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55" w:rsidRDefault="005F231F" w:rsidP="00152E0E">
      <w:pPr>
        <w:pStyle w:val="berschrift1"/>
        <w:numPr>
          <w:ilvl w:val="0"/>
          <w:numId w:val="8"/>
        </w:numPr>
        <w:ind w:left="851" w:hanging="568"/>
      </w:pPr>
      <w:r>
        <w:t>Zeichnungseintragungen</w:t>
      </w:r>
    </w:p>
    <w:p w:rsidR="002421ED" w:rsidRPr="00152E0E" w:rsidRDefault="00152E0E" w:rsidP="00152E0E">
      <w:pPr>
        <w:pStyle w:val="Textkrper-Zeileneinzug"/>
        <w:numPr>
          <w:ilvl w:val="1"/>
          <w:numId w:val="8"/>
        </w:numPr>
        <w:tabs>
          <w:tab w:val="clear" w:pos="1560"/>
          <w:tab w:val="left" w:pos="851"/>
        </w:tabs>
        <w:spacing w:after="100" w:afterAutospacing="1"/>
        <w:ind w:left="851" w:hanging="567"/>
        <w:rPr>
          <w:b/>
        </w:rPr>
      </w:pPr>
      <w:r w:rsidRPr="00152E0E">
        <w:rPr>
          <w:b/>
        </w:rPr>
        <w:t>Auftrag 1</w:t>
      </w:r>
    </w:p>
    <w:p w:rsidR="00A850CC" w:rsidRDefault="00A850CC" w:rsidP="004962C8">
      <w:pPr>
        <w:pStyle w:val="Textkrper-Zeileneinzug"/>
        <w:spacing w:after="100" w:afterAutospacing="1"/>
        <w:ind w:left="283" w:firstLine="0"/>
      </w:pPr>
      <w:r>
        <w:t xml:space="preserve">Sie diskutieren die Ihnen zugeteilten Markierung und Eintragungen der Zeichnungen und versuchen diese </w:t>
      </w:r>
      <w:r w:rsidR="00152E0E">
        <w:t xml:space="preserve">mit Hilfe Ihrer Fachbücher zu </w:t>
      </w:r>
      <w:r>
        <w:t xml:space="preserve">klären. </w:t>
      </w:r>
    </w:p>
    <w:p w:rsidR="00152E0E" w:rsidRPr="00152E0E" w:rsidRDefault="00152E0E" w:rsidP="00152E0E">
      <w:pPr>
        <w:pStyle w:val="Textkrper-Zeileneinzug"/>
        <w:numPr>
          <w:ilvl w:val="1"/>
          <w:numId w:val="8"/>
        </w:numPr>
        <w:tabs>
          <w:tab w:val="clear" w:pos="1560"/>
          <w:tab w:val="left" w:pos="851"/>
        </w:tabs>
        <w:spacing w:after="100" w:afterAutospacing="1"/>
        <w:ind w:left="851" w:hanging="567"/>
        <w:rPr>
          <w:b/>
        </w:rPr>
      </w:pPr>
      <w:r w:rsidRPr="00152E0E">
        <w:rPr>
          <w:b/>
        </w:rPr>
        <w:t>Auftrag 2</w:t>
      </w:r>
    </w:p>
    <w:p w:rsidR="00A850CC" w:rsidRDefault="00A850CC" w:rsidP="004962C8">
      <w:pPr>
        <w:pStyle w:val="Textkrper-Zeileneinzug"/>
        <w:spacing w:after="100" w:afterAutospacing="1"/>
        <w:ind w:left="283" w:firstLine="0"/>
      </w:pPr>
      <w:r>
        <w:t>Bereiten Sie sich vor Ihre Erkenntnisse in einem Kurzreferat (1‘-3‘) zu erläutern.</w:t>
      </w:r>
    </w:p>
    <w:p w:rsidR="00A850CC" w:rsidRDefault="00A850CC" w:rsidP="004962C8">
      <w:pPr>
        <w:pStyle w:val="Textkrper-Zeileneinzug"/>
        <w:spacing w:after="100" w:afterAutospacing="1"/>
        <w:ind w:left="283" w:firstLine="0"/>
      </w:pPr>
      <w:r>
        <w:t>Hilfsmittel:</w:t>
      </w:r>
    </w:p>
    <w:p w:rsidR="00A850CC" w:rsidRDefault="00A850CC" w:rsidP="00A850CC">
      <w:pPr>
        <w:pStyle w:val="Textkrper-Zeileneinzug"/>
        <w:numPr>
          <w:ilvl w:val="0"/>
          <w:numId w:val="7"/>
        </w:numPr>
        <w:spacing w:after="100" w:afterAutospacing="1"/>
      </w:pPr>
      <w:r>
        <w:t>Fachkundebuch Mechatronik, Europa-Lehrmittelverlag, Kapitel 2 und 3</w:t>
      </w:r>
    </w:p>
    <w:p w:rsidR="00152E0E" w:rsidRDefault="00152E0E" w:rsidP="00A850CC">
      <w:pPr>
        <w:pStyle w:val="Textkrper-Zeileneinzug"/>
        <w:numPr>
          <w:ilvl w:val="0"/>
          <w:numId w:val="7"/>
        </w:numPr>
        <w:spacing w:after="100" w:afterAutospacing="1"/>
      </w:pPr>
      <w:r>
        <w:t>Notizen für Präsentation auf dem Presenter (Hellraumprojektor)</w:t>
      </w:r>
    </w:p>
    <w:p w:rsidR="00A850CC" w:rsidRDefault="00A850CC" w:rsidP="00A850CC">
      <w:pPr>
        <w:pStyle w:val="Textkrper-Zeileneinzug"/>
        <w:spacing w:after="100" w:afterAutospacing="1"/>
        <w:ind w:left="283" w:firstLine="0"/>
      </w:pPr>
      <w:r>
        <w:t>Zeit:</w:t>
      </w:r>
      <w:r>
        <w:tab/>
      </w:r>
      <w:r w:rsidR="00152E0E">
        <w:t>2</w:t>
      </w:r>
      <w:r>
        <w:t>5‘</w:t>
      </w:r>
    </w:p>
    <w:p w:rsidR="00A850CC" w:rsidRDefault="00A850CC" w:rsidP="00A850CC">
      <w:pPr>
        <w:pStyle w:val="Textkrper-Zeileneinzug"/>
        <w:spacing w:after="100" w:afterAutospacing="1"/>
        <w:ind w:left="283" w:firstLine="0"/>
      </w:pPr>
    </w:p>
    <w:p w:rsidR="00A850CC" w:rsidRDefault="00797913" w:rsidP="00A850CC">
      <w:pPr>
        <w:pStyle w:val="Textkrper-Zeileneinzug"/>
        <w:spacing w:after="100" w:afterAutospacing="1"/>
        <w:ind w:left="283" w:firstLine="0"/>
      </w:pPr>
      <w:r>
        <w:rPr>
          <w:noProof/>
          <w:lang w:eastAsia="de-CH"/>
        </w:rPr>
        <w:pict>
          <v:rect id="_x0000_s1048" style="position:absolute;left:0;text-align:left;margin-left:263pt;margin-top:251.75pt;width:181.15pt;height:53.2pt;z-index:23" fillcolor="#c0504d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27" style="position:absolute;left:0;text-align:left;margin-left:216.25pt;margin-top:45.6pt;width:25.35pt;height:8.3pt;z-index:2" fillcolor="#f79646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30" style="position:absolute;left:0;text-align:left;margin-left:130.95pt;margin-top:175.8pt;width:24.85pt;height:6.95pt;z-index:5" fillcolor="#f79646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47" style="position:absolute;left:0;text-align:left;margin-left:162.5pt;margin-top:266.2pt;width:71.15pt;height:30.05pt;z-index:22" fillcolor="#9bbb59" strokecolor="#a5a5a5" strokeweight=".25pt">
            <v:fill opacity=".75"/>
          </v:rect>
        </w:pict>
      </w:r>
      <w:r>
        <w:rPr>
          <w:noProof/>
          <w:lang w:eastAsia="de-CH"/>
        </w:rPr>
        <w:pict>
          <v:rect id="_x0000_s1046" style="position:absolute;left:0;text-align:left;margin-left:384.45pt;margin-top:83.8pt;width:7.45pt;height:23.4pt;z-index:21" fillcolor="#9bbb59" strokecolor="#a5a5a5" strokeweight=".25pt">
            <v:fill opacity=".75"/>
          </v:rect>
        </w:pict>
      </w:r>
      <w:r>
        <w:rPr>
          <w:noProof/>
          <w:lang w:eastAsia="de-CH"/>
        </w:rPr>
        <w:pict>
          <v:rect id="_x0000_s1045" style="position:absolute;left:0;text-align:left;margin-left:137.3pt;margin-top:83.8pt;width:7.45pt;height:21.8pt;z-index:20" fillcolor="#9bbb59" strokecolor="#a5a5a5" strokeweight=".25pt">
            <v:fill opacity=".75"/>
          </v:rect>
        </w:pict>
      </w:r>
      <w:r>
        <w:rPr>
          <w:noProof/>
          <w:lang w:eastAsia="de-CH"/>
        </w:rPr>
        <w:pict>
          <v:rect id="_x0000_s1044" style="position:absolute;left:0;text-align:left;margin-left:235.65pt;margin-top:86.45pt;width:7.45pt;height:16.65pt;z-index:19" fillcolor="#9bbb59" strokecolor="#a5a5a5" strokeweight=".25pt">
            <v:fill opacity=".75"/>
          </v:rect>
        </w:pict>
      </w:r>
      <w:r>
        <w:rPr>
          <w:noProof/>
          <w:lang w:eastAsia="de-CH"/>
        </w:rPr>
        <w:pict>
          <v:rect id="_x0000_s1043" style="position:absolute;left:0;text-align:left;margin-left:221.65pt;margin-top:161.9pt;width:17.75pt;height:10.7pt;z-index:18" fillcolor="#9bbb59" strokecolor="#a5a5a5" strokeweight=".25pt">
            <v:fill opacity=".75"/>
          </v:rect>
        </w:pict>
      </w:r>
      <w:r>
        <w:rPr>
          <w:noProof/>
          <w:lang w:eastAsia="de-CH"/>
        </w:rPr>
        <w:pict>
          <v:rect id="_x0000_s1042" style="position:absolute;left:0;text-align:left;margin-left:277.7pt;margin-top:49.4pt;width:34.3pt;height:7.75pt;z-index:17" fillcolor="#8064a2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41" style="position:absolute;left:0;text-align:left;margin-left:360.25pt;margin-top:55.95pt;width:34.3pt;height:7.75pt;z-index:16" fillcolor="#8064a2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40" style="position:absolute;left:0;text-align:left;margin-left:88.6pt;margin-top:74.75pt;width:34.3pt;height:7.75pt;z-index:15" fillcolor="#8064a2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39" style="position:absolute;left:0;text-align:left;margin-left:149.9pt;margin-top:48.9pt;width:34.3pt;height:7.75pt;z-index:14" fillcolor="#8064a2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38" style="position:absolute;left:0;text-align:left;margin-left:284.05pt;margin-top:199.1pt;width:141.55pt;height:44.15pt;z-index:13" fillcolor="#4bacc6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37" style="position:absolute;left:0;text-align:left;margin-left:321.45pt;margin-top:136.55pt;width:18.85pt;height:12.3pt;z-index:12" fillcolor="#4bacc6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36" style="position:absolute;left:0;text-align:left;margin-left:252.8pt;margin-top:35.75pt;width:34.75pt;height:17.15pt;z-index:11" fillcolor="#4bacc6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35" style="position:absolute;left:0;text-align:left;margin-left:273.05pt;margin-top:122.2pt;width:18.85pt;height:12.3pt;z-index:10" fillcolor="#4bacc6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34" style="position:absolute;left:0;text-align:left;margin-left:175.9pt;margin-top:122.2pt;width:18.85pt;height:12.3pt;z-index:9" fillcolor="#4bacc6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33" style="position:absolute;left:0;text-align:left;margin-left:134.95pt;margin-top:131.25pt;width:18.85pt;height:12.3pt;z-index:8" fillcolor="#4bacc6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32" style="position:absolute;left:0;text-align:left;margin-left:124.8pt;margin-top:43.65pt;width:18.85pt;height:12.3pt;z-index:7" fillcolor="#4bacc6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31" style="position:absolute;left:0;text-align:left;margin-left:104.05pt;margin-top:63.35pt;width:18.85pt;height:8pt;z-index:6" fillcolor="#f79646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29" style="position:absolute;left:0;text-align:left;margin-left:313.7pt;margin-top:168.4pt;width:24.85pt;height:8pt;z-index:4" fillcolor="#f79646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28" style="position:absolute;left:0;text-align:left;margin-left:330.85pt;margin-top:29.85pt;width:18.85pt;height:8pt;z-index:3" fillcolor="#f79646" strokecolor="#a5a5a5" strokeweight=".25pt">
            <v:fill opacity=".5"/>
          </v:rect>
        </w:pict>
      </w:r>
      <w:r>
        <w:rPr>
          <w:noProof/>
          <w:lang w:eastAsia="de-CH"/>
        </w:rPr>
        <w:pict>
          <v:rect id="_x0000_s1026" style="position:absolute;left:0;text-align:left;margin-left:223.3pt;margin-top:30.6pt;width:32.65pt;height:8pt;z-index:1" fillcolor="#f79646" strokecolor="#a5a5a5" strokeweight=".25pt">
            <v:fill opacity=".5"/>
          </v:rect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319.8pt">
            <v:imagedata r:id="rId8" o:title="Schneckenwelle"/>
          </v:shape>
        </w:pict>
      </w:r>
    </w:p>
    <w:p w:rsidR="00A850CC" w:rsidRDefault="00A850CC" w:rsidP="00A850CC">
      <w:pPr>
        <w:pStyle w:val="Textkrper-Zeileneinzug"/>
        <w:spacing w:after="100" w:afterAutospacing="1"/>
        <w:ind w:left="283" w:firstLine="0"/>
      </w:pPr>
      <w:r>
        <w:t>Gruppen:</w:t>
      </w: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9"/>
        <w:gridCol w:w="5244"/>
      </w:tblGrid>
      <w:tr w:rsidR="00F34717" w:rsidTr="003C625F">
        <w:tc>
          <w:tcPr>
            <w:tcW w:w="851" w:type="dxa"/>
          </w:tcPr>
          <w:p w:rsidR="00F34717" w:rsidRDefault="00F34717" w:rsidP="00F34717">
            <w:pPr>
              <w:pStyle w:val="Textkrper-Zeileneinzug"/>
              <w:spacing w:after="100" w:afterAutospacing="1"/>
              <w:ind w:left="0" w:firstLine="0"/>
            </w:pPr>
            <w:r>
              <w:t>A</w:t>
            </w:r>
          </w:p>
        </w:tc>
        <w:tc>
          <w:tcPr>
            <w:tcW w:w="3119" w:type="dxa"/>
            <w:shd w:val="clear" w:color="auto" w:fill="F79646"/>
          </w:tcPr>
          <w:p w:rsidR="00F34717" w:rsidRDefault="00F34717" w:rsidP="00F34717">
            <w:pPr>
              <w:pStyle w:val="Textkrper-Zeileneinzug"/>
              <w:spacing w:after="100" w:afterAutospacing="1"/>
              <w:ind w:left="0" w:firstLine="0"/>
            </w:pPr>
          </w:p>
        </w:tc>
        <w:tc>
          <w:tcPr>
            <w:tcW w:w="5244" w:type="dxa"/>
          </w:tcPr>
          <w:p w:rsidR="00F34717" w:rsidRDefault="00805F59" w:rsidP="00BB350B">
            <w:pPr>
              <w:pStyle w:val="Textkrper-Zeileneinzug"/>
              <w:spacing w:after="100" w:afterAutospacing="1"/>
              <w:ind w:left="0" w:firstLine="0"/>
            </w:pPr>
            <w:r>
              <w:t>Geometrie</w:t>
            </w:r>
            <w:bookmarkStart w:id="0" w:name="_GoBack"/>
            <w:bookmarkEnd w:id="0"/>
            <w:r w:rsidR="00BB350B">
              <w:t>: Gibt die Toleranz der, Form, Lage</w:t>
            </w:r>
            <w:r w:rsidR="00F34717">
              <w:t>(Gerad</w:t>
            </w:r>
            <w:r w:rsidR="00BB350B">
              <w:t>-, Ebenheit, Parallel, Rundlauf, Winkel</w:t>
            </w:r>
            <w:r w:rsidR="00F34717">
              <w:t>) an</w:t>
            </w:r>
          </w:p>
        </w:tc>
      </w:tr>
      <w:tr w:rsidR="00F34717" w:rsidTr="003C625F">
        <w:tc>
          <w:tcPr>
            <w:tcW w:w="851" w:type="dxa"/>
          </w:tcPr>
          <w:p w:rsidR="00F34717" w:rsidRDefault="00F34717" w:rsidP="00F34717">
            <w:pPr>
              <w:pStyle w:val="Textkrper-Zeileneinzug"/>
              <w:spacing w:after="100" w:afterAutospacing="1"/>
              <w:ind w:left="0" w:firstLine="0"/>
            </w:pPr>
            <w:r>
              <w:t>B</w:t>
            </w:r>
          </w:p>
        </w:tc>
        <w:tc>
          <w:tcPr>
            <w:tcW w:w="3119" w:type="dxa"/>
            <w:shd w:val="clear" w:color="auto" w:fill="4BACC6"/>
          </w:tcPr>
          <w:p w:rsidR="00F34717" w:rsidRDefault="00F34717" w:rsidP="00F34717">
            <w:pPr>
              <w:pStyle w:val="Textkrper-Zeileneinzug"/>
              <w:spacing w:after="100" w:afterAutospacing="1"/>
              <w:ind w:left="0" w:firstLine="0"/>
            </w:pPr>
          </w:p>
        </w:tc>
        <w:tc>
          <w:tcPr>
            <w:tcW w:w="5244" w:type="dxa"/>
          </w:tcPr>
          <w:p w:rsidR="00F34717" w:rsidRDefault="00F34717" w:rsidP="00F34717">
            <w:pPr>
              <w:pStyle w:val="Textkrper-Zeileneinzug"/>
              <w:spacing w:after="100" w:afterAutospacing="1"/>
              <w:ind w:left="0" w:firstLine="0"/>
            </w:pPr>
            <w:r>
              <w:t>Bearbeitung: Oberflächeneschreibung</w:t>
            </w:r>
          </w:p>
        </w:tc>
      </w:tr>
      <w:tr w:rsidR="00F34717" w:rsidTr="003C625F">
        <w:tc>
          <w:tcPr>
            <w:tcW w:w="851" w:type="dxa"/>
          </w:tcPr>
          <w:p w:rsidR="00F34717" w:rsidRDefault="00F34717" w:rsidP="00F34717">
            <w:pPr>
              <w:pStyle w:val="Textkrper-Zeileneinzug"/>
              <w:spacing w:after="100" w:afterAutospacing="1"/>
              <w:ind w:left="0" w:firstLine="0"/>
            </w:pPr>
            <w:r>
              <w:t>C</w:t>
            </w:r>
          </w:p>
        </w:tc>
        <w:tc>
          <w:tcPr>
            <w:tcW w:w="3119" w:type="dxa"/>
            <w:shd w:val="clear" w:color="auto" w:fill="8064A2"/>
          </w:tcPr>
          <w:p w:rsidR="00F34717" w:rsidRDefault="00F34717" w:rsidP="00F34717">
            <w:pPr>
              <w:pStyle w:val="Textkrper-Zeileneinzug"/>
              <w:spacing w:after="100" w:afterAutospacing="1"/>
              <w:ind w:left="0" w:firstLine="0"/>
            </w:pPr>
          </w:p>
        </w:tc>
        <w:tc>
          <w:tcPr>
            <w:tcW w:w="5244" w:type="dxa"/>
          </w:tcPr>
          <w:p w:rsidR="00F34717" w:rsidRDefault="00F34717" w:rsidP="00F34717">
            <w:pPr>
              <w:pStyle w:val="Textkrper-Zeileneinzug"/>
              <w:spacing w:after="100" w:afterAutospacing="1"/>
              <w:ind w:left="0" w:firstLine="0"/>
            </w:pPr>
            <w:r>
              <w:t>Normung: Bezeichnung der Teile gemäss Organisationen</w:t>
            </w:r>
            <w:r w:rsidR="00BB350B">
              <w:t xml:space="preserve">, Normteile, Standartgrössen </w:t>
            </w:r>
          </w:p>
        </w:tc>
      </w:tr>
      <w:tr w:rsidR="00F34717" w:rsidTr="003C625F">
        <w:tc>
          <w:tcPr>
            <w:tcW w:w="851" w:type="dxa"/>
          </w:tcPr>
          <w:p w:rsidR="00F34717" w:rsidRDefault="00F34717" w:rsidP="00F34717">
            <w:pPr>
              <w:pStyle w:val="Textkrper-Zeileneinzug"/>
              <w:spacing w:after="100" w:afterAutospacing="1"/>
              <w:ind w:left="0" w:firstLine="0"/>
            </w:pPr>
            <w:r>
              <w:t>D</w:t>
            </w:r>
          </w:p>
        </w:tc>
        <w:tc>
          <w:tcPr>
            <w:tcW w:w="3119" w:type="dxa"/>
            <w:shd w:val="clear" w:color="auto" w:fill="9BBB59"/>
          </w:tcPr>
          <w:p w:rsidR="00F34717" w:rsidRDefault="00F34717" w:rsidP="00F34717">
            <w:pPr>
              <w:pStyle w:val="Textkrper-Zeileneinzug"/>
              <w:spacing w:after="100" w:afterAutospacing="1"/>
              <w:ind w:left="0" w:firstLine="0"/>
            </w:pPr>
          </w:p>
        </w:tc>
        <w:tc>
          <w:tcPr>
            <w:tcW w:w="5244" w:type="dxa"/>
          </w:tcPr>
          <w:p w:rsidR="00F34717" w:rsidRDefault="00F34717" w:rsidP="00BB350B">
            <w:pPr>
              <w:pStyle w:val="Textkrper-Zeileneinzug"/>
              <w:spacing w:after="100" w:afterAutospacing="1"/>
              <w:ind w:left="0" w:firstLine="0"/>
            </w:pPr>
            <w:r>
              <w:t xml:space="preserve">Toleranzen: </w:t>
            </w:r>
            <w:r w:rsidR="00BB350B">
              <w:t>Maximale Abweichungen die Toleriert werden</w:t>
            </w:r>
          </w:p>
        </w:tc>
      </w:tr>
      <w:tr w:rsidR="00F34717" w:rsidTr="003C625F">
        <w:tc>
          <w:tcPr>
            <w:tcW w:w="851" w:type="dxa"/>
          </w:tcPr>
          <w:p w:rsidR="00F34717" w:rsidRDefault="00F34717" w:rsidP="00F34717">
            <w:pPr>
              <w:pStyle w:val="Textkrper-Zeileneinzug"/>
              <w:spacing w:after="100" w:afterAutospacing="1"/>
              <w:ind w:left="0" w:firstLine="0"/>
            </w:pPr>
            <w:r>
              <w:t>E</w:t>
            </w:r>
          </w:p>
        </w:tc>
        <w:tc>
          <w:tcPr>
            <w:tcW w:w="3119" w:type="dxa"/>
            <w:shd w:val="clear" w:color="auto" w:fill="C0504D"/>
          </w:tcPr>
          <w:p w:rsidR="00F34717" w:rsidRDefault="00F34717" w:rsidP="00F34717">
            <w:pPr>
              <w:pStyle w:val="Textkrper-Zeileneinzug"/>
              <w:spacing w:after="100" w:afterAutospacing="1"/>
              <w:ind w:left="0" w:firstLine="0"/>
            </w:pPr>
          </w:p>
        </w:tc>
        <w:tc>
          <w:tcPr>
            <w:tcW w:w="5244" w:type="dxa"/>
          </w:tcPr>
          <w:p w:rsidR="00F34717" w:rsidRDefault="00F34717" w:rsidP="00BB350B">
            <w:pPr>
              <w:pStyle w:val="Textkrper-Zeileneinzug"/>
              <w:spacing w:after="100" w:afterAutospacing="1"/>
              <w:ind w:left="0" w:firstLine="0"/>
            </w:pPr>
            <w:r>
              <w:t xml:space="preserve">Beschriftung: </w:t>
            </w:r>
            <w:r w:rsidR="00BB350B">
              <w:t>wie heisst das Teil, Massstabe, Wer/Wann hat man es gemacht</w:t>
            </w:r>
          </w:p>
        </w:tc>
      </w:tr>
    </w:tbl>
    <w:p w:rsidR="00A850CC" w:rsidRDefault="00A850CC" w:rsidP="00A850CC">
      <w:pPr>
        <w:pStyle w:val="Textkrper-Zeileneinzug"/>
        <w:spacing w:after="100" w:afterAutospacing="1"/>
        <w:ind w:left="283" w:firstLine="0"/>
      </w:pPr>
    </w:p>
    <w:p w:rsidR="00152E0E" w:rsidRDefault="00152E0E" w:rsidP="00A850CC">
      <w:pPr>
        <w:pStyle w:val="Textkrper-Zeileneinzug"/>
        <w:spacing w:after="100" w:afterAutospacing="1"/>
        <w:ind w:left="283" w:firstLine="0"/>
      </w:pPr>
    </w:p>
    <w:p w:rsidR="00152E0E" w:rsidRDefault="00152E0E" w:rsidP="00A850CC">
      <w:pPr>
        <w:pStyle w:val="Textkrper-Zeileneinzug"/>
        <w:spacing w:after="100" w:afterAutospacing="1"/>
        <w:ind w:left="283" w:firstLine="0"/>
      </w:pPr>
    </w:p>
    <w:p w:rsidR="00152E0E" w:rsidRDefault="00152E0E" w:rsidP="00152E0E">
      <w:pPr>
        <w:pStyle w:val="berschrift1"/>
        <w:numPr>
          <w:ilvl w:val="0"/>
          <w:numId w:val="8"/>
        </w:numPr>
        <w:ind w:left="851" w:hanging="567"/>
      </w:pPr>
      <w:r>
        <w:t>Stücklisten</w:t>
      </w:r>
    </w:p>
    <w:p w:rsidR="00152E0E" w:rsidRPr="00152E0E" w:rsidRDefault="00797913" w:rsidP="00152E0E">
      <w:pPr>
        <w:ind w:left="284"/>
        <w:rPr>
          <w:rFonts w:ascii="Arial" w:hAnsi="Arial" w:cs="Arial"/>
        </w:rPr>
      </w:pPr>
      <w:r>
        <w:rPr>
          <w:noProof/>
          <w:lang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219.8pt;margin-top:22.4pt;width:21.05pt;height:21.85pt;z-index:37" filled="f" stroked="f">
            <v:textbox>
              <w:txbxContent>
                <w:p w:rsidR="003672BC" w:rsidRPr="003672BC" w:rsidRDefault="003672BC" w:rsidP="003672BC">
                  <w:pPr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3" type="#_x0000_t202" style="position:absolute;left:0;text-align:left;margin-left:169.15pt;margin-top:9.55pt;width:21.05pt;height:21.85pt;z-index:36" filled="f" stroked="f">
            <v:textbox>
              <w:txbxContent>
                <w:p w:rsidR="003672BC" w:rsidRPr="003672BC" w:rsidRDefault="003672BC" w:rsidP="003672BC">
                  <w:pPr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2" type="#_x0000_t202" style="position:absolute;left:0;text-align:left;margin-left:135.9pt;margin-top:19.8pt;width:21.05pt;height:21.85pt;z-index:35" filled="f" stroked="f">
            <v:textbox>
              <w:txbxContent>
                <w:p w:rsidR="003672BC" w:rsidRPr="003672BC" w:rsidRDefault="003672BC" w:rsidP="003672BC">
                  <w:pPr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3</w:t>
                  </w:r>
                </w:p>
              </w:txbxContent>
            </v:textbox>
          </v:shape>
        </w:pict>
      </w:r>
      <w:r w:rsidR="00152E0E" w:rsidRPr="00152E0E">
        <w:rPr>
          <w:rFonts w:ascii="Arial" w:hAnsi="Arial" w:cs="Arial"/>
        </w:rPr>
        <w:t xml:space="preserve">Bitte </w:t>
      </w:r>
      <w:r w:rsidR="0068650A">
        <w:rPr>
          <w:rFonts w:ascii="Arial" w:hAnsi="Arial" w:cs="Arial"/>
        </w:rPr>
        <w:t>füllen Sie die Stückliste aus und setzen Sie die richtigen Einträge an die entsprechende, richtige Stelle!</w:t>
      </w:r>
    </w:p>
    <w:p w:rsidR="00152E0E" w:rsidRDefault="00797913" w:rsidP="00A850CC">
      <w:pPr>
        <w:pStyle w:val="Textkrper-Zeileneinzug"/>
        <w:spacing w:after="100" w:afterAutospacing="1"/>
        <w:ind w:left="283" w:firstLine="0"/>
        <w:rPr>
          <w:lang w:val="de-DE"/>
        </w:rPr>
      </w:pPr>
      <w:r>
        <w:rPr>
          <w:noProof/>
          <w:lang w:eastAsia="de-CH"/>
        </w:rPr>
        <w:pict>
          <v:shape id="_x0000_s1065" type="#_x0000_t202" style="position:absolute;left:0;text-align:left;margin-left:408.55pt;margin-top:11.2pt;width:21.05pt;height:21.85pt;z-index:38" filled="f" stroked="f">
            <v:textbox>
              <w:txbxContent>
                <w:p w:rsidR="003672BC" w:rsidRPr="003672BC" w:rsidRDefault="003672BC" w:rsidP="003672BC">
                  <w:pPr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1" type="#_x0000_t202" style="position:absolute;left:0;text-align:left;margin-left:73.7pt;margin-top:4.65pt;width:21.05pt;height:21.85pt;z-index:34" filled="f" stroked="f">
            <v:textbox>
              <w:txbxContent>
                <w:p w:rsidR="003672BC" w:rsidRPr="003672BC" w:rsidRDefault="003672BC" w:rsidP="003672BC">
                  <w:pPr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202.25pt;margin-top:14.6pt;width:25.7pt;height:46.85pt;flip:x;z-index:28" o:connectortype="straight" strokecolor="#c0504d">
            <v:stroke endarrow="oval" endarrowwidth="narrow" endarrowlength="short"/>
          </v:shape>
        </w:pict>
      </w:r>
      <w:r>
        <w:rPr>
          <w:noProof/>
          <w:lang w:eastAsia="de-CH"/>
        </w:rPr>
        <w:pict>
          <v:shape id="_x0000_s1054" type="#_x0000_t32" style="position:absolute;left:0;text-align:left;margin-left:152.45pt;margin-top:2.6pt;width:25.7pt;height:46.85pt;flip:x;z-index:27" o:connectortype="straight" strokecolor="#c0504d">
            <v:stroke endarrow="oval" endarrowwidth="narrow" endarrowlength="short"/>
          </v:shape>
        </w:pict>
      </w:r>
      <w:r>
        <w:rPr>
          <w:noProof/>
          <w:lang w:eastAsia="de-CH"/>
        </w:rPr>
        <w:pict>
          <v:shape id="_x0000_s1052" type="#_x0000_t32" style="position:absolute;left:0;text-align:left;margin-left:119.4pt;margin-top:12.8pt;width:25.7pt;height:46.85pt;flip:x;z-index:26" o:connectortype="straight" strokecolor="#c0504d">
            <v:stroke endarrow="oval" endarrowwidth="narrow" endarrowlength="short"/>
          </v:shape>
        </w:pict>
      </w:r>
    </w:p>
    <w:p w:rsidR="0068650A" w:rsidRDefault="00797913" w:rsidP="00214F01">
      <w:pPr>
        <w:pStyle w:val="Textkrper-Zeileneinzug"/>
        <w:spacing w:after="100" w:afterAutospacing="1"/>
        <w:ind w:left="0" w:firstLine="0"/>
        <w:rPr>
          <w:lang w:val="de-DE"/>
        </w:rPr>
      </w:pPr>
      <w:r>
        <w:rPr>
          <w:noProof/>
          <w:lang w:eastAsia="de-CH"/>
        </w:rPr>
        <w:pict>
          <v:shape id="_x0000_s1068" type="#_x0000_t202" style="position:absolute;margin-left:255.2pt;margin-top:146.95pt;width:21.05pt;height:21.85pt;z-index:41" filled="f" stroked="f">
            <v:textbox>
              <w:txbxContent>
                <w:p w:rsidR="003672BC" w:rsidRPr="003672BC" w:rsidRDefault="003672BC" w:rsidP="003672BC">
                  <w:pPr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7" type="#_x0000_t202" style="position:absolute;margin-left:301.4pt;margin-top:4.15pt;width:21.05pt;height:21.85pt;z-index:40" filled="f" stroked="f">
            <v:textbox>
              <w:txbxContent>
                <w:p w:rsidR="003672BC" w:rsidRPr="003672BC" w:rsidRDefault="003672BC" w:rsidP="003672BC">
                  <w:pPr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6" type="#_x0000_t202" style="position:absolute;margin-left:325.45pt;margin-top:6.35pt;width:21.05pt;height:21.85pt;z-index:39" filled="f" stroked="f">
            <v:textbox>
              <w:txbxContent>
                <w:p w:rsidR="003672BC" w:rsidRPr="003672BC" w:rsidRDefault="003672BC" w:rsidP="003672BC">
                  <w:pPr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0" type="#_x0000_t202" style="position:absolute;margin-left:51.55pt;margin-top:11.45pt;width:21.05pt;height:21.85pt;z-index:33" filled="f" stroked="f">
            <v:textbox>
              <w:txbxContent>
                <w:p w:rsidR="003672BC" w:rsidRPr="003672BC" w:rsidRDefault="003672BC">
                  <w:pPr>
                    <w:rPr>
                      <w:rFonts w:ascii="Arial" w:hAnsi="Arial" w:cs="Arial"/>
                      <w:lang w:val="de-CH"/>
                    </w:rPr>
                  </w:pPr>
                  <w:r w:rsidRPr="003672BC">
                    <w:rPr>
                      <w:rFonts w:ascii="Arial" w:hAnsi="Arial" w:cs="Arial"/>
                      <w:lang w:val="de-CH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59" type="#_x0000_t32" style="position:absolute;margin-left:173.3pt;margin-top:56.8pt;width:87.1pt;height:94.95pt;flip:x y;z-index:32" o:connectortype="straight" strokecolor="#c0504d">
            <v:stroke endarrow="oval" endarrowwidth="narrow" endarrowlength="short"/>
          </v:shape>
        </w:pict>
      </w:r>
      <w:r>
        <w:rPr>
          <w:noProof/>
          <w:lang w:eastAsia="de-CH"/>
        </w:rPr>
        <w:pict>
          <v:shape id="_x0000_s1058" type="#_x0000_t32" style="position:absolute;margin-left:284.95pt;margin-top:20.3pt;width:25.7pt;height:46.85pt;flip:x;z-index:31" o:connectortype="straight" strokecolor="#c0504d">
            <v:stroke endarrow="oval" endarrowwidth="narrow" endarrowlength="short"/>
          </v:shape>
        </w:pict>
      </w:r>
      <w:r>
        <w:rPr>
          <w:noProof/>
          <w:lang w:eastAsia="de-CH"/>
        </w:rPr>
        <w:pict>
          <v:shape id="_x0000_s1057" type="#_x0000_t32" style="position:absolute;margin-left:307.95pt;margin-top:22.2pt;width:25.7pt;height:46.85pt;flip:x;z-index:30" o:connectortype="straight" strokecolor="#c0504d">
            <v:stroke endarrow="oval" endarrowwidth="narrow" endarrowlength="short"/>
          </v:shape>
        </w:pict>
      </w:r>
      <w:r>
        <w:rPr>
          <w:noProof/>
          <w:lang w:eastAsia="de-CH"/>
        </w:rPr>
        <w:pict>
          <v:shape id="_x0000_s1056" type="#_x0000_t32" style="position:absolute;margin-left:390.75pt;margin-top:9.95pt;width:25.7pt;height:46.85pt;flip:x;z-index:29" o:connectortype="straight" strokecolor="#c0504d">
            <v:stroke endarrow="oval" endarrowwidth="narrow" endarrowlength="short"/>
          </v:shape>
        </w:pict>
      </w:r>
      <w:r>
        <w:rPr>
          <w:noProof/>
          <w:lang w:eastAsia="de-CH"/>
        </w:rPr>
        <w:pict>
          <v:shape id="_x0000_s1051" type="#_x0000_t32" style="position:absolute;margin-left:87.2pt;margin-top:2.15pt;width:19.75pt;height:41pt;z-index:25" o:connectortype="straight" strokecolor="#c0504d">
            <v:stroke endarrow="oval" endarrowwidth="narrow" endarrowlength="short"/>
          </v:shape>
        </w:pict>
      </w:r>
      <w:r>
        <w:rPr>
          <w:noProof/>
          <w:lang w:eastAsia="de-CH"/>
        </w:rPr>
        <w:pict>
          <v:shape id="_x0000_s1050" type="#_x0000_t32" style="position:absolute;margin-left:64.3pt;margin-top:26.15pt;width:19.75pt;height:41pt;z-index:24" o:connectortype="straight" strokecolor="#c0504d">
            <v:stroke endarrow="oval" endarrowwidth="narrow" endarrowlength="short"/>
          </v:shape>
        </w:pict>
      </w:r>
      <w:r>
        <w:pict>
          <v:shape id="_x0000_i1026" type="#_x0000_t75" style="width:481.55pt;height:166.45pt">
            <v:imagedata r:id="rId9" o:title="Zentrierspitze"/>
          </v:shape>
        </w:pict>
      </w:r>
    </w:p>
    <w:p w:rsidR="0068650A" w:rsidRDefault="00D61D92" w:rsidP="00D61D92">
      <w:pPr>
        <w:pStyle w:val="Textkrper-Zeileneinzug"/>
        <w:tabs>
          <w:tab w:val="clear" w:pos="1560"/>
        </w:tabs>
        <w:spacing w:after="100" w:afterAutospacing="1"/>
        <w:ind w:left="284" w:firstLine="0"/>
        <w:rPr>
          <w:lang w:val="de-DE"/>
        </w:rPr>
      </w:pPr>
      <w:r w:rsidRPr="00D61D92">
        <w:rPr>
          <w:lang w:val="de-DE"/>
        </w:rPr>
        <w:t>Laufkörper ( 20 MnCr5 )</w:t>
      </w:r>
      <w:r>
        <w:rPr>
          <w:lang w:val="de-DE"/>
        </w:rPr>
        <w:t xml:space="preserve">; </w:t>
      </w:r>
      <w:r w:rsidRPr="00D61D92">
        <w:rPr>
          <w:lang w:val="de-DE"/>
        </w:rPr>
        <w:t>Aufnahme E 295 ( St 50-2 )</w:t>
      </w:r>
      <w:r>
        <w:rPr>
          <w:lang w:val="de-DE"/>
        </w:rPr>
        <w:t xml:space="preserve">; </w:t>
      </w:r>
      <w:r w:rsidRPr="00D61D92">
        <w:rPr>
          <w:lang w:val="de-DE"/>
        </w:rPr>
        <w:t>Lagerdeckel E 295 ( St 50-2 )</w:t>
      </w:r>
      <w:r>
        <w:rPr>
          <w:lang w:val="de-DE"/>
        </w:rPr>
        <w:t xml:space="preserve">; </w:t>
      </w:r>
      <w:r w:rsidRPr="00D61D92">
        <w:rPr>
          <w:lang w:val="de-DE"/>
        </w:rPr>
        <w:t>Abziehring S 245 JR ( St 37-2 )</w:t>
      </w:r>
      <w:r>
        <w:rPr>
          <w:lang w:val="de-DE"/>
        </w:rPr>
        <w:t xml:space="preserve">; </w:t>
      </w:r>
      <w:r w:rsidRPr="00D61D92">
        <w:rPr>
          <w:lang w:val="de-DE"/>
        </w:rPr>
        <w:t>Radialwellendichtring ( DIN 3760 )</w:t>
      </w:r>
      <w:r>
        <w:rPr>
          <w:lang w:val="de-DE"/>
        </w:rPr>
        <w:t xml:space="preserve">; </w:t>
      </w:r>
      <w:r w:rsidRPr="00D61D92">
        <w:rPr>
          <w:lang w:val="de-DE"/>
        </w:rPr>
        <w:t>Nadellager ( DIN 617 )</w:t>
      </w:r>
      <w:r>
        <w:rPr>
          <w:lang w:val="de-DE"/>
        </w:rPr>
        <w:t xml:space="preserve">; </w:t>
      </w:r>
      <w:r w:rsidRPr="00D61D92">
        <w:rPr>
          <w:lang w:val="de-DE"/>
        </w:rPr>
        <w:t>Schrägkugellager ( DIN 628 )</w:t>
      </w:r>
      <w:r>
        <w:rPr>
          <w:lang w:val="de-DE"/>
        </w:rPr>
        <w:t xml:space="preserve">; </w:t>
      </w:r>
      <w:r w:rsidRPr="00D61D92">
        <w:rPr>
          <w:lang w:val="de-DE"/>
        </w:rPr>
        <w:t>Distanzscheibe E 295 ( St 50-2 )</w:t>
      </w:r>
      <w:r>
        <w:rPr>
          <w:lang w:val="de-DE"/>
        </w:rPr>
        <w:t xml:space="preserve">; </w:t>
      </w:r>
      <w:r w:rsidRPr="00D61D92">
        <w:rPr>
          <w:lang w:val="de-DE"/>
        </w:rPr>
        <w:t>Axialrillenkugellager ( DIN 711 )</w:t>
      </w:r>
    </w:p>
    <w:p w:rsidR="00D61D92" w:rsidRDefault="00D61D92" w:rsidP="00D61D92">
      <w:pPr>
        <w:pStyle w:val="Textkrper-Zeileneinzug"/>
        <w:tabs>
          <w:tab w:val="clear" w:pos="1560"/>
        </w:tabs>
        <w:spacing w:after="100" w:afterAutospacing="1"/>
        <w:ind w:left="284" w:firstLine="0"/>
        <w:rPr>
          <w:lang w:val="de-DE"/>
        </w:rPr>
      </w:pPr>
    </w:p>
    <w:tbl>
      <w:tblPr>
        <w:tblW w:w="4620" w:type="pct"/>
        <w:tblInd w:w="392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640"/>
        <w:gridCol w:w="851"/>
        <w:gridCol w:w="883"/>
        <w:gridCol w:w="2243"/>
        <w:gridCol w:w="2243"/>
        <w:gridCol w:w="2245"/>
      </w:tblGrid>
      <w:tr w:rsidR="005A0B07" w:rsidTr="005A0B07">
        <w:tc>
          <w:tcPr>
            <w:tcW w:w="351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b/>
                <w:bCs/>
                <w:lang w:val="de-DE"/>
              </w:rPr>
            </w:pPr>
            <w:r w:rsidRPr="005A0B07">
              <w:rPr>
                <w:b/>
                <w:bCs/>
                <w:lang w:val="de-DE"/>
              </w:rPr>
              <w:t>Pos.</w:t>
            </w:r>
          </w:p>
        </w:tc>
        <w:tc>
          <w:tcPr>
            <w:tcW w:w="467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b/>
                <w:bCs/>
                <w:lang w:val="de-DE"/>
              </w:rPr>
            </w:pPr>
            <w:r w:rsidRPr="005A0B07">
              <w:rPr>
                <w:b/>
                <w:bCs/>
                <w:lang w:val="de-DE"/>
              </w:rPr>
              <w:t>Menge</w:t>
            </w:r>
          </w:p>
        </w:tc>
        <w:tc>
          <w:tcPr>
            <w:tcW w:w="485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b/>
                <w:bCs/>
                <w:lang w:val="de-DE"/>
              </w:rPr>
            </w:pPr>
            <w:r w:rsidRPr="005A0B07">
              <w:rPr>
                <w:b/>
                <w:bCs/>
                <w:lang w:val="de-DE"/>
              </w:rPr>
              <w:t>Einheit</w:t>
            </w:r>
          </w:p>
        </w:tc>
        <w:tc>
          <w:tcPr>
            <w:tcW w:w="1232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b/>
                <w:bCs/>
                <w:lang w:val="de-DE"/>
              </w:rPr>
            </w:pPr>
            <w:r w:rsidRPr="005A0B07">
              <w:rPr>
                <w:b/>
                <w:bCs/>
                <w:lang w:val="de-DE"/>
              </w:rPr>
              <w:t>Benennung</w:t>
            </w:r>
          </w:p>
        </w:tc>
        <w:tc>
          <w:tcPr>
            <w:tcW w:w="1232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b/>
                <w:bCs/>
                <w:lang w:val="de-DE"/>
              </w:rPr>
            </w:pPr>
            <w:r w:rsidRPr="005A0B07">
              <w:rPr>
                <w:b/>
                <w:bCs/>
                <w:lang w:val="de-DE"/>
              </w:rPr>
              <w:t>Norm-Kurzbezeichnung</w:t>
            </w:r>
          </w:p>
        </w:tc>
        <w:tc>
          <w:tcPr>
            <w:tcW w:w="1233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b/>
                <w:bCs/>
                <w:lang w:val="de-DE"/>
              </w:rPr>
            </w:pPr>
            <w:r w:rsidRPr="005A0B07">
              <w:rPr>
                <w:b/>
                <w:bCs/>
                <w:lang w:val="de-DE"/>
              </w:rPr>
              <w:t>Werkstoff</w:t>
            </w:r>
          </w:p>
        </w:tc>
      </w:tr>
      <w:tr w:rsidR="005A0B07" w:rsidTr="005A0B07">
        <w:tc>
          <w:tcPr>
            <w:tcW w:w="351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  <w:r w:rsidRPr="005A0B07">
              <w:rPr>
                <w:lang w:val="de-DE"/>
              </w:rPr>
              <w:t>1</w:t>
            </w:r>
          </w:p>
        </w:tc>
        <w:tc>
          <w:tcPr>
            <w:tcW w:w="467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485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3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</w:tr>
      <w:tr w:rsidR="005A0B07" w:rsidTr="005A0B07">
        <w:tc>
          <w:tcPr>
            <w:tcW w:w="351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  <w:r w:rsidRPr="005A0B07">
              <w:rPr>
                <w:lang w:val="de-DE"/>
              </w:rPr>
              <w:t>2</w:t>
            </w:r>
          </w:p>
        </w:tc>
        <w:tc>
          <w:tcPr>
            <w:tcW w:w="467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485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3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</w:tr>
      <w:tr w:rsidR="005A0B07" w:rsidTr="005A0B07">
        <w:tc>
          <w:tcPr>
            <w:tcW w:w="351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  <w:r w:rsidRPr="005A0B07">
              <w:rPr>
                <w:lang w:val="de-DE"/>
              </w:rPr>
              <w:t>3</w:t>
            </w:r>
          </w:p>
        </w:tc>
        <w:tc>
          <w:tcPr>
            <w:tcW w:w="467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485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3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</w:tr>
      <w:tr w:rsidR="005A0B07" w:rsidTr="005A0B07">
        <w:tc>
          <w:tcPr>
            <w:tcW w:w="351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  <w:r w:rsidRPr="005A0B07">
              <w:rPr>
                <w:lang w:val="de-DE"/>
              </w:rPr>
              <w:t>4</w:t>
            </w:r>
          </w:p>
        </w:tc>
        <w:tc>
          <w:tcPr>
            <w:tcW w:w="467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485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3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</w:tr>
      <w:tr w:rsidR="005A0B07" w:rsidTr="005A0B07">
        <w:tc>
          <w:tcPr>
            <w:tcW w:w="351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  <w:r w:rsidRPr="005A0B07">
              <w:rPr>
                <w:lang w:val="de-DE"/>
              </w:rPr>
              <w:t>5</w:t>
            </w:r>
          </w:p>
        </w:tc>
        <w:tc>
          <w:tcPr>
            <w:tcW w:w="467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485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3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</w:tr>
      <w:tr w:rsidR="005A0B07" w:rsidTr="005A0B07">
        <w:tc>
          <w:tcPr>
            <w:tcW w:w="351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  <w:r w:rsidRPr="005A0B07">
              <w:rPr>
                <w:lang w:val="de-DE"/>
              </w:rPr>
              <w:t>6</w:t>
            </w:r>
          </w:p>
        </w:tc>
        <w:tc>
          <w:tcPr>
            <w:tcW w:w="467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485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3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</w:tr>
      <w:tr w:rsidR="005A0B07" w:rsidTr="005A0B07">
        <w:tc>
          <w:tcPr>
            <w:tcW w:w="351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  <w:r w:rsidRPr="005A0B07">
              <w:rPr>
                <w:lang w:val="de-DE"/>
              </w:rPr>
              <w:t>7</w:t>
            </w:r>
          </w:p>
        </w:tc>
        <w:tc>
          <w:tcPr>
            <w:tcW w:w="467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485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3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</w:tr>
      <w:tr w:rsidR="005A0B07" w:rsidTr="005A0B07">
        <w:tc>
          <w:tcPr>
            <w:tcW w:w="351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  <w:r w:rsidRPr="005A0B07">
              <w:rPr>
                <w:lang w:val="de-DE"/>
              </w:rPr>
              <w:t>8</w:t>
            </w:r>
          </w:p>
        </w:tc>
        <w:tc>
          <w:tcPr>
            <w:tcW w:w="467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485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3" w:type="pct"/>
            <w:shd w:val="pct20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</w:tr>
      <w:tr w:rsidR="005A0B07" w:rsidTr="005A0B07">
        <w:tc>
          <w:tcPr>
            <w:tcW w:w="351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  <w:r w:rsidRPr="005A0B07">
              <w:rPr>
                <w:lang w:val="de-DE"/>
              </w:rPr>
              <w:t>9</w:t>
            </w:r>
          </w:p>
        </w:tc>
        <w:tc>
          <w:tcPr>
            <w:tcW w:w="467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485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2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  <w:tc>
          <w:tcPr>
            <w:tcW w:w="1233" w:type="pct"/>
            <w:shd w:val="pct5" w:color="000000" w:fill="FFFFFF"/>
            <w:vAlign w:val="center"/>
          </w:tcPr>
          <w:p w:rsidR="00D61D92" w:rsidRPr="005A0B07" w:rsidRDefault="00D61D92" w:rsidP="005A0B07">
            <w:pPr>
              <w:pStyle w:val="Textkrper-Zeileneinzug"/>
              <w:tabs>
                <w:tab w:val="clear" w:pos="1560"/>
              </w:tabs>
              <w:spacing w:after="100" w:afterAutospacing="1"/>
              <w:ind w:left="0" w:firstLine="0"/>
              <w:jc w:val="center"/>
              <w:rPr>
                <w:lang w:val="de-DE"/>
              </w:rPr>
            </w:pPr>
          </w:p>
        </w:tc>
      </w:tr>
    </w:tbl>
    <w:p w:rsidR="00D61D92" w:rsidRPr="0068650A" w:rsidRDefault="00D61D92" w:rsidP="00D61D92">
      <w:pPr>
        <w:pStyle w:val="Textkrper-Zeileneinzug"/>
        <w:tabs>
          <w:tab w:val="clear" w:pos="1560"/>
        </w:tabs>
        <w:spacing w:after="100" w:afterAutospacing="1"/>
        <w:ind w:left="284" w:firstLine="0"/>
        <w:rPr>
          <w:lang w:val="de-DE"/>
        </w:rPr>
      </w:pPr>
    </w:p>
    <w:sectPr w:rsidR="00D61D92" w:rsidRPr="0068650A" w:rsidSect="00BD0ACB">
      <w:headerReference w:type="default" r:id="rId10"/>
      <w:footerReference w:type="default" r:id="rId1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13" w:rsidRDefault="00797913">
      <w:r>
        <w:separator/>
      </w:r>
    </w:p>
  </w:endnote>
  <w:endnote w:type="continuationSeparator" w:id="0">
    <w:p w:rsidR="00797913" w:rsidRDefault="0079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B55" w:rsidRPr="005460C7" w:rsidRDefault="005460C7">
    <w:pPr>
      <w:pStyle w:val="Fuzeile"/>
      <w:tabs>
        <w:tab w:val="clear" w:pos="9072"/>
        <w:tab w:val="left" w:pos="8931"/>
        <w:tab w:val="right" w:pos="15168"/>
      </w:tabs>
      <w:rPr>
        <w:rFonts w:ascii="Arial" w:hAnsi="Arial"/>
        <w:sz w:val="12"/>
        <w:szCs w:val="12"/>
        <w:lang w:val="de-CH"/>
      </w:rPr>
    </w:pPr>
    <w:r w:rsidRPr="005460C7">
      <w:rPr>
        <w:rStyle w:val="Seitenzahl"/>
        <w:rFonts w:ascii="Arial" w:hAnsi="Arial"/>
        <w:sz w:val="12"/>
        <w:szCs w:val="12"/>
      </w:rPr>
      <w:t xml:space="preserve">Datei: </w:t>
    </w:r>
    <w:r w:rsidR="00FF5C00" w:rsidRPr="005460C7">
      <w:rPr>
        <w:rStyle w:val="Seitenzahl"/>
        <w:rFonts w:ascii="Arial" w:hAnsi="Arial"/>
        <w:snapToGrid w:val="0"/>
        <w:sz w:val="12"/>
        <w:szCs w:val="12"/>
      </w:rPr>
      <w:fldChar w:fldCharType="begin"/>
    </w:r>
    <w:r w:rsidRPr="005460C7">
      <w:rPr>
        <w:rStyle w:val="Seitenzahl"/>
        <w:rFonts w:ascii="Arial" w:hAnsi="Arial"/>
        <w:snapToGrid w:val="0"/>
        <w:sz w:val="12"/>
        <w:szCs w:val="12"/>
      </w:rPr>
      <w:instrText xml:space="preserve"> FILENAME </w:instrText>
    </w:r>
    <w:r w:rsidR="00FF5C00" w:rsidRPr="005460C7">
      <w:rPr>
        <w:rStyle w:val="Seitenzahl"/>
        <w:rFonts w:ascii="Arial" w:hAnsi="Arial"/>
        <w:snapToGrid w:val="0"/>
        <w:sz w:val="12"/>
        <w:szCs w:val="12"/>
      </w:rPr>
      <w:fldChar w:fldCharType="separate"/>
    </w:r>
    <w:r w:rsidR="00C57EB4">
      <w:rPr>
        <w:rStyle w:val="Seitenzahl"/>
        <w:rFonts w:ascii="Arial" w:hAnsi="Arial"/>
        <w:noProof/>
        <w:snapToGrid w:val="0"/>
        <w:sz w:val="12"/>
        <w:szCs w:val="12"/>
      </w:rPr>
      <w:t>ZT_13_UEBUNG_ Zeichnungseintragungen_20090813.docx</w:t>
    </w:r>
    <w:r w:rsidR="00FF5C00" w:rsidRPr="005460C7">
      <w:rPr>
        <w:rStyle w:val="Seitenzahl"/>
        <w:rFonts w:ascii="Arial" w:hAnsi="Arial"/>
        <w:snapToGrid w:val="0"/>
        <w:sz w:val="12"/>
        <w:szCs w:val="12"/>
      </w:rPr>
      <w:fldChar w:fldCharType="end"/>
    </w:r>
    <w:r w:rsidRPr="005460C7">
      <w:rPr>
        <w:rFonts w:ascii="Arial" w:hAnsi="Arial"/>
        <w:sz w:val="12"/>
        <w:szCs w:val="12"/>
      </w:rPr>
      <w:tab/>
    </w:r>
    <w:r w:rsidR="009A3B55" w:rsidRPr="005460C7">
      <w:rPr>
        <w:rFonts w:ascii="Arial" w:hAnsi="Arial"/>
        <w:sz w:val="12"/>
        <w:szCs w:val="12"/>
        <w:lang w:val="de-CH"/>
      </w:rPr>
      <w:t xml:space="preserve">Datum: </w:t>
    </w:r>
    <w:r w:rsidR="00FF5C00" w:rsidRPr="005460C7">
      <w:rPr>
        <w:rFonts w:ascii="Arial" w:hAnsi="Arial"/>
        <w:sz w:val="12"/>
        <w:szCs w:val="12"/>
        <w:lang w:val="de-CH"/>
      </w:rPr>
      <w:fldChar w:fldCharType="begin"/>
    </w:r>
    <w:r w:rsidR="009A3B55" w:rsidRPr="005460C7">
      <w:rPr>
        <w:rFonts w:ascii="Arial" w:hAnsi="Arial"/>
        <w:sz w:val="12"/>
        <w:szCs w:val="12"/>
        <w:lang w:val="de-CH"/>
      </w:rPr>
      <w:instrText xml:space="preserve"> DATE \@ "dd.MM.yy" </w:instrText>
    </w:r>
    <w:r w:rsidR="00FF5C00" w:rsidRPr="005460C7">
      <w:rPr>
        <w:rFonts w:ascii="Arial" w:hAnsi="Arial"/>
        <w:sz w:val="12"/>
        <w:szCs w:val="12"/>
        <w:lang w:val="de-CH"/>
      </w:rPr>
      <w:fldChar w:fldCharType="separate"/>
    </w:r>
    <w:r w:rsidR="00805F59">
      <w:rPr>
        <w:rFonts w:ascii="Arial" w:hAnsi="Arial"/>
        <w:noProof/>
        <w:sz w:val="12"/>
        <w:szCs w:val="12"/>
        <w:lang w:val="de-CH"/>
      </w:rPr>
      <w:t>18.10.15</w:t>
    </w:r>
    <w:r w:rsidR="00FF5C00" w:rsidRPr="005460C7">
      <w:rPr>
        <w:rFonts w:ascii="Arial" w:hAnsi="Arial"/>
        <w:sz w:val="12"/>
        <w:szCs w:val="12"/>
        <w:lang w:val="de-CH"/>
      </w:rPr>
      <w:fldChar w:fldCharType="end"/>
    </w:r>
    <w:r w:rsidR="009A3B55" w:rsidRPr="005460C7">
      <w:rPr>
        <w:rFonts w:ascii="Arial" w:hAnsi="Arial"/>
        <w:sz w:val="12"/>
        <w:szCs w:val="12"/>
        <w:lang w:val="de-CH"/>
      </w:rPr>
      <w:t xml:space="preserve"> / </w:t>
    </w:r>
    <w:r w:rsidRPr="005460C7">
      <w:rPr>
        <w:rFonts w:ascii="Arial" w:hAnsi="Arial"/>
        <w:sz w:val="12"/>
        <w:szCs w:val="12"/>
        <w:lang w:val="de-CH"/>
      </w:rPr>
      <w:t>D. Füglistaler</w:t>
    </w:r>
    <w:r w:rsidR="009A3B55" w:rsidRPr="005460C7">
      <w:rPr>
        <w:rFonts w:ascii="Arial" w:hAnsi="Arial"/>
        <w:sz w:val="12"/>
        <w:szCs w:val="12"/>
        <w:lang w:val="de-CH"/>
      </w:rPr>
      <w:tab/>
      <w:t xml:space="preserve">Seite: </w:t>
    </w:r>
    <w:r w:rsidR="00FF5C00" w:rsidRPr="005460C7">
      <w:rPr>
        <w:rStyle w:val="Seitenzahl"/>
        <w:rFonts w:ascii="Arial" w:hAnsi="Arial"/>
        <w:sz w:val="12"/>
        <w:szCs w:val="12"/>
      </w:rPr>
      <w:fldChar w:fldCharType="begin"/>
    </w:r>
    <w:r w:rsidR="009A3B55" w:rsidRPr="005460C7">
      <w:rPr>
        <w:rStyle w:val="Seitenzahl"/>
        <w:rFonts w:ascii="Arial" w:hAnsi="Arial"/>
        <w:sz w:val="12"/>
        <w:szCs w:val="12"/>
      </w:rPr>
      <w:instrText xml:space="preserve"> PAGE </w:instrText>
    </w:r>
    <w:r w:rsidR="00FF5C00" w:rsidRPr="005460C7">
      <w:rPr>
        <w:rStyle w:val="Seitenzahl"/>
        <w:rFonts w:ascii="Arial" w:hAnsi="Arial"/>
        <w:sz w:val="12"/>
        <w:szCs w:val="12"/>
      </w:rPr>
      <w:fldChar w:fldCharType="separate"/>
    </w:r>
    <w:r w:rsidR="00D97298">
      <w:rPr>
        <w:rStyle w:val="Seitenzahl"/>
        <w:rFonts w:ascii="Arial" w:hAnsi="Arial"/>
        <w:noProof/>
        <w:sz w:val="12"/>
        <w:szCs w:val="12"/>
      </w:rPr>
      <w:t>1</w:t>
    </w:r>
    <w:r w:rsidR="00FF5C00" w:rsidRPr="005460C7">
      <w:rPr>
        <w:rStyle w:val="Seitenzahl"/>
        <w:rFonts w:ascii="Arial" w:hAnsi="Arial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913" w:rsidRDefault="00797913">
      <w:r>
        <w:separator/>
      </w:r>
    </w:p>
  </w:footnote>
  <w:footnote w:type="continuationSeparator" w:id="0">
    <w:p w:rsidR="00797913" w:rsidRDefault="007979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4111"/>
      <w:gridCol w:w="4110"/>
    </w:tblGrid>
    <w:tr w:rsidR="00AC0537" w:rsidTr="004668BF">
      <w:trPr>
        <w:cantSplit/>
        <w:trHeight w:val="1176"/>
      </w:trPr>
      <w:tc>
        <w:tcPr>
          <w:tcW w:w="1418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AC0537" w:rsidRDefault="0079791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4" type="#_x0000_t202" style="position:absolute;margin-left:-.2pt;margin-top:2.1pt;width:74.15pt;height:38.95pt;z-index:1" o:allowincell="f" filled="f" stroked="f">
                <v:textbox style="mso-next-textbox:#_x0000_s2054;mso-fit-shape-to-text:t" inset="1mm,1mm,1mm,1mm">
                  <w:txbxContent>
                    <w:p w:rsidR="00AC0537" w:rsidRDefault="00797913" w:rsidP="00730E82">
                      <w:r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27" type="#_x0000_t75" style="width:63.6pt;height:33.65pt">
                            <v:imagedata r:id="rId1" o:title="BBB_Icon"/>
                          </v:shape>
                        </w:pict>
                      </w:r>
                    </w:p>
                  </w:txbxContent>
                </v:textbox>
              </v:shape>
            </w:pict>
          </w:r>
          <w:r w:rsidR="00AC0537">
            <w:rPr>
              <w:rFonts w:ascii="Arial" w:hAnsi="Arial"/>
              <w:lang w:val="de-CH"/>
            </w:rPr>
            <w:br/>
          </w:r>
          <w:r w:rsidR="00AC0537">
            <w:rPr>
              <w:rFonts w:ascii="Arial" w:hAnsi="Arial"/>
              <w:lang w:val="de-CH"/>
            </w:rPr>
            <w:br/>
          </w:r>
          <w:r w:rsidR="00AC0537">
            <w:rPr>
              <w:rFonts w:ascii="Arial" w:hAnsi="Arial"/>
              <w:lang w:val="de-CH"/>
            </w:rPr>
            <w:br/>
            <w:t>Klasse: AU1</w:t>
          </w:r>
        </w:p>
      </w:tc>
      <w:tc>
        <w:tcPr>
          <w:tcW w:w="4111" w:type="dxa"/>
          <w:tcBorders>
            <w:top w:val="nil"/>
            <w:left w:val="single" w:sz="8" w:space="0" w:color="auto"/>
            <w:right w:val="single" w:sz="8" w:space="0" w:color="auto"/>
          </w:tcBorders>
        </w:tcPr>
        <w:p w:rsidR="00AC0537" w:rsidRDefault="00AC0537" w:rsidP="002421E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Zeichnungs</w:t>
          </w:r>
          <w:r w:rsidR="008B34AA">
            <w:rPr>
              <w:rFonts w:ascii="Arial" w:hAnsi="Arial"/>
              <w:b/>
              <w:sz w:val="24"/>
              <w:lang w:val="de-CH"/>
            </w:rPr>
            <w:t>grundlagen</w:t>
          </w:r>
        </w:p>
        <w:p w:rsidR="00AC0537" w:rsidRDefault="00AC0537" w:rsidP="008B34AA">
          <w:pPr>
            <w:pStyle w:val="Kopfzeile"/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8"/>
              <w:szCs w:val="28"/>
              <w:lang w:val="de-CH"/>
            </w:rPr>
            <w:br/>
          </w:r>
          <w:r w:rsidR="008B34AA">
            <w:rPr>
              <w:rFonts w:ascii="Arial" w:hAnsi="Arial"/>
              <w:b/>
              <w:sz w:val="28"/>
              <w:szCs w:val="28"/>
              <w:lang w:val="de-CH"/>
            </w:rPr>
            <w:t>Zeichnungseintragungen</w:t>
          </w:r>
        </w:p>
      </w:tc>
      <w:tc>
        <w:tcPr>
          <w:tcW w:w="4110" w:type="dxa"/>
          <w:tcBorders>
            <w:top w:val="nil"/>
            <w:left w:val="nil"/>
            <w:right w:val="nil"/>
          </w:tcBorders>
        </w:tcPr>
        <w:p w:rsidR="00AC0537" w:rsidRDefault="00AC0537" w:rsidP="00AC053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Link zum KoRe-Katalog:</w:t>
          </w:r>
          <w:r>
            <w:rPr>
              <w:rFonts w:ascii="Arial" w:hAnsi="Arial"/>
              <w:lang w:val="de-CH"/>
            </w:rPr>
            <w:tab/>
            <w:t>AUF1.4.</w:t>
          </w:r>
          <w:r w:rsidR="008B34AA">
            <w:rPr>
              <w:rFonts w:ascii="Arial" w:hAnsi="Arial"/>
              <w:lang w:val="de-CH"/>
            </w:rPr>
            <w:t>2</w:t>
          </w:r>
          <w:r>
            <w:rPr>
              <w:rFonts w:ascii="Arial" w:hAnsi="Arial"/>
              <w:lang w:val="de-CH"/>
            </w:rPr>
            <w:br/>
          </w:r>
          <w:r w:rsidR="008B34AA">
            <w:rPr>
              <w:rFonts w:ascii="Arial" w:hAnsi="Arial"/>
              <w:lang w:val="de-CH"/>
            </w:rPr>
            <w:t>Zeichnungen und Stücklisten</w:t>
          </w:r>
        </w:p>
        <w:p w:rsidR="00AC0537" w:rsidRDefault="00AC0537" w:rsidP="008D1B54">
          <w:pPr>
            <w:pStyle w:val="Kopfzeile"/>
            <w:spacing w:before="24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Name:</w:t>
          </w:r>
          <w:r>
            <w:rPr>
              <w:rFonts w:ascii="Arial" w:hAnsi="Arial"/>
              <w:sz w:val="18"/>
              <w:lang w:val="de-CH"/>
            </w:rPr>
            <w:t xml:space="preserve"> </w:t>
          </w:r>
          <w:r>
            <w:rPr>
              <w:rFonts w:ascii="Arial" w:hAnsi="Arial"/>
              <w:sz w:val="24"/>
              <w:lang w:val="de-CH"/>
            </w:rPr>
            <w:t>________________________</w:t>
          </w:r>
        </w:p>
      </w:tc>
    </w:tr>
  </w:tbl>
  <w:p w:rsidR="009A3B55" w:rsidRPr="00730E82" w:rsidRDefault="009A3B55">
    <w:pPr>
      <w:pStyle w:val="Kopfzeile"/>
      <w:tabs>
        <w:tab w:val="clear" w:pos="9072"/>
        <w:tab w:val="right" w:pos="15168"/>
      </w:tabs>
      <w:rPr>
        <w:rFonts w:ascii="Arial" w:hAnsi="Arial"/>
        <w:sz w:val="4"/>
        <w:lang w:val="de-CH"/>
      </w:rPr>
    </w:pPr>
  </w:p>
  <w:p w:rsidR="009A3B55" w:rsidRDefault="009A3B55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3CD"/>
    <w:multiLevelType w:val="hybridMultilevel"/>
    <w:tmpl w:val="DD2C83EA"/>
    <w:lvl w:ilvl="0" w:tplc="59209FC6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038F45E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543947"/>
    <w:multiLevelType w:val="hybridMultilevel"/>
    <w:tmpl w:val="4A9CC6A6"/>
    <w:lvl w:ilvl="0" w:tplc="0407000F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3" w15:restartNumberingAfterBreak="0">
    <w:nsid w:val="083D4B71"/>
    <w:multiLevelType w:val="singleLevel"/>
    <w:tmpl w:val="4A74C20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4" w15:restartNumberingAfterBreak="0">
    <w:nsid w:val="1D2F4D2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2A0D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8901CC"/>
    <w:multiLevelType w:val="hybridMultilevel"/>
    <w:tmpl w:val="A86CC16E"/>
    <w:lvl w:ilvl="0" w:tplc="9D9E62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0C7C5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EF3B51"/>
    <w:multiLevelType w:val="hybridMultilevel"/>
    <w:tmpl w:val="C1B489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36777D"/>
    <w:multiLevelType w:val="multilevel"/>
    <w:tmpl w:val="EC14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494980"/>
    <w:multiLevelType w:val="hybridMultilevel"/>
    <w:tmpl w:val="C076F714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00A2"/>
    <w:rsid w:val="00033B92"/>
    <w:rsid w:val="00085D29"/>
    <w:rsid w:val="00087433"/>
    <w:rsid w:val="000A1BD7"/>
    <w:rsid w:val="000C1C79"/>
    <w:rsid w:val="000C4089"/>
    <w:rsid w:val="000E6ACB"/>
    <w:rsid w:val="00150746"/>
    <w:rsid w:val="00152E0E"/>
    <w:rsid w:val="001726F5"/>
    <w:rsid w:val="00187236"/>
    <w:rsid w:val="001C6E92"/>
    <w:rsid w:val="00201BCC"/>
    <w:rsid w:val="0021153E"/>
    <w:rsid w:val="00214F01"/>
    <w:rsid w:val="00216033"/>
    <w:rsid w:val="00225631"/>
    <w:rsid w:val="002421ED"/>
    <w:rsid w:val="00253CEC"/>
    <w:rsid w:val="00284ABB"/>
    <w:rsid w:val="002B39E1"/>
    <w:rsid w:val="002F5883"/>
    <w:rsid w:val="0032097D"/>
    <w:rsid w:val="00333147"/>
    <w:rsid w:val="003672BC"/>
    <w:rsid w:val="003B2715"/>
    <w:rsid w:val="003C625F"/>
    <w:rsid w:val="003E4E81"/>
    <w:rsid w:val="0046314A"/>
    <w:rsid w:val="004962C8"/>
    <w:rsid w:val="00501E39"/>
    <w:rsid w:val="0050400A"/>
    <w:rsid w:val="00507019"/>
    <w:rsid w:val="005075EC"/>
    <w:rsid w:val="005460C7"/>
    <w:rsid w:val="005515D0"/>
    <w:rsid w:val="0056603B"/>
    <w:rsid w:val="005A0B07"/>
    <w:rsid w:val="005F231F"/>
    <w:rsid w:val="00627BF4"/>
    <w:rsid w:val="00680C5F"/>
    <w:rsid w:val="0068650A"/>
    <w:rsid w:val="006B3712"/>
    <w:rsid w:val="006D2067"/>
    <w:rsid w:val="007054FD"/>
    <w:rsid w:val="00730E82"/>
    <w:rsid w:val="00764802"/>
    <w:rsid w:val="00797913"/>
    <w:rsid w:val="00805F59"/>
    <w:rsid w:val="00832035"/>
    <w:rsid w:val="00854A53"/>
    <w:rsid w:val="00873964"/>
    <w:rsid w:val="008916A6"/>
    <w:rsid w:val="008B34AA"/>
    <w:rsid w:val="008E0B36"/>
    <w:rsid w:val="008F00A2"/>
    <w:rsid w:val="00980081"/>
    <w:rsid w:val="009A3B55"/>
    <w:rsid w:val="00A00076"/>
    <w:rsid w:val="00A3092A"/>
    <w:rsid w:val="00A850CC"/>
    <w:rsid w:val="00A935C0"/>
    <w:rsid w:val="00AC0537"/>
    <w:rsid w:val="00AE6E7E"/>
    <w:rsid w:val="00B73CC9"/>
    <w:rsid w:val="00BB350B"/>
    <w:rsid w:val="00BD0ACB"/>
    <w:rsid w:val="00C0084A"/>
    <w:rsid w:val="00C17AD3"/>
    <w:rsid w:val="00C42BB9"/>
    <w:rsid w:val="00C5667C"/>
    <w:rsid w:val="00C57EB4"/>
    <w:rsid w:val="00CB13AE"/>
    <w:rsid w:val="00CD5B6A"/>
    <w:rsid w:val="00D308DC"/>
    <w:rsid w:val="00D5238D"/>
    <w:rsid w:val="00D61D92"/>
    <w:rsid w:val="00D97298"/>
    <w:rsid w:val="00E11147"/>
    <w:rsid w:val="00E13989"/>
    <w:rsid w:val="00E304DB"/>
    <w:rsid w:val="00F062F5"/>
    <w:rsid w:val="00F34717"/>
    <w:rsid w:val="00F445EB"/>
    <w:rsid w:val="00F55E0E"/>
    <w:rsid w:val="00F6037F"/>
    <w:rsid w:val="00F97F33"/>
    <w:rsid w:val="00FB6344"/>
    <w:rsid w:val="00FC337F"/>
    <w:rsid w:val="00FE44A2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  <o:rules v:ext="edit">
        <o:r id="V:Rule1" type="connector" idref="#_x0000_s1051"/>
        <o:r id="V:Rule2" type="connector" idref="#_x0000_s1055"/>
        <o:r id="V:Rule3" type="connector" idref="#_x0000_s1050"/>
        <o:r id="V:Rule4" type="connector" idref="#_x0000_s1058"/>
        <o:r id="V:Rule5" type="connector" idref="#_x0000_s1059"/>
        <o:r id="V:Rule6" type="connector" idref="#_x0000_s1052"/>
        <o:r id="V:Rule7" type="connector" idref="#_x0000_s1054"/>
        <o:r id="V:Rule8" type="connector" idref="#_x0000_s1056"/>
        <o:r id="V:Rule9" type="connector" idref="#_x0000_s1057"/>
      </o:rules>
    </o:shapelayout>
  </w:shapeDefaults>
  <w:decimalSymbol w:val="."/>
  <w:listSeparator w:val=";"/>
  <w15:docId w15:val="{AB0E5093-B193-4297-806E-3BF2E998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0ACB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D0A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D0A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D0AC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D0AC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D0ACB"/>
  </w:style>
  <w:style w:type="paragraph" w:styleId="Textkrper-Zeileneinzug">
    <w:name w:val="Body Text Indent"/>
    <w:basedOn w:val="Standard"/>
    <w:rsid w:val="00BD0ACB"/>
    <w:pPr>
      <w:tabs>
        <w:tab w:val="left" w:pos="1560"/>
      </w:tabs>
      <w:ind w:left="1560" w:hanging="1134"/>
    </w:pPr>
    <w:rPr>
      <w:rFonts w:ascii="Arial" w:hAnsi="Arial"/>
      <w:lang w:val="de-CH"/>
    </w:rPr>
  </w:style>
  <w:style w:type="paragraph" w:customStyle="1" w:styleId="Auswahlantwort">
    <w:name w:val="Auswahlantwort"/>
    <w:basedOn w:val="Textkrper-Zeileneinzug"/>
    <w:rsid w:val="00BD0ACB"/>
    <w:pPr>
      <w:numPr>
        <w:numId w:val="2"/>
      </w:numPr>
      <w:tabs>
        <w:tab w:val="clear" w:pos="567"/>
        <w:tab w:val="num" w:pos="2127"/>
      </w:tabs>
      <w:ind w:left="2127"/>
    </w:pPr>
  </w:style>
  <w:style w:type="paragraph" w:styleId="Sprechblasentext">
    <w:name w:val="Balloon Text"/>
    <w:basedOn w:val="Standard"/>
    <w:semiHidden/>
    <w:rsid w:val="00BD0AC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B7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152E0E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table" w:styleId="TabelleAktuell">
    <w:name w:val="Table Contemporary"/>
    <w:basedOn w:val="NormaleTabelle"/>
    <w:rsid w:val="0021153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RG-000\Eigene%20Dateien\F&#228;cher\Pr&#252;fun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B37DC-7480-4F1C-87B8-4AA29CA2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Prüfung</Template>
  <TotalTime>185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subject>Zeichnungstechnik</dc:subject>
  <dc:creator>Daniel Fueglistaler</dc:creator>
  <cp:lastModifiedBy>Luca Schäfli</cp:lastModifiedBy>
  <cp:revision>19</cp:revision>
  <cp:lastPrinted>2009-08-14T13:48:00Z</cp:lastPrinted>
  <dcterms:created xsi:type="dcterms:W3CDTF">2009-08-13T14:44:00Z</dcterms:created>
  <dcterms:modified xsi:type="dcterms:W3CDTF">2015-10-18T11:48:00Z</dcterms:modified>
</cp:coreProperties>
</file>