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B55" w:rsidRDefault="00051363" w:rsidP="00152E0E">
      <w:pPr>
        <w:pStyle w:val="berschrift1"/>
        <w:numPr>
          <w:ilvl w:val="0"/>
          <w:numId w:val="8"/>
        </w:numPr>
        <w:ind w:left="851" w:hanging="568"/>
      </w:pPr>
      <w:r>
        <w:t>Die genormten Zeichnungsformate</w:t>
      </w:r>
    </w:p>
    <w:p w:rsidR="00152E0E" w:rsidRDefault="003C6148" w:rsidP="00EC6531">
      <w:pPr>
        <w:pStyle w:val="Textkrper-Zeileneinzug"/>
        <w:spacing w:after="100" w:afterAutospacing="1"/>
        <w:ind w:left="283" w:hanging="283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D0180B" wp14:editId="2B373211">
                <wp:simplePos x="0" y="0"/>
                <wp:positionH relativeFrom="column">
                  <wp:posOffset>4520656</wp:posOffset>
                </wp:positionH>
                <wp:positionV relativeFrom="paragraph">
                  <wp:posOffset>131989</wp:posOffset>
                </wp:positionV>
                <wp:extent cx="335759" cy="208280"/>
                <wp:effectExtent l="0" t="0" r="7620" b="127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59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C6148" w:rsidRPr="00A25632" w:rsidRDefault="003C6148" w:rsidP="003C614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lang w:val="de-CH"/>
                              </w:rPr>
                            </w:pPr>
                            <w:permStart w:id="2147361683" w:edGrp="everyone"/>
                            <w:r>
                              <w:rPr>
                                <w:rFonts w:ascii="Arial" w:hAnsi="Arial" w:cs="Arial"/>
                                <w:sz w:val="16"/>
                                <w:lang w:val="de-CH"/>
                              </w:rPr>
                              <w:t>X</w:t>
                            </w:r>
                            <w:permEnd w:id="2147361683"/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5.95pt;margin-top:10.4pt;width:26.45pt;height:16.4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" filled="f" stroked="f">
                <v:textbox style="mso-fit-shape-to-text:t" inset="0,,0">
                  <w:txbxContent>
                    <w:p w:rsidR="003C6148" w:rsidRPr="00A25632" w:rsidRDefault="003C6148" w:rsidP="003C6148">
                      <w:pPr>
                        <w:jc w:val="center"/>
                        <w:rPr>
                          <w:rFonts w:ascii="Arial" w:hAnsi="Arial" w:cs="Arial"/>
                          <w:sz w:val="16"/>
                          <w:lang w:val="de-CH"/>
                        </w:rPr>
                      </w:pPr>
                      <w:permStart w:id="2147361683" w:edGrp="everyone"/>
                      <w:r>
                        <w:rPr>
                          <w:rFonts w:ascii="Arial" w:hAnsi="Arial" w:cs="Arial"/>
                          <w:sz w:val="16"/>
                          <w:lang w:val="de-CH"/>
                        </w:rPr>
                        <w:t>X</w:t>
                      </w:r>
                      <w:permEnd w:id="2147361683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CEF314" wp14:editId="67502AAB">
                <wp:simplePos x="0" y="0"/>
                <wp:positionH relativeFrom="column">
                  <wp:posOffset>5297170</wp:posOffset>
                </wp:positionH>
                <wp:positionV relativeFrom="paragraph">
                  <wp:posOffset>3794760</wp:posOffset>
                </wp:positionV>
                <wp:extent cx="531495" cy="208280"/>
                <wp:effectExtent l="0" t="0" r="1905" b="3810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0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148" w:rsidRPr="00A25632" w:rsidRDefault="003C6148" w:rsidP="003C614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lang w:val="de-CH"/>
                              </w:rPr>
                            </w:pPr>
                            <w:permStart w:id="1750536698" w:edGrp="everyone"/>
                            <w:r>
                              <w:rPr>
                                <w:rFonts w:ascii="Arial" w:hAnsi="Arial" w:cs="Arial"/>
                                <w:sz w:val="16"/>
                                <w:lang w:val="de-CH"/>
                              </w:rPr>
                              <w:t>XXX</w:t>
                            </w:r>
                            <w:permEnd w:id="1750536698"/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17.1pt;margin-top:298.8pt;width:41.85pt;height:16.4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" stroked="f">
                <v:textbox style="mso-fit-shape-to-text:t" inset="0,,0">
                  <w:txbxContent>
                    <w:p w:rsidR="003C6148" w:rsidRPr="00A25632" w:rsidRDefault="003C6148" w:rsidP="003C6148">
                      <w:pPr>
                        <w:jc w:val="center"/>
                        <w:rPr>
                          <w:rFonts w:ascii="Arial" w:hAnsi="Arial" w:cs="Arial"/>
                          <w:sz w:val="16"/>
                          <w:lang w:val="de-CH"/>
                        </w:rPr>
                      </w:pPr>
                      <w:permStart w:id="1750536698" w:edGrp="everyone"/>
                      <w:r>
                        <w:rPr>
                          <w:rFonts w:ascii="Arial" w:hAnsi="Arial" w:cs="Arial"/>
                          <w:sz w:val="16"/>
                          <w:lang w:val="de-CH"/>
                        </w:rPr>
                        <w:t>XXX</w:t>
                      </w:r>
                      <w:permEnd w:id="175053669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81CB40" wp14:editId="535F03A8">
                <wp:simplePos x="0" y="0"/>
                <wp:positionH relativeFrom="column">
                  <wp:posOffset>4522470</wp:posOffset>
                </wp:positionH>
                <wp:positionV relativeFrom="paragraph">
                  <wp:posOffset>3782060</wp:posOffset>
                </wp:positionV>
                <wp:extent cx="531495" cy="208280"/>
                <wp:effectExtent l="0" t="0" r="1905" b="3810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0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148" w:rsidRPr="00A25632" w:rsidRDefault="003C6148" w:rsidP="003C614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lang w:val="de-CH"/>
                              </w:rPr>
                            </w:pPr>
                            <w:permStart w:id="1011121288" w:edGrp="everyone"/>
                            <w:r>
                              <w:rPr>
                                <w:rFonts w:ascii="Arial" w:hAnsi="Arial" w:cs="Arial"/>
                                <w:sz w:val="16"/>
                                <w:lang w:val="de-CH"/>
                              </w:rPr>
                              <w:t>XXX</w:t>
                            </w:r>
                            <w:permEnd w:id="1011121288"/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6.1pt;margin-top:297.8pt;width:41.85pt;height:16.4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" stroked="f">
                <v:textbox style="mso-fit-shape-to-text:t" inset="0,,0">
                  <w:txbxContent>
                    <w:p w:rsidR="003C6148" w:rsidRPr="00A25632" w:rsidRDefault="003C6148" w:rsidP="003C6148">
                      <w:pPr>
                        <w:jc w:val="center"/>
                        <w:rPr>
                          <w:rFonts w:ascii="Arial" w:hAnsi="Arial" w:cs="Arial"/>
                          <w:sz w:val="16"/>
                          <w:lang w:val="de-CH"/>
                        </w:rPr>
                      </w:pPr>
                      <w:permStart w:id="1011121288" w:edGrp="everyone"/>
                      <w:r>
                        <w:rPr>
                          <w:rFonts w:ascii="Arial" w:hAnsi="Arial" w:cs="Arial"/>
                          <w:sz w:val="16"/>
                          <w:lang w:val="de-CH"/>
                        </w:rPr>
                        <w:t>XXX</w:t>
                      </w:r>
                      <w:permEnd w:id="101112128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1C20B7" wp14:editId="752000C4">
                <wp:simplePos x="0" y="0"/>
                <wp:positionH relativeFrom="column">
                  <wp:posOffset>5297170</wp:posOffset>
                </wp:positionH>
                <wp:positionV relativeFrom="paragraph">
                  <wp:posOffset>3567430</wp:posOffset>
                </wp:positionV>
                <wp:extent cx="531495" cy="208280"/>
                <wp:effectExtent l="0" t="0" r="1905" b="381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0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148" w:rsidRPr="00A25632" w:rsidRDefault="003C6148" w:rsidP="003C614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lang w:val="de-CH"/>
                              </w:rPr>
                            </w:pPr>
                            <w:permStart w:id="395259420" w:edGrp="everyone"/>
                            <w:r>
                              <w:rPr>
                                <w:rFonts w:ascii="Arial" w:hAnsi="Arial" w:cs="Arial"/>
                                <w:sz w:val="16"/>
                                <w:lang w:val="de-CH"/>
                              </w:rPr>
                              <w:t>XXX</w:t>
                            </w:r>
                            <w:permEnd w:id="395259420"/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17.1pt;margin-top:280.9pt;width:41.85pt;height:16.4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" stroked="f">
                <v:textbox style="mso-fit-shape-to-text:t" inset="0,,0">
                  <w:txbxContent>
                    <w:p w:rsidR="003C6148" w:rsidRPr="00A25632" w:rsidRDefault="003C6148" w:rsidP="003C6148">
                      <w:pPr>
                        <w:jc w:val="center"/>
                        <w:rPr>
                          <w:rFonts w:ascii="Arial" w:hAnsi="Arial" w:cs="Arial"/>
                          <w:sz w:val="16"/>
                          <w:lang w:val="de-CH"/>
                        </w:rPr>
                      </w:pPr>
                      <w:permStart w:id="395259420" w:edGrp="everyone"/>
                      <w:r>
                        <w:rPr>
                          <w:rFonts w:ascii="Arial" w:hAnsi="Arial" w:cs="Arial"/>
                          <w:sz w:val="16"/>
                          <w:lang w:val="de-CH"/>
                        </w:rPr>
                        <w:t>XXX</w:t>
                      </w:r>
                      <w:permEnd w:id="39525942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CA5BCF" wp14:editId="5930F0BC">
                <wp:simplePos x="0" y="0"/>
                <wp:positionH relativeFrom="column">
                  <wp:posOffset>4520151</wp:posOffset>
                </wp:positionH>
                <wp:positionV relativeFrom="paragraph">
                  <wp:posOffset>3565461</wp:posOffset>
                </wp:positionV>
                <wp:extent cx="531495" cy="208280"/>
                <wp:effectExtent l="0" t="0" r="1905" b="127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0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148" w:rsidRPr="00A25632" w:rsidRDefault="003C6148" w:rsidP="003C614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lang w:val="de-CH"/>
                              </w:rPr>
                            </w:pPr>
                            <w:permStart w:id="766335062" w:edGrp="everyone"/>
                            <w:r>
                              <w:rPr>
                                <w:rFonts w:ascii="Arial" w:hAnsi="Arial" w:cs="Arial"/>
                                <w:sz w:val="16"/>
                                <w:lang w:val="de-CH"/>
                              </w:rPr>
                              <w:t>XXX</w:t>
                            </w:r>
                            <w:permEnd w:id="766335062"/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55.9pt;margin-top:280.75pt;width:41.85pt;height:16.4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" stroked="f">
                <v:textbox style="mso-fit-shape-to-text:t" inset="0,,0">
                  <w:txbxContent>
                    <w:p w:rsidR="003C6148" w:rsidRPr="00A25632" w:rsidRDefault="003C6148" w:rsidP="003C6148">
                      <w:pPr>
                        <w:jc w:val="center"/>
                        <w:rPr>
                          <w:rFonts w:ascii="Arial" w:hAnsi="Arial" w:cs="Arial"/>
                          <w:sz w:val="16"/>
                          <w:lang w:val="de-CH"/>
                        </w:rPr>
                      </w:pPr>
                      <w:permStart w:id="766335062" w:edGrp="everyone"/>
                      <w:r>
                        <w:rPr>
                          <w:rFonts w:ascii="Arial" w:hAnsi="Arial" w:cs="Arial"/>
                          <w:sz w:val="16"/>
                          <w:lang w:val="de-CH"/>
                        </w:rPr>
                        <w:t>XXX</w:t>
                      </w:r>
                      <w:permEnd w:id="76633506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9042A6" wp14:editId="4A59B8CA">
                <wp:simplePos x="0" y="0"/>
                <wp:positionH relativeFrom="column">
                  <wp:posOffset>3223260</wp:posOffset>
                </wp:positionH>
                <wp:positionV relativeFrom="paragraph">
                  <wp:posOffset>3565525</wp:posOffset>
                </wp:positionV>
                <wp:extent cx="1214755" cy="208280"/>
                <wp:effectExtent l="0" t="0" r="4445" b="381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755" cy="20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632" w:rsidRPr="00A25632" w:rsidRDefault="00A25632" w:rsidP="00A25632">
                            <w:pPr>
                              <w:rPr>
                                <w:rFonts w:ascii="Arial" w:hAnsi="Arial" w:cs="Arial"/>
                                <w:sz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lang w:val="de-CH"/>
                              </w:rPr>
                              <w:t>Fachkunde Mechatronik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53.8pt;margin-top:280.75pt;width:95.65pt;height:16.4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" stroked="f">
                <v:textbox style="mso-fit-shape-to-text:t" inset="0,,0">
                  <w:txbxContent>
                    <w:p w:rsidR="00A25632" w:rsidRPr="00A25632" w:rsidRDefault="00A25632" w:rsidP="00A25632">
                      <w:pPr>
                        <w:rPr>
                          <w:rFonts w:ascii="Arial" w:hAnsi="Arial" w:cs="Arial"/>
                          <w:sz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lang w:val="de-CH"/>
                        </w:rPr>
                        <w:t>Fachkunde Mechatronik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2F918" wp14:editId="45EAF425">
                <wp:simplePos x="0" y="0"/>
                <wp:positionH relativeFrom="column">
                  <wp:posOffset>3223701</wp:posOffset>
                </wp:positionH>
                <wp:positionV relativeFrom="paragraph">
                  <wp:posOffset>3780259</wp:posOffset>
                </wp:positionV>
                <wp:extent cx="1215105" cy="208280"/>
                <wp:effectExtent l="0" t="0" r="4445" b="127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105" cy="20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632" w:rsidRPr="00A25632" w:rsidRDefault="00A25632" w:rsidP="00A25632">
                            <w:pPr>
                              <w:rPr>
                                <w:rFonts w:ascii="Arial" w:hAnsi="Arial" w:cs="Arial"/>
                                <w:sz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lang w:val="de-CH"/>
                              </w:rPr>
                              <w:t xml:space="preserve">Tabellenbuch </w:t>
                            </w:r>
                            <w:r w:rsidR="003C6148">
                              <w:rPr>
                                <w:rFonts w:ascii="Arial" w:hAnsi="Arial" w:cs="Arial"/>
                                <w:sz w:val="16"/>
                                <w:lang w:val="de-CH"/>
                              </w:rPr>
                              <w:t>Mechatronik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32" type="#_x0000_t202" style="position:absolute;left:0;text-align:left;margin-left:253.85pt;margin-top:297.65pt;width:95.7pt;height:16.4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" stroked="f">
                <v:textbox style="mso-fit-shape-to-text:t" inset="0,,0">
                  <w:txbxContent>
                    <w:p w:rsidR="00A25632" w:rsidRPr="00A25632" w:rsidRDefault="00A25632" w:rsidP="00A25632">
                      <w:pPr>
                        <w:rPr>
                          <w:rFonts w:ascii="Arial" w:hAnsi="Arial" w:cs="Arial"/>
                          <w:sz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lang w:val="de-CH"/>
                        </w:rPr>
                        <w:t xml:space="preserve">Tabellenbuch </w:t>
                      </w:r>
                      <w:r w:rsidR="003C6148">
                        <w:rPr>
                          <w:rFonts w:ascii="Arial" w:hAnsi="Arial" w:cs="Arial"/>
                          <w:sz w:val="16"/>
                          <w:lang w:val="de-CH"/>
                        </w:rPr>
                        <w:t>Mechatronik</w:t>
                      </w:r>
                    </w:p>
                  </w:txbxContent>
                </v:textbox>
              </v:shape>
            </w:pict>
          </mc:Fallback>
        </mc:AlternateContent>
      </w:r>
      <w:r w:rsidR="0020452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A514F8" wp14:editId="15224CA8">
                <wp:simplePos x="0" y="0"/>
                <wp:positionH relativeFrom="column">
                  <wp:posOffset>4696460</wp:posOffset>
                </wp:positionH>
                <wp:positionV relativeFrom="paragraph">
                  <wp:posOffset>2649220</wp:posOffset>
                </wp:positionV>
                <wp:extent cx="1294130" cy="208280"/>
                <wp:effectExtent l="0" t="0" r="1270" b="127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20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452D" w:rsidRPr="00A25632" w:rsidRDefault="0020452D" w:rsidP="0020452D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(Tb</w:t>
                            </w:r>
                            <w:r w:rsidRPr="00A25632">
                              <w:rPr>
                                <w:rFonts w:ascii="Arial" w:hAnsi="Arial" w:cs="Arial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MT, Seite _</w:t>
                            </w:r>
                            <w:permStart w:id="1689869560" w:edGrp="everyone"/>
                            <w:r w:rsidR="003C6148">
                              <w:rPr>
                                <w:rFonts w:ascii="Arial" w:hAnsi="Arial" w:cs="Arial"/>
                                <w:sz w:val="16"/>
                              </w:rPr>
                              <w:t>xxx</w:t>
                            </w:r>
                            <w:permEnd w:id="1689869560"/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_ )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3" type="#_x0000_t202" style="position:absolute;left:0;text-align:left;margin-left:369.8pt;margin-top:208.6pt;width:101.9pt;height:16.4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" stroked="f">
                <v:textbox style="mso-fit-shape-to-text:t" inset="0,,0">
                  <w:txbxContent>
                    <w:p w:rsidR="0020452D" w:rsidRPr="00A25632" w:rsidRDefault="0020452D" w:rsidP="0020452D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(Tb</w:t>
                      </w:r>
                      <w:r w:rsidRPr="00A25632">
                        <w:rPr>
                          <w:rFonts w:ascii="Arial" w:hAnsi="Arial" w:cs="Arial"/>
                          <w:sz w:val="16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MT, Seite _</w:t>
                      </w:r>
                      <w:permStart w:id="1689869560" w:edGrp="everyone"/>
                      <w:r w:rsidR="003C6148">
                        <w:rPr>
                          <w:rFonts w:ascii="Arial" w:hAnsi="Arial" w:cs="Arial"/>
                          <w:sz w:val="16"/>
                        </w:rPr>
                        <w:t>xxx</w:t>
                      </w:r>
                      <w:permEnd w:id="1689869560"/>
                      <w:r>
                        <w:rPr>
                          <w:rFonts w:ascii="Arial" w:hAnsi="Arial" w:cs="Arial"/>
                          <w:sz w:val="16"/>
                        </w:rPr>
                        <w:t>_ )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20452D">
        <w:rPr>
          <w:noProof/>
          <w:lang w:eastAsia="de-CH"/>
        </w:rPr>
        <w:drawing>
          <wp:inline distT="0" distB="0" distL="0" distR="0" wp14:anchorId="5FE38559" wp14:editId="367F89A4">
            <wp:extent cx="6111240" cy="8004175"/>
            <wp:effectExtent l="0" t="0" r="3810" b="0"/>
            <wp:docPr id="2" name="Bild 1" descr="Form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800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00C31" w:rsidRDefault="00800C31" w:rsidP="00A850CC">
      <w:pPr>
        <w:pStyle w:val="Textkrper-Zeileneinzug"/>
        <w:spacing w:after="100" w:afterAutospacing="1"/>
        <w:ind w:left="283" w:firstLine="0"/>
      </w:pPr>
    </w:p>
    <w:sectPr w:rsidR="00800C31" w:rsidSect="00BD0ACB">
      <w:headerReference w:type="default" r:id="rId10"/>
      <w:footerReference w:type="default" r:id="rId11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4D0" w:rsidRDefault="005534D0">
      <w:r>
        <w:separator/>
      </w:r>
    </w:p>
  </w:endnote>
  <w:endnote w:type="continuationSeparator" w:id="0">
    <w:p w:rsidR="005534D0" w:rsidRDefault="0055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B55" w:rsidRPr="005460C7" w:rsidRDefault="005460C7">
    <w:pPr>
      <w:pStyle w:val="Fuzeile"/>
      <w:tabs>
        <w:tab w:val="clear" w:pos="9072"/>
        <w:tab w:val="left" w:pos="8931"/>
        <w:tab w:val="right" w:pos="15168"/>
      </w:tabs>
      <w:rPr>
        <w:rFonts w:ascii="Arial" w:hAnsi="Arial"/>
        <w:sz w:val="12"/>
        <w:szCs w:val="12"/>
        <w:lang w:val="de-CH"/>
      </w:rPr>
    </w:pPr>
    <w:r w:rsidRPr="005460C7">
      <w:rPr>
        <w:rStyle w:val="Seitenzahl"/>
        <w:rFonts w:ascii="Arial" w:hAnsi="Arial"/>
        <w:sz w:val="12"/>
        <w:szCs w:val="12"/>
      </w:rPr>
      <w:t xml:space="preserve">Datei: </w:t>
    </w:r>
    <w:r w:rsidR="00597D2A" w:rsidRPr="005460C7">
      <w:rPr>
        <w:rStyle w:val="Seitenzahl"/>
        <w:rFonts w:ascii="Arial" w:hAnsi="Arial"/>
        <w:snapToGrid w:val="0"/>
        <w:sz w:val="12"/>
        <w:szCs w:val="12"/>
      </w:rPr>
      <w:fldChar w:fldCharType="begin"/>
    </w:r>
    <w:r w:rsidRPr="005460C7">
      <w:rPr>
        <w:rStyle w:val="Seitenzahl"/>
        <w:rFonts w:ascii="Arial" w:hAnsi="Arial"/>
        <w:snapToGrid w:val="0"/>
        <w:sz w:val="12"/>
        <w:szCs w:val="12"/>
      </w:rPr>
      <w:instrText xml:space="preserve"> FILENAME </w:instrText>
    </w:r>
    <w:r w:rsidR="00597D2A" w:rsidRPr="005460C7">
      <w:rPr>
        <w:rStyle w:val="Seitenzahl"/>
        <w:rFonts w:ascii="Arial" w:hAnsi="Arial"/>
        <w:snapToGrid w:val="0"/>
        <w:sz w:val="12"/>
        <w:szCs w:val="12"/>
      </w:rPr>
      <w:fldChar w:fldCharType="separate"/>
    </w:r>
    <w:r w:rsidR="00C57EB4">
      <w:rPr>
        <w:rStyle w:val="Seitenzahl"/>
        <w:rFonts w:ascii="Arial" w:hAnsi="Arial"/>
        <w:noProof/>
        <w:snapToGrid w:val="0"/>
        <w:sz w:val="12"/>
        <w:szCs w:val="12"/>
      </w:rPr>
      <w:t>ZT_13_UEBUNG_ Zeichnungseintragungen_20090813.docx</w:t>
    </w:r>
    <w:r w:rsidR="00597D2A" w:rsidRPr="005460C7">
      <w:rPr>
        <w:rStyle w:val="Seitenzahl"/>
        <w:rFonts w:ascii="Arial" w:hAnsi="Arial"/>
        <w:snapToGrid w:val="0"/>
        <w:sz w:val="12"/>
        <w:szCs w:val="12"/>
      </w:rPr>
      <w:fldChar w:fldCharType="end"/>
    </w:r>
    <w:r w:rsidRPr="005460C7">
      <w:rPr>
        <w:rFonts w:ascii="Arial" w:hAnsi="Arial"/>
        <w:sz w:val="12"/>
        <w:szCs w:val="12"/>
      </w:rPr>
      <w:tab/>
    </w:r>
    <w:r w:rsidR="009A3B55" w:rsidRPr="005460C7">
      <w:rPr>
        <w:rFonts w:ascii="Arial" w:hAnsi="Arial"/>
        <w:sz w:val="12"/>
        <w:szCs w:val="12"/>
        <w:lang w:val="de-CH"/>
      </w:rPr>
      <w:t xml:space="preserve">Datum: </w:t>
    </w:r>
    <w:r w:rsidR="00597D2A" w:rsidRPr="005460C7">
      <w:rPr>
        <w:rFonts w:ascii="Arial" w:hAnsi="Arial"/>
        <w:sz w:val="12"/>
        <w:szCs w:val="12"/>
        <w:lang w:val="de-CH"/>
      </w:rPr>
      <w:fldChar w:fldCharType="begin"/>
    </w:r>
    <w:r w:rsidR="009A3B55" w:rsidRPr="005460C7">
      <w:rPr>
        <w:rFonts w:ascii="Arial" w:hAnsi="Arial"/>
        <w:sz w:val="12"/>
        <w:szCs w:val="12"/>
        <w:lang w:val="de-CH"/>
      </w:rPr>
      <w:instrText xml:space="preserve"> DATE \@ "dd.MM.yy" </w:instrText>
    </w:r>
    <w:r w:rsidR="00597D2A" w:rsidRPr="005460C7">
      <w:rPr>
        <w:rFonts w:ascii="Arial" w:hAnsi="Arial"/>
        <w:sz w:val="12"/>
        <w:szCs w:val="12"/>
        <w:lang w:val="de-CH"/>
      </w:rPr>
      <w:fldChar w:fldCharType="separate"/>
    </w:r>
    <w:r w:rsidR="003C6148">
      <w:rPr>
        <w:rFonts w:ascii="Arial" w:hAnsi="Arial"/>
        <w:noProof/>
        <w:sz w:val="12"/>
        <w:szCs w:val="12"/>
        <w:lang w:val="de-CH"/>
      </w:rPr>
      <w:t>02.09.13</w:t>
    </w:r>
    <w:r w:rsidR="00597D2A" w:rsidRPr="005460C7">
      <w:rPr>
        <w:rFonts w:ascii="Arial" w:hAnsi="Arial"/>
        <w:sz w:val="12"/>
        <w:szCs w:val="12"/>
        <w:lang w:val="de-CH"/>
      </w:rPr>
      <w:fldChar w:fldCharType="end"/>
    </w:r>
    <w:r w:rsidR="009A3B55" w:rsidRPr="005460C7">
      <w:rPr>
        <w:rFonts w:ascii="Arial" w:hAnsi="Arial"/>
        <w:sz w:val="12"/>
        <w:szCs w:val="12"/>
        <w:lang w:val="de-CH"/>
      </w:rPr>
      <w:t xml:space="preserve"> / </w:t>
    </w:r>
    <w:r w:rsidRPr="005460C7">
      <w:rPr>
        <w:rFonts w:ascii="Arial" w:hAnsi="Arial"/>
        <w:sz w:val="12"/>
        <w:szCs w:val="12"/>
        <w:lang w:val="de-CH"/>
      </w:rPr>
      <w:t>D. Füglistaler</w:t>
    </w:r>
    <w:r w:rsidR="009A3B55" w:rsidRPr="005460C7">
      <w:rPr>
        <w:rFonts w:ascii="Arial" w:hAnsi="Arial"/>
        <w:sz w:val="12"/>
        <w:szCs w:val="12"/>
        <w:lang w:val="de-CH"/>
      </w:rPr>
      <w:tab/>
      <w:t xml:space="preserve">Seite: </w:t>
    </w:r>
    <w:r w:rsidR="00597D2A" w:rsidRPr="005460C7">
      <w:rPr>
        <w:rStyle w:val="Seitenzahl"/>
        <w:rFonts w:ascii="Arial" w:hAnsi="Arial"/>
        <w:sz w:val="12"/>
        <w:szCs w:val="12"/>
      </w:rPr>
      <w:fldChar w:fldCharType="begin"/>
    </w:r>
    <w:r w:rsidR="009A3B55" w:rsidRPr="005460C7">
      <w:rPr>
        <w:rStyle w:val="Seitenzahl"/>
        <w:rFonts w:ascii="Arial" w:hAnsi="Arial"/>
        <w:sz w:val="12"/>
        <w:szCs w:val="12"/>
      </w:rPr>
      <w:instrText xml:space="preserve"> PAGE </w:instrText>
    </w:r>
    <w:r w:rsidR="00597D2A" w:rsidRPr="005460C7">
      <w:rPr>
        <w:rStyle w:val="Seitenzahl"/>
        <w:rFonts w:ascii="Arial" w:hAnsi="Arial"/>
        <w:sz w:val="12"/>
        <w:szCs w:val="12"/>
      </w:rPr>
      <w:fldChar w:fldCharType="separate"/>
    </w:r>
    <w:r w:rsidR="003C6148">
      <w:rPr>
        <w:rStyle w:val="Seitenzahl"/>
        <w:rFonts w:ascii="Arial" w:hAnsi="Arial"/>
        <w:noProof/>
        <w:sz w:val="12"/>
        <w:szCs w:val="12"/>
      </w:rPr>
      <w:t>1</w:t>
    </w:r>
    <w:r w:rsidR="00597D2A" w:rsidRPr="005460C7">
      <w:rPr>
        <w:rStyle w:val="Seitenzahl"/>
        <w:rFonts w:ascii="Arial" w:hAnsi="Arial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4D0" w:rsidRDefault="005534D0">
      <w:r>
        <w:separator/>
      </w:r>
    </w:p>
  </w:footnote>
  <w:footnote w:type="continuationSeparator" w:id="0">
    <w:p w:rsidR="005534D0" w:rsidRDefault="005534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4111"/>
      <w:gridCol w:w="4110"/>
    </w:tblGrid>
    <w:tr w:rsidR="00AC0537" w:rsidTr="004668BF">
      <w:trPr>
        <w:cantSplit/>
        <w:trHeight w:val="1176"/>
      </w:trPr>
      <w:tc>
        <w:tcPr>
          <w:tcW w:w="1418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AC0537" w:rsidRDefault="0020452D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>
                    <wp:simplePos x="0" y="0"/>
                    <wp:positionH relativeFrom="column">
                      <wp:posOffset>-2540</wp:posOffset>
                    </wp:positionH>
                    <wp:positionV relativeFrom="paragraph">
                      <wp:posOffset>26670</wp:posOffset>
                    </wp:positionV>
                    <wp:extent cx="941705" cy="500380"/>
                    <wp:effectExtent l="0" t="0" r="0" b="0"/>
                    <wp:wrapNone/>
                    <wp:docPr id="1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1705" cy="500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C0537" w:rsidRDefault="0020452D" w:rsidP="00730E82">
                                <w:r>
                                  <w:rPr>
                                    <w:noProof/>
                                    <w:lang w:val="de-CH" w:eastAsia="de-CH"/>
                                  </w:rPr>
                                  <w:drawing>
                                    <wp:inline distT="0" distB="0" distL="0" distR="0">
                                      <wp:extent cx="805180" cy="431165"/>
                                      <wp:effectExtent l="0" t="0" r="0" b="6985"/>
                                      <wp:docPr id="3" name="Bild 3" descr="BBB_Icon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BBB_Icon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05180" cy="4311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0" type="#_x0000_t202" style="position:absolute;margin-left:-.2pt;margin-top:2.1pt;width:74.15pt;height:39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" o:allowincell="f" filled="f" stroked="f">
                    <v:textbox style="mso-fit-shape-to-text:t" inset="1mm,1mm,1mm,1mm">
                      <w:txbxContent>
                        <w:p w:rsidR="00AC0537" w:rsidRDefault="0020452D" w:rsidP="00730E82">
                          <w:r>
                            <w:rPr>
                              <w:noProof/>
                              <w:lang w:val="de-CH" w:eastAsia="de-CH"/>
                            </w:rPr>
                            <w:drawing>
                              <wp:inline distT="0" distB="0" distL="0" distR="0">
                                <wp:extent cx="805180" cy="431165"/>
                                <wp:effectExtent l="0" t="0" r="0" b="6985"/>
                                <wp:docPr id="3" name="Bild 3" descr="BBB_Ico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BBB_Icon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5180" cy="4311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C0537">
            <w:rPr>
              <w:rFonts w:ascii="Arial" w:hAnsi="Arial"/>
              <w:lang w:val="de-CH"/>
            </w:rPr>
            <w:br/>
          </w:r>
          <w:r w:rsidR="00AC0537">
            <w:rPr>
              <w:rFonts w:ascii="Arial" w:hAnsi="Arial"/>
              <w:lang w:val="de-CH"/>
            </w:rPr>
            <w:br/>
          </w:r>
          <w:r w:rsidR="00AC0537">
            <w:rPr>
              <w:rFonts w:ascii="Arial" w:hAnsi="Arial"/>
              <w:lang w:val="de-CH"/>
            </w:rPr>
            <w:br/>
            <w:t>Klasse: AU1</w:t>
          </w:r>
        </w:p>
      </w:tc>
      <w:tc>
        <w:tcPr>
          <w:tcW w:w="4111" w:type="dxa"/>
          <w:tcBorders>
            <w:top w:val="nil"/>
            <w:left w:val="single" w:sz="8" w:space="0" w:color="auto"/>
            <w:right w:val="single" w:sz="8" w:space="0" w:color="auto"/>
          </w:tcBorders>
        </w:tcPr>
        <w:p w:rsidR="00AC0537" w:rsidRDefault="00AC0537" w:rsidP="002421ED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Zeichnungs</w:t>
          </w:r>
          <w:r w:rsidR="008B34AA">
            <w:rPr>
              <w:rFonts w:ascii="Arial" w:hAnsi="Arial"/>
              <w:b/>
              <w:sz w:val="24"/>
              <w:lang w:val="de-CH"/>
            </w:rPr>
            <w:t>grundlagen</w:t>
          </w:r>
        </w:p>
        <w:p w:rsidR="00AC0537" w:rsidRDefault="00AC0537" w:rsidP="00F404A8">
          <w:pPr>
            <w:pStyle w:val="Kopfzeile"/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8"/>
              <w:szCs w:val="28"/>
              <w:lang w:val="de-CH"/>
            </w:rPr>
            <w:br/>
          </w:r>
          <w:r w:rsidR="00F404A8">
            <w:rPr>
              <w:rFonts w:ascii="Arial" w:hAnsi="Arial"/>
              <w:b/>
              <w:sz w:val="28"/>
              <w:szCs w:val="28"/>
              <w:lang w:val="de-CH"/>
            </w:rPr>
            <w:t>Formate</w:t>
          </w:r>
        </w:p>
      </w:tc>
      <w:tc>
        <w:tcPr>
          <w:tcW w:w="4110" w:type="dxa"/>
          <w:tcBorders>
            <w:top w:val="nil"/>
            <w:left w:val="nil"/>
            <w:right w:val="nil"/>
          </w:tcBorders>
        </w:tcPr>
        <w:p w:rsidR="00AC0537" w:rsidRDefault="00AC0537" w:rsidP="00AC053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 xml:space="preserve">Link zum </w:t>
          </w:r>
          <w:proofErr w:type="spellStart"/>
          <w:r>
            <w:rPr>
              <w:rFonts w:ascii="Arial" w:hAnsi="Arial"/>
              <w:lang w:val="de-CH"/>
            </w:rPr>
            <w:t>KoRe</w:t>
          </w:r>
          <w:proofErr w:type="spellEnd"/>
          <w:r>
            <w:rPr>
              <w:rFonts w:ascii="Arial" w:hAnsi="Arial"/>
              <w:lang w:val="de-CH"/>
            </w:rPr>
            <w:t>-Katalog:</w:t>
          </w:r>
          <w:r>
            <w:rPr>
              <w:rFonts w:ascii="Arial" w:hAnsi="Arial"/>
              <w:lang w:val="de-CH"/>
            </w:rPr>
            <w:tab/>
            <w:t>AUF1.4.</w:t>
          </w:r>
          <w:r w:rsidR="00F404A8">
            <w:rPr>
              <w:rFonts w:ascii="Arial" w:hAnsi="Arial"/>
              <w:lang w:val="de-CH"/>
            </w:rPr>
            <w:t>3</w:t>
          </w:r>
          <w:r>
            <w:rPr>
              <w:rFonts w:ascii="Arial" w:hAnsi="Arial"/>
              <w:lang w:val="de-CH"/>
            </w:rPr>
            <w:br/>
          </w:r>
          <w:r w:rsidR="00F404A8">
            <w:rPr>
              <w:rFonts w:ascii="Arial" w:hAnsi="Arial"/>
              <w:lang w:val="de-CH"/>
            </w:rPr>
            <w:t>Formate, Massstäbe, Linienarten und Schrift</w:t>
          </w:r>
        </w:p>
        <w:p w:rsidR="00AC0537" w:rsidRDefault="00AC0537" w:rsidP="008D1B54">
          <w:pPr>
            <w:pStyle w:val="Kopfzeile"/>
            <w:spacing w:before="24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Name:</w:t>
          </w:r>
          <w:r>
            <w:rPr>
              <w:rFonts w:ascii="Arial" w:hAnsi="Arial"/>
              <w:sz w:val="18"/>
              <w:lang w:val="de-CH"/>
            </w:rPr>
            <w:t xml:space="preserve"> </w:t>
          </w:r>
          <w:r>
            <w:rPr>
              <w:rFonts w:ascii="Arial" w:hAnsi="Arial"/>
              <w:sz w:val="24"/>
              <w:lang w:val="de-CH"/>
            </w:rPr>
            <w:t>________________________</w:t>
          </w:r>
        </w:p>
      </w:tc>
    </w:tr>
  </w:tbl>
  <w:p w:rsidR="009A3B55" w:rsidRPr="00730E82" w:rsidRDefault="009A3B55">
    <w:pPr>
      <w:pStyle w:val="Kopfzeile"/>
      <w:tabs>
        <w:tab w:val="clear" w:pos="9072"/>
        <w:tab w:val="right" w:pos="15168"/>
      </w:tabs>
      <w:rPr>
        <w:rFonts w:ascii="Arial" w:hAnsi="Arial"/>
        <w:sz w:val="4"/>
        <w:lang w:val="de-CH"/>
      </w:rPr>
    </w:pPr>
  </w:p>
  <w:p w:rsidR="009A3B55" w:rsidRDefault="009A3B55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33CD"/>
    <w:multiLevelType w:val="hybridMultilevel"/>
    <w:tmpl w:val="DD2C83EA"/>
    <w:lvl w:ilvl="0" w:tplc="59209FC6">
      <w:start w:val="1"/>
      <w:numFmt w:val="decimal"/>
      <w:lvlText w:val="%1.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038F45E1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543947"/>
    <w:multiLevelType w:val="hybridMultilevel"/>
    <w:tmpl w:val="4A9CC6A6"/>
    <w:lvl w:ilvl="0" w:tplc="0407000F">
      <w:start w:val="1"/>
      <w:numFmt w:val="decimal"/>
      <w:lvlText w:val="%1."/>
      <w:lvlJc w:val="left"/>
      <w:pPr>
        <w:tabs>
          <w:tab w:val="num" w:pos="2484"/>
        </w:tabs>
        <w:ind w:left="2484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3">
    <w:nsid w:val="083D4B71"/>
    <w:multiLevelType w:val="singleLevel"/>
    <w:tmpl w:val="4A74C20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4">
    <w:nsid w:val="1D2F4D22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E2A0D4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08901CC"/>
    <w:multiLevelType w:val="hybridMultilevel"/>
    <w:tmpl w:val="A86CC16E"/>
    <w:lvl w:ilvl="0" w:tplc="9D9E62E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0C7C59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CEF3B51"/>
    <w:multiLevelType w:val="hybridMultilevel"/>
    <w:tmpl w:val="C1B489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B36777D"/>
    <w:multiLevelType w:val="multilevel"/>
    <w:tmpl w:val="EC144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D494980"/>
    <w:multiLevelType w:val="hybridMultilevel"/>
    <w:tmpl w:val="C076F714"/>
    <w:lvl w:ilvl="0" w:tplc="0807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9"/>
  </w:num>
  <w:num w:numId="7">
    <w:abstractNumId w:val="10"/>
  </w:num>
  <w:num w:numId="8">
    <w:abstractNumId w:val="7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SC069hzGDBTkSEI9Hd2n+rtH+JU=" w:salt="cKVaOeDWZBjGiydwMNIleg=="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0A2"/>
    <w:rsid w:val="00033B92"/>
    <w:rsid w:val="00051363"/>
    <w:rsid w:val="00085D29"/>
    <w:rsid w:val="00087433"/>
    <w:rsid w:val="000A1BD7"/>
    <w:rsid w:val="000C1C79"/>
    <w:rsid w:val="000C4089"/>
    <w:rsid w:val="000E6ACB"/>
    <w:rsid w:val="00152E0E"/>
    <w:rsid w:val="001726F5"/>
    <w:rsid w:val="00187236"/>
    <w:rsid w:val="00201BCC"/>
    <w:rsid w:val="0020452D"/>
    <w:rsid w:val="0021153E"/>
    <w:rsid w:val="00214F01"/>
    <w:rsid w:val="00216033"/>
    <w:rsid w:val="00225631"/>
    <w:rsid w:val="002421ED"/>
    <w:rsid w:val="00253CEC"/>
    <w:rsid w:val="00284ABB"/>
    <w:rsid w:val="002B39E1"/>
    <w:rsid w:val="002F5883"/>
    <w:rsid w:val="00333147"/>
    <w:rsid w:val="003672BC"/>
    <w:rsid w:val="003B2715"/>
    <w:rsid w:val="003C6148"/>
    <w:rsid w:val="003E4E81"/>
    <w:rsid w:val="003E6B40"/>
    <w:rsid w:val="0046314A"/>
    <w:rsid w:val="004962C8"/>
    <w:rsid w:val="00501E39"/>
    <w:rsid w:val="00507019"/>
    <w:rsid w:val="005075EC"/>
    <w:rsid w:val="005460C7"/>
    <w:rsid w:val="00550B6A"/>
    <w:rsid w:val="005515D0"/>
    <w:rsid w:val="005534D0"/>
    <w:rsid w:val="0056603B"/>
    <w:rsid w:val="00597D2A"/>
    <w:rsid w:val="005A0B07"/>
    <w:rsid w:val="005F231F"/>
    <w:rsid w:val="00627BF4"/>
    <w:rsid w:val="00680C5F"/>
    <w:rsid w:val="0068650A"/>
    <w:rsid w:val="006B3712"/>
    <w:rsid w:val="006D2067"/>
    <w:rsid w:val="007054FD"/>
    <w:rsid w:val="0071153E"/>
    <w:rsid w:val="00730E82"/>
    <w:rsid w:val="00764802"/>
    <w:rsid w:val="00800C31"/>
    <w:rsid w:val="00811EC6"/>
    <w:rsid w:val="00832035"/>
    <w:rsid w:val="00873964"/>
    <w:rsid w:val="008916A6"/>
    <w:rsid w:val="008B34AA"/>
    <w:rsid w:val="008E0B36"/>
    <w:rsid w:val="008F00A2"/>
    <w:rsid w:val="00980081"/>
    <w:rsid w:val="009A3B55"/>
    <w:rsid w:val="00A00076"/>
    <w:rsid w:val="00A25632"/>
    <w:rsid w:val="00A850CC"/>
    <w:rsid w:val="00A935C0"/>
    <w:rsid w:val="00AC0537"/>
    <w:rsid w:val="00AE6E7E"/>
    <w:rsid w:val="00B73CC9"/>
    <w:rsid w:val="00BD0ACB"/>
    <w:rsid w:val="00C0084A"/>
    <w:rsid w:val="00C17AD3"/>
    <w:rsid w:val="00C42BB9"/>
    <w:rsid w:val="00C5667C"/>
    <w:rsid w:val="00C57EB4"/>
    <w:rsid w:val="00CB13AE"/>
    <w:rsid w:val="00CD5B6A"/>
    <w:rsid w:val="00D308DC"/>
    <w:rsid w:val="00D5238D"/>
    <w:rsid w:val="00D61D92"/>
    <w:rsid w:val="00DF3569"/>
    <w:rsid w:val="00E11147"/>
    <w:rsid w:val="00E13989"/>
    <w:rsid w:val="00E304DB"/>
    <w:rsid w:val="00EC6531"/>
    <w:rsid w:val="00F062F5"/>
    <w:rsid w:val="00F404A8"/>
    <w:rsid w:val="00F445EB"/>
    <w:rsid w:val="00F55E0E"/>
    <w:rsid w:val="00F6037F"/>
    <w:rsid w:val="00F97F33"/>
    <w:rsid w:val="00FA713A"/>
    <w:rsid w:val="00FC337F"/>
    <w:rsid w:val="00FE44A2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0ACB"/>
    <w:rPr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BD0AC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BD0AC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BD0AC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D0ACB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D0ACB"/>
  </w:style>
  <w:style w:type="paragraph" w:styleId="Textkrper-Zeileneinzug">
    <w:name w:val="Body Text Indent"/>
    <w:basedOn w:val="Standard"/>
    <w:rsid w:val="00BD0ACB"/>
    <w:pPr>
      <w:tabs>
        <w:tab w:val="left" w:pos="1560"/>
      </w:tabs>
      <w:ind w:left="1560" w:hanging="1134"/>
    </w:pPr>
    <w:rPr>
      <w:rFonts w:ascii="Arial" w:hAnsi="Arial"/>
      <w:lang w:val="de-CH"/>
    </w:rPr>
  </w:style>
  <w:style w:type="paragraph" w:customStyle="1" w:styleId="Auswahlantwort">
    <w:name w:val="Auswahlantwort"/>
    <w:basedOn w:val="Textkrper-Zeileneinzug"/>
    <w:rsid w:val="00BD0ACB"/>
    <w:pPr>
      <w:numPr>
        <w:numId w:val="2"/>
      </w:numPr>
      <w:tabs>
        <w:tab w:val="clear" w:pos="567"/>
        <w:tab w:val="num" w:pos="2127"/>
      </w:tabs>
      <w:ind w:left="2127"/>
    </w:pPr>
  </w:style>
  <w:style w:type="paragraph" w:styleId="Sprechblasentext">
    <w:name w:val="Balloon Text"/>
    <w:basedOn w:val="Standard"/>
    <w:semiHidden/>
    <w:rsid w:val="00BD0AC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B73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rsid w:val="00152E0E"/>
    <w:rPr>
      <w:rFonts w:ascii="Arial" w:hAnsi="Arial" w:cs="Arial"/>
      <w:b/>
      <w:bCs/>
      <w:kern w:val="32"/>
      <w:sz w:val="32"/>
      <w:szCs w:val="32"/>
      <w:lang w:val="de-DE" w:eastAsia="de-DE"/>
    </w:rPr>
  </w:style>
  <w:style w:type="table" w:styleId="TabelleAktuell">
    <w:name w:val="Table Contemporary"/>
    <w:basedOn w:val="NormaleTabelle"/>
    <w:rsid w:val="0021153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0ACB"/>
    <w:rPr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BD0AC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BD0AC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BD0AC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D0ACB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D0ACB"/>
  </w:style>
  <w:style w:type="paragraph" w:styleId="Textkrper-Zeileneinzug">
    <w:name w:val="Body Text Indent"/>
    <w:basedOn w:val="Standard"/>
    <w:rsid w:val="00BD0ACB"/>
    <w:pPr>
      <w:tabs>
        <w:tab w:val="left" w:pos="1560"/>
      </w:tabs>
      <w:ind w:left="1560" w:hanging="1134"/>
    </w:pPr>
    <w:rPr>
      <w:rFonts w:ascii="Arial" w:hAnsi="Arial"/>
      <w:lang w:val="de-CH"/>
    </w:rPr>
  </w:style>
  <w:style w:type="paragraph" w:customStyle="1" w:styleId="Auswahlantwort">
    <w:name w:val="Auswahlantwort"/>
    <w:basedOn w:val="Textkrper-Zeileneinzug"/>
    <w:rsid w:val="00BD0ACB"/>
    <w:pPr>
      <w:numPr>
        <w:numId w:val="2"/>
      </w:numPr>
      <w:tabs>
        <w:tab w:val="clear" w:pos="567"/>
        <w:tab w:val="num" w:pos="2127"/>
      </w:tabs>
      <w:ind w:left="2127"/>
    </w:pPr>
  </w:style>
  <w:style w:type="paragraph" w:styleId="Sprechblasentext">
    <w:name w:val="Balloon Text"/>
    <w:basedOn w:val="Standard"/>
    <w:semiHidden/>
    <w:rsid w:val="00BD0AC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B73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rsid w:val="00152E0E"/>
    <w:rPr>
      <w:rFonts w:ascii="Arial" w:hAnsi="Arial" w:cs="Arial"/>
      <w:b/>
      <w:bCs/>
      <w:kern w:val="32"/>
      <w:sz w:val="32"/>
      <w:szCs w:val="32"/>
      <w:lang w:val="de-DE" w:eastAsia="de-DE"/>
    </w:rPr>
  </w:style>
  <w:style w:type="table" w:styleId="TabelleAktuell">
    <w:name w:val="Table Contemporary"/>
    <w:basedOn w:val="NormaleTabelle"/>
    <w:rsid w:val="0021153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3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BRG-000\Eigene%20Dateien\F&#228;cher\Pr&#252;fung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684E0-8ED4-43F8-AF56-DC8E73F83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Prüfung.dot</Template>
  <TotalTime>0</TotalTime>
  <Pages>1</Pages>
  <Words>5</Words>
  <Characters>38</Characters>
  <Application>Microsoft Office Word</Application>
  <DocSecurity>8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subject>Zeichnungstechnik</dc:subject>
  <dc:creator>Daniel Fueglistaler</dc:creator>
  <cp:lastModifiedBy>Daniel.Füglistaler</cp:lastModifiedBy>
  <cp:revision>2</cp:revision>
  <cp:lastPrinted>2009-08-14T13:48:00Z</cp:lastPrinted>
  <dcterms:created xsi:type="dcterms:W3CDTF">2013-09-02T14:49:00Z</dcterms:created>
  <dcterms:modified xsi:type="dcterms:W3CDTF">2013-09-02T14:49:00Z</dcterms:modified>
</cp:coreProperties>
</file>