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ACF" w:rsidRPr="001B1407" w:rsidRDefault="007C7ACF" w:rsidP="00DF4483">
      <w:pPr>
        <w:pStyle w:val="berschrift1"/>
        <w:numPr>
          <w:ilvl w:val="0"/>
          <w:numId w:val="8"/>
        </w:numPr>
        <w:spacing w:before="60"/>
        <w:ind w:left="855" w:hanging="570"/>
        <w:rPr>
          <w:lang w:val="de-CH"/>
        </w:rPr>
      </w:pPr>
      <w:r w:rsidRPr="001B1407">
        <w:rPr>
          <w:lang w:val="de-CH"/>
        </w:rPr>
        <w:t xml:space="preserve">Massstab </w:t>
      </w:r>
      <w:r>
        <w:rPr>
          <w:lang w:val="de-CH"/>
        </w:rPr>
        <w:t>Werkstück</w:t>
      </w:r>
    </w:p>
    <w:p w:rsidR="00800C31" w:rsidRPr="007C7ACF" w:rsidRDefault="00DE32ED" w:rsidP="00DB2D03">
      <w:pPr>
        <w:pStyle w:val="Textkrper-Zeileneinzug"/>
        <w:spacing w:after="100" w:afterAutospacing="1"/>
        <w:ind w:left="283" w:hanging="283"/>
        <w:rPr>
          <w:rFonts w:cs="Arial"/>
          <w:sz w:val="4"/>
        </w:rPr>
      </w:pPr>
      <w:r>
        <w:rPr>
          <w:rFonts w:cs="Arial"/>
          <w:noProof/>
          <w:lang w:val="fr-CH" w:eastAsia="fr-CH"/>
        </w:rPr>
        <w:drawing>
          <wp:inline distT="0" distB="0" distL="0" distR="0" wp14:anchorId="4E2A9D66" wp14:editId="53E53F26">
            <wp:extent cx="6115685" cy="8434705"/>
            <wp:effectExtent l="0" t="0" r="0" b="4445"/>
            <wp:docPr id="2" name="Bild 2" descr="Mass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sssta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843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C31" w:rsidRPr="007C7ACF" w:rsidSect="00BD0ACB">
      <w:headerReference w:type="default" r:id="rId10"/>
      <w:footerReference w:type="default" r:id="rId11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36A" w:rsidRDefault="0073636A">
      <w:r>
        <w:separator/>
      </w:r>
    </w:p>
  </w:endnote>
  <w:endnote w:type="continuationSeparator" w:id="0">
    <w:p w:rsidR="0073636A" w:rsidRDefault="00736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B55" w:rsidRPr="005460C7" w:rsidRDefault="005460C7">
    <w:pPr>
      <w:pStyle w:val="Fuzeile"/>
      <w:tabs>
        <w:tab w:val="clear" w:pos="9072"/>
        <w:tab w:val="left" w:pos="8931"/>
        <w:tab w:val="right" w:pos="15168"/>
      </w:tabs>
      <w:rPr>
        <w:rFonts w:ascii="Arial" w:hAnsi="Arial"/>
        <w:sz w:val="12"/>
        <w:szCs w:val="12"/>
        <w:lang w:val="de-CH"/>
      </w:rPr>
    </w:pPr>
    <w:r w:rsidRPr="005460C7">
      <w:rPr>
        <w:rStyle w:val="Seitenzahl"/>
        <w:rFonts w:ascii="Arial" w:hAnsi="Arial"/>
        <w:sz w:val="12"/>
        <w:szCs w:val="12"/>
      </w:rPr>
      <w:t xml:space="preserve">Datei: </w:t>
    </w:r>
    <w:r w:rsidR="007D70EC" w:rsidRPr="005460C7">
      <w:rPr>
        <w:rStyle w:val="Seitenzahl"/>
        <w:rFonts w:ascii="Arial" w:hAnsi="Arial"/>
        <w:snapToGrid w:val="0"/>
        <w:sz w:val="12"/>
        <w:szCs w:val="12"/>
      </w:rPr>
      <w:fldChar w:fldCharType="begin"/>
    </w:r>
    <w:r w:rsidRPr="005460C7">
      <w:rPr>
        <w:rStyle w:val="Seitenzahl"/>
        <w:rFonts w:ascii="Arial" w:hAnsi="Arial"/>
        <w:snapToGrid w:val="0"/>
        <w:sz w:val="12"/>
        <w:szCs w:val="12"/>
      </w:rPr>
      <w:instrText xml:space="preserve"> FILENAME </w:instrText>
    </w:r>
    <w:r w:rsidR="007D70EC" w:rsidRPr="005460C7">
      <w:rPr>
        <w:rStyle w:val="Seitenzahl"/>
        <w:rFonts w:ascii="Arial" w:hAnsi="Arial"/>
        <w:snapToGrid w:val="0"/>
        <w:sz w:val="12"/>
        <w:szCs w:val="12"/>
      </w:rPr>
      <w:fldChar w:fldCharType="separate"/>
    </w:r>
    <w:r w:rsidR="00702E72">
      <w:rPr>
        <w:rStyle w:val="Seitenzahl"/>
        <w:rFonts w:ascii="Arial" w:hAnsi="Arial"/>
        <w:noProof/>
        <w:snapToGrid w:val="0"/>
        <w:sz w:val="12"/>
        <w:szCs w:val="12"/>
      </w:rPr>
      <w:t>ZT_143_UEBUNG_ Massstab_20140121</w:t>
    </w:r>
    <w:r w:rsidR="007D70EC" w:rsidRPr="005460C7">
      <w:rPr>
        <w:rStyle w:val="Seitenzahl"/>
        <w:rFonts w:ascii="Arial" w:hAnsi="Arial"/>
        <w:snapToGrid w:val="0"/>
        <w:sz w:val="12"/>
        <w:szCs w:val="12"/>
      </w:rPr>
      <w:fldChar w:fldCharType="end"/>
    </w:r>
    <w:r w:rsidRPr="005460C7">
      <w:rPr>
        <w:rFonts w:ascii="Arial" w:hAnsi="Arial"/>
        <w:sz w:val="12"/>
        <w:szCs w:val="12"/>
      </w:rPr>
      <w:tab/>
    </w:r>
    <w:r w:rsidR="009A3B55" w:rsidRPr="005460C7">
      <w:rPr>
        <w:rFonts w:ascii="Arial" w:hAnsi="Arial"/>
        <w:sz w:val="12"/>
        <w:szCs w:val="12"/>
        <w:lang w:val="de-CH"/>
      </w:rPr>
      <w:t xml:space="preserve">Datum: </w:t>
    </w:r>
    <w:r w:rsidR="007D70EC" w:rsidRPr="005460C7">
      <w:rPr>
        <w:rFonts w:ascii="Arial" w:hAnsi="Arial"/>
        <w:sz w:val="12"/>
        <w:szCs w:val="12"/>
        <w:lang w:val="de-CH"/>
      </w:rPr>
      <w:fldChar w:fldCharType="begin"/>
    </w:r>
    <w:r w:rsidR="009A3B55" w:rsidRPr="005460C7">
      <w:rPr>
        <w:rFonts w:ascii="Arial" w:hAnsi="Arial"/>
        <w:sz w:val="12"/>
        <w:szCs w:val="12"/>
        <w:lang w:val="de-CH"/>
      </w:rPr>
      <w:instrText xml:space="preserve"> DATE \@ "dd.MM.yy" </w:instrText>
    </w:r>
    <w:r w:rsidR="007D70EC" w:rsidRPr="005460C7">
      <w:rPr>
        <w:rFonts w:ascii="Arial" w:hAnsi="Arial"/>
        <w:sz w:val="12"/>
        <w:szCs w:val="12"/>
        <w:lang w:val="de-CH"/>
      </w:rPr>
      <w:fldChar w:fldCharType="separate"/>
    </w:r>
    <w:r w:rsidR="00DF4483">
      <w:rPr>
        <w:rFonts w:ascii="Arial" w:hAnsi="Arial"/>
        <w:noProof/>
        <w:sz w:val="12"/>
        <w:szCs w:val="12"/>
        <w:lang w:val="de-CH"/>
      </w:rPr>
      <w:t>10.08.15</w:t>
    </w:r>
    <w:r w:rsidR="007D70EC" w:rsidRPr="005460C7">
      <w:rPr>
        <w:rFonts w:ascii="Arial" w:hAnsi="Arial"/>
        <w:sz w:val="12"/>
        <w:szCs w:val="12"/>
        <w:lang w:val="de-CH"/>
      </w:rPr>
      <w:fldChar w:fldCharType="end"/>
    </w:r>
    <w:r w:rsidR="009A3B55" w:rsidRPr="005460C7">
      <w:rPr>
        <w:rFonts w:ascii="Arial" w:hAnsi="Arial"/>
        <w:sz w:val="12"/>
        <w:szCs w:val="12"/>
        <w:lang w:val="de-CH"/>
      </w:rPr>
      <w:t xml:space="preserve"> / </w:t>
    </w:r>
    <w:r w:rsidRPr="005460C7">
      <w:rPr>
        <w:rFonts w:ascii="Arial" w:hAnsi="Arial"/>
        <w:sz w:val="12"/>
        <w:szCs w:val="12"/>
        <w:lang w:val="de-CH"/>
      </w:rPr>
      <w:t>D. Füglistaler</w:t>
    </w:r>
    <w:r w:rsidR="009A3B55" w:rsidRPr="005460C7">
      <w:rPr>
        <w:rFonts w:ascii="Arial" w:hAnsi="Arial"/>
        <w:sz w:val="12"/>
        <w:szCs w:val="12"/>
        <w:lang w:val="de-CH"/>
      </w:rPr>
      <w:tab/>
      <w:t xml:space="preserve">Seite: </w:t>
    </w:r>
    <w:r w:rsidR="007D70EC" w:rsidRPr="005460C7">
      <w:rPr>
        <w:rStyle w:val="Seitenzahl"/>
        <w:rFonts w:ascii="Arial" w:hAnsi="Arial"/>
        <w:sz w:val="12"/>
        <w:szCs w:val="12"/>
      </w:rPr>
      <w:fldChar w:fldCharType="begin"/>
    </w:r>
    <w:r w:rsidR="009A3B55" w:rsidRPr="005460C7">
      <w:rPr>
        <w:rStyle w:val="Seitenzahl"/>
        <w:rFonts w:ascii="Arial" w:hAnsi="Arial"/>
        <w:sz w:val="12"/>
        <w:szCs w:val="12"/>
      </w:rPr>
      <w:instrText xml:space="preserve"> PAGE </w:instrText>
    </w:r>
    <w:r w:rsidR="007D70EC" w:rsidRPr="005460C7">
      <w:rPr>
        <w:rStyle w:val="Seitenzahl"/>
        <w:rFonts w:ascii="Arial" w:hAnsi="Arial"/>
        <w:sz w:val="12"/>
        <w:szCs w:val="12"/>
      </w:rPr>
      <w:fldChar w:fldCharType="separate"/>
    </w:r>
    <w:r w:rsidR="0073636A">
      <w:rPr>
        <w:rStyle w:val="Seitenzahl"/>
        <w:rFonts w:ascii="Arial" w:hAnsi="Arial"/>
        <w:noProof/>
        <w:sz w:val="12"/>
        <w:szCs w:val="12"/>
      </w:rPr>
      <w:t>1</w:t>
    </w:r>
    <w:r w:rsidR="007D70EC" w:rsidRPr="005460C7">
      <w:rPr>
        <w:rStyle w:val="Seitenzahl"/>
        <w:rFonts w:ascii="Arial" w:hAnsi="Arial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36A" w:rsidRDefault="0073636A">
      <w:r>
        <w:separator/>
      </w:r>
    </w:p>
  </w:footnote>
  <w:footnote w:type="continuationSeparator" w:id="0">
    <w:p w:rsidR="0073636A" w:rsidRDefault="00736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bottom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4111"/>
      <w:gridCol w:w="4110"/>
    </w:tblGrid>
    <w:tr w:rsidR="00AC0537" w:rsidTr="00FE1204">
      <w:trPr>
        <w:cantSplit/>
        <w:trHeight w:val="1176"/>
      </w:trPr>
      <w:tc>
        <w:tcPr>
          <w:tcW w:w="1418" w:type="dxa"/>
        </w:tcPr>
        <w:p w:rsidR="00AC0537" w:rsidRDefault="00DE32E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-2540</wp:posOffset>
                    </wp:positionH>
                    <wp:positionV relativeFrom="paragraph">
                      <wp:posOffset>26670</wp:posOffset>
                    </wp:positionV>
                    <wp:extent cx="941705" cy="499745"/>
                    <wp:effectExtent l="0" t="0" r="0" b="0"/>
                    <wp:wrapNone/>
                    <wp:docPr id="1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1705" cy="499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0537" w:rsidRDefault="00DE32ED" w:rsidP="00730E82">
                                <w:r>
                                  <w:rPr>
                                    <w:noProof/>
                                    <w:lang w:val="fr-CH" w:eastAsia="fr-CH"/>
                                  </w:rPr>
                                  <w:drawing>
                                    <wp:inline distT="0" distB="0" distL="0" distR="0">
                                      <wp:extent cx="804545" cy="424180"/>
                                      <wp:effectExtent l="0" t="0" r="0" b="0"/>
                                      <wp:docPr id="4" name="Bild 4" descr="BBB_Ico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 descr="BBB_Icon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04545" cy="424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40" type="#_x0000_t202" style="position:absolute;margin-left:-.2pt;margin-top:2.1pt;width:74.15pt;height:3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" o:allowincell="f" filled="f" stroked="f">
                    <v:textbox style="mso-fit-shape-to-text:t" inset="1mm,1mm,1mm,1mm">
                      <w:txbxContent>
                        <w:p w:rsidR="00AC0537" w:rsidRDefault="00DE32ED" w:rsidP="00730E82">
                          <w:r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>
                                <wp:extent cx="804545" cy="424180"/>
                                <wp:effectExtent l="0" t="0" r="0" b="0"/>
                                <wp:docPr id="4" name="Bild 4" descr="BBB_Ico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BBB_Ico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4545" cy="424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C0537">
            <w:rPr>
              <w:rFonts w:ascii="Arial" w:hAnsi="Arial"/>
              <w:lang w:val="de-CH"/>
            </w:rPr>
            <w:br/>
          </w:r>
          <w:r w:rsidR="00AC0537">
            <w:rPr>
              <w:rFonts w:ascii="Arial" w:hAnsi="Arial"/>
              <w:lang w:val="de-CH"/>
            </w:rPr>
            <w:br/>
          </w:r>
          <w:r w:rsidR="00AC0537">
            <w:rPr>
              <w:rFonts w:ascii="Arial" w:hAnsi="Arial"/>
              <w:lang w:val="de-CH"/>
            </w:rPr>
            <w:br/>
            <w:t>Klasse: AU1</w:t>
          </w:r>
        </w:p>
      </w:tc>
      <w:tc>
        <w:tcPr>
          <w:tcW w:w="4111" w:type="dxa"/>
        </w:tcPr>
        <w:p w:rsidR="00AC0537" w:rsidRDefault="00AC0537" w:rsidP="002421E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Zeichnungs</w:t>
          </w:r>
          <w:r w:rsidR="008B34AA">
            <w:rPr>
              <w:rFonts w:ascii="Arial" w:hAnsi="Arial"/>
              <w:b/>
              <w:sz w:val="24"/>
              <w:lang w:val="de-CH"/>
            </w:rPr>
            <w:t>grundlagen</w:t>
          </w:r>
        </w:p>
        <w:p w:rsidR="00AC0537" w:rsidRDefault="00AC0537" w:rsidP="00D51055">
          <w:pPr>
            <w:pStyle w:val="Kopfzeile"/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8"/>
              <w:szCs w:val="28"/>
              <w:lang w:val="de-CH"/>
            </w:rPr>
            <w:br/>
          </w:r>
          <w:r w:rsidR="00D51055">
            <w:rPr>
              <w:rFonts w:ascii="Arial" w:hAnsi="Arial"/>
              <w:b/>
              <w:sz w:val="28"/>
              <w:szCs w:val="28"/>
              <w:lang w:val="de-CH"/>
            </w:rPr>
            <w:t>Massstab</w:t>
          </w:r>
        </w:p>
      </w:tc>
      <w:tc>
        <w:tcPr>
          <w:tcW w:w="4110" w:type="dxa"/>
        </w:tcPr>
        <w:p w:rsidR="00AC0537" w:rsidRDefault="00AC0537" w:rsidP="00AC053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Link zum KoRe-Katalog:</w:t>
          </w:r>
          <w:r>
            <w:rPr>
              <w:rFonts w:ascii="Arial" w:hAnsi="Arial"/>
              <w:lang w:val="de-CH"/>
            </w:rPr>
            <w:tab/>
            <w:t>AUF1.4.</w:t>
          </w:r>
          <w:r w:rsidR="00F404A8">
            <w:rPr>
              <w:rFonts w:ascii="Arial" w:hAnsi="Arial"/>
              <w:lang w:val="de-CH"/>
            </w:rPr>
            <w:t>3</w:t>
          </w:r>
          <w:r>
            <w:rPr>
              <w:rFonts w:ascii="Arial" w:hAnsi="Arial"/>
              <w:lang w:val="de-CH"/>
            </w:rPr>
            <w:br/>
          </w:r>
          <w:r w:rsidR="00F404A8">
            <w:rPr>
              <w:rFonts w:ascii="Arial" w:hAnsi="Arial"/>
              <w:lang w:val="de-CH"/>
            </w:rPr>
            <w:t>Formate, Massstäbe, Linienarten und Schrift</w:t>
          </w:r>
        </w:p>
        <w:p w:rsidR="00AC0537" w:rsidRDefault="00AC0537" w:rsidP="008D1B54">
          <w:pPr>
            <w:pStyle w:val="Kopfzeile"/>
            <w:spacing w:before="24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Name:</w:t>
          </w:r>
          <w:r>
            <w:rPr>
              <w:rFonts w:ascii="Arial" w:hAnsi="Arial"/>
              <w:sz w:val="18"/>
              <w:lang w:val="de-CH"/>
            </w:rPr>
            <w:t xml:space="preserve"> </w:t>
          </w:r>
          <w:r>
            <w:rPr>
              <w:rFonts w:ascii="Arial" w:hAnsi="Arial"/>
              <w:sz w:val="24"/>
              <w:lang w:val="de-CH"/>
            </w:rPr>
            <w:t>________________________</w:t>
          </w:r>
        </w:p>
      </w:tc>
    </w:tr>
  </w:tbl>
  <w:p w:rsidR="009A3B55" w:rsidRPr="00730E82" w:rsidRDefault="009A3B55">
    <w:pPr>
      <w:pStyle w:val="Kopfzeile"/>
      <w:tabs>
        <w:tab w:val="clear" w:pos="9072"/>
        <w:tab w:val="right" w:pos="15168"/>
      </w:tabs>
      <w:rPr>
        <w:rFonts w:ascii="Arial" w:hAnsi="Arial"/>
        <w:sz w:val="4"/>
        <w:lang w:val="de-CH"/>
      </w:rPr>
    </w:pPr>
  </w:p>
  <w:p w:rsidR="009A3B55" w:rsidRDefault="009A3B55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33CD"/>
    <w:multiLevelType w:val="hybridMultilevel"/>
    <w:tmpl w:val="DD2C83EA"/>
    <w:lvl w:ilvl="0" w:tplc="59209FC6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038F45E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543947"/>
    <w:multiLevelType w:val="hybridMultilevel"/>
    <w:tmpl w:val="4A9CC6A6"/>
    <w:lvl w:ilvl="0" w:tplc="0407000F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3">
    <w:nsid w:val="083D4B71"/>
    <w:multiLevelType w:val="singleLevel"/>
    <w:tmpl w:val="4A74C20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4">
    <w:nsid w:val="1D2F4D2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2A0D4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08901CC"/>
    <w:multiLevelType w:val="hybridMultilevel"/>
    <w:tmpl w:val="A86CC16E"/>
    <w:lvl w:ilvl="0" w:tplc="9D9E62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0C7C5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CEF3B51"/>
    <w:multiLevelType w:val="hybridMultilevel"/>
    <w:tmpl w:val="C1B489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B36777D"/>
    <w:multiLevelType w:val="multilevel"/>
    <w:tmpl w:val="EC14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BE1A2F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D494980"/>
    <w:multiLevelType w:val="hybridMultilevel"/>
    <w:tmpl w:val="C076F714"/>
    <w:lvl w:ilvl="0" w:tplc="08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11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0A2"/>
    <w:rsid w:val="00033B92"/>
    <w:rsid w:val="00085D29"/>
    <w:rsid w:val="00087433"/>
    <w:rsid w:val="000A1BD7"/>
    <w:rsid w:val="000C1C79"/>
    <w:rsid w:val="000C4089"/>
    <w:rsid w:val="000E6ACB"/>
    <w:rsid w:val="00152E0E"/>
    <w:rsid w:val="001726F5"/>
    <w:rsid w:val="00187236"/>
    <w:rsid w:val="001B1407"/>
    <w:rsid w:val="00201BCC"/>
    <w:rsid w:val="0021153E"/>
    <w:rsid w:val="00214F01"/>
    <w:rsid w:val="00216033"/>
    <w:rsid w:val="00225631"/>
    <w:rsid w:val="002421ED"/>
    <w:rsid w:val="00253CEC"/>
    <w:rsid w:val="00284ABB"/>
    <w:rsid w:val="002A5934"/>
    <w:rsid w:val="002B39E1"/>
    <w:rsid w:val="002F5883"/>
    <w:rsid w:val="00333147"/>
    <w:rsid w:val="003672BC"/>
    <w:rsid w:val="003B2715"/>
    <w:rsid w:val="003E4E81"/>
    <w:rsid w:val="003E6B40"/>
    <w:rsid w:val="0046314A"/>
    <w:rsid w:val="004962C8"/>
    <w:rsid w:val="004D423E"/>
    <w:rsid w:val="004F0BA0"/>
    <w:rsid w:val="00501E39"/>
    <w:rsid w:val="00507019"/>
    <w:rsid w:val="005075EC"/>
    <w:rsid w:val="00540DC2"/>
    <w:rsid w:val="005460C7"/>
    <w:rsid w:val="005515D0"/>
    <w:rsid w:val="0056603B"/>
    <w:rsid w:val="005A0B07"/>
    <w:rsid w:val="005D7A80"/>
    <w:rsid w:val="005F231F"/>
    <w:rsid w:val="00627BF4"/>
    <w:rsid w:val="00680C5F"/>
    <w:rsid w:val="00680EAB"/>
    <w:rsid w:val="0068650A"/>
    <w:rsid w:val="006B3712"/>
    <w:rsid w:val="006D2067"/>
    <w:rsid w:val="00702E72"/>
    <w:rsid w:val="007054FD"/>
    <w:rsid w:val="00712719"/>
    <w:rsid w:val="00730E82"/>
    <w:rsid w:val="0073636A"/>
    <w:rsid w:val="00764802"/>
    <w:rsid w:val="007C7ACF"/>
    <w:rsid w:val="007D70EC"/>
    <w:rsid w:val="00800C31"/>
    <w:rsid w:val="00811EC6"/>
    <w:rsid w:val="00832035"/>
    <w:rsid w:val="00873964"/>
    <w:rsid w:val="008916A6"/>
    <w:rsid w:val="008B34AA"/>
    <w:rsid w:val="008E0B36"/>
    <w:rsid w:val="008F00A2"/>
    <w:rsid w:val="00980081"/>
    <w:rsid w:val="009A3B55"/>
    <w:rsid w:val="00A00076"/>
    <w:rsid w:val="00A850CC"/>
    <w:rsid w:val="00A935C0"/>
    <w:rsid w:val="00AB1267"/>
    <w:rsid w:val="00AC0537"/>
    <w:rsid w:val="00AE6E7E"/>
    <w:rsid w:val="00B01864"/>
    <w:rsid w:val="00B027BE"/>
    <w:rsid w:val="00B73CC9"/>
    <w:rsid w:val="00BD0ACB"/>
    <w:rsid w:val="00C0084A"/>
    <w:rsid w:val="00C17AD3"/>
    <w:rsid w:val="00C42BB9"/>
    <w:rsid w:val="00C5667C"/>
    <w:rsid w:val="00C57EB4"/>
    <w:rsid w:val="00CB13AE"/>
    <w:rsid w:val="00CD5B6A"/>
    <w:rsid w:val="00D308DC"/>
    <w:rsid w:val="00D51055"/>
    <w:rsid w:val="00D5238D"/>
    <w:rsid w:val="00D61D92"/>
    <w:rsid w:val="00D66E5F"/>
    <w:rsid w:val="00DB2D03"/>
    <w:rsid w:val="00DE32ED"/>
    <w:rsid w:val="00DF3569"/>
    <w:rsid w:val="00DF4483"/>
    <w:rsid w:val="00E11147"/>
    <w:rsid w:val="00E13989"/>
    <w:rsid w:val="00E304DB"/>
    <w:rsid w:val="00E84176"/>
    <w:rsid w:val="00F062F5"/>
    <w:rsid w:val="00F404A8"/>
    <w:rsid w:val="00F445EB"/>
    <w:rsid w:val="00F55E0E"/>
    <w:rsid w:val="00F6037F"/>
    <w:rsid w:val="00F97F33"/>
    <w:rsid w:val="00FA713A"/>
    <w:rsid w:val="00FC337F"/>
    <w:rsid w:val="00FE0C44"/>
    <w:rsid w:val="00FE1204"/>
    <w:rsid w:val="00FE44A2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0ACB"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BD0A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D0A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D0AC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D0ACB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D0ACB"/>
  </w:style>
  <w:style w:type="paragraph" w:styleId="Textkrper-Zeileneinzug">
    <w:name w:val="Body Text Indent"/>
    <w:basedOn w:val="Standard"/>
    <w:rsid w:val="00BD0ACB"/>
    <w:pPr>
      <w:tabs>
        <w:tab w:val="left" w:pos="1560"/>
      </w:tabs>
      <w:ind w:left="1560" w:hanging="1134"/>
    </w:pPr>
    <w:rPr>
      <w:rFonts w:ascii="Arial" w:hAnsi="Arial"/>
      <w:lang w:val="de-CH"/>
    </w:rPr>
  </w:style>
  <w:style w:type="paragraph" w:customStyle="1" w:styleId="Auswahlantwort">
    <w:name w:val="Auswahlantwort"/>
    <w:basedOn w:val="Textkrper-Zeileneinzug"/>
    <w:rsid w:val="00BD0ACB"/>
    <w:pPr>
      <w:numPr>
        <w:numId w:val="2"/>
      </w:numPr>
      <w:tabs>
        <w:tab w:val="clear" w:pos="567"/>
        <w:tab w:val="num" w:pos="2127"/>
      </w:tabs>
      <w:ind w:left="2127"/>
    </w:pPr>
  </w:style>
  <w:style w:type="paragraph" w:styleId="Sprechblasentext">
    <w:name w:val="Balloon Text"/>
    <w:basedOn w:val="Standard"/>
    <w:semiHidden/>
    <w:rsid w:val="00BD0AC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B73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rsid w:val="00152E0E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table" w:styleId="TabelleAktuell">
    <w:name w:val="Table Contemporary"/>
    <w:basedOn w:val="NormaleTabelle"/>
    <w:rsid w:val="0021153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rsid w:val="00D66E5F"/>
    <w:rPr>
      <w:color w:val="0000FF"/>
      <w:u w:val="single"/>
    </w:rPr>
  </w:style>
  <w:style w:type="character" w:styleId="BesuchterHyperlink">
    <w:name w:val="FollowedHyperlink"/>
    <w:basedOn w:val="Absatz-Standardschriftart"/>
    <w:rsid w:val="00680E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0ACB"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BD0A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D0A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D0AC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D0ACB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D0ACB"/>
  </w:style>
  <w:style w:type="paragraph" w:styleId="Textkrper-Zeileneinzug">
    <w:name w:val="Body Text Indent"/>
    <w:basedOn w:val="Standard"/>
    <w:rsid w:val="00BD0ACB"/>
    <w:pPr>
      <w:tabs>
        <w:tab w:val="left" w:pos="1560"/>
      </w:tabs>
      <w:ind w:left="1560" w:hanging="1134"/>
    </w:pPr>
    <w:rPr>
      <w:rFonts w:ascii="Arial" w:hAnsi="Arial"/>
      <w:lang w:val="de-CH"/>
    </w:rPr>
  </w:style>
  <w:style w:type="paragraph" w:customStyle="1" w:styleId="Auswahlantwort">
    <w:name w:val="Auswahlantwort"/>
    <w:basedOn w:val="Textkrper-Zeileneinzug"/>
    <w:rsid w:val="00BD0ACB"/>
    <w:pPr>
      <w:numPr>
        <w:numId w:val="2"/>
      </w:numPr>
      <w:tabs>
        <w:tab w:val="clear" w:pos="567"/>
        <w:tab w:val="num" w:pos="2127"/>
      </w:tabs>
      <w:ind w:left="2127"/>
    </w:pPr>
  </w:style>
  <w:style w:type="paragraph" w:styleId="Sprechblasentext">
    <w:name w:val="Balloon Text"/>
    <w:basedOn w:val="Standard"/>
    <w:semiHidden/>
    <w:rsid w:val="00BD0AC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B73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rsid w:val="00152E0E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table" w:styleId="TabelleAktuell">
    <w:name w:val="Table Contemporary"/>
    <w:basedOn w:val="NormaleTabelle"/>
    <w:rsid w:val="0021153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rsid w:val="00D66E5F"/>
    <w:rPr>
      <w:color w:val="0000FF"/>
      <w:u w:val="single"/>
    </w:rPr>
  </w:style>
  <w:style w:type="character" w:styleId="BesuchterHyperlink">
    <w:name w:val="FollowedHyperlink"/>
    <w:basedOn w:val="Absatz-Standardschriftart"/>
    <w:rsid w:val="00680E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RG-000\Eigene%20Dateien\F&#228;cher\Pr&#252;fun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E5D4B-F1BD-4464-A8D1-74AC4C7D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Prüfung.dot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subject>Zeichnungstechnik</dc:subject>
  <dc:creator>Daniel Fueglistaler</dc:creator>
  <cp:lastModifiedBy>Daniel.Füglistaler</cp:lastModifiedBy>
  <cp:revision>5</cp:revision>
  <cp:lastPrinted>2013-10-07T10:48:00Z</cp:lastPrinted>
  <dcterms:created xsi:type="dcterms:W3CDTF">2014-02-11T07:14:00Z</dcterms:created>
  <dcterms:modified xsi:type="dcterms:W3CDTF">2015-08-10T10:52:00Z</dcterms:modified>
</cp:coreProperties>
</file>