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C" w:rsidRPr="0085576C" w:rsidRDefault="004D3CCD">
      <w:pPr>
        <w:pStyle w:val="berschrift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Leistungsmessung</w:t>
      </w:r>
    </w:p>
    <w:p w:rsidR="009A036C" w:rsidRPr="00EE0A96" w:rsidRDefault="009A036C" w:rsidP="00B36C3F">
      <w:pPr>
        <w:pStyle w:val="Textkrper-Zeileneinzug"/>
        <w:ind w:left="1560" w:hanging="851"/>
      </w:pPr>
      <w:r w:rsidRPr="00EE0A96">
        <w:t>Ziel:</w:t>
      </w:r>
      <w:r w:rsidRPr="00EE0A96">
        <w:tab/>
        <w:t>In diesem Versuch sollen die Zusammenhänge zwischen Strom, Spannung und Leistung an zwei verschiedenen ohmschen Widerständen grafisch dargestellt werden.</w:t>
      </w:r>
    </w:p>
    <w:p w:rsidR="009A036C" w:rsidRPr="0085576C" w:rsidRDefault="009A036C" w:rsidP="00EE0A96">
      <w:pPr>
        <w:pStyle w:val="Textkrper-Zeileneinzug"/>
      </w:pPr>
      <w:r w:rsidRPr="0085576C">
        <w:t>Versuchsaufbau:</w:t>
      </w:r>
    </w:p>
    <w:p w:rsidR="009A036C" w:rsidRDefault="009A036C">
      <w:pPr>
        <w:rPr>
          <w:i/>
          <w:sz w:val="24"/>
          <w:u w:val="single"/>
          <w:lang w:val="de-CH"/>
        </w:rPr>
      </w:pPr>
    </w:p>
    <w:p w:rsidR="009A036C" w:rsidRDefault="003B1E11">
      <w:pPr>
        <w:ind w:firstLine="708"/>
        <w:rPr>
          <w:sz w:val="24"/>
          <w:lang w:val="de-CH"/>
        </w:rPr>
      </w:pPr>
      <w:r>
        <w:rPr>
          <w:noProof/>
          <w:sz w:val="24"/>
          <w:lang w:val="en-US" w:eastAsia="zh-CN"/>
        </w:rPr>
        <w:drawing>
          <wp:inline distT="0" distB="0" distL="0" distR="0">
            <wp:extent cx="5593715" cy="2378710"/>
            <wp:effectExtent l="19050" t="0" r="6985" b="0"/>
            <wp:docPr id="1" name="Bild 1" descr="Leistungsvers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stungsversuc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6C" w:rsidRDefault="009A036C" w:rsidP="00EE0A96">
      <w:pPr>
        <w:pStyle w:val="Textkrper-Zeileneinzug"/>
      </w:pPr>
    </w:p>
    <w:p w:rsidR="009A036C" w:rsidRPr="0085576C" w:rsidRDefault="009A036C" w:rsidP="00EE0A96">
      <w:pPr>
        <w:pStyle w:val="Textkrper-Zeileneinzug"/>
      </w:pPr>
      <w:r w:rsidRPr="0085576C">
        <w:t>Wertetabelle:</w:t>
      </w:r>
    </w:p>
    <w:p w:rsidR="009A036C" w:rsidRPr="0085576C" w:rsidRDefault="009A036C" w:rsidP="00EE0A96">
      <w:pPr>
        <w:pStyle w:val="Textkrper-Zeileneinzug"/>
      </w:pPr>
      <w:r w:rsidRPr="0085576C">
        <w:t xml:space="preserve">Messung 1: </w:t>
      </w:r>
      <w:r w:rsidRPr="0085576C">
        <w:rPr>
          <w:b/>
          <w:bCs/>
        </w:rPr>
        <w:t xml:space="preserve">R = 100 </w:t>
      </w:r>
      <w:r w:rsidRPr="0085576C">
        <w:rPr>
          <w:b/>
          <w:bCs/>
        </w:rPr>
        <w:sym w:font="Symbol" w:char="F057"/>
      </w:r>
    </w:p>
    <w:tbl>
      <w:tblPr>
        <w:tblW w:w="8505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</w:tblGrid>
      <w:tr w:rsidR="004D3CCD" w:rsidTr="006C7271">
        <w:trPr>
          <w:cantSplit/>
          <w:trHeight w:val="397"/>
        </w:trPr>
        <w:tc>
          <w:tcPr>
            <w:tcW w:w="1701" w:type="dxa"/>
            <w:shd w:val="clear" w:color="auto" w:fill="000000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de-CH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de-CH"/>
              </w:rPr>
              <w:t>U in V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it-IT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it-IT"/>
              </w:rPr>
              <w:t>I in A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  <w:t>P = U*I in W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  <w:t>P  in W (gem)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  <w:t>I für P=50W</w:t>
            </w:r>
          </w:p>
        </w:tc>
      </w:tr>
      <w:tr w:rsidR="004D3CCD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0.25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6.25</w:t>
            </w:r>
          </w:p>
        </w:tc>
        <w:tc>
          <w:tcPr>
            <w:tcW w:w="1701" w:type="dxa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2.00</w:t>
            </w:r>
          </w:p>
        </w:tc>
      </w:tr>
      <w:tr w:rsidR="004D3CCD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4D3CCD" w:rsidRDefault="006221A7" w:rsidP="006C7271">
            <w:pPr>
              <w:pStyle w:val="Kopfzeile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50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0.50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25.00</w:t>
            </w:r>
          </w:p>
        </w:tc>
        <w:tc>
          <w:tcPr>
            <w:tcW w:w="1701" w:type="dxa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1.00</w:t>
            </w:r>
          </w:p>
        </w:tc>
      </w:tr>
      <w:tr w:rsidR="004D3CCD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75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0.75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56.25</w:t>
            </w:r>
          </w:p>
        </w:tc>
        <w:tc>
          <w:tcPr>
            <w:tcW w:w="1701" w:type="dxa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0.67</w:t>
            </w:r>
          </w:p>
        </w:tc>
      </w:tr>
      <w:tr w:rsidR="004D3CCD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100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1.00</w:t>
            </w: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100.00</w:t>
            </w:r>
          </w:p>
        </w:tc>
        <w:tc>
          <w:tcPr>
            <w:tcW w:w="1701" w:type="dxa"/>
            <w:vAlign w:val="center"/>
          </w:tcPr>
          <w:p w:rsidR="004D3CCD" w:rsidRDefault="004D3CCD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4D3CCD" w:rsidRDefault="006221A7" w:rsidP="006C7271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0.50</w:t>
            </w:r>
          </w:p>
        </w:tc>
      </w:tr>
    </w:tbl>
    <w:p w:rsidR="009A036C" w:rsidRDefault="009A036C">
      <w:pPr>
        <w:rPr>
          <w:lang w:val="en-GB"/>
        </w:rPr>
      </w:pPr>
    </w:p>
    <w:p w:rsidR="009A036C" w:rsidRPr="0085576C" w:rsidRDefault="009A036C" w:rsidP="00EE0A96">
      <w:pPr>
        <w:pStyle w:val="Textkrper-Zeileneinzug"/>
      </w:pPr>
      <w:r w:rsidRPr="0085576C">
        <w:t xml:space="preserve">Messung 2: </w:t>
      </w:r>
      <w:r w:rsidRPr="0085576C">
        <w:rPr>
          <w:b/>
          <w:bCs/>
        </w:rPr>
        <w:t xml:space="preserve">R = 50 </w:t>
      </w:r>
      <w:r w:rsidRPr="0085576C">
        <w:rPr>
          <w:b/>
          <w:bCs/>
        </w:rPr>
        <w:sym w:font="Symbol" w:char="F057"/>
      </w:r>
    </w:p>
    <w:tbl>
      <w:tblPr>
        <w:tblW w:w="6804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</w:tblGrid>
      <w:tr w:rsidR="009A036C" w:rsidTr="006C7271">
        <w:trPr>
          <w:cantSplit/>
          <w:trHeight w:val="397"/>
        </w:trPr>
        <w:tc>
          <w:tcPr>
            <w:tcW w:w="1701" w:type="dxa"/>
            <w:shd w:val="clear" w:color="auto" w:fill="000000"/>
            <w:vAlign w:val="center"/>
          </w:tcPr>
          <w:p w:rsidR="009A036C" w:rsidRDefault="009A036C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de-CH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de-CH"/>
              </w:rPr>
              <w:t>U in V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9A036C" w:rsidRDefault="009A036C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it-IT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it-IT"/>
              </w:rPr>
              <w:t>I in A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9A036C" w:rsidRDefault="009A036C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  <w:t>P = U*I in W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9A036C" w:rsidRDefault="009A036C" w:rsidP="006C7271">
            <w:pPr>
              <w:spacing w:before="100" w:beforeAutospacing="1" w:after="100" w:afterAutospacing="1"/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FFFF"/>
                <w:lang w:val="en-GB"/>
              </w:rPr>
              <w:t>P  in W</w:t>
            </w:r>
          </w:p>
        </w:tc>
      </w:tr>
      <w:tr w:rsidR="006221A7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0.50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12.50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</w:tr>
      <w:tr w:rsidR="006221A7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6221A7" w:rsidRDefault="006221A7" w:rsidP="006221A7">
            <w:pPr>
              <w:pStyle w:val="Kopfzeile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50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1.00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50.00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</w:tr>
      <w:tr w:rsidR="006221A7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75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1.50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112.50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</w:tr>
      <w:tr w:rsidR="006221A7" w:rsidTr="006C7271">
        <w:trPr>
          <w:cantSplit/>
          <w:trHeight w:val="397"/>
        </w:trPr>
        <w:tc>
          <w:tcPr>
            <w:tcW w:w="1701" w:type="dxa"/>
            <w:vAlign w:val="center"/>
          </w:tcPr>
          <w:p w:rsidR="006221A7" w:rsidRDefault="006221A7" w:rsidP="006221A7">
            <w:pPr>
              <w:pStyle w:val="Kopfzeile"/>
              <w:tabs>
                <w:tab w:val="clear" w:pos="4536"/>
                <w:tab w:val="clear" w:pos="9072"/>
              </w:tabs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2.00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200.00</w:t>
            </w:r>
          </w:p>
        </w:tc>
        <w:tc>
          <w:tcPr>
            <w:tcW w:w="1701" w:type="dxa"/>
            <w:vAlign w:val="center"/>
          </w:tcPr>
          <w:p w:rsidR="006221A7" w:rsidRDefault="006221A7" w:rsidP="006221A7">
            <w:pPr>
              <w:spacing w:before="100" w:beforeAutospacing="1" w:after="100" w:afterAutospacing="1"/>
              <w:rPr>
                <w:rFonts w:ascii="Verdana" w:hAnsi="Verdana"/>
                <w:lang w:val="en-GB"/>
              </w:rPr>
            </w:pPr>
          </w:p>
        </w:tc>
      </w:tr>
    </w:tbl>
    <w:p w:rsidR="009A036C" w:rsidRDefault="009A036C">
      <w:pPr>
        <w:rPr>
          <w:sz w:val="24"/>
          <w:lang w:val="en-GB"/>
        </w:rPr>
      </w:pPr>
    </w:p>
    <w:p w:rsidR="00542BAE" w:rsidRDefault="00542BAE">
      <w:pPr>
        <w:rPr>
          <w:rFonts w:ascii="Arial" w:hAnsi="Arial" w:cs="Arial"/>
          <w:b/>
          <w:kern w:val="2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C7271" w:rsidRPr="006C7271" w:rsidRDefault="006C7271" w:rsidP="006C7271">
      <w:pPr>
        <w:pStyle w:val="berschrift1"/>
        <w:ind w:left="708"/>
        <w:rPr>
          <w:rFonts w:ascii="Arial" w:hAnsi="Arial" w:cs="Arial"/>
          <w:sz w:val="24"/>
          <w:szCs w:val="24"/>
        </w:rPr>
      </w:pPr>
      <w:r w:rsidRPr="006C7271">
        <w:rPr>
          <w:rFonts w:ascii="Arial" w:hAnsi="Arial" w:cs="Arial"/>
          <w:sz w:val="24"/>
          <w:szCs w:val="24"/>
        </w:rPr>
        <w:lastRenderedPageBreak/>
        <w:t>Auftrag</w:t>
      </w:r>
    </w:p>
    <w:p w:rsidR="006C7271" w:rsidRDefault="006C7271" w:rsidP="006C7271">
      <w:pPr>
        <w:pStyle w:val="Textkrper-Zeileneinzug"/>
      </w:pPr>
      <w:r>
        <w:t>Übertragen Sie die Messtabelle in Excel und stellen Sie folgende Grafiken dar:</w:t>
      </w:r>
    </w:p>
    <w:p w:rsidR="006C7271" w:rsidRDefault="006C7271" w:rsidP="006C7271">
      <w:pPr>
        <w:pStyle w:val="Textkrper-Zeileneinzug"/>
        <w:numPr>
          <w:ilvl w:val="0"/>
          <w:numId w:val="50"/>
        </w:numPr>
      </w:pPr>
      <w:r>
        <w:t>Widerstandskennline für R= 100Ω und R = 50 Ω</w:t>
      </w:r>
      <w:r w:rsidR="00AA7F92">
        <w:t xml:space="preserve"> </w:t>
      </w:r>
      <w:r w:rsidR="00542BAE">
        <w:t>[I = f (U)]</w:t>
      </w:r>
    </w:p>
    <w:p w:rsidR="006C7271" w:rsidRDefault="006C7271" w:rsidP="006C7271">
      <w:pPr>
        <w:pStyle w:val="Textkrper-Zeileneinzug"/>
        <w:numPr>
          <w:ilvl w:val="0"/>
          <w:numId w:val="50"/>
        </w:numPr>
      </w:pPr>
      <w:r>
        <w:t>Leistungsparabel für R= 100Ω und R = 50 Ω</w:t>
      </w:r>
      <w:r w:rsidR="00542BAE">
        <w:t xml:space="preserve"> [P = f (U)]</w:t>
      </w:r>
    </w:p>
    <w:p w:rsidR="006C7271" w:rsidRDefault="006C184F" w:rsidP="006C7271">
      <w:pPr>
        <w:pStyle w:val="Textkrper-Zeileneinzug"/>
        <w:numPr>
          <w:ilvl w:val="0"/>
          <w:numId w:val="50"/>
        </w:numPr>
      </w:pPr>
      <w:r>
        <w:rPr>
          <w:noProof/>
          <w:lang w:val="en-US" w:eastAsia="zh-CN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389.6pt;margin-top:9.2pt;width:89.25pt;height:48pt;z-index:251661312" adj="-10310,53325,-3364,,-1452,,-37029,24975">
            <v:textbox>
              <w:txbxContent>
                <w:p w:rsidR="00585DA9" w:rsidRPr="00585DA9" w:rsidRDefault="00585DA9" w:rsidP="00585DA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Leistungsparabel</w:t>
                  </w:r>
                </w:p>
                <w:p w:rsidR="00585DA9" w:rsidRPr="00585DA9" w:rsidRDefault="00585DA9" w:rsidP="00585DA9">
                  <w:pPr>
                    <w:rPr>
                      <w:lang w:val="de-CH"/>
                    </w:rPr>
                  </w:pPr>
                </w:p>
              </w:txbxContent>
            </v:textbox>
            <o:callout v:ext="edit" minusy="t"/>
          </v:shape>
        </w:pict>
      </w:r>
      <w:r w:rsidR="006C7271">
        <w:t>Leistungshyperbel für P = 50 W</w:t>
      </w:r>
      <w:r w:rsidR="00542BAE">
        <w:t xml:space="preserve"> [I = f (U)]</w:t>
      </w:r>
    </w:p>
    <w:p w:rsidR="00542BAE" w:rsidRDefault="006C184F" w:rsidP="006C7271">
      <w:pPr>
        <w:pStyle w:val="Textkrper-Zeileneinzug"/>
        <w:numPr>
          <w:ilvl w:val="0"/>
          <w:numId w:val="50"/>
        </w:numPr>
      </w:pPr>
      <w:r>
        <w:rPr>
          <w:noProof/>
          <w:lang w:val="en-US" w:eastAsia="zh-CN"/>
        </w:rPr>
        <w:pict>
          <v:shape id="_x0000_s1026" type="#_x0000_t48" style="position:absolute;left:0;text-align:left;margin-left:205.85pt;margin-top:11.2pt;width:89.25pt;height:48pt;z-index:251659264" adj="-18115,35438,-5058,,-1452,,-32672,32063">
            <v:textbox>
              <w:txbxContent>
                <w:p w:rsidR="00585DA9" w:rsidRPr="00585DA9" w:rsidRDefault="00585DA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Leistunghyperbel Grenze für 50W</w:t>
                  </w:r>
                </w:p>
              </w:txbxContent>
            </v:textbox>
            <o:callout v:ext="edit" minusy="t"/>
          </v:shape>
        </w:pict>
      </w:r>
      <w:r w:rsidR="00542BAE">
        <w:t>Kopieren Sie die Grafik in das Word-Dokument</w:t>
      </w:r>
    </w:p>
    <w:p w:rsidR="009A036C" w:rsidRDefault="009A036C" w:rsidP="00EE0A96">
      <w:pPr>
        <w:pStyle w:val="Textkrper-Zeileneinzug"/>
      </w:pPr>
      <w:r>
        <w:t>Diagramm:</w:t>
      </w:r>
    </w:p>
    <w:p w:rsidR="009A036C" w:rsidRDefault="00585DA9" w:rsidP="00EE0A96">
      <w:pPr>
        <w:pStyle w:val="Textkrper-Zeileneinzug"/>
      </w:pPr>
      <w:r w:rsidRPr="00585DA9">
        <w:rPr>
          <w:noProof/>
          <w:lang w:val="en-US" w:eastAsia="zh-CN"/>
        </w:rPr>
        <w:drawing>
          <wp:anchor distT="0" distB="0" distL="114300" distR="114300" simplePos="0" relativeHeight="251662336" behindDoc="1" locked="0" layoutInCell="1" allowOverlap="1" wp14:anchorId="122419F5" wp14:editId="0E047A9D">
            <wp:simplePos x="0" y="0"/>
            <wp:positionH relativeFrom="column">
              <wp:posOffset>233045</wp:posOffset>
            </wp:positionH>
            <wp:positionV relativeFrom="paragraph">
              <wp:posOffset>240665</wp:posOffset>
            </wp:positionV>
            <wp:extent cx="5644812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05" y="21449"/>
                <wp:lineTo x="215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12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732">
        <w:rPr>
          <w:noProof/>
          <w:lang w:val="en-US" w:eastAsia="zh-CN"/>
        </w:rPr>
        <w:t>e</w:t>
      </w:r>
    </w:p>
    <w:p w:rsidR="009A036C" w:rsidRDefault="00542BAE" w:rsidP="00EE0A96">
      <w:pPr>
        <w:pStyle w:val="Textkrper-Zeileneinzug"/>
      </w:pPr>
      <w:r>
        <w:t>Schlussfolgerung</w:t>
      </w:r>
      <w:r w:rsidR="009A036C">
        <w:t>:</w:t>
      </w:r>
    </w:p>
    <w:p w:rsidR="00585DA9" w:rsidRDefault="00D40732" w:rsidP="00EE0A96">
      <w:pPr>
        <w:pStyle w:val="Textkrper-Zeileneinzug"/>
      </w:pPr>
      <w:r>
        <w:t>I = f (U</w:t>
      </w:r>
      <w:r>
        <w:t xml:space="preserve">) </w:t>
      </w:r>
    </w:p>
    <w:p w:rsidR="00D40732" w:rsidRDefault="00D40732" w:rsidP="00EE0A96">
      <w:pPr>
        <w:pStyle w:val="Textkrper-Zeileneinzug"/>
      </w:pPr>
      <w:r>
        <w:t>Der Strom I ist eine Funktion der Spannung U</w:t>
      </w:r>
    </w:p>
    <w:p w:rsidR="00D40732" w:rsidRDefault="00D40732" w:rsidP="00D40732">
      <w:pPr>
        <w:pStyle w:val="Textkrper-Zeileneinzug"/>
      </w:pPr>
      <w:r>
        <w:t xml:space="preserve">I = f (U) </w:t>
      </w:r>
      <w:r>
        <w:t>ist linear (rot bzw. grüne Kennlinie)</w:t>
      </w:r>
    </w:p>
    <w:p w:rsidR="00D40732" w:rsidRPr="00D40732" w:rsidRDefault="00D40732" w:rsidP="00D40732">
      <w:pPr>
        <w:pStyle w:val="Textkrper-Zeileneinzug"/>
      </w:pPr>
      <w:r>
        <w:t>P=f(U) ist quadratisch, d. h. P</w:t>
      </w:r>
      <m:oMath>
        <m:r>
          <w:rPr>
            <w:rFonts w:ascii="Cambria Math" w:hAnsi="Cambria Math"/>
          </w:rPr>
          <m:t>~</m:t>
        </m:r>
      </m:oMath>
      <w:r>
        <w:t>U</w:t>
      </w:r>
      <w:r>
        <w:rPr>
          <w:vertAlign w:val="superscript"/>
        </w:rPr>
        <w:t>2</w:t>
      </w:r>
      <w:r>
        <w:t xml:space="preserve"> (P ist proportional zu U</w:t>
      </w:r>
      <w:r>
        <w:rPr>
          <w:vertAlign w:val="superscript"/>
        </w:rPr>
        <w:t>2</w:t>
      </w:r>
      <w:r>
        <w:t xml:space="preserve">) </w:t>
      </w:r>
    </w:p>
    <w:p w:rsidR="009A036C" w:rsidRDefault="00D40732" w:rsidP="00EE0A96">
      <w:pPr>
        <w:pStyle w:val="Textkrper-Zeileneinzug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</w:rPr>
        <w:t>Leistungsparabel! (rot bzw. grün gestrichelte Kennlinie)</w:t>
      </w:r>
    </w:p>
    <w:p w:rsidR="00D40732" w:rsidRPr="00D40732" w:rsidRDefault="00D40732" w:rsidP="00EE0A96">
      <w:pPr>
        <w:pStyle w:val="Textkrper-Zeileneinzug"/>
      </w:pP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</w:rPr>
        <w:t xml:space="preserve"> Leistungshyperbel ( blaue Kennlinie). </w:t>
      </w:r>
      <w:r>
        <w:t>Sie zeigt</w:t>
      </w:r>
      <w:bookmarkStart w:id="0" w:name="_GoBack"/>
      <w:bookmarkEnd w:id="0"/>
      <w:r>
        <w:t xml:space="preserve"> die Grenze der zulässigen und unzulässigen Leistung an. Was unterhalb der Kennlinie ist zulässig.</w:t>
      </w:r>
    </w:p>
    <w:p w:rsidR="009A036C" w:rsidRDefault="009A036C" w:rsidP="00EE0A96">
      <w:pPr>
        <w:pStyle w:val="Textkrper-Zeileneinzug"/>
      </w:pPr>
    </w:p>
    <w:sectPr w:rsidR="009A036C" w:rsidSect="007538FA">
      <w:headerReference w:type="default" r:id="rId9"/>
      <w:footerReference w:type="default" r:id="rId10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4F" w:rsidRDefault="006C184F">
      <w:r>
        <w:separator/>
      </w:r>
    </w:p>
  </w:endnote>
  <w:endnote w:type="continuationSeparator" w:id="0">
    <w:p w:rsidR="006C184F" w:rsidRDefault="006C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6C" w:rsidRPr="00F27B3A" w:rsidRDefault="009A036C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szCs w:val="12"/>
        <w:lang w:val="de-CH"/>
      </w:rPr>
    </w:pPr>
    <w:r w:rsidRPr="00F27B3A">
      <w:rPr>
        <w:rFonts w:ascii="Arial" w:hAnsi="Arial" w:cs="Arial"/>
        <w:sz w:val="12"/>
        <w:szCs w:val="12"/>
        <w:lang w:val="de-CH"/>
      </w:rPr>
      <w:t xml:space="preserve">Datum: </w:t>
    </w:r>
    <w:r w:rsidR="007538FA" w:rsidRPr="00F27B3A">
      <w:rPr>
        <w:rFonts w:ascii="Arial" w:hAnsi="Arial" w:cs="Arial"/>
        <w:sz w:val="12"/>
        <w:szCs w:val="12"/>
        <w:lang w:val="de-CH"/>
      </w:rPr>
      <w:fldChar w:fldCharType="begin"/>
    </w:r>
    <w:r w:rsidRPr="00F27B3A">
      <w:rPr>
        <w:rFonts w:ascii="Arial" w:hAnsi="Arial" w:cs="Arial"/>
        <w:sz w:val="12"/>
        <w:szCs w:val="12"/>
        <w:lang w:val="de-CH"/>
      </w:rPr>
      <w:instrText xml:space="preserve"> DATE \@ "dd.MM.yy" </w:instrText>
    </w:r>
    <w:r w:rsidR="007538FA" w:rsidRPr="00F27B3A">
      <w:rPr>
        <w:rFonts w:ascii="Arial" w:hAnsi="Arial" w:cs="Arial"/>
        <w:sz w:val="12"/>
        <w:szCs w:val="12"/>
        <w:lang w:val="de-CH"/>
      </w:rPr>
      <w:fldChar w:fldCharType="separate"/>
    </w:r>
    <w:r w:rsidR="00D40732">
      <w:rPr>
        <w:rFonts w:ascii="Arial" w:hAnsi="Arial" w:cs="Arial"/>
        <w:noProof/>
        <w:sz w:val="12"/>
        <w:szCs w:val="12"/>
        <w:lang w:val="de-CH"/>
      </w:rPr>
      <w:t>25.01.16</w:t>
    </w:r>
    <w:r w:rsidR="007538FA" w:rsidRPr="00F27B3A">
      <w:rPr>
        <w:rFonts w:ascii="Arial" w:hAnsi="Arial" w:cs="Arial"/>
        <w:sz w:val="12"/>
        <w:szCs w:val="12"/>
        <w:lang w:val="de-CH"/>
      </w:rPr>
      <w:fldChar w:fldCharType="end"/>
    </w:r>
    <w:r w:rsidRPr="00F27B3A">
      <w:rPr>
        <w:rFonts w:ascii="Arial" w:hAnsi="Arial" w:cs="Arial"/>
        <w:sz w:val="12"/>
        <w:szCs w:val="12"/>
        <w:lang w:val="de-CH"/>
      </w:rPr>
      <w:t xml:space="preserve"> / Mo</w:t>
    </w:r>
    <w:r w:rsidR="00F27B3A" w:rsidRPr="00F27B3A">
      <w:rPr>
        <w:rFonts w:ascii="Arial" w:hAnsi="Arial" w:cs="Arial"/>
        <w:sz w:val="12"/>
        <w:szCs w:val="12"/>
        <w:lang w:val="de-CH"/>
      </w:rPr>
      <w:tab/>
    </w:r>
    <w:r w:rsidR="00F27B3A" w:rsidRPr="00F27B3A">
      <w:rPr>
        <w:rFonts w:ascii="Arial" w:hAnsi="Arial" w:cs="Arial"/>
        <w:sz w:val="12"/>
        <w:szCs w:val="12"/>
        <w:lang w:val="de-CH"/>
      </w:rPr>
      <w:tab/>
    </w:r>
    <w:r w:rsidR="00F27B3A">
      <w:rPr>
        <w:rFonts w:ascii="Arial" w:hAnsi="Arial" w:cs="Arial"/>
        <w:sz w:val="12"/>
        <w:szCs w:val="12"/>
        <w:lang w:val="de-CH"/>
      </w:rPr>
      <w:t xml:space="preserve">      </w:t>
    </w:r>
    <w:r w:rsidR="00F27B3A" w:rsidRPr="00F27B3A">
      <w:rPr>
        <w:rFonts w:ascii="Arial" w:hAnsi="Arial" w:cs="Arial"/>
        <w:sz w:val="12"/>
        <w:szCs w:val="12"/>
        <w:lang w:val="de-CH"/>
      </w:rPr>
      <w:t xml:space="preserve">Seite: </w:t>
    </w:r>
    <w:r w:rsidR="007538FA" w:rsidRPr="00F27B3A">
      <w:rPr>
        <w:rStyle w:val="Seitenzahl"/>
        <w:rFonts w:ascii="Arial" w:hAnsi="Arial" w:cs="Arial"/>
        <w:sz w:val="12"/>
        <w:szCs w:val="12"/>
      </w:rPr>
      <w:fldChar w:fldCharType="begin"/>
    </w:r>
    <w:r w:rsidR="00F27B3A" w:rsidRPr="00F27B3A">
      <w:rPr>
        <w:rStyle w:val="Seitenzahl"/>
        <w:rFonts w:ascii="Arial" w:hAnsi="Arial" w:cs="Arial"/>
        <w:sz w:val="12"/>
        <w:szCs w:val="12"/>
      </w:rPr>
      <w:instrText xml:space="preserve"> PAGE </w:instrText>
    </w:r>
    <w:r w:rsidR="007538FA" w:rsidRPr="00F27B3A">
      <w:rPr>
        <w:rStyle w:val="Seitenzahl"/>
        <w:rFonts w:ascii="Arial" w:hAnsi="Arial" w:cs="Arial"/>
        <w:sz w:val="12"/>
        <w:szCs w:val="12"/>
      </w:rPr>
      <w:fldChar w:fldCharType="separate"/>
    </w:r>
    <w:r w:rsidR="00D40732">
      <w:rPr>
        <w:rStyle w:val="Seitenzahl"/>
        <w:rFonts w:ascii="Arial" w:hAnsi="Arial" w:cs="Arial"/>
        <w:noProof/>
        <w:sz w:val="12"/>
        <w:szCs w:val="12"/>
      </w:rPr>
      <w:t>2</w:t>
    </w:r>
    <w:r w:rsidR="007538FA" w:rsidRPr="00F27B3A">
      <w:rPr>
        <w:rStyle w:val="Seitenzahl"/>
        <w:rFonts w:ascii="Arial" w:hAnsi="Arial" w:cs="Arial"/>
        <w:sz w:val="12"/>
        <w:szCs w:val="12"/>
      </w:rPr>
      <w:fldChar w:fldCharType="end"/>
    </w:r>
    <w:r w:rsidRPr="00F27B3A">
      <w:rPr>
        <w:rStyle w:val="Seitenzahl"/>
        <w:rFonts w:ascii="Arial" w:hAnsi="Arial" w:cs="Arial"/>
        <w:sz w:val="12"/>
        <w:szCs w:val="12"/>
      </w:rPr>
      <w:br/>
      <w:t xml:space="preserve">Datei: </w:t>
    </w:r>
    <w:r w:rsidR="007538FA" w:rsidRPr="00300AF0">
      <w:rPr>
        <w:rStyle w:val="Seitenzahl"/>
        <w:rFonts w:ascii="Arial" w:hAnsi="Arial" w:cs="Arial"/>
        <w:snapToGrid w:val="0"/>
        <w:sz w:val="12"/>
        <w:szCs w:val="12"/>
      </w:rPr>
      <w:fldChar w:fldCharType="begin"/>
    </w:r>
    <w:r w:rsidR="00300AF0" w:rsidRPr="00300AF0">
      <w:rPr>
        <w:rStyle w:val="Seitenzahl"/>
        <w:rFonts w:ascii="Arial" w:hAnsi="Arial" w:cs="Arial"/>
        <w:snapToGrid w:val="0"/>
        <w:sz w:val="12"/>
        <w:szCs w:val="12"/>
      </w:rPr>
      <w:instrText xml:space="preserve"> FILENAME </w:instrText>
    </w:r>
    <w:r w:rsidR="007538FA" w:rsidRPr="00300AF0">
      <w:rPr>
        <w:rStyle w:val="Seitenzahl"/>
        <w:rFonts w:ascii="Arial" w:hAnsi="Arial" w:cs="Arial"/>
        <w:snapToGrid w:val="0"/>
        <w:sz w:val="12"/>
        <w:szCs w:val="12"/>
      </w:rPr>
      <w:fldChar w:fldCharType="separate"/>
    </w:r>
    <w:r w:rsidR="00300AF0">
      <w:rPr>
        <w:rStyle w:val="Seitenzahl"/>
        <w:rFonts w:ascii="Arial" w:hAnsi="Arial" w:cs="Arial"/>
        <w:noProof/>
        <w:snapToGrid w:val="0"/>
        <w:sz w:val="12"/>
        <w:szCs w:val="12"/>
      </w:rPr>
      <w:t>ENERGIE-13</w:t>
    </w:r>
    <w:r w:rsidR="007538FA" w:rsidRPr="00300AF0">
      <w:rPr>
        <w:rStyle w:val="Seitenzahl"/>
        <w:rFonts w:ascii="Arial" w:hAnsi="Arial"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4F" w:rsidRDefault="006C184F">
      <w:r>
        <w:separator/>
      </w:r>
    </w:p>
  </w:footnote>
  <w:footnote w:type="continuationSeparator" w:id="0">
    <w:p w:rsidR="006C184F" w:rsidRDefault="006C1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F27B3A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27B3A" w:rsidRDefault="006C184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margin-left:.95pt;margin-top:.6pt;width:53.7pt;height:38.55pt;z-index:251657728" o:allowincell="f" filled="f" stroked="f">
                <v:textbox style="mso-next-textbox:#_x0000_s2060" inset="1mm,1mm,1mm,1mm">
                  <w:txbxContent>
                    <w:p w:rsidR="00F27B3A" w:rsidRDefault="003B1E11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>
                            <wp:extent cx="607695" cy="418465"/>
                            <wp:effectExtent l="19050" t="0" r="1905" b="0"/>
                            <wp:docPr id="2" name="Bild 2" descr="bbb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bb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27B3A" w:rsidRDefault="00F27B3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27B3A" w:rsidRDefault="00B50FD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F27B3A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27B3A" w:rsidRDefault="00F27B3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27B3A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27B3A" w:rsidRDefault="00F27B3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27B3A" w:rsidRDefault="00F27B3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27B3A" w:rsidRDefault="00F27B3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Arbeit und Leistung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27B3A" w:rsidRDefault="00F27B3A" w:rsidP="00F27B3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9A036C" w:rsidRDefault="009A036C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9A036C" w:rsidRDefault="009A036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8C5"/>
    <w:multiLevelType w:val="hybridMultilevel"/>
    <w:tmpl w:val="8A74E9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96E76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" w15:restartNumberingAfterBreak="0">
    <w:nsid w:val="059849CE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pStyle w:val="berschrift3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 w15:restartNumberingAfterBreak="0">
    <w:nsid w:val="06BF6CDD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 w15:restartNumberingAfterBreak="0">
    <w:nsid w:val="0B1C727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5" w15:restartNumberingAfterBreak="0">
    <w:nsid w:val="0E6611AA"/>
    <w:multiLevelType w:val="hybridMultilevel"/>
    <w:tmpl w:val="C87003C2"/>
    <w:lvl w:ilvl="0" w:tplc="0407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E35DE8"/>
    <w:multiLevelType w:val="hybridMultilevel"/>
    <w:tmpl w:val="9BEE90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8" w15:restartNumberingAfterBreak="0">
    <w:nsid w:val="21660B2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C8218D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10" w15:restartNumberingAfterBreak="0">
    <w:nsid w:val="234429E2"/>
    <w:multiLevelType w:val="hybridMultilevel"/>
    <w:tmpl w:val="FCDC0F9A"/>
    <w:lvl w:ilvl="0" w:tplc="95FC9046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20CE7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2" w15:restartNumberingAfterBreak="0">
    <w:nsid w:val="24CF4EDC"/>
    <w:multiLevelType w:val="multilevel"/>
    <w:tmpl w:val="90EC4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734545"/>
    <w:multiLevelType w:val="hybridMultilevel"/>
    <w:tmpl w:val="FB8815FC"/>
    <w:lvl w:ilvl="0" w:tplc="DB18BCD6">
      <w:start w:val="3"/>
      <w:numFmt w:val="decimal"/>
      <w:lvlText w:val="%1.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1" w:tplc="E098E036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F9B08DC0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88CC5E04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3012782A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62247EC8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47F88C2A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B2260704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942E405E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14" w15:restartNumberingAfterBreak="0">
    <w:nsid w:val="2AFA0102"/>
    <w:multiLevelType w:val="multilevel"/>
    <w:tmpl w:val="4276F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CF73609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6" w15:restartNumberingAfterBreak="0">
    <w:nsid w:val="31205E9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353043C0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8" w15:restartNumberingAfterBreak="0">
    <w:nsid w:val="359E1BFF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9" w15:restartNumberingAfterBreak="0">
    <w:nsid w:val="36785043"/>
    <w:multiLevelType w:val="multilevel"/>
    <w:tmpl w:val="3208C66C"/>
    <w:lvl w:ilvl="0">
      <w:start w:val="1"/>
      <w:numFmt w:val="decimal"/>
      <w:lvlText w:val="%1."/>
      <w:lvlJc w:val="left"/>
      <w:pPr>
        <w:tabs>
          <w:tab w:val="num" w:pos="10980"/>
        </w:tabs>
        <w:ind w:left="10980" w:hanging="360"/>
      </w:pPr>
    </w:lvl>
    <w:lvl w:ilvl="1">
      <w:start w:val="1"/>
      <w:numFmt w:val="lowerLetter"/>
      <w:lvlText w:val="%2."/>
      <w:lvlJc w:val="left"/>
      <w:pPr>
        <w:tabs>
          <w:tab w:val="num" w:pos="11700"/>
        </w:tabs>
        <w:ind w:left="11700" w:hanging="360"/>
      </w:pPr>
    </w:lvl>
    <w:lvl w:ilvl="2">
      <w:start w:val="1"/>
      <w:numFmt w:val="lowerRoman"/>
      <w:lvlText w:val="%3."/>
      <w:lvlJc w:val="right"/>
      <w:pPr>
        <w:tabs>
          <w:tab w:val="num" w:pos="12420"/>
        </w:tabs>
        <w:ind w:left="12420" w:hanging="180"/>
      </w:pPr>
    </w:lvl>
    <w:lvl w:ilvl="3">
      <w:start w:val="1"/>
      <w:numFmt w:val="decimal"/>
      <w:lvlText w:val="%4."/>
      <w:lvlJc w:val="left"/>
      <w:pPr>
        <w:tabs>
          <w:tab w:val="num" w:pos="13140"/>
        </w:tabs>
        <w:ind w:left="13140" w:hanging="360"/>
      </w:pPr>
    </w:lvl>
    <w:lvl w:ilvl="4">
      <w:start w:val="1"/>
      <w:numFmt w:val="lowerLetter"/>
      <w:lvlText w:val="%5."/>
      <w:lvlJc w:val="left"/>
      <w:pPr>
        <w:tabs>
          <w:tab w:val="num" w:pos="13860"/>
        </w:tabs>
        <w:ind w:left="13860" w:hanging="360"/>
      </w:pPr>
    </w:lvl>
    <w:lvl w:ilvl="5">
      <w:start w:val="1"/>
      <w:numFmt w:val="lowerRoman"/>
      <w:lvlText w:val="%6."/>
      <w:lvlJc w:val="right"/>
      <w:pPr>
        <w:tabs>
          <w:tab w:val="num" w:pos="14580"/>
        </w:tabs>
        <w:ind w:left="14580" w:hanging="180"/>
      </w:pPr>
    </w:lvl>
    <w:lvl w:ilvl="6">
      <w:start w:val="1"/>
      <w:numFmt w:val="decimal"/>
      <w:lvlText w:val="%7."/>
      <w:lvlJc w:val="left"/>
      <w:pPr>
        <w:tabs>
          <w:tab w:val="num" w:pos="15300"/>
        </w:tabs>
        <w:ind w:left="15300" w:hanging="360"/>
      </w:pPr>
    </w:lvl>
    <w:lvl w:ilvl="7">
      <w:start w:val="1"/>
      <w:numFmt w:val="lowerLetter"/>
      <w:lvlText w:val="%8."/>
      <w:lvlJc w:val="left"/>
      <w:pPr>
        <w:tabs>
          <w:tab w:val="num" w:pos="16020"/>
        </w:tabs>
        <w:ind w:left="16020" w:hanging="360"/>
      </w:pPr>
    </w:lvl>
    <w:lvl w:ilvl="8">
      <w:start w:val="1"/>
      <w:numFmt w:val="lowerRoman"/>
      <w:lvlText w:val="%9."/>
      <w:lvlJc w:val="right"/>
      <w:pPr>
        <w:tabs>
          <w:tab w:val="num" w:pos="16740"/>
        </w:tabs>
        <w:ind w:left="16740" w:hanging="180"/>
      </w:pPr>
    </w:lvl>
  </w:abstractNum>
  <w:abstractNum w:abstractNumId="20" w15:restartNumberingAfterBreak="0">
    <w:nsid w:val="3F0B3B0B"/>
    <w:multiLevelType w:val="hybridMultilevel"/>
    <w:tmpl w:val="B71E70E2"/>
    <w:lvl w:ilvl="0" w:tplc="063ED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E9460">
      <w:start w:val="2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9CE6A5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F61D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A7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3E8D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AD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587E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981C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5A49F0"/>
    <w:multiLevelType w:val="hybridMultilevel"/>
    <w:tmpl w:val="93688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80521D"/>
    <w:multiLevelType w:val="hybridMultilevel"/>
    <w:tmpl w:val="F30CB1FC"/>
    <w:lvl w:ilvl="0" w:tplc="08070017">
      <w:start w:val="1"/>
      <w:numFmt w:val="lowerLetter"/>
      <w:lvlText w:val="%1)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0430B8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4" w15:restartNumberingAfterBreak="0">
    <w:nsid w:val="48E37790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5" w15:restartNumberingAfterBreak="0">
    <w:nsid w:val="48FE6B7D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6" w15:restartNumberingAfterBreak="0">
    <w:nsid w:val="491D25AD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Tahoma" w:hint="default"/>
        <w:sz w:val="24"/>
      </w:rPr>
    </w:lvl>
  </w:abstractNum>
  <w:abstractNum w:abstractNumId="27" w15:restartNumberingAfterBreak="0">
    <w:nsid w:val="49D667C0"/>
    <w:multiLevelType w:val="hybridMultilevel"/>
    <w:tmpl w:val="09A205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7B042E"/>
    <w:multiLevelType w:val="hybridMultilevel"/>
    <w:tmpl w:val="FFA4FC6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9" w15:restartNumberingAfterBreak="0">
    <w:nsid w:val="4B7B753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30" w15:restartNumberingAfterBreak="0">
    <w:nsid w:val="4ECF18FB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0B86A5A"/>
    <w:multiLevelType w:val="multilevel"/>
    <w:tmpl w:val="2DBC1038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32" w15:restartNumberingAfterBreak="0">
    <w:nsid w:val="5682755D"/>
    <w:multiLevelType w:val="singleLevel"/>
    <w:tmpl w:val="F920C880"/>
    <w:lvl w:ilvl="0">
      <w:start w:val="1"/>
      <w:numFmt w:val="bullet"/>
      <w:lvlText w:val="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3" w15:restartNumberingAfterBreak="0">
    <w:nsid w:val="5851628A"/>
    <w:multiLevelType w:val="multilevel"/>
    <w:tmpl w:val="C870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85B614A"/>
    <w:multiLevelType w:val="multilevel"/>
    <w:tmpl w:val="3208C66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5" w15:restartNumberingAfterBreak="0">
    <w:nsid w:val="5A790CC4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612D47EE"/>
    <w:multiLevelType w:val="hybridMultilevel"/>
    <w:tmpl w:val="90EC4B66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193096B"/>
    <w:multiLevelType w:val="multilevel"/>
    <w:tmpl w:val="8720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953FC8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39" w15:restartNumberingAfterBreak="0">
    <w:nsid w:val="667619ED"/>
    <w:multiLevelType w:val="hybridMultilevel"/>
    <w:tmpl w:val="86B8B842"/>
    <w:lvl w:ilvl="0" w:tplc="0407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FFFFFFFF">
      <w:start w:val="3"/>
      <w:numFmt w:val="decimal"/>
      <w:lvlText w:val="%3."/>
      <w:lvlJc w:val="left"/>
      <w:pPr>
        <w:tabs>
          <w:tab w:val="num" w:pos="2870"/>
        </w:tabs>
        <w:ind w:left="2870" w:hanging="54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40" w15:restartNumberingAfterBreak="0">
    <w:nsid w:val="67B14D53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1" w15:restartNumberingAfterBreak="0">
    <w:nsid w:val="68BF289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42" w15:restartNumberingAfterBreak="0">
    <w:nsid w:val="69EB37A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C833545"/>
    <w:multiLevelType w:val="hybridMultilevel"/>
    <w:tmpl w:val="8C60B4C8"/>
    <w:lvl w:ilvl="0" w:tplc="48985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6CB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1C10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007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876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8860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30D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236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A0FD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760A30"/>
    <w:multiLevelType w:val="multilevel"/>
    <w:tmpl w:val="CABC278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5" w15:restartNumberingAfterBreak="0">
    <w:nsid w:val="723829F9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46" w15:restartNumberingAfterBreak="0">
    <w:nsid w:val="76DE6A49"/>
    <w:multiLevelType w:val="hybridMultilevel"/>
    <w:tmpl w:val="A9FEE6EE"/>
    <w:lvl w:ilvl="0" w:tplc="7F8A2F44">
      <w:start w:val="2"/>
      <w:numFmt w:val="decimal"/>
      <w:lvlText w:val="%1.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1" w:tplc="909AE4D6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8D14A6EE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A2C025DE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2056F5A0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8DD6F3E2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CA8CF8C2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D87EEBA4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B8483F30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47" w15:restartNumberingAfterBreak="0">
    <w:nsid w:val="78AE79E9"/>
    <w:multiLevelType w:val="hybridMultilevel"/>
    <w:tmpl w:val="872061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F0D6099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/>
        <w:bCs/>
        <w:kern w:val="28"/>
        <w:sz w:val="28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num w:numId="1">
    <w:abstractNumId w:val="20"/>
  </w:num>
  <w:num w:numId="2">
    <w:abstractNumId w:val="46"/>
  </w:num>
  <w:num w:numId="3">
    <w:abstractNumId w:val="43"/>
  </w:num>
  <w:num w:numId="4">
    <w:abstractNumId w:val="13"/>
  </w:num>
  <w:num w:numId="5">
    <w:abstractNumId w:val="15"/>
  </w:num>
  <w:num w:numId="6">
    <w:abstractNumId w:val="41"/>
  </w:num>
  <w:num w:numId="7">
    <w:abstractNumId w:val="4"/>
  </w:num>
  <w:num w:numId="8">
    <w:abstractNumId w:val="15"/>
  </w:num>
  <w:num w:numId="9">
    <w:abstractNumId w:val="32"/>
  </w:num>
  <w:num w:numId="10">
    <w:abstractNumId w:val="26"/>
  </w:num>
  <w:num w:numId="11">
    <w:abstractNumId w:val="8"/>
  </w:num>
  <w:num w:numId="12">
    <w:abstractNumId w:val="35"/>
  </w:num>
  <w:num w:numId="13">
    <w:abstractNumId w:val="35"/>
  </w:num>
  <w:num w:numId="14">
    <w:abstractNumId w:val="38"/>
  </w:num>
  <w:num w:numId="15">
    <w:abstractNumId w:val="11"/>
  </w:num>
  <w:num w:numId="16">
    <w:abstractNumId w:val="18"/>
  </w:num>
  <w:num w:numId="17">
    <w:abstractNumId w:val="17"/>
  </w:num>
  <w:num w:numId="18">
    <w:abstractNumId w:val="45"/>
  </w:num>
  <w:num w:numId="19">
    <w:abstractNumId w:val="39"/>
  </w:num>
  <w:num w:numId="20">
    <w:abstractNumId w:val="40"/>
  </w:num>
  <w:num w:numId="21">
    <w:abstractNumId w:val="28"/>
  </w:num>
  <w:num w:numId="22">
    <w:abstractNumId w:val="31"/>
  </w:num>
  <w:num w:numId="23">
    <w:abstractNumId w:val="3"/>
  </w:num>
  <w:num w:numId="24">
    <w:abstractNumId w:val="21"/>
  </w:num>
  <w:num w:numId="25">
    <w:abstractNumId w:val="36"/>
  </w:num>
  <w:num w:numId="26">
    <w:abstractNumId w:val="12"/>
  </w:num>
  <w:num w:numId="27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8">
    <w:abstractNumId w:val="14"/>
  </w:num>
  <w:num w:numId="29">
    <w:abstractNumId w:val="47"/>
  </w:num>
  <w:num w:numId="30">
    <w:abstractNumId w:val="37"/>
  </w:num>
  <w:num w:numId="31">
    <w:abstractNumId w:val="0"/>
  </w:num>
  <w:num w:numId="32">
    <w:abstractNumId w:val="27"/>
  </w:num>
  <w:num w:numId="33">
    <w:abstractNumId w:val="6"/>
  </w:num>
  <w:num w:numId="34">
    <w:abstractNumId w:val="44"/>
  </w:num>
  <w:num w:numId="35">
    <w:abstractNumId w:val="5"/>
  </w:num>
  <w:num w:numId="36">
    <w:abstractNumId w:val="33"/>
  </w:num>
  <w:num w:numId="37">
    <w:abstractNumId w:val="2"/>
  </w:num>
  <w:num w:numId="38">
    <w:abstractNumId w:val="34"/>
  </w:num>
  <w:num w:numId="39">
    <w:abstractNumId w:val="19"/>
  </w:num>
  <w:num w:numId="40">
    <w:abstractNumId w:val="1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25"/>
  </w:num>
  <w:num w:numId="44">
    <w:abstractNumId w:val="30"/>
  </w:num>
  <w:num w:numId="45">
    <w:abstractNumId w:val="48"/>
  </w:num>
  <w:num w:numId="46">
    <w:abstractNumId w:val="10"/>
  </w:num>
  <w:num w:numId="47">
    <w:abstractNumId w:val="1"/>
  </w:num>
  <w:num w:numId="48">
    <w:abstractNumId w:val="9"/>
  </w:num>
  <w:num w:numId="49">
    <w:abstractNumId w:val="24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it-IT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B3A"/>
    <w:rsid w:val="001978C7"/>
    <w:rsid w:val="002475A5"/>
    <w:rsid w:val="002578F6"/>
    <w:rsid w:val="002C304A"/>
    <w:rsid w:val="00300AF0"/>
    <w:rsid w:val="003B1E11"/>
    <w:rsid w:val="00404B7A"/>
    <w:rsid w:val="004D3CCD"/>
    <w:rsid w:val="00542BAE"/>
    <w:rsid w:val="00585DA9"/>
    <w:rsid w:val="00591475"/>
    <w:rsid w:val="006221A7"/>
    <w:rsid w:val="006315D2"/>
    <w:rsid w:val="00676F4E"/>
    <w:rsid w:val="006C184F"/>
    <w:rsid w:val="006C7271"/>
    <w:rsid w:val="007538FA"/>
    <w:rsid w:val="008021A9"/>
    <w:rsid w:val="00805D3D"/>
    <w:rsid w:val="0085576C"/>
    <w:rsid w:val="00920450"/>
    <w:rsid w:val="009A036C"/>
    <w:rsid w:val="00AA7F92"/>
    <w:rsid w:val="00B15FB2"/>
    <w:rsid w:val="00B36C3F"/>
    <w:rsid w:val="00B50FD7"/>
    <w:rsid w:val="00CB3634"/>
    <w:rsid w:val="00D40732"/>
    <w:rsid w:val="00EE0A96"/>
    <w:rsid w:val="00F27B3A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  <o:rules v:ext="edit">
        <o:r id="V:Rule1" type="callout" idref="#_x0000_s1028"/>
        <o:r id="V:Rule2" type="callout" idref="#_x0000_s1026"/>
      </o:rules>
    </o:shapelayout>
  </w:shapeDefaults>
  <w:decimalSymbol w:val="."/>
  <w:listSeparator w:val=";"/>
  <w15:docId w15:val="{7BBA3349-4F26-46CC-A653-454F2B0D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8FA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7538FA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7538FA"/>
    <w:pPr>
      <w:keepNext/>
      <w:numPr>
        <w:ilvl w:val="1"/>
        <w:numId w:val="27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538FA"/>
    <w:pPr>
      <w:keepNext/>
      <w:numPr>
        <w:ilvl w:val="2"/>
        <w:numId w:val="37"/>
      </w:numPr>
      <w:tabs>
        <w:tab w:val="clear" w:pos="1765"/>
        <w:tab w:val="left" w:pos="851"/>
        <w:tab w:val="num" w:pos="1418"/>
      </w:tabs>
      <w:spacing w:before="120" w:after="60"/>
      <w:ind w:left="1418" w:hanging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7538FA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7538FA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7538FA"/>
    <w:pPr>
      <w:keepNext/>
      <w:outlineLvl w:val="5"/>
    </w:pPr>
    <w:rPr>
      <w:rFonts w:ascii="Verdana" w:hAnsi="Verdana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538F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38FA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38FA"/>
  </w:style>
  <w:style w:type="paragraph" w:styleId="Textkrper-Zeileneinzug">
    <w:name w:val="Body Text Indent"/>
    <w:basedOn w:val="Standard"/>
    <w:autoRedefine/>
    <w:rsid w:val="00EE0A96"/>
    <w:pPr>
      <w:tabs>
        <w:tab w:val="left" w:pos="1560"/>
      </w:tabs>
      <w:spacing w:before="120" w:after="120"/>
      <w:ind w:left="709" w:right="284"/>
      <w:jc w:val="both"/>
    </w:pPr>
    <w:rPr>
      <w:rFonts w:ascii="Arial" w:hAnsi="Arial" w:cs="Arial"/>
      <w:lang w:val="de-CH"/>
    </w:rPr>
  </w:style>
  <w:style w:type="paragraph" w:customStyle="1" w:styleId="Hinweiskasten">
    <w:name w:val="Hinweiskasten"/>
    <w:basedOn w:val="Standard"/>
    <w:rsid w:val="007538FA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7538FA"/>
    <w:pPr>
      <w:ind w:left="400"/>
    </w:pPr>
  </w:style>
  <w:style w:type="paragraph" w:styleId="Verzeichnis1">
    <w:name w:val="toc 1"/>
    <w:basedOn w:val="Standard"/>
    <w:next w:val="Standard"/>
    <w:autoRedefine/>
    <w:semiHidden/>
    <w:rsid w:val="007538FA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7538FA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7538FA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7538FA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7538FA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7538FA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7538FA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7538FA"/>
    <w:pPr>
      <w:ind w:left="1600"/>
    </w:pPr>
  </w:style>
  <w:style w:type="character" w:styleId="Hyperlink">
    <w:name w:val="Hyperlink"/>
    <w:basedOn w:val="Absatz-Standardschriftart"/>
    <w:rsid w:val="007538FA"/>
    <w:rPr>
      <w:color w:val="0000FF"/>
      <w:u w:val="single"/>
    </w:rPr>
  </w:style>
  <w:style w:type="character" w:customStyle="1" w:styleId="MTEquationSection">
    <w:name w:val="MTEquationSection"/>
    <w:basedOn w:val="Absatz-Standardschriftart"/>
    <w:rsid w:val="007538FA"/>
    <w:rPr>
      <w:rFonts w:ascii="Verdana" w:hAnsi="Verdana"/>
      <w:b/>
      <w:bCs/>
      <w:i/>
      <w:iCs/>
      <w:vanish/>
      <w:color w:val="FF0000"/>
      <w:sz w:val="26"/>
    </w:rPr>
  </w:style>
  <w:style w:type="paragraph" w:customStyle="1" w:styleId="Funktionstabelle">
    <w:name w:val="Funktionstabelle"/>
    <w:rsid w:val="007538FA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7538FA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7538FA"/>
    <w:pPr>
      <w:numPr>
        <w:numId w:val="46"/>
      </w:numPr>
      <w:spacing w:before="40" w:after="40"/>
      <w:ind w:hanging="357"/>
    </w:pPr>
  </w:style>
  <w:style w:type="paragraph" w:styleId="Sprechblasentext">
    <w:name w:val="Balloon Text"/>
    <w:basedOn w:val="Standard"/>
    <w:semiHidden/>
    <w:rsid w:val="007538F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40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131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11</cp:revision>
  <cp:lastPrinted>2003-02-10T09:32:00Z</cp:lastPrinted>
  <dcterms:created xsi:type="dcterms:W3CDTF">2010-01-24T15:11:00Z</dcterms:created>
  <dcterms:modified xsi:type="dcterms:W3CDTF">2016-01-25T09:55:00Z</dcterms:modified>
</cp:coreProperties>
</file>