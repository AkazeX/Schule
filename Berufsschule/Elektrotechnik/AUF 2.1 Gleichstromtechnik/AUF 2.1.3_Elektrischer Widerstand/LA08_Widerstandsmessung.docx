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EF7D90" w:rsidP="00E406B3">
      <w:pPr>
        <w:pStyle w:val="berschrift1"/>
        <w:rPr>
          <w:lang w:val="de-CH"/>
        </w:rPr>
      </w:pPr>
      <w:r>
        <w:rPr>
          <w:lang w:val="de-CH"/>
        </w:rPr>
        <w:t>Widerstandsmessung</w:t>
      </w:r>
    </w:p>
    <w:p w:rsidR="005B7404" w:rsidRDefault="00F824BF" w:rsidP="005B7404">
      <w:pPr>
        <w:pStyle w:val="Textkrper-Zeileneinzug"/>
        <w:ind w:left="360"/>
      </w:pPr>
      <w:r>
        <w:rPr>
          <w:noProof/>
          <w:lang w:val="en-US" w:eastAsia="zh-CN"/>
        </w:rPr>
        <w:drawing>
          <wp:anchor distT="0" distB="0" distL="114300" distR="114300" simplePos="0" relativeHeight="251657216"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5B7404" w:rsidRDefault="00EF7D90" w:rsidP="00195381">
      <w:pPr>
        <w:pStyle w:val="Textkrper-Zeileneinzug"/>
        <w:numPr>
          <w:ilvl w:val="0"/>
          <w:numId w:val="3"/>
        </w:numPr>
      </w:pPr>
      <w:r>
        <w:t>Ich kann die drei Arten der Widerstandsmessung – direkte Messung, Spannungsfehlerschaltung und Stromfehlerschaltung – auswendig aufzählen und sinngemäss erklären</w:t>
      </w:r>
      <w:r w:rsidR="005B7404" w:rsidRPr="005B7404">
        <w:t>.</w:t>
      </w:r>
    </w:p>
    <w:p w:rsidR="00EF7D90" w:rsidRPr="005B7404" w:rsidRDefault="00EF7D90" w:rsidP="00195381">
      <w:pPr>
        <w:pStyle w:val="Textkrper-Zeileneinzug"/>
        <w:numPr>
          <w:ilvl w:val="0"/>
          <w:numId w:val="3"/>
        </w:numPr>
      </w:pPr>
      <w:r>
        <w:t>Ich kann beurteilen welche Messmethode unter welchen Bedingungen zu verwenden ist.</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F85619" w:rsidP="00195381">
      <w:pPr>
        <w:pStyle w:val="Textkrper-Zeileneinzug"/>
        <w:numPr>
          <w:ilvl w:val="0"/>
          <w:numId w:val="2"/>
        </w:numPr>
      </w:pPr>
      <w:r>
        <w:t>Studieren Sie das Dokument und beantworten Sie anschliessend die Wiederholungsfragen am Schluss des Dokumentes.</w:t>
      </w:r>
    </w:p>
    <w:p w:rsidR="00044ABF" w:rsidRDefault="00044ABF">
      <w:pPr>
        <w:rPr>
          <w:rFonts w:ascii="Verdana" w:hAnsi="Verdana"/>
          <w:b/>
          <w:i/>
          <w:sz w:val="24"/>
        </w:rPr>
      </w:pPr>
      <w:r>
        <w:br w:type="page"/>
      </w:r>
    </w:p>
    <w:p w:rsidR="00360F8F" w:rsidRPr="00B71440" w:rsidRDefault="00B71440" w:rsidP="00EF7D90">
      <w:pPr>
        <w:pStyle w:val="berschrift2"/>
      </w:pPr>
      <w:r w:rsidRPr="00B71440">
        <w:lastRenderedPageBreak/>
        <w:t>Widerstands</w:t>
      </w:r>
      <w:r w:rsidR="00290B6F">
        <w:t>messung</w:t>
      </w:r>
    </w:p>
    <w:p w:rsidR="00CF3A78" w:rsidRDefault="00CF3A78" w:rsidP="00290B6F">
      <w:pPr>
        <w:pStyle w:val="Textkrper-Zeileneinzug"/>
      </w:pPr>
      <w:r w:rsidRPr="00290B6F">
        <w:rPr>
          <w:noProof/>
          <w:lang w:val="en-US" w:eastAsia="zh-CN"/>
        </w:rPr>
        <w:drawing>
          <wp:anchor distT="0" distB="0" distL="114300" distR="114300" simplePos="0" relativeHeight="251669504" behindDoc="0" locked="0" layoutInCell="1" allowOverlap="1" wp14:anchorId="17DA73A6" wp14:editId="32936B6A">
            <wp:simplePos x="0" y="0"/>
            <wp:positionH relativeFrom="margin">
              <wp:posOffset>4496150</wp:posOffset>
            </wp:positionH>
            <wp:positionV relativeFrom="paragraph">
              <wp:posOffset>6350</wp:posOffset>
            </wp:positionV>
            <wp:extent cx="1528445" cy="1569720"/>
            <wp:effectExtent l="0" t="0" r="0" b="0"/>
            <wp:wrapSquare wrapText="bothSides"/>
            <wp:docPr id="63" name="Grafik 63" descr="Messen des Ohmschen Widerst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essen des Ohmschen Widerstan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8445" cy="1569720"/>
                    </a:xfrm>
                    <a:prstGeom prst="rect">
                      <a:avLst/>
                    </a:prstGeom>
                    <a:noFill/>
                    <a:ln>
                      <a:noFill/>
                    </a:ln>
                  </pic:spPr>
                </pic:pic>
              </a:graphicData>
            </a:graphic>
          </wp:anchor>
        </w:drawing>
      </w:r>
      <w:r w:rsidR="00290B6F" w:rsidRPr="00290B6F">
        <w:t xml:space="preserve">Es gibt mehrere Methoden, um einen Widerstandswert zu ermitteln. Man unterscheidet zwischen der </w:t>
      </w:r>
      <w:r w:rsidR="00290B6F" w:rsidRPr="00CF3A78">
        <w:rPr>
          <w:i/>
        </w:rPr>
        <w:t>indirekten</w:t>
      </w:r>
      <w:r w:rsidR="00290B6F" w:rsidRPr="00290B6F">
        <w:t xml:space="preserve"> und </w:t>
      </w:r>
      <w:r w:rsidR="00290B6F" w:rsidRPr="00CF3A78">
        <w:rPr>
          <w:i/>
        </w:rPr>
        <w:t>direkten</w:t>
      </w:r>
      <w:r w:rsidR="00290B6F" w:rsidRPr="00290B6F">
        <w:t xml:space="preserve"> Widerstandsmessung. Die indirekte Widerstandsmessung ist eine Messung mit anschlie</w:t>
      </w:r>
      <w:r>
        <w:t>ss</w:t>
      </w:r>
      <w:r w:rsidR="00290B6F" w:rsidRPr="00290B6F">
        <w:t>ender Berechnung. Die direkte Widerstandsmessung ist die übliche Messmethode in einem Messgerät, bei der der Widerstandswert abgelesen werden kann oder angezeigt wird.</w:t>
      </w:r>
    </w:p>
    <w:p w:rsidR="00290B6F" w:rsidRPr="00290B6F" w:rsidRDefault="00290B6F" w:rsidP="00290B6F">
      <w:pPr>
        <w:pStyle w:val="Textkrper-Zeileneinzug"/>
      </w:pPr>
      <w:r w:rsidRPr="00290B6F">
        <w:t xml:space="preserve">Der Wert des </w:t>
      </w:r>
      <w:proofErr w:type="spellStart"/>
      <w:r w:rsidRPr="00290B6F">
        <w:t>Ohmschen</w:t>
      </w:r>
      <w:proofErr w:type="spellEnd"/>
      <w:r w:rsidRPr="00290B6F">
        <w:t xml:space="preserve"> Widerstandes wird am besten mit einem digitalen Vielfachmessgerät (Multimeter) ermittelt, um Ablesefehler und Ungenauigkeiten zu vermeiden.</w:t>
      </w:r>
    </w:p>
    <w:p w:rsidR="00CF3A78" w:rsidRPr="00CF3A78" w:rsidRDefault="00290B6F" w:rsidP="00CF3A78">
      <w:pPr>
        <w:pStyle w:val="Textkrper-Zeileneinzug"/>
        <w:rPr>
          <w:b/>
          <w:bCs/>
        </w:rPr>
      </w:pPr>
      <w:r w:rsidRPr="00290B6F">
        <w:rPr>
          <w:b/>
          <w:bCs/>
        </w:rPr>
        <w:t>Direkte Widerstandsmessung</w:t>
      </w:r>
    </w:p>
    <w:p w:rsidR="00CF3A78" w:rsidRDefault="00CF3A78" w:rsidP="00290B6F">
      <w:pPr>
        <w:pStyle w:val="Textkrper-Zeileneinzug"/>
      </w:pPr>
      <w:r w:rsidRPr="00290B6F">
        <w:rPr>
          <w:noProof/>
          <w:lang w:val="en-US" w:eastAsia="zh-CN"/>
        </w:rPr>
        <w:drawing>
          <wp:anchor distT="0" distB="0" distL="114300" distR="114300" simplePos="0" relativeHeight="251671552" behindDoc="0" locked="0" layoutInCell="1" allowOverlap="1" wp14:anchorId="5031DFD2" wp14:editId="24645C06">
            <wp:simplePos x="0" y="0"/>
            <wp:positionH relativeFrom="margin">
              <wp:posOffset>3870524</wp:posOffset>
            </wp:positionH>
            <wp:positionV relativeFrom="paragraph">
              <wp:posOffset>6492</wp:posOffset>
            </wp:positionV>
            <wp:extent cx="2129051" cy="1533401"/>
            <wp:effectExtent l="0" t="0" r="5080" b="0"/>
            <wp:wrapSquare wrapText="bothSides"/>
            <wp:docPr id="60" name="Grafik 60" descr="Messschaltung für die Direkte Widerstandsmes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Messschaltung für die Direkte Widerstandsmess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9051" cy="1533401"/>
                    </a:xfrm>
                    <a:prstGeom prst="rect">
                      <a:avLst/>
                    </a:prstGeom>
                    <a:noFill/>
                    <a:ln>
                      <a:noFill/>
                    </a:ln>
                  </pic:spPr>
                </pic:pic>
              </a:graphicData>
            </a:graphic>
          </wp:anchor>
        </w:drawing>
      </w:r>
      <w:r w:rsidR="00290B6F" w:rsidRPr="00290B6F">
        <w:t>Bei der direkten Widerstandsmessung wird nicht der Widerstand, sondern der Strom durch eine Reihenschaltung aus dem unbekannten Widerstand R</w:t>
      </w:r>
      <w:r w:rsidR="00290B6F" w:rsidRPr="00290B6F">
        <w:rPr>
          <w:vertAlign w:val="subscript"/>
        </w:rPr>
        <w:t>X</w:t>
      </w:r>
      <w:r w:rsidR="00290B6F" w:rsidRPr="00290B6F">
        <w:t xml:space="preserve"> und einem bekannten Vorwiderstand R</w:t>
      </w:r>
      <w:r w:rsidR="00290B6F" w:rsidRPr="00290B6F">
        <w:rPr>
          <w:vertAlign w:val="subscript"/>
        </w:rPr>
        <w:t>V</w:t>
      </w:r>
      <w:r w:rsidR="00290B6F" w:rsidRPr="00290B6F">
        <w:t xml:space="preserve"> gemessen. Damit ein Strom flie</w:t>
      </w:r>
      <w:r>
        <w:t>ss</w:t>
      </w:r>
      <w:r w:rsidR="00290B6F" w:rsidRPr="00290B6F">
        <w:t>t muss eine Spannungsquelle an der Reihenschaltung aus Strommesser, bekanntem und unbekanntem Widerstand anliegen.</w:t>
      </w:r>
    </w:p>
    <w:p w:rsidR="00290B6F" w:rsidRPr="00290B6F" w:rsidRDefault="00290B6F" w:rsidP="00290B6F">
      <w:pPr>
        <w:pStyle w:val="Textkrper-Zeileneinzug"/>
      </w:pPr>
      <w:r w:rsidRPr="00290B6F">
        <w:t>Die direkte Widerstandsmessung wird in Messgeräten verwendet. Statt Stromwerten, sind auf der Skala (analoges Messgerät) Widerstandswerte eingetragen.</w:t>
      </w:r>
    </w:p>
    <w:p w:rsidR="00CF3A78" w:rsidRDefault="00CF3A78" w:rsidP="00290B6F">
      <w:pPr>
        <w:pStyle w:val="Textkrper-Zeileneinzug"/>
      </w:pPr>
      <w:r>
        <w:rPr>
          <w:noProof/>
          <w:lang w:val="en-US" w:eastAsia="zh-CN"/>
        </w:rPr>
        <w:drawing>
          <wp:anchor distT="0" distB="0" distL="114300" distR="114300" simplePos="0" relativeHeight="251670528" behindDoc="0" locked="0" layoutInCell="1" allowOverlap="1" wp14:anchorId="3BA484AA" wp14:editId="31825144">
            <wp:simplePos x="0" y="0"/>
            <wp:positionH relativeFrom="margin">
              <wp:align>right</wp:align>
            </wp:positionH>
            <wp:positionV relativeFrom="paragraph">
              <wp:posOffset>7013</wp:posOffset>
            </wp:positionV>
            <wp:extent cx="2190115" cy="1519555"/>
            <wp:effectExtent l="0" t="0" r="635" b="4445"/>
            <wp:wrapSquare wrapText="bothSides"/>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review_html_m771305b5.png"/>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90115" cy="1519555"/>
                    </a:xfrm>
                    <a:prstGeom prst="rect">
                      <a:avLst/>
                    </a:prstGeom>
                  </pic:spPr>
                </pic:pic>
              </a:graphicData>
            </a:graphic>
          </wp:anchor>
        </w:drawing>
      </w:r>
      <w:r w:rsidR="00290B6F" w:rsidRPr="00290B6F">
        <w:t>Gelegentlich trifft man auf Messwerke mit einer Skala, bei der der grö</w:t>
      </w:r>
      <w:r>
        <w:t>ss</w:t>
      </w:r>
      <w:r w:rsidR="00290B6F" w:rsidRPr="00290B6F">
        <w:t xml:space="preserve">te Widerstandswert (unendlich Ohm) auf der linken Seite und der kleinste Widerstandswert (0 Ohm) auf der rechten Seite abzulesen ist. Also genau anders herum, wie man es bei Strom und Spannung gewohnt ist. </w:t>
      </w:r>
      <w:r>
        <w:t xml:space="preserve">(Siehe Beispiel rechts) </w:t>
      </w:r>
      <w:bookmarkStart w:id="0" w:name="_GoBack"/>
      <w:r w:rsidR="00290B6F" w:rsidRPr="00290B6F">
        <w:t>Das liegt daran, weil eigentlich ein Strom gemessen wird und beim kleinsten Widerstand der grö</w:t>
      </w:r>
      <w:r>
        <w:t>sste Strom und beim grösst</w:t>
      </w:r>
      <w:r w:rsidR="00290B6F" w:rsidRPr="00290B6F">
        <w:t>en Widerstand der kleinste Strom flie</w:t>
      </w:r>
      <w:r>
        <w:t>ss</w:t>
      </w:r>
      <w:r w:rsidR="00290B6F" w:rsidRPr="00290B6F">
        <w:t>t.</w:t>
      </w:r>
    </w:p>
    <w:bookmarkEnd w:id="0"/>
    <w:p w:rsidR="00290B6F" w:rsidRPr="00290B6F" w:rsidRDefault="00290B6F" w:rsidP="00290B6F">
      <w:pPr>
        <w:pStyle w:val="Textkrper-Zeileneinzug"/>
      </w:pPr>
      <w:r w:rsidRPr="00290B6F">
        <w:t>Üblicherweise sorgt die innere Beschaltung des Messbereichsschalters analoger Messgeräte dafür, dass die Polarität der Messeingänge verdreht werden und so die Skala für Widerstandswerte in gewohnter Weise von links nach rechts vom kleinsten zum größten Wert beschriftet ist. Aber, das ist nicht immer so.</w:t>
      </w:r>
    </w:p>
    <w:p w:rsidR="00290B6F" w:rsidRPr="00AC5F10" w:rsidRDefault="00290B6F" w:rsidP="00290B6F">
      <w:pPr>
        <w:pStyle w:val="Textkrper-Zeileneinzug"/>
        <w:rPr>
          <w:b/>
          <w:bCs/>
          <w:i/>
        </w:rPr>
      </w:pPr>
      <w:r w:rsidRPr="00AC5F10">
        <w:rPr>
          <w:b/>
          <w:bCs/>
          <w:i/>
        </w:rPr>
        <w:t>Vor der Widerstandsmessung sind folgende Hinweise zu beachten:</w:t>
      </w:r>
    </w:p>
    <w:p w:rsidR="00CF3A78" w:rsidRDefault="00290B6F" w:rsidP="00290B6F">
      <w:pPr>
        <w:pStyle w:val="Textkrper-Zeileneinzug"/>
      </w:pPr>
      <w:r w:rsidRPr="00290B6F">
        <w:t xml:space="preserve">In einer eingeschalteten Baugruppe kann man Spannungen, vielleicht auch Ströme, aber niemals Widerstände messen. Geschweige denn andere Bauteile oder </w:t>
      </w:r>
      <w:r w:rsidR="00CF3A78">
        <w:t>Baugruppen</w:t>
      </w:r>
      <w:r w:rsidRPr="00290B6F">
        <w:t xml:space="preserve"> prüfen. Bauteile müssen immer </w:t>
      </w:r>
      <w:r w:rsidR="00CF3A78">
        <w:t xml:space="preserve">ausgebaut oder </w:t>
      </w:r>
      <w:r w:rsidRPr="00290B6F">
        <w:t>ausgelötet werden.</w:t>
      </w:r>
    </w:p>
    <w:p w:rsidR="00290B6F" w:rsidRPr="00290B6F" w:rsidRDefault="00290B6F" w:rsidP="00290B6F">
      <w:pPr>
        <w:pStyle w:val="Textkrper-Zeileneinzug"/>
      </w:pPr>
      <w:r w:rsidRPr="00290B6F">
        <w:t>Bei Widerstandsmessungen legt das Messgerät eine kleine Spannung an den Widerstand an. Sind andere Bauteile in Reihe oder parallel geschaltet, dann wird das Messergebnis verfälscht, weil der Strom verschiedene Wege flie</w:t>
      </w:r>
      <w:r w:rsidR="00CF3A78">
        <w:t>ss</w:t>
      </w:r>
      <w:r w:rsidRPr="00290B6F">
        <w:t>t. Au</w:t>
      </w:r>
      <w:r w:rsidR="00CF3A78">
        <w:t>ss</w:t>
      </w:r>
      <w:r w:rsidRPr="00290B6F">
        <w:t>erdem kann die zusätzliche Spannungsquelle zerstört werden.</w:t>
      </w:r>
    </w:p>
    <w:p w:rsidR="00290B6F" w:rsidRPr="00290B6F" w:rsidRDefault="00290B6F" w:rsidP="00195381">
      <w:pPr>
        <w:pStyle w:val="Textkrper-Zeileneinzug"/>
        <w:numPr>
          <w:ilvl w:val="0"/>
          <w:numId w:val="4"/>
        </w:numPr>
      </w:pPr>
      <w:r w:rsidRPr="00290B6F">
        <w:t>Das zu messende Bauteil darf während der Messung nicht an eine Spannungsquelle angeschlossen sein, weil das Messgerät über Spannung oder Strom den Widerstandswert ermittelt.</w:t>
      </w:r>
    </w:p>
    <w:p w:rsidR="00290B6F" w:rsidRPr="00290B6F" w:rsidRDefault="00290B6F" w:rsidP="00195381">
      <w:pPr>
        <w:pStyle w:val="Textkrper-Zeileneinzug"/>
        <w:numPr>
          <w:ilvl w:val="0"/>
          <w:numId w:val="4"/>
        </w:numPr>
      </w:pPr>
      <w:r w:rsidRPr="00290B6F">
        <w:t xml:space="preserve">Das zu messende Bauteil muss mindestens einseitig aus einer Schaltung ausgelötet </w:t>
      </w:r>
      <w:r w:rsidR="00CF3A78">
        <w:t xml:space="preserve">oder ausgebaut </w:t>
      </w:r>
      <w:r w:rsidRPr="00290B6F">
        <w:t>werden. Ansonsten beeinflussen parallel liegende Bauteile das Messergebnis.</w:t>
      </w:r>
    </w:p>
    <w:p w:rsidR="00290B6F" w:rsidRPr="00290B6F" w:rsidRDefault="00290B6F" w:rsidP="00195381">
      <w:pPr>
        <w:pStyle w:val="Textkrper-Zeileneinzug"/>
        <w:numPr>
          <w:ilvl w:val="0"/>
          <w:numId w:val="4"/>
        </w:numPr>
      </w:pPr>
      <w:r w:rsidRPr="00290B6F">
        <w:lastRenderedPageBreak/>
        <w:t>Der richtige Messbereich muss eingestellt werden.</w:t>
      </w:r>
    </w:p>
    <w:p w:rsidR="00290B6F" w:rsidRPr="00290B6F" w:rsidRDefault="00290B6F" w:rsidP="00195381">
      <w:pPr>
        <w:pStyle w:val="Textkrper-Zeileneinzug"/>
        <w:numPr>
          <w:ilvl w:val="0"/>
          <w:numId w:val="4"/>
        </w:numPr>
      </w:pPr>
      <w:r w:rsidRPr="00290B6F">
        <w:t>Der Messbereich muss dann möglichst so eingestellt werden, dass der Zeigerausschlag im letzten Drittel abgelesen werden kann (bei einem analogen Messgerät).</w:t>
      </w:r>
    </w:p>
    <w:p w:rsidR="00290B6F" w:rsidRPr="00290B6F" w:rsidRDefault="00AC5F10" w:rsidP="00290B6F">
      <w:pPr>
        <w:pStyle w:val="Textkrper-Zeileneinzug"/>
        <w:rPr>
          <w:b/>
          <w:bCs/>
        </w:rPr>
      </w:pPr>
      <w:r>
        <w:rPr>
          <w:b/>
          <w:bCs/>
        </w:rPr>
        <w:t>Indirekte Widerstandsmessung</w:t>
      </w:r>
    </w:p>
    <w:p w:rsidR="00AC5F10" w:rsidRDefault="00290B6F" w:rsidP="00290B6F">
      <w:pPr>
        <w:pStyle w:val="Textkrper-Zeileneinzug"/>
      </w:pPr>
      <w:r w:rsidRPr="00290B6F">
        <w:t xml:space="preserve">Bei der indirekten Widerstandsmessung mit Strom- und Spannungsmessgerät macht man sich das </w:t>
      </w:r>
      <w:r w:rsidR="00AC5F10" w:rsidRPr="00290B6F">
        <w:t>Ohm’sche</w:t>
      </w:r>
      <w:r w:rsidRPr="00290B6F">
        <w:t xml:space="preserve"> Gesetz zunutze, um aus den gemessenen Strom- und Spannungswerten den unbekannten Widerstand zu berechnen.</w:t>
      </w:r>
    </w:p>
    <w:p w:rsidR="00290B6F" w:rsidRPr="00290B6F" w:rsidRDefault="00290B6F" w:rsidP="00290B6F">
      <w:pPr>
        <w:pStyle w:val="Textkrper-Zeileneinzug"/>
      </w:pPr>
      <w:r w:rsidRPr="00290B6F">
        <w:t>Weil das Messergebnis durch den Innenwiderstand des Strom- und Spannungsmessgeräts verfälscht wird, wählt man je nach Grö</w:t>
      </w:r>
      <w:r w:rsidR="00AC5F10">
        <w:t>ss</w:t>
      </w:r>
      <w:r w:rsidRPr="00290B6F">
        <w:t>e des unbekannten Widerstands eine andere Messschaltung.</w:t>
      </w:r>
    </w:p>
    <w:p w:rsidR="00290B6F" w:rsidRPr="00290B6F" w:rsidRDefault="00290B6F" w:rsidP="00290B6F">
      <w:pPr>
        <w:pStyle w:val="Textkrper-Zeileneinzug"/>
        <w:rPr>
          <w:b/>
          <w:bCs/>
        </w:rPr>
      </w:pPr>
      <w:r w:rsidRPr="00290B6F">
        <w:rPr>
          <w:b/>
          <w:bCs/>
        </w:rPr>
        <w:t>Stromfehlerschaltung (Strommesser vor Spannungsmesser)</w:t>
      </w:r>
    </w:p>
    <w:p w:rsidR="00AC5F10" w:rsidRDefault="00AC5F10" w:rsidP="00290B6F">
      <w:pPr>
        <w:pStyle w:val="Textkrper-Zeileneinzug"/>
      </w:pPr>
      <w:r w:rsidRPr="00290B6F">
        <w:rPr>
          <w:noProof/>
          <w:lang w:val="en-US" w:eastAsia="zh-CN"/>
        </w:rPr>
        <w:drawing>
          <wp:anchor distT="0" distB="0" distL="114300" distR="114300" simplePos="0" relativeHeight="251672576" behindDoc="0" locked="0" layoutInCell="1" allowOverlap="1" wp14:anchorId="6C02B974" wp14:editId="3F918715">
            <wp:simplePos x="0" y="0"/>
            <wp:positionH relativeFrom="margin">
              <wp:align>right</wp:align>
            </wp:positionH>
            <wp:positionV relativeFrom="paragraph">
              <wp:posOffset>5080</wp:posOffset>
            </wp:positionV>
            <wp:extent cx="2722880" cy="1508125"/>
            <wp:effectExtent l="0" t="0" r="1270" b="0"/>
            <wp:wrapSquare wrapText="bothSides"/>
            <wp:docPr id="65" name="Grafik 65" descr="Stromfehlersc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tromfehlerschalt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1508125"/>
                    </a:xfrm>
                    <a:prstGeom prst="rect">
                      <a:avLst/>
                    </a:prstGeom>
                    <a:noFill/>
                    <a:ln>
                      <a:noFill/>
                    </a:ln>
                  </pic:spPr>
                </pic:pic>
              </a:graphicData>
            </a:graphic>
          </wp:anchor>
        </w:drawing>
      </w:r>
      <w:r w:rsidR="00290B6F" w:rsidRPr="00290B6F">
        <w:t>Bei der Stromfehlerschaltung besteht eine Parallelschaltung aus dem Innenwiderstand des Spannungsmessers und dem zu messenden Widerstand. Durch den Spannungsmesser flie</w:t>
      </w:r>
      <w:r>
        <w:t>ss</w:t>
      </w:r>
      <w:r w:rsidR="00290B6F" w:rsidRPr="00290B6F">
        <w:t>t ein Strom I</w:t>
      </w:r>
      <w:r w:rsidR="00290B6F" w:rsidRPr="00290B6F">
        <w:rPr>
          <w:vertAlign w:val="subscript"/>
        </w:rPr>
        <w:t>U</w:t>
      </w:r>
      <w:r w:rsidR="00290B6F" w:rsidRPr="00290B6F">
        <w:t>. Dieser verfälscht den zu messenden Strom I</w:t>
      </w:r>
      <w:r w:rsidR="00290B6F" w:rsidRPr="00290B6F">
        <w:rPr>
          <w:vertAlign w:val="subscript"/>
        </w:rPr>
        <w:t>R</w:t>
      </w:r>
      <w:r w:rsidR="00290B6F" w:rsidRPr="00290B6F">
        <w:t>, der durch den zu messenden Widerstand flie</w:t>
      </w:r>
      <w:r>
        <w:t>ss</w:t>
      </w:r>
      <w:r w:rsidR="00290B6F" w:rsidRPr="00290B6F">
        <w:t>t.</w:t>
      </w:r>
    </w:p>
    <w:p w:rsidR="00290B6F" w:rsidRPr="00290B6F" w:rsidRDefault="00290B6F" w:rsidP="00290B6F">
      <w:pPr>
        <w:pStyle w:val="Textkrper-Zeileneinzug"/>
      </w:pPr>
      <w:r w:rsidRPr="00290B6F">
        <w:t xml:space="preserve">Der Strom </w:t>
      </w:r>
      <w:proofErr w:type="spellStart"/>
      <w:r w:rsidRPr="00290B6F">
        <w:t>I</w:t>
      </w:r>
      <w:r w:rsidRPr="00290B6F">
        <w:rPr>
          <w:vertAlign w:val="subscript"/>
        </w:rPr>
        <w:t>ges</w:t>
      </w:r>
      <w:proofErr w:type="spellEnd"/>
      <w:r w:rsidRPr="00290B6F">
        <w:t xml:space="preserve"> ist um den Strom I</w:t>
      </w:r>
      <w:r w:rsidRPr="00290B6F">
        <w:rPr>
          <w:vertAlign w:val="subscript"/>
        </w:rPr>
        <w:t>U</w:t>
      </w:r>
      <w:r w:rsidRPr="00290B6F">
        <w:t>, der durch den Spannungsmesser flie</w:t>
      </w:r>
      <w:r w:rsidR="00AC5F10">
        <w:t>ss</w:t>
      </w:r>
      <w:r w:rsidRPr="00290B6F">
        <w:t>t, zu gro</w:t>
      </w:r>
      <w:r w:rsidR="00AC5F10">
        <w:t>ss</w:t>
      </w:r>
      <w:r w:rsidRPr="00290B6F">
        <w:t>.</w:t>
      </w:r>
    </w:p>
    <w:p w:rsidR="00290B6F" w:rsidRPr="00290B6F" w:rsidRDefault="00290B6F" w:rsidP="00290B6F">
      <w:pPr>
        <w:pStyle w:val="Textkrper-Zeileneinzug"/>
      </w:pPr>
      <w:r w:rsidRPr="00290B6F">
        <w:t>Typischerweise ist der Innenwiderstand von Spannungsmessern sehr gro</w:t>
      </w:r>
      <w:r w:rsidR="00AC5F10">
        <w:t>ss</w:t>
      </w:r>
      <w:r w:rsidRPr="00290B6F">
        <w:t>. Die Stromfehlerschaltung eignet sich deshalb nur zur Widerstandsmessung an kleinen Widerständen, wo der Strom durch den Innenwiderstand des Spannungsmessers, die Messung sehr wenig beeinflusst. Sobald man mit dieser Schaltung an einem gro</w:t>
      </w:r>
      <w:r w:rsidR="00AC5F10">
        <w:t>ss</w:t>
      </w:r>
      <w:r w:rsidRPr="00290B6F">
        <w:t>en Widerstand messen will, verfälscht die Parallelschaltung aus Innenwiderstand des Spannungsmessers und dem zu messenden Widerstand das Ergebnis.</w:t>
      </w:r>
    </w:p>
    <w:p w:rsidR="00290B6F" w:rsidRPr="00290B6F" w:rsidRDefault="00290B6F" w:rsidP="00290B6F">
      <w:pPr>
        <w:pStyle w:val="Textkrper-Zeileneinzug"/>
        <w:rPr>
          <w:b/>
          <w:bCs/>
        </w:rPr>
      </w:pPr>
      <w:r w:rsidRPr="00290B6F">
        <w:rPr>
          <w:b/>
          <w:bCs/>
        </w:rPr>
        <w:t>Spannungsfehlerschaltung (Spannungsmesser vor Strommesser)</w:t>
      </w:r>
    </w:p>
    <w:p w:rsidR="00F85619" w:rsidRDefault="00290B6F" w:rsidP="00290B6F">
      <w:pPr>
        <w:pStyle w:val="Textkrper-Zeileneinzug"/>
      </w:pPr>
      <w:r w:rsidRPr="00290B6F">
        <w:rPr>
          <w:noProof/>
          <w:lang w:val="en-US" w:eastAsia="zh-CN"/>
        </w:rPr>
        <w:drawing>
          <wp:anchor distT="0" distB="0" distL="114300" distR="114300" simplePos="0" relativeHeight="251673600" behindDoc="0" locked="0" layoutInCell="1" allowOverlap="1">
            <wp:simplePos x="0" y="0"/>
            <wp:positionH relativeFrom="margin">
              <wp:align>right</wp:align>
            </wp:positionH>
            <wp:positionV relativeFrom="paragraph">
              <wp:posOffset>9260</wp:posOffset>
            </wp:positionV>
            <wp:extent cx="2722880" cy="1398905"/>
            <wp:effectExtent l="0" t="0" r="1270" b="0"/>
            <wp:wrapSquare wrapText="bothSides"/>
            <wp:docPr id="64" name="Grafik 64" descr="Spannungsfehlerschal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pannungsfehlerschalt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2880" cy="1398905"/>
                    </a:xfrm>
                    <a:prstGeom prst="rect">
                      <a:avLst/>
                    </a:prstGeom>
                    <a:noFill/>
                    <a:ln>
                      <a:noFill/>
                    </a:ln>
                  </pic:spPr>
                </pic:pic>
              </a:graphicData>
            </a:graphic>
          </wp:anchor>
        </w:drawing>
      </w:r>
      <w:r w:rsidRPr="00290B6F">
        <w:t>Bei der Spannungsfehlerschaltung entsteht ein Spannungsteiler aus dem Innenwiderstand des Strommessgerätes und dem zu messenden Widerstand. Der Spannungsabfall U</w:t>
      </w:r>
      <w:r w:rsidRPr="00290B6F">
        <w:rPr>
          <w:vertAlign w:val="subscript"/>
        </w:rPr>
        <w:t>I</w:t>
      </w:r>
      <w:r w:rsidRPr="00290B6F">
        <w:t xml:space="preserve"> am Strommessgerät verfälscht die Spannungsmessung. </w:t>
      </w:r>
    </w:p>
    <w:p w:rsidR="00290B6F" w:rsidRDefault="00290B6F" w:rsidP="00290B6F">
      <w:pPr>
        <w:pStyle w:val="Textkrper-Zeileneinzug"/>
      </w:pPr>
      <w:r w:rsidRPr="00290B6F">
        <w:t xml:space="preserve">Die gemessene Spannung </w:t>
      </w:r>
      <w:proofErr w:type="spellStart"/>
      <w:r w:rsidRPr="00290B6F">
        <w:t>U</w:t>
      </w:r>
      <w:r w:rsidRPr="00290B6F">
        <w:rPr>
          <w:vertAlign w:val="subscript"/>
        </w:rPr>
        <w:t>ges</w:t>
      </w:r>
      <w:proofErr w:type="spellEnd"/>
      <w:r w:rsidRPr="00290B6F">
        <w:t xml:space="preserve"> ist um die Spannung U</w:t>
      </w:r>
      <w:r w:rsidRPr="00290B6F">
        <w:rPr>
          <w:vertAlign w:val="subscript"/>
        </w:rPr>
        <w:t>I</w:t>
      </w:r>
      <w:r w:rsidRPr="00290B6F">
        <w:t xml:space="preserve"> zu gro</w:t>
      </w:r>
      <w:r w:rsidR="00EF1875">
        <w:t>ss</w:t>
      </w:r>
      <w:r w:rsidRPr="00290B6F">
        <w:t>.</w:t>
      </w:r>
    </w:p>
    <w:p w:rsidR="00290B6F" w:rsidRPr="00290B6F" w:rsidRDefault="00290B6F" w:rsidP="00290B6F">
      <w:pPr>
        <w:pStyle w:val="Textkrper-Zeileneinzug"/>
      </w:pPr>
      <w:r w:rsidRPr="00290B6F">
        <w:t>Typischerweise ist der Innenwiderstand von Strommessern sehr klein. Die Spannungsfehlerschaltung eignet sich deshalb nur für Messungen an gro</w:t>
      </w:r>
      <w:r w:rsidR="001E3387">
        <w:t>ss</w:t>
      </w:r>
      <w:r w:rsidRPr="00290B6F">
        <w:t>en Widerständen, wo der Spannungsabfall am Innenwiderstand des Strommessers die Messung sehr wenig beeinflusst. Sobald man mit dieser Schaltung einen kleinen Widerstand messen will, verfälscht die Reihenschaltung aus Innenwiderstand des Strommessers und dem zu messenden Widerstand das Ergebnis.</w:t>
      </w:r>
    </w:p>
    <w:p w:rsidR="00290B6F" w:rsidRDefault="00290B6F" w:rsidP="00290B6F">
      <w:pPr>
        <w:pStyle w:val="Textkrper-Zeileneinzug"/>
      </w:pPr>
      <w:r w:rsidRPr="00290B6F">
        <w:t>Elektronische Multimeter sind bei der Spannungsmessung sehr hochohmig (1..10 MΩ). Daher hat die Stromfehlerschaltung nur dann eine Bedeutung wenn sehr kleine Ströme (µA-Bereich) gemessen werden. Die Spannungsfehlerschaltung kommt aber ebenso zur Anwendung, weil der Shunt-Widerstand im Messgerät einen relevanten Spannungsabfall bewirkt.</w:t>
      </w:r>
    </w:p>
    <w:p w:rsidR="00F07A6C" w:rsidRPr="00290B6F" w:rsidRDefault="00F07A6C" w:rsidP="00290B6F">
      <w:pPr>
        <w:pStyle w:val="Textkrper-Zeileneinzug"/>
      </w:pPr>
      <w:r>
        <w:t>Lösen Sie die Aufgaben auf der nachfolgenden Seite...</w:t>
      </w:r>
    </w:p>
    <w:p w:rsidR="001E3387" w:rsidRDefault="001E3387">
      <w:pPr>
        <w:rPr>
          <w:rFonts w:ascii="Verdana" w:hAnsi="Verdana"/>
          <w:lang w:val="de-CH"/>
        </w:rPr>
      </w:pPr>
      <w:r>
        <w:br w:type="page"/>
      </w:r>
    </w:p>
    <w:p w:rsidR="00F85619" w:rsidRDefault="00F85619" w:rsidP="00F85619">
      <w:pPr>
        <w:pStyle w:val="berschrift2"/>
      </w:pPr>
      <w:r>
        <w:lastRenderedPageBreak/>
        <w:t>Aufgaben</w:t>
      </w:r>
    </w:p>
    <w:p w:rsidR="00B71440" w:rsidRDefault="00F07A6C" w:rsidP="00F85619">
      <w:pPr>
        <w:pStyle w:val="Textkrper-Zeileneinzug"/>
        <w:numPr>
          <w:ilvl w:val="0"/>
          <w:numId w:val="5"/>
        </w:numPr>
      </w:pPr>
      <w:r>
        <w:rPr>
          <w:rFonts w:cs="Arial"/>
        </w:rPr>
        <w:t>Ergänzen Sie die nachfolgende Tabelle mit den fehlenden Angaben zu den Messschaltungen für die Widerstandsmessung.</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3259"/>
        <w:gridCol w:w="3013"/>
      </w:tblGrid>
      <w:tr w:rsidR="00B71440" w:rsidRPr="00B71440" w:rsidTr="001E3387">
        <w:trPr>
          <w:trHeight w:val="2212"/>
        </w:trPr>
        <w:tc>
          <w:tcPr>
            <w:tcW w:w="2658" w:type="dxa"/>
            <w:tcBorders>
              <w:top w:val="single" w:sz="4" w:space="0" w:color="auto"/>
            </w:tcBorders>
            <w:vAlign w:val="center"/>
          </w:tcPr>
          <w:p w:rsidR="00B71440" w:rsidRPr="00F07A6C" w:rsidRDefault="00B71440" w:rsidP="00475B2C">
            <w:pPr>
              <w:rPr>
                <w:rFonts w:ascii="Verdana" w:hAnsi="Verdana" w:cs="Arial"/>
                <w:sz w:val="18"/>
              </w:rPr>
            </w:pPr>
            <w:r w:rsidRPr="00F07A6C">
              <w:rPr>
                <w:rFonts w:ascii="Verdana" w:hAnsi="Verdana" w:cs="Arial"/>
                <w:sz w:val="18"/>
              </w:rPr>
              <w:t>Schaltung</w:t>
            </w:r>
          </w:p>
        </w:tc>
        <w:tc>
          <w:tcPr>
            <w:tcW w:w="3259" w:type="dxa"/>
            <w:tcBorders>
              <w:top w:val="single" w:sz="4" w:space="0" w:color="auto"/>
            </w:tcBorders>
            <w:vAlign w:val="center"/>
          </w:tcPr>
          <w:p w:rsidR="00B71440" w:rsidRPr="00B71440" w:rsidRDefault="00B71440" w:rsidP="00475B2C">
            <w:pPr>
              <w:rPr>
                <w:rFonts w:ascii="Verdana" w:hAnsi="Verdana" w:cs="Arial"/>
              </w:rPr>
            </w:pPr>
            <w:r w:rsidRPr="00B71440">
              <w:rPr>
                <w:rFonts w:ascii="Verdana" w:hAnsi="Verdana" w:cs="Arial"/>
                <w:noProof/>
                <w:lang w:val="en-US" w:eastAsia="zh-CN"/>
              </w:rPr>
              <mc:AlternateContent>
                <mc:Choice Requires="wpg">
                  <w:drawing>
                    <wp:anchor distT="0" distB="0" distL="114300" distR="114300" simplePos="0" relativeHeight="251667456" behindDoc="0" locked="0" layoutInCell="1" allowOverlap="1" wp14:anchorId="5EC71ACA" wp14:editId="175B8DC7">
                      <wp:simplePos x="0" y="0"/>
                      <wp:positionH relativeFrom="column">
                        <wp:posOffset>49530</wp:posOffset>
                      </wp:positionH>
                      <wp:positionV relativeFrom="paragraph">
                        <wp:posOffset>110490</wp:posOffset>
                      </wp:positionV>
                      <wp:extent cx="1798320" cy="1146810"/>
                      <wp:effectExtent l="0" t="0" r="0" b="0"/>
                      <wp:wrapNone/>
                      <wp:docPr id="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8320" cy="1146810"/>
                                <a:chOff x="4863" y="2647"/>
                                <a:chExt cx="2832" cy="1806"/>
                              </a:xfrm>
                            </wpg:grpSpPr>
                            <wps:wsp>
                              <wps:cNvPr id="5" name="Line 37"/>
                              <wps:cNvCnPr/>
                              <wps:spPr bwMode="auto">
                                <a:xfrm flipH="1">
                                  <a:off x="5721" y="2863"/>
                                  <a:ext cx="6" cy="1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5115" y="2869"/>
                                  <a:ext cx="2442" cy="15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4944" y="2885"/>
                                  <a:ext cx="360" cy="15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6" name="Group 36"/>
                              <wpg:cNvGrpSpPr>
                                <a:grpSpLocks/>
                              </wpg:cNvGrpSpPr>
                              <wpg:grpSpPr bwMode="auto">
                                <a:xfrm>
                                  <a:off x="5494" y="3378"/>
                                  <a:ext cx="473" cy="451"/>
                                  <a:chOff x="5577" y="3527"/>
                                  <a:chExt cx="473" cy="451"/>
                                </a:xfrm>
                              </wpg:grpSpPr>
                              <wps:wsp>
                                <wps:cNvPr id="27" name="Oval 30"/>
                                <wps:cNvSpPr>
                                  <a:spLocks noChangeArrowheads="1"/>
                                </wps:cNvSpPr>
                                <wps:spPr bwMode="auto">
                                  <a:xfrm>
                                    <a:off x="5588" y="3527"/>
                                    <a:ext cx="462" cy="4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Text Box 31"/>
                                <wps:cNvSpPr txBox="1">
                                  <a:spLocks noChangeArrowheads="1"/>
                                </wps:cNvSpPr>
                                <wps:spPr bwMode="auto">
                                  <a:xfrm>
                                    <a:off x="5577" y="3536"/>
                                    <a:ext cx="4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FB29B3" w:rsidRDefault="00B71440" w:rsidP="00B71440">
                                      <w:pPr>
                                        <w:rPr>
                                          <w:rFonts w:ascii="Arial" w:hAnsi="Arial" w:cs="Arial"/>
                                          <w:b/>
                                          <w:sz w:val="28"/>
                                          <w:szCs w:val="28"/>
                                        </w:rPr>
                                      </w:pPr>
                                      <w:r w:rsidRPr="00FB29B3">
                                        <w:rPr>
                                          <w:rFonts w:ascii="Arial" w:hAnsi="Arial" w:cs="Arial"/>
                                          <w:b/>
                                          <w:sz w:val="28"/>
                                          <w:szCs w:val="28"/>
                                        </w:rPr>
                                        <w:t>V</w:t>
                                      </w:r>
                                    </w:p>
                                  </w:txbxContent>
                                </wps:txbx>
                                <wps:bodyPr rot="0" vert="horz" wrap="square" lIns="91440" tIns="45720" rIns="91440" bIns="45720" anchor="t" anchorCtr="0" upright="1">
                                  <a:noAutofit/>
                                </wps:bodyPr>
                              </wps:wsp>
                            </wpg:grpSp>
                            <wpg:grpSp>
                              <wpg:cNvPr id="29" name="Group 35"/>
                              <wpg:cNvGrpSpPr>
                                <a:grpSpLocks/>
                              </wpg:cNvGrpSpPr>
                              <wpg:grpSpPr bwMode="auto">
                                <a:xfrm>
                                  <a:off x="6190" y="2647"/>
                                  <a:ext cx="473" cy="451"/>
                                  <a:chOff x="6189" y="2825"/>
                                  <a:chExt cx="473" cy="451"/>
                                </a:xfrm>
                              </wpg:grpSpPr>
                              <wps:wsp>
                                <wps:cNvPr id="30" name="Oval 33"/>
                                <wps:cNvSpPr>
                                  <a:spLocks noChangeArrowheads="1"/>
                                </wps:cNvSpPr>
                                <wps:spPr bwMode="auto">
                                  <a:xfrm>
                                    <a:off x="6200" y="2825"/>
                                    <a:ext cx="462" cy="4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34"/>
                                <wps:cNvSpPr txBox="1">
                                  <a:spLocks noChangeArrowheads="1"/>
                                </wps:cNvSpPr>
                                <wps:spPr bwMode="auto">
                                  <a:xfrm>
                                    <a:off x="6189" y="2825"/>
                                    <a:ext cx="4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FB29B3" w:rsidRDefault="00B71440" w:rsidP="00B71440">
                                      <w:pPr>
                                        <w:rPr>
                                          <w:rFonts w:ascii="Arial" w:hAnsi="Arial" w:cs="Arial"/>
                                          <w:b/>
                                          <w:sz w:val="28"/>
                                          <w:szCs w:val="28"/>
                                        </w:rPr>
                                      </w:pPr>
                                      <w:r>
                                        <w:rPr>
                                          <w:rFonts w:ascii="Arial" w:hAnsi="Arial" w:cs="Arial"/>
                                          <w:b/>
                                          <w:sz w:val="28"/>
                                          <w:szCs w:val="28"/>
                                        </w:rPr>
                                        <w:t>A</w:t>
                                      </w:r>
                                    </w:p>
                                  </w:txbxContent>
                                </wps:txbx>
                                <wps:bodyPr rot="0" vert="horz" wrap="square" lIns="91440" tIns="45720" rIns="91440" bIns="45720" anchor="t" anchorCtr="0" upright="1">
                                  <a:noAutofit/>
                                </wps:bodyPr>
                              </wps:wsp>
                            </wpg:grpSp>
                            <wps:wsp>
                              <wps:cNvPr id="32" name="Rectangle 38"/>
                              <wps:cNvSpPr>
                                <a:spLocks noChangeArrowheads="1"/>
                              </wps:cNvSpPr>
                              <wps:spPr bwMode="auto">
                                <a:xfrm>
                                  <a:off x="7455" y="3259"/>
                                  <a:ext cx="204" cy="6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39"/>
                              <wps:cNvSpPr txBox="1">
                                <a:spLocks noChangeArrowheads="1"/>
                              </wps:cNvSpPr>
                              <wps:spPr bwMode="auto">
                                <a:xfrm>
                                  <a:off x="5866" y="3472"/>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iV</w:t>
                                    </w:r>
                                    <w:proofErr w:type="spellEnd"/>
                                  </w:p>
                                </w:txbxContent>
                              </wps:txbx>
                              <wps:bodyPr rot="0" vert="horz" wrap="square" lIns="91440" tIns="45720" rIns="91440" bIns="45720" anchor="t" anchorCtr="0" upright="1">
                                <a:noAutofit/>
                              </wps:bodyPr>
                            </wps:wsp>
                            <wps:wsp>
                              <wps:cNvPr id="34" name="Text Box 40"/>
                              <wps:cNvSpPr txBox="1">
                                <a:spLocks noChangeArrowheads="1"/>
                              </wps:cNvSpPr>
                              <wps:spPr bwMode="auto">
                                <a:xfrm>
                                  <a:off x="6208" y="3049"/>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iA</w:t>
                                    </w:r>
                                    <w:proofErr w:type="spellEnd"/>
                                  </w:p>
                                </w:txbxContent>
                              </wps:txbx>
                              <wps:bodyPr rot="0" vert="horz" wrap="square" lIns="91440" tIns="45720" rIns="91440" bIns="45720" anchor="t" anchorCtr="0" upright="1">
                                <a:noAutofit/>
                              </wps:bodyPr>
                            </wps:wsp>
                            <wps:wsp>
                              <wps:cNvPr id="35" name="Text Box 41"/>
                              <wps:cNvSpPr txBox="1">
                                <a:spLocks noChangeArrowheads="1"/>
                              </wps:cNvSpPr>
                              <wps:spPr bwMode="auto">
                                <a:xfrm>
                                  <a:off x="7155" y="3445"/>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sidRPr="00CE04BD">
                                      <w:rPr>
                                        <w:rFonts w:ascii="Arial" w:hAnsi="Arial" w:cs="Arial"/>
                                        <w:i/>
                                        <w:sz w:val="16"/>
                                        <w:szCs w:val="16"/>
                                      </w:rPr>
                                      <w:t>R</w:t>
                                    </w:r>
                                  </w:p>
                                </w:txbxContent>
                              </wps:txbx>
                              <wps:bodyPr rot="0" vert="horz" wrap="square" lIns="91440" tIns="45720" rIns="91440" bIns="45720" anchor="t" anchorCtr="0" upright="1">
                                <a:noAutofit/>
                              </wps:bodyPr>
                            </wps:wsp>
                            <wps:wsp>
                              <wps:cNvPr id="36" name="Line 43"/>
                              <wps:cNvCnPr/>
                              <wps:spPr bwMode="auto">
                                <a:xfrm>
                                  <a:off x="4971" y="2963"/>
                                  <a:ext cx="0" cy="141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7" name="Text Box 47"/>
                              <wps:cNvSpPr txBox="1">
                                <a:spLocks noChangeArrowheads="1"/>
                              </wps:cNvSpPr>
                              <wps:spPr bwMode="auto">
                                <a:xfrm>
                                  <a:off x="4863" y="3461"/>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Pr>
                                        <w:rFonts w:ascii="Arial" w:hAnsi="Arial" w:cs="Arial"/>
                                        <w:i/>
                                        <w:sz w:val="16"/>
                                        <w:szCs w:val="16"/>
                                      </w:rPr>
                                      <w:t>U</w:t>
                                    </w:r>
                                  </w:p>
                                </w:txbxContent>
                              </wps:txbx>
                              <wps:bodyPr rot="0" vert="horz" wrap="square" lIns="91440" tIns="45720" rIns="91440" bIns="45720" anchor="t" anchorCtr="0" upright="1">
                                <a:noAutofit/>
                              </wps:bodyPr>
                            </wps:wsp>
                            <wps:wsp>
                              <wps:cNvPr id="38" name="Line 48"/>
                              <wps:cNvCnPr/>
                              <wps:spPr bwMode="auto">
                                <a:xfrm>
                                  <a:off x="6705" y="3035"/>
                                  <a:ext cx="744" cy="0"/>
                                </a:xfrm>
                                <a:prstGeom prst="line">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49"/>
                              <wps:cNvSpPr txBox="1">
                                <a:spLocks noChangeArrowheads="1"/>
                              </wps:cNvSpPr>
                              <wps:spPr bwMode="auto">
                                <a:xfrm>
                                  <a:off x="6879" y="3011"/>
                                  <a:ext cx="35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Pr>
                                        <w:rFonts w:ascii="Arial" w:hAnsi="Arial" w:cs="Arial"/>
                                        <w:i/>
                                        <w:sz w:val="16"/>
                                        <w:szCs w:val="16"/>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71ACA" id="Group 50" o:spid="_x0000_s1026" style="position:absolute;margin-left:3.9pt;margin-top:8.7pt;width:141.6pt;height:90.3pt;z-index:251667456" coordorigin="4863,2647" coordsize="2832,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">
                      <v:line id="Line 37" o:spid="_x0000_s1027" style="position:absolute;flip:x;visibility:visible;mso-wrap-style:square" from="5721,2863" to="5727,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rect id="Rectangle 23" o:spid="_x0000_s1028" style="position:absolute;left:5115;top:2869;width:244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tmsMA&#10;AADbAAAADwAAAGRycy9kb3ducmV2LnhtbESPQWvCQBSE70L/w/IKvemmE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tmsMAAADbAAAADwAAAAAAAAAAAAAAAACYAgAAZHJzL2Rv&#10;d25yZXYueG1sUEsFBgAAAAAEAAQA9QAAAIgDAAAAAA==&#10;" filled="f"/>
                      <v:rect id="Rectangle 22" o:spid="_x0000_s1029" style="position:absolute;left:4944;top:2885;width:360;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group id="Group 36" o:spid="_x0000_s1030" style="position:absolute;left:5494;top:3378;width:473;height:451" coordorigin="5577,3527" coordsize="4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30" o:spid="_x0000_s1031" style="position:absolute;left:5588;top:3527;width:46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shapetype id="_x0000_t202" coordsize="21600,21600" o:spt="202" path="m,l,21600r21600,l21600,xe">
                          <v:stroke joinstyle="miter"/>
                          <v:path gradientshapeok="t" o:connecttype="rect"/>
                        </v:shapetype>
                        <v:shape id="Text Box 31" o:spid="_x0000_s1032" type="#_x0000_t202" style="position:absolute;left:5577;top:3536;width:4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B71440" w:rsidRPr="00FB29B3" w:rsidRDefault="00B71440" w:rsidP="00B71440">
                                <w:pPr>
                                  <w:rPr>
                                    <w:rFonts w:ascii="Arial" w:hAnsi="Arial" w:cs="Arial"/>
                                    <w:b/>
                                    <w:sz w:val="28"/>
                                    <w:szCs w:val="28"/>
                                  </w:rPr>
                                </w:pPr>
                                <w:r w:rsidRPr="00FB29B3">
                                  <w:rPr>
                                    <w:rFonts w:ascii="Arial" w:hAnsi="Arial" w:cs="Arial"/>
                                    <w:b/>
                                    <w:sz w:val="28"/>
                                    <w:szCs w:val="28"/>
                                  </w:rPr>
                                  <w:t>V</w:t>
                                </w:r>
                              </w:p>
                            </w:txbxContent>
                          </v:textbox>
                        </v:shape>
                      </v:group>
                      <v:group id="Group 35" o:spid="_x0000_s1033" style="position:absolute;left:6190;top:2647;width:473;height:451" coordorigin="6189,2825" coordsize="4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3" o:spid="_x0000_s1034" style="position:absolute;left:6200;top:2825;width:46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34" o:spid="_x0000_s1035" type="#_x0000_t202" style="position:absolute;left:6189;top:2825;width:4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71440" w:rsidRPr="00FB29B3" w:rsidRDefault="00B71440" w:rsidP="00B71440">
                                <w:pPr>
                                  <w:rPr>
                                    <w:rFonts w:ascii="Arial" w:hAnsi="Arial" w:cs="Arial"/>
                                    <w:b/>
                                    <w:sz w:val="28"/>
                                    <w:szCs w:val="28"/>
                                  </w:rPr>
                                </w:pPr>
                                <w:r>
                                  <w:rPr>
                                    <w:rFonts w:ascii="Arial" w:hAnsi="Arial" w:cs="Arial"/>
                                    <w:b/>
                                    <w:sz w:val="28"/>
                                    <w:szCs w:val="28"/>
                                  </w:rPr>
                                  <w:t>A</w:t>
                                </w:r>
                              </w:p>
                            </w:txbxContent>
                          </v:textbox>
                        </v:shape>
                      </v:group>
                      <v:rect id="Rectangle 38" o:spid="_x0000_s1036" style="position:absolute;left:7455;top:3259;width:204;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Text Box 39" o:spid="_x0000_s1037" type="#_x0000_t202" style="position:absolute;left:5866;top:3472;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iV</w:t>
                              </w:r>
                              <w:proofErr w:type="spellEnd"/>
                            </w:p>
                          </w:txbxContent>
                        </v:textbox>
                      </v:shape>
                      <v:shape id="Text Box 40" o:spid="_x0000_s1038" type="#_x0000_t202" style="position:absolute;left:6208;top:3049;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iA</w:t>
                              </w:r>
                              <w:proofErr w:type="spellEnd"/>
                            </w:p>
                          </w:txbxContent>
                        </v:textbox>
                      </v:shape>
                      <v:shape id="Text Box 41" o:spid="_x0000_s1039" type="#_x0000_t202" style="position:absolute;left:7155;top:3445;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r w:rsidRPr="00CE04BD">
                                <w:rPr>
                                  <w:rFonts w:ascii="Arial" w:hAnsi="Arial" w:cs="Arial"/>
                                  <w:i/>
                                  <w:sz w:val="16"/>
                                  <w:szCs w:val="16"/>
                                </w:rPr>
                                <w:t>R</w:t>
                              </w:r>
                            </w:p>
                          </w:txbxContent>
                        </v:textbox>
                      </v:shape>
                      <v:line id="Line 43" o:spid="_x0000_s1040" style="position:absolute;visibility:visible;mso-wrap-style:square" from="4971,2963" to="497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0VyMEAAADbAAAADwAAAGRycy9kb3ducmV2LnhtbESPUWvCMBSF3wf+h3CFvc1UHWVUo4go&#10;+rbp/AGX5toWk5uaxLb792Yw2OPhnPMdznI9WCM68qFxrGA6yUAQl043XCm4fO/fPkCEiKzROCYF&#10;PxRgvRq9LLHQrucTdedYiQThUKCCOsa2kDKUNVkME9cSJ+/qvMWYpK+k9tgnuDVylmW5tNhwWqix&#10;pW1N5e38sAquOzL3vZke3nf5l+9PVpL97JR6HQ+bBYhIQ/wP/7WPWsE8h98v6Q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DRXIwQAAANsAAAAPAAAAAAAAAAAAAAAA&#10;AKECAABkcnMvZG93bnJldi54bWxQSwUGAAAAAAQABAD5AAAAjwMAAAAA&#10;" strokecolor="blue" strokeweight="1.5pt">
                        <v:stroke endarrow="block"/>
                      </v:line>
                      <v:shape id="Text Box 47" o:spid="_x0000_s1041" type="#_x0000_t202" style="position:absolute;left:4863;top:3461;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B71440" w:rsidRPr="00CE04BD" w:rsidRDefault="00B71440" w:rsidP="00B71440">
                              <w:pPr>
                                <w:rPr>
                                  <w:rFonts w:ascii="Arial" w:hAnsi="Arial" w:cs="Arial"/>
                                  <w:i/>
                                  <w:sz w:val="16"/>
                                  <w:szCs w:val="16"/>
                                </w:rPr>
                              </w:pPr>
                              <w:r>
                                <w:rPr>
                                  <w:rFonts w:ascii="Arial" w:hAnsi="Arial" w:cs="Arial"/>
                                  <w:i/>
                                  <w:sz w:val="16"/>
                                  <w:szCs w:val="16"/>
                                </w:rPr>
                                <w:t>U</w:t>
                              </w:r>
                            </w:p>
                          </w:txbxContent>
                        </v:textbox>
                      </v:shape>
                      <v:line id="Line 48" o:spid="_x0000_s1042" style="position:absolute;visibility:visible;mso-wrap-style:square" from="6705,3035" to="7449,3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c378AAADbAAAADwAAAGRycy9kb3ducmV2LnhtbERPzYrCMBC+L/gOYQRva+oKslSjiOCi&#10;B8WtPsDQjE2xmdQkavXpzWFhjx/f/2zR2UbcyYfasYLRMANBXDpdc6XgdFx/foMIEVlj45gUPCnA&#10;Yt77mGGu3YN/6V7ESqQQDjkqMDG2uZShNGQxDF1LnLiz8xZjgr6S2uMjhdtGfmXZRFqsOTUYbGll&#10;qLwUN6tgG/zE3yJncnc1r8Nlf3jKn0qpQb9bTkFE6uK/+M+90QrGaWz6k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4c378AAADbAAAADwAAAAAAAAAAAAAAAACh&#10;AgAAZHJzL2Rvd25yZXYueG1sUEsFBgAAAAAEAAQA+QAAAI0DAAAAAA==&#10;" strokecolor="red" strokeweight="1.5pt">
                        <v:stroke endarrow="block"/>
                      </v:line>
                      <v:shape id="Text Box 49" o:spid="_x0000_s1043" type="#_x0000_t202" style="position:absolute;left:6879;top:3011;width:353;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B71440" w:rsidRPr="00CE04BD" w:rsidRDefault="00B71440" w:rsidP="00B71440">
                              <w:pPr>
                                <w:rPr>
                                  <w:rFonts w:ascii="Arial" w:hAnsi="Arial" w:cs="Arial"/>
                                  <w:i/>
                                  <w:sz w:val="16"/>
                                  <w:szCs w:val="16"/>
                                </w:rPr>
                              </w:pPr>
                              <w:r>
                                <w:rPr>
                                  <w:rFonts w:ascii="Arial" w:hAnsi="Arial" w:cs="Arial"/>
                                  <w:i/>
                                  <w:sz w:val="16"/>
                                  <w:szCs w:val="16"/>
                                </w:rPr>
                                <w:t>I</w:t>
                              </w:r>
                            </w:p>
                          </w:txbxContent>
                        </v:textbox>
                      </v:shape>
                    </v:group>
                  </w:pict>
                </mc:Fallback>
              </mc:AlternateContent>
            </w:r>
          </w:p>
        </w:tc>
        <w:tc>
          <w:tcPr>
            <w:tcW w:w="3013" w:type="dxa"/>
            <w:tcBorders>
              <w:top w:val="single" w:sz="4" w:space="0" w:color="auto"/>
            </w:tcBorders>
            <w:vAlign w:val="center"/>
          </w:tcPr>
          <w:p w:rsidR="00B71440" w:rsidRPr="00B71440" w:rsidRDefault="00B71440" w:rsidP="00475B2C">
            <w:pPr>
              <w:rPr>
                <w:rFonts w:ascii="Verdana" w:hAnsi="Verdana" w:cs="Arial"/>
              </w:rPr>
            </w:pPr>
            <w:r w:rsidRPr="00B71440">
              <w:rPr>
                <w:rFonts w:ascii="Verdana" w:hAnsi="Verdana" w:cs="Arial"/>
                <w:noProof/>
                <w:lang w:val="en-US" w:eastAsia="zh-CN"/>
              </w:rPr>
              <mc:AlternateContent>
                <mc:Choice Requires="wpg">
                  <w:drawing>
                    <wp:anchor distT="0" distB="0" distL="114300" distR="114300" simplePos="0" relativeHeight="251668480" behindDoc="0" locked="0" layoutInCell="1" allowOverlap="1" wp14:anchorId="2E5ACF54" wp14:editId="6CD0A0A8">
                      <wp:simplePos x="0" y="0"/>
                      <wp:positionH relativeFrom="column">
                        <wp:posOffset>24130</wp:posOffset>
                      </wp:positionH>
                      <wp:positionV relativeFrom="paragraph">
                        <wp:posOffset>100965</wp:posOffset>
                      </wp:positionV>
                      <wp:extent cx="1746885" cy="1149985"/>
                      <wp:effectExtent l="0" t="0" r="0" b="0"/>
                      <wp:wrapNone/>
                      <wp:docPr id="4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6885" cy="1149985"/>
                                <a:chOff x="8082" y="2632"/>
                                <a:chExt cx="2751" cy="1811"/>
                              </a:xfrm>
                            </wpg:grpSpPr>
                            <wps:wsp>
                              <wps:cNvPr id="41" name="Line 52"/>
                              <wps:cNvCnPr/>
                              <wps:spPr bwMode="auto">
                                <a:xfrm flipH="1">
                                  <a:off x="9328" y="2853"/>
                                  <a:ext cx="6" cy="1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53"/>
                              <wps:cNvSpPr>
                                <a:spLocks noChangeArrowheads="1"/>
                              </wps:cNvSpPr>
                              <wps:spPr bwMode="auto">
                                <a:xfrm>
                                  <a:off x="8253" y="2849"/>
                                  <a:ext cx="2442" cy="15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54"/>
                              <wps:cNvSpPr>
                                <a:spLocks noChangeArrowheads="1"/>
                              </wps:cNvSpPr>
                              <wps:spPr bwMode="auto">
                                <a:xfrm>
                                  <a:off x="8082" y="2865"/>
                                  <a:ext cx="360" cy="15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44" name="Group 55"/>
                              <wpg:cNvGrpSpPr>
                                <a:grpSpLocks/>
                              </wpg:cNvGrpSpPr>
                              <wpg:grpSpPr bwMode="auto">
                                <a:xfrm>
                                  <a:off x="9106" y="3373"/>
                                  <a:ext cx="473" cy="451"/>
                                  <a:chOff x="5577" y="3527"/>
                                  <a:chExt cx="473" cy="451"/>
                                </a:xfrm>
                              </wpg:grpSpPr>
                              <wps:wsp>
                                <wps:cNvPr id="47" name="Oval 56"/>
                                <wps:cNvSpPr>
                                  <a:spLocks noChangeArrowheads="1"/>
                                </wps:cNvSpPr>
                                <wps:spPr bwMode="auto">
                                  <a:xfrm>
                                    <a:off x="5588" y="3527"/>
                                    <a:ext cx="462" cy="4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Text Box 57"/>
                                <wps:cNvSpPr txBox="1">
                                  <a:spLocks noChangeArrowheads="1"/>
                                </wps:cNvSpPr>
                                <wps:spPr bwMode="auto">
                                  <a:xfrm>
                                    <a:off x="5577" y="3536"/>
                                    <a:ext cx="4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FB29B3" w:rsidRDefault="00B71440" w:rsidP="00B71440">
                                      <w:pPr>
                                        <w:rPr>
                                          <w:rFonts w:ascii="Arial" w:hAnsi="Arial" w:cs="Arial"/>
                                          <w:b/>
                                          <w:sz w:val="28"/>
                                          <w:szCs w:val="28"/>
                                        </w:rPr>
                                      </w:pPr>
                                      <w:r w:rsidRPr="00FB29B3">
                                        <w:rPr>
                                          <w:rFonts w:ascii="Arial" w:hAnsi="Arial" w:cs="Arial"/>
                                          <w:b/>
                                          <w:sz w:val="28"/>
                                          <w:szCs w:val="28"/>
                                        </w:rPr>
                                        <w:t>V</w:t>
                                      </w:r>
                                    </w:p>
                                  </w:txbxContent>
                                </wps:txbx>
                                <wps:bodyPr rot="0" vert="horz" wrap="square" lIns="91440" tIns="45720" rIns="91440" bIns="45720" anchor="t" anchorCtr="0" upright="1">
                                  <a:noAutofit/>
                                </wps:bodyPr>
                              </wps:wsp>
                            </wpg:grpSp>
                            <wpg:grpSp>
                              <wpg:cNvPr id="49" name="Group 58"/>
                              <wpg:cNvGrpSpPr>
                                <a:grpSpLocks/>
                              </wpg:cNvGrpSpPr>
                              <wpg:grpSpPr bwMode="auto">
                                <a:xfrm>
                                  <a:off x="8457" y="2632"/>
                                  <a:ext cx="473" cy="451"/>
                                  <a:chOff x="6189" y="2825"/>
                                  <a:chExt cx="473" cy="451"/>
                                </a:xfrm>
                              </wpg:grpSpPr>
                              <wps:wsp>
                                <wps:cNvPr id="50" name="Oval 59"/>
                                <wps:cNvSpPr>
                                  <a:spLocks noChangeArrowheads="1"/>
                                </wps:cNvSpPr>
                                <wps:spPr bwMode="auto">
                                  <a:xfrm>
                                    <a:off x="6200" y="2825"/>
                                    <a:ext cx="462" cy="4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Text Box 60"/>
                                <wps:cNvSpPr txBox="1">
                                  <a:spLocks noChangeArrowheads="1"/>
                                </wps:cNvSpPr>
                                <wps:spPr bwMode="auto">
                                  <a:xfrm>
                                    <a:off x="6189" y="2825"/>
                                    <a:ext cx="4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FB29B3" w:rsidRDefault="00B71440" w:rsidP="00B71440">
                                      <w:pPr>
                                        <w:rPr>
                                          <w:rFonts w:ascii="Arial" w:hAnsi="Arial" w:cs="Arial"/>
                                          <w:b/>
                                          <w:sz w:val="28"/>
                                          <w:szCs w:val="28"/>
                                        </w:rPr>
                                      </w:pPr>
                                      <w:r>
                                        <w:rPr>
                                          <w:rFonts w:ascii="Arial" w:hAnsi="Arial" w:cs="Arial"/>
                                          <w:b/>
                                          <w:sz w:val="28"/>
                                          <w:szCs w:val="28"/>
                                        </w:rPr>
                                        <w:t>A</w:t>
                                      </w:r>
                                    </w:p>
                                  </w:txbxContent>
                                </wps:txbx>
                                <wps:bodyPr rot="0" vert="horz" wrap="square" lIns="91440" tIns="45720" rIns="91440" bIns="45720" anchor="t" anchorCtr="0" upright="1">
                                  <a:noAutofit/>
                                </wps:bodyPr>
                              </wps:wsp>
                            </wpg:grpSp>
                            <wps:wsp>
                              <wps:cNvPr id="52" name="Rectangle 61"/>
                              <wps:cNvSpPr>
                                <a:spLocks noChangeArrowheads="1"/>
                              </wps:cNvSpPr>
                              <wps:spPr bwMode="auto">
                                <a:xfrm>
                                  <a:off x="10593" y="3239"/>
                                  <a:ext cx="204" cy="6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Text Box 62"/>
                              <wps:cNvSpPr txBox="1">
                                <a:spLocks noChangeArrowheads="1"/>
                              </wps:cNvSpPr>
                              <wps:spPr bwMode="auto">
                                <a:xfrm>
                                  <a:off x="8733" y="3419"/>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iV</w:t>
                                    </w:r>
                                    <w:proofErr w:type="spellEnd"/>
                                  </w:p>
                                </w:txbxContent>
                              </wps:txbx>
                              <wps:bodyPr rot="0" vert="horz" wrap="square" lIns="91440" tIns="45720" rIns="91440" bIns="45720" anchor="t" anchorCtr="0" upright="1">
                                <a:noAutofit/>
                              </wps:bodyPr>
                            </wps:wsp>
                            <wps:wsp>
                              <wps:cNvPr id="54" name="Text Box 63"/>
                              <wps:cNvSpPr txBox="1">
                                <a:spLocks noChangeArrowheads="1"/>
                              </wps:cNvSpPr>
                              <wps:spPr bwMode="auto">
                                <a:xfrm>
                                  <a:off x="9346" y="3029"/>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iA</w:t>
                                    </w:r>
                                    <w:proofErr w:type="spellEnd"/>
                                  </w:p>
                                </w:txbxContent>
                              </wps:txbx>
                              <wps:bodyPr rot="0" vert="horz" wrap="square" lIns="91440" tIns="45720" rIns="91440" bIns="45720" anchor="t" anchorCtr="0" upright="1">
                                <a:noAutofit/>
                              </wps:bodyPr>
                            </wps:wsp>
                            <wps:wsp>
                              <wps:cNvPr id="55" name="Text Box 64"/>
                              <wps:cNvSpPr txBox="1">
                                <a:spLocks noChangeArrowheads="1"/>
                              </wps:cNvSpPr>
                              <wps:spPr bwMode="auto">
                                <a:xfrm>
                                  <a:off x="10293" y="3425"/>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sidRPr="00CE04BD">
                                      <w:rPr>
                                        <w:rFonts w:ascii="Arial" w:hAnsi="Arial" w:cs="Arial"/>
                                        <w:i/>
                                        <w:sz w:val="16"/>
                                        <w:szCs w:val="16"/>
                                      </w:rPr>
                                      <w:t>R</w:t>
                                    </w:r>
                                  </w:p>
                                </w:txbxContent>
                              </wps:txbx>
                              <wps:bodyPr rot="0" vert="horz" wrap="square" lIns="91440" tIns="45720" rIns="91440" bIns="45720" anchor="t" anchorCtr="0" upright="1">
                                <a:noAutofit/>
                              </wps:bodyPr>
                            </wps:wsp>
                            <wps:wsp>
                              <wps:cNvPr id="56" name="Line 65"/>
                              <wps:cNvCnPr/>
                              <wps:spPr bwMode="auto">
                                <a:xfrm>
                                  <a:off x="9972" y="2921"/>
                                  <a:ext cx="0" cy="141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7" name="Text Box 66"/>
                              <wps:cNvSpPr txBox="1">
                                <a:spLocks noChangeArrowheads="1"/>
                              </wps:cNvSpPr>
                              <wps:spPr bwMode="auto">
                                <a:xfrm>
                                  <a:off x="9855" y="3401"/>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Pr>
                                        <w:rFonts w:ascii="Arial" w:hAnsi="Arial" w:cs="Arial"/>
                                        <w:i/>
                                        <w:sz w:val="16"/>
                                        <w:szCs w:val="16"/>
                                      </w:rPr>
                                      <w:t>U</w:t>
                                    </w:r>
                                  </w:p>
                                </w:txbxContent>
                              </wps:txbx>
                              <wps:bodyPr rot="0" vert="horz" wrap="square" lIns="91440" tIns="45720" rIns="91440" bIns="45720" anchor="t" anchorCtr="0" upright="1">
                                <a:noAutofit/>
                              </wps:bodyPr>
                            </wps:wsp>
                            <wps:wsp>
                              <wps:cNvPr id="58" name="Line 67"/>
                              <wps:cNvCnPr/>
                              <wps:spPr bwMode="auto">
                                <a:xfrm>
                                  <a:off x="8331" y="3171"/>
                                  <a:ext cx="744" cy="0"/>
                                </a:xfrm>
                                <a:prstGeom prst="line">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68"/>
                              <wps:cNvSpPr txBox="1">
                                <a:spLocks noChangeArrowheads="1"/>
                              </wps:cNvSpPr>
                              <wps:spPr bwMode="auto">
                                <a:xfrm>
                                  <a:off x="8517" y="3159"/>
                                  <a:ext cx="35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440" w:rsidRPr="00CE04BD" w:rsidRDefault="00B71440" w:rsidP="00B71440">
                                    <w:pPr>
                                      <w:rPr>
                                        <w:rFonts w:ascii="Arial" w:hAnsi="Arial" w:cs="Arial"/>
                                        <w:i/>
                                        <w:sz w:val="16"/>
                                        <w:szCs w:val="16"/>
                                      </w:rPr>
                                    </w:pPr>
                                    <w:r>
                                      <w:rPr>
                                        <w:rFonts w:ascii="Arial" w:hAnsi="Arial" w:cs="Arial"/>
                                        <w:i/>
                                        <w:sz w:val="16"/>
                                        <w:szCs w:val="16"/>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ACF54" id="Group 69" o:spid="_x0000_s1044" style="position:absolute;margin-left:1.9pt;margin-top:7.95pt;width:137.55pt;height:90.55pt;z-index:251668480" coordorigin="8082,2632" coordsize="27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">
                      <v:line id="Line 52" o:spid="_x0000_s1045" style="position:absolute;flip:x;visibility:visible;mso-wrap-style:square" from="9328,2853" to="9334,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53" o:spid="_x0000_s1046" style="position:absolute;left:8253;top:2849;width:244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tocMA&#10;AADbAAAADwAAAGRycy9kb3ducmV2LnhtbESPQWvCQBSE70L/w/IKvemmQaWkriEVhZ6E2kLb2yP7&#10;uhvMvg3Z1cR/7woFj8PMfMOsytG14kx9aDwreJ5lIIhrrxs2Cr4+d9MXECEia2w9k4ILBSjXD5MV&#10;FtoP/EHnQzQiQTgUqMDG2BVShtqSwzDzHXHy/nzvMCbZG6l7HBLctTLPsqV02HBasNjRxlJ9PJyc&#10;gm33u68WJsjqO9qfo38bdnZvlHp6HKtXEJHGeA//t9+1gnk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BtocMAAADbAAAADwAAAAAAAAAAAAAAAACYAgAAZHJzL2Rv&#10;d25yZXYueG1sUEsFBgAAAAAEAAQA9QAAAIgDAAAAAA==&#10;" filled="f"/>
                      <v:rect id="Rectangle 54" o:spid="_x0000_s1047" style="position:absolute;left:8082;top:2865;width:360;height:1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group id="Group 55" o:spid="_x0000_s1048" style="position:absolute;left:9106;top:3373;width:473;height:451" coordorigin="5577,3527" coordsize="4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6" o:spid="_x0000_s1049" style="position:absolute;left:5588;top:3527;width:46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shape id="Text Box 57" o:spid="_x0000_s1050" type="#_x0000_t202" style="position:absolute;left:5577;top:3536;width:4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71440" w:rsidRPr="00FB29B3" w:rsidRDefault="00B71440" w:rsidP="00B71440">
                                <w:pPr>
                                  <w:rPr>
                                    <w:rFonts w:ascii="Arial" w:hAnsi="Arial" w:cs="Arial"/>
                                    <w:b/>
                                    <w:sz w:val="28"/>
                                    <w:szCs w:val="28"/>
                                  </w:rPr>
                                </w:pPr>
                                <w:r w:rsidRPr="00FB29B3">
                                  <w:rPr>
                                    <w:rFonts w:ascii="Arial" w:hAnsi="Arial" w:cs="Arial"/>
                                    <w:b/>
                                    <w:sz w:val="28"/>
                                    <w:szCs w:val="28"/>
                                  </w:rPr>
                                  <w:t>V</w:t>
                                </w:r>
                              </w:p>
                            </w:txbxContent>
                          </v:textbox>
                        </v:shape>
                      </v:group>
                      <v:group id="Group 58" o:spid="_x0000_s1051" style="position:absolute;left:8457;top:2632;width:473;height:451" coordorigin="6189,2825" coordsize="473,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59" o:spid="_x0000_s1052" style="position:absolute;left:6200;top:2825;width:46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shape id="Text Box 60" o:spid="_x0000_s1053" type="#_x0000_t202" style="position:absolute;left:6189;top:2825;width:4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71440" w:rsidRPr="00FB29B3" w:rsidRDefault="00B71440" w:rsidP="00B71440">
                                <w:pPr>
                                  <w:rPr>
                                    <w:rFonts w:ascii="Arial" w:hAnsi="Arial" w:cs="Arial"/>
                                    <w:b/>
                                    <w:sz w:val="28"/>
                                    <w:szCs w:val="28"/>
                                  </w:rPr>
                                </w:pPr>
                                <w:r>
                                  <w:rPr>
                                    <w:rFonts w:ascii="Arial" w:hAnsi="Arial" w:cs="Arial"/>
                                    <w:b/>
                                    <w:sz w:val="28"/>
                                    <w:szCs w:val="28"/>
                                  </w:rPr>
                                  <w:t>A</w:t>
                                </w:r>
                              </w:p>
                            </w:txbxContent>
                          </v:textbox>
                        </v:shape>
                      </v:group>
                      <v:rect id="Rectangle 61" o:spid="_x0000_s1054" style="position:absolute;left:10593;top:3239;width:204;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shape id="Text Box 62" o:spid="_x0000_s1055" type="#_x0000_t202" style="position:absolute;left:8733;top:3419;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iV</w:t>
                              </w:r>
                              <w:proofErr w:type="spellEnd"/>
                            </w:p>
                          </w:txbxContent>
                        </v:textbox>
                      </v:shape>
                      <v:shape id="Text Box 63" o:spid="_x0000_s1056" type="#_x0000_t202" style="position:absolute;left:9346;top:3029;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proofErr w:type="spellStart"/>
                              <w:r w:rsidRPr="00CE04BD">
                                <w:rPr>
                                  <w:rFonts w:ascii="Arial" w:hAnsi="Arial" w:cs="Arial"/>
                                  <w:i/>
                                  <w:sz w:val="16"/>
                                  <w:szCs w:val="16"/>
                                </w:rPr>
                                <w:t>R</w:t>
                              </w:r>
                              <w:r w:rsidRPr="00CE04BD">
                                <w:rPr>
                                  <w:rFonts w:ascii="Arial" w:hAnsi="Arial" w:cs="Arial"/>
                                  <w:i/>
                                  <w:sz w:val="16"/>
                                  <w:szCs w:val="16"/>
                                  <w:vertAlign w:val="subscript"/>
                                </w:rPr>
                                <w:t>iA</w:t>
                              </w:r>
                              <w:proofErr w:type="spellEnd"/>
                            </w:p>
                          </w:txbxContent>
                        </v:textbox>
                      </v:shape>
                      <v:shape id="Text Box 64" o:spid="_x0000_s1057" type="#_x0000_t202" style="position:absolute;left:10293;top:3425;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B71440" w:rsidRPr="00CE04BD" w:rsidRDefault="00B71440" w:rsidP="00B71440">
                              <w:pPr>
                                <w:rPr>
                                  <w:rFonts w:ascii="Arial" w:hAnsi="Arial" w:cs="Arial"/>
                                  <w:i/>
                                  <w:sz w:val="16"/>
                                  <w:szCs w:val="16"/>
                                </w:rPr>
                              </w:pPr>
                              <w:r w:rsidRPr="00CE04BD">
                                <w:rPr>
                                  <w:rFonts w:ascii="Arial" w:hAnsi="Arial" w:cs="Arial"/>
                                  <w:i/>
                                  <w:sz w:val="16"/>
                                  <w:szCs w:val="16"/>
                                </w:rPr>
                                <w:t>R</w:t>
                              </w:r>
                            </w:p>
                          </w:txbxContent>
                        </v:textbox>
                      </v:shape>
                      <v:line id="Line 65" o:spid="_x0000_s1058" style="position:absolute;visibility:visible;mso-wrap-style:square" from="9972,2921" to="9972,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LwaMEAAADbAAAADwAAAGRycy9kb3ducmV2LnhtbESPUWvCMBSF3wf+h3CFvc1UcWVUo4go&#10;+rbp/AGX5toWk5uaxLb792Yw2OPhnPMdznI9WCM68qFxrGA6yUAQl043XCm4fO/fPkCEiKzROCYF&#10;PxRgvRq9LLHQrucTdedYiQThUKCCOsa2kDKUNVkME9cSJ+/qvMWYpK+k9tgnuDVylmW5tNhwWqix&#10;pW1N5e38sAquOzL3vZke5rv8y/cnK8l+dkq9jofNAkSkIf6H/9pHreA9h98v6Q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0vBowQAAANsAAAAPAAAAAAAAAAAAAAAA&#10;AKECAABkcnMvZG93bnJldi54bWxQSwUGAAAAAAQABAD5AAAAjwMAAAAA&#10;" strokecolor="blue" strokeweight="1.5pt">
                        <v:stroke endarrow="block"/>
                      </v:line>
                      <v:shape id="Text Box 66" o:spid="_x0000_s1059" type="#_x0000_t202" style="position:absolute;left:9855;top:3401;width:54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r>
                                <w:rPr>
                                  <w:rFonts w:ascii="Arial" w:hAnsi="Arial" w:cs="Arial"/>
                                  <w:i/>
                                  <w:sz w:val="16"/>
                                  <w:szCs w:val="16"/>
                                </w:rPr>
                                <w:t>U</w:t>
                              </w:r>
                            </w:p>
                          </w:txbxContent>
                        </v:textbox>
                      </v:shape>
                      <v:line id="Line 67" o:spid="_x0000_s1060" style="position:absolute;visibility:visible;mso-wrap-style:square" from="8331,3171" to="9075,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5f78AAADbAAAADwAAAGRycy9kb3ducmV2LnhtbERPzYrCMBC+L/gOYQRva+qCslSjiOCi&#10;B8WtPsDQjE2xmdQkavXpzWFhjx/f/2zR2UbcyYfasYLRMANBXDpdc6XgdFx/foMIEVlj45gUPCnA&#10;Yt77mGGu3YN/6V7ESqQQDjkqMDG2uZShNGQxDF1LnLiz8xZjgr6S2uMjhdtGfmXZRFqsOTUYbGll&#10;qLwUN6tgG/zE3yJncnc1r8Nlf3jKn0qpQb9bTkFE6uK/+M+90QrGaWz6k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MH5f78AAADbAAAADwAAAAAAAAAAAAAAAACh&#10;AgAAZHJzL2Rvd25yZXYueG1sUEsFBgAAAAAEAAQA+QAAAI0DAAAAAA==&#10;" strokecolor="red" strokeweight="1.5pt">
                        <v:stroke endarrow="block"/>
                      </v:line>
                      <v:shape id="Text Box 68" o:spid="_x0000_s1061" type="#_x0000_t202" style="position:absolute;left:8517;top:3159;width:353;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B71440" w:rsidRPr="00CE04BD" w:rsidRDefault="00B71440" w:rsidP="00B71440">
                              <w:pPr>
                                <w:rPr>
                                  <w:rFonts w:ascii="Arial" w:hAnsi="Arial" w:cs="Arial"/>
                                  <w:i/>
                                  <w:sz w:val="16"/>
                                  <w:szCs w:val="16"/>
                                </w:rPr>
                              </w:pPr>
                              <w:r>
                                <w:rPr>
                                  <w:rFonts w:ascii="Arial" w:hAnsi="Arial" w:cs="Arial"/>
                                  <w:i/>
                                  <w:sz w:val="16"/>
                                  <w:szCs w:val="16"/>
                                </w:rPr>
                                <w:t>I</w:t>
                              </w:r>
                            </w:p>
                          </w:txbxContent>
                        </v:textbox>
                      </v:shape>
                    </v:group>
                  </w:pict>
                </mc:Fallback>
              </mc:AlternateContent>
            </w:r>
          </w:p>
          <w:p w:rsidR="00B71440" w:rsidRPr="00B71440" w:rsidRDefault="00B71440" w:rsidP="00475B2C">
            <w:pPr>
              <w:rPr>
                <w:rFonts w:ascii="Verdana" w:hAnsi="Verdana" w:cs="Arial"/>
              </w:rPr>
            </w:pPr>
          </w:p>
          <w:p w:rsidR="00B71440" w:rsidRPr="00B71440" w:rsidRDefault="00B71440" w:rsidP="00475B2C">
            <w:pPr>
              <w:rPr>
                <w:rFonts w:ascii="Verdana" w:hAnsi="Verdana" w:cs="Arial"/>
              </w:rPr>
            </w:pPr>
          </w:p>
        </w:tc>
      </w:tr>
      <w:tr w:rsidR="00B71440" w:rsidRPr="00B71440" w:rsidTr="001E3387">
        <w:trPr>
          <w:trHeight w:val="567"/>
        </w:trPr>
        <w:tc>
          <w:tcPr>
            <w:tcW w:w="2658" w:type="dxa"/>
            <w:vAlign w:val="center"/>
          </w:tcPr>
          <w:p w:rsidR="00B71440" w:rsidRPr="00F07A6C" w:rsidRDefault="00B71440" w:rsidP="00475B2C">
            <w:pPr>
              <w:rPr>
                <w:rFonts w:ascii="Verdana" w:hAnsi="Verdana" w:cs="Arial"/>
                <w:sz w:val="18"/>
              </w:rPr>
            </w:pPr>
            <w:r w:rsidRPr="00F07A6C">
              <w:rPr>
                <w:rFonts w:ascii="Verdana" w:hAnsi="Verdana" w:cs="Arial"/>
                <w:sz w:val="18"/>
              </w:rPr>
              <w:t xml:space="preserve">Richtig gemessene </w:t>
            </w:r>
            <w:proofErr w:type="spellStart"/>
            <w:r w:rsidRPr="00F07A6C">
              <w:rPr>
                <w:rFonts w:ascii="Verdana" w:hAnsi="Verdana" w:cs="Arial"/>
                <w:sz w:val="18"/>
              </w:rPr>
              <w:t>Grösse</w:t>
            </w:r>
            <w:proofErr w:type="spellEnd"/>
          </w:p>
        </w:tc>
        <w:tc>
          <w:tcPr>
            <w:tcW w:w="3259" w:type="dxa"/>
            <w:vAlign w:val="center"/>
          </w:tcPr>
          <w:p w:rsidR="00B71440" w:rsidRPr="00623847" w:rsidRDefault="00457019" w:rsidP="00842C54">
            <w:pPr>
              <w:pStyle w:val="Antwort"/>
              <w:ind w:left="0"/>
              <w:jc w:val="center"/>
              <w:rPr>
                <w:sz w:val="22"/>
              </w:rPr>
            </w:pPr>
            <w:r>
              <w:rPr>
                <w:sz w:val="22"/>
              </w:rPr>
              <w:t>I</w:t>
            </w:r>
            <w:r w:rsidR="00432E09">
              <w:rPr>
                <w:sz w:val="22"/>
              </w:rPr>
              <w:t xml:space="preserve"> (Strom)</w:t>
            </w:r>
          </w:p>
        </w:tc>
        <w:tc>
          <w:tcPr>
            <w:tcW w:w="3013" w:type="dxa"/>
            <w:vAlign w:val="center"/>
          </w:tcPr>
          <w:p w:rsidR="00B71440" w:rsidRPr="00623847" w:rsidRDefault="00457019" w:rsidP="00842C54">
            <w:pPr>
              <w:pStyle w:val="Antwort"/>
              <w:ind w:left="0"/>
              <w:jc w:val="center"/>
              <w:rPr>
                <w:sz w:val="22"/>
                <w:vertAlign w:val="subscript"/>
              </w:rPr>
            </w:pPr>
            <w:r>
              <w:rPr>
                <w:sz w:val="22"/>
              </w:rPr>
              <w:t>U</w:t>
            </w:r>
            <w:r w:rsidR="00432E09">
              <w:rPr>
                <w:sz w:val="22"/>
              </w:rPr>
              <w:t xml:space="preserve"> </w:t>
            </w:r>
            <w:r w:rsidR="00432E09">
              <w:rPr>
                <w:sz w:val="22"/>
              </w:rPr>
              <w:t>(Spannung)</w:t>
            </w:r>
          </w:p>
        </w:tc>
      </w:tr>
      <w:tr w:rsidR="00842C54" w:rsidRPr="00B71440" w:rsidTr="001E3387">
        <w:trPr>
          <w:trHeight w:val="567"/>
        </w:trPr>
        <w:tc>
          <w:tcPr>
            <w:tcW w:w="2658" w:type="dxa"/>
            <w:vAlign w:val="center"/>
          </w:tcPr>
          <w:p w:rsidR="00842C54" w:rsidRPr="00F07A6C" w:rsidRDefault="00842C54" w:rsidP="00842C54">
            <w:pPr>
              <w:rPr>
                <w:rFonts w:ascii="Verdana" w:hAnsi="Verdana" w:cs="Arial"/>
                <w:sz w:val="18"/>
              </w:rPr>
            </w:pPr>
            <w:proofErr w:type="spellStart"/>
            <w:r w:rsidRPr="00F07A6C">
              <w:rPr>
                <w:rFonts w:ascii="Verdana" w:hAnsi="Verdana" w:cs="Arial"/>
                <w:sz w:val="18"/>
              </w:rPr>
              <w:t>Grösse</w:t>
            </w:r>
            <w:proofErr w:type="spellEnd"/>
            <w:r w:rsidRPr="00F07A6C">
              <w:rPr>
                <w:rFonts w:ascii="Verdana" w:hAnsi="Verdana" w:cs="Arial"/>
                <w:sz w:val="18"/>
              </w:rPr>
              <w:t xml:space="preserve"> mit Messfehler</w:t>
            </w:r>
          </w:p>
        </w:tc>
        <w:tc>
          <w:tcPr>
            <w:tcW w:w="3259" w:type="dxa"/>
            <w:vAlign w:val="center"/>
          </w:tcPr>
          <w:p w:rsidR="00842C54" w:rsidRPr="00F07A6C" w:rsidRDefault="00457019" w:rsidP="00842C54">
            <w:pPr>
              <w:pStyle w:val="Antwort"/>
              <w:ind w:left="0"/>
              <w:jc w:val="center"/>
              <w:rPr>
                <w:sz w:val="22"/>
              </w:rPr>
            </w:pPr>
            <w:r>
              <w:rPr>
                <w:sz w:val="22"/>
              </w:rPr>
              <w:t>U</w:t>
            </w:r>
            <w:r w:rsidR="00432E09">
              <w:rPr>
                <w:sz w:val="22"/>
              </w:rPr>
              <w:t xml:space="preserve"> (Spannung)</w:t>
            </w:r>
          </w:p>
        </w:tc>
        <w:tc>
          <w:tcPr>
            <w:tcW w:w="3013" w:type="dxa"/>
            <w:vAlign w:val="center"/>
          </w:tcPr>
          <w:p w:rsidR="00842C54" w:rsidRPr="00F07A6C" w:rsidRDefault="00457019" w:rsidP="00623847">
            <w:pPr>
              <w:pStyle w:val="Antwort"/>
              <w:ind w:left="0"/>
              <w:jc w:val="center"/>
              <w:rPr>
                <w:sz w:val="22"/>
              </w:rPr>
            </w:pPr>
            <w:r>
              <w:rPr>
                <w:sz w:val="22"/>
              </w:rPr>
              <w:t>I</w:t>
            </w:r>
            <w:r w:rsidR="00432E09">
              <w:rPr>
                <w:sz w:val="22"/>
              </w:rPr>
              <w:t xml:space="preserve"> </w:t>
            </w:r>
            <w:r w:rsidR="00432E09">
              <w:rPr>
                <w:sz w:val="22"/>
              </w:rPr>
              <w:t>(Strom)</w:t>
            </w:r>
          </w:p>
        </w:tc>
      </w:tr>
      <w:tr w:rsidR="00B71440" w:rsidRPr="00B71440" w:rsidTr="001E3387">
        <w:trPr>
          <w:trHeight w:val="567"/>
        </w:trPr>
        <w:tc>
          <w:tcPr>
            <w:tcW w:w="2658" w:type="dxa"/>
            <w:vAlign w:val="center"/>
          </w:tcPr>
          <w:p w:rsidR="00B71440" w:rsidRPr="00F07A6C" w:rsidRDefault="00B71440" w:rsidP="00475B2C">
            <w:pPr>
              <w:rPr>
                <w:rFonts w:ascii="Verdana" w:hAnsi="Verdana" w:cs="Arial"/>
                <w:sz w:val="18"/>
              </w:rPr>
            </w:pPr>
            <w:r w:rsidRPr="00F07A6C">
              <w:rPr>
                <w:rFonts w:ascii="Verdana" w:hAnsi="Verdana" w:cs="Arial"/>
                <w:sz w:val="18"/>
              </w:rPr>
              <w:t>Bezeichnung der Schaltung</w:t>
            </w:r>
          </w:p>
        </w:tc>
        <w:tc>
          <w:tcPr>
            <w:tcW w:w="3259" w:type="dxa"/>
            <w:vAlign w:val="center"/>
          </w:tcPr>
          <w:p w:rsidR="00B71440" w:rsidRPr="00F07A6C" w:rsidRDefault="00623847" w:rsidP="00623847">
            <w:pPr>
              <w:pStyle w:val="Antwort"/>
              <w:ind w:left="0"/>
              <w:rPr>
                <w:sz w:val="22"/>
              </w:rPr>
            </w:pPr>
            <w:r>
              <w:rPr>
                <w:sz w:val="22"/>
              </w:rPr>
              <w:t>Spannungs</w:t>
            </w:r>
            <w:r w:rsidR="005C5234">
              <w:rPr>
                <w:sz w:val="22"/>
              </w:rPr>
              <w:t>fehlerscha</w:t>
            </w:r>
            <w:r>
              <w:rPr>
                <w:sz w:val="22"/>
              </w:rPr>
              <w:t>ltung</w:t>
            </w:r>
          </w:p>
        </w:tc>
        <w:tc>
          <w:tcPr>
            <w:tcW w:w="3013" w:type="dxa"/>
            <w:vAlign w:val="center"/>
          </w:tcPr>
          <w:p w:rsidR="00B71440" w:rsidRPr="00F07A6C" w:rsidRDefault="00623847" w:rsidP="00842C54">
            <w:pPr>
              <w:pStyle w:val="Antwort"/>
              <w:ind w:left="0"/>
              <w:rPr>
                <w:sz w:val="22"/>
              </w:rPr>
            </w:pPr>
            <w:r>
              <w:rPr>
                <w:sz w:val="22"/>
              </w:rPr>
              <w:t>Stromfehlerschaltung</w:t>
            </w:r>
          </w:p>
        </w:tc>
      </w:tr>
      <w:tr w:rsidR="00B71440" w:rsidRPr="00B71440" w:rsidTr="001E3387">
        <w:trPr>
          <w:trHeight w:val="567"/>
        </w:trPr>
        <w:tc>
          <w:tcPr>
            <w:tcW w:w="2658" w:type="dxa"/>
            <w:tcBorders>
              <w:bottom w:val="single" w:sz="4" w:space="0" w:color="auto"/>
            </w:tcBorders>
            <w:vAlign w:val="center"/>
          </w:tcPr>
          <w:p w:rsidR="00B71440" w:rsidRPr="00F07A6C" w:rsidRDefault="00B71440" w:rsidP="00475B2C">
            <w:pPr>
              <w:rPr>
                <w:rFonts w:ascii="Verdana" w:hAnsi="Verdana" w:cs="Arial"/>
                <w:sz w:val="18"/>
              </w:rPr>
            </w:pPr>
            <w:r w:rsidRPr="00F07A6C">
              <w:rPr>
                <w:rFonts w:ascii="Verdana" w:hAnsi="Verdana" w:cs="Arial"/>
                <w:sz w:val="18"/>
              </w:rPr>
              <w:t>Bedingung für kleinen Messfehler</w:t>
            </w:r>
          </w:p>
        </w:tc>
        <w:tc>
          <w:tcPr>
            <w:tcW w:w="3259" w:type="dxa"/>
            <w:tcBorders>
              <w:bottom w:val="single" w:sz="4" w:space="0" w:color="auto"/>
            </w:tcBorders>
            <w:vAlign w:val="center"/>
          </w:tcPr>
          <w:p w:rsidR="00B71440" w:rsidRPr="0024582F" w:rsidRDefault="0024582F" w:rsidP="00475B2C">
            <w:pPr>
              <w:jc w:val="center"/>
              <w:rPr>
                <w:rFonts w:ascii="Verdana" w:hAnsi="Verdana" w:cs="Arial"/>
              </w:rPr>
            </w:pPr>
            <m:oMathPara>
              <m:oMath>
                <m:r>
                  <w:rPr>
                    <w:rFonts w:ascii="Cambria Math" w:hAnsi="Cambria Math" w:cs="Arial"/>
                    <w:sz w:val="32"/>
                  </w:rPr>
                  <m:t>R≫</m:t>
                </m:r>
                <m:sSub>
                  <m:sSubPr>
                    <m:ctrlPr>
                      <w:rPr>
                        <w:rFonts w:ascii="Cambria Math" w:hAnsi="Cambria Math" w:cs="Arial"/>
                        <w:i/>
                        <w:sz w:val="32"/>
                      </w:rPr>
                    </m:ctrlPr>
                  </m:sSubPr>
                  <m:e>
                    <m:r>
                      <w:rPr>
                        <w:rFonts w:ascii="Cambria Math" w:hAnsi="Cambria Math" w:cs="Arial"/>
                        <w:sz w:val="32"/>
                      </w:rPr>
                      <m:t>R</m:t>
                    </m:r>
                  </m:e>
                  <m:sub>
                    <m:r>
                      <w:rPr>
                        <w:rFonts w:ascii="Cambria Math" w:hAnsi="Cambria Math" w:cs="Arial"/>
                        <w:sz w:val="32"/>
                      </w:rPr>
                      <m:t>iA</m:t>
                    </m:r>
                  </m:sub>
                </m:sSub>
              </m:oMath>
            </m:oMathPara>
          </w:p>
        </w:tc>
        <w:tc>
          <w:tcPr>
            <w:tcW w:w="3013" w:type="dxa"/>
            <w:tcBorders>
              <w:bottom w:val="single" w:sz="4" w:space="0" w:color="auto"/>
            </w:tcBorders>
            <w:vAlign w:val="center"/>
          </w:tcPr>
          <w:p w:rsidR="00B71440" w:rsidRPr="0024582F" w:rsidRDefault="0024582F" w:rsidP="00475B2C">
            <w:pPr>
              <w:jc w:val="center"/>
              <w:rPr>
                <w:rFonts w:ascii="Verdana" w:hAnsi="Verdana" w:cs="Arial"/>
                <w:color w:val="FF0000"/>
              </w:rPr>
            </w:pPr>
            <m:oMathPara>
              <m:oMath>
                <m:r>
                  <w:rPr>
                    <w:rFonts w:ascii="Cambria Math" w:hAnsi="Cambria Math" w:cs="Arial"/>
                    <w:sz w:val="32"/>
                  </w:rPr>
                  <m:t xml:space="preserve">R ≪ </m:t>
                </m:r>
                <m:sSub>
                  <m:sSubPr>
                    <m:ctrlPr>
                      <w:rPr>
                        <w:rFonts w:ascii="Cambria Math" w:hAnsi="Cambria Math" w:cs="Arial"/>
                        <w:i/>
                        <w:sz w:val="32"/>
                      </w:rPr>
                    </m:ctrlPr>
                  </m:sSubPr>
                  <m:e>
                    <m:r>
                      <w:rPr>
                        <w:rFonts w:ascii="Cambria Math" w:hAnsi="Cambria Math" w:cs="Arial"/>
                        <w:sz w:val="32"/>
                      </w:rPr>
                      <m:t>R</m:t>
                    </m:r>
                  </m:e>
                  <m:sub>
                    <m:r>
                      <w:rPr>
                        <w:rFonts w:ascii="Cambria Math" w:hAnsi="Cambria Math" w:cs="Arial"/>
                        <w:sz w:val="32"/>
                      </w:rPr>
                      <m:t>iV</m:t>
                    </m:r>
                  </m:sub>
                </m:sSub>
              </m:oMath>
            </m:oMathPara>
          </w:p>
        </w:tc>
      </w:tr>
      <w:tr w:rsidR="00B71440" w:rsidRPr="00B71440" w:rsidTr="001E3387">
        <w:trPr>
          <w:trHeight w:val="874"/>
        </w:trPr>
        <w:tc>
          <w:tcPr>
            <w:tcW w:w="2658" w:type="dxa"/>
            <w:tcBorders>
              <w:bottom w:val="single" w:sz="4" w:space="0" w:color="auto"/>
            </w:tcBorders>
            <w:vAlign w:val="center"/>
          </w:tcPr>
          <w:p w:rsidR="00B71440" w:rsidRPr="00F07A6C" w:rsidRDefault="00B71440" w:rsidP="00475B2C">
            <w:pPr>
              <w:rPr>
                <w:rFonts w:ascii="Verdana" w:hAnsi="Verdana" w:cs="Arial"/>
                <w:sz w:val="18"/>
              </w:rPr>
            </w:pPr>
            <w:r w:rsidRPr="00F07A6C">
              <w:rPr>
                <w:rFonts w:ascii="Verdana" w:hAnsi="Verdana" w:cs="Arial"/>
                <w:sz w:val="18"/>
              </w:rPr>
              <w:t>Korrekturformel</w:t>
            </w:r>
          </w:p>
        </w:tc>
        <w:tc>
          <w:tcPr>
            <w:tcW w:w="3259" w:type="dxa"/>
            <w:tcBorders>
              <w:bottom w:val="single" w:sz="4" w:space="0" w:color="auto"/>
            </w:tcBorders>
            <w:vAlign w:val="center"/>
          </w:tcPr>
          <w:p w:rsidR="0024582F" w:rsidRPr="00B71440" w:rsidRDefault="0024582F" w:rsidP="0024582F">
            <w:pPr>
              <w:jc w:val="center"/>
              <w:rPr>
                <w:rFonts w:ascii="Verdana" w:hAnsi="Verdana" w:cs="Arial"/>
              </w:rPr>
            </w:pPr>
            <m:oMathPara>
              <m:oMath>
                <m:r>
                  <w:rPr>
                    <w:rFonts w:ascii="Cambria Math" w:hAnsi="Cambria Math" w:cs="Arial"/>
                    <w:sz w:val="32"/>
                  </w:rPr>
                  <m:t>R=</m:t>
                </m:r>
                <m:f>
                  <m:fPr>
                    <m:ctrlPr>
                      <w:rPr>
                        <w:rFonts w:ascii="Cambria Math" w:hAnsi="Cambria Math" w:cs="Arial"/>
                        <w:i/>
                        <w:sz w:val="32"/>
                      </w:rPr>
                    </m:ctrlPr>
                  </m:fPr>
                  <m:num>
                    <m:r>
                      <w:rPr>
                        <w:rFonts w:ascii="Cambria Math" w:hAnsi="Cambria Math" w:cs="Arial"/>
                        <w:sz w:val="32"/>
                      </w:rPr>
                      <m:t>U</m:t>
                    </m:r>
                  </m:num>
                  <m:den>
                    <m:r>
                      <w:rPr>
                        <w:rFonts w:ascii="Cambria Math" w:hAnsi="Cambria Math" w:cs="Arial"/>
                        <w:sz w:val="32"/>
                      </w:rPr>
                      <m:t>I</m:t>
                    </m:r>
                  </m:den>
                </m:f>
                <m:r>
                  <w:rPr>
                    <w:rFonts w:ascii="Cambria Math" w:hAnsi="Cambria Math" w:cs="Arial"/>
                    <w:sz w:val="32"/>
                  </w:rPr>
                  <m:t>-</m:t>
                </m:r>
                <m:sSub>
                  <m:sSubPr>
                    <m:ctrlPr>
                      <w:rPr>
                        <w:rFonts w:ascii="Cambria Math" w:hAnsi="Cambria Math" w:cs="Arial"/>
                        <w:i/>
                        <w:sz w:val="32"/>
                      </w:rPr>
                    </m:ctrlPr>
                  </m:sSubPr>
                  <m:e>
                    <m:r>
                      <w:rPr>
                        <w:rFonts w:ascii="Cambria Math" w:hAnsi="Cambria Math" w:cs="Arial"/>
                        <w:sz w:val="32"/>
                      </w:rPr>
                      <m:t>R</m:t>
                    </m:r>
                  </m:e>
                  <m:sub>
                    <m:r>
                      <w:rPr>
                        <w:rFonts w:ascii="Cambria Math" w:hAnsi="Cambria Math" w:cs="Arial"/>
                        <w:sz w:val="32"/>
                      </w:rPr>
                      <m:t>iA</m:t>
                    </m:r>
                  </m:sub>
                </m:sSub>
              </m:oMath>
            </m:oMathPara>
          </w:p>
        </w:tc>
        <w:tc>
          <w:tcPr>
            <w:tcW w:w="3013" w:type="dxa"/>
            <w:tcBorders>
              <w:bottom w:val="single" w:sz="4" w:space="0" w:color="auto"/>
            </w:tcBorders>
            <w:vAlign w:val="center"/>
          </w:tcPr>
          <w:p w:rsidR="0024582F" w:rsidRPr="0024582F" w:rsidRDefault="0024582F" w:rsidP="0024582F">
            <w:pPr>
              <w:jc w:val="center"/>
              <w:rPr>
                <w:rFonts w:ascii="Verdana" w:hAnsi="Verdana" w:cs="Arial"/>
              </w:rPr>
            </w:pPr>
            <m:oMathPara>
              <m:oMath>
                <m:r>
                  <w:rPr>
                    <w:rFonts w:ascii="Cambria Math" w:hAnsi="Cambria Math" w:cs="Arial"/>
                    <w:sz w:val="28"/>
                  </w:rPr>
                  <m:t>R=</m:t>
                </m:r>
                <m:f>
                  <m:fPr>
                    <m:ctrlPr>
                      <w:rPr>
                        <w:rFonts w:ascii="Cambria Math" w:hAnsi="Cambria Math" w:cs="Arial"/>
                        <w:i/>
                        <w:sz w:val="28"/>
                      </w:rPr>
                    </m:ctrlPr>
                  </m:fPr>
                  <m:num>
                    <m:r>
                      <w:rPr>
                        <w:rFonts w:ascii="Cambria Math" w:hAnsi="Cambria Math" w:cs="Arial"/>
                        <w:sz w:val="28"/>
                      </w:rPr>
                      <m:t>U</m:t>
                    </m:r>
                  </m:num>
                  <m:den>
                    <m:r>
                      <w:rPr>
                        <w:rFonts w:ascii="Cambria Math" w:hAnsi="Cambria Math" w:cs="Arial"/>
                        <w:sz w:val="28"/>
                      </w:rPr>
                      <m:t>I-</m:t>
                    </m:r>
                    <m:f>
                      <m:fPr>
                        <m:ctrlPr>
                          <w:rPr>
                            <w:rFonts w:ascii="Cambria Math" w:hAnsi="Cambria Math" w:cs="Arial"/>
                            <w:i/>
                            <w:sz w:val="28"/>
                          </w:rPr>
                        </m:ctrlPr>
                      </m:fPr>
                      <m:num>
                        <m:r>
                          <w:rPr>
                            <w:rFonts w:ascii="Cambria Math" w:hAnsi="Cambria Math" w:cs="Arial"/>
                            <w:sz w:val="28"/>
                          </w:rPr>
                          <m:t>U</m:t>
                        </m:r>
                      </m:num>
                      <m:den>
                        <m:sSub>
                          <m:sSubPr>
                            <m:ctrlPr>
                              <w:rPr>
                                <w:rFonts w:ascii="Cambria Math" w:hAnsi="Cambria Math" w:cs="Arial"/>
                                <w:i/>
                                <w:sz w:val="28"/>
                              </w:rPr>
                            </m:ctrlPr>
                          </m:sSubPr>
                          <m:e>
                            <m:r>
                              <w:rPr>
                                <w:rFonts w:ascii="Cambria Math" w:hAnsi="Cambria Math" w:cs="Arial"/>
                                <w:sz w:val="28"/>
                              </w:rPr>
                              <m:t>R</m:t>
                            </m:r>
                          </m:e>
                          <m:sub>
                            <m:r>
                              <w:rPr>
                                <w:rFonts w:ascii="Cambria Math" w:hAnsi="Cambria Math" w:cs="Arial"/>
                                <w:sz w:val="28"/>
                              </w:rPr>
                              <m:t>iV</m:t>
                            </m:r>
                          </m:sub>
                        </m:sSub>
                      </m:den>
                    </m:f>
                  </m:den>
                </m:f>
              </m:oMath>
            </m:oMathPara>
          </w:p>
        </w:tc>
      </w:tr>
    </w:tbl>
    <w:p w:rsidR="00F07A6C" w:rsidRPr="00F07A6C" w:rsidRDefault="00F07A6C" w:rsidP="00F07A6C">
      <w:pPr>
        <w:pStyle w:val="Textkrper-Zeileneinzug"/>
        <w:rPr>
          <w:rFonts w:cs="Arial"/>
          <w:sz w:val="14"/>
        </w:rPr>
      </w:pPr>
      <w:r w:rsidRPr="00F07A6C">
        <w:rPr>
          <w:rFonts w:cs="Arial"/>
          <w:i/>
          <w:sz w:val="14"/>
        </w:rPr>
        <w:t>R</w:t>
      </w:r>
      <w:r w:rsidRPr="00F07A6C">
        <w:rPr>
          <w:rFonts w:cs="Arial"/>
          <w:sz w:val="14"/>
        </w:rPr>
        <w:t xml:space="preserve"> zu ermittelnder Widerstand, </w:t>
      </w:r>
      <w:r w:rsidRPr="00F07A6C">
        <w:rPr>
          <w:rFonts w:cs="Arial"/>
          <w:i/>
          <w:sz w:val="14"/>
        </w:rPr>
        <w:t>U</w:t>
      </w:r>
      <w:r w:rsidRPr="00F07A6C">
        <w:rPr>
          <w:rFonts w:cs="Arial"/>
          <w:sz w:val="14"/>
        </w:rPr>
        <w:t xml:space="preserve"> gemessene Spannung, </w:t>
      </w:r>
      <w:r w:rsidRPr="00F07A6C">
        <w:rPr>
          <w:rFonts w:cs="Arial"/>
          <w:i/>
          <w:sz w:val="14"/>
        </w:rPr>
        <w:t>I</w:t>
      </w:r>
      <w:r w:rsidRPr="00F07A6C">
        <w:rPr>
          <w:rFonts w:cs="Arial"/>
          <w:sz w:val="14"/>
        </w:rPr>
        <w:t xml:space="preserve"> gemessene Stromstärke, </w:t>
      </w:r>
      <w:proofErr w:type="spellStart"/>
      <w:r w:rsidRPr="00F07A6C">
        <w:rPr>
          <w:rFonts w:cs="Arial"/>
          <w:i/>
          <w:sz w:val="14"/>
        </w:rPr>
        <w:t>R</w:t>
      </w:r>
      <w:r w:rsidRPr="00F07A6C">
        <w:rPr>
          <w:rFonts w:cs="Arial"/>
          <w:i/>
          <w:sz w:val="14"/>
          <w:vertAlign w:val="subscript"/>
        </w:rPr>
        <w:t>iA</w:t>
      </w:r>
      <w:proofErr w:type="spellEnd"/>
      <w:r w:rsidRPr="00F07A6C">
        <w:rPr>
          <w:rFonts w:cs="Arial"/>
          <w:sz w:val="14"/>
        </w:rPr>
        <w:t xml:space="preserve"> Widerstand des Strommessers, </w:t>
      </w:r>
      <w:proofErr w:type="spellStart"/>
      <w:r w:rsidRPr="00F07A6C">
        <w:rPr>
          <w:rFonts w:cs="Arial"/>
          <w:i/>
          <w:sz w:val="14"/>
        </w:rPr>
        <w:t>R</w:t>
      </w:r>
      <w:r w:rsidRPr="00F07A6C">
        <w:rPr>
          <w:rFonts w:cs="Arial"/>
          <w:i/>
          <w:sz w:val="14"/>
          <w:vertAlign w:val="subscript"/>
        </w:rPr>
        <w:t>iV</w:t>
      </w:r>
      <w:proofErr w:type="spellEnd"/>
      <w:r w:rsidRPr="00F07A6C">
        <w:rPr>
          <w:rFonts w:cs="Arial"/>
          <w:sz w:val="14"/>
        </w:rPr>
        <w:t xml:space="preserve"> Widerstand des Spannungsmessers</w:t>
      </w:r>
    </w:p>
    <w:p w:rsidR="00F07A6C" w:rsidRPr="00F85619" w:rsidRDefault="00F07A6C" w:rsidP="00F85619">
      <w:pPr>
        <w:pStyle w:val="Textkrper-Zeileneinzug"/>
        <w:numPr>
          <w:ilvl w:val="0"/>
          <w:numId w:val="5"/>
        </w:numPr>
        <w:rPr>
          <w:rFonts w:cs="Arial"/>
        </w:rPr>
      </w:pPr>
      <w:r w:rsidRPr="00F85619">
        <w:rPr>
          <w:rFonts w:cs="Arial"/>
        </w:rPr>
        <w:t>Beurteilen Sie, welche Messschaltung Sie für die indirekte Widerstandsmessung aufgrund der Angaben verwenden.</w:t>
      </w:r>
    </w:p>
    <w:tbl>
      <w:tblPr>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1021"/>
        <w:gridCol w:w="1021"/>
        <w:gridCol w:w="1021"/>
        <w:gridCol w:w="1021"/>
        <w:gridCol w:w="1021"/>
        <w:gridCol w:w="1132"/>
      </w:tblGrid>
      <w:tr w:rsidR="00F07A6C" w:rsidRPr="00B71440" w:rsidTr="000F1AAC">
        <w:trPr>
          <w:trHeight w:val="567"/>
        </w:trPr>
        <w:tc>
          <w:tcPr>
            <w:tcW w:w="2693" w:type="dxa"/>
            <w:vAlign w:val="center"/>
          </w:tcPr>
          <w:p w:rsidR="00F07A6C" w:rsidRPr="00F07A6C" w:rsidRDefault="00F07A6C" w:rsidP="000F1AAC">
            <w:pPr>
              <w:rPr>
                <w:rFonts w:ascii="Verdana" w:hAnsi="Verdana" w:cs="Arial"/>
                <w:sz w:val="18"/>
              </w:rPr>
            </w:pPr>
            <w:r w:rsidRPr="00F07A6C">
              <w:rPr>
                <w:rFonts w:ascii="Verdana" w:hAnsi="Verdana" w:cs="Arial"/>
                <w:sz w:val="18"/>
              </w:rPr>
              <w:t xml:space="preserve">Widerstand </w:t>
            </w:r>
            <w:r w:rsidRPr="00F07A6C">
              <w:rPr>
                <w:rFonts w:ascii="Verdana" w:hAnsi="Verdana" w:cs="Arial"/>
                <w:i/>
                <w:sz w:val="18"/>
              </w:rPr>
              <w:t>R</w:t>
            </w:r>
            <w:r w:rsidRPr="00F07A6C">
              <w:rPr>
                <w:rFonts w:ascii="Verdana" w:hAnsi="Verdana" w:cs="Arial"/>
                <w:sz w:val="18"/>
              </w:rPr>
              <w:t xml:space="preserve"> in Ω</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0,47</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8,2</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33</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680</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2’700</w:t>
            </w:r>
          </w:p>
        </w:tc>
        <w:tc>
          <w:tcPr>
            <w:tcW w:w="1132"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390’000</w:t>
            </w:r>
          </w:p>
        </w:tc>
      </w:tr>
      <w:tr w:rsidR="00F07A6C" w:rsidRPr="00B71440" w:rsidTr="000F1AAC">
        <w:trPr>
          <w:trHeight w:val="567"/>
        </w:trPr>
        <w:tc>
          <w:tcPr>
            <w:tcW w:w="2693" w:type="dxa"/>
            <w:vAlign w:val="center"/>
          </w:tcPr>
          <w:p w:rsidR="00F07A6C" w:rsidRPr="00F07A6C" w:rsidRDefault="00F07A6C" w:rsidP="000F1AAC">
            <w:pPr>
              <w:rPr>
                <w:rFonts w:ascii="Verdana" w:hAnsi="Verdana" w:cs="Arial"/>
                <w:sz w:val="18"/>
              </w:rPr>
            </w:pPr>
            <w:r w:rsidRPr="00F07A6C">
              <w:rPr>
                <w:rFonts w:ascii="Verdana" w:hAnsi="Verdana" w:cs="Arial"/>
                <w:sz w:val="18"/>
              </w:rPr>
              <w:t>Spannungsbereich in V</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132"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300</w:t>
            </w:r>
          </w:p>
        </w:tc>
      </w:tr>
      <w:tr w:rsidR="00F07A6C" w:rsidRPr="00B71440" w:rsidTr="000F1AAC">
        <w:trPr>
          <w:trHeight w:val="567"/>
        </w:trPr>
        <w:tc>
          <w:tcPr>
            <w:tcW w:w="2693" w:type="dxa"/>
            <w:vAlign w:val="center"/>
          </w:tcPr>
          <w:p w:rsidR="00F07A6C" w:rsidRPr="00F07A6C" w:rsidRDefault="00F07A6C" w:rsidP="000F1AAC">
            <w:pPr>
              <w:rPr>
                <w:rFonts w:ascii="Verdana" w:hAnsi="Verdana" w:cs="Arial"/>
                <w:sz w:val="18"/>
              </w:rPr>
            </w:pPr>
            <w:proofErr w:type="spellStart"/>
            <w:r w:rsidRPr="00F07A6C">
              <w:rPr>
                <w:rFonts w:ascii="Verdana" w:hAnsi="Verdana" w:cs="Arial"/>
                <w:i/>
                <w:sz w:val="18"/>
              </w:rPr>
              <w:t>R</w:t>
            </w:r>
            <w:r w:rsidRPr="00F07A6C">
              <w:rPr>
                <w:rFonts w:ascii="Verdana" w:hAnsi="Verdana" w:cs="Arial"/>
                <w:i/>
                <w:sz w:val="18"/>
                <w:vertAlign w:val="subscript"/>
              </w:rPr>
              <w:t>iV</w:t>
            </w:r>
            <w:proofErr w:type="spellEnd"/>
            <w:r w:rsidRPr="00F07A6C">
              <w:rPr>
                <w:rFonts w:ascii="Verdana" w:hAnsi="Verdana" w:cs="Arial"/>
                <w:sz w:val="18"/>
              </w:rPr>
              <w:t xml:space="preserve"> in </w:t>
            </w:r>
            <w:proofErr w:type="spellStart"/>
            <w:r w:rsidRPr="00F07A6C">
              <w:rPr>
                <w:rFonts w:ascii="Verdana" w:hAnsi="Verdana" w:cs="Arial"/>
                <w:sz w:val="18"/>
              </w:rPr>
              <w:t>kΩ</w:t>
            </w:r>
            <w:proofErr w:type="spellEnd"/>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w:t>
            </w:r>
          </w:p>
        </w:tc>
        <w:tc>
          <w:tcPr>
            <w:tcW w:w="1132"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100</w:t>
            </w:r>
          </w:p>
        </w:tc>
      </w:tr>
      <w:tr w:rsidR="00F07A6C" w:rsidRPr="00B71440" w:rsidTr="000F1AAC">
        <w:trPr>
          <w:trHeight w:val="567"/>
        </w:trPr>
        <w:tc>
          <w:tcPr>
            <w:tcW w:w="2693" w:type="dxa"/>
            <w:vAlign w:val="center"/>
          </w:tcPr>
          <w:p w:rsidR="00F07A6C" w:rsidRPr="00F07A6C" w:rsidRDefault="00F07A6C" w:rsidP="000F1AAC">
            <w:pPr>
              <w:rPr>
                <w:rFonts w:ascii="Verdana" w:hAnsi="Verdana" w:cs="Arial"/>
                <w:sz w:val="18"/>
              </w:rPr>
            </w:pPr>
            <w:r w:rsidRPr="00F07A6C">
              <w:rPr>
                <w:rFonts w:ascii="Verdana" w:hAnsi="Verdana" w:cs="Arial"/>
                <w:sz w:val="18"/>
              </w:rPr>
              <w:t>Strombereich in A</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6</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1,5</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0,3</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0,3</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0,003</w:t>
            </w:r>
          </w:p>
        </w:tc>
        <w:tc>
          <w:tcPr>
            <w:tcW w:w="1132"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0,003</w:t>
            </w:r>
          </w:p>
        </w:tc>
      </w:tr>
      <w:tr w:rsidR="00F07A6C" w:rsidRPr="00B71440" w:rsidTr="000F1AAC">
        <w:trPr>
          <w:trHeight w:val="567"/>
        </w:trPr>
        <w:tc>
          <w:tcPr>
            <w:tcW w:w="2693" w:type="dxa"/>
            <w:vAlign w:val="center"/>
          </w:tcPr>
          <w:p w:rsidR="00F07A6C" w:rsidRPr="00F07A6C" w:rsidRDefault="00F07A6C" w:rsidP="000F1AAC">
            <w:pPr>
              <w:rPr>
                <w:rFonts w:ascii="Verdana" w:hAnsi="Verdana" w:cs="Arial"/>
                <w:sz w:val="18"/>
              </w:rPr>
            </w:pPr>
            <w:proofErr w:type="spellStart"/>
            <w:r w:rsidRPr="00F07A6C">
              <w:rPr>
                <w:rFonts w:ascii="Verdana" w:hAnsi="Verdana" w:cs="Arial"/>
                <w:i/>
                <w:sz w:val="18"/>
              </w:rPr>
              <w:t>R</w:t>
            </w:r>
            <w:r w:rsidRPr="00F07A6C">
              <w:rPr>
                <w:rFonts w:ascii="Verdana" w:hAnsi="Verdana" w:cs="Arial"/>
                <w:sz w:val="18"/>
                <w:vertAlign w:val="subscript"/>
              </w:rPr>
              <w:t>iA</w:t>
            </w:r>
            <w:proofErr w:type="spellEnd"/>
            <w:r w:rsidRPr="00F07A6C">
              <w:rPr>
                <w:rFonts w:ascii="Verdana" w:hAnsi="Verdana" w:cs="Arial"/>
                <w:sz w:val="18"/>
              </w:rPr>
              <w:t xml:space="preserve"> in Ω</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0,025</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0,05</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0,25</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0,25</w:t>
            </w:r>
          </w:p>
        </w:tc>
        <w:tc>
          <w:tcPr>
            <w:tcW w:w="1021"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20</w:t>
            </w:r>
          </w:p>
        </w:tc>
        <w:tc>
          <w:tcPr>
            <w:tcW w:w="1132" w:type="dxa"/>
            <w:vAlign w:val="center"/>
          </w:tcPr>
          <w:p w:rsidR="00F07A6C" w:rsidRPr="00F07A6C" w:rsidRDefault="00F07A6C" w:rsidP="000F1AAC">
            <w:pPr>
              <w:jc w:val="center"/>
              <w:rPr>
                <w:rFonts w:ascii="Verdana" w:hAnsi="Verdana" w:cs="Arial"/>
                <w:sz w:val="18"/>
              </w:rPr>
            </w:pPr>
            <w:r w:rsidRPr="00F07A6C">
              <w:rPr>
                <w:rFonts w:ascii="Verdana" w:hAnsi="Verdana" w:cs="Arial"/>
                <w:sz w:val="18"/>
              </w:rPr>
              <w:t>20</w:t>
            </w:r>
          </w:p>
        </w:tc>
      </w:tr>
      <w:tr w:rsidR="00E069CD" w:rsidRPr="00B71440" w:rsidTr="000F1AAC">
        <w:trPr>
          <w:trHeight w:val="567"/>
        </w:trPr>
        <w:tc>
          <w:tcPr>
            <w:tcW w:w="2693" w:type="dxa"/>
            <w:vAlign w:val="center"/>
          </w:tcPr>
          <w:p w:rsidR="00E069CD" w:rsidRPr="00F07A6C" w:rsidRDefault="00E069CD" w:rsidP="00E069CD">
            <w:pPr>
              <w:rPr>
                <w:rFonts w:ascii="Verdana" w:hAnsi="Verdana" w:cs="Arial"/>
                <w:sz w:val="18"/>
              </w:rPr>
            </w:pPr>
            <w:r w:rsidRPr="00F07A6C">
              <w:rPr>
                <w:rFonts w:ascii="Verdana" w:hAnsi="Verdana" w:cs="Arial"/>
                <w:sz w:val="18"/>
              </w:rPr>
              <w:t>Stromfehlerschaltung</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623847">
              <w:rPr>
                <w:rFonts w:ascii="Verdana" w:hAnsi="Verdana" w:cs="Arial"/>
                <w:sz w:val="40"/>
                <w:szCs w:val="40"/>
              </w:rPr>
              <w:t>X</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623847">
              <w:rPr>
                <w:rFonts w:ascii="Verdana" w:hAnsi="Verdana" w:cs="Arial"/>
                <w:sz w:val="40"/>
                <w:szCs w:val="40"/>
              </w:rPr>
              <w:t>X</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432E09">
              <w:rPr>
                <w:rFonts w:ascii="Verdana" w:hAnsi="Verdana" w:cs="Arial"/>
                <w:sz w:val="40"/>
                <w:szCs w:val="40"/>
              </w:rPr>
              <w:t>X</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p>
        </w:tc>
        <w:tc>
          <w:tcPr>
            <w:tcW w:w="1132"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p>
        </w:tc>
      </w:tr>
      <w:tr w:rsidR="00E069CD" w:rsidRPr="00B71440" w:rsidTr="000F1AAC">
        <w:trPr>
          <w:trHeight w:val="567"/>
        </w:trPr>
        <w:tc>
          <w:tcPr>
            <w:tcW w:w="2693" w:type="dxa"/>
            <w:vAlign w:val="center"/>
          </w:tcPr>
          <w:p w:rsidR="00E069CD" w:rsidRPr="00F07A6C" w:rsidRDefault="00E069CD" w:rsidP="00E069CD">
            <w:pPr>
              <w:rPr>
                <w:rFonts w:ascii="Verdana" w:hAnsi="Verdana" w:cs="Arial"/>
                <w:sz w:val="18"/>
              </w:rPr>
            </w:pPr>
            <w:r w:rsidRPr="00F07A6C">
              <w:rPr>
                <w:rFonts w:ascii="Verdana" w:hAnsi="Verdana" w:cs="Arial"/>
                <w:sz w:val="18"/>
              </w:rPr>
              <w:t>Spannungsfehlerschaltung</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432E09">
              <w:rPr>
                <w:rFonts w:ascii="Verdana" w:hAnsi="Verdana" w:cs="Arial"/>
                <w:sz w:val="40"/>
                <w:szCs w:val="40"/>
              </w:rPr>
              <w:t>X</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623847">
              <w:rPr>
                <w:rFonts w:ascii="Verdana" w:hAnsi="Verdana" w:cs="Arial"/>
                <w:sz w:val="40"/>
                <w:szCs w:val="40"/>
              </w:rPr>
              <w:t>X</w:t>
            </w:r>
          </w:p>
        </w:tc>
        <w:tc>
          <w:tcPr>
            <w:tcW w:w="1021"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623847">
              <w:rPr>
                <w:rFonts w:ascii="Verdana" w:hAnsi="Verdana" w:cs="Arial"/>
                <w:sz w:val="40"/>
                <w:szCs w:val="40"/>
              </w:rPr>
              <w:t>X</w:t>
            </w:r>
          </w:p>
        </w:tc>
        <w:tc>
          <w:tcPr>
            <w:tcW w:w="1132" w:type="dxa"/>
            <w:vAlign w:val="center"/>
          </w:tcPr>
          <w:p w:rsidR="00E069CD" w:rsidRPr="00B71440" w:rsidRDefault="00E069CD" w:rsidP="00E069CD">
            <w:pPr>
              <w:jc w:val="center"/>
              <w:rPr>
                <w:rFonts w:ascii="Verdana" w:hAnsi="Verdana"/>
              </w:rPr>
            </w:pPr>
            <w:r w:rsidRPr="00B71440">
              <w:rPr>
                <w:rFonts w:ascii="Verdana" w:hAnsi="Verdana" w:cs="Arial"/>
                <w:sz w:val="40"/>
                <w:szCs w:val="40"/>
              </w:rPr>
              <w:sym w:font="Wingdings" w:char="F0A8"/>
            </w:r>
            <w:r w:rsidR="00623847">
              <w:rPr>
                <w:rFonts w:ascii="Verdana" w:hAnsi="Verdana" w:cs="Arial"/>
                <w:sz w:val="40"/>
                <w:szCs w:val="40"/>
              </w:rPr>
              <w:t>X</w:t>
            </w:r>
          </w:p>
        </w:tc>
      </w:tr>
    </w:tbl>
    <w:p w:rsidR="00F07A6C" w:rsidRPr="00F07A6C" w:rsidRDefault="00432E09" w:rsidP="00F07A6C">
      <w:pPr>
        <w:pStyle w:val="Textkrper-Zeileneinzug"/>
        <w:rPr>
          <w:lang w:val="de-DE"/>
        </w:rPr>
      </w:pPr>
      <w:r>
        <w:rPr>
          <w:lang w:val="de-DE"/>
        </w:rPr>
        <w:t xml:space="preserve">3te spalte beides korrekt </w:t>
      </w:r>
    </w:p>
    <w:p w:rsidR="00F85619" w:rsidRDefault="00F85619">
      <w:pPr>
        <w:rPr>
          <w:rFonts w:ascii="Verdana" w:hAnsi="Verdana"/>
        </w:rPr>
      </w:pPr>
      <w:r>
        <w:br w:type="page"/>
      </w:r>
    </w:p>
    <w:p w:rsidR="00F85619" w:rsidRPr="00ED7ED7" w:rsidRDefault="00ED7ED7" w:rsidP="00ED7ED7">
      <w:pPr>
        <w:pStyle w:val="Textkrper-Zeileneinzug"/>
        <w:numPr>
          <w:ilvl w:val="0"/>
          <w:numId w:val="5"/>
        </w:numPr>
        <w:rPr>
          <w:rFonts w:cs="Arial"/>
        </w:rPr>
      </w:pPr>
      <w:r w:rsidRPr="00ED7ED7">
        <w:rPr>
          <w:rFonts w:cs="Arial"/>
        </w:rPr>
        <w:lastRenderedPageBreak/>
        <w:t>Warum befindet sich bei manchen analogen Ohmmeter der kleinste Wert (0 Ohm) am rechten Skalenende?</w:t>
      </w:r>
    </w:p>
    <w:p w:rsidR="00E069CD" w:rsidRPr="00623847" w:rsidRDefault="00623847" w:rsidP="00623847">
      <w:pPr>
        <w:pStyle w:val="Textkrper-Zeileneinzug"/>
        <w:ind w:left="1068"/>
        <w:rPr>
          <w:i/>
          <w:color w:val="0000FF"/>
          <w:sz w:val="24"/>
          <w:szCs w:val="24"/>
        </w:rPr>
      </w:pPr>
      <w:r w:rsidRPr="00623847">
        <w:rPr>
          <w:i/>
          <w:color w:val="0000FF"/>
          <w:sz w:val="24"/>
          <w:szCs w:val="24"/>
        </w:rPr>
        <w:t>Das liegt daran, weil eigentlich ein Strom gemessen wird und beim kleinsten Widerstand der grösste Strom und beim grössten Widerstand der kleinste Strom fliess</w:t>
      </w:r>
      <w:r>
        <w:rPr>
          <w:i/>
          <w:color w:val="0000FF"/>
          <w:sz w:val="24"/>
          <w:szCs w:val="24"/>
        </w:rPr>
        <w:t>t</w:t>
      </w:r>
    </w:p>
    <w:p w:rsidR="00ED7ED7" w:rsidRPr="00ED7ED7" w:rsidRDefault="00ED7ED7" w:rsidP="00ED7ED7">
      <w:pPr>
        <w:pStyle w:val="Textkrper-Zeileneinzug"/>
        <w:numPr>
          <w:ilvl w:val="0"/>
          <w:numId w:val="5"/>
        </w:numPr>
        <w:rPr>
          <w:rFonts w:cs="Arial"/>
        </w:rPr>
      </w:pPr>
      <w:r w:rsidRPr="00ED7ED7">
        <w:rPr>
          <w:rFonts w:cs="Arial"/>
        </w:rPr>
        <w:t>Unter welchen Umständen können Sie den Widerstandswert eines Bauteils nicht mit dem Ohmmeter messen?</w:t>
      </w:r>
    </w:p>
    <w:p w:rsidR="00ED7ED7" w:rsidRPr="00ED7ED7" w:rsidRDefault="00623847" w:rsidP="00ED7ED7">
      <w:pPr>
        <w:pStyle w:val="Antwort"/>
        <w:ind w:left="1068"/>
      </w:pPr>
      <w:r>
        <w:t>Wenn das Bauteil unter Spannung steht oder in einer Steuerung eingebaut ist.</w:t>
      </w:r>
    </w:p>
    <w:p w:rsidR="00ED7ED7" w:rsidRPr="00ED7ED7" w:rsidRDefault="00ED7ED7" w:rsidP="00ED7ED7">
      <w:pPr>
        <w:pStyle w:val="Textkrper-Zeileneinzug"/>
        <w:numPr>
          <w:ilvl w:val="0"/>
          <w:numId w:val="5"/>
        </w:numPr>
        <w:rPr>
          <w:rFonts w:cs="Arial"/>
        </w:rPr>
      </w:pPr>
      <w:r w:rsidRPr="00ED7ED7">
        <w:rPr>
          <w:rFonts w:cs="Arial"/>
        </w:rPr>
        <w:t>Für welche Widerstände ist a) die Spannungs</w:t>
      </w:r>
      <w:r w:rsidR="0074085B">
        <w:rPr>
          <w:rFonts w:cs="Arial"/>
        </w:rPr>
        <w:t>fehler</w:t>
      </w:r>
      <w:r w:rsidRPr="00ED7ED7">
        <w:rPr>
          <w:rFonts w:cs="Arial"/>
        </w:rPr>
        <w:t>schaltung und b) die Stromfehlerschaltung geeignet?</w:t>
      </w:r>
    </w:p>
    <w:p w:rsidR="00ED7ED7" w:rsidRPr="00F07A6C" w:rsidRDefault="00ED7ED7" w:rsidP="00ED7ED7">
      <w:pPr>
        <w:pStyle w:val="Antwort"/>
        <w:ind w:left="1068"/>
      </w:pPr>
      <w:r w:rsidRPr="00F07A6C">
        <w:t xml:space="preserve">a) </w:t>
      </w:r>
      <w:r w:rsidR="00623847">
        <w:t xml:space="preserve">grosser </w:t>
      </w:r>
      <w:r w:rsidR="00432E09">
        <w:t>Widerstände</w:t>
      </w:r>
    </w:p>
    <w:p w:rsidR="00ED7ED7" w:rsidRDefault="00ED7ED7" w:rsidP="00ED7ED7">
      <w:pPr>
        <w:pStyle w:val="Antwort"/>
        <w:ind w:left="1068"/>
      </w:pPr>
      <w:r w:rsidRPr="00F07A6C">
        <w:t xml:space="preserve">b) </w:t>
      </w:r>
      <w:r w:rsidR="00432E09">
        <w:t>Kleiner Widerstä</w:t>
      </w:r>
      <w:r w:rsidR="00623847">
        <w:t>n</w:t>
      </w:r>
      <w:r w:rsidR="00432E09">
        <w:t>de</w:t>
      </w:r>
    </w:p>
    <w:sectPr w:rsidR="00ED7ED7" w:rsidSect="00AC5F10">
      <w:headerReference w:type="default" r:id="rId16"/>
      <w:footerReference w:type="default" r:id="rId1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D4F" w:rsidRDefault="00F76D4F">
      <w:r>
        <w:separator/>
      </w:r>
    </w:p>
  </w:endnote>
  <w:endnote w:type="continuationSeparator" w:id="0">
    <w:p w:rsidR="00F76D4F" w:rsidRDefault="00F7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432E09">
      <w:rPr>
        <w:rFonts w:ascii="Arial" w:hAnsi="Arial"/>
        <w:noProof/>
        <w:sz w:val="12"/>
        <w:lang w:val="de-CH"/>
      </w:rPr>
      <w:t>09.11.15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432E09">
      <w:rPr>
        <w:rFonts w:ascii="Arial" w:hAnsi="Arial"/>
        <w:noProof/>
        <w:sz w:val="12"/>
        <w:lang w:val="de-CH"/>
      </w:rPr>
      <w:t>4</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9A0991">
      <w:rPr>
        <w:rStyle w:val="Seitenzahl"/>
        <w:rFonts w:ascii="Arial" w:hAnsi="Arial"/>
        <w:noProof/>
        <w:snapToGrid w:val="0"/>
        <w:sz w:val="12"/>
      </w:rPr>
      <w:t>LA08_Widerstandsmessung_Loesung.docx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D4F" w:rsidRDefault="00F76D4F">
      <w:r>
        <w:separator/>
      </w:r>
    </w:p>
  </w:footnote>
  <w:footnote w:type="continuationSeparator" w:id="0">
    <w:p w:rsidR="00F76D4F" w:rsidRDefault="00F76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682EB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CFCE445" wp14:editId="4CCE01FC">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CE445" id="_x0000_t202" coordsize="21600,21600" o:spt="202" path="m,l,21600r21600,l21600,xe">
                    <v:stroke joinstyle="miter"/>
                    <v:path gradientshapeok="t" o:connecttype="rect"/>
                  </v:shapetype>
                  <v:shape id="Text Box 10" o:spid="_x0000_s1062"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de-CH" w:eastAsia="de-CH"/>
                            </w:rPr>
                            <w:drawing>
                              <wp:inline distT="0" distB="0" distL="0" distR="0" wp14:anchorId="0B3737BB" wp14:editId="6061C305">
                                <wp:extent cx="607060" cy="424180"/>
                                <wp:effectExtent l="19050" t="0" r="254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682EB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EF7D90" w:rsidP="00A427E9">
          <w:pPr>
            <w:pStyle w:val="Kopfzeile"/>
            <w:tabs>
              <w:tab w:val="clear" w:pos="4536"/>
              <w:tab w:val="clear" w:pos="9072"/>
            </w:tabs>
            <w:spacing w:before="20" w:after="60"/>
            <w:rPr>
              <w:rFonts w:ascii="Arial" w:hAnsi="Arial"/>
              <w:b/>
              <w:sz w:val="24"/>
              <w:lang w:val="de-CH"/>
            </w:rPr>
          </w:pPr>
          <w:r>
            <w:rPr>
              <w:rFonts w:ascii="Arial" w:hAnsi="Arial"/>
              <w:b/>
              <w:sz w:val="24"/>
              <w:lang w:val="de-CH"/>
            </w:rPr>
            <w:t>Widerstandsmessung</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3C7C"/>
    <w:rsid w:val="00024FB2"/>
    <w:rsid w:val="00026697"/>
    <w:rsid w:val="000351B8"/>
    <w:rsid w:val="00044ABF"/>
    <w:rsid w:val="00044E6B"/>
    <w:rsid w:val="0004727D"/>
    <w:rsid w:val="00047C3F"/>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397B"/>
    <w:rsid w:val="00086431"/>
    <w:rsid w:val="00090203"/>
    <w:rsid w:val="0009063F"/>
    <w:rsid w:val="000934C4"/>
    <w:rsid w:val="000944FD"/>
    <w:rsid w:val="0009513F"/>
    <w:rsid w:val="000961A0"/>
    <w:rsid w:val="000976EA"/>
    <w:rsid w:val="000A13A4"/>
    <w:rsid w:val="000A6CDF"/>
    <w:rsid w:val="000B2E95"/>
    <w:rsid w:val="000B5AD7"/>
    <w:rsid w:val="000B61AA"/>
    <w:rsid w:val="000B7FAE"/>
    <w:rsid w:val="000C4221"/>
    <w:rsid w:val="000C5779"/>
    <w:rsid w:val="000C66F5"/>
    <w:rsid w:val="000C7D67"/>
    <w:rsid w:val="000C7ED6"/>
    <w:rsid w:val="000D7439"/>
    <w:rsid w:val="000E1467"/>
    <w:rsid w:val="000E2C98"/>
    <w:rsid w:val="000E453C"/>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214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1E0F"/>
    <w:rsid w:val="001751B6"/>
    <w:rsid w:val="00180EAB"/>
    <w:rsid w:val="001868E3"/>
    <w:rsid w:val="00190510"/>
    <w:rsid w:val="001907D1"/>
    <w:rsid w:val="0019174F"/>
    <w:rsid w:val="00195381"/>
    <w:rsid w:val="00197951"/>
    <w:rsid w:val="001A7DD6"/>
    <w:rsid w:val="001B01D9"/>
    <w:rsid w:val="001B16B4"/>
    <w:rsid w:val="001B66CD"/>
    <w:rsid w:val="001C0ADE"/>
    <w:rsid w:val="001C6FC6"/>
    <w:rsid w:val="001D1043"/>
    <w:rsid w:val="001D1EBB"/>
    <w:rsid w:val="001D498F"/>
    <w:rsid w:val="001D59E6"/>
    <w:rsid w:val="001D7566"/>
    <w:rsid w:val="001E04D1"/>
    <w:rsid w:val="001E3387"/>
    <w:rsid w:val="001F5096"/>
    <w:rsid w:val="001F6D0D"/>
    <w:rsid w:val="001F6F4C"/>
    <w:rsid w:val="002001EA"/>
    <w:rsid w:val="002042B5"/>
    <w:rsid w:val="00204CC7"/>
    <w:rsid w:val="00204F3C"/>
    <w:rsid w:val="00206742"/>
    <w:rsid w:val="0021080C"/>
    <w:rsid w:val="00216705"/>
    <w:rsid w:val="002207ED"/>
    <w:rsid w:val="002211D8"/>
    <w:rsid w:val="002216EA"/>
    <w:rsid w:val="0022272F"/>
    <w:rsid w:val="00224065"/>
    <w:rsid w:val="00226507"/>
    <w:rsid w:val="0023501C"/>
    <w:rsid w:val="002446CE"/>
    <w:rsid w:val="0024582F"/>
    <w:rsid w:val="0024729E"/>
    <w:rsid w:val="00247338"/>
    <w:rsid w:val="002506B2"/>
    <w:rsid w:val="002511BD"/>
    <w:rsid w:val="00251CB1"/>
    <w:rsid w:val="00254747"/>
    <w:rsid w:val="0025632B"/>
    <w:rsid w:val="00256E4A"/>
    <w:rsid w:val="00260585"/>
    <w:rsid w:val="00263E6E"/>
    <w:rsid w:val="00273F4E"/>
    <w:rsid w:val="0027502A"/>
    <w:rsid w:val="002750A4"/>
    <w:rsid w:val="00290B6F"/>
    <w:rsid w:val="002958C4"/>
    <w:rsid w:val="00295B3D"/>
    <w:rsid w:val="00295B58"/>
    <w:rsid w:val="002A1522"/>
    <w:rsid w:val="002B2655"/>
    <w:rsid w:val="002B37B0"/>
    <w:rsid w:val="002C2394"/>
    <w:rsid w:val="002C3D21"/>
    <w:rsid w:val="002C48F8"/>
    <w:rsid w:val="002C5753"/>
    <w:rsid w:val="002C6BF8"/>
    <w:rsid w:val="002D0EA3"/>
    <w:rsid w:val="002D26CC"/>
    <w:rsid w:val="002D2FD7"/>
    <w:rsid w:val="002D54C9"/>
    <w:rsid w:val="002E02D1"/>
    <w:rsid w:val="002E281F"/>
    <w:rsid w:val="002E3339"/>
    <w:rsid w:val="002E3BAE"/>
    <w:rsid w:val="002E7BDC"/>
    <w:rsid w:val="002E7E40"/>
    <w:rsid w:val="002F39AE"/>
    <w:rsid w:val="002F43CB"/>
    <w:rsid w:val="002F6AD4"/>
    <w:rsid w:val="002F747E"/>
    <w:rsid w:val="00302478"/>
    <w:rsid w:val="00303284"/>
    <w:rsid w:val="0030472C"/>
    <w:rsid w:val="003047FE"/>
    <w:rsid w:val="00306711"/>
    <w:rsid w:val="00311241"/>
    <w:rsid w:val="003125FF"/>
    <w:rsid w:val="00314DD5"/>
    <w:rsid w:val="00315D5C"/>
    <w:rsid w:val="00317669"/>
    <w:rsid w:val="0032072A"/>
    <w:rsid w:val="00320E3A"/>
    <w:rsid w:val="00321003"/>
    <w:rsid w:val="0032125D"/>
    <w:rsid w:val="00322A8C"/>
    <w:rsid w:val="00324201"/>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0F8F"/>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5D65"/>
    <w:rsid w:val="003D71F8"/>
    <w:rsid w:val="003D729C"/>
    <w:rsid w:val="003D797E"/>
    <w:rsid w:val="003D7B6F"/>
    <w:rsid w:val="003E0AE3"/>
    <w:rsid w:val="003E5C8E"/>
    <w:rsid w:val="003F1D87"/>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2E09"/>
    <w:rsid w:val="004330DF"/>
    <w:rsid w:val="00433D9A"/>
    <w:rsid w:val="00434309"/>
    <w:rsid w:val="004372DA"/>
    <w:rsid w:val="0044112F"/>
    <w:rsid w:val="0044311C"/>
    <w:rsid w:val="00445F01"/>
    <w:rsid w:val="004501FE"/>
    <w:rsid w:val="00450576"/>
    <w:rsid w:val="00450E26"/>
    <w:rsid w:val="00452F73"/>
    <w:rsid w:val="00457019"/>
    <w:rsid w:val="004570EB"/>
    <w:rsid w:val="00457947"/>
    <w:rsid w:val="004579FD"/>
    <w:rsid w:val="00460096"/>
    <w:rsid w:val="00460652"/>
    <w:rsid w:val="00461AB2"/>
    <w:rsid w:val="00464187"/>
    <w:rsid w:val="004669EE"/>
    <w:rsid w:val="004673BE"/>
    <w:rsid w:val="00470C07"/>
    <w:rsid w:val="004711E1"/>
    <w:rsid w:val="004771C3"/>
    <w:rsid w:val="004827EC"/>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23FF"/>
    <w:rsid w:val="004D182A"/>
    <w:rsid w:val="004D2D6D"/>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0696"/>
    <w:rsid w:val="00541A61"/>
    <w:rsid w:val="005525E5"/>
    <w:rsid w:val="0055311C"/>
    <w:rsid w:val="0055663F"/>
    <w:rsid w:val="00562721"/>
    <w:rsid w:val="00562C6B"/>
    <w:rsid w:val="00562E67"/>
    <w:rsid w:val="0056626D"/>
    <w:rsid w:val="005663DE"/>
    <w:rsid w:val="005737AB"/>
    <w:rsid w:val="00573BC2"/>
    <w:rsid w:val="00575C6E"/>
    <w:rsid w:val="005824B1"/>
    <w:rsid w:val="005859E2"/>
    <w:rsid w:val="005864E9"/>
    <w:rsid w:val="00587825"/>
    <w:rsid w:val="005879DD"/>
    <w:rsid w:val="005920E0"/>
    <w:rsid w:val="005A0479"/>
    <w:rsid w:val="005A0CC4"/>
    <w:rsid w:val="005A474C"/>
    <w:rsid w:val="005A4955"/>
    <w:rsid w:val="005A5B8D"/>
    <w:rsid w:val="005A5CB3"/>
    <w:rsid w:val="005A6AD8"/>
    <w:rsid w:val="005B24FD"/>
    <w:rsid w:val="005B3C53"/>
    <w:rsid w:val="005B54B4"/>
    <w:rsid w:val="005B5F64"/>
    <w:rsid w:val="005B7404"/>
    <w:rsid w:val="005C033F"/>
    <w:rsid w:val="005C23B8"/>
    <w:rsid w:val="005C5234"/>
    <w:rsid w:val="005C59EB"/>
    <w:rsid w:val="005C656B"/>
    <w:rsid w:val="005C6609"/>
    <w:rsid w:val="005C6AA6"/>
    <w:rsid w:val="005C749A"/>
    <w:rsid w:val="005D17FF"/>
    <w:rsid w:val="005D205F"/>
    <w:rsid w:val="005D2D0D"/>
    <w:rsid w:val="005D3F74"/>
    <w:rsid w:val="005D6263"/>
    <w:rsid w:val="005D6C5E"/>
    <w:rsid w:val="005D6E05"/>
    <w:rsid w:val="005D761A"/>
    <w:rsid w:val="005E1A89"/>
    <w:rsid w:val="005E3E58"/>
    <w:rsid w:val="005F0C78"/>
    <w:rsid w:val="005F0F5A"/>
    <w:rsid w:val="005F6DAB"/>
    <w:rsid w:val="00600006"/>
    <w:rsid w:val="00604B65"/>
    <w:rsid w:val="0060536E"/>
    <w:rsid w:val="00605406"/>
    <w:rsid w:val="006065EB"/>
    <w:rsid w:val="0060705F"/>
    <w:rsid w:val="00611DF5"/>
    <w:rsid w:val="00611F8D"/>
    <w:rsid w:val="006149D8"/>
    <w:rsid w:val="00614C22"/>
    <w:rsid w:val="00615804"/>
    <w:rsid w:val="00620153"/>
    <w:rsid w:val="00620249"/>
    <w:rsid w:val="006224BD"/>
    <w:rsid w:val="00622788"/>
    <w:rsid w:val="006233A5"/>
    <w:rsid w:val="006237CE"/>
    <w:rsid w:val="00623847"/>
    <w:rsid w:val="006278D2"/>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2EB1"/>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0DB2"/>
    <w:rsid w:val="007010D9"/>
    <w:rsid w:val="007072A7"/>
    <w:rsid w:val="00711000"/>
    <w:rsid w:val="007117B6"/>
    <w:rsid w:val="00712501"/>
    <w:rsid w:val="00713FA5"/>
    <w:rsid w:val="00714930"/>
    <w:rsid w:val="0071721A"/>
    <w:rsid w:val="00720700"/>
    <w:rsid w:val="00721CB7"/>
    <w:rsid w:val="00723266"/>
    <w:rsid w:val="007258A7"/>
    <w:rsid w:val="00726A7C"/>
    <w:rsid w:val="00734614"/>
    <w:rsid w:val="00736A20"/>
    <w:rsid w:val="00736C7E"/>
    <w:rsid w:val="00740004"/>
    <w:rsid w:val="0074085B"/>
    <w:rsid w:val="00741279"/>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5FAA"/>
    <w:rsid w:val="0078787A"/>
    <w:rsid w:val="00790944"/>
    <w:rsid w:val="00793CAE"/>
    <w:rsid w:val="0079645F"/>
    <w:rsid w:val="007A0FAF"/>
    <w:rsid w:val="007A0FBD"/>
    <w:rsid w:val="007A3653"/>
    <w:rsid w:val="007A5F12"/>
    <w:rsid w:val="007A5F90"/>
    <w:rsid w:val="007A6545"/>
    <w:rsid w:val="007B0469"/>
    <w:rsid w:val="007B19BF"/>
    <w:rsid w:val="007B3C10"/>
    <w:rsid w:val="007B3C43"/>
    <w:rsid w:val="007B4739"/>
    <w:rsid w:val="007C0584"/>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EEC"/>
    <w:rsid w:val="007F05E0"/>
    <w:rsid w:val="007F0675"/>
    <w:rsid w:val="007F1B7C"/>
    <w:rsid w:val="007F2252"/>
    <w:rsid w:val="007F3AB9"/>
    <w:rsid w:val="007F43BE"/>
    <w:rsid w:val="007F57A5"/>
    <w:rsid w:val="007F5983"/>
    <w:rsid w:val="007F6889"/>
    <w:rsid w:val="007F7A4A"/>
    <w:rsid w:val="0080324D"/>
    <w:rsid w:val="00803E0D"/>
    <w:rsid w:val="00804CAA"/>
    <w:rsid w:val="0080730A"/>
    <w:rsid w:val="0080776B"/>
    <w:rsid w:val="008102A5"/>
    <w:rsid w:val="00811EA0"/>
    <w:rsid w:val="00812757"/>
    <w:rsid w:val="00812800"/>
    <w:rsid w:val="008137EE"/>
    <w:rsid w:val="008167DC"/>
    <w:rsid w:val="008220FC"/>
    <w:rsid w:val="008229E3"/>
    <w:rsid w:val="008238DC"/>
    <w:rsid w:val="008253CE"/>
    <w:rsid w:val="0082709A"/>
    <w:rsid w:val="00827E58"/>
    <w:rsid w:val="008322E9"/>
    <w:rsid w:val="00833C26"/>
    <w:rsid w:val="008409A8"/>
    <w:rsid w:val="00840F98"/>
    <w:rsid w:val="00842C54"/>
    <w:rsid w:val="008468DA"/>
    <w:rsid w:val="008510BF"/>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30B3"/>
    <w:rsid w:val="008A4794"/>
    <w:rsid w:val="008A7CEF"/>
    <w:rsid w:val="008B0917"/>
    <w:rsid w:val="008B28D9"/>
    <w:rsid w:val="008B340B"/>
    <w:rsid w:val="008B695A"/>
    <w:rsid w:val="008B7EE3"/>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7349"/>
    <w:rsid w:val="008E74B6"/>
    <w:rsid w:val="008E76ED"/>
    <w:rsid w:val="008F6715"/>
    <w:rsid w:val="009001BE"/>
    <w:rsid w:val="00910294"/>
    <w:rsid w:val="00912A31"/>
    <w:rsid w:val="00914DBB"/>
    <w:rsid w:val="009171BB"/>
    <w:rsid w:val="00917DB8"/>
    <w:rsid w:val="00921F2C"/>
    <w:rsid w:val="00923231"/>
    <w:rsid w:val="00924899"/>
    <w:rsid w:val="009270F0"/>
    <w:rsid w:val="009302F0"/>
    <w:rsid w:val="00932BB9"/>
    <w:rsid w:val="00935D0E"/>
    <w:rsid w:val="009367E9"/>
    <w:rsid w:val="00937090"/>
    <w:rsid w:val="0094015E"/>
    <w:rsid w:val="00944FB7"/>
    <w:rsid w:val="00945BC7"/>
    <w:rsid w:val="00946780"/>
    <w:rsid w:val="00950728"/>
    <w:rsid w:val="00952DFC"/>
    <w:rsid w:val="00960632"/>
    <w:rsid w:val="00961CE6"/>
    <w:rsid w:val="00961D1C"/>
    <w:rsid w:val="00963C1B"/>
    <w:rsid w:val="0096668B"/>
    <w:rsid w:val="00966E9A"/>
    <w:rsid w:val="00971829"/>
    <w:rsid w:val="00974FE6"/>
    <w:rsid w:val="009772FF"/>
    <w:rsid w:val="00983826"/>
    <w:rsid w:val="00987591"/>
    <w:rsid w:val="009909F9"/>
    <w:rsid w:val="00991F03"/>
    <w:rsid w:val="0099353A"/>
    <w:rsid w:val="00995028"/>
    <w:rsid w:val="00995828"/>
    <w:rsid w:val="00995B99"/>
    <w:rsid w:val="00996531"/>
    <w:rsid w:val="00997C8D"/>
    <w:rsid w:val="009A0991"/>
    <w:rsid w:val="009A1303"/>
    <w:rsid w:val="009A7199"/>
    <w:rsid w:val="009B04E3"/>
    <w:rsid w:val="009B23F8"/>
    <w:rsid w:val="009B2409"/>
    <w:rsid w:val="009B2C9F"/>
    <w:rsid w:val="009C06C5"/>
    <w:rsid w:val="009C5F05"/>
    <w:rsid w:val="009C7276"/>
    <w:rsid w:val="009D0D0D"/>
    <w:rsid w:val="009D42B3"/>
    <w:rsid w:val="009D5444"/>
    <w:rsid w:val="009E03A6"/>
    <w:rsid w:val="009E0811"/>
    <w:rsid w:val="009E5E7B"/>
    <w:rsid w:val="009E7029"/>
    <w:rsid w:val="009E7299"/>
    <w:rsid w:val="009F0268"/>
    <w:rsid w:val="009F1461"/>
    <w:rsid w:val="009F1F0A"/>
    <w:rsid w:val="009F6F92"/>
    <w:rsid w:val="00A00539"/>
    <w:rsid w:val="00A01255"/>
    <w:rsid w:val="00A03313"/>
    <w:rsid w:val="00A0665E"/>
    <w:rsid w:val="00A1134D"/>
    <w:rsid w:val="00A117A0"/>
    <w:rsid w:val="00A14638"/>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27E9"/>
    <w:rsid w:val="00A47F02"/>
    <w:rsid w:val="00A62C69"/>
    <w:rsid w:val="00A64676"/>
    <w:rsid w:val="00A67E76"/>
    <w:rsid w:val="00A70EEF"/>
    <w:rsid w:val="00A73580"/>
    <w:rsid w:val="00A75BAE"/>
    <w:rsid w:val="00A76666"/>
    <w:rsid w:val="00A773BA"/>
    <w:rsid w:val="00A81820"/>
    <w:rsid w:val="00A87071"/>
    <w:rsid w:val="00A902A8"/>
    <w:rsid w:val="00A91E3E"/>
    <w:rsid w:val="00A93F98"/>
    <w:rsid w:val="00A9404A"/>
    <w:rsid w:val="00A95622"/>
    <w:rsid w:val="00A965CD"/>
    <w:rsid w:val="00A97E9F"/>
    <w:rsid w:val="00AA44A0"/>
    <w:rsid w:val="00AA57D3"/>
    <w:rsid w:val="00AB00F2"/>
    <w:rsid w:val="00AB28B8"/>
    <w:rsid w:val="00AB68E0"/>
    <w:rsid w:val="00AB7D27"/>
    <w:rsid w:val="00AC1924"/>
    <w:rsid w:val="00AC1BBC"/>
    <w:rsid w:val="00AC3D94"/>
    <w:rsid w:val="00AC3E78"/>
    <w:rsid w:val="00AC572C"/>
    <w:rsid w:val="00AC5F10"/>
    <w:rsid w:val="00AC669D"/>
    <w:rsid w:val="00AD0D0D"/>
    <w:rsid w:val="00AD287D"/>
    <w:rsid w:val="00AD3D2D"/>
    <w:rsid w:val="00AE4B49"/>
    <w:rsid w:val="00AE5F28"/>
    <w:rsid w:val="00AF0C5C"/>
    <w:rsid w:val="00AF1F7C"/>
    <w:rsid w:val="00AF278A"/>
    <w:rsid w:val="00AF2CEA"/>
    <w:rsid w:val="00AF74DB"/>
    <w:rsid w:val="00B002B3"/>
    <w:rsid w:val="00B00BE4"/>
    <w:rsid w:val="00B04D91"/>
    <w:rsid w:val="00B060D2"/>
    <w:rsid w:val="00B061D9"/>
    <w:rsid w:val="00B0794D"/>
    <w:rsid w:val="00B10841"/>
    <w:rsid w:val="00B14E60"/>
    <w:rsid w:val="00B17D1D"/>
    <w:rsid w:val="00B20F78"/>
    <w:rsid w:val="00B22C50"/>
    <w:rsid w:val="00B24764"/>
    <w:rsid w:val="00B270AC"/>
    <w:rsid w:val="00B27F71"/>
    <w:rsid w:val="00B3506A"/>
    <w:rsid w:val="00B35547"/>
    <w:rsid w:val="00B35C8B"/>
    <w:rsid w:val="00B37146"/>
    <w:rsid w:val="00B378E5"/>
    <w:rsid w:val="00B4074B"/>
    <w:rsid w:val="00B42C10"/>
    <w:rsid w:val="00B43C75"/>
    <w:rsid w:val="00B52B94"/>
    <w:rsid w:val="00B555F1"/>
    <w:rsid w:val="00B5682A"/>
    <w:rsid w:val="00B65E0F"/>
    <w:rsid w:val="00B71440"/>
    <w:rsid w:val="00B71759"/>
    <w:rsid w:val="00B723CB"/>
    <w:rsid w:val="00B73890"/>
    <w:rsid w:val="00B74A0A"/>
    <w:rsid w:val="00B757F7"/>
    <w:rsid w:val="00B75FF6"/>
    <w:rsid w:val="00B80FE9"/>
    <w:rsid w:val="00B81ABE"/>
    <w:rsid w:val="00B860D3"/>
    <w:rsid w:val="00B874AB"/>
    <w:rsid w:val="00B90421"/>
    <w:rsid w:val="00B9043C"/>
    <w:rsid w:val="00B90AF4"/>
    <w:rsid w:val="00B92276"/>
    <w:rsid w:val="00B954A7"/>
    <w:rsid w:val="00B97A3A"/>
    <w:rsid w:val="00BA4D3B"/>
    <w:rsid w:val="00BA4E29"/>
    <w:rsid w:val="00BA7BC2"/>
    <w:rsid w:val="00BB1ABD"/>
    <w:rsid w:val="00BB4CC6"/>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86A"/>
    <w:rsid w:val="00BF5A71"/>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2322"/>
    <w:rsid w:val="00C4001C"/>
    <w:rsid w:val="00C41D4A"/>
    <w:rsid w:val="00C430C1"/>
    <w:rsid w:val="00C4409F"/>
    <w:rsid w:val="00C450D1"/>
    <w:rsid w:val="00C45952"/>
    <w:rsid w:val="00C46518"/>
    <w:rsid w:val="00C468C0"/>
    <w:rsid w:val="00C46FED"/>
    <w:rsid w:val="00C537DC"/>
    <w:rsid w:val="00C63095"/>
    <w:rsid w:val="00C72D7E"/>
    <w:rsid w:val="00C756B2"/>
    <w:rsid w:val="00C77135"/>
    <w:rsid w:val="00C838CE"/>
    <w:rsid w:val="00C84C8E"/>
    <w:rsid w:val="00C918B0"/>
    <w:rsid w:val="00C93092"/>
    <w:rsid w:val="00C94508"/>
    <w:rsid w:val="00C948C6"/>
    <w:rsid w:val="00CA2B14"/>
    <w:rsid w:val="00CA5648"/>
    <w:rsid w:val="00CA5705"/>
    <w:rsid w:val="00CA5C78"/>
    <w:rsid w:val="00CB02BD"/>
    <w:rsid w:val="00CB04A1"/>
    <w:rsid w:val="00CB0A90"/>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E05"/>
    <w:rsid w:val="00CF2789"/>
    <w:rsid w:val="00CF2C9C"/>
    <w:rsid w:val="00CF3A78"/>
    <w:rsid w:val="00CF5798"/>
    <w:rsid w:val="00CF708C"/>
    <w:rsid w:val="00D023D5"/>
    <w:rsid w:val="00D03034"/>
    <w:rsid w:val="00D14F20"/>
    <w:rsid w:val="00D15680"/>
    <w:rsid w:val="00D17C2B"/>
    <w:rsid w:val="00D209BD"/>
    <w:rsid w:val="00D225D2"/>
    <w:rsid w:val="00D24CCC"/>
    <w:rsid w:val="00D26ACB"/>
    <w:rsid w:val="00D30D2F"/>
    <w:rsid w:val="00D312B2"/>
    <w:rsid w:val="00D3178E"/>
    <w:rsid w:val="00D317BD"/>
    <w:rsid w:val="00D31C2A"/>
    <w:rsid w:val="00D33ECF"/>
    <w:rsid w:val="00D34B75"/>
    <w:rsid w:val="00D36881"/>
    <w:rsid w:val="00D36C03"/>
    <w:rsid w:val="00D4125D"/>
    <w:rsid w:val="00D443D0"/>
    <w:rsid w:val="00D51726"/>
    <w:rsid w:val="00D51A8A"/>
    <w:rsid w:val="00D60398"/>
    <w:rsid w:val="00D61772"/>
    <w:rsid w:val="00D704E4"/>
    <w:rsid w:val="00D72291"/>
    <w:rsid w:val="00D7562B"/>
    <w:rsid w:val="00D75B8D"/>
    <w:rsid w:val="00D75D78"/>
    <w:rsid w:val="00D76572"/>
    <w:rsid w:val="00D81BFB"/>
    <w:rsid w:val="00D839CA"/>
    <w:rsid w:val="00D8430A"/>
    <w:rsid w:val="00D94241"/>
    <w:rsid w:val="00D94577"/>
    <w:rsid w:val="00D94632"/>
    <w:rsid w:val="00D956D9"/>
    <w:rsid w:val="00DA12C5"/>
    <w:rsid w:val="00DA14AC"/>
    <w:rsid w:val="00DA1B4F"/>
    <w:rsid w:val="00DA39A0"/>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6A19"/>
    <w:rsid w:val="00DF7FE9"/>
    <w:rsid w:val="00E03393"/>
    <w:rsid w:val="00E062DC"/>
    <w:rsid w:val="00E069CD"/>
    <w:rsid w:val="00E069ED"/>
    <w:rsid w:val="00E06E1F"/>
    <w:rsid w:val="00E074B5"/>
    <w:rsid w:val="00E07878"/>
    <w:rsid w:val="00E10E1B"/>
    <w:rsid w:val="00E11A20"/>
    <w:rsid w:val="00E120DF"/>
    <w:rsid w:val="00E125B2"/>
    <w:rsid w:val="00E1418F"/>
    <w:rsid w:val="00E1462E"/>
    <w:rsid w:val="00E150F7"/>
    <w:rsid w:val="00E15131"/>
    <w:rsid w:val="00E171D8"/>
    <w:rsid w:val="00E22C1E"/>
    <w:rsid w:val="00E22CCB"/>
    <w:rsid w:val="00E2566C"/>
    <w:rsid w:val="00E26E76"/>
    <w:rsid w:val="00E26F10"/>
    <w:rsid w:val="00E274D4"/>
    <w:rsid w:val="00E27795"/>
    <w:rsid w:val="00E32A1D"/>
    <w:rsid w:val="00E33B7B"/>
    <w:rsid w:val="00E36613"/>
    <w:rsid w:val="00E3708C"/>
    <w:rsid w:val="00E37AF2"/>
    <w:rsid w:val="00E406B3"/>
    <w:rsid w:val="00E413E2"/>
    <w:rsid w:val="00E46EA0"/>
    <w:rsid w:val="00E50D42"/>
    <w:rsid w:val="00E51053"/>
    <w:rsid w:val="00E5126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86957"/>
    <w:rsid w:val="00E87611"/>
    <w:rsid w:val="00E9063D"/>
    <w:rsid w:val="00E90E6B"/>
    <w:rsid w:val="00E9147A"/>
    <w:rsid w:val="00E924AB"/>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6F13"/>
    <w:rsid w:val="00ED7ED7"/>
    <w:rsid w:val="00EE1D47"/>
    <w:rsid w:val="00EE6199"/>
    <w:rsid w:val="00EF06B3"/>
    <w:rsid w:val="00EF1875"/>
    <w:rsid w:val="00EF1B17"/>
    <w:rsid w:val="00EF527B"/>
    <w:rsid w:val="00EF61E8"/>
    <w:rsid w:val="00EF659E"/>
    <w:rsid w:val="00EF70CA"/>
    <w:rsid w:val="00EF7D90"/>
    <w:rsid w:val="00F00C10"/>
    <w:rsid w:val="00F03266"/>
    <w:rsid w:val="00F04219"/>
    <w:rsid w:val="00F04E0B"/>
    <w:rsid w:val="00F0594E"/>
    <w:rsid w:val="00F075CC"/>
    <w:rsid w:val="00F07A6C"/>
    <w:rsid w:val="00F10D28"/>
    <w:rsid w:val="00F12FFC"/>
    <w:rsid w:val="00F135EB"/>
    <w:rsid w:val="00F17971"/>
    <w:rsid w:val="00F21FB6"/>
    <w:rsid w:val="00F3004D"/>
    <w:rsid w:val="00F3143A"/>
    <w:rsid w:val="00F33E19"/>
    <w:rsid w:val="00F34D17"/>
    <w:rsid w:val="00F36AF5"/>
    <w:rsid w:val="00F3782E"/>
    <w:rsid w:val="00F41DE0"/>
    <w:rsid w:val="00F44979"/>
    <w:rsid w:val="00F5054F"/>
    <w:rsid w:val="00F5230F"/>
    <w:rsid w:val="00F547A0"/>
    <w:rsid w:val="00F575F2"/>
    <w:rsid w:val="00F62DEF"/>
    <w:rsid w:val="00F6692F"/>
    <w:rsid w:val="00F66A84"/>
    <w:rsid w:val="00F671A0"/>
    <w:rsid w:val="00F7568D"/>
    <w:rsid w:val="00F76D4F"/>
    <w:rsid w:val="00F814CA"/>
    <w:rsid w:val="00F8190D"/>
    <w:rsid w:val="00F82430"/>
    <w:rsid w:val="00F824BF"/>
    <w:rsid w:val="00F82E07"/>
    <w:rsid w:val="00F83C23"/>
    <w:rsid w:val="00F83C3D"/>
    <w:rsid w:val="00F83EA8"/>
    <w:rsid w:val="00F8501F"/>
    <w:rsid w:val="00F85619"/>
    <w:rsid w:val="00F91BEE"/>
    <w:rsid w:val="00F920C7"/>
    <w:rsid w:val="00F93461"/>
    <w:rsid w:val="00F97A24"/>
    <w:rsid w:val="00FA0D0C"/>
    <w:rsid w:val="00FA26BF"/>
    <w:rsid w:val="00FA3159"/>
    <w:rsid w:val="00FA6510"/>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4A017-824F-476F-B3E1-01762529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gif"/></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4C762-7C88-4253-93D1-204D4164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26</TotalTime>
  <Pages>5</Pages>
  <Words>1152</Words>
  <Characters>6567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9</cp:revision>
  <cp:lastPrinted>2014-09-02T13:34:00Z</cp:lastPrinted>
  <dcterms:created xsi:type="dcterms:W3CDTF">2014-09-02T13:34:00Z</dcterms:created>
  <dcterms:modified xsi:type="dcterms:W3CDTF">2015-11-09T09:42:00Z</dcterms:modified>
</cp:coreProperties>
</file>