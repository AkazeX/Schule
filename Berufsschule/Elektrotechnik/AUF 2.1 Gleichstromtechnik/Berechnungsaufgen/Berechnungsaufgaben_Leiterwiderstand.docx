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peichern Sie diese Vorlage auf Ihrem Computer. Lösen Sie die verlangten Berechnungsaufgaben in diesem Dokument analog zu der Musteraufgabe. Laden Sie das fertige Dokument im </w:t>
      </w:r>
      <w:proofErr w:type="spellStart"/>
      <w:r>
        <w:t>moodle</w:t>
      </w:r>
      <w:proofErr w:type="spellEnd"/>
      <w:r>
        <w:t xml:space="preserve">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1418F" w:rsidRDefault="007450B0" w:rsidP="009D0D0D">
      <w:pPr>
        <w:pStyle w:val="Textkrper-Zeileneinzug"/>
        <w:numPr>
          <w:ilvl w:val="0"/>
          <w:numId w:val="5"/>
        </w:numPr>
      </w:pPr>
      <w:r>
        <w:t xml:space="preserve">Lösen </w:t>
      </w:r>
      <w:r w:rsidR="00F263A5" w:rsidRPr="00F263A5">
        <w:rPr>
          <w:lang w:val="de-DE"/>
        </w:rPr>
        <w:t xml:space="preserve">Lösen Sie aus dem Rechnungsbuch Elektrotechnik (17.Auflage 2010) </w:t>
      </w:r>
      <w:r>
        <w:t>Kap. 3.</w:t>
      </w:r>
      <w:r w:rsidR="00F263A5">
        <w:t>7</w:t>
      </w:r>
      <w:r w:rsidR="00977AB1">
        <w:t>.</w:t>
      </w:r>
      <w:r w:rsidR="00335A38">
        <w:t>1</w:t>
      </w:r>
      <w:r>
        <w:t xml:space="preserve">. </w:t>
      </w:r>
      <w:r w:rsidR="003F3F5A">
        <w:t>(S.</w:t>
      </w:r>
      <w:r w:rsidR="00335A38">
        <w:t>4</w:t>
      </w:r>
      <w:r w:rsidR="00F263A5">
        <w:t>4</w:t>
      </w:r>
      <w:r w:rsidR="003F3F5A">
        <w:t xml:space="preserve">) die Aufgaben Nr. </w:t>
      </w:r>
      <w:r w:rsidR="00335A38">
        <w:t>1, 3, 5</w:t>
      </w:r>
      <w:r w:rsidR="00412408">
        <w:t>.</w:t>
      </w:r>
    </w:p>
    <w:p w:rsidR="00A54743" w:rsidRDefault="00A54743" w:rsidP="00A54743">
      <w:pPr>
        <w:pStyle w:val="Textkrper-Zeileneinzug"/>
      </w:pP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C92D04" w:rsidRDefault="00C92D04" w:rsidP="00412408">
      <w:pPr>
        <w:pStyle w:val="Textkrper-Zeileneinzug"/>
      </w:pPr>
      <w:permStart w:id="201068177" w:edGrp="everyone"/>
      <w:r>
        <w:t>Seite 44/Nr. 1</w:t>
      </w:r>
    </w:p>
    <w:p w:rsidR="00F40B23" w:rsidRDefault="00C92D04" w:rsidP="00412408">
      <w:pPr>
        <w:pStyle w:val="Textkrper-Zeileneinzug"/>
      </w:pPr>
      <w:r>
        <w:t>Gegeben: Leiter=CuNi44; l=150m; A=0.196mm</w:t>
      </w:r>
      <w:r>
        <w:rPr>
          <w:vertAlign w:val="superscript"/>
        </w:rPr>
        <w:t>2</w:t>
      </w:r>
      <w:r>
        <w:t>; ρ=0.49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Ω∙mm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:rsidR="00A54743" w:rsidRDefault="00F40B23" w:rsidP="00412408">
      <w:pPr>
        <w:pStyle w:val="Textkrper-Zeileneinzug"/>
      </w:pPr>
      <w:r>
        <w:t>Gesucht: Leiterwiderstand R[Ω]</w:t>
      </w:r>
      <w:r w:rsidR="00412408">
        <w:t xml:space="preserve"> </w:t>
      </w:r>
    </w:p>
    <w:p w:rsidR="00F40B23" w:rsidRDefault="00F40B23" w:rsidP="00412408">
      <w:pPr>
        <w:pStyle w:val="Textkrper-Zeileneinzug"/>
      </w:pPr>
      <w:r>
        <w:t xml:space="preserve">Lösung: </w:t>
      </w:r>
    </w:p>
    <w:p w:rsidR="00F40B23" w:rsidRDefault="00F40B23" w:rsidP="00412408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ρ∙l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0.49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Ω∙mm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∙150m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0.196mm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375Ω</m:t>
                </m:r>
              </m:e>
            </m:bar>
          </m:e>
        </m:bar>
      </m:oMath>
    </w:p>
    <w:p w:rsidR="00F40B23" w:rsidRDefault="00F40B23" w:rsidP="00412408">
      <w:pPr>
        <w:pStyle w:val="Textkrper-Zeileneinzug"/>
      </w:pPr>
    </w:p>
    <w:p w:rsidR="00F40B23" w:rsidRDefault="00F40B23" w:rsidP="00F40B23">
      <w:pPr>
        <w:pStyle w:val="Textkrper-Zeileneinzug"/>
      </w:pPr>
      <w:r>
        <w:t>Seite 44/Nr. 3</w:t>
      </w:r>
    </w:p>
    <w:p w:rsidR="00120EA8" w:rsidRPr="00120EA8" w:rsidRDefault="00F40B23" w:rsidP="00412408">
      <w:pPr>
        <w:pStyle w:val="Textkrper-Zeileneinzug"/>
      </w:pPr>
      <w:r>
        <w:t>Gegeben: Leiter</w:t>
      </w:r>
      <w:r w:rsidR="00120EA8">
        <w:rPr>
          <w:vertAlign w:val="subscript"/>
        </w:rPr>
        <w:t>1</w:t>
      </w:r>
      <w:r w:rsidR="00120EA8">
        <w:t>=</w:t>
      </w:r>
      <w:proofErr w:type="spellStart"/>
      <w:r w:rsidR="00120EA8">
        <w:t>Cu</w:t>
      </w:r>
      <w:proofErr w:type="spellEnd"/>
      <w:r w:rsidR="00120EA8">
        <w:t>; Leiter</w:t>
      </w:r>
      <w:r w:rsidR="00120EA8">
        <w:rPr>
          <w:vertAlign w:val="subscript"/>
        </w:rPr>
        <w:t>2</w:t>
      </w:r>
      <w:r w:rsidR="00120EA8">
        <w:t xml:space="preserve">=Al; l=100m; R=0.3Ω; </w:t>
      </w:r>
      <w:proofErr w:type="spellStart"/>
      <w:r w:rsidR="00120EA8" w:rsidRPr="00120EA8">
        <w:t>ρ</w:t>
      </w:r>
      <w:r w:rsidR="007232F5">
        <w:rPr>
          <w:vertAlign w:val="subscript"/>
        </w:rPr>
        <w:t>Cu</w:t>
      </w:r>
      <w:proofErr w:type="spellEnd"/>
      <w:r w:rsidR="00120EA8">
        <w:t>=0.01786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Ω∙mm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120EA8">
        <w:t xml:space="preserve">; </w:t>
      </w:r>
      <w:proofErr w:type="spellStart"/>
      <w:r w:rsidR="00120EA8" w:rsidRPr="00120EA8">
        <w:t>ρ</w:t>
      </w:r>
      <w:r w:rsidR="007232F5">
        <w:rPr>
          <w:vertAlign w:val="subscript"/>
        </w:rPr>
        <w:t>Al</w:t>
      </w:r>
      <w:proofErr w:type="spellEnd"/>
      <w:r w:rsidR="00120EA8">
        <w:t>=0.0286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Ω∙mm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:rsidR="00120EA8" w:rsidRDefault="00120EA8" w:rsidP="00412408">
      <w:pPr>
        <w:pStyle w:val="Textkrper-Zeileneinzug"/>
        <w:rPr>
          <w:vertAlign w:val="subscript"/>
        </w:rPr>
      </w:pPr>
      <w:r>
        <w:t xml:space="preserve">Gesucht: a) </w:t>
      </w:r>
      <w:proofErr w:type="spellStart"/>
      <w:r>
        <w:t>A</w:t>
      </w:r>
      <w:r>
        <w:rPr>
          <w:vertAlign w:val="subscript"/>
        </w:rPr>
        <w:t>Cu</w:t>
      </w:r>
      <w:proofErr w:type="spellEnd"/>
    </w:p>
    <w:p w:rsidR="00120EA8" w:rsidRPr="00120EA8" w:rsidRDefault="00120EA8" w:rsidP="00120EA8">
      <w:pPr>
        <w:pStyle w:val="Textkrper-Zeileneinzug"/>
      </w:pPr>
      <w:r>
        <w:rPr>
          <w:vertAlign w:val="subscript"/>
        </w:rPr>
        <w:t xml:space="preserve">                     </w:t>
      </w:r>
      <w:r>
        <w:t xml:space="preserve">b) </w:t>
      </w:r>
      <w:proofErr w:type="spellStart"/>
      <w:r>
        <w:t>A</w:t>
      </w:r>
      <w:r>
        <w:rPr>
          <w:vertAlign w:val="subscript"/>
        </w:rPr>
        <w:t>Al</w:t>
      </w:r>
      <w:proofErr w:type="spellEnd"/>
    </w:p>
    <w:p w:rsidR="00120EA8" w:rsidRDefault="00120EA8" w:rsidP="00412408">
      <w:pPr>
        <w:pStyle w:val="Textkrper-Zeileneinzug"/>
      </w:pPr>
      <w:r>
        <w:t>Lösung a):</w:t>
      </w:r>
    </w:p>
    <w:p w:rsidR="00120EA8" w:rsidRDefault="00120EA8" w:rsidP="00412408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Cu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ρ∙l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0.01786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Ω∙mm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∙100</m:t>
            </m:r>
          </m:num>
          <m:den>
            <m:r>
              <w:rPr>
                <w:rFonts w:ascii="Cambria Math" w:hAnsi="Cambria Math"/>
              </w:rPr>
              <m:t>0.3Ω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5.953mm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bar>
          </m:e>
        </m:bar>
      </m:oMath>
    </w:p>
    <w:p w:rsidR="007232F5" w:rsidRDefault="007232F5" w:rsidP="00412408">
      <w:pPr>
        <w:pStyle w:val="Textkrper-Zeileneinzug"/>
      </w:pPr>
      <w:r>
        <w:t>Lösung b):</w:t>
      </w:r>
    </w:p>
    <w:p w:rsidR="007232F5" w:rsidRDefault="007232F5" w:rsidP="00412408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ρ∙l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0.0286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Ω∙mm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∙100</m:t>
            </m:r>
          </m:num>
          <m:den>
            <m:r>
              <w:rPr>
                <w:rFonts w:ascii="Cambria Math" w:hAnsi="Cambria Math"/>
              </w:rPr>
              <m:t>0.3Ω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9.533mm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bar>
          </m:e>
        </m:bar>
      </m:oMath>
    </w:p>
    <w:p w:rsidR="007232F5" w:rsidRDefault="007232F5" w:rsidP="00412408">
      <w:pPr>
        <w:pStyle w:val="Textkrper-Zeileneinzug"/>
      </w:pPr>
    </w:p>
    <w:p w:rsidR="007232F5" w:rsidRDefault="007232F5" w:rsidP="00412408">
      <w:pPr>
        <w:pStyle w:val="Textkrper-Zeileneinzug"/>
      </w:pPr>
    </w:p>
    <w:p w:rsidR="007232F5" w:rsidRDefault="007232F5" w:rsidP="00412408">
      <w:pPr>
        <w:pStyle w:val="Textkrper-Zeileneinzug"/>
      </w:pPr>
    </w:p>
    <w:p w:rsidR="007232F5" w:rsidRDefault="007232F5" w:rsidP="00412408">
      <w:pPr>
        <w:pStyle w:val="Textkrper-Zeileneinzug"/>
      </w:pPr>
    </w:p>
    <w:p w:rsidR="007232F5" w:rsidRDefault="007232F5" w:rsidP="00412408">
      <w:pPr>
        <w:pStyle w:val="Textkrper-Zeileneinzug"/>
      </w:pPr>
      <w:r>
        <w:lastRenderedPageBreak/>
        <w:t>Seite 44/Nr. 5</w:t>
      </w:r>
    </w:p>
    <w:p w:rsidR="007232F5" w:rsidRDefault="007232F5" w:rsidP="00412408">
      <w:pPr>
        <w:pStyle w:val="Textkrper-Zeileneinzug"/>
      </w:pPr>
      <w:r>
        <w:t>Gegeben:</w:t>
      </w:r>
      <w:r w:rsidRPr="007232F5">
        <w:t xml:space="preserve"> </w:t>
      </w:r>
      <w:r>
        <w:t xml:space="preserve">Leiter=CuNi44; d=0.5mm; </w:t>
      </w:r>
      <w:r w:rsidR="00825592">
        <w:t>l=230mm; D=56mm</w:t>
      </w:r>
      <w:r w:rsidR="006C3060">
        <w:t>; ρ=0.49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Ω∙mm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:rsidR="007232F5" w:rsidRDefault="007232F5" w:rsidP="00412408">
      <w:pPr>
        <w:pStyle w:val="Textkrper-Zeileneinzug"/>
      </w:pPr>
      <w:r>
        <w:t>Gesucht: a)Anz. Wicklungen n</w:t>
      </w:r>
    </w:p>
    <w:p w:rsidR="007232F5" w:rsidRDefault="007232F5" w:rsidP="00412408">
      <w:pPr>
        <w:pStyle w:val="Textkrper-Zeileneinzug"/>
      </w:pPr>
      <w:r>
        <w:t xml:space="preserve">              b)Drahtlänge l</w:t>
      </w:r>
      <w:r w:rsidR="00825592">
        <w:rPr>
          <w:vertAlign w:val="subscript"/>
        </w:rPr>
        <w:t>2</w:t>
      </w:r>
      <w:r>
        <w:t xml:space="preserve"> [m]</w:t>
      </w:r>
      <w:r w:rsidR="00825592">
        <w:t>;U</w:t>
      </w:r>
    </w:p>
    <w:p w:rsidR="00120EA8" w:rsidRDefault="007232F5" w:rsidP="00412408">
      <w:pPr>
        <w:pStyle w:val="Textkrper-Zeileneinzug"/>
      </w:pPr>
      <w:r>
        <w:t xml:space="preserve">              c) </w:t>
      </w:r>
      <w:r w:rsidR="00783E11">
        <w:t>Widerstand R [Ω]</w:t>
      </w:r>
    </w:p>
    <w:p w:rsidR="00825592" w:rsidRDefault="00825592" w:rsidP="00412408">
      <w:pPr>
        <w:pStyle w:val="Textkrper-Zeileneinzug"/>
      </w:pPr>
      <w:r>
        <w:t>Lösung a):</w:t>
      </w:r>
    </w:p>
    <w:p w:rsidR="00825592" w:rsidRDefault="00825592" w:rsidP="00412408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230mm</m:t>
            </m:r>
          </m:num>
          <m:den>
            <m:r>
              <w:rPr>
                <w:rFonts w:ascii="Cambria Math" w:hAnsi="Cambria Math"/>
              </w:rPr>
              <m:t>0.5mm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460</m:t>
                </m:r>
              </m:e>
            </m:bar>
          </m:e>
        </m:bar>
      </m:oMath>
    </w:p>
    <w:p w:rsidR="00825592" w:rsidRDefault="00825592" w:rsidP="00412408">
      <w:pPr>
        <w:pStyle w:val="Textkrper-Zeileneinzug"/>
      </w:pPr>
      <w:r>
        <w:t>Lösung b):</w:t>
      </w:r>
    </w:p>
    <w:p w:rsidR="00825592" w:rsidRDefault="00825592" w:rsidP="00412408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U+d</m:t>
            </m:r>
          </m:e>
        </m:d>
        <m:r>
          <w:rPr>
            <w:rFonts w:ascii="Cambria Math" w:hAnsi="Cambria Math"/>
          </w:rPr>
          <m:t>∙π=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56mm-0.5mm</m:t>
            </m:r>
          </m:e>
        </m:d>
        <m:r>
          <w:rPr>
            <w:rFonts w:ascii="Cambria Math" w:hAnsi="Cambria Math"/>
          </w:rPr>
          <m:t>∙π=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177.5mm</m:t>
            </m:r>
          </m:e>
        </m:bar>
      </m:oMath>
    </w:p>
    <w:p w:rsidR="00825592" w:rsidRDefault="00825592" w:rsidP="00412408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=n∙U=460∙177.5=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81.65</m:t>
                </m:r>
                <m:r>
                  <w:rPr>
                    <w:rFonts w:ascii="Cambria Math" w:hAnsi="Cambria Math"/>
                  </w:rPr>
                  <m:t>0</m:t>
                </m:r>
                <w:bookmarkStart w:id="0" w:name="_GoBack"/>
                <w:bookmarkEnd w:id="0"/>
                <m:r>
                  <w:rPr>
                    <w:rFonts w:ascii="Cambria Math" w:hAnsi="Cambria Math"/>
                  </w:rPr>
                  <m:t>m</m:t>
                </m:r>
              </m:e>
            </m:bar>
          </m:e>
        </m:bar>
      </m:oMath>
    </w:p>
    <w:p w:rsidR="006C3060" w:rsidRDefault="006C3060" w:rsidP="00412408">
      <w:pPr>
        <w:pStyle w:val="Textkrper-Zeileneinzug"/>
      </w:pPr>
      <w:r>
        <w:t>Lösung c):</w:t>
      </w:r>
    </w:p>
    <w:p w:rsidR="006C3060" w:rsidRDefault="006C3060" w:rsidP="00412408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∙π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(0.5mm)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∙π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0.1963mm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6C3060" w:rsidRPr="00F40B23" w:rsidRDefault="006C3060" w:rsidP="00412408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0.49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Ω∙mm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∙81.65m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0.1963mm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203.813Ω</m:t>
                </m:r>
              </m:e>
            </m:bar>
          </m:e>
        </m:bar>
      </m:oMath>
      <w:permEnd w:id="201068177"/>
    </w:p>
    <w:sectPr w:rsidR="006C3060" w:rsidRPr="00F40B23" w:rsidSect="002D2CF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C63" w:rsidRDefault="00BA5C63">
      <w:r>
        <w:separator/>
      </w:r>
    </w:p>
  </w:endnote>
  <w:endnote w:type="continuationSeparator" w:id="0">
    <w:p w:rsidR="00BA5C63" w:rsidRDefault="00BA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BA5C63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527942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527942" w:rsidRPr="009D01A9">
      <w:rPr>
        <w:sz w:val="12"/>
        <w:szCs w:val="12"/>
      </w:rPr>
      <w:fldChar w:fldCharType="separate"/>
    </w:r>
    <w:r w:rsidR="008B4B29">
      <w:rPr>
        <w:noProof/>
        <w:sz w:val="12"/>
        <w:szCs w:val="12"/>
      </w:rPr>
      <w:t>04.11.15</w:t>
    </w:r>
    <w:r w:rsidR="00527942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527942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527942" w:rsidRPr="009D01A9">
      <w:rPr>
        <w:sz w:val="12"/>
        <w:szCs w:val="12"/>
      </w:rPr>
      <w:fldChar w:fldCharType="separate"/>
    </w:r>
    <w:r w:rsidR="008B4B29">
      <w:rPr>
        <w:noProof/>
        <w:sz w:val="12"/>
        <w:szCs w:val="12"/>
      </w:rPr>
      <w:t>2</w:t>
    </w:r>
    <w:r w:rsidR="00527942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BA5C63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527942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527942" w:rsidRPr="009D01A9">
      <w:rPr>
        <w:sz w:val="12"/>
        <w:szCs w:val="12"/>
      </w:rPr>
      <w:fldChar w:fldCharType="separate"/>
    </w:r>
    <w:r w:rsidR="008B4B29">
      <w:rPr>
        <w:noProof/>
        <w:sz w:val="12"/>
        <w:szCs w:val="12"/>
      </w:rPr>
      <w:t>04.11.15</w:t>
    </w:r>
    <w:r w:rsidR="00527942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527942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527942" w:rsidRPr="009D01A9">
      <w:rPr>
        <w:sz w:val="12"/>
        <w:szCs w:val="12"/>
      </w:rPr>
      <w:fldChar w:fldCharType="separate"/>
    </w:r>
    <w:r w:rsidR="008B4B29">
      <w:rPr>
        <w:noProof/>
        <w:sz w:val="12"/>
        <w:szCs w:val="12"/>
      </w:rPr>
      <w:t>1</w:t>
    </w:r>
    <w:r w:rsidR="00527942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C63" w:rsidRDefault="00BA5C63">
      <w:r>
        <w:separator/>
      </w:r>
    </w:p>
  </w:footnote>
  <w:footnote w:type="continuationSeparator" w:id="0">
    <w:p w:rsidR="00BA5C63" w:rsidRDefault="00BA5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A3282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LA01: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335A3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LA0</w:t>
          </w:r>
          <w:r w:rsidR="00335A38">
            <w:rPr>
              <w:rFonts w:ascii="Arial" w:hAnsi="Arial"/>
              <w:lang w:val="de-CH"/>
            </w:rPr>
            <w:t>7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335A38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</w:t>
          </w:r>
          <w:r w:rsidR="00335A38">
            <w:rPr>
              <w:rStyle w:val="Lernzielbeschreibung"/>
            </w:rPr>
            <w:t>den Widerstand bzw. die Leitfähigkeit von elektrischen Leitern berechnen</w:t>
          </w:r>
          <w:r>
            <w:rPr>
              <w:rStyle w:val="Lernzielbeschreibung"/>
            </w:rPr>
            <w:t>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582"/>
    <w:rsid w:val="00001109"/>
    <w:rsid w:val="00001E06"/>
    <w:rsid w:val="00012233"/>
    <w:rsid w:val="0001269C"/>
    <w:rsid w:val="0001522D"/>
    <w:rsid w:val="00020779"/>
    <w:rsid w:val="00026697"/>
    <w:rsid w:val="00051280"/>
    <w:rsid w:val="00060A6A"/>
    <w:rsid w:val="00065507"/>
    <w:rsid w:val="000660F8"/>
    <w:rsid w:val="0007197A"/>
    <w:rsid w:val="000737C9"/>
    <w:rsid w:val="000739A2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0EA8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771BA"/>
    <w:rsid w:val="001868E3"/>
    <w:rsid w:val="001907D1"/>
    <w:rsid w:val="0019174F"/>
    <w:rsid w:val="001A7DD6"/>
    <w:rsid w:val="001C0ADE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CB1"/>
    <w:rsid w:val="0026257C"/>
    <w:rsid w:val="00295B5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6AD4"/>
    <w:rsid w:val="00302478"/>
    <w:rsid w:val="00303284"/>
    <w:rsid w:val="00306711"/>
    <w:rsid w:val="003125FF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90BEE"/>
    <w:rsid w:val="00396810"/>
    <w:rsid w:val="003B039F"/>
    <w:rsid w:val="003B40D5"/>
    <w:rsid w:val="003B7626"/>
    <w:rsid w:val="003B7775"/>
    <w:rsid w:val="003C046F"/>
    <w:rsid w:val="003C2A85"/>
    <w:rsid w:val="003D2A7F"/>
    <w:rsid w:val="003D588F"/>
    <w:rsid w:val="003E5D44"/>
    <w:rsid w:val="003F3469"/>
    <w:rsid w:val="003F3F5A"/>
    <w:rsid w:val="003F4ED1"/>
    <w:rsid w:val="00401A79"/>
    <w:rsid w:val="004070B5"/>
    <w:rsid w:val="00412408"/>
    <w:rsid w:val="00412735"/>
    <w:rsid w:val="004131B2"/>
    <w:rsid w:val="00414DB3"/>
    <w:rsid w:val="00415238"/>
    <w:rsid w:val="004221E7"/>
    <w:rsid w:val="0042312B"/>
    <w:rsid w:val="004372DA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20F73"/>
    <w:rsid w:val="00522193"/>
    <w:rsid w:val="00524236"/>
    <w:rsid w:val="005275BD"/>
    <w:rsid w:val="00527942"/>
    <w:rsid w:val="005279A2"/>
    <w:rsid w:val="0053053F"/>
    <w:rsid w:val="00530CA4"/>
    <w:rsid w:val="005525E5"/>
    <w:rsid w:val="00557A16"/>
    <w:rsid w:val="0056626D"/>
    <w:rsid w:val="00587825"/>
    <w:rsid w:val="005A0C14"/>
    <w:rsid w:val="005A4955"/>
    <w:rsid w:val="005A5B8D"/>
    <w:rsid w:val="005A6AD8"/>
    <w:rsid w:val="005B24FD"/>
    <w:rsid w:val="005B3C53"/>
    <w:rsid w:val="005C033F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F0C78"/>
    <w:rsid w:val="005F0F5A"/>
    <w:rsid w:val="005F6DAB"/>
    <w:rsid w:val="00605406"/>
    <w:rsid w:val="0060705F"/>
    <w:rsid w:val="006149D8"/>
    <w:rsid w:val="00615804"/>
    <w:rsid w:val="006224BD"/>
    <w:rsid w:val="0063237C"/>
    <w:rsid w:val="00632ACE"/>
    <w:rsid w:val="006352A3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C3060"/>
    <w:rsid w:val="006D2E12"/>
    <w:rsid w:val="006E356E"/>
    <w:rsid w:val="006F2FA6"/>
    <w:rsid w:val="006F32B9"/>
    <w:rsid w:val="007010D9"/>
    <w:rsid w:val="00711000"/>
    <w:rsid w:val="007117B6"/>
    <w:rsid w:val="00713FA5"/>
    <w:rsid w:val="00716E02"/>
    <w:rsid w:val="0071721A"/>
    <w:rsid w:val="00720700"/>
    <w:rsid w:val="007232F5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3E11"/>
    <w:rsid w:val="00785F0C"/>
    <w:rsid w:val="0078787A"/>
    <w:rsid w:val="00791F2E"/>
    <w:rsid w:val="007924D2"/>
    <w:rsid w:val="00795ADB"/>
    <w:rsid w:val="007A0FBD"/>
    <w:rsid w:val="007A3653"/>
    <w:rsid w:val="007B0469"/>
    <w:rsid w:val="007C14A4"/>
    <w:rsid w:val="007C2171"/>
    <w:rsid w:val="007C222A"/>
    <w:rsid w:val="007C27E1"/>
    <w:rsid w:val="007D22BA"/>
    <w:rsid w:val="007D42EC"/>
    <w:rsid w:val="007E4EEC"/>
    <w:rsid w:val="007F3AB9"/>
    <w:rsid w:val="007F43BE"/>
    <w:rsid w:val="007F6B9A"/>
    <w:rsid w:val="0080324D"/>
    <w:rsid w:val="0080730A"/>
    <w:rsid w:val="0080776B"/>
    <w:rsid w:val="00812757"/>
    <w:rsid w:val="008137EE"/>
    <w:rsid w:val="008220FC"/>
    <w:rsid w:val="008238DC"/>
    <w:rsid w:val="00825592"/>
    <w:rsid w:val="0082683B"/>
    <w:rsid w:val="00827812"/>
    <w:rsid w:val="00827E58"/>
    <w:rsid w:val="00840F98"/>
    <w:rsid w:val="008515F3"/>
    <w:rsid w:val="00851991"/>
    <w:rsid w:val="008519D8"/>
    <w:rsid w:val="0086474C"/>
    <w:rsid w:val="008757B2"/>
    <w:rsid w:val="00882BAD"/>
    <w:rsid w:val="008856ED"/>
    <w:rsid w:val="008879BC"/>
    <w:rsid w:val="008A198E"/>
    <w:rsid w:val="008A6100"/>
    <w:rsid w:val="008B340B"/>
    <w:rsid w:val="008B4B29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87591"/>
    <w:rsid w:val="00991F03"/>
    <w:rsid w:val="009957F2"/>
    <w:rsid w:val="00995828"/>
    <w:rsid w:val="00995B99"/>
    <w:rsid w:val="00996531"/>
    <w:rsid w:val="009A7199"/>
    <w:rsid w:val="009B04E3"/>
    <w:rsid w:val="009B2C9F"/>
    <w:rsid w:val="009C06C5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A5C63"/>
    <w:rsid w:val="00BB4EBA"/>
    <w:rsid w:val="00BB544A"/>
    <w:rsid w:val="00BB63E8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4490"/>
    <w:rsid w:val="00BF60F3"/>
    <w:rsid w:val="00C0511E"/>
    <w:rsid w:val="00C2160C"/>
    <w:rsid w:val="00C23359"/>
    <w:rsid w:val="00C4001C"/>
    <w:rsid w:val="00C430C1"/>
    <w:rsid w:val="00C468C0"/>
    <w:rsid w:val="00C549DB"/>
    <w:rsid w:val="00C748C2"/>
    <w:rsid w:val="00C756B2"/>
    <w:rsid w:val="00C77135"/>
    <w:rsid w:val="00C859A6"/>
    <w:rsid w:val="00C92D04"/>
    <w:rsid w:val="00C948C6"/>
    <w:rsid w:val="00CA2B14"/>
    <w:rsid w:val="00CA4A07"/>
    <w:rsid w:val="00CB02BD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14F20"/>
    <w:rsid w:val="00D15D1E"/>
    <w:rsid w:val="00D209BD"/>
    <w:rsid w:val="00D27523"/>
    <w:rsid w:val="00D30D2F"/>
    <w:rsid w:val="00D4125D"/>
    <w:rsid w:val="00D5044B"/>
    <w:rsid w:val="00D60398"/>
    <w:rsid w:val="00D61772"/>
    <w:rsid w:val="00D658F7"/>
    <w:rsid w:val="00D74646"/>
    <w:rsid w:val="00D75249"/>
    <w:rsid w:val="00D7562B"/>
    <w:rsid w:val="00D956D9"/>
    <w:rsid w:val="00DA5D90"/>
    <w:rsid w:val="00DA6942"/>
    <w:rsid w:val="00DD1C04"/>
    <w:rsid w:val="00DD7976"/>
    <w:rsid w:val="00DE5577"/>
    <w:rsid w:val="00DF13DE"/>
    <w:rsid w:val="00E03393"/>
    <w:rsid w:val="00E074B5"/>
    <w:rsid w:val="00E1418F"/>
    <w:rsid w:val="00E171D8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20490"/>
    <w:rsid w:val="00F21FB6"/>
    <w:rsid w:val="00F263A5"/>
    <w:rsid w:val="00F34D17"/>
    <w:rsid w:val="00F36925"/>
    <w:rsid w:val="00F36AF5"/>
    <w:rsid w:val="00F3782E"/>
    <w:rsid w:val="00F40B23"/>
    <w:rsid w:val="00F46D5D"/>
    <w:rsid w:val="00F5054F"/>
    <w:rsid w:val="00F5230F"/>
    <w:rsid w:val="00F723D4"/>
    <w:rsid w:val="00F8190D"/>
    <w:rsid w:val="00F82E07"/>
    <w:rsid w:val="00F83C23"/>
    <w:rsid w:val="00F83C3D"/>
    <w:rsid w:val="00F83EA8"/>
    <w:rsid w:val="00F8501F"/>
    <w:rsid w:val="00F95E63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E034F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FE88AE4-B4AA-4C55-AA61-95E9FBF8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84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9</cp:revision>
  <cp:lastPrinted>2009-05-19T15:08:00Z</cp:lastPrinted>
  <dcterms:created xsi:type="dcterms:W3CDTF">2009-10-17T16:39:00Z</dcterms:created>
  <dcterms:modified xsi:type="dcterms:W3CDTF">2015-11-04T16:29:00Z</dcterms:modified>
</cp:coreProperties>
</file>