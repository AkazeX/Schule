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77" w:rsidRDefault="00FB1877" w:rsidP="00FB1877">
      <w:pPr>
        <w:pStyle w:val="berschrift1"/>
      </w:pPr>
      <w:r>
        <w:t>Spannungsteiler unbelastet und belastet</w:t>
      </w:r>
    </w:p>
    <w:p w:rsidR="00FB1877" w:rsidRDefault="00FB1877" w:rsidP="00FB1877">
      <w:pPr>
        <w:pStyle w:val="Textkrper-Zeileneinzug"/>
      </w:pPr>
      <w:r>
        <w:t xml:space="preserve">Lernziel: Sie können die Formel für den Spannungsteiler unbelastet und </w:t>
      </w:r>
      <w:r w:rsidR="00CF2165" w:rsidRPr="00CF2165">
        <w:rPr>
          <w:noProof/>
          <w:lang w:val="en-US" w:eastAsia="zh-C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5092365</wp:posOffset>
            </wp:positionH>
            <wp:positionV relativeFrom="paragraph">
              <wp:posOffset>31087</wp:posOffset>
            </wp:positionV>
            <wp:extent cx="795446" cy="698361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belastet aus den bekannten Gesetzen der Elektrotechnik herleiten und damit Berechnungen durchführen.</w:t>
      </w:r>
    </w:p>
    <w:p w:rsidR="00FB1877" w:rsidRPr="00FB1877" w:rsidRDefault="00FB1877" w:rsidP="00FB1877">
      <w:pPr>
        <w:pStyle w:val="Textkrper-Zeileneinzug"/>
      </w:pPr>
      <w:r w:rsidRPr="00FB1877">
        <w:t>Material:</w:t>
      </w:r>
      <w:r w:rsidRPr="00FB1877">
        <w:tab/>
        <w:t>Notebook</w:t>
      </w:r>
      <w:r w:rsidR="00CF2165">
        <w:t>, Praktikum-Material</w:t>
      </w:r>
      <w:r w:rsidRPr="00FB1877">
        <w:t>.</w:t>
      </w:r>
    </w:p>
    <w:p w:rsidR="00FB1877" w:rsidRPr="00FB1877" w:rsidRDefault="00FB1877" w:rsidP="00FB1877">
      <w:pPr>
        <w:pStyle w:val="Textkrper-Zeileneinzug"/>
      </w:pPr>
      <w:r w:rsidRPr="00FB1877">
        <w:t>Zeitbedarf:</w:t>
      </w:r>
      <w:r w:rsidRPr="00FB1877">
        <w:tab/>
        <w:t xml:space="preserve">ca. </w:t>
      </w:r>
      <w:r w:rsidR="00CF2165">
        <w:t>2</w:t>
      </w:r>
      <w:r w:rsidRPr="00FB1877">
        <w:t xml:space="preserve"> Lektion</w:t>
      </w:r>
      <w:r w:rsidR="00CF2165">
        <w:t>en</w:t>
      </w:r>
    </w:p>
    <w:p w:rsidR="00FB1877" w:rsidRDefault="00FB1877" w:rsidP="00FB1877">
      <w:pPr>
        <w:pStyle w:val="Textkrper-Zeileneinzug"/>
      </w:pPr>
      <w:r w:rsidRPr="00FB1877">
        <w:t>Sozialform:</w:t>
      </w:r>
      <w:r w:rsidRPr="00FB1877">
        <w:tab/>
      </w:r>
      <w:r w:rsidR="00CF2165">
        <w:t>Partnerarbeit</w:t>
      </w:r>
    </w:p>
    <w:p w:rsidR="00CF2165" w:rsidRDefault="00CF2165" w:rsidP="00CF2165">
      <w:pPr>
        <w:pStyle w:val="Antwort"/>
      </w:pPr>
      <w:r>
        <w:tab/>
      </w:r>
      <w:r>
        <w:tab/>
        <w:t>Name 1:</w:t>
      </w:r>
      <w:r w:rsidR="00AA0949">
        <w:t xml:space="preserve"> Nico Müller</w:t>
      </w:r>
    </w:p>
    <w:p w:rsidR="00CF2165" w:rsidRPr="00FB1877" w:rsidRDefault="00CF2165" w:rsidP="00CF2165">
      <w:pPr>
        <w:pStyle w:val="Antwort"/>
      </w:pPr>
      <w:r>
        <w:tab/>
      </w:r>
      <w:r>
        <w:tab/>
        <w:t>Name 2:</w:t>
      </w:r>
      <w:r w:rsidR="00AA0949">
        <w:t xml:space="preserve"> Luca Schäfli</w:t>
      </w:r>
    </w:p>
    <w:p w:rsidR="00FB1877" w:rsidRPr="00FB1877" w:rsidRDefault="00FB1877" w:rsidP="00FB1877">
      <w:pPr>
        <w:pStyle w:val="Textkrper-Zeileneinzug"/>
        <w:rPr>
          <w:b/>
          <w:i/>
          <w:lang w:val="de-DE"/>
        </w:rPr>
      </w:pPr>
      <w:r w:rsidRPr="00FB1877">
        <w:rPr>
          <w:b/>
          <w:i/>
          <w:lang w:val="de-DE"/>
        </w:rPr>
        <w:t>Aufgabenstellung</w:t>
      </w:r>
    </w:p>
    <w:p w:rsidR="00FB1877" w:rsidRPr="00FB1877" w:rsidRDefault="00FB1877" w:rsidP="00FB1877">
      <w:pPr>
        <w:pStyle w:val="Textkrper-Zeileneinzug"/>
        <w:rPr>
          <w:i/>
        </w:rPr>
      </w:pPr>
      <w:r w:rsidRPr="00FB1877">
        <w:rPr>
          <w:noProof/>
          <w:lang w:val="en-US" w:eastAsia="zh-C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3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1877">
        <w:rPr>
          <w:i/>
        </w:rPr>
        <w:t>Das Ergebnis dieses Auftrages ist ein Dokument, das Bestandteil Ihrer Lerndokumentation ist.</w:t>
      </w:r>
      <w:r w:rsidRPr="00FB1877">
        <w:rPr>
          <w:i/>
        </w:rPr>
        <w:br/>
        <w:t>Notieren Sie sich alle Fragen und Unklarheiten und klären Sie alles bis zum Ende der Unterrichtseinheit.</w:t>
      </w:r>
    </w:p>
    <w:p w:rsidR="00FB1877" w:rsidRPr="00FB1877" w:rsidRDefault="00FB1877" w:rsidP="00FB1877">
      <w:pPr>
        <w:pStyle w:val="Textkrper-Zeileneinzug"/>
      </w:pPr>
    </w:p>
    <w:p w:rsidR="00864330" w:rsidRDefault="00864330" w:rsidP="00FB1877">
      <w:pPr>
        <w:pStyle w:val="Textkrper-Zeileneinzug"/>
        <w:numPr>
          <w:ilvl w:val="0"/>
          <w:numId w:val="5"/>
        </w:numPr>
      </w:pPr>
      <w:r>
        <w:t>Notieren Sie die Namen der Gruppenmitglieder oben im Dokument.</w:t>
      </w:r>
    </w:p>
    <w:p w:rsidR="00FB1877" w:rsidRDefault="00CF2165" w:rsidP="00FB1877">
      <w:pPr>
        <w:pStyle w:val="Textkrper-Zeileneinzug"/>
        <w:numPr>
          <w:ilvl w:val="0"/>
          <w:numId w:val="5"/>
        </w:numPr>
      </w:pPr>
      <w:r>
        <w:t>Lösen Sie den nachfolgend beschriebenen Versuch und dokumentieren Sie Ihre Messungen</w:t>
      </w:r>
      <w:r w:rsidR="00FB1877" w:rsidRPr="00FB1877">
        <w:t>.</w:t>
      </w:r>
    </w:p>
    <w:p w:rsidR="00CF2165" w:rsidRDefault="00CF2165" w:rsidP="00FB1877">
      <w:pPr>
        <w:pStyle w:val="Textkrper-Zeileneinzug"/>
        <w:numPr>
          <w:ilvl w:val="0"/>
          <w:numId w:val="5"/>
        </w:numPr>
      </w:pPr>
      <w:r>
        <w:t>Lösen Sie die Herleitung der Formeln für den unbelasteten und den belasteten Spannungsteiler.</w:t>
      </w:r>
    </w:p>
    <w:p w:rsidR="00864330" w:rsidRPr="00FB1877" w:rsidRDefault="00864330" w:rsidP="00FB1877">
      <w:pPr>
        <w:pStyle w:val="Textkrper-Zeileneinzug"/>
        <w:numPr>
          <w:ilvl w:val="0"/>
          <w:numId w:val="5"/>
        </w:numPr>
      </w:pPr>
      <w:r>
        <w:t>Beantworten Sie die Wiederholungsfragen am Schluss des Dokumentes</w:t>
      </w:r>
    </w:p>
    <w:p w:rsidR="00FB1877" w:rsidRDefault="00FB1877" w:rsidP="00FB1877">
      <w:pPr>
        <w:pStyle w:val="Textkrper-Zeileneinzug"/>
      </w:pPr>
    </w:p>
    <w:p w:rsidR="00864330" w:rsidRDefault="00864330">
      <w:pPr>
        <w:rPr>
          <w:rFonts w:ascii="Verdana" w:hAnsi="Verdana"/>
          <w:lang w:val="de-CH"/>
        </w:rPr>
      </w:pPr>
      <w:r>
        <w:br w:type="page"/>
      </w:r>
    </w:p>
    <w:p w:rsidR="00864330" w:rsidRDefault="00864330" w:rsidP="00864330">
      <w:pPr>
        <w:pStyle w:val="berschrift2"/>
      </w:pPr>
      <w:r>
        <w:lastRenderedPageBreak/>
        <w:t xml:space="preserve">Versuch: Fester Spannungsteiler </w:t>
      </w:r>
    </w:p>
    <w:p w:rsidR="00864330" w:rsidRDefault="00864330" w:rsidP="00864330">
      <w:pPr>
        <w:pStyle w:val="Textkrper-Zeileneinzug"/>
        <w:ind w:left="2124" w:hanging="1415"/>
      </w:pPr>
      <w:r>
        <w:rPr>
          <w:u w:val="single"/>
        </w:rPr>
        <w:t>Aufgabe:</w:t>
      </w:r>
      <w:r>
        <w:tab/>
        <w:t>Bauen Sie den Spannungsteiler nach Schema auf, und messen Sie  die geforderten Grössen mit den verschiedenen Lasten.</w:t>
      </w:r>
    </w:p>
    <w:p w:rsidR="00864330" w:rsidRPr="00864330" w:rsidRDefault="00864330" w:rsidP="00864330">
      <w:pPr>
        <w:pStyle w:val="Textkrper-Zeileneinzug"/>
        <w:ind w:left="2124" w:hanging="1415"/>
      </w:pPr>
      <w:r w:rsidRPr="00864330">
        <w:rPr>
          <w:u w:val="single"/>
        </w:rPr>
        <w:t>Hilfsmittel:</w:t>
      </w:r>
      <w:r w:rsidRPr="00864330">
        <w:tab/>
        <w:t xml:space="preserve">Grundlagenplatte </w:t>
      </w:r>
    </w:p>
    <w:p w:rsidR="00864330" w:rsidRPr="00864330" w:rsidRDefault="00864330" w:rsidP="00864330">
      <w:pPr>
        <w:pStyle w:val="Textkrper-Zeileneinzug"/>
        <w:ind w:left="2124" w:hanging="1415"/>
      </w:pPr>
      <w:r w:rsidRPr="00864330">
        <w:tab/>
      </w:r>
      <w:r w:rsidRPr="00864330">
        <w:tab/>
        <w:t xml:space="preserve">Netzgerät </w:t>
      </w:r>
    </w:p>
    <w:p w:rsidR="00864330" w:rsidRPr="00864330" w:rsidRDefault="00864330" w:rsidP="00864330">
      <w:pPr>
        <w:pStyle w:val="Textkrper-Zeileneinzug"/>
        <w:ind w:left="2124" w:hanging="1415"/>
      </w:pPr>
      <w:r w:rsidRPr="00864330">
        <w:tab/>
      </w:r>
      <w:r w:rsidRPr="00864330">
        <w:tab/>
        <w:t>Digitalmultimeter (M2012)</w:t>
      </w:r>
    </w:p>
    <w:p w:rsidR="00864330" w:rsidRPr="00864330" w:rsidRDefault="00864330" w:rsidP="00864330">
      <w:pPr>
        <w:pStyle w:val="Textkrper-Zeileneinzug"/>
        <w:ind w:left="2124" w:hanging="1415"/>
      </w:pPr>
      <w:r w:rsidRPr="00864330">
        <w:tab/>
      </w:r>
      <w:r w:rsidRPr="00864330">
        <w:tab/>
        <w:t>Digitalmultimeter (Fluke 175)</w:t>
      </w:r>
    </w:p>
    <w:p w:rsidR="00864330" w:rsidRDefault="00864330" w:rsidP="00864330">
      <w:pPr>
        <w:pStyle w:val="Textkrper-Zeileneinzug"/>
        <w:ind w:left="2124" w:hanging="1415"/>
      </w:pPr>
    </w:p>
    <w:p w:rsidR="00864330" w:rsidRDefault="00864330" w:rsidP="00864330">
      <w:pPr>
        <w:pStyle w:val="Textkrper-Zeileneinzug"/>
      </w:pPr>
      <w:r>
        <w:rPr>
          <w:u w:val="single"/>
        </w:rPr>
        <w:t>Schema:</w:t>
      </w:r>
      <w:r>
        <w:tab/>
      </w:r>
      <w:r>
        <w:tab/>
      </w:r>
      <w:r>
        <w:tab/>
      </w:r>
      <w:r>
        <w:tab/>
      </w:r>
      <w:r>
        <w:rPr>
          <w:u w:val="single"/>
        </w:rPr>
        <w:t>Messwerte:</w:t>
      </w:r>
    </w:p>
    <w:p w:rsidR="00864330" w:rsidRDefault="00864330" w:rsidP="00864330"/>
    <w:p w:rsidR="00864330" w:rsidRDefault="00864330" w:rsidP="00864330">
      <w:pPr>
        <w:framePr w:hSpace="141" w:wrap="around" w:vAnchor="text" w:hAnchor="page" w:x="2236" w:y="130"/>
      </w:pPr>
      <w:r>
        <w:object w:dxaOrig="3331" w:dyaOrig="4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in" o:ole="">
            <v:imagedata r:id="rId10" o:title=""/>
          </v:shape>
          <o:OLEObject Type="Embed" ProgID="Word.Picture.8" ShapeID="_x0000_i1025" DrawAspect="Content" ObjectID="_1510388540" r:id="rId11"/>
        </w:objec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</w:tblGrid>
      <w:tr w:rsidR="00864330" w:rsidTr="005438D1"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864330" w:rsidRDefault="00864330" w:rsidP="005438D1">
            <w:pPr>
              <w:framePr w:h="0" w:hSpace="141" w:wrap="around" w:vAnchor="text" w:hAnchor="page" w:x="6106" w:y="13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Vorgabe:</w:t>
            </w:r>
          </w:p>
        </w:tc>
      </w:tr>
      <w:tr w:rsidR="00864330" w:rsidTr="005438D1">
        <w:tc>
          <w:tcPr>
            <w:tcW w:w="1701" w:type="dxa"/>
            <w:tcBorders>
              <w:top w:val="nil"/>
            </w:tcBorders>
          </w:tcPr>
          <w:p w:rsidR="00864330" w:rsidRDefault="00864330" w:rsidP="005438D1">
            <w:pPr>
              <w:framePr w:h="0" w:hSpace="141" w:wrap="around" w:vAnchor="text" w:hAnchor="page" w:x="6106" w:y="13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 = 10.0 V</w:t>
            </w:r>
          </w:p>
        </w:tc>
      </w:tr>
      <w:tr w:rsidR="00864330" w:rsidTr="005438D1">
        <w:tc>
          <w:tcPr>
            <w:tcW w:w="1701" w:type="dxa"/>
          </w:tcPr>
          <w:p w:rsidR="00864330" w:rsidRDefault="00864330" w:rsidP="005438D1">
            <w:pPr>
              <w:framePr w:h="0" w:hSpace="141" w:wrap="around" w:vAnchor="text" w:hAnchor="page" w:x="6106" w:y="13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</w:t>
            </w:r>
            <w:r>
              <w:rPr>
                <w:rFonts w:ascii="Verdana" w:hAnsi="Verdana"/>
                <w:vertAlign w:val="subscript"/>
                <w:lang w:val="en-GB"/>
              </w:rPr>
              <w:t>1</w:t>
            </w:r>
            <w:r>
              <w:rPr>
                <w:rFonts w:ascii="Verdana" w:hAnsi="Verdana"/>
                <w:lang w:val="en-GB"/>
              </w:rPr>
              <w:t xml:space="preserve"> = 470 </w:t>
            </w:r>
            <w:r>
              <w:rPr>
                <w:rFonts w:ascii="Verdana" w:hAnsi="Verdana"/>
              </w:rPr>
              <w:sym w:font="Symbol" w:char="F057"/>
            </w:r>
          </w:p>
        </w:tc>
      </w:tr>
      <w:tr w:rsidR="00864330" w:rsidTr="005438D1">
        <w:tc>
          <w:tcPr>
            <w:tcW w:w="1701" w:type="dxa"/>
          </w:tcPr>
          <w:p w:rsidR="00864330" w:rsidRDefault="00864330" w:rsidP="005438D1">
            <w:pPr>
              <w:framePr w:h="0" w:hSpace="141" w:wrap="around" w:vAnchor="text" w:hAnchor="page" w:x="6106" w:y="13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</w:t>
            </w:r>
            <w:r>
              <w:rPr>
                <w:rFonts w:ascii="Verdana" w:hAnsi="Verdana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lang w:val="en-GB"/>
              </w:rPr>
              <w:t xml:space="preserve"> = 1’000 </w:t>
            </w:r>
            <w:r>
              <w:rPr>
                <w:rFonts w:ascii="Verdana" w:hAnsi="Verdana"/>
              </w:rPr>
              <w:sym w:font="Symbol" w:char="F057"/>
            </w:r>
          </w:p>
        </w:tc>
      </w:tr>
    </w:tbl>
    <w:p w:rsidR="00864330" w:rsidRDefault="00864330" w:rsidP="00864330">
      <w:pPr>
        <w:pStyle w:val="Kopfzeile"/>
        <w:tabs>
          <w:tab w:val="clear" w:pos="4536"/>
          <w:tab w:val="clear" w:pos="9072"/>
        </w:tabs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p w:rsidR="00864330" w:rsidRDefault="00864330" w:rsidP="00864330">
      <w:pPr>
        <w:pStyle w:val="Kopfzeile"/>
        <w:tabs>
          <w:tab w:val="clear" w:pos="4536"/>
          <w:tab w:val="clear" w:pos="9072"/>
        </w:tabs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p w:rsidR="00864330" w:rsidRDefault="00864330" w:rsidP="00864330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703"/>
        <w:gridCol w:w="848"/>
        <w:gridCol w:w="849"/>
        <w:gridCol w:w="848"/>
        <w:gridCol w:w="852"/>
      </w:tblGrid>
      <w:tr w:rsidR="00864330" w:rsidTr="001B5D6E">
        <w:trPr>
          <w:trHeight w:val="315"/>
        </w:trPr>
        <w:tc>
          <w:tcPr>
            <w:tcW w:w="1097" w:type="dxa"/>
            <w:tcBorders>
              <w:top w:val="single" w:sz="6" w:space="0" w:color="auto"/>
              <w:right w:val="single" w:sz="6" w:space="0" w:color="auto"/>
            </w:tcBorders>
          </w:tcPr>
          <w:p w:rsidR="00864330" w:rsidRDefault="00864330" w:rsidP="005438D1">
            <w:pPr>
              <w:framePr w:h="0" w:hSpace="141" w:wrap="around" w:vAnchor="text" w:hAnchor="page" w:x="5926" w:y="40"/>
              <w:rPr>
                <w:rFonts w:ascii="Verdana" w:hAnsi="Verdana"/>
                <w:lang w:val="en-GB"/>
              </w:rPr>
            </w:pPr>
          </w:p>
        </w:tc>
        <w:tc>
          <w:tcPr>
            <w:tcW w:w="4100" w:type="dxa"/>
            <w:gridSpan w:val="5"/>
            <w:tcBorders>
              <w:left w:val="nil"/>
            </w:tcBorders>
          </w:tcPr>
          <w:p w:rsidR="00864330" w:rsidRDefault="00864330" w:rsidP="005438D1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Last R</w:t>
            </w:r>
            <w:r>
              <w:rPr>
                <w:rFonts w:ascii="Verdana" w:hAnsi="Verdana"/>
                <w:vertAlign w:val="subscript"/>
                <w:lang w:val="en-GB"/>
              </w:rPr>
              <w:t>L</w:t>
            </w:r>
            <w:r>
              <w:rPr>
                <w:rFonts w:ascii="Verdana" w:hAnsi="Verdana"/>
                <w:lang w:val="en-GB"/>
              </w:rPr>
              <w:t xml:space="preserve"> in </w:t>
            </w:r>
            <w:r>
              <w:rPr>
                <w:rFonts w:ascii="Verdana" w:hAnsi="Verdana"/>
              </w:rPr>
              <w:sym w:font="Symbol" w:char="F057"/>
            </w:r>
          </w:p>
        </w:tc>
      </w:tr>
      <w:tr w:rsidR="00864330" w:rsidTr="001B5D6E">
        <w:trPr>
          <w:trHeight w:val="315"/>
        </w:trPr>
        <w:tc>
          <w:tcPr>
            <w:tcW w:w="1097" w:type="dxa"/>
            <w:tcBorders>
              <w:bottom w:val="nil"/>
              <w:right w:val="single" w:sz="6" w:space="0" w:color="auto"/>
            </w:tcBorders>
          </w:tcPr>
          <w:p w:rsidR="00864330" w:rsidRDefault="00864330" w:rsidP="005438D1">
            <w:pPr>
              <w:framePr w:h="0" w:hSpace="141" w:wrap="around" w:vAnchor="text" w:hAnchor="page" w:x="5926" w:y="40"/>
              <w:rPr>
                <w:rFonts w:ascii="Verdana" w:hAnsi="Verdana"/>
                <w:lang w:val="en-GB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kein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100k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10k</w:t>
            </w:r>
          </w:p>
        </w:tc>
        <w:tc>
          <w:tcPr>
            <w:tcW w:w="8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1k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lang w:val="de-CH"/>
              </w:rPr>
            </w:pPr>
            <w:r>
              <w:rPr>
                <w:rFonts w:ascii="Verdana" w:hAnsi="Verdana"/>
                <w:lang w:val="de-CH"/>
              </w:rPr>
              <w:t>220</w:t>
            </w:r>
          </w:p>
        </w:tc>
      </w:tr>
      <w:tr w:rsidR="00864330" w:rsidTr="001B5D6E">
        <w:trPr>
          <w:trHeight w:val="526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lang w:val="de-CH"/>
              </w:rPr>
            </w:pPr>
            <w:r>
              <w:rPr>
                <w:rFonts w:ascii="Verdana" w:hAnsi="Verdana"/>
                <w:lang w:val="de-CH"/>
              </w:rPr>
              <w:t>U in V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776A90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10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D3606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 xml:space="preserve">10 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D3606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10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D3606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10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64330" w:rsidRPr="00D3606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10</w:t>
            </w:r>
          </w:p>
        </w:tc>
      </w:tr>
      <w:tr w:rsidR="00864330" w:rsidTr="001B5D6E">
        <w:trPr>
          <w:trHeight w:val="526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lang w:val="de-CH"/>
              </w:rPr>
            </w:pPr>
            <w:r>
              <w:rPr>
                <w:rFonts w:ascii="Verdana" w:hAnsi="Verdana"/>
                <w:lang w:val="de-CH"/>
              </w:rPr>
              <w:t>U</w:t>
            </w:r>
            <w:r>
              <w:rPr>
                <w:rFonts w:ascii="Verdana" w:hAnsi="Verdana"/>
                <w:vertAlign w:val="subscript"/>
                <w:lang w:val="de-CH"/>
              </w:rPr>
              <w:t>2L</w:t>
            </w:r>
            <w:r>
              <w:rPr>
                <w:rFonts w:ascii="Verdana" w:hAnsi="Verdana"/>
                <w:lang w:val="de-CH"/>
              </w:rPr>
              <w:t xml:space="preserve"> in V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6.97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6.94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6.75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1B5D6E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5.297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64330" w:rsidRPr="0065253A" w:rsidRDefault="00CF47B2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2.926</w:t>
            </w:r>
          </w:p>
        </w:tc>
      </w:tr>
      <w:tr w:rsidR="00864330" w:rsidTr="001B5D6E">
        <w:trPr>
          <w:trHeight w:val="526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Default="00864330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lang w:val="it-IT"/>
              </w:rPr>
            </w:pPr>
            <w:r>
              <w:rPr>
                <w:rFonts w:ascii="Verdana" w:hAnsi="Verdana"/>
                <w:lang w:val="it-IT"/>
              </w:rPr>
              <w:t>I</w:t>
            </w:r>
            <w:r>
              <w:rPr>
                <w:rFonts w:ascii="Verdana" w:hAnsi="Verdana"/>
                <w:vertAlign w:val="subscript"/>
                <w:lang w:val="it-IT"/>
              </w:rPr>
              <w:t>L</w:t>
            </w:r>
            <w:r>
              <w:rPr>
                <w:rFonts w:ascii="Verdana" w:hAnsi="Verdana"/>
                <w:lang w:val="it-IT"/>
              </w:rPr>
              <w:t xml:space="preserve"> in </w:t>
            </w:r>
            <w:proofErr w:type="spellStart"/>
            <w:r>
              <w:rPr>
                <w:rFonts w:ascii="Verdana" w:hAnsi="Verdana"/>
                <w:lang w:val="it-IT"/>
              </w:rPr>
              <w:t>mA</w:t>
            </w:r>
            <w:proofErr w:type="spellEnd"/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776A90" w:rsidRDefault="00CF47B2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0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CF47B2" w:rsidP="0065253A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0.069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CF47B2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0.663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330" w:rsidRPr="0065253A" w:rsidRDefault="00CF47B2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5.21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64330" w:rsidRPr="0065253A" w:rsidRDefault="00CF47B2" w:rsidP="00776A90">
            <w:pPr>
              <w:framePr w:h="0" w:hSpace="141" w:wrap="around" w:vAnchor="text" w:hAnchor="page" w:x="5926" w:y="40"/>
              <w:jc w:val="center"/>
              <w:rPr>
                <w:rFonts w:ascii="Verdana" w:hAnsi="Verdana"/>
                <w:color w:val="0070C0"/>
                <w:sz w:val="24"/>
                <w:lang w:val="de-CH"/>
              </w:rPr>
            </w:pPr>
            <w:r>
              <w:rPr>
                <w:rFonts w:ascii="Verdana" w:hAnsi="Verdana"/>
                <w:color w:val="0070C0"/>
                <w:sz w:val="24"/>
                <w:lang w:val="de-CH"/>
              </w:rPr>
              <w:t>12.67</w:t>
            </w:r>
          </w:p>
        </w:tc>
      </w:tr>
    </w:tbl>
    <w:p w:rsidR="00864330" w:rsidRDefault="00864330" w:rsidP="00864330">
      <w:pPr>
        <w:rPr>
          <w:lang w:val="it-IT"/>
        </w:rPr>
      </w:pPr>
    </w:p>
    <w:p w:rsidR="00864330" w:rsidRDefault="00864330" w:rsidP="00864330">
      <w:pPr>
        <w:rPr>
          <w:lang w:val="it-IT"/>
        </w:rPr>
      </w:pPr>
    </w:p>
    <w:p w:rsidR="00864330" w:rsidRDefault="00864330" w:rsidP="00864330">
      <w:pPr>
        <w:rPr>
          <w:lang w:val="it-IT"/>
        </w:rPr>
      </w:pPr>
    </w:p>
    <w:p w:rsidR="00864330" w:rsidRDefault="00864330" w:rsidP="00864330">
      <w:pPr>
        <w:rPr>
          <w:lang w:val="it-IT"/>
        </w:rPr>
      </w:pPr>
    </w:p>
    <w:p w:rsidR="00864330" w:rsidRDefault="00864330" w:rsidP="00864330">
      <w:pPr>
        <w:rPr>
          <w:lang w:val="it-IT"/>
        </w:rPr>
      </w:pPr>
    </w:p>
    <w:p w:rsidR="00864330" w:rsidRDefault="004229CA" w:rsidP="00864330">
      <w:pPr>
        <w:rPr>
          <w:lang w:val="it-IT"/>
        </w:rPr>
      </w:pPr>
      <w:r>
        <w:rPr>
          <w:noProof/>
        </w:rPr>
        <w:pict>
          <v:rect id="_x0000_s1257" style="position:absolute;margin-left:32.15pt;margin-top:-.1pt;width:441pt;height:73.5pt;z-index:-251649536" fillcolor="#e5e5e5">
            <v:fill color2="black"/>
          </v:rect>
        </w:pict>
      </w:r>
    </w:p>
    <w:p w:rsidR="00864330" w:rsidRDefault="00772146" w:rsidP="00864330">
      <w:pPr>
        <w:pStyle w:val="Textkrper-Zeileneinzug"/>
        <w:ind w:left="0"/>
        <w:rPr>
          <w:sz w:val="24"/>
        </w:rPr>
      </w:pPr>
      <w:r>
        <w:rPr>
          <w:sz w:val="24"/>
        </w:rPr>
        <w:tab/>
      </w:r>
      <w:proofErr w:type="spellStart"/>
      <w:r w:rsidR="00864330">
        <w:rPr>
          <w:sz w:val="24"/>
        </w:rPr>
        <w:t>I</w:t>
      </w:r>
      <w:r w:rsidR="00864330">
        <w:rPr>
          <w:sz w:val="24"/>
          <w:vertAlign w:val="subscript"/>
        </w:rPr>
        <w:t>max</w:t>
      </w:r>
      <w:proofErr w:type="spellEnd"/>
      <w:r w:rsidR="00864330">
        <w:rPr>
          <w:sz w:val="24"/>
        </w:rPr>
        <w:t xml:space="preserve"> = </w:t>
      </w:r>
      <w:proofErr w:type="spellStart"/>
      <w:r w:rsidR="00864330">
        <w:rPr>
          <w:sz w:val="24"/>
        </w:rPr>
        <w:t>I</w:t>
      </w:r>
      <w:r w:rsidR="00864330">
        <w:rPr>
          <w:sz w:val="24"/>
          <w:vertAlign w:val="subscript"/>
        </w:rPr>
        <w:t>Kurzschluss</w:t>
      </w:r>
      <w:proofErr w:type="spellEnd"/>
      <w:r w:rsidR="00864330">
        <w:rPr>
          <w:sz w:val="24"/>
        </w:rPr>
        <w:t xml:space="preserve"> = </w:t>
      </w:r>
      <w:r w:rsidR="00CF47B2">
        <w:rPr>
          <w:sz w:val="24"/>
        </w:rPr>
        <w:t>21.8</w:t>
      </w:r>
      <w:r>
        <w:rPr>
          <w:sz w:val="24"/>
        </w:rPr>
        <w:t xml:space="preserve"> mA</w:t>
      </w:r>
    </w:p>
    <w:p w:rsidR="00864330" w:rsidRDefault="00772146" w:rsidP="00864330">
      <w:pPr>
        <w:pStyle w:val="Textkrper-Zeileneinzug"/>
        <w:ind w:left="0"/>
        <w:rPr>
          <w:sz w:val="24"/>
        </w:rPr>
      </w:pPr>
      <w:r>
        <w:rPr>
          <w:sz w:val="24"/>
        </w:rPr>
        <w:tab/>
      </w:r>
      <w:r w:rsidR="00864330">
        <w:rPr>
          <w:sz w:val="24"/>
        </w:rPr>
        <w:t>U</w:t>
      </w:r>
      <w:r w:rsidR="00864330">
        <w:rPr>
          <w:sz w:val="24"/>
          <w:vertAlign w:val="subscript"/>
        </w:rPr>
        <w:t xml:space="preserve">2L </w:t>
      </w:r>
      <w:proofErr w:type="spellStart"/>
      <w:r w:rsidR="00864330">
        <w:rPr>
          <w:sz w:val="24"/>
          <w:vertAlign w:val="subscript"/>
        </w:rPr>
        <w:t>max</w:t>
      </w:r>
      <w:proofErr w:type="spellEnd"/>
      <w:r w:rsidR="00864330">
        <w:rPr>
          <w:sz w:val="24"/>
        </w:rPr>
        <w:t xml:space="preserve"> = U</w:t>
      </w:r>
      <w:r w:rsidR="00864330">
        <w:rPr>
          <w:sz w:val="24"/>
          <w:vertAlign w:val="subscript"/>
        </w:rPr>
        <w:t>2L Leerlauf</w:t>
      </w:r>
      <w:r w:rsidR="00864330">
        <w:rPr>
          <w:sz w:val="24"/>
        </w:rPr>
        <w:t xml:space="preserve"> = </w:t>
      </w:r>
      <w:r w:rsidR="00CF47B2">
        <w:rPr>
          <w:sz w:val="24"/>
        </w:rPr>
        <w:t>6.97</w:t>
      </w:r>
      <w:r>
        <w:rPr>
          <w:sz w:val="24"/>
        </w:rPr>
        <w:t xml:space="preserve"> V</w:t>
      </w:r>
    </w:p>
    <w:p w:rsidR="00864330" w:rsidRDefault="00864330" w:rsidP="00864330"/>
    <w:p w:rsidR="00864330" w:rsidRDefault="00864330" w:rsidP="00864330"/>
    <w:p w:rsidR="00864330" w:rsidRDefault="00864330" w:rsidP="00864330"/>
    <w:p w:rsidR="00864330" w:rsidRDefault="00864330" w:rsidP="00864330">
      <w:pPr>
        <w:pStyle w:val="Textkrper-Zeileneinzug"/>
      </w:pPr>
      <w:r>
        <w:t>Bei elektronischen Schaltungen, die an einem Spannungsteiler angeschlossen sind, ist der Laststrom I</w:t>
      </w:r>
      <w:r>
        <w:rPr>
          <w:vertAlign w:val="subscript"/>
        </w:rPr>
        <w:t>L</w:t>
      </w:r>
      <w:r>
        <w:t xml:space="preserve"> oft nicht konstant. Meist wird gefordert, dass die Lastspannung U</w:t>
      </w:r>
      <w:r>
        <w:rPr>
          <w:vertAlign w:val="subscript"/>
        </w:rPr>
        <w:t>2L</w:t>
      </w:r>
      <w:r>
        <w:t xml:space="preserve"> möglichst wenig von diesen Stromschwankungen beeinflusst werden soll. Das kann man erreichen, wenn der Querstrom </w:t>
      </w:r>
      <w:proofErr w:type="spellStart"/>
      <w:r>
        <w:t>I</w:t>
      </w:r>
      <w:r>
        <w:rPr>
          <w:vertAlign w:val="subscript"/>
        </w:rPr>
        <w:t>q</w:t>
      </w:r>
      <w:proofErr w:type="spellEnd"/>
      <w:r>
        <w:t xml:space="preserve"> mindestens </w:t>
      </w:r>
      <w:proofErr w:type="spellStart"/>
      <w:r>
        <w:rPr>
          <w:b/>
        </w:rPr>
        <w:t>fünf mal</w:t>
      </w:r>
      <w:proofErr w:type="spellEnd"/>
      <w:r>
        <w:rPr>
          <w:b/>
        </w:rPr>
        <w:t xml:space="preserve"> grösser</w:t>
      </w:r>
      <w:r>
        <w:t xml:space="preserve"> ist als der Laststrom I</w:t>
      </w:r>
      <w:r>
        <w:rPr>
          <w:vertAlign w:val="subscript"/>
        </w:rPr>
        <w:t>L</w:t>
      </w:r>
      <w:r>
        <w:t>. Deshalb verwendet man Spannungsteiler nur zum Abgriff kleiner Ströme.</w:t>
      </w:r>
    </w:p>
    <w:p w:rsidR="00FB1877" w:rsidRDefault="00FB1877">
      <w:pPr>
        <w:rPr>
          <w:rFonts w:ascii="Verdana" w:hAnsi="Verdana"/>
          <w:b/>
          <w:kern w:val="28"/>
          <w:sz w:val="28"/>
        </w:rPr>
      </w:pPr>
      <w:r>
        <w:br w:type="page"/>
      </w:r>
    </w:p>
    <w:p w:rsidR="008125AE" w:rsidRPr="00864330" w:rsidRDefault="004229CA" w:rsidP="00864330">
      <w:pPr>
        <w:pStyle w:val="berschrift2"/>
      </w:pPr>
      <w:r>
        <w:lastRenderedPageBreak/>
        <w:object w:dxaOrig="1440" w:dyaOrig="1440">
          <v:shape id="_x0000_s1076" type="#_x0000_t75" style="position:absolute;left:0;text-align:left;margin-left:365.15pt;margin-top:8pt;width:102.85pt;height:171pt;z-index:251654656">
            <v:imagedata r:id="rId12" o:title=""/>
            <w10:wrap type="square"/>
          </v:shape>
          <o:OLEObject Type="Embed" ProgID="Word.Picture.8" ShapeID="_x0000_s1076" DrawAspect="Content" ObjectID="_1510388541" r:id="rId13"/>
        </w:object>
      </w:r>
      <w:r w:rsidR="00864330">
        <w:t>Spannungsteiler - Formeln herleiten</w:t>
      </w:r>
    </w:p>
    <w:p w:rsidR="008125AE" w:rsidRDefault="008125AE">
      <w:pPr>
        <w:pStyle w:val="Textkrper-Zeileneinzug"/>
      </w:pPr>
      <w:r>
        <w:t>Die abgebildete Schaltung ist unter dem Begriff „Spannungsteiler“ bekannt. Warum? Mit einer einfachen Reihenschaltung von zwei Widerständen kann ein Teil der Eingangsspannung U an R</w:t>
      </w:r>
      <w:r>
        <w:rPr>
          <w:vertAlign w:val="subscript"/>
        </w:rPr>
        <w:t>2</w:t>
      </w:r>
      <w:r>
        <w:t xml:space="preserve"> abgegriffen werden, deshalb wird die Schaltung „Spannungsteiler“ genannt. Diese Schaltung findet in elektronischen Schaltungen sehr häufig Anwendung in Verbindung mit dem Einstellen des Arbeitspunktes für Transistoren und Operationsverstärkern.</w:t>
      </w:r>
    </w:p>
    <w:p w:rsidR="008125AE" w:rsidRDefault="008125AE">
      <w:pPr>
        <w:pStyle w:val="Textkrper-Zeileneinzug"/>
      </w:pPr>
    </w:p>
    <w:p w:rsidR="008125AE" w:rsidRDefault="008125AE">
      <w:pPr>
        <w:pStyle w:val="Textkrper-Zeileneinzug"/>
      </w:pPr>
      <w:r>
        <w:t>Aufgabe:</w:t>
      </w:r>
    </w:p>
    <w:p w:rsidR="008125AE" w:rsidRDefault="008125AE">
      <w:pPr>
        <w:pStyle w:val="Textkrper-Zeileneinzug"/>
      </w:pPr>
      <w:r>
        <w:t>Leiten Sie die Formel her zur Berechnung der Ausgangsspannung U</w:t>
      </w:r>
      <w:r>
        <w:rPr>
          <w:vertAlign w:val="subscript"/>
        </w:rPr>
        <w:t>20</w:t>
      </w:r>
      <w:r>
        <w:t xml:space="preserve"> in Abhängigkeit der Eingangsspannung U und der beiden Widerstände R</w:t>
      </w:r>
      <w:r>
        <w:rPr>
          <w:vertAlign w:val="subscript"/>
        </w:rPr>
        <w:t>1</w:t>
      </w:r>
      <w:r>
        <w:t xml:space="preserve"> und R</w:t>
      </w:r>
      <w:r>
        <w:rPr>
          <w:vertAlign w:val="subscript"/>
        </w:rPr>
        <w:t>2</w:t>
      </w:r>
      <w:r>
        <w:t xml:space="preserve">. </w:t>
      </w:r>
    </w:p>
    <w:p w:rsidR="008125AE" w:rsidRPr="009556C2" w:rsidRDefault="00D456CD" w:rsidP="009556C2">
      <w:pPr>
        <w:pStyle w:val="Antwort"/>
      </w:pPr>
      <w:r>
        <w:t xml:space="preserve">(1) </w:t>
      </w:r>
      <w:r w:rsidR="00563FC9">
        <w:t xml:space="preserve">Für den unbelasteten Spannungsteiler gilt </w:t>
      </w:r>
      <w:r w:rsidR="00563FC9" w:rsidRPr="00563FC9">
        <w:rPr>
          <w:lang w:val="de-DE"/>
        </w:rPr>
        <w:t>I=</w:t>
      </w:r>
      <w:proofErr w:type="spellStart"/>
      <w:r w:rsidR="00563FC9" w:rsidRPr="00563FC9">
        <w:rPr>
          <w:lang w:val="de-DE"/>
        </w:rPr>
        <w:t>I</w:t>
      </w:r>
      <w:r w:rsidR="00563FC9" w:rsidRPr="00563FC9">
        <w:rPr>
          <w:vertAlign w:val="subscript"/>
          <w:lang w:val="de-DE"/>
        </w:rPr>
        <w:t>q</w:t>
      </w:r>
      <w:proofErr w:type="spellEnd"/>
      <w:r w:rsidR="00563FC9">
        <w:rPr>
          <w:vertAlign w:val="subscript"/>
          <w:lang w:val="de-DE"/>
        </w:rPr>
        <w:t>.</w:t>
      </w:r>
      <w:r w:rsidR="00563FC9" w:rsidRPr="00563FC9">
        <w:rPr>
          <w:lang w:val="de-DE"/>
        </w:rPr>
        <w:t xml:space="preserve"> </w:t>
      </w:r>
      <w:r>
        <w:t>Strom I berechnen</w:t>
      </w:r>
      <w:r w:rsidR="009556C2">
        <w:t>:</w:t>
      </w:r>
    </w:p>
    <w:p w:rsidR="009556C2" w:rsidRPr="009556C2" w:rsidRDefault="009556C2" w:rsidP="009556C2">
      <w:pPr>
        <w:pStyle w:val="Antwort"/>
      </w:pPr>
    </w:p>
    <w:p w:rsidR="009556C2" w:rsidRPr="00D456CD" w:rsidRDefault="00D456CD" w:rsidP="009556C2">
      <w:pPr>
        <w:pStyle w:val="Antwor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D456CD" w:rsidRPr="009556C2" w:rsidRDefault="00D456CD" w:rsidP="009556C2">
      <w:pPr>
        <w:pStyle w:val="Antwort"/>
      </w:pPr>
    </w:p>
    <w:p w:rsidR="009556C2" w:rsidRDefault="00D456CD" w:rsidP="009556C2">
      <w:pPr>
        <w:pStyle w:val="Antwort"/>
      </w:pPr>
      <w:r>
        <w:t>(2) Spannung U</w:t>
      </w:r>
      <w:r w:rsidRPr="00D456CD">
        <w:rPr>
          <w:vertAlign w:val="subscript"/>
        </w:rPr>
        <w:t>20</w:t>
      </w:r>
      <w:r>
        <w:t xml:space="preserve"> berechnen:</w:t>
      </w:r>
    </w:p>
    <w:p w:rsidR="00D456CD" w:rsidRDefault="00D456CD" w:rsidP="009556C2">
      <w:pPr>
        <w:pStyle w:val="Antwort"/>
      </w:pPr>
    </w:p>
    <w:p w:rsidR="00D456CD" w:rsidRPr="00D456CD" w:rsidRDefault="004229CA" w:rsidP="009556C2">
      <w:pPr>
        <w:pStyle w:val="Antwor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I∙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D456CD" w:rsidRDefault="00D456CD" w:rsidP="009556C2">
      <w:pPr>
        <w:pStyle w:val="Antwort"/>
      </w:pPr>
    </w:p>
    <w:p w:rsidR="00D456CD" w:rsidRDefault="00D456CD" w:rsidP="009556C2">
      <w:pPr>
        <w:pStyle w:val="Antwort"/>
      </w:pPr>
      <w:r>
        <w:t xml:space="preserve">Formel (1) in Formel (2) einsetzen. (Setzen Sie anstelle von I in </w:t>
      </w:r>
      <w:r w:rsidR="00563FC9">
        <w:t xml:space="preserve">der </w:t>
      </w:r>
      <w:r>
        <w:t>Formel (2) die Formel (1) ein:</w:t>
      </w:r>
    </w:p>
    <w:p w:rsidR="00D456CD" w:rsidRDefault="00D456CD" w:rsidP="009556C2">
      <w:pPr>
        <w:pStyle w:val="Antwort"/>
      </w:pPr>
    </w:p>
    <w:p w:rsidR="00D456CD" w:rsidRDefault="004229CA" w:rsidP="009556C2">
      <w:pPr>
        <w:pStyle w:val="Antwort"/>
        <w:rPr>
          <w:sz w:val="28"/>
          <w:szCs w:val="28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D456CD" w:rsidRDefault="00D456CD" w:rsidP="00D456CD">
      <w:pPr>
        <w:pStyle w:val="Antwort"/>
        <w:rPr>
          <w:szCs w:val="28"/>
        </w:rPr>
      </w:pPr>
      <w:r w:rsidRPr="00D456CD">
        <w:rPr>
          <w:szCs w:val="28"/>
        </w:rPr>
        <w:t>Schreiben Sie die Formel so um, dass nur noch die Widerstände im Bruchterm vorkommen:</w:t>
      </w:r>
    </w:p>
    <w:p w:rsidR="00D456CD" w:rsidRPr="006E3F88" w:rsidRDefault="004229CA" w:rsidP="00D456CD">
      <w:pPr>
        <w:pStyle w:val="Antwor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de-DE"/>
            </w:rPr>
            <m:t>=U∙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den>
          </m:f>
        </m:oMath>
      </m:oMathPara>
    </w:p>
    <w:p w:rsidR="00D456CD" w:rsidRPr="00D456CD" w:rsidRDefault="00D456CD" w:rsidP="00D456CD">
      <w:pPr>
        <w:pStyle w:val="Antwort"/>
      </w:pPr>
    </w:p>
    <w:p w:rsidR="008125AE" w:rsidRDefault="008125AE">
      <w:pPr>
        <w:pStyle w:val="Textkrper-Zeileneinzug"/>
      </w:pPr>
      <w:r>
        <w:br w:type="page"/>
      </w:r>
      <w:r>
        <w:lastRenderedPageBreak/>
        <w:t>Tipp: Falls Sie nicht weiter kommen sollten, versuchen Sie folgendes Vorgehen: Berechnen Sie U</w:t>
      </w:r>
      <w:r>
        <w:rPr>
          <w:vertAlign w:val="subscript"/>
        </w:rPr>
        <w:t>20</w:t>
      </w:r>
      <w:r>
        <w:t xml:space="preserve"> mit dem ohmschen Gesetz aus I=</w:t>
      </w:r>
      <w:proofErr w:type="spellStart"/>
      <w:r>
        <w:t>Iq</w:t>
      </w:r>
      <w:proofErr w:type="spellEnd"/>
      <w:r>
        <w:t xml:space="preserve"> und R</w:t>
      </w:r>
      <w:r>
        <w:rPr>
          <w:vertAlign w:val="subscript"/>
        </w:rPr>
        <w:t>2</w:t>
      </w:r>
      <w:r>
        <w:t>. Berechen Sie wiederum mit dem ohmschen Gesetz I mit U und 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. Setzen Sie nun dieses I in die erste Formel ein und vergleichen Sie die erhaltene Formel mit der angegebenen Formel in Ihrem Formelbuch.</w:t>
      </w:r>
    </w:p>
    <w:p w:rsidR="00FF024D" w:rsidRDefault="008125AE" w:rsidP="003E366F">
      <w:pPr>
        <w:pStyle w:val="Textkrper-Zeileneinzug"/>
      </w:pPr>
      <w:r w:rsidRPr="007F15F3">
        <w:t>Berechnen Sie nun konkret für den Spannungsteiler mit U = 10V und R</w:t>
      </w:r>
      <w:r w:rsidRPr="007F15F3">
        <w:rPr>
          <w:vertAlign w:val="subscript"/>
        </w:rPr>
        <w:t>1</w:t>
      </w:r>
      <w:r w:rsidRPr="007F15F3">
        <w:t xml:space="preserve"> = 470</w:t>
      </w:r>
      <w:r w:rsidRPr="007F15F3">
        <w:sym w:font="Symbol" w:char="F057"/>
      </w:r>
      <w:r w:rsidRPr="007F15F3">
        <w:t xml:space="preserve"> und R</w:t>
      </w:r>
      <w:r w:rsidRPr="007F15F3">
        <w:rPr>
          <w:vertAlign w:val="subscript"/>
        </w:rPr>
        <w:t>2</w:t>
      </w:r>
      <w:r w:rsidRPr="007F15F3">
        <w:t xml:space="preserve"> = 1k</w:t>
      </w:r>
      <w:r w:rsidRPr="007F15F3">
        <w:sym w:font="Symbol" w:char="F057"/>
      </w:r>
      <w:r w:rsidRPr="007F15F3">
        <w:t xml:space="preserve"> die Leerlaufspannung U</w:t>
      </w:r>
      <w:r w:rsidRPr="007F15F3">
        <w:rPr>
          <w:vertAlign w:val="subscript"/>
        </w:rPr>
        <w:t>20</w:t>
      </w:r>
      <w:r w:rsidRPr="007F15F3">
        <w:t>.</w:t>
      </w:r>
    </w:p>
    <w:p w:rsidR="003E366F" w:rsidRPr="003E366F" w:rsidRDefault="003E366F" w:rsidP="003E366F">
      <w:pPr>
        <w:pStyle w:val="Antwort"/>
        <w:rPr>
          <w:sz w:val="28"/>
          <w:szCs w:val="28"/>
        </w:rPr>
      </w:pPr>
      <w:r>
        <w:t xml:space="preserve"> </w:t>
      </w:r>
      <w:bookmarkStart w:id="0" w:name="_GoBack"/>
      <w:bookmarkEnd w:id="0"/>
      <m:oMath>
        <m:r>
          <w:rPr>
            <w:rFonts w:ascii="Cambria Math" w:hAnsi="Cambria Math"/>
            <w:sz w:val="28"/>
            <w:szCs w:val="28"/>
            <w:lang w:val="de-DE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  <w:lang w:val="de-DE"/>
            </w:rPr>
            <m:t>=U∙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=10V∙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1000Ω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470Ω+1000Ω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bar>
            <m:bar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6.8V</m:t>
                  </m:r>
                </m:e>
              </m:bar>
            </m:e>
          </m:bar>
        </m:oMath>
      </m:oMathPara>
    </w:p>
    <w:p w:rsidR="003E366F" w:rsidRDefault="003E366F" w:rsidP="003E366F">
      <w:pPr>
        <w:pStyle w:val="Textkrper-Zeileneinzug"/>
      </w:pPr>
    </w:p>
    <w:p w:rsidR="003E366F" w:rsidRDefault="003E366F" w:rsidP="003E366F">
      <w:pPr>
        <w:pStyle w:val="Textkrper-Zeileneinzug"/>
      </w:pPr>
      <w:r>
        <w:t xml:space="preserve"> </w:t>
      </w:r>
    </w:p>
    <w:p w:rsidR="008125AE" w:rsidRPr="00FF024D" w:rsidRDefault="008125AE" w:rsidP="00FF024D">
      <w:pPr>
        <w:pStyle w:val="Antwort"/>
        <w:rPr>
          <w:sz w:val="28"/>
          <w:szCs w:val="28"/>
        </w:rPr>
      </w:pPr>
    </w:p>
    <w:p w:rsidR="008125AE" w:rsidRDefault="008125AE" w:rsidP="00FF024D">
      <w:pPr>
        <w:pStyle w:val="Antwort"/>
      </w:pPr>
    </w:p>
    <w:p w:rsidR="008125AE" w:rsidRDefault="00C122FA">
      <w:pPr>
        <w:pStyle w:val="Textkrper-Zeileneinzug"/>
      </w:pPr>
      <w:r>
        <w:rPr>
          <w:noProof/>
          <w:lang w:val="en-US" w:eastAsia="zh-C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3494405</wp:posOffset>
            </wp:positionH>
            <wp:positionV relativeFrom="paragraph">
              <wp:posOffset>38100</wp:posOffset>
            </wp:positionV>
            <wp:extent cx="2586990" cy="1939925"/>
            <wp:effectExtent l="19050" t="0" r="3810" b="0"/>
            <wp:wrapSquare wrapText="bothSides"/>
            <wp:docPr id="53" name="Bild 53" descr="Potenti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otentiome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18000" contrast="3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5AE">
        <w:t>Hinweis: Wird der Widerstand R mit einem verstellbaren Abgriff versehen, z.B. mit einem Schleifer, so kann man die Ausgangsspannung U</w:t>
      </w:r>
      <w:r w:rsidR="008125AE">
        <w:rPr>
          <w:vertAlign w:val="subscript"/>
        </w:rPr>
        <w:t>20</w:t>
      </w:r>
      <w:r w:rsidR="008125AE">
        <w:t xml:space="preserve"> von null Volt bis zur Betriebsspannung U stetig verändern. Je nach Wert der Widerstände R</w:t>
      </w:r>
      <w:r w:rsidR="008125AE">
        <w:rPr>
          <w:vertAlign w:val="subscript"/>
        </w:rPr>
        <w:t>1</w:t>
      </w:r>
      <w:r w:rsidR="008125AE">
        <w:t xml:space="preserve"> und R</w:t>
      </w:r>
      <w:r w:rsidR="008125AE">
        <w:rPr>
          <w:vertAlign w:val="subscript"/>
        </w:rPr>
        <w:t>2</w:t>
      </w:r>
      <w:r w:rsidR="008125AE">
        <w:t xml:space="preserve"> bzw. der Stellung des Schleifers beim </w:t>
      </w:r>
      <w:r w:rsidR="008125AE">
        <w:rPr>
          <w:b/>
          <w:bCs/>
        </w:rPr>
        <w:t>Potentiometer</w:t>
      </w:r>
      <w:r w:rsidR="008125AE">
        <w:t xml:space="preserve"> kann die Spannung U</w:t>
      </w:r>
      <w:r w:rsidR="008125AE">
        <w:rPr>
          <w:vertAlign w:val="subscript"/>
        </w:rPr>
        <w:t>20</w:t>
      </w:r>
      <w:r w:rsidR="008125AE">
        <w:t xml:space="preserve"> die Werte U</w:t>
      </w:r>
      <w:r w:rsidR="008125AE">
        <w:rPr>
          <w:vertAlign w:val="subscript"/>
        </w:rPr>
        <w:t>20</w:t>
      </w:r>
      <w:r w:rsidR="008125AE">
        <w:t>=U (Schleifer ganz oben) oder U</w:t>
      </w:r>
      <w:r w:rsidR="008125AE">
        <w:rPr>
          <w:vertAlign w:val="subscript"/>
        </w:rPr>
        <w:t>20</w:t>
      </w:r>
      <w:r w:rsidR="008125AE">
        <w:t xml:space="preserve">=0V (Schleifer ganz unten) annehmen. </w:t>
      </w:r>
    </w:p>
    <w:p w:rsidR="008125AE" w:rsidRDefault="008125AE">
      <w:pPr>
        <w:pStyle w:val="Textkrper-Zeileneinzug"/>
      </w:pPr>
    </w:p>
    <w:p w:rsidR="008125AE" w:rsidRDefault="008125AE">
      <w:pPr>
        <w:pStyle w:val="Textkrper-Zeileneinzug"/>
      </w:pPr>
      <w:r>
        <w:t>Im Gegensatz zu Schaltungen mit einem Vorwiderstand, kann man beim Spannungsteiler die Spannungsänderung auch im Leerlauf, d.h. ohne angeschlossenen Verbraucher, einstellen.</w:t>
      </w:r>
    </w:p>
    <w:p w:rsidR="008125AE" w:rsidRDefault="008125AE">
      <w:pPr>
        <w:pStyle w:val="berschrift2"/>
      </w:pPr>
      <w:r>
        <w:br w:type="page"/>
      </w:r>
      <w:r>
        <w:lastRenderedPageBreak/>
        <w:t>Spannungsteiler belastet</w:t>
      </w:r>
    </w:p>
    <w:p w:rsidR="008125AE" w:rsidRDefault="004229CA">
      <w:pPr>
        <w:pStyle w:val="Textkrper-Zeileneinzug"/>
        <w:tabs>
          <w:tab w:val="clear" w:pos="1560"/>
          <w:tab w:val="left" w:pos="709"/>
        </w:tabs>
      </w:pPr>
      <w:r>
        <w:rPr>
          <w:noProof/>
          <w:lang w:val="de-DE"/>
        </w:rPr>
        <w:object w:dxaOrig="1440" w:dyaOrig="1440">
          <v:shape id="_x0000_s1075" type="#_x0000_t75" style="position:absolute;left:0;text-align:left;margin-left:287.75pt;margin-top:8.75pt;width:183.45pt;height:148.8pt;z-index:251653632;visibility:visible;mso-wrap-edited:f" wrapcoords="-81 0 -81 21500 21600 21500 21600 0 -81 0">
            <v:imagedata r:id="rId15" o:title=""/>
            <w10:wrap type="square"/>
          </v:shape>
          <o:OLEObject Type="Embed" ProgID="Word.Picture.8" ShapeID="_x0000_s1075" DrawAspect="Content" ObjectID="_1510388542" r:id="rId16"/>
        </w:object>
      </w:r>
      <w:r w:rsidR="008125AE">
        <w:t>Gegeben ist nebenstehende Schaltung mit folgenden Werten:</w:t>
      </w:r>
    </w:p>
    <w:p w:rsidR="008125AE" w:rsidRDefault="008125AE">
      <w:pPr>
        <w:pStyle w:val="Textkrper-Zeileneinzug"/>
        <w:spacing w:after="0"/>
      </w:pPr>
      <w:r>
        <w:t>R</w:t>
      </w:r>
      <w:r>
        <w:rPr>
          <w:vertAlign w:val="subscript"/>
        </w:rPr>
        <w:t>1</w:t>
      </w:r>
      <w:r>
        <w:t xml:space="preserve"> = 10 k</w:t>
      </w:r>
      <w:r>
        <w:sym w:font="Symbol" w:char="F057"/>
      </w:r>
    </w:p>
    <w:p w:rsidR="008125AE" w:rsidRDefault="008125AE">
      <w:pPr>
        <w:pStyle w:val="Textkrper-Zeileneinzug"/>
        <w:spacing w:after="0"/>
      </w:pPr>
      <w:r>
        <w:t>R</w:t>
      </w:r>
      <w:r>
        <w:rPr>
          <w:vertAlign w:val="subscript"/>
        </w:rPr>
        <w:t>2</w:t>
      </w:r>
      <w:r>
        <w:t xml:space="preserve"> = 10 k</w:t>
      </w:r>
      <w:r>
        <w:sym w:font="Symbol" w:char="F057"/>
      </w:r>
    </w:p>
    <w:p w:rsidR="008125AE" w:rsidRDefault="008125AE">
      <w:pPr>
        <w:pStyle w:val="Textkrper-Zeileneinzug"/>
        <w:spacing w:after="0"/>
        <w:rPr>
          <w:lang w:val="en-GB"/>
        </w:rPr>
      </w:pPr>
      <w:r>
        <w:rPr>
          <w:lang w:val="en-GB"/>
        </w:rPr>
        <w:t>R</w:t>
      </w:r>
      <w:r>
        <w:rPr>
          <w:vertAlign w:val="subscript"/>
          <w:lang w:val="en-GB"/>
        </w:rPr>
        <w:t>L</w:t>
      </w:r>
      <w:r>
        <w:rPr>
          <w:lang w:val="en-GB"/>
        </w:rPr>
        <w:t xml:space="preserve"> = 10 k</w:t>
      </w:r>
      <w:r>
        <w:sym w:font="Symbol" w:char="F057"/>
      </w:r>
    </w:p>
    <w:p w:rsidR="008125AE" w:rsidRDefault="008125AE">
      <w:pPr>
        <w:pStyle w:val="Textkrper-Zeileneinzug"/>
        <w:spacing w:after="0"/>
        <w:rPr>
          <w:lang w:val="en-GB"/>
        </w:rPr>
      </w:pPr>
      <w:r>
        <w:rPr>
          <w:lang w:val="en-GB"/>
        </w:rPr>
        <w:t>U = 10 V</w:t>
      </w:r>
    </w:p>
    <w:p w:rsidR="008125AE" w:rsidRDefault="008125AE">
      <w:pPr>
        <w:pStyle w:val="Textkrper-Zeileneinzug"/>
        <w:spacing w:after="0"/>
        <w:rPr>
          <w:lang w:val="en-GB"/>
        </w:rPr>
      </w:pPr>
    </w:p>
    <w:p w:rsidR="008125AE" w:rsidRDefault="008125AE">
      <w:pPr>
        <w:pStyle w:val="Textkrper-Zeileneinzug"/>
        <w:spacing w:after="0"/>
        <w:rPr>
          <w:lang w:val="de-DE"/>
        </w:rPr>
      </w:pPr>
    </w:p>
    <w:p w:rsidR="008125AE" w:rsidRDefault="008125AE">
      <w:pPr>
        <w:pStyle w:val="Textkrper-Zeileneinzug"/>
        <w:spacing w:after="0"/>
        <w:rPr>
          <w:lang w:val="de-DE"/>
        </w:rPr>
      </w:pPr>
      <w:r>
        <w:rPr>
          <w:lang w:val="de-DE"/>
        </w:rPr>
        <w:t>Aufgabe:</w:t>
      </w:r>
    </w:p>
    <w:p w:rsidR="008125AE" w:rsidRDefault="008125AE">
      <w:pPr>
        <w:pStyle w:val="Textkrper-Zeileneinzug"/>
        <w:spacing w:after="0"/>
        <w:rPr>
          <w:lang w:val="de-DE"/>
        </w:rPr>
      </w:pPr>
      <w:r>
        <w:rPr>
          <w:lang w:val="de-DE"/>
        </w:rPr>
        <w:t>Erweitern Sie nun die Formel zum unbelasteten Spannungsteiler, so dass Sie die Spannung U</w:t>
      </w:r>
      <w:r>
        <w:rPr>
          <w:vertAlign w:val="subscript"/>
          <w:lang w:val="de-DE"/>
        </w:rPr>
        <w:t>2L</w:t>
      </w:r>
      <w:r>
        <w:rPr>
          <w:lang w:val="de-DE"/>
        </w:rPr>
        <w:t xml:space="preserve"> für den belasteten Spannungsteiler berechnen können. Gehen Sie wie folgt vor:</w:t>
      </w:r>
    </w:p>
    <w:p w:rsidR="008125AE" w:rsidRDefault="008125AE">
      <w:pPr>
        <w:pStyle w:val="Textkrper-Zeileneinzug"/>
        <w:tabs>
          <w:tab w:val="clear" w:pos="1560"/>
          <w:tab w:val="left" w:pos="709"/>
        </w:tabs>
        <w:spacing w:after="0"/>
      </w:pPr>
      <w:r>
        <w:t>Der Ersatzwiderstand von R</w:t>
      </w:r>
      <w:r>
        <w:rPr>
          <w:vertAlign w:val="subscript"/>
        </w:rPr>
        <w:t>2</w:t>
      </w:r>
      <w:r>
        <w:t xml:space="preserve"> und R</w:t>
      </w:r>
      <w:r>
        <w:rPr>
          <w:vertAlign w:val="subscript"/>
        </w:rPr>
        <w:t>L</w:t>
      </w:r>
      <w:r>
        <w:t xml:space="preserve"> ergibt sich aus der Parallelschaltung der beiden:</w:t>
      </w:r>
    </w:p>
    <w:p w:rsidR="008125AE" w:rsidRDefault="008125AE" w:rsidP="00FF024D">
      <w:pPr>
        <w:pStyle w:val="Antwort"/>
      </w:pPr>
    </w:p>
    <w:p w:rsidR="008125AE" w:rsidRPr="00563FC9" w:rsidRDefault="004229CA" w:rsidP="00FF024D">
      <w:pPr>
        <w:pStyle w:val="Antwor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den>
          </m:f>
        </m:oMath>
      </m:oMathPara>
    </w:p>
    <w:p w:rsidR="008125AE" w:rsidRDefault="008125AE" w:rsidP="00FF024D">
      <w:pPr>
        <w:pStyle w:val="Antwort"/>
      </w:pPr>
    </w:p>
    <w:p w:rsidR="008125AE" w:rsidRDefault="008125AE">
      <w:pPr>
        <w:pStyle w:val="Textkrper-Zeileneinzug"/>
        <w:tabs>
          <w:tab w:val="clear" w:pos="1560"/>
          <w:tab w:val="left" w:pos="709"/>
        </w:tabs>
      </w:pPr>
      <w:r>
        <w:t>Den Ersatzwiderstand R</w:t>
      </w:r>
      <w:r>
        <w:rPr>
          <w:vertAlign w:val="subscript"/>
        </w:rPr>
        <w:t>2L</w:t>
      </w:r>
      <w:r>
        <w:t xml:space="preserve"> eingesetzt in die Formel für den unbelasteten Spannungsteiler ergibt die Berechnungsformel für den belasteten Spannungsteiler:</w:t>
      </w:r>
    </w:p>
    <w:p w:rsidR="00FB1877" w:rsidRDefault="00FB1877" w:rsidP="00FF024D">
      <w:pPr>
        <w:pStyle w:val="Antwort"/>
      </w:pPr>
    </w:p>
    <w:p w:rsidR="008125AE" w:rsidRDefault="00FB1877" w:rsidP="00FF024D">
      <w:pPr>
        <w:pStyle w:val="Antwort"/>
      </w:pPr>
      <w:r>
        <w:t>unbelastet:</w:t>
      </w:r>
      <w:r>
        <w:tab/>
      </w:r>
      <w:r>
        <w:tab/>
      </w:r>
      <w:r>
        <w:tab/>
      </w:r>
      <w:r>
        <w:tab/>
        <w:t>belastet:</w:t>
      </w:r>
    </w:p>
    <w:p w:rsidR="008125AE" w:rsidRPr="00FB1877" w:rsidRDefault="004229CA" w:rsidP="00FF024D">
      <w:pPr>
        <w:pStyle w:val="Antwor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20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</m:t>
        </m:r>
        <m:r>
          <w:rPr>
            <w:rFonts w:ascii="Cambria Math" w:hAnsi="Cambria Math"/>
            <w:sz w:val="28"/>
            <w:szCs w:val="28"/>
            <w:lang w:val="de-DE"/>
          </w:rPr>
          <m:t>U∙</m:t>
        </m:r>
        <m:f>
          <m:fPr>
            <m:ctrlPr>
              <w:rPr>
                <w:rFonts w:ascii="Cambria Math" w:hAnsi="Cambria Math"/>
                <w:sz w:val="28"/>
                <w:szCs w:val="28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</m:t>
                </m:r>
              </m:sub>
            </m:sSub>
          </m:den>
        </m:f>
      </m:oMath>
      <w:r w:rsidR="00FB1877" w:rsidRPr="00FB1877">
        <w:rPr>
          <w:sz w:val="28"/>
          <w:szCs w:val="28"/>
          <w:lang w:val="de-DE"/>
        </w:rPr>
        <w:tab/>
      </w:r>
      <w:r w:rsidR="00FB1877" w:rsidRPr="00FB1877">
        <w:rPr>
          <w:sz w:val="28"/>
          <w:szCs w:val="28"/>
          <w:lang w:val="de-DE"/>
        </w:rPr>
        <w:tab/>
      </w:r>
      <w:r w:rsidR="00DA6468">
        <w:rPr>
          <w:sz w:val="28"/>
          <w:szCs w:val="28"/>
          <w:lang w:val="de-DE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</m:t>
        </m:r>
        <m:r>
          <w:rPr>
            <w:rFonts w:ascii="Cambria Math" w:hAnsi="Cambria Math"/>
            <w:sz w:val="28"/>
            <w:szCs w:val="28"/>
            <w:lang w:val="de-DE"/>
          </w:rPr>
          <m:t xml:space="preserve"> </m:t>
        </m:r>
        <m:r>
          <w:rPr>
            <w:rFonts w:ascii="Cambria Math" w:hAnsi="Cambria Math"/>
            <w:sz w:val="28"/>
            <w:szCs w:val="28"/>
            <w:lang w:val="de-DE"/>
          </w:rPr>
          <m:t>U∙</m:t>
        </m:r>
        <m:f>
          <m:fPr>
            <m:ctrlPr>
              <w:rPr>
                <w:rFonts w:ascii="Cambria Math" w:hAnsi="Cambria Math"/>
                <w:sz w:val="28"/>
                <w:szCs w:val="28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de-DE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2L</m:t>
                </m:r>
              </m:sub>
            </m:sSub>
          </m:den>
        </m:f>
      </m:oMath>
    </w:p>
    <w:p w:rsidR="008125AE" w:rsidRDefault="008125AE" w:rsidP="00FF024D">
      <w:pPr>
        <w:pStyle w:val="Antwort"/>
      </w:pPr>
    </w:p>
    <w:p w:rsidR="008125AE" w:rsidRDefault="008125AE">
      <w:pPr>
        <w:pStyle w:val="Textkrper-Zeileneinzug"/>
      </w:pPr>
      <w:r>
        <w:t xml:space="preserve">Die Last verändert also das </w:t>
      </w:r>
      <w:proofErr w:type="spellStart"/>
      <w:r>
        <w:t>Teilerverhältnis</w:t>
      </w:r>
      <w:proofErr w:type="spellEnd"/>
      <w:r>
        <w:t>!</w:t>
      </w:r>
    </w:p>
    <w:p w:rsidR="008125AE" w:rsidRDefault="008125AE">
      <w:pPr>
        <w:pStyle w:val="Textkrper-Zeileneinzug"/>
      </w:pPr>
      <w:r>
        <w:t>Berechnen Sie nun konkret den oben angegebenen Spannungsteiler:</w:t>
      </w:r>
    </w:p>
    <w:p w:rsidR="008125AE" w:rsidRDefault="004229CA" w:rsidP="00FF024D">
      <w:pPr>
        <w:pStyle w:val="Antwor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R</m:t>
              </m:r>
            </m:e>
            <m:sub>
              <m:r>
                <w:rPr>
                  <w:rFonts w:ascii="Cambria Math" w:hAnsi="Cambria Math"/>
                  <w:lang w:val="de-DE"/>
                </w:rPr>
                <m:t>2L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10kΩ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10kΩ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bar>
        </m:oMath>
      </m:oMathPara>
    </w:p>
    <w:p w:rsidR="00183AD1" w:rsidRDefault="004229CA" w:rsidP="00FB1877">
      <w:pPr>
        <w:pStyle w:val="Antwort"/>
        <w:ind w:left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r>
            <w:rPr>
              <w:rFonts w:ascii="Cambria Math" w:hAnsi="Cambria Math"/>
              <w:sz w:val="28"/>
              <w:szCs w:val="28"/>
              <w:lang w:val="de-DE"/>
            </w:rPr>
            <m:t>U∙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=10V∙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5kΩ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10kΩ+5kΩ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bar>
            <m:bar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3.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de-DE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de-DE"/>
                        </w:rPr>
                        <m:t>3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V</m:t>
                  </m:r>
                </m:e>
              </m:bar>
            </m:e>
          </m:bar>
        </m:oMath>
      </m:oMathPara>
    </w:p>
    <w:p w:rsidR="00183AD1" w:rsidRDefault="00183AD1" w:rsidP="00FF024D">
      <w:pPr>
        <w:pStyle w:val="Antwort"/>
      </w:pPr>
    </w:p>
    <w:p w:rsidR="00864330" w:rsidRDefault="008125AE" w:rsidP="00864330">
      <w:pPr>
        <w:pStyle w:val="Textkrper-Zeileneinzug"/>
        <w:spacing w:before="0" w:after="0"/>
        <w:rPr>
          <w:b/>
          <w:bCs/>
          <w:sz w:val="28"/>
          <w:szCs w:val="28"/>
          <w:u w:val="single"/>
        </w:rPr>
      </w:pPr>
      <w:r>
        <w:rPr>
          <w:u w:val="single"/>
        </w:rPr>
        <w:br w:type="page"/>
      </w:r>
    </w:p>
    <w:p w:rsidR="008125AE" w:rsidRDefault="008125AE" w:rsidP="00772146">
      <w:pPr>
        <w:pStyle w:val="berschrift2"/>
      </w:pPr>
      <w:r>
        <w:lastRenderedPageBreak/>
        <w:t xml:space="preserve">Spannungsteiler – </w:t>
      </w:r>
      <w:r w:rsidR="0065253A">
        <w:t>Wiederholung</w:t>
      </w:r>
      <w:r>
        <w:t>sfragen</w:t>
      </w:r>
    </w:p>
    <w:p w:rsidR="008125AE" w:rsidRPr="00772146" w:rsidRDefault="008125AE" w:rsidP="00772146">
      <w:pPr>
        <w:pStyle w:val="Textkrper-Zeileneinzug"/>
        <w:ind w:left="1701" w:hanging="992"/>
      </w:pPr>
      <w:r w:rsidRPr="00772146">
        <w:t>Lernziel:</w:t>
      </w:r>
      <w:r w:rsidRPr="00772146">
        <w:tab/>
        <w:t xml:space="preserve">Sie verstehen den Aufbau und das Prinzip des unbelasteten und belasteten Spannungsteilers. </w:t>
      </w:r>
    </w:p>
    <w:p w:rsidR="008125AE" w:rsidRPr="00772146" w:rsidRDefault="00C122FA" w:rsidP="00772146">
      <w:pPr>
        <w:pStyle w:val="Textkrper-Zeileneinzug"/>
        <w:ind w:left="1701" w:hanging="992"/>
      </w:pPr>
      <w:r w:rsidRPr="00772146">
        <w:rPr>
          <w:noProof/>
          <w:lang w:val="en-US" w:eastAsia="zh-C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5437505</wp:posOffset>
            </wp:positionH>
            <wp:positionV relativeFrom="paragraph">
              <wp:posOffset>17780</wp:posOffset>
            </wp:positionV>
            <wp:extent cx="458470" cy="641985"/>
            <wp:effectExtent l="19050" t="0" r="0" b="0"/>
            <wp:wrapTight wrapText="bothSides">
              <wp:wrapPolygon edited="0">
                <wp:start x="-898" y="0"/>
                <wp:lineTo x="-898" y="21151"/>
                <wp:lineTo x="21540" y="21151"/>
                <wp:lineTo x="21540" y="0"/>
                <wp:lineTo x="-898" y="0"/>
              </wp:wrapPolygon>
            </wp:wrapTight>
            <wp:docPr id="222" name="Bild 22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auswer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25AE" w:rsidRPr="00772146">
        <w:t xml:space="preserve">Auftrag: </w:t>
      </w:r>
      <w:r w:rsidR="008125AE" w:rsidRPr="00772146">
        <w:tab/>
        <w:t>Beantworten Sie die folgenden 6 Fragen. Ergänzen Sie Ihre Antworten gegebenenfalls mit einer Skizze.</w:t>
      </w:r>
    </w:p>
    <w:p w:rsidR="008125AE" w:rsidRPr="00772146" w:rsidRDefault="008125AE" w:rsidP="00772146">
      <w:pPr>
        <w:pStyle w:val="Textkrper-Zeileneinzug"/>
        <w:numPr>
          <w:ilvl w:val="0"/>
          <w:numId w:val="6"/>
        </w:numPr>
      </w:pPr>
      <w:r w:rsidRPr="00772146">
        <w:t>Beschreiben Sie den Aufbau eines Spannungsteilers?</w:t>
      </w:r>
    </w:p>
    <w:p w:rsidR="008125AE" w:rsidRPr="00772146" w:rsidRDefault="00802C16" w:rsidP="00802C16">
      <w:pPr>
        <w:pStyle w:val="Antwort"/>
        <w:ind w:left="1069"/>
      </w:pPr>
      <w:r>
        <w:t xml:space="preserve">Beim unbelasteten Spannungsteiler sind einfach zwei Widerstände in Reihe geschaltet und beim belasteten Spannungsteiler sind zwei Widerstände parallel geschaltet welche dann mit einem dritten Widerstand in Reihe geschaltet sind. </w:t>
      </w:r>
    </w:p>
    <w:p w:rsidR="00DA6468" w:rsidRDefault="00DA6468" w:rsidP="00802C16">
      <w:pPr>
        <w:pStyle w:val="Antwort"/>
        <w:ind w:left="1069"/>
      </w:pPr>
    </w:p>
    <w:p w:rsidR="008125AE" w:rsidRPr="00772146" w:rsidRDefault="008125AE" w:rsidP="00DA6468">
      <w:pPr>
        <w:pStyle w:val="Textkrper-Zeileneinzug"/>
        <w:numPr>
          <w:ilvl w:val="0"/>
          <w:numId w:val="6"/>
        </w:numPr>
      </w:pPr>
      <w:r w:rsidRPr="00772146">
        <w:t xml:space="preserve">Was versteht man unter </w:t>
      </w:r>
      <w:r w:rsidR="00772146">
        <w:t xml:space="preserve">einem </w:t>
      </w:r>
      <w:r w:rsidRPr="00772146">
        <w:t>Potentiometer?</w:t>
      </w:r>
    </w:p>
    <w:p w:rsidR="00772146" w:rsidRPr="00772146" w:rsidRDefault="00802C16" w:rsidP="00776A90">
      <w:pPr>
        <w:pStyle w:val="Antwort"/>
        <w:ind w:left="1069"/>
      </w:pPr>
      <w:r>
        <w:t>Ein verstellbarer Widerstand, zum Beispiel mit einem Schleifer</w:t>
      </w:r>
    </w:p>
    <w:p w:rsidR="008125AE" w:rsidRPr="00772146" w:rsidRDefault="008125AE" w:rsidP="00772146">
      <w:pPr>
        <w:pStyle w:val="Textkrper-Zeileneinzug"/>
        <w:numPr>
          <w:ilvl w:val="0"/>
          <w:numId w:val="6"/>
        </w:numPr>
      </w:pPr>
      <w:r w:rsidRPr="00772146">
        <w:t>Wie verhält sich beim unbelasteten Spannungsteiler die abgegriffene Teilspannung zu Gesamtspannung?</w:t>
      </w:r>
    </w:p>
    <w:p w:rsidR="008125AE" w:rsidRPr="00802C16" w:rsidRDefault="00802C16" w:rsidP="00776A90">
      <w:pPr>
        <w:pStyle w:val="Antwort"/>
        <w:ind w:left="106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den>
          </m:f>
        </m:oMath>
      </m:oMathPara>
    </w:p>
    <w:p w:rsidR="008125AE" w:rsidRPr="00772146" w:rsidRDefault="008125AE" w:rsidP="00776A90">
      <w:pPr>
        <w:pStyle w:val="Antwort"/>
        <w:ind w:left="1069"/>
      </w:pPr>
    </w:p>
    <w:p w:rsidR="008125AE" w:rsidRPr="00772146" w:rsidRDefault="008125AE" w:rsidP="00772146">
      <w:pPr>
        <w:pStyle w:val="Textkrper-Zeileneinzug"/>
        <w:numPr>
          <w:ilvl w:val="0"/>
          <w:numId w:val="6"/>
        </w:numPr>
      </w:pPr>
      <w:r w:rsidRPr="00772146">
        <w:t>Welchen Einfluss hat der Belastungswiderstand auf die abgegriffene Teilspannung bei einem belasteten Spannungsteiler?</w:t>
      </w:r>
    </w:p>
    <w:p w:rsidR="008125AE" w:rsidRPr="00802C16" w:rsidRDefault="00802C16" w:rsidP="00776A90">
      <w:pPr>
        <w:pStyle w:val="Antwort"/>
        <w:ind w:left="106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2L</m:t>
                  </m:r>
                </m:sub>
              </m:sSub>
            </m:den>
          </m:f>
        </m:oMath>
      </m:oMathPara>
    </w:p>
    <w:p w:rsidR="008125AE" w:rsidRPr="00772146" w:rsidRDefault="008E3484" w:rsidP="008E3484">
      <w:pPr>
        <w:pStyle w:val="Antwort"/>
        <w:tabs>
          <w:tab w:val="clear" w:pos="1560"/>
          <w:tab w:val="left" w:pos="7455"/>
        </w:tabs>
        <w:ind w:left="1069"/>
      </w:pPr>
      <w:r>
        <w:tab/>
      </w:r>
    </w:p>
    <w:p w:rsidR="008125AE" w:rsidRDefault="008125AE" w:rsidP="00772146">
      <w:pPr>
        <w:pStyle w:val="Textkrper-Zeileneinzug"/>
        <w:numPr>
          <w:ilvl w:val="0"/>
          <w:numId w:val="6"/>
        </w:numPr>
      </w:pPr>
      <w:r w:rsidRPr="00772146">
        <w:t>Wodurch lässt sich der Einfluss der Belastung auf die abgegriffene Teilspannung beim Spannungsteiler verringern?</w:t>
      </w:r>
    </w:p>
    <w:p w:rsidR="00802C16" w:rsidRPr="008E3484" w:rsidRDefault="00802C16" w:rsidP="008E3484">
      <w:pPr>
        <w:pStyle w:val="Textkrper-Zeileneinzug"/>
        <w:ind w:left="1069"/>
        <w:rPr>
          <w:i/>
          <w:color w:val="0070C0"/>
          <w:sz w:val="24"/>
        </w:rPr>
      </w:pPr>
      <w:r w:rsidRPr="00802C16">
        <w:rPr>
          <w:i/>
          <w:color w:val="0070C0"/>
          <w:sz w:val="24"/>
        </w:rPr>
        <w:t>R</w:t>
      </w:r>
      <w:r w:rsidRPr="008E3484">
        <w:rPr>
          <w:i/>
          <w:color w:val="0070C0"/>
          <w:sz w:val="24"/>
          <w:vertAlign w:val="subscript"/>
        </w:rPr>
        <w:t>1</w:t>
      </w:r>
      <w:r w:rsidRPr="00802C16">
        <w:rPr>
          <w:i/>
          <w:color w:val="0070C0"/>
          <w:sz w:val="24"/>
        </w:rPr>
        <w:t xml:space="preserve"> und R</w:t>
      </w:r>
      <w:r w:rsidRPr="008E3484">
        <w:rPr>
          <w:i/>
          <w:color w:val="0070C0"/>
          <w:sz w:val="24"/>
          <w:vertAlign w:val="subscript"/>
        </w:rPr>
        <w:t>2</w:t>
      </w:r>
      <w:r w:rsidR="008E3484">
        <w:rPr>
          <w:i/>
          <w:color w:val="0070C0"/>
          <w:sz w:val="24"/>
        </w:rPr>
        <w:t xml:space="preserve"> sollten </w:t>
      </w:r>
      <w:proofErr w:type="spellStart"/>
      <w:r w:rsidR="008E3484">
        <w:rPr>
          <w:i/>
          <w:color w:val="0070C0"/>
          <w:sz w:val="24"/>
        </w:rPr>
        <w:t>niederohmig</w:t>
      </w:r>
      <w:proofErr w:type="spellEnd"/>
      <w:r w:rsidR="008E3484">
        <w:rPr>
          <w:i/>
          <w:color w:val="0070C0"/>
          <w:sz w:val="24"/>
        </w:rPr>
        <w:t xml:space="preserve"> gegenüber dem</w:t>
      </w:r>
      <w:r w:rsidRPr="00802C16">
        <w:rPr>
          <w:i/>
          <w:color w:val="0070C0"/>
          <w:sz w:val="24"/>
        </w:rPr>
        <w:t xml:space="preserve"> Lastwiderstand R</w:t>
      </w:r>
      <w:r w:rsidRPr="008E3484">
        <w:rPr>
          <w:i/>
          <w:color w:val="0070C0"/>
          <w:sz w:val="24"/>
          <w:vertAlign w:val="subscript"/>
        </w:rPr>
        <w:t>L</w:t>
      </w:r>
      <w:r w:rsidRPr="00802C16">
        <w:rPr>
          <w:i/>
          <w:color w:val="0070C0"/>
          <w:sz w:val="24"/>
        </w:rPr>
        <w:t xml:space="preserve"> gewählt werden</w:t>
      </w:r>
      <w:r w:rsidR="008E3484">
        <w:rPr>
          <w:i/>
          <w:color w:val="0070C0"/>
          <w:sz w:val="24"/>
        </w:rPr>
        <w:t xml:space="preserve"> also der Querstrom </w:t>
      </w:r>
      <w:proofErr w:type="spellStart"/>
      <w:r w:rsidR="008E3484">
        <w:rPr>
          <w:i/>
          <w:color w:val="0070C0"/>
          <w:sz w:val="24"/>
        </w:rPr>
        <w:t>I</w:t>
      </w:r>
      <w:r w:rsidR="008E3484">
        <w:rPr>
          <w:i/>
          <w:color w:val="0070C0"/>
          <w:sz w:val="24"/>
          <w:vertAlign w:val="subscript"/>
        </w:rPr>
        <w:t>q</w:t>
      </w:r>
      <w:proofErr w:type="spellEnd"/>
      <w:r w:rsidR="008E3484">
        <w:rPr>
          <w:i/>
          <w:color w:val="0070C0"/>
          <w:sz w:val="24"/>
        </w:rPr>
        <w:t xml:space="preserve"> erheblich grösser als der Laststrom I</w:t>
      </w:r>
      <w:r w:rsidR="008E3484">
        <w:rPr>
          <w:i/>
          <w:color w:val="0070C0"/>
          <w:sz w:val="24"/>
          <w:vertAlign w:val="subscript"/>
        </w:rPr>
        <w:t>L.</w:t>
      </w:r>
    </w:p>
    <w:p w:rsidR="00772146" w:rsidRPr="00772146" w:rsidRDefault="00772146" w:rsidP="00802C16">
      <w:pPr>
        <w:pStyle w:val="Antwort"/>
      </w:pPr>
    </w:p>
    <w:p w:rsidR="008125AE" w:rsidRDefault="008125AE" w:rsidP="00772146">
      <w:pPr>
        <w:pStyle w:val="Textkrper-Zeileneinzug"/>
        <w:numPr>
          <w:ilvl w:val="0"/>
          <w:numId w:val="6"/>
        </w:numPr>
      </w:pPr>
      <w:r w:rsidRPr="00772146">
        <w:t>Worauf ist bei der Spannungsmessung an hochohmigen Widerständen bezüglich der Wahl des Spannungsmessers zu achten?</w:t>
      </w:r>
    </w:p>
    <w:p w:rsidR="008E3484" w:rsidRPr="008E3484" w:rsidRDefault="008E3484" w:rsidP="008E3484">
      <w:pPr>
        <w:pStyle w:val="Textkrper-Zeileneinzug"/>
        <w:ind w:left="1069"/>
        <w:rPr>
          <w:i/>
          <w:color w:val="0070C0"/>
          <w:sz w:val="24"/>
        </w:rPr>
      </w:pPr>
      <w:r w:rsidRPr="008E3484">
        <w:rPr>
          <w:i/>
          <w:color w:val="0070C0"/>
          <w:sz w:val="24"/>
        </w:rPr>
        <w:t>Der Innenwiderstand sollte sehr hochohmig gewählt werden.</w:t>
      </w:r>
    </w:p>
    <w:p w:rsidR="008125AE" w:rsidRPr="00772146" w:rsidRDefault="008125AE" w:rsidP="00776A90">
      <w:pPr>
        <w:pStyle w:val="Antwort"/>
        <w:ind w:left="1069"/>
      </w:pPr>
    </w:p>
    <w:p w:rsidR="008125AE" w:rsidRPr="00772146" w:rsidRDefault="008125AE" w:rsidP="00776A90">
      <w:pPr>
        <w:pStyle w:val="Antwort"/>
        <w:ind w:left="1069"/>
      </w:pPr>
    </w:p>
    <w:sectPr w:rsidR="008125AE" w:rsidRPr="00772146" w:rsidSect="000D3FF9">
      <w:headerReference w:type="default" r:id="rId18"/>
      <w:footerReference w:type="default" r:id="rId1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CA" w:rsidRDefault="004229CA" w:rsidP="008125AE">
      <w:pPr>
        <w:pStyle w:val="Kopfzeile"/>
      </w:pPr>
      <w:r>
        <w:separator/>
      </w:r>
    </w:p>
  </w:endnote>
  <w:endnote w:type="continuationSeparator" w:id="0">
    <w:p w:rsidR="004229CA" w:rsidRDefault="004229CA" w:rsidP="008125AE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10A" w:rsidRDefault="0045410A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>
      <w:rPr>
        <w:rFonts w:ascii="Arial" w:hAnsi="Arial"/>
        <w:sz w:val="12"/>
        <w:lang w:val="de-CH"/>
      </w:rPr>
      <w:fldChar w:fldCharType="separate"/>
    </w:r>
    <w:r w:rsidR="005B07B1">
      <w:rPr>
        <w:rFonts w:ascii="Arial" w:hAnsi="Arial"/>
        <w:noProof/>
        <w:sz w:val="12"/>
        <w:lang w:val="de-CH"/>
      </w:rPr>
      <w:t>30.11.15</w:t>
    </w:r>
    <w:r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H. Renggli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C448A4">
      <w:rPr>
        <w:rStyle w:val="Seitenzahl"/>
        <w:rFonts w:ascii="Arial" w:hAnsi="Arial" w:cs="Arial"/>
        <w:noProof/>
        <w:sz w:val="12"/>
      </w:rPr>
      <w:t>6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</w:r>
    <w:r>
      <w:rPr>
        <w:rStyle w:val="Seitenzahl"/>
        <w:rFonts w:ascii="Arial" w:hAnsi="Arial"/>
        <w:sz w:val="12"/>
      </w:rPr>
      <w:t xml:space="preserve">Datei: </w:t>
    </w:r>
    <w:r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>
      <w:rPr>
        <w:rStyle w:val="Seitenzahl"/>
        <w:rFonts w:ascii="Arial" w:hAnsi="Arial"/>
        <w:snapToGrid w:val="0"/>
        <w:sz w:val="12"/>
      </w:rPr>
      <w:fldChar w:fldCharType="separate"/>
    </w:r>
    <w:r w:rsidR="003F29E8">
      <w:rPr>
        <w:rStyle w:val="Seitenzahl"/>
        <w:rFonts w:ascii="Arial" w:hAnsi="Arial"/>
        <w:noProof/>
        <w:snapToGrid w:val="0"/>
        <w:sz w:val="12"/>
      </w:rPr>
      <w:t>Spannungsteiler.docx</w:t>
    </w:r>
    <w:r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CA" w:rsidRDefault="004229CA" w:rsidP="008125AE">
      <w:pPr>
        <w:pStyle w:val="Kopfzeile"/>
      </w:pPr>
      <w:r>
        <w:separator/>
      </w:r>
    </w:p>
  </w:footnote>
  <w:footnote w:type="continuationSeparator" w:id="0">
    <w:p w:rsidR="004229CA" w:rsidRDefault="004229CA" w:rsidP="008125AE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835"/>
      <w:gridCol w:w="3261"/>
      <w:gridCol w:w="2409"/>
    </w:tblGrid>
    <w:tr w:rsidR="0045410A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45410A" w:rsidRDefault="004229C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8" type="#_x0000_t202" style="position:absolute;margin-left:.95pt;margin-top:.6pt;width:53.7pt;height:38.55pt;z-index:251657728" o:allowincell="f" filled="f" stroked="f">
                <v:textbox style="mso-next-textbox:#_x0000_s2058" inset="1mm,1mm,1mm,1mm">
                  <w:txbxContent>
                    <w:p w:rsidR="0045410A" w:rsidRDefault="0045410A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>
                            <wp:extent cx="608330" cy="417195"/>
                            <wp:effectExtent l="19050" t="0" r="1270" b="0"/>
                            <wp:docPr id="2" name="Bild 2" descr="bbb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bb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283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45410A" w:rsidRDefault="0077214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45410A">
            <w:rPr>
              <w:rFonts w:ascii="Arial" w:hAnsi="Arial"/>
              <w:lang w:val="de-CH"/>
            </w:rPr>
            <w:t>:</w:t>
          </w:r>
        </w:p>
      </w:tc>
    </w:tr>
    <w:tr w:rsidR="0045410A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8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Spannungsteiler</w:t>
          </w:r>
        </w:p>
      </w:tc>
      <w:tc>
        <w:tcPr>
          <w:tcW w:w="2409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45410A" w:rsidRDefault="0045410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45410A" w:rsidRDefault="0045410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45410A" w:rsidRDefault="0045410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A627F"/>
    <w:multiLevelType w:val="hybridMultilevel"/>
    <w:tmpl w:val="DDB4F1CA"/>
    <w:lvl w:ilvl="0" w:tplc="87C4E530">
      <w:start w:val="1"/>
      <w:numFmt w:val="decimal"/>
      <w:lvlText w:val="%1.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" w15:restartNumberingAfterBreak="0">
    <w:nsid w:val="7E9D1B21"/>
    <w:multiLevelType w:val="hybridMultilevel"/>
    <w:tmpl w:val="D788FB62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8070019" w:tentative="1">
      <w:start w:val="1"/>
      <w:numFmt w:val="lowerLetter"/>
      <w:lvlText w:val="%2."/>
      <w:lvlJc w:val="left"/>
      <w:pPr>
        <w:ind w:left="1619" w:hanging="360"/>
      </w:pPr>
    </w:lvl>
    <w:lvl w:ilvl="2" w:tplc="0807001B" w:tentative="1">
      <w:start w:val="1"/>
      <w:numFmt w:val="lowerRoman"/>
      <w:lvlText w:val="%3."/>
      <w:lvlJc w:val="right"/>
      <w:pPr>
        <w:ind w:left="2339" w:hanging="180"/>
      </w:pPr>
    </w:lvl>
    <w:lvl w:ilvl="3" w:tplc="0807000F" w:tentative="1">
      <w:start w:val="1"/>
      <w:numFmt w:val="decimal"/>
      <w:lvlText w:val="%4."/>
      <w:lvlJc w:val="left"/>
      <w:pPr>
        <w:ind w:left="3059" w:hanging="360"/>
      </w:pPr>
    </w:lvl>
    <w:lvl w:ilvl="4" w:tplc="08070019" w:tentative="1">
      <w:start w:val="1"/>
      <w:numFmt w:val="lowerLetter"/>
      <w:lvlText w:val="%5."/>
      <w:lvlJc w:val="left"/>
      <w:pPr>
        <w:ind w:left="3779" w:hanging="360"/>
      </w:pPr>
    </w:lvl>
    <w:lvl w:ilvl="5" w:tplc="0807001B" w:tentative="1">
      <w:start w:val="1"/>
      <w:numFmt w:val="lowerRoman"/>
      <w:lvlText w:val="%6."/>
      <w:lvlJc w:val="right"/>
      <w:pPr>
        <w:ind w:left="4499" w:hanging="180"/>
      </w:pPr>
    </w:lvl>
    <w:lvl w:ilvl="6" w:tplc="0807000F" w:tentative="1">
      <w:start w:val="1"/>
      <w:numFmt w:val="decimal"/>
      <w:lvlText w:val="%7."/>
      <w:lvlJc w:val="left"/>
      <w:pPr>
        <w:ind w:left="5219" w:hanging="360"/>
      </w:pPr>
    </w:lvl>
    <w:lvl w:ilvl="7" w:tplc="08070019" w:tentative="1">
      <w:start w:val="1"/>
      <w:numFmt w:val="lowerLetter"/>
      <w:lvlText w:val="%8."/>
      <w:lvlJc w:val="left"/>
      <w:pPr>
        <w:ind w:left="5939" w:hanging="360"/>
      </w:pPr>
    </w:lvl>
    <w:lvl w:ilvl="8" w:tplc="0807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it-IT" w:vendorID="64" w:dllVersion="131078" w:nlCheck="1" w:checkStyle="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5AE"/>
    <w:rsid w:val="00030E91"/>
    <w:rsid w:val="000C4374"/>
    <w:rsid w:val="000C5005"/>
    <w:rsid w:val="000D3FF9"/>
    <w:rsid w:val="00115A1C"/>
    <w:rsid w:val="00183AD1"/>
    <w:rsid w:val="001B5D6E"/>
    <w:rsid w:val="002321DE"/>
    <w:rsid w:val="003E366F"/>
    <w:rsid w:val="003F29E8"/>
    <w:rsid w:val="004229CA"/>
    <w:rsid w:val="0045410A"/>
    <w:rsid w:val="004E5F16"/>
    <w:rsid w:val="004F3B12"/>
    <w:rsid w:val="00563FC9"/>
    <w:rsid w:val="005B07B1"/>
    <w:rsid w:val="0065253A"/>
    <w:rsid w:val="006E3F88"/>
    <w:rsid w:val="00760B0D"/>
    <w:rsid w:val="00772146"/>
    <w:rsid w:val="00776A90"/>
    <w:rsid w:val="007F15F3"/>
    <w:rsid w:val="00802C16"/>
    <w:rsid w:val="008125AE"/>
    <w:rsid w:val="00864330"/>
    <w:rsid w:val="008A468C"/>
    <w:rsid w:val="008E3484"/>
    <w:rsid w:val="008F7668"/>
    <w:rsid w:val="009556C2"/>
    <w:rsid w:val="009B5CBC"/>
    <w:rsid w:val="00AA0949"/>
    <w:rsid w:val="00C122FA"/>
    <w:rsid w:val="00C448A4"/>
    <w:rsid w:val="00CB4AC0"/>
    <w:rsid w:val="00CF2165"/>
    <w:rsid w:val="00CF47B2"/>
    <w:rsid w:val="00D3606A"/>
    <w:rsid w:val="00D456CD"/>
    <w:rsid w:val="00DA6468"/>
    <w:rsid w:val="00FB187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;"/>
  <w15:docId w15:val="{EF910551-A02B-4AFC-ACD0-FBA53C6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FF9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0D3FF9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0D3FF9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6">
    <w:name w:val="heading 6"/>
    <w:basedOn w:val="Standard"/>
    <w:next w:val="Standard"/>
    <w:qFormat/>
    <w:rsid w:val="000D3FF9"/>
    <w:pPr>
      <w:keepNext/>
      <w:outlineLvl w:val="5"/>
    </w:pPr>
    <w:rPr>
      <w:rFonts w:ascii="Verdana" w:hAnsi="Verdan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3FF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3FF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3FF9"/>
  </w:style>
  <w:style w:type="paragraph" w:styleId="Textkrper-Zeileneinzug">
    <w:name w:val="Body Text Indent"/>
    <w:basedOn w:val="Standard"/>
    <w:qFormat/>
    <w:rsid w:val="000D3FF9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0D3FF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0D3FF9"/>
    <w:rPr>
      <w:color w:val="0000FF"/>
      <w:u w:val="single"/>
    </w:rPr>
  </w:style>
  <w:style w:type="character" w:styleId="BesuchterHyperlink">
    <w:name w:val="FollowedHyperlink"/>
    <w:basedOn w:val="Absatz-Standardschriftart"/>
    <w:rsid w:val="000D3FF9"/>
    <w:rPr>
      <w:color w:val="800080"/>
      <w:u w:val="single"/>
    </w:rPr>
  </w:style>
  <w:style w:type="paragraph" w:customStyle="1" w:styleId="Auswahlantwort">
    <w:name w:val="Auswahlantwort"/>
    <w:basedOn w:val="Standard"/>
    <w:rsid w:val="000D3FF9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rsid w:val="008A468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A468C"/>
    <w:rPr>
      <w:rFonts w:ascii="Tahoma" w:hAnsi="Tahoma" w:cs="Tahoma"/>
      <w:sz w:val="16"/>
      <w:szCs w:val="16"/>
    </w:rPr>
  </w:style>
  <w:style w:type="paragraph" w:customStyle="1" w:styleId="Antwort">
    <w:name w:val="Antwort"/>
    <w:basedOn w:val="Textkrper-Zeileneinzug"/>
    <w:qFormat/>
    <w:rsid w:val="009556C2"/>
    <w:pPr>
      <w:ind w:left="708"/>
    </w:pPr>
    <w:rPr>
      <w:i/>
      <w:color w:val="0070C0"/>
      <w:sz w:val="24"/>
    </w:rPr>
  </w:style>
  <w:style w:type="character" w:styleId="Platzhaltertext">
    <w:name w:val="Placeholder Text"/>
    <w:basedOn w:val="Absatz-Standardschriftart"/>
    <w:uiPriority w:val="99"/>
    <w:semiHidden/>
    <w:rsid w:val="00D45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5C06-7557-4A23-A3C6-85A8719F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</Template>
  <TotalTime>63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11</cp:revision>
  <cp:lastPrinted>2010-11-26T14:33:00Z</cp:lastPrinted>
  <dcterms:created xsi:type="dcterms:W3CDTF">2010-11-26T14:37:00Z</dcterms:created>
  <dcterms:modified xsi:type="dcterms:W3CDTF">2015-11-30T10:36:00Z</dcterms:modified>
</cp:coreProperties>
</file>