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F6736A" w:rsidRPr="00F6736A">
        <w:rPr>
          <w:lang w:val="de-DE"/>
        </w:rPr>
        <w:t>Rechnungsbuch Elektrotechnik (17.Auflage 2010)</w:t>
      </w:r>
      <w:r>
        <w:t xml:space="preserve"> Kap. 3.</w:t>
      </w:r>
      <w:r w:rsidR="00F6736A">
        <w:t>8.3</w:t>
      </w:r>
      <w:r>
        <w:t xml:space="preserve">. </w:t>
      </w:r>
      <w:r w:rsidR="003F3F5A">
        <w:t>(S.</w:t>
      </w:r>
      <w:r w:rsidR="009B3009">
        <w:t>5</w:t>
      </w:r>
      <w:r w:rsidR="00F6736A">
        <w:t>1</w:t>
      </w:r>
      <w:r w:rsidR="005F33C6">
        <w:t>/</w:t>
      </w:r>
      <w:r w:rsidR="009B3009">
        <w:t>5</w:t>
      </w:r>
      <w:r w:rsidR="00F6736A">
        <w:t>2</w:t>
      </w:r>
      <w:r w:rsidR="003F3F5A">
        <w:t xml:space="preserve">) die Aufgaben Nr. </w:t>
      </w:r>
      <w:r w:rsidR="009B3009">
        <w:t>2, 4, 6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4203D1" w:rsidRDefault="00412408" w:rsidP="00412408">
      <w:pPr>
        <w:pStyle w:val="Textkrper-Zeileneinzug"/>
      </w:pPr>
      <w:permStart w:id="1529162249" w:edGrp="everyone"/>
      <w:r>
        <w:t xml:space="preserve"> </w:t>
      </w:r>
      <w:r w:rsidR="003F13F6">
        <w:t>Seite 51/ Nr. 2</w:t>
      </w:r>
      <w:r>
        <w:t xml:space="preserve">    </w:t>
      </w:r>
    </w:p>
    <w:p w:rsidR="003F13F6" w:rsidRDefault="003F13F6" w:rsidP="00412408">
      <w:pPr>
        <w:pStyle w:val="Textkrper-Zeileneinzug"/>
      </w:pPr>
      <w:r>
        <w:t>Gegeben: R</w:t>
      </w:r>
      <w:r>
        <w:rPr>
          <w:vertAlign w:val="subscript"/>
        </w:rPr>
        <w:t>1</w:t>
      </w:r>
      <w:r>
        <w:t>=70Ω; R</w:t>
      </w:r>
      <w:r w:rsidRPr="003F13F6">
        <w:rPr>
          <w:vertAlign w:val="subscript"/>
        </w:rPr>
        <w:t>2</w:t>
      </w:r>
      <w:r>
        <w:t>=100Ω;</w:t>
      </w:r>
      <w:r w:rsidR="004604A1">
        <w:t xml:space="preserve"> </w:t>
      </w:r>
      <w:r>
        <w:t>R</w:t>
      </w:r>
      <w:r w:rsidRPr="003F13F6">
        <w:rPr>
          <w:vertAlign w:val="subscript"/>
        </w:rPr>
        <w:t>3</w:t>
      </w:r>
      <w:r>
        <w:t>=25Ω;I</w:t>
      </w:r>
      <w:r w:rsidRPr="003F13F6">
        <w:rPr>
          <w:vertAlign w:val="subscript"/>
        </w:rPr>
        <w:t>3</w:t>
      </w:r>
      <w:r>
        <w:t>=2A</w:t>
      </w:r>
    </w:p>
    <w:p w:rsidR="003F13F6" w:rsidRDefault="003F13F6" w:rsidP="00412408">
      <w:pPr>
        <w:pStyle w:val="Textkrper-Zeileneinzug"/>
      </w:pPr>
      <w:r>
        <w:t>Gesucht: a) R</w:t>
      </w:r>
    </w:p>
    <w:p w:rsidR="003F13F6" w:rsidRDefault="003F13F6" w:rsidP="00412408">
      <w:pPr>
        <w:pStyle w:val="Textkrper-Zeileneinzug"/>
        <w:rPr>
          <w:vertAlign w:val="subscript"/>
        </w:rPr>
      </w:pPr>
      <w:r>
        <w:t xml:space="preserve">              b) I</w:t>
      </w:r>
      <w:r w:rsidRPr="003F13F6">
        <w:rPr>
          <w:vertAlign w:val="subscript"/>
        </w:rPr>
        <w:t>1</w:t>
      </w:r>
      <w:r>
        <w:t>;I</w:t>
      </w:r>
      <w:r w:rsidRPr="003F13F6">
        <w:rPr>
          <w:vertAlign w:val="subscript"/>
        </w:rPr>
        <w:t>2</w:t>
      </w:r>
    </w:p>
    <w:p w:rsidR="003F13F6" w:rsidRPr="004604A1" w:rsidRDefault="003F13F6" w:rsidP="003F13F6">
      <w:pPr>
        <w:pStyle w:val="Textkrper-Zeileneinzug"/>
      </w:pPr>
      <w:r>
        <w:rPr>
          <w:vertAlign w:val="subscript"/>
        </w:rPr>
        <w:t xml:space="preserve">                 </w:t>
      </w:r>
      <w:r>
        <w:t xml:space="preserve">   c) U</w:t>
      </w:r>
      <w:r w:rsidRPr="003F13F6">
        <w:rPr>
          <w:vertAlign w:val="subscript"/>
        </w:rPr>
        <w:t>1</w:t>
      </w:r>
      <w:r>
        <w:t>;U</w:t>
      </w:r>
      <w:r w:rsidRPr="003F13F6">
        <w:rPr>
          <w:vertAlign w:val="subscript"/>
        </w:rPr>
        <w:t>2</w:t>
      </w:r>
      <w:r w:rsidR="004604A1">
        <w:t>;U</w:t>
      </w:r>
      <w:r w:rsidR="004604A1">
        <w:rPr>
          <w:vertAlign w:val="subscript"/>
        </w:rPr>
        <w:t>3</w:t>
      </w:r>
    </w:p>
    <w:p w:rsidR="008171E2" w:rsidRDefault="008171E2" w:rsidP="003F13F6">
      <w:pPr>
        <w:pStyle w:val="Textkrper-Zeileneinzug"/>
      </w:pPr>
      <w:r>
        <w:t xml:space="preserve">              d) U</w:t>
      </w:r>
    </w:p>
    <w:p w:rsidR="003F13F6" w:rsidRDefault="003F13F6" w:rsidP="003F13F6">
      <w:pPr>
        <w:pStyle w:val="Textkrper-Zeileneinzug"/>
      </w:pPr>
      <w:r>
        <w:t>Lösung a):</w:t>
      </w:r>
    </w:p>
    <w:p w:rsidR="003F13F6" w:rsidRDefault="003F13F6" w:rsidP="003F13F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E23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25Ω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20Ω</m:t>
            </m:r>
          </m:e>
        </m:bar>
      </m:oMath>
    </w:p>
    <w:p w:rsidR="003F13F6" w:rsidRDefault="003F13F6" w:rsidP="003F13F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=20Ω+70Ω=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90Ω</m:t>
                </m:r>
              </m:e>
            </m:bar>
          </m:e>
        </m:bar>
      </m:oMath>
    </w:p>
    <w:p w:rsidR="003F13F6" w:rsidRDefault="003F13F6" w:rsidP="003F13F6">
      <w:pPr>
        <w:pStyle w:val="Textkrper-Zeileneinzug"/>
      </w:pPr>
      <w:r>
        <w:t>Lösung b):</w:t>
      </w:r>
    </w:p>
    <w:p w:rsidR="003F13F6" w:rsidRDefault="003F13F6" w:rsidP="003F13F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100Ω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0.5A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=0.5A+2A=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2.5A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Lösung c): </w:t>
      </w:r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=70Ω∙2.5A=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175V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</w:p>
    <w:p w:rsidR="004604A1" w:rsidRDefault="004604A1" w:rsidP="004604A1">
      <w:pPr>
        <w:pStyle w:val="Textkrper-Zeileneinzug"/>
      </w:pPr>
      <w:r>
        <w:lastRenderedPageBreak/>
        <w:t>Lösung d):</w:t>
      </w:r>
    </w:p>
    <w:p w:rsidR="004604A1" w:rsidRDefault="004604A1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B139C9" w:rsidRDefault="00B139C9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=70Ω∙2.5A=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175V</m:t>
            </m:r>
          </m:e>
        </m:bar>
      </m:oMath>
    </w:p>
    <w:p w:rsidR="00B139C9" w:rsidRDefault="00B139C9" w:rsidP="00B139C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=175V+50V=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225V</m:t>
                </m:r>
              </m:e>
            </m:bar>
          </m:e>
        </m:bar>
      </m:oMath>
    </w:p>
    <w:p w:rsidR="00B139C9" w:rsidRDefault="00B139C9" w:rsidP="00B139C9">
      <w:pPr>
        <w:pStyle w:val="Textkrper-Zeileneinzug"/>
      </w:pPr>
    </w:p>
    <w:p w:rsidR="00B139C9" w:rsidRDefault="00B139C9" w:rsidP="00B139C9">
      <w:pPr>
        <w:pStyle w:val="Textkrper-Zeileneinzug"/>
      </w:pPr>
      <w:r>
        <w:t>Seite 52/ Nr. 4</w:t>
      </w:r>
    </w:p>
    <w:p w:rsidR="00B139C9" w:rsidRDefault="00B139C9" w:rsidP="00B139C9">
      <w:pPr>
        <w:pStyle w:val="Textkrper-Zeileneinzug"/>
      </w:pPr>
      <w:r>
        <w:t>Gegeben: R</w:t>
      </w:r>
      <w:r w:rsidRPr="00B139C9">
        <w:rPr>
          <w:vertAlign w:val="subscript"/>
        </w:rPr>
        <w:t>1</w:t>
      </w:r>
      <w:r>
        <w:t>=40Ω; R</w:t>
      </w:r>
      <w:r w:rsidRPr="00B139C9">
        <w:rPr>
          <w:vertAlign w:val="subscript"/>
        </w:rPr>
        <w:t>2</w:t>
      </w:r>
      <w:r>
        <w:t>=120Ω; R</w:t>
      </w:r>
      <w:r w:rsidRPr="00B139C9">
        <w:rPr>
          <w:vertAlign w:val="subscript"/>
        </w:rPr>
        <w:t>3</w:t>
      </w:r>
      <w:r>
        <w:t>=18Ω; U</w:t>
      </w:r>
      <w:r w:rsidRPr="00B139C9">
        <w:rPr>
          <w:vertAlign w:val="subscript"/>
        </w:rPr>
        <w:t>1</w:t>
      </w:r>
      <w:r>
        <w:t>=150V; U</w:t>
      </w:r>
      <w:r w:rsidRPr="00B139C9">
        <w:rPr>
          <w:vertAlign w:val="subscript"/>
        </w:rPr>
        <w:t>2</w:t>
      </w:r>
      <w:r>
        <w:t>=150V</w:t>
      </w:r>
    </w:p>
    <w:p w:rsidR="00B139C9" w:rsidRDefault="00B139C9" w:rsidP="00B139C9">
      <w:pPr>
        <w:pStyle w:val="Textkrper-Zeileneinzug"/>
      </w:pPr>
      <w:r>
        <w:t>Gesucht: a) Skizze</w:t>
      </w:r>
    </w:p>
    <w:p w:rsidR="00B139C9" w:rsidRDefault="00B139C9" w:rsidP="00B139C9">
      <w:pPr>
        <w:pStyle w:val="Textkrper-Zeileneinzug"/>
      </w:pPr>
      <w:r>
        <w:t xml:space="preserve">              b)R</w:t>
      </w:r>
    </w:p>
    <w:p w:rsidR="00B139C9" w:rsidRDefault="00B139C9" w:rsidP="00B139C9">
      <w:pPr>
        <w:pStyle w:val="Textkrper-Zeileneinzug"/>
      </w:pPr>
      <w:r>
        <w:t xml:space="preserve">              c) I</w:t>
      </w:r>
      <w:r w:rsidRPr="00B139C9">
        <w:rPr>
          <w:vertAlign w:val="subscript"/>
        </w:rPr>
        <w:t>1</w:t>
      </w:r>
      <w:r>
        <w:t>; I</w:t>
      </w:r>
      <w:r w:rsidRPr="00B139C9">
        <w:rPr>
          <w:vertAlign w:val="subscript"/>
        </w:rPr>
        <w:t>2</w:t>
      </w:r>
      <w:r>
        <w:t>; I</w:t>
      </w:r>
      <w:r w:rsidRPr="00B139C9">
        <w:rPr>
          <w:vertAlign w:val="subscript"/>
        </w:rPr>
        <w:t>3</w:t>
      </w:r>
    </w:p>
    <w:p w:rsidR="00B139C9" w:rsidRDefault="00B139C9" w:rsidP="00B139C9">
      <w:pPr>
        <w:pStyle w:val="Textkrper-Zeileneinzug"/>
      </w:pPr>
      <w:r>
        <w:t xml:space="preserve">              d) I</w:t>
      </w:r>
    </w:p>
    <w:p w:rsidR="00B139C9" w:rsidRDefault="00B139C9" w:rsidP="00B139C9">
      <w:pPr>
        <w:pStyle w:val="Textkrper-Zeileneinzug"/>
      </w:pPr>
      <w:r>
        <w:t xml:space="preserve">              e) U</w:t>
      </w:r>
      <w:r>
        <w:rPr>
          <w:vertAlign w:val="subscript"/>
        </w:rPr>
        <w:t>3</w:t>
      </w:r>
    </w:p>
    <w:p w:rsidR="00B139C9" w:rsidRDefault="00B139C9" w:rsidP="00B139C9">
      <w:pPr>
        <w:pStyle w:val="Textkrper-Zeileneinzug"/>
      </w:pPr>
      <w:r>
        <w:t xml:space="preserve">               f) U</w:t>
      </w:r>
    </w:p>
    <w:p w:rsidR="00B139C9" w:rsidRDefault="00B139C9" w:rsidP="00B139C9">
      <w:pPr>
        <w:pStyle w:val="Textkrper-Zeileneinzug"/>
      </w:pPr>
      <w:r>
        <w:t xml:space="preserve">Lösung a): </w:t>
      </w:r>
    </w:p>
    <w:p w:rsidR="002F1077" w:rsidRDefault="002F1077" w:rsidP="002F1077">
      <w:pPr>
        <w:pStyle w:val="Textkrper-Zeileneinzug"/>
      </w:pPr>
      <w:r>
        <w:t>Separates Dokument</w:t>
      </w:r>
      <w:bookmarkStart w:id="0" w:name="_GoBack"/>
      <w:bookmarkEnd w:id="0"/>
    </w:p>
    <w:p w:rsidR="003962DD" w:rsidRDefault="003962DD" w:rsidP="00B139C9">
      <w:pPr>
        <w:pStyle w:val="Textkrper-Zeileneinzug"/>
      </w:pPr>
      <w:r>
        <w:t xml:space="preserve">Lösung b): </w:t>
      </w:r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120Ω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30Ω</m:t>
            </m: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=30Ω+18Ω=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48Ω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>Lösung c):</w:t>
      </w:r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150V</m:t>
            </m:r>
          </m:num>
          <m:den>
            <m:r>
              <w:rPr>
                <w:rFonts w:ascii="Cambria Math" w:hAnsi="Cambria Math"/>
              </w:rPr>
              <m:t>40Ω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3.75A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150V</m:t>
            </m:r>
          </m:num>
          <m:den>
            <m:r>
              <w:rPr>
                <w:rFonts w:ascii="Cambria Math" w:hAnsi="Cambria Math"/>
              </w:rPr>
              <m:t>120Ω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1.25A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=3.75A+1.25A=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>Lösung d):</w:t>
      </w:r>
    </w:p>
    <w:p w:rsidR="003962DD" w:rsidRDefault="003962DD" w:rsidP="003962D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I=I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=3.75A+1.25A=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5A</m:t>
                </m:r>
              </m:e>
            </m:bar>
          </m:e>
        </m:bar>
      </m:oMath>
    </w:p>
    <w:p w:rsidR="003962DD" w:rsidRDefault="003962DD" w:rsidP="003962DD">
      <w:pPr>
        <w:pStyle w:val="Textkrper-Zeileneinzug"/>
      </w:pPr>
    </w:p>
    <w:p w:rsidR="003962DD" w:rsidRDefault="003962DD" w:rsidP="003962DD">
      <w:pPr>
        <w:pStyle w:val="Textkrper-Zeileneinzug"/>
      </w:pPr>
      <w:r>
        <w:t>Lösung e):</w:t>
      </w:r>
    </w:p>
    <w:p w:rsidR="003962DD" w:rsidRDefault="003962DD" w:rsidP="003962D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=18Ω∙5A=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90V</m:t>
                </m:r>
              </m:e>
            </m:bar>
          </m:e>
        </m:bar>
      </m:oMath>
    </w:p>
    <w:p w:rsidR="003962DD" w:rsidRDefault="003962DD" w:rsidP="003962DD">
      <w:pPr>
        <w:pStyle w:val="Textkrper-Zeileneinzug"/>
      </w:pPr>
      <w:r>
        <w:t>Lösung f):</w:t>
      </w:r>
    </w:p>
    <w:p w:rsidR="003962DD" w:rsidRDefault="003962DD" w:rsidP="003962D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150V</m:t>
            </m:r>
          </m:e>
        </m:bar>
      </m:oMath>
    </w:p>
    <w:p w:rsidR="003962DD" w:rsidRPr="00B139C9" w:rsidRDefault="003962DD" w:rsidP="003962D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=150V+90V=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240V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</w:p>
    <w:p w:rsidR="00643041" w:rsidRDefault="00643041" w:rsidP="00B139C9">
      <w:pPr>
        <w:pStyle w:val="Textkrper-Zeileneinzug"/>
      </w:pPr>
      <w:r>
        <w:t>Seite 52/ Nr. 6</w:t>
      </w:r>
    </w:p>
    <w:p w:rsidR="00643041" w:rsidRDefault="00643041" w:rsidP="00B139C9">
      <w:pPr>
        <w:pStyle w:val="Textkrper-Zeileneinzug"/>
      </w:pPr>
      <w:r>
        <w:t>Gegeben: R</w:t>
      </w:r>
      <w:r w:rsidRPr="007876B0">
        <w:rPr>
          <w:vertAlign w:val="subscript"/>
        </w:rPr>
        <w:t>1</w:t>
      </w:r>
      <w:r>
        <w:t>=150Ω; R</w:t>
      </w:r>
      <w:r w:rsidR="007876B0" w:rsidRPr="007876B0">
        <w:rPr>
          <w:vertAlign w:val="subscript"/>
        </w:rPr>
        <w:t>3</w:t>
      </w:r>
      <w:r w:rsidR="007876B0">
        <w:t>=220Ω; R</w:t>
      </w:r>
      <w:r w:rsidR="007876B0" w:rsidRPr="007876B0">
        <w:rPr>
          <w:vertAlign w:val="subscript"/>
        </w:rPr>
        <w:t>4</w:t>
      </w:r>
      <w:r w:rsidR="007876B0">
        <w:t>=470Ω; I</w:t>
      </w:r>
      <w:r w:rsidR="007876B0" w:rsidRPr="007876B0">
        <w:rPr>
          <w:vertAlign w:val="subscript"/>
        </w:rPr>
        <w:t>1</w:t>
      </w:r>
      <w:r w:rsidR="007876B0">
        <w:t>=0.2A; U</w:t>
      </w:r>
      <w:r w:rsidR="007876B0" w:rsidRPr="007876B0">
        <w:rPr>
          <w:vertAlign w:val="subscript"/>
        </w:rPr>
        <w:t>2</w:t>
      </w:r>
      <w:r w:rsidR="007876B0">
        <w:t>=20V</w:t>
      </w:r>
    </w:p>
    <w:p w:rsidR="007876B0" w:rsidRDefault="007876B0" w:rsidP="00B139C9">
      <w:pPr>
        <w:pStyle w:val="Textkrper-Zeileneinzug"/>
      </w:pPr>
      <w:r>
        <w:t>Gesucht: a) U</w:t>
      </w:r>
      <w:r w:rsidRPr="007876B0">
        <w:rPr>
          <w:vertAlign w:val="subscript"/>
        </w:rPr>
        <w:t>1</w:t>
      </w:r>
      <w:r>
        <w:t>; U</w:t>
      </w:r>
      <w:r w:rsidRPr="007876B0">
        <w:rPr>
          <w:vertAlign w:val="subscript"/>
        </w:rPr>
        <w:t>3</w:t>
      </w:r>
      <w:r>
        <w:t>; U</w:t>
      </w:r>
      <w:r w:rsidRPr="007876B0">
        <w:rPr>
          <w:vertAlign w:val="subscript"/>
        </w:rPr>
        <w:t>4</w:t>
      </w:r>
      <w:r>
        <w:t>; U</w:t>
      </w:r>
    </w:p>
    <w:p w:rsidR="007876B0" w:rsidRDefault="007876B0" w:rsidP="00B139C9">
      <w:pPr>
        <w:pStyle w:val="Textkrper-Zeileneinzug"/>
      </w:pPr>
      <w:r>
        <w:t xml:space="preserve">              b) R</w:t>
      </w:r>
      <w:r>
        <w:rPr>
          <w:vertAlign w:val="subscript"/>
        </w:rPr>
        <w:t>2</w:t>
      </w:r>
    </w:p>
    <w:p w:rsidR="007876B0" w:rsidRDefault="007876B0" w:rsidP="00B139C9">
      <w:pPr>
        <w:pStyle w:val="Textkrper-Zeileneinzug"/>
      </w:pPr>
      <w:r>
        <w:t xml:space="preserve">              c) I</w:t>
      </w:r>
      <w:r w:rsidRPr="007876B0">
        <w:rPr>
          <w:vertAlign w:val="subscript"/>
        </w:rPr>
        <w:t>2</w:t>
      </w:r>
      <w:r>
        <w:t>; I</w:t>
      </w:r>
      <w:r w:rsidRPr="007876B0">
        <w:rPr>
          <w:vertAlign w:val="subscript"/>
        </w:rPr>
        <w:t>34</w:t>
      </w:r>
      <w:r>
        <w:t>; I</w:t>
      </w:r>
      <w:r w:rsidRPr="007876B0">
        <w:rPr>
          <w:vertAlign w:val="subscript"/>
        </w:rPr>
        <w:t>3</w:t>
      </w:r>
      <w:r>
        <w:t>; I</w:t>
      </w:r>
      <w:r w:rsidRPr="007876B0">
        <w:rPr>
          <w:vertAlign w:val="subscript"/>
        </w:rPr>
        <w:t>4</w:t>
      </w:r>
      <w:r>
        <w:t>; I</w:t>
      </w:r>
    </w:p>
    <w:p w:rsidR="007876B0" w:rsidRDefault="007876B0" w:rsidP="00B139C9">
      <w:pPr>
        <w:pStyle w:val="Textkrper-Zeileneinzug"/>
      </w:pPr>
      <w:r>
        <w:lastRenderedPageBreak/>
        <w:t>Lösung a):</w:t>
      </w:r>
    </w:p>
    <w:p w:rsidR="007876B0" w:rsidRDefault="007876B0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=0.2A∙150Ω=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30V</m:t>
                </m:r>
              </m:e>
            </m:bar>
          </m:e>
        </m:bar>
      </m:oMath>
    </w:p>
    <w:p w:rsidR="007876B0" w:rsidRDefault="007876B0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 U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>Lösung b):</w:t>
      </w:r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20V</m:t>
            </m:r>
          </m:num>
          <m:den>
            <m:r>
              <w:rPr>
                <w:rFonts w:ascii="Cambria Math" w:hAnsi="Cambria Math"/>
              </w:rPr>
              <m:t>0.2A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100Ω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>Lösung c):</w:t>
      </w:r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220Ω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0.227A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470Ω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0.106A</m:t>
                </m:r>
              </m:e>
            </m:bar>
          </m:e>
        </m:bar>
      </m:oMath>
    </w:p>
    <w:p w:rsidR="007876B0" w:rsidRDefault="00847B37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=0.227A+=0.106A=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0.333A</m:t>
                </m:r>
              </m:e>
            </m:bar>
          </m:e>
        </m:bar>
      </m:oMath>
    </w:p>
    <w:p w:rsidR="00847B37" w:rsidRDefault="00847B37" w:rsidP="00847B37">
      <w:pPr>
        <w:pStyle w:val="Textkrper-Zeileneinzug"/>
      </w:pPr>
      <w:r>
        <w:t xml:space="preserve"> 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=0.333A+0.2A=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0.533A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</w:p>
    <w:permEnd w:id="1529162249"/>
    <w:p w:rsidR="007876B0" w:rsidRPr="007876B0" w:rsidRDefault="007876B0" w:rsidP="00B139C9">
      <w:pPr>
        <w:pStyle w:val="Textkrper-Zeileneinzug"/>
      </w:pPr>
    </w:p>
    <w:sectPr w:rsidR="007876B0" w:rsidRPr="007876B0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5C" w:rsidRDefault="00BB685C">
      <w:r>
        <w:separator/>
      </w:r>
    </w:p>
  </w:endnote>
  <w:endnote w:type="continuationSeparator" w:id="0">
    <w:p w:rsidR="00BB685C" w:rsidRDefault="00BB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B0" w:rsidRPr="009D01A9" w:rsidRDefault="00BB685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876B0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TIME \@ "dd.MM.yy" </w:instrText>
    </w:r>
    <w:r w:rsidR="007876B0" w:rsidRPr="009D01A9">
      <w:rPr>
        <w:sz w:val="12"/>
        <w:szCs w:val="12"/>
      </w:rPr>
      <w:fldChar w:fldCharType="separate"/>
    </w:r>
    <w:r w:rsidR="002F1077">
      <w:rPr>
        <w:noProof/>
        <w:sz w:val="12"/>
        <w:szCs w:val="12"/>
      </w:rPr>
      <w:t>22.11.15</w:t>
    </w:r>
    <w:r w:rsidR="007876B0" w:rsidRPr="009D01A9">
      <w:rPr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Re</w:t>
    </w:r>
    <w:r w:rsidR="007876B0" w:rsidRPr="009D01A9">
      <w:rPr>
        <w:sz w:val="12"/>
        <w:szCs w:val="12"/>
      </w:rPr>
      <w:tab/>
    </w:r>
    <w:r w:rsidR="007876B0" w:rsidRPr="009D01A9">
      <w:rPr>
        <w:sz w:val="12"/>
        <w:szCs w:val="12"/>
      </w:rPr>
      <w:tab/>
      <w:t xml:space="preserve">Seite: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PAGE   \* MERGEFORMAT </w:instrText>
    </w:r>
    <w:r w:rsidR="007876B0" w:rsidRPr="009D01A9">
      <w:rPr>
        <w:sz w:val="12"/>
        <w:szCs w:val="12"/>
      </w:rPr>
      <w:fldChar w:fldCharType="separate"/>
    </w:r>
    <w:r w:rsidR="002F1077">
      <w:rPr>
        <w:noProof/>
        <w:sz w:val="12"/>
        <w:szCs w:val="12"/>
      </w:rPr>
      <w:t>2</w:t>
    </w:r>
    <w:r w:rsidR="007876B0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B0" w:rsidRPr="009D01A9" w:rsidRDefault="00BB685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876B0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TIME \@ "dd.MM.yy" </w:instrText>
    </w:r>
    <w:r w:rsidR="007876B0" w:rsidRPr="009D01A9">
      <w:rPr>
        <w:sz w:val="12"/>
        <w:szCs w:val="12"/>
      </w:rPr>
      <w:fldChar w:fldCharType="separate"/>
    </w:r>
    <w:r w:rsidR="002F1077">
      <w:rPr>
        <w:noProof/>
        <w:sz w:val="12"/>
        <w:szCs w:val="12"/>
      </w:rPr>
      <w:t>22.11.15</w:t>
    </w:r>
    <w:r w:rsidR="007876B0" w:rsidRPr="009D01A9">
      <w:rPr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Re</w:t>
    </w:r>
    <w:r w:rsidR="007876B0" w:rsidRPr="009D01A9">
      <w:rPr>
        <w:sz w:val="12"/>
        <w:szCs w:val="12"/>
      </w:rPr>
      <w:tab/>
    </w:r>
    <w:r w:rsidR="007876B0" w:rsidRPr="009D01A9">
      <w:rPr>
        <w:sz w:val="12"/>
        <w:szCs w:val="12"/>
      </w:rPr>
      <w:tab/>
      <w:t xml:space="preserve">Seite: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PAGE   \* MERGEFORMAT </w:instrText>
    </w:r>
    <w:r w:rsidR="007876B0" w:rsidRPr="009D01A9">
      <w:rPr>
        <w:sz w:val="12"/>
        <w:szCs w:val="12"/>
      </w:rPr>
      <w:fldChar w:fldCharType="separate"/>
    </w:r>
    <w:r w:rsidR="002F1077">
      <w:rPr>
        <w:noProof/>
        <w:sz w:val="12"/>
        <w:szCs w:val="12"/>
      </w:rPr>
      <w:t>1</w:t>
    </w:r>
    <w:r w:rsidR="007876B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5C" w:rsidRDefault="00BB685C">
      <w:r>
        <w:separator/>
      </w:r>
    </w:p>
  </w:footnote>
  <w:footnote w:type="continuationSeparator" w:id="0">
    <w:p w:rsidR="00BB685C" w:rsidRDefault="00BB6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7876B0" w:rsidTr="007876B0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2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7876B0" w:rsidRDefault="007876B0" w:rsidP="004203D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LA11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7876B0" w:rsidTr="007876B0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6B0" w:rsidRDefault="007876B0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6B0" w:rsidRDefault="007876B0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7876B0" w:rsidTr="007876B0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3" name="Grafik 3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7876B0" w:rsidRDefault="007876B0" w:rsidP="004203D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7876B0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7876B0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8F07A4" w:rsidRDefault="007876B0" w:rsidP="004203D1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Ströme und Spannungen in einfachen gemischten Schaltungen berechnen.</w:t>
          </w:r>
        </w:p>
      </w:tc>
    </w:tr>
    <w:tr w:rsidR="007876B0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7876B0" w:rsidRPr="00F36925" w:rsidRDefault="007876B0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077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2DD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13F6"/>
    <w:rsid w:val="003F3469"/>
    <w:rsid w:val="003F3F5A"/>
    <w:rsid w:val="003F4ED1"/>
    <w:rsid w:val="00401A79"/>
    <w:rsid w:val="00404474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50E26"/>
    <w:rsid w:val="004570EB"/>
    <w:rsid w:val="00457947"/>
    <w:rsid w:val="004604A1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041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B6926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77C6A"/>
    <w:rsid w:val="00782154"/>
    <w:rsid w:val="00785F0C"/>
    <w:rsid w:val="007876B0"/>
    <w:rsid w:val="0078787A"/>
    <w:rsid w:val="00791F2E"/>
    <w:rsid w:val="007947E7"/>
    <w:rsid w:val="00795ADB"/>
    <w:rsid w:val="007A0FBD"/>
    <w:rsid w:val="007A139E"/>
    <w:rsid w:val="007A3653"/>
    <w:rsid w:val="007B0469"/>
    <w:rsid w:val="007C14A4"/>
    <w:rsid w:val="007C2171"/>
    <w:rsid w:val="007C222A"/>
    <w:rsid w:val="007C27E1"/>
    <w:rsid w:val="007D22BA"/>
    <w:rsid w:val="007D42EC"/>
    <w:rsid w:val="007E4506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171E2"/>
    <w:rsid w:val="008220FC"/>
    <w:rsid w:val="008238DC"/>
    <w:rsid w:val="0082683B"/>
    <w:rsid w:val="00827812"/>
    <w:rsid w:val="00827E58"/>
    <w:rsid w:val="00840F98"/>
    <w:rsid w:val="00847B37"/>
    <w:rsid w:val="008515F3"/>
    <w:rsid w:val="00851991"/>
    <w:rsid w:val="008519D8"/>
    <w:rsid w:val="0086474C"/>
    <w:rsid w:val="008757B2"/>
    <w:rsid w:val="00882BAD"/>
    <w:rsid w:val="00883941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B3009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2C0F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39C9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B685C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B664F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1E22"/>
    <w:rsid w:val="00F34D17"/>
    <w:rsid w:val="00F36925"/>
    <w:rsid w:val="00F36AF5"/>
    <w:rsid w:val="00F3782E"/>
    <w:rsid w:val="00F46D5D"/>
    <w:rsid w:val="00F5054F"/>
    <w:rsid w:val="00F5230F"/>
    <w:rsid w:val="00F6736A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B52D2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699BFC-3D1F-4626-BEBC-B86BC05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C053-D1FA-41F7-864F-7F7617DC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117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16</cp:revision>
  <cp:lastPrinted>2009-05-19T15:08:00Z</cp:lastPrinted>
  <dcterms:created xsi:type="dcterms:W3CDTF">2009-11-24T08:53:00Z</dcterms:created>
  <dcterms:modified xsi:type="dcterms:W3CDTF">2015-11-22T12:45:00Z</dcterms:modified>
</cp:coreProperties>
</file>