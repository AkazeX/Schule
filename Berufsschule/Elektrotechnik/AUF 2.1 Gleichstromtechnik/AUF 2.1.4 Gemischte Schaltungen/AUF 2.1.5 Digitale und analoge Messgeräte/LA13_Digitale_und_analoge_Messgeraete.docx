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6B3" w:rsidRPr="00E406B3" w:rsidRDefault="006279FE" w:rsidP="00E406B3">
      <w:pPr>
        <w:pStyle w:val="berschrift1"/>
        <w:rPr>
          <w:lang w:val="de-CH"/>
        </w:rPr>
      </w:pPr>
      <w:r>
        <w:rPr>
          <w:lang w:val="de-CH"/>
        </w:rPr>
        <w:t xml:space="preserve"> </w:t>
      </w:r>
      <w:r w:rsidR="00AA0D94">
        <w:rPr>
          <w:lang w:val="de-CH"/>
        </w:rPr>
        <w:t>Digitale und analoge Messgeräte</w:t>
      </w:r>
    </w:p>
    <w:p w:rsidR="005B7404" w:rsidRDefault="00F824BF" w:rsidP="005B7404">
      <w:pPr>
        <w:pStyle w:val="Textkrper-Zeileneinzug"/>
        <w:ind w:left="360"/>
      </w:pPr>
      <w:r>
        <w:rPr>
          <w:noProof/>
          <w:lang w:val="en-US" w:eastAsia="zh-CN"/>
        </w:rPr>
        <w:drawing>
          <wp:anchor distT="0" distB="0" distL="114300" distR="114300" simplePos="0" relativeHeight="251657216" behindDoc="0" locked="0" layoutInCell="1" allowOverlap="1" wp14:anchorId="1A3B7908" wp14:editId="769EDCCD">
            <wp:simplePos x="0" y="0"/>
            <wp:positionH relativeFrom="column">
              <wp:posOffset>5094605</wp:posOffset>
            </wp:positionH>
            <wp:positionV relativeFrom="paragraph">
              <wp:posOffset>31115</wp:posOffset>
            </wp:positionV>
            <wp:extent cx="795655" cy="695960"/>
            <wp:effectExtent l="19050" t="0" r="4445" b="0"/>
            <wp:wrapSquare wrapText="bothSides"/>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srcRect/>
                    <a:stretch>
                      <a:fillRect/>
                    </a:stretch>
                  </pic:blipFill>
                  <pic:spPr bwMode="auto">
                    <a:xfrm>
                      <a:off x="0" y="0"/>
                      <a:ext cx="795655" cy="695960"/>
                    </a:xfrm>
                    <a:prstGeom prst="rect">
                      <a:avLst/>
                    </a:prstGeom>
                    <a:noFill/>
                  </pic:spPr>
                </pic:pic>
              </a:graphicData>
            </a:graphic>
          </wp:anchor>
        </w:drawing>
      </w:r>
      <w:r w:rsidR="004B1881">
        <w:t>Lernziel:</w:t>
      </w:r>
      <w:r w:rsidR="005C6609">
        <w:t xml:space="preserve"> </w:t>
      </w:r>
    </w:p>
    <w:p w:rsidR="00950A51" w:rsidRDefault="00950A51" w:rsidP="00950A51">
      <w:pPr>
        <w:pStyle w:val="Textkrper-Zeileneinzug"/>
        <w:numPr>
          <w:ilvl w:val="0"/>
          <w:numId w:val="11"/>
        </w:numPr>
      </w:pPr>
      <w:r>
        <w:t xml:space="preserve">Ich kenne den Unterschied zwischen dem analogen und dem digitalen Messverfahren, indem ich je zwei Vor- und Nachteile nennen kann. </w:t>
      </w:r>
    </w:p>
    <w:p w:rsidR="00950A51" w:rsidRDefault="00950A51" w:rsidP="00950A51">
      <w:pPr>
        <w:pStyle w:val="Textkrper-Zeileneinzug"/>
        <w:numPr>
          <w:ilvl w:val="0"/>
          <w:numId w:val="11"/>
        </w:numPr>
      </w:pPr>
      <w:r>
        <w:t>Ich kann die Teile eines analogen Messgerätes benennen, die Sinnbilder der Skalenb</w:t>
      </w:r>
      <w:r w:rsidR="00D74680">
        <w:t>e</w:t>
      </w:r>
      <w:r>
        <w:t>schriftung identifizieren und den Messwert auf der analogen Skal</w:t>
      </w:r>
      <w:r w:rsidR="00C7595B">
        <w:t>e</w:t>
      </w:r>
      <w:r>
        <w:t xml:space="preserve"> korrekt ablesen. </w:t>
      </w:r>
    </w:p>
    <w:p w:rsidR="00950A51" w:rsidRDefault="00950A51" w:rsidP="00950A51">
      <w:pPr>
        <w:pStyle w:val="Textkrper-Zeileneinzug"/>
        <w:numPr>
          <w:ilvl w:val="0"/>
          <w:numId w:val="11"/>
        </w:numPr>
      </w:pPr>
      <w:r>
        <w:t xml:space="preserve">Ich kann mindestens 3 verschiedene Ursachen für Messfehler auswendig nennen und die Genauigkeitsklasse des Messinstrumentes interpretieren. </w:t>
      </w:r>
    </w:p>
    <w:p w:rsidR="004B1881" w:rsidRDefault="004B1881" w:rsidP="00882D12">
      <w:pPr>
        <w:pStyle w:val="Textkrper-Zeileneinzug"/>
        <w:ind w:left="360"/>
      </w:pPr>
    </w:p>
    <w:p w:rsidR="003B7626" w:rsidRDefault="00C2160C" w:rsidP="00303284">
      <w:pPr>
        <w:pStyle w:val="Textkrper-Zeileneinzug"/>
        <w:tabs>
          <w:tab w:val="clear" w:pos="1560"/>
          <w:tab w:val="left" w:pos="2127"/>
        </w:tabs>
        <w:ind w:left="2127" w:hanging="1418"/>
      </w:pPr>
      <w:r>
        <w:t>Material:</w:t>
      </w:r>
      <w:r w:rsidR="003B7626">
        <w:tab/>
      </w:r>
      <w:r w:rsidR="00B555F1">
        <w:t>Notebook</w:t>
      </w:r>
      <w:r w:rsidR="007B3C10">
        <w:t>, Internet</w:t>
      </w:r>
    </w:p>
    <w:p w:rsidR="00C2160C" w:rsidRDefault="00C2160C">
      <w:pPr>
        <w:pStyle w:val="Textkrper-Zeileneinzug"/>
      </w:pPr>
      <w:r>
        <w:t>Zeitbedarf:</w:t>
      </w:r>
      <w:r w:rsidR="003B7626">
        <w:tab/>
      </w:r>
      <w:r w:rsidR="00090203">
        <w:t xml:space="preserve">ca. </w:t>
      </w:r>
      <w:r w:rsidR="00877232">
        <w:t>2</w:t>
      </w:r>
      <w:r w:rsidR="00090203">
        <w:t xml:space="preserve"> Lektion</w:t>
      </w:r>
      <w:r w:rsidR="00811EA0">
        <w:t>en</w:t>
      </w:r>
    </w:p>
    <w:p w:rsidR="00C2160C" w:rsidRDefault="00C2160C">
      <w:pPr>
        <w:pStyle w:val="Textkrper-Zeileneinzug"/>
      </w:pPr>
      <w:r>
        <w:t>Sozialform:</w:t>
      </w:r>
      <w:r w:rsidR="003B7626">
        <w:tab/>
      </w:r>
      <w:r w:rsidR="00065A92">
        <w:t>Einzelarbeit</w:t>
      </w:r>
      <w:r w:rsidR="00811EA0">
        <w:t>, Partnerarbeit</w:t>
      </w:r>
    </w:p>
    <w:p w:rsidR="004B1881" w:rsidRDefault="00EC7D8E" w:rsidP="00EC7D8E">
      <w:pPr>
        <w:pStyle w:val="berschrift2"/>
      </w:pPr>
      <w:r>
        <w:t>Aufgabenstellung</w:t>
      </w:r>
    </w:p>
    <w:p w:rsidR="00995828" w:rsidRDefault="00F824BF" w:rsidP="00CA2B14">
      <w:pPr>
        <w:pStyle w:val="Textkrper-Zeileneinzug"/>
        <w:rPr>
          <w:i/>
        </w:rPr>
      </w:pPr>
      <w:r>
        <w:rPr>
          <w:noProof/>
          <w:lang w:val="en-US" w:eastAsia="zh-CN"/>
        </w:rPr>
        <w:drawing>
          <wp:anchor distT="0" distB="0" distL="114300" distR="114300" simplePos="0" relativeHeight="251658240" behindDoc="0" locked="0" layoutInCell="1" allowOverlap="1">
            <wp:simplePos x="0" y="0"/>
            <wp:positionH relativeFrom="column">
              <wp:posOffset>408305</wp:posOffset>
            </wp:positionH>
            <wp:positionV relativeFrom="paragraph">
              <wp:posOffset>73025</wp:posOffset>
            </wp:positionV>
            <wp:extent cx="542925" cy="542925"/>
            <wp:effectExtent l="19050" t="0" r="9525" b="0"/>
            <wp:wrapSquare wrapText="right"/>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pic:spPr>
                </pic:pic>
              </a:graphicData>
            </a:graphic>
          </wp:anchor>
        </w:drawing>
      </w:r>
      <w:r w:rsidR="00995828">
        <w:rPr>
          <w:i/>
        </w:rPr>
        <w:t>Das Ergebnis dieses Auftrages ist ein Dokument, das Bestandteil Ihrer Lerndokumentation ist.</w:t>
      </w:r>
      <w:r w:rsidR="00FD4D5E">
        <w:rPr>
          <w:i/>
        </w:rPr>
        <w:br/>
      </w:r>
      <w:r w:rsidR="00995828">
        <w:rPr>
          <w:i/>
        </w:rPr>
        <w:t>Notieren Sie sich alle Fragen und Unklarheiten und klären Sie alles bis zum Ende der Unterrichtseinheit.</w:t>
      </w:r>
    </w:p>
    <w:p w:rsidR="00EC7BA8" w:rsidRDefault="00EC7BA8" w:rsidP="00EC7BA8">
      <w:pPr>
        <w:pStyle w:val="Textkrper-Zeileneinzug"/>
        <w:ind w:left="530"/>
      </w:pPr>
    </w:p>
    <w:p w:rsidR="0015235F" w:rsidRDefault="0015235F" w:rsidP="0015235F">
      <w:pPr>
        <w:pStyle w:val="Textkrper-Zeileneinzug"/>
        <w:numPr>
          <w:ilvl w:val="0"/>
          <w:numId w:val="2"/>
        </w:numPr>
      </w:pPr>
      <w:r>
        <w:t xml:space="preserve">Studieren Sie das Dokument und </w:t>
      </w:r>
      <w:r w:rsidR="00950A51">
        <w:t>beantworten Sie die Wiederholungsfragen am Schluss des Dokumentes</w:t>
      </w:r>
      <w:r>
        <w:t>.</w:t>
      </w:r>
    </w:p>
    <w:p w:rsidR="005C6C87" w:rsidRPr="005C6C87" w:rsidRDefault="00044ABF" w:rsidP="00F05C82">
      <w:pPr>
        <w:pStyle w:val="berschrift2"/>
        <w:rPr>
          <w:lang w:val="de-CH"/>
        </w:rPr>
      </w:pPr>
      <w:r>
        <w:br w:type="page"/>
      </w:r>
      <w:r w:rsidR="00C34144">
        <w:rPr>
          <w:lang w:val="de-CH"/>
        </w:rPr>
        <w:lastRenderedPageBreak/>
        <w:t>Digitale und analoge Messgeräte</w:t>
      </w:r>
    </w:p>
    <w:p w:rsidR="00C34144" w:rsidRDefault="00ED39D7" w:rsidP="00950A51">
      <w:pPr>
        <w:pStyle w:val="Textkrper-Zeileneinzug"/>
      </w:pPr>
      <w:r>
        <w:t>Da</w:t>
      </w:r>
      <w:r w:rsidR="004E672A">
        <w:t xml:space="preserve"> elektrische Grössen nicht direkt mit menschlichen Sinnen wahrgenommen werden können</w:t>
      </w:r>
      <w:r>
        <w:t>,</w:t>
      </w:r>
      <w:r w:rsidR="004E672A">
        <w:t xml:space="preserve"> müssen </w:t>
      </w:r>
      <w:r>
        <w:t xml:space="preserve">sie </w:t>
      </w:r>
      <w:r w:rsidR="004E672A">
        <w:t xml:space="preserve">mit Hilfe von Messgeräten „sichtbar“ </w:t>
      </w:r>
      <w:r>
        <w:t>gemacht werden</w:t>
      </w:r>
      <w:r w:rsidR="004E672A">
        <w:t>.</w:t>
      </w:r>
    </w:p>
    <w:p w:rsidR="00ED39D7" w:rsidRDefault="00ED39D7" w:rsidP="00950A51">
      <w:pPr>
        <w:pStyle w:val="Textkrper-Zeileneinzug"/>
      </w:pPr>
      <w:r>
        <w:t>Allerdings ist das Messen elektrischer Grössen nicht immer so einfach, wie es scheint. Das geht aus den folgenden drei ironischen Grundätzen zum Messen hervor:</w:t>
      </w:r>
    </w:p>
    <w:p w:rsidR="00ED39D7" w:rsidRPr="00ED39D7" w:rsidRDefault="00ED39D7" w:rsidP="00ED39D7">
      <w:pPr>
        <w:pStyle w:val="Textkrper-Zeileneinzug"/>
        <w:numPr>
          <w:ilvl w:val="0"/>
          <w:numId w:val="12"/>
        </w:numPr>
      </w:pPr>
      <w:r w:rsidRPr="00ED39D7">
        <w:t>Miss niemals zweimal. Weil du sonst nicht wei</w:t>
      </w:r>
      <w:r>
        <w:t>ss</w:t>
      </w:r>
      <w:r w:rsidRPr="00ED39D7">
        <w:t>t, welches der beiden Ergebnisse das richtige ist.</w:t>
      </w:r>
    </w:p>
    <w:p w:rsidR="00ED39D7" w:rsidRPr="00ED39D7" w:rsidRDefault="00ED39D7" w:rsidP="00ED39D7">
      <w:pPr>
        <w:pStyle w:val="Textkrper-Zeileneinzug"/>
        <w:numPr>
          <w:ilvl w:val="0"/>
          <w:numId w:val="12"/>
        </w:numPr>
      </w:pPr>
      <w:r w:rsidRPr="00ED39D7">
        <w:t>Alle Konstanten sind variabel.</w:t>
      </w:r>
    </w:p>
    <w:p w:rsidR="00ED39D7" w:rsidRPr="00ED39D7" w:rsidRDefault="00ED39D7" w:rsidP="00ED39D7">
      <w:pPr>
        <w:pStyle w:val="Textkrper-Zeileneinzug"/>
        <w:numPr>
          <w:ilvl w:val="0"/>
          <w:numId w:val="12"/>
        </w:numPr>
      </w:pPr>
      <w:r w:rsidRPr="00ED39D7">
        <w:t>Wer misst, der misst Mist.</w:t>
      </w:r>
    </w:p>
    <w:p w:rsidR="00ED39D7" w:rsidRDefault="00ED39D7" w:rsidP="00950A51">
      <w:pPr>
        <w:pStyle w:val="Textkrper-Zeileneinzug"/>
      </w:pPr>
      <w:r>
        <w:t>In dieser Lerneinheit erarbeiten Sie sich die Grundlagen, um erfolgreich mit digitalen und analogen Messgeräten elektrische Grössen zu messen.</w:t>
      </w:r>
    </w:p>
    <w:p w:rsidR="004E672A" w:rsidRPr="00950A51" w:rsidRDefault="004E672A" w:rsidP="00950A51">
      <w:pPr>
        <w:pStyle w:val="Textkrper-Zeileneinzug"/>
      </w:pPr>
      <w:r>
        <w:t xml:space="preserve">Nachfolgend werden </w:t>
      </w:r>
      <w:r w:rsidR="00ED39D7">
        <w:t xml:space="preserve">zuerst </w:t>
      </w:r>
      <w:r>
        <w:t>einige wichtige Begriffe der Messtechnik definiert:</w:t>
      </w:r>
    </w:p>
    <w:p w:rsidR="00C34144" w:rsidRPr="004E672A" w:rsidRDefault="00C34144" w:rsidP="00950A51">
      <w:pPr>
        <w:pStyle w:val="Textkrper-Zeileneinzug"/>
        <w:rPr>
          <w:b/>
        </w:rPr>
      </w:pPr>
      <w:bookmarkStart w:id="0" w:name="_Toc78725372"/>
      <w:r w:rsidRPr="004E672A">
        <w:rPr>
          <w:b/>
        </w:rPr>
        <w:t>Messen</w:t>
      </w:r>
      <w:bookmarkEnd w:id="0"/>
    </w:p>
    <w:p w:rsidR="00C34144" w:rsidRPr="00950A51" w:rsidRDefault="00C34144" w:rsidP="00950A51">
      <w:pPr>
        <w:pStyle w:val="Textkrper-Zeileneinzug"/>
      </w:pPr>
      <w:r w:rsidRPr="00950A51">
        <w:t xml:space="preserve">Mit einem Messgerät ermittelt man den Zahlenwert einer Messgrösse. Messen heisst Vergleichen einer unbekannten physikalischen Grösse mit der festgelegten Masseinheit. Den Wert den man am Messgerät abliest, nennt man den Messwert. Man misst z.B. Länge, Stromstärke, Spannung, Widerstand oder die Leistung. </w:t>
      </w:r>
    </w:p>
    <w:p w:rsidR="00C34144" w:rsidRPr="004E672A" w:rsidRDefault="00C34144" w:rsidP="00950A51">
      <w:pPr>
        <w:pStyle w:val="Textkrper-Zeileneinzug"/>
        <w:rPr>
          <w:b/>
        </w:rPr>
      </w:pPr>
      <w:bookmarkStart w:id="1" w:name="_Toc78725373"/>
      <w:r w:rsidRPr="004E672A">
        <w:rPr>
          <w:b/>
        </w:rPr>
        <w:t>Zählen</w:t>
      </w:r>
      <w:bookmarkEnd w:id="1"/>
    </w:p>
    <w:p w:rsidR="00C34144" w:rsidRPr="00950A51" w:rsidRDefault="00C34144" w:rsidP="00950A51">
      <w:pPr>
        <w:pStyle w:val="Textkrper-Zeileneinzug"/>
      </w:pPr>
      <w:r w:rsidRPr="00950A51">
        <w:t>Die Anzahl gleichartiger Ereignisse oder Dinge z.B. die Zahl elektrischer Impulse wird durch Zählen ermittelt. Gezählt wird meist mit Zählereinrichtungen.</w:t>
      </w:r>
    </w:p>
    <w:p w:rsidR="00C34144" w:rsidRPr="004E672A" w:rsidRDefault="00C34144" w:rsidP="00950A51">
      <w:pPr>
        <w:pStyle w:val="Textkrper-Zeileneinzug"/>
        <w:rPr>
          <w:b/>
        </w:rPr>
      </w:pPr>
      <w:bookmarkStart w:id="2" w:name="_Toc78725374"/>
      <w:r w:rsidRPr="004E672A">
        <w:rPr>
          <w:b/>
        </w:rPr>
        <w:t>Prüfen</w:t>
      </w:r>
      <w:bookmarkEnd w:id="2"/>
    </w:p>
    <w:p w:rsidR="00C34144" w:rsidRPr="00950A51" w:rsidRDefault="00C34144" w:rsidP="00950A51">
      <w:pPr>
        <w:pStyle w:val="Textkrper-Zeileneinzug"/>
      </w:pPr>
      <w:r w:rsidRPr="00950A51">
        <w:t xml:space="preserve">Mit Prüfen wird festgestellt, ob der Prüfgegenstand vorgeschriebene Eigenschaften einhält oder nicht, insbesondere ob sie in vorgegebenen Fehlergrenzen oder Toleranzen liegen. </w:t>
      </w:r>
    </w:p>
    <w:p w:rsidR="00C34144" w:rsidRPr="004E672A" w:rsidRDefault="00C34144" w:rsidP="00950A51">
      <w:pPr>
        <w:pStyle w:val="Textkrper-Zeileneinzug"/>
        <w:rPr>
          <w:b/>
        </w:rPr>
      </w:pPr>
      <w:bookmarkStart w:id="3" w:name="_Toc78725375"/>
      <w:r w:rsidRPr="004E672A">
        <w:rPr>
          <w:b/>
        </w:rPr>
        <w:t>Kalibrieren</w:t>
      </w:r>
      <w:bookmarkEnd w:id="3"/>
    </w:p>
    <w:p w:rsidR="00C34144" w:rsidRPr="00950A51" w:rsidRDefault="00C34144" w:rsidP="00950A51">
      <w:pPr>
        <w:pStyle w:val="Textkrper-Zeileneinzug"/>
      </w:pPr>
      <w:r w:rsidRPr="00950A51">
        <w:t>Durch das Kalibrieren (Einmessen) stellt man fest, wie sich beim Messgerät die Anzeige abhängig von der Messgrösse ändert. Man legt z.B. bei einem Voltmeter fest, dass sich die Anzeige alle 5 V um einen Skalenteil erhöht.</w:t>
      </w:r>
    </w:p>
    <w:p w:rsidR="00C34144" w:rsidRPr="004E672A" w:rsidRDefault="00C34144" w:rsidP="00950A51">
      <w:pPr>
        <w:pStyle w:val="Textkrper-Zeileneinzug"/>
        <w:rPr>
          <w:b/>
        </w:rPr>
      </w:pPr>
      <w:bookmarkStart w:id="4" w:name="_Toc78725376"/>
      <w:r w:rsidRPr="004E672A">
        <w:rPr>
          <w:b/>
        </w:rPr>
        <w:t>Justieren</w:t>
      </w:r>
      <w:bookmarkEnd w:id="4"/>
    </w:p>
    <w:p w:rsidR="00C34144" w:rsidRPr="00950A51" w:rsidRDefault="00C34144" w:rsidP="00950A51">
      <w:pPr>
        <w:pStyle w:val="Textkrper-Zeileneinzug"/>
      </w:pPr>
      <w:r w:rsidRPr="00950A51">
        <w:t xml:space="preserve">Durch Justieren (Abgleichen) gleicht man ein Messgerät oder einen Messwiderstand so ab, dass die Ausgangsgrösse (Anzeige) möglichst wenig vom richtigen Wert abweicht. </w:t>
      </w:r>
    </w:p>
    <w:p w:rsidR="00C34144" w:rsidRPr="004E672A" w:rsidRDefault="00C34144" w:rsidP="00950A51">
      <w:pPr>
        <w:pStyle w:val="Textkrper-Zeileneinzug"/>
        <w:rPr>
          <w:b/>
        </w:rPr>
      </w:pPr>
      <w:bookmarkStart w:id="5" w:name="_Toc78725377"/>
      <w:r w:rsidRPr="004E672A">
        <w:rPr>
          <w:b/>
        </w:rPr>
        <w:t>Eichen</w:t>
      </w:r>
      <w:bookmarkEnd w:id="5"/>
    </w:p>
    <w:p w:rsidR="00C34144" w:rsidRPr="00950A51" w:rsidRDefault="00C34144" w:rsidP="00950A51">
      <w:pPr>
        <w:pStyle w:val="Textkrper-Zeileneinzug"/>
      </w:pPr>
      <w:r w:rsidRPr="00950A51">
        <w:t xml:space="preserve">Unter Eichen eines Messgeräts versteht man das amtliche Eichen: Die Eichbehörde vergleicht den von einem Instrument angezeigten Messwert mit der Anzeige eines zuverlässigen und genauen Eichinstrumentes und beglaubigt dann, dass die Eichvorschriften eingehalten sind. Sie bestätigt insbesondere, dass die Eichfehlergrenzen nicht überschritten werden. </w:t>
      </w:r>
    </w:p>
    <w:p w:rsidR="00C34144" w:rsidRPr="00950A51" w:rsidRDefault="00C34144" w:rsidP="00950A51">
      <w:pPr>
        <w:pStyle w:val="Textkrper-Zeileneinzug"/>
      </w:pPr>
      <w:r w:rsidRPr="00950A51">
        <w:t>Im technischen Sprachgebrauch wird allerdings das Wort "Eichen" auch im Sinne von Kalibrieren oder Justieren oder für beides verwendet.</w:t>
      </w:r>
    </w:p>
    <w:p w:rsidR="00E27B4F" w:rsidRDefault="00E27B4F" w:rsidP="00950A51">
      <w:pPr>
        <w:pStyle w:val="Textkrper-Zeileneinzug"/>
      </w:pPr>
    </w:p>
    <w:p w:rsidR="001C1DF9" w:rsidRDefault="001C1DF9" w:rsidP="00950A51">
      <w:pPr>
        <w:pStyle w:val="Textkrper-Zeileneinzug"/>
      </w:pPr>
      <w:r>
        <w:br w:type="page"/>
      </w:r>
    </w:p>
    <w:p w:rsidR="001C1DF9" w:rsidRPr="0084450F" w:rsidRDefault="001C1DF9" w:rsidP="00950A51">
      <w:pPr>
        <w:pStyle w:val="Textkrper-Zeileneinzug"/>
        <w:rPr>
          <w:b/>
        </w:rPr>
      </w:pPr>
      <w:bookmarkStart w:id="6" w:name="_Toc78725378"/>
      <w:r w:rsidRPr="0084450F">
        <w:rPr>
          <w:b/>
        </w:rPr>
        <w:lastRenderedPageBreak/>
        <w:t>Gebräuchliche Messgeräte</w:t>
      </w:r>
      <w:bookmarkEnd w:id="6"/>
    </w:p>
    <w:tbl>
      <w:tblPr>
        <w:tblW w:w="0" w:type="auto"/>
        <w:tblInd w:w="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02"/>
        <w:gridCol w:w="2599"/>
        <w:gridCol w:w="893"/>
        <w:gridCol w:w="1007"/>
        <w:gridCol w:w="865"/>
      </w:tblGrid>
      <w:tr w:rsidR="001C1DF9" w:rsidRPr="00950A51" w:rsidTr="00C50B4A">
        <w:trPr>
          <w:trHeight w:val="397"/>
        </w:trPr>
        <w:tc>
          <w:tcPr>
            <w:tcW w:w="0" w:type="auto"/>
            <w:shd w:val="clear" w:color="auto" w:fill="auto"/>
            <w:tcMar>
              <w:left w:w="28" w:type="dxa"/>
              <w:right w:w="28" w:type="dxa"/>
            </w:tcMar>
            <w:vAlign w:val="center"/>
          </w:tcPr>
          <w:p w:rsidR="001C1DF9" w:rsidRPr="00C50B4A" w:rsidRDefault="001C1DF9" w:rsidP="00C50B4A">
            <w:pPr>
              <w:pStyle w:val="Textkrper-Zeileneinzug"/>
              <w:spacing w:before="100" w:beforeAutospacing="1" w:after="100" w:afterAutospacing="1"/>
              <w:ind w:left="113"/>
              <w:rPr>
                <w:b/>
              </w:rPr>
            </w:pPr>
            <w:r w:rsidRPr="00C50B4A">
              <w:rPr>
                <w:b/>
              </w:rPr>
              <w:t>Messgrösse:</w:t>
            </w:r>
          </w:p>
        </w:tc>
        <w:tc>
          <w:tcPr>
            <w:tcW w:w="0" w:type="auto"/>
            <w:shd w:val="clear" w:color="auto" w:fill="auto"/>
            <w:tcMar>
              <w:left w:w="28" w:type="dxa"/>
              <w:right w:w="28" w:type="dxa"/>
            </w:tcMar>
            <w:vAlign w:val="center"/>
          </w:tcPr>
          <w:p w:rsidR="001C1DF9" w:rsidRPr="00C50B4A" w:rsidRDefault="001C1DF9" w:rsidP="00C50B4A">
            <w:pPr>
              <w:pStyle w:val="Textkrper-Zeileneinzug"/>
              <w:spacing w:before="100" w:beforeAutospacing="1" w:after="100" w:afterAutospacing="1"/>
              <w:ind w:left="113"/>
              <w:rPr>
                <w:b/>
              </w:rPr>
            </w:pPr>
            <w:r w:rsidRPr="00C50B4A">
              <w:rPr>
                <w:b/>
              </w:rPr>
              <w:t>Messinstrument:</w:t>
            </w:r>
          </w:p>
        </w:tc>
        <w:tc>
          <w:tcPr>
            <w:tcW w:w="0" w:type="auto"/>
            <w:gridSpan w:val="3"/>
            <w:shd w:val="clear" w:color="auto" w:fill="auto"/>
            <w:tcMar>
              <w:left w:w="28" w:type="dxa"/>
              <w:right w:w="28" w:type="dxa"/>
            </w:tcMar>
            <w:vAlign w:val="center"/>
          </w:tcPr>
          <w:p w:rsidR="001C1DF9" w:rsidRPr="00C50B4A" w:rsidRDefault="001C1DF9" w:rsidP="00C50B4A">
            <w:pPr>
              <w:pStyle w:val="Textkrper-Zeileneinzug"/>
              <w:spacing w:before="100" w:beforeAutospacing="1" w:after="100" w:afterAutospacing="1"/>
              <w:ind w:left="113"/>
              <w:rPr>
                <w:b/>
              </w:rPr>
            </w:pPr>
            <w:r w:rsidRPr="00C50B4A">
              <w:rPr>
                <w:b/>
              </w:rPr>
              <w:t>Eichung (Masseinheit):</w:t>
            </w:r>
          </w:p>
        </w:tc>
      </w:tr>
      <w:tr w:rsidR="001C1DF9" w:rsidRPr="00950A51" w:rsidTr="00C50B4A">
        <w:trPr>
          <w:trHeight w:val="397"/>
        </w:trPr>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 xml:space="preserve">Spannung </w:t>
            </w:r>
          </w:p>
        </w:tc>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rPr>
                <w:i/>
              </w:rPr>
            </w:pPr>
            <w:r w:rsidRPr="00950A51">
              <w:rPr>
                <w:i/>
              </w:rPr>
              <w:t>Voltmeter</w:t>
            </w:r>
          </w:p>
        </w:tc>
        <w:tc>
          <w:tcPr>
            <w:tcW w:w="0" w:type="auto"/>
            <w:tcBorders>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mV</w:t>
            </w:r>
          </w:p>
        </w:tc>
        <w:tc>
          <w:tcPr>
            <w:tcW w:w="0" w:type="auto"/>
            <w:tcBorders>
              <w:left w:val="nil"/>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V</w:t>
            </w:r>
          </w:p>
        </w:tc>
        <w:tc>
          <w:tcPr>
            <w:tcW w:w="0" w:type="auto"/>
            <w:tcBorders>
              <w:lef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kV</w:t>
            </w:r>
          </w:p>
        </w:tc>
      </w:tr>
      <w:tr w:rsidR="001C1DF9" w:rsidRPr="00950A51" w:rsidTr="00C50B4A">
        <w:trPr>
          <w:trHeight w:val="397"/>
        </w:trPr>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Strom</w:t>
            </w:r>
          </w:p>
        </w:tc>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rPr>
                <w:i/>
              </w:rPr>
              <w:t>Amperemeter</w:t>
            </w:r>
          </w:p>
        </w:tc>
        <w:tc>
          <w:tcPr>
            <w:tcW w:w="0" w:type="auto"/>
            <w:tcBorders>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mA</w:t>
            </w:r>
          </w:p>
        </w:tc>
        <w:tc>
          <w:tcPr>
            <w:tcW w:w="0" w:type="auto"/>
            <w:tcBorders>
              <w:left w:val="nil"/>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A</w:t>
            </w:r>
          </w:p>
        </w:tc>
        <w:tc>
          <w:tcPr>
            <w:tcW w:w="0" w:type="auto"/>
            <w:tcBorders>
              <w:lef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proofErr w:type="spellStart"/>
            <w:r w:rsidRPr="00950A51">
              <w:t>kA</w:t>
            </w:r>
            <w:proofErr w:type="spellEnd"/>
          </w:p>
        </w:tc>
      </w:tr>
      <w:tr w:rsidR="001C1DF9" w:rsidRPr="00950A51" w:rsidTr="00C50B4A">
        <w:trPr>
          <w:trHeight w:val="397"/>
        </w:trPr>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kleine Ströme (Richtung)</w:t>
            </w:r>
          </w:p>
        </w:tc>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Galvanometer</w:t>
            </w:r>
          </w:p>
        </w:tc>
        <w:tc>
          <w:tcPr>
            <w:tcW w:w="0" w:type="auto"/>
            <w:tcBorders>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sym w:font="Symbol" w:char="F06D"/>
            </w:r>
            <w:r w:rsidRPr="00950A51">
              <w:t>A</w:t>
            </w:r>
          </w:p>
        </w:tc>
        <w:tc>
          <w:tcPr>
            <w:tcW w:w="0" w:type="auto"/>
            <w:tcBorders>
              <w:left w:val="nil"/>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mA</w:t>
            </w:r>
          </w:p>
        </w:tc>
        <w:tc>
          <w:tcPr>
            <w:tcW w:w="0" w:type="auto"/>
            <w:tcBorders>
              <w:lef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p>
        </w:tc>
      </w:tr>
      <w:tr w:rsidR="001C1DF9" w:rsidRPr="00950A51" w:rsidTr="00C50B4A">
        <w:trPr>
          <w:trHeight w:val="397"/>
        </w:trPr>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rPr>
                <w:i/>
              </w:rPr>
              <w:t>Widerstand</w:t>
            </w:r>
          </w:p>
        </w:tc>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Ohmmeter, Messbrücke</w:t>
            </w:r>
          </w:p>
        </w:tc>
        <w:tc>
          <w:tcPr>
            <w:tcW w:w="0" w:type="auto"/>
            <w:tcBorders>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m</w:t>
            </w:r>
            <w:r w:rsidRPr="00950A51">
              <w:sym w:font="Symbol" w:char="F057"/>
            </w:r>
          </w:p>
        </w:tc>
        <w:tc>
          <w:tcPr>
            <w:tcW w:w="0" w:type="auto"/>
            <w:tcBorders>
              <w:left w:val="nil"/>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sym w:font="Symbol" w:char="F057"/>
            </w:r>
          </w:p>
        </w:tc>
        <w:tc>
          <w:tcPr>
            <w:tcW w:w="0" w:type="auto"/>
            <w:tcBorders>
              <w:lef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k</w:t>
            </w:r>
            <w:r w:rsidRPr="00950A51">
              <w:sym w:font="Symbol" w:char="F057"/>
            </w:r>
          </w:p>
        </w:tc>
      </w:tr>
      <w:tr w:rsidR="001C1DF9" w:rsidRPr="00950A51" w:rsidTr="00C50B4A">
        <w:trPr>
          <w:trHeight w:val="397"/>
        </w:trPr>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Isolationswiderstand</w:t>
            </w:r>
          </w:p>
        </w:tc>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Isolationsmesser</w:t>
            </w:r>
          </w:p>
        </w:tc>
        <w:tc>
          <w:tcPr>
            <w:tcW w:w="0" w:type="auto"/>
            <w:tcBorders>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k</w:t>
            </w:r>
            <w:r w:rsidRPr="00950A51">
              <w:sym w:font="Symbol" w:char="F057"/>
            </w:r>
          </w:p>
        </w:tc>
        <w:tc>
          <w:tcPr>
            <w:tcW w:w="0" w:type="auto"/>
            <w:tcBorders>
              <w:left w:val="nil"/>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M</w:t>
            </w:r>
            <w:r w:rsidRPr="00950A51">
              <w:sym w:font="Symbol" w:char="F057"/>
            </w:r>
          </w:p>
        </w:tc>
        <w:tc>
          <w:tcPr>
            <w:tcW w:w="0" w:type="auto"/>
            <w:tcBorders>
              <w:lef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p>
        </w:tc>
      </w:tr>
      <w:tr w:rsidR="001C1DF9" w:rsidRPr="00950A51" w:rsidTr="00C50B4A">
        <w:trPr>
          <w:trHeight w:val="397"/>
        </w:trPr>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Leistung</w:t>
            </w:r>
          </w:p>
        </w:tc>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rPr>
                <w:i/>
              </w:rPr>
              <w:t>Wattmeter</w:t>
            </w:r>
          </w:p>
        </w:tc>
        <w:tc>
          <w:tcPr>
            <w:tcW w:w="0" w:type="auto"/>
            <w:tcBorders>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mW</w:t>
            </w:r>
          </w:p>
        </w:tc>
        <w:tc>
          <w:tcPr>
            <w:tcW w:w="0" w:type="auto"/>
            <w:tcBorders>
              <w:left w:val="nil"/>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W</w:t>
            </w:r>
          </w:p>
        </w:tc>
        <w:tc>
          <w:tcPr>
            <w:tcW w:w="0" w:type="auto"/>
            <w:tcBorders>
              <w:lef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kW</w:t>
            </w:r>
          </w:p>
        </w:tc>
      </w:tr>
      <w:tr w:rsidR="001C1DF9" w:rsidRPr="00950A51" w:rsidTr="00C50B4A">
        <w:trPr>
          <w:trHeight w:val="397"/>
        </w:trPr>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rPr>
                <w:i/>
              </w:rPr>
              <w:t>Arbeit (Energie)</w:t>
            </w:r>
          </w:p>
        </w:tc>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 xml:space="preserve">kWh-Zähler, </w:t>
            </w:r>
            <w:proofErr w:type="spellStart"/>
            <w:r w:rsidRPr="00950A51">
              <w:t>Joulemeter</w:t>
            </w:r>
            <w:proofErr w:type="spellEnd"/>
          </w:p>
        </w:tc>
        <w:tc>
          <w:tcPr>
            <w:tcW w:w="0" w:type="auto"/>
            <w:tcBorders>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kWh</w:t>
            </w:r>
          </w:p>
        </w:tc>
        <w:tc>
          <w:tcPr>
            <w:tcW w:w="0" w:type="auto"/>
            <w:tcBorders>
              <w:left w:val="nil"/>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J</w:t>
            </w:r>
          </w:p>
        </w:tc>
        <w:tc>
          <w:tcPr>
            <w:tcW w:w="0" w:type="auto"/>
            <w:tcBorders>
              <w:lef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kJ</w:t>
            </w:r>
          </w:p>
        </w:tc>
      </w:tr>
      <w:tr w:rsidR="001C1DF9" w:rsidRPr="00950A51" w:rsidTr="00C50B4A">
        <w:trPr>
          <w:trHeight w:val="397"/>
        </w:trPr>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Frequenz</w:t>
            </w:r>
          </w:p>
        </w:tc>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Frequenzmesser</w:t>
            </w:r>
          </w:p>
        </w:tc>
        <w:tc>
          <w:tcPr>
            <w:tcW w:w="0" w:type="auto"/>
            <w:tcBorders>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Hz</w:t>
            </w:r>
          </w:p>
        </w:tc>
        <w:tc>
          <w:tcPr>
            <w:tcW w:w="0" w:type="auto"/>
            <w:tcBorders>
              <w:left w:val="nil"/>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kHz</w:t>
            </w:r>
          </w:p>
        </w:tc>
        <w:tc>
          <w:tcPr>
            <w:tcW w:w="0" w:type="auto"/>
            <w:tcBorders>
              <w:lef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MHz</w:t>
            </w:r>
          </w:p>
        </w:tc>
      </w:tr>
      <w:tr w:rsidR="001C1DF9" w:rsidRPr="00950A51" w:rsidTr="00C50B4A">
        <w:trPr>
          <w:trHeight w:val="397"/>
        </w:trPr>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Phasenverschiebung</w:t>
            </w:r>
          </w:p>
        </w:tc>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Phasenmeter</w:t>
            </w:r>
          </w:p>
        </w:tc>
        <w:tc>
          <w:tcPr>
            <w:tcW w:w="0" w:type="auto"/>
            <w:tcBorders>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sym w:font="Symbol" w:char="F06A"/>
            </w:r>
          </w:p>
        </w:tc>
        <w:tc>
          <w:tcPr>
            <w:tcW w:w="0" w:type="auto"/>
            <w:tcBorders>
              <w:left w:val="nil"/>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 xml:space="preserve">cos </w:t>
            </w:r>
            <w:r w:rsidRPr="00950A51">
              <w:sym w:font="Symbol" w:char="F06A"/>
            </w:r>
          </w:p>
        </w:tc>
        <w:tc>
          <w:tcPr>
            <w:tcW w:w="0" w:type="auto"/>
            <w:tcBorders>
              <w:lef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p>
        </w:tc>
      </w:tr>
      <w:tr w:rsidR="001C1DF9" w:rsidRPr="00950A51" w:rsidTr="00C50B4A">
        <w:trPr>
          <w:trHeight w:val="397"/>
        </w:trPr>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Phasenfolge</w:t>
            </w:r>
          </w:p>
        </w:tc>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Drehrichtungsanzeiger</w:t>
            </w:r>
          </w:p>
        </w:tc>
        <w:tc>
          <w:tcPr>
            <w:tcW w:w="0" w:type="auto"/>
            <w:gridSpan w:val="3"/>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optisches Signal</w:t>
            </w:r>
          </w:p>
        </w:tc>
      </w:tr>
      <w:tr w:rsidR="001C1DF9" w:rsidRPr="00950A51" w:rsidTr="00C50B4A">
        <w:trPr>
          <w:trHeight w:val="397"/>
        </w:trPr>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Beleuchtungsstärke</w:t>
            </w:r>
          </w:p>
        </w:tc>
        <w:tc>
          <w:tcPr>
            <w:tcW w:w="0" w:type="auto"/>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Luxmeter</w:t>
            </w:r>
          </w:p>
        </w:tc>
        <w:tc>
          <w:tcPr>
            <w:tcW w:w="0" w:type="auto"/>
            <w:tcBorders>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r w:rsidRPr="00950A51">
              <w:t>lx</w:t>
            </w:r>
          </w:p>
        </w:tc>
        <w:tc>
          <w:tcPr>
            <w:tcW w:w="0" w:type="auto"/>
            <w:tcBorders>
              <w:left w:val="nil"/>
              <w:righ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p>
        </w:tc>
        <w:tc>
          <w:tcPr>
            <w:tcW w:w="0" w:type="auto"/>
            <w:tcBorders>
              <w:left w:val="nil"/>
            </w:tcBorders>
            <w:tcMar>
              <w:left w:w="28" w:type="dxa"/>
              <w:right w:w="28" w:type="dxa"/>
            </w:tcMar>
            <w:vAlign w:val="center"/>
          </w:tcPr>
          <w:p w:rsidR="001C1DF9" w:rsidRPr="00950A51" w:rsidRDefault="001C1DF9" w:rsidP="00C50B4A">
            <w:pPr>
              <w:pStyle w:val="Textkrper-Zeileneinzug"/>
              <w:spacing w:before="100" w:beforeAutospacing="1" w:after="100" w:afterAutospacing="1"/>
              <w:ind w:left="113"/>
            </w:pPr>
          </w:p>
        </w:tc>
      </w:tr>
    </w:tbl>
    <w:p w:rsidR="001C1DF9" w:rsidRPr="00ED39D7" w:rsidRDefault="00ED39D7" w:rsidP="00950A51">
      <w:pPr>
        <w:pStyle w:val="Textkrper-Zeileneinzug"/>
        <w:rPr>
          <w:b/>
        </w:rPr>
      </w:pPr>
      <w:bookmarkStart w:id="7" w:name="_Toc78725379"/>
      <w:r w:rsidRPr="00ED39D7">
        <w:rPr>
          <w:b/>
        </w:rPr>
        <w:t>A</w:t>
      </w:r>
      <w:r w:rsidR="001C1DF9" w:rsidRPr="00ED39D7">
        <w:rPr>
          <w:b/>
        </w:rPr>
        <w:t>nzeigende Messgeräte</w:t>
      </w:r>
      <w:bookmarkEnd w:id="7"/>
    </w:p>
    <w:p w:rsidR="001C1DF9" w:rsidRPr="00950A51" w:rsidRDefault="001C1DF9" w:rsidP="00950A51">
      <w:pPr>
        <w:pStyle w:val="Textkrper-Zeileneinzug"/>
      </w:pPr>
      <w:r w:rsidRPr="00950A51">
        <w:t xml:space="preserve">Ein Messgerät, z.B. ein Amperemeter, liefert Messwerte. Dabei können auch mehrere physikalische Grössen verknüpft sein, die unabhängig voneinander sind; z.B. als das Produkt von Spannung und Strom im Wattmeter. Die Messwerte werden vom Messgerät angezeigt oder registriert. In einer </w:t>
      </w:r>
      <w:r w:rsidRPr="00ED39D7">
        <w:rPr>
          <w:b/>
        </w:rPr>
        <w:t>Messeinrichtung</w:t>
      </w:r>
      <w:r w:rsidRPr="00950A51">
        <w:t xml:space="preserve"> bilden das Messgerät (oder die Messgeräte) mit zusätzlichen Einrichtungen ein Ganzes. Neben den Messgeräten können Hilfsenergieeinrichtungen, eine Ableselupe, ein Zusatzwiderstand, eine Sicherung oder Signal- und Messleitungen nötig sein. </w:t>
      </w:r>
    </w:p>
    <w:p w:rsidR="001C1DF9" w:rsidRPr="00950A51" w:rsidRDefault="001C1DF9" w:rsidP="00950A51">
      <w:pPr>
        <w:pStyle w:val="Textkrper-Zeileneinzug"/>
      </w:pPr>
      <w:r w:rsidRPr="00950A51">
        <w:t xml:space="preserve">Bei </w:t>
      </w:r>
      <w:r w:rsidRPr="00ED39D7">
        <w:rPr>
          <w:b/>
        </w:rPr>
        <w:t>analogen Messverfahren</w:t>
      </w:r>
      <w:r w:rsidRPr="00950A51">
        <w:t xml:space="preserve"> folgt die Anzeige des Messwerts stetig der Eingangsgrösse (Messgrösse). Meist zeigt eine Marke (ein Zeiger), die gleichmässig über eine Skal</w:t>
      </w:r>
      <w:r w:rsidR="00ED39D7">
        <w:t>e</w:t>
      </w:r>
      <w:r w:rsidRPr="00950A51">
        <w:t xml:space="preserve"> geführt wird, den Messwert an. </w:t>
      </w:r>
    </w:p>
    <w:p w:rsidR="001C1DF9" w:rsidRPr="00950A51" w:rsidRDefault="001C1DF9" w:rsidP="00950A51">
      <w:pPr>
        <w:pStyle w:val="Textkrper-Zeileneinzug"/>
      </w:pPr>
      <w:r w:rsidRPr="00ED39D7">
        <w:rPr>
          <w:b/>
        </w:rPr>
        <w:t>Digitale Messverfahren</w:t>
      </w:r>
      <w:r w:rsidRPr="00950A51">
        <w:t xml:space="preserve"> tasten die Messgrösse in kleinen, fest vorgegebenen Schritten ab, wandeln sie um und stellen sie als Zahl dar. Die Anzeige ist also stufig, sie bildet jeweils die Summe gewisser Mengeneinheiten oder gibt die Anzahl von Impulsen wieder. Der Elektrizitätszähler ist z.B. eines der ältesten digitalen Messgeräte. Ein digitales Voltmeter zeigt beim Messen der Spannung die Messgrösse sprunghaft in Ziffern an. </w:t>
      </w:r>
    </w:p>
    <w:p w:rsidR="00ED39D7" w:rsidRDefault="001C1DF9" w:rsidP="00950A51">
      <w:pPr>
        <w:pStyle w:val="Textkrper-Zeileneinzug"/>
      </w:pPr>
      <w:r w:rsidRPr="00950A51">
        <w:t xml:space="preserve">Die </w:t>
      </w:r>
      <w:r w:rsidRPr="00ED39D7">
        <w:rPr>
          <w:b/>
        </w:rPr>
        <w:t>Skalen</w:t>
      </w:r>
      <w:r w:rsidRPr="00950A51">
        <w:t xml:space="preserve"> lassen sich entsprechend in Strichskalen und in Ziffernskalen unterteilen. Bei Ziffernskalen können die Ziffern auf einem Ziffernträger aneinander gereiht sein, wobei oft nur die abzulesende Ziffer sichtbar ist, wie z.B. bei einem Zähler. Für mehrstellige Anzeigen sind mehrere einstellige Ziffernskalen nebeneinander angeordnet und meist dezimal aufeinander abgestuft. Die Ziffern lassen sich z.B. hinter Schauöffnungen ablesen.</w:t>
      </w:r>
    </w:p>
    <w:p w:rsidR="001C1DF9" w:rsidRPr="00950A51" w:rsidRDefault="001C1DF9" w:rsidP="00950A51">
      <w:pPr>
        <w:pStyle w:val="Textkrper-Zeileneinzug"/>
      </w:pPr>
      <w:r w:rsidRPr="00950A51">
        <w:t xml:space="preserve">Der </w:t>
      </w:r>
      <w:r w:rsidRPr="00ED39D7">
        <w:rPr>
          <w:b/>
        </w:rPr>
        <w:t>Messbereich</w:t>
      </w:r>
      <w:r w:rsidRPr="00950A51">
        <w:t xml:space="preserve"> eines Messgeräts ist der Bereich der Messwerte, in dem vorgegebene Fehlergrenzen nicht überschritten werden. Die Messspanne reicht vom Anfangs- bis zu einem Endwert, wobei die obere und untere Grenze auf der Skale markiert ist. Der Messbereich ist dann nur ein Teil des </w:t>
      </w:r>
      <w:proofErr w:type="spellStart"/>
      <w:r w:rsidRPr="00950A51">
        <w:t>ganzen</w:t>
      </w:r>
      <w:proofErr w:type="spellEnd"/>
      <w:r w:rsidRPr="00950A51">
        <w:t xml:space="preserve"> Anzeigebereichs, z.B. bei den Skalen von Dreheisenmessgeräten.</w:t>
      </w:r>
    </w:p>
    <w:p w:rsidR="001C1DF9" w:rsidRDefault="001C1DF9">
      <w:pPr>
        <w:rPr>
          <w:rFonts w:ascii="Verdana" w:hAnsi="Verdana"/>
          <w:lang w:val="de-CH"/>
        </w:rPr>
      </w:pPr>
      <w:r>
        <w:rPr>
          <w:rFonts w:ascii="Verdana" w:hAnsi="Verdana"/>
          <w:lang w:val="de-CH"/>
        </w:rPr>
        <w:br w:type="page"/>
      </w:r>
    </w:p>
    <w:p w:rsidR="001C1DF9" w:rsidRPr="00A4154D" w:rsidRDefault="001C1DF9" w:rsidP="00ED39D7">
      <w:pPr>
        <w:pStyle w:val="berschrift2"/>
      </w:pPr>
      <w:bookmarkStart w:id="8" w:name="_Toc78725380"/>
      <w:r w:rsidRPr="00A4154D">
        <w:lastRenderedPageBreak/>
        <w:t>Analoge Messgeräte</w:t>
      </w:r>
      <w:bookmarkEnd w:id="8"/>
    </w:p>
    <w:p w:rsidR="001C1DF9" w:rsidRPr="00912FF2" w:rsidRDefault="001C1DF9" w:rsidP="00A4154D">
      <w:pPr>
        <w:pStyle w:val="Textkrper-Zeileneinzug"/>
        <w:rPr>
          <w:b/>
        </w:rPr>
      </w:pPr>
      <w:bookmarkStart w:id="9" w:name="_Toc78725381"/>
      <w:r w:rsidRPr="00912FF2">
        <w:rPr>
          <w:b/>
        </w:rPr>
        <w:t>Teile analoger Messgeräte</w:t>
      </w:r>
      <w:bookmarkEnd w:id="9"/>
    </w:p>
    <w:p w:rsidR="001C1DF9" w:rsidRPr="00912FF2" w:rsidRDefault="001C1DF9" w:rsidP="00A4154D">
      <w:pPr>
        <w:pStyle w:val="Textkrper-Zeileneinzug"/>
        <w:rPr>
          <w:i/>
        </w:rPr>
      </w:pPr>
      <w:r w:rsidRPr="00912FF2">
        <w:rPr>
          <w:i/>
        </w:rPr>
        <w:t>Messwerk</w:t>
      </w:r>
    </w:p>
    <w:p w:rsidR="001C1DF9" w:rsidRPr="00A4154D" w:rsidRDefault="001C1DF9" w:rsidP="00A4154D">
      <w:pPr>
        <w:pStyle w:val="Textkrper-Zeileneinzug"/>
      </w:pPr>
      <w:r w:rsidRPr="00A4154D">
        <w:t>Das Messwerk besteht aus dem beweglichen Teil, z.B. einer Drehspule, der Skale und allen für die Funktion wichtigen Teilen z.B. aus einem Dauermagneten oder einer feststehenden Spule.</w:t>
      </w:r>
    </w:p>
    <w:p w:rsidR="001C1DF9" w:rsidRPr="00912FF2" w:rsidRDefault="001C1DF9" w:rsidP="00A4154D">
      <w:pPr>
        <w:pStyle w:val="Textkrper-Zeileneinzug"/>
        <w:rPr>
          <w:i/>
        </w:rPr>
      </w:pPr>
      <w:r w:rsidRPr="00912FF2">
        <w:rPr>
          <w:i/>
        </w:rPr>
        <w:t>Dämpfung</w:t>
      </w:r>
    </w:p>
    <w:p w:rsidR="001C1DF9" w:rsidRPr="00A4154D" w:rsidRDefault="001C1DF9" w:rsidP="00A4154D">
      <w:pPr>
        <w:pStyle w:val="Textkrper-Zeileneinzug"/>
      </w:pPr>
      <w:r w:rsidRPr="00A4154D">
        <w:t>Wegen der Trägheit der Drehspule pendelt der Zeiger um die richtige Anzeige des Messwertes hin und her und kommt erst nach einigen Schwingungen zur Ruhe. Eine Dämpfung unterbindet das Pendeln des Zeigers. Sie wird erst wirksam, wenn sich das bewegliche Organ dreht. Man unterscheidet:</w:t>
      </w:r>
    </w:p>
    <w:p w:rsidR="001C1DF9" w:rsidRPr="00A4154D" w:rsidRDefault="001C1DF9" w:rsidP="00912FF2">
      <w:pPr>
        <w:pStyle w:val="Textkrper-Zeileneinzug"/>
        <w:numPr>
          <w:ilvl w:val="0"/>
          <w:numId w:val="13"/>
        </w:numPr>
      </w:pPr>
      <w:r w:rsidRPr="00912FF2">
        <w:rPr>
          <w:i/>
        </w:rPr>
        <w:t>Luftkammerdämpfung:</w:t>
      </w:r>
      <w:r w:rsidRPr="00A4154D">
        <w:t xml:space="preserve"> Elektrodynamische Messwerke oder Dreheisenmesswerke</w:t>
      </w:r>
    </w:p>
    <w:p w:rsidR="001C1DF9" w:rsidRPr="00A4154D" w:rsidRDefault="001C1DF9" w:rsidP="00912FF2">
      <w:pPr>
        <w:pStyle w:val="Textkrper-Zeileneinzug"/>
        <w:numPr>
          <w:ilvl w:val="0"/>
          <w:numId w:val="13"/>
        </w:numPr>
      </w:pPr>
      <w:r w:rsidRPr="00912FF2">
        <w:rPr>
          <w:i/>
        </w:rPr>
        <w:t>Wirbelstromdämpfung:</w:t>
      </w:r>
      <w:r w:rsidRPr="00A4154D">
        <w:t xml:space="preserve"> Drehspulmesswerke</w:t>
      </w:r>
    </w:p>
    <w:p w:rsidR="001C1DF9" w:rsidRPr="00912FF2" w:rsidRDefault="001C1DF9" w:rsidP="00A4154D">
      <w:pPr>
        <w:pStyle w:val="Textkrper-Zeileneinzug"/>
        <w:rPr>
          <w:i/>
        </w:rPr>
      </w:pPr>
      <w:r w:rsidRPr="00912FF2">
        <w:rPr>
          <w:i/>
        </w:rPr>
        <w:t>Skalen</w:t>
      </w:r>
    </w:p>
    <w:p w:rsidR="001C1DF9" w:rsidRPr="00A4154D" w:rsidRDefault="001C1DF9" w:rsidP="00A4154D">
      <w:pPr>
        <w:pStyle w:val="Textkrper-Zeileneinzug"/>
      </w:pPr>
      <w:r w:rsidRPr="00A4154D">
        <w:t>Bei den Skalen (Strichskalen) sind viele Teilstriche aneinander gefügt und meist in regelmässigen Abständen beziffert. Eine Skale muss übersichtlich und leicht abzulesen sein, manchmal auch aus grösserer Entfernung.</w:t>
      </w:r>
    </w:p>
    <w:p w:rsidR="001C1DF9" w:rsidRPr="00A4154D" w:rsidRDefault="001C1DF9" w:rsidP="00A4154D">
      <w:pPr>
        <w:pStyle w:val="Textkrper-Zeileneinzug"/>
      </w:pPr>
      <w:r w:rsidRPr="00A4154D">
        <w:t>Skalenformen:</w:t>
      </w:r>
    </w:p>
    <w:p w:rsidR="005069D0" w:rsidRDefault="005069D0" w:rsidP="00A4154D">
      <w:pPr>
        <w:pStyle w:val="Textkrper-Zeileneinzug"/>
      </w:pPr>
      <w:r w:rsidRPr="005069D0">
        <w:rPr>
          <w:noProof/>
          <w:lang w:val="en-US" w:eastAsia="zh-CN"/>
        </w:rPr>
        <w:drawing>
          <wp:inline distT="0" distB="0" distL="0" distR="0" wp14:anchorId="7D6D6518" wp14:editId="7A13AFD6">
            <wp:extent cx="3891901" cy="27432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271" b="11847"/>
                    <a:stretch/>
                  </pic:blipFill>
                  <pic:spPr bwMode="auto">
                    <a:xfrm>
                      <a:off x="0" y="0"/>
                      <a:ext cx="3909703" cy="2755748"/>
                    </a:xfrm>
                    <a:prstGeom prst="rect">
                      <a:avLst/>
                    </a:prstGeom>
                    <a:ln>
                      <a:noFill/>
                    </a:ln>
                    <a:extLst>
                      <a:ext uri="{53640926-AAD7-44D8-BBD7-CCE9431645EC}">
                        <a14:shadowObscured xmlns:a14="http://schemas.microsoft.com/office/drawing/2010/main"/>
                      </a:ext>
                    </a:extLst>
                  </pic:spPr>
                </pic:pic>
              </a:graphicData>
            </a:graphic>
          </wp:inline>
        </w:drawing>
      </w:r>
    </w:p>
    <w:p w:rsidR="001C1DF9" w:rsidRPr="00A4154D" w:rsidRDefault="001C1DF9" w:rsidP="00A4154D">
      <w:pPr>
        <w:pStyle w:val="Textkrper-Zeileneinzug"/>
      </w:pPr>
      <w:r w:rsidRPr="00A4154D">
        <w:t xml:space="preserve">Die Skalenlänge, d.h. der Abstand zwischen dem ersten und letzten Teilstrich, wird in mm angegeben, bei gebogenen Skalen auch in Winkelgraden. </w:t>
      </w:r>
    </w:p>
    <w:p w:rsidR="005069D0" w:rsidRDefault="005069D0">
      <w:pPr>
        <w:rPr>
          <w:rFonts w:ascii="Verdana" w:hAnsi="Verdana"/>
          <w:lang w:val="de-CH"/>
        </w:rPr>
      </w:pPr>
      <w:r>
        <w:br w:type="page"/>
      </w:r>
    </w:p>
    <w:p w:rsidR="001C1DF9" w:rsidRDefault="005069D0" w:rsidP="00A4154D">
      <w:pPr>
        <w:pStyle w:val="Textkrper-Zeileneinzug"/>
      </w:pPr>
      <w:r w:rsidRPr="00A4154D">
        <w:rPr>
          <w:noProof/>
          <w:lang w:val="en-US" w:eastAsia="zh-CN"/>
        </w:rPr>
        <w:lastRenderedPageBreak/>
        <w:drawing>
          <wp:anchor distT="0" distB="0" distL="114300" distR="114300" simplePos="0" relativeHeight="251661312" behindDoc="1" locked="0" layoutInCell="1" allowOverlap="1" wp14:anchorId="5F4395FE" wp14:editId="3EDE0BCA">
            <wp:simplePos x="0" y="0"/>
            <wp:positionH relativeFrom="column">
              <wp:posOffset>632460</wp:posOffset>
            </wp:positionH>
            <wp:positionV relativeFrom="paragraph">
              <wp:posOffset>546735</wp:posOffset>
            </wp:positionV>
            <wp:extent cx="2287905" cy="1442720"/>
            <wp:effectExtent l="0" t="0" r="0" b="5080"/>
            <wp:wrapTopAndBottom/>
            <wp:docPr id="3644" name="Bild 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4"/>
                    <pic:cNvPicPr>
                      <a:picLocks noChangeAspect="1" noChangeArrowheads="1"/>
                    </pic:cNvPicPr>
                  </pic:nvPicPr>
                  <pic:blipFill>
                    <a:blip r:embed="rId11" cstate="print"/>
                    <a:srcRect/>
                    <a:stretch>
                      <a:fillRect/>
                    </a:stretch>
                  </pic:blipFill>
                  <pic:spPr bwMode="auto">
                    <a:xfrm>
                      <a:off x="0" y="0"/>
                      <a:ext cx="2287905" cy="14427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C1DF9" w:rsidRPr="00A4154D">
        <w:t>Die Skala trägt noch folgende Angaben: Firmenzeichen und evtl. Fertigungsnummer, Einheit der Messgrösse, Sinnbild des Messwerks, Stromartzeichen, Genauigkeitsklasse, Lage- und Prüfspannungszeichen.</w:t>
      </w:r>
    </w:p>
    <w:p w:rsidR="005069D0" w:rsidRDefault="005069D0" w:rsidP="00A4154D">
      <w:pPr>
        <w:pStyle w:val="Textkrper-Zeileneinzug"/>
      </w:pPr>
    </w:p>
    <w:p w:rsidR="005069D0" w:rsidRPr="00A4154D" w:rsidRDefault="005069D0" w:rsidP="00A4154D">
      <w:pPr>
        <w:pStyle w:val="Textkrper-Zeileneinzug"/>
      </w:pPr>
    </w:p>
    <w:p w:rsidR="00F25244" w:rsidRDefault="00F25244" w:rsidP="00A4154D">
      <w:pPr>
        <w:pStyle w:val="Textkrper-Zeileneinzug"/>
      </w:pPr>
      <w:r>
        <w:t>Übersicht der wichtigsten Skalensymbole:</w:t>
      </w:r>
    </w:p>
    <w:p w:rsidR="00F25244" w:rsidRDefault="00F25244" w:rsidP="00A4154D">
      <w:pPr>
        <w:pStyle w:val="Textkrper-Zeileneinzug"/>
      </w:pPr>
      <w:r>
        <w:rPr>
          <w:noProof/>
          <w:lang w:val="en-US" w:eastAsia="zh-CN"/>
        </w:rPr>
        <w:drawing>
          <wp:inline distT="0" distB="0" distL="0" distR="0" wp14:anchorId="0C58E09C" wp14:editId="48AD6589">
            <wp:extent cx="5656729" cy="5025191"/>
            <wp:effectExtent l="0" t="0" r="1270" b="4445"/>
            <wp:docPr id="26" name="Bild 1" descr="Skalensymb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alensymbole"/>
                    <pic:cNvPicPr>
                      <a:picLocks noChangeAspect="1" noChangeArrowheads="1"/>
                    </pic:cNvPicPr>
                  </pic:nvPicPr>
                  <pic:blipFill rotWithShape="1">
                    <a:blip r:embed="rId12" cstate="print"/>
                    <a:srcRect t="6374"/>
                    <a:stretch/>
                  </pic:blipFill>
                  <pic:spPr bwMode="auto">
                    <a:xfrm>
                      <a:off x="0" y="0"/>
                      <a:ext cx="5662657" cy="5030457"/>
                    </a:xfrm>
                    <a:prstGeom prst="rect">
                      <a:avLst/>
                    </a:prstGeom>
                    <a:noFill/>
                    <a:ln>
                      <a:noFill/>
                    </a:ln>
                    <a:extLst>
                      <a:ext uri="{53640926-AAD7-44D8-BBD7-CCE9431645EC}">
                        <a14:shadowObscured xmlns:a14="http://schemas.microsoft.com/office/drawing/2010/main"/>
                      </a:ext>
                    </a:extLst>
                  </pic:spPr>
                </pic:pic>
              </a:graphicData>
            </a:graphic>
          </wp:inline>
        </w:drawing>
      </w:r>
    </w:p>
    <w:p w:rsidR="00F25244" w:rsidRDefault="00F25244" w:rsidP="00A4154D">
      <w:pPr>
        <w:pStyle w:val="Textkrper-Zeileneinzug"/>
      </w:pPr>
    </w:p>
    <w:p w:rsidR="001C1DF9" w:rsidRPr="00F25244" w:rsidRDefault="001C1DF9" w:rsidP="00A4154D">
      <w:pPr>
        <w:pStyle w:val="Textkrper-Zeileneinzug"/>
        <w:rPr>
          <w:i/>
        </w:rPr>
      </w:pPr>
      <w:r w:rsidRPr="001C1DF9">
        <w:br w:type="page"/>
      </w:r>
      <w:r w:rsidRPr="00F25244">
        <w:rPr>
          <w:i/>
        </w:rPr>
        <w:lastRenderedPageBreak/>
        <w:t>Zeiger</w:t>
      </w:r>
    </w:p>
    <w:p w:rsidR="001C1DF9" w:rsidRPr="001C1DF9" w:rsidRDefault="001C1DF9" w:rsidP="00A4154D">
      <w:pPr>
        <w:pStyle w:val="Textkrper-Zeileneinzug"/>
      </w:pPr>
      <w:r w:rsidRPr="001C1DF9">
        <w:t xml:space="preserve">Der Zeiger eines elektrischen Messwerks muss leicht sein, damit er möglichst </w:t>
      </w:r>
      <w:proofErr w:type="spellStart"/>
      <w:r w:rsidRPr="001C1DF9">
        <w:t>unverzögert</w:t>
      </w:r>
      <w:proofErr w:type="spellEnd"/>
      <w:r w:rsidRPr="001C1DF9">
        <w:t xml:space="preserve"> der Drehung des beweglichen Organs folgen kann. Er ist meist aus einer Aluminiumlegierung gefertigt. </w:t>
      </w:r>
    </w:p>
    <w:p w:rsidR="001C1DF9" w:rsidRPr="00F25244" w:rsidRDefault="001C1DF9" w:rsidP="00A4154D">
      <w:pPr>
        <w:pStyle w:val="Textkrper-Zeileneinzug"/>
        <w:rPr>
          <w:i/>
        </w:rPr>
      </w:pPr>
      <w:r w:rsidRPr="00F25244">
        <w:rPr>
          <w:i/>
        </w:rPr>
        <w:t>Aufbau eines Messwerkes (z.B. Dre</w:t>
      </w:r>
      <w:r w:rsidR="00914FF6">
        <w:rPr>
          <w:i/>
        </w:rPr>
        <w:t>hspulmesswerk</w:t>
      </w:r>
      <w:r w:rsidRPr="00F25244">
        <w:rPr>
          <w:i/>
        </w:rPr>
        <w:t>)</w:t>
      </w:r>
    </w:p>
    <w:p w:rsidR="00914FF6" w:rsidRDefault="00914FF6" w:rsidP="00914FF6">
      <w:pPr>
        <w:pStyle w:val="Textkrper-Zeileneinzug"/>
      </w:pPr>
      <w:r w:rsidRPr="00914FF6">
        <w:t>Eine drehbare Spule (7) aus Kupferdraht befindet sich im Feld eines Dauermagneten (2). Zwei Spiralfedern (6) dienen sowohl der Stromzufuhr als auch der Rückstellung in die Ruhelage.</w:t>
      </w:r>
    </w:p>
    <w:p w:rsidR="00914FF6" w:rsidRDefault="00914FF6" w:rsidP="00914FF6">
      <w:pPr>
        <w:pStyle w:val="Textkrper-Zeileneinzug"/>
      </w:pPr>
      <w:r>
        <w:t>Wird über die Anschlussklemmen und die Federn bzw. Spannbänder Strom durch die Spule geleitet, so wirkt auf die im Luftspalt befindlichen Leiter der Spule die Lorentzkraft. Dadurch dreht sich der Spulenkörper im Feld des Magneten gegen die Kraft der Federn, bis das Drehmoment aus der Lorentzkraft gleich dem Drehmoment aus der winkelabhängigen Rückstellkraft der Spiralfedern ist.</w:t>
      </w:r>
    </w:p>
    <w:p w:rsidR="00914FF6" w:rsidRPr="00914FF6" w:rsidRDefault="008E3EF3" w:rsidP="00914FF6">
      <w:pPr>
        <w:pStyle w:val="Textkrper-Zeileneinzug"/>
      </w:pPr>
      <w:r w:rsidRPr="00914FF6">
        <w:rPr>
          <w:noProof/>
          <w:lang w:val="en-US" w:eastAsia="zh-CN"/>
        </w:rPr>
        <w:drawing>
          <wp:anchor distT="0" distB="0" distL="114300" distR="114300" simplePos="0" relativeHeight="251675648" behindDoc="1" locked="0" layoutInCell="1" allowOverlap="1" wp14:anchorId="05CDC8EE" wp14:editId="42A20B2F">
            <wp:simplePos x="0" y="0"/>
            <wp:positionH relativeFrom="column">
              <wp:posOffset>3232150</wp:posOffset>
            </wp:positionH>
            <wp:positionV relativeFrom="paragraph">
              <wp:posOffset>543560</wp:posOffset>
            </wp:positionV>
            <wp:extent cx="2731770" cy="2752090"/>
            <wp:effectExtent l="0" t="0" r="0" b="0"/>
            <wp:wrapTight wrapText="bothSides">
              <wp:wrapPolygon edited="0">
                <wp:start x="0" y="0"/>
                <wp:lineTo x="0" y="21381"/>
                <wp:lineTo x="21389" y="21381"/>
                <wp:lineTo x="2138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660"/>
                    <a:stretch/>
                  </pic:blipFill>
                  <pic:spPr bwMode="auto">
                    <a:xfrm>
                      <a:off x="0" y="0"/>
                      <a:ext cx="2731770" cy="275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4FF6">
        <w:rPr>
          <w:noProof/>
          <w:lang w:val="en-US" w:eastAsia="zh-CN"/>
        </w:rPr>
        <w:drawing>
          <wp:anchor distT="0" distB="0" distL="114300" distR="114300" simplePos="0" relativeHeight="251672576" behindDoc="1" locked="0" layoutInCell="1" allowOverlap="1" wp14:anchorId="41853477" wp14:editId="2E3A9611">
            <wp:simplePos x="0" y="0"/>
            <wp:positionH relativeFrom="column">
              <wp:posOffset>480060</wp:posOffset>
            </wp:positionH>
            <wp:positionV relativeFrom="paragraph">
              <wp:posOffset>543560</wp:posOffset>
            </wp:positionV>
            <wp:extent cx="2724785" cy="2727325"/>
            <wp:effectExtent l="0" t="0" r="0" b="0"/>
            <wp:wrapTight wrapText="bothSides">
              <wp:wrapPolygon edited="0">
                <wp:start x="0" y="0"/>
                <wp:lineTo x="0" y="21424"/>
                <wp:lineTo x="21444" y="21424"/>
                <wp:lineTo x="21444"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2724785" cy="272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F6">
        <w:t>In dieser Stellung bleibt die Spule stehen, und der an ihr befestigte Zeiger (12) gibt auf einer Skale (4) den entsprechenden Wert der Stromstärke an. Nach Abschalten des Stroms stellen die Federn den Zeiger wieder in die Nullstellung (8) zurück.</w:t>
      </w:r>
    </w:p>
    <w:p w:rsidR="008E3EF3" w:rsidRDefault="008E3EF3" w:rsidP="00914FF6">
      <w:pPr>
        <w:pStyle w:val="Textkrper-Zeileneinzug"/>
      </w:pPr>
      <w:r>
        <w:t>Aufbau eines Drehspulmesswerkes:</w:t>
      </w:r>
    </w:p>
    <w:tbl>
      <w:tblPr>
        <w:tblStyle w:val="Tabellenraster"/>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64"/>
        <w:gridCol w:w="4455"/>
      </w:tblGrid>
      <w:tr w:rsidR="008E3EF3" w:rsidTr="008E3EF3">
        <w:tc>
          <w:tcPr>
            <w:tcW w:w="4464" w:type="dxa"/>
          </w:tcPr>
          <w:p w:rsidR="008E3EF3" w:rsidRPr="00914FF6" w:rsidRDefault="008E3EF3" w:rsidP="008E3EF3">
            <w:pPr>
              <w:pStyle w:val="Textkrper-Zeileneinzug"/>
              <w:spacing w:before="60" w:after="40"/>
              <w:ind w:left="0"/>
            </w:pPr>
            <w:r w:rsidRPr="00914FF6">
              <w:t>(1) Weicheisenkern</w:t>
            </w:r>
          </w:p>
          <w:p w:rsidR="008E3EF3" w:rsidRPr="00914FF6" w:rsidRDefault="008E3EF3" w:rsidP="008E3EF3">
            <w:pPr>
              <w:pStyle w:val="Textkrper-Zeileneinzug"/>
              <w:spacing w:before="60" w:after="40"/>
              <w:ind w:left="0"/>
            </w:pPr>
            <w:r w:rsidRPr="00914FF6">
              <w:t>(2) Permanentmagnet</w:t>
            </w:r>
          </w:p>
          <w:p w:rsidR="008E3EF3" w:rsidRPr="00914FF6" w:rsidRDefault="008E3EF3" w:rsidP="008E3EF3">
            <w:pPr>
              <w:pStyle w:val="Textkrper-Zeileneinzug"/>
              <w:spacing w:before="60" w:after="40"/>
              <w:ind w:left="0"/>
            </w:pPr>
            <w:r w:rsidRPr="00914FF6">
              <w:t>(3) Polschuhe</w:t>
            </w:r>
          </w:p>
          <w:p w:rsidR="008E3EF3" w:rsidRPr="00914FF6" w:rsidRDefault="008E3EF3" w:rsidP="008E3EF3">
            <w:pPr>
              <w:pStyle w:val="Textkrper-Zeileneinzug"/>
              <w:spacing w:before="60" w:after="40"/>
              <w:ind w:left="0"/>
            </w:pPr>
            <w:r w:rsidRPr="00914FF6">
              <w:t>(4) Skale</w:t>
            </w:r>
          </w:p>
          <w:p w:rsidR="008E3EF3" w:rsidRPr="00914FF6" w:rsidRDefault="008E3EF3" w:rsidP="008E3EF3">
            <w:pPr>
              <w:pStyle w:val="Textkrper-Zeileneinzug"/>
              <w:spacing w:before="60" w:after="40"/>
              <w:ind w:left="0"/>
            </w:pPr>
            <w:r w:rsidRPr="00914FF6">
              <w:t>(5) Spiegelskale</w:t>
            </w:r>
          </w:p>
          <w:p w:rsidR="008E3EF3" w:rsidRPr="00914FF6" w:rsidRDefault="008E3EF3" w:rsidP="008E3EF3">
            <w:pPr>
              <w:pStyle w:val="Textkrper-Zeileneinzug"/>
              <w:spacing w:before="60" w:after="40"/>
              <w:ind w:left="0"/>
            </w:pPr>
            <w:r w:rsidRPr="00914FF6">
              <w:t>(6) Rückstellfeder</w:t>
            </w:r>
          </w:p>
          <w:p w:rsidR="008E3EF3" w:rsidRDefault="008E3EF3" w:rsidP="008E3EF3">
            <w:pPr>
              <w:pStyle w:val="Textkrper-Zeileneinzug"/>
              <w:spacing w:before="60" w:after="40"/>
              <w:ind w:left="0"/>
            </w:pPr>
            <w:r w:rsidRPr="00914FF6">
              <w:t>(7) Drehspule</w:t>
            </w:r>
          </w:p>
        </w:tc>
        <w:tc>
          <w:tcPr>
            <w:tcW w:w="4455" w:type="dxa"/>
          </w:tcPr>
          <w:p w:rsidR="008E3EF3" w:rsidRPr="00914FF6" w:rsidRDefault="008E3EF3" w:rsidP="008E3EF3">
            <w:pPr>
              <w:pStyle w:val="Textkrper-Zeileneinzug"/>
              <w:spacing w:before="60" w:after="40"/>
              <w:ind w:left="0"/>
            </w:pPr>
            <w:r w:rsidRPr="00914FF6">
              <w:t>(8) Ruhelage</w:t>
            </w:r>
          </w:p>
          <w:p w:rsidR="008E3EF3" w:rsidRPr="00914FF6" w:rsidRDefault="008E3EF3" w:rsidP="008E3EF3">
            <w:pPr>
              <w:pStyle w:val="Textkrper-Zeileneinzug"/>
              <w:spacing w:before="60" w:after="40"/>
              <w:ind w:left="0"/>
            </w:pPr>
            <w:r w:rsidRPr="00914FF6">
              <w:t>(9) Maximalausschlag</w:t>
            </w:r>
          </w:p>
          <w:p w:rsidR="008E3EF3" w:rsidRPr="00914FF6" w:rsidRDefault="008E3EF3" w:rsidP="008E3EF3">
            <w:pPr>
              <w:pStyle w:val="Textkrper-Zeileneinzug"/>
              <w:spacing w:before="60" w:after="40"/>
              <w:ind w:left="0"/>
            </w:pPr>
            <w:r w:rsidRPr="00914FF6">
              <w:t>(10) Spulenkörper</w:t>
            </w:r>
          </w:p>
          <w:p w:rsidR="008E3EF3" w:rsidRPr="00914FF6" w:rsidRDefault="008E3EF3" w:rsidP="008E3EF3">
            <w:pPr>
              <w:pStyle w:val="Textkrper-Zeileneinzug"/>
              <w:spacing w:before="60" w:after="40"/>
              <w:ind w:left="0"/>
            </w:pPr>
            <w:r w:rsidRPr="00914FF6">
              <w:t>(12) Zeiger</w:t>
            </w:r>
          </w:p>
          <w:p w:rsidR="008E3EF3" w:rsidRPr="00914FF6" w:rsidRDefault="008E3EF3" w:rsidP="008E3EF3">
            <w:pPr>
              <w:pStyle w:val="Textkrper-Zeileneinzug"/>
              <w:spacing w:before="60" w:after="40"/>
              <w:ind w:left="0"/>
            </w:pPr>
            <w:r w:rsidRPr="00914FF6">
              <w:t>(13) Südpol</w:t>
            </w:r>
          </w:p>
          <w:p w:rsidR="008E3EF3" w:rsidRDefault="008E3EF3" w:rsidP="008E3EF3">
            <w:pPr>
              <w:pStyle w:val="Textkrper-Zeileneinzug"/>
              <w:spacing w:before="60" w:after="40"/>
              <w:ind w:left="0"/>
            </w:pPr>
            <w:r w:rsidRPr="00914FF6">
              <w:t>(14) Nordpol</w:t>
            </w:r>
          </w:p>
        </w:tc>
      </w:tr>
    </w:tbl>
    <w:p w:rsidR="008E3EF3" w:rsidRDefault="008E3EF3" w:rsidP="00914FF6">
      <w:pPr>
        <w:pStyle w:val="Textkrper-Zeileneinzug"/>
      </w:pPr>
    </w:p>
    <w:p w:rsidR="001C1DF9" w:rsidRPr="00A4154D" w:rsidRDefault="001C1DF9" w:rsidP="00120FD3">
      <w:pPr>
        <w:pStyle w:val="Textkrper-Zeileneinzug"/>
      </w:pPr>
      <w:r w:rsidRPr="001C1DF9">
        <w:br w:type="page"/>
      </w:r>
    </w:p>
    <w:p w:rsidR="001C1DF9" w:rsidRPr="00120FD3" w:rsidRDefault="001C1DF9" w:rsidP="00A4154D">
      <w:pPr>
        <w:pStyle w:val="Textkrper-Zeileneinzug"/>
        <w:rPr>
          <w:b/>
        </w:rPr>
      </w:pPr>
      <w:r w:rsidRPr="00120FD3">
        <w:rPr>
          <w:b/>
        </w:rPr>
        <w:lastRenderedPageBreak/>
        <w:t>Empfindlichkeit</w:t>
      </w:r>
    </w:p>
    <w:p w:rsidR="001C1DF9" w:rsidRPr="00A4154D" w:rsidRDefault="001C1DF9" w:rsidP="00A4154D">
      <w:pPr>
        <w:pStyle w:val="Textkrper-Zeileneinzug"/>
      </w:pPr>
      <w:r w:rsidRPr="00A4154D">
        <w:t xml:space="preserve">Die Empfindlichkeit ist das Verhältnis von Messausschlag am Instrument zur Messgrösse. Diese wird in Millimeter oder Skalenteilen je Einheit angegeben, z.B. 1 mm je Volt oder 5 Skalenteile je </w:t>
      </w:r>
      <w:proofErr w:type="spellStart"/>
      <w:r w:rsidRPr="00A4154D">
        <w:t>Milliampère</w:t>
      </w:r>
      <w:proofErr w:type="spellEnd"/>
      <w:r w:rsidRPr="00A4154D">
        <w:t>. Die Empfindlichkeit gibt nicht den kleinsten messbaren Wert an.</w:t>
      </w:r>
    </w:p>
    <w:p w:rsidR="001C1DF9" w:rsidRPr="00120FD3" w:rsidRDefault="001C1DF9" w:rsidP="00A4154D">
      <w:pPr>
        <w:pStyle w:val="Textkrper-Zeileneinzug"/>
        <w:rPr>
          <w:b/>
        </w:rPr>
      </w:pPr>
      <w:bookmarkStart w:id="10" w:name="_Toc78725386"/>
      <w:r w:rsidRPr="00120FD3">
        <w:rPr>
          <w:b/>
        </w:rPr>
        <w:t>Anzeigefehler bei analogen Messgeräten</w:t>
      </w:r>
      <w:bookmarkEnd w:id="10"/>
    </w:p>
    <w:p w:rsidR="001C1DF9" w:rsidRPr="001C1DF9" w:rsidRDefault="001C1DF9" w:rsidP="00A4154D">
      <w:pPr>
        <w:pStyle w:val="Textkrper-Zeileneinzug"/>
      </w:pPr>
      <w:r w:rsidRPr="001C1DF9">
        <w:t>Bei einem Messgerät weicht der Wert der Anzeige meist etwas vom wahren Wert der Messgrösse ab: Es tritt ein Messfehler (eine Messunsicherheit) auf. Messfehler können durch ungenaues oder fehlerhaftes Ablesen entstehen, sie sind aber auch durch die Konstruktion der Messgeräte bedingt, z.B. durch Lagerreibung, ungenaue Skalenausführung oder Fertigungstoleranzen. Den Anzeigefehler eines Messgeräts gibt man in Prozent vom Skalenendwert an. Danach sind die Messgeräte in Genauigkeitsklassen eingeteilt:</w:t>
      </w:r>
    </w:p>
    <w:tbl>
      <w:tblPr>
        <w:tblW w:w="4303" w:type="pct"/>
        <w:tblInd w:w="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2985"/>
        <w:gridCol w:w="2398"/>
        <w:gridCol w:w="2903"/>
      </w:tblGrid>
      <w:tr w:rsidR="001C1DF9" w:rsidRPr="001C1DF9" w:rsidTr="00C50B4A">
        <w:tc>
          <w:tcPr>
            <w:tcW w:w="1801" w:type="pct"/>
            <w:shd w:val="clear" w:color="auto" w:fill="auto"/>
            <w:vAlign w:val="center"/>
          </w:tcPr>
          <w:p w:rsidR="001C1DF9" w:rsidRPr="001C1DF9" w:rsidRDefault="001C1DF9" w:rsidP="00C50B4A">
            <w:pPr>
              <w:pStyle w:val="Textkrper-Zeileneinzug"/>
              <w:spacing w:before="60" w:after="40"/>
              <w:ind w:left="113"/>
            </w:pPr>
            <w:r w:rsidRPr="001C1DF9">
              <w:t>Messgerät</w:t>
            </w:r>
          </w:p>
        </w:tc>
        <w:tc>
          <w:tcPr>
            <w:tcW w:w="1447" w:type="pct"/>
            <w:shd w:val="clear" w:color="auto" w:fill="auto"/>
            <w:vAlign w:val="center"/>
          </w:tcPr>
          <w:p w:rsidR="001C1DF9" w:rsidRPr="001C1DF9" w:rsidRDefault="001C1DF9" w:rsidP="00120FD3">
            <w:pPr>
              <w:pStyle w:val="Textkrper-Zeileneinzug"/>
              <w:spacing w:before="60" w:after="40"/>
              <w:ind w:left="0"/>
              <w:jc w:val="center"/>
            </w:pPr>
            <w:r w:rsidRPr="001C1DF9">
              <w:t>Genauigkeitsklasse k:</w:t>
            </w:r>
          </w:p>
        </w:tc>
        <w:tc>
          <w:tcPr>
            <w:tcW w:w="1752" w:type="pct"/>
            <w:shd w:val="clear" w:color="auto" w:fill="auto"/>
            <w:vAlign w:val="center"/>
          </w:tcPr>
          <w:p w:rsidR="001C1DF9" w:rsidRPr="001C1DF9" w:rsidRDefault="001C1DF9" w:rsidP="00120FD3">
            <w:pPr>
              <w:pStyle w:val="Textkrper-Zeileneinzug"/>
              <w:spacing w:before="60" w:after="40"/>
              <w:ind w:left="0"/>
              <w:jc w:val="center"/>
            </w:pPr>
            <w:r w:rsidRPr="001C1DF9">
              <w:t>Anzeigefehler in % vom Messbereichsendwert:</w:t>
            </w:r>
          </w:p>
        </w:tc>
      </w:tr>
      <w:tr w:rsidR="001C1DF9" w:rsidRPr="001C1DF9" w:rsidTr="00C50B4A">
        <w:tc>
          <w:tcPr>
            <w:tcW w:w="1801" w:type="pct"/>
            <w:shd w:val="clear" w:color="auto" w:fill="auto"/>
            <w:vAlign w:val="center"/>
          </w:tcPr>
          <w:p w:rsidR="001C1DF9" w:rsidRPr="001C1DF9" w:rsidRDefault="001C1DF9" w:rsidP="00C50B4A">
            <w:pPr>
              <w:pStyle w:val="Textkrper-Zeileneinzug"/>
              <w:spacing w:before="60" w:after="40"/>
              <w:ind w:left="113"/>
            </w:pPr>
            <w:r w:rsidRPr="001C1DF9">
              <w:t>Feinmessinstrumente:</w:t>
            </w:r>
          </w:p>
          <w:p w:rsidR="001C1DF9" w:rsidRPr="001C1DF9" w:rsidRDefault="001C1DF9" w:rsidP="00C50B4A">
            <w:pPr>
              <w:pStyle w:val="Textkrper-Zeileneinzug"/>
              <w:spacing w:before="60" w:after="40"/>
              <w:ind w:left="113"/>
            </w:pPr>
            <w:r w:rsidRPr="001C1DF9">
              <w:t>(Präzisions- und Eichinstrumente)</w:t>
            </w:r>
          </w:p>
        </w:tc>
        <w:tc>
          <w:tcPr>
            <w:tcW w:w="1447" w:type="pct"/>
            <w:shd w:val="clear" w:color="auto" w:fill="auto"/>
            <w:vAlign w:val="center"/>
          </w:tcPr>
          <w:p w:rsidR="001C1DF9" w:rsidRPr="001C1DF9" w:rsidRDefault="001C1DF9" w:rsidP="00120FD3">
            <w:pPr>
              <w:pStyle w:val="Textkrper-Zeileneinzug"/>
              <w:spacing w:before="60" w:after="40"/>
              <w:ind w:left="0"/>
              <w:jc w:val="center"/>
            </w:pPr>
            <w:r w:rsidRPr="001C1DF9">
              <w:t>0,1</w:t>
            </w:r>
            <w:r w:rsidRPr="001C1DF9">
              <w:br/>
              <w:t>0,2</w:t>
            </w:r>
            <w:r w:rsidRPr="001C1DF9">
              <w:br/>
              <w:t>0,5</w:t>
            </w:r>
          </w:p>
        </w:tc>
        <w:tc>
          <w:tcPr>
            <w:tcW w:w="1752" w:type="pct"/>
            <w:shd w:val="clear" w:color="auto" w:fill="auto"/>
            <w:vAlign w:val="center"/>
          </w:tcPr>
          <w:p w:rsidR="001C1DF9" w:rsidRPr="001C1DF9" w:rsidRDefault="001C1DF9" w:rsidP="00120FD3">
            <w:pPr>
              <w:pStyle w:val="Textkrper-Zeileneinzug"/>
              <w:spacing w:before="60" w:after="40"/>
              <w:ind w:left="0"/>
              <w:jc w:val="center"/>
            </w:pPr>
            <w:r w:rsidRPr="001C1DF9">
              <w:t>± 0,1%</w:t>
            </w:r>
            <w:r w:rsidRPr="001C1DF9">
              <w:br/>
              <w:t>± 0,2%</w:t>
            </w:r>
            <w:r w:rsidRPr="001C1DF9">
              <w:br/>
              <w:t>± 0,5%</w:t>
            </w:r>
          </w:p>
        </w:tc>
      </w:tr>
      <w:tr w:rsidR="001C1DF9" w:rsidRPr="001C1DF9" w:rsidTr="00C50B4A">
        <w:tc>
          <w:tcPr>
            <w:tcW w:w="1801" w:type="pct"/>
            <w:shd w:val="clear" w:color="auto" w:fill="auto"/>
            <w:vAlign w:val="center"/>
          </w:tcPr>
          <w:p w:rsidR="001C1DF9" w:rsidRPr="001C1DF9" w:rsidRDefault="001C1DF9" w:rsidP="00C50B4A">
            <w:pPr>
              <w:pStyle w:val="Textkrper-Zeileneinzug"/>
              <w:spacing w:before="60" w:after="40"/>
              <w:ind w:left="113"/>
            </w:pPr>
            <w:r w:rsidRPr="001C1DF9">
              <w:t>Betriebsinstrumente</w:t>
            </w:r>
          </w:p>
          <w:p w:rsidR="001C1DF9" w:rsidRPr="001C1DF9" w:rsidRDefault="001C1DF9" w:rsidP="00C50B4A">
            <w:pPr>
              <w:pStyle w:val="Textkrper-Zeileneinzug"/>
              <w:spacing w:before="60" w:after="40"/>
              <w:ind w:left="113"/>
            </w:pPr>
            <w:r w:rsidRPr="001C1DF9">
              <w:t>(z.B. für Schalttafeln):</w:t>
            </w:r>
          </w:p>
        </w:tc>
        <w:tc>
          <w:tcPr>
            <w:tcW w:w="1447" w:type="pct"/>
            <w:shd w:val="clear" w:color="auto" w:fill="auto"/>
            <w:vAlign w:val="center"/>
          </w:tcPr>
          <w:p w:rsidR="001C1DF9" w:rsidRPr="001C1DF9" w:rsidRDefault="001C1DF9" w:rsidP="00120FD3">
            <w:pPr>
              <w:pStyle w:val="Textkrper-Zeileneinzug"/>
              <w:spacing w:before="60" w:after="40"/>
              <w:ind w:left="0"/>
              <w:jc w:val="center"/>
            </w:pPr>
            <w:r w:rsidRPr="001C1DF9">
              <w:t>1</w:t>
            </w:r>
            <w:r w:rsidRPr="001C1DF9">
              <w:br/>
              <w:t>1,5</w:t>
            </w:r>
            <w:r w:rsidRPr="001C1DF9">
              <w:br/>
              <w:t>2,5</w:t>
            </w:r>
            <w:r w:rsidRPr="001C1DF9">
              <w:br/>
              <w:t>5</w:t>
            </w:r>
          </w:p>
        </w:tc>
        <w:tc>
          <w:tcPr>
            <w:tcW w:w="1752" w:type="pct"/>
            <w:shd w:val="clear" w:color="auto" w:fill="auto"/>
            <w:vAlign w:val="center"/>
          </w:tcPr>
          <w:p w:rsidR="001C1DF9" w:rsidRPr="001C1DF9" w:rsidRDefault="001C1DF9" w:rsidP="00120FD3">
            <w:pPr>
              <w:pStyle w:val="Textkrper-Zeileneinzug"/>
              <w:spacing w:before="60" w:after="40"/>
              <w:ind w:left="0"/>
              <w:jc w:val="center"/>
            </w:pPr>
            <w:r w:rsidRPr="001C1DF9">
              <w:t>± 1   %</w:t>
            </w:r>
            <w:r w:rsidRPr="001C1DF9">
              <w:br/>
              <w:t>± 1,5%</w:t>
            </w:r>
            <w:r w:rsidRPr="001C1DF9">
              <w:br/>
              <w:t>± 2,5%</w:t>
            </w:r>
            <w:r w:rsidRPr="001C1DF9">
              <w:br/>
              <w:t>± 5   %</w:t>
            </w:r>
          </w:p>
        </w:tc>
      </w:tr>
    </w:tbl>
    <w:p w:rsidR="00AF753E" w:rsidRDefault="001C1DF9" w:rsidP="00A4154D">
      <w:pPr>
        <w:pStyle w:val="Textkrper-Zeileneinzug"/>
      </w:pPr>
      <w:r w:rsidRPr="001C1DF9">
        <w:t>Die Klasse eines Messgeräts gibt den zulässigen absoluten Messfehler in Prozent vom Skalenendwert an.</w:t>
      </w:r>
    </w:p>
    <w:p w:rsidR="001C1DF9" w:rsidRPr="001C1DF9" w:rsidRDefault="001C1DF9" w:rsidP="00A4154D">
      <w:pPr>
        <w:pStyle w:val="Textkrper-Zeileneinzug"/>
      </w:pPr>
      <w:r w:rsidRPr="001C1DF9">
        <w:t>Liest man die Anzeige des Messgeräts schräg von der Seite ab, entsteht ein Parallaxenfehler, wenn Zeiger und Skale nicht in der gleichen Ebene, sondern übereinander angeordnet sind.</w:t>
      </w:r>
    </w:p>
    <w:p w:rsidR="001C1DF9" w:rsidRPr="00AF753E" w:rsidRDefault="001C1DF9" w:rsidP="00A4154D">
      <w:pPr>
        <w:pStyle w:val="Textkrper-Zeileneinzug"/>
        <w:rPr>
          <w:i/>
        </w:rPr>
      </w:pPr>
      <w:r w:rsidRPr="00AF753E">
        <w:rPr>
          <w:i/>
        </w:rPr>
        <w:t>Fehlerursachen</w:t>
      </w:r>
    </w:p>
    <w:p w:rsidR="00AF753E" w:rsidRPr="00AF753E" w:rsidRDefault="001C1DF9" w:rsidP="00AF753E">
      <w:pPr>
        <w:pStyle w:val="Textkrper-Zeileneinzug"/>
        <w:tabs>
          <w:tab w:val="clear" w:pos="1560"/>
          <w:tab w:val="left" w:pos="3119"/>
        </w:tabs>
        <w:ind w:left="3119" w:hanging="2410"/>
      </w:pPr>
      <w:r w:rsidRPr="00AF753E">
        <w:t>Persönliche Fehler:</w:t>
      </w:r>
      <w:r w:rsidRPr="00AF753E">
        <w:tab/>
        <w:t>Entstehen z.B. durch unge</w:t>
      </w:r>
      <w:r w:rsidR="00AF753E" w:rsidRPr="00AF753E">
        <w:t>naues oder fehlerhaftes Ablesen</w:t>
      </w:r>
      <w:r w:rsidR="00AF753E">
        <w:br/>
      </w:r>
      <w:r w:rsidRPr="00AF753E">
        <w:t>(Parallaxenfehler).</w:t>
      </w:r>
    </w:p>
    <w:p w:rsidR="001C1DF9" w:rsidRPr="00AF753E" w:rsidRDefault="001C1DF9" w:rsidP="00AF753E">
      <w:pPr>
        <w:pStyle w:val="Textkrper-Zeileneinzug"/>
        <w:tabs>
          <w:tab w:val="clear" w:pos="1560"/>
          <w:tab w:val="left" w:pos="3119"/>
        </w:tabs>
        <w:ind w:left="3119" w:hanging="2410"/>
      </w:pPr>
      <w:r w:rsidRPr="00AF753E">
        <w:t xml:space="preserve">Einflussfehler: </w:t>
      </w:r>
      <w:r w:rsidR="00AF753E">
        <w:tab/>
      </w:r>
      <w:r w:rsidRPr="00AF753E">
        <w:t xml:space="preserve">Entstehen durch Abweichung von z.B. der Nenntemperatur </w:t>
      </w:r>
      <w:r w:rsidR="00AF753E">
        <w:br/>
      </w:r>
      <w:r w:rsidRPr="00AF753E">
        <w:t xml:space="preserve">oder der Nennfrequenz. </w:t>
      </w:r>
    </w:p>
    <w:p w:rsidR="001C1DF9" w:rsidRPr="001C1DF9" w:rsidRDefault="001C1DF9" w:rsidP="00AF753E">
      <w:pPr>
        <w:pStyle w:val="Textkrper-Zeileneinzug"/>
        <w:tabs>
          <w:tab w:val="clear" w:pos="1560"/>
          <w:tab w:val="left" w:pos="3119"/>
        </w:tabs>
        <w:ind w:left="3119" w:hanging="2410"/>
      </w:pPr>
      <w:r w:rsidRPr="001C1DF9">
        <w:t xml:space="preserve">Systematische Fehler: </w:t>
      </w:r>
      <w:r w:rsidRPr="001C1DF9">
        <w:tab/>
        <w:t>Entstehen durch die Messschaltung, z.B. Verwendung der Stromfehler-</w:t>
      </w:r>
      <w:r w:rsidR="00AF753E">
        <w:t xml:space="preserve"> </w:t>
      </w:r>
      <w:r w:rsidRPr="001C1DF9">
        <w:t xml:space="preserve">anstelle der Spannungsfehlerschaltung. </w:t>
      </w:r>
    </w:p>
    <w:p w:rsidR="001C1DF9" w:rsidRPr="001C1DF9" w:rsidRDefault="00AF753E" w:rsidP="00AF753E">
      <w:pPr>
        <w:pStyle w:val="Textkrper-Zeileneinzug"/>
        <w:tabs>
          <w:tab w:val="clear" w:pos="1560"/>
          <w:tab w:val="left" w:pos="3119"/>
        </w:tabs>
        <w:ind w:left="3119" w:hanging="2410"/>
      </w:pPr>
      <w:r>
        <w:t>Anzeigefehler:</w:t>
      </w:r>
      <w:r w:rsidR="001C1DF9" w:rsidRPr="001C1DF9">
        <w:tab/>
        <w:t>Entstehen durch die Konstruktion, z.B. Lagerreibung, ungenaue Skalenausführung oder durch Fertigungstoleranzen des Messgerätes.</w:t>
      </w:r>
    </w:p>
    <w:p w:rsidR="001C1DF9" w:rsidRPr="00AF753E" w:rsidRDefault="001C1DF9" w:rsidP="00A4154D">
      <w:pPr>
        <w:pStyle w:val="Textkrper-Zeileneinzug"/>
        <w:rPr>
          <w:b/>
        </w:rPr>
      </w:pPr>
      <w:r w:rsidRPr="00AF753E">
        <w:rPr>
          <w:b/>
        </w:rPr>
        <w:t>Eigenverbrauch</w:t>
      </w:r>
    </w:p>
    <w:p w:rsidR="001C1DF9" w:rsidRPr="001C1DF9" w:rsidRDefault="001C1DF9" w:rsidP="00A4154D">
      <w:pPr>
        <w:pStyle w:val="Textkrper-Zeileneinzug"/>
      </w:pPr>
      <w:r w:rsidRPr="001C1DF9">
        <w:t xml:space="preserve">Der Eigenverbrauch von Messinstrumenten soll möglichst gering sein. Typisch ist ein Eigenverbrauch im </w:t>
      </w:r>
      <w:r w:rsidRPr="001C1DF9">
        <w:sym w:font="Symbol" w:char="F06D"/>
      </w:r>
      <w:r w:rsidRPr="001C1DF9">
        <w:t>W-Bereich. Den Eigenverbrauch P</w:t>
      </w:r>
      <w:r w:rsidRPr="001C1DF9">
        <w:rPr>
          <w:vertAlign w:val="subscript"/>
        </w:rPr>
        <w:t>i</w:t>
      </w:r>
      <w:r w:rsidRPr="001C1DF9">
        <w:t xml:space="preserve"> von Volt- und Amperemeter gibt man für Vollausschlag der Instrumente an. Massgeblich sind dabei die Spannung </w:t>
      </w:r>
      <w:proofErr w:type="spellStart"/>
      <w:r w:rsidRPr="001C1DF9">
        <w:t>U</w:t>
      </w:r>
      <w:r w:rsidRPr="001C1DF9">
        <w:rPr>
          <w:vertAlign w:val="subscript"/>
        </w:rPr>
        <w:t>i</w:t>
      </w:r>
      <w:proofErr w:type="spellEnd"/>
      <w:r w:rsidRPr="001C1DF9">
        <w:t xml:space="preserve"> am Instrument und die Stromaufnahme </w:t>
      </w:r>
      <w:proofErr w:type="spellStart"/>
      <w:r w:rsidRPr="001C1DF9">
        <w:t>I</w:t>
      </w:r>
      <w:r w:rsidRPr="001C1DF9">
        <w:rPr>
          <w:vertAlign w:val="subscript"/>
        </w:rPr>
        <w:t>i</w:t>
      </w:r>
      <w:proofErr w:type="spellEnd"/>
      <w:r w:rsidRPr="001C1DF9">
        <w:t xml:space="preserve"> des Instrumentes. Bei Voltmetern wird meist die Kenngrösse </w:t>
      </w:r>
      <w:proofErr w:type="spellStart"/>
      <w:r w:rsidRPr="001C1DF9">
        <w:t>r</w:t>
      </w:r>
      <w:r w:rsidRPr="001C1DF9">
        <w:rPr>
          <w:vertAlign w:val="subscript"/>
        </w:rPr>
        <w:t>k</w:t>
      </w:r>
      <w:proofErr w:type="spellEnd"/>
      <w:r w:rsidRPr="001C1DF9">
        <w:t xml:space="preserve"> in k</w:t>
      </w:r>
      <w:r w:rsidRPr="001C1DF9">
        <w:sym w:font="Symbol" w:char="F057"/>
      </w:r>
      <w:r w:rsidRPr="001C1DF9">
        <w:t xml:space="preserve">/V angegeben. Dieser Wert entspricht dem Kehrwert der Stromstärke, welche für Vollausschlag fliessen muss. </w:t>
      </w:r>
    </w:p>
    <w:p w:rsidR="001C1DF9" w:rsidRDefault="001C1DF9" w:rsidP="001C1DF9">
      <w:pPr>
        <w:rPr>
          <w:rFonts w:ascii="Verdana" w:hAnsi="Verdana"/>
          <w:lang w:val="de-CH"/>
        </w:rPr>
      </w:pPr>
      <w:r w:rsidRPr="001C1DF9">
        <w:rPr>
          <w:rFonts w:ascii="Verdana" w:hAnsi="Verdana"/>
        </w:rPr>
        <w:br w:type="page"/>
      </w:r>
    </w:p>
    <w:p w:rsidR="001C1DF9" w:rsidRPr="00AF753E" w:rsidRDefault="001C1DF9" w:rsidP="00A4154D">
      <w:pPr>
        <w:pStyle w:val="Textkrper-Zeileneinzug"/>
        <w:rPr>
          <w:b/>
        </w:rPr>
      </w:pPr>
      <w:bookmarkStart w:id="11" w:name="_Toc78725387"/>
      <w:r w:rsidRPr="00AF753E">
        <w:rPr>
          <w:b/>
        </w:rPr>
        <w:lastRenderedPageBreak/>
        <w:t>Messwerke</w:t>
      </w:r>
      <w:bookmarkEnd w:id="11"/>
    </w:p>
    <w:p w:rsidR="001C1DF9" w:rsidRPr="00AF753E" w:rsidRDefault="006A457B" w:rsidP="00A4154D">
      <w:pPr>
        <w:pStyle w:val="Textkrper-Zeileneinzug"/>
        <w:rPr>
          <w:i/>
        </w:rPr>
      </w:pPr>
      <w:r>
        <w:rPr>
          <w:noProof/>
          <w:u w:val="single"/>
          <w:lang w:val="en-US" w:eastAsia="zh-CN"/>
        </w:rPr>
        <w:drawing>
          <wp:anchor distT="0" distB="0" distL="114300" distR="114300" simplePos="0" relativeHeight="251716608" behindDoc="0" locked="0" layoutInCell="1" allowOverlap="1" wp14:anchorId="12A8AE21" wp14:editId="6C2CE8CD">
            <wp:simplePos x="0" y="0"/>
            <wp:positionH relativeFrom="column">
              <wp:posOffset>4379558</wp:posOffset>
            </wp:positionH>
            <wp:positionV relativeFrom="paragraph">
              <wp:posOffset>226695</wp:posOffset>
            </wp:positionV>
            <wp:extent cx="1666875" cy="1944370"/>
            <wp:effectExtent l="0" t="0" r="9525"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werk1.png"/>
                    <pic:cNvPicPr/>
                  </pic:nvPicPr>
                  <pic:blipFill>
                    <a:blip r:embed="rId15">
                      <a:extLst>
                        <a:ext uri="{28A0092B-C50C-407E-A947-70E740481C1C}">
                          <a14:useLocalDpi xmlns:a14="http://schemas.microsoft.com/office/drawing/2010/main" val="0"/>
                        </a:ext>
                      </a:extLst>
                    </a:blip>
                    <a:stretch>
                      <a:fillRect/>
                    </a:stretch>
                  </pic:blipFill>
                  <pic:spPr>
                    <a:xfrm>
                      <a:off x="0" y="0"/>
                      <a:ext cx="1666875" cy="1944370"/>
                    </a:xfrm>
                    <a:prstGeom prst="rect">
                      <a:avLst/>
                    </a:prstGeom>
                  </pic:spPr>
                </pic:pic>
              </a:graphicData>
            </a:graphic>
          </wp:anchor>
        </w:drawing>
      </w:r>
      <w:r w:rsidR="001C1DF9" w:rsidRPr="00AF753E">
        <w:rPr>
          <w:i/>
        </w:rPr>
        <w:t>Drehspulmesswerk</w:t>
      </w:r>
    </w:p>
    <w:p w:rsidR="00AF753E" w:rsidRDefault="001C1DF9" w:rsidP="00A4154D">
      <w:pPr>
        <w:pStyle w:val="Textkrper-Zeileneinzug"/>
        <w:rPr>
          <w:u w:val="single"/>
        </w:rPr>
      </w:pPr>
      <w:r w:rsidRPr="001C1DF9">
        <w:rPr>
          <w:u w:val="single"/>
        </w:rPr>
        <w:t>Aufbau:</w:t>
      </w:r>
    </w:p>
    <w:p w:rsidR="001C1DF9" w:rsidRPr="001C1DF9" w:rsidRDefault="001C1DF9" w:rsidP="00A4154D">
      <w:pPr>
        <w:pStyle w:val="Textkrper-Zeileneinzug"/>
      </w:pPr>
      <w:r w:rsidRPr="001C1DF9">
        <w:t xml:space="preserve">Drehspule, auf Aluminiumrahmen gewickelt, im homogenen Magnetfeld zwischen zylindrischem Dauermagnet und äusserem Weicheisenrohr. Zeiger fest mit Drehspule verbunden. Stromzuführung über gegensinnig gewickelte Spiralfedern (Spitzenlagerung) oder Spannband (keine Lagerreibung). </w:t>
      </w:r>
    </w:p>
    <w:p w:rsidR="00AF753E" w:rsidRDefault="001C1DF9" w:rsidP="00A4154D">
      <w:pPr>
        <w:pStyle w:val="Textkrper-Zeileneinzug"/>
        <w:rPr>
          <w:u w:val="single"/>
        </w:rPr>
      </w:pPr>
      <w:r w:rsidRPr="001C1DF9">
        <w:rPr>
          <w:u w:val="single"/>
        </w:rPr>
        <w:t>Wirkungsweise:</w:t>
      </w:r>
    </w:p>
    <w:p w:rsidR="001C1DF9" w:rsidRPr="001C1DF9" w:rsidRDefault="001C1DF9" w:rsidP="00A4154D">
      <w:pPr>
        <w:pStyle w:val="Textkrper-Zeileneinzug"/>
      </w:pPr>
      <w:r w:rsidRPr="001C1DF9">
        <w:t xml:space="preserve">Spulenstrom verursacht proportionales Drehmoment, das die Spule so weit dreht, bis das von den Federn oder von den Spannbändern erzeugte Rückstellmoment gleich gross ist. Dämpfung des Zeigerausschlags durch Wirbelströme im Aluminiumahmen. </w:t>
      </w:r>
    </w:p>
    <w:p w:rsidR="00AF753E" w:rsidRDefault="001C1DF9" w:rsidP="00A4154D">
      <w:pPr>
        <w:pStyle w:val="Textkrper-Zeileneinzug"/>
        <w:rPr>
          <w:u w:val="single"/>
        </w:rPr>
      </w:pPr>
      <w:r w:rsidRPr="001C1DF9">
        <w:rPr>
          <w:u w:val="single"/>
        </w:rPr>
        <w:t>Eigenschaften:</w:t>
      </w:r>
    </w:p>
    <w:p w:rsidR="001C1DF9" w:rsidRPr="001C1DF9" w:rsidRDefault="001C1DF9" w:rsidP="00A4154D">
      <w:pPr>
        <w:pStyle w:val="Textkrper-Zeileneinzug"/>
      </w:pPr>
      <w:r w:rsidRPr="001C1DF9">
        <w:t>Eignet sich für Gleichstrom- und Gleichspannungsmessung (lineare Skala). Richtung des Zeigerausschlags abhängig von Stromrichtung (Nullpunkt in Skalenmitte möglich). Messwerk misst arithmetischen Mittelwert. Kleiner Eigenverbrauch (1 µW bis 100 µW). Hohe Genauigkeit. Messwerk relativ „empfindlich“. Für Wechselstrommessung Gleichrichtung nötig.</w:t>
      </w:r>
    </w:p>
    <w:p w:rsidR="001C1DF9" w:rsidRPr="001C1DF9" w:rsidRDefault="001C1DF9" w:rsidP="00A4154D">
      <w:pPr>
        <w:pStyle w:val="Textkrper-Zeileneinzug"/>
      </w:pPr>
    </w:p>
    <w:p w:rsidR="001C1DF9" w:rsidRPr="00AF753E" w:rsidRDefault="001C1DF9" w:rsidP="00A4154D">
      <w:pPr>
        <w:pStyle w:val="Textkrper-Zeileneinzug"/>
        <w:rPr>
          <w:i/>
        </w:rPr>
      </w:pPr>
      <w:r w:rsidRPr="00AF753E">
        <w:rPr>
          <w:i/>
        </w:rPr>
        <w:t>Dreheisenmesswerk</w:t>
      </w:r>
    </w:p>
    <w:p w:rsidR="00AF753E" w:rsidRDefault="006A457B" w:rsidP="00A4154D">
      <w:pPr>
        <w:pStyle w:val="Textkrper-Zeileneinzug"/>
        <w:rPr>
          <w:u w:val="single"/>
        </w:rPr>
      </w:pPr>
      <w:r>
        <w:rPr>
          <w:noProof/>
          <w:u w:val="single"/>
          <w:lang w:val="en-US" w:eastAsia="zh-CN"/>
        </w:rPr>
        <w:drawing>
          <wp:anchor distT="0" distB="0" distL="114300" distR="114300" simplePos="0" relativeHeight="251717632" behindDoc="0" locked="0" layoutInCell="1" allowOverlap="1" wp14:anchorId="4E7A8A9A" wp14:editId="4E242091">
            <wp:simplePos x="0" y="0"/>
            <wp:positionH relativeFrom="column">
              <wp:posOffset>4146438</wp:posOffset>
            </wp:positionH>
            <wp:positionV relativeFrom="paragraph">
              <wp:posOffset>8890</wp:posOffset>
            </wp:positionV>
            <wp:extent cx="1944370" cy="221869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werk2.png"/>
                    <pic:cNvPicPr/>
                  </pic:nvPicPr>
                  <pic:blipFill>
                    <a:blip r:embed="rId16">
                      <a:extLst>
                        <a:ext uri="{28A0092B-C50C-407E-A947-70E740481C1C}">
                          <a14:useLocalDpi xmlns:a14="http://schemas.microsoft.com/office/drawing/2010/main" val="0"/>
                        </a:ext>
                      </a:extLst>
                    </a:blip>
                    <a:stretch>
                      <a:fillRect/>
                    </a:stretch>
                  </pic:blipFill>
                  <pic:spPr>
                    <a:xfrm>
                      <a:off x="0" y="0"/>
                      <a:ext cx="1944370" cy="2218690"/>
                    </a:xfrm>
                    <a:prstGeom prst="rect">
                      <a:avLst/>
                    </a:prstGeom>
                  </pic:spPr>
                </pic:pic>
              </a:graphicData>
            </a:graphic>
          </wp:anchor>
        </w:drawing>
      </w:r>
      <w:r w:rsidR="001C1DF9" w:rsidRPr="001C1DF9">
        <w:rPr>
          <w:u w:val="single"/>
        </w:rPr>
        <w:t>Aufbau:</w:t>
      </w:r>
    </w:p>
    <w:p w:rsidR="001C1DF9" w:rsidRPr="001C1DF9" w:rsidRDefault="001C1DF9" w:rsidP="00A4154D">
      <w:pPr>
        <w:pStyle w:val="Textkrper-Zeileneinzug"/>
      </w:pPr>
      <w:r w:rsidRPr="001C1DF9">
        <w:t xml:space="preserve">In Spule festes, trapez- oder dreieckförmiges Weicheisenplättchen und drehbar gelagertes zweites Plättchen, das über einen Hebelarm mit der Zeigerachse verbunden ist. Gegenmoment durch Spiralfeder und Spannband. Keine beweglichen stromführenden Teile. </w:t>
      </w:r>
    </w:p>
    <w:p w:rsidR="00AF753E" w:rsidRDefault="001C1DF9" w:rsidP="00A4154D">
      <w:pPr>
        <w:pStyle w:val="Textkrper-Zeileneinzug"/>
        <w:rPr>
          <w:u w:val="single"/>
        </w:rPr>
      </w:pPr>
      <w:r w:rsidRPr="001C1DF9">
        <w:rPr>
          <w:u w:val="single"/>
        </w:rPr>
        <w:t>Wirkungsweise:</w:t>
      </w:r>
    </w:p>
    <w:p w:rsidR="001C1DF9" w:rsidRPr="001C1DF9" w:rsidRDefault="001C1DF9" w:rsidP="00A4154D">
      <w:pPr>
        <w:pStyle w:val="Textkrper-Zeileneinzug"/>
      </w:pPr>
      <w:r w:rsidRPr="001C1DF9">
        <w:t xml:space="preserve">Spulenstrom magnetisiert die Weicheisenplättchen gleichsinnig, die sich dadurch abstossen. Ändert sich die Stromrichtung, stossen sich die Plättchen ebenfalls ab. Entstehendes Drehmoment spannt die Spiralfeder. Luftkammerdämpfung lässt Zeigerschwingungen rasch abklingen. </w:t>
      </w:r>
    </w:p>
    <w:p w:rsidR="00AF753E" w:rsidRDefault="001C1DF9" w:rsidP="00A4154D">
      <w:pPr>
        <w:pStyle w:val="Textkrper-Zeileneinzug"/>
        <w:rPr>
          <w:u w:val="single"/>
        </w:rPr>
      </w:pPr>
      <w:r w:rsidRPr="001C1DF9">
        <w:rPr>
          <w:u w:val="single"/>
        </w:rPr>
        <w:t>Eigenschaften:</w:t>
      </w:r>
    </w:p>
    <w:p w:rsidR="00AF753E" w:rsidRDefault="001C1DF9" w:rsidP="00A4154D">
      <w:pPr>
        <w:pStyle w:val="Textkrper-Zeileneinzug"/>
      </w:pPr>
      <w:r w:rsidRPr="001C1DF9">
        <w:t>Messwerk misst Effektivwert. Für Gleich- und Wechselstrom geeignet. Gleichmässige Skalenteilung beginnt erst nach dem 1. oder 2. Zehntel der Skale (Skale nicht linear). Mechanisch und elektrisch robust sowie zuverlässig. Bis zum 10fachen Nennstrom überlastbar.</w:t>
      </w:r>
    </w:p>
    <w:p w:rsidR="001C1DF9" w:rsidRPr="001C1DF9" w:rsidRDefault="001C1DF9" w:rsidP="00A4154D">
      <w:pPr>
        <w:pStyle w:val="Textkrper-Zeileneinzug"/>
      </w:pPr>
      <w:r w:rsidRPr="001C1DF9">
        <w:t>Hoher Eigenverbrauch (0,5 VA bis 1 VA als Strom und 2 VA bis 5 VA als Spannungsmesser). Einsatz meistens in Schalttafeln zur Überwachung.</w:t>
      </w:r>
    </w:p>
    <w:p w:rsidR="001C1DF9" w:rsidRPr="00AF753E" w:rsidRDefault="001C1DF9" w:rsidP="00A4154D">
      <w:pPr>
        <w:pStyle w:val="Textkrper-Zeileneinzug"/>
        <w:rPr>
          <w:i/>
        </w:rPr>
      </w:pPr>
      <w:r w:rsidRPr="001C1DF9">
        <w:rPr>
          <w:i/>
        </w:rPr>
        <w:br w:type="page"/>
      </w:r>
      <w:r w:rsidRPr="00AF753E">
        <w:rPr>
          <w:i/>
        </w:rPr>
        <w:lastRenderedPageBreak/>
        <w:t>Elektrodynamisches Messwerk</w:t>
      </w:r>
    </w:p>
    <w:p w:rsidR="00AF753E" w:rsidRDefault="006A457B" w:rsidP="00A4154D">
      <w:pPr>
        <w:pStyle w:val="Textkrper-Zeileneinzug"/>
        <w:rPr>
          <w:u w:val="single"/>
        </w:rPr>
      </w:pPr>
      <w:r>
        <w:rPr>
          <w:noProof/>
          <w:u w:val="single"/>
          <w:lang w:val="en-US" w:eastAsia="zh-CN"/>
        </w:rPr>
        <w:drawing>
          <wp:anchor distT="0" distB="0" distL="114300" distR="114300" simplePos="0" relativeHeight="251718656" behindDoc="0" locked="0" layoutInCell="1" allowOverlap="1" wp14:anchorId="1A04F9B8" wp14:editId="4BECC788">
            <wp:simplePos x="0" y="0"/>
            <wp:positionH relativeFrom="column">
              <wp:posOffset>4101465</wp:posOffset>
            </wp:positionH>
            <wp:positionV relativeFrom="paragraph">
              <wp:posOffset>226060</wp:posOffset>
            </wp:positionV>
            <wp:extent cx="1932305" cy="2093595"/>
            <wp:effectExtent l="0" t="0" r="0" b="190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sswerk3.png"/>
                    <pic:cNvPicPr/>
                  </pic:nvPicPr>
                  <pic:blipFill>
                    <a:blip r:embed="rId17">
                      <a:extLst>
                        <a:ext uri="{28A0092B-C50C-407E-A947-70E740481C1C}">
                          <a14:useLocalDpi xmlns:a14="http://schemas.microsoft.com/office/drawing/2010/main" val="0"/>
                        </a:ext>
                      </a:extLst>
                    </a:blip>
                    <a:stretch>
                      <a:fillRect/>
                    </a:stretch>
                  </pic:blipFill>
                  <pic:spPr>
                    <a:xfrm>
                      <a:off x="0" y="0"/>
                      <a:ext cx="1932305" cy="2093595"/>
                    </a:xfrm>
                    <a:prstGeom prst="rect">
                      <a:avLst/>
                    </a:prstGeom>
                  </pic:spPr>
                </pic:pic>
              </a:graphicData>
            </a:graphic>
          </wp:anchor>
        </w:drawing>
      </w:r>
      <w:r w:rsidR="001C1DF9" w:rsidRPr="001C1DF9">
        <w:rPr>
          <w:u w:val="single"/>
        </w:rPr>
        <w:t>Aufbau:</w:t>
      </w:r>
    </w:p>
    <w:p w:rsidR="001C1DF9" w:rsidRPr="001C1DF9" w:rsidRDefault="001C1DF9" w:rsidP="00A4154D">
      <w:pPr>
        <w:pStyle w:val="Textkrper-Zeileneinzug"/>
      </w:pPr>
      <w:r w:rsidRPr="001C1DF9">
        <w:t xml:space="preserve">Drehspule im Feld eines Elektromagneten. Feststehende Spule beim eisengeschlossenen Messwerk auf geblättertem Weicheisenkern. Gegensinnig gewickelte, spiralförmige Stromzuführungsfedern liefern Gegendrehmoment. </w:t>
      </w:r>
    </w:p>
    <w:p w:rsidR="00AF753E" w:rsidRDefault="001C1DF9" w:rsidP="00A4154D">
      <w:pPr>
        <w:pStyle w:val="Textkrper-Zeileneinzug"/>
        <w:rPr>
          <w:u w:val="single"/>
        </w:rPr>
      </w:pPr>
      <w:r w:rsidRPr="001C1DF9">
        <w:rPr>
          <w:u w:val="single"/>
        </w:rPr>
        <w:t>Wirkungsweise:</w:t>
      </w:r>
    </w:p>
    <w:p w:rsidR="001C1DF9" w:rsidRPr="001C1DF9" w:rsidRDefault="001C1DF9" w:rsidP="00A4154D">
      <w:pPr>
        <w:pStyle w:val="Textkrper-Zeileneinzug"/>
      </w:pPr>
      <w:r w:rsidRPr="001C1DF9">
        <w:t xml:space="preserve">Messwerk misst Produkt aus Strom durch feststehende Spule und Strom durch Drehspule (Leistungsmesser: Feststehende Spule als Strompfad und Drehspule als Spannungspfad). Auch für Wechselstrom geeignet, weil sich die Stromrichtung gleichzeitig in beiden Pfaden ändert. Zeiger stellt sich durch Luftkammerdämpfung überschwingungsfrei ein. </w:t>
      </w:r>
    </w:p>
    <w:p w:rsidR="00AF753E" w:rsidRDefault="001C1DF9" w:rsidP="00A4154D">
      <w:pPr>
        <w:pStyle w:val="Textkrper-Zeileneinzug"/>
        <w:rPr>
          <w:u w:val="single"/>
        </w:rPr>
      </w:pPr>
      <w:r w:rsidRPr="001C1DF9">
        <w:rPr>
          <w:u w:val="single"/>
        </w:rPr>
        <w:t>Eigenschaften:</w:t>
      </w:r>
    </w:p>
    <w:p w:rsidR="001C1DF9" w:rsidRPr="001C1DF9" w:rsidRDefault="001C1DF9" w:rsidP="00A4154D">
      <w:pPr>
        <w:pStyle w:val="Textkrper-Zeileneinzug"/>
      </w:pPr>
      <w:r w:rsidRPr="001C1DF9">
        <w:t>Skalenteilung fast linear. Zeiger stellt sich wegen Trägheit des beweglichen Teils auf arithmetischen Mittelwert ein. Misst als Leistungsmesser die Wirkleistung, weitgehend unabhängig von Frequenz und Kurvenform des Wechselstroms.</w:t>
      </w:r>
      <w:r w:rsidRPr="001C1DF9">
        <w:br/>
        <w:t>Eigenverbrauch des Strompfades etwa 0,3 W, des Spannungspfades wenige mW.</w:t>
      </w:r>
    </w:p>
    <w:p w:rsidR="001C1DF9" w:rsidRPr="001C1DF9" w:rsidRDefault="001C1DF9" w:rsidP="00A4154D">
      <w:pPr>
        <w:pStyle w:val="Textkrper-Zeileneinzug"/>
      </w:pPr>
    </w:p>
    <w:p w:rsidR="001C1DF9" w:rsidRPr="00AF753E" w:rsidRDefault="006A457B" w:rsidP="00A4154D">
      <w:pPr>
        <w:pStyle w:val="Textkrper-Zeileneinzug"/>
        <w:rPr>
          <w:i/>
        </w:rPr>
      </w:pPr>
      <w:r>
        <w:rPr>
          <w:noProof/>
          <w:lang w:val="en-US" w:eastAsia="zh-CN"/>
        </w:rPr>
        <w:drawing>
          <wp:anchor distT="0" distB="0" distL="114300" distR="114300" simplePos="0" relativeHeight="251719680" behindDoc="0" locked="0" layoutInCell="1" allowOverlap="1" wp14:anchorId="562652CE" wp14:editId="174398EE">
            <wp:simplePos x="0" y="0"/>
            <wp:positionH relativeFrom="column">
              <wp:posOffset>4226896</wp:posOffset>
            </wp:positionH>
            <wp:positionV relativeFrom="paragraph">
              <wp:posOffset>192144</wp:posOffset>
            </wp:positionV>
            <wp:extent cx="1828800" cy="2075180"/>
            <wp:effectExtent l="0" t="0" r="0" b="127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sswerk4.png"/>
                    <pic:cNvPicPr/>
                  </pic:nvPicPr>
                  <pic:blipFill>
                    <a:blip r:embed="rId18">
                      <a:extLst>
                        <a:ext uri="{28A0092B-C50C-407E-A947-70E740481C1C}">
                          <a14:useLocalDpi xmlns:a14="http://schemas.microsoft.com/office/drawing/2010/main" val="0"/>
                        </a:ext>
                      </a:extLst>
                    </a:blip>
                    <a:stretch>
                      <a:fillRect/>
                    </a:stretch>
                  </pic:blipFill>
                  <pic:spPr>
                    <a:xfrm>
                      <a:off x="0" y="0"/>
                      <a:ext cx="1828800" cy="2075180"/>
                    </a:xfrm>
                    <a:prstGeom prst="rect">
                      <a:avLst/>
                    </a:prstGeom>
                  </pic:spPr>
                </pic:pic>
              </a:graphicData>
            </a:graphic>
          </wp:anchor>
        </w:drawing>
      </w:r>
      <w:proofErr w:type="spellStart"/>
      <w:r w:rsidR="001C1DF9" w:rsidRPr="00AF753E">
        <w:rPr>
          <w:i/>
        </w:rPr>
        <w:t>Bimetallmesswerk</w:t>
      </w:r>
      <w:proofErr w:type="spellEnd"/>
    </w:p>
    <w:p w:rsidR="00AF753E" w:rsidRDefault="001C1DF9" w:rsidP="00A4154D">
      <w:pPr>
        <w:pStyle w:val="Textkrper-Zeileneinzug"/>
        <w:rPr>
          <w:u w:val="single"/>
        </w:rPr>
      </w:pPr>
      <w:r w:rsidRPr="001C1DF9">
        <w:rPr>
          <w:u w:val="single"/>
        </w:rPr>
        <w:t>Aufbau:</w:t>
      </w:r>
    </w:p>
    <w:p w:rsidR="001C1DF9" w:rsidRPr="001C1DF9" w:rsidRDefault="001C1DF9" w:rsidP="00A4154D">
      <w:pPr>
        <w:pStyle w:val="Textkrper-Zeileneinzug"/>
      </w:pPr>
      <w:r w:rsidRPr="001C1DF9">
        <w:t xml:space="preserve">Zeigerachse mit Bimetall-Spiralfeder verbunden, die aus zwei Metallen unterschiedlicher Wärmedehnung besteht. Auf gleicher Achse sind eine oder zwei Bimetall-Kompensations-Federn angebracht, die aber im entgegen gesetzten Drehsinn an der Achse angreifen. </w:t>
      </w:r>
    </w:p>
    <w:p w:rsidR="00AF753E" w:rsidRDefault="001C1DF9" w:rsidP="00A4154D">
      <w:pPr>
        <w:pStyle w:val="Textkrper-Zeileneinzug"/>
        <w:rPr>
          <w:u w:val="single"/>
        </w:rPr>
      </w:pPr>
      <w:r w:rsidRPr="001C1DF9">
        <w:rPr>
          <w:u w:val="single"/>
        </w:rPr>
        <w:t>Wirkungsweise:</w:t>
      </w:r>
    </w:p>
    <w:p w:rsidR="001C1DF9" w:rsidRPr="001C1DF9" w:rsidRDefault="001C1DF9" w:rsidP="00A4154D">
      <w:pPr>
        <w:pStyle w:val="Textkrper-Zeileneinzug"/>
      </w:pPr>
      <w:r w:rsidRPr="001C1DF9">
        <w:t xml:space="preserve">Der durchfliessende Strom erwärmt die Bimetall-Spiralfeder und dreht sie auf. Die entgegengesetzt wirkenden, stromlosen Bimetall-Kompensations-Federn gleichen den Einfluss der Umgebungstemperatur aus. Die Achse kann wegen des erzeugten hohen Drehmoments den Schleppzeiger für Höchstwertanzeige mitnehmen. </w:t>
      </w:r>
    </w:p>
    <w:p w:rsidR="00AF753E" w:rsidRDefault="001C1DF9" w:rsidP="00A4154D">
      <w:pPr>
        <w:pStyle w:val="Textkrper-Zeileneinzug"/>
        <w:rPr>
          <w:u w:val="single"/>
        </w:rPr>
      </w:pPr>
      <w:r w:rsidRPr="001C1DF9">
        <w:rPr>
          <w:u w:val="single"/>
        </w:rPr>
        <w:t>Eigenschaften:</w:t>
      </w:r>
    </w:p>
    <w:p w:rsidR="001C1DF9" w:rsidRPr="001C1DF9" w:rsidRDefault="001C1DF9" w:rsidP="00A4154D">
      <w:pPr>
        <w:pStyle w:val="Textkrper-Zeileneinzug"/>
      </w:pPr>
      <w:r w:rsidRPr="001C1DF9">
        <w:t xml:space="preserve">Messwerk zeigt unabhängig von </w:t>
      </w:r>
      <w:proofErr w:type="spellStart"/>
      <w:r w:rsidRPr="001C1DF9">
        <w:t>Stromart</w:t>
      </w:r>
      <w:proofErr w:type="spellEnd"/>
      <w:r w:rsidRPr="001C1DF9">
        <w:t>, Frequenz und Kurvenform den Effektivwert an. Eigenverbrauch etwa 1 VA. Thermisch träge (Einstell- und Beruhigungszeit 10 min ... 15 min). Eignet sich zum Überwachen der Belastung von Kabeln und Transformatoren. Kurzzeitige Stromspitzen beeinflussen die Anzeige nicht. Messwerk nicht sehr genau (Messunsicherheit 2,5 %).</w:t>
      </w:r>
    </w:p>
    <w:p w:rsidR="001C1DF9" w:rsidRPr="001C1DF9" w:rsidRDefault="001C1DF9" w:rsidP="00AF753E">
      <w:pPr>
        <w:pStyle w:val="berschrift2"/>
      </w:pPr>
      <w:r w:rsidRPr="001C1DF9">
        <w:br w:type="page"/>
      </w:r>
      <w:bookmarkStart w:id="12" w:name="_Toc78725388"/>
      <w:r w:rsidRPr="001C1DF9">
        <w:lastRenderedPageBreak/>
        <w:t>Digitale Messgeräte</w:t>
      </w:r>
      <w:bookmarkEnd w:id="12"/>
    </w:p>
    <w:p w:rsidR="001C1DF9" w:rsidRDefault="001C1DF9" w:rsidP="00A4154D">
      <w:pPr>
        <w:pStyle w:val="Textkrper-Zeileneinzug"/>
      </w:pPr>
      <w:r w:rsidRPr="001C1DF9">
        <w:t>Digitale Messgeräte setzen die Messgrösse in einen digitalen Wert um, der dann in Ziffern angezeigt wird. Sie enthalten meist einen Messverstärker und haben daher einen hohen Eingangswiderstand (mindestens bei der Messung von Gleichspannung). Der Analog-Digital-Umsetzer verarbeitet nur Gleichspannung. Gleichstrom misst man als Spannungsabfall an einem Präzisionswiderstand (</w:t>
      </w:r>
      <w:r w:rsidRPr="001C1DF9">
        <w:sym w:font="Symbol" w:char="F0A3"/>
      </w:r>
      <w:r w:rsidRPr="001C1DF9">
        <w:t xml:space="preserve"> 1 </w:t>
      </w:r>
      <w:r w:rsidRPr="001C1DF9">
        <w:sym w:font="Symbol" w:char="F057"/>
      </w:r>
      <w:r w:rsidRPr="001C1DF9">
        <w:t xml:space="preserve">), Wechselstrom und Wechselspannung müssen erst in Gleichspannung umgeformt, also gleichgerichtet werden. Der Umsetzer hat oft nur einen Grundmessbereich, z.B. von 0,2V. Höhere Spannungen sind dann erst zu teilen, niedrigere eventuell vorher zu verstärken. </w:t>
      </w:r>
    </w:p>
    <w:p w:rsidR="00456D69" w:rsidRPr="001C1DF9" w:rsidRDefault="00456D69" w:rsidP="00456D69">
      <w:pPr>
        <w:pStyle w:val="Textkrper-Zeileneinzug"/>
        <w:jc w:val="center"/>
      </w:pPr>
      <w:r w:rsidRPr="00456D69">
        <w:rPr>
          <w:noProof/>
          <w:lang w:val="en-US" w:eastAsia="zh-CN"/>
        </w:rPr>
        <w:drawing>
          <wp:inline distT="0" distB="0" distL="0" distR="0" wp14:anchorId="6DF62B53" wp14:editId="17E90E02">
            <wp:extent cx="3458817" cy="1576170"/>
            <wp:effectExtent l="0" t="0" r="889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blip>
                    <a:stretch>
                      <a:fillRect/>
                    </a:stretch>
                  </pic:blipFill>
                  <pic:spPr>
                    <a:xfrm>
                      <a:off x="0" y="0"/>
                      <a:ext cx="3545024" cy="1615454"/>
                    </a:xfrm>
                    <a:prstGeom prst="rect">
                      <a:avLst/>
                    </a:prstGeom>
                  </pic:spPr>
                </pic:pic>
              </a:graphicData>
            </a:graphic>
          </wp:inline>
        </w:drawing>
      </w:r>
    </w:p>
    <w:p w:rsidR="001C1DF9" w:rsidRPr="001C1DF9" w:rsidRDefault="00456D69" w:rsidP="00A4154D">
      <w:pPr>
        <w:pStyle w:val="Textkrper-Zeileneinzug"/>
      </w:pPr>
      <w:r w:rsidRPr="00456D69">
        <w:rPr>
          <w:noProof/>
          <w:lang w:val="en-US" w:eastAsia="zh-CN"/>
        </w:rPr>
        <w:drawing>
          <wp:anchor distT="0" distB="0" distL="114300" distR="114300" simplePos="0" relativeHeight="251673600" behindDoc="1" locked="0" layoutInCell="1" allowOverlap="1" wp14:anchorId="00A3669F" wp14:editId="17A4A08E">
            <wp:simplePos x="0" y="0"/>
            <wp:positionH relativeFrom="column">
              <wp:posOffset>3790315</wp:posOffset>
            </wp:positionH>
            <wp:positionV relativeFrom="paragraph">
              <wp:posOffset>26670</wp:posOffset>
            </wp:positionV>
            <wp:extent cx="2282825" cy="2419350"/>
            <wp:effectExtent l="0" t="0" r="3175" b="0"/>
            <wp:wrapTight wrapText="bothSides">
              <wp:wrapPolygon edited="0">
                <wp:start x="0" y="0"/>
                <wp:lineTo x="0" y="21430"/>
                <wp:lineTo x="21450" y="21430"/>
                <wp:lineTo x="21450"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2825" cy="2419350"/>
                    </a:xfrm>
                    <a:prstGeom prst="rect">
                      <a:avLst/>
                    </a:prstGeom>
                  </pic:spPr>
                </pic:pic>
              </a:graphicData>
            </a:graphic>
            <wp14:sizeRelH relativeFrom="margin">
              <wp14:pctWidth>0</wp14:pctWidth>
            </wp14:sizeRelH>
            <wp14:sizeRelV relativeFrom="margin">
              <wp14:pctHeight>0</wp14:pctHeight>
            </wp14:sizeRelV>
          </wp:anchor>
        </w:drawing>
      </w:r>
      <w:r w:rsidR="001C1DF9" w:rsidRPr="001C1DF9">
        <w:t>Digitale Mehrbereichsmessgeräte haben meist 3</w:t>
      </w:r>
      <w:r>
        <w:t xml:space="preserve">½ </w:t>
      </w:r>
      <w:r w:rsidR="001C1DF9" w:rsidRPr="001C1DF9">
        <w:t>- oder 4</w:t>
      </w:r>
      <w:r>
        <w:t xml:space="preserve">½ </w:t>
      </w:r>
      <w:r w:rsidR="001C1DF9" w:rsidRPr="001C1DF9">
        <w:t>-stellige Anzeigen, also 3 bzw. 4 echte Ziffernwerte (von 0 bis 9) und eine führende 0 oder 1, die nur halb gezählt wird. Der Anzeigeumfang z.B. einer 3</w:t>
      </w:r>
      <w:r>
        <w:t xml:space="preserve">½ </w:t>
      </w:r>
      <w:r w:rsidR="001C1DF9" w:rsidRPr="001C1DF9">
        <w:t>-Stelligen Anzeige reicht somit von 0000 bis 1999. Für Digitalmessgeräte gibt man die Fehlergrenze in Prozent vom angezeigten Wert an und zusätzlich noch die Anzeigeunsicherheit der letzten Stelle, die ± 1 bis ± 5 Digit betragen kann (Digit bedeutet Ziffer).</w:t>
      </w:r>
    </w:p>
    <w:p w:rsidR="001C1DF9" w:rsidRPr="001C1DF9" w:rsidRDefault="001C1DF9" w:rsidP="00A4154D">
      <w:pPr>
        <w:pStyle w:val="Textkrper-Zeileneinzug"/>
      </w:pPr>
      <w:r w:rsidRPr="001C1DF9">
        <w:t xml:space="preserve">Elektronisch arbeitende Messgeräte, in der Regel mit digitaler Anzeige, zeichnen sich durch einige Vorteile gegenüber den klassischen Analogmessgeräten aus: </w:t>
      </w:r>
    </w:p>
    <w:p w:rsidR="001C1DF9" w:rsidRPr="001C1DF9" w:rsidRDefault="001C1DF9" w:rsidP="00456D69">
      <w:pPr>
        <w:pStyle w:val="Textkrper-Zeileneinzug"/>
        <w:numPr>
          <w:ilvl w:val="0"/>
          <w:numId w:val="14"/>
        </w:numPr>
      </w:pPr>
      <w:r w:rsidRPr="001C1DF9">
        <w:t xml:space="preserve">Sie enthalten keine beweglichen Teile, </w:t>
      </w:r>
    </w:p>
    <w:p w:rsidR="001C1DF9" w:rsidRPr="001C1DF9" w:rsidRDefault="001C1DF9" w:rsidP="00456D69">
      <w:pPr>
        <w:pStyle w:val="Textkrper-Zeileneinzug"/>
        <w:numPr>
          <w:ilvl w:val="0"/>
          <w:numId w:val="14"/>
        </w:numPr>
      </w:pPr>
      <w:r w:rsidRPr="001C1DF9">
        <w:t xml:space="preserve">unterliegen damit keinen mechanischen Verschleiss, </w:t>
      </w:r>
    </w:p>
    <w:p w:rsidR="001C1DF9" w:rsidRPr="001C1DF9" w:rsidRDefault="001C1DF9" w:rsidP="00456D69">
      <w:pPr>
        <w:pStyle w:val="Textkrper-Zeileneinzug"/>
        <w:numPr>
          <w:ilvl w:val="0"/>
          <w:numId w:val="14"/>
        </w:numPr>
      </w:pPr>
      <w:r w:rsidRPr="001C1DF9">
        <w:t xml:space="preserve">arbeiten lageunabhängig, </w:t>
      </w:r>
    </w:p>
    <w:p w:rsidR="001C1DF9" w:rsidRPr="001C1DF9" w:rsidRDefault="001C1DF9" w:rsidP="00456D69">
      <w:pPr>
        <w:pStyle w:val="Textkrper-Zeileneinzug"/>
        <w:numPr>
          <w:ilvl w:val="0"/>
          <w:numId w:val="14"/>
        </w:numPr>
      </w:pPr>
      <w:r w:rsidRPr="001C1DF9">
        <w:t xml:space="preserve">sind weitgehend unempfindlich gegen Erschütterungen, </w:t>
      </w:r>
    </w:p>
    <w:p w:rsidR="001C1DF9" w:rsidRPr="001C1DF9" w:rsidRDefault="001C1DF9" w:rsidP="00456D69">
      <w:pPr>
        <w:pStyle w:val="Textkrper-Zeileneinzug"/>
        <w:numPr>
          <w:ilvl w:val="0"/>
          <w:numId w:val="14"/>
        </w:numPr>
      </w:pPr>
      <w:r w:rsidRPr="001C1DF9">
        <w:t>sind in der Regel rascher, genauer und ohne Interpretationsfehler ablesbar.</w:t>
      </w:r>
    </w:p>
    <w:p w:rsidR="001C1DF9" w:rsidRPr="001C1DF9" w:rsidRDefault="001C1DF9" w:rsidP="00A4154D">
      <w:pPr>
        <w:pStyle w:val="Textkrper-Zeileneinzug"/>
      </w:pPr>
      <w:r w:rsidRPr="001C1DF9">
        <w:t>Dagegen sind Änderungen der Messgrösse bei Analoginstrumenten besser beobachtbar. Digitale Geräte benötigen für den Betrieb eine Batterie. Nachteilig ist auch ist die Empfindlichkeit auf</w:t>
      </w:r>
      <w:r w:rsidR="00456D69">
        <w:t xml:space="preserve"> </w:t>
      </w:r>
      <w:r w:rsidRPr="001C1DF9">
        <w:t>elektrische Störeinflüsse (EMV).</w:t>
      </w:r>
    </w:p>
    <w:p w:rsidR="001C1DF9" w:rsidRPr="001C1DF9" w:rsidRDefault="001C1DF9" w:rsidP="00A4154D">
      <w:pPr>
        <w:pStyle w:val="Textkrper-Zeileneinzug"/>
        <w:rPr>
          <w:bCs/>
          <w:i/>
        </w:rPr>
      </w:pPr>
      <w:bookmarkStart w:id="13" w:name="_Toc78725389"/>
      <w:r w:rsidRPr="001C1DF9">
        <w:rPr>
          <w:i/>
        </w:rPr>
        <w:t>Anzeigefehler bei digitalen Messgeräten</w:t>
      </w:r>
      <w:bookmarkEnd w:id="13"/>
    </w:p>
    <w:p w:rsidR="00456D69" w:rsidRDefault="001C1DF9" w:rsidP="00A4154D">
      <w:pPr>
        <w:pStyle w:val="Textkrper-Zeileneinzug"/>
      </w:pPr>
      <w:r w:rsidRPr="001C1DF9">
        <w:t>Quantisierungsfehler bei Digitalmessgeräten berücksichtigen z.B. ± 0,5% + 1 Digit.</w:t>
      </w:r>
    </w:p>
    <w:p w:rsidR="001C1DF9" w:rsidRDefault="001C1DF9" w:rsidP="00456D69">
      <w:pPr>
        <w:pStyle w:val="Textkrper-Zeileneinzug"/>
      </w:pPr>
      <w:r w:rsidRPr="001C1DF9">
        <w:t>Zeigt zum Beispiel ein digitaler Spannungsmesser mit 3</w:t>
      </w:r>
      <w:r w:rsidRPr="001C1DF9">
        <w:rPr>
          <w:vertAlign w:val="superscript"/>
        </w:rPr>
        <w:t>1</w:t>
      </w:r>
      <w:r w:rsidRPr="001C1DF9">
        <w:t>/</w:t>
      </w:r>
      <w:r w:rsidRPr="001C1DF9">
        <w:rPr>
          <w:vertAlign w:val="subscript"/>
        </w:rPr>
        <w:t>2</w:t>
      </w:r>
      <w:r w:rsidRPr="001C1DF9">
        <w:t xml:space="preserve">-stelliger Anzeige und einer Fehlergrenze von ±0,5% ±2 Digit eine Spannung von 100V an, so beträgt der Messfehler ± 0,5 </w:t>
      </w:r>
      <w:proofErr w:type="gramStart"/>
      <w:r w:rsidRPr="001C1DF9">
        <w:t xml:space="preserve">% </w:t>
      </w:r>
      <w:r w:rsidRPr="001C1DF9">
        <w:rPr>
          <w:vertAlign w:val="superscript"/>
        </w:rPr>
        <w:t>.</w:t>
      </w:r>
      <w:proofErr w:type="gramEnd"/>
      <w:r w:rsidRPr="001C1DF9">
        <w:t xml:space="preserve"> 100 V ± 2 Digit = ±0,5V ± 0,2V = ±0,7V.</w:t>
      </w:r>
    </w:p>
    <w:p w:rsidR="00C7595B" w:rsidRDefault="00C7595B">
      <w:pPr>
        <w:rPr>
          <w:rFonts w:ascii="Verdana" w:hAnsi="Verdana"/>
          <w:lang w:val="de-CH"/>
        </w:rPr>
      </w:pPr>
      <w:r>
        <w:br w:type="page"/>
      </w:r>
    </w:p>
    <w:p w:rsidR="00C7595B" w:rsidRDefault="00C7595B" w:rsidP="00C7595B">
      <w:pPr>
        <w:pStyle w:val="berschrift2"/>
      </w:pPr>
      <w:r>
        <w:lastRenderedPageBreak/>
        <w:t>Wiederholungsfragen</w:t>
      </w:r>
    </w:p>
    <w:p w:rsidR="008A387C" w:rsidRPr="008A387C" w:rsidRDefault="008A387C" w:rsidP="008A387C">
      <w:pPr>
        <w:pStyle w:val="Textkrper-Zeileneinzug"/>
      </w:pPr>
      <w:r w:rsidRPr="008A387C">
        <w:t xml:space="preserve">Bei den folgenden analogen Anzeigen ist jeweils der mit dem Messbereichswahlschalter eingestellte </w:t>
      </w:r>
      <w:r w:rsidRPr="008A387C">
        <w:rPr>
          <w:b/>
        </w:rPr>
        <w:t>Messbereich E</w:t>
      </w:r>
      <w:r w:rsidRPr="008A387C">
        <w:t xml:space="preserve"> angegeben. </w:t>
      </w:r>
    </w:p>
    <w:p w:rsidR="008A387C" w:rsidRPr="008A387C" w:rsidRDefault="008A387C" w:rsidP="008A387C">
      <w:pPr>
        <w:pStyle w:val="Textkrper-Zeileneinzug"/>
      </w:pPr>
      <w:r w:rsidRPr="008A387C">
        <w:rPr>
          <w:u w:val="single"/>
        </w:rPr>
        <w:t>Aufgabe:</w:t>
      </w:r>
      <w:r w:rsidRPr="008A387C">
        <w:t xml:space="preserve"> Lesen Sie den angezeigten </w:t>
      </w:r>
      <w:r w:rsidRPr="008A387C">
        <w:rPr>
          <w:b/>
        </w:rPr>
        <w:t>Messwert M</w:t>
      </w:r>
      <w:r w:rsidRPr="008A387C">
        <w:t xml:space="preserve"> korrekt ab.</w:t>
      </w:r>
    </w:p>
    <w:p w:rsidR="008A387C" w:rsidRPr="008A387C" w:rsidRDefault="002837DA" w:rsidP="008A387C">
      <w:pPr>
        <w:pStyle w:val="Textkrper-Zeileneinzug"/>
      </w:pPr>
      <w:r w:rsidRPr="008A387C">
        <w:rPr>
          <w:noProof/>
          <w:lang w:val="en-US" w:eastAsia="zh-CN"/>
        </w:rPr>
        <w:drawing>
          <wp:anchor distT="0" distB="0" distL="114300" distR="114300" simplePos="0" relativeHeight="251722752" behindDoc="0" locked="0" layoutInCell="1" allowOverlap="1" wp14:anchorId="31548DDA" wp14:editId="13D2BE90">
            <wp:simplePos x="0" y="0"/>
            <wp:positionH relativeFrom="column">
              <wp:posOffset>2941955</wp:posOffset>
            </wp:positionH>
            <wp:positionV relativeFrom="paragraph">
              <wp:posOffset>38735</wp:posOffset>
            </wp:positionV>
            <wp:extent cx="2971800" cy="2118995"/>
            <wp:effectExtent l="19050" t="0" r="0" b="0"/>
            <wp:wrapNone/>
            <wp:docPr id="3651" name="Bild 3651" descr="Ablesebs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1" descr="Ablesebsp_1"/>
                    <pic:cNvPicPr>
                      <a:picLocks noChangeAspect="1" noChangeArrowheads="1"/>
                    </pic:cNvPicPr>
                  </pic:nvPicPr>
                  <pic:blipFill>
                    <a:blip r:embed="rId21" cstate="print"/>
                    <a:srcRect/>
                    <a:stretch>
                      <a:fillRect/>
                    </a:stretch>
                  </pic:blipFill>
                  <pic:spPr bwMode="auto">
                    <a:xfrm>
                      <a:off x="0" y="0"/>
                      <a:ext cx="2971800" cy="2118995"/>
                    </a:xfrm>
                    <a:prstGeom prst="rect">
                      <a:avLst/>
                    </a:prstGeom>
                    <a:noFill/>
                    <a:ln w="9525">
                      <a:noFill/>
                      <a:miter lim="800000"/>
                      <a:headEnd/>
                      <a:tailEnd/>
                    </a:ln>
                  </pic:spPr>
                </pic:pic>
              </a:graphicData>
            </a:graphic>
          </wp:anchor>
        </w:drawing>
      </w:r>
    </w:p>
    <w:p w:rsidR="008A387C" w:rsidRPr="008A387C" w:rsidRDefault="008A387C" w:rsidP="008A387C">
      <w:pPr>
        <w:pStyle w:val="Textkrper-Zeileneinzug"/>
      </w:pPr>
    </w:p>
    <w:p w:rsidR="008A387C" w:rsidRPr="008A387C" w:rsidRDefault="008A387C" w:rsidP="008A387C">
      <w:pPr>
        <w:pStyle w:val="Textkrper-Zeileneinzug"/>
      </w:pPr>
      <w:r w:rsidRPr="008A387C">
        <w:t>Messbereich E:</w:t>
      </w:r>
      <w:r w:rsidRPr="008A387C">
        <w:tab/>
        <w:t>500 V~</w:t>
      </w:r>
      <w:r w:rsidRPr="008A387C">
        <w:tab/>
      </w: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Antwort"/>
        <w:ind w:left="708"/>
      </w:pPr>
      <w:r w:rsidRPr="008A387C">
        <w:t>Messwert M:</w:t>
      </w:r>
      <w:r w:rsidR="0096066D">
        <w:t xml:space="preserve"> 220 V</w:t>
      </w:r>
      <w:r w:rsidR="0096066D" w:rsidRPr="008A387C">
        <w:t>~</w:t>
      </w:r>
      <w:r w:rsidRPr="008A387C">
        <w:tab/>
      </w:r>
    </w:p>
    <w:p w:rsidR="008A387C" w:rsidRPr="008A387C" w:rsidRDefault="008A387C" w:rsidP="008A387C">
      <w:pPr>
        <w:pStyle w:val="Textkrper-Zeileneinzug"/>
        <w:rPr>
          <w:lang w:val="de-DE"/>
        </w:rPr>
      </w:pPr>
    </w:p>
    <w:p w:rsidR="008A387C" w:rsidRPr="008A387C" w:rsidRDefault="008A387C" w:rsidP="008A387C">
      <w:pPr>
        <w:pStyle w:val="Textkrper-Zeileneinzug"/>
        <w:rPr>
          <w:lang w:val="de-DE"/>
        </w:rPr>
      </w:pP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96066D" w:rsidP="008A387C">
      <w:pPr>
        <w:pStyle w:val="Textkrper-Zeileneinzug"/>
      </w:pPr>
      <w:r w:rsidRPr="008A387C">
        <w:rPr>
          <w:noProof/>
          <w:lang w:val="en-US" w:eastAsia="zh-CN"/>
        </w:rPr>
        <w:drawing>
          <wp:anchor distT="0" distB="0" distL="114300" distR="114300" simplePos="0" relativeHeight="251723776" behindDoc="0" locked="0" layoutInCell="1" allowOverlap="1" wp14:anchorId="24CF7D8E" wp14:editId="471079F1">
            <wp:simplePos x="0" y="0"/>
            <wp:positionH relativeFrom="column">
              <wp:posOffset>2918105</wp:posOffset>
            </wp:positionH>
            <wp:positionV relativeFrom="paragraph">
              <wp:posOffset>113165</wp:posOffset>
            </wp:positionV>
            <wp:extent cx="2933396" cy="2096000"/>
            <wp:effectExtent l="0" t="0" r="635" b="0"/>
            <wp:wrapNone/>
            <wp:docPr id="3652" name="Bild 3652" descr="Ablesebsp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2" descr="Ablesebsp_3"/>
                    <pic:cNvPicPr>
                      <a:picLocks noChangeAspect="1" noChangeArrowheads="1"/>
                    </pic:cNvPicPr>
                  </pic:nvPicPr>
                  <pic:blipFill>
                    <a:blip r:embed="rId22" cstate="print"/>
                    <a:srcRect/>
                    <a:stretch>
                      <a:fillRect/>
                    </a:stretch>
                  </pic:blipFill>
                  <pic:spPr bwMode="auto">
                    <a:xfrm>
                      <a:off x="0" y="0"/>
                      <a:ext cx="2948202" cy="21065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A387C" w:rsidRPr="008A387C" w:rsidRDefault="008A387C" w:rsidP="008A387C">
      <w:pPr>
        <w:pStyle w:val="Textkrper-Zeileneinzug"/>
      </w:pPr>
    </w:p>
    <w:p w:rsidR="008A387C" w:rsidRPr="008A387C" w:rsidRDefault="008A387C" w:rsidP="008A387C">
      <w:pPr>
        <w:pStyle w:val="Textkrper-Zeileneinzug"/>
      </w:pPr>
      <w:r w:rsidRPr="008A387C">
        <w:t>Messbereich E:</w:t>
      </w:r>
      <w:r w:rsidRPr="008A387C">
        <w:tab/>
        <w:t>150 mA~</w:t>
      </w:r>
      <w:r w:rsidRPr="008A387C">
        <w:tab/>
      </w: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Antwort"/>
        <w:ind w:left="708"/>
      </w:pPr>
      <w:r w:rsidRPr="008A387C">
        <w:t>Messwert M:</w:t>
      </w:r>
      <w:r w:rsidRPr="008A387C">
        <w:tab/>
      </w:r>
      <w:r w:rsidR="0096066D">
        <w:t xml:space="preserve">56 </w:t>
      </w:r>
      <w:r w:rsidR="0096066D" w:rsidRPr="008A387C">
        <w:t>mA~</w:t>
      </w: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Textkrper-Zeileneinzug"/>
        <w:rPr>
          <w:lang w:val="de-DE"/>
        </w:rPr>
      </w:pPr>
    </w:p>
    <w:p w:rsidR="008A387C" w:rsidRPr="008A387C" w:rsidRDefault="008A387C" w:rsidP="008A387C">
      <w:pPr>
        <w:pStyle w:val="Textkrper-Zeileneinzug"/>
      </w:pPr>
    </w:p>
    <w:p w:rsidR="008A387C" w:rsidRPr="008A387C" w:rsidRDefault="008A387C" w:rsidP="008A387C">
      <w:pPr>
        <w:pStyle w:val="Textkrper-Zeileneinzug"/>
      </w:pPr>
      <w:r w:rsidRPr="008A387C">
        <w:rPr>
          <w:noProof/>
          <w:lang w:val="en-US" w:eastAsia="zh-CN"/>
        </w:rPr>
        <w:drawing>
          <wp:anchor distT="0" distB="0" distL="114300" distR="114300" simplePos="0" relativeHeight="251724800" behindDoc="0" locked="0" layoutInCell="1" allowOverlap="1" wp14:anchorId="5A2CC667" wp14:editId="02C44B91">
            <wp:simplePos x="0" y="0"/>
            <wp:positionH relativeFrom="column">
              <wp:posOffset>2922905</wp:posOffset>
            </wp:positionH>
            <wp:positionV relativeFrom="paragraph">
              <wp:posOffset>10160</wp:posOffset>
            </wp:positionV>
            <wp:extent cx="2971800" cy="2075815"/>
            <wp:effectExtent l="19050" t="0" r="0" b="0"/>
            <wp:wrapNone/>
            <wp:docPr id="3653" name="Bild 3653" descr="Ablesebsp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3" descr="Ablesebsp_6"/>
                    <pic:cNvPicPr>
                      <a:picLocks noChangeAspect="1" noChangeArrowheads="1"/>
                    </pic:cNvPicPr>
                  </pic:nvPicPr>
                  <pic:blipFill>
                    <a:blip r:embed="rId23" cstate="print"/>
                    <a:srcRect/>
                    <a:stretch>
                      <a:fillRect/>
                    </a:stretch>
                  </pic:blipFill>
                  <pic:spPr bwMode="auto">
                    <a:xfrm>
                      <a:off x="0" y="0"/>
                      <a:ext cx="2971800" cy="2075815"/>
                    </a:xfrm>
                    <a:prstGeom prst="rect">
                      <a:avLst/>
                    </a:prstGeom>
                    <a:noFill/>
                    <a:ln w="9525">
                      <a:noFill/>
                      <a:miter lim="800000"/>
                      <a:headEnd/>
                      <a:tailEnd/>
                    </a:ln>
                  </pic:spPr>
                </pic:pic>
              </a:graphicData>
            </a:graphic>
          </wp:anchor>
        </w:drawing>
      </w:r>
    </w:p>
    <w:p w:rsidR="008A387C" w:rsidRPr="008A387C" w:rsidRDefault="008A387C" w:rsidP="008A387C">
      <w:pPr>
        <w:pStyle w:val="Textkrper-Zeileneinzug"/>
      </w:pPr>
    </w:p>
    <w:p w:rsidR="008A387C" w:rsidRPr="008A387C" w:rsidRDefault="008A387C" w:rsidP="008A387C">
      <w:pPr>
        <w:pStyle w:val="Textkrper-Zeileneinzug"/>
      </w:pPr>
      <w:r w:rsidRPr="008A387C">
        <w:t>Messbereich E:</w:t>
      </w:r>
      <w:r w:rsidRPr="008A387C">
        <w:tab/>
        <w:t>1,5 A=</w:t>
      </w:r>
      <w:r w:rsidRPr="008A387C">
        <w:tab/>
      </w: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Antwort"/>
        <w:ind w:left="708"/>
      </w:pPr>
      <w:r w:rsidRPr="008A387C">
        <w:t>Messwert M:</w:t>
      </w:r>
      <w:r w:rsidRPr="008A387C">
        <w:tab/>
      </w:r>
      <w:r w:rsidR="0096066D">
        <w:t>0.7</w:t>
      </w:r>
      <w:r w:rsidR="002837DA">
        <w:t>2</w:t>
      </w:r>
      <w:r w:rsidR="0096066D" w:rsidRPr="0096066D">
        <w:t xml:space="preserve"> </w:t>
      </w:r>
      <w:r w:rsidR="0096066D" w:rsidRPr="008A387C">
        <w:t>A=</w:t>
      </w:r>
      <w:r w:rsidR="0096066D" w:rsidRPr="008A387C">
        <w:tab/>
      </w:r>
    </w:p>
    <w:p w:rsidR="008A387C" w:rsidRPr="008A387C" w:rsidRDefault="008A387C" w:rsidP="008A387C">
      <w:pPr>
        <w:pStyle w:val="Textkrper-Zeileneinzug"/>
      </w:pPr>
    </w:p>
    <w:p w:rsidR="008A387C" w:rsidRPr="008A387C" w:rsidRDefault="008A387C" w:rsidP="008A387C">
      <w:pPr>
        <w:pStyle w:val="Textkrper-Zeileneinzug"/>
        <w:rPr>
          <w:lang w:val="de-DE"/>
        </w:rPr>
      </w:pPr>
    </w:p>
    <w:p w:rsidR="008A387C" w:rsidRPr="008A387C" w:rsidRDefault="008A387C" w:rsidP="008A387C">
      <w:pPr>
        <w:pStyle w:val="Textkrper-Zeileneinzug"/>
        <w:rPr>
          <w:lang w:val="de-DE"/>
        </w:rPr>
      </w:pPr>
    </w:p>
    <w:p w:rsidR="008A387C" w:rsidRPr="008A387C" w:rsidRDefault="008A387C" w:rsidP="008A387C">
      <w:pPr>
        <w:pStyle w:val="Textkrper-Zeileneinzug"/>
      </w:pPr>
      <w:r w:rsidRPr="008A387C">
        <w:br w:type="page"/>
      </w:r>
    </w:p>
    <w:p w:rsidR="008A387C" w:rsidRPr="008A387C" w:rsidRDefault="008A387C" w:rsidP="008A387C">
      <w:pPr>
        <w:pStyle w:val="Textkrper-Zeileneinzug"/>
      </w:pPr>
      <w:r w:rsidRPr="008A387C">
        <w:rPr>
          <w:noProof/>
          <w:lang w:val="en-US" w:eastAsia="zh-CN"/>
        </w:rPr>
        <w:lastRenderedPageBreak/>
        <w:drawing>
          <wp:anchor distT="0" distB="0" distL="114300" distR="114300" simplePos="0" relativeHeight="251725824" behindDoc="0" locked="0" layoutInCell="1" allowOverlap="1" wp14:anchorId="3F93AD9A" wp14:editId="1F77C212">
            <wp:simplePos x="0" y="0"/>
            <wp:positionH relativeFrom="column">
              <wp:posOffset>2808605</wp:posOffset>
            </wp:positionH>
            <wp:positionV relativeFrom="paragraph">
              <wp:posOffset>33655</wp:posOffset>
            </wp:positionV>
            <wp:extent cx="3028950" cy="2120265"/>
            <wp:effectExtent l="19050" t="0" r="0" b="0"/>
            <wp:wrapNone/>
            <wp:docPr id="3654" name="Bild 3654" descr="Ablesebs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4" descr="Ablesebsp_5"/>
                    <pic:cNvPicPr>
                      <a:picLocks noChangeAspect="1" noChangeArrowheads="1"/>
                    </pic:cNvPicPr>
                  </pic:nvPicPr>
                  <pic:blipFill>
                    <a:blip r:embed="rId24" cstate="print"/>
                    <a:srcRect/>
                    <a:stretch>
                      <a:fillRect/>
                    </a:stretch>
                  </pic:blipFill>
                  <pic:spPr bwMode="auto">
                    <a:xfrm>
                      <a:off x="0" y="0"/>
                      <a:ext cx="3028950" cy="2120265"/>
                    </a:xfrm>
                    <a:prstGeom prst="rect">
                      <a:avLst/>
                    </a:prstGeom>
                    <a:noFill/>
                    <a:ln w="9525">
                      <a:noFill/>
                      <a:miter lim="800000"/>
                      <a:headEnd/>
                      <a:tailEnd/>
                    </a:ln>
                  </pic:spPr>
                </pic:pic>
              </a:graphicData>
            </a:graphic>
          </wp:anchor>
        </w:drawing>
      </w:r>
    </w:p>
    <w:p w:rsidR="008A387C" w:rsidRPr="008A387C" w:rsidRDefault="008A387C" w:rsidP="008A387C">
      <w:pPr>
        <w:pStyle w:val="Textkrper-Zeileneinzug"/>
      </w:pPr>
    </w:p>
    <w:p w:rsidR="008A387C" w:rsidRPr="008A387C" w:rsidRDefault="008A387C" w:rsidP="008A387C">
      <w:pPr>
        <w:pStyle w:val="Textkrper-Zeileneinzug"/>
      </w:pPr>
      <w:r w:rsidRPr="008A387C">
        <w:t>Messbereich E:</w:t>
      </w:r>
      <w:r w:rsidRPr="008A387C">
        <w:tab/>
      </w:r>
      <w:r w:rsidRPr="008A387C">
        <w:sym w:font="Symbol" w:char="F057"/>
      </w:r>
      <w:r w:rsidRPr="008A387C">
        <w:t>*10</w:t>
      </w:r>
      <w:r w:rsidRPr="008A387C">
        <w:tab/>
      </w: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Antwort"/>
        <w:ind w:left="708"/>
      </w:pPr>
      <w:r w:rsidRPr="008A387C">
        <w:t>Messwert M:</w:t>
      </w:r>
      <w:r w:rsidRPr="008A387C">
        <w:tab/>
      </w:r>
      <w:r w:rsidR="002837DA">
        <w:t>200</w:t>
      </w:r>
      <w:r w:rsidR="0096066D" w:rsidRPr="008A387C">
        <w:sym w:font="Symbol" w:char="F057"/>
      </w: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Textkrper-Zeileneinzug"/>
      </w:pPr>
      <w:r w:rsidRPr="008A387C">
        <w:rPr>
          <w:noProof/>
          <w:lang w:val="en-US" w:eastAsia="zh-CN"/>
        </w:rPr>
        <w:drawing>
          <wp:anchor distT="0" distB="0" distL="114300" distR="114300" simplePos="0" relativeHeight="251726848" behindDoc="0" locked="0" layoutInCell="1" allowOverlap="1" wp14:anchorId="505CDDD7" wp14:editId="15B76EE1">
            <wp:simplePos x="0" y="0"/>
            <wp:positionH relativeFrom="column">
              <wp:posOffset>2808605</wp:posOffset>
            </wp:positionH>
            <wp:positionV relativeFrom="paragraph">
              <wp:posOffset>53340</wp:posOffset>
            </wp:positionV>
            <wp:extent cx="3038475" cy="2162175"/>
            <wp:effectExtent l="19050" t="0" r="9525" b="0"/>
            <wp:wrapNone/>
            <wp:docPr id="3655" name="Bild 3655" descr="Ablesebsp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 descr="Ablesebsp_7"/>
                    <pic:cNvPicPr>
                      <a:picLocks noChangeAspect="1" noChangeArrowheads="1"/>
                    </pic:cNvPicPr>
                  </pic:nvPicPr>
                  <pic:blipFill>
                    <a:blip r:embed="rId25" cstate="print"/>
                    <a:srcRect/>
                    <a:stretch>
                      <a:fillRect/>
                    </a:stretch>
                  </pic:blipFill>
                  <pic:spPr bwMode="auto">
                    <a:xfrm>
                      <a:off x="0" y="0"/>
                      <a:ext cx="3038475" cy="2162175"/>
                    </a:xfrm>
                    <a:prstGeom prst="rect">
                      <a:avLst/>
                    </a:prstGeom>
                    <a:noFill/>
                    <a:ln w="9525">
                      <a:noFill/>
                      <a:miter lim="800000"/>
                      <a:headEnd/>
                      <a:tailEnd/>
                    </a:ln>
                  </pic:spPr>
                </pic:pic>
              </a:graphicData>
            </a:graphic>
          </wp:anchor>
        </w:drawing>
      </w:r>
    </w:p>
    <w:p w:rsidR="008A387C" w:rsidRPr="008A387C" w:rsidRDefault="008A387C" w:rsidP="008A387C">
      <w:pPr>
        <w:pStyle w:val="Textkrper-Zeileneinzug"/>
      </w:pPr>
      <w:r w:rsidRPr="008A387C">
        <w:t>Messbereich E:</w:t>
      </w:r>
      <w:r w:rsidRPr="008A387C">
        <w:tab/>
        <w:t>1000/500 V=</w:t>
      </w:r>
      <w:r w:rsidRPr="008A387C">
        <w:tab/>
      </w: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Antwort"/>
        <w:ind w:left="708"/>
      </w:pPr>
      <w:r w:rsidRPr="008A387C">
        <w:t>Messwert M:</w:t>
      </w:r>
      <w:r w:rsidRPr="008A387C">
        <w:tab/>
      </w:r>
      <w:r w:rsidR="002837DA">
        <w:t>88</w:t>
      </w:r>
      <w:r w:rsidR="0096066D">
        <w:t>0</w:t>
      </w:r>
      <w:r w:rsidR="002837DA">
        <w:t>/440</w:t>
      </w:r>
      <w:r w:rsidR="0096066D">
        <w:t xml:space="preserve"> </w:t>
      </w:r>
      <w:r w:rsidR="0096066D" w:rsidRPr="008A387C">
        <w:t>V=</w:t>
      </w: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Textkrper-Zeileneinzug"/>
      </w:pPr>
      <w:r w:rsidRPr="008A387C">
        <w:rPr>
          <w:noProof/>
          <w:lang w:val="en-US" w:eastAsia="zh-CN"/>
        </w:rPr>
        <w:drawing>
          <wp:anchor distT="0" distB="0" distL="114300" distR="114300" simplePos="0" relativeHeight="251727872" behindDoc="0" locked="0" layoutInCell="1" allowOverlap="1" wp14:anchorId="39256530" wp14:editId="6AA7A5CC">
            <wp:simplePos x="0" y="0"/>
            <wp:positionH relativeFrom="column">
              <wp:posOffset>2840502</wp:posOffset>
            </wp:positionH>
            <wp:positionV relativeFrom="paragraph">
              <wp:posOffset>114935</wp:posOffset>
            </wp:positionV>
            <wp:extent cx="3038475" cy="2152650"/>
            <wp:effectExtent l="19050" t="0" r="9525" b="0"/>
            <wp:wrapNone/>
            <wp:docPr id="3656" name="Bild 3656" descr="Ablesebsp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6" descr="Ablesebsp_8"/>
                    <pic:cNvPicPr>
                      <a:picLocks noChangeAspect="1" noChangeArrowheads="1"/>
                    </pic:cNvPicPr>
                  </pic:nvPicPr>
                  <pic:blipFill>
                    <a:blip r:embed="rId26" cstate="print"/>
                    <a:srcRect/>
                    <a:stretch>
                      <a:fillRect/>
                    </a:stretch>
                  </pic:blipFill>
                  <pic:spPr bwMode="auto">
                    <a:xfrm>
                      <a:off x="0" y="0"/>
                      <a:ext cx="3038475" cy="2152650"/>
                    </a:xfrm>
                    <a:prstGeom prst="rect">
                      <a:avLst/>
                    </a:prstGeom>
                    <a:noFill/>
                    <a:ln w="9525">
                      <a:noFill/>
                      <a:miter lim="800000"/>
                      <a:headEnd/>
                      <a:tailEnd/>
                    </a:ln>
                  </pic:spPr>
                </pic:pic>
              </a:graphicData>
            </a:graphic>
          </wp:anchor>
        </w:drawing>
      </w: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Textkrper-Zeileneinzug"/>
      </w:pPr>
      <w:r w:rsidRPr="008A387C">
        <w:t>Messbereich E:</w:t>
      </w:r>
      <w:r w:rsidRPr="008A387C">
        <w:tab/>
        <w:t>15 A~</w:t>
      </w:r>
      <w:r w:rsidRPr="008A387C">
        <w:tab/>
      </w:r>
    </w:p>
    <w:p w:rsidR="008A387C" w:rsidRPr="008A387C" w:rsidRDefault="008A387C" w:rsidP="008A387C">
      <w:pPr>
        <w:pStyle w:val="Textkrper-Zeileneinzug"/>
      </w:pPr>
    </w:p>
    <w:p w:rsidR="008A387C" w:rsidRPr="008A387C" w:rsidRDefault="008A387C" w:rsidP="008A387C">
      <w:pPr>
        <w:pStyle w:val="Textkrper-Zeileneinzug"/>
      </w:pPr>
    </w:p>
    <w:p w:rsidR="008A387C" w:rsidRPr="008A387C" w:rsidRDefault="008A387C" w:rsidP="008A387C">
      <w:pPr>
        <w:pStyle w:val="Antwort"/>
        <w:ind w:left="708"/>
      </w:pPr>
      <w:r w:rsidRPr="008A387C">
        <w:t>Messwert M:</w:t>
      </w:r>
      <w:r w:rsidRPr="008A387C">
        <w:tab/>
      </w:r>
      <w:r w:rsidR="002837DA">
        <w:t>13.5</w:t>
      </w:r>
      <w:r w:rsidR="001D6D5B" w:rsidRPr="001D6D5B">
        <w:t xml:space="preserve"> </w:t>
      </w:r>
      <w:r w:rsidR="001D6D5B" w:rsidRPr="008A387C">
        <w:t>A~</w:t>
      </w:r>
    </w:p>
    <w:p w:rsidR="008A387C" w:rsidRPr="008A387C" w:rsidRDefault="008A387C" w:rsidP="008A387C">
      <w:pPr>
        <w:pStyle w:val="Textkrper-Zeileneinzug"/>
      </w:pPr>
    </w:p>
    <w:p w:rsidR="00C7595B" w:rsidRDefault="008A387C" w:rsidP="008A387C">
      <w:pPr>
        <w:pStyle w:val="Textkrper-Zeileneinzug"/>
      </w:pPr>
      <w:r w:rsidRPr="008A387C">
        <w:rPr>
          <w:lang w:val="de-DE"/>
        </w:rPr>
        <w:br w:type="page"/>
      </w:r>
    </w:p>
    <w:p w:rsidR="00A05DFA" w:rsidRDefault="00942148" w:rsidP="00456D69">
      <w:pPr>
        <w:pStyle w:val="Textkrper-Zeileneinzug"/>
      </w:pPr>
      <w:r>
        <w:lastRenderedPageBreak/>
        <w:t>Beschriften Sie die einzelnen Teile der beiden abgebildeten Multimeter:</w:t>
      </w:r>
    </w:p>
    <w:p w:rsidR="00942148" w:rsidRDefault="00942148" w:rsidP="00456D69">
      <w:pPr>
        <w:pStyle w:val="Textkrper-Zeileneinzug"/>
      </w:pPr>
      <w:r>
        <w:rPr>
          <w:noProof/>
          <w:lang w:val="en-US" w:eastAsia="zh-CN"/>
        </w:rPr>
        <mc:AlternateContent>
          <mc:Choice Requires="wps">
            <w:drawing>
              <wp:anchor distT="0" distB="0" distL="114300" distR="114300" simplePos="0" relativeHeight="251692032" behindDoc="0" locked="0" layoutInCell="1" allowOverlap="1" wp14:anchorId="51B0F1E3" wp14:editId="0C3C6E7E">
                <wp:simplePos x="0" y="0"/>
                <wp:positionH relativeFrom="margin">
                  <wp:posOffset>4334958</wp:posOffset>
                </wp:positionH>
                <wp:positionV relativeFrom="paragraph">
                  <wp:posOffset>38623</wp:posOffset>
                </wp:positionV>
                <wp:extent cx="1765935" cy="501650"/>
                <wp:effectExtent l="1181100" t="0" r="24765" b="12700"/>
                <wp:wrapNone/>
                <wp:docPr id="34" name="Legende mit Linie 2 34"/>
                <wp:cNvGraphicFramePr/>
                <a:graphic xmlns:a="http://schemas.openxmlformats.org/drawingml/2006/main">
                  <a:graphicData uri="http://schemas.microsoft.com/office/word/2010/wordprocessingShape">
                    <wps:wsp>
                      <wps:cNvSpPr/>
                      <wps:spPr>
                        <a:xfrm>
                          <a:off x="0" y="0"/>
                          <a:ext cx="1765935" cy="501650"/>
                        </a:xfrm>
                        <a:prstGeom prst="borderCallout2">
                          <a:avLst>
                            <a:gd name="adj1" fmla="val 16963"/>
                            <a:gd name="adj2" fmla="val 805"/>
                            <a:gd name="adj3" fmla="val 18750"/>
                            <a:gd name="adj4" fmla="val -16667"/>
                            <a:gd name="adj5" fmla="val 42805"/>
                            <a:gd name="adj6" fmla="val -66124"/>
                          </a:avLst>
                        </a:prstGeom>
                      </wps:spPr>
                      <wps:style>
                        <a:lnRef idx="2">
                          <a:schemeClr val="accent6"/>
                        </a:lnRef>
                        <a:fillRef idx="1">
                          <a:schemeClr val="lt1"/>
                        </a:fillRef>
                        <a:effectRef idx="0">
                          <a:schemeClr val="accent6"/>
                        </a:effectRef>
                        <a:fontRef idx="minor">
                          <a:schemeClr val="dk1"/>
                        </a:fontRef>
                      </wps:style>
                      <wps:txbx>
                        <w:txbxContent>
                          <w:p w:rsidR="00942148" w:rsidRPr="00942148" w:rsidRDefault="001D6D5B" w:rsidP="00942148">
                            <w:pPr>
                              <w:pStyle w:val="Antwort"/>
                              <w:spacing w:before="0" w:after="0"/>
                              <w:ind w:left="0"/>
                            </w:pPr>
                            <w:r>
                              <w:t>Anschlussbuchse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B0F1E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34" o:spid="_x0000_s1026" type="#_x0000_t48" style="position:absolute;left:0;text-align:left;margin-left:341.35pt;margin-top:3.05pt;width:139.05pt;height:39.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" adj="-14283,9246,,,174,3664" fillcolor="white [3201]" strokecolor="#f79646 [3209]" strokeweight="2pt">
                <v:textbox>
                  <w:txbxContent>
                    <w:p w:rsidR="00942148" w:rsidRPr="00942148" w:rsidRDefault="001D6D5B" w:rsidP="00942148">
                      <w:pPr>
                        <w:pStyle w:val="Antwort"/>
                        <w:spacing w:before="0" w:after="0"/>
                        <w:ind w:left="0"/>
                      </w:pPr>
                      <w:r>
                        <w:t>Anschlussbuchse</w:t>
                      </w:r>
                    </w:p>
                  </w:txbxContent>
                </v:textbox>
                <o:callout v:ext="edit" minusy="t"/>
                <w10:wrap anchorx="margin"/>
              </v:shape>
            </w:pict>
          </mc:Fallback>
        </mc:AlternateContent>
      </w:r>
    </w:p>
    <w:p w:rsidR="00942148" w:rsidRDefault="00942148" w:rsidP="00456D69">
      <w:pPr>
        <w:pStyle w:val="Textkrper-Zeileneinzug"/>
      </w:pPr>
      <w:r w:rsidRPr="00942148">
        <w:rPr>
          <w:noProof/>
          <w:lang w:val="en-US" w:eastAsia="zh-CN"/>
        </w:rPr>
        <w:drawing>
          <wp:anchor distT="0" distB="0" distL="114300" distR="114300" simplePos="0" relativeHeight="251684864" behindDoc="0" locked="0" layoutInCell="1" allowOverlap="1" wp14:anchorId="05678B7A" wp14:editId="705E8788">
            <wp:simplePos x="0" y="0"/>
            <wp:positionH relativeFrom="page">
              <wp:align>center</wp:align>
            </wp:positionH>
            <wp:positionV relativeFrom="paragraph">
              <wp:posOffset>4744</wp:posOffset>
            </wp:positionV>
            <wp:extent cx="2667000" cy="3810000"/>
            <wp:effectExtent l="0" t="0" r="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67000" cy="3810000"/>
                    </a:xfrm>
                    <a:prstGeom prst="rect">
                      <a:avLst/>
                    </a:prstGeom>
                  </pic:spPr>
                </pic:pic>
              </a:graphicData>
            </a:graphic>
          </wp:anchor>
        </w:drawing>
      </w:r>
    </w:p>
    <w:p w:rsidR="00942148" w:rsidRDefault="00886B98" w:rsidP="00456D69">
      <w:pPr>
        <w:pStyle w:val="Textkrper-Zeileneinzug"/>
      </w:pPr>
      <w:r>
        <w:rPr>
          <w:noProof/>
          <w:lang w:val="en-US" w:eastAsia="zh-CN"/>
        </w:rPr>
        <mc:AlternateContent>
          <mc:Choice Requires="wps">
            <w:drawing>
              <wp:anchor distT="0" distB="0" distL="114300" distR="114300" simplePos="0" relativeHeight="251698176" behindDoc="0" locked="0" layoutInCell="1" allowOverlap="1" wp14:anchorId="75825FCB" wp14:editId="25A1E476">
                <wp:simplePos x="0" y="0"/>
                <wp:positionH relativeFrom="margin">
                  <wp:align>left</wp:align>
                </wp:positionH>
                <wp:positionV relativeFrom="paragraph">
                  <wp:posOffset>60885</wp:posOffset>
                </wp:positionV>
                <wp:extent cx="1451610" cy="304800"/>
                <wp:effectExtent l="0" t="0" r="701040" b="133350"/>
                <wp:wrapNone/>
                <wp:docPr id="37" name="Legende mit Linie 2 37"/>
                <wp:cNvGraphicFramePr/>
                <a:graphic xmlns:a="http://schemas.openxmlformats.org/drawingml/2006/main">
                  <a:graphicData uri="http://schemas.microsoft.com/office/word/2010/wordprocessingShape">
                    <wps:wsp>
                      <wps:cNvSpPr/>
                      <wps:spPr>
                        <a:xfrm flipH="1">
                          <a:off x="896471" y="1918447"/>
                          <a:ext cx="1451610" cy="304800"/>
                        </a:xfrm>
                        <a:prstGeom prst="borderCallout2">
                          <a:avLst>
                            <a:gd name="adj1" fmla="val 16963"/>
                            <a:gd name="adj2" fmla="val 805"/>
                            <a:gd name="adj3" fmla="val 18750"/>
                            <a:gd name="adj4" fmla="val -16667"/>
                            <a:gd name="adj5" fmla="val 132120"/>
                            <a:gd name="adj6" fmla="val -47498"/>
                          </a:avLst>
                        </a:prstGeom>
                      </wps:spPr>
                      <wps:style>
                        <a:lnRef idx="2">
                          <a:schemeClr val="accent6"/>
                        </a:lnRef>
                        <a:fillRef idx="1">
                          <a:schemeClr val="lt1"/>
                        </a:fillRef>
                        <a:effectRef idx="0">
                          <a:schemeClr val="accent6"/>
                        </a:effectRef>
                        <a:fontRef idx="minor">
                          <a:schemeClr val="dk1"/>
                        </a:fontRef>
                      </wps:style>
                      <wps:txbx>
                        <w:txbxContent>
                          <w:p w:rsidR="00886B98" w:rsidRPr="00942148" w:rsidRDefault="001D6D5B" w:rsidP="00886B98">
                            <w:pPr>
                              <w:pStyle w:val="Antwort"/>
                              <w:spacing w:before="0" w:after="0"/>
                              <w:ind w:left="0"/>
                            </w:pPr>
                            <w:r>
                              <w:t>S</w:t>
                            </w:r>
                            <w:r w:rsidR="002837DA">
                              <w:t>piegel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25FCB"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Linie 2 37" o:spid="_x0000_s1027" type="#_x0000_t48" style="position:absolute;left:0;text-align:left;margin-left:0;margin-top:4.8pt;width:114.3pt;height:24pt;flip:x;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" adj="-10260,28538,,,174,3664" fillcolor="white [3201]" strokecolor="#f79646 [3209]" strokeweight="2pt">
                <v:textbox>
                  <w:txbxContent>
                    <w:p w:rsidR="00886B98" w:rsidRPr="00942148" w:rsidRDefault="001D6D5B" w:rsidP="00886B98">
                      <w:pPr>
                        <w:pStyle w:val="Antwort"/>
                        <w:spacing w:before="0" w:after="0"/>
                        <w:ind w:left="0"/>
                      </w:pPr>
                      <w:r>
                        <w:t>S</w:t>
                      </w:r>
                      <w:r w:rsidR="002837DA">
                        <w:t>piegel</w:t>
                      </w:r>
                    </w:p>
                  </w:txbxContent>
                </v:textbox>
                <o:callout v:ext="edit" minusy="t"/>
                <w10:wrap anchorx="margin"/>
              </v:shape>
            </w:pict>
          </mc:Fallback>
        </mc:AlternateContent>
      </w:r>
    </w:p>
    <w:p w:rsidR="00942148" w:rsidRDefault="00942148" w:rsidP="00456D69">
      <w:pPr>
        <w:pStyle w:val="Textkrper-Zeileneinzug"/>
      </w:pPr>
    </w:p>
    <w:p w:rsidR="00942148" w:rsidRDefault="00942148" w:rsidP="00456D69">
      <w:pPr>
        <w:pStyle w:val="Textkrper-Zeileneinzug"/>
      </w:pPr>
      <w:r>
        <w:rPr>
          <w:noProof/>
          <w:lang w:val="en-US" w:eastAsia="zh-CN"/>
        </w:rPr>
        <mc:AlternateContent>
          <mc:Choice Requires="wps">
            <w:drawing>
              <wp:anchor distT="0" distB="0" distL="114300" distR="114300" simplePos="0" relativeHeight="251689984" behindDoc="0" locked="0" layoutInCell="1" allowOverlap="1" wp14:anchorId="666B9C04" wp14:editId="494D2968">
                <wp:simplePos x="0" y="0"/>
                <wp:positionH relativeFrom="margin">
                  <wp:posOffset>4334958</wp:posOffset>
                </wp:positionH>
                <wp:positionV relativeFrom="paragraph">
                  <wp:posOffset>13074</wp:posOffset>
                </wp:positionV>
                <wp:extent cx="1765935" cy="313690"/>
                <wp:effectExtent l="1390650" t="0" r="24765" b="10160"/>
                <wp:wrapNone/>
                <wp:docPr id="33" name="Legende mit Linie 2 33"/>
                <wp:cNvGraphicFramePr/>
                <a:graphic xmlns:a="http://schemas.openxmlformats.org/drawingml/2006/main">
                  <a:graphicData uri="http://schemas.microsoft.com/office/word/2010/wordprocessingShape">
                    <wps:wsp>
                      <wps:cNvSpPr/>
                      <wps:spPr>
                        <a:xfrm>
                          <a:off x="0" y="0"/>
                          <a:ext cx="1765935" cy="313690"/>
                        </a:xfrm>
                        <a:prstGeom prst="borderCallout2">
                          <a:avLst>
                            <a:gd name="adj1" fmla="val 16963"/>
                            <a:gd name="adj2" fmla="val 805"/>
                            <a:gd name="adj3" fmla="val 18750"/>
                            <a:gd name="adj4" fmla="val -16667"/>
                            <a:gd name="adj5" fmla="val 23140"/>
                            <a:gd name="adj6" fmla="val -78308"/>
                          </a:avLst>
                        </a:prstGeom>
                      </wps:spPr>
                      <wps:style>
                        <a:lnRef idx="2">
                          <a:schemeClr val="accent6"/>
                        </a:lnRef>
                        <a:fillRef idx="1">
                          <a:schemeClr val="lt1"/>
                        </a:fillRef>
                        <a:effectRef idx="0">
                          <a:schemeClr val="accent6"/>
                        </a:effectRef>
                        <a:fontRef idx="minor">
                          <a:schemeClr val="dk1"/>
                        </a:fontRef>
                      </wps:style>
                      <wps:txbx>
                        <w:txbxContent>
                          <w:p w:rsidR="00942148" w:rsidRPr="00942148" w:rsidRDefault="002837DA" w:rsidP="00942148">
                            <w:pPr>
                              <w:pStyle w:val="Antwort"/>
                              <w:spacing w:before="0" w:after="0"/>
                              <w:ind w:left="0"/>
                            </w:pPr>
                            <w:r>
                              <w:t>Skale(Skala)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9C04" id="Legende mit Linie 2 33" o:spid="_x0000_s1028" type="#_x0000_t48" style="position:absolute;left:0;text-align:left;margin-left:341.35pt;margin-top:1.05pt;width:139.05pt;height:24.7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" adj="-16915,4998,,,174,3664" fillcolor="white [3201]" strokecolor="#f79646 [3209]" strokeweight="2pt">
                <v:textbox>
                  <w:txbxContent>
                    <w:p w:rsidR="00942148" w:rsidRPr="00942148" w:rsidRDefault="002837DA" w:rsidP="00942148">
                      <w:pPr>
                        <w:pStyle w:val="Antwort"/>
                        <w:spacing w:before="0" w:after="0"/>
                        <w:ind w:left="0"/>
                      </w:pPr>
                      <w:r>
                        <w:t>Skale(Skala)</w:t>
                      </w:r>
                    </w:p>
                  </w:txbxContent>
                </v:textbox>
                <o:callout v:ext="edit" minusy="t"/>
                <w10:wrap anchorx="margin"/>
              </v:shape>
            </w:pict>
          </mc:Fallback>
        </mc:AlternateContent>
      </w:r>
    </w:p>
    <w:p w:rsidR="00942148" w:rsidRDefault="00886B98" w:rsidP="00456D69">
      <w:pPr>
        <w:pStyle w:val="Textkrper-Zeileneinzug"/>
      </w:pPr>
      <w:r>
        <w:rPr>
          <w:noProof/>
          <w:lang w:val="en-US" w:eastAsia="zh-CN"/>
        </w:rPr>
        <mc:AlternateContent>
          <mc:Choice Requires="wps">
            <w:drawing>
              <wp:anchor distT="0" distB="0" distL="114300" distR="114300" simplePos="0" relativeHeight="251696128" behindDoc="0" locked="0" layoutInCell="1" allowOverlap="1" wp14:anchorId="303A6076" wp14:editId="4A935500">
                <wp:simplePos x="0" y="0"/>
                <wp:positionH relativeFrom="margin">
                  <wp:align>left</wp:align>
                </wp:positionH>
                <wp:positionV relativeFrom="paragraph">
                  <wp:posOffset>140858</wp:posOffset>
                </wp:positionV>
                <wp:extent cx="1451610" cy="322580"/>
                <wp:effectExtent l="0" t="0" r="872490" b="20320"/>
                <wp:wrapNone/>
                <wp:docPr id="36" name="Legende mit Linie 2 36"/>
                <wp:cNvGraphicFramePr/>
                <a:graphic xmlns:a="http://schemas.openxmlformats.org/drawingml/2006/main">
                  <a:graphicData uri="http://schemas.microsoft.com/office/word/2010/wordprocessingShape">
                    <wps:wsp>
                      <wps:cNvSpPr/>
                      <wps:spPr>
                        <a:xfrm flipH="1">
                          <a:off x="896471" y="2689412"/>
                          <a:ext cx="1451610" cy="322580"/>
                        </a:xfrm>
                        <a:prstGeom prst="borderCallout2">
                          <a:avLst>
                            <a:gd name="adj1" fmla="val 16963"/>
                            <a:gd name="adj2" fmla="val 805"/>
                            <a:gd name="adj3" fmla="val 18750"/>
                            <a:gd name="adj4" fmla="val -16667"/>
                            <a:gd name="adj5" fmla="val 66030"/>
                            <a:gd name="adj6" fmla="val -58614"/>
                          </a:avLst>
                        </a:prstGeom>
                      </wps:spPr>
                      <wps:style>
                        <a:lnRef idx="2">
                          <a:schemeClr val="accent6"/>
                        </a:lnRef>
                        <a:fillRef idx="1">
                          <a:schemeClr val="lt1"/>
                        </a:fillRef>
                        <a:effectRef idx="0">
                          <a:schemeClr val="accent6"/>
                        </a:effectRef>
                        <a:fontRef idx="minor">
                          <a:schemeClr val="dk1"/>
                        </a:fontRef>
                      </wps:style>
                      <wps:txbx>
                        <w:txbxContent>
                          <w:p w:rsidR="00886B98" w:rsidRPr="00942148" w:rsidRDefault="001D6D5B" w:rsidP="00886B98">
                            <w:pPr>
                              <w:pStyle w:val="Antwort"/>
                              <w:spacing w:before="0" w:after="0"/>
                              <w:ind w:left="0"/>
                            </w:pPr>
                            <w:r>
                              <w:t>Zeiger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A6076" id="Legende mit Linie 2 36" o:spid="_x0000_s1029" type="#_x0000_t48" style="position:absolute;left:0;text-align:left;margin-left:0;margin-top:11.1pt;width:114.3pt;height:25.4pt;flip:x;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" adj="-12661,14262,,,174,3664" fillcolor="white [3201]" strokecolor="#f79646 [3209]" strokeweight="2pt">
                <v:textbox>
                  <w:txbxContent>
                    <w:p w:rsidR="00886B98" w:rsidRPr="00942148" w:rsidRDefault="001D6D5B" w:rsidP="00886B98">
                      <w:pPr>
                        <w:pStyle w:val="Antwort"/>
                        <w:spacing w:before="0" w:after="0"/>
                        <w:ind w:left="0"/>
                      </w:pPr>
                      <w:r>
                        <w:t>Zeiger</w:t>
                      </w:r>
                    </w:p>
                  </w:txbxContent>
                </v:textbox>
                <o:callout v:ext="edit" minusy="t"/>
                <w10:wrap anchorx="margin"/>
              </v:shape>
            </w:pict>
          </mc:Fallback>
        </mc:AlternateContent>
      </w:r>
    </w:p>
    <w:p w:rsidR="00942148" w:rsidRDefault="00942148" w:rsidP="00456D69">
      <w:pPr>
        <w:pStyle w:val="Textkrper-Zeileneinzug"/>
      </w:pPr>
    </w:p>
    <w:p w:rsidR="00942148" w:rsidRDefault="00886B98" w:rsidP="00456D69">
      <w:pPr>
        <w:pStyle w:val="Textkrper-Zeileneinzug"/>
      </w:pPr>
      <w:r>
        <w:rPr>
          <w:noProof/>
          <w:lang w:val="en-US" w:eastAsia="zh-CN"/>
        </w:rPr>
        <mc:AlternateContent>
          <mc:Choice Requires="wps">
            <w:drawing>
              <wp:anchor distT="0" distB="0" distL="114300" distR="114300" simplePos="0" relativeHeight="251687936" behindDoc="0" locked="0" layoutInCell="1" allowOverlap="1" wp14:anchorId="2910D3FB" wp14:editId="05A0FA70">
                <wp:simplePos x="0" y="0"/>
                <wp:positionH relativeFrom="margin">
                  <wp:posOffset>4334958</wp:posOffset>
                </wp:positionH>
                <wp:positionV relativeFrom="paragraph">
                  <wp:posOffset>74594</wp:posOffset>
                </wp:positionV>
                <wp:extent cx="1765935" cy="663015"/>
                <wp:effectExtent l="876300" t="0" r="24765" b="22860"/>
                <wp:wrapNone/>
                <wp:docPr id="32" name="Legende mit Linie 2 32"/>
                <wp:cNvGraphicFramePr/>
                <a:graphic xmlns:a="http://schemas.openxmlformats.org/drawingml/2006/main">
                  <a:graphicData uri="http://schemas.microsoft.com/office/word/2010/wordprocessingShape">
                    <wps:wsp>
                      <wps:cNvSpPr/>
                      <wps:spPr>
                        <a:xfrm>
                          <a:off x="0" y="0"/>
                          <a:ext cx="1765935" cy="663015"/>
                        </a:xfrm>
                        <a:prstGeom prst="borderCallout2">
                          <a:avLst>
                            <a:gd name="adj1" fmla="val 16963"/>
                            <a:gd name="adj2" fmla="val 805"/>
                            <a:gd name="adj3" fmla="val 18750"/>
                            <a:gd name="adj4" fmla="val -16667"/>
                            <a:gd name="adj5" fmla="val 76758"/>
                            <a:gd name="adj6" fmla="val -49372"/>
                          </a:avLst>
                        </a:prstGeom>
                      </wps:spPr>
                      <wps:style>
                        <a:lnRef idx="2">
                          <a:schemeClr val="accent6"/>
                        </a:lnRef>
                        <a:fillRef idx="1">
                          <a:schemeClr val="lt1"/>
                        </a:fillRef>
                        <a:effectRef idx="0">
                          <a:schemeClr val="accent6"/>
                        </a:effectRef>
                        <a:fontRef idx="minor">
                          <a:schemeClr val="dk1"/>
                        </a:fontRef>
                      </wps:style>
                      <wps:txbx>
                        <w:txbxContent>
                          <w:p w:rsidR="00942148" w:rsidRPr="00942148" w:rsidRDefault="002837DA" w:rsidP="00942148">
                            <w:pPr>
                              <w:pStyle w:val="Antwort"/>
                              <w:spacing w:before="0" w:after="0"/>
                              <w:ind w:left="0"/>
                            </w:pPr>
                            <w:r>
                              <w:t>Nullpunkteinstellung für den Ohmmessbereich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0D3FB" id="Legende mit Linie 2 32" o:spid="_x0000_s1030" type="#_x0000_t48" style="position:absolute;left:0;text-align:left;margin-left:341.35pt;margin-top:5.85pt;width:139.05pt;height:52.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" adj="-10664,16580,,,174,3664" fillcolor="white [3201]" strokecolor="#f79646 [3209]" strokeweight="2pt">
                <v:textbox>
                  <w:txbxContent>
                    <w:p w:rsidR="00942148" w:rsidRPr="00942148" w:rsidRDefault="002837DA" w:rsidP="00942148">
                      <w:pPr>
                        <w:pStyle w:val="Antwort"/>
                        <w:spacing w:before="0" w:after="0"/>
                        <w:ind w:left="0"/>
                      </w:pPr>
                      <w:r>
                        <w:t>Nullpunkteinstellung für den Ohmmessbereich</w:t>
                      </w:r>
                    </w:p>
                  </w:txbxContent>
                </v:textbox>
                <o:callout v:ext="edit" minusy="t"/>
                <w10:wrap anchorx="margin"/>
              </v:shape>
            </w:pict>
          </mc:Fallback>
        </mc:AlternateContent>
      </w:r>
    </w:p>
    <w:p w:rsidR="00942148" w:rsidRDefault="00942148" w:rsidP="00456D69">
      <w:pPr>
        <w:pStyle w:val="Textkrper-Zeileneinzug"/>
      </w:pPr>
    </w:p>
    <w:p w:rsidR="00942148" w:rsidRDefault="002837DA" w:rsidP="00456D69">
      <w:pPr>
        <w:pStyle w:val="Textkrper-Zeileneinzug"/>
      </w:pPr>
      <w:r>
        <w:rPr>
          <w:noProof/>
          <w:lang w:val="en-US" w:eastAsia="zh-CN"/>
        </w:rPr>
        <mc:AlternateContent>
          <mc:Choice Requires="wps">
            <w:drawing>
              <wp:anchor distT="0" distB="0" distL="114300" distR="114300" simplePos="0" relativeHeight="251694080" behindDoc="0" locked="0" layoutInCell="1" allowOverlap="1" wp14:anchorId="0FF0BEAD" wp14:editId="21CF9C49">
                <wp:simplePos x="0" y="0"/>
                <wp:positionH relativeFrom="margin">
                  <wp:posOffset>20471</wp:posOffset>
                </wp:positionH>
                <wp:positionV relativeFrom="paragraph">
                  <wp:posOffset>33806</wp:posOffset>
                </wp:positionV>
                <wp:extent cx="1467135" cy="696035"/>
                <wp:effectExtent l="0" t="0" r="704850" b="27940"/>
                <wp:wrapNone/>
                <wp:docPr id="35" name="Legende mit Linie 2 35"/>
                <wp:cNvGraphicFramePr/>
                <a:graphic xmlns:a="http://schemas.openxmlformats.org/drawingml/2006/main">
                  <a:graphicData uri="http://schemas.microsoft.com/office/word/2010/wordprocessingShape">
                    <wps:wsp>
                      <wps:cNvSpPr/>
                      <wps:spPr>
                        <a:xfrm flipH="1">
                          <a:off x="0" y="0"/>
                          <a:ext cx="1467135" cy="696035"/>
                        </a:xfrm>
                        <a:prstGeom prst="borderCallout2">
                          <a:avLst>
                            <a:gd name="adj1" fmla="val 16963"/>
                            <a:gd name="adj2" fmla="val 805"/>
                            <a:gd name="adj3" fmla="val 18750"/>
                            <a:gd name="adj4" fmla="val -16667"/>
                            <a:gd name="adj5" fmla="val 15999"/>
                            <a:gd name="adj6" fmla="val -46880"/>
                          </a:avLst>
                        </a:prstGeom>
                      </wps:spPr>
                      <wps:style>
                        <a:lnRef idx="2">
                          <a:schemeClr val="accent6"/>
                        </a:lnRef>
                        <a:fillRef idx="1">
                          <a:schemeClr val="lt1"/>
                        </a:fillRef>
                        <a:effectRef idx="0">
                          <a:schemeClr val="accent6"/>
                        </a:effectRef>
                        <a:fontRef idx="minor">
                          <a:schemeClr val="dk1"/>
                        </a:fontRef>
                      </wps:style>
                      <wps:txbx>
                        <w:txbxContent>
                          <w:p w:rsidR="00886B98" w:rsidRPr="00942148" w:rsidRDefault="002837DA" w:rsidP="00886B98">
                            <w:pPr>
                              <w:pStyle w:val="Antwort"/>
                              <w:spacing w:before="0" w:after="0"/>
                              <w:ind w:left="0"/>
                            </w:pPr>
                            <w:r>
                              <w:t xml:space="preserve">Ein/Aus/Ohmmessung </w:t>
                            </w:r>
                            <w:proofErr w:type="spellStart"/>
                            <w:r>
                              <w:t>Schlater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0BEAD" id="Legende mit Linie 2 35" o:spid="_x0000_s1031" type="#_x0000_t48" style="position:absolute;left:0;text-align:left;margin-left:1.6pt;margin-top:2.65pt;width:115.5pt;height:54.8pt;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" adj="-10126,3456,,,174,3664" fillcolor="white [3201]" strokecolor="#f79646 [3209]" strokeweight="2pt">
                <v:textbox>
                  <w:txbxContent>
                    <w:p w:rsidR="00886B98" w:rsidRPr="00942148" w:rsidRDefault="002837DA" w:rsidP="00886B98">
                      <w:pPr>
                        <w:pStyle w:val="Antwort"/>
                        <w:spacing w:before="0" w:after="0"/>
                        <w:ind w:left="0"/>
                      </w:pPr>
                      <w:r>
                        <w:t xml:space="preserve">Ein/Aus/Ohmmessung </w:t>
                      </w:r>
                      <w:proofErr w:type="spellStart"/>
                      <w:r>
                        <w:t>Schlater</w:t>
                      </w:r>
                      <w:proofErr w:type="spellEnd"/>
                    </w:p>
                  </w:txbxContent>
                </v:textbox>
                <w10:wrap anchorx="margin"/>
              </v:shape>
            </w:pict>
          </mc:Fallback>
        </mc:AlternateContent>
      </w:r>
    </w:p>
    <w:p w:rsidR="00942148" w:rsidRDefault="00942148" w:rsidP="00456D69">
      <w:pPr>
        <w:pStyle w:val="Textkrper-Zeileneinzug"/>
      </w:pPr>
    </w:p>
    <w:p w:rsidR="00942148" w:rsidRDefault="00942148" w:rsidP="00456D69">
      <w:pPr>
        <w:pStyle w:val="Textkrper-Zeileneinzug"/>
      </w:pPr>
      <w:r>
        <w:rPr>
          <w:noProof/>
          <w:lang w:val="en-US" w:eastAsia="zh-CN"/>
        </w:rPr>
        <mc:AlternateContent>
          <mc:Choice Requires="wps">
            <w:drawing>
              <wp:anchor distT="0" distB="0" distL="114300" distR="114300" simplePos="0" relativeHeight="251685888" behindDoc="0" locked="0" layoutInCell="1" allowOverlap="1" wp14:anchorId="730BDD21" wp14:editId="292F2949">
                <wp:simplePos x="0" y="0"/>
                <wp:positionH relativeFrom="margin">
                  <wp:posOffset>4334958</wp:posOffset>
                </wp:positionH>
                <wp:positionV relativeFrom="paragraph">
                  <wp:posOffset>12551</wp:posOffset>
                </wp:positionV>
                <wp:extent cx="1765935" cy="501650"/>
                <wp:effectExtent l="1428750" t="0" r="24765" b="12700"/>
                <wp:wrapNone/>
                <wp:docPr id="31" name="Legende mit Linie 2 31"/>
                <wp:cNvGraphicFramePr/>
                <a:graphic xmlns:a="http://schemas.openxmlformats.org/drawingml/2006/main">
                  <a:graphicData uri="http://schemas.microsoft.com/office/word/2010/wordprocessingShape">
                    <wps:wsp>
                      <wps:cNvSpPr/>
                      <wps:spPr>
                        <a:xfrm>
                          <a:off x="0" y="0"/>
                          <a:ext cx="1765935" cy="501650"/>
                        </a:xfrm>
                        <a:prstGeom prst="borderCallout2">
                          <a:avLst>
                            <a:gd name="adj1" fmla="val 16963"/>
                            <a:gd name="adj2" fmla="val 805"/>
                            <a:gd name="adj3" fmla="val 18750"/>
                            <a:gd name="adj4" fmla="val -16667"/>
                            <a:gd name="adj5" fmla="val 99990"/>
                            <a:gd name="adj6" fmla="val -80846"/>
                          </a:avLst>
                        </a:prstGeom>
                      </wps:spPr>
                      <wps:style>
                        <a:lnRef idx="2">
                          <a:schemeClr val="accent6"/>
                        </a:lnRef>
                        <a:fillRef idx="1">
                          <a:schemeClr val="lt1"/>
                        </a:fillRef>
                        <a:effectRef idx="0">
                          <a:schemeClr val="accent6"/>
                        </a:effectRef>
                        <a:fontRef idx="minor">
                          <a:schemeClr val="dk1"/>
                        </a:fontRef>
                      </wps:style>
                      <wps:txbx>
                        <w:txbxContent>
                          <w:p w:rsidR="00942148" w:rsidRPr="00942148" w:rsidRDefault="002837DA" w:rsidP="00942148">
                            <w:pPr>
                              <w:pStyle w:val="Antwort"/>
                              <w:spacing w:before="0" w:after="0"/>
                              <w:ind w:left="0"/>
                            </w:pPr>
                            <w:r>
                              <w:t>Messbereich Schalter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0BDD21" id="Legende mit Linie 2 31" o:spid="_x0000_s1032" type="#_x0000_t48" style="position:absolute;left:0;text-align:left;margin-left:341.35pt;margin-top:1pt;width:139.05pt;height:39.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" adj="-17463,21598,,,174,3664" fillcolor="white [3201]" strokecolor="#f79646 [3209]" strokeweight="2pt">
                <v:textbox>
                  <w:txbxContent>
                    <w:p w:rsidR="00942148" w:rsidRPr="00942148" w:rsidRDefault="002837DA" w:rsidP="00942148">
                      <w:pPr>
                        <w:pStyle w:val="Antwort"/>
                        <w:spacing w:before="0" w:after="0"/>
                        <w:ind w:left="0"/>
                      </w:pPr>
                      <w:r>
                        <w:t>Messbereich Schalter</w:t>
                      </w:r>
                    </w:p>
                  </w:txbxContent>
                </v:textbox>
                <o:callout v:ext="edit" minusy="t"/>
                <w10:wrap anchorx="margin"/>
              </v:shape>
            </w:pict>
          </mc:Fallback>
        </mc:AlternateContent>
      </w:r>
    </w:p>
    <w:p w:rsidR="00942148" w:rsidRDefault="00942148" w:rsidP="00456D69">
      <w:pPr>
        <w:pStyle w:val="Textkrper-Zeileneinzug"/>
      </w:pPr>
    </w:p>
    <w:p w:rsidR="00942148" w:rsidRDefault="00942148" w:rsidP="00456D69">
      <w:pPr>
        <w:pStyle w:val="Textkrper-Zeileneinzug"/>
      </w:pPr>
    </w:p>
    <w:p w:rsidR="00942148" w:rsidRDefault="00942148" w:rsidP="00456D69">
      <w:pPr>
        <w:pStyle w:val="Textkrper-Zeileneinzug"/>
      </w:pPr>
    </w:p>
    <w:p w:rsidR="00942148" w:rsidRDefault="00942148" w:rsidP="00456D69">
      <w:pPr>
        <w:pStyle w:val="Textkrper-Zeileneinzug"/>
      </w:pPr>
    </w:p>
    <w:p w:rsidR="00942148" w:rsidRDefault="00942148" w:rsidP="00456D69">
      <w:pPr>
        <w:pStyle w:val="Textkrper-Zeileneinzug"/>
      </w:pPr>
    </w:p>
    <w:p w:rsidR="00942148" w:rsidRDefault="00942148" w:rsidP="00456D69">
      <w:pPr>
        <w:pStyle w:val="Textkrper-Zeileneinzug"/>
      </w:pPr>
    </w:p>
    <w:p w:rsidR="00393AA7" w:rsidRDefault="00393AA7" w:rsidP="00456D69">
      <w:pPr>
        <w:pStyle w:val="Textkrper-Zeileneinzug"/>
      </w:pPr>
      <w:r>
        <w:rPr>
          <w:noProof/>
          <w:lang w:val="en-US" w:eastAsia="zh-CN"/>
        </w:rPr>
        <w:drawing>
          <wp:anchor distT="0" distB="0" distL="114300" distR="114300" simplePos="0" relativeHeight="251729920" behindDoc="1" locked="0" layoutInCell="1" allowOverlap="1" wp14:anchorId="5F6C184F" wp14:editId="50ED81F0">
            <wp:simplePos x="0" y="0"/>
            <wp:positionH relativeFrom="margin">
              <wp:posOffset>1976195</wp:posOffset>
            </wp:positionH>
            <wp:positionV relativeFrom="paragraph">
              <wp:posOffset>52070</wp:posOffset>
            </wp:positionV>
            <wp:extent cx="2216785" cy="4445000"/>
            <wp:effectExtent l="0" t="0" r="0" b="0"/>
            <wp:wrapNone/>
            <wp:docPr id="8" name="Grafik 8" descr="http://media.fluke.com/images/175-01b-600x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fluke.com/images/175-01b-600x402.jpg"/>
                    <pic:cNvPicPr>
                      <a:picLocks noChangeAspect="1" noChangeArrowheads="1"/>
                    </pic:cNvPicPr>
                  </pic:nvPicPr>
                  <pic:blipFill rotWithShape="1">
                    <a:blip r:embed="rId28">
                      <a:extLst>
                        <a:ext uri="{28A0092B-C50C-407E-A947-70E740481C1C}">
                          <a14:useLocalDpi xmlns:a14="http://schemas.microsoft.com/office/drawing/2010/main" val="0"/>
                        </a:ext>
                      </a:extLst>
                    </a:blip>
                    <a:srcRect/>
                    <a:stretch/>
                  </pic:blipFill>
                  <pic:spPr bwMode="auto">
                    <a:xfrm>
                      <a:off x="0" y="0"/>
                      <a:ext cx="2216785" cy="444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67442" w:rsidRDefault="00C67442" w:rsidP="00456D69">
      <w:pPr>
        <w:pStyle w:val="Textkrper-Zeileneinzug"/>
      </w:pPr>
    </w:p>
    <w:p w:rsidR="00C67442" w:rsidRDefault="00700B64" w:rsidP="00456D69">
      <w:pPr>
        <w:pStyle w:val="Textkrper-Zeileneinzug"/>
      </w:pPr>
      <w:r>
        <w:rPr>
          <w:noProof/>
          <w:lang w:val="en-US" w:eastAsia="zh-CN"/>
        </w:rPr>
        <mc:AlternateContent>
          <mc:Choice Requires="wps">
            <w:drawing>
              <wp:anchor distT="0" distB="0" distL="114300" distR="114300" simplePos="0" relativeHeight="251701248" behindDoc="0" locked="0" layoutInCell="1" allowOverlap="1" wp14:anchorId="38550538" wp14:editId="30B60E49">
                <wp:simplePos x="0" y="0"/>
                <wp:positionH relativeFrom="margin">
                  <wp:align>right</wp:align>
                </wp:positionH>
                <wp:positionV relativeFrom="paragraph">
                  <wp:posOffset>8367</wp:posOffset>
                </wp:positionV>
                <wp:extent cx="1765935" cy="501650"/>
                <wp:effectExtent l="1314450" t="0" r="24765" b="12700"/>
                <wp:wrapNone/>
                <wp:docPr id="38" name="Legende mit Linie 2 38"/>
                <wp:cNvGraphicFramePr/>
                <a:graphic xmlns:a="http://schemas.openxmlformats.org/drawingml/2006/main">
                  <a:graphicData uri="http://schemas.microsoft.com/office/word/2010/wordprocessingShape">
                    <wps:wsp>
                      <wps:cNvSpPr/>
                      <wps:spPr>
                        <a:xfrm>
                          <a:off x="5226424" y="6015318"/>
                          <a:ext cx="1765935" cy="501650"/>
                        </a:xfrm>
                        <a:prstGeom prst="borderCallout2">
                          <a:avLst>
                            <a:gd name="adj1" fmla="val 16963"/>
                            <a:gd name="adj2" fmla="val 805"/>
                            <a:gd name="adj3" fmla="val 18750"/>
                            <a:gd name="adj4" fmla="val -16667"/>
                            <a:gd name="adj5" fmla="val 76758"/>
                            <a:gd name="adj6" fmla="val -74247"/>
                          </a:avLst>
                        </a:prstGeom>
                      </wps:spPr>
                      <wps:style>
                        <a:lnRef idx="2">
                          <a:schemeClr val="accent6"/>
                        </a:lnRef>
                        <a:fillRef idx="1">
                          <a:schemeClr val="lt1"/>
                        </a:fillRef>
                        <a:effectRef idx="0">
                          <a:schemeClr val="accent6"/>
                        </a:effectRef>
                        <a:fontRef idx="minor">
                          <a:schemeClr val="dk1"/>
                        </a:fontRef>
                      </wps:style>
                      <wps:txbx>
                        <w:txbxContent>
                          <w:p w:rsidR="00700B64" w:rsidRPr="00942148" w:rsidRDefault="001D6D5B" w:rsidP="00700B64">
                            <w:pPr>
                              <w:pStyle w:val="Antwort"/>
                              <w:spacing w:before="0" w:after="0"/>
                              <w:ind w:left="0"/>
                            </w:pPr>
                            <w:r>
                              <w:t>Display</w:t>
                            </w:r>
                            <w:r w:rsidR="000E0909">
                              <w:t>anzeige</w:t>
                            </w:r>
                            <w:r w:rsidR="002837DA">
                              <w:t xml:space="preserve"> 3.5 Stellig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550538" id="Legende mit Linie 2 38" o:spid="_x0000_s1033" type="#_x0000_t48" style="position:absolute;left:0;text-align:left;margin-left:87.85pt;margin-top:.65pt;width:139.05pt;height:39.5pt;z-index:2517012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" adj="-16037,16580,,,174,3664" fillcolor="white [3201]" strokecolor="#f79646 [3209]" strokeweight="2pt">
                <v:textbox>
                  <w:txbxContent>
                    <w:p w:rsidR="00700B64" w:rsidRPr="00942148" w:rsidRDefault="001D6D5B" w:rsidP="00700B64">
                      <w:pPr>
                        <w:pStyle w:val="Antwort"/>
                        <w:spacing w:before="0" w:after="0"/>
                        <w:ind w:left="0"/>
                      </w:pPr>
                      <w:r>
                        <w:t>Display</w:t>
                      </w:r>
                      <w:r w:rsidR="000E0909">
                        <w:t>anzeige</w:t>
                      </w:r>
                      <w:r w:rsidR="002837DA">
                        <w:t xml:space="preserve"> 3.5 Stellig</w:t>
                      </w:r>
                    </w:p>
                  </w:txbxContent>
                </v:textbox>
                <o:callout v:ext="edit" minusy="t"/>
                <w10:wrap anchorx="margin"/>
              </v:shape>
            </w:pict>
          </mc:Fallback>
        </mc:AlternateContent>
      </w:r>
    </w:p>
    <w:p w:rsidR="00C67442" w:rsidRDefault="00700B64" w:rsidP="00456D69">
      <w:pPr>
        <w:pStyle w:val="Textkrper-Zeileneinzug"/>
      </w:pPr>
      <w:r>
        <w:rPr>
          <w:noProof/>
          <w:lang w:val="en-US" w:eastAsia="zh-CN"/>
        </w:rPr>
        <mc:AlternateContent>
          <mc:Choice Requires="wps">
            <w:drawing>
              <wp:anchor distT="0" distB="0" distL="114300" distR="114300" simplePos="0" relativeHeight="251709440" behindDoc="0" locked="0" layoutInCell="1" allowOverlap="1" wp14:anchorId="2A170074" wp14:editId="4F793490">
                <wp:simplePos x="0" y="0"/>
                <wp:positionH relativeFrom="margin">
                  <wp:align>left</wp:align>
                </wp:positionH>
                <wp:positionV relativeFrom="paragraph">
                  <wp:posOffset>20806</wp:posOffset>
                </wp:positionV>
                <wp:extent cx="1451610" cy="519430"/>
                <wp:effectExtent l="0" t="0" r="1139190" b="13970"/>
                <wp:wrapNone/>
                <wp:docPr id="42" name="Legende mit Linie 2 42"/>
                <wp:cNvGraphicFramePr/>
                <a:graphic xmlns:a="http://schemas.openxmlformats.org/drawingml/2006/main">
                  <a:graphicData uri="http://schemas.microsoft.com/office/word/2010/wordprocessingShape">
                    <wps:wsp>
                      <wps:cNvSpPr/>
                      <wps:spPr>
                        <a:xfrm flipH="1">
                          <a:off x="896471" y="6257365"/>
                          <a:ext cx="1451610" cy="519430"/>
                        </a:xfrm>
                        <a:prstGeom prst="borderCallout2">
                          <a:avLst>
                            <a:gd name="adj1" fmla="val 16963"/>
                            <a:gd name="adj2" fmla="val 805"/>
                            <a:gd name="adj3" fmla="val 18750"/>
                            <a:gd name="adj4" fmla="val -16667"/>
                            <a:gd name="adj5" fmla="val 76406"/>
                            <a:gd name="adj6" fmla="val -77140"/>
                          </a:avLst>
                        </a:prstGeom>
                      </wps:spPr>
                      <wps:style>
                        <a:lnRef idx="2">
                          <a:schemeClr val="accent6"/>
                        </a:lnRef>
                        <a:fillRef idx="1">
                          <a:schemeClr val="lt1"/>
                        </a:fillRef>
                        <a:effectRef idx="0">
                          <a:schemeClr val="accent6"/>
                        </a:effectRef>
                        <a:fontRef idx="minor">
                          <a:schemeClr val="dk1"/>
                        </a:fontRef>
                      </wps:style>
                      <wps:txbx>
                        <w:txbxContent>
                          <w:p w:rsidR="00700B64" w:rsidRPr="00942148" w:rsidRDefault="000E0909" w:rsidP="00700B64">
                            <w:pPr>
                              <w:pStyle w:val="Antwort"/>
                              <w:spacing w:before="0" w:after="0"/>
                              <w:ind w:left="0"/>
                            </w:pPr>
                            <w:r>
                              <w:t>Balkenanzeige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70074" id="Legende mit Linie 2 42" o:spid="_x0000_s1034" type="#_x0000_t48" style="position:absolute;left:0;text-align:left;margin-left:0;margin-top:1.65pt;width:114.3pt;height:40.9pt;flip:x;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" adj="-16662,16504,,,174,3664" fillcolor="white [3201]" strokecolor="#f79646 [3209]" strokeweight="2pt">
                <v:textbox>
                  <w:txbxContent>
                    <w:p w:rsidR="00700B64" w:rsidRPr="00942148" w:rsidRDefault="000E0909" w:rsidP="00700B64">
                      <w:pPr>
                        <w:pStyle w:val="Antwort"/>
                        <w:spacing w:before="0" w:after="0"/>
                        <w:ind w:left="0"/>
                      </w:pPr>
                      <w:r>
                        <w:t>Balkenanzeige</w:t>
                      </w:r>
                    </w:p>
                  </w:txbxContent>
                </v:textbox>
                <o:callout v:ext="edit" minusy="t"/>
                <w10:wrap anchorx="margin"/>
              </v:shape>
            </w:pict>
          </mc:Fallback>
        </mc:AlternateContent>
      </w:r>
    </w:p>
    <w:p w:rsidR="00C67442" w:rsidRDefault="00C67442" w:rsidP="00456D69">
      <w:pPr>
        <w:pStyle w:val="Textkrper-Zeileneinzug"/>
      </w:pPr>
    </w:p>
    <w:p w:rsidR="00942148" w:rsidRDefault="004A5121" w:rsidP="00456D69">
      <w:pPr>
        <w:pStyle w:val="Textkrper-Zeileneinzug"/>
      </w:pPr>
      <w:r>
        <w:rPr>
          <w:noProof/>
          <w:lang w:val="en-US" w:eastAsia="zh-CN"/>
        </w:rPr>
        <mc:AlternateContent>
          <mc:Choice Requires="wps">
            <w:drawing>
              <wp:anchor distT="0" distB="0" distL="114300" distR="114300" simplePos="0" relativeHeight="251715584" behindDoc="0" locked="0" layoutInCell="1" allowOverlap="1" wp14:anchorId="5CA1BBE5" wp14:editId="43B22DD0">
                <wp:simplePos x="0" y="0"/>
                <wp:positionH relativeFrom="margin">
                  <wp:posOffset>-12924</wp:posOffset>
                </wp:positionH>
                <wp:positionV relativeFrom="paragraph">
                  <wp:posOffset>132491</wp:posOffset>
                </wp:positionV>
                <wp:extent cx="1451610" cy="304800"/>
                <wp:effectExtent l="0" t="0" r="1196340" b="19050"/>
                <wp:wrapNone/>
                <wp:docPr id="48" name="Legende mit Linie 2 48"/>
                <wp:cNvGraphicFramePr/>
                <a:graphic xmlns:a="http://schemas.openxmlformats.org/drawingml/2006/main">
                  <a:graphicData uri="http://schemas.microsoft.com/office/word/2010/wordprocessingShape">
                    <wps:wsp>
                      <wps:cNvSpPr/>
                      <wps:spPr>
                        <a:xfrm flipH="1">
                          <a:off x="0" y="0"/>
                          <a:ext cx="1451610" cy="304800"/>
                        </a:xfrm>
                        <a:prstGeom prst="borderCallout2">
                          <a:avLst>
                            <a:gd name="adj1" fmla="val 16963"/>
                            <a:gd name="adj2" fmla="val 805"/>
                            <a:gd name="adj3" fmla="val 18750"/>
                            <a:gd name="adj4" fmla="val -16667"/>
                            <a:gd name="adj5" fmla="val 44829"/>
                            <a:gd name="adj6" fmla="val -82081"/>
                          </a:avLst>
                        </a:prstGeom>
                      </wps:spPr>
                      <wps:style>
                        <a:lnRef idx="2">
                          <a:schemeClr val="accent6"/>
                        </a:lnRef>
                        <a:fillRef idx="1">
                          <a:schemeClr val="lt1"/>
                        </a:fillRef>
                        <a:effectRef idx="0">
                          <a:schemeClr val="accent6"/>
                        </a:effectRef>
                        <a:fontRef idx="minor">
                          <a:schemeClr val="dk1"/>
                        </a:fontRef>
                      </wps:style>
                      <wps:txbx>
                        <w:txbxContent>
                          <w:p w:rsidR="004A5121" w:rsidRPr="00942148" w:rsidRDefault="001D6D5B" w:rsidP="004A5121">
                            <w:pPr>
                              <w:pStyle w:val="Antwort"/>
                              <w:spacing w:before="0" w:after="0"/>
                              <w:ind w:left="0"/>
                            </w:pPr>
                            <w:r>
                              <w:t>Funktionstaste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1BBE5" id="Legende mit Linie 2 48" o:spid="_x0000_s1035" type="#_x0000_t48" style="position:absolute;left:0;text-align:left;margin-left:-1pt;margin-top:10.45pt;width:114.3pt;height:24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" adj="-17729,9683,,,174,3664" fillcolor="white [3201]" strokecolor="#f79646 [3209]" strokeweight="2pt">
                <v:textbox>
                  <w:txbxContent>
                    <w:p w:rsidR="004A5121" w:rsidRPr="00942148" w:rsidRDefault="001D6D5B" w:rsidP="004A5121">
                      <w:pPr>
                        <w:pStyle w:val="Antwort"/>
                        <w:spacing w:before="0" w:after="0"/>
                        <w:ind w:left="0"/>
                      </w:pPr>
                      <w:r>
                        <w:t>Funktionstaste</w:t>
                      </w:r>
                    </w:p>
                  </w:txbxContent>
                </v:textbox>
                <o:callout v:ext="edit" minusy="t"/>
                <w10:wrap anchorx="margin"/>
              </v:shape>
            </w:pict>
          </mc:Fallback>
        </mc:AlternateContent>
      </w:r>
    </w:p>
    <w:p w:rsidR="00942148" w:rsidRDefault="00942148" w:rsidP="00456D69">
      <w:pPr>
        <w:pStyle w:val="Textkrper-Zeileneinzug"/>
      </w:pPr>
    </w:p>
    <w:p w:rsidR="00942148" w:rsidRDefault="00942148" w:rsidP="00456D69">
      <w:pPr>
        <w:pStyle w:val="Textkrper-Zeileneinzug"/>
      </w:pPr>
    </w:p>
    <w:p w:rsidR="00C67442" w:rsidRDefault="00700B64" w:rsidP="00456D69">
      <w:pPr>
        <w:pStyle w:val="Textkrper-Zeileneinzug"/>
      </w:pPr>
      <w:r>
        <w:rPr>
          <w:noProof/>
          <w:lang w:val="en-US" w:eastAsia="zh-CN"/>
        </w:rPr>
        <mc:AlternateContent>
          <mc:Choice Requires="wps">
            <w:drawing>
              <wp:anchor distT="0" distB="0" distL="114300" distR="114300" simplePos="0" relativeHeight="251703296" behindDoc="0" locked="0" layoutInCell="1" allowOverlap="1" wp14:anchorId="0447E836" wp14:editId="55A41138">
                <wp:simplePos x="0" y="0"/>
                <wp:positionH relativeFrom="margin">
                  <wp:posOffset>4343923</wp:posOffset>
                </wp:positionH>
                <wp:positionV relativeFrom="paragraph">
                  <wp:posOffset>5752</wp:posOffset>
                </wp:positionV>
                <wp:extent cx="1765935" cy="501650"/>
                <wp:effectExtent l="1276350" t="0" r="24765" b="50800"/>
                <wp:wrapNone/>
                <wp:docPr id="39" name="Legende mit Linie 2 39"/>
                <wp:cNvGraphicFramePr/>
                <a:graphic xmlns:a="http://schemas.openxmlformats.org/drawingml/2006/main">
                  <a:graphicData uri="http://schemas.microsoft.com/office/word/2010/wordprocessingShape">
                    <wps:wsp>
                      <wps:cNvSpPr/>
                      <wps:spPr>
                        <a:xfrm>
                          <a:off x="0" y="0"/>
                          <a:ext cx="1765935" cy="501650"/>
                        </a:xfrm>
                        <a:prstGeom prst="borderCallout2">
                          <a:avLst>
                            <a:gd name="adj1" fmla="val 16963"/>
                            <a:gd name="adj2" fmla="val 805"/>
                            <a:gd name="adj3" fmla="val 18750"/>
                            <a:gd name="adj4" fmla="val -16667"/>
                            <a:gd name="adj5" fmla="val 105351"/>
                            <a:gd name="adj6" fmla="val -71708"/>
                          </a:avLst>
                        </a:prstGeom>
                      </wps:spPr>
                      <wps:style>
                        <a:lnRef idx="2">
                          <a:schemeClr val="accent6"/>
                        </a:lnRef>
                        <a:fillRef idx="1">
                          <a:schemeClr val="lt1"/>
                        </a:fillRef>
                        <a:effectRef idx="0">
                          <a:schemeClr val="accent6"/>
                        </a:effectRef>
                        <a:fontRef idx="minor">
                          <a:schemeClr val="dk1"/>
                        </a:fontRef>
                      </wps:style>
                      <wps:txbx>
                        <w:txbxContent>
                          <w:p w:rsidR="00700B64" w:rsidRPr="00942148" w:rsidRDefault="001D6D5B" w:rsidP="00700B64">
                            <w:pPr>
                              <w:pStyle w:val="Antwort"/>
                              <w:spacing w:before="0" w:after="0"/>
                              <w:ind w:left="0"/>
                            </w:pPr>
                            <w:r>
                              <w:t>Messberiech</w:t>
                            </w:r>
                            <w:r w:rsidR="000E0909">
                              <w:t xml:space="preserve"> Schalter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47E836" id="Legende mit Linie 2 39" o:spid="_x0000_s1036" type="#_x0000_t48" style="position:absolute;left:0;text-align:left;margin-left:342.05pt;margin-top:.45pt;width:139.05pt;height:3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" adj="-15489,22756,,,174,3664" fillcolor="white [3201]" strokecolor="#f79646 [3209]" strokeweight="2pt">
                <v:textbox>
                  <w:txbxContent>
                    <w:p w:rsidR="00700B64" w:rsidRPr="00942148" w:rsidRDefault="001D6D5B" w:rsidP="00700B64">
                      <w:pPr>
                        <w:pStyle w:val="Antwort"/>
                        <w:spacing w:before="0" w:after="0"/>
                        <w:ind w:left="0"/>
                      </w:pPr>
                      <w:r>
                        <w:t>Messberiech</w:t>
                      </w:r>
                      <w:r w:rsidR="000E0909">
                        <w:t xml:space="preserve"> Schalter</w:t>
                      </w:r>
                    </w:p>
                  </w:txbxContent>
                </v:textbox>
                <o:callout v:ext="edit" minusy="t"/>
                <w10:wrap anchorx="margin"/>
              </v:shape>
            </w:pict>
          </mc:Fallback>
        </mc:AlternateContent>
      </w:r>
    </w:p>
    <w:p w:rsidR="00C67442" w:rsidRDefault="00C67442" w:rsidP="00456D69">
      <w:pPr>
        <w:pStyle w:val="Textkrper-Zeileneinzug"/>
      </w:pPr>
    </w:p>
    <w:p w:rsidR="00C67442" w:rsidRDefault="00D94C56" w:rsidP="00456D69">
      <w:pPr>
        <w:pStyle w:val="Textkrper-Zeileneinzug"/>
      </w:pPr>
      <w:r>
        <w:rPr>
          <w:noProof/>
          <w:lang w:val="en-US" w:eastAsia="zh-CN"/>
        </w:rPr>
        <mc:AlternateContent>
          <mc:Choice Requires="wps">
            <w:drawing>
              <wp:anchor distT="0" distB="0" distL="114300" distR="114300" simplePos="0" relativeHeight="251711488" behindDoc="0" locked="0" layoutInCell="1" allowOverlap="1" wp14:anchorId="57098767" wp14:editId="239C61BF">
                <wp:simplePos x="0" y="0"/>
                <wp:positionH relativeFrom="margin">
                  <wp:align>left</wp:align>
                </wp:positionH>
                <wp:positionV relativeFrom="paragraph">
                  <wp:posOffset>136413</wp:posOffset>
                </wp:positionV>
                <wp:extent cx="1451610" cy="850265"/>
                <wp:effectExtent l="0" t="0" r="1043940" b="368935"/>
                <wp:wrapNone/>
                <wp:docPr id="43" name="Legende mit Linie 2 43"/>
                <wp:cNvGraphicFramePr/>
                <a:graphic xmlns:a="http://schemas.openxmlformats.org/drawingml/2006/main">
                  <a:graphicData uri="http://schemas.microsoft.com/office/word/2010/wordprocessingShape">
                    <wps:wsp>
                      <wps:cNvSpPr/>
                      <wps:spPr>
                        <a:xfrm flipH="1">
                          <a:off x="896471" y="7987553"/>
                          <a:ext cx="1451610" cy="850265"/>
                        </a:xfrm>
                        <a:prstGeom prst="borderCallout2">
                          <a:avLst>
                            <a:gd name="adj1" fmla="val 16963"/>
                            <a:gd name="adj2" fmla="val 805"/>
                            <a:gd name="adj3" fmla="val 18750"/>
                            <a:gd name="adj4" fmla="val -16667"/>
                            <a:gd name="adj5" fmla="val 138524"/>
                            <a:gd name="adj6" fmla="val -70965"/>
                          </a:avLst>
                        </a:prstGeom>
                      </wps:spPr>
                      <wps:style>
                        <a:lnRef idx="2">
                          <a:schemeClr val="accent6"/>
                        </a:lnRef>
                        <a:fillRef idx="1">
                          <a:schemeClr val="lt1"/>
                        </a:fillRef>
                        <a:effectRef idx="0">
                          <a:schemeClr val="accent6"/>
                        </a:effectRef>
                        <a:fontRef idx="minor">
                          <a:schemeClr val="dk1"/>
                        </a:fontRef>
                      </wps:style>
                      <wps:txbx>
                        <w:txbxContent>
                          <w:p w:rsidR="00700B64" w:rsidRPr="00942148" w:rsidRDefault="000E0909" w:rsidP="00700B64">
                            <w:pPr>
                              <w:pStyle w:val="Antwort"/>
                              <w:spacing w:before="0" w:after="0"/>
                              <w:ind w:left="0"/>
                            </w:pPr>
                            <w:r>
                              <w:t>450mA</w:t>
                            </w:r>
                            <w:r>
                              <w:t xml:space="preserve">  </w:t>
                            </w:r>
                            <w:r w:rsidR="001D6D5B">
                              <w:t>Anschluss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98767" id="Legende mit Linie 2 43" o:spid="_x0000_s1037" type="#_x0000_t48" style="position:absolute;left:0;text-align:left;margin-left:0;margin-top:10.75pt;width:114.3pt;height:66.95pt;flip:x;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" adj="-15328,29921,,,174,3664" fillcolor="white [3201]" strokecolor="#f79646 [3209]" strokeweight="2pt">
                <v:textbox>
                  <w:txbxContent>
                    <w:p w:rsidR="00700B64" w:rsidRPr="00942148" w:rsidRDefault="000E0909" w:rsidP="00700B64">
                      <w:pPr>
                        <w:pStyle w:val="Antwort"/>
                        <w:spacing w:before="0" w:after="0"/>
                        <w:ind w:left="0"/>
                      </w:pPr>
                      <w:r>
                        <w:t>450mA</w:t>
                      </w:r>
                      <w:r>
                        <w:t xml:space="preserve">  </w:t>
                      </w:r>
                      <w:r w:rsidR="001D6D5B">
                        <w:t>Anschluss</w:t>
                      </w:r>
                    </w:p>
                  </w:txbxContent>
                </v:textbox>
                <o:callout v:ext="edit" minusy="t"/>
                <w10:wrap anchorx="margin"/>
              </v:shape>
            </w:pict>
          </mc:Fallback>
        </mc:AlternateContent>
      </w:r>
    </w:p>
    <w:p w:rsidR="00C67442" w:rsidRDefault="00700B64" w:rsidP="00456D69">
      <w:pPr>
        <w:pStyle w:val="Textkrper-Zeileneinzug"/>
      </w:pPr>
      <w:r>
        <w:rPr>
          <w:noProof/>
          <w:lang w:val="en-US" w:eastAsia="zh-CN"/>
        </w:rPr>
        <mc:AlternateContent>
          <mc:Choice Requires="wps">
            <w:drawing>
              <wp:anchor distT="0" distB="0" distL="114300" distR="114300" simplePos="0" relativeHeight="251705344" behindDoc="0" locked="0" layoutInCell="1" allowOverlap="1" wp14:anchorId="5CA43CF0" wp14:editId="23C29B15">
                <wp:simplePos x="0" y="0"/>
                <wp:positionH relativeFrom="margin">
                  <wp:posOffset>4325994</wp:posOffset>
                </wp:positionH>
                <wp:positionV relativeFrom="paragraph">
                  <wp:posOffset>4520</wp:posOffset>
                </wp:positionV>
                <wp:extent cx="1792605" cy="501650"/>
                <wp:effectExtent l="647700" t="0" r="17145" b="565150"/>
                <wp:wrapNone/>
                <wp:docPr id="40" name="Legende mit Linie 2 40"/>
                <wp:cNvGraphicFramePr/>
                <a:graphic xmlns:a="http://schemas.openxmlformats.org/drawingml/2006/main">
                  <a:graphicData uri="http://schemas.microsoft.com/office/word/2010/wordprocessingShape">
                    <wps:wsp>
                      <wps:cNvSpPr/>
                      <wps:spPr>
                        <a:xfrm>
                          <a:off x="0" y="0"/>
                          <a:ext cx="1792605" cy="501650"/>
                        </a:xfrm>
                        <a:prstGeom prst="borderCallout2">
                          <a:avLst>
                            <a:gd name="adj1" fmla="val 16963"/>
                            <a:gd name="adj2" fmla="val 805"/>
                            <a:gd name="adj3" fmla="val 18750"/>
                            <a:gd name="adj4" fmla="val -16667"/>
                            <a:gd name="adj5" fmla="val 210787"/>
                            <a:gd name="adj6" fmla="val -35930"/>
                          </a:avLst>
                        </a:prstGeom>
                      </wps:spPr>
                      <wps:style>
                        <a:lnRef idx="2">
                          <a:schemeClr val="accent6"/>
                        </a:lnRef>
                        <a:fillRef idx="1">
                          <a:schemeClr val="lt1"/>
                        </a:fillRef>
                        <a:effectRef idx="0">
                          <a:schemeClr val="accent6"/>
                        </a:effectRef>
                        <a:fontRef idx="minor">
                          <a:schemeClr val="dk1"/>
                        </a:fontRef>
                      </wps:style>
                      <wps:txbx>
                        <w:txbxContent>
                          <w:p w:rsidR="00700B64" w:rsidRPr="00942148" w:rsidRDefault="000E0909" w:rsidP="00700B64">
                            <w:pPr>
                              <w:pStyle w:val="Antwort"/>
                              <w:spacing w:before="0" w:after="0"/>
                              <w:ind w:left="0"/>
                            </w:pPr>
                            <w:r>
                              <w:t>Messkabelanschluss plus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A43CF0" id="Legende mit Linie 2 40" o:spid="_x0000_s1038" type="#_x0000_t48" style="position:absolute;left:0;text-align:left;margin-left:340.65pt;margin-top:.35pt;width:141.15pt;height:39.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" adj="-7761,45530,,,174,3664" fillcolor="white [3201]" strokecolor="#f79646 [3209]" strokeweight="2pt">
                <v:textbox>
                  <w:txbxContent>
                    <w:p w:rsidR="00700B64" w:rsidRPr="00942148" w:rsidRDefault="000E0909" w:rsidP="00700B64">
                      <w:pPr>
                        <w:pStyle w:val="Antwort"/>
                        <w:spacing w:before="0" w:after="0"/>
                        <w:ind w:left="0"/>
                      </w:pPr>
                      <w:r>
                        <w:t>Messkabelanschluss plus</w:t>
                      </w:r>
                    </w:p>
                  </w:txbxContent>
                </v:textbox>
                <o:callout v:ext="edit" minusy="t"/>
                <w10:wrap anchorx="margin"/>
              </v:shape>
            </w:pict>
          </mc:Fallback>
        </mc:AlternateContent>
      </w:r>
    </w:p>
    <w:p w:rsidR="00C67442" w:rsidRDefault="00C67442" w:rsidP="00456D69">
      <w:pPr>
        <w:pStyle w:val="Textkrper-Zeileneinzug"/>
      </w:pPr>
    </w:p>
    <w:p w:rsidR="00C67442" w:rsidRDefault="00700B64" w:rsidP="00456D69">
      <w:pPr>
        <w:pStyle w:val="Textkrper-Zeileneinzug"/>
      </w:pPr>
      <w:r>
        <w:rPr>
          <w:noProof/>
          <w:lang w:val="en-US" w:eastAsia="zh-CN"/>
        </w:rPr>
        <mc:AlternateContent>
          <mc:Choice Requires="wps">
            <w:drawing>
              <wp:anchor distT="0" distB="0" distL="114300" distR="114300" simplePos="0" relativeHeight="251707392" behindDoc="0" locked="0" layoutInCell="1" allowOverlap="1" wp14:anchorId="2C876D40" wp14:editId="62770225">
                <wp:simplePos x="0" y="0"/>
                <wp:positionH relativeFrom="margin">
                  <wp:posOffset>4352888</wp:posOffset>
                </wp:positionH>
                <wp:positionV relativeFrom="paragraph">
                  <wp:posOffset>197933</wp:posOffset>
                </wp:positionV>
                <wp:extent cx="1765935" cy="501650"/>
                <wp:effectExtent l="704850" t="0" r="24765" b="336550"/>
                <wp:wrapNone/>
                <wp:docPr id="41" name="Legende mit Linie 2 41"/>
                <wp:cNvGraphicFramePr/>
                <a:graphic xmlns:a="http://schemas.openxmlformats.org/drawingml/2006/main">
                  <a:graphicData uri="http://schemas.microsoft.com/office/word/2010/wordprocessingShape">
                    <wps:wsp>
                      <wps:cNvSpPr/>
                      <wps:spPr>
                        <a:xfrm>
                          <a:off x="0" y="0"/>
                          <a:ext cx="1765935" cy="501650"/>
                        </a:xfrm>
                        <a:prstGeom prst="borderCallout2">
                          <a:avLst>
                            <a:gd name="adj1" fmla="val 16963"/>
                            <a:gd name="adj2" fmla="val 805"/>
                            <a:gd name="adj3" fmla="val 18750"/>
                            <a:gd name="adj4" fmla="val -16667"/>
                            <a:gd name="adj5" fmla="val 166111"/>
                            <a:gd name="adj6" fmla="val -39219"/>
                          </a:avLst>
                        </a:prstGeom>
                      </wps:spPr>
                      <wps:style>
                        <a:lnRef idx="2">
                          <a:schemeClr val="accent6"/>
                        </a:lnRef>
                        <a:fillRef idx="1">
                          <a:schemeClr val="lt1"/>
                        </a:fillRef>
                        <a:effectRef idx="0">
                          <a:schemeClr val="accent6"/>
                        </a:effectRef>
                        <a:fontRef idx="minor">
                          <a:schemeClr val="dk1"/>
                        </a:fontRef>
                      </wps:style>
                      <wps:txbx>
                        <w:txbxContent>
                          <w:p w:rsidR="00700B64" w:rsidRPr="00942148" w:rsidRDefault="000E0909" w:rsidP="00700B64">
                            <w:pPr>
                              <w:pStyle w:val="Antwort"/>
                              <w:spacing w:before="0" w:after="0"/>
                              <w:ind w:left="0"/>
                            </w:pPr>
                            <w:r>
                              <w:t>Messanschluss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876D40" id="Legende mit Linie 2 41" o:spid="_x0000_s1039" type="#_x0000_t48" style="position:absolute;left:0;text-align:left;margin-left:342.75pt;margin-top:15.6pt;width:139.05pt;height:39.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" adj="-8471,35880,,,174,3664" fillcolor="white [3201]" strokecolor="#f79646 [3209]" strokeweight="2pt">
                <v:textbox>
                  <w:txbxContent>
                    <w:p w:rsidR="00700B64" w:rsidRPr="00942148" w:rsidRDefault="000E0909" w:rsidP="00700B64">
                      <w:pPr>
                        <w:pStyle w:val="Antwort"/>
                        <w:spacing w:before="0" w:after="0"/>
                        <w:ind w:left="0"/>
                      </w:pPr>
                      <w:r>
                        <w:t>Messanschluss</w:t>
                      </w:r>
                    </w:p>
                  </w:txbxContent>
                </v:textbox>
                <o:callout v:ext="edit" minusy="t"/>
                <w10:wrap anchorx="margin"/>
              </v:shape>
            </w:pict>
          </mc:Fallback>
        </mc:AlternateContent>
      </w:r>
    </w:p>
    <w:p w:rsidR="00C67442" w:rsidRDefault="00700B64" w:rsidP="00456D69">
      <w:pPr>
        <w:pStyle w:val="Textkrper-Zeileneinzug"/>
      </w:pPr>
      <w:r>
        <w:rPr>
          <w:noProof/>
          <w:lang w:val="en-US" w:eastAsia="zh-CN"/>
        </w:rPr>
        <mc:AlternateContent>
          <mc:Choice Requires="wps">
            <w:drawing>
              <wp:anchor distT="0" distB="0" distL="114300" distR="114300" simplePos="0" relativeHeight="251713536" behindDoc="0" locked="0" layoutInCell="1" allowOverlap="1" wp14:anchorId="29437C37" wp14:editId="1D01241F">
                <wp:simplePos x="0" y="0"/>
                <wp:positionH relativeFrom="margin">
                  <wp:align>left</wp:align>
                </wp:positionH>
                <wp:positionV relativeFrom="paragraph">
                  <wp:posOffset>191472</wp:posOffset>
                </wp:positionV>
                <wp:extent cx="1451610" cy="860425"/>
                <wp:effectExtent l="0" t="0" r="1062990" b="15875"/>
                <wp:wrapNone/>
                <wp:docPr id="44" name="Legende mit Linie 2 44"/>
                <wp:cNvGraphicFramePr/>
                <a:graphic xmlns:a="http://schemas.openxmlformats.org/drawingml/2006/main">
                  <a:graphicData uri="http://schemas.microsoft.com/office/word/2010/wordprocessingShape">
                    <wps:wsp>
                      <wps:cNvSpPr/>
                      <wps:spPr>
                        <a:xfrm flipH="1">
                          <a:off x="896471" y="8964706"/>
                          <a:ext cx="1451610" cy="860425"/>
                        </a:xfrm>
                        <a:prstGeom prst="borderCallout2">
                          <a:avLst>
                            <a:gd name="adj1" fmla="val 16963"/>
                            <a:gd name="adj2" fmla="val 805"/>
                            <a:gd name="adj3" fmla="val 18750"/>
                            <a:gd name="adj4" fmla="val -16667"/>
                            <a:gd name="adj5" fmla="val 73114"/>
                            <a:gd name="adj6" fmla="val -72201"/>
                          </a:avLst>
                        </a:prstGeom>
                      </wps:spPr>
                      <wps:style>
                        <a:lnRef idx="2">
                          <a:schemeClr val="accent6"/>
                        </a:lnRef>
                        <a:fillRef idx="1">
                          <a:schemeClr val="lt1"/>
                        </a:fillRef>
                        <a:effectRef idx="0">
                          <a:schemeClr val="accent6"/>
                        </a:effectRef>
                        <a:fontRef idx="minor">
                          <a:schemeClr val="dk1"/>
                        </a:fontRef>
                      </wps:style>
                      <wps:txbx>
                        <w:txbxContent>
                          <w:p w:rsidR="00700B64" w:rsidRPr="00942148" w:rsidRDefault="000E0909" w:rsidP="00700B64">
                            <w:pPr>
                              <w:pStyle w:val="Antwort"/>
                              <w:spacing w:before="0" w:after="0"/>
                              <w:ind w:left="0"/>
                            </w:pPr>
                            <w:r>
                              <w:t>10A</w:t>
                            </w:r>
                            <w:r>
                              <w:t xml:space="preserve"> </w:t>
                            </w:r>
                            <w:r w:rsidR="001D6D5B">
                              <w:t>Anschluss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37C37" id="Legende mit Linie 2 44" o:spid="_x0000_s1040" type="#_x0000_t48" style="position:absolute;left:0;text-align:left;margin-left:0;margin-top:15.1pt;width:114.3pt;height:67.75pt;flip:x;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" adj="-15595,15793,,,174,3664" fillcolor="white [3201]" strokecolor="#f79646 [3209]" strokeweight="2pt">
                <v:textbox>
                  <w:txbxContent>
                    <w:p w:rsidR="00700B64" w:rsidRPr="00942148" w:rsidRDefault="000E0909" w:rsidP="00700B64">
                      <w:pPr>
                        <w:pStyle w:val="Antwort"/>
                        <w:spacing w:before="0" w:after="0"/>
                        <w:ind w:left="0"/>
                      </w:pPr>
                      <w:r>
                        <w:t>10A</w:t>
                      </w:r>
                      <w:r>
                        <w:t xml:space="preserve"> </w:t>
                      </w:r>
                      <w:r w:rsidR="001D6D5B">
                        <w:t>Anschluss</w:t>
                      </w:r>
                    </w:p>
                  </w:txbxContent>
                </v:textbox>
                <o:callout v:ext="edit" minusy="t"/>
                <w10:wrap anchorx="margin"/>
              </v:shape>
            </w:pict>
          </mc:Fallback>
        </mc:AlternateContent>
      </w:r>
    </w:p>
    <w:p w:rsidR="00C67442" w:rsidRDefault="00C67442" w:rsidP="00456D69">
      <w:pPr>
        <w:pStyle w:val="Textkrper-Zeileneinzug"/>
      </w:pPr>
    </w:p>
    <w:p w:rsidR="00942148" w:rsidRDefault="00942148" w:rsidP="00456D69">
      <w:pPr>
        <w:pStyle w:val="Textkrper-Zeileneinzug"/>
      </w:pPr>
    </w:p>
    <w:p w:rsidR="00942148" w:rsidRDefault="00942148" w:rsidP="00456D69">
      <w:pPr>
        <w:pStyle w:val="Textkrper-Zeileneinzug"/>
      </w:pPr>
    </w:p>
    <w:p w:rsidR="00700B64" w:rsidRDefault="00700B64">
      <w:pPr>
        <w:rPr>
          <w:rFonts w:ascii="Verdana" w:hAnsi="Verdana"/>
          <w:lang w:val="de-CH"/>
        </w:rPr>
      </w:pPr>
      <w:r>
        <w:br w:type="page"/>
      </w:r>
    </w:p>
    <w:p w:rsidR="00942148" w:rsidRDefault="00091604" w:rsidP="00456D69">
      <w:pPr>
        <w:pStyle w:val="Textkrper-Zeileneinzug"/>
      </w:pPr>
      <w:r>
        <w:lastRenderedPageBreak/>
        <w:t>Erklären Sie den Unterschied zwischen dem analogen und dem digitalen Messverfahren.</w:t>
      </w:r>
    </w:p>
    <w:p w:rsidR="001D2FA9" w:rsidRDefault="001D6D5B" w:rsidP="001D2FA9">
      <w:pPr>
        <w:pStyle w:val="Antwort"/>
        <w:ind w:left="708"/>
      </w:pPr>
      <w:r>
        <w:t>Analog: empfindlicher, beliebige Werte, Bereiche besser sichtbar.</w:t>
      </w:r>
    </w:p>
    <w:p w:rsidR="000E0909" w:rsidRDefault="000E0909" w:rsidP="001D2FA9">
      <w:pPr>
        <w:pStyle w:val="Antwort"/>
        <w:ind w:left="708"/>
      </w:pPr>
      <w:r>
        <w:t xml:space="preserve">           Folgt der Zieger stetig der Messgrösse (stufenlos)</w:t>
      </w:r>
    </w:p>
    <w:p w:rsidR="001D2FA9" w:rsidRDefault="000E0909" w:rsidP="001D2FA9">
      <w:pPr>
        <w:pStyle w:val="Antwort"/>
        <w:ind w:left="708"/>
      </w:pPr>
      <w:r>
        <w:t xml:space="preserve">Digital: wenig </w:t>
      </w:r>
      <w:proofErr w:type="spellStart"/>
      <w:r>
        <w:t>Abmessfehler</w:t>
      </w:r>
      <w:proofErr w:type="spellEnd"/>
      <w:r>
        <w:t>, Messstellung nicht vorgegeben</w:t>
      </w:r>
    </w:p>
    <w:p w:rsidR="000E0909" w:rsidRDefault="000E0909" w:rsidP="000E0909">
      <w:pPr>
        <w:pStyle w:val="Antwort"/>
        <w:ind w:left="708"/>
      </w:pPr>
      <w:r>
        <w:t xml:space="preserve">         Die Messgrösse wird in fest vorgegebenen Schritten abgetastet </w:t>
      </w:r>
    </w:p>
    <w:p w:rsidR="000E0909" w:rsidRDefault="000E0909" w:rsidP="000E0909">
      <w:pPr>
        <w:pStyle w:val="Antwort"/>
        <w:ind w:left="708"/>
      </w:pPr>
      <w:r>
        <w:t xml:space="preserve">     (stufig) und in eine Zahl umgewandelt und in Ziffern umgewandelt</w:t>
      </w:r>
    </w:p>
    <w:p w:rsidR="00091604" w:rsidRDefault="00091604" w:rsidP="001D2FA9">
      <w:pPr>
        <w:pStyle w:val="Antwort"/>
        <w:ind w:left="708"/>
      </w:pPr>
    </w:p>
    <w:p w:rsidR="00091604" w:rsidRDefault="00091604" w:rsidP="00456D69">
      <w:pPr>
        <w:pStyle w:val="Textkrper-Zeileneinzug"/>
      </w:pPr>
      <w:r>
        <w:t>Erklären Sie die Symbole auf der abgebildeten Skale von links nach rechts.</w:t>
      </w:r>
    </w:p>
    <w:p w:rsidR="00091604" w:rsidRDefault="00091604" w:rsidP="00456D69">
      <w:pPr>
        <w:pStyle w:val="Textkrper-Zeileneinzug"/>
      </w:pPr>
      <w:r w:rsidRPr="00091604">
        <w:rPr>
          <w:noProof/>
          <w:lang w:val="en-US" w:eastAsia="zh-CN"/>
        </w:rPr>
        <w:drawing>
          <wp:inline distT="0" distB="0" distL="0" distR="0" wp14:anchorId="288A7F9B" wp14:editId="6B2A5656">
            <wp:extent cx="3343835" cy="3343835"/>
            <wp:effectExtent l="0" t="0" r="9525"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7549" cy="3367549"/>
                    </a:xfrm>
                    <a:prstGeom prst="rect">
                      <a:avLst/>
                    </a:prstGeom>
                  </pic:spPr>
                </pic:pic>
              </a:graphicData>
            </a:graphic>
          </wp:inline>
        </w:drawing>
      </w:r>
    </w:p>
    <w:p w:rsidR="00BE28C9" w:rsidRDefault="00BE28C9" w:rsidP="00BE28C9">
      <w:pPr>
        <w:pStyle w:val="Antwort"/>
        <w:ind w:left="708"/>
      </w:pPr>
    </w:p>
    <w:p w:rsidR="000E0909" w:rsidRDefault="000E0909" w:rsidP="000E0909">
      <w:pPr>
        <w:pStyle w:val="Antwort"/>
        <w:numPr>
          <w:ilvl w:val="0"/>
          <w:numId w:val="15"/>
        </w:numPr>
      </w:pPr>
      <w:r>
        <w:t>Drehspulenmesswerk</w:t>
      </w:r>
    </w:p>
    <w:p w:rsidR="000E0909" w:rsidRDefault="000E0909" w:rsidP="000E0909">
      <w:pPr>
        <w:pStyle w:val="Antwort"/>
        <w:numPr>
          <w:ilvl w:val="0"/>
          <w:numId w:val="15"/>
        </w:numPr>
      </w:pPr>
      <w:r>
        <w:t>Gleichrichter</w:t>
      </w:r>
      <w:r w:rsidR="00B439BD">
        <w:t xml:space="preserve"> </w:t>
      </w:r>
    </w:p>
    <w:p w:rsidR="000E0909" w:rsidRDefault="000E0909" w:rsidP="000E0909">
      <w:pPr>
        <w:pStyle w:val="Antwort"/>
        <w:numPr>
          <w:ilvl w:val="0"/>
          <w:numId w:val="15"/>
        </w:numPr>
      </w:pPr>
      <w:r>
        <w:t>Genauigkeitsklasse (1.5% vom Skalenendwert 300 V)</w:t>
      </w:r>
    </w:p>
    <w:p w:rsidR="000E0909" w:rsidRDefault="000E0909" w:rsidP="000E0909">
      <w:pPr>
        <w:pStyle w:val="Antwort"/>
        <w:numPr>
          <w:ilvl w:val="0"/>
          <w:numId w:val="15"/>
        </w:numPr>
      </w:pPr>
      <w:r>
        <w:t>Strom Art  (Wechselstrom)</w:t>
      </w:r>
    </w:p>
    <w:p w:rsidR="001D2FA9" w:rsidRDefault="00B439BD" w:rsidP="000E0909">
      <w:pPr>
        <w:pStyle w:val="Antwort"/>
        <w:numPr>
          <w:ilvl w:val="0"/>
          <w:numId w:val="15"/>
        </w:numPr>
      </w:pPr>
      <w:r>
        <w:t>Senkrechte Gebrauchslage</w:t>
      </w:r>
    </w:p>
    <w:p w:rsidR="001D2FA9" w:rsidRDefault="001D2FA9" w:rsidP="000E0909">
      <w:pPr>
        <w:pStyle w:val="Antwort"/>
        <w:ind w:left="0"/>
      </w:pPr>
    </w:p>
    <w:p w:rsidR="00091604" w:rsidRDefault="00091604" w:rsidP="00456D69">
      <w:pPr>
        <w:pStyle w:val="Textkrper-Zeileneinzug"/>
      </w:pPr>
      <w:r>
        <w:t xml:space="preserve">Wie </w:t>
      </w:r>
      <w:r w:rsidR="00DB38E3">
        <w:t>wird</w:t>
      </w:r>
      <w:r>
        <w:t xml:space="preserve"> beim Analoginstrument bzw. beim Digitalinstrument die Genauigkeit angegeben</w:t>
      </w:r>
      <w:r w:rsidR="00DB38E3">
        <w:t>?</w:t>
      </w:r>
      <w:r w:rsidR="00B439BD">
        <w:t xml:space="preserve"> </w:t>
      </w:r>
    </w:p>
    <w:p w:rsidR="00B439BD" w:rsidRDefault="00B439BD" w:rsidP="00456D69">
      <w:pPr>
        <w:pStyle w:val="Textkrper-Zeileneinzug"/>
      </w:pPr>
      <w:r>
        <w:t>Analog: Genauig</w:t>
      </w:r>
      <w:r w:rsidR="000E0909">
        <w:t>keitsklasse/ Abweichung vom Skalenendwert in %</w:t>
      </w:r>
    </w:p>
    <w:p w:rsidR="00B439BD" w:rsidRDefault="00B439BD" w:rsidP="00456D69">
      <w:pPr>
        <w:pStyle w:val="Textkrper-Zeileneinzug"/>
      </w:pPr>
      <w:r>
        <w:t xml:space="preserve">Digital: Abweichung vom </w:t>
      </w:r>
      <w:r w:rsidR="000E0909">
        <w:t>angezeigten</w:t>
      </w:r>
      <w:r>
        <w:t xml:space="preserve"> Wert</w:t>
      </w:r>
      <w:r w:rsidR="000E0909">
        <w:t xml:space="preserve"> in % + Kippen</w:t>
      </w:r>
      <w:r>
        <w:t xml:space="preserve"> der letzten Ziffer</w:t>
      </w:r>
      <w:r w:rsidR="000E0909">
        <w:t xml:space="preserve"> in </w:t>
      </w:r>
      <w:proofErr w:type="spellStart"/>
      <w:r w:rsidR="000E0909">
        <w:t>digit</w:t>
      </w:r>
      <w:proofErr w:type="spellEnd"/>
    </w:p>
    <w:p w:rsidR="003965DA" w:rsidRDefault="003965DA" w:rsidP="003965DA">
      <w:pPr>
        <w:pStyle w:val="Antwort"/>
        <w:ind w:left="708"/>
      </w:pPr>
      <w:bookmarkStart w:id="14" w:name="_GoBack"/>
      <w:bookmarkEnd w:id="14"/>
    </w:p>
    <w:p w:rsidR="001D2FA9" w:rsidRDefault="001D2FA9" w:rsidP="003965DA">
      <w:pPr>
        <w:pStyle w:val="Antwort"/>
        <w:ind w:left="708"/>
      </w:pPr>
    </w:p>
    <w:p w:rsidR="001D2FA9" w:rsidRDefault="001D2FA9" w:rsidP="002C04D5">
      <w:pPr>
        <w:pStyle w:val="Antwort"/>
        <w:ind w:left="0"/>
      </w:pPr>
    </w:p>
    <w:sectPr w:rsidR="001D2FA9" w:rsidSect="00AC5F10">
      <w:headerReference w:type="default" r:id="rId30"/>
      <w:footerReference w:type="default" r:id="rId31"/>
      <w:pgSz w:w="11907" w:h="16840" w:code="9"/>
      <w:pgMar w:top="851" w:right="851" w:bottom="851" w:left="1418" w:header="851" w:footer="737" w:gutter="0"/>
      <w:pgBorders>
        <w:top w:val="single" w:sz="8" w:space="0" w:color="auto"/>
        <w:left w:val="single" w:sz="8" w:space="0" w:color="auto"/>
        <w:bottom w:val="single" w:sz="8" w:space="0" w:color="auto"/>
        <w:right w:val="single" w:sz="8" w:space="0"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4C56" w:rsidRDefault="00254C56">
      <w:r>
        <w:separator/>
      </w:r>
    </w:p>
  </w:endnote>
  <w:endnote w:type="continuationSeparator" w:id="0">
    <w:p w:rsidR="00254C56" w:rsidRDefault="00254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1D1C" w:rsidRDefault="00961D1C" w:rsidP="00587825">
    <w:pPr>
      <w:pStyle w:val="Fuzeile"/>
      <w:tabs>
        <w:tab w:val="left" w:pos="9072"/>
        <w:tab w:val="right" w:pos="15168"/>
      </w:tabs>
      <w:rPr>
        <w:rFonts w:ascii="Arial" w:hAnsi="Arial"/>
        <w:sz w:val="12"/>
        <w:lang w:val="de-CH"/>
      </w:rPr>
    </w:pPr>
    <w:r>
      <w:rPr>
        <w:rFonts w:ascii="Arial" w:hAnsi="Arial"/>
        <w:sz w:val="12"/>
        <w:lang w:val="de-CH"/>
      </w:rPr>
      <w:t xml:space="preserve">Datum: </w:t>
    </w:r>
    <w:r w:rsidR="007F57A5">
      <w:rPr>
        <w:rFonts w:ascii="Arial" w:hAnsi="Arial"/>
        <w:sz w:val="12"/>
        <w:lang w:val="de-CH"/>
      </w:rPr>
      <w:fldChar w:fldCharType="begin"/>
    </w:r>
    <w:r>
      <w:rPr>
        <w:rFonts w:ascii="Arial" w:hAnsi="Arial"/>
        <w:sz w:val="12"/>
        <w:lang w:val="de-CH"/>
      </w:rPr>
      <w:instrText xml:space="preserve"> DATE \@ "dd.MM.yy" </w:instrText>
    </w:r>
    <w:r w:rsidR="007F57A5">
      <w:rPr>
        <w:rFonts w:ascii="Arial" w:hAnsi="Arial"/>
        <w:sz w:val="12"/>
        <w:lang w:val="de-CH"/>
      </w:rPr>
      <w:fldChar w:fldCharType="separate"/>
    </w:r>
    <w:r w:rsidR="002837DA">
      <w:rPr>
        <w:rFonts w:ascii="Arial" w:hAnsi="Arial"/>
        <w:noProof/>
        <w:sz w:val="12"/>
        <w:lang w:val="de-CH"/>
      </w:rPr>
      <w:t>14.12.15</w:t>
    </w:r>
    <w:r w:rsidR="007F57A5">
      <w:rPr>
        <w:rFonts w:ascii="Arial" w:hAnsi="Arial"/>
        <w:sz w:val="12"/>
        <w:lang w:val="de-CH"/>
      </w:rPr>
      <w:fldChar w:fldCharType="end"/>
    </w:r>
    <w:r>
      <w:rPr>
        <w:rFonts w:ascii="Arial" w:hAnsi="Arial"/>
        <w:sz w:val="12"/>
        <w:lang w:val="de-CH"/>
      </w:rPr>
      <w:t xml:space="preserve"> / Re</w:t>
    </w:r>
    <w:r>
      <w:rPr>
        <w:rFonts w:ascii="Arial" w:hAnsi="Arial"/>
        <w:sz w:val="12"/>
        <w:lang w:val="de-CH"/>
      </w:rPr>
      <w:tab/>
    </w:r>
    <w:r>
      <w:rPr>
        <w:rFonts w:ascii="Arial" w:hAnsi="Arial"/>
        <w:sz w:val="12"/>
        <w:lang w:val="de-CH"/>
      </w:rPr>
      <w:tab/>
      <w:t xml:space="preserve">Seite: </w:t>
    </w:r>
    <w:r w:rsidR="007F57A5" w:rsidRPr="00457947">
      <w:rPr>
        <w:rFonts w:ascii="Arial" w:hAnsi="Arial"/>
        <w:sz w:val="12"/>
        <w:lang w:val="de-CH"/>
      </w:rPr>
      <w:fldChar w:fldCharType="begin"/>
    </w:r>
    <w:r w:rsidRPr="00457947">
      <w:rPr>
        <w:rFonts w:ascii="Arial" w:hAnsi="Arial"/>
        <w:sz w:val="12"/>
        <w:lang w:val="de-CH"/>
      </w:rPr>
      <w:instrText xml:space="preserve"> PAGE   \* MERGEFORMAT </w:instrText>
    </w:r>
    <w:r w:rsidR="007F57A5" w:rsidRPr="00457947">
      <w:rPr>
        <w:rFonts w:ascii="Arial" w:hAnsi="Arial"/>
        <w:sz w:val="12"/>
        <w:lang w:val="de-CH"/>
      </w:rPr>
      <w:fldChar w:fldCharType="separate"/>
    </w:r>
    <w:r w:rsidR="002C04D5">
      <w:rPr>
        <w:rFonts w:ascii="Arial" w:hAnsi="Arial"/>
        <w:noProof/>
        <w:sz w:val="12"/>
        <w:lang w:val="de-CH"/>
      </w:rPr>
      <w:t>14</w:t>
    </w:r>
    <w:r w:rsidR="007F57A5" w:rsidRPr="00457947">
      <w:rPr>
        <w:rFonts w:ascii="Arial" w:hAnsi="Arial"/>
        <w:sz w:val="12"/>
        <w:lang w:val="de-CH"/>
      </w:rPr>
      <w:fldChar w:fldCharType="end"/>
    </w:r>
    <w:r>
      <w:rPr>
        <w:rStyle w:val="Seitenzahl"/>
        <w:rFonts w:ascii="Arial" w:hAnsi="Arial"/>
        <w:sz w:val="16"/>
      </w:rPr>
      <w:br/>
    </w:r>
    <w:r>
      <w:rPr>
        <w:rStyle w:val="Seitenzahl"/>
        <w:rFonts w:ascii="Arial" w:hAnsi="Arial"/>
        <w:sz w:val="12"/>
      </w:rPr>
      <w:t xml:space="preserve">Datei: </w:t>
    </w:r>
    <w:r w:rsidR="007F57A5">
      <w:rPr>
        <w:rStyle w:val="Seitenzahl"/>
        <w:rFonts w:ascii="Arial" w:hAnsi="Arial"/>
        <w:snapToGrid w:val="0"/>
        <w:sz w:val="12"/>
      </w:rPr>
      <w:fldChar w:fldCharType="begin"/>
    </w:r>
    <w:r>
      <w:rPr>
        <w:rStyle w:val="Seitenzahl"/>
        <w:rFonts w:ascii="Arial" w:hAnsi="Arial"/>
        <w:snapToGrid w:val="0"/>
        <w:sz w:val="12"/>
      </w:rPr>
      <w:instrText xml:space="preserve"> FILENAME </w:instrText>
    </w:r>
    <w:r w:rsidR="007F57A5">
      <w:rPr>
        <w:rStyle w:val="Seitenzahl"/>
        <w:rFonts w:ascii="Arial" w:hAnsi="Arial"/>
        <w:snapToGrid w:val="0"/>
        <w:sz w:val="12"/>
      </w:rPr>
      <w:fldChar w:fldCharType="separate"/>
    </w:r>
    <w:r w:rsidR="00BC09BD">
      <w:rPr>
        <w:rStyle w:val="Seitenzahl"/>
        <w:rFonts w:ascii="Arial" w:hAnsi="Arial"/>
        <w:noProof/>
        <w:snapToGrid w:val="0"/>
        <w:sz w:val="12"/>
      </w:rPr>
      <w:t>LA13_Digitale_und_analoge_Messgeraete.docx</w:t>
    </w:r>
    <w:r w:rsidR="007F57A5">
      <w:rPr>
        <w:rStyle w:val="Seitenzahl"/>
        <w:rFonts w:ascii="Arial" w:hAnsi="Arial"/>
        <w:snapToGrid w:val="0"/>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4C56" w:rsidRDefault="00254C56">
      <w:r>
        <w:separator/>
      </w:r>
    </w:p>
  </w:footnote>
  <w:footnote w:type="continuationSeparator" w:id="0">
    <w:p w:rsidR="00254C56" w:rsidRDefault="00254C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9"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34"/>
      <w:gridCol w:w="1985"/>
      <w:gridCol w:w="5528"/>
      <w:gridCol w:w="992"/>
    </w:tblGrid>
    <w:tr w:rsidR="00961D1C" w:rsidTr="00682EB1">
      <w:trPr>
        <w:cantSplit/>
        <w:trHeight w:val="320"/>
      </w:trPr>
      <w:tc>
        <w:tcPr>
          <w:tcW w:w="1134" w:type="dxa"/>
          <w:vMerge w:val="restart"/>
          <w:tcBorders>
            <w:top w:val="nil"/>
            <w:left w:val="nil"/>
            <w:bottom w:val="single" w:sz="8" w:space="0" w:color="auto"/>
            <w:right w:val="nil"/>
          </w:tcBorders>
        </w:tcPr>
        <w:p w:rsidR="00961D1C" w:rsidRDefault="006677BA">
          <w:pPr>
            <w:pStyle w:val="Kopfzeile"/>
            <w:tabs>
              <w:tab w:val="clear" w:pos="4536"/>
              <w:tab w:val="clear" w:pos="9072"/>
            </w:tabs>
            <w:spacing w:before="120" w:after="40"/>
            <w:rPr>
              <w:rFonts w:ascii="Arial" w:hAnsi="Arial"/>
              <w:lang w:val="de-CH"/>
            </w:rPr>
          </w:pPr>
          <w:r>
            <w:rPr>
              <w:rFonts w:ascii="Arial" w:hAnsi="Arial"/>
              <w:noProof/>
              <w:lang w:val="en-US" w:eastAsia="zh-CN"/>
            </w:rPr>
            <mc:AlternateContent>
              <mc:Choice Requires="wps">
                <w:drawing>
                  <wp:anchor distT="0" distB="0" distL="114300" distR="114300" simplePos="0" relativeHeight="251657728" behindDoc="0" locked="0" layoutInCell="0" allowOverlap="1" wp14:anchorId="3CFCE445" wp14:editId="4CCE01FC">
                    <wp:simplePos x="0" y="0"/>
                    <wp:positionH relativeFrom="column">
                      <wp:posOffset>-41985</wp:posOffset>
                    </wp:positionH>
                    <wp:positionV relativeFrom="paragraph">
                      <wp:posOffset>7620</wp:posOffset>
                    </wp:positionV>
                    <wp:extent cx="681990" cy="489585"/>
                    <wp:effectExtent l="0" t="0" r="3810" b="5715"/>
                    <wp:wrapNone/>
                    <wp:docPr id="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48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D1C" w:rsidRDefault="00961D1C" w:rsidP="007F38DE">
                                <w:r>
                                  <w:rPr>
                                    <w:noProof/>
                                    <w:lang w:val="en-US" w:eastAsia="zh-CN"/>
                                  </w:rPr>
                                  <w:drawing>
                                    <wp:inline distT="0" distB="0" distL="0" distR="0" wp14:anchorId="0B3737BB" wp14:editId="6061C305">
                                      <wp:extent cx="607060" cy="424180"/>
                                      <wp:effectExtent l="19050" t="0" r="2540" b="0"/>
                                      <wp:docPr id="50" name="Bild 2" descr="b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b1"/>
                                              <pic:cNvPicPr>
                                                <a:picLocks noChangeAspect="1" noChangeArrowheads="1"/>
                                              </pic:cNvPicPr>
                                            </pic:nvPicPr>
                                            <pic:blipFill>
                                              <a:blip r:embed="rId1"/>
                                              <a:srcRect/>
                                              <a:stretch>
                                                <a:fillRect/>
                                              </a:stretch>
                                            </pic:blipFill>
                                            <pic:spPr bwMode="auto">
                                              <a:xfrm>
                                                <a:off x="0" y="0"/>
                                                <a:ext cx="607060" cy="424180"/>
                                              </a:xfrm>
                                              <a:prstGeom prst="rect">
                                                <a:avLst/>
                                              </a:prstGeom>
                                              <a:noFill/>
                                              <a:ln w="9525">
                                                <a:noFill/>
                                                <a:miter lim="800000"/>
                                                <a:headEnd/>
                                                <a:tailEnd/>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FCE445" id="_x0000_t202" coordsize="21600,21600" o:spt="202" path="m,l,21600r21600,l21600,xe">
                    <v:stroke joinstyle="miter"/>
                    <v:path gradientshapeok="t" o:connecttype="rect"/>
                  </v:shapetype>
                  <v:shape id="Text Box 10" o:spid="_x0000_s1041" type="#_x0000_t202" style="position:absolute;margin-left:-3.3pt;margin-top:.6pt;width:53.7pt;height:38.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" o:allowincell="f" filled="f" stroked="f">
                    <v:textbox inset="1mm,1mm,1mm,1mm">
                      <w:txbxContent>
                        <w:p w:rsidR="00961D1C" w:rsidRDefault="00961D1C" w:rsidP="007F38DE">
                          <w:r>
                            <w:rPr>
                              <w:noProof/>
                              <w:lang w:val="de-CH" w:eastAsia="de-CH"/>
                            </w:rPr>
                            <w:drawing>
                              <wp:inline distT="0" distB="0" distL="0" distR="0" wp14:anchorId="0B3737BB" wp14:editId="6061C305">
                                <wp:extent cx="607060" cy="424180"/>
                                <wp:effectExtent l="19050" t="0" r="2540" b="0"/>
                                <wp:docPr id="50" name="Bild 2" descr="b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b1"/>
                                        <pic:cNvPicPr>
                                          <a:picLocks noChangeAspect="1" noChangeArrowheads="1"/>
                                        </pic:cNvPicPr>
                                      </pic:nvPicPr>
                                      <pic:blipFill>
                                        <a:blip r:embed="rId2"/>
                                        <a:srcRect/>
                                        <a:stretch>
                                          <a:fillRect/>
                                        </a:stretch>
                                      </pic:blipFill>
                                      <pic:spPr bwMode="auto">
                                        <a:xfrm>
                                          <a:off x="0" y="0"/>
                                          <a:ext cx="607060" cy="424180"/>
                                        </a:xfrm>
                                        <a:prstGeom prst="rect">
                                          <a:avLst/>
                                        </a:prstGeom>
                                        <a:noFill/>
                                        <a:ln w="9525">
                                          <a:noFill/>
                                          <a:miter lim="800000"/>
                                          <a:headEnd/>
                                          <a:tailEnd/>
                                        </a:ln>
                                      </pic:spPr>
                                    </pic:pic>
                                  </a:graphicData>
                                </a:graphic>
                              </wp:inline>
                            </w:drawing>
                          </w:r>
                        </w:p>
                      </w:txbxContent>
                    </v:textbox>
                  </v:shape>
                </w:pict>
              </mc:Fallback>
            </mc:AlternateContent>
          </w:r>
        </w:p>
      </w:tc>
      <w:tc>
        <w:tcPr>
          <w:tcW w:w="1985" w:type="dxa"/>
          <w:tcBorders>
            <w:top w:val="nil"/>
            <w:left w:val="single" w:sz="8" w:space="0" w:color="auto"/>
            <w:bottom w:val="nil"/>
            <w:right w:val="single" w:sz="8" w:space="0" w:color="auto"/>
          </w:tcBorders>
        </w:tcPr>
        <w:p w:rsidR="00961D1C" w:rsidRDefault="00961D1C">
          <w:pPr>
            <w:pStyle w:val="Kopfzeile"/>
            <w:tabs>
              <w:tab w:val="clear" w:pos="4536"/>
              <w:tab w:val="clear" w:pos="9072"/>
            </w:tabs>
            <w:spacing w:before="120" w:after="40"/>
            <w:rPr>
              <w:rFonts w:ascii="Arial" w:hAnsi="Arial"/>
              <w:lang w:val="de-CH"/>
            </w:rPr>
          </w:pPr>
          <w:r>
            <w:rPr>
              <w:rFonts w:ascii="Arial" w:hAnsi="Arial"/>
              <w:lang w:val="de-CH"/>
            </w:rPr>
            <w:t>Fach:</w:t>
          </w:r>
        </w:p>
      </w:tc>
      <w:tc>
        <w:tcPr>
          <w:tcW w:w="5528" w:type="dxa"/>
          <w:tcBorders>
            <w:top w:val="nil"/>
            <w:left w:val="nil"/>
            <w:bottom w:val="nil"/>
            <w:right w:val="single" w:sz="8" w:space="0" w:color="auto"/>
          </w:tcBorders>
        </w:tcPr>
        <w:p w:rsidR="00961D1C" w:rsidRDefault="00961D1C" w:rsidP="002750A4">
          <w:pPr>
            <w:pStyle w:val="Kopfzeile"/>
            <w:tabs>
              <w:tab w:val="clear" w:pos="4536"/>
              <w:tab w:val="clear" w:pos="9072"/>
            </w:tabs>
            <w:spacing w:before="120" w:after="40"/>
            <w:rPr>
              <w:rFonts w:ascii="Arial" w:hAnsi="Arial"/>
              <w:lang w:val="de-CH"/>
            </w:rPr>
          </w:pPr>
          <w:r>
            <w:rPr>
              <w:rFonts w:ascii="Arial" w:hAnsi="Arial"/>
              <w:lang w:val="de-CH"/>
            </w:rPr>
            <w:t>Lern- und Arbeitsauftrag:</w:t>
          </w:r>
        </w:p>
      </w:tc>
      <w:tc>
        <w:tcPr>
          <w:tcW w:w="992" w:type="dxa"/>
          <w:tcBorders>
            <w:top w:val="nil"/>
            <w:left w:val="nil"/>
            <w:bottom w:val="nil"/>
            <w:right w:val="nil"/>
          </w:tcBorders>
        </w:tcPr>
        <w:p w:rsidR="00961D1C" w:rsidRDefault="00961D1C">
          <w:pPr>
            <w:pStyle w:val="Kopfzeile"/>
            <w:tabs>
              <w:tab w:val="clear" w:pos="4536"/>
              <w:tab w:val="clear" w:pos="9072"/>
            </w:tabs>
            <w:spacing w:before="120" w:after="40"/>
            <w:rPr>
              <w:rFonts w:ascii="Arial" w:hAnsi="Arial"/>
              <w:lang w:val="de-CH"/>
            </w:rPr>
          </w:pPr>
          <w:r>
            <w:rPr>
              <w:rFonts w:ascii="Arial" w:hAnsi="Arial"/>
              <w:lang w:val="de-CH"/>
            </w:rPr>
            <w:t>Beruf:</w:t>
          </w:r>
        </w:p>
      </w:tc>
    </w:tr>
    <w:tr w:rsidR="00961D1C" w:rsidTr="00682EB1">
      <w:trPr>
        <w:cantSplit/>
      </w:trPr>
      <w:tc>
        <w:tcPr>
          <w:tcW w:w="1134" w:type="dxa"/>
          <w:vMerge/>
          <w:tcBorders>
            <w:top w:val="single" w:sz="8" w:space="0" w:color="auto"/>
            <w:left w:val="nil"/>
            <w:bottom w:val="single" w:sz="8" w:space="0" w:color="auto"/>
            <w:right w:val="nil"/>
          </w:tcBorders>
        </w:tcPr>
        <w:p w:rsidR="00961D1C" w:rsidRDefault="00961D1C">
          <w:pPr>
            <w:pStyle w:val="Kopfzeile"/>
            <w:tabs>
              <w:tab w:val="clear" w:pos="4536"/>
              <w:tab w:val="clear" w:pos="9072"/>
            </w:tabs>
            <w:spacing w:before="20" w:after="60"/>
            <w:rPr>
              <w:rFonts w:ascii="Arial" w:hAnsi="Arial"/>
              <w:b/>
              <w:sz w:val="24"/>
              <w:lang w:val="de-CH"/>
            </w:rPr>
          </w:pPr>
        </w:p>
      </w:tc>
      <w:tc>
        <w:tcPr>
          <w:tcW w:w="1985" w:type="dxa"/>
          <w:tcBorders>
            <w:top w:val="nil"/>
            <w:left w:val="single" w:sz="8" w:space="0" w:color="auto"/>
            <w:bottom w:val="single" w:sz="8" w:space="0" w:color="auto"/>
            <w:right w:val="single" w:sz="8" w:space="0" w:color="auto"/>
          </w:tcBorders>
        </w:tcPr>
        <w:p w:rsidR="00961D1C" w:rsidRDefault="00961D1C">
          <w:pPr>
            <w:pStyle w:val="Kopfzeile"/>
            <w:tabs>
              <w:tab w:val="clear" w:pos="4536"/>
              <w:tab w:val="clear" w:pos="9072"/>
            </w:tabs>
            <w:spacing w:before="20" w:after="60"/>
            <w:rPr>
              <w:rFonts w:ascii="Arial" w:hAnsi="Arial"/>
              <w:b/>
              <w:sz w:val="24"/>
              <w:lang w:val="de-CH"/>
            </w:rPr>
          </w:pPr>
          <w:r>
            <w:rPr>
              <w:rFonts w:ascii="Arial" w:hAnsi="Arial"/>
              <w:b/>
              <w:sz w:val="24"/>
              <w:lang w:val="de-CH"/>
            </w:rPr>
            <w:t>Elektrotechnik</w:t>
          </w:r>
        </w:p>
      </w:tc>
      <w:tc>
        <w:tcPr>
          <w:tcW w:w="5528" w:type="dxa"/>
          <w:tcBorders>
            <w:top w:val="nil"/>
            <w:left w:val="nil"/>
            <w:bottom w:val="single" w:sz="8" w:space="0" w:color="auto"/>
            <w:right w:val="single" w:sz="8" w:space="0" w:color="auto"/>
          </w:tcBorders>
        </w:tcPr>
        <w:p w:rsidR="00961D1C" w:rsidRDefault="00AA0D94" w:rsidP="00A427E9">
          <w:pPr>
            <w:pStyle w:val="Kopfzeile"/>
            <w:tabs>
              <w:tab w:val="clear" w:pos="4536"/>
              <w:tab w:val="clear" w:pos="9072"/>
            </w:tabs>
            <w:spacing w:before="20" w:after="60"/>
            <w:rPr>
              <w:rFonts w:ascii="Arial" w:hAnsi="Arial"/>
              <w:b/>
              <w:sz w:val="24"/>
              <w:lang w:val="de-CH"/>
            </w:rPr>
          </w:pPr>
          <w:r>
            <w:rPr>
              <w:rFonts w:ascii="Arial" w:hAnsi="Arial"/>
              <w:b/>
              <w:sz w:val="24"/>
              <w:lang w:val="de-CH"/>
            </w:rPr>
            <w:t>Digitale und analoge Messgeräte</w:t>
          </w:r>
        </w:p>
      </w:tc>
      <w:tc>
        <w:tcPr>
          <w:tcW w:w="992" w:type="dxa"/>
          <w:tcBorders>
            <w:top w:val="nil"/>
            <w:left w:val="nil"/>
            <w:bottom w:val="single" w:sz="8" w:space="0" w:color="auto"/>
            <w:right w:val="nil"/>
          </w:tcBorders>
        </w:tcPr>
        <w:p w:rsidR="00961D1C" w:rsidRDefault="00961D1C" w:rsidP="000049C1">
          <w:pPr>
            <w:pStyle w:val="Kopfzeile"/>
            <w:tabs>
              <w:tab w:val="clear" w:pos="4536"/>
              <w:tab w:val="clear" w:pos="9072"/>
            </w:tabs>
            <w:spacing w:before="20" w:after="60"/>
            <w:rPr>
              <w:rFonts w:ascii="Arial" w:hAnsi="Arial"/>
              <w:b/>
              <w:sz w:val="24"/>
              <w:lang w:val="de-CH"/>
            </w:rPr>
          </w:pPr>
          <w:r>
            <w:rPr>
              <w:rFonts w:ascii="Arial" w:hAnsi="Arial"/>
              <w:b/>
              <w:sz w:val="24"/>
              <w:lang w:val="de-CH"/>
            </w:rPr>
            <w:t>AU</w:t>
          </w:r>
          <w:r w:rsidR="000049C1">
            <w:rPr>
              <w:rFonts w:ascii="Arial" w:hAnsi="Arial"/>
              <w:b/>
              <w:sz w:val="24"/>
              <w:lang w:val="de-CH"/>
            </w:rPr>
            <w:t>1</w:t>
          </w:r>
        </w:p>
      </w:tc>
    </w:tr>
  </w:tbl>
  <w:p w:rsidR="00961D1C" w:rsidRDefault="00961D1C">
    <w:pPr>
      <w:pStyle w:val="Kopfzeile"/>
      <w:tabs>
        <w:tab w:val="clear" w:pos="9072"/>
        <w:tab w:val="right" w:pos="15168"/>
      </w:tabs>
      <w:rPr>
        <w:rFonts w:ascii="Arial" w:hAnsi="Arial"/>
        <w:bCs/>
        <w:sz w:val="16"/>
        <w:lang w:val="de-CH"/>
      </w:rPr>
    </w:pPr>
  </w:p>
  <w:p w:rsidR="00961D1C" w:rsidRDefault="00961D1C">
    <w:pPr>
      <w:pStyle w:val="Kopfzeile"/>
      <w:tabs>
        <w:tab w:val="clear" w:pos="9072"/>
        <w:tab w:val="right" w:pos="15168"/>
      </w:tabs>
      <w:spacing w:line="14" w:lineRule="exact"/>
      <w:rPr>
        <w:lang w:val="de-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E0750F"/>
    <w:multiLevelType w:val="hybridMultilevel"/>
    <w:tmpl w:val="287687C6"/>
    <w:lvl w:ilvl="0" w:tplc="04070007">
      <w:start w:val="1"/>
      <w:numFmt w:val="bullet"/>
      <w:lvlText w:val="-"/>
      <w:lvlJc w:val="left"/>
      <w:pPr>
        <w:tabs>
          <w:tab w:val="num" w:pos="1428"/>
        </w:tabs>
        <w:ind w:left="1428" w:hanging="360"/>
      </w:pPr>
      <w:rPr>
        <w:sz w:val="16"/>
      </w:rPr>
    </w:lvl>
    <w:lvl w:ilvl="1" w:tplc="04070003" w:tentative="1">
      <w:start w:val="1"/>
      <w:numFmt w:val="bullet"/>
      <w:lvlText w:val="o"/>
      <w:lvlJc w:val="left"/>
      <w:pPr>
        <w:tabs>
          <w:tab w:val="num" w:pos="2148"/>
        </w:tabs>
        <w:ind w:left="2148" w:hanging="360"/>
      </w:pPr>
      <w:rPr>
        <w:rFonts w:ascii="Courier New" w:hAnsi="Courier New" w:cs="Courier New" w:hint="default"/>
      </w:rPr>
    </w:lvl>
    <w:lvl w:ilvl="2" w:tplc="04070005" w:tentative="1">
      <w:start w:val="1"/>
      <w:numFmt w:val="bullet"/>
      <w:lvlText w:val=""/>
      <w:lvlJc w:val="left"/>
      <w:pPr>
        <w:tabs>
          <w:tab w:val="num" w:pos="2868"/>
        </w:tabs>
        <w:ind w:left="2868" w:hanging="360"/>
      </w:pPr>
      <w:rPr>
        <w:rFonts w:ascii="Wingdings" w:hAnsi="Wingdings" w:hint="default"/>
      </w:rPr>
    </w:lvl>
    <w:lvl w:ilvl="3" w:tplc="04070001" w:tentative="1">
      <w:start w:val="1"/>
      <w:numFmt w:val="bullet"/>
      <w:lvlText w:val=""/>
      <w:lvlJc w:val="left"/>
      <w:pPr>
        <w:tabs>
          <w:tab w:val="num" w:pos="3588"/>
        </w:tabs>
        <w:ind w:left="3588" w:hanging="360"/>
      </w:pPr>
      <w:rPr>
        <w:rFonts w:ascii="Symbol" w:hAnsi="Symbol" w:hint="default"/>
      </w:rPr>
    </w:lvl>
    <w:lvl w:ilvl="4" w:tplc="04070003" w:tentative="1">
      <w:start w:val="1"/>
      <w:numFmt w:val="bullet"/>
      <w:lvlText w:val="o"/>
      <w:lvlJc w:val="left"/>
      <w:pPr>
        <w:tabs>
          <w:tab w:val="num" w:pos="4308"/>
        </w:tabs>
        <w:ind w:left="4308" w:hanging="360"/>
      </w:pPr>
      <w:rPr>
        <w:rFonts w:ascii="Courier New" w:hAnsi="Courier New" w:cs="Courier New" w:hint="default"/>
      </w:rPr>
    </w:lvl>
    <w:lvl w:ilvl="5" w:tplc="04070005" w:tentative="1">
      <w:start w:val="1"/>
      <w:numFmt w:val="bullet"/>
      <w:lvlText w:val=""/>
      <w:lvlJc w:val="left"/>
      <w:pPr>
        <w:tabs>
          <w:tab w:val="num" w:pos="5028"/>
        </w:tabs>
        <w:ind w:left="5028" w:hanging="360"/>
      </w:pPr>
      <w:rPr>
        <w:rFonts w:ascii="Wingdings" w:hAnsi="Wingdings" w:hint="default"/>
      </w:rPr>
    </w:lvl>
    <w:lvl w:ilvl="6" w:tplc="04070001" w:tentative="1">
      <w:start w:val="1"/>
      <w:numFmt w:val="bullet"/>
      <w:lvlText w:val=""/>
      <w:lvlJc w:val="left"/>
      <w:pPr>
        <w:tabs>
          <w:tab w:val="num" w:pos="5748"/>
        </w:tabs>
        <w:ind w:left="5748" w:hanging="360"/>
      </w:pPr>
      <w:rPr>
        <w:rFonts w:ascii="Symbol" w:hAnsi="Symbol" w:hint="default"/>
      </w:rPr>
    </w:lvl>
    <w:lvl w:ilvl="7" w:tplc="04070003" w:tentative="1">
      <w:start w:val="1"/>
      <w:numFmt w:val="bullet"/>
      <w:lvlText w:val="o"/>
      <w:lvlJc w:val="left"/>
      <w:pPr>
        <w:tabs>
          <w:tab w:val="num" w:pos="6468"/>
        </w:tabs>
        <w:ind w:left="6468" w:hanging="360"/>
      </w:pPr>
      <w:rPr>
        <w:rFonts w:ascii="Courier New" w:hAnsi="Courier New" w:cs="Courier New" w:hint="default"/>
      </w:rPr>
    </w:lvl>
    <w:lvl w:ilvl="8" w:tplc="0407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08AA1A9B"/>
    <w:multiLevelType w:val="hybridMultilevel"/>
    <w:tmpl w:val="DC76251A"/>
    <w:lvl w:ilvl="0" w:tplc="08070001">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2" w15:restartNumberingAfterBreak="0">
    <w:nsid w:val="0B463B33"/>
    <w:multiLevelType w:val="hybridMultilevel"/>
    <w:tmpl w:val="B6CC43D0"/>
    <w:lvl w:ilvl="0" w:tplc="0407000F">
      <w:start w:val="1"/>
      <w:numFmt w:val="decimal"/>
      <w:lvlText w:val="%1."/>
      <w:lvlJc w:val="left"/>
      <w:pPr>
        <w:tabs>
          <w:tab w:val="num" w:pos="1429"/>
        </w:tabs>
        <w:ind w:left="1429" w:hanging="360"/>
      </w:pPr>
    </w:lvl>
    <w:lvl w:ilvl="1" w:tplc="04070019" w:tentative="1">
      <w:start w:val="1"/>
      <w:numFmt w:val="lowerLetter"/>
      <w:lvlText w:val="%2."/>
      <w:lvlJc w:val="left"/>
      <w:pPr>
        <w:tabs>
          <w:tab w:val="num" w:pos="2149"/>
        </w:tabs>
        <w:ind w:left="2149" w:hanging="360"/>
      </w:pPr>
    </w:lvl>
    <w:lvl w:ilvl="2" w:tplc="0407001B" w:tentative="1">
      <w:start w:val="1"/>
      <w:numFmt w:val="lowerRoman"/>
      <w:lvlText w:val="%3."/>
      <w:lvlJc w:val="right"/>
      <w:pPr>
        <w:tabs>
          <w:tab w:val="num" w:pos="2869"/>
        </w:tabs>
        <w:ind w:left="2869" w:hanging="180"/>
      </w:pPr>
    </w:lvl>
    <w:lvl w:ilvl="3" w:tplc="0407000F" w:tentative="1">
      <w:start w:val="1"/>
      <w:numFmt w:val="decimal"/>
      <w:lvlText w:val="%4."/>
      <w:lvlJc w:val="left"/>
      <w:pPr>
        <w:tabs>
          <w:tab w:val="num" w:pos="3589"/>
        </w:tabs>
        <w:ind w:left="3589" w:hanging="360"/>
      </w:pPr>
    </w:lvl>
    <w:lvl w:ilvl="4" w:tplc="04070019" w:tentative="1">
      <w:start w:val="1"/>
      <w:numFmt w:val="lowerLetter"/>
      <w:lvlText w:val="%5."/>
      <w:lvlJc w:val="left"/>
      <w:pPr>
        <w:tabs>
          <w:tab w:val="num" w:pos="4309"/>
        </w:tabs>
        <w:ind w:left="4309" w:hanging="360"/>
      </w:pPr>
    </w:lvl>
    <w:lvl w:ilvl="5" w:tplc="0407001B" w:tentative="1">
      <w:start w:val="1"/>
      <w:numFmt w:val="lowerRoman"/>
      <w:lvlText w:val="%6."/>
      <w:lvlJc w:val="right"/>
      <w:pPr>
        <w:tabs>
          <w:tab w:val="num" w:pos="5029"/>
        </w:tabs>
        <w:ind w:left="5029" w:hanging="180"/>
      </w:pPr>
    </w:lvl>
    <w:lvl w:ilvl="6" w:tplc="0407000F" w:tentative="1">
      <w:start w:val="1"/>
      <w:numFmt w:val="decimal"/>
      <w:lvlText w:val="%7."/>
      <w:lvlJc w:val="left"/>
      <w:pPr>
        <w:tabs>
          <w:tab w:val="num" w:pos="5749"/>
        </w:tabs>
        <w:ind w:left="5749" w:hanging="360"/>
      </w:pPr>
    </w:lvl>
    <w:lvl w:ilvl="7" w:tplc="04070019" w:tentative="1">
      <w:start w:val="1"/>
      <w:numFmt w:val="lowerLetter"/>
      <w:lvlText w:val="%8."/>
      <w:lvlJc w:val="left"/>
      <w:pPr>
        <w:tabs>
          <w:tab w:val="num" w:pos="6469"/>
        </w:tabs>
        <w:ind w:left="6469" w:hanging="360"/>
      </w:pPr>
    </w:lvl>
    <w:lvl w:ilvl="8" w:tplc="0407001B" w:tentative="1">
      <w:start w:val="1"/>
      <w:numFmt w:val="lowerRoman"/>
      <w:lvlText w:val="%9."/>
      <w:lvlJc w:val="right"/>
      <w:pPr>
        <w:tabs>
          <w:tab w:val="num" w:pos="7189"/>
        </w:tabs>
        <w:ind w:left="7189" w:hanging="180"/>
      </w:pPr>
    </w:lvl>
  </w:abstractNum>
  <w:abstractNum w:abstractNumId="3" w15:restartNumberingAfterBreak="0">
    <w:nsid w:val="0F352582"/>
    <w:multiLevelType w:val="multilevel"/>
    <w:tmpl w:val="65422576"/>
    <w:lvl w:ilvl="0">
      <w:start w:val="1"/>
      <w:numFmt w:val="decimal"/>
      <w:lvlText w:val="%1."/>
      <w:lvlJc w:val="left"/>
      <w:pPr>
        <w:tabs>
          <w:tab w:val="num" w:pos="1429"/>
        </w:tabs>
        <w:ind w:left="1429" w:hanging="360"/>
      </w:pPr>
    </w:lvl>
    <w:lvl w:ilvl="1" w:tentative="1">
      <w:start w:val="1"/>
      <w:numFmt w:val="decimal"/>
      <w:lvlText w:val="%2."/>
      <w:lvlJc w:val="left"/>
      <w:pPr>
        <w:tabs>
          <w:tab w:val="num" w:pos="2149"/>
        </w:tabs>
        <w:ind w:left="2149" w:hanging="360"/>
      </w:pPr>
    </w:lvl>
    <w:lvl w:ilvl="2" w:tentative="1">
      <w:start w:val="1"/>
      <w:numFmt w:val="decimal"/>
      <w:lvlText w:val="%3."/>
      <w:lvlJc w:val="left"/>
      <w:pPr>
        <w:tabs>
          <w:tab w:val="num" w:pos="2869"/>
        </w:tabs>
        <w:ind w:left="2869" w:hanging="360"/>
      </w:pPr>
    </w:lvl>
    <w:lvl w:ilvl="3" w:tentative="1">
      <w:start w:val="1"/>
      <w:numFmt w:val="decimal"/>
      <w:lvlText w:val="%4."/>
      <w:lvlJc w:val="left"/>
      <w:pPr>
        <w:tabs>
          <w:tab w:val="num" w:pos="3589"/>
        </w:tabs>
        <w:ind w:left="3589" w:hanging="360"/>
      </w:pPr>
    </w:lvl>
    <w:lvl w:ilvl="4" w:tentative="1">
      <w:start w:val="1"/>
      <w:numFmt w:val="decimal"/>
      <w:lvlText w:val="%5."/>
      <w:lvlJc w:val="left"/>
      <w:pPr>
        <w:tabs>
          <w:tab w:val="num" w:pos="4309"/>
        </w:tabs>
        <w:ind w:left="4309" w:hanging="360"/>
      </w:pPr>
    </w:lvl>
    <w:lvl w:ilvl="5" w:tentative="1">
      <w:start w:val="1"/>
      <w:numFmt w:val="decimal"/>
      <w:lvlText w:val="%6."/>
      <w:lvlJc w:val="left"/>
      <w:pPr>
        <w:tabs>
          <w:tab w:val="num" w:pos="5029"/>
        </w:tabs>
        <w:ind w:left="5029" w:hanging="360"/>
      </w:pPr>
    </w:lvl>
    <w:lvl w:ilvl="6" w:tentative="1">
      <w:start w:val="1"/>
      <w:numFmt w:val="decimal"/>
      <w:lvlText w:val="%7."/>
      <w:lvlJc w:val="left"/>
      <w:pPr>
        <w:tabs>
          <w:tab w:val="num" w:pos="5749"/>
        </w:tabs>
        <w:ind w:left="5749" w:hanging="360"/>
      </w:pPr>
    </w:lvl>
    <w:lvl w:ilvl="7" w:tentative="1">
      <w:start w:val="1"/>
      <w:numFmt w:val="decimal"/>
      <w:lvlText w:val="%8."/>
      <w:lvlJc w:val="left"/>
      <w:pPr>
        <w:tabs>
          <w:tab w:val="num" w:pos="6469"/>
        </w:tabs>
        <w:ind w:left="6469" w:hanging="360"/>
      </w:pPr>
    </w:lvl>
    <w:lvl w:ilvl="8" w:tentative="1">
      <w:start w:val="1"/>
      <w:numFmt w:val="decimal"/>
      <w:lvlText w:val="%9."/>
      <w:lvlJc w:val="left"/>
      <w:pPr>
        <w:tabs>
          <w:tab w:val="num" w:pos="7189"/>
        </w:tabs>
        <w:ind w:left="7189" w:hanging="360"/>
      </w:pPr>
    </w:lvl>
  </w:abstractNum>
  <w:abstractNum w:abstractNumId="4" w15:restartNumberingAfterBreak="0">
    <w:nsid w:val="164045B8"/>
    <w:multiLevelType w:val="hybridMultilevel"/>
    <w:tmpl w:val="B14C2F58"/>
    <w:lvl w:ilvl="0" w:tplc="3502ED08">
      <w:start w:val="1"/>
      <w:numFmt w:val="bullet"/>
      <w:pStyle w:val="Auswahlantwor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5" w15:restartNumberingAfterBreak="0">
    <w:nsid w:val="17E01D6D"/>
    <w:multiLevelType w:val="multilevel"/>
    <w:tmpl w:val="86562A30"/>
    <w:lvl w:ilvl="0">
      <w:start w:val="1"/>
      <w:numFmt w:val="decimal"/>
      <w:lvlText w:val="%1."/>
      <w:lvlJc w:val="left"/>
      <w:pPr>
        <w:tabs>
          <w:tab w:val="num" w:pos="1068"/>
        </w:tabs>
        <w:ind w:left="1068" w:hanging="360"/>
      </w:pPr>
    </w:lvl>
    <w:lvl w:ilvl="1">
      <w:start w:val="1"/>
      <w:numFmt w:val="decimal"/>
      <w:isLgl/>
      <w:lvlText w:val="%1.%2"/>
      <w:lvlJc w:val="left"/>
      <w:pPr>
        <w:tabs>
          <w:tab w:val="num" w:pos="2571"/>
        </w:tabs>
        <w:ind w:left="2571" w:hanging="720"/>
      </w:pPr>
      <w:rPr>
        <w:rFonts w:hint="default"/>
      </w:rPr>
    </w:lvl>
    <w:lvl w:ilvl="2">
      <w:start w:val="1"/>
      <w:numFmt w:val="decimal"/>
      <w:isLgl/>
      <w:lvlText w:val="%1.%2.%3"/>
      <w:lvlJc w:val="left"/>
      <w:pPr>
        <w:tabs>
          <w:tab w:val="num" w:pos="4074"/>
        </w:tabs>
        <w:ind w:left="4074" w:hanging="1080"/>
      </w:pPr>
      <w:rPr>
        <w:rFonts w:hint="default"/>
      </w:rPr>
    </w:lvl>
    <w:lvl w:ilvl="3">
      <w:start w:val="1"/>
      <w:numFmt w:val="decimal"/>
      <w:isLgl/>
      <w:lvlText w:val="%1.%2.%3.%4"/>
      <w:lvlJc w:val="left"/>
      <w:pPr>
        <w:tabs>
          <w:tab w:val="num" w:pos="5577"/>
        </w:tabs>
        <w:ind w:left="5577" w:hanging="1440"/>
      </w:pPr>
      <w:rPr>
        <w:rFonts w:hint="default"/>
      </w:rPr>
    </w:lvl>
    <w:lvl w:ilvl="4">
      <w:start w:val="1"/>
      <w:numFmt w:val="decimal"/>
      <w:isLgl/>
      <w:lvlText w:val="%1.%2.%3.%4.%5"/>
      <w:lvlJc w:val="left"/>
      <w:pPr>
        <w:tabs>
          <w:tab w:val="num" w:pos="6720"/>
        </w:tabs>
        <w:ind w:left="6720" w:hanging="1440"/>
      </w:pPr>
      <w:rPr>
        <w:rFonts w:hint="default"/>
      </w:rPr>
    </w:lvl>
    <w:lvl w:ilvl="5">
      <w:start w:val="1"/>
      <w:numFmt w:val="decimal"/>
      <w:isLgl/>
      <w:lvlText w:val="%1.%2.%3.%4.%5.%6"/>
      <w:lvlJc w:val="left"/>
      <w:pPr>
        <w:tabs>
          <w:tab w:val="num" w:pos="8223"/>
        </w:tabs>
        <w:ind w:left="8223" w:hanging="1800"/>
      </w:pPr>
      <w:rPr>
        <w:rFonts w:hint="default"/>
      </w:rPr>
    </w:lvl>
    <w:lvl w:ilvl="6">
      <w:start w:val="1"/>
      <w:numFmt w:val="decimal"/>
      <w:isLgl/>
      <w:lvlText w:val="%1.%2.%3.%4.%5.%6.%7"/>
      <w:lvlJc w:val="left"/>
      <w:pPr>
        <w:tabs>
          <w:tab w:val="num" w:pos="9726"/>
        </w:tabs>
        <w:ind w:left="9726" w:hanging="2160"/>
      </w:pPr>
      <w:rPr>
        <w:rFonts w:hint="default"/>
      </w:rPr>
    </w:lvl>
    <w:lvl w:ilvl="7">
      <w:start w:val="1"/>
      <w:numFmt w:val="decimal"/>
      <w:isLgl/>
      <w:lvlText w:val="%1.%2.%3.%4.%5.%6.%7.%8"/>
      <w:lvlJc w:val="left"/>
      <w:pPr>
        <w:tabs>
          <w:tab w:val="num" w:pos="11229"/>
        </w:tabs>
        <w:ind w:left="11229" w:hanging="2520"/>
      </w:pPr>
      <w:rPr>
        <w:rFonts w:hint="default"/>
      </w:rPr>
    </w:lvl>
    <w:lvl w:ilvl="8">
      <w:start w:val="1"/>
      <w:numFmt w:val="decimal"/>
      <w:isLgl/>
      <w:lvlText w:val="%1.%2.%3.%4.%5.%6.%7.%8.%9"/>
      <w:lvlJc w:val="left"/>
      <w:pPr>
        <w:tabs>
          <w:tab w:val="num" w:pos="12732"/>
        </w:tabs>
        <w:ind w:left="12732" w:hanging="2880"/>
      </w:pPr>
      <w:rPr>
        <w:rFonts w:hint="default"/>
      </w:rPr>
    </w:lvl>
  </w:abstractNum>
  <w:abstractNum w:abstractNumId="6" w15:restartNumberingAfterBreak="0">
    <w:nsid w:val="1AA43FAF"/>
    <w:multiLevelType w:val="hybridMultilevel"/>
    <w:tmpl w:val="ED5C7954"/>
    <w:lvl w:ilvl="0" w:tplc="07547B62">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7" w15:restartNumberingAfterBreak="0">
    <w:nsid w:val="2F3E106F"/>
    <w:multiLevelType w:val="hybridMultilevel"/>
    <w:tmpl w:val="70CA8F0E"/>
    <w:lvl w:ilvl="0" w:tplc="08070001">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CBF0BE9"/>
    <w:multiLevelType w:val="multilevel"/>
    <w:tmpl w:val="366C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CC50FB"/>
    <w:multiLevelType w:val="hybridMultilevel"/>
    <w:tmpl w:val="A530CC70"/>
    <w:lvl w:ilvl="0" w:tplc="0407000F">
      <w:start w:val="1"/>
      <w:numFmt w:val="decimal"/>
      <w:lvlText w:val="%1."/>
      <w:lvlJc w:val="left"/>
      <w:pPr>
        <w:tabs>
          <w:tab w:val="num" w:pos="890"/>
        </w:tabs>
        <w:ind w:left="890" w:hanging="360"/>
      </w:pPr>
    </w:lvl>
    <w:lvl w:ilvl="1" w:tplc="04070019">
      <w:start w:val="1"/>
      <w:numFmt w:val="lowerLetter"/>
      <w:lvlText w:val="%2."/>
      <w:lvlJc w:val="left"/>
      <w:pPr>
        <w:tabs>
          <w:tab w:val="num" w:pos="1610"/>
        </w:tabs>
        <w:ind w:left="1610" w:hanging="360"/>
      </w:pPr>
    </w:lvl>
    <w:lvl w:ilvl="2" w:tplc="0407001B">
      <w:start w:val="1"/>
      <w:numFmt w:val="lowerRoman"/>
      <w:lvlText w:val="%3."/>
      <w:lvlJc w:val="right"/>
      <w:pPr>
        <w:tabs>
          <w:tab w:val="num" w:pos="2330"/>
        </w:tabs>
        <w:ind w:left="2330" w:hanging="180"/>
      </w:pPr>
    </w:lvl>
    <w:lvl w:ilvl="3" w:tplc="0407000F" w:tentative="1">
      <w:start w:val="1"/>
      <w:numFmt w:val="decimal"/>
      <w:lvlText w:val="%4."/>
      <w:lvlJc w:val="left"/>
      <w:pPr>
        <w:tabs>
          <w:tab w:val="num" w:pos="3050"/>
        </w:tabs>
        <w:ind w:left="3050" w:hanging="360"/>
      </w:pPr>
    </w:lvl>
    <w:lvl w:ilvl="4" w:tplc="04070019" w:tentative="1">
      <w:start w:val="1"/>
      <w:numFmt w:val="lowerLetter"/>
      <w:lvlText w:val="%5."/>
      <w:lvlJc w:val="left"/>
      <w:pPr>
        <w:tabs>
          <w:tab w:val="num" w:pos="3770"/>
        </w:tabs>
        <w:ind w:left="3770" w:hanging="360"/>
      </w:pPr>
    </w:lvl>
    <w:lvl w:ilvl="5" w:tplc="0407001B" w:tentative="1">
      <w:start w:val="1"/>
      <w:numFmt w:val="lowerRoman"/>
      <w:lvlText w:val="%6."/>
      <w:lvlJc w:val="right"/>
      <w:pPr>
        <w:tabs>
          <w:tab w:val="num" w:pos="4490"/>
        </w:tabs>
        <w:ind w:left="4490" w:hanging="180"/>
      </w:pPr>
    </w:lvl>
    <w:lvl w:ilvl="6" w:tplc="0407000F" w:tentative="1">
      <w:start w:val="1"/>
      <w:numFmt w:val="decimal"/>
      <w:lvlText w:val="%7."/>
      <w:lvlJc w:val="left"/>
      <w:pPr>
        <w:tabs>
          <w:tab w:val="num" w:pos="5210"/>
        </w:tabs>
        <w:ind w:left="5210" w:hanging="360"/>
      </w:pPr>
    </w:lvl>
    <w:lvl w:ilvl="7" w:tplc="04070019" w:tentative="1">
      <w:start w:val="1"/>
      <w:numFmt w:val="lowerLetter"/>
      <w:lvlText w:val="%8."/>
      <w:lvlJc w:val="left"/>
      <w:pPr>
        <w:tabs>
          <w:tab w:val="num" w:pos="5930"/>
        </w:tabs>
        <w:ind w:left="5930" w:hanging="360"/>
      </w:pPr>
    </w:lvl>
    <w:lvl w:ilvl="8" w:tplc="0407001B" w:tentative="1">
      <w:start w:val="1"/>
      <w:numFmt w:val="lowerRoman"/>
      <w:lvlText w:val="%9."/>
      <w:lvlJc w:val="right"/>
      <w:pPr>
        <w:tabs>
          <w:tab w:val="num" w:pos="6650"/>
        </w:tabs>
        <w:ind w:left="6650" w:hanging="180"/>
      </w:pPr>
    </w:lvl>
  </w:abstractNum>
  <w:abstractNum w:abstractNumId="10" w15:restartNumberingAfterBreak="0">
    <w:nsid w:val="76F2052F"/>
    <w:multiLevelType w:val="hybridMultilevel"/>
    <w:tmpl w:val="F6CEE3A4"/>
    <w:lvl w:ilvl="0" w:tplc="08070001">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7D82402D"/>
    <w:multiLevelType w:val="hybridMultilevel"/>
    <w:tmpl w:val="95B862DE"/>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2" w15:restartNumberingAfterBreak="0">
    <w:nsid w:val="7F0E0272"/>
    <w:multiLevelType w:val="hybridMultilevel"/>
    <w:tmpl w:val="918C4772"/>
    <w:lvl w:ilvl="0" w:tplc="C5001922">
      <w:start w:val="1"/>
      <w:numFmt w:val="decimal"/>
      <w:lvlText w:val="%1."/>
      <w:lvlJc w:val="left"/>
      <w:pPr>
        <w:ind w:left="1068" w:hanging="360"/>
      </w:pPr>
      <w:rPr>
        <w:rFonts w:cs="Arial" w:hint="default"/>
      </w:r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num w:numId="1">
    <w:abstractNumId w:val="4"/>
  </w:num>
  <w:num w:numId="2">
    <w:abstractNumId w:val="9"/>
  </w:num>
  <w:num w:numId="3">
    <w:abstractNumId w:val="8"/>
  </w:num>
  <w:num w:numId="4">
    <w:abstractNumId w:val="3"/>
  </w:num>
  <w:num w:numId="5">
    <w:abstractNumId w:val="12"/>
  </w:num>
  <w:num w:numId="6">
    <w:abstractNumId w:val="2"/>
  </w:num>
  <w:num w:numId="7">
    <w:abstractNumId w:val="5"/>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11"/>
  </w:num>
  <w:num w:numId="12">
    <w:abstractNumId w:val="7"/>
  </w:num>
  <w:num w:numId="13">
    <w:abstractNumId w:val="1"/>
  </w:num>
  <w:num w:numId="14">
    <w:abstractNumId w:val="10"/>
  </w:num>
  <w:num w:numId="15">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1A6"/>
    <w:rsid w:val="00001109"/>
    <w:rsid w:val="00001E06"/>
    <w:rsid w:val="00002A7C"/>
    <w:rsid w:val="00003DF6"/>
    <w:rsid w:val="000049C1"/>
    <w:rsid w:val="0001069C"/>
    <w:rsid w:val="0001090A"/>
    <w:rsid w:val="00011C0E"/>
    <w:rsid w:val="00012233"/>
    <w:rsid w:val="0001269C"/>
    <w:rsid w:val="00012C97"/>
    <w:rsid w:val="00014EFD"/>
    <w:rsid w:val="000151DC"/>
    <w:rsid w:val="0001522D"/>
    <w:rsid w:val="00023C7C"/>
    <w:rsid w:val="00024FB2"/>
    <w:rsid w:val="00026697"/>
    <w:rsid w:val="000351B8"/>
    <w:rsid w:val="00044ABF"/>
    <w:rsid w:val="00044E6B"/>
    <w:rsid w:val="0004727D"/>
    <w:rsid w:val="00047345"/>
    <w:rsid w:val="00047C3F"/>
    <w:rsid w:val="00051A3B"/>
    <w:rsid w:val="00051F37"/>
    <w:rsid w:val="00053749"/>
    <w:rsid w:val="00054E1C"/>
    <w:rsid w:val="00055EFE"/>
    <w:rsid w:val="0006081E"/>
    <w:rsid w:val="00060A6A"/>
    <w:rsid w:val="00063387"/>
    <w:rsid w:val="00065507"/>
    <w:rsid w:val="0006566F"/>
    <w:rsid w:val="00065A92"/>
    <w:rsid w:val="000660F8"/>
    <w:rsid w:val="00066995"/>
    <w:rsid w:val="0007197A"/>
    <w:rsid w:val="00072769"/>
    <w:rsid w:val="000737C9"/>
    <w:rsid w:val="000739A2"/>
    <w:rsid w:val="00073B6D"/>
    <w:rsid w:val="00073C77"/>
    <w:rsid w:val="00074291"/>
    <w:rsid w:val="000744AC"/>
    <w:rsid w:val="00074E0A"/>
    <w:rsid w:val="00075542"/>
    <w:rsid w:val="000765E9"/>
    <w:rsid w:val="00076E58"/>
    <w:rsid w:val="000817D1"/>
    <w:rsid w:val="0008257D"/>
    <w:rsid w:val="0008328D"/>
    <w:rsid w:val="0008397B"/>
    <w:rsid w:val="000844DA"/>
    <w:rsid w:val="00086431"/>
    <w:rsid w:val="00090203"/>
    <w:rsid w:val="0009063F"/>
    <w:rsid w:val="00091604"/>
    <w:rsid w:val="000934C4"/>
    <w:rsid w:val="000944FD"/>
    <w:rsid w:val="00094B12"/>
    <w:rsid w:val="0009513F"/>
    <w:rsid w:val="000961A0"/>
    <w:rsid w:val="000976EA"/>
    <w:rsid w:val="0009774C"/>
    <w:rsid w:val="000A13A4"/>
    <w:rsid w:val="000A1875"/>
    <w:rsid w:val="000A6CDF"/>
    <w:rsid w:val="000B2E95"/>
    <w:rsid w:val="000B5AD7"/>
    <w:rsid w:val="000B61AA"/>
    <w:rsid w:val="000B7FAE"/>
    <w:rsid w:val="000C4221"/>
    <w:rsid w:val="000C488E"/>
    <w:rsid w:val="000C5779"/>
    <w:rsid w:val="000C66F5"/>
    <w:rsid w:val="000C73B7"/>
    <w:rsid w:val="000C7D67"/>
    <w:rsid w:val="000C7ED6"/>
    <w:rsid w:val="000D0CAF"/>
    <w:rsid w:val="000D7439"/>
    <w:rsid w:val="000E0909"/>
    <w:rsid w:val="000E1467"/>
    <w:rsid w:val="000E2505"/>
    <w:rsid w:val="000E2C98"/>
    <w:rsid w:val="000E453C"/>
    <w:rsid w:val="000E78CC"/>
    <w:rsid w:val="000F139E"/>
    <w:rsid w:val="000F5314"/>
    <w:rsid w:val="00102111"/>
    <w:rsid w:val="0010659F"/>
    <w:rsid w:val="00106F6F"/>
    <w:rsid w:val="001070B0"/>
    <w:rsid w:val="00110703"/>
    <w:rsid w:val="00110B2A"/>
    <w:rsid w:val="00113C71"/>
    <w:rsid w:val="0011418B"/>
    <w:rsid w:val="001152D1"/>
    <w:rsid w:val="00115C77"/>
    <w:rsid w:val="0012093B"/>
    <w:rsid w:val="00120D3C"/>
    <w:rsid w:val="00120FD3"/>
    <w:rsid w:val="0012214C"/>
    <w:rsid w:val="00125F21"/>
    <w:rsid w:val="00127930"/>
    <w:rsid w:val="00130213"/>
    <w:rsid w:val="00130450"/>
    <w:rsid w:val="00130899"/>
    <w:rsid w:val="001321A7"/>
    <w:rsid w:val="00132A76"/>
    <w:rsid w:val="00133078"/>
    <w:rsid w:val="001353BC"/>
    <w:rsid w:val="00135556"/>
    <w:rsid w:val="00135832"/>
    <w:rsid w:val="001435EE"/>
    <w:rsid w:val="00145D09"/>
    <w:rsid w:val="00146851"/>
    <w:rsid w:val="00146F2B"/>
    <w:rsid w:val="0014737B"/>
    <w:rsid w:val="0015235F"/>
    <w:rsid w:val="00152B1E"/>
    <w:rsid w:val="00153D96"/>
    <w:rsid w:val="00156D67"/>
    <w:rsid w:val="00157D68"/>
    <w:rsid w:val="00161DF2"/>
    <w:rsid w:val="001645C0"/>
    <w:rsid w:val="00166773"/>
    <w:rsid w:val="001701FE"/>
    <w:rsid w:val="00171E0F"/>
    <w:rsid w:val="001751B6"/>
    <w:rsid w:val="00180EAB"/>
    <w:rsid w:val="001868E3"/>
    <w:rsid w:val="00186956"/>
    <w:rsid w:val="001869CA"/>
    <w:rsid w:val="00190510"/>
    <w:rsid w:val="001907D1"/>
    <w:rsid w:val="0019174F"/>
    <w:rsid w:val="00194DAD"/>
    <w:rsid w:val="00195381"/>
    <w:rsid w:val="00197951"/>
    <w:rsid w:val="001A7DD6"/>
    <w:rsid w:val="001B01D9"/>
    <w:rsid w:val="001B16B4"/>
    <w:rsid w:val="001B66CD"/>
    <w:rsid w:val="001C0ADE"/>
    <w:rsid w:val="001C1DF9"/>
    <w:rsid w:val="001C6FC6"/>
    <w:rsid w:val="001C724C"/>
    <w:rsid w:val="001D1043"/>
    <w:rsid w:val="001D1EBB"/>
    <w:rsid w:val="001D2FA9"/>
    <w:rsid w:val="001D498F"/>
    <w:rsid w:val="001D59E6"/>
    <w:rsid w:val="001D6D5B"/>
    <w:rsid w:val="001D7566"/>
    <w:rsid w:val="001E04D1"/>
    <w:rsid w:val="001E2907"/>
    <w:rsid w:val="001E3387"/>
    <w:rsid w:val="001E6E80"/>
    <w:rsid w:val="001F5096"/>
    <w:rsid w:val="001F6D0D"/>
    <w:rsid w:val="001F6F4C"/>
    <w:rsid w:val="002001EA"/>
    <w:rsid w:val="002042B5"/>
    <w:rsid w:val="00204CC7"/>
    <w:rsid w:val="00204E9B"/>
    <w:rsid w:val="00204F3C"/>
    <w:rsid w:val="00206742"/>
    <w:rsid w:val="0021080C"/>
    <w:rsid w:val="00216705"/>
    <w:rsid w:val="002207ED"/>
    <w:rsid w:val="002211D8"/>
    <w:rsid w:val="002216EA"/>
    <w:rsid w:val="0022272F"/>
    <w:rsid w:val="00224065"/>
    <w:rsid w:val="00226507"/>
    <w:rsid w:val="0023501C"/>
    <w:rsid w:val="002446CE"/>
    <w:rsid w:val="0024582F"/>
    <w:rsid w:val="0024729E"/>
    <w:rsid w:val="00247338"/>
    <w:rsid w:val="002506B2"/>
    <w:rsid w:val="002511BD"/>
    <w:rsid w:val="00251CB1"/>
    <w:rsid w:val="00254747"/>
    <w:rsid w:val="00254C56"/>
    <w:rsid w:val="0025632B"/>
    <w:rsid w:val="00256E4A"/>
    <w:rsid w:val="00260585"/>
    <w:rsid w:val="00261E4C"/>
    <w:rsid w:val="00263E6E"/>
    <w:rsid w:val="00273F4E"/>
    <w:rsid w:val="0027502A"/>
    <w:rsid w:val="002750A4"/>
    <w:rsid w:val="002837DA"/>
    <w:rsid w:val="00290B6F"/>
    <w:rsid w:val="002958C4"/>
    <w:rsid w:val="00295B3D"/>
    <w:rsid w:val="00295B58"/>
    <w:rsid w:val="002A1522"/>
    <w:rsid w:val="002B2655"/>
    <w:rsid w:val="002B32F6"/>
    <w:rsid w:val="002B37B0"/>
    <w:rsid w:val="002C04D5"/>
    <w:rsid w:val="002C0CB5"/>
    <w:rsid w:val="002C2394"/>
    <w:rsid w:val="002C3B97"/>
    <w:rsid w:val="002C3D21"/>
    <w:rsid w:val="002C48F8"/>
    <w:rsid w:val="002C5753"/>
    <w:rsid w:val="002C6BF8"/>
    <w:rsid w:val="002D0EA3"/>
    <w:rsid w:val="002D26CC"/>
    <w:rsid w:val="002D2FD7"/>
    <w:rsid w:val="002D540D"/>
    <w:rsid w:val="002D54C9"/>
    <w:rsid w:val="002E02D1"/>
    <w:rsid w:val="002E0AF6"/>
    <w:rsid w:val="002E281F"/>
    <w:rsid w:val="002E3339"/>
    <w:rsid w:val="002E3BAE"/>
    <w:rsid w:val="002E3C10"/>
    <w:rsid w:val="002E7BDC"/>
    <w:rsid w:val="002E7E40"/>
    <w:rsid w:val="002F39AE"/>
    <w:rsid w:val="002F43CB"/>
    <w:rsid w:val="002F6AD4"/>
    <w:rsid w:val="002F747E"/>
    <w:rsid w:val="00302478"/>
    <w:rsid w:val="00303284"/>
    <w:rsid w:val="0030472C"/>
    <w:rsid w:val="003047FE"/>
    <w:rsid w:val="00306711"/>
    <w:rsid w:val="00311241"/>
    <w:rsid w:val="003125FF"/>
    <w:rsid w:val="00312F85"/>
    <w:rsid w:val="00314DD5"/>
    <w:rsid w:val="00315D5C"/>
    <w:rsid w:val="00317669"/>
    <w:rsid w:val="0032072A"/>
    <w:rsid w:val="00320E3A"/>
    <w:rsid w:val="00321003"/>
    <w:rsid w:val="0032125D"/>
    <w:rsid w:val="00322A8C"/>
    <w:rsid w:val="00324201"/>
    <w:rsid w:val="00324AFD"/>
    <w:rsid w:val="00326D30"/>
    <w:rsid w:val="003309A4"/>
    <w:rsid w:val="00330DB9"/>
    <w:rsid w:val="0034467B"/>
    <w:rsid w:val="00345655"/>
    <w:rsid w:val="0035078A"/>
    <w:rsid w:val="00350BE9"/>
    <w:rsid w:val="00351142"/>
    <w:rsid w:val="00351422"/>
    <w:rsid w:val="00354621"/>
    <w:rsid w:val="00354BF3"/>
    <w:rsid w:val="003572AC"/>
    <w:rsid w:val="00360C51"/>
    <w:rsid w:val="00360F8F"/>
    <w:rsid w:val="00363C16"/>
    <w:rsid w:val="00364AA2"/>
    <w:rsid w:val="0036774D"/>
    <w:rsid w:val="00367953"/>
    <w:rsid w:val="00373A48"/>
    <w:rsid w:val="00374385"/>
    <w:rsid w:val="003743E0"/>
    <w:rsid w:val="003744FB"/>
    <w:rsid w:val="003768F7"/>
    <w:rsid w:val="0037786B"/>
    <w:rsid w:val="00385E07"/>
    <w:rsid w:val="00390BEE"/>
    <w:rsid w:val="00393AA7"/>
    <w:rsid w:val="003965DA"/>
    <w:rsid w:val="00396810"/>
    <w:rsid w:val="003A158A"/>
    <w:rsid w:val="003A240F"/>
    <w:rsid w:val="003A2CA1"/>
    <w:rsid w:val="003A516B"/>
    <w:rsid w:val="003A731F"/>
    <w:rsid w:val="003B3C21"/>
    <w:rsid w:val="003B6465"/>
    <w:rsid w:val="003B7626"/>
    <w:rsid w:val="003C046F"/>
    <w:rsid w:val="003C10E6"/>
    <w:rsid w:val="003C2A85"/>
    <w:rsid w:val="003C44DE"/>
    <w:rsid w:val="003D0034"/>
    <w:rsid w:val="003D588F"/>
    <w:rsid w:val="003D5D65"/>
    <w:rsid w:val="003D71F8"/>
    <w:rsid w:val="003D729C"/>
    <w:rsid w:val="003D797E"/>
    <w:rsid w:val="003D7B6F"/>
    <w:rsid w:val="003E0AE3"/>
    <w:rsid w:val="003E4C0E"/>
    <w:rsid w:val="003E5C8E"/>
    <w:rsid w:val="003F1D87"/>
    <w:rsid w:val="003F2F2D"/>
    <w:rsid w:val="003F3469"/>
    <w:rsid w:val="003F4ED1"/>
    <w:rsid w:val="00400D4B"/>
    <w:rsid w:val="00401186"/>
    <w:rsid w:val="00402A99"/>
    <w:rsid w:val="00404DF0"/>
    <w:rsid w:val="00406826"/>
    <w:rsid w:val="004070B5"/>
    <w:rsid w:val="00412735"/>
    <w:rsid w:val="004131B2"/>
    <w:rsid w:val="00414DF8"/>
    <w:rsid w:val="00415238"/>
    <w:rsid w:val="00415847"/>
    <w:rsid w:val="00417500"/>
    <w:rsid w:val="004221E7"/>
    <w:rsid w:val="0042312B"/>
    <w:rsid w:val="00427C60"/>
    <w:rsid w:val="00431A55"/>
    <w:rsid w:val="004330DF"/>
    <w:rsid w:val="00433D9A"/>
    <w:rsid w:val="00434309"/>
    <w:rsid w:val="004372DA"/>
    <w:rsid w:val="0044112F"/>
    <w:rsid w:val="0044311C"/>
    <w:rsid w:val="00445F01"/>
    <w:rsid w:val="004501FE"/>
    <w:rsid w:val="00450576"/>
    <w:rsid w:val="00450E26"/>
    <w:rsid w:val="00452F73"/>
    <w:rsid w:val="00456D69"/>
    <w:rsid w:val="004570EB"/>
    <w:rsid w:val="00457947"/>
    <w:rsid w:val="004579FD"/>
    <w:rsid w:val="00460096"/>
    <w:rsid w:val="00460652"/>
    <w:rsid w:val="00461AB2"/>
    <w:rsid w:val="00464187"/>
    <w:rsid w:val="004669EE"/>
    <w:rsid w:val="004673BE"/>
    <w:rsid w:val="00470C07"/>
    <w:rsid w:val="004711E1"/>
    <w:rsid w:val="004771C3"/>
    <w:rsid w:val="004827EC"/>
    <w:rsid w:val="00483725"/>
    <w:rsid w:val="004854E4"/>
    <w:rsid w:val="004926DC"/>
    <w:rsid w:val="00496E2A"/>
    <w:rsid w:val="00497136"/>
    <w:rsid w:val="00497C21"/>
    <w:rsid w:val="004A28F1"/>
    <w:rsid w:val="004A35F9"/>
    <w:rsid w:val="004A4476"/>
    <w:rsid w:val="004A490C"/>
    <w:rsid w:val="004A5121"/>
    <w:rsid w:val="004A5323"/>
    <w:rsid w:val="004A5A3C"/>
    <w:rsid w:val="004A5A96"/>
    <w:rsid w:val="004A5F65"/>
    <w:rsid w:val="004A6CC3"/>
    <w:rsid w:val="004B034C"/>
    <w:rsid w:val="004B1881"/>
    <w:rsid w:val="004B4688"/>
    <w:rsid w:val="004B56EC"/>
    <w:rsid w:val="004C0004"/>
    <w:rsid w:val="004C23FF"/>
    <w:rsid w:val="004C4E67"/>
    <w:rsid w:val="004D182A"/>
    <w:rsid w:val="004D2D6D"/>
    <w:rsid w:val="004D31B5"/>
    <w:rsid w:val="004D5FBB"/>
    <w:rsid w:val="004D7ADE"/>
    <w:rsid w:val="004D7C73"/>
    <w:rsid w:val="004E0F4E"/>
    <w:rsid w:val="004E3B32"/>
    <w:rsid w:val="004E4AA2"/>
    <w:rsid w:val="004E672A"/>
    <w:rsid w:val="004F09E1"/>
    <w:rsid w:val="004F44EE"/>
    <w:rsid w:val="004F4B05"/>
    <w:rsid w:val="004F5DA5"/>
    <w:rsid w:val="004F69F7"/>
    <w:rsid w:val="004F75D5"/>
    <w:rsid w:val="004F7989"/>
    <w:rsid w:val="005022C3"/>
    <w:rsid w:val="005069D0"/>
    <w:rsid w:val="00513943"/>
    <w:rsid w:val="0051728E"/>
    <w:rsid w:val="005179CB"/>
    <w:rsid w:val="00517AE4"/>
    <w:rsid w:val="00522193"/>
    <w:rsid w:val="00524236"/>
    <w:rsid w:val="005251C2"/>
    <w:rsid w:val="005275BD"/>
    <w:rsid w:val="005279A2"/>
    <w:rsid w:val="00527F3D"/>
    <w:rsid w:val="00530257"/>
    <w:rsid w:val="0053053F"/>
    <w:rsid w:val="00530CA4"/>
    <w:rsid w:val="00531988"/>
    <w:rsid w:val="005335AC"/>
    <w:rsid w:val="00535931"/>
    <w:rsid w:val="00540696"/>
    <w:rsid w:val="00541A61"/>
    <w:rsid w:val="0054333F"/>
    <w:rsid w:val="005525E5"/>
    <w:rsid w:val="0055311C"/>
    <w:rsid w:val="0055663F"/>
    <w:rsid w:val="00562721"/>
    <w:rsid w:val="00562C6B"/>
    <w:rsid w:val="00562E67"/>
    <w:rsid w:val="0056626D"/>
    <w:rsid w:val="005663DE"/>
    <w:rsid w:val="005737AB"/>
    <w:rsid w:val="00573BC2"/>
    <w:rsid w:val="00575C6E"/>
    <w:rsid w:val="005824B1"/>
    <w:rsid w:val="005859E2"/>
    <w:rsid w:val="005864E9"/>
    <w:rsid w:val="005876A9"/>
    <w:rsid w:val="00587825"/>
    <w:rsid w:val="005879DD"/>
    <w:rsid w:val="005920E0"/>
    <w:rsid w:val="005A0479"/>
    <w:rsid w:val="005A0CC4"/>
    <w:rsid w:val="005A474C"/>
    <w:rsid w:val="005A4955"/>
    <w:rsid w:val="005A5B8D"/>
    <w:rsid w:val="005A5CB3"/>
    <w:rsid w:val="005A6A71"/>
    <w:rsid w:val="005A6AD8"/>
    <w:rsid w:val="005B24FD"/>
    <w:rsid w:val="005B3C53"/>
    <w:rsid w:val="005B54B4"/>
    <w:rsid w:val="005B5F64"/>
    <w:rsid w:val="005B7404"/>
    <w:rsid w:val="005B7BD0"/>
    <w:rsid w:val="005C033F"/>
    <w:rsid w:val="005C23B8"/>
    <w:rsid w:val="005C3D0E"/>
    <w:rsid w:val="005C59EB"/>
    <w:rsid w:val="005C656B"/>
    <w:rsid w:val="005C6609"/>
    <w:rsid w:val="005C6AA6"/>
    <w:rsid w:val="005C6C87"/>
    <w:rsid w:val="005C749A"/>
    <w:rsid w:val="005D17FF"/>
    <w:rsid w:val="005D205F"/>
    <w:rsid w:val="005D2D0D"/>
    <w:rsid w:val="005D3F74"/>
    <w:rsid w:val="005D6263"/>
    <w:rsid w:val="005D6C5E"/>
    <w:rsid w:val="005D6E05"/>
    <w:rsid w:val="005D761A"/>
    <w:rsid w:val="005E1A89"/>
    <w:rsid w:val="005E3E58"/>
    <w:rsid w:val="005E69CF"/>
    <w:rsid w:val="005F0C78"/>
    <w:rsid w:val="005F0F5A"/>
    <w:rsid w:val="005F6DAB"/>
    <w:rsid w:val="00600006"/>
    <w:rsid w:val="00604B65"/>
    <w:rsid w:val="0060536E"/>
    <w:rsid w:val="00605406"/>
    <w:rsid w:val="006065EB"/>
    <w:rsid w:val="0060705F"/>
    <w:rsid w:val="00611DF5"/>
    <w:rsid w:val="00611F8D"/>
    <w:rsid w:val="006149D8"/>
    <w:rsid w:val="00614C22"/>
    <w:rsid w:val="00615804"/>
    <w:rsid w:val="00615979"/>
    <w:rsid w:val="00620153"/>
    <w:rsid w:val="00620249"/>
    <w:rsid w:val="006224BD"/>
    <w:rsid w:val="00622788"/>
    <w:rsid w:val="006233A5"/>
    <w:rsid w:val="006237CE"/>
    <w:rsid w:val="0062477A"/>
    <w:rsid w:val="006278D2"/>
    <w:rsid w:val="006279FE"/>
    <w:rsid w:val="0063237C"/>
    <w:rsid w:val="006326FE"/>
    <w:rsid w:val="00632ACE"/>
    <w:rsid w:val="006352A3"/>
    <w:rsid w:val="0063769C"/>
    <w:rsid w:val="00640C00"/>
    <w:rsid w:val="006439A8"/>
    <w:rsid w:val="00643E63"/>
    <w:rsid w:val="0064440A"/>
    <w:rsid w:val="00645001"/>
    <w:rsid w:val="006458F8"/>
    <w:rsid w:val="006462DF"/>
    <w:rsid w:val="00647634"/>
    <w:rsid w:val="0065057F"/>
    <w:rsid w:val="00651024"/>
    <w:rsid w:val="00652B9A"/>
    <w:rsid w:val="0065403B"/>
    <w:rsid w:val="006568FA"/>
    <w:rsid w:val="00660A0B"/>
    <w:rsid w:val="00662B21"/>
    <w:rsid w:val="0066364E"/>
    <w:rsid w:val="006677BA"/>
    <w:rsid w:val="00670510"/>
    <w:rsid w:val="0067276D"/>
    <w:rsid w:val="006747E6"/>
    <w:rsid w:val="00682EB1"/>
    <w:rsid w:val="006862E9"/>
    <w:rsid w:val="006905EC"/>
    <w:rsid w:val="0069255A"/>
    <w:rsid w:val="006934BF"/>
    <w:rsid w:val="00694D46"/>
    <w:rsid w:val="00695D7F"/>
    <w:rsid w:val="006A244D"/>
    <w:rsid w:val="006A457B"/>
    <w:rsid w:val="006A4933"/>
    <w:rsid w:val="006A496D"/>
    <w:rsid w:val="006B28EC"/>
    <w:rsid w:val="006B5291"/>
    <w:rsid w:val="006B6FCF"/>
    <w:rsid w:val="006C04B5"/>
    <w:rsid w:val="006C457E"/>
    <w:rsid w:val="006D0031"/>
    <w:rsid w:val="006D0BCF"/>
    <w:rsid w:val="006D1764"/>
    <w:rsid w:val="006D2E12"/>
    <w:rsid w:val="006D316B"/>
    <w:rsid w:val="006D6A34"/>
    <w:rsid w:val="006D7E5E"/>
    <w:rsid w:val="006E0E98"/>
    <w:rsid w:val="006E1606"/>
    <w:rsid w:val="006E356E"/>
    <w:rsid w:val="006E3D88"/>
    <w:rsid w:val="006E547F"/>
    <w:rsid w:val="006F32B9"/>
    <w:rsid w:val="006F4B7C"/>
    <w:rsid w:val="006F5C9A"/>
    <w:rsid w:val="007006C4"/>
    <w:rsid w:val="00700B64"/>
    <w:rsid w:val="007010D9"/>
    <w:rsid w:val="007030D7"/>
    <w:rsid w:val="007072A7"/>
    <w:rsid w:val="00711000"/>
    <w:rsid w:val="007117B6"/>
    <w:rsid w:val="00712501"/>
    <w:rsid w:val="00713FA5"/>
    <w:rsid w:val="00714930"/>
    <w:rsid w:val="0071721A"/>
    <w:rsid w:val="00720700"/>
    <w:rsid w:val="00721CB7"/>
    <w:rsid w:val="00723266"/>
    <w:rsid w:val="007258A7"/>
    <w:rsid w:val="00726A7C"/>
    <w:rsid w:val="00734614"/>
    <w:rsid w:val="00736A20"/>
    <w:rsid w:val="00736C7E"/>
    <w:rsid w:val="00740004"/>
    <w:rsid w:val="00741279"/>
    <w:rsid w:val="00741CDA"/>
    <w:rsid w:val="00742ECD"/>
    <w:rsid w:val="00743602"/>
    <w:rsid w:val="00746D40"/>
    <w:rsid w:val="00757318"/>
    <w:rsid w:val="00760263"/>
    <w:rsid w:val="00760FC8"/>
    <w:rsid w:val="00763D51"/>
    <w:rsid w:val="00764C59"/>
    <w:rsid w:val="00773DC2"/>
    <w:rsid w:val="00774398"/>
    <w:rsid w:val="00775F87"/>
    <w:rsid w:val="00777530"/>
    <w:rsid w:val="007808CD"/>
    <w:rsid w:val="00781776"/>
    <w:rsid w:val="00782154"/>
    <w:rsid w:val="00782FDA"/>
    <w:rsid w:val="007854A1"/>
    <w:rsid w:val="00785F0C"/>
    <w:rsid w:val="00785FAA"/>
    <w:rsid w:val="0078787A"/>
    <w:rsid w:val="00790944"/>
    <w:rsid w:val="00793CAE"/>
    <w:rsid w:val="0079645F"/>
    <w:rsid w:val="007A0FAF"/>
    <w:rsid w:val="007A0FBD"/>
    <w:rsid w:val="007A3653"/>
    <w:rsid w:val="007A5F12"/>
    <w:rsid w:val="007A5F90"/>
    <w:rsid w:val="007A6545"/>
    <w:rsid w:val="007B0469"/>
    <w:rsid w:val="007B19BF"/>
    <w:rsid w:val="007B3C10"/>
    <w:rsid w:val="007B3C43"/>
    <w:rsid w:val="007B4739"/>
    <w:rsid w:val="007C0584"/>
    <w:rsid w:val="007C1992"/>
    <w:rsid w:val="007C2171"/>
    <w:rsid w:val="007C222A"/>
    <w:rsid w:val="007C27E1"/>
    <w:rsid w:val="007C323A"/>
    <w:rsid w:val="007C3FE1"/>
    <w:rsid w:val="007D22BA"/>
    <w:rsid w:val="007D28B1"/>
    <w:rsid w:val="007D40EA"/>
    <w:rsid w:val="007D42EC"/>
    <w:rsid w:val="007D48E0"/>
    <w:rsid w:val="007D5A78"/>
    <w:rsid w:val="007D7CC1"/>
    <w:rsid w:val="007E06AC"/>
    <w:rsid w:val="007E1332"/>
    <w:rsid w:val="007E1358"/>
    <w:rsid w:val="007E227E"/>
    <w:rsid w:val="007E3899"/>
    <w:rsid w:val="007E4938"/>
    <w:rsid w:val="007E4EEC"/>
    <w:rsid w:val="007F05E0"/>
    <w:rsid w:val="007F0675"/>
    <w:rsid w:val="007F1B7C"/>
    <w:rsid w:val="007F2252"/>
    <w:rsid w:val="007F38DE"/>
    <w:rsid w:val="007F3AB9"/>
    <w:rsid w:val="007F43BE"/>
    <w:rsid w:val="007F57A5"/>
    <w:rsid w:val="007F5983"/>
    <w:rsid w:val="007F6889"/>
    <w:rsid w:val="007F7A4A"/>
    <w:rsid w:val="0080324D"/>
    <w:rsid w:val="00803E0D"/>
    <w:rsid w:val="00804CAA"/>
    <w:rsid w:val="0080730A"/>
    <w:rsid w:val="0080776B"/>
    <w:rsid w:val="008102A5"/>
    <w:rsid w:val="00811EA0"/>
    <w:rsid w:val="00812757"/>
    <w:rsid w:val="00812800"/>
    <w:rsid w:val="008137EE"/>
    <w:rsid w:val="008167DC"/>
    <w:rsid w:val="008220FC"/>
    <w:rsid w:val="008229E3"/>
    <w:rsid w:val="008238DC"/>
    <w:rsid w:val="008253CE"/>
    <w:rsid w:val="0082709A"/>
    <w:rsid w:val="00827E58"/>
    <w:rsid w:val="008322E9"/>
    <w:rsid w:val="00833C26"/>
    <w:rsid w:val="008409A8"/>
    <w:rsid w:val="00840F98"/>
    <w:rsid w:val="00842C54"/>
    <w:rsid w:val="0084450F"/>
    <w:rsid w:val="008468DA"/>
    <w:rsid w:val="0084794C"/>
    <w:rsid w:val="00850C3D"/>
    <w:rsid w:val="008510BF"/>
    <w:rsid w:val="008515F3"/>
    <w:rsid w:val="00851991"/>
    <w:rsid w:val="00852AF8"/>
    <w:rsid w:val="00854EB9"/>
    <w:rsid w:val="008560AE"/>
    <w:rsid w:val="008636AA"/>
    <w:rsid w:val="008757B2"/>
    <w:rsid w:val="0087674E"/>
    <w:rsid w:val="00876FD7"/>
    <w:rsid w:val="00877232"/>
    <w:rsid w:val="00882BAD"/>
    <w:rsid w:val="00882D12"/>
    <w:rsid w:val="00883742"/>
    <w:rsid w:val="00885679"/>
    <w:rsid w:val="008856ED"/>
    <w:rsid w:val="00885856"/>
    <w:rsid w:val="00886B98"/>
    <w:rsid w:val="008879BC"/>
    <w:rsid w:val="00891E33"/>
    <w:rsid w:val="00896C40"/>
    <w:rsid w:val="008A198E"/>
    <w:rsid w:val="008A30B3"/>
    <w:rsid w:val="008A387C"/>
    <w:rsid w:val="008A4794"/>
    <w:rsid w:val="008A7CEF"/>
    <w:rsid w:val="008B0917"/>
    <w:rsid w:val="008B28D9"/>
    <w:rsid w:val="008B340B"/>
    <w:rsid w:val="008B695A"/>
    <w:rsid w:val="008B7EE3"/>
    <w:rsid w:val="008C1386"/>
    <w:rsid w:val="008C2B1A"/>
    <w:rsid w:val="008C4131"/>
    <w:rsid w:val="008C4281"/>
    <w:rsid w:val="008C62C2"/>
    <w:rsid w:val="008C6C5C"/>
    <w:rsid w:val="008D08C1"/>
    <w:rsid w:val="008D21A6"/>
    <w:rsid w:val="008D4A54"/>
    <w:rsid w:val="008D6C6F"/>
    <w:rsid w:val="008D7A44"/>
    <w:rsid w:val="008E03A3"/>
    <w:rsid w:val="008E28EE"/>
    <w:rsid w:val="008E3EF3"/>
    <w:rsid w:val="008E4559"/>
    <w:rsid w:val="008E5B2E"/>
    <w:rsid w:val="008E6472"/>
    <w:rsid w:val="008E6FA8"/>
    <w:rsid w:val="008E7349"/>
    <w:rsid w:val="008E74B6"/>
    <w:rsid w:val="008E76ED"/>
    <w:rsid w:val="008F0CD9"/>
    <w:rsid w:val="008F6715"/>
    <w:rsid w:val="009001BE"/>
    <w:rsid w:val="00910294"/>
    <w:rsid w:val="00910700"/>
    <w:rsid w:val="00912A31"/>
    <w:rsid w:val="00912FF2"/>
    <w:rsid w:val="00914DBB"/>
    <w:rsid w:val="00914FF6"/>
    <w:rsid w:val="009171BB"/>
    <w:rsid w:val="00917DB8"/>
    <w:rsid w:val="00921F2C"/>
    <w:rsid w:val="00923231"/>
    <w:rsid w:val="00924899"/>
    <w:rsid w:val="009270F0"/>
    <w:rsid w:val="009302F0"/>
    <w:rsid w:val="00932BB9"/>
    <w:rsid w:val="00935D0E"/>
    <w:rsid w:val="009367E9"/>
    <w:rsid w:val="00937090"/>
    <w:rsid w:val="0094015E"/>
    <w:rsid w:val="00940B09"/>
    <w:rsid w:val="00942148"/>
    <w:rsid w:val="00944FB7"/>
    <w:rsid w:val="00945BC7"/>
    <w:rsid w:val="00946780"/>
    <w:rsid w:val="00950728"/>
    <w:rsid w:val="00950A51"/>
    <w:rsid w:val="00952DFC"/>
    <w:rsid w:val="00955FF0"/>
    <w:rsid w:val="00960632"/>
    <w:rsid w:val="0096066D"/>
    <w:rsid w:val="00961CE6"/>
    <w:rsid w:val="00961D1C"/>
    <w:rsid w:val="00963C1B"/>
    <w:rsid w:val="0096668B"/>
    <w:rsid w:val="00966E9A"/>
    <w:rsid w:val="00971829"/>
    <w:rsid w:val="0097376B"/>
    <w:rsid w:val="00974FE6"/>
    <w:rsid w:val="009772FF"/>
    <w:rsid w:val="0098181A"/>
    <w:rsid w:val="00983826"/>
    <w:rsid w:val="00987591"/>
    <w:rsid w:val="009909F9"/>
    <w:rsid w:val="00991F03"/>
    <w:rsid w:val="0099353A"/>
    <w:rsid w:val="00995028"/>
    <w:rsid w:val="00995828"/>
    <w:rsid w:val="00995B99"/>
    <w:rsid w:val="00996531"/>
    <w:rsid w:val="00997048"/>
    <w:rsid w:val="00997C8D"/>
    <w:rsid w:val="009A1303"/>
    <w:rsid w:val="009A7199"/>
    <w:rsid w:val="009B04E3"/>
    <w:rsid w:val="009B23F8"/>
    <w:rsid w:val="009B2409"/>
    <w:rsid w:val="009B2C9F"/>
    <w:rsid w:val="009B58A2"/>
    <w:rsid w:val="009C06C5"/>
    <w:rsid w:val="009C5F05"/>
    <w:rsid w:val="009C7276"/>
    <w:rsid w:val="009D0D0D"/>
    <w:rsid w:val="009D42B3"/>
    <w:rsid w:val="009D5444"/>
    <w:rsid w:val="009E03A6"/>
    <w:rsid w:val="009E0811"/>
    <w:rsid w:val="009E5E7B"/>
    <w:rsid w:val="009E7029"/>
    <w:rsid w:val="009E7299"/>
    <w:rsid w:val="009F1461"/>
    <w:rsid w:val="009F1F0A"/>
    <w:rsid w:val="009F6F92"/>
    <w:rsid w:val="00A00539"/>
    <w:rsid w:val="00A03313"/>
    <w:rsid w:val="00A05DFA"/>
    <w:rsid w:val="00A0665E"/>
    <w:rsid w:val="00A1134D"/>
    <w:rsid w:val="00A117A0"/>
    <w:rsid w:val="00A14638"/>
    <w:rsid w:val="00A14CD1"/>
    <w:rsid w:val="00A1620F"/>
    <w:rsid w:val="00A20E8A"/>
    <w:rsid w:val="00A221F9"/>
    <w:rsid w:val="00A233FF"/>
    <w:rsid w:val="00A255E4"/>
    <w:rsid w:val="00A26284"/>
    <w:rsid w:val="00A273BD"/>
    <w:rsid w:val="00A2792A"/>
    <w:rsid w:val="00A321B8"/>
    <w:rsid w:val="00A34320"/>
    <w:rsid w:val="00A3498A"/>
    <w:rsid w:val="00A34AA6"/>
    <w:rsid w:val="00A34D66"/>
    <w:rsid w:val="00A37BDB"/>
    <w:rsid w:val="00A403C9"/>
    <w:rsid w:val="00A403F8"/>
    <w:rsid w:val="00A40647"/>
    <w:rsid w:val="00A4154D"/>
    <w:rsid w:val="00A4212C"/>
    <w:rsid w:val="00A422F0"/>
    <w:rsid w:val="00A427E9"/>
    <w:rsid w:val="00A47F02"/>
    <w:rsid w:val="00A62C69"/>
    <w:rsid w:val="00A64676"/>
    <w:rsid w:val="00A67E76"/>
    <w:rsid w:val="00A70EEF"/>
    <w:rsid w:val="00A73580"/>
    <w:rsid w:val="00A75BAE"/>
    <w:rsid w:val="00A76625"/>
    <w:rsid w:val="00A76666"/>
    <w:rsid w:val="00A773BA"/>
    <w:rsid w:val="00A81820"/>
    <w:rsid w:val="00A87071"/>
    <w:rsid w:val="00A902A8"/>
    <w:rsid w:val="00A91E3E"/>
    <w:rsid w:val="00A93F98"/>
    <w:rsid w:val="00A9404A"/>
    <w:rsid w:val="00A95622"/>
    <w:rsid w:val="00A965CD"/>
    <w:rsid w:val="00A97E9F"/>
    <w:rsid w:val="00AA0D94"/>
    <w:rsid w:val="00AA44A0"/>
    <w:rsid w:val="00AA57D3"/>
    <w:rsid w:val="00AB00F2"/>
    <w:rsid w:val="00AB28B8"/>
    <w:rsid w:val="00AB68E0"/>
    <w:rsid w:val="00AB7D27"/>
    <w:rsid w:val="00AC16A9"/>
    <w:rsid w:val="00AC1924"/>
    <w:rsid w:val="00AC1BBC"/>
    <w:rsid w:val="00AC3D94"/>
    <w:rsid w:val="00AC3E78"/>
    <w:rsid w:val="00AC572C"/>
    <w:rsid w:val="00AC5F10"/>
    <w:rsid w:val="00AC669D"/>
    <w:rsid w:val="00AD0D0D"/>
    <w:rsid w:val="00AD2635"/>
    <w:rsid w:val="00AD287D"/>
    <w:rsid w:val="00AD3D2D"/>
    <w:rsid w:val="00AE4B49"/>
    <w:rsid w:val="00AE5F28"/>
    <w:rsid w:val="00AF0C5C"/>
    <w:rsid w:val="00AF1F7C"/>
    <w:rsid w:val="00AF278A"/>
    <w:rsid w:val="00AF294E"/>
    <w:rsid w:val="00AF2CEA"/>
    <w:rsid w:val="00AF42DC"/>
    <w:rsid w:val="00AF74DB"/>
    <w:rsid w:val="00AF753E"/>
    <w:rsid w:val="00B002B3"/>
    <w:rsid w:val="00B00BE4"/>
    <w:rsid w:val="00B04D91"/>
    <w:rsid w:val="00B060D2"/>
    <w:rsid w:val="00B061D9"/>
    <w:rsid w:val="00B0794D"/>
    <w:rsid w:val="00B10841"/>
    <w:rsid w:val="00B14E60"/>
    <w:rsid w:val="00B17D1D"/>
    <w:rsid w:val="00B20F78"/>
    <w:rsid w:val="00B22C50"/>
    <w:rsid w:val="00B24764"/>
    <w:rsid w:val="00B270AC"/>
    <w:rsid w:val="00B27F71"/>
    <w:rsid w:val="00B3506A"/>
    <w:rsid w:val="00B35547"/>
    <w:rsid w:val="00B35C8B"/>
    <w:rsid w:val="00B37146"/>
    <w:rsid w:val="00B378E5"/>
    <w:rsid w:val="00B4074B"/>
    <w:rsid w:val="00B42C10"/>
    <w:rsid w:val="00B439BD"/>
    <w:rsid w:val="00B43C75"/>
    <w:rsid w:val="00B52B94"/>
    <w:rsid w:val="00B555F1"/>
    <w:rsid w:val="00B5682A"/>
    <w:rsid w:val="00B61C5C"/>
    <w:rsid w:val="00B65E0F"/>
    <w:rsid w:val="00B71440"/>
    <w:rsid w:val="00B71759"/>
    <w:rsid w:val="00B723CB"/>
    <w:rsid w:val="00B73890"/>
    <w:rsid w:val="00B74A0A"/>
    <w:rsid w:val="00B757F7"/>
    <w:rsid w:val="00B75FF6"/>
    <w:rsid w:val="00B76D32"/>
    <w:rsid w:val="00B80FE9"/>
    <w:rsid w:val="00B81ABE"/>
    <w:rsid w:val="00B860D3"/>
    <w:rsid w:val="00B90421"/>
    <w:rsid w:val="00B9043C"/>
    <w:rsid w:val="00B90AF4"/>
    <w:rsid w:val="00B92276"/>
    <w:rsid w:val="00B954A7"/>
    <w:rsid w:val="00B97A3A"/>
    <w:rsid w:val="00BA4D3B"/>
    <w:rsid w:val="00BA4E29"/>
    <w:rsid w:val="00BA7BC2"/>
    <w:rsid w:val="00BB1ABD"/>
    <w:rsid w:val="00BB4CC6"/>
    <w:rsid w:val="00BB4EBA"/>
    <w:rsid w:val="00BB544A"/>
    <w:rsid w:val="00BB63E8"/>
    <w:rsid w:val="00BB66A4"/>
    <w:rsid w:val="00BC09BD"/>
    <w:rsid w:val="00BC3125"/>
    <w:rsid w:val="00BC3BAB"/>
    <w:rsid w:val="00BD1DA8"/>
    <w:rsid w:val="00BD48CE"/>
    <w:rsid w:val="00BD5734"/>
    <w:rsid w:val="00BD5FA3"/>
    <w:rsid w:val="00BE06A6"/>
    <w:rsid w:val="00BE1D2F"/>
    <w:rsid w:val="00BE28C9"/>
    <w:rsid w:val="00BE325C"/>
    <w:rsid w:val="00BE5EE5"/>
    <w:rsid w:val="00BF1484"/>
    <w:rsid w:val="00BF3162"/>
    <w:rsid w:val="00BF367F"/>
    <w:rsid w:val="00BF586A"/>
    <w:rsid w:val="00BF5A71"/>
    <w:rsid w:val="00BF5DF3"/>
    <w:rsid w:val="00BF60F3"/>
    <w:rsid w:val="00C02EB7"/>
    <w:rsid w:val="00C04882"/>
    <w:rsid w:val="00C0511E"/>
    <w:rsid w:val="00C059F6"/>
    <w:rsid w:val="00C061DA"/>
    <w:rsid w:val="00C10D50"/>
    <w:rsid w:val="00C1127D"/>
    <w:rsid w:val="00C12099"/>
    <w:rsid w:val="00C12D52"/>
    <w:rsid w:val="00C1698E"/>
    <w:rsid w:val="00C2160C"/>
    <w:rsid w:val="00C22018"/>
    <w:rsid w:val="00C220E7"/>
    <w:rsid w:val="00C22A01"/>
    <w:rsid w:val="00C23359"/>
    <w:rsid w:val="00C301B2"/>
    <w:rsid w:val="00C32322"/>
    <w:rsid w:val="00C34144"/>
    <w:rsid w:val="00C4001C"/>
    <w:rsid w:val="00C41D4A"/>
    <w:rsid w:val="00C41EDF"/>
    <w:rsid w:val="00C430C1"/>
    <w:rsid w:val="00C4409F"/>
    <w:rsid w:val="00C4442F"/>
    <w:rsid w:val="00C450D1"/>
    <w:rsid w:val="00C45952"/>
    <w:rsid w:val="00C46518"/>
    <w:rsid w:val="00C468C0"/>
    <w:rsid w:val="00C46FED"/>
    <w:rsid w:val="00C50B4A"/>
    <w:rsid w:val="00C537DC"/>
    <w:rsid w:val="00C63095"/>
    <w:rsid w:val="00C67442"/>
    <w:rsid w:val="00C72D7E"/>
    <w:rsid w:val="00C756B2"/>
    <w:rsid w:val="00C7595B"/>
    <w:rsid w:val="00C77135"/>
    <w:rsid w:val="00C838CE"/>
    <w:rsid w:val="00C84C8E"/>
    <w:rsid w:val="00C918B0"/>
    <w:rsid w:val="00C93092"/>
    <w:rsid w:val="00C94508"/>
    <w:rsid w:val="00C948C6"/>
    <w:rsid w:val="00CA2B14"/>
    <w:rsid w:val="00CA5648"/>
    <w:rsid w:val="00CA5705"/>
    <w:rsid w:val="00CA5C78"/>
    <w:rsid w:val="00CB02BD"/>
    <w:rsid w:val="00CB04A1"/>
    <w:rsid w:val="00CB0A90"/>
    <w:rsid w:val="00CB25EA"/>
    <w:rsid w:val="00CB2846"/>
    <w:rsid w:val="00CB3D4E"/>
    <w:rsid w:val="00CB401F"/>
    <w:rsid w:val="00CB452C"/>
    <w:rsid w:val="00CB4B39"/>
    <w:rsid w:val="00CB6BE9"/>
    <w:rsid w:val="00CC0ABB"/>
    <w:rsid w:val="00CC18B0"/>
    <w:rsid w:val="00CC1B22"/>
    <w:rsid w:val="00CD2493"/>
    <w:rsid w:val="00CD4926"/>
    <w:rsid w:val="00CD54AB"/>
    <w:rsid w:val="00CD5A49"/>
    <w:rsid w:val="00CE3602"/>
    <w:rsid w:val="00CF0E05"/>
    <w:rsid w:val="00CF2789"/>
    <w:rsid w:val="00CF2C9C"/>
    <w:rsid w:val="00CF3A78"/>
    <w:rsid w:val="00CF5798"/>
    <w:rsid w:val="00CF708C"/>
    <w:rsid w:val="00CF7885"/>
    <w:rsid w:val="00D023D5"/>
    <w:rsid w:val="00D03034"/>
    <w:rsid w:val="00D115D6"/>
    <w:rsid w:val="00D14EB7"/>
    <w:rsid w:val="00D14F20"/>
    <w:rsid w:val="00D15680"/>
    <w:rsid w:val="00D17103"/>
    <w:rsid w:val="00D17C2B"/>
    <w:rsid w:val="00D209BD"/>
    <w:rsid w:val="00D225D2"/>
    <w:rsid w:val="00D24CCC"/>
    <w:rsid w:val="00D26ACB"/>
    <w:rsid w:val="00D30D2F"/>
    <w:rsid w:val="00D312B2"/>
    <w:rsid w:val="00D3178E"/>
    <w:rsid w:val="00D317BD"/>
    <w:rsid w:val="00D31C2A"/>
    <w:rsid w:val="00D33ECF"/>
    <w:rsid w:val="00D34B75"/>
    <w:rsid w:val="00D36881"/>
    <w:rsid w:val="00D36C03"/>
    <w:rsid w:val="00D4125D"/>
    <w:rsid w:val="00D443D0"/>
    <w:rsid w:val="00D45EF0"/>
    <w:rsid w:val="00D51726"/>
    <w:rsid w:val="00D51A8A"/>
    <w:rsid w:val="00D57D64"/>
    <w:rsid w:val="00D60398"/>
    <w:rsid w:val="00D61772"/>
    <w:rsid w:val="00D704E4"/>
    <w:rsid w:val="00D72291"/>
    <w:rsid w:val="00D72A4A"/>
    <w:rsid w:val="00D74680"/>
    <w:rsid w:val="00D7562B"/>
    <w:rsid w:val="00D75B8D"/>
    <w:rsid w:val="00D75D78"/>
    <w:rsid w:val="00D76572"/>
    <w:rsid w:val="00D81BFB"/>
    <w:rsid w:val="00D839CA"/>
    <w:rsid w:val="00D8430A"/>
    <w:rsid w:val="00D94241"/>
    <w:rsid w:val="00D94577"/>
    <w:rsid w:val="00D94632"/>
    <w:rsid w:val="00D94C56"/>
    <w:rsid w:val="00D956D9"/>
    <w:rsid w:val="00DA12C5"/>
    <w:rsid w:val="00DA14AC"/>
    <w:rsid w:val="00DA1B4F"/>
    <w:rsid w:val="00DA39A0"/>
    <w:rsid w:val="00DA41A8"/>
    <w:rsid w:val="00DA4581"/>
    <w:rsid w:val="00DA5D90"/>
    <w:rsid w:val="00DA6942"/>
    <w:rsid w:val="00DB1B36"/>
    <w:rsid w:val="00DB1CFE"/>
    <w:rsid w:val="00DB38E3"/>
    <w:rsid w:val="00DB65F3"/>
    <w:rsid w:val="00DC04D7"/>
    <w:rsid w:val="00DC2CAF"/>
    <w:rsid w:val="00DC7317"/>
    <w:rsid w:val="00DD004C"/>
    <w:rsid w:val="00DD07A3"/>
    <w:rsid w:val="00DD1B04"/>
    <w:rsid w:val="00DD1C04"/>
    <w:rsid w:val="00DD6A8F"/>
    <w:rsid w:val="00DD7976"/>
    <w:rsid w:val="00DD7CC3"/>
    <w:rsid w:val="00DE5C71"/>
    <w:rsid w:val="00DE6E8D"/>
    <w:rsid w:val="00DF0492"/>
    <w:rsid w:val="00DF0DB8"/>
    <w:rsid w:val="00DF13DE"/>
    <w:rsid w:val="00DF558C"/>
    <w:rsid w:val="00DF6A19"/>
    <w:rsid w:val="00DF7FE9"/>
    <w:rsid w:val="00E03393"/>
    <w:rsid w:val="00E062DC"/>
    <w:rsid w:val="00E069ED"/>
    <w:rsid w:val="00E06E1F"/>
    <w:rsid w:val="00E074B5"/>
    <w:rsid w:val="00E07878"/>
    <w:rsid w:val="00E10E1B"/>
    <w:rsid w:val="00E11A20"/>
    <w:rsid w:val="00E120DF"/>
    <w:rsid w:val="00E125B2"/>
    <w:rsid w:val="00E1418F"/>
    <w:rsid w:val="00E1462E"/>
    <w:rsid w:val="00E150F7"/>
    <w:rsid w:val="00E15131"/>
    <w:rsid w:val="00E171D8"/>
    <w:rsid w:val="00E22C1E"/>
    <w:rsid w:val="00E22CCB"/>
    <w:rsid w:val="00E2566C"/>
    <w:rsid w:val="00E26E76"/>
    <w:rsid w:val="00E26F10"/>
    <w:rsid w:val="00E274D4"/>
    <w:rsid w:val="00E27795"/>
    <w:rsid w:val="00E27B4F"/>
    <w:rsid w:val="00E32A1D"/>
    <w:rsid w:val="00E33B7B"/>
    <w:rsid w:val="00E36613"/>
    <w:rsid w:val="00E3708C"/>
    <w:rsid w:val="00E37AF2"/>
    <w:rsid w:val="00E406B3"/>
    <w:rsid w:val="00E413E2"/>
    <w:rsid w:val="00E4210D"/>
    <w:rsid w:val="00E46EA0"/>
    <w:rsid w:val="00E50D42"/>
    <w:rsid w:val="00E51053"/>
    <w:rsid w:val="00E51263"/>
    <w:rsid w:val="00E529BC"/>
    <w:rsid w:val="00E5319F"/>
    <w:rsid w:val="00E54DD2"/>
    <w:rsid w:val="00E563E2"/>
    <w:rsid w:val="00E60D43"/>
    <w:rsid w:val="00E610E9"/>
    <w:rsid w:val="00E619AA"/>
    <w:rsid w:val="00E6399A"/>
    <w:rsid w:val="00E6450C"/>
    <w:rsid w:val="00E64B05"/>
    <w:rsid w:val="00E66827"/>
    <w:rsid w:val="00E67905"/>
    <w:rsid w:val="00E70535"/>
    <w:rsid w:val="00E70F04"/>
    <w:rsid w:val="00E74C8D"/>
    <w:rsid w:val="00E75451"/>
    <w:rsid w:val="00E7551E"/>
    <w:rsid w:val="00E757D9"/>
    <w:rsid w:val="00E7796B"/>
    <w:rsid w:val="00E80193"/>
    <w:rsid w:val="00E81A5D"/>
    <w:rsid w:val="00E82C91"/>
    <w:rsid w:val="00E851CA"/>
    <w:rsid w:val="00E8597A"/>
    <w:rsid w:val="00E85EB7"/>
    <w:rsid w:val="00E85FC4"/>
    <w:rsid w:val="00E86957"/>
    <w:rsid w:val="00E87611"/>
    <w:rsid w:val="00E9063D"/>
    <w:rsid w:val="00E90E6B"/>
    <w:rsid w:val="00E9147A"/>
    <w:rsid w:val="00E924AB"/>
    <w:rsid w:val="00EA3F17"/>
    <w:rsid w:val="00EA5704"/>
    <w:rsid w:val="00EA5FB7"/>
    <w:rsid w:val="00EB0943"/>
    <w:rsid w:val="00EB514A"/>
    <w:rsid w:val="00EB69DF"/>
    <w:rsid w:val="00EC167A"/>
    <w:rsid w:val="00EC3234"/>
    <w:rsid w:val="00EC35F5"/>
    <w:rsid w:val="00EC38CC"/>
    <w:rsid w:val="00EC5491"/>
    <w:rsid w:val="00EC7BA8"/>
    <w:rsid w:val="00EC7D8E"/>
    <w:rsid w:val="00ED0891"/>
    <w:rsid w:val="00ED1604"/>
    <w:rsid w:val="00ED2F08"/>
    <w:rsid w:val="00ED39D7"/>
    <w:rsid w:val="00ED6F13"/>
    <w:rsid w:val="00ED7ED7"/>
    <w:rsid w:val="00EE1D47"/>
    <w:rsid w:val="00EE6199"/>
    <w:rsid w:val="00EF06B3"/>
    <w:rsid w:val="00EF1875"/>
    <w:rsid w:val="00EF1B17"/>
    <w:rsid w:val="00EF527B"/>
    <w:rsid w:val="00EF61E8"/>
    <w:rsid w:val="00EF659E"/>
    <w:rsid w:val="00EF70CA"/>
    <w:rsid w:val="00EF7D90"/>
    <w:rsid w:val="00F00C10"/>
    <w:rsid w:val="00F03266"/>
    <w:rsid w:val="00F04219"/>
    <w:rsid w:val="00F04E0B"/>
    <w:rsid w:val="00F0594E"/>
    <w:rsid w:val="00F05B88"/>
    <w:rsid w:val="00F05C82"/>
    <w:rsid w:val="00F075CC"/>
    <w:rsid w:val="00F07A6C"/>
    <w:rsid w:val="00F10D28"/>
    <w:rsid w:val="00F12FFC"/>
    <w:rsid w:val="00F135EB"/>
    <w:rsid w:val="00F17971"/>
    <w:rsid w:val="00F21FB6"/>
    <w:rsid w:val="00F25244"/>
    <w:rsid w:val="00F2722E"/>
    <w:rsid w:val="00F3004D"/>
    <w:rsid w:val="00F3143A"/>
    <w:rsid w:val="00F33E19"/>
    <w:rsid w:val="00F34D17"/>
    <w:rsid w:val="00F36AF5"/>
    <w:rsid w:val="00F3782E"/>
    <w:rsid w:val="00F41DE0"/>
    <w:rsid w:val="00F44979"/>
    <w:rsid w:val="00F50469"/>
    <w:rsid w:val="00F5054F"/>
    <w:rsid w:val="00F5230F"/>
    <w:rsid w:val="00F547A0"/>
    <w:rsid w:val="00F575F2"/>
    <w:rsid w:val="00F62DEF"/>
    <w:rsid w:val="00F6692F"/>
    <w:rsid w:val="00F66A84"/>
    <w:rsid w:val="00F671A0"/>
    <w:rsid w:val="00F7568D"/>
    <w:rsid w:val="00F814CA"/>
    <w:rsid w:val="00F8190D"/>
    <w:rsid w:val="00F82430"/>
    <w:rsid w:val="00F824BF"/>
    <w:rsid w:val="00F82E07"/>
    <w:rsid w:val="00F83C23"/>
    <w:rsid w:val="00F83C3D"/>
    <w:rsid w:val="00F83EA8"/>
    <w:rsid w:val="00F8501F"/>
    <w:rsid w:val="00F85619"/>
    <w:rsid w:val="00F91BEE"/>
    <w:rsid w:val="00F920C7"/>
    <w:rsid w:val="00F93461"/>
    <w:rsid w:val="00F97A24"/>
    <w:rsid w:val="00FA0D0C"/>
    <w:rsid w:val="00FA26BF"/>
    <w:rsid w:val="00FA3159"/>
    <w:rsid w:val="00FA4A8B"/>
    <w:rsid w:val="00FA6510"/>
    <w:rsid w:val="00FA7529"/>
    <w:rsid w:val="00FB2D3C"/>
    <w:rsid w:val="00FB30B2"/>
    <w:rsid w:val="00FB3665"/>
    <w:rsid w:val="00FB68DC"/>
    <w:rsid w:val="00FB7A9E"/>
    <w:rsid w:val="00FC00A0"/>
    <w:rsid w:val="00FC3445"/>
    <w:rsid w:val="00FC572E"/>
    <w:rsid w:val="00FD0752"/>
    <w:rsid w:val="00FD2E74"/>
    <w:rsid w:val="00FD4970"/>
    <w:rsid w:val="00FD4D5E"/>
    <w:rsid w:val="00FD630C"/>
    <w:rsid w:val="00FE034F"/>
    <w:rsid w:val="00FE2843"/>
    <w:rsid w:val="00FE5841"/>
    <w:rsid w:val="00FE5F70"/>
    <w:rsid w:val="00FE6175"/>
    <w:rsid w:val="00FE7CCE"/>
    <w:rsid w:val="00FF09DB"/>
    <w:rsid w:val="00FF1AB6"/>
    <w:rsid w:val="00FF2536"/>
    <w:rsid w:val="00FF397B"/>
    <w:rsid w:val="00FF6D12"/>
  </w:rsids>
  <m:mathPr>
    <m:mathFont m:val="Cambria Math"/>
    <m:brkBin m:val="before"/>
    <m:brkBinSub m:val="--"/>
    <m:smallFrac m:val="0"/>
    <m:dispDef/>
    <m:lMargin m:val="0"/>
    <m:rMargin m:val="0"/>
    <m:defJc m:val="centerGroup"/>
    <m:wrapIndent m:val="1440"/>
    <m:intLim m:val="subSup"/>
    <m:naryLim m:val="undOvr"/>
  </m:mathPr>
  <w:themeFontLang w:val="de-CH"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iscardImageEditingData/>
  <w15:docId w15:val="{31F4A017-824F-476F-B3E1-01762529D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4729E"/>
  </w:style>
  <w:style w:type="paragraph" w:styleId="berschrift1">
    <w:name w:val="heading 1"/>
    <w:basedOn w:val="Standard"/>
    <w:next w:val="Standard"/>
    <w:qFormat/>
    <w:rsid w:val="0024729E"/>
    <w:pPr>
      <w:keepNext/>
      <w:spacing w:before="240" w:after="60"/>
      <w:ind w:left="170"/>
      <w:outlineLvl w:val="0"/>
    </w:pPr>
    <w:rPr>
      <w:rFonts w:ascii="Verdana" w:hAnsi="Verdana"/>
      <w:b/>
      <w:kern w:val="28"/>
      <w:sz w:val="28"/>
    </w:rPr>
  </w:style>
  <w:style w:type="paragraph" w:styleId="berschrift2">
    <w:name w:val="heading 2"/>
    <w:basedOn w:val="Standard"/>
    <w:next w:val="Standard"/>
    <w:qFormat/>
    <w:rsid w:val="0024729E"/>
    <w:pPr>
      <w:keepNext/>
      <w:spacing w:before="240" w:after="60"/>
      <w:ind w:left="170"/>
      <w:outlineLvl w:val="1"/>
    </w:pPr>
    <w:rPr>
      <w:rFonts w:ascii="Verdana" w:hAnsi="Verdana"/>
      <w:b/>
      <w:i/>
      <w:sz w:val="24"/>
    </w:rPr>
  </w:style>
  <w:style w:type="paragraph" w:styleId="berschrift3">
    <w:name w:val="heading 3"/>
    <w:basedOn w:val="Standard"/>
    <w:next w:val="Standard"/>
    <w:link w:val="berschrift3Zchn"/>
    <w:semiHidden/>
    <w:unhideWhenUsed/>
    <w:qFormat/>
    <w:rsid w:val="00290B6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semiHidden/>
    <w:unhideWhenUsed/>
    <w:qFormat/>
    <w:rsid w:val="00186956"/>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semiHidden/>
    <w:unhideWhenUsed/>
    <w:qFormat/>
    <w:rsid w:val="00290B6F"/>
    <w:pPr>
      <w:keepNext/>
      <w:keepLines/>
      <w:spacing w:before="40"/>
      <w:outlineLvl w:val="4"/>
    </w:pPr>
    <w:rPr>
      <w:rFonts w:asciiTheme="majorHAnsi" w:eastAsiaTheme="majorEastAsia" w:hAnsiTheme="majorHAnsi" w:cstheme="majorBidi"/>
      <w:color w:val="365F91"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24729E"/>
    <w:pPr>
      <w:tabs>
        <w:tab w:val="center" w:pos="4536"/>
        <w:tab w:val="right" w:pos="9072"/>
      </w:tabs>
    </w:pPr>
  </w:style>
  <w:style w:type="paragraph" w:styleId="Fuzeile">
    <w:name w:val="footer"/>
    <w:basedOn w:val="Standard"/>
    <w:rsid w:val="0024729E"/>
    <w:pPr>
      <w:tabs>
        <w:tab w:val="center" w:pos="4536"/>
        <w:tab w:val="right" w:pos="9072"/>
      </w:tabs>
    </w:pPr>
  </w:style>
  <w:style w:type="character" w:styleId="Seitenzahl">
    <w:name w:val="page number"/>
    <w:basedOn w:val="Absatz-Standardschriftart"/>
    <w:rsid w:val="0024729E"/>
  </w:style>
  <w:style w:type="paragraph" w:styleId="Textkrper-Zeileneinzug">
    <w:name w:val="Body Text Indent"/>
    <w:basedOn w:val="Standard"/>
    <w:link w:val="Textkrper-ZeileneinzugZchn"/>
    <w:qFormat/>
    <w:rsid w:val="0024729E"/>
    <w:pPr>
      <w:tabs>
        <w:tab w:val="left" w:pos="1560"/>
      </w:tabs>
      <w:spacing w:before="120" w:after="120"/>
      <w:ind w:left="709"/>
    </w:pPr>
    <w:rPr>
      <w:rFonts w:ascii="Verdana" w:hAnsi="Verdana"/>
      <w:lang w:val="de-CH"/>
    </w:rPr>
  </w:style>
  <w:style w:type="paragraph" w:customStyle="1" w:styleId="Hinweiskasten">
    <w:name w:val="Hinweiskasten"/>
    <w:basedOn w:val="Standard"/>
    <w:rsid w:val="0024729E"/>
    <w:pPr>
      <w:pBdr>
        <w:top w:val="single" w:sz="12" w:space="1" w:color="auto"/>
        <w:left w:val="single" w:sz="12" w:space="4" w:color="auto"/>
        <w:bottom w:val="single" w:sz="12" w:space="1" w:color="auto"/>
        <w:right w:val="single" w:sz="12" w:space="4" w:color="auto"/>
      </w:pBdr>
      <w:shd w:val="pct12" w:color="auto" w:fill="FFFFFF"/>
      <w:spacing w:before="40" w:after="40"/>
      <w:ind w:left="2268" w:right="2552"/>
      <w:jc w:val="center"/>
    </w:pPr>
    <w:rPr>
      <w:rFonts w:ascii="Trebuchet MS" w:hAnsi="Trebuchet MS"/>
      <w:sz w:val="24"/>
      <w:lang w:val="de-CH"/>
    </w:rPr>
  </w:style>
  <w:style w:type="character" w:styleId="Hyperlink">
    <w:name w:val="Hyperlink"/>
    <w:basedOn w:val="Absatz-Standardschriftart"/>
    <w:rsid w:val="0024729E"/>
    <w:rPr>
      <w:color w:val="0000FF"/>
      <w:u w:val="single"/>
    </w:rPr>
  </w:style>
  <w:style w:type="character" w:styleId="BesuchterHyperlink">
    <w:name w:val="FollowedHyperlink"/>
    <w:basedOn w:val="Absatz-Standardschriftart"/>
    <w:rsid w:val="0024729E"/>
    <w:rPr>
      <w:color w:val="800080"/>
      <w:u w:val="single"/>
    </w:rPr>
  </w:style>
  <w:style w:type="paragraph" w:customStyle="1" w:styleId="Auswahlantwort">
    <w:name w:val="Auswahlantwort"/>
    <w:basedOn w:val="Standard"/>
    <w:rsid w:val="0024729E"/>
    <w:pPr>
      <w:numPr>
        <w:numId w:val="1"/>
      </w:numPr>
    </w:pPr>
  </w:style>
  <w:style w:type="table" w:styleId="Tabellenraster">
    <w:name w:val="Table Grid"/>
    <w:basedOn w:val="NormaleTabelle"/>
    <w:rsid w:val="00D756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rt">
    <w:name w:val="Antwort"/>
    <w:basedOn w:val="Textkrper-Zeileneinzug"/>
    <w:qFormat/>
    <w:rsid w:val="005864E9"/>
    <w:pPr>
      <w:ind w:left="530"/>
    </w:pPr>
    <w:rPr>
      <w:i/>
      <w:color w:val="0000FF"/>
      <w:sz w:val="24"/>
      <w:szCs w:val="24"/>
    </w:rPr>
  </w:style>
  <w:style w:type="paragraph" w:styleId="Sprechblasentext">
    <w:name w:val="Balloon Text"/>
    <w:basedOn w:val="Standard"/>
    <w:link w:val="SprechblasentextZchn"/>
    <w:rsid w:val="00522193"/>
    <w:rPr>
      <w:rFonts w:ascii="Tahoma" w:hAnsi="Tahoma" w:cs="Tahoma"/>
      <w:sz w:val="16"/>
      <w:szCs w:val="16"/>
    </w:rPr>
  </w:style>
  <w:style w:type="character" w:customStyle="1" w:styleId="SprechblasentextZchn">
    <w:name w:val="Sprechblasentext Zchn"/>
    <w:basedOn w:val="Absatz-Standardschriftart"/>
    <w:link w:val="Sprechblasentext"/>
    <w:rsid w:val="00522193"/>
    <w:rPr>
      <w:rFonts w:ascii="Tahoma" w:hAnsi="Tahoma" w:cs="Tahoma"/>
      <w:sz w:val="16"/>
      <w:szCs w:val="16"/>
    </w:rPr>
  </w:style>
  <w:style w:type="paragraph" w:styleId="Listenabsatz">
    <w:name w:val="List Paragraph"/>
    <w:basedOn w:val="Standard"/>
    <w:uiPriority w:val="34"/>
    <w:qFormat/>
    <w:rsid w:val="00E924AB"/>
    <w:pPr>
      <w:ind w:left="708"/>
    </w:pPr>
  </w:style>
  <w:style w:type="paragraph" w:customStyle="1" w:styleId="Schler-Text">
    <w:name w:val="Schüler-Text"/>
    <w:basedOn w:val="Standard"/>
    <w:next w:val="Textkrper-Zeileneinzug"/>
    <w:rsid w:val="006A244D"/>
    <w:pPr>
      <w:spacing w:before="120" w:after="60"/>
      <w:ind w:left="709"/>
    </w:pPr>
    <w:rPr>
      <w:rFonts w:ascii="Verdana" w:hAnsi="Verdana"/>
      <w:i/>
      <w:sz w:val="24"/>
    </w:rPr>
  </w:style>
  <w:style w:type="paragraph" w:customStyle="1" w:styleId="AntwortVerborgen">
    <w:name w:val="Antwort(Verborgen)"/>
    <w:basedOn w:val="Standard"/>
    <w:rsid w:val="006A244D"/>
    <w:pPr>
      <w:spacing w:before="120" w:after="60"/>
      <w:ind w:left="709"/>
    </w:pPr>
    <w:rPr>
      <w:rFonts w:ascii="Verdana" w:hAnsi="Verdana"/>
      <w:i/>
      <w:vanish/>
      <w:color w:val="0000FF"/>
      <w:sz w:val="24"/>
      <w:szCs w:val="24"/>
    </w:rPr>
  </w:style>
  <w:style w:type="character" w:customStyle="1" w:styleId="Textkrper-ZeileneinzugZchn">
    <w:name w:val="Textkörper-Zeileneinzug Zchn"/>
    <w:basedOn w:val="Absatz-Standardschriftart"/>
    <w:link w:val="Textkrper-Zeileneinzug"/>
    <w:rsid w:val="00D839CA"/>
    <w:rPr>
      <w:rFonts w:ascii="Verdana" w:hAnsi="Verdana"/>
      <w:lang w:val="de-CH"/>
    </w:rPr>
  </w:style>
  <w:style w:type="character" w:styleId="Platzhaltertext">
    <w:name w:val="Placeholder Text"/>
    <w:basedOn w:val="Absatz-Standardschriftart"/>
    <w:uiPriority w:val="99"/>
    <w:semiHidden/>
    <w:rsid w:val="003D7B6F"/>
    <w:rPr>
      <w:color w:val="808080"/>
    </w:rPr>
  </w:style>
  <w:style w:type="paragraph" w:styleId="Textkrper-Einzug2">
    <w:name w:val="Body Text Indent 2"/>
    <w:basedOn w:val="Standard"/>
    <w:link w:val="Textkrper-Einzug2Zchn"/>
    <w:rsid w:val="00074291"/>
    <w:pPr>
      <w:spacing w:after="120" w:line="480" w:lineRule="auto"/>
      <w:ind w:left="283"/>
    </w:pPr>
  </w:style>
  <w:style w:type="character" w:customStyle="1" w:styleId="Textkrper-Einzug2Zchn">
    <w:name w:val="Textkörper-Einzug 2 Zchn"/>
    <w:basedOn w:val="Absatz-Standardschriftart"/>
    <w:link w:val="Textkrper-Einzug2"/>
    <w:rsid w:val="00074291"/>
  </w:style>
  <w:style w:type="paragraph" w:styleId="Textkrper">
    <w:name w:val="Body Text"/>
    <w:basedOn w:val="Standard"/>
    <w:link w:val="TextkrperZchn"/>
    <w:rsid w:val="00B860D3"/>
    <w:pPr>
      <w:spacing w:after="120"/>
    </w:pPr>
  </w:style>
  <w:style w:type="character" w:customStyle="1" w:styleId="TextkrperZchn">
    <w:name w:val="Textkörper Zchn"/>
    <w:basedOn w:val="Absatz-Standardschriftart"/>
    <w:link w:val="Textkrper"/>
    <w:rsid w:val="00B860D3"/>
  </w:style>
  <w:style w:type="character" w:customStyle="1" w:styleId="berschrift3Zchn">
    <w:name w:val="Überschrift 3 Zchn"/>
    <w:basedOn w:val="Absatz-Standardschriftart"/>
    <w:link w:val="berschrift3"/>
    <w:semiHidden/>
    <w:rsid w:val="00290B6F"/>
    <w:rPr>
      <w:rFonts w:asciiTheme="majorHAnsi" w:eastAsiaTheme="majorEastAsia" w:hAnsiTheme="majorHAnsi" w:cstheme="majorBidi"/>
      <w:color w:val="243F60" w:themeColor="accent1" w:themeShade="7F"/>
      <w:sz w:val="24"/>
      <w:szCs w:val="24"/>
    </w:rPr>
  </w:style>
  <w:style w:type="character" w:customStyle="1" w:styleId="berschrift5Zchn">
    <w:name w:val="Überschrift 5 Zchn"/>
    <w:basedOn w:val="Absatz-Standardschriftart"/>
    <w:link w:val="berschrift5"/>
    <w:semiHidden/>
    <w:rsid w:val="00290B6F"/>
    <w:rPr>
      <w:rFonts w:asciiTheme="majorHAnsi" w:eastAsiaTheme="majorEastAsia" w:hAnsiTheme="majorHAnsi" w:cstheme="majorBidi"/>
      <w:color w:val="365F91" w:themeColor="accent1" w:themeShade="BF"/>
    </w:rPr>
  </w:style>
  <w:style w:type="character" w:customStyle="1" w:styleId="berschrift4Zchn">
    <w:name w:val="Überschrift 4 Zchn"/>
    <w:basedOn w:val="Absatz-Standardschriftart"/>
    <w:link w:val="berschrift4"/>
    <w:semiHidden/>
    <w:rsid w:val="00186956"/>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790758">
      <w:bodyDiv w:val="1"/>
      <w:marLeft w:val="0"/>
      <w:marRight w:val="0"/>
      <w:marTop w:val="0"/>
      <w:marBottom w:val="0"/>
      <w:divBdr>
        <w:top w:val="none" w:sz="0" w:space="0" w:color="auto"/>
        <w:left w:val="none" w:sz="0" w:space="0" w:color="auto"/>
        <w:bottom w:val="none" w:sz="0" w:space="0" w:color="auto"/>
        <w:right w:val="none" w:sz="0" w:space="0" w:color="auto"/>
      </w:divBdr>
      <w:divsChild>
        <w:div w:id="290743308">
          <w:marLeft w:val="0"/>
          <w:marRight w:val="0"/>
          <w:marTop w:val="0"/>
          <w:marBottom w:val="0"/>
          <w:divBdr>
            <w:top w:val="none" w:sz="0" w:space="0" w:color="auto"/>
            <w:left w:val="none" w:sz="0" w:space="0" w:color="auto"/>
            <w:bottom w:val="none" w:sz="0" w:space="0" w:color="auto"/>
            <w:right w:val="none" w:sz="0" w:space="0" w:color="auto"/>
          </w:divBdr>
        </w:div>
        <w:div w:id="1264997841">
          <w:marLeft w:val="0"/>
          <w:marRight w:val="0"/>
          <w:marTop w:val="0"/>
          <w:marBottom w:val="0"/>
          <w:divBdr>
            <w:top w:val="none" w:sz="0" w:space="0" w:color="auto"/>
            <w:left w:val="none" w:sz="0" w:space="0" w:color="auto"/>
            <w:bottom w:val="none" w:sz="0" w:space="0" w:color="auto"/>
            <w:right w:val="none" w:sz="0" w:space="0" w:color="auto"/>
          </w:divBdr>
        </w:div>
        <w:div w:id="1602571690">
          <w:marLeft w:val="0"/>
          <w:marRight w:val="0"/>
          <w:marTop w:val="0"/>
          <w:marBottom w:val="0"/>
          <w:divBdr>
            <w:top w:val="none" w:sz="0" w:space="0" w:color="auto"/>
            <w:left w:val="none" w:sz="0" w:space="0" w:color="auto"/>
            <w:bottom w:val="none" w:sz="0" w:space="0" w:color="auto"/>
            <w:right w:val="none" w:sz="0" w:space="0" w:color="auto"/>
          </w:divBdr>
        </w:div>
        <w:div w:id="621107343">
          <w:marLeft w:val="0"/>
          <w:marRight w:val="0"/>
          <w:marTop w:val="0"/>
          <w:marBottom w:val="0"/>
          <w:divBdr>
            <w:top w:val="none" w:sz="0" w:space="0" w:color="auto"/>
            <w:left w:val="none" w:sz="0" w:space="0" w:color="auto"/>
            <w:bottom w:val="none" w:sz="0" w:space="0" w:color="auto"/>
            <w:right w:val="none" w:sz="0" w:space="0" w:color="auto"/>
          </w:divBdr>
        </w:div>
        <w:div w:id="211578377">
          <w:marLeft w:val="0"/>
          <w:marRight w:val="0"/>
          <w:marTop w:val="0"/>
          <w:marBottom w:val="0"/>
          <w:divBdr>
            <w:top w:val="none" w:sz="0" w:space="0" w:color="auto"/>
            <w:left w:val="none" w:sz="0" w:space="0" w:color="auto"/>
            <w:bottom w:val="none" w:sz="0" w:space="0" w:color="auto"/>
            <w:right w:val="none" w:sz="0" w:space="0" w:color="auto"/>
          </w:divBdr>
        </w:div>
      </w:divsChild>
    </w:div>
    <w:div w:id="230964772">
      <w:bodyDiv w:val="1"/>
      <w:marLeft w:val="0"/>
      <w:marRight w:val="0"/>
      <w:marTop w:val="0"/>
      <w:marBottom w:val="0"/>
      <w:divBdr>
        <w:top w:val="none" w:sz="0" w:space="0" w:color="auto"/>
        <w:left w:val="none" w:sz="0" w:space="0" w:color="auto"/>
        <w:bottom w:val="none" w:sz="0" w:space="0" w:color="auto"/>
        <w:right w:val="none" w:sz="0" w:space="0" w:color="auto"/>
      </w:divBdr>
    </w:div>
    <w:div w:id="263808892">
      <w:bodyDiv w:val="1"/>
      <w:marLeft w:val="0"/>
      <w:marRight w:val="0"/>
      <w:marTop w:val="0"/>
      <w:marBottom w:val="0"/>
      <w:divBdr>
        <w:top w:val="none" w:sz="0" w:space="0" w:color="auto"/>
        <w:left w:val="none" w:sz="0" w:space="0" w:color="auto"/>
        <w:bottom w:val="none" w:sz="0" w:space="0" w:color="auto"/>
        <w:right w:val="none" w:sz="0" w:space="0" w:color="auto"/>
      </w:divBdr>
      <w:divsChild>
        <w:div w:id="1398437667">
          <w:marLeft w:val="0"/>
          <w:marRight w:val="0"/>
          <w:marTop w:val="0"/>
          <w:marBottom w:val="0"/>
          <w:divBdr>
            <w:top w:val="none" w:sz="0" w:space="0" w:color="auto"/>
            <w:left w:val="none" w:sz="0" w:space="0" w:color="auto"/>
            <w:bottom w:val="none" w:sz="0" w:space="0" w:color="auto"/>
            <w:right w:val="none" w:sz="0" w:space="0" w:color="auto"/>
          </w:divBdr>
        </w:div>
        <w:div w:id="406609610">
          <w:marLeft w:val="0"/>
          <w:marRight w:val="0"/>
          <w:marTop w:val="0"/>
          <w:marBottom w:val="0"/>
          <w:divBdr>
            <w:top w:val="none" w:sz="0" w:space="0" w:color="auto"/>
            <w:left w:val="none" w:sz="0" w:space="0" w:color="auto"/>
            <w:bottom w:val="none" w:sz="0" w:space="0" w:color="auto"/>
            <w:right w:val="none" w:sz="0" w:space="0" w:color="auto"/>
          </w:divBdr>
        </w:div>
        <w:div w:id="2127968974">
          <w:marLeft w:val="0"/>
          <w:marRight w:val="0"/>
          <w:marTop w:val="0"/>
          <w:marBottom w:val="0"/>
          <w:divBdr>
            <w:top w:val="none" w:sz="0" w:space="0" w:color="auto"/>
            <w:left w:val="none" w:sz="0" w:space="0" w:color="auto"/>
            <w:bottom w:val="none" w:sz="0" w:space="0" w:color="auto"/>
            <w:right w:val="none" w:sz="0" w:space="0" w:color="auto"/>
          </w:divBdr>
        </w:div>
        <w:div w:id="237326624">
          <w:marLeft w:val="0"/>
          <w:marRight w:val="0"/>
          <w:marTop w:val="0"/>
          <w:marBottom w:val="0"/>
          <w:divBdr>
            <w:top w:val="none" w:sz="0" w:space="0" w:color="auto"/>
            <w:left w:val="none" w:sz="0" w:space="0" w:color="auto"/>
            <w:bottom w:val="none" w:sz="0" w:space="0" w:color="auto"/>
            <w:right w:val="none" w:sz="0" w:space="0" w:color="auto"/>
          </w:divBdr>
        </w:div>
        <w:div w:id="1602835879">
          <w:marLeft w:val="0"/>
          <w:marRight w:val="0"/>
          <w:marTop w:val="0"/>
          <w:marBottom w:val="0"/>
          <w:divBdr>
            <w:top w:val="none" w:sz="0" w:space="0" w:color="auto"/>
            <w:left w:val="none" w:sz="0" w:space="0" w:color="auto"/>
            <w:bottom w:val="none" w:sz="0" w:space="0" w:color="auto"/>
            <w:right w:val="none" w:sz="0" w:space="0" w:color="auto"/>
          </w:divBdr>
        </w:div>
      </w:divsChild>
    </w:div>
    <w:div w:id="293488408">
      <w:bodyDiv w:val="1"/>
      <w:marLeft w:val="0"/>
      <w:marRight w:val="0"/>
      <w:marTop w:val="0"/>
      <w:marBottom w:val="0"/>
      <w:divBdr>
        <w:top w:val="none" w:sz="0" w:space="0" w:color="auto"/>
        <w:left w:val="none" w:sz="0" w:space="0" w:color="auto"/>
        <w:bottom w:val="none" w:sz="0" w:space="0" w:color="auto"/>
        <w:right w:val="none" w:sz="0" w:space="0" w:color="auto"/>
      </w:divBdr>
    </w:div>
    <w:div w:id="336883162">
      <w:bodyDiv w:val="1"/>
      <w:marLeft w:val="0"/>
      <w:marRight w:val="0"/>
      <w:marTop w:val="0"/>
      <w:marBottom w:val="0"/>
      <w:divBdr>
        <w:top w:val="none" w:sz="0" w:space="0" w:color="auto"/>
        <w:left w:val="none" w:sz="0" w:space="0" w:color="auto"/>
        <w:bottom w:val="none" w:sz="0" w:space="0" w:color="auto"/>
        <w:right w:val="none" w:sz="0" w:space="0" w:color="auto"/>
      </w:divBdr>
    </w:div>
    <w:div w:id="387800163">
      <w:bodyDiv w:val="1"/>
      <w:marLeft w:val="0"/>
      <w:marRight w:val="0"/>
      <w:marTop w:val="0"/>
      <w:marBottom w:val="0"/>
      <w:divBdr>
        <w:top w:val="none" w:sz="0" w:space="0" w:color="auto"/>
        <w:left w:val="none" w:sz="0" w:space="0" w:color="auto"/>
        <w:bottom w:val="none" w:sz="0" w:space="0" w:color="auto"/>
        <w:right w:val="none" w:sz="0" w:space="0" w:color="auto"/>
      </w:divBdr>
    </w:div>
    <w:div w:id="450128475">
      <w:bodyDiv w:val="1"/>
      <w:marLeft w:val="0"/>
      <w:marRight w:val="0"/>
      <w:marTop w:val="0"/>
      <w:marBottom w:val="0"/>
      <w:divBdr>
        <w:top w:val="none" w:sz="0" w:space="0" w:color="auto"/>
        <w:left w:val="none" w:sz="0" w:space="0" w:color="auto"/>
        <w:bottom w:val="none" w:sz="0" w:space="0" w:color="auto"/>
        <w:right w:val="none" w:sz="0" w:space="0" w:color="auto"/>
      </w:divBdr>
    </w:div>
    <w:div w:id="480931077">
      <w:bodyDiv w:val="1"/>
      <w:marLeft w:val="0"/>
      <w:marRight w:val="0"/>
      <w:marTop w:val="0"/>
      <w:marBottom w:val="0"/>
      <w:divBdr>
        <w:top w:val="none" w:sz="0" w:space="0" w:color="auto"/>
        <w:left w:val="none" w:sz="0" w:space="0" w:color="auto"/>
        <w:bottom w:val="none" w:sz="0" w:space="0" w:color="auto"/>
        <w:right w:val="none" w:sz="0" w:space="0" w:color="auto"/>
      </w:divBdr>
    </w:div>
    <w:div w:id="497042473">
      <w:bodyDiv w:val="1"/>
      <w:marLeft w:val="0"/>
      <w:marRight w:val="0"/>
      <w:marTop w:val="0"/>
      <w:marBottom w:val="0"/>
      <w:divBdr>
        <w:top w:val="none" w:sz="0" w:space="0" w:color="auto"/>
        <w:left w:val="none" w:sz="0" w:space="0" w:color="auto"/>
        <w:bottom w:val="none" w:sz="0" w:space="0" w:color="auto"/>
        <w:right w:val="none" w:sz="0" w:space="0" w:color="auto"/>
      </w:divBdr>
    </w:div>
    <w:div w:id="576747383">
      <w:bodyDiv w:val="1"/>
      <w:marLeft w:val="0"/>
      <w:marRight w:val="0"/>
      <w:marTop w:val="0"/>
      <w:marBottom w:val="0"/>
      <w:divBdr>
        <w:top w:val="none" w:sz="0" w:space="0" w:color="auto"/>
        <w:left w:val="none" w:sz="0" w:space="0" w:color="auto"/>
        <w:bottom w:val="none" w:sz="0" w:space="0" w:color="auto"/>
        <w:right w:val="none" w:sz="0" w:space="0" w:color="auto"/>
      </w:divBdr>
    </w:div>
    <w:div w:id="990249650">
      <w:bodyDiv w:val="1"/>
      <w:marLeft w:val="0"/>
      <w:marRight w:val="0"/>
      <w:marTop w:val="0"/>
      <w:marBottom w:val="0"/>
      <w:divBdr>
        <w:top w:val="none" w:sz="0" w:space="0" w:color="auto"/>
        <w:left w:val="none" w:sz="0" w:space="0" w:color="auto"/>
        <w:bottom w:val="none" w:sz="0" w:space="0" w:color="auto"/>
        <w:right w:val="none" w:sz="0" w:space="0" w:color="auto"/>
      </w:divBdr>
      <w:divsChild>
        <w:div w:id="1882941856">
          <w:marLeft w:val="0"/>
          <w:marRight w:val="0"/>
          <w:marTop w:val="0"/>
          <w:marBottom w:val="0"/>
          <w:divBdr>
            <w:top w:val="none" w:sz="0" w:space="0" w:color="auto"/>
            <w:left w:val="none" w:sz="0" w:space="0" w:color="auto"/>
            <w:bottom w:val="none" w:sz="0" w:space="0" w:color="auto"/>
            <w:right w:val="none" w:sz="0" w:space="0" w:color="auto"/>
          </w:divBdr>
        </w:div>
        <w:div w:id="1143692280">
          <w:marLeft w:val="0"/>
          <w:marRight w:val="0"/>
          <w:marTop w:val="0"/>
          <w:marBottom w:val="0"/>
          <w:divBdr>
            <w:top w:val="none" w:sz="0" w:space="0" w:color="auto"/>
            <w:left w:val="none" w:sz="0" w:space="0" w:color="auto"/>
            <w:bottom w:val="none" w:sz="0" w:space="0" w:color="auto"/>
            <w:right w:val="none" w:sz="0" w:space="0" w:color="auto"/>
          </w:divBdr>
        </w:div>
        <w:div w:id="1275746095">
          <w:marLeft w:val="0"/>
          <w:marRight w:val="0"/>
          <w:marTop w:val="0"/>
          <w:marBottom w:val="0"/>
          <w:divBdr>
            <w:top w:val="none" w:sz="0" w:space="0" w:color="auto"/>
            <w:left w:val="none" w:sz="0" w:space="0" w:color="auto"/>
            <w:bottom w:val="none" w:sz="0" w:space="0" w:color="auto"/>
            <w:right w:val="none" w:sz="0" w:space="0" w:color="auto"/>
          </w:divBdr>
        </w:div>
      </w:divsChild>
    </w:div>
    <w:div w:id="1090811649">
      <w:bodyDiv w:val="1"/>
      <w:marLeft w:val="0"/>
      <w:marRight w:val="0"/>
      <w:marTop w:val="0"/>
      <w:marBottom w:val="0"/>
      <w:divBdr>
        <w:top w:val="none" w:sz="0" w:space="0" w:color="auto"/>
        <w:left w:val="none" w:sz="0" w:space="0" w:color="auto"/>
        <w:bottom w:val="none" w:sz="0" w:space="0" w:color="auto"/>
        <w:right w:val="none" w:sz="0" w:space="0" w:color="auto"/>
      </w:divBdr>
    </w:div>
    <w:div w:id="1251619451">
      <w:bodyDiv w:val="1"/>
      <w:marLeft w:val="0"/>
      <w:marRight w:val="0"/>
      <w:marTop w:val="0"/>
      <w:marBottom w:val="0"/>
      <w:divBdr>
        <w:top w:val="none" w:sz="0" w:space="0" w:color="auto"/>
        <w:left w:val="none" w:sz="0" w:space="0" w:color="auto"/>
        <w:bottom w:val="none" w:sz="0" w:space="0" w:color="auto"/>
        <w:right w:val="none" w:sz="0" w:space="0" w:color="auto"/>
      </w:divBdr>
    </w:div>
    <w:div w:id="1261333947">
      <w:bodyDiv w:val="1"/>
      <w:marLeft w:val="0"/>
      <w:marRight w:val="0"/>
      <w:marTop w:val="0"/>
      <w:marBottom w:val="0"/>
      <w:divBdr>
        <w:top w:val="none" w:sz="0" w:space="0" w:color="auto"/>
        <w:left w:val="none" w:sz="0" w:space="0" w:color="auto"/>
        <w:bottom w:val="none" w:sz="0" w:space="0" w:color="auto"/>
        <w:right w:val="none" w:sz="0" w:space="0" w:color="auto"/>
      </w:divBdr>
    </w:div>
    <w:div w:id="1273636891">
      <w:bodyDiv w:val="1"/>
      <w:marLeft w:val="0"/>
      <w:marRight w:val="0"/>
      <w:marTop w:val="0"/>
      <w:marBottom w:val="0"/>
      <w:divBdr>
        <w:top w:val="none" w:sz="0" w:space="0" w:color="auto"/>
        <w:left w:val="none" w:sz="0" w:space="0" w:color="auto"/>
        <w:bottom w:val="none" w:sz="0" w:space="0" w:color="auto"/>
        <w:right w:val="none" w:sz="0" w:space="0" w:color="auto"/>
      </w:divBdr>
    </w:div>
    <w:div w:id="1298800800">
      <w:bodyDiv w:val="1"/>
      <w:marLeft w:val="0"/>
      <w:marRight w:val="0"/>
      <w:marTop w:val="0"/>
      <w:marBottom w:val="0"/>
      <w:divBdr>
        <w:top w:val="none" w:sz="0" w:space="0" w:color="auto"/>
        <w:left w:val="none" w:sz="0" w:space="0" w:color="auto"/>
        <w:bottom w:val="none" w:sz="0" w:space="0" w:color="auto"/>
        <w:right w:val="none" w:sz="0" w:space="0" w:color="auto"/>
      </w:divBdr>
    </w:div>
    <w:div w:id="1301422254">
      <w:bodyDiv w:val="1"/>
      <w:marLeft w:val="0"/>
      <w:marRight w:val="0"/>
      <w:marTop w:val="0"/>
      <w:marBottom w:val="0"/>
      <w:divBdr>
        <w:top w:val="none" w:sz="0" w:space="0" w:color="auto"/>
        <w:left w:val="none" w:sz="0" w:space="0" w:color="auto"/>
        <w:bottom w:val="none" w:sz="0" w:space="0" w:color="auto"/>
        <w:right w:val="none" w:sz="0" w:space="0" w:color="auto"/>
      </w:divBdr>
    </w:div>
    <w:div w:id="1313946756">
      <w:bodyDiv w:val="1"/>
      <w:marLeft w:val="0"/>
      <w:marRight w:val="0"/>
      <w:marTop w:val="0"/>
      <w:marBottom w:val="0"/>
      <w:divBdr>
        <w:top w:val="none" w:sz="0" w:space="0" w:color="auto"/>
        <w:left w:val="none" w:sz="0" w:space="0" w:color="auto"/>
        <w:bottom w:val="none" w:sz="0" w:space="0" w:color="auto"/>
        <w:right w:val="none" w:sz="0" w:space="0" w:color="auto"/>
      </w:divBdr>
      <w:divsChild>
        <w:div w:id="1141263941">
          <w:marLeft w:val="0"/>
          <w:marRight w:val="0"/>
          <w:marTop w:val="0"/>
          <w:marBottom w:val="0"/>
          <w:divBdr>
            <w:top w:val="none" w:sz="0" w:space="0" w:color="auto"/>
            <w:left w:val="none" w:sz="0" w:space="0" w:color="auto"/>
            <w:bottom w:val="none" w:sz="0" w:space="0" w:color="auto"/>
            <w:right w:val="none" w:sz="0" w:space="0" w:color="auto"/>
          </w:divBdr>
          <w:divsChild>
            <w:div w:id="12289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8409">
      <w:bodyDiv w:val="1"/>
      <w:marLeft w:val="0"/>
      <w:marRight w:val="0"/>
      <w:marTop w:val="0"/>
      <w:marBottom w:val="0"/>
      <w:divBdr>
        <w:top w:val="none" w:sz="0" w:space="0" w:color="auto"/>
        <w:left w:val="none" w:sz="0" w:space="0" w:color="auto"/>
        <w:bottom w:val="none" w:sz="0" w:space="0" w:color="auto"/>
        <w:right w:val="none" w:sz="0" w:space="0" w:color="auto"/>
      </w:divBdr>
    </w:div>
    <w:div w:id="1492600705">
      <w:bodyDiv w:val="1"/>
      <w:marLeft w:val="0"/>
      <w:marRight w:val="0"/>
      <w:marTop w:val="0"/>
      <w:marBottom w:val="0"/>
      <w:divBdr>
        <w:top w:val="none" w:sz="0" w:space="0" w:color="auto"/>
        <w:left w:val="none" w:sz="0" w:space="0" w:color="auto"/>
        <w:bottom w:val="none" w:sz="0" w:space="0" w:color="auto"/>
        <w:right w:val="none" w:sz="0" w:space="0" w:color="auto"/>
      </w:divBdr>
    </w:div>
    <w:div w:id="1742018350">
      <w:bodyDiv w:val="1"/>
      <w:marLeft w:val="0"/>
      <w:marRight w:val="0"/>
      <w:marTop w:val="0"/>
      <w:marBottom w:val="0"/>
      <w:divBdr>
        <w:top w:val="none" w:sz="0" w:space="0" w:color="auto"/>
        <w:left w:val="none" w:sz="0" w:space="0" w:color="auto"/>
        <w:bottom w:val="none" w:sz="0" w:space="0" w:color="auto"/>
        <w:right w:val="none" w:sz="0" w:space="0" w:color="auto"/>
      </w:divBdr>
    </w:div>
    <w:div w:id="1752190208">
      <w:bodyDiv w:val="1"/>
      <w:marLeft w:val="0"/>
      <w:marRight w:val="0"/>
      <w:marTop w:val="0"/>
      <w:marBottom w:val="0"/>
      <w:divBdr>
        <w:top w:val="none" w:sz="0" w:space="0" w:color="auto"/>
        <w:left w:val="none" w:sz="0" w:space="0" w:color="auto"/>
        <w:bottom w:val="none" w:sz="0" w:space="0" w:color="auto"/>
        <w:right w:val="none" w:sz="0" w:space="0" w:color="auto"/>
      </w:divBdr>
    </w:div>
    <w:div w:id="1863206235">
      <w:bodyDiv w:val="1"/>
      <w:marLeft w:val="0"/>
      <w:marRight w:val="0"/>
      <w:marTop w:val="0"/>
      <w:marBottom w:val="0"/>
      <w:divBdr>
        <w:top w:val="none" w:sz="0" w:space="0" w:color="auto"/>
        <w:left w:val="none" w:sz="0" w:space="0" w:color="auto"/>
        <w:bottom w:val="none" w:sz="0" w:space="0" w:color="auto"/>
        <w:right w:val="none" w:sz="0" w:space="0" w:color="auto"/>
      </w:divBdr>
    </w:div>
    <w:div w:id="1989476675">
      <w:bodyDiv w:val="1"/>
      <w:marLeft w:val="0"/>
      <w:marRight w:val="0"/>
      <w:marTop w:val="0"/>
      <w:marBottom w:val="0"/>
      <w:divBdr>
        <w:top w:val="none" w:sz="0" w:space="0" w:color="auto"/>
        <w:left w:val="none" w:sz="0" w:space="0" w:color="auto"/>
        <w:bottom w:val="none" w:sz="0" w:space="0" w:color="auto"/>
        <w:right w:val="none" w:sz="0" w:space="0" w:color="auto"/>
      </w:divBdr>
      <w:divsChild>
        <w:div w:id="799420764">
          <w:marLeft w:val="0"/>
          <w:marRight w:val="0"/>
          <w:marTop w:val="0"/>
          <w:marBottom w:val="0"/>
          <w:divBdr>
            <w:top w:val="none" w:sz="0" w:space="0" w:color="auto"/>
            <w:left w:val="none" w:sz="0" w:space="0" w:color="auto"/>
            <w:bottom w:val="none" w:sz="0" w:space="0" w:color="auto"/>
            <w:right w:val="none" w:sz="0" w:space="0" w:color="auto"/>
          </w:divBdr>
        </w:div>
        <w:div w:id="533687644">
          <w:marLeft w:val="0"/>
          <w:marRight w:val="0"/>
          <w:marTop w:val="0"/>
          <w:marBottom w:val="0"/>
          <w:divBdr>
            <w:top w:val="none" w:sz="0" w:space="0" w:color="auto"/>
            <w:left w:val="none" w:sz="0" w:space="0" w:color="auto"/>
            <w:bottom w:val="none" w:sz="0" w:space="0" w:color="auto"/>
            <w:right w:val="none" w:sz="0" w:space="0" w:color="auto"/>
          </w:divBdr>
        </w:div>
        <w:div w:id="108088955">
          <w:marLeft w:val="0"/>
          <w:marRight w:val="0"/>
          <w:marTop w:val="0"/>
          <w:marBottom w:val="0"/>
          <w:divBdr>
            <w:top w:val="none" w:sz="0" w:space="0" w:color="auto"/>
            <w:left w:val="none" w:sz="0" w:space="0" w:color="auto"/>
            <w:bottom w:val="none" w:sz="0" w:space="0" w:color="auto"/>
            <w:right w:val="none" w:sz="0" w:space="0" w:color="auto"/>
          </w:divBdr>
        </w:div>
      </w:divsChild>
    </w:div>
    <w:div w:id="1996949272">
      <w:bodyDiv w:val="1"/>
      <w:marLeft w:val="0"/>
      <w:marRight w:val="0"/>
      <w:marTop w:val="0"/>
      <w:marBottom w:val="0"/>
      <w:divBdr>
        <w:top w:val="none" w:sz="0" w:space="0" w:color="auto"/>
        <w:left w:val="none" w:sz="0" w:space="0" w:color="auto"/>
        <w:bottom w:val="none" w:sz="0" w:space="0" w:color="auto"/>
        <w:right w:val="none" w:sz="0" w:space="0" w:color="auto"/>
      </w:divBdr>
    </w:div>
    <w:div w:id="2019847617">
      <w:bodyDiv w:val="1"/>
      <w:marLeft w:val="0"/>
      <w:marRight w:val="0"/>
      <w:marTop w:val="0"/>
      <w:marBottom w:val="0"/>
      <w:divBdr>
        <w:top w:val="none" w:sz="0" w:space="0" w:color="auto"/>
        <w:left w:val="none" w:sz="0" w:space="0" w:color="auto"/>
        <w:bottom w:val="none" w:sz="0" w:space="0" w:color="auto"/>
        <w:right w:val="none" w:sz="0" w:space="0" w:color="auto"/>
      </w:divBdr>
    </w:div>
    <w:div w:id="208957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30.png"/><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Renggli\Anwendungsdaten\Microsoft\Vorlagen\BerufsBildungBaden\Uebungsaufgaben.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38902D-A0E0-4B60-907F-DE43232E9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Uebungsaufgaben</Template>
  <TotalTime>429</TotalTime>
  <Pages>14</Pages>
  <Words>2688</Words>
  <Characters>15325</Characters>
  <Application>Microsoft Office Word</Application>
  <DocSecurity>0</DocSecurity>
  <Lines>127</Lines>
  <Paragraphs>35</Paragraphs>
  <ScaleCrop>false</ScaleCrop>
  <HeadingPairs>
    <vt:vector size="2" baseType="variant">
      <vt:variant>
        <vt:lpstr>Titel</vt:lpstr>
      </vt:variant>
      <vt:variant>
        <vt:i4>1</vt:i4>
      </vt:variant>
    </vt:vector>
  </HeadingPairs>
  <TitlesOfParts>
    <vt:vector size="1" baseType="lpstr">
      <vt:lpstr>Fach:</vt:lpstr>
    </vt:vector>
  </TitlesOfParts>
  <Company>Privat</Company>
  <LinksUpToDate>false</LinksUpToDate>
  <CharactersWithSpaces>17978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Fach:</dc:title>
  <dc:creator>Heinz Renggli</dc:creator>
  <cp:lastModifiedBy>Luca Schäfli</cp:lastModifiedBy>
  <cp:revision>11</cp:revision>
  <cp:lastPrinted>2015-01-09T17:01:00Z</cp:lastPrinted>
  <dcterms:created xsi:type="dcterms:W3CDTF">2015-01-09T16:58:00Z</dcterms:created>
  <dcterms:modified xsi:type="dcterms:W3CDTF">2015-12-14T09:46:00Z</dcterms:modified>
</cp:coreProperties>
</file>