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</w:pPr>
      <w: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eastAsia="de-CH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E97A61" w:rsidP="009D0D0D">
      <w:pPr>
        <w:pStyle w:val="Textkrper-Zeileneinzug"/>
        <w:numPr>
          <w:ilvl w:val="0"/>
          <w:numId w:val="5"/>
        </w:numPr>
      </w:pPr>
      <w:r w:rsidRPr="00E97A61">
        <w:rPr>
          <w:lang w:val="de-DE"/>
        </w:rPr>
        <w:t>Lösen Sie aus dem Rechnungsbuch Elektrotechnik (17.Auflage 2010) Kap. 3.6. (S.43) die Aufgaben Nr. 1 und 4. Beachten Sie die Musterlösung der Aufgabe 2.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54743" w:rsidRDefault="0082683B" w:rsidP="00A54743">
      <w:pPr>
        <w:pStyle w:val="Textkrper-Zeileneinzug"/>
      </w:pPr>
      <w:r>
        <w:t>Kap. 3.</w:t>
      </w:r>
      <w:r w:rsidR="00E97A61">
        <w:t>6</w:t>
      </w:r>
      <w:r>
        <w:t xml:space="preserve"> / Aufgabe Nr.2</w:t>
      </w:r>
    </w:p>
    <w:p w:rsidR="0082683B" w:rsidRDefault="0082683B" w:rsidP="00A54743">
      <w:pPr>
        <w:pStyle w:val="Textkrper-Zeileneinzug"/>
      </w:pPr>
      <w:r>
        <w:t>Gegeben: Widerstandsdraht CuMn 12 Ni mit d = 0,35 mm; R = 100 Ω; U = 24 V</w:t>
      </w:r>
    </w:p>
    <w:p w:rsidR="0082683B" w:rsidRDefault="0082683B" w:rsidP="00A54743">
      <w:pPr>
        <w:pStyle w:val="Textkrper-Zeileneinzug"/>
      </w:pPr>
      <w:r>
        <w:t>Gesucht: Stromdichte J</w:t>
      </w:r>
    </w:p>
    <w:p w:rsidR="0082683B" w:rsidRDefault="0082683B" w:rsidP="00A54743">
      <w:pPr>
        <w:pStyle w:val="Textkrper-Zeileneinzug"/>
      </w:pPr>
      <w:r>
        <w:t>Lösung:</w:t>
      </w:r>
    </w:p>
    <w:p w:rsidR="0082683B" w:rsidRDefault="0082683B" w:rsidP="00A54743">
      <w:pPr>
        <w:pStyle w:val="Textkrper-Zeileneinzug"/>
      </w:pPr>
      <w:r>
        <w:t>Strom durch den Widerstandsdraht berechnen:</w:t>
      </w:r>
    </w:p>
    <w:p w:rsidR="0082683B" w:rsidRDefault="0082683B" w:rsidP="00A54743">
      <w:pPr>
        <w:pStyle w:val="Textkrper-Zeileneinzug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 →I=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 V</m:t>
              </m:r>
            </m:num>
            <m:den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0,24 A</m:t>
              </m:r>
            </m:e>
          </m:bar>
        </m:oMath>
      </m:oMathPara>
    </w:p>
    <w:p w:rsidR="00A54743" w:rsidRDefault="0026257C" w:rsidP="00A54743">
      <w:pPr>
        <w:pStyle w:val="Textkrper-Zeileneinzug"/>
      </w:pPr>
      <w:r>
        <w:t>Querschnittfläche des Leiters berechnen:</w:t>
      </w:r>
    </w:p>
    <w:p w:rsidR="0026257C" w:rsidRDefault="0026257C" w:rsidP="00A54743">
      <w:pPr>
        <w:pStyle w:val="Textkrper-Zeileneinzug"/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(0,35mm)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0.0962mm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ar>
        </m:oMath>
      </m:oMathPara>
    </w:p>
    <w:p w:rsidR="00A32825" w:rsidRDefault="00A32825" w:rsidP="00A54743">
      <w:pPr>
        <w:pStyle w:val="Textkrper-Zeileneinzug"/>
      </w:pPr>
      <w:r>
        <w:t>Stromdichte berechnen:</w:t>
      </w:r>
    </w:p>
    <w:p w:rsidR="00A32825" w:rsidRDefault="00A32825" w:rsidP="00A54743">
      <w:pPr>
        <w:pStyle w:val="Textkrper-Zeileneinzug"/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0,24A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0.0962mm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2,49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bar>
            </m:e>
          </m:bar>
        </m:oMath>
      </m:oMathPara>
    </w:p>
    <w:p w:rsidR="00A32825" w:rsidRDefault="00A32825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A30D95" w:rsidRDefault="00A30D95" w:rsidP="00A54743">
      <w:pPr>
        <w:pStyle w:val="Textkrper-Zeileneinzug"/>
      </w:pPr>
      <w:permStart w:id="1869949043" w:edGrp="everyone"/>
      <w:r>
        <w:t>Aufgabe Nr. 1 Seite 43</w:t>
      </w:r>
    </w:p>
    <w:p w:rsidR="00620F54" w:rsidRPr="00A30D95" w:rsidRDefault="00AB4DB6" w:rsidP="00A54743">
      <w:pPr>
        <w:pStyle w:val="Textkrper-Zeileneinzug"/>
        <w:rPr>
          <w:lang w:val="en-US"/>
        </w:rPr>
      </w:pPr>
      <w:r w:rsidRPr="00A30D95">
        <w:rPr>
          <w:lang w:val="en-US"/>
        </w:rPr>
        <w:t xml:space="preserve"> </w:t>
      </w:r>
      <w:proofErr w:type="spellStart"/>
      <w:r w:rsidR="00620F54" w:rsidRPr="00A30D95">
        <w:rPr>
          <w:lang w:val="en-US"/>
        </w:rPr>
        <w:t>Geg</w:t>
      </w:r>
      <w:proofErr w:type="spellEnd"/>
      <w:r w:rsidR="00620F54" w:rsidRPr="00A30D95">
        <w:rPr>
          <w:lang w:val="en-US"/>
        </w:rPr>
        <w:t>: b=30mm h=100mm I=630S</w:t>
      </w:r>
    </w:p>
    <w:p w:rsidR="00A54743" w:rsidRDefault="00620F54" w:rsidP="00A54743">
      <w:pPr>
        <w:pStyle w:val="Textkrper-Zeileneinzug"/>
      </w:pPr>
      <w:r w:rsidRPr="00620F54">
        <w:t xml:space="preserve">Ges: Stromdichte  </w:t>
      </w:r>
      <m:oMath>
        <m:r>
          <w:rPr>
            <w:rFonts w:ascii="Cambria Math" w:hAnsi="Cambria Math"/>
            <w:lang w:val="en-US"/>
          </w:rPr>
          <m:t>J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620F54">
        <w:t xml:space="preserve">         </w:t>
      </w:r>
    </w:p>
    <w:p w:rsidR="00620F54" w:rsidRDefault="00620F54" w:rsidP="004E5A89">
      <w:pPr>
        <w:pStyle w:val="Textkrper-Zeileneinzug"/>
      </w:pPr>
      <w:r>
        <w:t>Lösung:</w:t>
      </w:r>
      <w:r w:rsidRPr="004E5A89">
        <w:rPr>
          <w:color w:val="FFFFFF" w:themeColor="background1"/>
          <w:shd w:val="pct15" w:color="auto" w:fill="FFFFFF"/>
        </w:rPr>
        <w:t xml:space="preserve"> 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630A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300m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bar>
          </m:e>
        </m:bar>
        <m:r>
          <w:rPr>
            <w:rFonts w:ascii="Cambria Math" w:hAnsi="Cambria Math"/>
          </w:rPr>
          <m:t xml:space="preserve">          </m:t>
        </m:r>
      </m:oMath>
    </w:p>
    <w:p w:rsidR="00A30D95" w:rsidRDefault="00620F54" w:rsidP="00A30D95">
      <w:pPr>
        <w:pStyle w:val="Textkrper-Zeileneinzug"/>
      </w:pPr>
      <w:r>
        <w:t>Querschnitt berechne</w:t>
      </w:r>
      <w:r w:rsidR="00B014E4">
        <w:t>n:</w:t>
      </w:r>
      <w:r>
        <w:t xml:space="preserve">     </w:t>
      </w:r>
      <m:oMath>
        <m:r>
          <w:rPr>
            <w:rFonts w:ascii="Cambria Math" w:hAnsi="Cambria Math"/>
          </w:rPr>
          <m:t>A=b∙h=30mm∙10mm=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300mm</m:t>
                </m:r>
              </m:e>
              <m:sup>
                <m:r>
                  <w:rPr>
                    <w:rFonts w:ascii="Cambria Math" w:hAnsi="Cambria Math"/>
                  </w:rPr>
                  <m:t xml:space="preserve">2  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bar>
      </m:oMath>
    </w:p>
    <w:p w:rsidR="00A30D95" w:rsidRDefault="00A30D95" w:rsidP="00A30D95">
      <w:pPr>
        <w:pStyle w:val="Textkrper-Zeileneinzug"/>
      </w:pPr>
    </w:p>
    <w:p w:rsidR="00A30D95" w:rsidRDefault="00A30D95" w:rsidP="00A30D95">
      <w:pPr>
        <w:pStyle w:val="Textkrper-Zeileneinzug"/>
      </w:pPr>
    </w:p>
    <w:p w:rsidR="00A30D95" w:rsidRDefault="00A30D95" w:rsidP="00A30D95">
      <w:pPr>
        <w:pStyle w:val="Textkrper-Zeileneinzug"/>
      </w:pPr>
      <w:r>
        <w:lastRenderedPageBreak/>
        <w:t>Aufgabe Nr.</w:t>
      </w:r>
      <w:r w:rsidR="004E5A89">
        <w:t>4</w:t>
      </w:r>
      <w:r>
        <w:t xml:space="preserve"> Seite 43</w:t>
      </w:r>
    </w:p>
    <w:p w:rsidR="004E5A89" w:rsidRDefault="004E5A89" w:rsidP="004E5A89">
      <w:pPr>
        <w:pStyle w:val="Textkrper-Zeileneinzug"/>
      </w:pPr>
      <w:proofErr w:type="spellStart"/>
      <w:r w:rsidRPr="004E5A89">
        <w:t>Geg</w:t>
      </w:r>
      <w:proofErr w:type="spellEnd"/>
      <w:r w:rsidRPr="004E5A89">
        <w:t>: I= 1.35A, max. Stromdichte J=3.5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E5A89">
        <w:t xml:space="preserve"> </w:t>
      </w:r>
    </w:p>
    <w:p w:rsidR="004E5A89" w:rsidRDefault="004E5A89" w:rsidP="004E5A89">
      <w:pPr>
        <w:pStyle w:val="Textkrper-Zeileneinzug"/>
      </w:pPr>
      <w:r>
        <w:t xml:space="preserve">Ges: a) Leiterquerschnitt </w:t>
      </w:r>
      <m:oMath>
        <m:r>
          <w:rPr>
            <w:rFonts w:ascii="Cambria Math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4E5A89" w:rsidRDefault="004E5A89" w:rsidP="004E5A89">
      <w:pPr>
        <w:pStyle w:val="Textkrper-Zeileneinzug"/>
      </w:pPr>
      <w:r>
        <w:t xml:space="preserve">        b) Leitungsdurchmesser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</w:p>
    <w:p w:rsidR="001957C6" w:rsidRDefault="004E5A89" w:rsidP="004E5A89">
      <w:pPr>
        <w:pStyle w:val="Textkrper-Zeileneinzug"/>
      </w:pPr>
      <w:r>
        <w:t>Lösung</w:t>
      </w:r>
      <w:r w:rsidR="009D17F3">
        <w:t xml:space="preserve"> a)</w:t>
      </w:r>
      <w:r>
        <w:t>:</w:t>
      </w:r>
    </w:p>
    <w:p w:rsidR="004E5A89" w:rsidRDefault="004E5A89" w:rsidP="004E5A8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  <w:sz w:val="22"/>
          </w:rPr>
          <m:t>→</m:t>
        </m:r>
        <w:bookmarkStart w:id="0" w:name="_GoBack"/>
        <w:bookmarkEnd w:id="0"/>
        <m:r>
          <w:rPr>
            <w:rFonts w:ascii="Cambria Math" w:hAnsi="Cambria Math"/>
            <w:sz w:val="22"/>
          </w:rPr>
          <m:t>A=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I</m:t>
            </m:r>
          </m:num>
          <m:den>
            <m:r>
              <w:rPr>
                <w:rFonts w:ascii="Cambria Math" w:hAnsi="Cambria Math"/>
                <w:sz w:val="22"/>
              </w:rPr>
              <m:t>J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1.35A</m:t>
            </m:r>
          </m:num>
          <m:den>
            <m:r>
              <w:rPr>
                <w:rFonts w:ascii="Cambria Math" w:hAnsi="Cambria Math"/>
                <w:sz w:val="22"/>
              </w:rPr>
              <m:t>3.5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sz w:val="22"/>
          </w:rPr>
          <m:t>=</m:t>
        </m:r>
        <m:bar>
          <m:barPr>
            <m:ctrlPr>
              <w:rPr>
                <w:rFonts w:ascii="Cambria Math" w:hAnsi="Cambria Math"/>
                <w:i/>
                <w:sz w:val="22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</w:rPr>
                  <m:t>0.385</m:t>
                </m:r>
                <m:r>
                  <w:rPr>
                    <w:rFonts w:ascii="Cambria Math" w:hAnsi="Cambria Math"/>
                    <w:sz w:val="22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bar>
          </m:e>
        </m:bar>
      </m:oMath>
      <w:r w:rsidR="009D17F3">
        <w:t xml:space="preserve">   </w:t>
      </w:r>
    </w:p>
    <w:p w:rsidR="00F830FE" w:rsidRDefault="009D17F3" w:rsidP="004E5A89">
      <w:pPr>
        <w:pStyle w:val="Textkrper-Zeileneinzug"/>
      </w:pPr>
      <w:r>
        <w:t>Lösung b):</w:t>
      </w:r>
    </w:p>
    <w:p w:rsidR="009D17F3" w:rsidRDefault="009D17F3" w:rsidP="004E5A89">
      <w:pPr>
        <w:pStyle w:val="Textkrper-Zeileneinzug"/>
      </w:pPr>
      <w:r>
        <w:t xml:space="preserve"> 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π∙d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  <w:sz w:val="22"/>
          </w:rPr>
          <m:t>→d=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4∙A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π</m:t>
                </m:r>
              </m:den>
            </m:f>
            <m:r>
              <w:rPr>
                <w:rFonts w:ascii="Cambria Math" w:hAnsi="Cambria Math"/>
                <w:sz w:val="22"/>
              </w:rPr>
              <m:t xml:space="preserve"> </m:t>
            </m:r>
          </m:e>
        </m:rad>
        <m:r>
          <w:rPr>
            <w:rFonts w:ascii="Cambria Math" w:hAnsi="Cambria Math"/>
            <w:sz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4∙0.3857mm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</w:rPr>
                  <m:t>π</m:t>
                </m:r>
              </m:den>
            </m:f>
          </m:e>
        </m:rad>
        <m:bar>
          <m:barPr>
            <m:ctrlPr>
              <w:rPr>
                <w:rFonts w:ascii="Cambria Math" w:hAnsi="Cambria Math"/>
                <w:i/>
                <w:sz w:val="22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</w:rPr>
                  <m:t>= 0.701mm</m:t>
                </m:r>
              </m:e>
            </m:bar>
          </m:e>
        </m:bar>
      </m:oMath>
    </w:p>
    <w:p w:rsidR="004E5A89" w:rsidRDefault="004E5A89" w:rsidP="004E5A89">
      <w:pPr>
        <w:pStyle w:val="Textkrper-Zeileneinzug"/>
        <w:ind w:left="0"/>
      </w:pPr>
    </w:p>
    <w:p w:rsidR="004E5A89" w:rsidRDefault="004E5A89" w:rsidP="004E5A89">
      <w:pPr>
        <w:pStyle w:val="Textkrper-Zeileneinzug"/>
      </w:pPr>
    </w:p>
    <w:permEnd w:id="1869949043"/>
    <w:p w:rsidR="004E5A89" w:rsidRPr="004E5A89" w:rsidRDefault="004E5A89" w:rsidP="004E5A89">
      <w:pPr>
        <w:pStyle w:val="Textkrper-Zeileneinzug"/>
      </w:pPr>
    </w:p>
    <w:sectPr w:rsidR="004E5A89" w:rsidRPr="004E5A89" w:rsidSect="002D2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94" w:rsidRDefault="00D02F94">
      <w:r>
        <w:separator/>
      </w:r>
    </w:p>
  </w:endnote>
  <w:endnote w:type="continuationSeparator" w:id="0">
    <w:p w:rsidR="00D02F94" w:rsidRDefault="00D02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EB" w:rsidRDefault="00075BE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EF116D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78329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783294" w:rsidRPr="009D01A9">
      <w:rPr>
        <w:sz w:val="12"/>
        <w:szCs w:val="12"/>
      </w:rPr>
      <w:fldChar w:fldCharType="separate"/>
    </w:r>
    <w:r>
      <w:rPr>
        <w:noProof/>
        <w:sz w:val="12"/>
        <w:szCs w:val="12"/>
      </w:rPr>
      <w:t>11.10.15</w:t>
    </w:r>
    <w:r w:rsidR="0078329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78329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783294" w:rsidRPr="009D01A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="00783294" w:rsidRPr="009D01A9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EF116D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78329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783294" w:rsidRPr="009D01A9">
      <w:rPr>
        <w:sz w:val="12"/>
        <w:szCs w:val="12"/>
      </w:rPr>
      <w:fldChar w:fldCharType="separate"/>
    </w:r>
    <w:r>
      <w:rPr>
        <w:noProof/>
        <w:sz w:val="12"/>
        <w:szCs w:val="12"/>
      </w:rPr>
      <w:t>11.10.15</w:t>
    </w:r>
    <w:r w:rsidR="0078329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78329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783294" w:rsidRPr="009D01A9"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 w:rsidR="00783294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94" w:rsidRDefault="00D02F94">
      <w:r>
        <w:separator/>
      </w:r>
    </w:p>
  </w:footnote>
  <w:footnote w:type="continuationSeparator" w:id="0">
    <w:p w:rsidR="00D02F94" w:rsidRDefault="00D02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EB" w:rsidRDefault="00075BE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</w:rPr>
          </w:pPr>
          <w:r>
            <w:rPr>
              <w:rFonts w:ascii="Arial" w:hAnsi="Arial"/>
              <w:noProof/>
              <w:lang w:eastAsia="de-CH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A3282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LA01: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</w:rPr>
          </w:pPr>
          <w:r>
            <w:rPr>
              <w:rFonts w:ascii="Arial" w:hAnsi="Arial"/>
              <w:noProof/>
              <w:lang w:eastAsia="de-CH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E1259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LA0</w:t>
          </w:r>
          <w:r w:rsidR="00E12598">
            <w:rPr>
              <w:rFonts w:ascii="Arial" w:hAnsi="Arial"/>
            </w:rPr>
            <w:t>3</w:t>
          </w:r>
          <w:r>
            <w:rPr>
              <w:rFonts w:ascii="Arial" w:hAnsi="Arial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7450B0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>Ich kann Berechnungen zur Stromdichte in elektrischen Leitern durchführen.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activeWritingStyle w:appName="MSWord" w:lang="it-IT" w:vendorID="64" w:dllVersion="131078" w:nlCheck="1" w:checkStyle="0"/>
  <w:activeWritingStyle w:appName="MSWord" w:lang="de-CH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1" w:cryptProviderType="rsaFull" w:cryptAlgorithmClass="hash" w:cryptAlgorithmType="typeAny" w:cryptAlgorithmSid="4" w:cryptSpinCount="100000" w:hash="gXAJHBBuAWN57oLao9xruvTgSi4=" w:salt="wBlvXooXrhwlTytEgtIITQ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60A6A"/>
    <w:rsid w:val="00065507"/>
    <w:rsid w:val="000660F8"/>
    <w:rsid w:val="0007197A"/>
    <w:rsid w:val="000737C9"/>
    <w:rsid w:val="000739A2"/>
    <w:rsid w:val="00073C77"/>
    <w:rsid w:val="00074E0A"/>
    <w:rsid w:val="00075BEB"/>
    <w:rsid w:val="000765E9"/>
    <w:rsid w:val="0007690D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868E3"/>
    <w:rsid w:val="001907D1"/>
    <w:rsid w:val="0019174F"/>
    <w:rsid w:val="001957C6"/>
    <w:rsid w:val="001A7DD6"/>
    <w:rsid w:val="001C0ADE"/>
    <w:rsid w:val="001D1EBB"/>
    <w:rsid w:val="001D498F"/>
    <w:rsid w:val="001D59E6"/>
    <w:rsid w:val="001E04D1"/>
    <w:rsid w:val="001F54A9"/>
    <w:rsid w:val="002001EA"/>
    <w:rsid w:val="00204F3C"/>
    <w:rsid w:val="00206742"/>
    <w:rsid w:val="00216705"/>
    <w:rsid w:val="002216EA"/>
    <w:rsid w:val="0022272F"/>
    <w:rsid w:val="0023501C"/>
    <w:rsid w:val="0024729E"/>
    <w:rsid w:val="002511BD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14D9"/>
    <w:rsid w:val="00302478"/>
    <w:rsid w:val="00303284"/>
    <w:rsid w:val="00306711"/>
    <w:rsid w:val="003125FF"/>
    <w:rsid w:val="00320E3A"/>
    <w:rsid w:val="0032125D"/>
    <w:rsid w:val="00336D4E"/>
    <w:rsid w:val="0035078A"/>
    <w:rsid w:val="00350BE9"/>
    <w:rsid w:val="00351422"/>
    <w:rsid w:val="00354621"/>
    <w:rsid w:val="00364AA2"/>
    <w:rsid w:val="0036774D"/>
    <w:rsid w:val="00374385"/>
    <w:rsid w:val="00390BEE"/>
    <w:rsid w:val="00396810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735"/>
    <w:rsid w:val="004131B2"/>
    <w:rsid w:val="00414C3C"/>
    <w:rsid w:val="00415238"/>
    <w:rsid w:val="004221E7"/>
    <w:rsid w:val="0042312B"/>
    <w:rsid w:val="004372DA"/>
    <w:rsid w:val="00450E26"/>
    <w:rsid w:val="004570EB"/>
    <w:rsid w:val="00457947"/>
    <w:rsid w:val="00460652"/>
    <w:rsid w:val="00483725"/>
    <w:rsid w:val="004870F9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C68CB"/>
    <w:rsid w:val="004E0F4E"/>
    <w:rsid w:val="004E5A89"/>
    <w:rsid w:val="004F4B05"/>
    <w:rsid w:val="00522193"/>
    <w:rsid w:val="00524236"/>
    <w:rsid w:val="005275BD"/>
    <w:rsid w:val="005279A2"/>
    <w:rsid w:val="0053053F"/>
    <w:rsid w:val="00530CA4"/>
    <w:rsid w:val="005525E5"/>
    <w:rsid w:val="00557A16"/>
    <w:rsid w:val="0056626D"/>
    <w:rsid w:val="00587825"/>
    <w:rsid w:val="005A0C14"/>
    <w:rsid w:val="005A4955"/>
    <w:rsid w:val="005A5B8D"/>
    <w:rsid w:val="005A6AD8"/>
    <w:rsid w:val="005B24FD"/>
    <w:rsid w:val="005B3C53"/>
    <w:rsid w:val="005C033F"/>
    <w:rsid w:val="005C59EB"/>
    <w:rsid w:val="005D17FF"/>
    <w:rsid w:val="005D205F"/>
    <w:rsid w:val="005D2166"/>
    <w:rsid w:val="005D3F74"/>
    <w:rsid w:val="005D6263"/>
    <w:rsid w:val="005D6E05"/>
    <w:rsid w:val="005D7A43"/>
    <w:rsid w:val="005E0BD3"/>
    <w:rsid w:val="005E3E58"/>
    <w:rsid w:val="005F0C78"/>
    <w:rsid w:val="005F0F5A"/>
    <w:rsid w:val="005F6DAB"/>
    <w:rsid w:val="00605406"/>
    <w:rsid w:val="0060705F"/>
    <w:rsid w:val="006149D8"/>
    <w:rsid w:val="00615804"/>
    <w:rsid w:val="00620F54"/>
    <w:rsid w:val="006224BD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3294"/>
    <w:rsid w:val="00785F0C"/>
    <w:rsid w:val="0078787A"/>
    <w:rsid w:val="00791F2E"/>
    <w:rsid w:val="007A0FBD"/>
    <w:rsid w:val="007A3653"/>
    <w:rsid w:val="007B0469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87591"/>
    <w:rsid w:val="00991F03"/>
    <w:rsid w:val="00995828"/>
    <w:rsid w:val="00995B99"/>
    <w:rsid w:val="00996531"/>
    <w:rsid w:val="009A7199"/>
    <w:rsid w:val="009B04E3"/>
    <w:rsid w:val="009B2C9F"/>
    <w:rsid w:val="009C06C5"/>
    <w:rsid w:val="009C5F05"/>
    <w:rsid w:val="009C7276"/>
    <w:rsid w:val="009D01A9"/>
    <w:rsid w:val="009D0D0D"/>
    <w:rsid w:val="009D17F3"/>
    <w:rsid w:val="009E03A6"/>
    <w:rsid w:val="009E0811"/>
    <w:rsid w:val="009E5E7B"/>
    <w:rsid w:val="009F1C0F"/>
    <w:rsid w:val="00A00539"/>
    <w:rsid w:val="00A11C68"/>
    <w:rsid w:val="00A16347"/>
    <w:rsid w:val="00A20E8A"/>
    <w:rsid w:val="00A221F9"/>
    <w:rsid w:val="00A233FF"/>
    <w:rsid w:val="00A26284"/>
    <w:rsid w:val="00A2792A"/>
    <w:rsid w:val="00A30D95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4DB6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F29FA"/>
    <w:rsid w:val="00B002B3"/>
    <w:rsid w:val="00B00BE4"/>
    <w:rsid w:val="00B014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0FD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2F94"/>
    <w:rsid w:val="00D03034"/>
    <w:rsid w:val="00D14F20"/>
    <w:rsid w:val="00D15D1E"/>
    <w:rsid w:val="00D209BD"/>
    <w:rsid w:val="00D27523"/>
    <w:rsid w:val="00D30D2F"/>
    <w:rsid w:val="00D4125D"/>
    <w:rsid w:val="00D60398"/>
    <w:rsid w:val="00D61772"/>
    <w:rsid w:val="00D658F7"/>
    <w:rsid w:val="00D74646"/>
    <w:rsid w:val="00D75249"/>
    <w:rsid w:val="00D7562B"/>
    <w:rsid w:val="00D9057C"/>
    <w:rsid w:val="00D956D9"/>
    <w:rsid w:val="00DA5D90"/>
    <w:rsid w:val="00DA6942"/>
    <w:rsid w:val="00DC6775"/>
    <w:rsid w:val="00DD1C04"/>
    <w:rsid w:val="00DD7976"/>
    <w:rsid w:val="00DE5577"/>
    <w:rsid w:val="00DF13DE"/>
    <w:rsid w:val="00E03393"/>
    <w:rsid w:val="00E074B5"/>
    <w:rsid w:val="00E12598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97A61"/>
    <w:rsid w:val="00EA3F17"/>
    <w:rsid w:val="00EA4384"/>
    <w:rsid w:val="00EC38CC"/>
    <w:rsid w:val="00EC7D8E"/>
    <w:rsid w:val="00EE2799"/>
    <w:rsid w:val="00EE6022"/>
    <w:rsid w:val="00EF116D"/>
    <w:rsid w:val="00EF527B"/>
    <w:rsid w:val="00EF70CA"/>
    <w:rsid w:val="00F03266"/>
    <w:rsid w:val="00F04219"/>
    <w:rsid w:val="00F21FB6"/>
    <w:rsid w:val="00F34D17"/>
    <w:rsid w:val="00F36925"/>
    <w:rsid w:val="00F36AF5"/>
    <w:rsid w:val="00F3782E"/>
    <w:rsid w:val="00F5054F"/>
    <w:rsid w:val="00F5230F"/>
    <w:rsid w:val="00F8190D"/>
    <w:rsid w:val="00F82E07"/>
    <w:rsid w:val="00F830FE"/>
    <w:rsid w:val="00F83C23"/>
    <w:rsid w:val="00F83C3D"/>
    <w:rsid w:val="00F83EA8"/>
    <w:rsid w:val="00F8501F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29014177-B05C-43F6-AFFE-E88C06D7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  <w:rPr>
      <w:lang w:val="de-CH"/>
    </w:rPr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CA217-4881-4989-BAEC-75DC0932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0</TotalTime>
  <Pages>2</Pages>
  <Words>178</Words>
  <Characters>1393</Characters>
  <Application>Microsoft Office Word</Application>
  <DocSecurity>8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Schaefli</cp:lastModifiedBy>
  <cp:revision>2</cp:revision>
  <cp:lastPrinted>2009-05-19T15:08:00Z</cp:lastPrinted>
  <dcterms:created xsi:type="dcterms:W3CDTF">2015-10-11T10:51:00Z</dcterms:created>
  <dcterms:modified xsi:type="dcterms:W3CDTF">2015-10-11T10:51:00Z</dcterms:modified>
</cp:coreProperties>
</file>