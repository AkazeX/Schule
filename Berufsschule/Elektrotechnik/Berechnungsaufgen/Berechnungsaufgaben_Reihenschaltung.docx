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</w:pPr>
      <w: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eastAsia="de-CH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FA47EE" w:rsidRPr="00FA47EE" w:rsidRDefault="00FA47EE" w:rsidP="00FA47EE">
      <w:pPr>
        <w:pStyle w:val="Textkrper-Zeileneinzug"/>
        <w:numPr>
          <w:ilvl w:val="0"/>
          <w:numId w:val="5"/>
        </w:numPr>
      </w:pPr>
      <w:r w:rsidRPr="00FA47EE">
        <w:rPr>
          <w:lang w:val="de-DE"/>
        </w:rPr>
        <w:t>Lösen Sie aus dem Rechnungsbuch Elektrotechnik (17.Auflage 2010)</w:t>
      </w:r>
      <w:r w:rsidRPr="00FA47EE">
        <w:t>:</w:t>
      </w:r>
      <w:r w:rsidRPr="00FA47EE">
        <w:br/>
      </w:r>
      <w:r w:rsidRPr="00FA47EE">
        <w:br/>
        <w:t>Reihenschaltung von Widerständen Kap. 3.8.1 (S.47/48) Nr. 1;3;5;7;9</w:t>
      </w: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A54743" w:rsidRDefault="00DE3980" w:rsidP="00C042E0">
      <w:pPr>
        <w:pStyle w:val="Textkrper-Zeileneinzug"/>
      </w:pPr>
      <w:permStart w:id="1079345098" w:edGrp="everyone"/>
      <w:r>
        <w:t>Seite 4</w:t>
      </w:r>
      <w:r w:rsidR="00D862D5">
        <w:t>7</w:t>
      </w:r>
      <w:r w:rsidR="003A52B3">
        <w:t>,Nr1</w:t>
      </w:r>
      <w:r w:rsidR="00412408">
        <w:t xml:space="preserve">     </w:t>
      </w:r>
    </w:p>
    <w:p w:rsidR="003A52B3" w:rsidRDefault="003A52B3" w:rsidP="00C042E0">
      <w:pPr>
        <w:pStyle w:val="Textkrper-Zeileneinzug"/>
      </w:pPr>
      <w:r>
        <w:t>Gegeben: R</w:t>
      </w:r>
      <w:r>
        <w:rPr>
          <w:vertAlign w:val="subscript"/>
        </w:rPr>
        <w:t>1</w:t>
      </w:r>
      <w:r>
        <w:t>=25Ω; R</w:t>
      </w:r>
      <w:r>
        <w:rPr>
          <w:vertAlign w:val="subscript"/>
        </w:rPr>
        <w:t>2</w:t>
      </w:r>
      <w:r>
        <w:t xml:space="preserve">=35Ω; U=220V </w:t>
      </w:r>
    </w:p>
    <w:p w:rsidR="003A52B3" w:rsidRDefault="003A52B3" w:rsidP="00C042E0">
      <w:pPr>
        <w:pStyle w:val="Textkrper-Zeileneinzug"/>
      </w:pPr>
      <w:r>
        <w:t>Gesucht : a) Ersatzwiderstan</w:t>
      </w:r>
      <w:r w:rsidR="006359B0">
        <w:t>d</w:t>
      </w:r>
      <w:r>
        <w:t xml:space="preserve"> R</w:t>
      </w:r>
      <w:r>
        <w:rPr>
          <w:vertAlign w:val="subscript"/>
        </w:rPr>
        <w:t xml:space="preserve">E </w:t>
      </w:r>
      <w:r>
        <w:t>[Ω]</w:t>
      </w:r>
    </w:p>
    <w:p w:rsidR="003A52B3" w:rsidRDefault="003A52B3" w:rsidP="003A52B3">
      <w:pPr>
        <w:pStyle w:val="Textkrper-Zeileneinzug"/>
      </w:pPr>
      <w:r>
        <w:t xml:space="preserve">               b) Stromstärke I [A]</w:t>
      </w:r>
    </w:p>
    <w:p w:rsidR="003A52B3" w:rsidRPr="009D1C73" w:rsidRDefault="003A52B3" w:rsidP="003A52B3">
      <w:pPr>
        <w:pStyle w:val="Textkrper-Zeileneinzug"/>
      </w:pPr>
      <w:r w:rsidRPr="009D1C73">
        <w:t xml:space="preserve">               c) Teilspannungen U</w:t>
      </w:r>
      <w:r w:rsidRPr="009D1C73">
        <w:rPr>
          <w:vertAlign w:val="subscript"/>
        </w:rPr>
        <w:t>1</w:t>
      </w:r>
      <w:r w:rsidRPr="009D1C73">
        <w:t>; U</w:t>
      </w:r>
      <w:r w:rsidRPr="009D1C73">
        <w:rPr>
          <w:vertAlign w:val="subscript"/>
        </w:rPr>
        <w:t>2</w:t>
      </w:r>
      <w:r w:rsidR="009D1C73" w:rsidRPr="009D1C73">
        <w:rPr>
          <w:vertAlign w:val="subscript"/>
        </w:rPr>
        <w:t xml:space="preserve"> </w:t>
      </w:r>
      <w:r w:rsidRPr="009D1C73">
        <w:t>[V]</w:t>
      </w:r>
    </w:p>
    <w:p w:rsidR="003A52B3" w:rsidRPr="009D1C73" w:rsidRDefault="003A52B3" w:rsidP="003A52B3">
      <w:pPr>
        <w:pStyle w:val="Textkrper-Zeileneinzug"/>
      </w:pPr>
      <w:r w:rsidRPr="009D1C73">
        <w:t>Lösung a)</w:t>
      </w:r>
    </w:p>
    <w:p w:rsidR="003A52B3" w:rsidRDefault="003A52B3" w:rsidP="003A52B3">
      <w:pPr>
        <w:pStyle w:val="Textkrper-Zeileneinzug"/>
        <w:rPr>
          <w:lang w:val="nl-NL"/>
        </w:rPr>
      </w:pPr>
      <w:r w:rsidRPr="009D1C7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  <w:lang w:val="nl-NL"/>
              </w:rPr>
              <m:t>E</m:t>
            </m:r>
          </m:sub>
        </m:sSub>
        <m:r>
          <w:rPr>
            <w:rFonts w:ascii="Cambria Math" w:hAnsi="Cambria Math"/>
            <w:lang w:val="nl-NL"/>
          </w:rPr>
          <m:t>=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w:rPr>
            <w:rFonts w:ascii="Cambria Math" w:hAnsi="Cambria Math"/>
            <w:lang w:val="nl-NL"/>
          </w:rPr>
          <m:t>+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w:rPr>
            <w:rFonts w:ascii="Cambria Math" w:hAnsi="Cambria Math"/>
            <w:lang w:val="nl-NL"/>
          </w:rPr>
          <m:t>=25Ω+35Ω=</m:t>
        </m:r>
        <m:bar>
          <m:barPr>
            <m:ctrlPr>
              <w:rPr>
                <w:rFonts w:ascii="Cambria Math" w:hAnsi="Cambria Math"/>
                <w:i/>
                <w:lang w:val="nl-NL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nl-NL"/>
                  </w:rPr>
                </m:ctrlPr>
              </m:barPr>
              <m:e>
                <m:r>
                  <w:rPr>
                    <w:rFonts w:ascii="Cambria Math" w:hAnsi="Cambria Math"/>
                    <w:lang w:val="nl-NL"/>
                  </w:rPr>
                  <m:t>60Ω</m:t>
                </m:r>
              </m:e>
            </m:bar>
          </m:e>
        </m:bar>
      </m:oMath>
    </w:p>
    <w:p w:rsidR="009D1C73" w:rsidRPr="00DE3980" w:rsidRDefault="009D1C73" w:rsidP="003A52B3">
      <w:pPr>
        <w:pStyle w:val="Textkrper-Zeileneinzug"/>
      </w:pPr>
      <w:r w:rsidRPr="00DE3980">
        <w:t>Lösung b)</w:t>
      </w:r>
    </w:p>
    <w:p w:rsidR="009D1C73" w:rsidRPr="00DE3980" w:rsidRDefault="009D1C73" w:rsidP="003A52B3">
      <w:pPr>
        <w:pStyle w:val="Textkrper-Zeileneinzug"/>
      </w:pPr>
      <w:r w:rsidRPr="00DE3980"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220V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3.667A</m:t>
                </m:r>
              </m:e>
            </m:bar>
          </m:e>
        </m:bar>
      </m:oMath>
    </w:p>
    <w:p w:rsidR="009D1C73" w:rsidRPr="00DE3980" w:rsidRDefault="009D1C73" w:rsidP="003A52B3">
      <w:pPr>
        <w:pStyle w:val="Textkrper-Zeileneinzug"/>
      </w:pPr>
      <w:r w:rsidRPr="00DE3980">
        <w:t>Lösung c)</w:t>
      </w:r>
    </w:p>
    <w:p w:rsidR="009D1C73" w:rsidRDefault="009D1C73" w:rsidP="003A52B3">
      <w:pPr>
        <w:pStyle w:val="Textkrper-Zeileneinzug"/>
        <w:rPr>
          <w:lang w:val="nl-NL"/>
        </w:rPr>
      </w:pPr>
      <w:r>
        <w:rPr>
          <w:lang w:val="nl-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U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w:rPr>
            <w:rFonts w:ascii="Cambria Math" w:hAnsi="Cambria Math"/>
            <w:lang w:val="nl-NL"/>
          </w:rPr>
          <m:t>=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w:rPr>
            <w:rFonts w:ascii="Cambria Math" w:hAnsi="Cambria Math"/>
            <w:lang w:val="nl-NL"/>
          </w:rPr>
          <m:t>∙I=25Ω∙3.667A=</m:t>
        </m:r>
        <m:bar>
          <m:barPr>
            <m:ctrlPr>
              <w:rPr>
                <w:rFonts w:ascii="Cambria Math" w:hAnsi="Cambria Math"/>
                <w:i/>
                <w:lang w:val="nl-NL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nl-NL"/>
                  </w:rPr>
                </m:ctrlPr>
              </m:barPr>
              <m:e>
                <m:r>
                  <w:rPr>
                    <w:rFonts w:ascii="Cambria Math" w:hAnsi="Cambria Math"/>
                    <w:lang w:val="nl-NL"/>
                  </w:rPr>
                  <m:t>91.675V</m:t>
                </m:r>
              </m:e>
            </m:bar>
          </m:e>
        </m:bar>
        <m:r>
          <w:rPr>
            <w:rFonts w:ascii="Cambria Math" w:hAnsi="Cambria Math"/>
            <w:lang w:val="nl-NL"/>
          </w:rPr>
          <m:t xml:space="preserve"> </m:t>
        </m:r>
      </m:oMath>
    </w:p>
    <w:p w:rsidR="00DE3980" w:rsidRDefault="000A73B7" w:rsidP="00DE3980">
      <w:pPr>
        <w:pStyle w:val="Textkrper-Zeileneinzug"/>
        <w:rPr>
          <w:lang w:val="nl-NL"/>
        </w:rPr>
      </w:pPr>
      <w:r w:rsidRPr="003D627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nl-NL"/>
          </w:rPr>
          <m:t>I</m:t>
        </m:r>
        <m:r>
          <w:rPr>
            <w:rFonts w:ascii="Cambria Math" w:hAnsi="Cambria Math"/>
          </w:rPr>
          <m:t>=35Ω∙3.667</m:t>
        </m:r>
        <m:r>
          <w:rPr>
            <w:rFonts w:ascii="Cambria Math" w:hAnsi="Cambria Math"/>
            <w:lang w:val="nl-NL"/>
          </w:rPr>
          <m:t>A</m:t>
        </m: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  <w:lang w:val="nl-NL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nl-NL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128.345</m:t>
                </m:r>
                <m:r>
                  <w:rPr>
                    <w:rFonts w:ascii="Cambria Math" w:hAnsi="Cambria Math"/>
                    <w:lang w:val="nl-NL"/>
                  </w:rPr>
                  <m:t>V</m:t>
                </m:r>
              </m:e>
            </m:bar>
          </m:e>
        </m:bar>
      </m:oMath>
    </w:p>
    <w:p w:rsidR="00E06B44" w:rsidRPr="003D6279" w:rsidRDefault="00E06B44" w:rsidP="00DE3980">
      <w:pPr>
        <w:pStyle w:val="Textkrper-Zeileneinzug"/>
      </w:pPr>
      <w:r w:rsidRPr="003D6279">
        <w:t>Seite 47,Nr3</w:t>
      </w:r>
    </w:p>
    <w:p w:rsidR="003D6279" w:rsidRPr="003D6279" w:rsidRDefault="00E06B44" w:rsidP="003D6279">
      <w:pPr>
        <w:pStyle w:val="Textkrper-Zeileneinzug"/>
      </w:pPr>
      <w:r w:rsidRPr="003D6279">
        <w:t>Gegeben:</w:t>
      </w:r>
      <w:r w:rsidR="003D6279">
        <w:t xml:space="preserve"> R</w:t>
      </w:r>
      <w:r w:rsidR="003D6279">
        <w:rPr>
          <w:vertAlign w:val="subscript"/>
        </w:rPr>
        <w:t>1</w:t>
      </w:r>
      <w:r w:rsidR="003D6279">
        <w:t>=50Ω; R</w:t>
      </w:r>
      <w:r w:rsidR="003D6279">
        <w:rPr>
          <w:vertAlign w:val="subscript"/>
        </w:rPr>
        <w:t>2</w:t>
      </w:r>
      <w:r w:rsidR="003D6279">
        <w:t>=150Ω; R</w:t>
      </w:r>
      <w:r w:rsidR="003D6279">
        <w:rPr>
          <w:vertAlign w:val="subscript"/>
        </w:rPr>
        <w:t>3</w:t>
      </w:r>
      <w:r w:rsidR="003D6279">
        <w:t>=200Ω; U</w:t>
      </w:r>
      <w:r w:rsidR="003D6279">
        <w:rPr>
          <w:vertAlign w:val="subscript"/>
        </w:rPr>
        <w:t>2</w:t>
      </w:r>
      <w:r w:rsidR="003D6279">
        <w:t>=75V</w:t>
      </w:r>
    </w:p>
    <w:p w:rsidR="00E06B44" w:rsidRDefault="003D6279" w:rsidP="003A52B3">
      <w:pPr>
        <w:pStyle w:val="Textkrper-Zeileneinzug"/>
      </w:pPr>
      <w:r w:rsidRPr="003D6279">
        <w:t>Gesu</w:t>
      </w:r>
      <w:r w:rsidR="00E06B44" w:rsidRPr="003D6279">
        <w:t>cht:</w:t>
      </w:r>
      <w:r>
        <w:t xml:space="preserve"> a) Stromstärke I[A]</w:t>
      </w:r>
    </w:p>
    <w:p w:rsidR="003D6279" w:rsidRDefault="003D6279" w:rsidP="003A52B3">
      <w:pPr>
        <w:pStyle w:val="Textkrper-Zeileneinzug"/>
      </w:pPr>
      <w:r>
        <w:t xml:space="preserve">              b) Teilspannung U</w:t>
      </w:r>
      <w:r>
        <w:rPr>
          <w:vertAlign w:val="subscript"/>
        </w:rPr>
        <w:t>1</w:t>
      </w:r>
      <w:r>
        <w:t>; U</w:t>
      </w:r>
      <w:r>
        <w:rPr>
          <w:vertAlign w:val="subscript"/>
        </w:rPr>
        <w:t>3</w:t>
      </w:r>
      <w:r>
        <w:t xml:space="preserve"> [V]</w:t>
      </w:r>
    </w:p>
    <w:p w:rsidR="003D6279" w:rsidRPr="003D6279" w:rsidRDefault="003D6279" w:rsidP="003A52B3">
      <w:pPr>
        <w:pStyle w:val="Textkrper-Zeileneinzug"/>
      </w:pPr>
      <w:r>
        <w:t xml:space="preserve">              c) Gesamtspannung U [V]</w:t>
      </w:r>
    </w:p>
    <w:p w:rsidR="003A52B3" w:rsidRDefault="003D6279" w:rsidP="003A52B3">
      <w:pPr>
        <w:pStyle w:val="Textkrper-Zeileneinzug"/>
      </w:pPr>
      <w:r>
        <w:t xml:space="preserve">              d) Ersatzwiderstan</w:t>
      </w:r>
      <w:r w:rsidR="006359B0">
        <w:t>d</w:t>
      </w:r>
      <w:r>
        <w:t xml:space="preserve"> R</w:t>
      </w:r>
      <w:r>
        <w:rPr>
          <w:vertAlign w:val="subscript"/>
        </w:rPr>
        <w:t>E</w:t>
      </w:r>
      <w:r>
        <w:t xml:space="preserve"> [Ω]</w:t>
      </w:r>
    </w:p>
    <w:p w:rsidR="003D6279" w:rsidRDefault="00170068" w:rsidP="003D6279">
      <w:pPr>
        <w:pStyle w:val="Textkrper-Zeileneinzug"/>
      </w:pPr>
      <w:r>
        <w:t>Lösung</w:t>
      </w:r>
      <w:r w:rsidR="003D6279">
        <w:t xml:space="preserve"> a):</w:t>
      </w:r>
    </w:p>
    <w:p w:rsidR="003D6279" w:rsidRDefault="003D6279" w:rsidP="003D627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75V</m:t>
            </m:r>
          </m:num>
          <m:den>
            <m:r>
              <w:rPr>
                <w:rFonts w:ascii="Cambria Math" w:hAnsi="Cambria Math"/>
              </w:rPr>
              <m:t>150Ω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0.5A</m:t>
                </m:r>
              </m:e>
            </m:bar>
          </m:e>
        </m:bar>
      </m:oMath>
    </w:p>
    <w:p w:rsidR="00170068" w:rsidRDefault="00170068" w:rsidP="003D6279">
      <w:pPr>
        <w:pStyle w:val="Textkrper-Zeileneinzug"/>
      </w:pPr>
      <w:r>
        <w:lastRenderedPageBreak/>
        <w:t>Lösung b):</w:t>
      </w:r>
    </w:p>
    <w:p w:rsidR="00170068" w:rsidRDefault="00170068" w:rsidP="003D627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75V</m:t>
            </m:r>
          </m:num>
          <m:den>
            <m:r>
              <w:rPr>
                <w:rFonts w:ascii="Cambria Math" w:hAnsi="Cambria Math"/>
              </w:rPr>
              <m:t>150Ω</m:t>
            </m:r>
          </m:den>
        </m:f>
        <m:r>
          <w:rPr>
            <w:rFonts w:ascii="Cambria Math" w:hAnsi="Cambria Math"/>
          </w:rPr>
          <m:t>∙50Ω=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25V</m:t>
                </m:r>
              </m:e>
            </m:bar>
          </m:e>
        </m:bar>
      </m:oMath>
    </w:p>
    <w:p w:rsidR="00170068" w:rsidRDefault="00170068" w:rsidP="003D627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75V</m:t>
            </m:r>
          </m:num>
          <m:den>
            <m:r>
              <w:rPr>
                <w:rFonts w:ascii="Cambria Math" w:hAnsi="Cambria Math"/>
              </w:rPr>
              <m:t>150Ω</m:t>
            </m:r>
          </m:den>
        </m:f>
        <m:r>
          <w:rPr>
            <w:rFonts w:ascii="Cambria Math" w:hAnsi="Cambria Math"/>
          </w:rPr>
          <m:t>∙200Ω=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100V</m:t>
                </m:r>
              </m:e>
            </m:bar>
          </m:e>
        </m:bar>
      </m:oMath>
    </w:p>
    <w:p w:rsidR="00170068" w:rsidRDefault="00170068" w:rsidP="003D6279">
      <w:pPr>
        <w:pStyle w:val="Textkrper-Zeileneinzug"/>
      </w:pPr>
      <w:r>
        <w:t>Da die Spannungen Proportional zueinander sind rechnet man hier zuerst die Vorgegebenen Spannung U</w:t>
      </w:r>
      <w:r>
        <w:rPr>
          <w:vertAlign w:val="subscript"/>
        </w:rPr>
        <w:t>2</w:t>
      </w:r>
      <w:r>
        <w:t xml:space="preserve"> durch den vorgegebenen Widerstand R</w:t>
      </w:r>
      <w:r>
        <w:rPr>
          <w:vertAlign w:val="subscript"/>
        </w:rPr>
        <w:t>2</w:t>
      </w:r>
      <w:r>
        <w:t xml:space="preserve"> und dann mal den Widerstand der gewünschten Spannung.</w:t>
      </w:r>
    </w:p>
    <w:p w:rsidR="00170068" w:rsidRDefault="00170068" w:rsidP="003D6279">
      <w:pPr>
        <w:pStyle w:val="Textkrper-Zeileneinzug"/>
      </w:pPr>
      <w:r>
        <w:t>Lösung c):</w:t>
      </w:r>
    </w:p>
    <w:p w:rsidR="00170068" w:rsidRDefault="00170068" w:rsidP="006F36C2">
      <w:pPr>
        <w:pStyle w:val="Textkrper-Zeileneinzug"/>
        <w:tabs>
          <w:tab w:val="left" w:pos="5954"/>
        </w:tabs>
      </w:pPr>
      <w:r>
        <w:t xml:space="preserve">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=25V+75V+100V=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200V</m:t>
                </m:r>
              </m:e>
            </m:bar>
          </m:e>
        </m:bar>
      </m:oMath>
    </w:p>
    <w:p w:rsidR="006F36C2" w:rsidRDefault="006F36C2" w:rsidP="006F36C2">
      <w:pPr>
        <w:pStyle w:val="Textkrper-Zeileneinzug"/>
        <w:tabs>
          <w:tab w:val="left" w:pos="5954"/>
        </w:tabs>
      </w:pPr>
      <w:r>
        <w:t>Lösung d):</w:t>
      </w:r>
    </w:p>
    <w:p w:rsidR="006F36C2" w:rsidRDefault="000047EC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=50Ω+150Ω+200Ω=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400Ω</m:t>
                </m:r>
              </m:e>
            </m:bar>
          </m:e>
        </m:bar>
      </m:oMath>
    </w:p>
    <w:p w:rsidR="00DE3980" w:rsidRDefault="00DE3980" w:rsidP="006F36C2">
      <w:pPr>
        <w:pStyle w:val="Textkrper-Zeileneinzug"/>
        <w:tabs>
          <w:tab w:val="left" w:pos="5954"/>
        </w:tabs>
      </w:pPr>
      <w:r>
        <w:t>Seite 48,Nr5</w:t>
      </w:r>
    </w:p>
    <w:p w:rsidR="00DE3980" w:rsidRPr="00DE3980" w:rsidRDefault="00DE3980" w:rsidP="006F36C2">
      <w:pPr>
        <w:pStyle w:val="Textkrper-Zeileneinzug"/>
        <w:tabs>
          <w:tab w:val="left" w:pos="5954"/>
        </w:tabs>
      </w:pPr>
      <w:r w:rsidRPr="00DE3980">
        <w:t>Gegeben: I=0.1A; U=24V; U</w:t>
      </w:r>
      <w:r w:rsidRPr="00DE3980">
        <w:rPr>
          <w:vertAlign w:val="subscript"/>
        </w:rPr>
        <w:t>1</w:t>
      </w:r>
      <w:r w:rsidRPr="00DE3980">
        <w:t>=10V; R</w:t>
      </w:r>
      <w:r w:rsidRPr="00DE3980">
        <w:rPr>
          <w:vertAlign w:val="subscript"/>
        </w:rPr>
        <w:t>3</w:t>
      </w:r>
      <w:r w:rsidRPr="00DE3980">
        <w:t>=56Ω</w:t>
      </w:r>
    </w:p>
    <w:p w:rsidR="00DE3980" w:rsidRDefault="00DE3980" w:rsidP="006F36C2">
      <w:pPr>
        <w:pStyle w:val="Textkrper-Zeileneinzug"/>
        <w:tabs>
          <w:tab w:val="left" w:pos="5954"/>
        </w:tabs>
      </w:pPr>
      <w:r>
        <w:t>Gesucht:  Teilspannungen U</w:t>
      </w:r>
      <w:r>
        <w:rPr>
          <w:vertAlign w:val="subscript"/>
        </w:rPr>
        <w:t>2</w:t>
      </w:r>
      <w:r>
        <w:t>; U</w:t>
      </w:r>
      <w:r>
        <w:rPr>
          <w:vertAlign w:val="subscript"/>
        </w:rPr>
        <w:t>3</w:t>
      </w:r>
      <w:r>
        <w:t xml:space="preserve"> [V]</w:t>
      </w:r>
    </w:p>
    <w:p w:rsidR="00DE3980" w:rsidRDefault="00DE3980" w:rsidP="006F36C2">
      <w:pPr>
        <w:pStyle w:val="Textkrper-Zeileneinzug"/>
        <w:tabs>
          <w:tab w:val="left" w:pos="5954"/>
        </w:tabs>
      </w:pPr>
      <w:r>
        <w:t xml:space="preserve">               Widerstände 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2</w:t>
      </w:r>
      <w:r>
        <w:t xml:space="preserve"> [Ω]</w:t>
      </w:r>
    </w:p>
    <w:p w:rsidR="00DE3980" w:rsidRDefault="00DE3980" w:rsidP="006F36C2">
      <w:pPr>
        <w:pStyle w:val="Textkrper-Zeileneinzug"/>
        <w:tabs>
          <w:tab w:val="left" w:pos="5954"/>
        </w:tabs>
      </w:pPr>
      <w:r>
        <w:t>Lösung:</w:t>
      </w:r>
    </w:p>
    <w:p w:rsidR="00DE3980" w:rsidRDefault="00DE3980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10V</m:t>
            </m:r>
          </m:num>
          <m:den>
            <m:r>
              <w:rPr>
                <w:rFonts w:ascii="Cambria Math" w:hAnsi="Cambria Math"/>
              </w:rPr>
              <m:t>0.1A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100Ω</m:t>
                </m:r>
              </m:e>
            </m:bar>
          </m:e>
        </m:bar>
      </m:oMath>
    </w:p>
    <w:p w:rsidR="00DE3980" w:rsidRDefault="00DE3980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∙I=56Ω∙0.1A=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5.6V</m:t>
                </m:r>
              </m:e>
            </m:bar>
          </m:e>
        </m:bar>
      </m:oMath>
    </w:p>
    <w:p w:rsidR="00D862D5" w:rsidRDefault="00D862D5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=U-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=24V-10V-5.6V=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8.4V</m:t>
                </m:r>
              </m:e>
            </m:bar>
          </m:e>
        </m:bar>
      </m:oMath>
    </w:p>
    <w:p w:rsidR="00D862D5" w:rsidRDefault="00D862D5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8.4V</m:t>
            </m:r>
          </m:num>
          <m:den>
            <m:r>
              <w:rPr>
                <w:rFonts w:ascii="Cambria Math" w:hAnsi="Cambria Math"/>
              </w:rPr>
              <m:t>0.1A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84Ω</m:t>
                </m:r>
              </m:e>
            </m:bar>
          </m:e>
        </m:bar>
      </m:oMath>
    </w:p>
    <w:p w:rsidR="00D862D5" w:rsidRDefault="00D862D5" w:rsidP="006F36C2">
      <w:pPr>
        <w:pStyle w:val="Textkrper-Zeileneinzug"/>
        <w:tabs>
          <w:tab w:val="left" w:pos="5954"/>
        </w:tabs>
      </w:pPr>
      <w:r>
        <w:t>Seite 48,Nr7</w:t>
      </w:r>
    </w:p>
    <w:p w:rsidR="004D4664" w:rsidRDefault="004D4664" w:rsidP="006F36C2">
      <w:pPr>
        <w:pStyle w:val="Textkrper-Zeileneinzug"/>
        <w:tabs>
          <w:tab w:val="left" w:pos="5954"/>
        </w:tabs>
      </w:pPr>
      <w:r>
        <w:t>Gegeben: U</w:t>
      </w:r>
      <w:r>
        <w:rPr>
          <w:vertAlign w:val="subscript"/>
        </w:rPr>
        <w:t>01</w:t>
      </w:r>
      <w:r>
        <w:t>=12V; U</w:t>
      </w:r>
      <w:r>
        <w:rPr>
          <w:vertAlign w:val="subscript"/>
        </w:rPr>
        <w:t>02</w:t>
      </w:r>
      <w:r>
        <w:t>=6V; R</w:t>
      </w:r>
      <w:r>
        <w:rPr>
          <w:vertAlign w:val="subscript"/>
        </w:rPr>
        <w:t>1</w:t>
      </w:r>
      <w:r>
        <w:t>=270Ω; R</w:t>
      </w:r>
      <w:r>
        <w:rPr>
          <w:vertAlign w:val="subscript"/>
        </w:rPr>
        <w:t>2</w:t>
      </w:r>
      <w:r>
        <w:t>=120Ω; R</w:t>
      </w:r>
      <w:r>
        <w:rPr>
          <w:vertAlign w:val="subscript"/>
        </w:rPr>
        <w:t>3</w:t>
      </w:r>
      <w:r>
        <w:t>=180Ω</w:t>
      </w:r>
    </w:p>
    <w:p w:rsidR="004D4664" w:rsidRDefault="004D4664" w:rsidP="006F36C2">
      <w:pPr>
        <w:pStyle w:val="Textkrper-Zeileneinzug"/>
        <w:tabs>
          <w:tab w:val="left" w:pos="5954"/>
        </w:tabs>
      </w:pPr>
      <w:r>
        <w:t>Gesucht: a) Strom I</w:t>
      </w:r>
      <w:r>
        <w:rPr>
          <w:vertAlign w:val="subscript"/>
        </w:rPr>
        <w:t>1</w:t>
      </w:r>
      <w:r>
        <w:t>[A] für gleichgepolte Spannungsquellen</w:t>
      </w:r>
    </w:p>
    <w:p w:rsidR="004D4664" w:rsidRDefault="004D4664" w:rsidP="006F36C2">
      <w:pPr>
        <w:pStyle w:val="Textkrper-Zeileneinzug"/>
        <w:tabs>
          <w:tab w:val="left" w:pos="5954"/>
        </w:tabs>
      </w:pPr>
      <w:r>
        <w:t xml:space="preserve">              b) Strom I</w:t>
      </w:r>
      <w:r>
        <w:rPr>
          <w:vertAlign w:val="subscript"/>
        </w:rPr>
        <w:t>2</w:t>
      </w:r>
      <w:r>
        <w:t>[A] für entgegengepolte Spannungsquellen</w:t>
      </w:r>
    </w:p>
    <w:p w:rsidR="004D4664" w:rsidRDefault="004D4664" w:rsidP="006F36C2">
      <w:pPr>
        <w:pStyle w:val="Textkrper-Zeileneinzug"/>
        <w:tabs>
          <w:tab w:val="left" w:pos="5954"/>
        </w:tabs>
      </w:pPr>
      <w:r>
        <w:t>Lösung a):</w:t>
      </w:r>
    </w:p>
    <w:p w:rsidR="00F758FA" w:rsidRDefault="00F758FA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=270Ω+120Ω+180Ω=570Ω</m:t>
        </m:r>
      </m:oMath>
    </w:p>
    <w:p w:rsidR="00F758FA" w:rsidRDefault="00F758FA" w:rsidP="006F36C2">
      <w:pPr>
        <w:pStyle w:val="Textkrper-Zeileneinzug"/>
        <w:tabs>
          <w:tab w:val="left" w:pos="5954"/>
        </w:tabs>
      </w:pPr>
      <w:r>
        <w:t>Maschensatz: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</m:t>
            </m:r>
          </m:sub>
        </m:sSub>
        <m:r>
          <w:rPr>
            <w:rFonts w:ascii="Cambria Math" w:hAnsi="Cambria Math"/>
          </w:rPr>
          <m:t>=0 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</m:oMath>
    </w:p>
    <w:p w:rsidR="004D4664" w:rsidRDefault="00CB7C26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12V+6V</m:t>
            </m:r>
          </m:num>
          <m:den>
            <m:r>
              <w:rPr>
                <w:rFonts w:ascii="Cambria Math" w:hAnsi="Cambria Math"/>
              </w:rPr>
              <m:t>57</m:t>
            </m:r>
            <m:r>
              <w:rPr>
                <w:rFonts w:ascii="Cambria Math" w:hAnsi="Cambria Math"/>
              </w:rPr>
              <m:t>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31.6mA</m:t>
                </m:r>
              </m:e>
            </m:bar>
          </m:e>
        </m:bar>
      </m:oMath>
    </w:p>
    <w:p w:rsidR="00CB7C26" w:rsidRDefault="00CB7C26" w:rsidP="006F36C2">
      <w:pPr>
        <w:pStyle w:val="Textkrper-Zeileneinzug"/>
        <w:tabs>
          <w:tab w:val="left" w:pos="5954"/>
        </w:tabs>
      </w:pPr>
      <w:r>
        <w:t>Lösung b):</w:t>
      </w:r>
    </w:p>
    <w:p w:rsidR="00F758FA" w:rsidRDefault="00F758FA" w:rsidP="006F36C2">
      <w:pPr>
        <w:pStyle w:val="Textkrper-Zeileneinzug"/>
        <w:tabs>
          <w:tab w:val="left" w:pos="5954"/>
        </w:tabs>
      </w:pPr>
      <w:r>
        <w:t xml:space="preserve">Maschensatz: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</m:t>
            </m:r>
          </m:sub>
        </m:sSub>
        <m:r>
          <w:rPr>
            <w:rFonts w:ascii="Cambria Math" w:hAnsi="Cambria Math"/>
          </w:rPr>
          <m:t>=0 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</m:oMath>
    </w:p>
    <w:p w:rsidR="00CB7C26" w:rsidRDefault="00CB7C26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12V-6V</m:t>
            </m:r>
          </m:num>
          <m:den>
            <m:r>
              <w:rPr>
                <w:rFonts w:ascii="Cambria Math" w:hAnsi="Cambria Math"/>
              </w:rPr>
              <m:t>57</m:t>
            </m:r>
            <m:r>
              <w:rPr>
                <w:rFonts w:ascii="Cambria Math" w:hAnsi="Cambria Math"/>
              </w:rPr>
              <m:t>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10.5mA</m:t>
                </m:r>
              </m:e>
            </m:bar>
          </m:e>
        </m:bar>
      </m:oMath>
    </w:p>
    <w:p w:rsidR="00CB7C26" w:rsidRDefault="00CB7C26" w:rsidP="006F36C2">
      <w:pPr>
        <w:pStyle w:val="Textkrper-Zeileneinzug"/>
        <w:tabs>
          <w:tab w:val="left" w:pos="5954"/>
        </w:tabs>
      </w:pPr>
      <w:r>
        <w:t>Seite28/Nr9</w:t>
      </w:r>
    </w:p>
    <w:p w:rsidR="00CB7C26" w:rsidRPr="002555BA" w:rsidRDefault="00CB7C26" w:rsidP="006F36C2">
      <w:pPr>
        <w:pStyle w:val="Textkrper-Zeileneinzug"/>
        <w:tabs>
          <w:tab w:val="left" w:pos="5954"/>
        </w:tabs>
      </w:pPr>
      <w:r>
        <w:t>Gegeben: U=48V</w:t>
      </w:r>
      <w:r w:rsidR="002555BA">
        <w:t>; n</w:t>
      </w:r>
      <w:r w:rsidR="002555BA">
        <w:rPr>
          <w:vertAlign w:val="subscript"/>
        </w:rPr>
        <w:t>1</w:t>
      </w:r>
      <w:r w:rsidR="002555BA">
        <w:t>=8; n</w:t>
      </w:r>
      <w:r w:rsidR="002555BA">
        <w:rPr>
          <w:vertAlign w:val="subscript"/>
        </w:rPr>
        <w:t>2</w:t>
      </w:r>
      <w:r w:rsidR="002555BA">
        <w:t>=6</w:t>
      </w:r>
    </w:p>
    <w:p w:rsidR="00CB7C26" w:rsidRDefault="00CB7C26" w:rsidP="006F36C2">
      <w:pPr>
        <w:pStyle w:val="Textkrper-Zeileneinzug"/>
        <w:tabs>
          <w:tab w:val="left" w:pos="5954"/>
        </w:tabs>
      </w:pPr>
      <w:r>
        <w:t>Gesucht: a) U</w:t>
      </w:r>
      <w:r w:rsidR="006359B0">
        <w:rPr>
          <w:vertAlign w:val="subscript"/>
        </w:rPr>
        <w:t>1</w:t>
      </w:r>
      <w:r>
        <w:t xml:space="preserve"> [V]</w:t>
      </w:r>
    </w:p>
    <w:p w:rsidR="002555BA" w:rsidRPr="002555BA" w:rsidRDefault="002555BA" w:rsidP="006F36C2">
      <w:pPr>
        <w:pStyle w:val="Textkrper-Zeileneinzug"/>
        <w:tabs>
          <w:tab w:val="left" w:pos="5954"/>
        </w:tabs>
      </w:pPr>
      <w:r>
        <w:t xml:space="preserve">                  U</w:t>
      </w:r>
      <w:r>
        <w:rPr>
          <w:vertAlign w:val="subscript"/>
        </w:rPr>
        <w:t>2</w:t>
      </w:r>
      <w:r>
        <w:t xml:space="preserve"> </w:t>
      </w:r>
      <w:r>
        <w:t>[V]</w:t>
      </w:r>
    </w:p>
    <w:p w:rsidR="006359B0" w:rsidRDefault="006359B0" w:rsidP="006F36C2">
      <w:pPr>
        <w:pStyle w:val="Textkrper-Zeileneinzug"/>
        <w:tabs>
          <w:tab w:val="left" w:pos="5954"/>
        </w:tabs>
      </w:pPr>
      <w:r>
        <w:t xml:space="preserve">              b)</w:t>
      </w:r>
      <w:r w:rsidR="00991379">
        <w:t xml:space="preserve"> </w:t>
      </w:r>
      <w:r w:rsidR="00991379">
        <w:rPr>
          <w:rFonts w:ascii="GreekC" w:hAnsi="GreekC" w:cs="GreekC"/>
        </w:rPr>
        <w:t>Δ</w:t>
      </w:r>
      <w:r w:rsidR="00991379">
        <w:t>U</w:t>
      </w:r>
      <w:r>
        <w:t xml:space="preserve"> der Spannungserhöhung [%]</w:t>
      </w:r>
    </w:p>
    <w:p w:rsidR="002555BA" w:rsidRDefault="002555BA" w:rsidP="006F36C2">
      <w:pPr>
        <w:pStyle w:val="Textkrper-Zeileneinzug"/>
        <w:tabs>
          <w:tab w:val="left" w:pos="5954"/>
        </w:tabs>
      </w:pPr>
      <w:bookmarkStart w:id="0" w:name="_GoBack"/>
      <w:bookmarkEnd w:id="0"/>
    </w:p>
    <w:p w:rsidR="002555BA" w:rsidRDefault="002555BA" w:rsidP="006F36C2">
      <w:pPr>
        <w:pStyle w:val="Textkrper-Zeileneinzug"/>
        <w:tabs>
          <w:tab w:val="left" w:pos="5954"/>
        </w:tabs>
      </w:pPr>
    </w:p>
    <w:p w:rsidR="002555BA" w:rsidRDefault="002555BA" w:rsidP="006F36C2">
      <w:pPr>
        <w:pStyle w:val="Textkrper-Zeileneinzug"/>
        <w:tabs>
          <w:tab w:val="left" w:pos="5954"/>
        </w:tabs>
      </w:pPr>
    </w:p>
    <w:p w:rsidR="006359B0" w:rsidRDefault="006359B0" w:rsidP="006F36C2">
      <w:pPr>
        <w:pStyle w:val="Textkrper-Zeileneinzug"/>
        <w:tabs>
          <w:tab w:val="left" w:pos="5954"/>
        </w:tabs>
      </w:pPr>
      <w:r>
        <w:t xml:space="preserve">Lösung a): </w:t>
      </w:r>
    </w:p>
    <w:p w:rsidR="006359B0" w:rsidRDefault="006359B0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48V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6V</m:t>
            </m:r>
          </m:e>
        </m:bar>
      </m:oMath>
    </w:p>
    <w:p w:rsidR="006359B0" w:rsidRDefault="002555BA" w:rsidP="002555BA">
      <w:pPr>
        <w:pStyle w:val="Textkrper-Zeileneinzug"/>
        <w:tabs>
          <w:tab w:val="left" w:pos="5954"/>
        </w:tabs>
      </w:pPr>
      <w: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48V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V</m:t>
                </m:r>
              </m:e>
            </m:bar>
          </m:e>
        </m:bar>
      </m:oMath>
    </w:p>
    <w:p w:rsidR="002555BA" w:rsidRDefault="006359B0" w:rsidP="00AE75EC">
      <w:pPr>
        <w:pStyle w:val="Textkrper-Zeileneinzug"/>
        <w:tabs>
          <w:tab w:val="left" w:pos="5954"/>
        </w:tabs>
      </w:pPr>
      <w:r>
        <w:t>Lösung b)</w:t>
      </w:r>
    </w:p>
    <w:p w:rsidR="003D6279" w:rsidRPr="00AE75EC" w:rsidRDefault="006359B0" w:rsidP="00AE75EC">
      <w:pPr>
        <w:pStyle w:val="Textkrper-Zeileneinzug"/>
        <w:tabs>
          <w:tab w:val="left" w:pos="5954"/>
        </w:tabs>
      </w:pPr>
      <w:r>
        <w:t xml:space="preserve"> </w:t>
      </w:r>
      <m:oMath>
        <m:r>
          <w:rPr>
            <w:rFonts w:ascii="Cambria Math" w:hAnsi="Cambria Math"/>
          </w:rPr>
          <m:t>ΔU=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∙100%=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8.0V-6.0V</m:t>
            </m:r>
          </m:num>
          <m:den>
            <m:r>
              <w:rPr>
                <w:rFonts w:ascii="Cambria Math" w:hAnsi="Cambria Math"/>
              </w:rPr>
              <m:t>6.0V</m:t>
            </m:r>
          </m:den>
        </m:f>
        <m:r>
          <w:rPr>
            <w:rFonts w:ascii="Cambria Math" w:hAnsi="Cambria Math"/>
          </w:rPr>
          <m:t>∙100%=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33.3%</m:t>
                </m:r>
              </m:e>
            </m:bar>
          </m:e>
        </m:bar>
      </m:oMath>
      <w:r w:rsidR="002555BA">
        <w:t xml:space="preserve">  </w:t>
      </w:r>
      <w:permEnd w:id="1079345098"/>
    </w:p>
    <w:sectPr w:rsidR="003D6279" w:rsidRPr="00AE75EC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8A6" w:rsidRDefault="008118A6">
      <w:r>
        <w:separator/>
      </w:r>
    </w:p>
  </w:endnote>
  <w:endnote w:type="continuationSeparator" w:id="0">
    <w:p w:rsidR="008118A6" w:rsidRDefault="0081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reekC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8118A6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717BC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717BC6" w:rsidRPr="009D01A9">
      <w:rPr>
        <w:sz w:val="12"/>
        <w:szCs w:val="12"/>
      </w:rPr>
      <w:fldChar w:fldCharType="separate"/>
    </w:r>
    <w:r w:rsidR="00F758FA">
      <w:rPr>
        <w:noProof/>
        <w:sz w:val="12"/>
        <w:szCs w:val="12"/>
      </w:rPr>
      <w:t>23.10.15</w:t>
    </w:r>
    <w:r w:rsidR="00717BC6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717BC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717BC6" w:rsidRPr="009D01A9">
      <w:rPr>
        <w:sz w:val="12"/>
        <w:szCs w:val="12"/>
      </w:rPr>
      <w:fldChar w:fldCharType="separate"/>
    </w:r>
    <w:r w:rsidR="002555BA">
      <w:rPr>
        <w:noProof/>
        <w:sz w:val="12"/>
        <w:szCs w:val="12"/>
      </w:rPr>
      <w:t>3</w:t>
    </w:r>
    <w:r w:rsidR="00717BC6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8118A6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717BC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717BC6" w:rsidRPr="009D01A9">
      <w:rPr>
        <w:sz w:val="12"/>
        <w:szCs w:val="12"/>
      </w:rPr>
      <w:fldChar w:fldCharType="separate"/>
    </w:r>
    <w:r w:rsidR="00F758FA">
      <w:rPr>
        <w:noProof/>
        <w:sz w:val="12"/>
        <w:szCs w:val="12"/>
      </w:rPr>
      <w:t>23.10.15</w:t>
    </w:r>
    <w:r w:rsidR="00717BC6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717BC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717BC6" w:rsidRPr="009D01A9">
      <w:rPr>
        <w:sz w:val="12"/>
        <w:szCs w:val="12"/>
      </w:rPr>
      <w:fldChar w:fldCharType="separate"/>
    </w:r>
    <w:r w:rsidR="002555BA">
      <w:rPr>
        <w:noProof/>
        <w:sz w:val="12"/>
        <w:szCs w:val="12"/>
      </w:rPr>
      <w:t>1</w:t>
    </w:r>
    <w:r w:rsidR="00717BC6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8A6" w:rsidRDefault="008118A6">
      <w:r>
        <w:separator/>
      </w:r>
    </w:p>
  </w:footnote>
  <w:footnote w:type="continuationSeparator" w:id="0">
    <w:p w:rsidR="008118A6" w:rsidRDefault="00811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</w:rPr>
          </w:pPr>
          <w:r>
            <w:rPr>
              <w:rFonts w:ascii="Arial" w:hAnsi="Arial"/>
              <w:noProof/>
              <w:lang w:eastAsia="de-CH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A3282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LA01: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</w:rPr>
          </w:pPr>
          <w:r>
            <w:rPr>
              <w:rFonts w:ascii="Arial" w:hAnsi="Arial"/>
              <w:noProof/>
              <w:lang w:eastAsia="de-CH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F46D5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LA0</w:t>
          </w:r>
          <w:r w:rsidR="00F46D5D">
            <w:rPr>
              <w:rFonts w:ascii="Arial" w:hAnsi="Arial"/>
            </w:rPr>
            <w:t>5</w:t>
          </w:r>
          <w:r>
            <w:rPr>
              <w:rFonts w:ascii="Arial" w:hAnsi="Arial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D335DD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Berechnungen </w:t>
          </w:r>
          <w:r w:rsidR="00F723D4">
            <w:rPr>
              <w:rStyle w:val="Lernzielbeschreibung"/>
            </w:rPr>
            <w:t xml:space="preserve">mit Hilfe der </w:t>
          </w:r>
          <w:r w:rsidR="00D335DD">
            <w:rPr>
              <w:rStyle w:val="Lernzielbeschreibung"/>
            </w:rPr>
            <w:t>k</w:t>
          </w:r>
          <w:r w:rsidR="00F723D4">
            <w:rPr>
              <w:rStyle w:val="Lernzielbeschreibung"/>
            </w:rPr>
            <w:t xml:space="preserve">irchhoffschen Regeln </w:t>
          </w:r>
          <w:r w:rsidR="00095894">
            <w:rPr>
              <w:rStyle w:val="Lernzielbeschreibung"/>
            </w:rPr>
            <w:t xml:space="preserve">(Reihenschaltung, Maschensatz) </w:t>
          </w:r>
          <w:r>
            <w:rPr>
              <w:rStyle w:val="Lernzielbeschreibung"/>
            </w:rPr>
            <w:t>durchführen.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1" w:cryptProviderType="rsaFull" w:cryptAlgorithmClass="hash" w:cryptAlgorithmType="typeAny" w:cryptAlgorithmSid="4" w:cryptSpinCount="100000" w:hash="oi3mTl1KZAoO5CgGIwX9CCcel2k=" w:salt="/W1Klmbw1s2aLWRXUEvuIQ==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047EC"/>
    <w:rsid w:val="00012233"/>
    <w:rsid w:val="0001269C"/>
    <w:rsid w:val="0001522D"/>
    <w:rsid w:val="00026697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95894"/>
    <w:rsid w:val="000A6CDF"/>
    <w:rsid w:val="000A73B7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36A3A"/>
    <w:rsid w:val="001374C3"/>
    <w:rsid w:val="001435EE"/>
    <w:rsid w:val="00146851"/>
    <w:rsid w:val="00146F2B"/>
    <w:rsid w:val="0014737B"/>
    <w:rsid w:val="00152B1E"/>
    <w:rsid w:val="00153D96"/>
    <w:rsid w:val="00161DF2"/>
    <w:rsid w:val="00170068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CB1"/>
    <w:rsid w:val="002555BA"/>
    <w:rsid w:val="0026257C"/>
    <w:rsid w:val="00295B58"/>
    <w:rsid w:val="002A1522"/>
    <w:rsid w:val="002B712B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6D4E"/>
    <w:rsid w:val="0035078A"/>
    <w:rsid w:val="00350BE9"/>
    <w:rsid w:val="00351422"/>
    <w:rsid w:val="00354621"/>
    <w:rsid w:val="00364AA2"/>
    <w:rsid w:val="0036774D"/>
    <w:rsid w:val="00374385"/>
    <w:rsid w:val="00390BEE"/>
    <w:rsid w:val="00396810"/>
    <w:rsid w:val="003A52B3"/>
    <w:rsid w:val="003B039F"/>
    <w:rsid w:val="003B40D5"/>
    <w:rsid w:val="003B7626"/>
    <w:rsid w:val="003B7775"/>
    <w:rsid w:val="003C046F"/>
    <w:rsid w:val="003C2A85"/>
    <w:rsid w:val="003D2A7F"/>
    <w:rsid w:val="003D588F"/>
    <w:rsid w:val="003D6279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21E7"/>
    <w:rsid w:val="0042312B"/>
    <w:rsid w:val="00432AA9"/>
    <w:rsid w:val="004372DA"/>
    <w:rsid w:val="004439AC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D4664"/>
    <w:rsid w:val="004E0F4E"/>
    <w:rsid w:val="004F4B05"/>
    <w:rsid w:val="00522193"/>
    <w:rsid w:val="00524236"/>
    <w:rsid w:val="005275BD"/>
    <w:rsid w:val="005279A2"/>
    <w:rsid w:val="0053053F"/>
    <w:rsid w:val="00530CA4"/>
    <w:rsid w:val="005525E5"/>
    <w:rsid w:val="00557A16"/>
    <w:rsid w:val="0056626D"/>
    <w:rsid w:val="00587825"/>
    <w:rsid w:val="005A0C14"/>
    <w:rsid w:val="005A4955"/>
    <w:rsid w:val="005A5B8D"/>
    <w:rsid w:val="005A6AD8"/>
    <w:rsid w:val="005B24FD"/>
    <w:rsid w:val="005B3C53"/>
    <w:rsid w:val="005C033F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359B0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6F36C2"/>
    <w:rsid w:val="007010D9"/>
    <w:rsid w:val="00711000"/>
    <w:rsid w:val="007117B6"/>
    <w:rsid w:val="00713FA5"/>
    <w:rsid w:val="00716E02"/>
    <w:rsid w:val="0071721A"/>
    <w:rsid w:val="00717BC6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2E1D"/>
    <w:rsid w:val="00785F0C"/>
    <w:rsid w:val="0078787A"/>
    <w:rsid w:val="00791F2E"/>
    <w:rsid w:val="00795ADB"/>
    <w:rsid w:val="007A0FBD"/>
    <w:rsid w:val="007A3653"/>
    <w:rsid w:val="007B0469"/>
    <w:rsid w:val="007B3127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18A6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10F4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25843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87591"/>
    <w:rsid w:val="00991379"/>
    <w:rsid w:val="00991F03"/>
    <w:rsid w:val="00995828"/>
    <w:rsid w:val="00995B99"/>
    <w:rsid w:val="00996531"/>
    <w:rsid w:val="009A7199"/>
    <w:rsid w:val="009B04E3"/>
    <w:rsid w:val="009B2C9F"/>
    <w:rsid w:val="009C06C5"/>
    <w:rsid w:val="009C5F05"/>
    <w:rsid w:val="009C7276"/>
    <w:rsid w:val="009D01A9"/>
    <w:rsid w:val="009D0D0D"/>
    <w:rsid w:val="009D1C73"/>
    <w:rsid w:val="009E03A6"/>
    <w:rsid w:val="009E0811"/>
    <w:rsid w:val="009E5E7B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5EC"/>
    <w:rsid w:val="00AF7F75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3125"/>
    <w:rsid w:val="00BC3BAB"/>
    <w:rsid w:val="00BD1DA8"/>
    <w:rsid w:val="00BD2BD4"/>
    <w:rsid w:val="00BE06A6"/>
    <w:rsid w:val="00BE1D2F"/>
    <w:rsid w:val="00BE1DBD"/>
    <w:rsid w:val="00BE5EE5"/>
    <w:rsid w:val="00BF1484"/>
    <w:rsid w:val="00BF3162"/>
    <w:rsid w:val="00BF367F"/>
    <w:rsid w:val="00BF60F3"/>
    <w:rsid w:val="00C042E0"/>
    <w:rsid w:val="00C0511E"/>
    <w:rsid w:val="00C2160C"/>
    <w:rsid w:val="00C23359"/>
    <w:rsid w:val="00C4001C"/>
    <w:rsid w:val="00C430C1"/>
    <w:rsid w:val="00C461BF"/>
    <w:rsid w:val="00C468C0"/>
    <w:rsid w:val="00C748C2"/>
    <w:rsid w:val="00C756B2"/>
    <w:rsid w:val="00C77135"/>
    <w:rsid w:val="00C859A6"/>
    <w:rsid w:val="00C948C6"/>
    <w:rsid w:val="00CA2B14"/>
    <w:rsid w:val="00CA4A07"/>
    <w:rsid w:val="00CB02BD"/>
    <w:rsid w:val="00CB401F"/>
    <w:rsid w:val="00CB6BE9"/>
    <w:rsid w:val="00CB7C26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14F20"/>
    <w:rsid w:val="00D15D1E"/>
    <w:rsid w:val="00D209BD"/>
    <w:rsid w:val="00D27523"/>
    <w:rsid w:val="00D30D2F"/>
    <w:rsid w:val="00D335DD"/>
    <w:rsid w:val="00D4125D"/>
    <w:rsid w:val="00D60398"/>
    <w:rsid w:val="00D61772"/>
    <w:rsid w:val="00D658F7"/>
    <w:rsid w:val="00D74646"/>
    <w:rsid w:val="00D75249"/>
    <w:rsid w:val="00D7562B"/>
    <w:rsid w:val="00D862D5"/>
    <w:rsid w:val="00D956D9"/>
    <w:rsid w:val="00DA5D90"/>
    <w:rsid w:val="00DA6942"/>
    <w:rsid w:val="00DD1C04"/>
    <w:rsid w:val="00DD7976"/>
    <w:rsid w:val="00DE3980"/>
    <w:rsid w:val="00DE5577"/>
    <w:rsid w:val="00DF13DE"/>
    <w:rsid w:val="00E00315"/>
    <w:rsid w:val="00E03393"/>
    <w:rsid w:val="00E06B44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0D4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3C59"/>
    <w:rsid w:val="00EF527B"/>
    <w:rsid w:val="00EF70CA"/>
    <w:rsid w:val="00F03266"/>
    <w:rsid w:val="00F04219"/>
    <w:rsid w:val="00F21FB6"/>
    <w:rsid w:val="00F34D17"/>
    <w:rsid w:val="00F36123"/>
    <w:rsid w:val="00F36925"/>
    <w:rsid w:val="00F36AF5"/>
    <w:rsid w:val="00F3782E"/>
    <w:rsid w:val="00F46D5D"/>
    <w:rsid w:val="00F5054F"/>
    <w:rsid w:val="00F5230F"/>
    <w:rsid w:val="00F60089"/>
    <w:rsid w:val="00F723D4"/>
    <w:rsid w:val="00F758FA"/>
    <w:rsid w:val="00F8190D"/>
    <w:rsid w:val="00F82E07"/>
    <w:rsid w:val="00F83C23"/>
    <w:rsid w:val="00F83C3D"/>
    <w:rsid w:val="00F83EA8"/>
    <w:rsid w:val="00F8501F"/>
    <w:rsid w:val="00F95E63"/>
    <w:rsid w:val="00FA26BF"/>
    <w:rsid w:val="00FA3159"/>
    <w:rsid w:val="00FA47EE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0D31893A-8B0D-45E4-8C3E-A1F94B9C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  <w:rPr>
      <w:lang w:val="de-CH"/>
    </w:rPr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0</TotalTime>
  <Pages>3</Pages>
  <Words>387</Words>
  <Characters>2445</Characters>
  <Application>Microsoft Office Word</Application>
  <DocSecurity>8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Schaefli</cp:lastModifiedBy>
  <cp:revision>22</cp:revision>
  <cp:lastPrinted>2009-05-19T15:08:00Z</cp:lastPrinted>
  <dcterms:created xsi:type="dcterms:W3CDTF">2009-08-17T08:07:00Z</dcterms:created>
  <dcterms:modified xsi:type="dcterms:W3CDTF">2015-10-23T15:23:00Z</dcterms:modified>
</cp:coreProperties>
</file>