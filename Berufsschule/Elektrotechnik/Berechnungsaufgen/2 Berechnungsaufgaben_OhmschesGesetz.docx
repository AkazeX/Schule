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C92515" w:rsidRPr="00C92515">
        <w:rPr>
          <w:lang w:val="de-DE"/>
        </w:rPr>
        <w:t xml:space="preserve">Rechnungsbuch Elektrotechnik (17.Auflage 2010) </w:t>
      </w:r>
      <w:r>
        <w:t>Kap. 3.</w:t>
      </w:r>
      <w:r w:rsidR="00C92515">
        <w:t>5</w:t>
      </w:r>
      <w:r>
        <w:t xml:space="preserve">. </w:t>
      </w:r>
      <w:r w:rsidR="003F3F5A">
        <w:t>(S.4</w:t>
      </w:r>
      <w:r w:rsidR="00C92515">
        <w:t>1</w:t>
      </w:r>
      <w:r w:rsidR="00412408">
        <w:t>/4</w:t>
      </w:r>
      <w:r w:rsidR="00C92515">
        <w:t>2</w:t>
      </w:r>
      <w:r w:rsidR="003F3F5A">
        <w:t>) die Aufgaben Nr. 1</w:t>
      </w:r>
      <w:r w:rsidR="00412408">
        <w:t>,</w:t>
      </w:r>
      <w:r w:rsidR="003F3F5A">
        <w:t xml:space="preserve"> </w:t>
      </w:r>
      <w:r w:rsidR="00DA1C28">
        <w:t>2, 3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F27219" w:rsidRDefault="00412408" w:rsidP="00DA1C28">
      <w:pPr>
        <w:pStyle w:val="Textkrper-Zeileneinzug"/>
      </w:pPr>
      <w:permStart w:id="291837920" w:edGrp="everyone"/>
      <w:r>
        <w:t xml:space="preserve">   </w:t>
      </w:r>
      <w:r w:rsidR="00F27219">
        <w:t>Aufgabe Nr.1/ Seite 42</w:t>
      </w:r>
    </w:p>
    <w:p w:rsidR="00F27219" w:rsidRDefault="00F27219" w:rsidP="00DA1C28">
      <w:pPr>
        <w:pStyle w:val="Textkrper-Zeileneinzug"/>
      </w:pPr>
      <w:r>
        <w:t>Gegeben: U=230V, R=40</w:t>
      </w:r>
      <w:r>
        <w:t>Ω</w:t>
      </w:r>
      <w:r w:rsidR="00412408">
        <w:t xml:space="preserve"> </w:t>
      </w:r>
    </w:p>
    <w:p w:rsidR="00F27219" w:rsidRDefault="00F27219" w:rsidP="00DA1C28">
      <w:pPr>
        <w:pStyle w:val="Textkrper-Zeileneinzug"/>
      </w:pPr>
      <w:r>
        <w:t>Gesucht: Strom I[A]</w:t>
      </w:r>
    </w:p>
    <w:p w:rsidR="00F27219" w:rsidRDefault="00F27219" w:rsidP="00F27219">
      <w:pPr>
        <w:pStyle w:val="Textkrper-Zeileneinzug"/>
      </w:pPr>
      <w:r>
        <w:t>Lösung:</w:t>
      </w:r>
      <w:r w:rsidRPr="00F27219">
        <w:rPr>
          <w:sz w:val="28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40Ω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5.75A</m:t>
                </m:r>
              </m:e>
            </m:bar>
          </m:e>
        </m:bar>
      </m:oMath>
    </w:p>
    <w:p w:rsidR="00F27219" w:rsidRDefault="00F27219" w:rsidP="00F27219">
      <w:pPr>
        <w:pStyle w:val="Textkrper-Zeileneinzug"/>
      </w:pPr>
    </w:p>
    <w:p w:rsidR="00F27219" w:rsidRDefault="00F27219" w:rsidP="00F27219">
      <w:pPr>
        <w:pStyle w:val="Textkrper-Zeileneinzug"/>
      </w:pPr>
      <w:r>
        <w:t>Aufgabe Nr.2/ Seite</w:t>
      </w:r>
    </w:p>
    <w:p w:rsidR="00F27219" w:rsidRDefault="00F27219" w:rsidP="00F27219">
      <w:pPr>
        <w:pStyle w:val="Textkrper-Zeileneinzug"/>
      </w:pPr>
      <w:r>
        <w:t>Gegeben: R=8mΩ</w:t>
      </w:r>
      <w:r w:rsidR="00135782">
        <w:t>,</w:t>
      </w:r>
      <w:r>
        <w:t xml:space="preserve"> I=16A</w:t>
      </w:r>
    </w:p>
    <w:p w:rsidR="00F27219" w:rsidRDefault="00F27219" w:rsidP="00F27219">
      <w:pPr>
        <w:pStyle w:val="Textkrper-Zeileneinzug"/>
      </w:pPr>
      <w:r>
        <w:t>Gesucht: Spannung U[</w:t>
      </w:r>
      <w:r w:rsidR="00135782">
        <w:t>V</w:t>
      </w:r>
      <w:r>
        <w:t>]</w:t>
      </w:r>
    </w:p>
    <w:p w:rsidR="00135782" w:rsidRDefault="00135782" w:rsidP="00135782">
      <w:pPr>
        <w:pStyle w:val="Textkrper-Zeileneinzug"/>
      </w:pPr>
      <w:r>
        <w:t>Lösung:</w:t>
      </w:r>
    </w:p>
    <w:p w:rsidR="00135782" w:rsidRDefault="00135782" w:rsidP="0013578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 xml:space="preserve">U=R∙I=0.008Ω∙16=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0.128V</m:t>
                </m:r>
              </m:e>
            </m:bar>
          </m:e>
        </m:bar>
      </m:oMath>
    </w:p>
    <w:p w:rsidR="00135782" w:rsidRDefault="00135782" w:rsidP="00135782">
      <w:pPr>
        <w:pStyle w:val="Textkrper-Zeileneinzug"/>
      </w:pPr>
    </w:p>
    <w:p w:rsidR="00135782" w:rsidRDefault="00135782" w:rsidP="00135782">
      <w:pPr>
        <w:pStyle w:val="Textkrper-Zeileneinzug"/>
      </w:pPr>
      <w:r>
        <w:t>Aufgabe Nr.3/Seite 42</w:t>
      </w:r>
    </w:p>
    <w:p w:rsidR="00135782" w:rsidRDefault="00135782" w:rsidP="00135782">
      <w:pPr>
        <w:pStyle w:val="Textkrper-Zeileneinzug"/>
      </w:pPr>
      <w:r>
        <w:t>Gegeben: U=230V, I= 16A</w:t>
      </w:r>
    </w:p>
    <w:p w:rsidR="00135782" w:rsidRDefault="00135782" w:rsidP="00135782">
      <w:pPr>
        <w:pStyle w:val="Textkrper-Zeileneinzug"/>
      </w:pPr>
      <w:r>
        <w:t>Gesucht: Strom für Spannung(105%) I[A]</w:t>
      </w:r>
    </w:p>
    <w:p w:rsidR="00135782" w:rsidRDefault="00135782" w:rsidP="00135782">
      <w:pPr>
        <w:pStyle w:val="Textkrper-Zeileneinzug"/>
      </w:pPr>
      <w:r>
        <w:t>Lösung:</w:t>
      </w:r>
    </w:p>
    <w:p w:rsidR="000A10FD" w:rsidRDefault="00135782" w:rsidP="000A10F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4.35A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52.874Ω</m:t>
            </m:r>
          </m:e>
        </m:bar>
      </m:oMath>
    </w:p>
    <w:p w:rsidR="000A10FD" w:rsidRDefault="000A10FD" w:rsidP="000A10F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105%</m:t>
            </m:r>
          </m:sub>
        </m:sSub>
        <m:r>
          <w:rPr>
            <w:rFonts w:ascii="Cambria Math" w:hAnsi="Cambria Math"/>
          </w:rPr>
          <m:t>=U∙1.05=230V∙1.05=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241.5V</m:t>
            </m:r>
          </m:e>
        </m:bar>
      </m:oMath>
    </w:p>
    <w:p w:rsidR="000A10FD" w:rsidRDefault="000A10FD" w:rsidP="000A10F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105%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241.5V</m:t>
            </m:r>
          </m:num>
          <m:den>
            <m:r>
              <w:rPr>
                <w:rFonts w:ascii="Cambria Math" w:hAnsi="Cambria Math"/>
              </w:rPr>
              <m:t>52.874Ω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4.5675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bar>
      </m:oMath>
    </w:p>
    <w:p w:rsidR="000A10FD" w:rsidRDefault="000A10FD" w:rsidP="000A10FD">
      <w:pPr>
        <w:pStyle w:val="Textkrper-Zeileneinzug"/>
      </w:pPr>
    </w:p>
    <w:p w:rsidR="000A10FD" w:rsidRDefault="000A10FD" w:rsidP="000A10FD">
      <w:pPr>
        <w:pStyle w:val="Textkrper-Zeileneinzug"/>
      </w:pPr>
    </w:p>
    <w:p w:rsidR="00135782" w:rsidRDefault="00135782" w:rsidP="00135782">
      <w:pPr>
        <w:pStyle w:val="Textkrper-Zeileneinzug"/>
        <w:ind w:left="0"/>
      </w:pPr>
    </w:p>
    <w:p w:rsidR="00135782" w:rsidRDefault="00135782" w:rsidP="00135782">
      <w:pPr>
        <w:pStyle w:val="Textkrper-Zeileneinzug"/>
      </w:pPr>
    </w:p>
    <w:p w:rsidR="00135782" w:rsidRDefault="00135782" w:rsidP="00135782">
      <w:pPr>
        <w:pStyle w:val="Textkrper-Zeileneinzug"/>
      </w:pPr>
    </w:p>
    <w:p w:rsidR="00135782" w:rsidRDefault="00135782" w:rsidP="00F27219">
      <w:pPr>
        <w:pStyle w:val="Textkrper-Zeileneinzug"/>
      </w:pPr>
    </w:p>
    <w:permEnd w:id="291837920"/>
    <w:p w:rsidR="00A54743" w:rsidRDefault="00A54743" w:rsidP="00F27219">
      <w:pPr>
        <w:pStyle w:val="Textkrper-Zeileneinzug"/>
        <w:ind w:left="0"/>
      </w:pPr>
    </w:p>
    <w:sectPr w:rsidR="00A54743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6D7" w:rsidRDefault="00A956D7">
      <w:r>
        <w:separator/>
      </w:r>
    </w:p>
  </w:endnote>
  <w:endnote w:type="continuationSeparator" w:id="0">
    <w:p w:rsidR="00A956D7" w:rsidRDefault="00A9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A956D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CA4" w:rsidRPr="009D01A9">
      <w:rPr>
        <w:sz w:val="12"/>
        <w:szCs w:val="12"/>
      </w:rPr>
      <w:fldChar w:fldCharType="separate"/>
    </w:r>
    <w:r w:rsidR="000A10FD">
      <w:rPr>
        <w:noProof/>
        <w:sz w:val="12"/>
        <w:szCs w:val="12"/>
      </w:rPr>
      <w:t>14.09.15</w:t>
    </w:r>
    <w:r w:rsidR="00EB6CA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CA4" w:rsidRPr="009D01A9">
      <w:rPr>
        <w:sz w:val="12"/>
        <w:szCs w:val="12"/>
      </w:rPr>
      <w:fldChar w:fldCharType="separate"/>
    </w:r>
    <w:r w:rsidR="000A10FD">
      <w:rPr>
        <w:noProof/>
        <w:sz w:val="12"/>
        <w:szCs w:val="12"/>
      </w:rPr>
      <w:t>2</w:t>
    </w:r>
    <w:r w:rsidR="00EB6CA4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A956D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CA4" w:rsidRPr="009D01A9">
      <w:rPr>
        <w:sz w:val="12"/>
        <w:szCs w:val="12"/>
      </w:rPr>
      <w:fldChar w:fldCharType="separate"/>
    </w:r>
    <w:r w:rsidR="000A10FD">
      <w:rPr>
        <w:noProof/>
        <w:sz w:val="12"/>
        <w:szCs w:val="12"/>
      </w:rPr>
      <w:t>14.09.15</w:t>
    </w:r>
    <w:r w:rsidR="00EB6CA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CA4" w:rsidRPr="009D01A9">
      <w:rPr>
        <w:sz w:val="12"/>
        <w:szCs w:val="12"/>
      </w:rPr>
      <w:fldChar w:fldCharType="separate"/>
    </w:r>
    <w:r w:rsidR="000A10FD">
      <w:rPr>
        <w:noProof/>
        <w:sz w:val="12"/>
        <w:szCs w:val="12"/>
      </w:rPr>
      <w:t>1</w:t>
    </w:r>
    <w:r w:rsidR="00EB6CA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6D7" w:rsidRDefault="00A956D7">
      <w:r>
        <w:separator/>
      </w:r>
    </w:p>
  </w:footnote>
  <w:footnote w:type="continuationSeparator" w:id="0">
    <w:p w:rsidR="00A956D7" w:rsidRDefault="00A95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C9251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2515">
            <w:rPr>
              <w:rFonts w:ascii="Arial" w:hAnsi="Arial"/>
              <w:lang w:val="de-CH"/>
            </w:rPr>
            <w:t>4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41240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412408">
            <w:rPr>
              <w:rFonts w:ascii="Arial" w:hAnsi="Arial"/>
              <w:lang w:val="de-CH"/>
            </w:rPr>
            <w:t>4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412408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412408">
            <w:rPr>
              <w:rStyle w:val="Lernzielbeschreibung"/>
            </w:rPr>
            <w:t xml:space="preserve">zum Ohmschen Gesetz </w:t>
          </w:r>
          <w:r>
            <w:rPr>
              <w:rStyle w:val="Lernzielbeschreibung"/>
            </w:rPr>
            <w:t>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lIA+viFipY7ZQ3fn+ajGJlr+uos=" w:salt="FuKIfnATVsykAT1gtGZDl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3145E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10FD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35782"/>
    <w:rsid w:val="001435EE"/>
    <w:rsid w:val="00146851"/>
    <w:rsid w:val="00146F2B"/>
    <w:rsid w:val="0014737B"/>
    <w:rsid w:val="00152B1E"/>
    <w:rsid w:val="00153D96"/>
    <w:rsid w:val="00161DF2"/>
    <w:rsid w:val="001701FE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F0C"/>
    <w:rsid w:val="0078787A"/>
    <w:rsid w:val="00791F2E"/>
    <w:rsid w:val="00795ADB"/>
    <w:rsid w:val="007A0FBD"/>
    <w:rsid w:val="007A3653"/>
    <w:rsid w:val="007B0469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956D7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2515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4125D"/>
    <w:rsid w:val="00D60398"/>
    <w:rsid w:val="00D61772"/>
    <w:rsid w:val="00D658F7"/>
    <w:rsid w:val="00D74646"/>
    <w:rsid w:val="00D75249"/>
    <w:rsid w:val="00D7562B"/>
    <w:rsid w:val="00D956D9"/>
    <w:rsid w:val="00DA1C28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B6CA4"/>
    <w:rsid w:val="00EC38CC"/>
    <w:rsid w:val="00EC7D8E"/>
    <w:rsid w:val="00EE2799"/>
    <w:rsid w:val="00EF527B"/>
    <w:rsid w:val="00EF70CA"/>
    <w:rsid w:val="00F03266"/>
    <w:rsid w:val="00F04219"/>
    <w:rsid w:val="00F21FB6"/>
    <w:rsid w:val="00F27219"/>
    <w:rsid w:val="00F34D17"/>
    <w:rsid w:val="00F36925"/>
    <w:rsid w:val="00F36AF5"/>
    <w:rsid w:val="00F3782E"/>
    <w:rsid w:val="00F5054F"/>
    <w:rsid w:val="00F5230F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24F017-7E1C-44F1-8697-AAFE4A66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069F-E00E-4E05-AEDC-22BC2226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30</TotalTime>
  <Pages>2</Pages>
  <Words>151</Words>
  <Characters>866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7</cp:revision>
  <cp:lastPrinted>2009-05-19T15:08:00Z</cp:lastPrinted>
  <dcterms:created xsi:type="dcterms:W3CDTF">2009-08-12T12:33:00Z</dcterms:created>
  <dcterms:modified xsi:type="dcterms:W3CDTF">2015-09-14T11:54:00Z</dcterms:modified>
</cp:coreProperties>
</file>