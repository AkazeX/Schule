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BE1" w:rsidRPr="00A353CE" w:rsidRDefault="004E19AD" w:rsidP="00F46382">
      <w:pPr>
        <w:spacing w:before="120"/>
        <w:ind w:left="567"/>
        <w:rPr>
          <w:rFonts w:ascii="Verdana" w:hAnsi="Verdana"/>
          <w:b/>
          <w:i/>
          <w:sz w:val="28"/>
          <w:szCs w:val="28"/>
          <w:lang w:val="en-GB"/>
        </w:rPr>
      </w:pPr>
      <w:r>
        <w:rPr>
          <w:rFonts w:ascii="Verdana" w:hAnsi="Verdana"/>
          <w:b/>
          <w:i/>
          <w:sz w:val="28"/>
          <w:szCs w:val="28"/>
          <w:lang w:val="en-GB"/>
        </w:rPr>
        <w:t>Dreiphasenwechselstrom (Drehstrom)</w:t>
      </w:r>
      <w:r w:rsidR="00767DC1" w:rsidRPr="00987C90">
        <w:rPr>
          <w:rFonts w:ascii="Verdana" w:hAnsi="Verdana"/>
          <w:sz w:val="22"/>
          <w:szCs w:val="22"/>
          <w:lang w:val="de-CH"/>
        </w:rPr>
        <w:t xml:space="preserve"> </w:t>
      </w:r>
    </w:p>
    <w:p w:rsidR="0085474D" w:rsidRPr="00992287" w:rsidRDefault="0015078F" w:rsidP="00056BB9">
      <w:pPr>
        <w:spacing w:before="240" w:after="120"/>
        <w:ind w:left="567"/>
        <w:rPr>
          <w:rFonts w:ascii="Verdana" w:hAnsi="Verdana"/>
          <w:b/>
          <w:sz w:val="22"/>
          <w:szCs w:val="22"/>
          <w:lang w:val="de-CH"/>
        </w:rPr>
      </w:pPr>
      <w:r w:rsidRPr="00992287">
        <w:rPr>
          <w:noProof/>
          <w:sz w:val="22"/>
          <w:szCs w:val="22"/>
          <w:lang w:val="en-US" w:eastAsia="en-US"/>
        </w:rPr>
        <w:drawing>
          <wp:anchor distT="0" distB="0" distL="114300" distR="114300" simplePos="0" relativeHeight="251883520" behindDoc="1" locked="0" layoutInCell="1" allowOverlap="1" wp14:anchorId="6E67AA37" wp14:editId="19F9FD30">
            <wp:simplePos x="0" y="0"/>
            <wp:positionH relativeFrom="column">
              <wp:posOffset>4666615</wp:posOffset>
            </wp:positionH>
            <wp:positionV relativeFrom="paragraph">
              <wp:posOffset>410845</wp:posOffset>
            </wp:positionV>
            <wp:extent cx="1244600" cy="1264285"/>
            <wp:effectExtent l="0" t="0" r="0" b="0"/>
            <wp:wrapTight wrapText="bothSides">
              <wp:wrapPolygon edited="0">
                <wp:start x="0" y="0"/>
                <wp:lineTo x="0" y="21155"/>
                <wp:lineTo x="21159" y="21155"/>
                <wp:lineTo x="21159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96"/>
                    <a:stretch/>
                  </pic:blipFill>
                  <pic:spPr bwMode="auto">
                    <a:xfrm>
                      <a:off x="0" y="0"/>
                      <a:ext cx="1244600" cy="1264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9AD" w:rsidRPr="00992287">
        <w:rPr>
          <w:rFonts w:ascii="Verdana" w:hAnsi="Verdana"/>
          <w:b/>
          <w:sz w:val="22"/>
          <w:szCs w:val="22"/>
          <w:lang w:val="de-CH"/>
        </w:rPr>
        <w:t>Einleitung</w:t>
      </w:r>
    </w:p>
    <w:p w:rsidR="00987C90" w:rsidRDefault="00987C90" w:rsidP="0015078F">
      <w:pPr>
        <w:ind w:left="567"/>
        <w:rPr>
          <w:rFonts w:ascii="Verdana" w:hAnsi="Verdana"/>
          <w:color w:val="000000"/>
          <w:sz w:val="22"/>
          <w:szCs w:val="22"/>
          <w:lang w:val="de-CH" w:eastAsia="de-CH"/>
        </w:rPr>
      </w:pPr>
      <w:r w:rsidRPr="00305ECD">
        <w:rPr>
          <w:rFonts w:ascii="Verdana" w:hAnsi="Verdana"/>
          <w:color w:val="000000"/>
          <w:sz w:val="22"/>
          <w:szCs w:val="22"/>
          <w:lang w:val="de-CH" w:eastAsia="de-CH"/>
        </w:rPr>
        <w:t>Die Generatoren unserer Stromversorgung sind so gebaut, dass sie gleichzeitig drei Wechselströme erzeugen. Der Ständer enthält 3 Spulen, die um 120° versetzt sind und der Magnet</w:t>
      </w:r>
      <w:r w:rsidR="0015078F">
        <w:rPr>
          <w:rFonts w:ascii="Verdana" w:hAnsi="Verdana"/>
          <w:color w:val="000000"/>
          <w:sz w:val="22"/>
          <w:szCs w:val="22"/>
          <w:lang w:val="de-CH" w:eastAsia="de-CH"/>
        </w:rPr>
        <w:t xml:space="preserve"> (Polrad)</w:t>
      </w:r>
      <w:r w:rsidRPr="00305ECD">
        <w:rPr>
          <w:rFonts w:ascii="Verdana" w:hAnsi="Verdana"/>
          <w:color w:val="000000"/>
          <w:sz w:val="22"/>
          <w:szCs w:val="22"/>
          <w:lang w:val="de-CH" w:eastAsia="de-CH"/>
        </w:rPr>
        <w:t xml:space="preserve"> bewegt sich bei jeder vollen Umdrehung an diesen 3 Spulen vorbei und induziert dabei die 3 Wechselströme. Ihre </w:t>
      </w:r>
      <w:r w:rsidRPr="0015078F">
        <w:rPr>
          <w:rFonts w:ascii="Verdana" w:hAnsi="Verdana"/>
          <w:bCs/>
          <w:color w:val="000000"/>
          <w:sz w:val="22"/>
          <w:szCs w:val="22"/>
          <w:lang w:val="de-CH" w:eastAsia="de-CH"/>
        </w:rPr>
        <w:t>Phasen</w:t>
      </w:r>
      <w:r w:rsidRPr="0015078F">
        <w:rPr>
          <w:rFonts w:ascii="Verdana" w:hAnsi="Verdana"/>
          <w:color w:val="000000"/>
          <w:sz w:val="22"/>
          <w:szCs w:val="22"/>
          <w:lang w:val="de-CH" w:eastAsia="de-CH"/>
        </w:rPr>
        <w:t xml:space="preserve"> s</w:t>
      </w:r>
      <w:r w:rsidRPr="00305ECD">
        <w:rPr>
          <w:rFonts w:ascii="Verdana" w:hAnsi="Verdana"/>
          <w:color w:val="000000"/>
          <w:sz w:val="22"/>
          <w:szCs w:val="22"/>
          <w:lang w:val="de-CH" w:eastAsia="de-CH"/>
        </w:rPr>
        <w:t>ind um jeweils 120° gegen</w:t>
      </w:r>
      <w:r w:rsidR="0015078F">
        <w:rPr>
          <w:rFonts w:ascii="Verdana" w:hAnsi="Verdana"/>
          <w:color w:val="000000"/>
          <w:sz w:val="22"/>
          <w:szCs w:val="22"/>
          <w:lang w:val="de-CH" w:eastAsia="de-CH"/>
        </w:rPr>
        <w:t xml:space="preserve">einander verschoben. </w:t>
      </w:r>
      <w:r w:rsidRPr="00305ECD">
        <w:rPr>
          <w:rFonts w:ascii="Verdana" w:hAnsi="Verdana"/>
          <w:color w:val="000000"/>
          <w:sz w:val="22"/>
          <w:szCs w:val="22"/>
          <w:lang w:val="de-CH" w:eastAsia="de-CH"/>
        </w:rPr>
        <w:t xml:space="preserve">Der 3-phasige Wechselstrom wird als </w:t>
      </w:r>
      <w:r w:rsidRPr="00305ECD">
        <w:rPr>
          <w:rFonts w:ascii="Verdana" w:hAnsi="Verdana"/>
          <w:b/>
          <w:bCs/>
          <w:color w:val="000000"/>
          <w:sz w:val="22"/>
          <w:szCs w:val="22"/>
          <w:lang w:val="de-CH" w:eastAsia="de-CH"/>
        </w:rPr>
        <w:t>Drehstrom</w:t>
      </w:r>
      <w:r w:rsidRPr="00305ECD">
        <w:rPr>
          <w:rFonts w:ascii="Verdana" w:hAnsi="Verdana"/>
          <w:color w:val="000000"/>
          <w:sz w:val="22"/>
          <w:szCs w:val="22"/>
          <w:lang w:val="de-CH" w:eastAsia="de-CH"/>
        </w:rPr>
        <w:t xml:space="preserve"> bezeichnet.</w:t>
      </w:r>
    </w:p>
    <w:p w:rsidR="00973A19" w:rsidRDefault="00973A19" w:rsidP="0015078F">
      <w:pPr>
        <w:ind w:left="567"/>
        <w:rPr>
          <w:rFonts w:ascii="Verdana" w:hAnsi="Verdana"/>
          <w:color w:val="000000"/>
          <w:sz w:val="22"/>
          <w:szCs w:val="22"/>
          <w:lang w:val="de-CH" w:eastAsia="de-CH"/>
        </w:rPr>
      </w:pPr>
    </w:p>
    <w:p w:rsidR="00992287" w:rsidRDefault="00992287" w:rsidP="00973A19">
      <w:pPr>
        <w:spacing w:before="60"/>
        <w:ind w:left="567"/>
        <w:rPr>
          <w:rStyle w:val="standardfett1"/>
          <w:rFonts w:cs="Arial"/>
          <w:sz w:val="22"/>
          <w:szCs w:val="22"/>
          <w:lang w:val="de-CH"/>
        </w:rPr>
      </w:pPr>
    </w:p>
    <w:p w:rsidR="00973A19" w:rsidRPr="003840C2" w:rsidRDefault="00973A19" w:rsidP="00973A19">
      <w:pPr>
        <w:spacing w:before="60"/>
        <w:ind w:left="567"/>
        <w:rPr>
          <w:rStyle w:val="standardfett1"/>
          <w:rFonts w:cs="Arial"/>
          <w:sz w:val="22"/>
          <w:szCs w:val="22"/>
          <w:lang w:val="de-CH"/>
        </w:rPr>
      </w:pPr>
      <w:r>
        <w:rPr>
          <w:rStyle w:val="standardfett1"/>
          <w:rFonts w:cs="Arial"/>
          <w:sz w:val="22"/>
          <w:szCs w:val="22"/>
          <w:lang w:val="de-CH"/>
        </w:rPr>
        <w:t>Lernziele</w:t>
      </w:r>
    </w:p>
    <w:p w:rsidR="00973A19" w:rsidRPr="00E4421B" w:rsidRDefault="00973A19" w:rsidP="00973A19">
      <w:pPr>
        <w:ind w:left="567"/>
        <w:rPr>
          <w:rFonts w:ascii="Verdana" w:hAnsi="Verdana"/>
          <w:sz w:val="22"/>
          <w:szCs w:val="22"/>
          <w:lang w:val="de-CH"/>
        </w:rPr>
      </w:pPr>
      <w:r w:rsidRPr="003840C2">
        <w:rPr>
          <w:rFonts w:ascii="Verdana" w:hAnsi="Verdana" w:cs="Arial"/>
          <w:color w:val="000000"/>
          <w:szCs w:val="22"/>
          <w:lang w:val="de-CH"/>
        </w:rPr>
        <w:br/>
      </w:r>
      <w:r>
        <w:rPr>
          <w:rFonts w:ascii="Verdana" w:hAnsi="Verdana"/>
          <w:sz w:val="22"/>
          <w:szCs w:val="22"/>
          <w:lang w:val="de-CH"/>
        </w:rPr>
        <w:t>Am Ende dieser Lernsequenz können Sie</w:t>
      </w:r>
      <w:r w:rsidRPr="00E4421B">
        <w:rPr>
          <w:rFonts w:ascii="Verdana" w:hAnsi="Verdana"/>
          <w:sz w:val="22"/>
          <w:szCs w:val="22"/>
          <w:lang w:val="de-CH"/>
        </w:rPr>
        <w:t>…</w:t>
      </w:r>
    </w:p>
    <w:p w:rsidR="00A63F67" w:rsidRPr="001D517F" w:rsidRDefault="00973A19" w:rsidP="00A63F67">
      <w:pPr>
        <w:pStyle w:val="Listenabsatz"/>
        <w:numPr>
          <w:ilvl w:val="0"/>
          <w:numId w:val="28"/>
        </w:numPr>
        <w:spacing w:before="60"/>
        <w:ind w:left="2268" w:hanging="283"/>
        <w:rPr>
          <w:rStyle w:val="standardfett1"/>
          <w:rFonts w:cs="Arial"/>
          <w:b w:val="0"/>
          <w:bCs w:val="0"/>
          <w:sz w:val="22"/>
          <w:szCs w:val="22"/>
          <w:lang w:val="de-CH"/>
        </w:rPr>
      </w:pPr>
      <w:r w:rsidRPr="00D74D10">
        <w:rPr>
          <w:rFonts w:ascii="Verdana" w:hAnsi="Verdana" w:cs="Arial"/>
          <w:bCs/>
          <w:noProof/>
          <w:color w:val="000000"/>
          <w:sz w:val="22"/>
          <w:szCs w:val="22"/>
          <w:lang w:val="en-US" w:eastAsia="en-US"/>
        </w:rPr>
        <w:drawing>
          <wp:anchor distT="0" distB="0" distL="114300" distR="114300" simplePos="0" relativeHeight="251885568" behindDoc="0" locked="0" layoutInCell="1" allowOverlap="1" wp14:anchorId="58EEE464" wp14:editId="5FBCC6F0">
            <wp:simplePos x="0" y="0"/>
            <wp:positionH relativeFrom="column">
              <wp:posOffset>339725</wp:posOffset>
            </wp:positionH>
            <wp:positionV relativeFrom="paragraph">
              <wp:posOffset>46990</wp:posOffset>
            </wp:positionV>
            <wp:extent cx="733425" cy="899160"/>
            <wp:effectExtent l="19050" t="0" r="9525" b="0"/>
            <wp:wrapNone/>
            <wp:docPr id="920" name="Bild 920" descr="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img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3F67">
        <w:rPr>
          <w:rStyle w:val="standardfett1"/>
          <w:rFonts w:cs="Arial"/>
          <w:b w:val="0"/>
          <w:sz w:val="22"/>
          <w:szCs w:val="22"/>
          <w:lang w:val="de-CH"/>
        </w:rPr>
        <w:t>… die Leistungen für Stern- und Dreieckschaltung berechnen.</w:t>
      </w:r>
    </w:p>
    <w:p w:rsidR="00973A19" w:rsidRPr="001D517F" w:rsidRDefault="00973A19" w:rsidP="00A63F67">
      <w:pPr>
        <w:pStyle w:val="Listenabsatz"/>
        <w:spacing w:before="60"/>
        <w:ind w:left="2268"/>
        <w:rPr>
          <w:rStyle w:val="standardfett1"/>
          <w:rFonts w:cs="Arial"/>
          <w:b w:val="0"/>
          <w:bCs w:val="0"/>
          <w:sz w:val="22"/>
          <w:szCs w:val="22"/>
          <w:lang w:val="de-CH"/>
        </w:rPr>
      </w:pPr>
    </w:p>
    <w:p w:rsidR="00A63F67" w:rsidRDefault="00A63F67" w:rsidP="00A63F67">
      <w:pPr>
        <w:pStyle w:val="Listenabsatz"/>
        <w:spacing w:before="60"/>
        <w:ind w:left="2268"/>
        <w:rPr>
          <w:rStyle w:val="standardfett1"/>
          <w:rFonts w:cs="Arial"/>
          <w:b w:val="0"/>
          <w:sz w:val="22"/>
          <w:szCs w:val="22"/>
          <w:lang w:val="de-CH"/>
        </w:rPr>
      </w:pPr>
    </w:p>
    <w:p w:rsidR="00973A19" w:rsidRPr="001D517F" w:rsidRDefault="00973A19" w:rsidP="00A63F67">
      <w:pPr>
        <w:pStyle w:val="Listenabsatz"/>
        <w:spacing w:before="60"/>
        <w:ind w:left="2268"/>
        <w:rPr>
          <w:rStyle w:val="standardfett1"/>
          <w:rFonts w:cs="Arial"/>
          <w:b w:val="0"/>
          <w:bCs w:val="0"/>
          <w:sz w:val="22"/>
          <w:szCs w:val="22"/>
          <w:lang w:val="de-CH"/>
        </w:rPr>
      </w:pPr>
      <w:r>
        <w:rPr>
          <w:rStyle w:val="standardfett1"/>
          <w:rFonts w:cs="Arial"/>
          <w:b w:val="0"/>
          <w:sz w:val="22"/>
          <w:szCs w:val="22"/>
          <w:lang w:val="de-CH"/>
        </w:rPr>
        <w:t xml:space="preserve"> </w:t>
      </w:r>
    </w:p>
    <w:p w:rsidR="00973A19" w:rsidRDefault="00973A19" w:rsidP="00973A19">
      <w:pPr>
        <w:ind w:left="567"/>
        <w:rPr>
          <w:rStyle w:val="standardfett1"/>
          <w:rFonts w:cs="Arial"/>
          <w:sz w:val="22"/>
          <w:szCs w:val="22"/>
          <w:lang w:val="de-CH"/>
        </w:rPr>
      </w:pPr>
    </w:p>
    <w:p w:rsidR="00992287" w:rsidRDefault="00992287" w:rsidP="00973A19">
      <w:pPr>
        <w:ind w:left="567"/>
        <w:rPr>
          <w:rStyle w:val="standardfett1"/>
          <w:rFonts w:cs="Arial"/>
          <w:sz w:val="22"/>
          <w:szCs w:val="22"/>
          <w:lang w:val="de-CH"/>
        </w:rPr>
      </w:pPr>
    </w:p>
    <w:p w:rsidR="00992287" w:rsidRPr="001D517F" w:rsidRDefault="00992287" w:rsidP="00973A19">
      <w:pPr>
        <w:ind w:left="567"/>
        <w:rPr>
          <w:rFonts w:ascii="Verdana" w:hAnsi="Verdana"/>
          <w:b/>
          <w:lang w:val="de-CH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de-DE" w:eastAsia="de-DE"/>
        </w:rPr>
        <w:id w:val="-872154333"/>
        <w:docPartObj>
          <w:docPartGallery w:val="Table of Contents"/>
          <w:docPartUnique/>
        </w:docPartObj>
      </w:sdtPr>
      <w:sdtEndPr>
        <w:rPr>
          <w:sz w:val="2"/>
          <w:szCs w:val="2"/>
        </w:rPr>
      </w:sdtEndPr>
      <w:sdtContent>
        <w:p w:rsidR="009654B3" w:rsidRPr="00973A19" w:rsidRDefault="009654B3" w:rsidP="00973A19">
          <w:pPr>
            <w:pStyle w:val="Inhaltsverzeichnisberschrift"/>
            <w:spacing w:before="0"/>
            <w:ind w:firstLine="567"/>
            <w:rPr>
              <w:rFonts w:ascii="Verdana" w:hAnsi="Verdana"/>
              <w:color w:val="auto"/>
              <w:sz w:val="22"/>
              <w:szCs w:val="22"/>
            </w:rPr>
          </w:pPr>
          <w:r w:rsidRPr="00973A19">
            <w:rPr>
              <w:rFonts w:ascii="Verdana" w:hAnsi="Verdana"/>
              <w:color w:val="auto"/>
              <w:sz w:val="22"/>
              <w:szCs w:val="22"/>
              <w:lang w:val="de-DE"/>
            </w:rPr>
            <w:t>Inhalt</w:t>
          </w:r>
          <w:r w:rsidR="00973A19" w:rsidRPr="00973A19">
            <w:rPr>
              <w:rFonts w:ascii="Verdana" w:hAnsi="Verdana"/>
              <w:color w:val="auto"/>
              <w:sz w:val="22"/>
              <w:szCs w:val="22"/>
              <w:lang w:val="de-DE"/>
            </w:rPr>
            <w:t>sverzeichnis</w:t>
          </w:r>
        </w:p>
        <w:p w:rsidR="00992287" w:rsidRDefault="009654B3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8156064" w:history="1">
            <w:r w:rsidR="00992287" w:rsidRPr="00616451">
              <w:rPr>
                <w:rStyle w:val="Hyperlink"/>
              </w:rPr>
              <w:t>1.</w:t>
            </w:r>
            <w:r w:rsidR="00992287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de-CH"/>
              </w:rPr>
              <w:tab/>
            </w:r>
            <w:r w:rsidR="00992287" w:rsidRPr="00616451">
              <w:rPr>
                <w:rStyle w:val="Hyperlink"/>
              </w:rPr>
              <w:t>Drehstromleistung</w:t>
            </w:r>
            <w:r w:rsidR="00992287">
              <w:rPr>
                <w:webHidden/>
              </w:rPr>
              <w:tab/>
            </w:r>
            <w:r w:rsidR="00992287">
              <w:rPr>
                <w:webHidden/>
              </w:rPr>
              <w:fldChar w:fldCharType="begin"/>
            </w:r>
            <w:r w:rsidR="00992287">
              <w:rPr>
                <w:webHidden/>
              </w:rPr>
              <w:instrText xml:space="preserve"> PAGEREF _Toc298156064 \h </w:instrText>
            </w:r>
            <w:r w:rsidR="00992287">
              <w:rPr>
                <w:webHidden/>
              </w:rPr>
            </w:r>
            <w:r w:rsidR="00992287">
              <w:rPr>
                <w:webHidden/>
              </w:rPr>
              <w:fldChar w:fldCharType="separate"/>
            </w:r>
            <w:r w:rsidR="004E0B4C">
              <w:rPr>
                <w:webHidden/>
              </w:rPr>
              <w:t>2</w:t>
            </w:r>
            <w:r w:rsidR="00992287">
              <w:rPr>
                <w:webHidden/>
              </w:rPr>
              <w:fldChar w:fldCharType="end"/>
            </w:r>
          </w:hyperlink>
        </w:p>
        <w:p w:rsidR="00992287" w:rsidRDefault="00B6671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CH" w:eastAsia="de-CH"/>
            </w:rPr>
          </w:pPr>
          <w:hyperlink w:anchor="_Toc298156065" w:history="1">
            <w:r w:rsidR="00992287" w:rsidRPr="00616451">
              <w:rPr>
                <w:rStyle w:val="Hyperlink"/>
              </w:rPr>
              <w:t>1.1.</w:t>
            </w:r>
            <w:r w:rsidR="00992287">
              <w:rPr>
                <w:rFonts w:asciiTheme="minorHAnsi" w:eastAsiaTheme="minorEastAsia" w:hAnsiTheme="minorHAnsi" w:cstheme="minorBidi"/>
                <w:sz w:val="22"/>
                <w:szCs w:val="22"/>
                <w:lang w:val="de-CH" w:eastAsia="de-CH"/>
              </w:rPr>
              <w:tab/>
            </w:r>
            <w:r w:rsidR="00992287" w:rsidRPr="00616451">
              <w:rPr>
                <w:rStyle w:val="Hyperlink"/>
              </w:rPr>
              <w:t>Berechnung bei Sternschaltung</w:t>
            </w:r>
            <w:r w:rsidR="00992287">
              <w:rPr>
                <w:webHidden/>
              </w:rPr>
              <w:tab/>
            </w:r>
            <w:r w:rsidR="00992287">
              <w:rPr>
                <w:webHidden/>
              </w:rPr>
              <w:fldChar w:fldCharType="begin"/>
            </w:r>
            <w:r w:rsidR="00992287">
              <w:rPr>
                <w:webHidden/>
              </w:rPr>
              <w:instrText xml:space="preserve"> PAGEREF _Toc298156065 \h </w:instrText>
            </w:r>
            <w:r w:rsidR="00992287">
              <w:rPr>
                <w:webHidden/>
              </w:rPr>
            </w:r>
            <w:r w:rsidR="00992287">
              <w:rPr>
                <w:webHidden/>
              </w:rPr>
              <w:fldChar w:fldCharType="separate"/>
            </w:r>
            <w:r w:rsidR="004E0B4C">
              <w:rPr>
                <w:webHidden/>
              </w:rPr>
              <w:t>2</w:t>
            </w:r>
            <w:r w:rsidR="00992287">
              <w:rPr>
                <w:webHidden/>
              </w:rPr>
              <w:fldChar w:fldCharType="end"/>
            </w:r>
          </w:hyperlink>
        </w:p>
        <w:p w:rsidR="00992287" w:rsidRDefault="00B6671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CH" w:eastAsia="de-CH"/>
            </w:rPr>
          </w:pPr>
          <w:hyperlink w:anchor="_Toc298156066" w:history="1">
            <w:r w:rsidR="00992287" w:rsidRPr="00616451">
              <w:rPr>
                <w:rStyle w:val="Hyperlink"/>
              </w:rPr>
              <w:t>1.2.</w:t>
            </w:r>
            <w:r w:rsidR="00992287">
              <w:rPr>
                <w:rFonts w:asciiTheme="minorHAnsi" w:eastAsiaTheme="minorEastAsia" w:hAnsiTheme="minorHAnsi" w:cstheme="minorBidi"/>
                <w:sz w:val="22"/>
                <w:szCs w:val="22"/>
                <w:lang w:val="de-CH" w:eastAsia="de-CH"/>
              </w:rPr>
              <w:tab/>
            </w:r>
            <w:r w:rsidR="00992287" w:rsidRPr="00616451">
              <w:rPr>
                <w:rStyle w:val="Hyperlink"/>
              </w:rPr>
              <w:t>Berechnung bei Dreieckschaltung</w:t>
            </w:r>
            <w:r w:rsidR="00992287">
              <w:rPr>
                <w:webHidden/>
              </w:rPr>
              <w:tab/>
            </w:r>
            <w:r w:rsidR="00992287">
              <w:rPr>
                <w:webHidden/>
              </w:rPr>
              <w:fldChar w:fldCharType="begin"/>
            </w:r>
            <w:r w:rsidR="00992287">
              <w:rPr>
                <w:webHidden/>
              </w:rPr>
              <w:instrText xml:space="preserve"> PAGEREF _Toc298156066 \h </w:instrText>
            </w:r>
            <w:r w:rsidR="00992287">
              <w:rPr>
                <w:webHidden/>
              </w:rPr>
            </w:r>
            <w:r w:rsidR="00992287">
              <w:rPr>
                <w:webHidden/>
              </w:rPr>
              <w:fldChar w:fldCharType="separate"/>
            </w:r>
            <w:r w:rsidR="004E0B4C">
              <w:rPr>
                <w:webHidden/>
              </w:rPr>
              <w:t>2</w:t>
            </w:r>
            <w:r w:rsidR="00992287">
              <w:rPr>
                <w:webHidden/>
              </w:rPr>
              <w:fldChar w:fldCharType="end"/>
            </w:r>
          </w:hyperlink>
        </w:p>
        <w:p w:rsidR="00992287" w:rsidRDefault="00B6671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CH" w:eastAsia="de-CH"/>
            </w:rPr>
          </w:pPr>
          <w:hyperlink w:anchor="_Toc298156067" w:history="1">
            <w:r w:rsidR="00992287" w:rsidRPr="00616451">
              <w:rPr>
                <w:rStyle w:val="Hyperlink"/>
              </w:rPr>
              <w:t>1.3.</w:t>
            </w:r>
            <w:r w:rsidR="00992287">
              <w:rPr>
                <w:rFonts w:asciiTheme="minorHAnsi" w:eastAsiaTheme="minorEastAsia" w:hAnsiTheme="minorHAnsi" w:cstheme="minorBidi"/>
                <w:sz w:val="22"/>
                <w:szCs w:val="22"/>
                <w:lang w:val="de-CH" w:eastAsia="de-CH"/>
              </w:rPr>
              <w:tab/>
            </w:r>
            <w:r w:rsidR="00992287" w:rsidRPr="00616451">
              <w:rPr>
                <w:rStyle w:val="Hyperlink"/>
              </w:rPr>
              <w:t>Zusammenfassung</w:t>
            </w:r>
            <w:r w:rsidR="00992287">
              <w:rPr>
                <w:webHidden/>
              </w:rPr>
              <w:tab/>
            </w:r>
            <w:r w:rsidR="00992287">
              <w:rPr>
                <w:webHidden/>
              </w:rPr>
              <w:fldChar w:fldCharType="begin"/>
            </w:r>
            <w:r w:rsidR="00992287">
              <w:rPr>
                <w:webHidden/>
              </w:rPr>
              <w:instrText xml:space="preserve"> PAGEREF _Toc298156067 \h </w:instrText>
            </w:r>
            <w:r w:rsidR="00992287">
              <w:rPr>
                <w:webHidden/>
              </w:rPr>
            </w:r>
            <w:r w:rsidR="00992287">
              <w:rPr>
                <w:webHidden/>
              </w:rPr>
              <w:fldChar w:fldCharType="separate"/>
            </w:r>
            <w:r w:rsidR="004E0B4C">
              <w:rPr>
                <w:webHidden/>
              </w:rPr>
              <w:t>2</w:t>
            </w:r>
            <w:r w:rsidR="00992287">
              <w:rPr>
                <w:webHidden/>
              </w:rPr>
              <w:fldChar w:fldCharType="end"/>
            </w:r>
          </w:hyperlink>
        </w:p>
        <w:p w:rsidR="00992287" w:rsidRDefault="00B6671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CH" w:eastAsia="de-CH"/>
            </w:rPr>
          </w:pPr>
          <w:hyperlink w:anchor="_Toc298156068" w:history="1">
            <w:r w:rsidR="00992287" w:rsidRPr="00616451">
              <w:rPr>
                <w:rStyle w:val="Hyperlink"/>
                <w:lang w:val="de-CH"/>
              </w:rPr>
              <w:t>1.4.</w:t>
            </w:r>
            <w:r w:rsidR="00992287">
              <w:rPr>
                <w:rFonts w:asciiTheme="minorHAnsi" w:eastAsiaTheme="minorEastAsia" w:hAnsiTheme="minorHAnsi" w:cstheme="minorBidi"/>
                <w:sz w:val="22"/>
                <w:szCs w:val="22"/>
                <w:lang w:val="de-CH" w:eastAsia="de-CH"/>
              </w:rPr>
              <w:tab/>
            </w:r>
            <w:r w:rsidR="00992287" w:rsidRPr="00616451">
              <w:rPr>
                <w:rStyle w:val="Hyperlink"/>
                <w:lang w:val="de-CH"/>
              </w:rPr>
              <w:t>Vergleich der Leistungen bei Stern- und bei Dreieckschaltung</w:t>
            </w:r>
            <w:r w:rsidR="00992287">
              <w:rPr>
                <w:webHidden/>
              </w:rPr>
              <w:tab/>
            </w:r>
            <w:r w:rsidR="00992287">
              <w:rPr>
                <w:webHidden/>
              </w:rPr>
              <w:fldChar w:fldCharType="begin"/>
            </w:r>
            <w:r w:rsidR="00992287">
              <w:rPr>
                <w:webHidden/>
              </w:rPr>
              <w:instrText xml:space="preserve"> PAGEREF _Toc298156068 \h </w:instrText>
            </w:r>
            <w:r w:rsidR="00992287">
              <w:rPr>
                <w:webHidden/>
              </w:rPr>
            </w:r>
            <w:r w:rsidR="00992287">
              <w:rPr>
                <w:webHidden/>
              </w:rPr>
              <w:fldChar w:fldCharType="separate"/>
            </w:r>
            <w:r w:rsidR="004E0B4C">
              <w:rPr>
                <w:webHidden/>
              </w:rPr>
              <w:t>3</w:t>
            </w:r>
            <w:r w:rsidR="00992287">
              <w:rPr>
                <w:webHidden/>
              </w:rPr>
              <w:fldChar w:fldCharType="end"/>
            </w:r>
          </w:hyperlink>
        </w:p>
        <w:p w:rsidR="00992287" w:rsidRDefault="00B6671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CH" w:eastAsia="de-CH"/>
            </w:rPr>
          </w:pPr>
          <w:hyperlink w:anchor="_Toc298156069" w:history="1">
            <w:r w:rsidR="00992287" w:rsidRPr="00616451">
              <w:rPr>
                <w:rStyle w:val="Hyperlink"/>
                <w:lang w:val="de-CH"/>
              </w:rPr>
              <w:t>1.5.</w:t>
            </w:r>
            <w:r w:rsidR="00992287">
              <w:rPr>
                <w:rFonts w:asciiTheme="minorHAnsi" w:eastAsiaTheme="minorEastAsia" w:hAnsiTheme="minorHAnsi" w:cstheme="minorBidi"/>
                <w:sz w:val="22"/>
                <w:szCs w:val="22"/>
                <w:lang w:val="de-CH" w:eastAsia="de-CH"/>
              </w:rPr>
              <w:tab/>
            </w:r>
            <w:r w:rsidR="00992287" w:rsidRPr="00616451">
              <w:rPr>
                <w:rStyle w:val="Hyperlink"/>
                <w:lang w:val="de-CH"/>
              </w:rPr>
              <w:t>Leistung bei Unterbruch eines Polleiters (Sternschaltung mit N)</w:t>
            </w:r>
            <w:r w:rsidR="00992287">
              <w:rPr>
                <w:webHidden/>
              </w:rPr>
              <w:tab/>
            </w:r>
            <w:r w:rsidR="00992287">
              <w:rPr>
                <w:webHidden/>
              </w:rPr>
              <w:fldChar w:fldCharType="begin"/>
            </w:r>
            <w:r w:rsidR="00992287">
              <w:rPr>
                <w:webHidden/>
              </w:rPr>
              <w:instrText xml:space="preserve"> PAGEREF _Toc298156069 \h </w:instrText>
            </w:r>
            <w:r w:rsidR="00992287">
              <w:rPr>
                <w:webHidden/>
              </w:rPr>
            </w:r>
            <w:r w:rsidR="00992287">
              <w:rPr>
                <w:webHidden/>
              </w:rPr>
              <w:fldChar w:fldCharType="separate"/>
            </w:r>
            <w:r w:rsidR="004E0B4C">
              <w:rPr>
                <w:webHidden/>
              </w:rPr>
              <w:t>3</w:t>
            </w:r>
            <w:r w:rsidR="00992287">
              <w:rPr>
                <w:webHidden/>
              </w:rPr>
              <w:fldChar w:fldCharType="end"/>
            </w:r>
          </w:hyperlink>
        </w:p>
        <w:p w:rsidR="00992287" w:rsidRDefault="00B6671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CH" w:eastAsia="de-CH"/>
            </w:rPr>
          </w:pPr>
          <w:hyperlink w:anchor="_Toc298156070" w:history="1">
            <w:r w:rsidR="00992287" w:rsidRPr="00616451">
              <w:rPr>
                <w:rStyle w:val="Hyperlink"/>
                <w:lang w:val="de-CH"/>
              </w:rPr>
              <w:t>1.6.</w:t>
            </w:r>
            <w:r w:rsidR="00992287">
              <w:rPr>
                <w:rFonts w:asciiTheme="minorHAnsi" w:eastAsiaTheme="minorEastAsia" w:hAnsiTheme="minorHAnsi" w:cstheme="minorBidi"/>
                <w:sz w:val="22"/>
                <w:szCs w:val="22"/>
                <w:lang w:val="de-CH" w:eastAsia="de-CH"/>
              </w:rPr>
              <w:tab/>
            </w:r>
            <w:r w:rsidR="00992287" w:rsidRPr="00616451">
              <w:rPr>
                <w:rStyle w:val="Hyperlink"/>
                <w:lang w:val="de-CH"/>
              </w:rPr>
              <w:t>Leistung bei Unterbruch eines Polleiters (Sternschaltung ohne N)</w:t>
            </w:r>
            <w:r w:rsidR="00992287">
              <w:rPr>
                <w:webHidden/>
              </w:rPr>
              <w:tab/>
            </w:r>
            <w:r w:rsidR="00992287">
              <w:rPr>
                <w:webHidden/>
              </w:rPr>
              <w:fldChar w:fldCharType="begin"/>
            </w:r>
            <w:r w:rsidR="00992287">
              <w:rPr>
                <w:webHidden/>
              </w:rPr>
              <w:instrText xml:space="preserve"> PAGEREF _Toc298156070 \h </w:instrText>
            </w:r>
            <w:r w:rsidR="00992287">
              <w:rPr>
                <w:webHidden/>
              </w:rPr>
            </w:r>
            <w:r w:rsidR="00992287">
              <w:rPr>
                <w:webHidden/>
              </w:rPr>
              <w:fldChar w:fldCharType="separate"/>
            </w:r>
            <w:r w:rsidR="004E0B4C">
              <w:rPr>
                <w:webHidden/>
              </w:rPr>
              <w:t>4</w:t>
            </w:r>
            <w:r w:rsidR="00992287">
              <w:rPr>
                <w:webHidden/>
              </w:rPr>
              <w:fldChar w:fldCharType="end"/>
            </w:r>
          </w:hyperlink>
        </w:p>
        <w:p w:rsidR="00992287" w:rsidRDefault="00B6671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val="de-CH" w:eastAsia="de-CH"/>
            </w:rPr>
          </w:pPr>
          <w:hyperlink w:anchor="_Toc298156071" w:history="1">
            <w:r w:rsidR="00992287" w:rsidRPr="00616451">
              <w:rPr>
                <w:rStyle w:val="Hyperlink"/>
                <w:lang w:val="de-CH"/>
              </w:rPr>
              <w:t>1.7.</w:t>
            </w:r>
            <w:r w:rsidR="00992287">
              <w:rPr>
                <w:rFonts w:asciiTheme="minorHAnsi" w:eastAsiaTheme="minorEastAsia" w:hAnsiTheme="minorHAnsi" w:cstheme="minorBidi"/>
                <w:sz w:val="22"/>
                <w:szCs w:val="22"/>
                <w:lang w:val="de-CH" w:eastAsia="de-CH"/>
              </w:rPr>
              <w:tab/>
            </w:r>
            <w:r w:rsidR="00992287" w:rsidRPr="00616451">
              <w:rPr>
                <w:rStyle w:val="Hyperlink"/>
                <w:lang w:val="de-CH"/>
              </w:rPr>
              <w:t>Leistung bei Unterbruch eines Polleiters (Dreieckschaltung)</w:t>
            </w:r>
            <w:r w:rsidR="00992287">
              <w:rPr>
                <w:webHidden/>
              </w:rPr>
              <w:tab/>
            </w:r>
            <w:r w:rsidR="00992287">
              <w:rPr>
                <w:webHidden/>
              </w:rPr>
              <w:fldChar w:fldCharType="begin"/>
            </w:r>
            <w:r w:rsidR="00992287">
              <w:rPr>
                <w:webHidden/>
              </w:rPr>
              <w:instrText xml:space="preserve"> PAGEREF _Toc298156071 \h </w:instrText>
            </w:r>
            <w:r w:rsidR="00992287">
              <w:rPr>
                <w:webHidden/>
              </w:rPr>
            </w:r>
            <w:r w:rsidR="00992287">
              <w:rPr>
                <w:webHidden/>
              </w:rPr>
              <w:fldChar w:fldCharType="separate"/>
            </w:r>
            <w:r w:rsidR="004E0B4C">
              <w:rPr>
                <w:webHidden/>
              </w:rPr>
              <w:t>4</w:t>
            </w:r>
            <w:r w:rsidR="00992287">
              <w:rPr>
                <w:webHidden/>
              </w:rPr>
              <w:fldChar w:fldCharType="end"/>
            </w:r>
          </w:hyperlink>
        </w:p>
        <w:p w:rsidR="009654B3" w:rsidRPr="007C4245" w:rsidRDefault="009654B3">
          <w:pPr>
            <w:rPr>
              <w:sz w:val="2"/>
              <w:szCs w:val="2"/>
            </w:rPr>
          </w:pPr>
          <w:r>
            <w:rPr>
              <w:b/>
              <w:bCs/>
            </w:rPr>
            <w:fldChar w:fldCharType="end"/>
          </w:r>
        </w:p>
      </w:sdtContent>
    </w:sdt>
    <w:p w:rsidR="008B4B8C" w:rsidRPr="001D517F" w:rsidRDefault="008B4B8C">
      <w:pPr>
        <w:rPr>
          <w:rFonts w:ascii="Verdana" w:hAnsi="Verdana"/>
          <w:b/>
          <w:sz w:val="22"/>
          <w:szCs w:val="22"/>
          <w:lang w:val="de-CH"/>
        </w:rPr>
      </w:pPr>
      <w:r w:rsidRPr="001D517F">
        <w:rPr>
          <w:rFonts w:ascii="Verdana" w:hAnsi="Verdana"/>
          <w:b/>
          <w:sz w:val="22"/>
          <w:szCs w:val="22"/>
          <w:lang w:val="de-CH"/>
        </w:rPr>
        <w:br w:type="page"/>
      </w:r>
    </w:p>
    <w:p w:rsidR="008B4B8C" w:rsidRPr="001D517F" w:rsidRDefault="008B4B8C">
      <w:pPr>
        <w:rPr>
          <w:rFonts w:ascii="Verdana" w:hAnsi="Verdana"/>
          <w:b/>
          <w:sz w:val="2"/>
          <w:szCs w:val="2"/>
          <w:lang w:val="de-CH"/>
        </w:rPr>
      </w:pPr>
    </w:p>
    <w:p w:rsidR="005A5998" w:rsidRPr="001D517F" w:rsidRDefault="00402084" w:rsidP="009654B3">
      <w:pPr>
        <w:pStyle w:val="berschrift1"/>
        <w:tabs>
          <w:tab w:val="clear" w:pos="1287"/>
          <w:tab w:val="num" w:pos="1134"/>
        </w:tabs>
        <w:ind w:left="1134" w:hanging="425"/>
        <w:rPr>
          <w:lang w:val="de-CH"/>
        </w:rPr>
      </w:pPr>
      <w:bookmarkStart w:id="0" w:name="_Toc298156064"/>
      <w:r>
        <w:rPr>
          <w:lang w:val="de-CH"/>
        </w:rPr>
        <w:t>Drehstromleistung</w:t>
      </w:r>
      <w:bookmarkEnd w:id="0"/>
    </w:p>
    <w:p w:rsidR="00402084" w:rsidRDefault="00402084" w:rsidP="00CD13CA">
      <w:pPr>
        <w:pStyle w:val="berschrift2"/>
      </w:pPr>
      <w:bookmarkStart w:id="1" w:name="_Toc298156065"/>
      <w:r>
        <w:t>Berechnung bei Sternschaltung</w:t>
      </w:r>
      <w:bookmarkEnd w:id="1"/>
    </w:p>
    <w:p w:rsidR="00402084" w:rsidRDefault="00402084" w:rsidP="00402084">
      <w:pPr>
        <w:ind w:left="4956" w:firstLine="708"/>
        <w:rPr>
          <w:rFonts w:ascii="Verdana" w:hAnsi="Verdana"/>
          <w:sz w:val="22"/>
          <w:szCs w:val="22"/>
          <w:lang w:val="de-CH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A59A8A7" wp14:editId="0CA81086">
                <wp:simplePos x="0" y="0"/>
                <wp:positionH relativeFrom="column">
                  <wp:posOffset>897255</wp:posOffset>
                </wp:positionH>
                <wp:positionV relativeFrom="paragraph">
                  <wp:posOffset>38100</wp:posOffset>
                </wp:positionV>
                <wp:extent cx="2575560" cy="2099945"/>
                <wp:effectExtent l="0" t="0" r="15240" b="14605"/>
                <wp:wrapNone/>
                <wp:docPr id="1249" name="Textfeld 1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2099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solidFill>
                            <a:prstClr val="black"/>
                          </a:solidFill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2084" w:rsidRDefault="002E58E0" w:rsidP="00402084">
                            <w:pPr>
                              <w:spacing w:before="40" w:after="40"/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w:pPr>
                            <w:permStart w:id="1452816075" w:edGrp="everyone"/>
                            <w:r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w:t>Es gilt:</w:t>
                            </w:r>
                          </w:p>
                          <w:p w:rsidR="002E58E0" w:rsidRDefault="002E58E0" w:rsidP="00402084">
                            <w:pPr>
                              <w:spacing w:before="40" w:after="40"/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I=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str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 xml:space="preserve"> und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str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U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  <m:t>3</m:t>
                                      </m:r>
                                    </m:e>
                                  </m:rad>
                                </m:den>
                              </m:f>
                            </m:oMath>
                            <w:r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w:t xml:space="preserve"> </w:t>
                            </w:r>
                          </w:p>
                          <w:p w:rsidR="002E58E0" w:rsidRDefault="002E58E0" w:rsidP="00402084">
                            <w:pPr>
                              <w:spacing w:before="40" w:after="40"/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w:t>Die Drehstromleistung ist die Summe der drei Strangleistungen:</w:t>
                            </w:r>
                          </w:p>
                          <w:p w:rsidR="002E58E0" w:rsidRDefault="002E58E0" w:rsidP="00402084">
                            <w:pPr>
                              <w:spacing w:before="40" w:after="40"/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P=3∙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str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=3∙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U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  <m:t>3</m:t>
                                      </m:r>
                                    </m:e>
                                  </m:rad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∙I∙cos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φ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w:t xml:space="preserve"> </w:t>
                            </w:r>
                          </w:p>
                          <w:p w:rsidR="002E58E0" w:rsidRPr="002E58E0" w:rsidRDefault="002E58E0" w:rsidP="002E58E0">
                            <w:pPr>
                              <w:spacing w:before="40" w:after="40"/>
                              <w:jc w:val="both"/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P=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70C0"/>
                                        <w:sz w:val="22"/>
                                        <w:szCs w:val="22"/>
                                        <w:lang w:val="de-CH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70C0"/>
                                        <w:sz w:val="22"/>
                                        <w:szCs w:val="22"/>
                                        <w:lang w:val="de-CH"/>
                                      </w:rPr>
                                      <m:t>3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∙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70C0"/>
                                        <w:sz w:val="22"/>
                                        <w:szCs w:val="22"/>
                                        <w:lang w:val="de-CH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70C0"/>
                                        <w:sz w:val="22"/>
                                        <w:szCs w:val="22"/>
                                        <w:lang w:val="de-CH"/>
                                      </w:rPr>
                                      <m:t>3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70C0"/>
                                        <w:sz w:val="22"/>
                                        <w:szCs w:val="22"/>
                                        <w:lang w:val="de-C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color w:val="0070C0"/>
                                        <w:sz w:val="22"/>
                                        <w:szCs w:val="22"/>
                                        <w:lang w:val="de-CH"/>
                                      </w:rPr>
                                      <m:t>U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color w:val="0070C0"/>
                                            <w:sz w:val="22"/>
                                            <w:szCs w:val="22"/>
                                            <w:lang w:val="de-CH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color w:val="0070C0"/>
                                            <w:sz w:val="22"/>
                                            <w:szCs w:val="22"/>
                                            <w:lang w:val="de-CH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∙I∙cos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70C0"/>
                                        <w:sz w:val="22"/>
                                        <w:szCs w:val="22"/>
                                        <w:lang w:val="de-C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70C0"/>
                                        <w:sz w:val="22"/>
                                        <w:szCs w:val="22"/>
                                        <w:lang w:val="de-CH"/>
                                      </w:rPr>
                                      <m:t>φ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2E58E0" w:rsidRDefault="002E58E0" w:rsidP="002E58E0">
                            <w:pPr>
                              <w:spacing w:before="40" w:after="40"/>
                              <w:jc w:val="both"/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w:t xml:space="preserve"> </w:t>
                            </w:r>
                            <m:oMath>
                              <m:borderBox>
                                <m:borderBox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borderBox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 xml:space="preserve">P=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  <m:t>3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∙U∙I∙cos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  <m:t>φ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 xml:space="preserve"> </m:t>
                                  </m:r>
                                </m:e>
                              </m:borderBox>
                            </m:oMath>
                            <w:r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w:t xml:space="preserve"> </w:t>
                            </w:r>
                          </w:p>
                          <w:permEnd w:id="1452816075"/>
                          <w:p w:rsidR="002E58E0" w:rsidRPr="002E58E0" w:rsidRDefault="002E58E0" w:rsidP="002E58E0">
                            <w:pPr>
                              <w:spacing w:before="40" w:after="40"/>
                              <w:jc w:val="both"/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9A8A7" id="_x0000_t202" coordsize="21600,21600" o:spt="202" path="m,l,21600r21600,l21600,xe">
                <v:stroke joinstyle="miter"/>
                <v:path gradientshapeok="t" o:connecttype="rect"/>
              </v:shapetype>
              <v:shape id="Textfeld 1249" o:spid="_x0000_s1026" type="#_x0000_t202" style="position:absolute;left:0;text-align:left;margin-left:70.65pt;margin-top:3pt;width:202.8pt;height:165.3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" fillcolor="white [3201]" strokeweight=".25pt">
                <v:stroke dashstyle="1 1"/>
                <v:textbox>
                  <w:txbxContent>
                    <w:p w:rsidR="00402084" w:rsidRDefault="002E58E0" w:rsidP="00402084">
                      <w:pPr>
                        <w:spacing w:before="40" w:after="40"/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</w:pPr>
                      <w:permStart w:id="1452816075" w:edGrp="everyone"/>
                      <w:r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  <w:t>Es gilt:</w:t>
                      </w:r>
                    </w:p>
                    <w:p w:rsidR="002E58E0" w:rsidRDefault="002E58E0" w:rsidP="00402084">
                      <w:pPr>
                        <w:spacing w:before="40" w:after="40"/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</w:pPr>
                      <m:oMath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>I=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str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 xml:space="preserve"> und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str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U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oMath>
                      <w:r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  <w:t xml:space="preserve"> </w:t>
                      </w:r>
                    </w:p>
                    <w:p w:rsidR="002E58E0" w:rsidRDefault="002E58E0" w:rsidP="00402084">
                      <w:pPr>
                        <w:spacing w:before="40" w:after="40"/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  <w:t>Die Drehstromleistung ist die Summe der drei Strangleistungen:</w:t>
                      </w:r>
                    </w:p>
                    <w:p w:rsidR="002E58E0" w:rsidRDefault="002E58E0" w:rsidP="00402084">
                      <w:pPr>
                        <w:spacing w:before="40" w:after="40"/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</w:pPr>
                      <m:oMath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>P=3∙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str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>=3∙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U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>∙I∙cos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φ</m:t>
                            </m:r>
                          </m:e>
                        </m:d>
                      </m:oMath>
                      <w:r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  <w:t xml:space="preserve"> </w:t>
                      </w:r>
                    </w:p>
                    <w:p w:rsidR="002E58E0" w:rsidRPr="002E58E0" w:rsidRDefault="002E58E0" w:rsidP="002E58E0">
                      <w:pPr>
                        <w:spacing w:before="40" w:after="40"/>
                        <w:jc w:val="both"/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Arial"/>
                              <w:color w:val="0070C0"/>
                              <w:sz w:val="22"/>
                              <w:szCs w:val="22"/>
                              <w:lang w:val="de-CH"/>
                            </w:rPr>
                            <m:t>P=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hAnsi="Cambria Math" w:cs="Arial"/>
                              <w:color w:val="0070C0"/>
                              <w:sz w:val="22"/>
                              <w:szCs w:val="22"/>
                              <w:lang w:val="de-CH"/>
                            </w:rPr>
                            <m:t>∙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hAnsi="Cambria Math" w:cs="Arial"/>
                              <w:color w:val="0070C0"/>
                              <w:sz w:val="22"/>
                              <w:szCs w:val="22"/>
                              <w:lang w:val="de-CH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U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 w:cs="Arial"/>
                              <w:color w:val="0070C0"/>
                              <w:sz w:val="22"/>
                              <w:szCs w:val="22"/>
                              <w:lang w:val="de-CH"/>
                            </w:rPr>
                            <m:t>∙I∙cos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φ</m:t>
                              </m:r>
                            </m:e>
                          </m:d>
                        </m:oMath>
                      </m:oMathPara>
                    </w:p>
                    <w:p w:rsidR="002E58E0" w:rsidRDefault="002E58E0" w:rsidP="002E58E0">
                      <w:pPr>
                        <w:spacing w:before="40" w:after="40"/>
                        <w:jc w:val="both"/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  <w:t xml:space="preserve"> </w:t>
                      </w:r>
                      <m:oMath>
                        <m:borderBox>
                          <m:borderBoxPr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borderBoxPr>
                          <m:e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 xml:space="preserve">P= 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3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∙U∙I∙cos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φ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 xml:space="preserve"> </m:t>
                            </m:r>
                          </m:e>
                        </m:borderBox>
                      </m:oMath>
                      <w:r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  <w:t xml:space="preserve"> </w:t>
                      </w:r>
                    </w:p>
                    <w:permEnd w:id="1452816075"/>
                    <w:p w:rsidR="002E58E0" w:rsidRPr="002E58E0" w:rsidRDefault="002E58E0" w:rsidP="002E58E0">
                      <w:pPr>
                        <w:spacing w:before="40" w:after="40"/>
                        <w:jc w:val="both"/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888640" behindDoc="0" locked="0" layoutInCell="1" allowOverlap="1" wp14:anchorId="268E8FD7" wp14:editId="4630F68F">
            <wp:simplePos x="0" y="0"/>
            <wp:positionH relativeFrom="column">
              <wp:posOffset>285227</wp:posOffset>
            </wp:positionH>
            <wp:positionV relativeFrom="paragraph">
              <wp:posOffset>38124</wp:posOffset>
            </wp:positionV>
            <wp:extent cx="586266" cy="460916"/>
            <wp:effectExtent l="0" t="0" r="4445" b="0"/>
            <wp:wrapNone/>
            <wp:docPr id="1252" name="Grafik 1252" descr="http://dir.coolclips.com/clipart/150/vgjm/tf05310/CoolClips_vc063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ir.coolclips.com/clipart/150/vgjm/tf05310/CoolClips_vc0635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10" r="4445" b="7247"/>
                    <a:stretch/>
                  </pic:blipFill>
                  <pic:spPr bwMode="auto">
                    <a:xfrm>
                      <a:off x="0" y="0"/>
                      <a:ext cx="587824" cy="46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inline distT="0" distB="0" distL="0" distR="0" wp14:anchorId="5F6FA26A" wp14:editId="58B6ADE0">
            <wp:extent cx="2463192" cy="2139695"/>
            <wp:effectExtent l="0" t="0" r="0" b="0"/>
            <wp:docPr id="1253" name="Grafik 1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49835"/>
                    <a:stretch/>
                  </pic:blipFill>
                  <pic:spPr bwMode="auto">
                    <a:xfrm>
                      <a:off x="0" y="0"/>
                      <a:ext cx="2468491" cy="2144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084" w:rsidRDefault="00402084" w:rsidP="00CD13CA">
      <w:pPr>
        <w:pStyle w:val="berschrift2"/>
      </w:pPr>
      <w:bookmarkStart w:id="2" w:name="_Toc298156066"/>
      <w:r>
        <w:t>Berechnung bei Dreieckschaltung</w:t>
      </w:r>
      <w:bookmarkEnd w:id="2"/>
    </w:p>
    <w:p w:rsidR="00402084" w:rsidRDefault="00402084" w:rsidP="00402084">
      <w:pPr>
        <w:ind w:left="4956" w:firstLine="708"/>
        <w:rPr>
          <w:rFonts w:ascii="Verdana" w:hAnsi="Verdana"/>
          <w:sz w:val="22"/>
          <w:szCs w:val="22"/>
          <w:lang w:val="de-CH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1137188" wp14:editId="01F73B23">
                <wp:simplePos x="0" y="0"/>
                <wp:positionH relativeFrom="column">
                  <wp:posOffset>897255</wp:posOffset>
                </wp:positionH>
                <wp:positionV relativeFrom="paragraph">
                  <wp:posOffset>38100</wp:posOffset>
                </wp:positionV>
                <wp:extent cx="2575560" cy="2099945"/>
                <wp:effectExtent l="0" t="0" r="15240" b="14605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2099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solidFill>
                            <a:prstClr val="black"/>
                          </a:solidFill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8E0" w:rsidRDefault="002E58E0" w:rsidP="002E58E0">
                            <w:pPr>
                              <w:spacing w:before="40" w:after="40"/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w:pPr>
                            <w:permStart w:id="1466573634" w:edGrp="everyone"/>
                            <w:r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w:t>Es gilt:</w:t>
                            </w:r>
                          </w:p>
                          <w:p w:rsidR="002E58E0" w:rsidRDefault="002E58E0" w:rsidP="002E58E0">
                            <w:pPr>
                              <w:spacing w:before="40" w:after="40"/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U=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str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 xml:space="preserve"> und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str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I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  <m:t>3</m:t>
                                      </m:r>
                                    </m:e>
                                  </m:rad>
                                </m:den>
                              </m:f>
                            </m:oMath>
                            <w:r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w:t xml:space="preserve"> </w:t>
                            </w:r>
                          </w:p>
                          <w:p w:rsidR="002E58E0" w:rsidRDefault="002E58E0" w:rsidP="002E58E0">
                            <w:pPr>
                              <w:spacing w:before="40" w:after="40"/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w:t>Die Drehstromleistung ist die Summe der drei Strangleistungen:</w:t>
                            </w:r>
                          </w:p>
                          <w:p w:rsidR="002E58E0" w:rsidRDefault="002E58E0" w:rsidP="002E58E0">
                            <w:pPr>
                              <w:spacing w:before="40" w:after="40"/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P=3∙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str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=3∙U∙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I</m:t>
                                  </m:r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  <m:t>3</m:t>
                                      </m:r>
                                    </m:e>
                                  </m:rad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∙cos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φ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w:t xml:space="preserve"> </w:t>
                            </w:r>
                          </w:p>
                          <w:p w:rsidR="002E58E0" w:rsidRPr="002E58E0" w:rsidRDefault="002E58E0" w:rsidP="002E58E0">
                            <w:pPr>
                              <w:spacing w:before="40" w:after="40"/>
                              <w:jc w:val="both"/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P=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70C0"/>
                                        <w:sz w:val="22"/>
                                        <w:szCs w:val="22"/>
                                        <w:lang w:val="de-CH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70C0"/>
                                        <w:sz w:val="22"/>
                                        <w:szCs w:val="22"/>
                                        <w:lang w:val="de-CH"/>
                                      </w:rPr>
                                      <m:t>3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∙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70C0"/>
                                        <w:sz w:val="22"/>
                                        <w:szCs w:val="22"/>
                                        <w:lang w:val="de-CH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70C0"/>
                                        <w:sz w:val="22"/>
                                        <w:szCs w:val="22"/>
                                        <w:lang w:val="de-CH"/>
                                      </w:rPr>
                                      <m:t>3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∙U∙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70C0"/>
                                        <w:sz w:val="22"/>
                                        <w:szCs w:val="22"/>
                                        <w:lang w:val="de-CH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color w:val="0070C0"/>
                                        <w:sz w:val="22"/>
                                        <w:szCs w:val="22"/>
                                        <w:lang w:val="de-CH"/>
                                      </w:rPr>
                                      <m:t>I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color w:val="0070C0"/>
                                            <w:sz w:val="22"/>
                                            <w:szCs w:val="22"/>
                                            <w:lang w:val="de-CH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color w:val="0070C0"/>
                                            <w:sz w:val="22"/>
                                            <w:szCs w:val="22"/>
                                            <w:lang w:val="de-CH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∙cos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70C0"/>
                                        <w:sz w:val="22"/>
                                        <w:szCs w:val="22"/>
                                        <w:lang w:val="de-C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70C0"/>
                                        <w:sz w:val="22"/>
                                        <w:szCs w:val="22"/>
                                        <w:lang w:val="de-CH"/>
                                      </w:rPr>
                                      <m:t>φ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2E58E0" w:rsidRDefault="002E58E0" w:rsidP="002E58E0">
                            <w:pPr>
                              <w:spacing w:before="40" w:after="40"/>
                              <w:jc w:val="both"/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w:t xml:space="preserve"> </w:t>
                            </w:r>
                            <m:oMath>
                              <m:borderBox>
                                <m:borderBox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borderBox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 xml:space="preserve">P=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  <m:t>3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∙U∙I∙cos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  <m:t>φ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 xml:space="preserve"> </m:t>
                                  </m:r>
                                </m:e>
                              </m:borderBox>
                            </m:oMath>
                            <w:r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w:t xml:space="preserve"> </w:t>
                            </w:r>
                          </w:p>
                          <w:permEnd w:id="1466573634"/>
                          <w:p w:rsidR="00402084" w:rsidRPr="00D46872" w:rsidRDefault="00402084" w:rsidP="00402084">
                            <w:pPr>
                              <w:spacing w:before="40" w:after="40"/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37188" id="Textfeld 13" o:spid="_x0000_s1027" type="#_x0000_t202" style="position:absolute;left:0;text-align:left;margin-left:70.65pt;margin-top:3pt;width:202.8pt;height:165.3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" fillcolor="white [3201]" strokeweight=".25pt">
                <v:stroke dashstyle="1 1"/>
                <v:textbox>
                  <w:txbxContent>
                    <w:p w:rsidR="002E58E0" w:rsidRDefault="002E58E0" w:rsidP="002E58E0">
                      <w:pPr>
                        <w:spacing w:before="40" w:after="40"/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</w:pPr>
                      <w:permStart w:id="1466573634" w:edGrp="everyone"/>
                      <w:r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  <w:t>Es gilt:</w:t>
                      </w:r>
                    </w:p>
                    <w:p w:rsidR="002E58E0" w:rsidRDefault="002E58E0" w:rsidP="002E58E0">
                      <w:pPr>
                        <w:spacing w:before="40" w:after="40"/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</w:pPr>
                      <m:oMath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>U=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str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 xml:space="preserve"> und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str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oMath>
                      <w:r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  <w:t xml:space="preserve"> </w:t>
                      </w:r>
                    </w:p>
                    <w:p w:rsidR="002E58E0" w:rsidRDefault="002E58E0" w:rsidP="002E58E0">
                      <w:pPr>
                        <w:spacing w:before="40" w:after="40"/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  <w:t>Die Drehstromleistung ist die Summe der drei Strangleistungen:</w:t>
                      </w:r>
                    </w:p>
                    <w:p w:rsidR="002E58E0" w:rsidRDefault="002E58E0" w:rsidP="002E58E0">
                      <w:pPr>
                        <w:spacing w:before="40" w:after="40"/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</w:pPr>
                      <m:oMath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>P=3∙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str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>=3∙U∙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>∙cos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φ</m:t>
                            </m:r>
                          </m:e>
                        </m:d>
                      </m:oMath>
                      <w:r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  <w:t xml:space="preserve"> </w:t>
                      </w:r>
                    </w:p>
                    <w:p w:rsidR="002E58E0" w:rsidRPr="002E58E0" w:rsidRDefault="002E58E0" w:rsidP="002E58E0">
                      <w:pPr>
                        <w:spacing w:before="40" w:after="40"/>
                        <w:jc w:val="both"/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Arial"/>
                              <w:color w:val="0070C0"/>
                              <w:sz w:val="22"/>
                              <w:szCs w:val="22"/>
                              <w:lang w:val="de-CH"/>
                            </w:rPr>
                            <m:t>P=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hAnsi="Cambria Math" w:cs="Arial"/>
                              <w:color w:val="0070C0"/>
                              <w:sz w:val="22"/>
                              <w:szCs w:val="22"/>
                              <w:lang w:val="de-CH"/>
                            </w:rPr>
                            <m:t>∙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3</m:t>
                              </m:r>
                            </m:e>
                          </m:rad>
                          <m:r>
                            <w:rPr>
                              <w:rFonts w:ascii="Cambria Math" w:hAnsi="Cambria Math" w:cs="Arial"/>
                              <w:color w:val="0070C0"/>
                              <w:sz w:val="22"/>
                              <w:szCs w:val="22"/>
                              <w:lang w:val="de-CH"/>
                            </w:rPr>
                            <m:t>∙U∙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I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  <m:r>
                            <w:rPr>
                              <w:rFonts w:ascii="Cambria Math" w:hAnsi="Cambria Math" w:cs="Arial"/>
                              <w:color w:val="0070C0"/>
                              <w:sz w:val="22"/>
                              <w:szCs w:val="22"/>
                              <w:lang w:val="de-CH"/>
                            </w:rPr>
                            <m:t>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φ</m:t>
                              </m:r>
                            </m:e>
                          </m:d>
                        </m:oMath>
                      </m:oMathPara>
                    </w:p>
                    <w:p w:rsidR="002E58E0" w:rsidRDefault="002E58E0" w:rsidP="002E58E0">
                      <w:pPr>
                        <w:spacing w:before="40" w:after="40"/>
                        <w:jc w:val="both"/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  <w:t xml:space="preserve"> </w:t>
                      </w:r>
                      <m:oMath>
                        <m:borderBox>
                          <m:borderBoxPr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borderBoxPr>
                          <m:e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 xml:space="preserve">P= 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3</m:t>
                                </m:r>
                              </m:e>
                            </m:rad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∙U∙I∙cos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φ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 xml:space="preserve"> </m:t>
                            </m:r>
                          </m:e>
                        </m:borderBox>
                      </m:oMath>
                      <w:r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  <w:t xml:space="preserve"> </w:t>
                      </w:r>
                    </w:p>
                    <w:permEnd w:id="1466573634"/>
                    <w:p w:rsidR="00402084" w:rsidRPr="00D46872" w:rsidRDefault="00402084" w:rsidP="00402084">
                      <w:pPr>
                        <w:spacing w:before="40" w:after="40"/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898880" behindDoc="0" locked="0" layoutInCell="1" allowOverlap="1" wp14:anchorId="04A46132" wp14:editId="3131667A">
            <wp:simplePos x="0" y="0"/>
            <wp:positionH relativeFrom="column">
              <wp:posOffset>285227</wp:posOffset>
            </wp:positionH>
            <wp:positionV relativeFrom="paragraph">
              <wp:posOffset>38124</wp:posOffset>
            </wp:positionV>
            <wp:extent cx="586266" cy="460916"/>
            <wp:effectExtent l="0" t="0" r="4445" b="0"/>
            <wp:wrapNone/>
            <wp:docPr id="16" name="Grafik 16" descr="http://dir.coolclips.com/clipart/150/vgjm/tf05310/CoolClips_vc063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ir.coolclips.com/clipart/150/vgjm/tf05310/CoolClips_vc0635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10" r="4445" b="7247"/>
                    <a:stretch/>
                  </pic:blipFill>
                  <pic:spPr bwMode="auto">
                    <a:xfrm>
                      <a:off x="0" y="0"/>
                      <a:ext cx="587824" cy="46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2084">
        <w:rPr>
          <w:noProof/>
          <w:lang w:val="de-CH" w:eastAsia="de-CH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4F352058" wp14:editId="4426B3D9">
            <wp:extent cx="2467567" cy="2033244"/>
            <wp:effectExtent l="0" t="0" r="0" b="5715"/>
            <wp:docPr id="1256" name="Grafik 1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51453" b="963"/>
                    <a:stretch/>
                  </pic:blipFill>
                  <pic:spPr bwMode="auto">
                    <a:xfrm>
                      <a:off x="0" y="0"/>
                      <a:ext cx="2469453" cy="2034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084" w:rsidRDefault="00402084" w:rsidP="00402084">
      <w:pPr>
        <w:pStyle w:val="Listenabsatz"/>
        <w:spacing w:before="240" w:after="240"/>
        <w:ind w:left="1276"/>
        <w:rPr>
          <w:rFonts w:ascii="Verdana" w:hAnsi="Verdana"/>
          <w:sz w:val="22"/>
          <w:szCs w:val="22"/>
          <w:lang w:val="de-CH"/>
        </w:rPr>
      </w:pPr>
    </w:p>
    <w:p w:rsidR="00402084" w:rsidRDefault="00402084" w:rsidP="00CD13CA">
      <w:pPr>
        <w:pStyle w:val="berschrift2"/>
      </w:pPr>
      <w:bookmarkStart w:id="3" w:name="_Toc298156067"/>
      <w:r>
        <w:t>Zusammenfassung</w:t>
      </w:r>
      <w:bookmarkEnd w:id="3"/>
      <w:r>
        <w:t xml:space="preserve"> </w:t>
      </w:r>
    </w:p>
    <w:p w:rsidR="00402084" w:rsidRDefault="00402084" w:rsidP="00402084">
      <w:pPr>
        <w:pStyle w:val="Listenabsatz"/>
        <w:spacing w:before="240" w:after="240"/>
        <w:ind w:left="1418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4398084" wp14:editId="6D042E74">
                <wp:simplePos x="0" y="0"/>
                <wp:positionH relativeFrom="column">
                  <wp:posOffset>2336800</wp:posOffset>
                </wp:positionH>
                <wp:positionV relativeFrom="paragraph">
                  <wp:posOffset>549008</wp:posOffset>
                </wp:positionV>
                <wp:extent cx="2235686" cy="375698"/>
                <wp:effectExtent l="0" t="0" r="12700" b="24765"/>
                <wp:wrapNone/>
                <wp:docPr id="1259" name="Rechteck 1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686" cy="3756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ECB08" id="Rechteck 1259" o:spid="_x0000_s1026" style="position:absolute;margin-left:184pt;margin-top:43.25pt;width:176.05pt;height:29.6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" filled="f" strokecolor="black [3213]" strokeweight="2pt"/>
            </w:pict>
          </mc:Fallback>
        </mc:AlternateContent>
      </w:r>
      <w:r>
        <w:rPr>
          <w:rFonts w:ascii="Verdana" w:hAnsi="Verdana"/>
          <w:sz w:val="22"/>
          <w:szCs w:val="22"/>
          <w:lang w:val="de-CH"/>
        </w:rPr>
        <w:t>Die Drehstromleistung lässt sich somit für Stern- und für Dreieckschaltung mit derselben Formel bestimmen!</w:t>
      </w:r>
    </w:p>
    <w:p w:rsidR="00402084" w:rsidRPr="00525226" w:rsidRDefault="00402084" w:rsidP="00402084">
      <w:pPr>
        <w:pStyle w:val="Listenabsatz"/>
        <w:spacing w:before="240" w:after="240"/>
        <w:ind w:left="1276"/>
        <w:rPr>
          <w:rFonts w:ascii="Verdana" w:hAnsi="Verdana"/>
          <w:sz w:val="28"/>
          <w:szCs w:val="28"/>
          <w:lang w:val="de-CH"/>
        </w:rPr>
      </w:pPr>
      <m:oMathPara>
        <m:oMath>
          <m:r>
            <w:rPr>
              <w:rFonts w:ascii="Cambria Math" w:hAnsi="Cambria Math"/>
              <w:sz w:val="28"/>
              <w:szCs w:val="28"/>
              <w:lang w:val="fr-CH"/>
            </w:rPr>
            <m:t>P=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fr-CH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fr-CH"/>
                </w:rPr>
                <m:t>3</m:t>
              </m:r>
            </m:e>
          </m:rad>
          <m:r>
            <w:rPr>
              <w:rFonts w:ascii="Cambria Math" w:hAnsi="Cambria Math"/>
              <w:sz w:val="28"/>
              <w:szCs w:val="28"/>
              <w:lang w:val="fr-CH"/>
            </w:rPr>
            <m:t>∙U∙I∙cosφ   [W]</m:t>
          </m:r>
        </m:oMath>
      </m:oMathPara>
    </w:p>
    <w:p w:rsidR="001140E3" w:rsidRDefault="00402084" w:rsidP="001140E3">
      <w:pPr>
        <w:pStyle w:val="Listenabsatz"/>
        <w:spacing w:before="240"/>
        <w:ind w:left="1418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t>Zur Bestimmung von Blind- und Scheinleistung bei Drehstrom werden die Formeln für Einphasenwechselstrom mit dem Verkettungsfaktor multipliziert.</w:t>
      </w:r>
      <w:r>
        <w:rPr>
          <w:rFonts w:ascii="Verdana" w:hAnsi="Verdana"/>
          <w:sz w:val="22"/>
          <w:szCs w:val="22"/>
          <w:lang w:val="de-CH"/>
        </w:rPr>
        <w:tab/>
      </w:r>
      <w:r>
        <w:rPr>
          <w:rFonts w:ascii="Verdana" w:hAnsi="Verdana"/>
          <w:sz w:val="22"/>
          <w:szCs w:val="22"/>
          <w:lang w:val="de-CH"/>
        </w:rPr>
        <w:tab/>
      </w:r>
    </w:p>
    <w:p w:rsidR="001140E3" w:rsidRDefault="001140E3" w:rsidP="001140E3">
      <w:pPr>
        <w:pStyle w:val="Listenabsatz"/>
        <w:spacing w:before="240"/>
        <w:ind w:left="3969"/>
        <w:rPr>
          <w:rFonts w:ascii="Verdana" w:hAnsi="Verdana"/>
          <w:noProof/>
          <w:sz w:val="22"/>
          <w:szCs w:val="22"/>
          <w:lang w:val="de-CH" w:eastAsia="de-CH"/>
        </w:rPr>
      </w:pP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4770490" wp14:editId="74F6DBDB">
                <wp:simplePos x="0" y="0"/>
                <wp:positionH relativeFrom="column">
                  <wp:posOffset>2337158</wp:posOffset>
                </wp:positionH>
                <wp:positionV relativeFrom="paragraph">
                  <wp:posOffset>74380</wp:posOffset>
                </wp:positionV>
                <wp:extent cx="1732547" cy="375285"/>
                <wp:effectExtent l="0" t="0" r="20320" b="24765"/>
                <wp:wrapNone/>
                <wp:docPr id="1261" name="Rechteck 1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547" cy="375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237EF" id="Rechteck 1261" o:spid="_x0000_s1026" style="position:absolute;margin-left:184.05pt;margin-top:5.85pt;width:136.4pt;height:29.5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" filled="f" strokecolor="black [3213]" strokeweight="2pt"/>
            </w:pict>
          </mc:Fallback>
        </mc:AlternateContent>
      </w:r>
      <m:oMath>
        <m:r>
          <w:rPr>
            <w:rFonts w:ascii="Cambria Math" w:hAnsi="Cambria Math"/>
            <w:sz w:val="28"/>
            <w:szCs w:val="28"/>
            <w:lang w:val="fr-CH"/>
          </w:rPr>
          <m:t>S</m:t>
        </m:r>
        <m:r>
          <w:rPr>
            <w:rFonts w:ascii="Cambria Math" w:hAnsi="Cambria Math"/>
            <w:sz w:val="28"/>
            <w:szCs w:val="28"/>
            <w:lang w:val="de-C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fr-CH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de-CH"/>
              </w:rPr>
              <m:t>3</m:t>
            </m:r>
          </m:e>
        </m:rad>
        <m:r>
          <w:rPr>
            <w:rFonts w:ascii="Cambria Math" w:hAnsi="Cambria Math"/>
            <w:sz w:val="28"/>
            <w:szCs w:val="28"/>
            <w:lang w:val="de-CH"/>
          </w:rPr>
          <m:t>∙</m:t>
        </m:r>
        <m:r>
          <w:rPr>
            <w:rFonts w:ascii="Cambria Math" w:hAnsi="Cambria Math"/>
            <w:sz w:val="28"/>
            <w:szCs w:val="28"/>
            <w:lang w:val="fr-CH"/>
          </w:rPr>
          <m:t>U</m:t>
        </m:r>
        <m:r>
          <w:rPr>
            <w:rFonts w:ascii="Cambria Math" w:hAnsi="Cambria Math"/>
            <w:sz w:val="28"/>
            <w:szCs w:val="28"/>
            <w:lang w:val="de-CH"/>
          </w:rPr>
          <m:t>∙</m:t>
        </m:r>
        <m:r>
          <w:rPr>
            <w:rFonts w:ascii="Cambria Math" w:hAnsi="Cambria Math"/>
            <w:sz w:val="28"/>
            <w:szCs w:val="28"/>
            <w:lang w:val="fr-CH"/>
          </w:rPr>
          <m:t>I</m:t>
        </m:r>
        <m:r>
          <w:rPr>
            <w:rFonts w:ascii="Cambria Math" w:hAnsi="Cambria Math"/>
            <w:sz w:val="28"/>
            <w:szCs w:val="28"/>
            <w:lang w:val="de-CH"/>
          </w:rPr>
          <m:t xml:space="preserve">   [</m:t>
        </m:r>
        <m:r>
          <w:rPr>
            <w:rFonts w:ascii="Cambria Math" w:hAnsi="Cambria Math"/>
            <w:sz w:val="28"/>
            <w:szCs w:val="28"/>
            <w:lang w:val="fr-CH"/>
          </w:rPr>
          <m:t>VA</m:t>
        </m:r>
        <m:r>
          <w:rPr>
            <w:rFonts w:ascii="Cambria Math" w:hAnsi="Cambria Math"/>
            <w:noProof/>
            <w:sz w:val="28"/>
            <w:szCs w:val="28"/>
            <w:lang w:val="de-CH"/>
          </w:rPr>
          <m:t>]</m:t>
        </m:r>
      </m:oMath>
      <w:r w:rsidR="00402084">
        <w:rPr>
          <w:rFonts w:ascii="Verdana" w:hAnsi="Verdana"/>
          <w:noProof/>
          <w:sz w:val="22"/>
          <w:szCs w:val="22"/>
          <w:lang w:val="de-CH" w:eastAsia="de-CH"/>
        </w:rPr>
        <w:t xml:space="preserve"> </w:t>
      </w:r>
    </w:p>
    <w:p w:rsidR="00402084" w:rsidRPr="00525226" w:rsidRDefault="001140E3" w:rsidP="001140E3">
      <w:pPr>
        <w:pStyle w:val="Listenabsatz"/>
        <w:spacing w:before="240"/>
        <w:ind w:left="3969"/>
        <w:rPr>
          <w:rFonts w:ascii="Verdana" w:hAnsi="Verdana"/>
          <w:sz w:val="28"/>
          <w:szCs w:val="28"/>
          <w:lang w:val="de-CH"/>
        </w:rPr>
      </w:pP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82495" behindDoc="0" locked="0" layoutInCell="1" allowOverlap="1" wp14:anchorId="3D5D4EB4" wp14:editId="3FA129AE">
                <wp:simplePos x="0" y="0"/>
                <wp:positionH relativeFrom="column">
                  <wp:posOffset>2334895</wp:posOffset>
                </wp:positionH>
                <wp:positionV relativeFrom="paragraph">
                  <wp:posOffset>102235</wp:posOffset>
                </wp:positionV>
                <wp:extent cx="2257425" cy="375285"/>
                <wp:effectExtent l="0" t="0" r="28575" b="24765"/>
                <wp:wrapNone/>
                <wp:docPr id="1262" name="Rechteck 1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75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7F8E2" id="Rechteck 1262" o:spid="_x0000_s1026" style="position:absolute;margin-left:183.85pt;margin-top:8.05pt;width:177.75pt;height:29.55pt;z-index:2518824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" filled="f" strokecolor="black [3213]" strokeweight="2pt"/>
            </w:pict>
          </mc:Fallback>
        </mc:AlternateContent>
      </w:r>
      <m:oMath>
        <m:r>
          <w:rPr>
            <w:rFonts w:ascii="Cambria Math" w:hAnsi="Cambria Math"/>
            <w:sz w:val="28"/>
            <w:szCs w:val="28"/>
            <w:lang w:val="fr-CH"/>
          </w:rPr>
          <m:t>Q</m:t>
        </m:r>
        <m:r>
          <w:rPr>
            <w:rFonts w:ascii="Cambria Math" w:hAnsi="Cambria Math"/>
            <w:sz w:val="28"/>
            <w:szCs w:val="28"/>
            <w:lang w:val="de-C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fr-CH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de-CH"/>
              </w:rPr>
              <m:t>3</m:t>
            </m:r>
          </m:e>
        </m:rad>
        <m:r>
          <w:rPr>
            <w:rFonts w:ascii="Cambria Math" w:hAnsi="Cambria Math"/>
            <w:sz w:val="28"/>
            <w:szCs w:val="28"/>
            <w:lang w:val="de-CH"/>
          </w:rPr>
          <m:t>∙</m:t>
        </m:r>
        <m:r>
          <w:rPr>
            <w:rFonts w:ascii="Cambria Math" w:hAnsi="Cambria Math"/>
            <w:sz w:val="28"/>
            <w:szCs w:val="28"/>
            <w:lang w:val="fr-CH"/>
          </w:rPr>
          <m:t>U</m:t>
        </m:r>
        <m:r>
          <w:rPr>
            <w:rFonts w:ascii="Cambria Math" w:hAnsi="Cambria Math"/>
            <w:sz w:val="28"/>
            <w:szCs w:val="28"/>
            <w:lang w:val="de-CH"/>
          </w:rPr>
          <m:t>∙</m:t>
        </m:r>
        <m:r>
          <w:rPr>
            <w:rFonts w:ascii="Cambria Math" w:hAnsi="Cambria Math"/>
            <w:sz w:val="28"/>
            <w:szCs w:val="28"/>
            <w:lang w:val="fr-CH"/>
          </w:rPr>
          <m:t>I</m:t>
        </m:r>
        <m:r>
          <w:rPr>
            <w:rFonts w:ascii="Cambria Math" w:hAnsi="Cambria Math"/>
            <w:sz w:val="28"/>
            <w:szCs w:val="28"/>
            <w:lang w:val="de-CH"/>
          </w:rPr>
          <m:t>∙</m:t>
        </m:r>
        <m:r>
          <w:rPr>
            <w:rFonts w:ascii="Cambria Math" w:hAnsi="Cambria Math"/>
            <w:sz w:val="28"/>
            <w:szCs w:val="28"/>
            <w:lang w:val="fr-CH"/>
          </w:rPr>
          <m:t>sinφ</m:t>
        </m:r>
        <m:r>
          <w:rPr>
            <w:rFonts w:ascii="Cambria Math" w:hAnsi="Cambria Math"/>
            <w:sz w:val="28"/>
            <w:szCs w:val="28"/>
            <w:lang w:val="de-CH"/>
          </w:rPr>
          <m:t xml:space="preserve">   [</m:t>
        </m:r>
        <m:r>
          <w:rPr>
            <w:rFonts w:ascii="Cambria Math" w:hAnsi="Cambria Math"/>
            <w:sz w:val="28"/>
            <w:szCs w:val="28"/>
            <w:lang w:val="fr-CH"/>
          </w:rPr>
          <m:t>var</m:t>
        </m:r>
        <m:r>
          <w:rPr>
            <w:rFonts w:ascii="Cambria Math" w:hAnsi="Cambria Math"/>
            <w:sz w:val="28"/>
            <w:szCs w:val="28"/>
            <w:lang w:val="de-CH"/>
          </w:rPr>
          <m:t>]</m:t>
        </m:r>
      </m:oMath>
    </w:p>
    <w:p w:rsidR="00402084" w:rsidRDefault="00402084" w:rsidP="00402084">
      <w:pPr>
        <w:pStyle w:val="Listenabsatz"/>
        <w:spacing w:before="240" w:after="240"/>
        <w:ind w:left="1276"/>
        <w:rPr>
          <w:rFonts w:ascii="Verdana" w:hAnsi="Verdana"/>
          <w:sz w:val="22"/>
          <w:szCs w:val="22"/>
          <w:lang w:val="de-CH"/>
        </w:rPr>
      </w:pPr>
    </w:p>
    <w:p w:rsidR="00402084" w:rsidRPr="00AE511C" w:rsidRDefault="00402084" w:rsidP="00CD13CA">
      <w:pPr>
        <w:pStyle w:val="berschrift2"/>
        <w:rPr>
          <w:lang w:val="de-CH"/>
        </w:rPr>
      </w:pPr>
      <w:bookmarkStart w:id="4" w:name="_Toc298156068"/>
      <w:r w:rsidRPr="00AE511C">
        <w:rPr>
          <w:lang w:val="de-CH"/>
        </w:rPr>
        <w:lastRenderedPageBreak/>
        <w:t>Vergleich der Leistungen bei Stern- und bei Dreieckschaltung</w:t>
      </w:r>
      <w:bookmarkEnd w:id="4"/>
    </w:p>
    <w:p w:rsidR="00221574" w:rsidRPr="00221574" w:rsidRDefault="00221574" w:rsidP="00221574">
      <w:pPr>
        <w:ind w:left="708" w:firstLine="708"/>
        <w:rPr>
          <w:rFonts w:ascii="Verdana" w:hAnsi="Verdana"/>
          <w:sz w:val="22"/>
          <w:szCs w:val="22"/>
          <w:lang w:val="de-CH"/>
        </w:rPr>
      </w:pPr>
      <w:r w:rsidRPr="00221574">
        <w:rPr>
          <w:rFonts w:ascii="Verdana" w:hAnsi="Verdana"/>
          <w:sz w:val="22"/>
          <w:szCs w:val="22"/>
          <w:lang w:val="de-CH"/>
        </w:rPr>
        <w:t>Sternschaltung</w:t>
      </w:r>
      <w:r>
        <w:rPr>
          <w:rFonts w:ascii="Verdana" w:hAnsi="Verdana"/>
          <w:sz w:val="22"/>
          <w:szCs w:val="22"/>
          <w:lang w:val="de-CH"/>
        </w:rPr>
        <w:t>:</w:t>
      </w:r>
    </w:p>
    <w:p w:rsidR="00221574" w:rsidRDefault="00992287" w:rsidP="00221574">
      <w:pPr>
        <w:rPr>
          <w:lang w:val="de-CH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3822225</wp:posOffset>
                </wp:positionH>
                <wp:positionV relativeFrom="paragraph">
                  <wp:posOffset>139816</wp:posOffset>
                </wp:positionV>
                <wp:extent cx="45075" cy="45074"/>
                <wp:effectExtent l="0" t="0" r="12700" b="1270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5" cy="4507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5D3CBC" id="Ellipse 19" o:spid="_x0000_s1026" style="position:absolute;margin-left:300.95pt;margin-top:11pt;width:3.55pt;height:3.5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" fillcolor="white [3212]" strokecolor="black [3213]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3622008</wp:posOffset>
                </wp:positionH>
                <wp:positionV relativeFrom="paragraph">
                  <wp:posOffset>79375</wp:posOffset>
                </wp:positionV>
                <wp:extent cx="156484" cy="166774"/>
                <wp:effectExtent l="0" t="0" r="0" b="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84" cy="16677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11C" w:rsidRPr="00AE511C" w:rsidRDefault="00AE511C" w:rsidP="00AE511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E511C">
                              <w:rPr>
                                <w:rFonts w:ascii="Arial" w:hAnsi="Arial" w:cs="Arial"/>
                              </w:rPr>
                              <w:t>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2" o:spid="_x0000_s1028" type="#_x0000_t202" style="position:absolute;margin-left:285.2pt;margin-top:6.25pt;width:12.3pt;height:13.1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" fillcolor="white [3201]" stroked="f" strokeweight=".5pt">
                <v:fill opacity="0"/>
                <v:textbox inset="0,0,0,0">
                  <w:txbxContent>
                    <w:p w:rsidR="00AE511C" w:rsidRPr="00AE511C" w:rsidRDefault="00AE511C" w:rsidP="00AE511C">
                      <w:pPr>
                        <w:rPr>
                          <w:rFonts w:ascii="Arial" w:hAnsi="Arial" w:cs="Arial"/>
                        </w:rPr>
                      </w:pPr>
                      <w:r w:rsidRPr="00AE511C">
                        <w:rPr>
                          <w:rFonts w:ascii="Arial" w:hAnsi="Arial" w:cs="Arial"/>
                        </w:rPr>
                        <w:t>L1</w:t>
                      </w:r>
                    </w:p>
                  </w:txbxContent>
                </v:textbox>
              </v:shape>
            </w:pict>
          </mc:Fallback>
        </mc:AlternateContent>
      </w:r>
      <w:r w:rsidR="00AE511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2D884DB" wp14:editId="376DA23F">
                <wp:simplePos x="0" y="0"/>
                <wp:positionH relativeFrom="column">
                  <wp:posOffset>906145</wp:posOffset>
                </wp:positionH>
                <wp:positionV relativeFrom="paragraph">
                  <wp:posOffset>41275</wp:posOffset>
                </wp:positionV>
                <wp:extent cx="2690495" cy="2458720"/>
                <wp:effectExtent l="0" t="0" r="14605" b="17780"/>
                <wp:wrapNone/>
                <wp:docPr id="1263" name="Textfeld 1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245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solidFill>
                            <a:prstClr val="black"/>
                          </a:solidFill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11C" w:rsidRPr="00AE511C" w:rsidRDefault="00AE511C" w:rsidP="00402084">
                            <w:pPr>
                              <w:spacing w:before="40" w:after="40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</w:pP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>Es gilt: R</w:t>
                            </w: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vertAlign w:val="subscript"/>
                                <w:lang w:val="de-CH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vertAlign w:val="subscript"/>
                                <w:lang w:val="de-CH"/>
                              </w:rPr>
                              <w:t xml:space="preserve"> </w:t>
                            </w: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 xml:space="preserve"> </w:t>
                            </w: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>R</w:t>
                            </w: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vertAlign w:val="subscript"/>
                                <w:lang w:val="de-CH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vertAlign w:val="subscript"/>
                                <w:lang w:val="de-CH"/>
                              </w:rPr>
                              <w:t xml:space="preserve"> </w:t>
                            </w: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 xml:space="preserve"> </w:t>
                            </w: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>R</w:t>
                            </w: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vertAlign w:val="subscript"/>
                                <w:lang w:val="de-CH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vertAlign w:val="subscript"/>
                                <w:lang w:val="de-CH"/>
                              </w:rPr>
                              <w:t xml:space="preserve"> </w:t>
                            </w: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 xml:space="preserve"> </w:t>
                            </w: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>40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 xml:space="preserve"> </w:t>
                            </w:r>
                            <w:r w:rsidRPr="00AE511C">
                              <w:rPr>
                                <w:rFonts w:ascii="Symbol" w:hAnsi="Symbo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></w:t>
                            </w:r>
                          </w:p>
                          <w:p w:rsidR="00402084" w:rsidRPr="00B75608" w:rsidRDefault="00B75608" w:rsidP="00402084">
                            <w:pPr>
                              <w:spacing w:before="40" w:after="40"/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w:pPr>
                            <w:permStart w:id="2138709316" w:edGrp="everyone"/>
                            <w:r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3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∙</m:t>
                              </m:r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U</m:t>
                              </m:r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 xml:space="preserve">∙I=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3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∙U∙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  <m:t>str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  <m:t>str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:rsidR="00B75608" w:rsidRDefault="00B75608" w:rsidP="00402084">
                            <w:pPr>
                              <w:spacing w:before="40" w:after="40"/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3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∙400V∙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230V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40Ω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=</m:t>
                              </m:r>
                              <m:bar>
                                <m:bar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bar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  <m:t>3.98kVA</m:t>
                                      </m:r>
                                    </m:e>
                                  </m:bar>
                                </m:e>
                              </m:bar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 xml:space="preserve">  </m:t>
                              </m:r>
                            </m:oMath>
                          </w:p>
                          <w:permEnd w:id="21387093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884DB" id="Textfeld 1263" o:spid="_x0000_s1029" type="#_x0000_t202" style="position:absolute;margin-left:71.35pt;margin-top:3.25pt;width:211.85pt;height:193.6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" fillcolor="white [3201]" strokeweight=".25pt">
                <v:stroke dashstyle="1 1"/>
                <v:textbox>
                  <w:txbxContent>
                    <w:p w:rsidR="00AE511C" w:rsidRPr="00AE511C" w:rsidRDefault="00AE511C" w:rsidP="00402084">
                      <w:pPr>
                        <w:spacing w:before="40" w:after="40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</w:pP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>Es gilt: R</w:t>
                      </w: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vertAlign w:val="subscript"/>
                          <w:lang w:val="de-CH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vertAlign w:val="subscript"/>
                          <w:lang w:val="de-CH"/>
                        </w:rPr>
                        <w:t xml:space="preserve"> </w:t>
                      </w: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 xml:space="preserve"> </w:t>
                      </w: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>R</w:t>
                      </w: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vertAlign w:val="subscript"/>
                          <w:lang w:val="de-CH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vertAlign w:val="subscript"/>
                          <w:lang w:val="de-CH"/>
                        </w:rPr>
                        <w:t xml:space="preserve"> </w:t>
                      </w: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 xml:space="preserve"> </w:t>
                      </w: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>R</w:t>
                      </w: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vertAlign w:val="subscript"/>
                          <w:lang w:val="de-CH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vertAlign w:val="subscript"/>
                          <w:lang w:val="de-CH"/>
                        </w:rPr>
                        <w:t xml:space="preserve"> </w:t>
                      </w: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 xml:space="preserve"> </w:t>
                      </w: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>40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 xml:space="preserve"> </w:t>
                      </w:r>
                      <w:r w:rsidRPr="00AE511C">
                        <w:rPr>
                          <w:rFonts w:ascii="Symbol" w:hAnsi="Symbo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></w:t>
                      </w:r>
                    </w:p>
                    <w:p w:rsidR="00402084" w:rsidRPr="00B75608" w:rsidRDefault="00B75608" w:rsidP="00402084">
                      <w:pPr>
                        <w:spacing w:before="40" w:after="40"/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</w:pPr>
                      <w:permStart w:id="2138709316" w:edGrp="everyone"/>
                      <w:r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>∙</m:t>
                        </m:r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>U</m:t>
                        </m:r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 xml:space="preserve">∙I=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>∙U∙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str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str</m:t>
                                </m:r>
                              </m:sub>
                            </m:sSub>
                          </m:den>
                        </m:f>
                      </m:oMath>
                    </w:p>
                    <w:p w:rsidR="00B75608" w:rsidRDefault="00B75608" w:rsidP="00402084">
                      <w:pPr>
                        <w:spacing w:before="40" w:after="40"/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>∙400V∙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230V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40Ω</m:t>
                            </m:r>
                          </m:den>
                        </m:f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>=</m:t>
                        </m:r>
                        <m:bar>
                          <m:barPr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bar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3.98kVA</m:t>
                                </m:r>
                              </m:e>
                            </m:bar>
                          </m:e>
                        </m:bar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 xml:space="preserve">  </m:t>
                        </m:r>
                      </m:oMath>
                    </w:p>
                    <w:permEnd w:id="2138709316"/>
                  </w:txbxContent>
                </v:textbox>
              </v:shape>
            </w:pict>
          </mc:Fallback>
        </mc:AlternateContent>
      </w:r>
      <w:r w:rsidR="00AE511C">
        <w:rPr>
          <w:noProof/>
          <w:lang w:val="en-US" w:eastAsia="en-US"/>
        </w:rPr>
        <w:drawing>
          <wp:anchor distT="0" distB="0" distL="114300" distR="114300" simplePos="0" relativeHeight="251895808" behindDoc="0" locked="0" layoutInCell="1" allowOverlap="1" wp14:anchorId="14DC252E" wp14:editId="5C8B0AAF">
            <wp:simplePos x="0" y="0"/>
            <wp:positionH relativeFrom="column">
              <wp:posOffset>350520</wp:posOffset>
            </wp:positionH>
            <wp:positionV relativeFrom="paragraph">
              <wp:posOffset>47555</wp:posOffset>
            </wp:positionV>
            <wp:extent cx="546735" cy="429895"/>
            <wp:effectExtent l="0" t="0" r="5715" b="8255"/>
            <wp:wrapNone/>
            <wp:docPr id="1264" name="Grafik 1264" descr="http://dir.coolclips.com/clipart/150/vgjm/tf05310/CoolClips_vc063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ir.coolclips.com/clipart/150/vgjm/tf05310/CoolClips_vc0635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10" r="4445" b="7247"/>
                    <a:stretch/>
                  </pic:blipFill>
                  <pic:spPr bwMode="auto">
                    <a:xfrm>
                      <a:off x="0" y="0"/>
                      <a:ext cx="546735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1574" w:rsidRPr="00221574" w:rsidRDefault="00992287" w:rsidP="00221574">
      <w:pPr>
        <w:rPr>
          <w:lang w:val="de-CH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5253962</wp:posOffset>
                </wp:positionH>
                <wp:positionV relativeFrom="paragraph">
                  <wp:posOffset>16431</wp:posOffset>
                </wp:positionV>
                <wp:extent cx="0" cy="222829"/>
                <wp:effectExtent l="0" t="0" r="19050" b="25400"/>
                <wp:wrapNone/>
                <wp:docPr id="10" name="Gerade Verbindu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282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4EED9" id="Gerade Verbindung 10" o:spid="_x0000_s1026" style="position:absolute;flip:y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7pt,1.3pt" to="413.7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" strokecolor="black [3213]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3856223</wp:posOffset>
                </wp:positionH>
                <wp:positionV relativeFrom="paragraph">
                  <wp:posOffset>16431</wp:posOffset>
                </wp:positionV>
                <wp:extent cx="1399228" cy="0"/>
                <wp:effectExtent l="0" t="0" r="10795" b="19050"/>
                <wp:wrapNone/>
                <wp:docPr id="14" name="Gerade Verbindu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922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45AA5" id="Gerade Verbindung 14" o:spid="_x0000_s1026" style="position:absolute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65pt,1.3pt" to="413.8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" strokecolor="black [3213]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3848668</wp:posOffset>
                </wp:positionH>
                <wp:positionV relativeFrom="paragraph">
                  <wp:posOffset>65540</wp:posOffset>
                </wp:positionV>
                <wp:extent cx="0" cy="1005663"/>
                <wp:effectExtent l="38100" t="0" r="57150" b="61595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6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3749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0" o:spid="_x0000_s1026" type="#_x0000_t32" style="position:absolute;margin-left:303.05pt;margin-top:5.15pt;width:0;height:79.2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" strokecolor="black [3213]">
                <v:stroke endarrow="block" endarrowwidth="narrow"/>
              </v:shape>
            </w:pict>
          </mc:Fallback>
        </mc:AlternateContent>
      </w:r>
    </w:p>
    <w:p w:rsidR="00402084" w:rsidRDefault="00992287" w:rsidP="00402084">
      <w:pPr>
        <w:pStyle w:val="Listenabsatz"/>
        <w:spacing w:before="240" w:after="240"/>
        <w:ind w:left="5524" w:firstLine="140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5201075</wp:posOffset>
                </wp:positionH>
                <wp:positionV relativeFrom="paragraph">
                  <wp:posOffset>93257</wp:posOffset>
                </wp:positionV>
                <wp:extent cx="109354" cy="306181"/>
                <wp:effectExtent l="0" t="0" r="24130" b="1778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54" cy="3061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80C9B0" id="Rechteck 2" o:spid="_x0000_s1026" style="position:absolute;margin-left:409.55pt;margin-top:7.35pt;width:8.6pt;height:24.1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" fillcolor="white [3212]" strokecolor="black [3213]" strokeweight="1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5253962</wp:posOffset>
                </wp:positionH>
                <wp:positionV relativeFrom="paragraph">
                  <wp:posOffset>399239</wp:posOffset>
                </wp:positionV>
                <wp:extent cx="0" cy="223263"/>
                <wp:effectExtent l="0" t="0" r="19050" b="24765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326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1E016" id="Gerade Verbindung 6" o:spid="_x0000_s1026" style="position:absolute;flip:y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7pt,31.45pt" to="413.7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" strokecolor="black [3213]" strokeweight="1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3897778</wp:posOffset>
                </wp:positionH>
                <wp:positionV relativeFrom="paragraph">
                  <wp:posOffset>274580</wp:posOffset>
                </wp:positionV>
                <wp:extent cx="596303" cy="184858"/>
                <wp:effectExtent l="0" t="0" r="0" b="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03" cy="18485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11C" w:rsidRPr="00AE511C" w:rsidRDefault="00AE511C" w:rsidP="00AE511C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 = 400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5" o:spid="_x0000_s1030" type="#_x0000_t202" style="position:absolute;left:0;text-align:left;margin-left:306.9pt;margin-top:21.6pt;width:46.95pt;height:14.5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" fillcolor="white [3201]" stroked="f" strokeweight=".5pt">
                <v:fill opacity="0"/>
                <v:textbox inset="0,0,0,0">
                  <w:txbxContent>
                    <w:p w:rsidR="00AE511C" w:rsidRPr="00AE511C" w:rsidRDefault="00AE511C" w:rsidP="00AE511C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</w:rPr>
                        <w:t>U = 400 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5442846</wp:posOffset>
                </wp:positionH>
                <wp:positionV relativeFrom="paragraph">
                  <wp:posOffset>134810</wp:posOffset>
                </wp:positionV>
                <wp:extent cx="721734" cy="184738"/>
                <wp:effectExtent l="0" t="0" r="0" b="0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734" cy="18473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11C" w:rsidRPr="00AE511C" w:rsidRDefault="00AE511C" w:rsidP="00AE511C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</w:t>
                            </w: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bscript"/>
                              </w:rPr>
                              <w:t>Str.</w:t>
                            </w: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= 230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6" o:spid="_x0000_s1031" type="#_x0000_t202" style="position:absolute;left:0;text-align:left;margin-left:428.55pt;margin-top:10.6pt;width:56.85pt;height:14.5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" fillcolor="white [3201]" stroked="f" strokeweight=".5pt">
                <v:fill opacity="0"/>
                <v:textbox inset="0,0,0,0">
                  <w:txbxContent>
                    <w:p w:rsidR="00AE511C" w:rsidRPr="00AE511C" w:rsidRDefault="00AE511C" w:rsidP="00AE511C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</w:rPr>
                        <w:t>U</w:t>
                      </w: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  <w:vertAlign w:val="subscript"/>
                        </w:rPr>
                        <w:t>Str.</w:t>
                      </w: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= 230 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5065078</wp:posOffset>
                </wp:positionH>
                <wp:positionV relativeFrom="paragraph">
                  <wp:posOffset>180140</wp:posOffset>
                </wp:positionV>
                <wp:extent cx="125841" cy="120619"/>
                <wp:effectExtent l="0" t="0" r="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41" cy="12061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11C" w:rsidRPr="00AE511C" w:rsidRDefault="00AE511C" w:rsidP="00AE511C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</w:t>
                            </w: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7" o:spid="_x0000_s1032" type="#_x0000_t202" style="position:absolute;left:0;text-align:left;margin-left:398.85pt;margin-top:14.2pt;width:9.9pt;height:9.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" fillcolor="white [3201]" stroked="f" strokeweight=".5pt">
                <v:fill opacity="0"/>
                <v:textbox inset="0,0,0,0">
                  <w:txbxContent>
                    <w:p w:rsidR="00AE511C" w:rsidRPr="00AE511C" w:rsidRDefault="00AE511C" w:rsidP="00AE511C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</w:rPr>
                        <w:t>R</w:t>
                      </w: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5405068</wp:posOffset>
                </wp:positionH>
                <wp:positionV relativeFrom="paragraph">
                  <wp:posOffset>21484</wp:posOffset>
                </wp:positionV>
                <wp:extent cx="0" cy="477424"/>
                <wp:effectExtent l="38100" t="0" r="57150" b="56515"/>
                <wp:wrapNone/>
                <wp:docPr id="31" name="Gerade Verbindung mit Pfei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74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64B3B" id="Gerade Verbindung mit Pfeil 31" o:spid="_x0000_s1026" type="#_x0000_t32" style="position:absolute;margin-left:425.6pt;margin-top:1.7pt;width:0;height:37.6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" strokecolor="black [3213]">
                <v:stroke endarrow="block" endarrowwidth="narrow"/>
              </v:shape>
            </w:pict>
          </mc:Fallback>
        </mc:AlternateContent>
      </w:r>
    </w:p>
    <w:p w:rsidR="00402084" w:rsidRDefault="00992287" w:rsidP="00402084">
      <w:pPr>
        <w:pStyle w:val="Listenabsatz"/>
        <w:spacing w:before="240" w:after="240"/>
        <w:ind w:left="1276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5514622</wp:posOffset>
                </wp:positionH>
                <wp:positionV relativeFrom="paragraph">
                  <wp:posOffset>174208</wp:posOffset>
                </wp:positionV>
                <wp:extent cx="109350" cy="306191"/>
                <wp:effectExtent l="15875" t="98425" r="1905" b="9715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53521">
                          <a:off x="0" y="0"/>
                          <a:ext cx="109350" cy="3061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6AA67" id="Rechteck 3" o:spid="_x0000_s1026" style="position:absolute;margin-left:434.2pt;margin-top:13.7pt;width:8.6pt;height:24.1pt;rotation:7922779fd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" fillcolor="white [3212]" strokecolor="black [3213]" strokeweight="1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4879974</wp:posOffset>
                </wp:positionH>
                <wp:positionV relativeFrom="paragraph">
                  <wp:posOffset>177986</wp:posOffset>
                </wp:positionV>
                <wp:extent cx="109192" cy="306002"/>
                <wp:effectExtent l="34925" t="79375" r="21590" b="9779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91823">
                          <a:off x="0" y="0"/>
                          <a:ext cx="109192" cy="3060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1F322" id="Rechteck 4" o:spid="_x0000_s1026" style="position:absolute;margin-left:384.25pt;margin-top:14pt;width:8.6pt;height:24.1pt;rotation:-7873251fd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" fillcolor="white [3212]" strokecolor="black [3213]" strokeweight="1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5072633</wp:posOffset>
                </wp:positionH>
                <wp:positionV relativeFrom="paragraph">
                  <wp:posOffset>147770</wp:posOffset>
                </wp:positionV>
                <wp:extent cx="183714" cy="100602"/>
                <wp:effectExtent l="0" t="0" r="26035" b="33020"/>
                <wp:wrapNone/>
                <wp:docPr id="7" name="Gerade Verbindu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714" cy="10060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A63B4" id="Gerade Verbindung 7" o:spid="_x0000_s1026" style="position:absolute;flip: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4pt,11.65pt" to="413.8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" strokecolor="black [3213]" strokeweight="1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5253962</wp:posOffset>
                </wp:positionH>
                <wp:positionV relativeFrom="paragraph">
                  <wp:posOffset>147770</wp:posOffset>
                </wp:positionV>
                <wp:extent cx="183474" cy="100603"/>
                <wp:effectExtent l="0" t="0" r="26670" b="33020"/>
                <wp:wrapNone/>
                <wp:docPr id="8" name="Gerade Verbindu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474" cy="10060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FC9CA" id="Gerade Verbindung 8" o:spid="_x0000_s1026" style="position:absolute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7pt,11.65pt" to="428.1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" strokecolor="black [3213]" strokeweight="1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5235073</wp:posOffset>
                </wp:positionH>
                <wp:positionV relativeFrom="paragraph">
                  <wp:posOffset>128882</wp:posOffset>
                </wp:positionV>
                <wp:extent cx="45075" cy="45074"/>
                <wp:effectExtent l="0" t="0" r="12700" b="1270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5" cy="4507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1D641A" id="Ellipse 9" o:spid="_x0000_s1026" style="position:absolute;margin-left:412.2pt;margin-top:10.15pt;width:3.55pt;height:3.5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" fillcolor="black [3213]" strokecolor="black [3213]" strokeweight="2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5575063</wp:posOffset>
                </wp:positionH>
                <wp:positionV relativeFrom="paragraph">
                  <wp:posOffset>140214</wp:posOffset>
                </wp:positionV>
                <wp:extent cx="125702" cy="120619"/>
                <wp:effectExtent l="0" t="0" r="0" b="0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02" cy="12061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11C" w:rsidRPr="00AE511C" w:rsidRDefault="00AE511C" w:rsidP="00AE511C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</w:t>
                            </w: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8" o:spid="_x0000_s1033" type="#_x0000_t202" style="position:absolute;left:0;text-align:left;margin-left:439pt;margin-top:11.05pt;width:9.9pt;height:9.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" fillcolor="white [3201]" stroked="f" strokeweight=".5pt">
                <v:fill opacity="0"/>
                <v:textbox inset="0,0,0,0">
                  <w:txbxContent>
                    <w:p w:rsidR="00AE511C" w:rsidRPr="00AE511C" w:rsidRDefault="00AE511C" w:rsidP="00AE511C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</w:rPr>
                        <w:t>R</w:t>
                      </w: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4793085</wp:posOffset>
                </wp:positionH>
                <wp:positionV relativeFrom="paragraph">
                  <wp:posOffset>147770</wp:posOffset>
                </wp:positionV>
                <wp:extent cx="125702" cy="120619"/>
                <wp:effectExtent l="0" t="0" r="0" b="0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02" cy="12061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11C" w:rsidRPr="00AE511C" w:rsidRDefault="00AE511C" w:rsidP="00AE511C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</w:t>
                            </w: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9" o:spid="_x0000_s1034" type="#_x0000_t202" style="position:absolute;left:0;text-align:left;margin-left:377.4pt;margin-top:11.65pt;width:9.9pt;height:9.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" fillcolor="white [3201]" stroked="f" strokeweight=".5pt">
                <v:fill opacity="0"/>
                <v:textbox inset="0,0,0,0">
                  <w:txbxContent>
                    <w:p w:rsidR="00AE511C" w:rsidRPr="00AE511C" w:rsidRDefault="00AE511C" w:rsidP="00AE511C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</w:rPr>
                        <w:t>R</w:t>
                      </w: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02084" w:rsidRDefault="00992287" w:rsidP="00402084">
      <w:pPr>
        <w:pStyle w:val="Listenabsatz"/>
        <w:spacing w:before="240" w:after="240"/>
        <w:ind w:left="5175" w:firstLine="489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4615535</wp:posOffset>
                </wp:positionH>
                <wp:positionV relativeFrom="paragraph">
                  <wp:posOffset>89619</wp:posOffset>
                </wp:positionV>
                <wp:extent cx="183474" cy="100305"/>
                <wp:effectExtent l="0" t="0" r="26670" b="33655"/>
                <wp:wrapNone/>
                <wp:docPr id="11" name="Gerade Verbindu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474" cy="1003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64078" id="Gerade Verbindung 11" o:spid="_x0000_s1026" style="position:absolute;flip:y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45pt,7.05pt" to="377.9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" strokecolor="black [3213]" strokeweight="1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5703505</wp:posOffset>
                </wp:positionH>
                <wp:positionV relativeFrom="paragraph">
                  <wp:posOffset>82063</wp:posOffset>
                </wp:positionV>
                <wp:extent cx="183474" cy="104678"/>
                <wp:effectExtent l="0" t="0" r="26670" b="29210"/>
                <wp:wrapNone/>
                <wp:docPr id="12" name="Gerade Verbindu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474" cy="10467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842F7" id="Gerade Verbindung 12" o:spid="_x0000_s1026" style="position:absolute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1pt,6.45pt" to="463.5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" strokecolor="black [3213]" strokeweight="1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3856223</wp:posOffset>
                </wp:positionH>
                <wp:positionV relativeFrom="paragraph">
                  <wp:posOffset>187835</wp:posOffset>
                </wp:positionV>
                <wp:extent cx="760561" cy="0"/>
                <wp:effectExtent l="0" t="0" r="20955" b="19050"/>
                <wp:wrapNone/>
                <wp:docPr id="15" name="Gerade Verbindu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56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CA35C" id="Gerade Verbindung 15" o:spid="_x0000_s1026" style="position:absolute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65pt,14.8pt" to="363.5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" strokecolor="black [3213]" strokeweight="1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5888610</wp:posOffset>
                </wp:positionH>
                <wp:positionV relativeFrom="paragraph">
                  <wp:posOffset>184058</wp:posOffset>
                </wp:positionV>
                <wp:extent cx="0" cy="222829"/>
                <wp:effectExtent l="0" t="0" r="19050" b="25400"/>
                <wp:wrapNone/>
                <wp:docPr id="18" name="Gerade Verbindu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282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A9F14" id="Gerade Verbindung 18" o:spid="_x0000_s1026" style="position:absolute;flip:y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65pt,14.5pt" to="463.6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" strokecolor="black [3213]" strokeweight="1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3822225</wp:posOffset>
                </wp:positionH>
                <wp:positionV relativeFrom="paragraph">
                  <wp:posOffset>168947</wp:posOffset>
                </wp:positionV>
                <wp:extent cx="45075" cy="45074"/>
                <wp:effectExtent l="0" t="0" r="12700" b="1270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5" cy="4507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E1AD02" id="Ellipse 20" o:spid="_x0000_s1026" style="position:absolute;margin-left:300.95pt;margin-top:13.3pt;width:3.55pt;height:3.5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" fillcolor="white [3212]" strokecolor="black [3213]" strokeweight="1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3618230</wp:posOffset>
                </wp:positionH>
                <wp:positionV relativeFrom="paragraph">
                  <wp:posOffset>108507</wp:posOffset>
                </wp:positionV>
                <wp:extent cx="156175" cy="166328"/>
                <wp:effectExtent l="0" t="0" r="0" b="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175" cy="16632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11C" w:rsidRPr="00AE511C" w:rsidRDefault="00AE511C" w:rsidP="00AE511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E511C">
                              <w:rPr>
                                <w:rFonts w:ascii="Arial" w:hAnsi="Arial" w:cs="Arial"/>
                              </w:rPr>
                              <w:t>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3" o:spid="_x0000_s1035" type="#_x0000_t202" style="position:absolute;left:0;text-align:left;margin-left:284.9pt;margin-top:8.55pt;width:12.3pt;height:13.1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" fillcolor="white [3201]" stroked="f" strokeweight=".5pt">
                <v:fill opacity="0"/>
                <v:textbox inset="0,0,0,0">
                  <w:txbxContent>
                    <w:p w:rsidR="00AE511C" w:rsidRPr="00AE511C" w:rsidRDefault="00AE511C" w:rsidP="00AE511C">
                      <w:pPr>
                        <w:rPr>
                          <w:rFonts w:ascii="Arial" w:hAnsi="Arial" w:cs="Arial"/>
                        </w:rPr>
                      </w:pPr>
                      <w:r w:rsidRPr="00AE511C">
                        <w:rPr>
                          <w:rFonts w:ascii="Arial" w:hAnsi="Arial" w:cs="Arial"/>
                        </w:rPr>
                        <w:t>L3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3618230</wp:posOffset>
                </wp:positionH>
                <wp:positionV relativeFrom="paragraph">
                  <wp:posOffset>316272</wp:posOffset>
                </wp:positionV>
                <wp:extent cx="156175" cy="166328"/>
                <wp:effectExtent l="0" t="0" r="0" b="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175" cy="16632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11C" w:rsidRPr="00AE511C" w:rsidRDefault="00AE511C" w:rsidP="00AE511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E511C">
                              <w:rPr>
                                <w:rFonts w:ascii="Arial" w:hAnsi="Arial" w:cs="Arial"/>
                              </w:rPr>
                              <w:t>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24" o:spid="_x0000_s1036" type="#_x0000_t202" style="position:absolute;left:0;text-align:left;margin-left:284.9pt;margin-top:24.9pt;width:12.3pt;height:13.1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" fillcolor="white [3201]" stroked="f" strokeweight=".5pt">
                <v:fill opacity="0"/>
                <v:textbox inset="0,0,0,0">
                  <w:txbxContent>
                    <w:p w:rsidR="00AE511C" w:rsidRPr="00AE511C" w:rsidRDefault="00AE511C" w:rsidP="00AE511C">
                      <w:pPr>
                        <w:rPr>
                          <w:rFonts w:ascii="Arial" w:hAnsi="Arial" w:cs="Arial"/>
                        </w:rPr>
                      </w:pPr>
                      <w:r w:rsidRPr="00AE511C">
                        <w:rPr>
                          <w:rFonts w:ascii="Arial" w:hAnsi="Arial" w:cs="Arial"/>
                        </w:rPr>
                        <w:t>L2</w:t>
                      </w:r>
                    </w:p>
                  </w:txbxContent>
                </v:textbox>
              </v:shape>
            </w:pict>
          </mc:Fallback>
        </mc:AlternateContent>
      </w:r>
    </w:p>
    <w:p w:rsidR="00402084" w:rsidRDefault="00992287" w:rsidP="00402084">
      <w:pPr>
        <w:pStyle w:val="Listenabsatz"/>
        <w:spacing w:before="240" w:after="240"/>
        <w:ind w:left="2832" w:hanging="1556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3852446</wp:posOffset>
                </wp:positionH>
                <wp:positionV relativeFrom="paragraph">
                  <wp:posOffset>81211</wp:posOffset>
                </wp:positionV>
                <wp:extent cx="2037261" cy="0"/>
                <wp:effectExtent l="0" t="0" r="20320" b="19050"/>
                <wp:wrapNone/>
                <wp:docPr id="17" name="Gerade Verbindu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726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162A2" id="Gerade Verbindung 17" o:spid="_x0000_s1026" style="position:absolute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5pt,6.4pt" to="463.7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" strokecolor="black [3213]" strokeweight="1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3822225</wp:posOffset>
                </wp:positionH>
                <wp:positionV relativeFrom="paragraph">
                  <wp:posOffset>54768</wp:posOffset>
                </wp:positionV>
                <wp:extent cx="45075" cy="45074"/>
                <wp:effectExtent l="0" t="0" r="12700" b="12700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5" cy="4507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2C5B47" id="Ellipse 21" o:spid="_x0000_s1026" style="position:absolute;margin-left:300.95pt;margin-top:4.3pt;width:3.55pt;height:3.5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" fillcolor="white [3212]" strokecolor="black [3213]" strokeweight="1pt"/>
            </w:pict>
          </mc:Fallback>
        </mc:AlternateContent>
      </w:r>
    </w:p>
    <w:p w:rsidR="00402084" w:rsidRPr="00274129" w:rsidRDefault="00402084" w:rsidP="00402084">
      <w:pPr>
        <w:pStyle w:val="Listenabsatz"/>
        <w:spacing w:before="240" w:after="240"/>
        <w:ind w:left="2832" w:hanging="1556"/>
        <w:rPr>
          <w:rFonts w:ascii="Verdana" w:hAnsi="Verdana"/>
          <w:sz w:val="22"/>
          <w:szCs w:val="22"/>
          <w:lang w:val="de-CH"/>
        </w:rPr>
      </w:pPr>
    </w:p>
    <w:p w:rsidR="00402084" w:rsidRDefault="00402084" w:rsidP="00402084">
      <w:pPr>
        <w:pStyle w:val="Listenabsatz"/>
        <w:spacing w:before="240" w:after="240"/>
        <w:ind w:left="2343" w:firstLine="489"/>
        <w:rPr>
          <w:rFonts w:ascii="Verdana" w:hAnsi="Verdana"/>
          <w:sz w:val="22"/>
          <w:szCs w:val="22"/>
          <w:lang w:val="de-CH"/>
        </w:rPr>
      </w:pPr>
    </w:p>
    <w:p w:rsidR="00AE511C" w:rsidRDefault="00AE511C" w:rsidP="00221574">
      <w:pPr>
        <w:ind w:left="708" w:firstLine="708"/>
        <w:rPr>
          <w:rFonts w:ascii="Verdana" w:hAnsi="Verdana"/>
          <w:sz w:val="22"/>
          <w:szCs w:val="22"/>
          <w:lang w:val="de-CH"/>
        </w:rPr>
      </w:pPr>
    </w:p>
    <w:p w:rsidR="00AE511C" w:rsidRDefault="00AE511C" w:rsidP="00221574">
      <w:pPr>
        <w:ind w:left="708" w:firstLine="708"/>
        <w:rPr>
          <w:rFonts w:ascii="Verdana" w:hAnsi="Verdana"/>
          <w:sz w:val="22"/>
          <w:szCs w:val="22"/>
          <w:lang w:val="de-CH"/>
        </w:rPr>
      </w:pPr>
    </w:p>
    <w:p w:rsidR="00221574" w:rsidRPr="00221574" w:rsidRDefault="00221574" w:rsidP="00221574">
      <w:pPr>
        <w:ind w:left="708" w:firstLine="708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t>Dreieck</w:t>
      </w:r>
      <w:r w:rsidRPr="00221574">
        <w:rPr>
          <w:rFonts w:ascii="Verdana" w:hAnsi="Verdana"/>
          <w:sz w:val="22"/>
          <w:szCs w:val="22"/>
          <w:lang w:val="de-CH"/>
        </w:rPr>
        <w:t>schaltung</w:t>
      </w:r>
      <w:r>
        <w:rPr>
          <w:rFonts w:ascii="Verdana" w:hAnsi="Verdana"/>
          <w:sz w:val="22"/>
          <w:szCs w:val="22"/>
          <w:lang w:val="de-CH"/>
        </w:rPr>
        <w:t>:</w:t>
      </w:r>
    </w:p>
    <w:p w:rsidR="00221574" w:rsidRDefault="00992287" w:rsidP="00221574">
      <w:pPr>
        <w:rPr>
          <w:lang w:val="de-CH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5273353</wp:posOffset>
                </wp:positionH>
                <wp:positionV relativeFrom="paragraph">
                  <wp:posOffset>113355</wp:posOffset>
                </wp:positionV>
                <wp:extent cx="114266" cy="188490"/>
                <wp:effectExtent l="0" t="0" r="19685" b="21590"/>
                <wp:wrapNone/>
                <wp:docPr id="1165" name="Gerade Verbindung 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266" cy="1884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62307" id="Gerade Verbindung 1165" o:spid="_x0000_s1026" style="position:absolute;flip:y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2pt,8.95pt" to="424.2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" strokecolor="black [3213]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5390452</wp:posOffset>
                </wp:positionH>
                <wp:positionV relativeFrom="paragraph">
                  <wp:posOffset>113355</wp:posOffset>
                </wp:positionV>
                <wp:extent cx="111028" cy="188477"/>
                <wp:effectExtent l="0" t="0" r="22860" b="21590"/>
                <wp:wrapNone/>
                <wp:docPr id="1166" name="Gerade Verbindung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28" cy="18847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4E1F4" id="Gerade Verbindung 1166" o:spid="_x0000_s1026" style="position:absolute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45pt,8.95pt" to="433.2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" strokecolor="black [3213]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5364010</wp:posOffset>
                </wp:positionH>
                <wp:positionV relativeFrom="paragraph">
                  <wp:posOffset>90698</wp:posOffset>
                </wp:positionV>
                <wp:extent cx="45072" cy="45057"/>
                <wp:effectExtent l="0" t="0" r="12700" b="12700"/>
                <wp:wrapNone/>
                <wp:docPr id="1167" name="Ellipse 1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" cy="4505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F4C22B" id="Ellipse 1167" o:spid="_x0000_s1026" style="position:absolute;margin-left:422.35pt;margin-top:7.15pt;width:3.55pt;height:3.5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" fillcolor="black [3213]" strokecolor="black [3213]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4057031</wp:posOffset>
                </wp:positionH>
                <wp:positionV relativeFrom="paragraph">
                  <wp:posOffset>90698</wp:posOffset>
                </wp:positionV>
                <wp:extent cx="45072" cy="45057"/>
                <wp:effectExtent l="0" t="0" r="12700" b="12700"/>
                <wp:wrapNone/>
                <wp:docPr id="1175" name="Ellipse 1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" cy="4505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34E518" id="Ellipse 1175" o:spid="_x0000_s1026" style="position:absolute;margin-left:319.45pt;margin-top:7.15pt;width:3.55pt;height:3.5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" fillcolor="white [3212]" strokecolor="black [3213]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3841720</wp:posOffset>
                </wp:positionH>
                <wp:positionV relativeFrom="paragraph">
                  <wp:posOffset>26503</wp:posOffset>
                </wp:positionV>
                <wp:extent cx="156164" cy="166266"/>
                <wp:effectExtent l="0" t="0" r="0" b="0"/>
                <wp:wrapNone/>
                <wp:docPr id="1178" name="Textfeld 1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164" cy="16626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11C" w:rsidRPr="00AE511C" w:rsidRDefault="00AE511C" w:rsidP="00AE511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E511C">
                              <w:rPr>
                                <w:rFonts w:ascii="Arial" w:hAnsi="Arial" w:cs="Arial"/>
                              </w:rPr>
                              <w:t>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178" o:spid="_x0000_s1037" type="#_x0000_t202" style="position:absolute;margin-left:302.5pt;margin-top:2.1pt;width:12.3pt;height:13.1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" fillcolor="white [3201]" stroked="f" strokeweight=".5pt">
                <v:fill opacity="0"/>
                <v:textbox inset="0,0,0,0">
                  <w:txbxContent>
                    <w:p w:rsidR="00AE511C" w:rsidRPr="00AE511C" w:rsidRDefault="00AE511C" w:rsidP="00AE511C">
                      <w:pPr>
                        <w:rPr>
                          <w:rFonts w:ascii="Arial" w:hAnsi="Arial" w:cs="Arial"/>
                        </w:rPr>
                      </w:pPr>
                      <w:r w:rsidRPr="00AE511C">
                        <w:rPr>
                          <w:rFonts w:ascii="Arial" w:hAnsi="Arial" w:cs="Arial"/>
                        </w:rPr>
                        <w:t>L1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4091028</wp:posOffset>
                </wp:positionH>
                <wp:positionV relativeFrom="paragraph">
                  <wp:posOffset>113355</wp:posOffset>
                </wp:positionV>
                <wp:extent cx="1296922" cy="0"/>
                <wp:effectExtent l="0" t="0" r="17780" b="19050"/>
                <wp:wrapNone/>
                <wp:docPr id="927" name="Gerade Verbindung 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92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64CFF" id="Gerade Verbindung 927" o:spid="_x0000_s1026" style="position:absolute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15pt,8.95pt" to="424.2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" strokecolor="black [3213]" strokeweight="1pt"/>
            </w:pict>
          </mc:Fallback>
        </mc:AlternateContent>
      </w:r>
      <w:r w:rsidR="00AA472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1975DD4" wp14:editId="06F76FCD">
                <wp:simplePos x="0" y="0"/>
                <wp:positionH relativeFrom="column">
                  <wp:posOffset>906780</wp:posOffset>
                </wp:positionH>
                <wp:positionV relativeFrom="paragraph">
                  <wp:posOffset>54610</wp:posOffset>
                </wp:positionV>
                <wp:extent cx="2690495" cy="2458720"/>
                <wp:effectExtent l="0" t="0" r="14605" b="17780"/>
                <wp:wrapNone/>
                <wp:docPr id="1255" name="Textfeld 1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245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solidFill>
                            <a:prstClr val="black"/>
                          </a:solidFill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11C" w:rsidRPr="00AE511C" w:rsidRDefault="00AE511C" w:rsidP="00AE511C">
                            <w:pPr>
                              <w:spacing w:before="40" w:after="40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</w:pP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>Es gilt: R</w:t>
                            </w: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vertAlign w:val="subscript"/>
                                <w:lang w:val="de-CH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vertAlign w:val="subscript"/>
                                <w:lang w:val="de-CH"/>
                              </w:rPr>
                              <w:t xml:space="preserve"> </w:t>
                            </w: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 xml:space="preserve"> </w:t>
                            </w: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>R</w:t>
                            </w: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vertAlign w:val="subscript"/>
                                <w:lang w:val="de-CH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vertAlign w:val="subscript"/>
                                <w:lang w:val="de-CH"/>
                              </w:rPr>
                              <w:t xml:space="preserve"> </w:t>
                            </w: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 xml:space="preserve"> </w:t>
                            </w: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>R</w:t>
                            </w: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vertAlign w:val="subscript"/>
                                <w:lang w:val="de-CH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vertAlign w:val="subscript"/>
                                <w:lang w:val="de-CH"/>
                              </w:rPr>
                              <w:t xml:space="preserve"> </w:t>
                            </w: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 xml:space="preserve"> </w:t>
                            </w: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>40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 xml:space="preserve"> </w:t>
                            </w:r>
                            <w:r w:rsidRPr="00AE511C">
                              <w:rPr>
                                <w:rFonts w:ascii="Symbol" w:hAnsi="Symbo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></w:t>
                            </w:r>
                          </w:p>
                          <w:p w:rsidR="00AE511C" w:rsidRPr="00F46C33" w:rsidRDefault="00F46C33" w:rsidP="00AE511C">
                            <w:pPr>
                              <w:spacing w:before="40" w:after="40"/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w:pPr>
                            <w:permStart w:id="124273364" w:edGrp="everyone"/>
                            <w:r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Δ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3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∙</m:t>
                              </m:r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U</m:t>
                              </m:r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 xml:space="preserve">∙I= 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3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∙U∙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  <m:t>str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  <m:t>str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∙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3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 xml:space="preserve"> </m:t>
                              </m:r>
                            </m:oMath>
                          </w:p>
                          <w:p w:rsidR="00AF063B" w:rsidRDefault="00F46C33" w:rsidP="00AE511C">
                            <w:pPr>
                              <w:spacing w:before="40" w:after="40"/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Δ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3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∙400V∙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400V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40Ω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∙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3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=12kVA</m:t>
                              </m:r>
                            </m:oMath>
                            <w:r w:rsidR="00FF0A23"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w:t xml:space="preserve"> </w:t>
                            </w:r>
                          </w:p>
                          <w:p w:rsidR="00FF0A23" w:rsidRDefault="00FF0A23" w:rsidP="00AE511C">
                            <w:pPr>
                              <w:spacing w:before="40" w:after="40"/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w:pPr>
                          </w:p>
                          <w:p w:rsidR="00AF063B" w:rsidRDefault="00AF063B" w:rsidP="00AE511C">
                            <w:pPr>
                              <w:spacing w:before="40" w:after="40"/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w:t>Fazit:</w:t>
                            </w:r>
                          </w:p>
                          <w:p w:rsidR="00AF063B" w:rsidRPr="00AF063B" w:rsidRDefault="00AF063B" w:rsidP="00AE511C">
                            <w:pPr>
                              <w:spacing w:before="40" w:after="40"/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w:t>Ein Verbraucher nimmt in Dreieckschaltung dreimal mehr Leistung und en dreifachen Polleiterstrom auf wie in Sternschaltung</w:t>
                            </w:r>
                            <w:r w:rsidR="00FF0A23"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w:t xml:space="preserve">. </w:t>
                            </w:r>
                            <w:permEnd w:id="12427336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75DD4" id="Textfeld 1255" o:spid="_x0000_s1038" type="#_x0000_t202" style="position:absolute;margin-left:71.4pt;margin-top:4.3pt;width:211.85pt;height:193.6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" fillcolor="white [3201]" strokeweight=".25pt">
                <v:stroke dashstyle="1 1"/>
                <v:textbox>
                  <w:txbxContent>
                    <w:p w:rsidR="00AE511C" w:rsidRPr="00AE511C" w:rsidRDefault="00AE511C" w:rsidP="00AE511C">
                      <w:pPr>
                        <w:spacing w:before="40" w:after="40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</w:pP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>Es gilt: R</w:t>
                      </w: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vertAlign w:val="subscript"/>
                          <w:lang w:val="de-CH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vertAlign w:val="subscript"/>
                          <w:lang w:val="de-CH"/>
                        </w:rPr>
                        <w:t xml:space="preserve"> </w:t>
                      </w: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 xml:space="preserve"> </w:t>
                      </w: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>R</w:t>
                      </w: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vertAlign w:val="subscript"/>
                          <w:lang w:val="de-CH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vertAlign w:val="subscript"/>
                          <w:lang w:val="de-CH"/>
                        </w:rPr>
                        <w:t xml:space="preserve"> </w:t>
                      </w: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 xml:space="preserve"> </w:t>
                      </w: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>R</w:t>
                      </w: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vertAlign w:val="subscript"/>
                          <w:lang w:val="de-CH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vertAlign w:val="subscript"/>
                          <w:lang w:val="de-CH"/>
                        </w:rPr>
                        <w:t xml:space="preserve"> </w:t>
                      </w: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 xml:space="preserve"> </w:t>
                      </w: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>40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 xml:space="preserve"> </w:t>
                      </w:r>
                      <w:r w:rsidRPr="00AE511C">
                        <w:rPr>
                          <w:rFonts w:ascii="Symbol" w:hAnsi="Symbo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></w:t>
                      </w:r>
                    </w:p>
                    <w:p w:rsidR="00AE511C" w:rsidRPr="00F46C33" w:rsidRDefault="00F46C33" w:rsidP="00AE511C">
                      <w:pPr>
                        <w:spacing w:before="40" w:after="40"/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</w:pPr>
                      <w:permStart w:id="124273364" w:edGrp="everyone"/>
                      <w:r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Δ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>∙</m:t>
                        </m:r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>U</m:t>
                        </m:r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 xml:space="preserve">∙I=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>∙U∙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str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str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>∙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 xml:space="preserve"> </m:t>
                        </m:r>
                      </m:oMath>
                    </w:p>
                    <w:p w:rsidR="00AF063B" w:rsidRDefault="00F46C33" w:rsidP="00AE511C">
                      <w:pPr>
                        <w:spacing w:before="40" w:after="40"/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Δ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>∙400V∙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400V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40Ω</m:t>
                            </m:r>
                          </m:den>
                        </m:f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>∙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3</m:t>
                            </m:r>
                          </m:e>
                        </m:rad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>=12kVA</m:t>
                        </m:r>
                      </m:oMath>
                      <w:r w:rsidR="00FF0A23"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  <w:t xml:space="preserve"> </w:t>
                      </w:r>
                    </w:p>
                    <w:p w:rsidR="00FF0A23" w:rsidRDefault="00FF0A23" w:rsidP="00AE511C">
                      <w:pPr>
                        <w:spacing w:before="40" w:after="40"/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</w:pPr>
                    </w:p>
                    <w:p w:rsidR="00AF063B" w:rsidRDefault="00AF063B" w:rsidP="00AE511C">
                      <w:pPr>
                        <w:spacing w:before="40" w:after="40"/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  <w:t>Fazit:</w:t>
                      </w:r>
                    </w:p>
                    <w:p w:rsidR="00AF063B" w:rsidRPr="00AF063B" w:rsidRDefault="00AF063B" w:rsidP="00AE511C">
                      <w:pPr>
                        <w:spacing w:before="40" w:after="40"/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  <w:t>Ein Verbraucher nimmt in Dreieckschaltung dreimal mehr Leistung und en dreifachen Polleiterstrom auf wie in Sternschaltung</w:t>
                      </w:r>
                      <w:r w:rsidR="00FF0A23"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  <w:t xml:space="preserve">. </w:t>
                      </w:r>
                      <w:permEnd w:id="124273364"/>
                    </w:p>
                  </w:txbxContent>
                </v:textbox>
              </v:shape>
            </w:pict>
          </mc:Fallback>
        </mc:AlternateContent>
      </w:r>
      <w:r w:rsidR="00AE511C">
        <w:rPr>
          <w:noProof/>
          <w:lang w:val="en-US" w:eastAsia="en-US"/>
        </w:rPr>
        <w:drawing>
          <wp:anchor distT="0" distB="0" distL="114300" distR="114300" simplePos="0" relativeHeight="251908096" behindDoc="0" locked="0" layoutInCell="1" allowOverlap="1" wp14:anchorId="5D88C085" wp14:editId="624E9F3B">
            <wp:simplePos x="0" y="0"/>
            <wp:positionH relativeFrom="column">
              <wp:posOffset>350520</wp:posOffset>
            </wp:positionH>
            <wp:positionV relativeFrom="paragraph">
              <wp:posOffset>55175</wp:posOffset>
            </wp:positionV>
            <wp:extent cx="546735" cy="429895"/>
            <wp:effectExtent l="0" t="0" r="5715" b="8255"/>
            <wp:wrapNone/>
            <wp:docPr id="1159" name="Grafik 1159" descr="http://dir.coolclips.com/clipart/150/vgjm/tf05310/CoolClips_vc063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ir.coolclips.com/clipart/150/vgjm/tf05310/CoolClips_vc0635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10" r="4445" b="7247"/>
                    <a:stretch/>
                  </pic:blipFill>
                  <pic:spPr bwMode="auto">
                    <a:xfrm>
                      <a:off x="0" y="0"/>
                      <a:ext cx="546735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1574" w:rsidRPr="00221574" w:rsidRDefault="00992287" w:rsidP="00221574">
      <w:pPr>
        <w:rPr>
          <w:lang w:val="de-CH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5137367</wp:posOffset>
                </wp:positionH>
                <wp:positionV relativeFrom="paragraph">
                  <wp:posOffset>137231</wp:posOffset>
                </wp:positionV>
                <wp:extent cx="109188" cy="305878"/>
                <wp:effectExtent l="95250" t="19050" r="43815" b="18415"/>
                <wp:wrapNone/>
                <wp:docPr id="1163" name="Rechteck 1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47229">
                          <a:off x="0" y="0"/>
                          <a:ext cx="109188" cy="3058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77273" id="Rechteck 1163" o:spid="_x0000_s1026" style="position:absolute;margin-left:404.5pt;margin-top:10.8pt;width:8.6pt;height:24.1pt;rotation:-9778813fd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" fillcolor="white [3212]" strokecolor="black [3213]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5522661</wp:posOffset>
                </wp:positionH>
                <wp:positionV relativeFrom="paragraph">
                  <wp:posOffset>141007</wp:posOffset>
                </wp:positionV>
                <wp:extent cx="109188" cy="305878"/>
                <wp:effectExtent l="95250" t="19050" r="81915" b="18415"/>
                <wp:wrapNone/>
                <wp:docPr id="1164" name="Rechteck 1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29749">
                          <a:off x="0" y="0"/>
                          <a:ext cx="109188" cy="3058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53DCCC" id="Rechteck 1164" o:spid="_x0000_s1026" style="position:absolute;margin-left:434.85pt;margin-top:11.1pt;width:8.6pt;height:24.1pt;rotation:9862894fd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" fillcolor="white [3212]" strokecolor="black [3213]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4083473</wp:posOffset>
                </wp:positionH>
                <wp:positionV relativeFrom="paragraph">
                  <wp:posOffset>16394</wp:posOffset>
                </wp:positionV>
                <wp:extent cx="0" cy="542059"/>
                <wp:effectExtent l="38100" t="0" r="57150" b="48895"/>
                <wp:wrapNone/>
                <wp:docPr id="1181" name="Gerade Verbindung mit Pfeil 1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0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87931" id="Gerade Verbindung mit Pfeil 1181" o:spid="_x0000_s1026" type="#_x0000_t32" style="position:absolute;margin-left:321.55pt;margin-top:1.3pt;width:0;height:42.7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" strokecolor="black [3213]">
                <v:stroke endarrow="block" endarrowwidth="narrow"/>
              </v:shape>
            </w:pict>
          </mc:Fallback>
        </mc:AlternateContent>
      </w:r>
    </w:p>
    <w:p w:rsidR="00221574" w:rsidRDefault="00992287" w:rsidP="00221574">
      <w:pPr>
        <w:pStyle w:val="Listenabsatz"/>
        <w:spacing w:before="240" w:after="240"/>
        <w:ind w:left="5524" w:firstLine="140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5335698</wp:posOffset>
                </wp:positionH>
                <wp:positionV relativeFrom="paragraph">
                  <wp:posOffset>313990</wp:posOffset>
                </wp:positionV>
                <wp:extent cx="109152" cy="305980"/>
                <wp:effectExtent l="0" t="3175" r="21590" b="21590"/>
                <wp:wrapNone/>
                <wp:docPr id="1162" name="Rechteck 1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152" cy="305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ACE13" id="Rechteck 1162" o:spid="_x0000_s1026" style="position:absolute;margin-left:420.15pt;margin-top:24.7pt;width:8.6pt;height:24.1pt;rotation:-90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" fillcolor="white [3212]" strokecolor="black [3213]" strokeweight="1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5658647</wp:posOffset>
                </wp:positionH>
                <wp:positionV relativeFrom="paragraph">
                  <wp:posOffset>278168</wp:posOffset>
                </wp:positionV>
                <wp:extent cx="110457" cy="188477"/>
                <wp:effectExtent l="0" t="0" r="23495" b="21590"/>
                <wp:wrapNone/>
                <wp:docPr id="1168" name="Gerade Verbindung 1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57" cy="18847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8FADB" id="Gerade Verbindung 1168" o:spid="_x0000_s1026" style="position:absolute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55pt,21.9pt" to="454.2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" strokecolor="black [3213]" strokeweight="1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5001380</wp:posOffset>
                </wp:positionH>
                <wp:positionV relativeFrom="paragraph">
                  <wp:posOffset>281944</wp:posOffset>
                </wp:positionV>
                <wp:extent cx="114266" cy="188477"/>
                <wp:effectExtent l="0" t="0" r="19685" b="21590"/>
                <wp:wrapNone/>
                <wp:docPr id="1169" name="Gerade Verbindung 1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266" cy="18847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205C7" id="Gerade Verbindung 1169" o:spid="_x0000_s1026" style="position:absolute;flip:y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8pt,22.2pt" to="402.8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" strokecolor="black [3213]" strokeweight="1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5741750</wp:posOffset>
                </wp:positionH>
                <wp:positionV relativeFrom="paragraph">
                  <wp:posOffset>440542</wp:posOffset>
                </wp:positionV>
                <wp:extent cx="45072" cy="45057"/>
                <wp:effectExtent l="0" t="0" r="12700" b="12700"/>
                <wp:wrapNone/>
                <wp:docPr id="1170" name="Ellipse 1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" cy="4505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01FB5F" id="Ellipse 1170" o:spid="_x0000_s1026" style="position:absolute;margin-left:452.1pt;margin-top:34.7pt;width:3.55pt;height:3.5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" fillcolor="black [3213]" strokecolor="black [3213]" strokeweight="2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4091028</wp:posOffset>
                </wp:positionH>
                <wp:positionV relativeFrom="paragraph">
                  <wp:posOffset>470751</wp:posOffset>
                </wp:positionV>
                <wp:extent cx="1142662" cy="0"/>
                <wp:effectExtent l="0" t="0" r="19685" b="19050"/>
                <wp:wrapNone/>
                <wp:docPr id="1171" name="Gerade Verbindung 1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26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8948CD" id="Gerade Verbindung 1171" o:spid="_x0000_s1026" style="position:absolute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15pt,37.05pt" to="412.1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" strokecolor="black [3213]" strokeweight="1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5545325</wp:posOffset>
                </wp:positionH>
                <wp:positionV relativeFrom="paragraph">
                  <wp:posOffset>470751</wp:posOffset>
                </wp:positionV>
                <wp:extent cx="224724" cy="0"/>
                <wp:effectExtent l="0" t="0" r="23495" b="19050"/>
                <wp:wrapNone/>
                <wp:docPr id="1173" name="Gerade Verbindung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2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1D92B" id="Gerade Verbindung 1173" o:spid="_x0000_s1026" style="position:absolute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65pt,37.05pt" to="454.3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" strokecolor="black [3213]" strokeweight="1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5768192</wp:posOffset>
                </wp:positionH>
                <wp:positionV relativeFrom="paragraph">
                  <wp:posOffset>470751</wp:posOffset>
                </wp:positionV>
                <wp:extent cx="0" cy="184669"/>
                <wp:effectExtent l="0" t="0" r="19050" b="25400"/>
                <wp:wrapNone/>
                <wp:docPr id="1174" name="Gerade Verbindung 1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466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9808C" id="Gerade Verbindung 1174" o:spid="_x0000_s1026" style="position:absolute;flip:x y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2pt,37.05pt" to="454.2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" strokecolor="black [3213]" strokeweight="1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4060809</wp:posOffset>
                </wp:positionH>
                <wp:positionV relativeFrom="paragraph">
                  <wp:posOffset>444318</wp:posOffset>
                </wp:positionV>
                <wp:extent cx="45072" cy="45057"/>
                <wp:effectExtent l="0" t="0" r="12700" b="12700"/>
                <wp:wrapNone/>
                <wp:docPr id="1176" name="Ellipse 1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" cy="4505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CF32EA" id="Ellipse 1176" o:spid="_x0000_s1026" style="position:absolute;margin-left:319.75pt;margin-top:35pt;width:3.55pt;height:3.5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" fillcolor="white [3212]" strokecolor="black [3213]" strokeweight="1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3830387</wp:posOffset>
                </wp:positionH>
                <wp:positionV relativeFrom="paragraph">
                  <wp:posOffset>387676</wp:posOffset>
                </wp:positionV>
                <wp:extent cx="156164" cy="166266"/>
                <wp:effectExtent l="0" t="0" r="0" b="0"/>
                <wp:wrapNone/>
                <wp:docPr id="1179" name="Textfeld 1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164" cy="16626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11C" w:rsidRPr="00AE511C" w:rsidRDefault="00AE511C" w:rsidP="00AE511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E511C">
                              <w:rPr>
                                <w:rFonts w:ascii="Arial" w:hAnsi="Arial" w:cs="Arial"/>
                              </w:rPr>
                              <w:t>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179" o:spid="_x0000_s1039" type="#_x0000_t202" style="position:absolute;left:0;text-align:left;margin-left:301.6pt;margin-top:30.55pt;width:12.3pt;height:13.1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" fillcolor="white [3201]" stroked="f" strokeweight=".5pt">
                <v:fill opacity="0"/>
                <v:textbox inset="0,0,0,0">
                  <w:txbxContent>
                    <w:p w:rsidR="00AE511C" w:rsidRPr="00AE511C" w:rsidRDefault="00AE511C" w:rsidP="00AE511C">
                      <w:pPr>
                        <w:rPr>
                          <w:rFonts w:ascii="Arial" w:hAnsi="Arial" w:cs="Arial"/>
                        </w:rPr>
                      </w:pPr>
                      <w:r w:rsidRPr="00AE511C">
                        <w:rPr>
                          <w:rFonts w:ascii="Arial" w:hAnsi="Arial" w:cs="Arial"/>
                        </w:rPr>
                        <w:t>L3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5186472</wp:posOffset>
                </wp:positionH>
                <wp:positionV relativeFrom="paragraph">
                  <wp:posOffset>44047</wp:posOffset>
                </wp:positionV>
                <wp:extent cx="187270" cy="316666"/>
                <wp:effectExtent l="38100" t="0" r="22860" b="64770"/>
                <wp:wrapNone/>
                <wp:docPr id="1182" name="Gerade Verbindung mit Pfeil 1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270" cy="3166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CCDC0" id="Gerade Verbindung mit Pfeil 1182" o:spid="_x0000_s1026" type="#_x0000_t32" style="position:absolute;margin-left:408.4pt;margin-top:3.45pt;width:14.75pt;height:24.95pt;flip:x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" strokecolor="black [3213]">
                <v:stroke endarrow="block" endarrowwidth="narrow"/>
              </v:shape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5005158</wp:posOffset>
                </wp:positionH>
                <wp:positionV relativeFrom="paragraph">
                  <wp:posOffset>17613</wp:posOffset>
                </wp:positionV>
                <wp:extent cx="125693" cy="120574"/>
                <wp:effectExtent l="0" t="0" r="0" b="0"/>
                <wp:wrapNone/>
                <wp:docPr id="1183" name="Textfeld 1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93" cy="12057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11C" w:rsidRPr="00AE511C" w:rsidRDefault="00AE511C" w:rsidP="00AE511C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</w:t>
                            </w: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183" o:spid="_x0000_s1040" type="#_x0000_t202" style="position:absolute;left:0;text-align:left;margin-left:394.1pt;margin-top:1.4pt;width:9.9pt;height:9.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" fillcolor="white [3201]" stroked="f" strokeweight=".5pt">
                <v:fill opacity="0"/>
                <v:textbox inset="0,0,0,0">
                  <w:txbxContent>
                    <w:p w:rsidR="00AE511C" w:rsidRPr="00AE511C" w:rsidRDefault="00AE511C" w:rsidP="00AE511C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</w:rPr>
                        <w:t>R</w:t>
                      </w: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4136357</wp:posOffset>
                </wp:positionH>
                <wp:positionV relativeFrom="paragraph">
                  <wp:posOffset>36495</wp:posOffset>
                </wp:positionV>
                <wp:extent cx="596089" cy="184669"/>
                <wp:effectExtent l="0" t="0" r="0" b="0"/>
                <wp:wrapNone/>
                <wp:docPr id="1248" name="Textfeld 1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89" cy="18466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11C" w:rsidRPr="00AE511C" w:rsidRDefault="00AE511C" w:rsidP="00AE511C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 = 400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248" o:spid="_x0000_s1041" type="#_x0000_t202" style="position:absolute;left:0;text-align:left;margin-left:325.7pt;margin-top:2.85pt;width:46.95pt;height:14.5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" fillcolor="white [3201]" stroked="f" strokeweight=".5pt">
                <v:fill opacity="0"/>
                <v:textbox inset="0,0,0,0">
                  <w:txbxContent>
                    <w:p w:rsidR="00AE511C" w:rsidRPr="00AE511C" w:rsidRDefault="00AE511C" w:rsidP="00AE511C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</w:rPr>
                        <w:t>U = 400 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5311127</wp:posOffset>
                </wp:positionH>
                <wp:positionV relativeFrom="paragraph">
                  <wp:posOffset>157331</wp:posOffset>
                </wp:positionV>
                <wp:extent cx="143542" cy="184669"/>
                <wp:effectExtent l="0" t="0" r="0" b="0"/>
                <wp:wrapNone/>
                <wp:docPr id="1250" name="Textfeld 1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42" cy="18466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11C" w:rsidRPr="00AE511C" w:rsidRDefault="00AE511C" w:rsidP="00AE511C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250" o:spid="_x0000_s1042" type="#_x0000_t202" style="position:absolute;left:0;text-align:left;margin-left:418.2pt;margin-top:12.4pt;width:11.3pt;height:14.5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" fillcolor="white [3201]" stroked="f" strokeweight=".5pt">
                <v:fill opacity="0"/>
                <v:textbox inset="0,0,0,0">
                  <w:txbxContent>
                    <w:p w:rsidR="00AE511C" w:rsidRPr="00AE511C" w:rsidRDefault="00AE511C" w:rsidP="00AE511C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5647315</wp:posOffset>
                </wp:positionH>
                <wp:positionV relativeFrom="paragraph">
                  <wp:posOffset>10061</wp:posOffset>
                </wp:positionV>
                <wp:extent cx="125693" cy="120574"/>
                <wp:effectExtent l="0" t="0" r="0" b="0"/>
                <wp:wrapNone/>
                <wp:docPr id="1251" name="Textfeld 1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93" cy="12057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11C" w:rsidRPr="00AE511C" w:rsidRDefault="00AE511C" w:rsidP="00AE511C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</w:t>
                            </w: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251" o:spid="_x0000_s1043" type="#_x0000_t202" style="position:absolute;left:0;text-align:left;margin-left:444.65pt;margin-top:.8pt;width:9.9pt;height:9.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" fillcolor="white [3201]" stroked="f" strokeweight=".5pt">
                <v:fill opacity="0"/>
                <v:textbox inset="0,0,0,0">
                  <w:txbxContent>
                    <w:p w:rsidR="00AE511C" w:rsidRPr="00AE511C" w:rsidRDefault="00AE511C" w:rsidP="00AE511C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</w:rPr>
                        <w:t>R</w:t>
                      </w: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5367788</wp:posOffset>
                </wp:positionH>
                <wp:positionV relativeFrom="paragraph">
                  <wp:posOffset>274391</wp:posOffset>
                </wp:positionV>
                <wp:extent cx="125693" cy="120574"/>
                <wp:effectExtent l="0" t="0" r="0" b="0"/>
                <wp:wrapNone/>
                <wp:docPr id="1254" name="Textfeld 1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93" cy="12057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11C" w:rsidRPr="00AE511C" w:rsidRDefault="00AE511C" w:rsidP="00AE511C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</w:t>
                            </w: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254" o:spid="_x0000_s1044" type="#_x0000_t202" style="position:absolute;left:0;text-align:left;margin-left:422.65pt;margin-top:21.6pt;width:9.9pt;height:9.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" fillcolor="white [3201]" stroked="f" strokeweight=".5pt">
                <v:fill opacity="0"/>
                <v:textbox inset="0,0,0,0">
                  <w:txbxContent>
                    <w:p w:rsidR="00AE511C" w:rsidRPr="00AE511C" w:rsidRDefault="00AE511C" w:rsidP="00AE511C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</w:rPr>
                        <w:t>R</w:t>
                      </w: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4978716</wp:posOffset>
                </wp:positionH>
                <wp:positionV relativeFrom="paragraph">
                  <wp:posOffset>444318</wp:posOffset>
                </wp:positionV>
                <wp:extent cx="45072" cy="45057"/>
                <wp:effectExtent l="0" t="0" r="12700" b="12700"/>
                <wp:wrapNone/>
                <wp:docPr id="925" name="Ellipse 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" cy="4505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A34972" id="Ellipse 925" o:spid="_x0000_s1026" style="position:absolute;margin-left:392pt;margin-top:35pt;width:3.55pt;height:3.5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" fillcolor="black [3213]" strokecolor="black [3213]" strokeweight="2pt"/>
            </w:pict>
          </mc:Fallback>
        </mc:AlternateContent>
      </w:r>
    </w:p>
    <w:p w:rsidR="00221574" w:rsidRDefault="00992287" w:rsidP="00221574">
      <w:pPr>
        <w:pStyle w:val="Listenabsatz"/>
        <w:spacing w:before="240" w:after="240"/>
        <w:ind w:left="1276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4091028</wp:posOffset>
                </wp:positionH>
                <wp:positionV relativeFrom="paragraph">
                  <wp:posOffset>177026</wp:posOffset>
                </wp:positionV>
                <wp:extent cx="1677809" cy="1269"/>
                <wp:effectExtent l="0" t="0" r="17780" b="37465"/>
                <wp:wrapNone/>
                <wp:docPr id="1172" name="Gerade Verbindung 1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7809" cy="126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CC0DB" id="Gerade Verbindung 1172" o:spid="_x0000_s1026" style="position:absolute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15pt,13.95pt" to="454.2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" strokecolor="black [3213]" strokeweight="1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4053254</wp:posOffset>
                </wp:positionH>
                <wp:positionV relativeFrom="paragraph">
                  <wp:posOffset>154369</wp:posOffset>
                </wp:positionV>
                <wp:extent cx="45072" cy="45057"/>
                <wp:effectExtent l="0" t="0" r="12700" b="12700"/>
                <wp:wrapNone/>
                <wp:docPr id="1177" name="Ellipse 1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" cy="4505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85ADB7" id="Ellipse 1177" o:spid="_x0000_s1026" style="position:absolute;margin-left:319.15pt;margin-top:12.15pt;width:3.55pt;height:3.5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" fillcolor="white [3212]" strokecolor="black [3213]" strokeweight="1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3830387</wp:posOffset>
                </wp:positionH>
                <wp:positionV relativeFrom="paragraph">
                  <wp:posOffset>97727</wp:posOffset>
                </wp:positionV>
                <wp:extent cx="156164" cy="166266"/>
                <wp:effectExtent l="0" t="0" r="0" b="0"/>
                <wp:wrapNone/>
                <wp:docPr id="1180" name="Textfeld 1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164" cy="16626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11C" w:rsidRPr="00AE511C" w:rsidRDefault="00AE511C" w:rsidP="00AE511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E511C">
                              <w:rPr>
                                <w:rFonts w:ascii="Arial" w:hAnsi="Arial" w:cs="Arial"/>
                              </w:rPr>
                              <w:t>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180" o:spid="_x0000_s1045" type="#_x0000_t202" style="position:absolute;left:0;text-align:left;margin-left:301.6pt;margin-top:7.7pt;width:12.3pt;height:13.1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" fillcolor="white [3201]" stroked="f" strokeweight=".5pt">
                <v:fill opacity="0"/>
                <v:textbox inset="0,0,0,0">
                  <w:txbxContent>
                    <w:p w:rsidR="00AE511C" w:rsidRPr="00AE511C" w:rsidRDefault="00AE511C" w:rsidP="00AE511C">
                      <w:pPr>
                        <w:rPr>
                          <w:rFonts w:ascii="Arial" w:hAnsi="Arial" w:cs="Arial"/>
                        </w:rPr>
                      </w:pPr>
                      <w:r w:rsidRPr="00AE511C">
                        <w:rPr>
                          <w:rFonts w:ascii="Arial" w:hAnsi="Arial" w:cs="Arial"/>
                        </w:rPr>
                        <w:t>L2</w:t>
                      </w:r>
                    </w:p>
                  </w:txbxContent>
                </v:textbox>
              </v:shape>
            </w:pict>
          </mc:Fallback>
        </mc:AlternateContent>
      </w:r>
    </w:p>
    <w:p w:rsidR="00221574" w:rsidRDefault="00221574" w:rsidP="00221574">
      <w:pPr>
        <w:pStyle w:val="Listenabsatz"/>
        <w:spacing w:before="240" w:after="240"/>
        <w:ind w:left="5175" w:firstLine="489"/>
        <w:rPr>
          <w:rFonts w:ascii="Verdana" w:hAnsi="Verdana"/>
          <w:sz w:val="22"/>
          <w:szCs w:val="22"/>
          <w:lang w:val="de-CH"/>
        </w:rPr>
      </w:pPr>
    </w:p>
    <w:p w:rsidR="00221574" w:rsidRDefault="00221574" w:rsidP="00221574">
      <w:pPr>
        <w:pStyle w:val="Listenabsatz"/>
        <w:spacing w:before="240" w:after="240"/>
        <w:ind w:left="2832" w:hanging="1556"/>
        <w:rPr>
          <w:rFonts w:ascii="Verdana" w:hAnsi="Verdana"/>
          <w:sz w:val="22"/>
          <w:szCs w:val="22"/>
          <w:lang w:val="de-CH"/>
        </w:rPr>
      </w:pPr>
    </w:p>
    <w:p w:rsidR="00402084" w:rsidRDefault="00402084" w:rsidP="00402084">
      <w:pPr>
        <w:pStyle w:val="Listenabsatz"/>
        <w:spacing w:before="240" w:after="240"/>
        <w:ind w:left="927"/>
        <w:rPr>
          <w:rFonts w:ascii="Verdana" w:hAnsi="Verdana"/>
          <w:sz w:val="22"/>
          <w:szCs w:val="22"/>
          <w:lang w:val="de-CH"/>
        </w:rPr>
      </w:pPr>
    </w:p>
    <w:p w:rsidR="00402084" w:rsidRDefault="00402084" w:rsidP="00402084">
      <w:pPr>
        <w:pStyle w:val="Listenabsatz"/>
        <w:spacing w:before="240" w:after="240"/>
        <w:ind w:left="927"/>
        <w:rPr>
          <w:rFonts w:ascii="Verdana" w:hAnsi="Verdana"/>
          <w:sz w:val="22"/>
          <w:szCs w:val="22"/>
          <w:lang w:val="de-CH"/>
        </w:rPr>
      </w:pPr>
    </w:p>
    <w:p w:rsidR="00AE511C" w:rsidRDefault="00AE511C" w:rsidP="00402084">
      <w:pPr>
        <w:pStyle w:val="Listenabsatz"/>
        <w:spacing w:before="240" w:after="240"/>
        <w:ind w:left="927"/>
        <w:rPr>
          <w:rFonts w:ascii="Verdana" w:hAnsi="Verdana"/>
          <w:sz w:val="22"/>
          <w:szCs w:val="22"/>
          <w:lang w:val="de-CH"/>
        </w:rPr>
      </w:pPr>
    </w:p>
    <w:p w:rsidR="00221574" w:rsidRPr="00AE511C" w:rsidRDefault="00221574" w:rsidP="00CD13CA">
      <w:pPr>
        <w:pStyle w:val="berschrift2"/>
        <w:rPr>
          <w:lang w:val="de-CH"/>
        </w:rPr>
      </w:pPr>
      <w:bookmarkStart w:id="5" w:name="_Toc298156069"/>
      <w:r w:rsidRPr="00AE511C">
        <w:rPr>
          <w:lang w:val="de-CH"/>
        </w:rPr>
        <w:t>Leistung bei Unterbruch e</w:t>
      </w:r>
      <w:r w:rsidR="00AA4729">
        <w:rPr>
          <w:lang w:val="de-CH"/>
        </w:rPr>
        <w:t>ines Polleiters (</w:t>
      </w:r>
      <w:r w:rsidR="009C0BD1">
        <w:rPr>
          <w:lang w:val="de-CH"/>
        </w:rPr>
        <w:t>Sternschaltung mit N</w:t>
      </w:r>
      <w:r w:rsidRPr="00AE511C">
        <w:rPr>
          <w:lang w:val="de-CH"/>
        </w:rPr>
        <w:t>)</w:t>
      </w:r>
      <w:bookmarkEnd w:id="5"/>
    </w:p>
    <w:p w:rsidR="00402084" w:rsidRDefault="009C0BD1" w:rsidP="00221574">
      <w:pPr>
        <w:rPr>
          <w:rFonts w:ascii="Verdana" w:hAnsi="Verdana"/>
          <w:sz w:val="22"/>
          <w:szCs w:val="22"/>
          <w:lang w:val="de-CH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901952" behindDoc="0" locked="0" layoutInCell="1" allowOverlap="1" wp14:anchorId="38AAA8CF" wp14:editId="061AF248">
            <wp:simplePos x="0" y="0"/>
            <wp:positionH relativeFrom="column">
              <wp:posOffset>350520</wp:posOffset>
            </wp:positionH>
            <wp:positionV relativeFrom="paragraph">
              <wp:posOffset>30443</wp:posOffset>
            </wp:positionV>
            <wp:extent cx="537845" cy="422910"/>
            <wp:effectExtent l="0" t="0" r="0" b="0"/>
            <wp:wrapNone/>
            <wp:docPr id="1155" name="Grafik 1155" descr="http://dir.coolclips.com/clipart/150/vgjm/tf05310/CoolClips_vc063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ir.coolclips.com/clipart/150/vgjm/tf05310/CoolClips_vc0635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10" r="4445" b="7247"/>
                    <a:stretch/>
                  </pic:blipFill>
                  <pic:spPr bwMode="auto">
                    <a:xfrm>
                      <a:off x="0" y="0"/>
                      <a:ext cx="53784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72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E845D90" wp14:editId="5706235F">
                <wp:simplePos x="0" y="0"/>
                <wp:positionH relativeFrom="column">
                  <wp:posOffset>3879940</wp:posOffset>
                </wp:positionH>
                <wp:positionV relativeFrom="paragraph">
                  <wp:posOffset>154236</wp:posOffset>
                </wp:positionV>
                <wp:extent cx="45075" cy="45074"/>
                <wp:effectExtent l="0" t="0" r="12700" b="12700"/>
                <wp:wrapNone/>
                <wp:docPr id="1277" name="Ellipse 1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5" cy="4507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EAB736" id="Ellipse 1277" o:spid="_x0000_s1026" style="position:absolute;margin-left:305.5pt;margin-top:12.15pt;width:3.55pt;height:3.5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" fillcolor="white [3212]" strokecolor="black [3213]" strokeweight="1pt"/>
            </w:pict>
          </mc:Fallback>
        </mc:AlternateContent>
      </w:r>
      <w:r w:rsidR="00AA472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187C6FC" wp14:editId="70E9725B">
                <wp:simplePos x="0" y="0"/>
                <wp:positionH relativeFrom="column">
                  <wp:posOffset>3679723</wp:posOffset>
                </wp:positionH>
                <wp:positionV relativeFrom="paragraph">
                  <wp:posOffset>93795</wp:posOffset>
                </wp:positionV>
                <wp:extent cx="156484" cy="166774"/>
                <wp:effectExtent l="0" t="0" r="0" b="0"/>
                <wp:wrapNone/>
                <wp:docPr id="1280" name="Textfeld 1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84" cy="16677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729" w:rsidRPr="00AE511C" w:rsidRDefault="00AA4729" w:rsidP="00AA472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E511C">
                              <w:rPr>
                                <w:rFonts w:ascii="Arial" w:hAnsi="Arial" w:cs="Arial"/>
                              </w:rPr>
                              <w:t>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7C6FC" id="Textfeld 1280" o:spid="_x0000_s1046" type="#_x0000_t202" style="position:absolute;margin-left:289.75pt;margin-top:7.4pt;width:12.3pt;height:13.1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" fillcolor="white [3201]" stroked="f" strokeweight=".5pt">
                <v:fill opacity="0"/>
                <v:textbox inset="0,0,0,0">
                  <w:txbxContent>
                    <w:p w:rsidR="00AA4729" w:rsidRPr="00AE511C" w:rsidRDefault="00AA4729" w:rsidP="00AA4729">
                      <w:pPr>
                        <w:rPr>
                          <w:rFonts w:ascii="Arial" w:hAnsi="Arial" w:cs="Arial"/>
                        </w:rPr>
                      </w:pPr>
                      <w:r w:rsidRPr="00AE511C">
                        <w:rPr>
                          <w:rFonts w:ascii="Arial" w:hAnsi="Arial" w:cs="Arial"/>
                        </w:rPr>
                        <w:t>L1</w:t>
                      </w:r>
                    </w:p>
                  </w:txbxContent>
                </v:textbox>
              </v:shape>
            </w:pict>
          </mc:Fallback>
        </mc:AlternateContent>
      </w:r>
      <w:r w:rsidR="00AA472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6D511D5" wp14:editId="7719ED1F">
                <wp:simplePos x="0" y="0"/>
                <wp:positionH relativeFrom="column">
                  <wp:posOffset>904875</wp:posOffset>
                </wp:positionH>
                <wp:positionV relativeFrom="paragraph">
                  <wp:posOffset>17145</wp:posOffset>
                </wp:positionV>
                <wp:extent cx="2690495" cy="2458720"/>
                <wp:effectExtent l="0" t="0" r="14605" b="17780"/>
                <wp:wrapNone/>
                <wp:docPr id="1290" name="Textfeld 1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245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solidFill>
                            <a:prstClr val="black"/>
                          </a:solidFill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729" w:rsidRPr="00AE511C" w:rsidRDefault="00AA4729" w:rsidP="00AA4729">
                            <w:pPr>
                              <w:spacing w:before="40" w:after="40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</w:pP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>Es gilt: R</w:t>
                            </w: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vertAlign w:val="subscript"/>
                                <w:lang w:val="de-CH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vertAlign w:val="subscript"/>
                                <w:lang w:val="de-CH"/>
                              </w:rPr>
                              <w:t xml:space="preserve"> </w:t>
                            </w: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 xml:space="preserve"> </w:t>
                            </w: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>R</w:t>
                            </w: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vertAlign w:val="subscript"/>
                                <w:lang w:val="de-CH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vertAlign w:val="subscript"/>
                                <w:lang w:val="de-CH"/>
                              </w:rPr>
                              <w:t xml:space="preserve"> </w:t>
                            </w: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 xml:space="preserve"> </w:t>
                            </w: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>R</w:t>
                            </w: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vertAlign w:val="subscript"/>
                                <w:lang w:val="de-CH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vertAlign w:val="subscript"/>
                                <w:lang w:val="de-CH"/>
                              </w:rPr>
                              <w:t xml:space="preserve"> </w:t>
                            </w: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 xml:space="preserve"> </w:t>
                            </w: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>40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 xml:space="preserve"> </w:t>
                            </w:r>
                            <w:r w:rsidRPr="00AE511C">
                              <w:rPr>
                                <w:rFonts w:ascii="Symbol" w:hAnsi="Symbo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></w:t>
                            </w:r>
                          </w:p>
                          <w:p w:rsidR="00AA4729" w:rsidRPr="00575889" w:rsidRDefault="00575889" w:rsidP="00AA4729">
                            <w:pPr>
                              <w:spacing w:before="40" w:after="40"/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w:pPr>
                            <w:permStart w:id="963726802" w:edGrp="everyone"/>
                            <w:r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str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str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str</m:t>
                                  </m:r>
                                </m:sub>
                              </m:sSub>
                            </m:oMath>
                          </w:p>
                          <w:p w:rsidR="00575889" w:rsidRPr="00575889" w:rsidRDefault="00575889" w:rsidP="00AA4729">
                            <w:pPr>
                              <w:spacing w:before="40" w:after="40"/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str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str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∙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  <m:t>str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  <m:t>str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:rsidR="00575889" w:rsidRDefault="00575889" w:rsidP="00AA4729">
                            <w:pPr>
                              <w:spacing w:before="40" w:after="40"/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str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=230V∙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230V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40Ω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=</m:t>
                              </m:r>
                              <m:bar>
                                <m:bar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bar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  <m:t>1.32kW</m:t>
                                      </m:r>
                                    </m:e>
                                  </m:bar>
                                </m:e>
                              </m:bar>
                            </m:oMath>
                          </w:p>
                          <w:p w:rsidR="00575889" w:rsidRDefault="00575889" w:rsidP="00AA4729">
                            <w:pPr>
                              <w:spacing w:before="40" w:after="40"/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w:pPr>
                          </w:p>
                          <w:p w:rsidR="00575889" w:rsidRDefault="00575889" w:rsidP="00AA4729">
                            <w:pPr>
                              <w:spacing w:before="40" w:after="40"/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P=2∙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str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=2∙1.32kW=</m:t>
                              </m:r>
                              <m:bar>
                                <m:bar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bar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  <m:t>2.64kW</m:t>
                                      </m:r>
                                    </m:e>
                                  </m:bar>
                                </m:e>
                              </m:bar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 xml:space="preserve"> </m:t>
                              </m:r>
                            </m:oMath>
                          </w:p>
                          <w:p w:rsidR="00575889" w:rsidRDefault="00575889" w:rsidP="00AA4729">
                            <w:pPr>
                              <w:spacing w:before="40" w:after="40"/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w:pPr>
                          </w:p>
                          <w:p w:rsidR="00575889" w:rsidRPr="00575889" w:rsidRDefault="00575889" w:rsidP="00AA4729">
                            <w:pPr>
                              <w:spacing w:before="40" w:after="40"/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w:t>Fazit: Dank dem Neutralleiter bleibt die Sternspannung erhalten.</w:t>
                            </w:r>
                            <w:permEnd w:id="96372680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511D5" id="Textfeld 1290" o:spid="_x0000_s1047" type="#_x0000_t202" style="position:absolute;margin-left:71.25pt;margin-top:1.35pt;width:211.85pt;height:193.6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" fillcolor="white [3201]" strokeweight=".25pt">
                <v:stroke dashstyle="1 1"/>
                <v:textbox>
                  <w:txbxContent>
                    <w:p w:rsidR="00AA4729" w:rsidRPr="00AE511C" w:rsidRDefault="00AA4729" w:rsidP="00AA4729">
                      <w:pPr>
                        <w:spacing w:before="40" w:after="40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</w:pP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>Es gilt: R</w:t>
                      </w: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vertAlign w:val="subscript"/>
                          <w:lang w:val="de-CH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vertAlign w:val="subscript"/>
                          <w:lang w:val="de-CH"/>
                        </w:rPr>
                        <w:t xml:space="preserve"> </w:t>
                      </w: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 xml:space="preserve"> </w:t>
                      </w: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>R</w:t>
                      </w: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vertAlign w:val="subscript"/>
                          <w:lang w:val="de-CH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vertAlign w:val="subscript"/>
                          <w:lang w:val="de-CH"/>
                        </w:rPr>
                        <w:t xml:space="preserve"> </w:t>
                      </w: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 xml:space="preserve"> </w:t>
                      </w: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>R</w:t>
                      </w: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vertAlign w:val="subscript"/>
                          <w:lang w:val="de-CH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vertAlign w:val="subscript"/>
                          <w:lang w:val="de-CH"/>
                        </w:rPr>
                        <w:t xml:space="preserve"> </w:t>
                      </w: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 xml:space="preserve"> </w:t>
                      </w: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>40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 xml:space="preserve"> </w:t>
                      </w:r>
                      <w:r w:rsidRPr="00AE511C">
                        <w:rPr>
                          <w:rFonts w:ascii="Symbol" w:hAnsi="Symbo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></w:t>
                      </w:r>
                    </w:p>
                    <w:p w:rsidR="00AA4729" w:rsidRPr="00575889" w:rsidRDefault="00575889" w:rsidP="00AA4729">
                      <w:pPr>
                        <w:spacing w:before="40" w:after="40"/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</w:pPr>
                      <w:permStart w:id="963726802" w:edGrp="everyone"/>
                      <w:r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str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str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str</m:t>
                            </m:r>
                          </m:sub>
                        </m:sSub>
                      </m:oMath>
                    </w:p>
                    <w:p w:rsidR="00575889" w:rsidRPr="00575889" w:rsidRDefault="00575889" w:rsidP="00AA4729">
                      <w:pPr>
                        <w:spacing w:before="40" w:after="40"/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str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str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str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str</m:t>
                                </m:r>
                              </m:sub>
                            </m:sSub>
                          </m:den>
                        </m:f>
                      </m:oMath>
                    </w:p>
                    <w:p w:rsidR="00575889" w:rsidRDefault="00575889" w:rsidP="00AA4729">
                      <w:pPr>
                        <w:spacing w:before="40" w:after="40"/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str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>=230V∙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230V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40Ω</m:t>
                            </m:r>
                          </m:den>
                        </m:f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>=</m:t>
                        </m:r>
                        <m:bar>
                          <m:barPr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bar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1.32kW</m:t>
                                </m:r>
                              </m:e>
                            </m:bar>
                          </m:e>
                        </m:bar>
                      </m:oMath>
                    </w:p>
                    <w:p w:rsidR="00575889" w:rsidRDefault="00575889" w:rsidP="00AA4729">
                      <w:pPr>
                        <w:spacing w:before="40" w:after="40"/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</w:pPr>
                    </w:p>
                    <w:p w:rsidR="00575889" w:rsidRDefault="00575889" w:rsidP="00AA4729">
                      <w:pPr>
                        <w:spacing w:before="40" w:after="40"/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>P=2∙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str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>=2∙1.32kW=</m:t>
                        </m:r>
                        <m:bar>
                          <m:barPr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bar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2.64kW</m:t>
                                </m:r>
                              </m:e>
                            </m:bar>
                          </m:e>
                        </m:bar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 xml:space="preserve"> </m:t>
                        </m:r>
                      </m:oMath>
                    </w:p>
                    <w:p w:rsidR="00575889" w:rsidRDefault="00575889" w:rsidP="00AA4729">
                      <w:pPr>
                        <w:spacing w:before="40" w:after="40"/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</w:pPr>
                    </w:p>
                    <w:p w:rsidR="00575889" w:rsidRPr="00575889" w:rsidRDefault="00575889" w:rsidP="00AA4729">
                      <w:pPr>
                        <w:spacing w:before="40" w:after="40"/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  <w:t>Fazit: Dank dem Neutralleiter bleibt die Sternspannung erhalten.</w:t>
                      </w:r>
                      <w:permEnd w:id="963726802"/>
                    </w:p>
                  </w:txbxContent>
                </v:textbox>
              </v:shape>
            </w:pict>
          </mc:Fallback>
        </mc:AlternateContent>
      </w:r>
    </w:p>
    <w:p w:rsidR="00221574" w:rsidRDefault="00AA4729" w:rsidP="00221574">
      <w:pPr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64EB4BE" wp14:editId="0478A076">
                <wp:simplePos x="0" y="0"/>
                <wp:positionH relativeFrom="column">
                  <wp:posOffset>5311677</wp:posOffset>
                </wp:positionH>
                <wp:positionV relativeFrom="paragraph">
                  <wp:posOffset>7356</wp:posOffset>
                </wp:positionV>
                <wp:extent cx="0" cy="222829"/>
                <wp:effectExtent l="0" t="0" r="19050" b="25400"/>
                <wp:wrapNone/>
                <wp:docPr id="1270" name="Gerade Verbindung 1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282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6C3F4" id="Gerade Verbindung 1270" o:spid="_x0000_s1026" style="position:absolute;flip:y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25pt,.6pt" to="418.2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" strokecolor="black [3213]" strokeweight="1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2B094A1" wp14:editId="6B429C15">
                <wp:simplePos x="0" y="0"/>
                <wp:positionH relativeFrom="column">
                  <wp:posOffset>3913938</wp:posOffset>
                </wp:positionH>
                <wp:positionV relativeFrom="paragraph">
                  <wp:posOffset>7356</wp:posOffset>
                </wp:positionV>
                <wp:extent cx="1399228" cy="0"/>
                <wp:effectExtent l="0" t="0" r="10795" b="19050"/>
                <wp:wrapNone/>
                <wp:docPr id="1273" name="Gerade Verbindung 1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922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A961B" id="Gerade Verbindung 1273" o:spid="_x0000_s1026" style="position:absolute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pt,.6pt" to="418.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" strokecolor="black [3213]" strokeweight="1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756AC949" wp14:editId="1CB8F8DF">
                <wp:simplePos x="0" y="0"/>
                <wp:positionH relativeFrom="column">
                  <wp:posOffset>3906383</wp:posOffset>
                </wp:positionH>
                <wp:positionV relativeFrom="paragraph">
                  <wp:posOffset>56465</wp:posOffset>
                </wp:positionV>
                <wp:extent cx="0" cy="1005663"/>
                <wp:effectExtent l="38100" t="0" r="57150" b="61595"/>
                <wp:wrapNone/>
                <wp:docPr id="1288" name="Gerade Verbindung mit Pfeil 1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6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E0279" id="Gerade Verbindung mit Pfeil 1288" o:spid="_x0000_s1026" type="#_x0000_t32" style="position:absolute;margin-left:307.6pt;margin-top:4.45pt;width:0;height:79.2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" strokecolor="black [3213]">
                <v:stroke endarrow="block" endarrowwidth="narrow"/>
              </v:shape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F304685" wp14:editId="7A0E4F67">
                <wp:simplePos x="0" y="0"/>
                <wp:positionH relativeFrom="column">
                  <wp:posOffset>5462783</wp:posOffset>
                </wp:positionH>
                <wp:positionV relativeFrom="paragraph">
                  <wp:posOffset>158459</wp:posOffset>
                </wp:positionV>
                <wp:extent cx="0" cy="477424"/>
                <wp:effectExtent l="38100" t="0" r="57150" b="56515"/>
                <wp:wrapNone/>
                <wp:docPr id="1289" name="Gerade Verbindung mit Pfeil 1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74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099E2" id="Gerade Verbindung mit Pfeil 1289" o:spid="_x0000_s1026" type="#_x0000_t32" style="position:absolute;margin-left:430.15pt;margin-top:12.5pt;width:0;height:37.6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" strokecolor="black [3213]">
                <v:stroke endarrow="block" endarrowwidth="narrow"/>
              </v:shape>
            </w:pict>
          </mc:Fallback>
        </mc:AlternateContent>
      </w:r>
    </w:p>
    <w:p w:rsidR="00221574" w:rsidRDefault="00AA4729" w:rsidP="00221574">
      <w:pPr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20922A0" wp14:editId="0381FF83">
                <wp:simplePos x="0" y="0"/>
                <wp:positionH relativeFrom="column">
                  <wp:posOffset>5258790</wp:posOffset>
                </wp:positionH>
                <wp:positionV relativeFrom="paragraph">
                  <wp:posOffset>60687</wp:posOffset>
                </wp:positionV>
                <wp:extent cx="109354" cy="306181"/>
                <wp:effectExtent l="0" t="0" r="24130" b="17780"/>
                <wp:wrapNone/>
                <wp:docPr id="1258" name="Rechteck 1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54" cy="3061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9F79F" id="Rechteck 1258" o:spid="_x0000_s1026" style="position:absolute;margin-left:414.1pt;margin-top:4.8pt;width:8.6pt;height:24.1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" fillcolor="white [3212]" strokecolor="black [3213]" strokeweight="1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D33FE96" wp14:editId="3EBA8A99">
                <wp:simplePos x="0" y="0"/>
                <wp:positionH relativeFrom="column">
                  <wp:posOffset>5500561</wp:posOffset>
                </wp:positionH>
                <wp:positionV relativeFrom="paragraph">
                  <wp:posOffset>102240</wp:posOffset>
                </wp:positionV>
                <wp:extent cx="721734" cy="184738"/>
                <wp:effectExtent l="0" t="0" r="0" b="0"/>
                <wp:wrapNone/>
                <wp:docPr id="1284" name="Textfeld 1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734" cy="18473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729" w:rsidRPr="00AE511C" w:rsidRDefault="00AA4729" w:rsidP="00AA4729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</w:t>
                            </w: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bscript"/>
                              </w:rPr>
                              <w:t>Str.</w:t>
                            </w: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= 230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3FE96" id="Textfeld 1284" o:spid="_x0000_s1048" type="#_x0000_t202" style="position:absolute;margin-left:433.1pt;margin-top:8.05pt;width:56.85pt;height:14.5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" fillcolor="white [3201]" stroked="f" strokeweight=".5pt">
                <v:fill opacity="0"/>
                <v:textbox inset="0,0,0,0">
                  <w:txbxContent>
                    <w:p w:rsidR="00AA4729" w:rsidRPr="00AE511C" w:rsidRDefault="00AA4729" w:rsidP="00AA4729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</w:rPr>
                        <w:t>U</w:t>
                      </w: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  <w:vertAlign w:val="subscript"/>
                        </w:rPr>
                        <w:t>Str.</w:t>
                      </w: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= 230 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563DBB6" wp14:editId="32F09D93">
                <wp:simplePos x="0" y="0"/>
                <wp:positionH relativeFrom="column">
                  <wp:posOffset>5122793</wp:posOffset>
                </wp:positionH>
                <wp:positionV relativeFrom="paragraph">
                  <wp:posOffset>147570</wp:posOffset>
                </wp:positionV>
                <wp:extent cx="125841" cy="120619"/>
                <wp:effectExtent l="0" t="0" r="0" b="0"/>
                <wp:wrapNone/>
                <wp:docPr id="1285" name="Textfeld 1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41" cy="12061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729" w:rsidRPr="00AE511C" w:rsidRDefault="00AA4729" w:rsidP="00AA4729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</w:t>
                            </w: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63DBB6" id="Textfeld 1285" o:spid="_x0000_s1049" type="#_x0000_t202" style="position:absolute;margin-left:403.35pt;margin-top:11.6pt;width:9.9pt;height:9.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" fillcolor="white [3201]" stroked="f" strokeweight=".5pt">
                <v:fill opacity="0"/>
                <v:textbox inset="0,0,0,0">
                  <w:txbxContent>
                    <w:p w:rsidR="00AA4729" w:rsidRPr="00AE511C" w:rsidRDefault="00AA4729" w:rsidP="00AA4729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</w:rPr>
                        <w:t>R</w:t>
                      </w: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21574" w:rsidRDefault="00AA4729" w:rsidP="00221574">
      <w:pPr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3D9DCAE" wp14:editId="67F3D59A">
                <wp:simplePos x="0" y="0"/>
                <wp:positionH relativeFrom="column">
                  <wp:posOffset>3955493</wp:posOffset>
                </wp:positionH>
                <wp:positionV relativeFrom="paragraph">
                  <wp:posOffset>71830</wp:posOffset>
                </wp:positionV>
                <wp:extent cx="596303" cy="184858"/>
                <wp:effectExtent l="0" t="0" r="0" b="0"/>
                <wp:wrapNone/>
                <wp:docPr id="1283" name="Textfeld 1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03" cy="18485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729" w:rsidRPr="00AE511C" w:rsidRDefault="00AA4729" w:rsidP="00AA4729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 = 400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9DCAE" id="Textfeld 1283" o:spid="_x0000_s1050" type="#_x0000_t202" style="position:absolute;margin-left:311.45pt;margin-top:5.65pt;width:46.95pt;height:14.5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" fillcolor="white [3201]" stroked="f" strokeweight=".5pt">
                <v:fill opacity="0"/>
                <v:textbox inset="0,0,0,0">
                  <w:txbxContent>
                    <w:p w:rsidR="00AA4729" w:rsidRPr="00AE511C" w:rsidRDefault="00AA4729" w:rsidP="00AA4729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</w:rPr>
                        <w:t>U = 400 V</w:t>
                      </w:r>
                    </w:p>
                  </w:txbxContent>
                </v:textbox>
              </v:shape>
            </w:pict>
          </mc:Fallback>
        </mc:AlternateContent>
      </w:r>
    </w:p>
    <w:p w:rsidR="00221574" w:rsidRDefault="00AA4729" w:rsidP="00221574">
      <w:pPr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18E75F90" wp14:editId="7F49E649">
                <wp:simplePos x="0" y="0"/>
                <wp:positionH relativeFrom="column">
                  <wp:posOffset>5311515</wp:posOffset>
                </wp:positionH>
                <wp:positionV relativeFrom="paragraph">
                  <wp:posOffset>26035</wp:posOffset>
                </wp:positionV>
                <wp:extent cx="0" cy="222250"/>
                <wp:effectExtent l="0" t="0" r="19050" b="25400"/>
                <wp:wrapNone/>
                <wp:docPr id="1300" name="Gerade Verbindung 1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0B989" id="Gerade Verbindung 1300" o:spid="_x0000_s1026" style="position:absolute;flip:y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25pt,2.05pt" to="418.2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" strokecolor="black [3213]" strokeweight="1pt"/>
            </w:pict>
          </mc:Fallback>
        </mc:AlternateContent>
      </w:r>
    </w:p>
    <w:p w:rsidR="00221574" w:rsidRDefault="00AA4729" w:rsidP="00221574">
      <w:pPr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9833787" wp14:editId="49F60A56">
                <wp:simplePos x="0" y="0"/>
                <wp:positionH relativeFrom="column">
                  <wp:posOffset>5313680</wp:posOffset>
                </wp:positionH>
                <wp:positionV relativeFrom="paragraph">
                  <wp:posOffset>91440</wp:posOffset>
                </wp:positionV>
                <wp:extent cx="0" cy="740410"/>
                <wp:effectExtent l="0" t="0" r="19050" b="21590"/>
                <wp:wrapNone/>
                <wp:docPr id="1266" name="Gerade Verbindung 1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B3779" id="Gerade Verbindung 1266" o:spid="_x0000_s1026" style="position:absolute;flip:y;z-index:25197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8.4pt,7.2pt" to="418.4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" strokecolor="black [3213]" strokeweight="1pt">
                <v:stroke dashstyle="dash"/>
              </v:line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C8A6AD8" wp14:editId="5531A75A">
                <wp:simplePos x="0" y="0"/>
                <wp:positionH relativeFrom="column">
                  <wp:posOffset>5289925</wp:posOffset>
                </wp:positionH>
                <wp:positionV relativeFrom="paragraph">
                  <wp:posOffset>60960</wp:posOffset>
                </wp:positionV>
                <wp:extent cx="44450" cy="44450"/>
                <wp:effectExtent l="0" t="0" r="12700" b="12700"/>
                <wp:wrapNone/>
                <wp:docPr id="1269" name="Ellipse 1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" cy="444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5D96BB" id="Ellipse 1269" o:spid="_x0000_s1026" style="position:absolute;margin-left:416.55pt;margin-top:4.8pt;width:3.5pt;height:3.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" fillcolor="black [3213]" strokecolor="black [3213]" strokeweight="2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6CEDFB17" wp14:editId="00C68191">
                <wp:simplePos x="0" y="0"/>
                <wp:positionH relativeFrom="column">
                  <wp:posOffset>5572337</wp:posOffset>
                </wp:positionH>
                <wp:positionV relativeFrom="paragraph">
                  <wp:posOffset>106713</wp:posOffset>
                </wp:positionV>
                <wp:extent cx="109350" cy="306191"/>
                <wp:effectExtent l="15875" t="98425" r="1905" b="97155"/>
                <wp:wrapNone/>
                <wp:docPr id="1260" name="Rechteck 1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53521">
                          <a:off x="0" y="0"/>
                          <a:ext cx="109350" cy="3061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3427C" id="Rechteck 1260" o:spid="_x0000_s1026" style="position:absolute;margin-left:438.75pt;margin-top:8.4pt;width:8.6pt;height:24.1pt;rotation:7922779fd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" fillcolor="white [3212]" strokecolor="#bfbfbf [2412]" strokeweight="1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A6553D8" wp14:editId="7C4E59D6">
                <wp:simplePos x="0" y="0"/>
                <wp:positionH relativeFrom="column">
                  <wp:posOffset>4937689</wp:posOffset>
                </wp:positionH>
                <wp:positionV relativeFrom="paragraph">
                  <wp:posOffset>110491</wp:posOffset>
                </wp:positionV>
                <wp:extent cx="109192" cy="306002"/>
                <wp:effectExtent l="34925" t="79375" r="21590" b="97790"/>
                <wp:wrapNone/>
                <wp:docPr id="1265" name="Rechteck 1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91823">
                          <a:off x="0" y="0"/>
                          <a:ext cx="109192" cy="3060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0A7AA" id="Rechteck 1265" o:spid="_x0000_s1026" style="position:absolute;margin-left:388.8pt;margin-top:8.7pt;width:8.6pt;height:24.1pt;rotation:-7873251fd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" fillcolor="white [3212]" strokecolor="black [3213]" strokeweight="1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4D96046" wp14:editId="024F4F1A">
                <wp:simplePos x="0" y="0"/>
                <wp:positionH relativeFrom="column">
                  <wp:posOffset>5130348</wp:posOffset>
                </wp:positionH>
                <wp:positionV relativeFrom="paragraph">
                  <wp:posOffset>80275</wp:posOffset>
                </wp:positionV>
                <wp:extent cx="183714" cy="100602"/>
                <wp:effectExtent l="0" t="0" r="26035" b="33020"/>
                <wp:wrapNone/>
                <wp:docPr id="1267" name="Gerade Verbindung 1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714" cy="10060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27F4A" id="Gerade Verbindung 1267" o:spid="_x0000_s1026" style="position:absolute;flip:y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95pt,6.3pt" to="418.4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" strokecolor="black [3213]" strokeweight="1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79A3A9D" wp14:editId="32C76C49">
                <wp:simplePos x="0" y="0"/>
                <wp:positionH relativeFrom="column">
                  <wp:posOffset>5311677</wp:posOffset>
                </wp:positionH>
                <wp:positionV relativeFrom="paragraph">
                  <wp:posOffset>80275</wp:posOffset>
                </wp:positionV>
                <wp:extent cx="183474" cy="100603"/>
                <wp:effectExtent l="0" t="0" r="26670" b="33020"/>
                <wp:wrapNone/>
                <wp:docPr id="1268" name="Gerade Verbindung 1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474" cy="10060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417E4" id="Gerade Verbindung 1268" o:spid="_x0000_s1026" style="position:absolute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25pt,6.3pt" to="432.7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" strokecolor="#bfbfbf [2412]" strokeweight="1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791EF6F" wp14:editId="249B30AB">
                <wp:simplePos x="0" y="0"/>
                <wp:positionH relativeFrom="column">
                  <wp:posOffset>5632778</wp:posOffset>
                </wp:positionH>
                <wp:positionV relativeFrom="paragraph">
                  <wp:posOffset>72719</wp:posOffset>
                </wp:positionV>
                <wp:extent cx="125702" cy="120619"/>
                <wp:effectExtent l="0" t="0" r="0" b="0"/>
                <wp:wrapNone/>
                <wp:docPr id="1286" name="Textfeld 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02" cy="12061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729" w:rsidRPr="00AA4729" w:rsidRDefault="00AA4729" w:rsidP="00AA4729">
                            <w:pPr>
                              <w:rPr>
                                <w:rFonts w:ascii="Arial" w:hAnsi="Arial" w:cs="Arial"/>
                                <w:color w:val="BFBFBF" w:themeColor="background1" w:themeShade="BF"/>
                                <w:sz w:val="16"/>
                                <w:szCs w:val="16"/>
                              </w:rPr>
                            </w:pPr>
                            <w:r w:rsidRPr="00AA4729">
                              <w:rPr>
                                <w:rFonts w:ascii="Arial" w:hAnsi="Arial" w:cs="Arial"/>
                                <w:color w:val="BFBFBF" w:themeColor="background1" w:themeShade="BF"/>
                                <w:sz w:val="16"/>
                                <w:szCs w:val="16"/>
                              </w:rPr>
                              <w:t>R</w:t>
                            </w:r>
                            <w:r w:rsidRPr="00AA4729">
                              <w:rPr>
                                <w:rFonts w:ascii="Arial" w:hAnsi="Arial" w:cs="Arial"/>
                                <w:color w:val="BFBFBF" w:themeColor="background1" w:themeShade="BF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Pr="00AA4729">
                              <w:rPr>
                                <w:rFonts w:ascii="Arial" w:hAnsi="Arial" w:cs="Arial"/>
                                <w:color w:val="BFBFBF" w:themeColor="background1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1EF6F" id="Textfeld 1286" o:spid="_x0000_s1051" type="#_x0000_t202" style="position:absolute;margin-left:443.55pt;margin-top:5.75pt;width:9.9pt;height:9.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" fillcolor="white [3201]" stroked="f" strokeweight=".5pt">
                <v:fill opacity="0"/>
                <v:textbox inset="0,0,0,0">
                  <w:txbxContent>
                    <w:p w:rsidR="00AA4729" w:rsidRPr="00AA4729" w:rsidRDefault="00AA4729" w:rsidP="00AA4729">
                      <w:pPr>
                        <w:rPr>
                          <w:rFonts w:ascii="Arial" w:hAnsi="Arial" w:cs="Arial"/>
                          <w:color w:val="BFBFBF" w:themeColor="background1" w:themeShade="BF"/>
                          <w:sz w:val="16"/>
                          <w:szCs w:val="16"/>
                        </w:rPr>
                      </w:pPr>
                      <w:r w:rsidRPr="00AA4729">
                        <w:rPr>
                          <w:rFonts w:ascii="Arial" w:hAnsi="Arial" w:cs="Arial"/>
                          <w:color w:val="BFBFBF" w:themeColor="background1" w:themeShade="BF"/>
                          <w:sz w:val="16"/>
                          <w:szCs w:val="16"/>
                        </w:rPr>
                        <w:t>R</w:t>
                      </w:r>
                      <w:r w:rsidRPr="00AA4729">
                        <w:rPr>
                          <w:rFonts w:ascii="Arial" w:hAnsi="Arial" w:cs="Arial"/>
                          <w:color w:val="BFBFBF" w:themeColor="background1" w:themeShade="BF"/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Pr="00AA4729">
                        <w:rPr>
                          <w:rFonts w:ascii="Arial" w:hAnsi="Arial" w:cs="Arial"/>
                          <w:color w:val="BFBFBF" w:themeColor="background1" w:themeShade="BF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0A6E490" wp14:editId="4D9B5D5A">
                <wp:simplePos x="0" y="0"/>
                <wp:positionH relativeFrom="column">
                  <wp:posOffset>4850800</wp:posOffset>
                </wp:positionH>
                <wp:positionV relativeFrom="paragraph">
                  <wp:posOffset>80275</wp:posOffset>
                </wp:positionV>
                <wp:extent cx="125702" cy="120619"/>
                <wp:effectExtent l="0" t="0" r="0" b="0"/>
                <wp:wrapNone/>
                <wp:docPr id="1287" name="Textfeld 1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02" cy="12061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729" w:rsidRPr="00AE511C" w:rsidRDefault="00AA4729" w:rsidP="00AA4729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</w:t>
                            </w: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6E490" id="Textfeld 1287" o:spid="_x0000_s1052" type="#_x0000_t202" style="position:absolute;margin-left:381.95pt;margin-top:6.3pt;width:9.9pt;height:9.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" fillcolor="white [3201]" stroked="f" strokeweight=".5pt">
                <v:fill opacity="0"/>
                <v:textbox inset="0,0,0,0">
                  <w:txbxContent>
                    <w:p w:rsidR="00AA4729" w:rsidRPr="00AE511C" w:rsidRDefault="00AA4729" w:rsidP="00AA4729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</w:rPr>
                        <w:t>R</w:t>
                      </w: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21574" w:rsidRDefault="00AA4729" w:rsidP="00221574">
      <w:pPr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C5914E5" wp14:editId="60836ECE">
                <wp:simplePos x="0" y="0"/>
                <wp:positionH relativeFrom="column">
                  <wp:posOffset>5761220</wp:posOffset>
                </wp:positionH>
                <wp:positionV relativeFrom="paragraph">
                  <wp:posOffset>166968</wp:posOffset>
                </wp:positionV>
                <wp:extent cx="183474" cy="104678"/>
                <wp:effectExtent l="0" t="0" r="26670" b="29210"/>
                <wp:wrapNone/>
                <wp:docPr id="1272" name="Gerade Verbindung 1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474" cy="10467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EBC75" id="Gerade Verbindung 1272" o:spid="_x0000_s1026" style="position:absolute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65pt,13.15pt" to="468.1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" strokecolor="#bfbfbf [2412]" strokeweight="1pt"/>
            </w:pict>
          </mc:Fallback>
        </mc:AlternateContent>
      </w:r>
    </w:p>
    <w:p w:rsidR="00221574" w:rsidRDefault="00AA4729" w:rsidP="00221574">
      <w:pPr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D3EB7F8" wp14:editId="5A24647B">
                <wp:simplePos x="0" y="0"/>
                <wp:positionH relativeFrom="column">
                  <wp:posOffset>4673250</wp:posOffset>
                </wp:positionH>
                <wp:positionV relativeFrom="paragraph">
                  <wp:posOffset>4979</wp:posOffset>
                </wp:positionV>
                <wp:extent cx="183474" cy="100305"/>
                <wp:effectExtent l="0" t="0" r="26670" b="33655"/>
                <wp:wrapNone/>
                <wp:docPr id="1271" name="Gerade Verbindung 1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474" cy="1003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C1DC3" id="Gerade Verbindung 1271" o:spid="_x0000_s1026" style="position:absolute;flip:y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95pt,.4pt" to="382.4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" strokecolor="black [3213]" strokeweight="1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12FB626" wp14:editId="5E6BA61F">
                <wp:simplePos x="0" y="0"/>
                <wp:positionH relativeFrom="column">
                  <wp:posOffset>3913938</wp:posOffset>
                </wp:positionH>
                <wp:positionV relativeFrom="paragraph">
                  <wp:posOffset>103195</wp:posOffset>
                </wp:positionV>
                <wp:extent cx="760561" cy="0"/>
                <wp:effectExtent l="0" t="0" r="20955" b="19050"/>
                <wp:wrapNone/>
                <wp:docPr id="1274" name="Gerade Verbindung 1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56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016AC" id="Gerade Verbindung 1274" o:spid="_x0000_s1026" style="position:absolute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pt,8.15pt" to="368.1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" strokecolor="black [3213]" strokeweight="1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2D0D6B1" wp14:editId="00C91F91">
                <wp:simplePos x="0" y="0"/>
                <wp:positionH relativeFrom="column">
                  <wp:posOffset>5946325</wp:posOffset>
                </wp:positionH>
                <wp:positionV relativeFrom="paragraph">
                  <wp:posOffset>99418</wp:posOffset>
                </wp:positionV>
                <wp:extent cx="0" cy="222829"/>
                <wp:effectExtent l="0" t="0" r="19050" b="25400"/>
                <wp:wrapNone/>
                <wp:docPr id="1276" name="Gerade Verbindung 1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282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D4D2A" id="Gerade Verbindung 1276" o:spid="_x0000_s1026" style="position:absolute;flip:y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2pt,7.85pt" to="468.2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" strokecolor="#bfbfbf [2412]" strokeweight="1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ECCBA4B" wp14:editId="4F13A710">
                <wp:simplePos x="0" y="0"/>
                <wp:positionH relativeFrom="column">
                  <wp:posOffset>3879940</wp:posOffset>
                </wp:positionH>
                <wp:positionV relativeFrom="paragraph">
                  <wp:posOffset>84307</wp:posOffset>
                </wp:positionV>
                <wp:extent cx="45075" cy="45074"/>
                <wp:effectExtent l="0" t="0" r="12700" b="12700"/>
                <wp:wrapNone/>
                <wp:docPr id="1278" name="Ellipse 1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5" cy="4507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6FFA1A" id="Ellipse 1278" o:spid="_x0000_s1026" style="position:absolute;margin-left:305.5pt;margin-top:6.65pt;width:3.55pt;height:3.5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" fillcolor="white [3212]" strokecolor="black [3213]" strokeweight="1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FFCF19F" wp14:editId="65CE2E4F">
                <wp:simplePos x="0" y="0"/>
                <wp:positionH relativeFrom="column">
                  <wp:posOffset>3675945</wp:posOffset>
                </wp:positionH>
                <wp:positionV relativeFrom="paragraph">
                  <wp:posOffset>23867</wp:posOffset>
                </wp:positionV>
                <wp:extent cx="156175" cy="166328"/>
                <wp:effectExtent l="0" t="0" r="0" b="0"/>
                <wp:wrapNone/>
                <wp:docPr id="1281" name="Textfeld 1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175" cy="16632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729" w:rsidRPr="00AE511C" w:rsidRDefault="00AA4729" w:rsidP="00AA472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E511C">
                              <w:rPr>
                                <w:rFonts w:ascii="Arial" w:hAnsi="Arial" w:cs="Arial"/>
                              </w:rPr>
                              <w:t>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CF19F" id="Textfeld 1281" o:spid="_x0000_s1053" type="#_x0000_t202" style="position:absolute;margin-left:289.45pt;margin-top:1.9pt;width:12.3pt;height:13.1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" fillcolor="white [3201]" stroked="f" strokeweight=".5pt">
                <v:fill opacity="0"/>
                <v:textbox inset="0,0,0,0">
                  <w:txbxContent>
                    <w:p w:rsidR="00AA4729" w:rsidRPr="00AE511C" w:rsidRDefault="00AA4729" w:rsidP="00AA4729">
                      <w:pPr>
                        <w:rPr>
                          <w:rFonts w:ascii="Arial" w:hAnsi="Arial" w:cs="Arial"/>
                        </w:rPr>
                      </w:pPr>
                      <w:r w:rsidRPr="00AE511C">
                        <w:rPr>
                          <w:rFonts w:ascii="Arial" w:hAnsi="Arial" w:cs="Arial"/>
                        </w:rPr>
                        <w:t>L3</w:t>
                      </w:r>
                    </w:p>
                  </w:txbxContent>
                </v:textbox>
              </v:shape>
            </w:pict>
          </mc:Fallback>
        </mc:AlternateContent>
      </w:r>
    </w:p>
    <w:p w:rsidR="00221574" w:rsidRDefault="00AA4729" w:rsidP="00221574">
      <w:pPr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1D38CD4" wp14:editId="1BCE6BB9">
                <wp:simplePos x="0" y="0"/>
                <wp:positionH relativeFrom="column">
                  <wp:posOffset>4461627</wp:posOffset>
                </wp:positionH>
                <wp:positionV relativeFrom="paragraph">
                  <wp:posOffset>104841</wp:posOffset>
                </wp:positionV>
                <wp:extent cx="1484465" cy="45203"/>
                <wp:effectExtent l="0" t="0" r="20955" b="12065"/>
                <wp:wrapNone/>
                <wp:docPr id="1294" name="Freihandform 1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65" cy="45203"/>
                        </a:xfrm>
                        <a:custGeom>
                          <a:avLst/>
                          <a:gdLst>
                            <a:gd name="connsiteX0" fmla="*/ 1484465 w 1484465"/>
                            <a:gd name="connsiteY0" fmla="*/ 42086 h 45203"/>
                            <a:gd name="connsiteX1" fmla="*/ 606412 w 1484465"/>
                            <a:gd name="connsiteY1" fmla="*/ 42086 h 45203"/>
                            <a:gd name="connsiteX2" fmla="*/ 147299 w 1484465"/>
                            <a:gd name="connsiteY2" fmla="*/ 42086 h 45203"/>
                            <a:gd name="connsiteX3" fmla="*/ 0 w 1484465"/>
                            <a:gd name="connsiteY3" fmla="*/ 0 h 452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84465" h="45203">
                              <a:moveTo>
                                <a:pt x="1484465" y="42086"/>
                              </a:moveTo>
                              <a:lnTo>
                                <a:pt x="606412" y="42086"/>
                              </a:lnTo>
                              <a:cubicBezTo>
                                <a:pt x="383551" y="42086"/>
                                <a:pt x="248368" y="49100"/>
                                <a:pt x="147299" y="42086"/>
                              </a:cubicBezTo>
                              <a:cubicBezTo>
                                <a:pt x="46230" y="35072"/>
                                <a:pt x="23115" y="17536"/>
                                <a:pt x="0" y="0"/>
                              </a:cubicBezTo>
                            </a:path>
                          </a:pathLst>
                        </a:cu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153D2" id="Freihandform 1294" o:spid="_x0000_s1026" style="position:absolute;margin-left:351.3pt;margin-top:8.25pt;width:116.9pt;height:3.5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84465,45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" path="m1484465,42086r-878053,c383551,42086,248368,49100,147299,42086,46230,35072,23115,17536,,e" filled="f" strokecolor="#bfbfbf [2412]" strokeweight="1pt">
                <v:path arrowok="t" o:connecttype="custom" o:connectlocs="1484465,42086;606412,42086;147299,42086;0,0" o:connectangles="0,0,0,0"/>
              </v:shape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9074F5A" wp14:editId="087C23EA">
                <wp:simplePos x="0" y="0"/>
                <wp:positionH relativeFrom="column">
                  <wp:posOffset>3929380</wp:posOffset>
                </wp:positionH>
                <wp:positionV relativeFrom="paragraph">
                  <wp:posOffset>146677</wp:posOffset>
                </wp:positionV>
                <wp:extent cx="525014" cy="56877"/>
                <wp:effectExtent l="0" t="0" r="27940" b="19685"/>
                <wp:wrapNone/>
                <wp:docPr id="1292" name="Freihandform 1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014" cy="56877"/>
                        </a:xfrm>
                        <a:custGeom>
                          <a:avLst/>
                          <a:gdLst>
                            <a:gd name="connsiteX0" fmla="*/ 0 w 525014"/>
                            <a:gd name="connsiteY0" fmla="*/ 0 h 56877"/>
                            <a:gd name="connsiteX1" fmla="*/ 402511 w 525014"/>
                            <a:gd name="connsiteY1" fmla="*/ 4375 h 56877"/>
                            <a:gd name="connsiteX2" fmla="*/ 525014 w 525014"/>
                            <a:gd name="connsiteY2" fmla="*/ 56877 h 56877"/>
                            <a:gd name="connsiteX3" fmla="*/ 525014 w 525014"/>
                            <a:gd name="connsiteY3" fmla="*/ 56877 h 568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25014" h="56877">
                              <a:moveTo>
                                <a:pt x="0" y="0"/>
                              </a:moveTo>
                              <a:lnTo>
                                <a:pt x="402511" y="4375"/>
                              </a:lnTo>
                              <a:cubicBezTo>
                                <a:pt x="490013" y="13854"/>
                                <a:pt x="525014" y="56877"/>
                                <a:pt x="525014" y="56877"/>
                              </a:cubicBezTo>
                              <a:lnTo>
                                <a:pt x="525014" y="56877"/>
                              </a:lnTo>
                            </a:path>
                          </a:pathLst>
                        </a:cu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4BB78" id="Freihandform 1292" o:spid="_x0000_s1026" style="position:absolute;margin-left:309.4pt;margin-top:11.55pt;width:41.35pt;height:4.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5014,56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" path="m,l402511,4375v87502,9479,122503,52502,122503,52502l525014,56877e" filled="f" strokecolor="black [3213]" strokeweight="1pt">
                <v:path arrowok="t" o:connecttype="custom" o:connectlocs="0,0;402511,4375;525014,56877;525014,56877" o:connectangles="0,0,0,0"/>
              </v:shape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D7A70EC" wp14:editId="7D4AC7F3">
                <wp:simplePos x="0" y="0"/>
                <wp:positionH relativeFrom="column">
                  <wp:posOffset>3879940</wp:posOffset>
                </wp:positionH>
                <wp:positionV relativeFrom="paragraph">
                  <wp:posOffset>121893</wp:posOffset>
                </wp:positionV>
                <wp:extent cx="45075" cy="45074"/>
                <wp:effectExtent l="0" t="0" r="12700" b="12700"/>
                <wp:wrapNone/>
                <wp:docPr id="1279" name="Ellipse 1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5" cy="4507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F21A58" id="Ellipse 1279" o:spid="_x0000_s1026" style="position:absolute;margin-left:305.5pt;margin-top:9.6pt;width:3.55pt;height:3.5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" fillcolor="white [3212]" strokecolor="black [3213]" strokeweight="1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8E5BAA7" wp14:editId="6036586E">
                <wp:simplePos x="0" y="0"/>
                <wp:positionH relativeFrom="column">
                  <wp:posOffset>3675945</wp:posOffset>
                </wp:positionH>
                <wp:positionV relativeFrom="paragraph">
                  <wp:posOffset>61452</wp:posOffset>
                </wp:positionV>
                <wp:extent cx="156175" cy="166328"/>
                <wp:effectExtent l="0" t="0" r="0" b="0"/>
                <wp:wrapNone/>
                <wp:docPr id="1282" name="Textfeld 1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175" cy="16632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729" w:rsidRPr="00AE511C" w:rsidRDefault="00AA4729" w:rsidP="00AA472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E511C">
                              <w:rPr>
                                <w:rFonts w:ascii="Arial" w:hAnsi="Arial" w:cs="Arial"/>
                              </w:rPr>
                              <w:t>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5BAA7" id="Textfeld 1282" o:spid="_x0000_s1054" type="#_x0000_t202" style="position:absolute;margin-left:289.45pt;margin-top:4.85pt;width:12.3pt;height:13.1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" fillcolor="white [3201]" stroked="f" strokeweight=".5pt">
                <v:fill opacity="0"/>
                <v:textbox inset="0,0,0,0">
                  <w:txbxContent>
                    <w:p w:rsidR="00AA4729" w:rsidRPr="00AE511C" w:rsidRDefault="00AA4729" w:rsidP="00AA4729">
                      <w:pPr>
                        <w:rPr>
                          <w:rFonts w:ascii="Arial" w:hAnsi="Arial" w:cs="Arial"/>
                        </w:rPr>
                      </w:pPr>
                      <w:r w:rsidRPr="00AE511C">
                        <w:rPr>
                          <w:rFonts w:ascii="Arial" w:hAnsi="Arial" w:cs="Arial"/>
                        </w:rPr>
                        <w:t>L2</w:t>
                      </w:r>
                    </w:p>
                  </w:txbxContent>
                </v:textbox>
              </v:shape>
            </w:pict>
          </mc:Fallback>
        </mc:AlternateContent>
      </w:r>
    </w:p>
    <w:p w:rsidR="00221574" w:rsidRDefault="00AA4729" w:rsidP="00221574">
      <w:pPr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FEB63E8" wp14:editId="24647CFF">
                <wp:simplePos x="0" y="0"/>
                <wp:positionH relativeFrom="column">
                  <wp:posOffset>3924683</wp:posOffset>
                </wp:positionH>
                <wp:positionV relativeFrom="paragraph">
                  <wp:posOffset>153466</wp:posOffset>
                </wp:positionV>
                <wp:extent cx="1389794" cy="0"/>
                <wp:effectExtent l="0" t="0" r="20320" b="19050"/>
                <wp:wrapNone/>
                <wp:docPr id="1297" name="Gerade Verbindung 1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79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B29176" id="Gerade Verbindung 1297" o:spid="_x0000_s1026" style="position:absolute;z-index:25200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9.05pt,12.1pt" to="418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" strokecolor="black [3213]" strokeweight="1pt">
                <v:stroke dashstyle="dash"/>
              </v:line>
            </w:pict>
          </mc:Fallback>
        </mc:AlternateContent>
      </w:r>
      <w:r w:rsidRPr="00AA4729"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87DD076" wp14:editId="5DB30419">
                <wp:simplePos x="0" y="0"/>
                <wp:positionH relativeFrom="column">
                  <wp:posOffset>3882390</wp:posOffset>
                </wp:positionH>
                <wp:positionV relativeFrom="paragraph">
                  <wp:posOffset>128270</wp:posOffset>
                </wp:positionV>
                <wp:extent cx="44450" cy="44450"/>
                <wp:effectExtent l="0" t="0" r="12700" b="12700"/>
                <wp:wrapNone/>
                <wp:docPr id="1295" name="Ellipse 1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" cy="44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05B8D7" id="Ellipse 1295" o:spid="_x0000_s1026" style="position:absolute;margin-left:305.7pt;margin-top:10.1pt;width:3.5pt;height:3.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" fillcolor="white [3212]" strokecolor="black [3213]" strokeweight="1pt"/>
            </w:pict>
          </mc:Fallback>
        </mc:AlternateContent>
      </w:r>
      <w:r w:rsidRPr="00AA4729"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04E0EA7A" wp14:editId="43900E35">
                <wp:simplePos x="0" y="0"/>
                <wp:positionH relativeFrom="column">
                  <wp:posOffset>3677920</wp:posOffset>
                </wp:positionH>
                <wp:positionV relativeFrom="paragraph">
                  <wp:posOffset>68320</wp:posOffset>
                </wp:positionV>
                <wp:extent cx="155575" cy="165735"/>
                <wp:effectExtent l="0" t="0" r="0" b="0"/>
                <wp:wrapNone/>
                <wp:docPr id="1296" name="Textfeld 1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" cy="16573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4729" w:rsidRPr="00AA4729" w:rsidRDefault="00AA4729" w:rsidP="00AA4729">
                            <w:pPr>
                              <w:rPr>
                                <w:rFonts w:ascii="Arial" w:hAnsi="Arial" w:cs="Arial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CH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0EA7A" id="Textfeld 1296" o:spid="_x0000_s1055" type="#_x0000_t202" style="position:absolute;margin-left:289.6pt;margin-top:5.4pt;width:12.25pt;height:13.0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" fillcolor="white [3201]" stroked="f" strokeweight=".5pt">
                <v:fill opacity="0"/>
                <v:textbox inset="0,0,0,0">
                  <w:txbxContent>
                    <w:p w:rsidR="00AA4729" w:rsidRPr="00AA4729" w:rsidRDefault="00AA4729" w:rsidP="00AA4729">
                      <w:pPr>
                        <w:rPr>
                          <w:rFonts w:ascii="Arial" w:hAnsi="Arial" w:cs="Arial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lang w:val="de-CH"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</w:p>
    <w:p w:rsidR="00221574" w:rsidRDefault="00221574" w:rsidP="00221574">
      <w:pPr>
        <w:rPr>
          <w:rFonts w:ascii="Verdana" w:hAnsi="Verdana"/>
          <w:sz w:val="22"/>
          <w:szCs w:val="22"/>
          <w:lang w:val="de-CH"/>
        </w:rPr>
      </w:pPr>
    </w:p>
    <w:p w:rsidR="00221574" w:rsidRDefault="00221574" w:rsidP="00221574">
      <w:pPr>
        <w:rPr>
          <w:rFonts w:ascii="Verdana" w:hAnsi="Verdana"/>
          <w:sz w:val="22"/>
          <w:szCs w:val="22"/>
          <w:lang w:val="de-CH"/>
        </w:rPr>
      </w:pPr>
    </w:p>
    <w:p w:rsidR="00221574" w:rsidRDefault="00221574" w:rsidP="00221574">
      <w:pPr>
        <w:rPr>
          <w:rFonts w:ascii="Verdana" w:hAnsi="Verdana"/>
          <w:sz w:val="22"/>
          <w:szCs w:val="22"/>
          <w:lang w:val="de-CH"/>
        </w:rPr>
      </w:pPr>
    </w:p>
    <w:p w:rsidR="00221574" w:rsidRDefault="00221574" w:rsidP="00221574">
      <w:pPr>
        <w:rPr>
          <w:rFonts w:ascii="Verdana" w:hAnsi="Verdana"/>
          <w:sz w:val="22"/>
          <w:szCs w:val="22"/>
          <w:lang w:val="de-CH"/>
        </w:rPr>
      </w:pPr>
    </w:p>
    <w:p w:rsidR="00221574" w:rsidRDefault="00221574">
      <w:pPr>
        <w:rPr>
          <w:rFonts w:ascii="Verdana" w:hAnsi="Verdana"/>
          <w:i/>
          <w:sz w:val="24"/>
          <w:lang w:val="de-CH"/>
        </w:rPr>
      </w:pPr>
      <w:r>
        <w:rPr>
          <w:lang w:val="de-CH"/>
        </w:rPr>
        <w:br w:type="page"/>
      </w:r>
    </w:p>
    <w:p w:rsidR="00221574" w:rsidRPr="00AE511C" w:rsidRDefault="00221574" w:rsidP="00CD13CA">
      <w:pPr>
        <w:pStyle w:val="berschrift2"/>
        <w:rPr>
          <w:lang w:val="de-CH"/>
        </w:rPr>
      </w:pPr>
      <w:bookmarkStart w:id="6" w:name="_Toc298156070"/>
      <w:r w:rsidRPr="00AE511C">
        <w:rPr>
          <w:lang w:val="de-CH"/>
        </w:rPr>
        <w:lastRenderedPageBreak/>
        <w:t>Leistung bei Unterbruch e</w:t>
      </w:r>
      <w:r w:rsidR="00562AFC">
        <w:rPr>
          <w:lang w:val="de-CH"/>
        </w:rPr>
        <w:t>ines Polleiters (</w:t>
      </w:r>
      <w:r w:rsidR="009C0BD1">
        <w:rPr>
          <w:lang w:val="de-CH"/>
        </w:rPr>
        <w:t xml:space="preserve">Sternschaltung </w:t>
      </w:r>
      <w:r w:rsidRPr="00AE511C">
        <w:rPr>
          <w:lang w:val="de-CH"/>
        </w:rPr>
        <w:t>ohne</w:t>
      </w:r>
      <w:r w:rsidR="009C0BD1">
        <w:rPr>
          <w:lang w:val="de-CH"/>
        </w:rPr>
        <w:t xml:space="preserve"> N)</w:t>
      </w:r>
      <w:bookmarkEnd w:id="6"/>
    </w:p>
    <w:p w:rsidR="00221574" w:rsidRPr="00274129" w:rsidRDefault="00BA595B" w:rsidP="00221574">
      <w:pPr>
        <w:rPr>
          <w:rFonts w:ascii="Verdana" w:hAnsi="Verdana"/>
          <w:sz w:val="22"/>
          <w:szCs w:val="22"/>
          <w:lang w:val="de-CH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905024" behindDoc="0" locked="0" layoutInCell="1" allowOverlap="1" wp14:anchorId="6BD1E144" wp14:editId="6DBBEC2E">
            <wp:simplePos x="0" y="0"/>
            <wp:positionH relativeFrom="column">
              <wp:posOffset>362945</wp:posOffset>
            </wp:positionH>
            <wp:positionV relativeFrom="paragraph">
              <wp:posOffset>8666</wp:posOffset>
            </wp:positionV>
            <wp:extent cx="525084" cy="412376"/>
            <wp:effectExtent l="0" t="0" r="8890" b="6985"/>
            <wp:wrapNone/>
            <wp:docPr id="1157" name="Grafik 1157" descr="http://dir.coolclips.com/clipart/150/vgjm/tf05310/CoolClips_vc063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ir.coolclips.com/clipart/150/vgjm/tf05310/CoolClips_vc0635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10" r="4445" b="7247"/>
                    <a:stretch/>
                  </pic:blipFill>
                  <pic:spPr bwMode="auto">
                    <a:xfrm>
                      <a:off x="0" y="0"/>
                      <a:ext cx="526021" cy="41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5D6091ED" wp14:editId="5CCB1C9E">
                <wp:simplePos x="0" y="0"/>
                <wp:positionH relativeFrom="column">
                  <wp:posOffset>908722</wp:posOffset>
                </wp:positionH>
                <wp:positionV relativeFrom="paragraph">
                  <wp:posOffset>7620</wp:posOffset>
                </wp:positionV>
                <wp:extent cx="2690495" cy="2458720"/>
                <wp:effectExtent l="0" t="0" r="14605" b="17780"/>
                <wp:wrapNone/>
                <wp:docPr id="1329" name="Textfeld 1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245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solidFill>
                            <a:prstClr val="black"/>
                          </a:solidFill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95B" w:rsidRPr="00AE511C" w:rsidRDefault="00BA595B" w:rsidP="00BA595B">
                            <w:pPr>
                              <w:spacing w:before="40" w:after="40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</w:pP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>Es gilt: R</w:t>
                            </w: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vertAlign w:val="subscript"/>
                                <w:lang w:val="de-CH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vertAlign w:val="subscript"/>
                                <w:lang w:val="de-CH"/>
                              </w:rPr>
                              <w:t xml:space="preserve"> </w:t>
                            </w: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 xml:space="preserve"> </w:t>
                            </w: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>R</w:t>
                            </w: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vertAlign w:val="subscript"/>
                                <w:lang w:val="de-CH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vertAlign w:val="subscript"/>
                                <w:lang w:val="de-CH"/>
                              </w:rPr>
                              <w:t xml:space="preserve"> </w:t>
                            </w: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 xml:space="preserve"> </w:t>
                            </w: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>R</w:t>
                            </w: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vertAlign w:val="subscript"/>
                                <w:lang w:val="de-CH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vertAlign w:val="subscript"/>
                                <w:lang w:val="de-CH"/>
                              </w:rPr>
                              <w:t xml:space="preserve"> </w:t>
                            </w: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 xml:space="preserve"> </w:t>
                            </w: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>40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 xml:space="preserve"> </w:t>
                            </w:r>
                            <w:r w:rsidRPr="00AE511C">
                              <w:rPr>
                                <w:rFonts w:ascii="Symbol" w:hAnsi="Symbo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></w:t>
                            </w:r>
                          </w:p>
                          <w:p w:rsidR="00BA595B" w:rsidRPr="00DB24D2" w:rsidRDefault="00DB24D2" w:rsidP="00BA595B">
                            <w:pPr>
                              <w:spacing w:before="40" w:after="40"/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w:pPr>
                            <w:permStart w:id="1391682935" w:edGrp="everyone"/>
                            <w:r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P=U∙I=U∙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U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  <m:t>3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 xml:space="preserve">  </m:t>
                              </m:r>
                            </m:oMath>
                          </w:p>
                          <w:p w:rsidR="00DB24D2" w:rsidRDefault="00DB24D2" w:rsidP="00BA595B">
                            <w:pPr>
                              <w:spacing w:before="40" w:after="40"/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P=400V∙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400V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 xml:space="preserve">40Ω+40Ω 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=</m:t>
                              </m:r>
                              <m:bar>
                                <m:bar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bar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  <m:t>2kW</m:t>
                                      </m:r>
                                    </m:e>
                                  </m:bar>
                                </m:e>
                              </m:bar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 xml:space="preserve"> </m:t>
                              </m:r>
                            </m:oMath>
                          </w:p>
                          <w:p w:rsidR="00DB24D2" w:rsidRDefault="00DB24D2" w:rsidP="00BA595B">
                            <w:pPr>
                              <w:spacing w:before="40" w:after="40"/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w:pPr>
                          </w:p>
                          <w:p w:rsidR="00DB24D2" w:rsidRPr="00DB24D2" w:rsidRDefault="00DB24D2" w:rsidP="00BA595B">
                            <w:pPr>
                              <w:spacing w:before="40" w:after="40"/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w:t xml:space="preserve">Fazit: Der Stern wird zur einphasigen Serienschaltung </w:t>
                            </w:r>
                            <w:permEnd w:id="139168293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091ED" id="Textfeld 1329" o:spid="_x0000_s1056" type="#_x0000_t202" style="position:absolute;margin-left:71.55pt;margin-top:.6pt;width:211.85pt;height:193.6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" fillcolor="white [3201]" strokeweight=".25pt">
                <v:stroke dashstyle="1 1"/>
                <v:textbox>
                  <w:txbxContent>
                    <w:p w:rsidR="00BA595B" w:rsidRPr="00AE511C" w:rsidRDefault="00BA595B" w:rsidP="00BA595B">
                      <w:pPr>
                        <w:spacing w:before="40" w:after="40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</w:pP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>Es gilt: R</w:t>
                      </w: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vertAlign w:val="subscript"/>
                          <w:lang w:val="de-CH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vertAlign w:val="subscript"/>
                          <w:lang w:val="de-CH"/>
                        </w:rPr>
                        <w:t xml:space="preserve"> </w:t>
                      </w: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 xml:space="preserve"> </w:t>
                      </w: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>R</w:t>
                      </w: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vertAlign w:val="subscript"/>
                          <w:lang w:val="de-CH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vertAlign w:val="subscript"/>
                          <w:lang w:val="de-CH"/>
                        </w:rPr>
                        <w:t xml:space="preserve"> </w:t>
                      </w: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 xml:space="preserve"> </w:t>
                      </w: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>R</w:t>
                      </w: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vertAlign w:val="subscript"/>
                          <w:lang w:val="de-CH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vertAlign w:val="subscript"/>
                          <w:lang w:val="de-CH"/>
                        </w:rPr>
                        <w:t xml:space="preserve"> </w:t>
                      </w: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 xml:space="preserve"> </w:t>
                      </w: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>40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 xml:space="preserve"> </w:t>
                      </w:r>
                      <w:r w:rsidRPr="00AE511C">
                        <w:rPr>
                          <w:rFonts w:ascii="Symbol" w:hAnsi="Symbo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></w:t>
                      </w:r>
                    </w:p>
                    <w:p w:rsidR="00BA595B" w:rsidRPr="00DB24D2" w:rsidRDefault="00DB24D2" w:rsidP="00BA595B">
                      <w:pPr>
                        <w:spacing w:before="40" w:after="40"/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</w:pPr>
                      <w:permStart w:id="1391682935" w:edGrp="everyone"/>
                      <w:r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>P=U∙I=U∙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U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 xml:space="preserve">  </m:t>
                        </m:r>
                      </m:oMath>
                    </w:p>
                    <w:p w:rsidR="00DB24D2" w:rsidRDefault="00DB24D2" w:rsidP="00BA595B">
                      <w:pPr>
                        <w:spacing w:before="40" w:after="40"/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>P=400V∙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400V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 xml:space="preserve">40Ω+40Ω </m:t>
                            </m:r>
                          </m:den>
                        </m:f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>=</m:t>
                        </m:r>
                        <m:bar>
                          <m:barPr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bar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2kW</m:t>
                                </m:r>
                              </m:e>
                            </m:bar>
                          </m:e>
                        </m:bar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 xml:space="preserve"> </m:t>
                        </m:r>
                      </m:oMath>
                    </w:p>
                    <w:p w:rsidR="00DB24D2" w:rsidRDefault="00DB24D2" w:rsidP="00BA595B">
                      <w:pPr>
                        <w:spacing w:before="40" w:after="40"/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</w:pPr>
                    </w:p>
                    <w:p w:rsidR="00DB24D2" w:rsidRPr="00DB24D2" w:rsidRDefault="00DB24D2" w:rsidP="00BA595B">
                      <w:pPr>
                        <w:spacing w:before="40" w:after="40"/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  <w:t xml:space="preserve">Fazit: Der Stern wird zur einphasigen Serienschaltung </w:t>
                      </w:r>
                      <w:permEnd w:id="1391682935"/>
                    </w:p>
                  </w:txbxContent>
                </v:textbox>
              </v:shape>
            </w:pict>
          </mc:Fallback>
        </mc:AlternateContent>
      </w:r>
      <w:r w:rsidR="000F2F02" w:rsidRPr="000F2F02"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715CC56" wp14:editId="1A4CF183">
                <wp:simplePos x="0" y="0"/>
                <wp:positionH relativeFrom="column">
                  <wp:posOffset>5287010</wp:posOffset>
                </wp:positionH>
                <wp:positionV relativeFrom="paragraph">
                  <wp:posOffset>377190</wp:posOffset>
                </wp:positionV>
                <wp:extent cx="109220" cy="306070"/>
                <wp:effectExtent l="0" t="0" r="24130" b="17780"/>
                <wp:wrapNone/>
                <wp:docPr id="1301" name="Rechteck 1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306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3742B" id="Rechteck 1301" o:spid="_x0000_s1026" style="position:absolute;margin-left:416.3pt;margin-top:29.7pt;width:8.6pt;height:24.1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" fillcolor="white [3212]" strokecolor="black [3213]" strokeweight="1pt"/>
            </w:pict>
          </mc:Fallback>
        </mc:AlternateContent>
      </w:r>
      <w:r w:rsidR="000F2F02" w:rsidRPr="000F2F02"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4D9E238" wp14:editId="05C83798">
                <wp:simplePos x="0" y="0"/>
                <wp:positionH relativeFrom="column">
                  <wp:posOffset>5600700</wp:posOffset>
                </wp:positionH>
                <wp:positionV relativeFrom="paragraph">
                  <wp:posOffset>932180</wp:posOffset>
                </wp:positionV>
                <wp:extent cx="109220" cy="306070"/>
                <wp:effectExtent l="15875" t="98425" r="1905" b="97155"/>
                <wp:wrapNone/>
                <wp:docPr id="1302" name="Rechteck 1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53521">
                          <a:off x="0" y="0"/>
                          <a:ext cx="109220" cy="306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24C83B" id="Rechteck 1302" o:spid="_x0000_s1026" style="position:absolute;margin-left:441pt;margin-top:73.4pt;width:8.6pt;height:24.1pt;rotation:7922779fd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" fillcolor="white [3212]" strokecolor="#bfbfbf [2412]" strokeweight="1pt"/>
            </w:pict>
          </mc:Fallback>
        </mc:AlternateContent>
      </w:r>
      <w:r w:rsidR="000F2F02" w:rsidRPr="000F2F02"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D096D00" wp14:editId="1DA78E57">
                <wp:simplePos x="0" y="0"/>
                <wp:positionH relativeFrom="column">
                  <wp:posOffset>4965700</wp:posOffset>
                </wp:positionH>
                <wp:positionV relativeFrom="paragraph">
                  <wp:posOffset>935355</wp:posOffset>
                </wp:positionV>
                <wp:extent cx="108585" cy="305435"/>
                <wp:effectExtent l="34925" t="79375" r="21590" b="97790"/>
                <wp:wrapNone/>
                <wp:docPr id="1303" name="Rechteck 1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91823">
                          <a:off x="0" y="0"/>
                          <a:ext cx="108585" cy="3054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68303" id="Rechteck 1303" o:spid="_x0000_s1026" style="position:absolute;margin-left:391pt;margin-top:73.65pt;width:8.55pt;height:24.05pt;rotation:-7873251fd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" fillcolor="white [3212]" strokecolor="black [3213]" strokeweight="1pt"/>
            </w:pict>
          </mc:Fallback>
        </mc:AlternateContent>
      </w:r>
      <w:r w:rsidR="000F2F02" w:rsidRPr="000F2F02"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400C6451" wp14:editId="3671408F">
                <wp:simplePos x="0" y="0"/>
                <wp:positionH relativeFrom="column">
                  <wp:posOffset>5158740</wp:posOffset>
                </wp:positionH>
                <wp:positionV relativeFrom="paragraph">
                  <wp:posOffset>906145</wp:posOffset>
                </wp:positionV>
                <wp:extent cx="183515" cy="100330"/>
                <wp:effectExtent l="0" t="0" r="26035" b="33020"/>
                <wp:wrapNone/>
                <wp:docPr id="1304" name="Gerade Verbindung 1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515" cy="1003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C0338" id="Gerade Verbindung 1304" o:spid="_x0000_s1026" style="position:absolute;flip:y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2pt,71.35pt" to="420.6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" strokecolor="black [3213]" strokeweight="1pt"/>
            </w:pict>
          </mc:Fallback>
        </mc:AlternateContent>
      </w:r>
      <w:r w:rsidR="000F2F02" w:rsidRPr="000F2F02"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31C66C37" wp14:editId="243251A6">
                <wp:simplePos x="0" y="0"/>
                <wp:positionH relativeFrom="column">
                  <wp:posOffset>5339715</wp:posOffset>
                </wp:positionH>
                <wp:positionV relativeFrom="paragraph">
                  <wp:posOffset>906145</wp:posOffset>
                </wp:positionV>
                <wp:extent cx="182880" cy="100330"/>
                <wp:effectExtent l="0" t="0" r="26670" b="33020"/>
                <wp:wrapNone/>
                <wp:docPr id="1305" name="Gerade Verbindung 1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003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75991" id="Gerade Verbindung 1305" o:spid="_x0000_s1026" style="position:absolute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45pt,71.35pt" to="434.8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" strokecolor="#bfbfbf [2412]" strokeweight="1pt"/>
            </w:pict>
          </mc:Fallback>
        </mc:AlternateContent>
      </w:r>
      <w:r w:rsidR="000F2F02" w:rsidRPr="000F2F02"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97314B6" wp14:editId="0EEE67EE">
                <wp:simplePos x="0" y="0"/>
                <wp:positionH relativeFrom="column">
                  <wp:posOffset>5318125</wp:posOffset>
                </wp:positionH>
                <wp:positionV relativeFrom="paragraph">
                  <wp:posOffset>887095</wp:posOffset>
                </wp:positionV>
                <wp:extent cx="44450" cy="44450"/>
                <wp:effectExtent l="0" t="0" r="12700" b="12700"/>
                <wp:wrapNone/>
                <wp:docPr id="1306" name="Ellipse 1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" cy="444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5141DF" id="Ellipse 1306" o:spid="_x0000_s1026" style="position:absolute;margin-left:418.75pt;margin-top:69.85pt;width:3.5pt;height:3.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" fillcolor="black [3213]" strokecolor="black [3213]" strokeweight="2pt"/>
            </w:pict>
          </mc:Fallback>
        </mc:AlternateContent>
      </w:r>
      <w:r w:rsidR="000F2F02" w:rsidRPr="000F2F02"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6B15D8D2" wp14:editId="402BD571">
                <wp:simplePos x="0" y="0"/>
                <wp:positionH relativeFrom="column">
                  <wp:posOffset>5339715</wp:posOffset>
                </wp:positionH>
                <wp:positionV relativeFrom="paragraph">
                  <wp:posOffset>154305</wp:posOffset>
                </wp:positionV>
                <wp:extent cx="0" cy="222250"/>
                <wp:effectExtent l="0" t="0" r="19050" b="25400"/>
                <wp:wrapNone/>
                <wp:docPr id="1307" name="Gerade Verbindung 1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5B8A4" id="Gerade Verbindung 1307" o:spid="_x0000_s1026" style="position:absolute;flip:y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45pt,12.15pt" to="420.4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" strokecolor="black [3213]" strokeweight="1pt"/>
            </w:pict>
          </mc:Fallback>
        </mc:AlternateContent>
      </w:r>
      <w:r w:rsidR="000F2F02" w:rsidRPr="000F2F02"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CA83221" wp14:editId="0B981347">
                <wp:simplePos x="0" y="0"/>
                <wp:positionH relativeFrom="column">
                  <wp:posOffset>4701540</wp:posOffset>
                </wp:positionH>
                <wp:positionV relativeFrom="paragraph">
                  <wp:posOffset>1170305</wp:posOffset>
                </wp:positionV>
                <wp:extent cx="182880" cy="99695"/>
                <wp:effectExtent l="0" t="0" r="26670" b="33655"/>
                <wp:wrapNone/>
                <wp:docPr id="1308" name="Gerade Verbindung 1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996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36D62" id="Gerade Verbindung 1308" o:spid="_x0000_s1026" style="position:absolute;flip:y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2pt,92.15pt" to="384.6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" strokecolor="black [3213]" strokeweight="1pt"/>
            </w:pict>
          </mc:Fallback>
        </mc:AlternateContent>
      </w:r>
      <w:r w:rsidR="000F2F02" w:rsidRPr="000F2F02"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42844DC" wp14:editId="77E6A35B">
                <wp:simplePos x="0" y="0"/>
                <wp:positionH relativeFrom="column">
                  <wp:posOffset>5789295</wp:posOffset>
                </wp:positionH>
                <wp:positionV relativeFrom="paragraph">
                  <wp:posOffset>1162685</wp:posOffset>
                </wp:positionV>
                <wp:extent cx="182880" cy="104140"/>
                <wp:effectExtent l="0" t="0" r="26670" b="29210"/>
                <wp:wrapNone/>
                <wp:docPr id="1309" name="Gerade Verbindung 1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1041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B29D8" id="Gerade Verbindung 1309" o:spid="_x0000_s1026" style="position:absolute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85pt,91.55pt" to="470.25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" strokecolor="#bfbfbf [2412]" strokeweight="1pt"/>
            </w:pict>
          </mc:Fallback>
        </mc:AlternateContent>
      </w:r>
      <w:r w:rsidR="000F2F02" w:rsidRPr="000F2F02"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615C86D" wp14:editId="6CB6ECDD">
                <wp:simplePos x="0" y="0"/>
                <wp:positionH relativeFrom="column">
                  <wp:posOffset>3942080</wp:posOffset>
                </wp:positionH>
                <wp:positionV relativeFrom="paragraph">
                  <wp:posOffset>154305</wp:posOffset>
                </wp:positionV>
                <wp:extent cx="1398905" cy="0"/>
                <wp:effectExtent l="0" t="0" r="10795" b="19050"/>
                <wp:wrapNone/>
                <wp:docPr id="1310" name="Gerade Verbindung 1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89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8FDE9" id="Gerade Verbindung 1310" o:spid="_x0000_s1026" style="position:absolute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4pt,12.15pt" to="420.5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" strokecolor="black [3213]" strokeweight="1.5pt"/>
            </w:pict>
          </mc:Fallback>
        </mc:AlternateContent>
      </w:r>
      <w:r w:rsidR="000F2F02" w:rsidRPr="000F2F02"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0A9D05F" wp14:editId="4DABB08A">
                <wp:simplePos x="0" y="0"/>
                <wp:positionH relativeFrom="column">
                  <wp:posOffset>3942080</wp:posOffset>
                </wp:positionH>
                <wp:positionV relativeFrom="paragraph">
                  <wp:posOffset>1268730</wp:posOffset>
                </wp:positionV>
                <wp:extent cx="760095" cy="0"/>
                <wp:effectExtent l="0" t="0" r="20955" b="19050"/>
                <wp:wrapNone/>
                <wp:docPr id="1311" name="Gerade Verbindung 1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2B83C" id="Gerade Verbindung 1311" o:spid="_x0000_s1026" style="position:absolute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4pt,99.9pt" to="370.25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" strokecolor="black [3213]" strokeweight="1pt"/>
            </w:pict>
          </mc:Fallback>
        </mc:AlternateContent>
      </w:r>
      <w:r w:rsidR="000F2F02" w:rsidRPr="000F2F02"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EA08AC7" wp14:editId="7FF8DCAA">
                <wp:simplePos x="0" y="0"/>
                <wp:positionH relativeFrom="column">
                  <wp:posOffset>5974715</wp:posOffset>
                </wp:positionH>
                <wp:positionV relativeFrom="paragraph">
                  <wp:posOffset>1264920</wp:posOffset>
                </wp:positionV>
                <wp:extent cx="0" cy="222250"/>
                <wp:effectExtent l="0" t="0" r="19050" b="25400"/>
                <wp:wrapNone/>
                <wp:docPr id="1312" name="Gerade Verbindung 1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5350F" id="Gerade Verbindung 1312" o:spid="_x0000_s1026" style="position:absolute;flip:y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45pt,99.6pt" to="470.45pt,1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" strokecolor="#bfbfbf [2412]" strokeweight="1pt"/>
            </w:pict>
          </mc:Fallback>
        </mc:AlternateContent>
      </w:r>
      <w:r w:rsidR="000F2F02" w:rsidRPr="000F2F02"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93666F0" wp14:editId="0717BE5D">
                <wp:simplePos x="0" y="0"/>
                <wp:positionH relativeFrom="column">
                  <wp:posOffset>3908425</wp:posOffset>
                </wp:positionH>
                <wp:positionV relativeFrom="paragraph">
                  <wp:posOffset>131445</wp:posOffset>
                </wp:positionV>
                <wp:extent cx="44450" cy="44450"/>
                <wp:effectExtent l="0" t="0" r="12700" b="12700"/>
                <wp:wrapNone/>
                <wp:docPr id="1313" name="Ellipse 1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" cy="44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3FE897" id="Ellipse 1313" o:spid="_x0000_s1026" style="position:absolute;margin-left:307.75pt;margin-top:10.35pt;width:3.5pt;height:3.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" fillcolor="white [3212]" strokecolor="black [3213]" strokeweight="1pt"/>
            </w:pict>
          </mc:Fallback>
        </mc:AlternateContent>
      </w:r>
      <w:r w:rsidR="000F2F02" w:rsidRPr="000F2F02"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4EE999A" wp14:editId="40877C0B">
                <wp:simplePos x="0" y="0"/>
                <wp:positionH relativeFrom="column">
                  <wp:posOffset>3908425</wp:posOffset>
                </wp:positionH>
                <wp:positionV relativeFrom="paragraph">
                  <wp:posOffset>1249680</wp:posOffset>
                </wp:positionV>
                <wp:extent cx="44450" cy="44450"/>
                <wp:effectExtent l="0" t="0" r="12700" b="12700"/>
                <wp:wrapNone/>
                <wp:docPr id="1314" name="Ellipse 1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" cy="44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C226A0" id="Ellipse 1314" o:spid="_x0000_s1026" style="position:absolute;margin-left:307.75pt;margin-top:98.4pt;width:3.5pt;height:3.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" fillcolor="white [3212]" strokecolor="black [3213]" strokeweight="1pt"/>
            </w:pict>
          </mc:Fallback>
        </mc:AlternateContent>
      </w:r>
      <w:r w:rsidR="000F2F02" w:rsidRPr="000F2F02"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8AE7655" wp14:editId="47FE6788">
                <wp:simplePos x="0" y="0"/>
                <wp:positionH relativeFrom="column">
                  <wp:posOffset>3908425</wp:posOffset>
                </wp:positionH>
                <wp:positionV relativeFrom="paragraph">
                  <wp:posOffset>1457325</wp:posOffset>
                </wp:positionV>
                <wp:extent cx="44450" cy="44450"/>
                <wp:effectExtent l="0" t="0" r="12700" b="12700"/>
                <wp:wrapNone/>
                <wp:docPr id="1315" name="Ellipse 1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" cy="44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1276D5" id="Ellipse 1315" o:spid="_x0000_s1026" style="position:absolute;margin-left:307.75pt;margin-top:114.75pt;width:3.5pt;height:3.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" fillcolor="white [3212]" strokecolor="black [3213]" strokeweight="1pt"/>
            </w:pict>
          </mc:Fallback>
        </mc:AlternateContent>
      </w:r>
      <w:r w:rsidR="000F2F02" w:rsidRPr="000F2F02"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5D69F48" wp14:editId="15A93C97">
                <wp:simplePos x="0" y="0"/>
                <wp:positionH relativeFrom="column">
                  <wp:posOffset>3707765</wp:posOffset>
                </wp:positionH>
                <wp:positionV relativeFrom="paragraph">
                  <wp:posOffset>71120</wp:posOffset>
                </wp:positionV>
                <wp:extent cx="156210" cy="166370"/>
                <wp:effectExtent l="0" t="0" r="0" b="0"/>
                <wp:wrapNone/>
                <wp:docPr id="1316" name="Textfeld 1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" cy="1663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F02" w:rsidRPr="00AE511C" w:rsidRDefault="000F2F02" w:rsidP="000F2F0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E511C">
                              <w:rPr>
                                <w:rFonts w:ascii="Arial" w:hAnsi="Arial" w:cs="Arial"/>
                              </w:rPr>
                              <w:t>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69F48" id="Textfeld 1316" o:spid="_x0000_s1057" type="#_x0000_t202" style="position:absolute;margin-left:291.95pt;margin-top:5.6pt;width:12.3pt;height:13.1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" fillcolor="white [3201]" stroked="f" strokeweight=".5pt">
                <v:fill opacity="0"/>
                <v:textbox inset="0,0,0,0">
                  <w:txbxContent>
                    <w:p w:rsidR="000F2F02" w:rsidRPr="00AE511C" w:rsidRDefault="000F2F02" w:rsidP="000F2F02">
                      <w:pPr>
                        <w:rPr>
                          <w:rFonts w:ascii="Arial" w:hAnsi="Arial" w:cs="Arial"/>
                        </w:rPr>
                      </w:pPr>
                      <w:r w:rsidRPr="00AE511C">
                        <w:rPr>
                          <w:rFonts w:ascii="Arial" w:hAnsi="Arial" w:cs="Arial"/>
                        </w:rPr>
                        <w:t>L1</w:t>
                      </w:r>
                    </w:p>
                  </w:txbxContent>
                </v:textbox>
              </v:shape>
            </w:pict>
          </mc:Fallback>
        </mc:AlternateContent>
      </w:r>
      <w:r w:rsidR="000F2F02" w:rsidRPr="000F2F02"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18861F82" wp14:editId="6C738FF9">
                <wp:simplePos x="0" y="0"/>
                <wp:positionH relativeFrom="column">
                  <wp:posOffset>3703955</wp:posOffset>
                </wp:positionH>
                <wp:positionV relativeFrom="paragraph">
                  <wp:posOffset>1189355</wp:posOffset>
                </wp:positionV>
                <wp:extent cx="155575" cy="165735"/>
                <wp:effectExtent l="0" t="0" r="0" b="0"/>
                <wp:wrapNone/>
                <wp:docPr id="1317" name="Textfeld 1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" cy="16573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F02" w:rsidRPr="00AE511C" w:rsidRDefault="000F2F02" w:rsidP="000F2F0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E511C">
                              <w:rPr>
                                <w:rFonts w:ascii="Arial" w:hAnsi="Arial" w:cs="Arial"/>
                              </w:rPr>
                              <w:t>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61F82" id="Textfeld 1317" o:spid="_x0000_s1058" type="#_x0000_t202" style="position:absolute;margin-left:291.65pt;margin-top:93.65pt;width:12.25pt;height:13.0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" fillcolor="white [3201]" stroked="f" strokeweight=".5pt">
                <v:fill opacity="0"/>
                <v:textbox inset="0,0,0,0">
                  <w:txbxContent>
                    <w:p w:rsidR="000F2F02" w:rsidRPr="00AE511C" w:rsidRDefault="000F2F02" w:rsidP="000F2F02">
                      <w:pPr>
                        <w:rPr>
                          <w:rFonts w:ascii="Arial" w:hAnsi="Arial" w:cs="Arial"/>
                        </w:rPr>
                      </w:pPr>
                      <w:r w:rsidRPr="00AE511C">
                        <w:rPr>
                          <w:rFonts w:ascii="Arial" w:hAnsi="Arial" w:cs="Arial"/>
                        </w:rPr>
                        <w:t>L3</w:t>
                      </w:r>
                    </w:p>
                  </w:txbxContent>
                </v:textbox>
              </v:shape>
            </w:pict>
          </mc:Fallback>
        </mc:AlternateContent>
      </w:r>
      <w:r w:rsidR="000F2F02" w:rsidRPr="000F2F02"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86723D1" wp14:editId="17D5D308">
                <wp:simplePos x="0" y="0"/>
                <wp:positionH relativeFrom="column">
                  <wp:posOffset>3703955</wp:posOffset>
                </wp:positionH>
                <wp:positionV relativeFrom="paragraph">
                  <wp:posOffset>1397000</wp:posOffset>
                </wp:positionV>
                <wp:extent cx="155575" cy="165735"/>
                <wp:effectExtent l="0" t="0" r="0" b="0"/>
                <wp:wrapNone/>
                <wp:docPr id="1318" name="Textfeld 1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" cy="16573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F02" w:rsidRPr="00AE511C" w:rsidRDefault="000F2F02" w:rsidP="000F2F0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E511C">
                              <w:rPr>
                                <w:rFonts w:ascii="Arial" w:hAnsi="Arial" w:cs="Arial"/>
                              </w:rPr>
                              <w:t>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723D1" id="Textfeld 1318" o:spid="_x0000_s1059" type="#_x0000_t202" style="position:absolute;margin-left:291.65pt;margin-top:110pt;width:12.25pt;height:13.0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" fillcolor="white [3201]" stroked="f" strokeweight=".5pt">
                <v:fill opacity="0"/>
                <v:textbox inset="0,0,0,0">
                  <w:txbxContent>
                    <w:p w:rsidR="000F2F02" w:rsidRPr="00AE511C" w:rsidRDefault="000F2F02" w:rsidP="000F2F02">
                      <w:pPr>
                        <w:rPr>
                          <w:rFonts w:ascii="Arial" w:hAnsi="Arial" w:cs="Arial"/>
                        </w:rPr>
                      </w:pPr>
                      <w:r w:rsidRPr="00AE511C">
                        <w:rPr>
                          <w:rFonts w:ascii="Arial" w:hAnsi="Arial" w:cs="Arial"/>
                        </w:rPr>
                        <w:t>L2</w:t>
                      </w:r>
                    </w:p>
                  </w:txbxContent>
                </v:textbox>
              </v:shape>
            </w:pict>
          </mc:Fallback>
        </mc:AlternateContent>
      </w:r>
      <w:r w:rsidR="000F2F02" w:rsidRPr="000F2F02"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10DA60A" wp14:editId="03A76FBB">
                <wp:simplePos x="0" y="0"/>
                <wp:positionH relativeFrom="column">
                  <wp:posOffset>3983990</wp:posOffset>
                </wp:positionH>
                <wp:positionV relativeFrom="paragraph">
                  <wp:posOffset>558800</wp:posOffset>
                </wp:positionV>
                <wp:extent cx="596265" cy="184785"/>
                <wp:effectExtent l="0" t="0" r="0" b="0"/>
                <wp:wrapNone/>
                <wp:docPr id="1319" name="Textfeld 1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1847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F02" w:rsidRPr="00AE511C" w:rsidRDefault="000F2F02" w:rsidP="000F2F02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 = 400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DA60A" id="Textfeld 1319" o:spid="_x0000_s1060" type="#_x0000_t202" style="position:absolute;margin-left:313.7pt;margin-top:44pt;width:46.95pt;height:14.5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" fillcolor="white [3201]" stroked="f" strokeweight=".5pt">
                <v:fill opacity="0"/>
                <v:textbox inset="0,0,0,0">
                  <w:txbxContent>
                    <w:p w:rsidR="000F2F02" w:rsidRPr="00AE511C" w:rsidRDefault="000F2F02" w:rsidP="000F2F02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</w:rPr>
                        <w:t>U = 400 V</w:t>
                      </w:r>
                    </w:p>
                  </w:txbxContent>
                </v:textbox>
              </v:shape>
            </w:pict>
          </mc:Fallback>
        </mc:AlternateContent>
      </w:r>
      <w:r w:rsidR="000F2F02" w:rsidRPr="000F2F02"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4975FED9" wp14:editId="4EBEACBA">
                <wp:simplePos x="0" y="0"/>
                <wp:positionH relativeFrom="column">
                  <wp:posOffset>5151120</wp:posOffset>
                </wp:positionH>
                <wp:positionV relativeFrom="paragraph">
                  <wp:posOffset>464185</wp:posOffset>
                </wp:positionV>
                <wp:extent cx="125730" cy="120015"/>
                <wp:effectExtent l="0" t="0" r="0" b="0"/>
                <wp:wrapNone/>
                <wp:docPr id="1321" name="Textfeld 1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" cy="1200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F02" w:rsidRPr="00AE511C" w:rsidRDefault="000F2F02" w:rsidP="000F2F02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</w:t>
                            </w: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5FED9" id="Textfeld 1321" o:spid="_x0000_s1061" type="#_x0000_t202" style="position:absolute;margin-left:405.6pt;margin-top:36.55pt;width:9.9pt;height:9.4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" fillcolor="white [3201]" stroked="f" strokeweight=".5pt">
                <v:fill opacity="0"/>
                <v:textbox inset="0,0,0,0">
                  <w:txbxContent>
                    <w:p w:rsidR="000F2F02" w:rsidRPr="00AE511C" w:rsidRDefault="000F2F02" w:rsidP="000F2F02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</w:rPr>
                        <w:t>R</w:t>
                      </w: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F2F02" w:rsidRPr="000F2F02"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3F52E4C" wp14:editId="6FFDBB1A">
                <wp:simplePos x="0" y="0"/>
                <wp:positionH relativeFrom="column">
                  <wp:posOffset>5661025</wp:posOffset>
                </wp:positionH>
                <wp:positionV relativeFrom="paragraph">
                  <wp:posOffset>898525</wp:posOffset>
                </wp:positionV>
                <wp:extent cx="125095" cy="120015"/>
                <wp:effectExtent l="0" t="0" r="0" b="0"/>
                <wp:wrapNone/>
                <wp:docPr id="1322" name="Textfeld 1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" cy="1200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F02" w:rsidRPr="00AA4729" w:rsidRDefault="000F2F02" w:rsidP="000F2F02">
                            <w:pPr>
                              <w:rPr>
                                <w:rFonts w:ascii="Arial" w:hAnsi="Arial" w:cs="Arial"/>
                                <w:color w:val="BFBFBF" w:themeColor="background1" w:themeShade="BF"/>
                                <w:sz w:val="16"/>
                                <w:szCs w:val="16"/>
                              </w:rPr>
                            </w:pPr>
                            <w:r w:rsidRPr="00AA4729">
                              <w:rPr>
                                <w:rFonts w:ascii="Arial" w:hAnsi="Arial" w:cs="Arial"/>
                                <w:color w:val="BFBFBF" w:themeColor="background1" w:themeShade="BF"/>
                                <w:sz w:val="16"/>
                                <w:szCs w:val="16"/>
                              </w:rPr>
                              <w:t>R</w:t>
                            </w:r>
                            <w:r w:rsidRPr="00AA4729">
                              <w:rPr>
                                <w:rFonts w:ascii="Arial" w:hAnsi="Arial" w:cs="Arial"/>
                                <w:color w:val="BFBFBF" w:themeColor="background1" w:themeShade="BF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Pr="00AA4729">
                              <w:rPr>
                                <w:rFonts w:ascii="Arial" w:hAnsi="Arial" w:cs="Arial"/>
                                <w:color w:val="BFBFBF" w:themeColor="background1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52E4C" id="Textfeld 1322" o:spid="_x0000_s1062" type="#_x0000_t202" style="position:absolute;margin-left:445.75pt;margin-top:70.75pt;width:9.85pt;height:9.4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" fillcolor="white [3201]" stroked="f" strokeweight=".5pt">
                <v:fill opacity="0"/>
                <v:textbox inset="0,0,0,0">
                  <w:txbxContent>
                    <w:p w:rsidR="000F2F02" w:rsidRPr="00AA4729" w:rsidRDefault="000F2F02" w:rsidP="000F2F02">
                      <w:pPr>
                        <w:rPr>
                          <w:rFonts w:ascii="Arial" w:hAnsi="Arial" w:cs="Arial"/>
                          <w:color w:val="BFBFBF" w:themeColor="background1" w:themeShade="BF"/>
                          <w:sz w:val="16"/>
                          <w:szCs w:val="16"/>
                        </w:rPr>
                      </w:pPr>
                      <w:r w:rsidRPr="00AA4729">
                        <w:rPr>
                          <w:rFonts w:ascii="Arial" w:hAnsi="Arial" w:cs="Arial"/>
                          <w:color w:val="BFBFBF" w:themeColor="background1" w:themeShade="BF"/>
                          <w:sz w:val="16"/>
                          <w:szCs w:val="16"/>
                        </w:rPr>
                        <w:t>R</w:t>
                      </w:r>
                      <w:r w:rsidRPr="00AA4729">
                        <w:rPr>
                          <w:rFonts w:ascii="Arial" w:hAnsi="Arial" w:cs="Arial"/>
                          <w:color w:val="BFBFBF" w:themeColor="background1" w:themeShade="BF"/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Pr="00AA4729">
                        <w:rPr>
                          <w:rFonts w:ascii="Arial" w:hAnsi="Arial" w:cs="Arial"/>
                          <w:color w:val="BFBFBF" w:themeColor="background1" w:themeShade="BF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F2F02" w:rsidRPr="000F2F02"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3FFB5B3" wp14:editId="33EA8B64">
                <wp:simplePos x="0" y="0"/>
                <wp:positionH relativeFrom="column">
                  <wp:posOffset>3934460</wp:posOffset>
                </wp:positionH>
                <wp:positionV relativeFrom="paragraph">
                  <wp:posOffset>203200</wp:posOffset>
                </wp:positionV>
                <wp:extent cx="0" cy="1005205"/>
                <wp:effectExtent l="38100" t="0" r="57150" b="61595"/>
                <wp:wrapNone/>
                <wp:docPr id="1324" name="Gerade Verbindung mit Pfeil 1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981E6" id="Gerade Verbindung mit Pfeil 1324" o:spid="_x0000_s1026" type="#_x0000_t32" style="position:absolute;margin-left:309.8pt;margin-top:16pt;width:0;height:79.1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" strokecolor="black [3213]">
                <v:stroke endarrow="block" endarrowwidth="narrow"/>
              </v:shape>
            </w:pict>
          </mc:Fallback>
        </mc:AlternateContent>
      </w:r>
      <w:r w:rsidR="000F2F02" w:rsidRPr="000F2F02"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2479679" wp14:editId="3F64864F">
                <wp:simplePos x="0" y="0"/>
                <wp:positionH relativeFrom="column">
                  <wp:posOffset>3957955</wp:posOffset>
                </wp:positionH>
                <wp:positionV relativeFrom="paragraph">
                  <wp:posOffset>1482090</wp:posOffset>
                </wp:positionV>
                <wp:extent cx="524510" cy="56515"/>
                <wp:effectExtent l="0" t="0" r="27940" b="19685"/>
                <wp:wrapNone/>
                <wp:docPr id="1326" name="Freihandform 1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" cy="56515"/>
                        </a:xfrm>
                        <a:custGeom>
                          <a:avLst/>
                          <a:gdLst>
                            <a:gd name="connsiteX0" fmla="*/ 0 w 525014"/>
                            <a:gd name="connsiteY0" fmla="*/ 0 h 56877"/>
                            <a:gd name="connsiteX1" fmla="*/ 402511 w 525014"/>
                            <a:gd name="connsiteY1" fmla="*/ 4375 h 56877"/>
                            <a:gd name="connsiteX2" fmla="*/ 525014 w 525014"/>
                            <a:gd name="connsiteY2" fmla="*/ 56877 h 56877"/>
                            <a:gd name="connsiteX3" fmla="*/ 525014 w 525014"/>
                            <a:gd name="connsiteY3" fmla="*/ 56877 h 568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25014" h="56877">
                              <a:moveTo>
                                <a:pt x="0" y="0"/>
                              </a:moveTo>
                              <a:lnTo>
                                <a:pt x="402511" y="4375"/>
                              </a:lnTo>
                              <a:cubicBezTo>
                                <a:pt x="490013" y="13854"/>
                                <a:pt x="525014" y="56877"/>
                                <a:pt x="525014" y="56877"/>
                              </a:cubicBezTo>
                              <a:lnTo>
                                <a:pt x="525014" y="56877"/>
                              </a:lnTo>
                            </a:path>
                          </a:pathLst>
                        </a:cu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5FD17" id="Freihandform 1326" o:spid="_x0000_s1026" style="position:absolute;margin-left:311.65pt;margin-top:116.7pt;width:41.3pt;height:4.4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5014,56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" path="m,l402511,4375v87502,9479,122503,52502,122503,52502l525014,56877e" filled="f" strokecolor="black [3213]" strokeweight="1pt">
                <v:path arrowok="t" o:connecttype="custom" o:connectlocs="0,0;402125,4347;524510,56515;524510,56515" o:connectangles="0,0,0,0"/>
              </v:shape>
            </w:pict>
          </mc:Fallback>
        </mc:AlternateContent>
      </w:r>
      <w:r w:rsidR="000F2F02" w:rsidRPr="000F2F02"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0E816330" wp14:editId="14C6DDCA">
                <wp:simplePos x="0" y="0"/>
                <wp:positionH relativeFrom="column">
                  <wp:posOffset>4490085</wp:posOffset>
                </wp:positionH>
                <wp:positionV relativeFrom="paragraph">
                  <wp:posOffset>1440815</wp:posOffset>
                </wp:positionV>
                <wp:extent cx="1483995" cy="45085"/>
                <wp:effectExtent l="0" t="0" r="20955" b="12065"/>
                <wp:wrapNone/>
                <wp:docPr id="1327" name="Freihandform 1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995" cy="45085"/>
                        </a:xfrm>
                        <a:custGeom>
                          <a:avLst/>
                          <a:gdLst>
                            <a:gd name="connsiteX0" fmla="*/ 1484465 w 1484465"/>
                            <a:gd name="connsiteY0" fmla="*/ 42086 h 45203"/>
                            <a:gd name="connsiteX1" fmla="*/ 606412 w 1484465"/>
                            <a:gd name="connsiteY1" fmla="*/ 42086 h 45203"/>
                            <a:gd name="connsiteX2" fmla="*/ 147299 w 1484465"/>
                            <a:gd name="connsiteY2" fmla="*/ 42086 h 45203"/>
                            <a:gd name="connsiteX3" fmla="*/ 0 w 1484465"/>
                            <a:gd name="connsiteY3" fmla="*/ 0 h 452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84465" h="45203">
                              <a:moveTo>
                                <a:pt x="1484465" y="42086"/>
                              </a:moveTo>
                              <a:lnTo>
                                <a:pt x="606412" y="42086"/>
                              </a:lnTo>
                              <a:cubicBezTo>
                                <a:pt x="383551" y="42086"/>
                                <a:pt x="248368" y="49100"/>
                                <a:pt x="147299" y="42086"/>
                              </a:cubicBezTo>
                              <a:cubicBezTo>
                                <a:pt x="46230" y="35072"/>
                                <a:pt x="23115" y="17536"/>
                                <a:pt x="0" y="0"/>
                              </a:cubicBezTo>
                            </a:path>
                          </a:pathLst>
                        </a:cu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174B3" id="Freihandform 1327" o:spid="_x0000_s1026" style="position:absolute;margin-left:353.55pt;margin-top:113.45pt;width:116.85pt;height:3.5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84465,45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" path="m1484465,42086r-878053,c383551,42086,248368,49100,147299,42086,46230,35072,23115,17536,,e" filled="f" strokecolor="#bfbfbf [2412]" strokeweight="1pt">
                <v:path arrowok="t" o:connecttype="custom" o:connectlocs="1483995,41976;606220,41976;147252,41976;0,0" o:connectangles="0,0,0,0"/>
              </v:shape>
            </w:pict>
          </mc:Fallback>
        </mc:AlternateContent>
      </w:r>
      <w:r w:rsidR="000F2F02" w:rsidRPr="000F2F02"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C374E73" wp14:editId="60C950DE">
                <wp:simplePos x="0" y="0"/>
                <wp:positionH relativeFrom="column">
                  <wp:posOffset>5339715</wp:posOffset>
                </wp:positionH>
                <wp:positionV relativeFrom="paragraph">
                  <wp:posOffset>682625</wp:posOffset>
                </wp:positionV>
                <wp:extent cx="0" cy="222250"/>
                <wp:effectExtent l="0" t="0" r="19050" b="25400"/>
                <wp:wrapNone/>
                <wp:docPr id="1328" name="Gerade Verbindung 1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33A3C" id="Gerade Verbindung 1328" o:spid="_x0000_s1026" style="position:absolute;flip:y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45pt,53.75pt" to="420.4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" strokecolor="black [3213]" strokeweight="1pt"/>
            </w:pict>
          </mc:Fallback>
        </mc:AlternateContent>
      </w:r>
    </w:p>
    <w:p w:rsidR="00221574" w:rsidRDefault="00221574" w:rsidP="00221574">
      <w:pPr>
        <w:rPr>
          <w:rFonts w:ascii="Verdana" w:hAnsi="Verdana"/>
          <w:sz w:val="22"/>
          <w:szCs w:val="22"/>
          <w:lang w:val="de-CH"/>
        </w:rPr>
      </w:pPr>
    </w:p>
    <w:p w:rsidR="00221574" w:rsidRDefault="00BA595B" w:rsidP="00221574">
      <w:pPr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1D5AB431" wp14:editId="3BBF8442">
                <wp:simplePos x="0" y="0"/>
                <wp:positionH relativeFrom="column">
                  <wp:posOffset>4828279</wp:posOffset>
                </wp:positionH>
                <wp:positionV relativeFrom="paragraph">
                  <wp:posOffset>61259</wp:posOffset>
                </wp:positionV>
                <wp:extent cx="824230" cy="1079500"/>
                <wp:effectExtent l="38100" t="0" r="0" b="0"/>
                <wp:wrapNone/>
                <wp:docPr id="1331" name="Bogen 1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4230" cy="1079500"/>
                        </a:xfrm>
                        <a:prstGeom prst="arc">
                          <a:avLst>
                            <a:gd name="adj1" fmla="val 16722934"/>
                            <a:gd name="adj2" fmla="val 610979"/>
                          </a:avLst>
                        </a:prstGeom>
                        <a:ln cap="rnd"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74AB8" id="Bogen 1331" o:spid="_x0000_s1026" style="position:absolute;margin-left:380.2pt;margin-top:4.8pt;width:64.9pt;height:85pt;flip:x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4230,107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" path="m493239,10561nsc612744,41986,715497,141085,773880,281222v42189,101268,58496,217575,46527,331867l412115,539750,493239,10561xem493239,10561nfc612744,41986,715497,141085,773880,281222v42189,101268,58496,217575,46527,331867e" filled="f" strokecolor="black [3213]">
                <v:stroke endarrow="block" endarrowwidth="narrow" endcap="round"/>
                <v:path arrowok="t" o:connecttype="custom" o:connectlocs="493239,10561;773880,281222;820407,613089" o:connectangles="0,0,0"/>
              </v:shape>
            </w:pict>
          </mc:Fallback>
        </mc:AlternateContent>
      </w:r>
    </w:p>
    <w:p w:rsidR="00221574" w:rsidRDefault="00BA595B" w:rsidP="00221574">
      <w:pPr>
        <w:rPr>
          <w:rFonts w:ascii="Verdana" w:hAnsi="Verdana"/>
          <w:sz w:val="22"/>
          <w:szCs w:val="22"/>
          <w:lang w:val="de-CH"/>
        </w:rPr>
      </w:pPr>
      <w:r w:rsidRPr="000F2F02"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D41A441" wp14:editId="1A472802">
                <wp:simplePos x="0" y="0"/>
                <wp:positionH relativeFrom="column">
                  <wp:posOffset>4580890</wp:posOffset>
                </wp:positionH>
                <wp:positionV relativeFrom="paragraph">
                  <wp:posOffset>26035</wp:posOffset>
                </wp:positionV>
                <wp:extent cx="381000" cy="156845"/>
                <wp:effectExtent l="0" t="0" r="0" b="0"/>
                <wp:wrapNone/>
                <wp:docPr id="1332" name="Textfeld 1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15684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595B" w:rsidRPr="00AE511C" w:rsidRDefault="00BA595B" w:rsidP="00BA595B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400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1A441" id="Textfeld 1332" o:spid="_x0000_s1063" type="#_x0000_t202" style="position:absolute;margin-left:360.7pt;margin-top:2.05pt;width:30pt;height:12.3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" fillcolor="white [3201]" stroked="f" strokeweight=".5pt">
                <v:fill opacity="0"/>
                <v:textbox inset="0,0,0,0">
                  <w:txbxContent>
                    <w:p w:rsidR="00BA595B" w:rsidRPr="00AE511C" w:rsidRDefault="00BA595B" w:rsidP="00BA595B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</w:rPr>
                        <w:t>400 V</w:t>
                      </w:r>
                    </w:p>
                  </w:txbxContent>
                </v:textbox>
              </v:shape>
            </w:pict>
          </mc:Fallback>
        </mc:AlternateContent>
      </w:r>
    </w:p>
    <w:p w:rsidR="00221574" w:rsidRDefault="00221574" w:rsidP="00221574">
      <w:pPr>
        <w:rPr>
          <w:rFonts w:ascii="Verdana" w:hAnsi="Verdana"/>
          <w:sz w:val="22"/>
          <w:szCs w:val="22"/>
          <w:lang w:val="de-CH"/>
        </w:rPr>
      </w:pPr>
    </w:p>
    <w:p w:rsidR="00221574" w:rsidRDefault="00BA595B" w:rsidP="00221574">
      <w:pPr>
        <w:rPr>
          <w:rFonts w:ascii="Verdana" w:hAnsi="Verdana"/>
          <w:sz w:val="22"/>
          <w:szCs w:val="22"/>
          <w:lang w:val="de-CH"/>
        </w:rPr>
      </w:pPr>
      <w:r w:rsidRPr="000F2F02"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36D698C3" wp14:editId="61AF47FB">
                <wp:simplePos x="0" y="0"/>
                <wp:positionH relativeFrom="column">
                  <wp:posOffset>4897120</wp:posOffset>
                </wp:positionH>
                <wp:positionV relativeFrom="paragraph">
                  <wp:posOffset>37428</wp:posOffset>
                </wp:positionV>
                <wp:extent cx="125095" cy="120015"/>
                <wp:effectExtent l="0" t="0" r="0" b="0"/>
                <wp:wrapNone/>
                <wp:docPr id="1323" name="Textfeld 1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" cy="1200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F02" w:rsidRPr="00AE511C" w:rsidRDefault="000F2F02" w:rsidP="000F2F02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</w:t>
                            </w: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698C3" id="Textfeld 1323" o:spid="_x0000_s1064" type="#_x0000_t202" style="position:absolute;margin-left:385.6pt;margin-top:2.95pt;width:9.85pt;height:9.4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" fillcolor="white [3201]" stroked="f" strokeweight=".5pt">
                <v:fill opacity="0"/>
                <v:textbox inset="0,0,0,0">
                  <w:txbxContent>
                    <w:p w:rsidR="000F2F02" w:rsidRPr="00AE511C" w:rsidRDefault="000F2F02" w:rsidP="000F2F02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</w:rPr>
                        <w:t>R</w:t>
                      </w: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21574" w:rsidRDefault="00221574" w:rsidP="00221574">
      <w:pPr>
        <w:rPr>
          <w:rFonts w:ascii="Verdana" w:hAnsi="Verdana"/>
          <w:sz w:val="22"/>
          <w:szCs w:val="22"/>
          <w:lang w:val="de-CH"/>
        </w:rPr>
      </w:pPr>
    </w:p>
    <w:p w:rsidR="00221574" w:rsidRDefault="00221574" w:rsidP="00221574">
      <w:pPr>
        <w:rPr>
          <w:rFonts w:ascii="Verdana" w:hAnsi="Verdana"/>
          <w:sz w:val="22"/>
          <w:szCs w:val="22"/>
          <w:lang w:val="de-CH"/>
        </w:rPr>
      </w:pPr>
    </w:p>
    <w:p w:rsidR="00221574" w:rsidRDefault="00221574" w:rsidP="00221574">
      <w:pPr>
        <w:rPr>
          <w:rFonts w:ascii="Verdana" w:hAnsi="Verdana"/>
          <w:sz w:val="22"/>
          <w:szCs w:val="22"/>
          <w:lang w:val="de-CH"/>
        </w:rPr>
      </w:pPr>
    </w:p>
    <w:p w:rsidR="00221574" w:rsidRDefault="00221574" w:rsidP="00221574">
      <w:pPr>
        <w:rPr>
          <w:rFonts w:ascii="Verdana" w:hAnsi="Verdana"/>
          <w:sz w:val="22"/>
          <w:szCs w:val="22"/>
          <w:lang w:val="de-CH"/>
        </w:rPr>
      </w:pPr>
    </w:p>
    <w:p w:rsidR="00221574" w:rsidRDefault="00221574" w:rsidP="00221574">
      <w:pPr>
        <w:rPr>
          <w:rFonts w:ascii="Verdana" w:hAnsi="Verdana"/>
          <w:sz w:val="22"/>
          <w:szCs w:val="22"/>
          <w:lang w:val="de-CH"/>
        </w:rPr>
      </w:pPr>
    </w:p>
    <w:p w:rsidR="00221574" w:rsidRDefault="00221574" w:rsidP="00221574">
      <w:pPr>
        <w:rPr>
          <w:rFonts w:ascii="Verdana" w:hAnsi="Verdana"/>
          <w:sz w:val="22"/>
          <w:szCs w:val="22"/>
          <w:lang w:val="de-CH"/>
        </w:rPr>
      </w:pPr>
    </w:p>
    <w:p w:rsidR="00221574" w:rsidRDefault="00221574" w:rsidP="00221574">
      <w:pPr>
        <w:rPr>
          <w:rFonts w:ascii="Verdana" w:hAnsi="Verdana"/>
          <w:sz w:val="22"/>
          <w:szCs w:val="22"/>
          <w:lang w:val="de-CH"/>
        </w:rPr>
      </w:pPr>
    </w:p>
    <w:p w:rsidR="00221574" w:rsidRDefault="00221574" w:rsidP="00221574">
      <w:pPr>
        <w:rPr>
          <w:rFonts w:ascii="Verdana" w:hAnsi="Verdana"/>
          <w:sz w:val="22"/>
          <w:szCs w:val="22"/>
          <w:lang w:val="de-CH"/>
        </w:rPr>
      </w:pPr>
    </w:p>
    <w:p w:rsidR="009C0BD1" w:rsidRDefault="009C0BD1" w:rsidP="009C0BD1">
      <w:pPr>
        <w:pStyle w:val="berschrift2"/>
        <w:numPr>
          <w:ilvl w:val="0"/>
          <w:numId w:val="0"/>
        </w:numPr>
        <w:ind w:left="1567"/>
        <w:rPr>
          <w:lang w:val="de-CH"/>
        </w:rPr>
      </w:pPr>
    </w:p>
    <w:p w:rsidR="00221574" w:rsidRPr="00CD13CA" w:rsidRDefault="00221574" w:rsidP="00CD13CA">
      <w:pPr>
        <w:pStyle w:val="berschrift2"/>
        <w:rPr>
          <w:lang w:val="de-CH"/>
        </w:rPr>
      </w:pPr>
      <w:bookmarkStart w:id="7" w:name="_Toc298156071"/>
      <w:r w:rsidRPr="00CD13CA">
        <w:rPr>
          <w:lang w:val="de-CH"/>
        </w:rPr>
        <w:t>Leistung bei Unterbruch eines Polleiters (</w:t>
      </w:r>
      <w:r w:rsidR="00CD13CA">
        <w:rPr>
          <w:lang w:val="de-CH"/>
        </w:rPr>
        <w:t>Dreieckschaltung</w:t>
      </w:r>
      <w:r w:rsidRPr="00CD13CA">
        <w:rPr>
          <w:lang w:val="de-CH"/>
        </w:rPr>
        <w:t>)</w:t>
      </w:r>
      <w:bookmarkEnd w:id="7"/>
    </w:p>
    <w:p w:rsidR="00221574" w:rsidRPr="00274129" w:rsidRDefault="009C0BD1" w:rsidP="00221574">
      <w:pPr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5344146</wp:posOffset>
                </wp:positionH>
                <wp:positionV relativeFrom="paragraph">
                  <wp:posOffset>160939</wp:posOffset>
                </wp:positionV>
                <wp:extent cx="45072" cy="45057"/>
                <wp:effectExtent l="0" t="0" r="12700" b="12700"/>
                <wp:wrapNone/>
                <wp:docPr id="1343" name="Ellipse 1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" cy="4505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2491D5" id="Ellipse 1343" o:spid="_x0000_s1026" style="position:absolute;margin-left:420.8pt;margin-top:12.65pt;width:3.55pt;height:3.5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" fillcolor="black [3213]" strokecolor="black [3213]" strokeweight="2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>
                <wp:simplePos x="0" y="0"/>
                <wp:positionH relativeFrom="column">
                  <wp:posOffset>4037167</wp:posOffset>
                </wp:positionH>
                <wp:positionV relativeFrom="paragraph">
                  <wp:posOffset>160939</wp:posOffset>
                </wp:positionV>
                <wp:extent cx="45072" cy="45057"/>
                <wp:effectExtent l="0" t="0" r="12700" b="12700"/>
                <wp:wrapNone/>
                <wp:docPr id="1351" name="Ellipse 1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" cy="4505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A95495" id="Ellipse 1351" o:spid="_x0000_s1026" style="position:absolute;margin-left:317.9pt;margin-top:12.65pt;width:3.55pt;height:3.5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" fillcolor="white [3212]" strokecolor="black [3213]" strokeweight="1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3821856</wp:posOffset>
                </wp:positionH>
                <wp:positionV relativeFrom="paragraph">
                  <wp:posOffset>96744</wp:posOffset>
                </wp:positionV>
                <wp:extent cx="156164" cy="166266"/>
                <wp:effectExtent l="0" t="0" r="0" b="0"/>
                <wp:wrapNone/>
                <wp:docPr id="1354" name="Textfeld 1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164" cy="16626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BD1" w:rsidRPr="00AE511C" w:rsidRDefault="009C0BD1" w:rsidP="009C0BD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E511C">
                              <w:rPr>
                                <w:rFonts w:ascii="Arial" w:hAnsi="Arial" w:cs="Arial"/>
                              </w:rPr>
                              <w:t>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354" o:spid="_x0000_s1065" type="#_x0000_t202" style="position:absolute;margin-left:300.95pt;margin-top:7.6pt;width:12.3pt;height:13.1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" fillcolor="white [3201]" stroked="f" strokeweight=".5pt">
                <v:fill opacity="0"/>
                <v:textbox inset="0,0,0,0">
                  <w:txbxContent>
                    <w:p w:rsidR="009C0BD1" w:rsidRPr="00AE511C" w:rsidRDefault="009C0BD1" w:rsidP="009C0BD1">
                      <w:pPr>
                        <w:rPr>
                          <w:rFonts w:ascii="Arial" w:hAnsi="Arial" w:cs="Arial"/>
                        </w:rPr>
                      </w:pPr>
                      <w:r w:rsidRPr="00AE511C">
                        <w:rPr>
                          <w:rFonts w:ascii="Arial" w:hAnsi="Arial" w:cs="Arial"/>
                        </w:rPr>
                        <w:t>L1</w:t>
                      </w:r>
                    </w:p>
                  </w:txbxContent>
                </v:textbox>
              </v:shape>
            </w:pict>
          </mc:Fallback>
        </mc:AlternateContent>
      </w:r>
      <w:r w:rsidRPr="009C0BD1"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C151574" wp14:editId="2FE4EDD7">
                <wp:simplePos x="0" y="0"/>
                <wp:positionH relativeFrom="column">
                  <wp:posOffset>885825</wp:posOffset>
                </wp:positionH>
                <wp:positionV relativeFrom="paragraph">
                  <wp:posOffset>23495</wp:posOffset>
                </wp:positionV>
                <wp:extent cx="2690495" cy="2458720"/>
                <wp:effectExtent l="0" t="0" r="14605" b="17780"/>
                <wp:wrapNone/>
                <wp:docPr id="1364" name="Textfeld 1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95" cy="245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>
                          <a:solidFill>
                            <a:prstClr val="black"/>
                          </a:solidFill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BD1" w:rsidRPr="00AE511C" w:rsidRDefault="009C0BD1" w:rsidP="009C0BD1">
                            <w:pPr>
                              <w:spacing w:before="40" w:after="40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</w:pP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>Es gilt: R</w:t>
                            </w: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vertAlign w:val="subscript"/>
                                <w:lang w:val="de-CH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vertAlign w:val="subscript"/>
                                <w:lang w:val="de-CH"/>
                              </w:rPr>
                              <w:t xml:space="preserve"> </w:t>
                            </w: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 xml:space="preserve"> </w:t>
                            </w: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>R</w:t>
                            </w: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vertAlign w:val="subscript"/>
                                <w:lang w:val="de-CH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vertAlign w:val="subscript"/>
                                <w:lang w:val="de-CH"/>
                              </w:rPr>
                              <w:t xml:space="preserve"> </w:t>
                            </w: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 xml:space="preserve"> </w:t>
                            </w: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>R</w:t>
                            </w: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vertAlign w:val="subscript"/>
                                <w:lang w:val="de-CH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vertAlign w:val="subscript"/>
                                <w:lang w:val="de-CH"/>
                              </w:rPr>
                              <w:t xml:space="preserve"> </w:t>
                            </w: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 xml:space="preserve"> </w:t>
                            </w:r>
                            <w:r w:rsidRPr="00AE511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>40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 xml:space="preserve"> </w:t>
                            </w:r>
                            <w:r w:rsidRPr="00AE511C">
                              <w:rPr>
                                <w:rFonts w:ascii="Symbol" w:hAnsi="Symbol" w:cs="Arial"/>
                                <w:color w:val="000000" w:themeColor="text1"/>
                                <w:sz w:val="22"/>
                                <w:szCs w:val="22"/>
                                <w:lang w:val="de-CH"/>
                              </w:rPr>
                              <w:t></w:t>
                            </w:r>
                          </w:p>
                          <w:p w:rsidR="009C0BD1" w:rsidRPr="0076599E" w:rsidRDefault="0076599E" w:rsidP="009C0BD1">
                            <w:pPr>
                              <w:spacing w:before="40" w:after="40"/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w:pPr>
                            <w:permStart w:id="1500081207" w:edGrp="everyone"/>
                            <w:r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∙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color w:val="0070C0"/>
                                              <w:sz w:val="22"/>
                                              <w:szCs w:val="22"/>
                                              <w:lang w:val="de-C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color w:val="0070C0"/>
                                              <w:sz w:val="22"/>
                                              <w:szCs w:val="22"/>
                                              <w:lang w:val="de-C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color w:val="0070C0"/>
                                              <w:sz w:val="22"/>
                                              <w:szCs w:val="22"/>
                                              <w:lang w:val="de-C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Arial"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color w:val="0070C0"/>
                                              <w:sz w:val="22"/>
                                              <w:szCs w:val="22"/>
                                              <w:lang w:val="de-C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color w:val="0070C0"/>
                                              <w:sz w:val="22"/>
                                              <w:szCs w:val="22"/>
                                              <w:lang w:val="de-C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color w:val="0070C0"/>
                                              <w:sz w:val="22"/>
                                              <w:szCs w:val="22"/>
                                              <w:lang w:val="de-C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color w:val="0070C0"/>
                                              <w:sz w:val="22"/>
                                              <w:szCs w:val="22"/>
                                              <w:lang w:val="de-C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color w:val="0070C0"/>
                                              <w:sz w:val="22"/>
                                              <w:szCs w:val="22"/>
                                              <w:lang w:val="de-C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color w:val="0070C0"/>
                                              <w:sz w:val="22"/>
                                              <w:szCs w:val="22"/>
                                              <w:lang w:val="de-C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Arial"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color w:val="0070C0"/>
                                              <w:sz w:val="22"/>
                                              <w:szCs w:val="22"/>
                                              <w:lang w:val="de-C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color w:val="0070C0"/>
                                              <w:sz w:val="22"/>
                                              <w:szCs w:val="22"/>
                                              <w:lang w:val="de-C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color w:val="0070C0"/>
                                              <w:sz w:val="22"/>
                                              <w:szCs w:val="22"/>
                                              <w:lang w:val="de-C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 xml:space="preserve"> </m:t>
                              </m:r>
                            </m:oMath>
                          </w:p>
                          <w:p w:rsidR="0076599E" w:rsidRPr="0076599E" w:rsidRDefault="0076599E" w:rsidP="009C0BD1">
                            <w:pPr>
                              <w:spacing w:before="40" w:after="40"/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40Ω ∙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  <m:t>40Ω+40Ω</m:t>
                                      </m:r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40Ω+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  <m:t>40Ω+40Ω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=</m:t>
                              </m:r>
                              <m:bar>
                                <m:bar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26.6Ω</m:t>
                                  </m:r>
                                </m:e>
                              </m:bar>
                            </m:oMath>
                          </w:p>
                          <w:p w:rsidR="0076599E" w:rsidRDefault="0076599E" w:rsidP="009C0BD1">
                            <w:pPr>
                              <w:spacing w:before="40" w:after="40"/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P=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Arial"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color w:val="0070C0"/>
                                              <w:sz w:val="22"/>
                                              <w:szCs w:val="22"/>
                                              <w:lang w:val="de-C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color w:val="0070C0"/>
                                              <w:sz w:val="22"/>
                                              <w:szCs w:val="22"/>
                                              <w:lang w:val="de-CH"/>
                                            </w:rPr>
                                            <m:t>400V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Arial"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  <m:t>26.6Ω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Arial"/>
                                  <w:color w:val="0070C0"/>
                                  <w:sz w:val="22"/>
                                  <w:szCs w:val="22"/>
                                  <w:lang w:val="de-CH"/>
                                </w:rPr>
                                <m:t>=</m:t>
                              </m:r>
                              <m:bar>
                                <m:bar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color w:val="0070C0"/>
                                      <w:sz w:val="22"/>
                                      <w:szCs w:val="22"/>
                                      <w:lang w:val="de-CH"/>
                                    </w:rPr>
                                  </m:ctrlPr>
                                </m:barPr>
                                <m:e>
                                  <m:bar>
                                    <m:bar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0070C0"/>
                                          <w:sz w:val="22"/>
                                          <w:szCs w:val="22"/>
                                          <w:lang w:val="de-CH"/>
                                        </w:rPr>
                                        <m:t>6kW</m:t>
                                      </m:r>
                                    </m:e>
                                  </m:bar>
                                </m:e>
                              </m:bar>
                            </m:oMath>
                          </w:p>
                          <w:p w:rsidR="0076599E" w:rsidRDefault="0076599E" w:rsidP="009C0BD1">
                            <w:pPr>
                              <w:spacing w:before="40" w:after="40"/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w:pPr>
                          </w:p>
                          <w:p w:rsidR="0076599E" w:rsidRPr="0076599E" w:rsidRDefault="0076599E" w:rsidP="009C0BD1">
                            <w:pPr>
                              <w:spacing w:before="40" w:after="40"/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w:t xml:space="preserve">Fazit: Eine gemischte Schalung liegt an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w:t>1x400</w:t>
                            </w:r>
                            <w:r w:rsidR="00D90078">
                              <w:rPr>
                                <w:rFonts w:ascii="Arial" w:hAnsi="Arial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w:t>V</w:t>
                            </w:r>
                            <w:bookmarkStart w:id="8" w:name="_GoBack"/>
                            <w:bookmarkEnd w:id="8"/>
                            <w:permEnd w:id="150008120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51574" id="Textfeld 1364" o:spid="_x0000_s1066" type="#_x0000_t202" style="position:absolute;margin-left:69.75pt;margin-top:1.85pt;width:211.85pt;height:193.6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" fillcolor="white [3201]" strokeweight=".25pt">
                <v:stroke dashstyle="1 1"/>
                <v:textbox>
                  <w:txbxContent>
                    <w:p w:rsidR="009C0BD1" w:rsidRPr="00AE511C" w:rsidRDefault="009C0BD1" w:rsidP="009C0BD1">
                      <w:pPr>
                        <w:spacing w:before="40" w:after="40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</w:pP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>Es gilt: R</w:t>
                      </w: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vertAlign w:val="subscript"/>
                          <w:lang w:val="de-CH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vertAlign w:val="subscript"/>
                          <w:lang w:val="de-CH"/>
                        </w:rPr>
                        <w:t xml:space="preserve"> </w:t>
                      </w: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 xml:space="preserve"> </w:t>
                      </w: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>R</w:t>
                      </w: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vertAlign w:val="subscript"/>
                          <w:lang w:val="de-CH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vertAlign w:val="subscript"/>
                          <w:lang w:val="de-CH"/>
                        </w:rPr>
                        <w:t xml:space="preserve"> </w:t>
                      </w: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 xml:space="preserve"> </w:t>
                      </w: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>R</w:t>
                      </w: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vertAlign w:val="subscript"/>
                          <w:lang w:val="de-CH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vertAlign w:val="subscript"/>
                          <w:lang w:val="de-CH"/>
                        </w:rPr>
                        <w:t xml:space="preserve"> </w:t>
                      </w: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 xml:space="preserve"> </w:t>
                      </w:r>
                      <w:r w:rsidRPr="00AE511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>40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 xml:space="preserve"> </w:t>
                      </w:r>
                      <w:r w:rsidRPr="00AE511C">
                        <w:rPr>
                          <w:rFonts w:ascii="Symbol" w:hAnsi="Symbol" w:cs="Arial"/>
                          <w:color w:val="000000" w:themeColor="text1"/>
                          <w:sz w:val="22"/>
                          <w:szCs w:val="22"/>
                          <w:lang w:val="de-CH"/>
                        </w:rPr>
                        <w:t></w:t>
                      </w:r>
                    </w:p>
                    <w:p w:rsidR="009C0BD1" w:rsidRPr="0076599E" w:rsidRDefault="0076599E" w:rsidP="009C0BD1">
                      <w:pPr>
                        <w:spacing w:before="40" w:after="40"/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</w:pPr>
                      <w:permStart w:id="1500081207" w:edGrp="everyone"/>
                      <w:r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70C0"/>
                                        <w:sz w:val="22"/>
                                        <w:szCs w:val="22"/>
                                        <w:lang w:val="de-C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70C0"/>
                                        <w:sz w:val="22"/>
                                        <w:szCs w:val="22"/>
                                        <w:lang w:val="de-C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0070C0"/>
                                        <w:sz w:val="22"/>
                                        <w:szCs w:val="22"/>
                                        <w:lang w:val="de-C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70C0"/>
                                        <w:sz w:val="22"/>
                                        <w:szCs w:val="22"/>
                                        <w:lang w:val="de-C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70C0"/>
                                        <w:sz w:val="22"/>
                                        <w:szCs w:val="22"/>
                                        <w:lang w:val="de-C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0070C0"/>
                                        <w:sz w:val="22"/>
                                        <w:szCs w:val="22"/>
                                        <w:lang w:val="de-C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70C0"/>
                                        <w:sz w:val="22"/>
                                        <w:szCs w:val="22"/>
                                        <w:lang w:val="de-C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70C0"/>
                                        <w:sz w:val="22"/>
                                        <w:szCs w:val="22"/>
                                        <w:lang w:val="de-C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0070C0"/>
                                        <w:sz w:val="22"/>
                                        <w:szCs w:val="22"/>
                                        <w:lang w:val="de-C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70C0"/>
                                        <w:sz w:val="22"/>
                                        <w:szCs w:val="22"/>
                                        <w:lang w:val="de-C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70C0"/>
                                        <w:sz w:val="22"/>
                                        <w:szCs w:val="22"/>
                                        <w:lang w:val="de-C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0070C0"/>
                                        <w:sz w:val="22"/>
                                        <w:szCs w:val="22"/>
                                        <w:lang w:val="de-C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 xml:space="preserve"> </m:t>
                        </m:r>
                      </m:oMath>
                    </w:p>
                    <w:p w:rsidR="0076599E" w:rsidRPr="0076599E" w:rsidRDefault="0076599E" w:rsidP="009C0BD1">
                      <w:pPr>
                        <w:spacing w:before="40" w:after="40"/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40Ω 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40Ω+40Ω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40Ω+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40Ω+40Ω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>=</m:t>
                        </m:r>
                        <m:bar>
                          <m:barPr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26.6Ω</m:t>
                            </m:r>
                          </m:e>
                        </m:bar>
                      </m:oMath>
                    </w:p>
                    <w:p w:rsidR="0076599E" w:rsidRDefault="0076599E" w:rsidP="009C0BD1">
                      <w:pPr>
                        <w:spacing w:before="40" w:after="40"/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>P=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0070C0"/>
                                        <w:sz w:val="22"/>
                                        <w:szCs w:val="22"/>
                                        <w:lang w:val="de-C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0070C0"/>
                                        <w:sz w:val="22"/>
                                        <w:szCs w:val="22"/>
                                        <w:lang w:val="de-CH"/>
                                      </w:rPr>
                                      <m:t>400V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m:t>26.6Ω</m:t>
                            </m:r>
                          </m:den>
                        </m:f>
                        <m:r>
                          <w:rPr>
                            <w:rFonts w:ascii="Cambria Math" w:hAnsi="Cambria Math" w:cs="Arial"/>
                            <w:color w:val="0070C0"/>
                            <w:sz w:val="22"/>
                            <w:szCs w:val="22"/>
                            <w:lang w:val="de-CH"/>
                          </w:rPr>
                          <m:t>=</m:t>
                        </m:r>
                        <m:bar>
                          <m:barPr>
                            <m:ctrlPr>
                              <w:rPr>
                                <w:rFonts w:ascii="Cambria Math" w:hAnsi="Cambria Math" w:cs="Arial"/>
                                <w:i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</m:ctrlPr>
                          </m:bar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70C0"/>
                                    <w:sz w:val="22"/>
                                    <w:szCs w:val="22"/>
                                    <w:lang w:val="de-CH"/>
                                  </w:rPr>
                                  <m:t>6kW</m:t>
                                </m:r>
                              </m:e>
                            </m:bar>
                          </m:e>
                        </m:bar>
                      </m:oMath>
                    </w:p>
                    <w:p w:rsidR="0076599E" w:rsidRDefault="0076599E" w:rsidP="009C0BD1">
                      <w:pPr>
                        <w:spacing w:before="40" w:after="40"/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</w:pPr>
                    </w:p>
                    <w:p w:rsidR="0076599E" w:rsidRPr="0076599E" w:rsidRDefault="0076599E" w:rsidP="009C0BD1">
                      <w:pPr>
                        <w:spacing w:before="40" w:after="40"/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  <w:t xml:space="preserve">Fazit: Eine gemischte Schalung liegt an </w:t>
                      </w:r>
                      <w:r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  <w:t>1x400</w:t>
                      </w:r>
                      <w:r w:rsidR="00D90078">
                        <w:rPr>
                          <w:rFonts w:ascii="Arial" w:hAnsi="Arial" w:cs="Arial"/>
                          <w:color w:val="0070C0"/>
                          <w:sz w:val="22"/>
                          <w:szCs w:val="22"/>
                          <w:lang w:val="de-CH"/>
                        </w:rPr>
                        <w:t>V</w:t>
                      </w:r>
                      <w:bookmarkStart w:id="9" w:name="_GoBack"/>
                      <w:bookmarkEnd w:id="9"/>
                      <w:permEnd w:id="1500081207"/>
                    </w:p>
                  </w:txbxContent>
                </v:textbox>
              </v:shape>
            </w:pict>
          </mc:Fallback>
        </mc:AlternateContent>
      </w:r>
      <w:r w:rsidRPr="009C0BD1">
        <w:rPr>
          <w:rFonts w:ascii="Verdana" w:hAnsi="Verdan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2078080" behindDoc="0" locked="0" layoutInCell="1" allowOverlap="1" wp14:anchorId="7C851DC1" wp14:editId="19D36E5A">
            <wp:simplePos x="0" y="0"/>
            <wp:positionH relativeFrom="column">
              <wp:posOffset>339725</wp:posOffset>
            </wp:positionH>
            <wp:positionV relativeFrom="paragraph">
              <wp:posOffset>24130</wp:posOffset>
            </wp:positionV>
            <wp:extent cx="524510" cy="412115"/>
            <wp:effectExtent l="0" t="0" r="8890" b="6985"/>
            <wp:wrapNone/>
            <wp:docPr id="1365" name="Grafik 1365" descr="http://dir.coolclips.com/clipart/150/vgjm/tf05310/CoolClips_vc0635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ir.coolclips.com/clipart/150/vgjm/tf05310/CoolClips_vc0635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10" r="4445" b="7247"/>
                    <a:stretch/>
                  </pic:blipFill>
                  <pic:spPr bwMode="auto">
                    <a:xfrm>
                      <a:off x="0" y="0"/>
                      <a:ext cx="524510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1574" w:rsidRDefault="009C0BD1" w:rsidP="00221574">
      <w:pPr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>
                <wp:simplePos x="0" y="0"/>
                <wp:positionH relativeFrom="column">
                  <wp:posOffset>5253489</wp:posOffset>
                </wp:positionH>
                <wp:positionV relativeFrom="paragraph">
                  <wp:posOffset>13416</wp:posOffset>
                </wp:positionV>
                <wp:extent cx="114266" cy="188490"/>
                <wp:effectExtent l="0" t="0" r="19685" b="21590"/>
                <wp:wrapNone/>
                <wp:docPr id="1341" name="Gerade Verbindung 1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266" cy="1884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F76E2" id="Gerade Verbindung 1341" o:spid="_x0000_s1026" style="position:absolute;flip:y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65pt,1.05pt" to="422.6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" strokecolor="black [3213]" strokeweight="1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5370588</wp:posOffset>
                </wp:positionH>
                <wp:positionV relativeFrom="paragraph">
                  <wp:posOffset>13416</wp:posOffset>
                </wp:positionV>
                <wp:extent cx="111028" cy="188477"/>
                <wp:effectExtent l="0" t="0" r="22860" b="21590"/>
                <wp:wrapNone/>
                <wp:docPr id="1342" name="Gerade Verbindung 1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28" cy="18847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69A00" id="Gerade Verbindung 1342" o:spid="_x0000_s1026" style="position:absolute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9pt,1.05pt" to="431.6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" strokecolor="black [3213]" strokeweight="1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>
                <wp:simplePos x="0" y="0"/>
                <wp:positionH relativeFrom="column">
                  <wp:posOffset>4063609</wp:posOffset>
                </wp:positionH>
                <wp:positionV relativeFrom="paragraph">
                  <wp:posOffset>62505</wp:posOffset>
                </wp:positionV>
                <wp:extent cx="0" cy="542059"/>
                <wp:effectExtent l="38100" t="0" r="57150" b="48895"/>
                <wp:wrapNone/>
                <wp:docPr id="1357" name="Gerade Verbindung mit Pfeil 1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0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48819" id="Gerade Verbindung mit Pfeil 1357" o:spid="_x0000_s1026" type="#_x0000_t32" style="position:absolute;margin-left:319.95pt;margin-top:4.9pt;width:0;height:42.7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" strokecolor="black [3213]">
                <v:stroke endarrow="block" endarrowwidth="narrow"/>
              </v:shape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F3D2220" wp14:editId="4752FEA4">
                <wp:simplePos x="0" y="0"/>
                <wp:positionH relativeFrom="column">
                  <wp:posOffset>4071164</wp:posOffset>
                </wp:positionH>
                <wp:positionV relativeFrom="paragraph">
                  <wp:posOffset>13416</wp:posOffset>
                </wp:positionV>
                <wp:extent cx="1296922" cy="0"/>
                <wp:effectExtent l="0" t="0" r="17780" b="19050"/>
                <wp:wrapNone/>
                <wp:docPr id="1336" name="Gerade Verbindung 1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92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60F1B" id="Gerade Verbindung 1336" o:spid="_x0000_s1026" style="position:absolute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55pt,1.05pt" to="422.6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" strokecolor="black [3213]" strokeweight="1pt"/>
            </w:pict>
          </mc:Fallback>
        </mc:AlternateContent>
      </w:r>
    </w:p>
    <w:p w:rsidR="00221574" w:rsidRDefault="009C0BD1" w:rsidP="00221574">
      <w:pPr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>
                <wp:simplePos x="0" y="0"/>
                <wp:positionH relativeFrom="column">
                  <wp:posOffset>5117503</wp:posOffset>
                </wp:positionH>
                <wp:positionV relativeFrom="paragraph">
                  <wp:posOffset>13797</wp:posOffset>
                </wp:positionV>
                <wp:extent cx="109188" cy="305878"/>
                <wp:effectExtent l="95250" t="19050" r="43815" b="18415"/>
                <wp:wrapNone/>
                <wp:docPr id="1339" name="Rechteck 1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47229">
                          <a:off x="0" y="0"/>
                          <a:ext cx="109188" cy="3058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B9D30C" id="Rechteck 1339" o:spid="_x0000_s1026" style="position:absolute;margin-left:402.95pt;margin-top:1.1pt;width:8.6pt;height:24.1pt;rotation:-9778813fd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" fillcolor="white [3212]" strokecolor="black [3213]" strokeweight="1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>
                <wp:simplePos x="0" y="0"/>
                <wp:positionH relativeFrom="column">
                  <wp:posOffset>5502797</wp:posOffset>
                </wp:positionH>
                <wp:positionV relativeFrom="paragraph">
                  <wp:posOffset>17573</wp:posOffset>
                </wp:positionV>
                <wp:extent cx="109188" cy="305878"/>
                <wp:effectExtent l="95250" t="19050" r="81915" b="18415"/>
                <wp:wrapNone/>
                <wp:docPr id="1340" name="Rechteck 1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29749">
                          <a:off x="0" y="0"/>
                          <a:ext cx="109188" cy="3058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4FA7B" id="Rechteck 1340" o:spid="_x0000_s1026" style="position:absolute;margin-left:433.3pt;margin-top:1.4pt;width:8.6pt;height:24.1pt;rotation:9862894fd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" fillcolor="white [3212]" strokecolor="black [3213]" strokeweight="1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>
                <wp:simplePos x="0" y="0"/>
                <wp:positionH relativeFrom="column">
                  <wp:posOffset>5166608</wp:posOffset>
                </wp:positionH>
                <wp:positionV relativeFrom="paragraph">
                  <wp:posOffset>66663</wp:posOffset>
                </wp:positionV>
                <wp:extent cx="187270" cy="316666"/>
                <wp:effectExtent l="38100" t="0" r="22860" b="64770"/>
                <wp:wrapNone/>
                <wp:docPr id="1358" name="Gerade Verbindung mit Pfeil 1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270" cy="3166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8D665" id="Gerade Verbindung mit Pfeil 1358" o:spid="_x0000_s1026" type="#_x0000_t32" style="position:absolute;margin-left:406.8pt;margin-top:5.25pt;width:14.75pt;height:24.95pt;flip:x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" strokecolor="black [3213]">
                <v:stroke endarrow="block" endarrowwidth="narrow"/>
              </v:shape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>
                <wp:simplePos x="0" y="0"/>
                <wp:positionH relativeFrom="column">
                  <wp:posOffset>4985294</wp:posOffset>
                </wp:positionH>
                <wp:positionV relativeFrom="paragraph">
                  <wp:posOffset>40229</wp:posOffset>
                </wp:positionV>
                <wp:extent cx="125693" cy="120574"/>
                <wp:effectExtent l="0" t="0" r="0" b="0"/>
                <wp:wrapNone/>
                <wp:docPr id="1359" name="Textfeld 1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93" cy="12057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BD1" w:rsidRPr="00AE511C" w:rsidRDefault="009C0BD1" w:rsidP="009C0BD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</w:t>
                            </w: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bscript"/>
                              </w:rPr>
                              <w:t>3</w:t>
                            </w: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359" o:spid="_x0000_s1067" type="#_x0000_t202" style="position:absolute;margin-left:392.55pt;margin-top:3.15pt;width:9.9pt;height:9.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" fillcolor="white [3201]" stroked="f" strokeweight=".5pt">
                <v:fill opacity="0"/>
                <v:textbox inset="0,0,0,0">
                  <w:txbxContent>
                    <w:p w:rsidR="009C0BD1" w:rsidRPr="00AE511C" w:rsidRDefault="009C0BD1" w:rsidP="009C0BD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</w:rPr>
                        <w:t>R</w:t>
                      </w: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  <w:vertAlign w:val="subscript"/>
                        </w:rPr>
                        <w:t>3</w:t>
                      </w: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>
                <wp:simplePos x="0" y="0"/>
                <wp:positionH relativeFrom="column">
                  <wp:posOffset>4116493</wp:posOffset>
                </wp:positionH>
                <wp:positionV relativeFrom="paragraph">
                  <wp:posOffset>59111</wp:posOffset>
                </wp:positionV>
                <wp:extent cx="596089" cy="184669"/>
                <wp:effectExtent l="0" t="0" r="0" b="0"/>
                <wp:wrapNone/>
                <wp:docPr id="1360" name="Textfeld 1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089" cy="18466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BD1" w:rsidRPr="00AE511C" w:rsidRDefault="009C0BD1" w:rsidP="009C0BD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 = 400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360" o:spid="_x0000_s1068" type="#_x0000_t202" style="position:absolute;margin-left:324.15pt;margin-top:4.65pt;width:46.95pt;height:14.5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" fillcolor="white [3201]" stroked="f" strokeweight=".5pt">
                <v:fill opacity="0"/>
                <v:textbox inset="0,0,0,0">
                  <w:txbxContent>
                    <w:p w:rsidR="009C0BD1" w:rsidRPr="00AE511C" w:rsidRDefault="009C0BD1" w:rsidP="009C0BD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</w:rPr>
                        <w:t>U = 400 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5627451</wp:posOffset>
                </wp:positionH>
                <wp:positionV relativeFrom="paragraph">
                  <wp:posOffset>32677</wp:posOffset>
                </wp:positionV>
                <wp:extent cx="125693" cy="120574"/>
                <wp:effectExtent l="0" t="0" r="0" b="0"/>
                <wp:wrapNone/>
                <wp:docPr id="1362" name="Textfeld 1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93" cy="12057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BD1" w:rsidRPr="00AE511C" w:rsidRDefault="009C0BD1" w:rsidP="009C0BD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</w:t>
                            </w: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362" o:spid="_x0000_s1069" type="#_x0000_t202" style="position:absolute;margin-left:443.1pt;margin-top:2.55pt;width:9.9pt;height:9.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" fillcolor="white [3201]" stroked="f" strokeweight=".5pt">
                <v:fill opacity="0"/>
                <v:textbox inset="0,0,0,0">
                  <w:txbxContent>
                    <w:p w:rsidR="009C0BD1" w:rsidRPr="00AE511C" w:rsidRDefault="009C0BD1" w:rsidP="009C0BD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</w:rPr>
                        <w:t>R</w:t>
                      </w: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  <w:vertAlign w:val="subscript"/>
                        </w:rPr>
                        <w:t>1</w:t>
                      </w: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21574" w:rsidRDefault="009C0BD1" w:rsidP="00221574">
      <w:pPr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5315834</wp:posOffset>
                </wp:positionH>
                <wp:positionV relativeFrom="paragraph">
                  <wp:posOffset>167061</wp:posOffset>
                </wp:positionV>
                <wp:extent cx="109152" cy="305980"/>
                <wp:effectExtent l="0" t="3175" r="21590" b="21590"/>
                <wp:wrapNone/>
                <wp:docPr id="1338" name="Rechteck 1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152" cy="305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5E708" id="Rechteck 1338" o:spid="_x0000_s1026" style="position:absolute;margin-left:418.55pt;margin-top:13.15pt;width:8.6pt;height:24.1pt;rotation:-90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" fillcolor="white [3212]" strokecolor="black [3213]" strokeweight="1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5638783</wp:posOffset>
                </wp:positionH>
                <wp:positionV relativeFrom="paragraph">
                  <wp:posOffset>131239</wp:posOffset>
                </wp:positionV>
                <wp:extent cx="110457" cy="188477"/>
                <wp:effectExtent l="0" t="0" r="23495" b="21590"/>
                <wp:wrapNone/>
                <wp:docPr id="1344" name="Gerade Verbindung 1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57" cy="18847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FE1DC" id="Gerade Verbindung 1344" o:spid="_x0000_s1026" style="position:absolute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pt,10.35pt" to="452.7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" strokecolor="black [3213]" strokeweight="1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4981516</wp:posOffset>
                </wp:positionH>
                <wp:positionV relativeFrom="paragraph">
                  <wp:posOffset>135015</wp:posOffset>
                </wp:positionV>
                <wp:extent cx="114266" cy="188477"/>
                <wp:effectExtent l="0" t="0" r="19685" b="21590"/>
                <wp:wrapNone/>
                <wp:docPr id="1345" name="Gerade Verbindung 1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266" cy="18847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81373" id="Gerade Verbindung 1345" o:spid="_x0000_s1026" style="position:absolute;flip:y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25pt,10.65pt" to="401.2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" strokecolor="black [3213]" strokeweight="1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>
                <wp:simplePos x="0" y="0"/>
                <wp:positionH relativeFrom="column">
                  <wp:posOffset>5291263</wp:posOffset>
                </wp:positionH>
                <wp:positionV relativeFrom="paragraph">
                  <wp:posOffset>10402</wp:posOffset>
                </wp:positionV>
                <wp:extent cx="143542" cy="184669"/>
                <wp:effectExtent l="0" t="0" r="0" b="0"/>
                <wp:wrapNone/>
                <wp:docPr id="1361" name="Textfeld 1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42" cy="18466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BD1" w:rsidRPr="00AE511C" w:rsidRDefault="009C0BD1" w:rsidP="009C0BD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361" o:spid="_x0000_s1070" type="#_x0000_t202" style="position:absolute;margin-left:416.65pt;margin-top:.8pt;width:11.3pt;height:14.5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" fillcolor="white [3201]" stroked="f" strokeweight=".5pt">
                <v:fill opacity="0"/>
                <v:textbox inset="0,0,0,0">
                  <w:txbxContent>
                    <w:p w:rsidR="009C0BD1" w:rsidRPr="00AE511C" w:rsidRDefault="009C0BD1" w:rsidP="009C0BD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5347924</wp:posOffset>
                </wp:positionH>
                <wp:positionV relativeFrom="paragraph">
                  <wp:posOffset>127462</wp:posOffset>
                </wp:positionV>
                <wp:extent cx="125693" cy="120574"/>
                <wp:effectExtent l="0" t="0" r="0" b="0"/>
                <wp:wrapNone/>
                <wp:docPr id="1363" name="Textfeld 1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93" cy="12057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BD1" w:rsidRPr="00AE511C" w:rsidRDefault="009C0BD1" w:rsidP="009C0BD1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</w:t>
                            </w: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 w:rsidRPr="00AE511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363" o:spid="_x0000_s1071" type="#_x0000_t202" style="position:absolute;margin-left:421.1pt;margin-top:10.05pt;width:9.9pt;height:9.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" fillcolor="white [3201]" stroked="f" strokeweight=".5pt">
                <v:fill opacity="0"/>
                <v:textbox inset="0,0,0,0">
                  <w:txbxContent>
                    <w:p w:rsidR="009C0BD1" w:rsidRPr="00AE511C" w:rsidRDefault="009C0BD1" w:rsidP="009C0BD1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</w:rPr>
                        <w:t>R</w:t>
                      </w: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  <w:vertAlign w:val="subscript"/>
                        </w:rPr>
                        <w:t>2</w:t>
                      </w:r>
                      <w:r w:rsidRPr="00AE511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21574" w:rsidRDefault="009C0BD1" w:rsidP="00221574">
      <w:pPr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2ECFB385" wp14:editId="7126B933">
                <wp:simplePos x="0" y="0"/>
                <wp:positionH relativeFrom="column">
                  <wp:posOffset>5749925</wp:posOffset>
                </wp:positionH>
                <wp:positionV relativeFrom="paragraph">
                  <wp:posOffset>153035</wp:posOffset>
                </wp:positionV>
                <wp:extent cx="0" cy="184150"/>
                <wp:effectExtent l="0" t="0" r="19050" b="25400"/>
                <wp:wrapNone/>
                <wp:docPr id="1350" name="Gerade Verbindung 1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EB8E8" id="Gerade Verbindung 1350" o:spid="_x0000_s1026" style="position:absolute;flip:x y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75pt,12.05pt" to="452.7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" strokecolor="#bfbfbf [2412]" strokeweight="1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7B9D1D6F" wp14:editId="557F2BE6">
                <wp:simplePos x="0" y="0"/>
                <wp:positionH relativeFrom="column">
                  <wp:posOffset>5721886</wp:posOffset>
                </wp:positionH>
                <wp:positionV relativeFrom="paragraph">
                  <wp:posOffset>123433</wp:posOffset>
                </wp:positionV>
                <wp:extent cx="45072" cy="45057"/>
                <wp:effectExtent l="0" t="0" r="12700" b="12700"/>
                <wp:wrapNone/>
                <wp:docPr id="1346" name="Ellipse 1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" cy="4505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9CE701" id="Ellipse 1346" o:spid="_x0000_s1026" style="position:absolute;margin-left:450.55pt;margin-top:9.7pt;width:3.55pt;height:3.5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" fillcolor="black [3213]" strokecolor="black [3213]" strokeweight="2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AC40B12" wp14:editId="1DE97653">
                <wp:simplePos x="0" y="0"/>
                <wp:positionH relativeFrom="column">
                  <wp:posOffset>4071164</wp:posOffset>
                </wp:positionH>
                <wp:positionV relativeFrom="paragraph">
                  <wp:posOffset>153642</wp:posOffset>
                </wp:positionV>
                <wp:extent cx="1142662" cy="0"/>
                <wp:effectExtent l="0" t="0" r="19685" b="19050"/>
                <wp:wrapNone/>
                <wp:docPr id="1347" name="Gerade Verbindung 1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26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FE091" id="Gerade Verbindung 1347" o:spid="_x0000_s1026" style="position:absolute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55pt,12.1pt" to="410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" strokecolor="black [3213]" strokeweight="1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06D1E41" wp14:editId="152E5DC3">
                <wp:simplePos x="0" y="0"/>
                <wp:positionH relativeFrom="column">
                  <wp:posOffset>5525461</wp:posOffset>
                </wp:positionH>
                <wp:positionV relativeFrom="paragraph">
                  <wp:posOffset>153642</wp:posOffset>
                </wp:positionV>
                <wp:extent cx="224724" cy="0"/>
                <wp:effectExtent l="0" t="0" r="23495" b="19050"/>
                <wp:wrapNone/>
                <wp:docPr id="1349" name="Gerade Verbindung 1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2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B3B84" id="Gerade Verbindung 1349" o:spid="_x0000_s1026" style="position:absolute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1pt,12.1pt" to="452.8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" strokecolor="black [3213]" strokeweight="1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>
                <wp:simplePos x="0" y="0"/>
                <wp:positionH relativeFrom="column">
                  <wp:posOffset>4040945</wp:posOffset>
                </wp:positionH>
                <wp:positionV relativeFrom="paragraph">
                  <wp:posOffset>127209</wp:posOffset>
                </wp:positionV>
                <wp:extent cx="45072" cy="45057"/>
                <wp:effectExtent l="0" t="0" r="12700" b="12700"/>
                <wp:wrapNone/>
                <wp:docPr id="1352" name="Ellipse 1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" cy="4505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BAFD5B" id="Ellipse 1352" o:spid="_x0000_s1026" style="position:absolute;margin-left:318.2pt;margin-top:10pt;width:3.55pt;height:3.5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" fillcolor="white [3212]" strokecolor="black [3213]" strokeweight="1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3810523</wp:posOffset>
                </wp:positionH>
                <wp:positionV relativeFrom="paragraph">
                  <wp:posOffset>70567</wp:posOffset>
                </wp:positionV>
                <wp:extent cx="156164" cy="166266"/>
                <wp:effectExtent l="0" t="0" r="0" b="0"/>
                <wp:wrapNone/>
                <wp:docPr id="1355" name="Textfeld 1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164" cy="16626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BD1" w:rsidRPr="00AE511C" w:rsidRDefault="009C0BD1" w:rsidP="009C0BD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E511C">
                              <w:rPr>
                                <w:rFonts w:ascii="Arial" w:hAnsi="Arial" w:cs="Arial"/>
                              </w:rPr>
                              <w:t>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355" o:spid="_x0000_s1072" type="#_x0000_t202" style="position:absolute;margin-left:300.05pt;margin-top:5.55pt;width:12.3pt;height:13.1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" fillcolor="white [3201]" stroked="f" strokeweight=".5pt">
                <v:fill opacity="0"/>
                <v:textbox inset="0,0,0,0">
                  <w:txbxContent>
                    <w:p w:rsidR="009C0BD1" w:rsidRPr="00AE511C" w:rsidRDefault="009C0BD1" w:rsidP="009C0BD1">
                      <w:pPr>
                        <w:rPr>
                          <w:rFonts w:ascii="Arial" w:hAnsi="Arial" w:cs="Arial"/>
                        </w:rPr>
                      </w:pPr>
                      <w:r w:rsidRPr="00AE511C">
                        <w:rPr>
                          <w:rFonts w:ascii="Arial" w:hAnsi="Arial" w:cs="Arial"/>
                        </w:rPr>
                        <w:t>L3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4958852</wp:posOffset>
                </wp:positionH>
                <wp:positionV relativeFrom="paragraph">
                  <wp:posOffset>127209</wp:posOffset>
                </wp:positionV>
                <wp:extent cx="45072" cy="45057"/>
                <wp:effectExtent l="0" t="0" r="12700" b="12700"/>
                <wp:wrapNone/>
                <wp:docPr id="1334" name="Ellipse 1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" cy="45057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DFC708" id="Ellipse 1334" o:spid="_x0000_s1026" style="position:absolute;margin-left:390.45pt;margin-top:10pt;width:3.55pt;height:3.5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" fillcolor="black [3213]" strokecolor="black [3213]" strokeweight="2pt"/>
            </w:pict>
          </mc:Fallback>
        </mc:AlternateContent>
      </w:r>
    </w:p>
    <w:p w:rsidR="00221574" w:rsidRDefault="009C0BD1" w:rsidP="00221574">
      <w:pPr>
        <w:rPr>
          <w:rFonts w:ascii="Verdana" w:hAnsi="Verdana"/>
          <w:sz w:val="22"/>
          <w:szCs w:val="22"/>
          <w:lang w:val="de-CH"/>
        </w:rPr>
      </w:pPr>
      <w:r w:rsidRPr="009C0BD1"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33150171" wp14:editId="47E51E22">
                <wp:simplePos x="0" y="0"/>
                <wp:positionH relativeFrom="column">
                  <wp:posOffset>4800441</wp:posOffset>
                </wp:positionH>
                <wp:positionV relativeFrom="paragraph">
                  <wp:posOffset>120650</wp:posOffset>
                </wp:positionV>
                <wp:extent cx="948690" cy="45720"/>
                <wp:effectExtent l="0" t="0" r="22860" b="11430"/>
                <wp:wrapNone/>
                <wp:docPr id="1369" name="Freihandform 1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45720"/>
                        </a:xfrm>
                        <a:custGeom>
                          <a:avLst/>
                          <a:gdLst>
                            <a:gd name="connsiteX0" fmla="*/ 1484465 w 1484465"/>
                            <a:gd name="connsiteY0" fmla="*/ 42086 h 45203"/>
                            <a:gd name="connsiteX1" fmla="*/ 606412 w 1484465"/>
                            <a:gd name="connsiteY1" fmla="*/ 42086 h 45203"/>
                            <a:gd name="connsiteX2" fmla="*/ 147299 w 1484465"/>
                            <a:gd name="connsiteY2" fmla="*/ 42086 h 45203"/>
                            <a:gd name="connsiteX3" fmla="*/ 0 w 1484465"/>
                            <a:gd name="connsiteY3" fmla="*/ 0 h 452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84465" h="45203">
                              <a:moveTo>
                                <a:pt x="1484465" y="42086"/>
                              </a:moveTo>
                              <a:lnTo>
                                <a:pt x="606412" y="42086"/>
                              </a:lnTo>
                              <a:cubicBezTo>
                                <a:pt x="383551" y="42086"/>
                                <a:pt x="248368" y="49100"/>
                                <a:pt x="147299" y="42086"/>
                              </a:cubicBezTo>
                              <a:cubicBezTo>
                                <a:pt x="46230" y="35072"/>
                                <a:pt x="23115" y="17536"/>
                                <a:pt x="0" y="0"/>
                              </a:cubicBezTo>
                            </a:path>
                          </a:pathLst>
                        </a:cu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7E3800" id="Freihandform 1369" o:spid="_x0000_s1026" style="position:absolute;margin-left:378pt;margin-top:9.5pt;width:74.7pt;height:3.6pt;z-index:25208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484465,45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" path="m1484465,42086r-878053,c383551,42086,248368,49100,147299,42086,46230,35072,23115,17536,,e" filled="f" strokecolor="#bfbfbf [2412]" strokeweight="1pt">
                <v:path arrowok="t" o:connecttype="custom" o:connectlocs="948690,42567;387545,42567;94136,42567;0,0" o:connectangles="0,0,0,0"/>
              </v:shape>
            </w:pict>
          </mc:Fallback>
        </mc:AlternateContent>
      </w:r>
      <w:r w:rsidRPr="009C0BD1"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34ADB9D2" wp14:editId="07BE8585">
                <wp:simplePos x="0" y="0"/>
                <wp:positionH relativeFrom="column">
                  <wp:posOffset>4076135</wp:posOffset>
                </wp:positionH>
                <wp:positionV relativeFrom="paragraph">
                  <wp:posOffset>164153</wp:posOffset>
                </wp:positionV>
                <wp:extent cx="730695" cy="56515"/>
                <wp:effectExtent l="0" t="0" r="12700" b="19685"/>
                <wp:wrapNone/>
                <wp:docPr id="1368" name="Freihandform 1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695" cy="56515"/>
                        </a:xfrm>
                        <a:custGeom>
                          <a:avLst/>
                          <a:gdLst>
                            <a:gd name="connsiteX0" fmla="*/ 0 w 525014"/>
                            <a:gd name="connsiteY0" fmla="*/ 0 h 56877"/>
                            <a:gd name="connsiteX1" fmla="*/ 402511 w 525014"/>
                            <a:gd name="connsiteY1" fmla="*/ 4375 h 56877"/>
                            <a:gd name="connsiteX2" fmla="*/ 525014 w 525014"/>
                            <a:gd name="connsiteY2" fmla="*/ 56877 h 56877"/>
                            <a:gd name="connsiteX3" fmla="*/ 525014 w 525014"/>
                            <a:gd name="connsiteY3" fmla="*/ 56877 h 568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25014" h="56877">
                              <a:moveTo>
                                <a:pt x="0" y="0"/>
                              </a:moveTo>
                              <a:lnTo>
                                <a:pt x="402511" y="4375"/>
                              </a:lnTo>
                              <a:cubicBezTo>
                                <a:pt x="490013" y="13854"/>
                                <a:pt x="525014" y="56877"/>
                                <a:pt x="525014" y="56877"/>
                              </a:cubicBezTo>
                              <a:lnTo>
                                <a:pt x="525014" y="56877"/>
                              </a:lnTo>
                            </a:path>
                          </a:pathLst>
                        </a:cu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211B02" id="Freihandform 1368" o:spid="_x0000_s1026" style="position:absolute;margin-left:320.95pt;margin-top:12.95pt;width:57.55pt;height:4.45pt;z-index:252081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25014,56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" path="m,l402511,4375v87502,9479,122503,52502,122503,52502l525014,56877e" filled="f" strokecolor="black [3213]" strokeweight="1pt">
                <v:path arrowok="t" o:connecttype="custom" o:connectlocs="0,0;560200,4347;730695,56515;730695,56515" o:connectangles="0,0,0,0"/>
              </v:shape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160E35B1" wp14:editId="3A2E7E99">
                <wp:simplePos x="0" y="0"/>
                <wp:positionH relativeFrom="column">
                  <wp:posOffset>4033390</wp:posOffset>
                </wp:positionH>
                <wp:positionV relativeFrom="paragraph">
                  <wp:posOffset>142695</wp:posOffset>
                </wp:positionV>
                <wp:extent cx="45072" cy="45057"/>
                <wp:effectExtent l="0" t="0" r="12700" b="12700"/>
                <wp:wrapNone/>
                <wp:docPr id="1353" name="Ellipse 1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2" cy="4505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3B0C90" id="Ellipse 1353" o:spid="_x0000_s1026" style="position:absolute;margin-left:317.6pt;margin-top:11.25pt;width:3.55pt;height:3.5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" fillcolor="white [3212]" strokecolor="black [3213]" strokeweight="1pt"/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4BB8F5F" wp14:editId="4A77F68B">
                <wp:simplePos x="0" y="0"/>
                <wp:positionH relativeFrom="column">
                  <wp:posOffset>3810523</wp:posOffset>
                </wp:positionH>
                <wp:positionV relativeFrom="paragraph">
                  <wp:posOffset>86053</wp:posOffset>
                </wp:positionV>
                <wp:extent cx="156164" cy="166266"/>
                <wp:effectExtent l="0" t="0" r="0" b="0"/>
                <wp:wrapNone/>
                <wp:docPr id="1356" name="Textfeld 1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164" cy="16626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BD1" w:rsidRPr="00AE511C" w:rsidRDefault="009C0BD1" w:rsidP="009C0BD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E511C">
                              <w:rPr>
                                <w:rFonts w:ascii="Arial" w:hAnsi="Arial" w:cs="Arial"/>
                              </w:rPr>
                              <w:t>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B8F5F" id="Textfeld 1356" o:spid="_x0000_s1073" type="#_x0000_t202" style="position:absolute;margin-left:300.05pt;margin-top:6.8pt;width:12.3pt;height:13.1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" fillcolor="white [3201]" stroked="f" strokeweight=".5pt">
                <v:fill opacity="0"/>
                <v:textbox inset="0,0,0,0">
                  <w:txbxContent>
                    <w:p w:rsidR="009C0BD1" w:rsidRPr="00AE511C" w:rsidRDefault="009C0BD1" w:rsidP="009C0BD1">
                      <w:pPr>
                        <w:rPr>
                          <w:rFonts w:ascii="Arial" w:hAnsi="Arial" w:cs="Arial"/>
                        </w:rPr>
                      </w:pPr>
                      <w:r w:rsidRPr="00AE511C">
                        <w:rPr>
                          <w:rFonts w:ascii="Arial" w:hAnsi="Arial" w:cs="Arial"/>
                        </w:rPr>
                        <w:t>L2</w:t>
                      </w:r>
                    </w:p>
                  </w:txbxContent>
                </v:textbox>
              </v:shape>
            </w:pict>
          </mc:Fallback>
        </mc:AlternateContent>
      </w:r>
    </w:p>
    <w:p w:rsidR="00221574" w:rsidRDefault="00221574" w:rsidP="00221574">
      <w:pPr>
        <w:rPr>
          <w:rFonts w:ascii="Verdana" w:hAnsi="Verdana"/>
          <w:sz w:val="22"/>
          <w:szCs w:val="22"/>
          <w:lang w:val="de-CH"/>
        </w:rPr>
      </w:pPr>
    </w:p>
    <w:p w:rsidR="00221574" w:rsidRDefault="00221574" w:rsidP="00221574">
      <w:pPr>
        <w:rPr>
          <w:rFonts w:ascii="Verdana" w:hAnsi="Verdana"/>
          <w:sz w:val="22"/>
          <w:szCs w:val="22"/>
          <w:lang w:val="de-CH"/>
        </w:rPr>
      </w:pPr>
    </w:p>
    <w:p w:rsidR="00221574" w:rsidRDefault="00221574" w:rsidP="00221574">
      <w:pPr>
        <w:rPr>
          <w:rFonts w:ascii="Verdana" w:hAnsi="Verdana"/>
          <w:sz w:val="22"/>
          <w:szCs w:val="22"/>
          <w:lang w:val="de-CH"/>
        </w:rPr>
      </w:pPr>
    </w:p>
    <w:sectPr w:rsidR="00221574" w:rsidSect="00D27E1F">
      <w:headerReference w:type="default" r:id="rId12"/>
      <w:footerReference w:type="default" r:id="rId13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713" w:rsidRDefault="00B66713">
      <w:r>
        <w:separator/>
      </w:r>
    </w:p>
  </w:endnote>
  <w:endnote w:type="continuationSeparator" w:id="0">
    <w:p w:rsidR="00B66713" w:rsidRDefault="00B66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F0E" w:rsidRPr="00D27E1F" w:rsidRDefault="00C12F0E" w:rsidP="00D27E1F">
    <w:pPr>
      <w:rPr>
        <w:rFonts w:ascii="Arial" w:hAnsi="Arial" w:cs="Arial"/>
        <w:sz w:val="16"/>
        <w:szCs w:val="16"/>
      </w:rPr>
    </w:pPr>
    <w:r w:rsidRPr="00D27E1F">
      <w:rPr>
        <w:rFonts w:ascii="Arial" w:hAnsi="Arial" w:cs="Arial"/>
        <w:sz w:val="16"/>
        <w:szCs w:val="16"/>
        <w:lang w:val="de-CH"/>
      </w:rPr>
      <w:t xml:space="preserve">Datum: </w:t>
    </w:r>
    <w:r w:rsidRPr="00D27E1F">
      <w:rPr>
        <w:rFonts w:ascii="Arial" w:hAnsi="Arial" w:cs="Arial"/>
        <w:sz w:val="16"/>
        <w:szCs w:val="16"/>
        <w:lang w:val="de-CH"/>
      </w:rPr>
      <w:fldChar w:fldCharType="begin"/>
    </w:r>
    <w:r w:rsidRPr="00D27E1F">
      <w:rPr>
        <w:rFonts w:ascii="Arial" w:hAnsi="Arial" w:cs="Arial"/>
        <w:sz w:val="16"/>
        <w:szCs w:val="16"/>
        <w:lang w:val="de-CH"/>
      </w:rPr>
      <w:instrText xml:space="preserve"> DATE \@ "dd.MM.yy" </w:instrText>
    </w:r>
    <w:r w:rsidRPr="00D27E1F">
      <w:rPr>
        <w:rFonts w:ascii="Arial" w:hAnsi="Arial" w:cs="Arial"/>
        <w:sz w:val="16"/>
        <w:szCs w:val="16"/>
        <w:lang w:val="de-CH"/>
      </w:rPr>
      <w:fldChar w:fldCharType="separate"/>
    </w:r>
    <w:r w:rsidR="00B75608">
      <w:rPr>
        <w:rFonts w:ascii="Arial" w:hAnsi="Arial" w:cs="Arial"/>
        <w:noProof/>
        <w:sz w:val="16"/>
        <w:szCs w:val="16"/>
        <w:lang w:val="de-CH"/>
      </w:rPr>
      <w:t>27.03.18</w:t>
    </w:r>
    <w:r w:rsidRPr="00D27E1F">
      <w:rPr>
        <w:rFonts w:ascii="Arial" w:hAnsi="Arial" w:cs="Arial"/>
        <w:sz w:val="16"/>
        <w:szCs w:val="16"/>
        <w:lang w:val="de-CH"/>
      </w:rPr>
      <w:fldChar w:fldCharType="end"/>
    </w:r>
    <w:r w:rsidR="007C4245">
      <w:rPr>
        <w:rFonts w:ascii="Arial" w:hAnsi="Arial" w:cs="Arial"/>
        <w:sz w:val="16"/>
        <w:szCs w:val="16"/>
        <w:lang w:val="de-CH"/>
      </w:rPr>
      <w:t xml:space="preserve"> / </w:t>
    </w:r>
    <w:r w:rsidRPr="00D27E1F">
      <w:rPr>
        <w:rFonts w:ascii="Arial" w:hAnsi="Arial" w:cs="Arial"/>
        <w:sz w:val="16"/>
        <w:szCs w:val="16"/>
        <w:lang w:val="de-CH"/>
      </w:rPr>
      <w:t>Roman Moser</w:t>
    </w:r>
    <w:r w:rsidRPr="00D27E1F">
      <w:rPr>
        <w:rFonts w:ascii="Arial" w:hAnsi="Arial" w:cs="Arial"/>
        <w:sz w:val="16"/>
        <w:szCs w:val="16"/>
        <w:lang w:val="de-CH"/>
      </w:rPr>
      <w:tab/>
    </w:r>
    <w:r w:rsidRPr="00D27E1F">
      <w:rPr>
        <w:rFonts w:ascii="Arial" w:hAnsi="Arial" w:cs="Arial"/>
        <w:sz w:val="16"/>
        <w:szCs w:val="16"/>
        <w:lang w:val="de-CH"/>
      </w:rPr>
      <w:tab/>
      <w:t xml:space="preserve"> </w:t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  <w:t xml:space="preserve">          </w:t>
    </w:r>
    <w:r w:rsidR="003E5265">
      <w:rPr>
        <w:rFonts w:ascii="Arial" w:hAnsi="Arial" w:cs="Arial"/>
        <w:sz w:val="16"/>
        <w:szCs w:val="16"/>
        <w:lang w:val="de-CH"/>
      </w:rPr>
      <w:t xml:space="preserve">                </w:t>
    </w:r>
    <w:r>
      <w:rPr>
        <w:rFonts w:ascii="Arial" w:hAnsi="Arial" w:cs="Arial"/>
        <w:sz w:val="16"/>
        <w:szCs w:val="16"/>
        <w:lang w:val="de-CH"/>
      </w:rPr>
      <w:t xml:space="preserve"> </w:t>
    </w:r>
    <w:r w:rsidRPr="00D27E1F">
      <w:rPr>
        <w:rFonts w:ascii="Arial" w:hAnsi="Arial" w:cs="Arial"/>
        <w:sz w:val="16"/>
        <w:szCs w:val="16"/>
        <w:lang w:val="de-CH"/>
      </w:rPr>
      <w:t xml:space="preserve">Seite: </w:t>
    </w:r>
    <w:sdt>
      <w:sdtPr>
        <w:rPr>
          <w:rFonts w:ascii="Arial" w:hAnsi="Arial" w:cs="Arial"/>
          <w:sz w:val="16"/>
          <w:szCs w:val="16"/>
        </w:rPr>
        <w:id w:val="14478487"/>
        <w:docPartObj>
          <w:docPartGallery w:val="Page Numbers (Margins)"/>
          <w:docPartUnique/>
        </w:docPartObj>
      </w:sdtPr>
      <w:sdtEndPr/>
      <w:sdtContent>
        <w:sdt>
          <w:sdtPr>
            <w:rPr>
              <w:rFonts w:ascii="Arial" w:hAnsi="Arial" w:cs="Arial"/>
              <w:sz w:val="16"/>
              <w:szCs w:val="16"/>
            </w:rPr>
            <w:id w:val="107640144"/>
            <w:docPartObj>
              <w:docPartGallery w:val="Page Numbers (Margins)"/>
              <w:docPartUnique/>
            </w:docPartObj>
          </w:sdtPr>
          <w:sdtEndPr/>
          <w:sdtContent>
            <w:r w:rsidRPr="00D27E1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D27E1F">
              <w:rPr>
                <w:rFonts w:ascii="Arial" w:hAnsi="Arial" w:cs="Arial"/>
                <w:sz w:val="16"/>
                <w:szCs w:val="16"/>
              </w:rPr>
              <w:instrText xml:space="preserve"> PAGE   \* MERGEFORMAT </w:instrText>
            </w:r>
            <w:r w:rsidRPr="00D27E1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D90078">
              <w:rPr>
                <w:rFonts w:ascii="Arial" w:hAnsi="Arial" w:cs="Arial"/>
                <w:noProof/>
                <w:sz w:val="16"/>
                <w:szCs w:val="16"/>
              </w:rPr>
              <w:t>4</w:t>
            </w:r>
            <w:r w:rsidRPr="00D27E1F">
              <w:rPr>
                <w:rFonts w:ascii="Arial" w:hAnsi="Arial" w:cs="Arial"/>
                <w:sz w:val="16"/>
                <w:szCs w:val="16"/>
              </w:rPr>
              <w:fldChar w:fldCharType="end"/>
            </w:r>
          </w:sdtContent>
        </w:sdt>
      </w:sdtContent>
    </w:sdt>
    <w:r w:rsidRPr="00D27E1F">
      <w:rPr>
        <w:rStyle w:val="Seitenzahl"/>
        <w:rFonts w:ascii="Arial" w:hAnsi="Arial" w:cs="Arial"/>
        <w:sz w:val="16"/>
        <w:szCs w:val="16"/>
        <w:lang w:val="de-CH"/>
      </w:rPr>
      <w:br/>
      <w:t xml:space="preserve">Datei: </w:t>
    </w:r>
    <w:r w:rsidRPr="00D27E1F">
      <w:rPr>
        <w:rStyle w:val="Seitenzahl"/>
        <w:rFonts w:ascii="Arial" w:hAnsi="Arial" w:cs="Arial"/>
        <w:snapToGrid w:val="0"/>
        <w:sz w:val="16"/>
        <w:szCs w:val="16"/>
      </w:rPr>
      <w:fldChar w:fldCharType="begin"/>
    </w:r>
    <w:r w:rsidRPr="00D27E1F">
      <w:rPr>
        <w:rStyle w:val="Seitenzahl"/>
        <w:rFonts w:ascii="Arial" w:hAnsi="Arial" w:cs="Arial"/>
        <w:snapToGrid w:val="0"/>
        <w:sz w:val="16"/>
        <w:szCs w:val="16"/>
        <w:lang w:val="de-CH"/>
      </w:rPr>
      <w:instrText xml:space="preserve"> FILENAME </w:instrText>
    </w:r>
    <w:r w:rsidRPr="00D27E1F">
      <w:rPr>
        <w:rStyle w:val="Seitenzahl"/>
        <w:rFonts w:ascii="Arial" w:hAnsi="Arial" w:cs="Arial"/>
        <w:snapToGrid w:val="0"/>
        <w:sz w:val="16"/>
        <w:szCs w:val="16"/>
      </w:rPr>
      <w:fldChar w:fldCharType="separate"/>
    </w:r>
    <w:r w:rsidR="004E0B4C">
      <w:rPr>
        <w:rStyle w:val="Seitenzahl"/>
        <w:rFonts w:ascii="Arial" w:hAnsi="Arial" w:cs="Arial"/>
        <w:noProof/>
        <w:snapToGrid w:val="0"/>
        <w:sz w:val="16"/>
        <w:szCs w:val="16"/>
        <w:lang w:val="de-CH"/>
      </w:rPr>
      <w:t>AUF2.6.4_Drehstrom_LA08_BLEx</w:t>
    </w:r>
    <w:r w:rsidRPr="00D27E1F">
      <w:rPr>
        <w:rStyle w:val="Seitenzahl"/>
        <w:rFonts w:ascii="Arial" w:hAnsi="Arial" w:cs="Arial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713" w:rsidRDefault="00B66713">
      <w:r>
        <w:separator/>
      </w:r>
    </w:p>
  </w:footnote>
  <w:footnote w:type="continuationSeparator" w:id="0">
    <w:p w:rsidR="00B66713" w:rsidRDefault="00B667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843"/>
      <w:gridCol w:w="5670"/>
      <w:gridCol w:w="992"/>
    </w:tblGrid>
    <w:tr w:rsidR="00C12F0E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C12F0E" w:rsidRDefault="00C12F0E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 wp14:anchorId="05995C48" wp14:editId="6775E07D">
                <wp:extent cx="628015" cy="408305"/>
                <wp:effectExtent l="19050" t="0" r="635" b="0"/>
                <wp:docPr id="1153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015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C12F0E" w:rsidRDefault="00C12F0E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5670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C12F0E" w:rsidRDefault="00C12F0E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Thema: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C12F0E" w:rsidRDefault="00C12F0E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C12F0E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C12F0E" w:rsidRDefault="00C12F0E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84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C12F0E" w:rsidRDefault="00C12F0E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567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C12F0E" w:rsidRDefault="006B7B4F" w:rsidP="002C24A5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Drehstrom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C12F0E" w:rsidRDefault="00C12F0E" w:rsidP="00C73356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AU3</w:t>
          </w:r>
        </w:p>
      </w:tc>
    </w:tr>
  </w:tbl>
  <w:p w:rsidR="00C12F0E" w:rsidRDefault="00C12F0E">
    <w:pPr>
      <w:pStyle w:val="Kopfzeile"/>
      <w:tabs>
        <w:tab w:val="clear" w:pos="9072"/>
        <w:tab w:val="right" w:pos="15168"/>
      </w:tabs>
      <w:rPr>
        <w:rFonts w:ascii="Arial" w:hAnsi="Arial"/>
        <w:sz w:val="16"/>
        <w:lang w:val="de-CH"/>
      </w:rPr>
    </w:pPr>
  </w:p>
  <w:p w:rsidR="00C12F0E" w:rsidRDefault="00C12F0E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077F6"/>
    <w:multiLevelType w:val="hybridMultilevel"/>
    <w:tmpl w:val="315A9D56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3D4B71"/>
    <w:multiLevelType w:val="singleLevel"/>
    <w:tmpl w:val="58F88F58"/>
    <w:lvl w:ilvl="0">
      <w:start w:val="1"/>
      <w:numFmt w:val="bullet"/>
      <w:pStyle w:val="Auswahlantwort"/>
      <w:lvlText w:val="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 w:val="0"/>
        <w:i w:val="0"/>
        <w:sz w:val="28"/>
      </w:rPr>
    </w:lvl>
  </w:abstractNum>
  <w:abstractNum w:abstractNumId="2" w15:restartNumberingAfterBreak="0">
    <w:nsid w:val="0C583A10"/>
    <w:multiLevelType w:val="hybridMultilevel"/>
    <w:tmpl w:val="FD60DDF6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02927AB"/>
    <w:multiLevelType w:val="multilevel"/>
    <w:tmpl w:val="FAEA71B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07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367" w:hanging="180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27" w:hanging="216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87" w:hanging="2520"/>
      </w:pPr>
      <w:rPr>
        <w:rFonts w:hint="default"/>
        <w:b/>
      </w:rPr>
    </w:lvl>
  </w:abstractNum>
  <w:abstractNum w:abstractNumId="4" w15:restartNumberingAfterBreak="0">
    <w:nsid w:val="106C249B"/>
    <w:multiLevelType w:val="hybridMultilevel"/>
    <w:tmpl w:val="8DD0F06C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280663F"/>
    <w:multiLevelType w:val="multilevel"/>
    <w:tmpl w:val="02305B0C"/>
    <w:lvl w:ilvl="0">
      <w:start w:val="1"/>
      <w:numFmt w:val="decimal"/>
      <w:pStyle w:val="berschrift1"/>
      <w:lvlText w:val="%1."/>
      <w:lvlJc w:val="left"/>
      <w:pPr>
        <w:tabs>
          <w:tab w:val="num" w:pos="1287"/>
        </w:tabs>
        <w:ind w:left="1287" w:hanging="360"/>
      </w:pPr>
    </w:lvl>
    <w:lvl w:ilvl="1">
      <w:start w:val="7"/>
      <w:numFmt w:val="decimal"/>
      <w:isLgl/>
      <w:lvlText w:val="%1.%2"/>
      <w:lvlJc w:val="left"/>
      <w:pPr>
        <w:tabs>
          <w:tab w:val="num" w:pos="1377"/>
        </w:tabs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7"/>
        </w:tabs>
        <w:ind w:left="2367" w:hanging="1440"/>
      </w:pPr>
      <w:rPr>
        <w:rFonts w:hint="default"/>
      </w:rPr>
    </w:lvl>
  </w:abstractNum>
  <w:abstractNum w:abstractNumId="6" w15:restartNumberingAfterBreak="0">
    <w:nsid w:val="175B266C"/>
    <w:multiLevelType w:val="hybridMultilevel"/>
    <w:tmpl w:val="ADD8A76E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D4607"/>
    <w:multiLevelType w:val="hybridMultilevel"/>
    <w:tmpl w:val="2C16B13A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E683B9D"/>
    <w:multiLevelType w:val="hybridMultilevel"/>
    <w:tmpl w:val="5754A40C"/>
    <w:lvl w:ilvl="0" w:tplc="842CFF72">
      <w:numFmt w:val="bullet"/>
      <w:lvlText w:val="-"/>
      <w:lvlJc w:val="left"/>
      <w:pPr>
        <w:ind w:left="1287" w:hanging="360"/>
      </w:pPr>
      <w:rPr>
        <w:rFonts w:ascii="Verdana" w:eastAsia="Times New Roman" w:hAnsi="Verdana" w:cs="Aria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0F04F0E"/>
    <w:multiLevelType w:val="multilevel"/>
    <w:tmpl w:val="CA3CD7C0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ascii="Verdana" w:hAnsi="Verdana" w:hint="default"/>
        <w:bCs/>
        <w:kern w:val="28"/>
        <w:sz w:val="28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10" w15:restartNumberingAfterBreak="0">
    <w:nsid w:val="220731F9"/>
    <w:multiLevelType w:val="hybridMultilevel"/>
    <w:tmpl w:val="03DEC728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30C3824"/>
    <w:multiLevelType w:val="hybridMultilevel"/>
    <w:tmpl w:val="F96A0748"/>
    <w:lvl w:ilvl="0" w:tplc="FAD21582">
      <w:numFmt w:val="bullet"/>
      <w:lvlText w:val=""/>
      <w:lvlJc w:val="left"/>
      <w:pPr>
        <w:ind w:left="1789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25736CF4"/>
    <w:multiLevelType w:val="hybridMultilevel"/>
    <w:tmpl w:val="01241E7C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8FA4331"/>
    <w:multiLevelType w:val="hybridMultilevel"/>
    <w:tmpl w:val="FF9A5EBE"/>
    <w:lvl w:ilvl="0" w:tplc="FAD21582">
      <w:numFmt w:val="bullet"/>
      <w:lvlText w:val=""/>
      <w:lvlJc w:val="left"/>
      <w:pPr>
        <w:ind w:left="1647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4" w15:restartNumberingAfterBreak="0">
    <w:nsid w:val="2A1523B2"/>
    <w:multiLevelType w:val="hybridMultilevel"/>
    <w:tmpl w:val="7A70B1E2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DCE7CDE"/>
    <w:multiLevelType w:val="hybridMultilevel"/>
    <w:tmpl w:val="8092F3A4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ED42D41"/>
    <w:multiLevelType w:val="hybridMultilevel"/>
    <w:tmpl w:val="9566E9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C76FC"/>
    <w:multiLevelType w:val="hybridMultilevel"/>
    <w:tmpl w:val="F61E6B22"/>
    <w:lvl w:ilvl="0" w:tplc="6E60BB06">
      <w:start w:val="3"/>
      <w:numFmt w:val="bullet"/>
      <w:lvlText w:val="-"/>
      <w:lvlJc w:val="left"/>
      <w:pPr>
        <w:ind w:left="1069" w:hanging="360"/>
      </w:pPr>
      <w:rPr>
        <w:rFonts w:ascii="Verdana" w:eastAsia="Times New Roman" w:hAnsi="Verdana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8F541BA"/>
    <w:multiLevelType w:val="multilevel"/>
    <w:tmpl w:val="756AC430"/>
    <w:lvl w:ilvl="0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  <w:b w:val="0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07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367" w:hanging="180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27" w:hanging="216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87" w:hanging="2520"/>
      </w:pPr>
      <w:rPr>
        <w:rFonts w:hint="default"/>
        <w:b/>
      </w:rPr>
    </w:lvl>
  </w:abstractNum>
  <w:abstractNum w:abstractNumId="19" w15:restartNumberingAfterBreak="0">
    <w:nsid w:val="3C431AF1"/>
    <w:multiLevelType w:val="hybridMultilevel"/>
    <w:tmpl w:val="2C16B13A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3D4822F9"/>
    <w:multiLevelType w:val="hybridMultilevel"/>
    <w:tmpl w:val="ADD8A76E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FF6385"/>
    <w:multiLevelType w:val="hybridMultilevel"/>
    <w:tmpl w:val="420AC794"/>
    <w:lvl w:ilvl="0" w:tplc="0807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  <w:b w:val="0"/>
      </w:rPr>
    </w:lvl>
    <w:lvl w:ilvl="1" w:tplc="0807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4CB7379"/>
    <w:multiLevelType w:val="hybridMultilevel"/>
    <w:tmpl w:val="7A70B1E2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5E078B5"/>
    <w:multiLevelType w:val="hybridMultilevel"/>
    <w:tmpl w:val="588A1ECA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C0E788B"/>
    <w:multiLevelType w:val="hybridMultilevel"/>
    <w:tmpl w:val="A4F48E9C"/>
    <w:lvl w:ilvl="0" w:tplc="6480F93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64F5A98"/>
    <w:multiLevelType w:val="hybridMultilevel"/>
    <w:tmpl w:val="9410C296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9542D45"/>
    <w:multiLevelType w:val="multilevel"/>
    <w:tmpl w:val="FAEA71B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07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367" w:hanging="180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27" w:hanging="216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87" w:hanging="2520"/>
      </w:pPr>
      <w:rPr>
        <w:rFonts w:hint="default"/>
        <w:b/>
      </w:rPr>
    </w:lvl>
  </w:abstractNum>
  <w:abstractNum w:abstractNumId="27" w15:restartNumberingAfterBreak="0">
    <w:nsid w:val="5ACE6AB0"/>
    <w:multiLevelType w:val="multilevel"/>
    <w:tmpl w:val="FAEA71B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07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367" w:hanging="180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27" w:hanging="216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87" w:hanging="2520"/>
      </w:pPr>
      <w:rPr>
        <w:rFonts w:hint="default"/>
        <w:b/>
      </w:rPr>
    </w:lvl>
  </w:abstractNum>
  <w:abstractNum w:abstractNumId="28" w15:restartNumberingAfterBreak="0">
    <w:nsid w:val="5C032B0B"/>
    <w:multiLevelType w:val="multilevel"/>
    <w:tmpl w:val="FAEA71B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07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367" w:hanging="180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27" w:hanging="216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87" w:hanging="2520"/>
      </w:pPr>
      <w:rPr>
        <w:rFonts w:hint="default"/>
        <w:b/>
      </w:rPr>
    </w:lvl>
  </w:abstractNum>
  <w:abstractNum w:abstractNumId="29" w15:restartNumberingAfterBreak="0">
    <w:nsid w:val="5CAF6837"/>
    <w:multiLevelType w:val="hybridMultilevel"/>
    <w:tmpl w:val="3BAA4F94"/>
    <w:lvl w:ilvl="0" w:tplc="37A2C954">
      <w:start w:val="1"/>
      <w:numFmt w:val="bullet"/>
      <w:lvlText w:val=""/>
      <w:lvlJc w:val="left"/>
      <w:pPr>
        <w:ind w:left="927" w:hanging="360"/>
      </w:pPr>
      <w:rPr>
        <w:rFonts w:ascii="Wingdings" w:eastAsia="Times New Roman" w:hAnsi="Wingdings" w:cs="Times New Roman" w:hint="default"/>
        <w:b/>
        <w:sz w:val="20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5CD05706"/>
    <w:multiLevelType w:val="hybridMultilevel"/>
    <w:tmpl w:val="288CCA36"/>
    <w:lvl w:ilvl="0" w:tplc="5106DD8E">
      <w:start w:val="1"/>
      <w:numFmt w:val="bullet"/>
      <w:lvlText w:val="-"/>
      <w:lvlJc w:val="left"/>
      <w:pPr>
        <w:ind w:left="927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5E023E9C"/>
    <w:multiLevelType w:val="hybridMultilevel"/>
    <w:tmpl w:val="9566E9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6032DE"/>
    <w:multiLevelType w:val="hybridMultilevel"/>
    <w:tmpl w:val="355C58A0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675742CD"/>
    <w:multiLevelType w:val="multilevel"/>
    <w:tmpl w:val="FAEA71B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07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367" w:hanging="180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27" w:hanging="216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87" w:hanging="2520"/>
      </w:pPr>
      <w:rPr>
        <w:rFonts w:hint="default"/>
        <w:b/>
      </w:rPr>
    </w:lvl>
  </w:abstractNum>
  <w:abstractNum w:abstractNumId="34" w15:restartNumberingAfterBreak="0">
    <w:nsid w:val="68986AB5"/>
    <w:multiLevelType w:val="hybridMultilevel"/>
    <w:tmpl w:val="9FBC7AC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B11DFC"/>
    <w:multiLevelType w:val="hybridMultilevel"/>
    <w:tmpl w:val="ADD8A76E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E37817"/>
    <w:multiLevelType w:val="hybridMultilevel"/>
    <w:tmpl w:val="9566E9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0B63F4"/>
    <w:multiLevelType w:val="hybridMultilevel"/>
    <w:tmpl w:val="93604DAE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6BFC001C"/>
    <w:multiLevelType w:val="hybridMultilevel"/>
    <w:tmpl w:val="0BA61E0A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6C65293D"/>
    <w:multiLevelType w:val="hybridMultilevel"/>
    <w:tmpl w:val="CD8C0F02"/>
    <w:lvl w:ilvl="0" w:tplc="DE2854A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0" w15:restartNumberingAfterBreak="0">
    <w:nsid w:val="719E1D3C"/>
    <w:multiLevelType w:val="hybridMultilevel"/>
    <w:tmpl w:val="5B0AE996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727D6DA5"/>
    <w:multiLevelType w:val="multilevel"/>
    <w:tmpl w:val="FAEA71B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07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367" w:hanging="180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27" w:hanging="216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87" w:hanging="2520"/>
      </w:pPr>
      <w:rPr>
        <w:rFonts w:hint="default"/>
        <w:b/>
      </w:rPr>
    </w:lvl>
  </w:abstractNum>
  <w:abstractNum w:abstractNumId="42" w15:restartNumberingAfterBreak="0">
    <w:nsid w:val="72CF4538"/>
    <w:multiLevelType w:val="multilevel"/>
    <w:tmpl w:val="FAEA71B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07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367" w:hanging="180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27" w:hanging="216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87" w:hanging="2520"/>
      </w:pPr>
      <w:rPr>
        <w:rFonts w:hint="default"/>
        <w:b/>
      </w:rPr>
    </w:lvl>
  </w:abstractNum>
  <w:abstractNum w:abstractNumId="43" w15:restartNumberingAfterBreak="0">
    <w:nsid w:val="7CE35511"/>
    <w:multiLevelType w:val="hybridMultilevel"/>
    <w:tmpl w:val="CF487378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 w15:restartNumberingAfterBreak="0">
    <w:nsid w:val="7EB81F39"/>
    <w:multiLevelType w:val="hybridMultilevel"/>
    <w:tmpl w:val="96E09AD8"/>
    <w:lvl w:ilvl="0" w:tplc="6480F93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901"/>
          </w:tabs>
          <w:ind w:left="901" w:hanging="360"/>
        </w:pPr>
        <w:rPr>
          <w:rFonts w:ascii="Verdana" w:hAnsi="Verdana"/>
          <w:bCs/>
          <w:kern w:val="28"/>
          <w:sz w:val="28"/>
        </w:rPr>
      </w:lvl>
    </w:lvlOverride>
    <w:lvlOverride w:ilvl="1">
      <w:lvl w:ilvl="1">
        <w:start w:val="1"/>
        <w:numFmt w:val="decimal"/>
        <w:pStyle w:val="berschrift2"/>
        <w:lvlText w:val="%1.%2."/>
        <w:lvlJc w:val="left"/>
        <w:pPr>
          <w:tabs>
            <w:tab w:val="num" w:pos="1567"/>
          </w:tabs>
          <w:ind w:left="1567" w:hanging="432"/>
        </w:pPr>
        <w:rPr>
          <w:rFonts w:hint="default"/>
          <w:b w:val="0"/>
          <w:i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765"/>
          </w:tabs>
          <w:ind w:left="176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69"/>
          </w:tabs>
          <w:ind w:left="2269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773"/>
          </w:tabs>
          <w:ind w:left="2773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77"/>
          </w:tabs>
          <w:ind w:left="3277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781"/>
          </w:tabs>
          <w:ind w:left="3781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285"/>
          </w:tabs>
          <w:ind w:left="4285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861"/>
          </w:tabs>
          <w:ind w:left="4861" w:hanging="1440"/>
        </w:pPr>
        <w:rPr>
          <w:rFonts w:hint="default"/>
        </w:rPr>
      </w:lvl>
    </w:lvlOverride>
  </w:num>
  <w:num w:numId="2">
    <w:abstractNumId w:val="5"/>
  </w:num>
  <w:num w:numId="3">
    <w:abstractNumId w:val="1"/>
  </w:num>
  <w:num w:numId="4">
    <w:abstractNumId w:val="14"/>
  </w:num>
  <w:num w:numId="5">
    <w:abstractNumId w:val="2"/>
  </w:num>
  <w:num w:numId="6">
    <w:abstractNumId w:val="23"/>
  </w:num>
  <w:num w:numId="7">
    <w:abstractNumId w:val="38"/>
  </w:num>
  <w:num w:numId="8">
    <w:abstractNumId w:val="25"/>
  </w:num>
  <w:num w:numId="9">
    <w:abstractNumId w:val="4"/>
  </w:num>
  <w:num w:numId="10">
    <w:abstractNumId w:val="36"/>
  </w:num>
  <w:num w:numId="11">
    <w:abstractNumId w:val="20"/>
  </w:num>
  <w:num w:numId="12">
    <w:abstractNumId w:val="32"/>
  </w:num>
  <w:num w:numId="13">
    <w:abstractNumId w:val="40"/>
  </w:num>
  <w:num w:numId="14">
    <w:abstractNumId w:val="22"/>
  </w:num>
  <w:num w:numId="15">
    <w:abstractNumId w:val="7"/>
  </w:num>
  <w:num w:numId="16">
    <w:abstractNumId w:val="16"/>
  </w:num>
  <w:num w:numId="17">
    <w:abstractNumId w:val="35"/>
  </w:num>
  <w:num w:numId="18">
    <w:abstractNumId w:val="19"/>
  </w:num>
  <w:num w:numId="19">
    <w:abstractNumId w:val="15"/>
  </w:num>
  <w:num w:numId="20">
    <w:abstractNumId w:val="30"/>
  </w:num>
  <w:num w:numId="21">
    <w:abstractNumId w:val="39"/>
  </w:num>
  <w:num w:numId="22">
    <w:abstractNumId w:val="11"/>
  </w:num>
  <w:num w:numId="23">
    <w:abstractNumId w:val="34"/>
  </w:num>
  <w:num w:numId="24">
    <w:abstractNumId w:val="29"/>
  </w:num>
  <w:num w:numId="25">
    <w:abstractNumId w:val="12"/>
  </w:num>
  <w:num w:numId="26">
    <w:abstractNumId w:val="31"/>
  </w:num>
  <w:num w:numId="27">
    <w:abstractNumId w:val="6"/>
  </w:num>
  <w:num w:numId="28">
    <w:abstractNumId w:val="17"/>
  </w:num>
  <w:num w:numId="29">
    <w:abstractNumId w:val="44"/>
  </w:num>
  <w:num w:numId="30">
    <w:abstractNumId w:val="24"/>
  </w:num>
  <w:num w:numId="31">
    <w:abstractNumId w:val="43"/>
  </w:num>
  <w:num w:numId="32">
    <w:abstractNumId w:val="13"/>
  </w:num>
  <w:num w:numId="33">
    <w:abstractNumId w:val="10"/>
  </w:num>
  <w:num w:numId="34">
    <w:abstractNumId w:val="37"/>
  </w:num>
  <w:num w:numId="35">
    <w:abstractNumId w:val="8"/>
  </w:num>
  <w:num w:numId="36">
    <w:abstractNumId w:val="0"/>
  </w:num>
  <w:num w:numId="37">
    <w:abstractNumId w:val="27"/>
  </w:num>
  <w:num w:numId="38">
    <w:abstractNumId w:val="21"/>
  </w:num>
  <w:num w:numId="39">
    <w:abstractNumId w:val="18"/>
  </w:num>
  <w:num w:numId="40">
    <w:abstractNumId w:val="42"/>
  </w:num>
  <w:num w:numId="41">
    <w:abstractNumId w:val="28"/>
  </w:num>
  <w:num w:numId="42">
    <w:abstractNumId w:val="26"/>
  </w:num>
  <w:num w:numId="43">
    <w:abstractNumId w:val="41"/>
  </w:num>
  <w:num w:numId="44">
    <w:abstractNumId w:val="3"/>
  </w:num>
  <w:num w:numId="45">
    <w:abstractNumId w:val="33"/>
  </w:num>
  <w:num w:numId="46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901"/>
          </w:tabs>
          <w:ind w:left="901" w:hanging="360"/>
        </w:pPr>
        <w:rPr>
          <w:rFonts w:ascii="Verdana" w:hAnsi="Verdana"/>
          <w:bCs/>
          <w:kern w:val="28"/>
          <w:sz w:val="28"/>
        </w:rPr>
      </w:lvl>
    </w:lvlOverride>
    <w:lvlOverride w:ilvl="1">
      <w:lvl w:ilvl="1">
        <w:start w:val="1"/>
        <w:numFmt w:val="decimal"/>
        <w:pStyle w:val="berschrift2"/>
        <w:lvlText w:val="%1.%2."/>
        <w:lvlJc w:val="left"/>
        <w:pPr>
          <w:tabs>
            <w:tab w:val="num" w:pos="1567"/>
          </w:tabs>
          <w:ind w:left="1567" w:hanging="432"/>
        </w:pPr>
        <w:rPr>
          <w:rFonts w:hint="default"/>
          <w:b w:val="0"/>
          <w:i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765"/>
          </w:tabs>
          <w:ind w:left="176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69"/>
          </w:tabs>
          <w:ind w:left="2269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773"/>
          </w:tabs>
          <w:ind w:left="2773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77"/>
          </w:tabs>
          <w:ind w:left="3277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781"/>
          </w:tabs>
          <w:ind w:left="3781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285"/>
          </w:tabs>
          <w:ind w:left="4285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861"/>
          </w:tabs>
          <w:ind w:left="4861" w:hanging="144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activeWritingStyle w:appName="MSWord" w:lang="de-DE" w:vendorID="64" w:dllVersion="131078" w:nlCheck="1" w:checkStyle="1"/>
  <w:activeWritingStyle w:appName="MSWord" w:lang="de-CH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CH" w:vendorID="64" w:dllVersion="131078" w:nlCheck="1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100000" w:hash="ok1dfmUYmSOus/yjhb6GeBtO+dw=" w:salt="688ABx7MBXI8b67QBsMD9A=="/>
  <w:defaultTabStop w:val="708"/>
  <w:autoHyphenation/>
  <w:hyphenationZone w:val="425"/>
  <w:drawingGridHorizontalSpacing w:val="28"/>
  <w:drawingGridVerticalSpacing w:val="28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 fillcolor="#00b0f0" strokecolor="none [3212]">
      <v:fill color="#00b0f0"/>
      <v:stroke color="none [3212]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2B0"/>
    <w:rsid w:val="0000170D"/>
    <w:rsid w:val="0000407F"/>
    <w:rsid w:val="000044BD"/>
    <w:rsid w:val="00004A42"/>
    <w:rsid w:val="000069A8"/>
    <w:rsid w:val="00007A50"/>
    <w:rsid w:val="00010DDC"/>
    <w:rsid w:val="000115C0"/>
    <w:rsid w:val="00011796"/>
    <w:rsid w:val="000121B8"/>
    <w:rsid w:val="0001367C"/>
    <w:rsid w:val="0001548B"/>
    <w:rsid w:val="00016950"/>
    <w:rsid w:val="00016E9B"/>
    <w:rsid w:val="000231FE"/>
    <w:rsid w:val="00025ADA"/>
    <w:rsid w:val="00025AE2"/>
    <w:rsid w:val="00026625"/>
    <w:rsid w:val="00027132"/>
    <w:rsid w:val="0003166E"/>
    <w:rsid w:val="00032A13"/>
    <w:rsid w:val="000337BF"/>
    <w:rsid w:val="00033F83"/>
    <w:rsid w:val="0003711B"/>
    <w:rsid w:val="00037122"/>
    <w:rsid w:val="00040A77"/>
    <w:rsid w:val="000433ED"/>
    <w:rsid w:val="00044BD5"/>
    <w:rsid w:val="00045A49"/>
    <w:rsid w:val="0005050E"/>
    <w:rsid w:val="00050B17"/>
    <w:rsid w:val="00054BC5"/>
    <w:rsid w:val="00055711"/>
    <w:rsid w:val="000563AE"/>
    <w:rsid w:val="00056BB9"/>
    <w:rsid w:val="00057DB4"/>
    <w:rsid w:val="0006188B"/>
    <w:rsid w:val="00064B9A"/>
    <w:rsid w:val="000677C5"/>
    <w:rsid w:val="0007113F"/>
    <w:rsid w:val="00071610"/>
    <w:rsid w:val="000717DE"/>
    <w:rsid w:val="00071886"/>
    <w:rsid w:val="00072E47"/>
    <w:rsid w:val="000740BF"/>
    <w:rsid w:val="000745E4"/>
    <w:rsid w:val="000749D0"/>
    <w:rsid w:val="000766DA"/>
    <w:rsid w:val="00080F24"/>
    <w:rsid w:val="00081B0A"/>
    <w:rsid w:val="00082798"/>
    <w:rsid w:val="00083477"/>
    <w:rsid w:val="0008453D"/>
    <w:rsid w:val="00086009"/>
    <w:rsid w:val="000861A8"/>
    <w:rsid w:val="00086371"/>
    <w:rsid w:val="00087EC8"/>
    <w:rsid w:val="000909AF"/>
    <w:rsid w:val="00094CBA"/>
    <w:rsid w:val="000957CD"/>
    <w:rsid w:val="000A0103"/>
    <w:rsid w:val="000A5F16"/>
    <w:rsid w:val="000A7333"/>
    <w:rsid w:val="000A79F2"/>
    <w:rsid w:val="000B1824"/>
    <w:rsid w:val="000B1BD3"/>
    <w:rsid w:val="000B2AB1"/>
    <w:rsid w:val="000B33DE"/>
    <w:rsid w:val="000B35F7"/>
    <w:rsid w:val="000B5156"/>
    <w:rsid w:val="000C0732"/>
    <w:rsid w:val="000C132D"/>
    <w:rsid w:val="000C20B8"/>
    <w:rsid w:val="000C3260"/>
    <w:rsid w:val="000C618B"/>
    <w:rsid w:val="000D131C"/>
    <w:rsid w:val="000D1F4B"/>
    <w:rsid w:val="000D40BA"/>
    <w:rsid w:val="000D7B32"/>
    <w:rsid w:val="000E01F7"/>
    <w:rsid w:val="000E2367"/>
    <w:rsid w:val="000E3A05"/>
    <w:rsid w:val="000E506F"/>
    <w:rsid w:val="000E5BE4"/>
    <w:rsid w:val="000E5DAA"/>
    <w:rsid w:val="000E7FB6"/>
    <w:rsid w:val="000F0871"/>
    <w:rsid w:val="000F09AC"/>
    <w:rsid w:val="000F2B99"/>
    <w:rsid w:val="000F2F02"/>
    <w:rsid w:val="000F3650"/>
    <w:rsid w:val="000F671D"/>
    <w:rsid w:val="000F6EA5"/>
    <w:rsid w:val="001041D7"/>
    <w:rsid w:val="001044C4"/>
    <w:rsid w:val="00104F9C"/>
    <w:rsid w:val="00106220"/>
    <w:rsid w:val="001074FA"/>
    <w:rsid w:val="00107FD8"/>
    <w:rsid w:val="00113FEE"/>
    <w:rsid w:val="00114002"/>
    <w:rsid w:val="001140E3"/>
    <w:rsid w:val="001145F1"/>
    <w:rsid w:val="0011638F"/>
    <w:rsid w:val="001212E2"/>
    <w:rsid w:val="00122A61"/>
    <w:rsid w:val="00123803"/>
    <w:rsid w:val="0012425B"/>
    <w:rsid w:val="001261EA"/>
    <w:rsid w:val="00126373"/>
    <w:rsid w:val="0012764D"/>
    <w:rsid w:val="00127756"/>
    <w:rsid w:val="001311CA"/>
    <w:rsid w:val="001323E6"/>
    <w:rsid w:val="00132734"/>
    <w:rsid w:val="00133035"/>
    <w:rsid w:val="00134DF8"/>
    <w:rsid w:val="00134FFE"/>
    <w:rsid w:val="00135C5D"/>
    <w:rsid w:val="0013609F"/>
    <w:rsid w:val="00136E73"/>
    <w:rsid w:val="001417D9"/>
    <w:rsid w:val="00141EBB"/>
    <w:rsid w:val="0014224B"/>
    <w:rsid w:val="001427F9"/>
    <w:rsid w:val="00142813"/>
    <w:rsid w:val="00142AA6"/>
    <w:rsid w:val="0014308B"/>
    <w:rsid w:val="00143457"/>
    <w:rsid w:val="00143827"/>
    <w:rsid w:val="00146E9E"/>
    <w:rsid w:val="001471BF"/>
    <w:rsid w:val="001476F6"/>
    <w:rsid w:val="001478A4"/>
    <w:rsid w:val="0015078F"/>
    <w:rsid w:val="0015158D"/>
    <w:rsid w:val="00153C62"/>
    <w:rsid w:val="00155198"/>
    <w:rsid w:val="00155C54"/>
    <w:rsid w:val="00155D07"/>
    <w:rsid w:val="00155F9D"/>
    <w:rsid w:val="0015649C"/>
    <w:rsid w:val="00160489"/>
    <w:rsid w:val="00161DA1"/>
    <w:rsid w:val="00162DDE"/>
    <w:rsid w:val="00163391"/>
    <w:rsid w:val="00163A66"/>
    <w:rsid w:val="00165CC8"/>
    <w:rsid w:val="001679B5"/>
    <w:rsid w:val="00167D14"/>
    <w:rsid w:val="0017415F"/>
    <w:rsid w:val="00175D62"/>
    <w:rsid w:val="001772EA"/>
    <w:rsid w:val="00177781"/>
    <w:rsid w:val="00180535"/>
    <w:rsid w:val="0018143B"/>
    <w:rsid w:val="0018206B"/>
    <w:rsid w:val="00182C51"/>
    <w:rsid w:val="00183431"/>
    <w:rsid w:val="00184275"/>
    <w:rsid w:val="00184283"/>
    <w:rsid w:val="00184BB9"/>
    <w:rsid w:val="00185007"/>
    <w:rsid w:val="00185F5D"/>
    <w:rsid w:val="00186B04"/>
    <w:rsid w:val="0018740E"/>
    <w:rsid w:val="00191F02"/>
    <w:rsid w:val="001926A7"/>
    <w:rsid w:val="0019465E"/>
    <w:rsid w:val="001954DE"/>
    <w:rsid w:val="00195AF5"/>
    <w:rsid w:val="001972CA"/>
    <w:rsid w:val="001A0FF1"/>
    <w:rsid w:val="001A2857"/>
    <w:rsid w:val="001A335D"/>
    <w:rsid w:val="001A4105"/>
    <w:rsid w:val="001A465B"/>
    <w:rsid w:val="001A4B98"/>
    <w:rsid w:val="001A539C"/>
    <w:rsid w:val="001A5B60"/>
    <w:rsid w:val="001A66AD"/>
    <w:rsid w:val="001A6764"/>
    <w:rsid w:val="001A6E47"/>
    <w:rsid w:val="001B165C"/>
    <w:rsid w:val="001B398E"/>
    <w:rsid w:val="001B5BA3"/>
    <w:rsid w:val="001B5F8B"/>
    <w:rsid w:val="001B6B27"/>
    <w:rsid w:val="001B712A"/>
    <w:rsid w:val="001C00EF"/>
    <w:rsid w:val="001C086C"/>
    <w:rsid w:val="001C1EE3"/>
    <w:rsid w:val="001C216F"/>
    <w:rsid w:val="001C25A2"/>
    <w:rsid w:val="001C3ED7"/>
    <w:rsid w:val="001C5694"/>
    <w:rsid w:val="001C5C4C"/>
    <w:rsid w:val="001C7299"/>
    <w:rsid w:val="001D0910"/>
    <w:rsid w:val="001D21C6"/>
    <w:rsid w:val="001D48A3"/>
    <w:rsid w:val="001D4EED"/>
    <w:rsid w:val="001D517F"/>
    <w:rsid w:val="001D66B7"/>
    <w:rsid w:val="001E4156"/>
    <w:rsid w:val="001E47DB"/>
    <w:rsid w:val="001E7712"/>
    <w:rsid w:val="001F051B"/>
    <w:rsid w:val="001F0CA6"/>
    <w:rsid w:val="001F2B16"/>
    <w:rsid w:val="001F36F7"/>
    <w:rsid w:val="00202E67"/>
    <w:rsid w:val="00203246"/>
    <w:rsid w:val="00204572"/>
    <w:rsid w:val="0020557B"/>
    <w:rsid w:val="00206071"/>
    <w:rsid w:val="0020669F"/>
    <w:rsid w:val="00207E2B"/>
    <w:rsid w:val="00210ED4"/>
    <w:rsid w:val="002112E0"/>
    <w:rsid w:val="00214A87"/>
    <w:rsid w:val="00215821"/>
    <w:rsid w:val="0021690B"/>
    <w:rsid w:val="00220B79"/>
    <w:rsid w:val="00221458"/>
    <w:rsid w:val="00221574"/>
    <w:rsid w:val="002216EC"/>
    <w:rsid w:val="0022443F"/>
    <w:rsid w:val="00225C13"/>
    <w:rsid w:val="002261A2"/>
    <w:rsid w:val="002262E0"/>
    <w:rsid w:val="00227B9D"/>
    <w:rsid w:val="00230C65"/>
    <w:rsid w:val="00230E0F"/>
    <w:rsid w:val="0023268B"/>
    <w:rsid w:val="00233453"/>
    <w:rsid w:val="00233CA7"/>
    <w:rsid w:val="00233D46"/>
    <w:rsid w:val="00233E13"/>
    <w:rsid w:val="00233FF5"/>
    <w:rsid w:val="00235774"/>
    <w:rsid w:val="002416C4"/>
    <w:rsid w:val="0024220B"/>
    <w:rsid w:val="00243225"/>
    <w:rsid w:val="00243F58"/>
    <w:rsid w:val="00245739"/>
    <w:rsid w:val="00252178"/>
    <w:rsid w:val="0025281E"/>
    <w:rsid w:val="002529DC"/>
    <w:rsid w:val="00252FAC"/>
    <w:rsid w:val="00253030"/>
    <w:rsid w:val="00253618"/>
    <w:rsid w:val="00253ACB"/>
    <w:rsid w:val="00253F58"/>
    <w:rsid w:val="002543C6"/>
    <w:rsid w:val="00254B62"/>
    <w:rsid w:val="002552C8"/>
    <w:rsid w:val="002559F0"/>
    <w:rsid w:val="002573E2"/>
    <w:rsid w:val="00257E11"/>
    <w:rsid w:val="002600B5"/>
    <w:rsid w:val="002613FE"/>
    <w:rsid w:val="00263007"/>
    <w:rsid w:val="00263068"/>
    <w:rsid w:val="00263C2E"/>
    <w:rsid w:val="00266DCA"/>
    <w:rsid w:val="00274129"/>
    <w:rsid w:val="00274A05"/>
    <w:rsid w:val="00280AEF"/>
    <w:rsid w:val="00281E58"/>
    <w:rsid w:val="002825FF"/>
    <w:rsid w:val="00284360"/>
    <w:rsid w:val="0028491D"/>
    <w:rsid w:val="00285910"/>
    <w:rsid w:val="0028769A"/>
    <w:rsid w:val="00290001"/>
    <w:rsid w:val="00290192"/>
    <w:rsid w:val="00290524"/>
    <w:rsid w:val="00292164"/>
    <w:rsid w:val="00292E27"/>
    <w:rsid w:val="00293D05"/>
    <w:rsid w:val="0029531D"/>
    <w:rsid w:val="00295D22"/>
    <w:rsid w:val="00296889"/>
    <w:rsid w:val="002A4368"/>
    <w:rsid w:val="002A4D84"/>
    <w:rsid w:val="002A6B84"/>
    <w:rsid w:val="002A6FB7"/>
    <w:rsid w:val="002B19C1"/>
    <w:rsid w:val="002B50D1"/>
    <w:rsid w:val="002B5AD7"/>
    <w:rsid w:val="002B6967"/>
    <w:rsid w:val="002C1838"/>
    <w:rsid w:val="002C24A5"/>
    <w:rsid w:val="002C3E56"/>
    <w:rsid w:val="002C42F3"/>
    <w:rsid w:val="002C4971"/>
    <w:rsid w:val="002C6955"/>
    <w:rsid w:val="002C7D0B"/>
    <w:rsid w:val="002D23BF"/>
    <w:rsid w:val="002D3295"/>
    <w:rsid w:val="002D39A6"/>
    <w:rsid w:val="002D5DFA"/>
    <w:rsid w:val="002D7FBF"/>
    <w:rsid w:val="002E0748"/>
    <w:rsid w:val="002E0DEA"/>
    <w:rsid w:val="002E0E83"/>
    <w:rsid w:val="002E1999"/>
    <w:rsid w:val="002E2D82"/>
    <w:rsid w:val="002E32ED"/>
    <w:rsid w:val="002E4894"/>
    <w:rsid w:val="002E58AB"/>
    <w:rsid w:val="002E58E0"/>
    <w:rsid w:val="002E5E01"/>
    <w:rsid w:val="002E6718"/>
    <w:rsid w:val="002F0664"/>
    <w:rsid w:val="002F12DA"/>
    <w:rsid w:val="002F14AA"/>
    <w:rsid w:val="002F1996"/>
    <w:rsid w:val="002F1B8A"/>
    <w:rsid w:val="002F4442"/>
    <w:rsid w:val="002F61C7"/>
    <w:rsid w:val="00302683"/>
    <w:rsid w:val="00303C40"/>
    <w:rsid w:val="00303EC9"/>
    <w:rsid w:val="00305ECD"/>
    <w:rsid w:val="0030718B"/>
    <w:rsid w:val="003077A0"/>
    <w:rsid w:val="00310324"/>
    <w:rsid w:val="00311F79"/>
    <w:rsid w:val="0031229E"/>
    <w:rsid w:val="00312BDA"/>
    <w:rsid w:val="00313681"/>
    <w:rsid w:val="0031398F"/>
    <w:rsid w:val="00313CCD"/>
    <w:rsid w:val="0031442D"/>
    <w:rsid w:val="00314E6B"/>
    <w:rsid w:val="003173E0"/>
    <w:rsid w:val="00317FB1"/>
    <w:rsid w:val="00322801"/>
    <w:rsid w:val="003234DF"/>
    <w:rsid w:val="00323EC6"/>
    <w:rsid w:val="00325880"/>
    <w:rsid w:val="00325F43"/>
    <w:rsid w:val="00327885"/>
    <w:rsid w:val="00330FD5"/>
    <w:rsid w:val="003323BA"/>
    <w:rsid w:val="00332908"/>
    <w:rsid w:val="00332A6F"/>
    <w:rsid w:val="00332AFC"/>
    <w:rsid w:val="00332E55"/>
    <w:rsid w:val="00333570"/>
    <w:rsid w:val="00333EC9"/>
    <w:rsid w:val="00334C11"/>
    <w:rsid w:val="0033507F"/>
    <w:rsid w:val="00335CA3"/>
    <w:rsid w:val="00336EDD"/>
    <w:rsid w:val="00336EF5"/>
    <w:rsid w:val="003370FD"/>
    <w:rsid w:val="00337A13"/>
    <w:rsid w:val="00340B26"/>
    <w:rsid w:val="00340EF2"/>
    <w:rsid w:val="0034182E"/>
    <w:rsid w:val="003426D5"/>
    <w:rsid w:val="003435BF"/>
    <w:rsid w:val="003457DD"/>
    <w:rsid w:val="00347103"/>
    <w:rsid w:val="00347917"/>
    <w:rsid w:val="00347C5B"/>
    <w:rsid w:val="00350737"/>
    <w:rsid w:val="0035073D"/>
    <w:rsid w:val="00353384"/>
    <w:rsid w:val="0035365E"/>
    <w:rsid w:val="00354A0E"/>
    <w:rsid w:val="0035544A"/>
    <w:rsid w:val="0035607A"/>
    <w:rsid w:val="00362304"/>
    <w:rsid w:val="003625F4"/>
    <w:rsid w:val="00362AD7"/>
    <w:rsid w:val="00362E48"/>
    <w:rsid w:val="00364027"/>
    <w:rsid w:val="00364190"/>
    <w:rsid w:val="00364874"/>
    <w:rsid w:val="00365DBF"/>
    <w:rsid w:val="00367ECB"/>
    <w:rsid w:val="0037108E"/>
    <w:rsid w:val="00371348"/>
    <w:rsid w:val="00371DE1"/>
    <w:rsid w:val="00371F41"/>
    <w:rsid w:val="003721F5"/>
    <w:rsid w:val="003722DB"/>
    <w:rsid w:val="00372ED5"/>
    <w:rsid w:val="00374817"/>
    <w:rsid w:val="00374D72"/>
    <w:rsid w:val="00375747"/>
    <w:rsid w:val="00377130"/>
    <w:rsid w:val="00377777"/>
    <w:rsid w:val="00380E2F"/>
    <w:rsid w:val="00380F91"/>
    <w:rsid w:val="00382922"/>
    <w:rsid w:val="003830BA"/>
    <w:rsid w:val="00383388"/>
    <w:rsid w:val="00383D0C"/>
    <w:rsid w:val="003840C2"/>
    <w:rsid w:val="00384356"/>
    <w:rsid w:val="00384ACA"/>
    <w:rsid w:val="00384C62"/>
    <w:rsid w:val="00384DF1"/>
    <w:rsid w:val="00387060"/>
    <w:rsid w:val="003900B1"/>
    <w:rsid w:val="00392A2E"/>
    <w:rsid w:val="00393029"/>
    <w:rsid w:val="003947AE"/>
    <w:rsid w:val="003948EA"/>
    <w:rsid w:val="00395D2F"/>
    <w:rsid w:val="00395DCA"/>
    <w:rsid w:val="0039709D"/>
    <w:rsid w:val="003A112A"/>
    <w:rsid w:val="003A19B5"/>
    <w:rsid w:val="003A3958"/>
    <w:rsid w:val="003A60EC"/>
    <w:rsid w:val="003A6852"/>
    <w:rsid w:val="003A7981"/>
    <w:rsid w:val="003B0579"/>
    <w:rsid w:val="003B1304"/>
    <w:rsid w:val="003B164E"/>
    <w:rsid w:val="003B2AA5"/>
    <w:rsid w:val="003B4C4F"/>
    <w:rsid w:val="003B6F78"/>
    <w:rsid w:val="003C04CE"/>
    <w:rsid w:val="003C0BB4"/>
    <w:rsid w:val="003C123A"/>
    <w:rsid w:val="003C463D"/>
    <w:rsid w:val="003C72AC"/>
    <w:rsid w:val="003D01AB"/>
    <w:rsid w:val="003D04A7"/>
    <w:rsid w:val="003D0FBC"/>
    <w:rsid w:val="003D1E20"/>
    <w:rsid w:val="003D4269"/>
    <w:rsid w:val="003D4FE6"/>
    <w:rsid w:val="003D5E9D"/>
    <w:rsid w:val="003D650C"/>
    <w:rsid w:val="003D6C9D"/>
    <w:rsid w:val="003D7EF5"/>
    <w:rsid w:val="003E0123"/>
    <w:rsid w:val="003E0F7D"/>
    <w:rsid w:val="003E35E6"/>
    <w:rsid w:val="003E5265"/>
    <w:rsid w:val="003E6A2E"/>
    <w:rsid w:val="003E7657"/>
    <w:rsid w:val="003F07A4"/>
    <w:rsid w:val="003F1FD0"/>
    <w:rsid w:val="003F34EE"/>
    <w:rsid w:val="003F53A1"/>
    <w:rsid w:val="00400BCB"/>
    <w:rsid w:val="00400DBB"/>
    <w:rsid w:val="00401FCC"/>
    <w:rsid w:val="0040206A"/>
    <w:rsid w:val="00402084"/>
    <w:rsid w:val="00402213"/>
    <w:rsid w:val="00402C39"/>
    <w:rsid w:val="004041BF"/>
    <w:rsid w:val="004047AC"/>
    <w:rsid w:val="0040611C"/>
    <w:rsid w:val="004062EB"/>
    <w:rsid w:val="00407008"/>
    <w:rsid w:val="00407C17"/>
    <w:rsid w:val="00407CF5"/>
    <w:rsid w:val="00411071"/>
    <w:rsid w:val="00411961"/>
    <w:rsid w:val="00412928"/>
    <w:rsid w:val="004141D2"/>
    <w:rsid w:val="004170F5"/>
    <w:rsid w:val="004171D8"/>
    <w:rsid w:val="004207A8"/>
    <w:rsid w:val="00421B78"/>
    <w:rsid w:val="00423A36"/>
    <w:rsid w:val="00423FB0"/>
    <w:rsid w:val="00427435"/>
    <w:rsid w:val="0042777D"/>
    <w:rsid w:val="0043158B"/>
    <w:rsid w:val="004326C2"/>
    <w:rsid w:val="00435047"/>
    <w:rsid w:val="00437BE3"/>
    <w:rsid w:val="00440188"/>
    <w:rsid w:val="00440331"/>
    <w:rsid w:val="004407A9"/>
    <w:rsid w:val="0044088E"/>
    <w:rsid w:val="004415D4"/>
    <w:rsid w:val="004429C2"/>
    <w:rsid w:val="00444197"/>
    <w:rsid w:val="004443F2"/>
    <w:rsid w:val="00444D2B"/>
    <w:rsid w:val="00447B91"/>
    <w:rsid w:val="00450633"/>
    <w:rsid w:val="00450F19"/>
    <w:rsid w:val="00452BF2"/>
    <w:rsid w:val="004545DA"/>
    <w:rsid w:val="00454F08"/>
    <w:rsid w:val="00455F1E"/>
    <w:rsid w:val="00460CDE"/>
    <w:rsid w:val="00461624"/>
    <w:rsid w:val="00462AA8"/>
    <w:rsid w:val="0046403A"/>
    <w:rsid w:val="00464FDC"/>
    <w:rsid w:val="0046648D"/>
    <w:rsid w:val="00466FF7"/>
    <w:rsid w:val="00472E15"/>
    <w:rsid w:val="00473668"/>
    <w:rsid w:val="00480C17"/>
    <w:rsid w:val="00481576"/>
    <w:rsid w:val="0048234B"/>
    <w:rsid w:val="00483A5B"/>
    <w:rsid w:val="00483CF9"/>
    <w:rsid w:val="0048483F"/>
    <w:rsid w:val="00485256"/>
    <w:rsid w:val="004860E4"/>
    <w:rsid w:val="00486F13"/>
    <w:rsid w:val="004873E5"/>
    <w:rsid w:val="004875D0"/>
    <w:rsid w:val="00487C0E"/>
    <w:rsid w:val="00487DF6"/>
    <w:rsid w:val="004918E4"/>
    <w:rsid w:val="00491D18"/>
    <w:rsid w:val="00491F68"/>
    <w:rsid w:val="00492C8C"/>
    <w:rsid w:val="004935BE"/>
    <w:rsid w:val="004939C0"/>
    <w:rsid w:val="004945CB"/>
    <w:rsid w:val="00494EE3"/>
    <w:rsid w:val="0049586C"/>
    <w:rsid w:val="00495D3E"/>
    <w:rsid w:val="004961F0"/>
    <w:rsid w:val="00496D2C"/>
    <w:rsid w:val="004A0393"/>
    <w:rsid w:val="004A07E2"/>
    <w:rsid w:val="004A1B06"/>
    <w:rsid w:val="004A3A65"/>
    <w:rsid w:val="004A4805"/>
    <w:rsid w:val="004A4994"/>
    <w:rsid w:val="004A6D5B"/>
    <w:rsid w:val="004A71DE"/>
    <w:rsid w:val="004A7450"/>
    <w:rsid w:val="004A7908"/>
    <w:rsid w:val="004B08F1"/>
    <w:rsid w:val="004B2AF2"/>
    <w:rsid w:val="004B4E63"/>
    <w:rsid w:val="004B4E80"/>
    <w:rsid w:val="004B5697"/>
    <w:rsid w:val="004B6B1C"/>
    <w:rsid w:val="004B7901"/>
    <w:rsid w:val="004B7944"/>
    <w:rsid w:val="004C2812"/>
    <w:rsid w:val="004C4783"/>
    <w:rsid w:val="004C6AC1"/>
    <w:rsid w:val="004D293B"/>
    <w:rsid w:val="004D4F4D"/>
    <w:rsid w:val="004D767C"/>
    <w:rsid w:val="004D7AC8"/>
    <w:rsid w:val="004D7BAC"/>
    <w:rsid w:val="004E0019"/>
    <w:rsid w:val="004E0B4C"/>
    <w:rsid w:val="004E1742"/>
    <w:rsid w:val="004E19AD"/>
    <w:rsid w:val="004E1B29"/>
    <w:rsid w:val="004E3003"/>
    <w:rsid w:val="004E5003"/>
    <w:rsid w:val="004E6959"/>
    <w:rsid w:val="004E6F06"/>
    <w:rsid w:val="004F133F"/>
    <w:rsid w:val="004F3A52"/>
    <w:rsid w:val="004F74BE"/>
    <w:rsid w:val="00501066"/>
    <w:rsid w:val="005016DE"/>
    <w:rsid w:val="005027CC"/>
    <w:rsid w:val="0050300C"/>
    <w:rsid w:val="005063E1"/>
    <w:rsid w:val="005079A8"/>
    <w:rsid w:val="00510AFA"/>
    <w:rsid w:val="00512553"/>
    <w:rsid w:val="005145E4"/>
    <w:rsid w:val="00515057"/>
    <w:rsid w:val="005173CE"/>
    <w:rsid w:val="00523E7E"/>
    <w:rsid w:val="00525226"/>
    <w:rsid w:val="005254E4"/>
    <w:rsid w:val="00525E5D"/>
    <w:rsid w:val="00526195"/>
    <w:rsid w:val="00527782"/>
    <w:rsid w:val="00533BE5"/>
    <w:rsid w:val="00534B3A"/>
    <w:rsid w:val="0053552E"/>
    <w:rsid w:val="0053610C"/>
    <w:rsid w:val="005402FB"/>
    <w:rsid w:val="005409FD"/>
    <w:rsid w:val="00540C09"/>
    <w:rsid w:val="00541CF8"/>
    <w:rsid w:val="00545203"/>
    <w:rsid w:val="00547313"/>
    <w:rsid w:val="00547624"/>
    <w:rsid w:val="00547660"/>
    <w:rsid w:val="00550C86"/>
    <w:rsid w:val="005523E1"/>
    <w:rsid w:val="005604A3"/>
    <w:rsid w:val="0056078D"/>
    <w:rsid w:val="005613CE"/>
    <w:rsid w:val="00561D9C"/>
    <w:rsid w:val="00562AFC"/>
    <w:rsid w:val="00566DD6"/>
    <w:rsid w:val="00570328"/>
    <w:rsid w:val="00575889"/>
    <w:rsid w:val="005764BE"/>
    <w:rsid w:val="00581B26"/>
    <w:rsid w:val="0058235D"/>
    <w:rsid w:val="00583504"/>
    <w:rsid w:val="0058508A"/>
    <w:rsid w:val="00585DC0"/>
    <w:rsid w:val="005913E9"/>
    <w:rsid w:val="00592A7B"/>
    <w:rsid w:val="005937BA"/>
    <w:rsid w:val="00595B40"/>
    <w:rsid w:val="00596B4D"/>
    <w:rsid w:val="005A115F"/>
    <w:rsid w:val="005A19BC"/>
    <w:rsid w:val="005A307A"/>
    <w:rsid w:val="005A5998"/>
    <w:rsid w:val="005A5BB3"/>
    <w:rsid w:val="005A6096"/>
    <w:rsid w:val="005A7D06"/>
    <w:rsid w:val="005B4639"/>
    <w:rsid w:val="005B5502"/>
    <w:rsid w:val="005B748E"/>
    <w:rsid w:val="005B7ACA"/>
    <w:rsid w:val="005C0AFF"/>
    <w:rsid w:val="005C27C8"/>
    <w:rsid w:val="005C32FF"/>
    <w:rsid w:val="005C336B"/>
    <w:rsid w:val="005C43D9"/>
    <w:rsid w:val="005C460B"/>
    <w:rsid w:val="005C4BDF"/>
    <w:rsid w:val="005C5F44"/>
    <w:rsid w:val="005C6484"/>
    <w:rsid w:val="005C6EEC"/>
    <w:rsid w:val="005D13B6"/>
    <w:rsid w:val="005D1BCE"/>
    <w:rsid w:val="005D1F18"/>
    <w:rsid w:val="005D2A6D"/>
    <w:rsid w:val="005D3428"/>
    <w:rsid w:val="005D523C"/>
    <w:rsid w:val="005D694A"/>
    <w:rsid w:val="005D7302"/>
    <w:rsid w:val="005E0EF2"/>
    <w:rsid w:val="005E127D"/>
    <w:rsid w:val="005E1697"/>
    <w:rsid w:val="005E310E"/>
    <w:rsid w:val="005E3A59"/>
    <w:rsid w:val="005E3BA2"/>
    <w:rsid w:val="005E4178"/>
    <w:rsid w:val="005E428B"/>
    <w:rsid w:val="005E4C3D"/>
    <w:rsid w:val="005E545E"/>
    <w:rsid w:val="005E569D"/>
    <w:rsid w:val="005E5B1E"/>
    <w:rsid w:val="005E74F1"/>
    <w:rsid w:val="005E7C75"/>
    <w:rsid w:val="005E7D4D"/>
    <w:rsid w:val="005F1C92"/>
    <w:rsid w:val="005F43C0"/>
    <w:rsid w:val="005F46CB"/>
    <w:rsid w:val="005F4D7A"/>
    <w:rsid w:val="005F5D5F"/>
    <w:rsid w:val="005F770A"/>
    <w:rsid w:val="00600BEA"/>
    <w:rsid w:val="00600C8B"/>
    <w:rsid w:val="00604423"/>
    <w:rsid w:val="00605F18"/>
    <w:rsid w:val="0060668D"/>
    <w:rsid w:val="00606987"/>
    <w:rsid w:val="0060796F"/>
    <w:rsid w:val="00610565"/>
    <w:rsid w:val="00612578"/>
    <w:rsid w:val="00612F0C"/>
    <w:rsid w:val="00614192"/>
    <w:rsid w:val="00616A63"/>
    <w:rsid w:val="00617098"/>
    <w:rsid w:val="006176EA"/>
    <w:rsid w:val="00617E22"/>
    <w:rsid w:val="00620378"/>
    <w:rsid w:val="00622AB1"/>
    <w:rsid w:val="0062362C"/>
    <w:rsid w:val="00623BCD"/>
    <w:rsid w:val="00623BD2"/>
    <w:rsid w:val="00623FA9"/>
    <w:rsid w:val="00625799"/>
    <w:rsid w:val="00625FD3"/>
    <w:rsid w:val="0062640F"/>
    <w:rsid w:val="00630718"/>
    <w:rsid w:val="00630BF2"/>
    <w:rsid w:val="00630D78"/>
    <w:rsid w:val="00632D2B"/>
    <w:rsid w:val="006330AF"/>
    <w:rsid w:val="00633251"/>
    <w:rsid w:val="00635C6C"/>
    <w:rsid w:val="006360DC"/>
    <w:rsid w:val="00636E93"/>
    <w:rsid w:val="00640D82"/>
    <w:rsid w:val="00640F71"/>
    <w:rsid w:val="0064302F"/>
    <w:rsid w:val="006456E4"/>
    <w:rsid w:val="006459A7"/>
    <w:rsid w:val="0064784E"/>
    <w:rsid w:val="00652978"/>
    <w:rsid w:val="00652E0E"/>
    <w:rsid w:val="006532B4"/>
    <w:rsid w:val="00655CD3"/>
    <w:rsid w:val="006561D0"/>
    <w:rsid w:val="00656D86"/>
    <w:rsid w:val="0065774C"/>
    <w:rsid w:val="00661104"/>
    <w:rsid w:val="006662CF"/>
    <w:rsid w:val="00670F97"/>
    <w:rsid w:val="00672E5C"/>
    <w:rsid w:val="006730B2"/>
    <w:rsid w:val="006732B6"/>
    <w:rsid w:val="006761F3"/>
    <w:rsid w:val="0068040A"/>
    <w:rsid w:val="006846C6"/>
    <w:rsid w:val="00686115"/>
    <w:rsid w:val="00687392"/>
    <w:rsid w:val="00687816"/>
    <w:rsid w:val="006878B5"/>
    <w:rsid w:val="00687963"/>
    <w:rsid w:val="00691541"/>
    <w:rsid w:val="00691B44"/>
    <w:rsid w:val="006960DD"/>
    <w:rsid w:val="006A20CB"/>
    <w:rsid w:val="006A2B6D"/>
    <w:rsid w:val="006A31B2"/>
    <w:rsid w:val="006A3F3E"/>
    <w:rsid w:val="006A4AE6"/>
    <w:rsid w:val="006A4B20"/>
    <w:rsid w:val="006A7148"/>
    <w:rsid w:val="006A7496"/>
    <w:rsid w:val="006B07E3"/>
    <w:rsid w:val="006B1EB3"/>
    <w:rsid w:val="006B2D0C"/>
    <w:rsid w:val="006B792F"/>
    <w:rsid w:val="006B7B4F"/>
    <w:rsid w:val="006B7FFA"/>
    <w:rsid w:val="006C02E5"/>
    <w:rsid w:val="006C3F7B"/>
    <w:rsid w:val="006C40EF"/>
    <w:rsid w:val="006C7325"/>
    <w:rsid w:val="006D0E26"/>
    <w:rsid w:val="006D0E67"/>
    <w:rsid w:val="006D3509"/>
    <w:rsid w:val="006D3DD1"/>
    <w:rsid w:val="006D61DD"/>
    <w:rsid w:val="006D6A98"/>
    <w:rsid w:val="006E0D6E"/>
    <w:rsid w:val="006E1A05"/>
    <w:rsid w:val="006E5481"/>
    <w:rsid w:val="006E65F4"/>
    <w:rsid w:val="006E6602"/>
    <w:rsid w:val="006E6D48"/>
    <w:rsid w:val="006F0684"/>
    <w:rsid w:val="006F0708"/>
    <w:rsid w:val="006F150E"/>
    <w:rsid w:val="006F3072"/>
    <w:rsid w:val="006F65D2"/>
    <w:rsid w:val="006F7174"/>
    <w:rsid w:val="007006C5"/>
    <w:rsid w:val="00703588"/>
    <w:rsid w:val="007036C0"/>
    <w:rsid w:val="00704D5B"/>
    <w:rsid w:val="007053B9"/>
    <w:rsid w:val="00706F64"/>
    <w:rsid w:val="00710315"/>
    <w:rsid w:val="00710772"/>
    <w:rsid w:val="00712805"/>
    <w:rsid w:val="00713CD5"/>
    <w:rsid w:val="00714F8C"/>
    <w:rsid w:val="0071677D"/>
    <w:rsid w:val="00716E28"/>
    <w:rsid w:val="007175C6"/>
    <w:rsid w:val="007177B0"/>
    <w:rsid w:val="0071792A"/>
    <w:rsid w:val="0072197C"/>
    <w:rsid w:val="007222C3"/>
    <w:rsid w:val="00725E74"/>
    <w:rsid w:val="0072676E"/>
    <w:rsid w:val="00726E93"/>
    <w:rsid w:val="007313D7"/>
    <w:rsid w:val="007322A3"/>
    <w:rsid w:val="00732A27"/>
    <w:rsid w:val="007331C8"/>
    <w:rsid w:val="00733FD0"/>
    <w:rsid w:val="00737834"/>
    <w:rsid w:val="00740D6F"/>
    <w:rsid w:val="007418CF"/>
    <w:rsid w:val="007428D5"/>
    <w:rsid w:val="00745220"/>
    <w:rsid w:val="00745CED"/>
    <w:rsid w:val="0075315B"/>
    <w:rsid w:val="00756775"/>
    <w:rsid w:val="00760D4D"/>
    <w:rsid w:val="00760FEF"/>
    <w:rsid w:val="00761320"/>
    <w:rsid w:val="00762004"/>
    <w:rsid w:val="007628A9"/>
    <w:rsid w:val="00764AFA"/>
    <w:rsid w:val="0076599E"/>
    <w:rsid w:val="00767DC1"/>
    <w:rsid w:val="00770037"/>
    <w:rsid w:val="0077023E"/>
    <w:rsid w:val="007711BA"/>
    <w:rsid w:val="00773D3C"/>
    <w:rsid w:val="00774AAC"/>
    <w:rsid w:val="00775865"/>
    <w:rsid w:val="00777905"/>
    <w:rsid w:val="00780302"/>
    <w:rsid w:val="00780B90"/>
    <w:rsid w:val="007820E0"/>
    <w:rsid w:val="007855B3"/>
    <w:rsid w:val="007900EA"/>
    <w:rsid w:val="007901FD"/>
    <w:rsid w:val="0079380F"/>
    <w:rsid w:val="00793BB6"/>
    <w:rsid w:val="007969B3"/>
    <w:rsid w:val="00796B8E"/>
    <w:rsid w:val="00797F5D"/>
    <w:rsid w:val="007A3346"/>
    <w:rsid w:val="007A6124"/>
    <w:rsid w:val="007A7B54"/>
    <w:rsid w:val="007B1093"/>
    <w:rsid w:val="007B2ADD"/>
    <w:rsid w:val="007B4AB8"/>
    <w:rsid w:val="007C0643"/>
    <w:rsid w:val="007C2274"/>
    <w:rsid w:val="007C4245"/>
    <w:rsid w:val="007C4C11"/>
    <w:rsid w:val="007C7B57"/>
    <w:rsid w:val="007D43CA"/>
    <w:rsid w:val="007D5117"/>
    <w:rsid w:val="007D5E16"/>
    <w:rsid w:val="007E0205"/>
    <w:rsid w:val="007E0D3F"/>
    <w:rsid w:val="007E117C"/>
    <w:rsid w:val="007E1969"/>
    <w:rsid w:val="007E21B7"/>
    <w:rsid w:val="007E3ED8"/>
    <w:rsid w:val="007E4275"/>
    <w:rsid w:val="007E5879"/>
    <w:rsid w:val="007E7B49"/>
    <w:rsid w:val="007E7C97"/>
    <w:rsid w:val="007F0B66"/>
    <w:rsid w:val="007F1485"/>
    <w:rsid w:val="007F1C0D"/>
    <w:rsid w:val="007F23F0"/>
    <w:rsid w:val="007F479E"/>
    <w:rsid w:val="007F491D"/>
    <w:rsid w:val="007F4C3E"/>
    <w:rsid w:val="007F7BF6"/>
    <w:rsid w:val="00801143"/>
    <w:rsid w:val="00802715"/>
    <w:rsid w:val="00804FBE"/>
    <w:rsid w:val="00807244"/>
    <w:rsid w:val="008103B6"/>
    <w:rsid w:val="0081106F"/>
    <w:rsid w:val="0081328E"/>
    <w:rsid w:val="0081413A"/>
    <w:rsid w:val="008172EC"/>
    <w:rsid w:val="008172EE"/>
    <w:rsid w:val="008178F7"/>
    <w:rsid w:val="0082098D"/>
    <w:rsid w:val="0082111C"/>
    <w:rsid w:val="00823BD5"/>
    <w:rsid w:val="008242F3"/>
    <w:rsid w:val="00825A56"/>
    <w:rsid w:val="00825B29"/>
    <w:rsid w:val="00831BEF"/>
    <w:rsid w:val="008351EC"/>
    <w:rsid w:val="00840883"/>
    <w:rsid w:val="008417AF"/>
    <w:rsid w:val="00841E5D"/>
    <w:rsid w:val="00844F1B"/>
    <w:rsid w:val="008468C1"/>
    <w:rsid w:val="008469D8"/>
    <w:rsid w:val="00846FA1"/>
    <w:rsid w:val="0084787F"/>
    <w:rsid w:val="00850913"/>
    <w:rsid w:val="00851AB4"/>
    <w:rsid w:val="008525B1"/>
    <w:rsid w:val="00852BBB"/>
    <w:rsid w:val="00853266"/>
    <w:rsid w:val="0085474D"/>
    <w:rsid w:val="00854DDD"/>
    <w:rsid w:val="00860598"/>
    <w:rsid w:val="008613F7"/>
    <w:rsid w:val="008642B6"/>
    <w:rsid w:val="00864F39"/>
    <w:rsid w:val="008652F3"/>
    <w:rsid w:val="00866B43"/>
    <w:rsid w:val="008701A5"/>
    <w:rsid w:val="0087186F"/>
    <w:rsid w:val="00871B1A"/>
    <w:rsid w:val="00871C94"/>
    <w:rsid w:val="00871EE0"/>
    <w:rsid w:val="00874537"/>
    <w:rsid w:val="00875D80"/>
    <w:rsid w:val="00882ECE"/>
    <w:rsid w:val="0088317B"/>
    <w:rsid w:val="00883CDA"/>
    <w:rsid w:val="00884661"/>
    <w:rsid w:val="00884F97"/>
    <w:rsid w:val="0088604F"/>
    <w:rsid w:val="00886150"/>
    <w:rsid w:val="00886181"/>
    <w:rsid w:val="0088640A"/>
    <w:rsid w:val="0089192D"/>
    <w:rsid w:val="00892735"/>
    <w:rsid w:val="00894662"/>
    <w:rsid w:val="00896722"/>
    <w:rsid w:val="00896E66"/>
    <w:rsid w:val="008A1C40"/>
    <w:rsid w:val="008A2900"/>
    <w:rsid w:val="008A298C"/>
    <w:rsid w:val="008A3072"/>
    <w:rsid w:val="008A3DAF"/>
    <w:rsid w:val="008A40F8"/>
    <w:rsid w:val="008A643A"/>
    <w:rsid w:val="008A69EA"/>
    <w:rsid w:val="008A7D54"/>
    <w:rsid w:val="008B1649"/>
    <w:rsid w:val="008B1F36"/>
    <w:rsid w:val="008B204A"/>
    <w:rsid w:val="008B480A"/>
    <w:rsid w:val="008B4B8C"/>
    <w:rsid w:val="008C1746"/>
    <w:rsid w:val="008C3503"/>
    <w:rsid w:val="008C3B54"/>
    <w:rsid w:val="008C4E52"/>
    <w:rsid w:val="008C5020"/>
    <w:rsid w:val="008C66E6"/>
    <w:rsid w:val="008C66EF"/>
    <w:rsid w:val="008C6DBA"/>
    <w:rsid w:val="008D0257"/>
    <w:rsid w:val="008D0C77"/>
    <w:rsid w:val="008D0DBC"/>
    <w:rsid w:val="008D2821"/>
    <w:rsid w:val="008D2EC6"/>
    <w:rsid w:val="008D3369"/>
    <w:rsid w:val="008D3FC0"/>
    <w:rsid w:val="008D4E1E"/>
    <w:rsid w:val="008D50D6"/>
    <w:rsid w:val="008D5B34"/>
    <w:rsid w:val="008E1987"/>
    <w:rsid w:val="008E330B"/>
    <w:rsid w:val="008E3694"/>
    <w:rsid w:val="008E3BC8"/>
    <w:rsid w:val="008E589D"/>
    <w:rsid w:val="008F09C7"/>
    <w:rsid w:val="008F0CAF"/>
    <w:rsid w:val="008F5C8C"/>
    <w:rsid w:val="008F5DB4"/>
    <w:rsid w:val="008F7D92"/>
    <w:rsid w:val="00900189"/>
    <w:rsid w:val="00900C95"/>
    <w:rsid w:val="00901374"/>
    <w:rsid w:val="009025BD"/>
    <w:rsid w:val="0090381F"/>
    <w:rsid w:val="009042F7"/>
    <w:rsid w:val="00905503"/>
    <w:rsid w:val="0090753B"/>
    <w:rsid w:val="00910DA8"/>
    <w:rsid w:val="0091197F"/>
    <w:rsid w:val="00911CEB"/>
    <w:rsid w:val="00911E5A"/>
    <w:rsid w:val="00911FD7"/>
    <w:rsid w:val="009162EF"/>
    <w:rsid w:val="00916517"/>
    <w:rsid w:val="0092263E"/>
    <w:rsid w:val="00927028"/>
    <w:rsid w:val="009306E9"/>
    <w:rsid w:val="00931308"/>
    <w:rsid w:val="00931A45"/>
    <w:rsid w:val="0093304D"/>
    <w:rsid w:val="009336D7"/>
    <w:rsid w:val="0093414A"/>
    <w:rsid w:val="009341CC"/>
    <w:rsid w:val="00935A5D"/>
    <w:rsid w:val="00935D7C"/>
    <w:rsid w:val="0094127C"/>
    <w:rsid w:val="009412CA"/>
    <w:rsid w:val="00942141"/>
    <w:rsid w:val="00942173"/>
    <w:rsid w:val="009429F5"/>
    <w:rsid w:val="00942D62"/>
    <w:rsid w:val="00951668"/>
    <w:rsid w:val="00953A2D"/>
    <w:rsid w:val="009543EE"/>
    <w:rsid w:val="0095561C"/>
    <w:rsid w:val="00955E0E"/>
    <w:rsid w:val="00956981"/>
    <w:rsid w:val="00961409"/>
    <w:rsid w:val="00962662"/>
    <w:rsid w:val="0096280E"/>
    <w:rsid w:val="009632C8"/>
    <w:rsid w:val="009648B6"/>
    <w:rsid w:val="009654B3"/>
    <w:rsid w:val="0096580F"/>
    <w:rsid w:val="009663FF"/>
    <w:rsid w:val="00966C37"/>
    <w:rsid w:val="009703A7"/>
    <w:rsid w:val="00971312"/>
    <w:rsid w:val="00971704"/>
    <w:rsid w:val="00971B69"/>
    <w:rsid w:val="00971EFD"/>
    <w:rsid w:val="00971F9D"/>
    <w:rsid w:val="00972159"/>
    <w:rsid w:val="0097336B"/>
    <w:rsid w:val="009735E8"/>
    <w:rsid w:val="009737B1"/>
    <w:rsid w:val="00973A19"/>
    <w:rsid w:val="0097497D"/>
    <w:rsid w:val="009756B7"/>
    <w:rsid w:val="009759AD"/>
    <w:rsid w:val="0097683D"/>
    <w:rsid w:val="00976AA2"/>
    <w:rsid w:val="0097707A"/>
    <w:rsid w:val="00977E20"/>
    <w:rsid w:val="0098129D"/>
    <w:rsid w:val="009823F6"/>
    <w:rsid w:val="0098248A"/>
    <w:rsid w:val="00985E8A"/>
    <w:rsid w:val="00987682"/>
    <w:rsid w:val="00987C90"/>
    <w:rsid w:val="00992287"/>
    <w:rsid w:val="00992DA0"/>
    <w:rsid w:val="00992DE2"/>
    <w:rsid w:val="00993D59"/>
    <w:rsid w:val="00994D4E"/>
    <w:rsid w:val="00995E3E"/>
    <w:rsid w:val="00996382"/>
    <w:rsid w:val="009973DA"/>
    <w:rsid w:val="0099764E"/>
    <w:rsid w:val="00997880"/>
    <w:rsid w:val="009A0161"/>
    <w:rsid w:val="009A0AA8"/>
    <w:rsid w:val="009A1F10"/>
    <w:rsid w:val="009A2400"/>
    <w:rsid w:val="009A37E4"/>
    <w:rsid w:val="009A3F07"/>
    <w:rsid w:val="009B3AAD"/>
    <w:rsid w:val="009B3B6C"/>
    <w:rsid w:val="009B7611"/>
    <w:rsid w:val="009C01BF"/>
    <w:rsid w:val="009C0BD1"/>
    <w:rsid w:val="009C16E7"/>
    <w:rsid w:val="009C18D5"/>
    <w:rsid w:val="009C22E7"/>
    <w:rsid w:val="009C34DD"/>
    <w:rsid w:val="009C39AA"/>
    <w:rsid w:val="009D0467"/>
    <w:rsid w:val="009D0774"/>
    <w:rsid w:val="009D3122"/>
    <w:rsid w:val="009D3A71"/>
    <w:rsid w:val="009D5191"/>
    <w:rsid w:val="009D5C72"/>
    <w:rsid w:val="009D5E5C"/>
    <w:rsid w:val="009D6BE4"/>
    <w:rsid w:val="009D6F5F"/>
    <w:rsid w:val="009D7851"/>
    <w:rsid w:val="009E03E2"/>
    <w:rsid w:val="009E104E"/>
    <w:rsid w:val="009E16FA"/>
    <w:rsid w:val="009E1E8E"/>
    <w:rsid w:val="009E2F89"/>
    <w:rsid w:val="009E2FEB"/>
    <w:rsid w:val="009E3233"/>
    <w:rsid w:val="009E391F"/>
    <w:rsid w:val="009E3EBA"/>
    <w:rsid w:val="009E3FB1"/>
    <w:rsid w:val="009F0745"/>
    <w:rsid w:val="009F1B08"/>
    <w:rsid w:val="009F2416"/>
    <w:rsid w:val="009F3FCB"/>
    <w:rsid w:val="009F4EC2"/>
    <w:rsid w:val="009F67FE"/>
    <w:rsid w:val="00A0022D"/>
    <w:rsid w:val="00A0176C"/>
    <w:rsid w:val="00A01870"/>
    <w:rsid w:val="00A01CE4"/>
    <w:rsid w:val="00A027DD"/>
    <w:rsid w:val="00A03880"/>
    <w:rsid w:val="00A03CB4"/>
    <w:rsid w:val="00A04F1F"/>
    <w:rsid w:val="00A0602F"/>
    <w:rsid w:val="00A11C7C"/>
    <w:rsid w:val="00A12323"/>
    <w:rsid w:val="00A12BDF"/>
    <w:rsid w:val="00A13EC9"/>
    <w:rsid w:val="00A14829"/>
    <w:rsid w:val="00A14955"/>
    <w:rsid w:val="00A150C1"/>
    <w:rsid w:val="00A15C9D"/>
    <w:rsid w:val="00A21219"/>
    <w:rsid w:val="00A222C4"/>
    <w:rsid w:val="00A23BE7"/>
    <w:rsid w:val="00A2417C"/>
    <w:rsid w:val="00A2495D"/>
    <w:rsid w:val="00A24C65"/>
    <w:rsid w:val="00A27879"/>
    <w:rsid w:val="00A302F5"/>
    <w:rsid w:val="00A3077E"/>
    <w:rsid w:val="00A32ACC"/>
    <w:rsid w:val="00A33251"/>
    <w:rsid w:val="00A335BB"/>
    <w:rsid w:val="00A33D6C"/>
    <w:rsid w:val="00A3448B"/>
    <w:rsid w:val="00A353CE"/>
    <w:rsid w:val="00A3578B"/>
    <w:rsid w:val="00A37FE3"/>
    <w:rsid w:val="00A4024E"/>
    <w:rsid w:val="00A40B5C"/>
    <w:rsid w:val="00A417B1"/>
    <w:rsid w:val="00A434BB"/>
    <w:rsid w:val="00A4432E"/>
    <w:rsid w:val="00A44DF6"/>
    <w:rsid w:val="00A45924"/>
    <w:rsid w:val="00A45CA4"/>
    <w:rsid w:val="00A4708B"/>
    <w:rsid w:val="00A473A6"/>
    <w:rsid w:val="00A502B0"/>
    <w:rsid w:val="00A54913"/>
    <w:rsid w:val="00A55D53"/>
    <w:rsid w:val="00A570B9"/>
    <w:rsid w:val="00A60A55"/>
    <w:rsid w:val="00A61C01"/>
    <w:rsid w:val="00A61D49"/>
    <w:rsid w:val="00A624B5"/>
    <w:rsid w:val="00A62B98"/>
    <w:rsid w:val="00A62F4B"/>
    <w:rsid w:val="00A63F67"/>
    <w:rsid w:val="00A6492C"/>
    <w:rsid w:val="00A664EE"/>
    <w:rsid w:val="00A66D5C"/>
    <w:rsid w:val="00A66FFA"/>
    <w:rsid w:val="00A671A8"/>
    <w:rsid w:val="00A67396"/>
    <w:rsid w:val="00A67401"/>
    <w:rsid w:val="00A677B8"/>
    <w:rsid w:val="00A71527"/>
    <w:rsid w:val="00A71830"/>
    <w:rsid w:val="00A72588"/>
    <w:rsid w:val="00A72FC7"/>
    <w:rsid w:val="00A74868"/>
    <w:rsid w:val="00A75951"/>
    <w:rsid w:val="00A75C16"/>
    <w:rsid w:val="00A77C3D"/>
    <w:rsid w:val="00A83236"/>
    <w:rsid w:val="00A84EBD"/>
    <w:rsid w:val="00A85834"/>
    <w:rsid w:val="00A86224"/>
    <w:rsid w:val="00A86FEF"/>
    <w:rsid w:val="00A87AFC"/>
    <w:rsid w:val="00A904F0"/>
    <w:rsid w:val="00A9201A"/>
    <w:rsid w:val="00A96179"/>
    <w:rsid w:val="00A96D2B"/>
    <w:rsid w:val="00AA0AD9"/>
    <w:rsid w:val="00AA1367"/>
    <w:rsid w:val="00AA260D"/>
    <w:rsid w:val="00AA2996"/>
    <w:rsid w:val="00AA2B04"/>
    <w:rsid w:val="00AA3471"/>
    <w:rsid w:val="00AA4729"/>
    <w:rsid w:val="00AA5432"/>
    <w:rsid w:val="00AA6075"/>
    <w:rsid w:val="00AA6349"/>
    <w:rsid w:val="00AB0696"/>
    <w:rsid w:val="00AB1FD1"/>
    <w:rsid w:val="00AB2454"/>
    <w:rsid w:val="00AB42CF"/>
    <w:rsid w:val="00AB4755"/>
    <w:rsid w:val="00AB4F1B"/>
    <w:rsid w:val="00AB56C2"/>
    <w:rsid w:val="00AB680B"/>
    <w:rsid w:val="00AB6CBA"/>
    <w:rsid w:val="00AC077D"/>
    <w:rsid w:val="00AC12AC"/>
    <w:rsid w:val="00AC1F82"/>
    <w:rsid w:val="00AC2595"/>
    <w:rsid w:val="00AC3EBA"/>
    <w:rsid w:val="00AC402D"/>
    <w:rsid w:val="00AC44B7"/>
    <w:rsid w:val="00AC5451"/>
    <w:rsid w:val="00AC6460"/>
    <w:rsid w:val="00AD0C8A"/>
    <w:rsid w:val="00AD1394"/>
    <w:rsid w:val="00AD5D09"/>
    <w:rsid w:val="00AD7F1A"/>
    <w:rsid w:val="00AE31EB"/>
    <w:rsid w:val="00AE466E"/>
    <w:rsid w:val="00AE511C"/>
    <w:rsid w:val="00AE5D30"/>
    <w:rsid w:val="00AE7E90"/>
    <w:rsid w:val="00AF063B"/>
    <w:rsid w:val="00AF1948"/>
    <w:rsid w:val="00AF1981"/>
    <w:rsid w:val="00AF1A2A"/>
    <w:rsid w:val="00AF44A1"/>
    <w:rsid w:val="00AF51FE"/>
    <w:rsid w:val="00AF5EC8"/>
    <w:rsid w:val="00AF71B2"/>
    <w:rsid w:val="00B000C6"/>
    <w:rsid w:val="00B000F2"/>
    <w:rsid w:val="00B006FE"/>
    <w:rsid w:val="00B00A3C"/>
    <w:rsid w:val="00B01503"/>
    <w:rsid w:val="00B021E8"/>
    <w:rsid w:val="00B02486"/>
    <w:rsid w:val="00B035E7"/>
    <w:rsid w:val="00B04912"/>
    <w:rsid w:val="00B06F1D"/>
    <w:rsid w:val="00B07030"/>
    <w:rsid w:val="00B10FA6"/>
    <w:rsid w:val="00B124FE"/>
    <w:rsid w:val="00B130DC"/>
    <w:rsid w:val="00B13F49"/>
    <w:rsid w:val="00B152EB"/>
    <w:rsid w:val="00B163F5"/>
    <w:rsid w:val="00B17846"/>
    <w:rsid w:val="00B203DA"/>
    <w:rsid w:val="00B21974"/>
    <w:rsid w:val="00B2274C"/>
    <w:rsid w:val="00B22CA2"/>
    <w:rsid w:val="00B231CA"/>
    <w:rsid w:val="00B24884"/>
    <w:rsid w:val="00B24965"/>
    <w:rsid w:val="00B2599D"/>
    <w:rsid w:val="00B2602C"/>
    <w:rsid w:val="00B26F8B"/>
    <w:rsid w:val="00B27F74"/>
    <w:rsid w:val="00B30580"/>
    <w:rsid w:val="00B30A06"/>
    <w:rsid w:val="00B30CCA"/>
    <w:rsid w:val="00B314E7"/>
    <w:rsid w:val="00B3195A"/>
    <w:rsid w:val="00B330D2"/>
    <w:rsid w:val="00B33DF0"/>
    <w:rsid w:val="00B34062"/>
    <w:rsid w:val="00B34BB8"/>
    <w:rsid w:val="00B34F7A"/>
    <w:rsid w:val="00B365BA"/>
    <w:rsid w:val="00B40AF5"/>
    <w:rsid w:val="00B424AF"/>
    <w:rsid w:val="00B4465D"/>
    <w:rsid w:val="00B465B2"/>
    <w:rsid w:val="00B47AB8"/>
    <w:rsid w:val="00B47D8E"/>
    <w:rsid w:val="00B50BED"/>
    <w:rsid w:val="00B53902"/>
    <w:rsid w:val="00B55EBF"/>
    <w:rsid w:val="00B5709D"/>
    <w:rsid w:val="00B63E46"/>
    <w:rsid w:val="00B64ABC"/>
    <w:rsid w:val="00B66559"/>
    <w:rsid w:val="00B66713"/>
    <w:rsid w:val="00B7008A"/>
    <w:rsid w:val="00B72496"/>
    <w:rsid w:val="00B7363A"/>
    <w:rsid w:val="00B755D1"/>
    <w:rsid w:val="00B75608"/>
    <w:rsid w:val="00B75F4E"/>
    <w:rsid w:val="00B777C9"/>
    <w:rsid w:val="00B77817"/>
    <w:rsid w:val="00B80329"/>
    <w:rsid w:val="00B810C2"/>
    <w:rsid w:val="00B8170D"/>
    <w:rsid w:val="00B8449F"/>
    <w:rsid w:val="00B8635A"/>
    <w:rsid w:val="00B86E45"/>
    <w:rsid w:val="00B87D6F"/>
    <w:rsid w:val="00B90920"/>
    <w:rsid w:val="00B9202C"/>
    <w:rsid w:val="00B922F1"/>
    <w:rsid w:val="00B9363B"/>
    <w:rsid w:val="00B941C7"/>
    <w:rsid w:val="00B947B2"/>
    <w:rsid w:val="00B95E8D"/>
    <w:rsid w:val="00B96A6A"/>
    <w:rsid w:val="00BA1949"/>
    <w:rsid w:val="00BA240D"/>
    <w:rsid w:val="00BA25F0"/>
    <w:rsid w:val="00BA3E42"/>
    <w:rsid w:val="00BA53F6"/>
    <w:rsid w:val="00BA55F3"/>
    <w:rsid w:val="00BA5854"/>
    <w:rsid w:val="00BA595B"/>
    <w:rsid w:val="00BA6447"/>
    <w:rsid w:val="00BA74D7"/>
    <w:rsid w:val="00BA7B93"/>
    <w:rsid w:val="00BB0F70"/>
    <w:rsid w:val="00BB0FCB"/>
    <w:rsid w:val="00BB1A3A"/>
    <w:rsid w:val="00BB2215"/>
    <w:rsid w:val="00BB2DF3"/>
    <w:rsid w:val="00BB3CFB"/>
    <w:rsid w:val="00BB3E54"/>
    <w:rsid w:val="00BC279A"/>
    <w:rsid w:val="00BC2E7B"/>
    <w:rsid w:val="00BC3D70"/>
    <w:rsid w:val="00BC4A90"/>
    <w:rsid w:val="00BC5F04"/>
    <w:rsid w:val="00BC68D2"/>
    <w:rsid w:val="00BC7E3E"/>
    <w:rsid w:val="00BD168A"/>
    <w:rsid w:val="00BD3C2B"/>
    <w:rsid w:val="00BD549A"/>
    <w:rsid w:val="00BD7401"/>
    <w:rsid w:val="00BD75B0"/>
    <w:rsid w:val="00BE0382"/>
    <w:rsid w:val="00BE1013"/>
    <w:rsid w:val="00BE127D"/>
    <w:rsid w:val="00BE43D1"/>
    <w:rsid w:val="00BE4678"/>
    <w:rsid w:val="00BE4FA5"/>
    <w:rsid w:val="00BE5A17"/>
    <w:rsid w:val="00BE6CCD"/>
    <w:rsid w:val="00BF050B"/>
    <w:rsid w:val="00BF3762"/>
    <w:rsid w:val="00BF39E5"/>
    <w:rsid w:val="00BF4D79"/>
    <w:rsid w:val="00BF509A"/>
    <w:rsid w:val="00BF586E"/>
    <w:rsid w:val="00BF7899"/>
    <w:rsid w:val="00C017E4"/>
    <w:rsid w:val="00C02B9B"/>
    <w:rsid w:val="00C02C03"/>
    <w:rsid w:val="00C0420D"/>
    <w:rsid w:val="00C0484B"/>
    <w:rsid w:val="00C04F99"/>
    <w:rsid w:val="00C0555C"/>
    <w:rsid w:val="00C10B35"/>
    <w:rsid w:val="00C11646"/>
    <w:rsid w:val="00C123AA"/>
    <w:rsid w:val="00C12B19"/>
    <w:rsid w:val="00C12F0E"/>
    <w:rsid w:val="00C14064"/>
    <w:rsid w:val="00C159AD"/>
    <w:rsid w:val="00C159EB"/>
    <w:rsid w:val="00C1620F"/>
    <w:rsid w:val="00C16FF8"/>
    <w:rsid w:val="00C17E62"/>
    <w:rsid w:val="00C229AC"/>
    <w:rsid w:val="00C2389D"/>
    <w:rsid w:val="00C24352"/>
    <w:rsid w:val="00C254DA"/>
    <w:rsid w:val="00C259CD"/>
    <w:rsid w:val="00C26F05"/>
    <w:rsid w:val="00C27B41"/>
    <w:rsid w:val="00C30E7D"/>
    <w:rsid w:val="00C320E1"/>
    <w:rsid w:val="00C3218F"/>
    <w:rsid w:val="00C322B2"/>
    <w:rsid w:val="00C34535"/>
    <w:rsid w:val="00C35009"/>
    <w:rsid w:val="00C35C86"/>
    <w:rsid w:val="00C369B3"/>
    <w:rsid w:val="00C41184"/>
    <w:rsid w:val="00C41CEA"/>
    <w:rsid w:val="00C42BAC"/>
    <w:rsid w:val="00C43E29"/>
    <w:rsid w:val="00C44CBD"/>
    <w:rsid w:val="00C50F6B"/>
    <w:rsid w:val="00C53AC5"/>
    <w:rsid w:val="00C54A37"/>
    <w:rsid w:val="00C54F6F"/>
    <w:rsid w:val="00C557E5"/>
    <w:rsid w:val="00C56D12"/>
    <w:rsid w:val="00C56EA8"/>
    <w:rsid w:val="00C57510"/>
    <w:rsid w:val="00C57C93"/>
    <w:rsid w:val="00C62520"/>
    <w:rsid w:val="00C644E0"/>
    <w:rsid w:val="00C646FF"/>
    <w:rsid w:val="00C64B9F"/>
    <w:rsid w:val="00C654A5"/>
    <w:rsid w:val="00C672B9"/>
    <w:rsid w:val="00C67621"/>
    <w:rsid w:val="00C70076"/>
    <w:rsid w:val="00C73013"/>
    <w:rsid w:val="00C73356"/>
    <w:rsid w:val="00C74211"/>
    <w:rsid w:val="00C763AA"/>
    <w:rsid w:val="00C8236F"/>
    <w:rsid w:val="00C82698"/>
    <w:rsid w:val="00C82D45"/>
    <w:rsid w:val="00C830B6"/>
    <w:rsid w:val="00C83B27"/>
    <w:rsid w:val="00C83DED"/>
    <w:rsid w:val="00C85950"/>
    <w:rsid w:val="00C85EE6"/>
    <w:rsid w:val="00C904E7"/>
    <w:rsid w:val="00C90B77"/>
    <w:rsid w:val="00C92E51"/>
    <w:rsid w:val="00C9354B"/>
    <w:rsid w:val="00C94DE2"/>
    <w:rsid w:val="00C951BC"/>
    <w:rsid w:val="00C9590B"/>
    <w:rsid w:val="00C96CBD"/>
    <w:rsid w:val="00CA05AF"/>
    <w:rsid w:val="00CA30EE"/>
    <w:rsid w:val="00CA3C61"/>
    <w:rsid w:val="00CA630D"/>
    <w:rsid w:val="00CA69A6"/>
    <w:rsid w:val="00CA7975"/>
    <w:rsid w:val="00CB0F8C"/>
    <w:rsid w:val="00CB10BC"/>
    <w:rsid w:val="00CB236E"/>
    <w:rsid w:val="00CB3B75"/>
    <w:rsid w:val="00CB5375"/>
    <w:rsid w:val="00CB5D16"/>
    <w:rsid w:val="00CB6818"/>
    <w:rsid w:val="00CB6D16"/>
    <w:rsid w:val="00CC081F"/>
    <w:rsid w:val="00CC1206"/>
    <w:rsid w:val="00CC2FF2"/>
    <w:rsid w:val="00CC38B5"/>
    <w:rsid w:val="00CC441D"/>
    <w:rsid w:val="00CC4BB4"/>
    <w:rsid w:val="00CC7A3C"/>
    <w:rsid w:val="00CD13CA"/>
    <w:rsid w:val="00CD364E"/>
    <w:rsid w:val="00CD3C29"/>
    <w:rsid w:val="00CD45D5"/>
    <w:rsid w:val="00CD6E09"/>
    <w:rsid w:val="00CE0815"/>
    <w:rsid w:val="00CE1E84"/>
    <w:rsid w:val="00CE4011"/>
    <w:rsid w:val="00CE51CF"/>
    <w:rsid w:val="00CE5B8F"/>
    <w:rsid w:val="00CE68CE"/>
    <w:rsid w:val="00CE788C"/>
    <w:rsid w:val="00CF48B9"/>
    <w:rsid w:val="00CF5EE8"/>
    <w:rsid w:val="00CF747E"/>
    <w:rsid w:val="00D0483B"/>
    <w:rsid w:val="00D04D58"/>
    <w:rsid w:val="00D06719"/>
    <w:rsid w:val="00D06FEF"/>
    <w:rsid w:val="00D10694"/>
    <w:rsid w:val="00D10A3C"/>
    <w:rsid w:val="00D12C74"/>
    <w:rsid w:val="00D14D5E"/>
    <w:rsid w:val="00D1530B"/>
    <w:rsid w:val="00D20678"/>
    <w:rsid w:val="00D2143E"/>
    <w:rsid w:val="00D21BAA"/>
    <w:rsid w:val="00D23BFD"/>
    <w:rsid w:val="00D251BE"/>
    <w:rsid w:val="00D25944"/>
    <w:rsid w:val="00D25F50"/>
    <w:rsid w:val="00D260BC"/>
    <w:rsid w:val="00D27B12"/>
    <w:rsid w:val="00D27E1F"/>
    <w:rsid w:val="00D302F2"/>
    <w:rsid w:val="00D3097E"/>
    <w:rsid w:val="00D32126"/>
    <w:rsid w:val="00D3222F"/>
    <w:rsid w:val="00D345A6"/>
    <w:rsid w:val="00D35622"/>
    <w:rsid w:val="00D36CD5"/>
    <w:rsid w:val="00D4271E"/>
    <w:rsid w:val="00D43F41"/>
    <w:rsid w:val="00D44B57"/>
    <w:rsid w:val="00D44B9A"/>
    <w:rsid w:val="00D45844"/>
    <w:rsid w:val="00D45ABF"/>
    <w:rsid w:val="00D46872"/>
    <w:rsid w:val="00D479A5"/>
    <w:rsid w:val="00D51BB4"/>
    <w:rsid w:val="00D52635"/>
    <w:rsid w:val="00D53C36"/>
    <w:rsid w:val="00D545F0"/>
    <w:rsid w:val="00D54CEB"/>
    <w:rsid w:val="00D55AB7"/>
    <w:rsid w:val="00D55EC1"/>
    <w:rsid w:val="00D57A99"/>
    <w:rsid w:val="00D57AC0"/>
    <w:rsid w:val="00D60ACF"/>
    <w:rsid w:val="00D60E77"/>
    <w:rsid w:val="00D61036"/>
    <w:rsid w:val="00D6123E"/>
    <w:rsid w:val="00D6205A"/>
    <w:rsid w:val="00D626C8"/>
    <w:rsid w:val="00D62DF4"/>
    <w:rsid w:val="00D63865"/>
    <w:rsid w:val="00D63CF5"/>
    <w:rsid w:val="00D65524"/>
    <w:rsid w:val="00D67E15"/>
    <w:rsid w:val="00D70678"/>
    <w:rsid w:val="00D72EBB"/>
    <w:rsid w:val="00D73AFD"/>
    <w:rsid w:val="00D73ED5"/>
    <w:rsid w:val="00D74659"/>
    <w:rsid w:val="00D74D10"/>
    <w:rsid w:val="00D74E75"/>
    <w:rsid w:val="00D8098C"/>
    <w:rsid w:val="00D828B2"/>
    <w:rsid w:val="00D83991"/>
    <w:rsid w:val="00D8652F"/>
    <w:rsid w:val="00D86AE4"/>
    <w:rsid w:val="00D87A1E"/>
    <w:rsid w:val="00D90078"/>
    <w:rsid w:val="00D90B5F"/>
    <w:rsid w:val="00D90E59"/>
    <w:rsid w:val="00D9221C"/>
    <w:rsid w:val="00D9226C"/>
    <w:rsid w:val="00D92DFC"/>
    <w:rsid w:val="00D94366"/>
    <w:rsid w:val="00D95DCD"/>
    <w:rsid w:val="00D95DDA"/>
    <w:rsid w:val="00D95F05"/>
    <w:rsid w:val="00D9680B"/>
    <w:rsid w:val="00D97C02"/>
    <w:rsid w:val="00DA294C"/>
    <w:rsid w:val="00DA6057"/>
    <w:rsid w:val="00DB1030"/>
    <w:rsid w:val="00DB13AC"/>
    <w:rsid w:val="00DB234C"/>
    <w:rsid w:val="00DB24D2"/>
    <w:rsid w:val="00DB25B0"/>
    <w:rsid w:val="00DB3F37"/>
    <w:rsid w:val="00DB479F"/>
    <w:rsid w:val="00DB70E2"/>
    <w:rsid w:val="00DB79F1"/>
    <w:rsid w:val="00DC1CF5"/>
    <w:rsid w:val="00DC3098"/>
    <w:rsid w:val="00DC3598"/>
    <w:rsid w:val="00DD0F56"/>
    <w:rsid w:val="00DD192B"/>
    <w:rsid w:val="00DD1F34"/>
    <w:rsid w:val="00DD21A3"/>
    <w:rsid w:val="00DD2341"/>
    <w:rsid w:val="00DD33A1"/>
    <w:rsid w:val="00DD4B12"/>
    <w:rsid w:val="00DE0EBD"/>
    <w:rsid w:val="00DE1256"/>
    <w:rsid w:val="00DE21DD"/>
    <w:rsid w:val="00DE3863"/>
    <w:rsid w:val="00DE395F"/>
    <w:rsid w:val="00DE4D83"/>
    <w:rsid w:val="00DE79D1"/>
    <w:rsid w:val="00DE7FC7"/>
    <w:rsid w:val="00DF185E"/>
    <w:rsid w:val="00DF20DA"/>
    <w:rsid w:val="00DF23B1"/>
    <w:rsid w:val="00DF39F5"/>
    <w:rsid w:val="00DF42D1"/>
    <w:rsid w:val="00DF6A79"/>
    <w:rsid w:val="00E001DF"/>
    <w:rsid w:val="00E01B4B"/>
    <w:rsid w:val="00E01F31"/>
    <w:rsid w:val="00E04066"/>
    <w:rsid w:val="00E044EC"/>
    <w:rsid w:val="00E045A8"/>
    <w:rsid w:val="00E047B9"/>
    <w:rsid w:val="00E04AE1"/>
    <w:rsid w:val="00E05893"/>
    <w:rsid w:val="00E05979"/>
    <w:rsid w:val="00E06D74"/>
    <w:rsid w:val="00E120E7"/>
    <w:rsid w:val="00E12ED9"/>
    <w:rsid w:val="00E13D26"/>
    <w:rsid w:val="00E16F1C"/>
    <w:rsid w:val="00E17AA0"/>
    <w:rsid w:val="00E20576"/>
    <w:rsid w:val="00E20F20"/>
    <w:rsid w:val="00E20F83"/>
    <w:rsid w:val="00E215EE"/>
    <w:rsid w:val="00E22948"/>
    <w:rsid w:val="00E22C25"/>
    <w:rsid w:val="00E23261"/>
    <w:rsid w:val="00E246B9"/>
    <w:rsid w:val="00E24B96"/>
    <w:rsid w:val="00E2547C"/>
    <w:rsid w:val="00E30536"/>
    <w:rsid w:val="00E31E8A"/>
    <w:rsid w:val="00E31F4C"/>
    <w:rsid w:val="00E403BC"/>
    <w:rsid w:val="00E40643"/>
    <w:rsid w:val="00E428B9"/>
    <w:rsid w:val="00E42ED8"/>
    <w:rsid w:val="00E43189"/>
    <w:rsid w:val="00E4421B"/>
    <w:rsid w:val="00E44B83"/>
    <w:rsid w:val="00E44FFE"/>
    <w:rsid w:val="00E459FF"/>
    <w:rsid w:val="00E45F7E"/>
    <w:rsid w:val="00E545B6"/>
    <w:rsid w:val="00E57352"/>
    <w:rsid w:val="00E637BA"/>
    <w:rsid w:val="00E64A95"/>
    <w:rsid w:val="00E64C72"/>
    <w:rsid w:val="00E6702D"/>
    <w:rsid w:val="00E71DB7"/>
    <w:rsid w:val="00E7293B"/>
    <w:rsid w:val="00E74493"/>
    <w:rsid w:val="00E75302"/>
    <w:rsid w:val="00E81AF7"/>
    <w:rsid w:val="00E82F2E"/>
    <w:rsid w:val="00E83644"/>
    <w:rsid w:val="00E83E4C"/>
    <w:rsid w:val="00E877C1"/>
    <w:rsid w:val="00E92E5F"/>
    <w:rsid w:val="00E9311D"/>
    <w:rsid w:val="00E93436"/>
    <w:rsid w:val="00E9380D"/>
    <w:rsid w:val="00E94612"/>
    <w:rsid w:val="00E96D70"/>
    <w:rsid w:val="00E96E6A"/>
    <w:rsid w:val="00E97B8D"/>
    <w:rsid w:val="00EA2363"/>
    <w:rsid w:val="00EA2EE9"/>
    <w:rsid w:val="00EA6AAC"/>
    <w:rsid w:val="00EA7DC8"/>
    <w:rsid w:val="00EB3526"/>
    <w:rsid w:val="00EB4255"/>
    <w:rsid w:val="00EB4DEB"/>
    <w:rsid w:val="00EB64B4"/>
    <w:rsid w:val="00EB737E"/>
    <w:rsid w:val="00EB7CB3"/>
    <w:rsid w:val="00EC01E2"/>
    <w:rsid w:val="00EC095E"/>
    <w:rsid w:val="00EC1E8B"/>
    <w:rsid w:val="00EC2017"/>
    <w:rsid w:val="00EC2E05"/>
    <w:rsid w:val="00EC367E"/>
    <w:rsid w:val="00EC4250"/>
    <w:rsid w:val="00EC4B81"/>
    <w:rsid w:val="00EC5BBC"/>
    <w:rsid w:val="00EC6203"/>
    <w:rsid w:val="00EC68B0"/>
    <w:rsid w:val="00EC719E"/>
    <w:rsid w:val="00ED0361"/>
    <w:rsid w:val="00ED1AF4"/>
    <w:rsid w:val="00ED4FD7"/>
    <w:rsid w:val="00ED5BAF"/>
    <w:rsid w:val="00ED6711"/>
    <w:rsid w:val="00ED7AC7"/>
    <w:rsid w:val="00EE01DE"/>
    <w:rsid w:val="00EE077C"/>
    <w:rsid w:val="00EE1224"/>
    <w:rsid w:val="00EE1B7A"/>
    <w:rsid w:val="00EE20FC"/>
    <w:rsid w:val="00EE3322"/>
    <w:rsid w:val="00EE3B89"/>
    <w:rsid w:val="00EE426C"/>
    <w:rsid w:val="00EE53D8"/>
    <w:rsid w:val="00EE60B4"/>
    <w:rsid w:val="00EE74FB"/>
    <w:rsid w:val="00EF075E"/>
    <w:rsid w:val="00EF0F74"/>
    <w:rsid w:val="00EF0FE6"/>
    <w:rsid w:val="00EF1520"/>
    <w:rsid w:val="00EF1F38"/>
    <w:rsid w:val="00EF2189"/>
    <w:rsid w:val="00EF52C8"/>
    <w:rsid w:val="00EF5519"/>
    <w:rsid w:val="00EF7DA7"/>
    <w:rsid w:val="00F07E22"/>
    <w:rsid w:val="00F125F7"/>
    <w:rsid w:val="00F12761"/>
    <w:rsid w:val="00F15F3D"/>
    <w:rsid w:val="00F16BE1"/>
    <w:rsid w:val="00F17B6B"/>
    <w:rsid w:val="00F207DA"/>
    <w:rsid w:val="00F21A6D"/>
    <w:rsid w:val="00F2434F"/>
    <w:rsid w:val="00F246F8"/>
    <w:rsid w:val="00F24B63"/>
    <w:rsid w:val="00F24F3B"/>
    <w:rsid w:val="00F308B1"/>
    <w:rsid w:val="00F32368"/>
    <w:rsid w:val="00F340B2"/>
    <w:rsid w:val="00F350FB"/>
    <w:rsid w:val="00F3541D"/>
    <w:rsid w:val="00F354A6"/>
    <w:rsid w:val="00F35AA8"/>
    <w:rsid w:val="00F36B76"/>
    <w:rsid w:val="00F4257E"/>
    <w:rsid w:val="00F42CC1"/>
    <w:rsid w:val="00F42EDB"/>
    <w:rsid w:val="00F45C2B"/>
    <w:rsid w:val="00F46382"/>
    <w:rsid w:val="00F46435"/>
    <w:rsid w:val="00F46C33"/>
    <w:rsid w:val="00F47C12"/>
    <w:rsid w:val="00F51579"/>
    <w:rsid w:val="00F53996"/>
    <w:rsid w:val="00F53D1D"/>
    <w:rsid w:val="00F55746"/>
    <w:rsid w:val="00F55C98"/>
    <w:rsid w:val="00F55D0B"/>
    <w:rsid w:val="00F55D29"/>
    <w:rsid w:val="00F55FB1"/>
    <w:rsid w:val="00F60DF4"/>
    <w:rsid w:val="00F60F24"/>
    <w:rsid w:val="00F62184"/>
    <w:rsid w:val="00F64230"/>
    <w:rsid w:val="00F6471C"/>
    <w:rsid w:val="00F65A0D"/>
    <w:rsid w:val="00F671EF"/>
    <w:rsid w:val="00F70671"/>
    <w:rsid w:val="00F710BC"/>
    <w:rsid w:val="00F72EB4"/>
    <w:rsid w:val="00F7339A"/>
    <w:rsid w:val="00F7358B"/>
    <w:rsid w:val="00F73AA5"/>
    <w:rsid w:val="00F74CE8"/>
    <w:rsid w:val="00F750FA"/>
    <w:rsid w:val="00F75E65"/>
    <w:rsid w:val="00F774F3"/>
    <w:rsid w:val="00F80B65"/>
    <w:rsid w:val="00F81FE0"/>
    <w:rsid w:val="00F829AF"/>
    <w:rsid w:val="00F83F50"/>
    <w:rsid w:val="00F872B2"/>
    <w:rsid w:val="00F91FCA"/>
    <w:rsid w:val="00F938C7"/>
    <w:rsid w:val="00F9434E"/>
    <w:rsid w:val="00F97F2C"/>
    <w:rsid w:val="00FA000B"/>
    <w:rsid w:val="00FA0C40"/>
    <w:rsid w:val="00FA38EA"/>
    <w:rsid w:val="00FA4D11"/>
    <w:rsid w:val="00FA500B"/>
    <w:rsid w:val="00FB1265"/>
    <w:rsid w:val="00FB2658"/>
    <w:rsid w:val="00FB4B2E"/>
    <w:rsid w:val="00FC2383"/>
    <w:rsid w:val="00FC2515"/>
    <w:rsid w:val="00FC2CA7"/>
    <w:rsid w:val="00FC49AE"/>
    <w:rsid w:val="00FC5A6E"/>
    <w:rsid w:val="00FC7753"/>
    <w:rsid w:val="00FD1A00"/>
    <w:rsid w:val="00FD1D09"/>
    <w:rsid w:val="00FD2392"/>
    <w:rsid w:val="00FD5CAF"/>
    <w:rsid w:val="00FD63FF"/>
    <w:rsid w:val="00FE0951"/>
    <w:rsid w:val="00FE360D"/>
    <w:rsid w:val="00FE3A5C"/>
    <w:rsid w:val="00FE3C58"/>
    <w:rsid w:val="00FE517B"/>
    <w:rsid w:val="00FF037C"/>
    <w:rsid w:val="00FF08CE"/>
    <w:rsid w:val="00FF0A23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00b0f0" strokecolor="none [3212]">
      <v:fill color="#00b0f0"/>
      <v:stroke color="none [3212]"/>
      <o:colormru v:ext="edit" colors="#ffc"/>
    </o:shapedefaults>
    <o:shapelayout v:ext="edit">
      <o:idmap v:ext="edit" data="1"/>
    </o:shapelayout>
  </w:shapeDefaults>
  <w:decimalSymbol w:val="."/>
  <w:listSeparator w:val=";"/>
  <w15:docId w15:val="{14126E2B-7D50-4017-BC42-CBF46B6BE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545F0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D545F0"/>
    <w:pPr>
      <w:keepNext/>
      <w:numPr>
        <w:numId w:val="2"/>
      </w:numPr>
      <w:spacing w:before="240" w:after="6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autoRedefine/>
    <w:qFormat/>
    <w:rsid w:val="00CD13CA"/>
    <w:pPr>
      <w:keepNext/>
      <w:numPr>
        <w:ilvl w:val="1"/>
        <w:numId w:val="46"/>
      </w:numPr>
      <w:tabs>
        <w:tab w:val="clear" w:pos="1567"/>
        <w:tab w:val="num" w:pos="1418"/>
      </w:tabs>
      <w:spacing w:before="240" w:after="60"/>
      <w:ind w:hanging="858"/>
      <w:outlineLvl w:val="1"/>
    </w:pPr>
    <w:rPr>
      <w:rFonts w:ascii="Verdana" w:hAnsi="Verdana"/>
      <w:i/>
      <w:sz w:val="24"/>
      <w:lang w:val="fr-CH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7711BA"/>
    <w:pPr>
      <w:keepNext/>
      <w:tabs>
        <w:tab w:val="left" w:pos="709"/>
      </w:tabs>
      <w:spacing w:before="120" w:after="60"/>
      <w:ind w:left="709"/>
      <w:outlineLvl w:val="2"/>
    </w:pPr>
    <w:rPr>
      <w:rFonts w:ascii="Verdana" w:hAnsi="Verdana"/>
      <w:b/>
      <w:bCs/>
    </w:rPr>
  </w:style>
  <w:style w:type="paragraph" w:styleId="berschrift4">
    <w:name w:val="heading 4"/>
    <w:basedOn w:val="Standard"/>
    <w:next w:val="Standard"/>
    <w:qFormat/>
    <w:rsid w:val="00D545F0"/>
    <w:pPr>
      <w:keepNext/>
      <w:outlineLvl w:val="3"/>
    </w:pPr>
    <w:rPr>
      <w:rFonts w:ascii="Verdana" w:hAnsi="Verdana"/>
      <w:sz w:val="44"/>
    </w:rPr>
  </w:style>
  <w:style w:type="paragraph" w:styleId="berschrift5">
    <w:name w:val="heading 5"/>
    <w:basedOn w:val="Standard"/>
    <w:next w:val="Standard"/>
    <w:qFormat/>
    <w:rsid w:val="00D545F0"/>
    <w:pPr>
      <w:keepNext/>
      <w:jc w:val="center"/>
      <w:outlineLvl w:val="4"/>
    </w:pPr>
    <w:rPr>
      <w:rFonts w:ascii="Verdana" w:hAnsi="Verdana"/>
      <w:sz w:val="44"/>
    </w:rPr>
  </w:style>
  <w:style w:type="paragraph" w:styleId="berschrift6">
    <w:name w:val="heading 6"/>
    <w:basedOn w:val="Standard"/>
    <w:next w:val="Standard"/>
    <w:qFormat/>
    <w:rsid w:val="00D545F0"/>
    <w:pPr>
      <w:keepNext/>
      <w:outlineLvl w:val="5"/>
    </w:pPr>
    <w:rPr>
      <w:rFonts w:ascii="Arial" w:hAnsi="Arial" w:cs="Arial"/>
      <w:b/>
      <w:sz w:val="24"/>
    </w:rPr>
  </w:style>
  <w:style w:type="paragraph" w:styleId="berschrift7">
    <w:name w:val="heading 7"/>
    <w:basedOn w:val="Standard"/>
    <w:next w:val="Standard"/>
    <w:qFormat/>
    <w:rsid w:val="00D545F0"/>
    <w:pPr>
      <w:keepNext/>
      <w:outlineLvl w:val="6"/>
    </w:pPr>
    <w:rPr>
      <w:rFonts w:ascii="Comic Sans MS" w:hAnsi="Comic Sans MS"/>
      <w:b/>
      <w:bCs/>
      <w:i/>
      <w:iCs/>
      <w:vanish/>
      <w:color w:val="0000FF"/>
      <w:sz w:val="26"/>
    </w:rPr>
  </w:style>
  <w:style w:type="paragraph" w:styleId="berschrift8">
    <w:name w:val="heading 8"/>
    <w:basedOn w:val="Standard"/>
    <w:next w:val="Standard"/>
    <w:qFormat/>
    <w:rsid w:val="00D545F0"/>
    <w:pPr>
      <w:keepNext/>
      <w:outlineLvl w:val="7"/>
    </w:pPr>
    <w:rPr>
      <w:rFonts w:ascii="Comic Sans MS" w:hAnsi="Comic Sans MS"/>
      <w:b/>
      <w:bCs/>
      <w:i/>
      <w:iCs/>
      <w:vanish/>
      <w:color w:val="0000FF"/>
      <w:sz w:val="22"/>
    </w:rPr>
  </w:style>
  <w:style w:type="paragraph" w:styleId="berschrift9">
    <w:name w:val="heading 9"/>
    <w:basedOn w:val="Standard"/>
    <w:next w:val="Standard"/>
    <w:qFormat/>
    <w:rsid w:val="00F6218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D545F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545F0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D545F0"/>
  </w:style>
  <w:style w:type="paragraph" w:styleId="Textkrper-Zeileneinzug">
    <w:name w:val="Body Text Indent"/>
    <w:basedOn w:val="Standard"/>
    <w:autoRedefine/>
    <w:rsid w:val="00313681"/>
    <w:pPr>
      <w:framePr w:hSpace="141" w:wrap="around" w:vAnchor="text" w:hAnchor="margin" w:xAlign="center" w:y="75"/>
      <w:tabs>
        <w:tab w:val="left" w:pos="1418"/>
      </w:tabs>
      <w:spacing w:before="40" w:after="40"/>
      <w:ind w:left="34"/>
      <w:jc w:val="center"/>
    </w:pPr>
    <w:rPr>
      <w:rFonts w:ascii="Verdana" w:hAnsi="Verdana" w:cs="Arial"/>
      <w:bCs/>
      <w:noProof/>
      <w:snapToGrid w:val="0"/>
      <w:sz w:val="22"/>
      <w:lang w:val="en-GB"/>
    </w:rPr>
  </w:style>
  <w:style w:type="paragraph" w:customStyle="1" w:styleId="Hinweiskasten">
    <w:name w:val="Hinweiskasten"/>
    <w:basedOn w:val="Standard"/>
    <w:rsid w:val="00D545F0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Verzeichnis3">
    <w:name w:val="toc 3"/>
    <w:basedOn w:val="Standard"/>
    <w:next w:val="Standard"/>
    <w:autoRedefine/>
    <w:semiHidden/>
    <w:rsid w:val="00D545F0"/>
    <w:pPr>
      <w:ind w:left="400"/>
    </w:pPr>
  </w:style>
  <w:style w:type="paragraph" w:styleId="Verzeichnis1">
    <w:name w:val="toc 1"/>
    <w:basedOn w:val="Standard"/>
    <w:next w:val="Standard"/>
    <w:autoRedefine/>
    <w:uiPriority w:val="39"/>
    <w:rsid w:val="00973A19"/>
    <w:pPr>
      <w:tabs>
        <w:tab w:val="left" w:pos="1200"/>
        <w:tab w:val="right" w:leader="dot" w:pos="9628"/>
      </w:tabs>
      <w:spacing w:before="120" w:after="60"/>
      <w:ind w:left="567" w:right="284"/>
    </w:pPr>
    <w:rPr>
      <w:rFonts w:ascii="Verdana" w:hAnsi="Verdana"/>
      <w:b/>
      <w:noProof/>
      <w:sz w:val="18"/>
      <w:szCs w:val="18"/>
      <w:lang w:val="de-CH"/>
    </w:rPr>
  </w:style>
  <w:style w:type="paragraph" w:styleId="Verzeichnis2">
    <w:name w:val="toc 2"/>
    <w:basedOn w:val="Standard"/>
    <w:next w:val="Standard"/>
    <w:autoRedefine/>
    <w:uiPriority w:val="39"/>
    <w:rsid w:val="00973A19"/>
    <w:pPr>
      <w:tabs>
        <w:tab w:val="left" w:pos="1400"/>
        <w:tab w:val="right" w:leader="dot" w:pos="9628"/>
      </w:tabs>
      <w:spacing w:before="60" w:after="60"/>
      <w:ind w:left="765" w:right="284"/>
    </w:pPr>
    <w:rPr>
      <w:rFonts w:ascii="Verdana" w:hAnsi="Verdana"/>
      <w:noProof/>
      <w:sz w:val="16"/>
      <w:szCs w:val="16"/>
    </w:rPr>
  </w:style>
  <w:style w:type="paragraph" w:styleId="Verzeichnis4">
    <w:name w:val="toc 4"/>
    <w:basedOn w:val="Standard"/>
    <w:next w:val="Standard"/>
    <w:autoRedefine/>
    <w:semiHidden/>
    <w:rsid w:val="00D545F0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D545F0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D545F0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D545F0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D545F0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D545F0"/>
    <w:pPr>
      <w:ind w:left="1600"/>
    </w:pPr>
  </w:style>
  <w:style w:type="character" w:styleId="Hyperlink">
    <w:name w:val="Hyperlink"/>
    <w:basedOn w:val="Absatz-Standardschriftart"/>
    <w:uiPriority w:val="99"/>
    <w:rsid w:val="00D545F0"/>
    <w:rPr>
      <w:color w:val="0000FF"/>
      <w:u w:val="single"/>
    </w:rPr>
  </w:style>
  <w:style w:type="paragraph" w:customStyle="1" w:styleId="Funktionstabelle">
    <w:name w:val="Funktionstabelle"/>
    <w:rsid w:val="00D545F0"/>
    <w:pPr>
      <w:spacing w:before="40" w:after="20"/>
      <w:jc w:val="center"/>
    </w:pPr>
    <w:rPr>
      <w:rFonts w:ascii="Verdana" w:hAnsi="Verdana"/>
      <w:bCs/>
      <w:sz w:val="16"/>
      <w:lang w:val="it-IT" w:eastAsia="de-DE"/>
    </w:rPr>
  </w:style>
  <w:style w:type="paragraph" w:styleId="Beschriftung">
    <w:name w:val="caption"/>
    <w:basedOn w:val="Standard"/>
    <w:next w:val="Standard"/>
    <w:qFormat/>
    <w:rsid w:val="00D545F0"/>
    <w:pPr>
      <w:spacing w:before="120" w:after="120"/>
    </w:pPr>
    <w:rPr>
      <w:b/>
      <w:bCs/>
    </w:rPr>
  </w:style>
  <w:style w:type="paragraph" w:customStyle="1" w:styleId="Aufzhlung">
    <w:name w:val="Aufzählung"/>
    <w:basedOn w:val="Textkrper-Zeileneinzug"/>
    <w:autoRedefine/>
    <w:rsid w:val="00D545F0"/>
    <w:pPr>
      <w:framePr w:wrap="around"/>
      <w:tabs>
        <w:tab w:val="clear" w:pos="1418"/>
        <w:tab w:val="num" w:pos="1429"/>
      </w:tabs>
      <w:ind w:left="1429" w:hanging="357"/>
    </w:pPr>
  </w:style>
  <w:style w:type="paragraph" w:styleId="Sprechblasentext">
    <w:name w:val="Balloon Text"/>
    <w:basedOn w:val="Standard"/>
    <w:semiHidden/>
    <w:rsid w:val="00D545F0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bsatz-Standardschriftart"/>
    <w:rsid w:val="00D545F0"/>
    <w:rPr>
      <w:vanish/>
      <w:color w:val="FF0000"/>
    </w:rPr>
  </w:style>
  <w:style w:type="paragraph" w:customStyle="1" w:styleId="Auswahlantwort">
    <w:name w:val="Auswahlantwort"/>
    <w:basedOn w:val="Textkrper-Zeileneinzug"/>
    <w:rsid w:val="00221458"/>
    <w:pPr>
      <w:framePr w:wrap="around"/>
      <w:numPr>
        <w:numId w:val="3"/>
      </w:numPr>
      <w:tabs>
        <w:tab w:val="clear" w:pos="567"/>
        <w:tab w:val="clear" w:pos="1418"/>
        <w:tab w:val="left" w:pos="1560"/>
        <w:tab w:val="num" w:pos="1983"/>
      </w:tabs>
      <w:spacing w:before="0"/>
      <w:ind w:left="1983"/>
    </w:pPr>
    <w:rPr>
      <w:rFonts w:ascii="Arial" w:hAnsi="Arial"/>
      <w:noProof w:val="0"/>
      <w:sz w:val="20"/>
    </w:rPr>
  </w:style>
  <w:style w:type="table" w:styleId="Tabellenraster">
    <w:name w:val="Table Grid"/>
    <w:basedOn w:val="NormaleTabelle"/>
    <w:rsid w:val="00606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wort1">
    <w:name w:val="Antwort1"/>
    <w:basedOn w:val="Textkrper-Zeileneinzug"/>
    <w:rsid w:val="00911CEB"/>
    <w:pPr>
      <w:framePr w:wrap="around"/>
      <w:tabs>
        <w:tab w:val="clear" w:pos="1418"/>
      </w:tabs>
      <w:spacing w:before="0" w:after="120"/>
      <w:ind w:left="1559"/>
    </w:pPr>
    <w:rPr>
      <w:bCs w:val="0"/>
      <w:i/>
      <w:iCs/>
      <w:noProof w:val="0"/>
      <w:snapToGrid/>
      <w:sz w:val="24"/>
    </w:rPr>
  </w:style>
  <w:style w:type="paragraph" w:styleId="Funotentext">
    <w:name w:val="footnote text"/>
    <w:basedOn w:val="Standard"/>
    <w:semiHidden/>
    <w:rsid w:val="005D13B6"/>
    <w:rPr>
      <w:rFonts w:ascii="Arial" w:hAnsi="Arial"/>
      <w:lang w:val="de-CH" w:eastAsia="de-CH"/>
    </w:rPr>
  </w:style>
  <w:style w:type="paragraph" w:styleId="StandardWeb">
    <w:name w:val="Normal (Web)"/>
    <w:basedOn w:val="Standard"/>
    <w:uiPriority w:val="99"/>
    <w:unhideWhenUsed/>
    <w:rsid w:val="007175C6"/>
    <w:pPr>
      <w:spacing w:before="100" w:beforeAutospacing="1" w:after="100" w:afterAutospacing="1"/>
    </w:pPr>
    <w:rPr>
      <w:sz w:val="24"/>
      <w:szCs w:val="24"/>
      <w:lang w:val="de-CH" w:eastAsia="de-CH"/>
    </w:rPr>
  </w:style>
  <w:style w:type="paragraph" w:styleId="Listenabsatz">
    <w:name w:val="List Paragraph"/>
    <w:basedOn w:val="Standard"/>
    <w:uiPriority w:val="34"/>
    <w:qFormat/>
    <w:rsid w:val="00D21BAA"/>
    <w:pPr>
      <w:ind w:left="708"/>
    </w:pPr>
  </w:style>
  <w:style w:type="character" w:styleId="Fett">
    <w:name w:val="Strong"/>
    <w:basedOn w:val="Absatz-Standardschriftart"/>
    <w:uiPriority w:val="22"/>
    <w:qFormat/>
    <w:rsid w:val="000D40BA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rsid w:val="0087186F"/>
    <w:rPr>
      <w:rFonts w:ascii="Verdana" w:hAnsi="Verdana"/>
      <w:b/>
      <w:bCs/>
      <w:lang w:val="de-DE" w:eastAsia="de-DE"/>
    </w:rPr>
  </w:style>
  <w:style w:type="character" w:customStyle="1" w:styleId="standardfett1">
    <w:name w:val="standardfett1"/>
    <w:basedOn w:val="Absatz-Standardschriftart"/>
    <w:rsid w:val="00D74D10"/>
    <w:rPr>
      <w:rFonts w:ascii="Verdana" w:hAnsi="Verdana" w:hint="default"/>
      <w:b/>
      <w:bCs/>
      <w:strike w:val="0"/>
      <w:dstrike w:val="0"/>
      <w:color w:val="000000"/>
      <w:sz w:val="15"/>
      <w:szCs w:val="15"/>
      <w:u w:val="none"/>
      <w:effect w:val="none"/>
    </w:rPr>
  </w:style>
  <w:style w:type="character" w:customStyle="1" w:styleId="standardtext1">
    <w:name w:val="standardtext1"/>
    <w:basedOn w:val="Absatz-Standardschriftart"/>
    <w:rsid w:val="00D74D10"/>
    <w:rPr>
      <w:rFonts w:ascii="Verdana" w:hAnsi="Verdana" w:hint="default"/>
      <w:b w:val="0"/>
      <w:bCs w:val="0"/>
      <w:i w:val="0"/>
      <w:iCs w:val="0"/>
      <w:color w:val="000000"/>
      <w:sz w:val="15"/>
      <w:szCs w:val="15"/>
    </w:rPr>
  </w:style>
  <w:style w:type="character" w:styleId="Platzhaltertext">
    <w:name w:val="Placeholder Text"/>
    <w:basedOn w:val="Absatz-Standardschriftart"/>
    <w:uiPriority w:val="99"/>
    <w:semiHidden/>
    <w:rsid w:val="00305ECD"/>
    <w:rPr>
      <w:color w:val="80808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654B3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0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8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6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5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951373">
      <w:bodyDiv w:val="1"/>
      <w:marLeft w:val="0"/>
      <w:marRight w:val="0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9677">
              <w:marLeft w:val="0"/>
              <w:marRight w:val="0"/>
              <w:marTop w:val="489"/>
              <w:marBottom w:val="0"/>
              <w:divBdr>
                <w:top w:val="single" w:sz="18" w:space="3" w:color="E8E7D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Theorie_Thema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EBC"/>
    <w:rsid w:val="000F4EBC"/>
    <w:rsid w:val="00693CB2"/>
    <w:rsid w:val="00BC11DD"/>
    <w:rsid w:val="00E9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F4EBC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96E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10045-1FDC-4FE6-A619-2F5F620ED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Theorie_Thema.dot</Template>
  <TotalTime>0</TotalTime>
  <Pages>1</Pages>
  <Words>370</Words>
  <Characters>2113</Characters>
  <Application>Microsoft Office Word</Application>
  <DocSecurity>8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Steuerungsgrundlagen_EinteilungBegriffe_V1.0_LPEx.doc</vt:lpstr>
    </vt:vector>
  </TitlesOfParts>
  <Company/>
  <LinksUpToDate>false</LinksUpToDate>
  <CharactersWithSpaces>2479</CharactersWithSpaces>
  <SharedDoc>false</SharedDoc>
  <HLinks>
    <vt:vector size="6" baseType="variant">
      <vt:variant>
        <vt:i4>7798814</vt:i4>
      </vt:variant>
      <vt:variant>
        <vt:i4>-1</vt:i4>
      </vt:variant>
      <vt:variant>
        <vt:i4>4419</vt:i4>
      </vt:variant>
      <vt:variant>
        <vt:i4>1</vt:i4>
      </vt:variant>
      <vt:variant>
        <vt:lpwstr>http://www.homestead.com/~media/elements/Clipart/office/laptop_work.jpg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Steuerungsgrundlagen_EinteilungBegriffe_V1.0_LPEx.doc</dc:title>
  <dc:creator>Roman Moser, BFS BBB</dc:creator>
  <dc:description>SWISSMEM Lehrplan 2009                                 AUF3.1 Steuerungsgrundlagen                AUF3.1.1 Einteilung, Begriffe</dc:description>
  <cp:lastModifiedBy>Luca Schäfli</cp:lastModifiedBy>
  <cp:revision>24</cp:revision>
  <cp:lastPrinted>2011-07-11T12:08:00Z</cp:lastPrinted>
  <dcterms:created xsi:type="dcterms:W3CDTF">2018-03-20T07:20:00Z</dcterms:created>
  <dcterms:modified xsi:type="dcterms:W3CDTF">2018-03-27T07:14:00Z</dcterms:modified>
</cp:coreProperties>
</file>