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881" w:rsidRDefault="00A54743">
      <w:pPr>
        <w:pStyle w:val="berschrift1"/>
        <w:rPr>
          <w:lang w:val="de-CH"/>
        </w:rPr>
      </w:pPr>
      <w:bookmarkStart w:id="0" w:name="_GoBack"/>
      <w:bookmarkEnd w:id="0"/>
      <w:r>
        <w:rPr>
          <w:lang w:val="de-CH"/>
        </w:rPr>
        <w:t>Auftrag</w:t>
      </w:r>
    </w:p>
    <w:p w:rsidR="00936833" w:rsidRDefault="007450B0">
      <w:pPr>
        <w:pStyle w:val="Textkrper-Zeileneinzug"/>
      </w:pPr>
      <w:r>
        <w:t>S</w:t>
      </w:r>
      <w:r w:rsidR="008F07A4" w:rsidRPr="008F07A4">
        <w:rPr>
          <w:noProof/>
          <w:lang w:val="en-US"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5254625</wp:posOffset>
            </wp:positionH>
            <wp:positionV relativeFrom="paragraph">
              <wp:posOffset>110490</wp:posOffset>
            </wp:positionV>
            <wp:extent cx="795655" cy="692150"/>
            <wp:effectExtent l="19050" t="0" r="4445" b="0"/>
            <wp:wrapSquare wrapText="bothSides"/>
            <wp:docPr id="45" name="Bild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655" cy="692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>peichern Sie diese</w:t>
      </w:r>
      <w:r w:rsidR="00916DB6">
        <w:t>n</w:t>
      </w:r>
      <w:r>
        <w:t xml:space="preserve"> </w:t>
      </w:r>
      <w:r w:rsidR="00916DB6">
        <w:t>Auftrag</w:t>
      </w:r>
      <w:r>
        <w:t xml:space="preserve"> auf Ihrem Computer. Lösen Sie die verlangten Berechnungsaufgaben in diesem Dokument </w:t>
      </w:r>
      <w:r w:rsidR="00667331">
        <w:t>oder von Hand auf Papier</w:t>
      </w:r>
      <w:r>
        <w:t>.</w:t>
      </w:r>
    </w:p>
    <w:p w:rsidR="004B1881" w:rsidRDefault="00EC7D8E" w:rsidP="00EC7D8E">
      <w:pPr>
        <w:pStyle w:val="berschrift2"/>
      </w:pPr>
      <w:r>
        <w:t>Aufgabenstellung</w:t>
      </w:r>
    </w:p>
    <w:p w:rsidR="00995828" w:rsidRDefault="00791F2E" w:rsidP="00A54743">
      <w:pPr>
        <w:pStyle w:val="Textkrper-Zeileneinzug"/>
        <w:spacing w:before="240" w:after="240"/>
        <w:rPr>
          <w:i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48000" behindDoc="0" locked="0" layoutInCell="1" allowOverlap="1">
            <wp:simplePos x="0" y="0"/>
            <wp:positionH relativeFrom="column">
              <wp:posOffset>406400</wp:posOffset>
            </wp:positionH>
            <wp:positionV relativeFrom="paragraph">
              <wp:posOffset>123190</wp:posOffset>
            </wp:positionV>
            <wp:extent cx="541655" cy="541020"/>
            <wp:effectExtent l="19050" t="0" r="0" b="0"/>
            <wp:wrapSquare wrapText="right"/>
            <wp:docPr id="46" name="Bild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55" cy="541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95828">
        <w:rPr>
          <w:i/>
        </w:rPr>
        <w:t>Das Ergebnis dieses Auftrages ist ein Dokument, das Bestandteil Ihrer Lerndokumentation ist.</w:t>
      </w:r>
      <w:r w:rsidR="00FD4D5E">
        <w:rPr>
          <w:i/>
        </w:rPr>
        <w:br/>
      </w:r>
      <w:r w:rsidR="00995828">
        <w:rPr>
          <w:i/>
        </w:rPr>
        <w:t>Notieren Sie sich alle Fragen und Unklarheiten und klären Sie alles bis zum Ende der Unterrichtseinheit.</w:t>
      </w:r>
    </w:p>
    <w:p w:rsidR="00667331" w:rsidRDefault="00916DB6" w:rsidP="00916DB6">
      <w:pPr>
        <w:pStyle w:val="Textkrper-Zeileneinzug"/>
        <w:numPr>
          <w:ilvl w:val="0"/>
          <w:numId w:val="23"/>
        </w:numPr>
        <w:spacing w:before="240" w:after="240"/>
      </w:pPr>
      <w:r>
        <w:t>Die Induktivität L = 800 mH wird an eine Wechselspannung der Frequenz 16 2/3 Hz, 50 Hz, 100 Hz, 1 kHz angeschlossen. Berechnen Sie den induktiven Blindwiderstand!</w:t>
      </w:r>
    </w:p>
    <w:p w:rsidR="00916DB6" w:rsidRDefault="00916DB6" w:rsidP="00916DB6">
      <w:pPr>
        <w:pStyle w:val="Textkrper-Zeileneinzug"/>
        <w:numPr>
          <w:ilvl w:val="0"/>
          <w:numId w:val="23"/>
        </w:numPr>
        <w:spacing w:before="240" w:after="240"/>
      </w:pPr>
      <w:r>
        <w:t>Der induktive Widerstand einer Spule beträgt bei 50 Hz X</w:t>
      </w:r>
      <w:r w:rsidRPr="00916DB6">
        <w:rPr>
          <w:vertAlign w:val="subscript"/>
        </w:rPr>
        <w:t>L</w:t>
      </w:r>
      <w:r>
        <w:t xml:space="preserve"> = 314 Ω. Wie gross ist die Induktivität der Spule?</w:t>
      </w:r>
    </w:p>
    <w:p w:rsidR="00916DB6" w:rsidRDefault="00916DB6" w:rsidP="00916DB6">
      <w:pPr>
        <w:pStyle w:val="Textkrper-Zeileneinzug"/>
        <w:numPr>
          <w:ilvl w:val="0"/>
          <w:numId w:val="23"/>
        </w:numPr>
        <w:spacing w:before="240" w:after="240"/>
      </w:pPr>
      <w:r>
        <w:t>Wie gross ist der kapazitive Blindwiderstand eines Kondensators C = 3,2 µF bei 16 2/3 Hz, 50 Hz, 100 Hz, 1 kHz?</w:t>
      </w:r>
    </w:p>
    <w:p w:rsidR="00916DB6" w:rsidRDefault="00916DB6" w:rsidP="00916DB6">
      <w:pPr>
        <w:pStyle w:val="Textkrper-Zeileneinzug"/>
        <w:numPr>
          <w:ilvl w:val="0"/>
          <w:numId w:val="23"/>
        </w:numPr>
        <w:spacing w:before="240" w:after="240"/>
      </w:pPr>
      <w:r>
        <w:t>Bei welcher Netzfrequenz beträgt der kapazitive Widerstand eines Kondensators C = 1 µF 9553 Ω?</w:t>
      </w:r>
    </w:p>
    <w:p w:rsidR="00916DB6" w:rsidRDefault="00916DB6" w:rsidP="00916DB6">
      <w:pPr>
        <w:pStyle w:val="Textkrper-Zeileneinzug"/>
        <w:numPr>
          <w:ilvl w:val="0"/>
          <w:numId w:val="23"/>
        </w:numPr>
        <w:spacing w:before="240" w:after="240"/>
      </w:pPr>
      <w:r>
        <w:t>Wie gross ist die Kapazität eines Kondensators, wenn er bei Anschluss an eine Wechselspannung 220 V / 50 Hz einen Widerstand von 909 Ω hat?</w:t>
      </w:r>
    </w:p>
    <w:p w:rsidR="00916DB6" w:rsidRDefault="00916DB6" w:rsidP="00916DB6">
      <w:pPr>
        <w:pStyle w:val="Textkrper-Zeileneinzug"/>
        <w:numPr>
          <w:ilvl w:val="0"/>
          <w:numId w:val="23"/>
        </w:numPr>
        <w:spacing w:before="240" w:after="240"/>
      </w:pPr>
      <w:r>
        <w:t>Ein Elektromotor nimmt an 220 V – Wechselspannung den Strom I = 12 A auf. Wie gross ist sein Scheinwiderstand?</w:t>
      </w:r>
    </w:p>
    <w:p w:rsidR="00916DB6" w:rsidRDefault="00916DB6" w:rsidP="00916DB6">
      <w:pPr>
        <w:pStyle w:val="Textkrper-Zeileneinzug"/>
        <w:numPr>
          <w:ilvl w:val="0"/>
          <w:numId w:val="23"/>
        </w:numPr>
        <w:spacing w:before="240" w:after="240"/>
      </w:pPr>
      <w:r>
        <w:t>Der Scheinwiderstand eines elektrischen Anlagenteils beträgt Z = 4,8 Ω. Berechnen Sie die Stromaufnahme bei U = 380 V!</w:t>
      </w:r>
    </w:p>
    <w:p w:rsidR="00916DB6" w:rsidRDefault="00916DB6" w:rsidP="00916DB6">
      <w:pPr>
        <w:pStyle w:val="Textkrper-Zeileneinzug"/>
        <w:numPr>
          <w:ilvl w:val="0"/>
          <w:numId w:val="23"/>
        </w:numPr>
        <w:spacing w:before="240" w:after="240"/>
      </w:pPr>
      <w:r>
        <w:t>Der Widerstand eines Kondensators beträgt bei 50 Hz 318 Ω. Der Kondensator wird an die Wechselspannung 220 V / 50 Hz angeschlossen.</w:t>
      </w:r>
      <w:r>
        <w:br/>
        <w:t>a) Wie gross ist die Kapazität des Kondensators?</w:t>
      </w:r>
      <w:r>
        <w:br/>
        <w:t>b) Welcher Strom fliesst in den Kondensatorzuleitungen?</w:t>
      </w:r>
    </w:p>
    <w:p w:rsidR="00916DB6" w:rsidRDefault="00916DB6" w:rsidP="00916DB6">
      <w:pPr>
        <w:pStyle w:val="Textkrper-Zeileneinzug"/>
        <w:numPr>
          <w:ilvl w:val="0"/>
          <w:numId w:val="23"/>
        </w:numPr>
        <w:spacing w:before="240" w:after="240"/>
      </w:pPr>
      <w:r>
        <w:t>Eine sinusförmige Wechselspannung mit dem Scheitelwert 34 V treibt durch einen Kondensator einen Strom mit dem Scheitelwert 283 mA. Berechnen Sie den Scheinwiderstand des Kondensators!</w:t>
      </w:r>
    </w:p>
    <w:p w:rsidR="00916DB6" w:rsidRDefault="00916DB6" w:rsidP="00916DB6">
      <w:pPr>
        <w:pStyle w:val="Textkrper-Zeileneinzug"/>
        <w:numPr>
          <w:ilvl w:val="0"/>
          <w:numId w:val="23"/>
        </w:numPr>
        <w:spacing w:before="240" w:after="240"/>
      </w:pPr>
      <w:r>
        <w:t>Eine Spule (L = 10 mH) hat bei 50 Hz den induktiven Widerstand 3,14 Ω. Um wieviel Prozent muss die Frequenz erhöht werden, damit sich der induktive Widerstand verdreifacht?</w:t>
      </w:r>
    </w:p>
    <w:p w:rsidR="002A11B8" w:rsidRDefault="002A11B8" w:rsidP="00916DB6">
      <w:pPr>
        <w:pStyle w:val="Textkrper-Zeileneinzug"/>
        <w:numPr>
          <w:ilvl w:val="0"/>
          <w:numId w:val="23"/>
        </w:numPr>
        <w:spacing w:before="240" w:after="240"/>
      </w:pPr>
      <w:r>
        <w:t>Der kapazitive Widerstand eines Kondensators soll verdoppelt werden. Um wieviel Prozent ist die Frequenz zu ändern?</w:t>
      </w:r>
    </w:p>
    <w:p w:rsidR="002A11B8" w:rsidRDefault="002A11B8" w:rsidP="006507FB">
      <w:pPr>
        <w:pStyle w:val="Textkrper-Zeileneinzug"/>
        <w:numPr>
          <w:ilvl w:val="0"/>
          <w:numId w:val="23"/>
        </w:numPr>
        <w:spacing w:before="240" w:after="240"/>
      </w:pPr>
      <w:r>
        <w:t>Ein Kondensator der Kapazität C = 47 nF nimmt an 50 Hz – Wechselspannung den Strom 1,46 mA auf. Berechnen Sie die Anschlussspannung!</w:t>
      </w:r>
      <w:r>
        <w:br w:type="page"/>
      </w:r>
    </w:p>
    <w:p w:rsidR="002A11B8" w:rsidRDefault="00650948" w:rsidP="00650948">
      <w:pPr>
        <w:pStyle w:val="berschrift2"/>
      </w:pPr>
      <w:r>
        <w:lastRenderedPageBreak/>
        <w:t>Lösungen</w:t>
      </w:r>
    </w:p>
    <w:p w:rsidR="00650948" w:rsidRDefault="00650948" w:rsidP="00650948">
      <w:pPr>
        <w:pStyle w:val="Textkrper-Zeileneinzug"/>
        <w:numPr>
          <w:ilvl w:val="0"/>
          <w:numId w:val="24"/>
        </w:numPr>
        <w:spacing w:before="240" w:after="240"/>
      </w:pPr>
      <w:r>
        <w:t>16 2/3 Hz:</w:t>
      </w:r>
      <w:r>
        <w:tab/>
        <w:t>X</w:t>
      </w:r>
      <w:r w:rsidRPr="00650948">
        <w:rPr>
          <w:vertAlign w:val="subscript"/>
        </w:rPr>
        <w:t>L</w:t>
      </w:r>
      <w:r>
        <w:t xml:space="preserve"> = 83,7 Ω</w:t>
      </w:r>
      <w:r>
        <w:br/>
        <w:t xml:space="preserve">50 Hz: </w:t>
      </w:r>
      <w:r>
        <w:tab/>
      </w:r>
      <w:r>
        <w:tab/>
        <w:t>X</w:t>
      </w:r>
      <w:r w:rsidRPr="00650948">
        <w:rPr>
          <w:vertAlign w:val="subscript"/>
        </w:rPr>
        <w:t>L</w:t>
      </w:r>
      <w:r>
        <w:t xml:space="preserve"> = 251,2 Ω</w:t>
      </w:r>
      <w:r>
        <w:br/>
        <w:t xml:space="preserve">100 Hz: </w:t>
      </w:r>
      <w:r>
        <w:tab/>
        <w:t>X</w:t>
      </w:r>
      <w:r w:rsidRPr="00650948">
        <w:rPr>
          <w:vertAlign w:val="subscript"/>
        </w:rPr>
        <w:t>L</w:t>
      </w:r>
      <w:r>
        <w:t xml:space="preserve"> = 502,4 Ω</w:t>
      </w:r>
      <w:r>
        <w:br/>
        <w:t xml:space="preserve">1000 Hz: </w:t>
      </w:r>
      <w:r>
        <w:tab/>
        <w:t>X</w:t>
      </w:r>
      <w:r w:rsidRPr="00650948">
        <w:rPr>
          <w:vertAlign w:val="subscript"/>
        </w:rPr>
        <w:t>L</w:t>
      </w:r>
      <w:r>
        <w:t xml:space="preserve"> = 5024 Ω</w:t>
      </w:r>
    </w:p>
    <w:p w:rsidR="003C12FD" w:rsidRDefault="003C12FD" w:rsidP="00650948">
      <w:pPr>
        <w:pStyle w:val="Textkrper-Zeileneinzug"/>
        <w:numPr>
          <w:ilvl w:val="0"/>
          <w:numId w:val="24"/>
        </w:numPr>
        <w:spacing w:before="240" w:after="240"/>
      </w:pPr>
      <w:r>
        <w:t>L = 1 H</w:t>
      </w:r>
    </w:p>
    <w:p w:rsidR="003C12FD" w:rsidRDefault="003C12FD" w:rsidP="00650948">
      <w:pPr>
        <w:pStyle w:val="Textkrper-Zeileneinzug"/>
        <w:numPr>
          <w:ilvl w:val="0"/>
          <w:numId w:val="24"/>
        </w:numPr>
        <w:spacing w:before="240" w:after="240"/>
      </w:pPr>
      <w:r>
        <w:t>16 2/3 Hz:</w:t>
      </w:r>
      <w:r>
        <w:tab/>
        <w:t>X</w:t>
      </w:r>
      <w:r w:rsidRPr="003C12FD">
        <w:rPr>
          <w:vertAlign w:val="subscript"/>
        </w:rPr>
        <w:t>C</w:t>
      </w:r>
      <w:r>
        <w:t xml:space="preserve"> = 2987 Ω</w:t>
      </w:r>
      <w:r>
        <w:br/>
        <w:t xml:space="preserve">50 Hz: </w:t>
      </w:r>
      <w:r>
        <w:tab/>
      </w:r>
      <w:r>
        <w:tab/>
        <w:t>X</w:t>
      </w:r>
      <w:r w:rsidRPr="003C12FD">
        <w:rPr>
          <w:vertAlign w:val="subscript"/>
        </w:rPr>
        <w:t>C</w:t>
      </w:r>
      <w:r>
        <w:t xml:space="preserve"> = 995 Ω</w:t>
      </w:r>
      <w:r>
        <w:br/>
        <w:t xml:space="preserve">100 Hz: </w:t>
      </w:r>
      <w:r>
        <w:tab/>
        <w:t>X</w:t>
      </w:r>
      <w:r w:rsidRPr="003C12FD">
        <w:rPr>
          <w:vertAlign w:val="subscript"/>
        </w:rPr>
        <w:t>C</w:t>
      </w:r>
      <w:r>
        <w:t xml:space="preserve"> = 498 Ω</w:t>
      </w:r>
      <w:r>
        <w:br/>
        <w:t xml:space="preserve">1000 Hz: </w:t>
      </w:r>
      <w:r>
        <w:tab/>
        <w:t>X</w:t>
      </w:r>
      <w:r w:rsidRPr="003C12FD">
        <w:rPr>
          <w:vertAlign w:val="subscript"/>
        </w:rPr>
        <w:t>C</w:t>
      </w:r>
      <w:r>
        <w:t xml:space="preserve"> = 49,8 Ω</w:t>
      </w:r>
    </w:p>
    <w:p w:rsidR="00162507" w:rsidRDefault="00162507" w:rsidP="00650948">
      <w:pPr>
        <w:pStyle w:val="Textkrper-Zeileneinzug"/>
        <w:numPr>
          <w:ilvl w:val="0"/>
          <w:numId w:val="24"/>
        </w:numPr>
        <w:spacing w:before="240" w:after="240"/>
      </w:pPr>
      <w:r>
        <w:t>f = 16 2/3 Hz</w:t>
      </w:r>
    </w:p>
    <w:p w:rsidR="00162507" w:rsidRDefault="00162507" w:rsidP="00650948">
      <w:pPr>
        <w:pStyle w:val="Textkrper-Zeileneinzug"/>
        <w:numPr>
          <w:ilvl w:val="0"/>
          <w:numId w:val="24"/>
        </w:numPr>
        <w:spacing w:before="240" w:after="240"/>
      </w:pPr>
      <w:r>
        <w:t>C = 3,5 µF</w:t>
      </w:r>
    </w:p>
    <w:p w:rsidR="00162507" w:rsidRDefault="00162507" w:rsidP="00650948">
      <w:pPr>
        <w:pStyle w:val="Textkrper-Zeileneinzug"/>
        <w:numPr>
          <w:ilvl w:val="0"/>
          <w:numId w:val="24"/>
        </w:numPr>
        <w:spacing w:before="240" w:after="240"/>
      </w:pPr>
      <w:r>
        <w:t>Z = 18,33 Ω</w:t>
      </w:r>
    </w:p>
    <w:p w:rsidR="00162507" w:rsidRDefault="00162507" w:rsidP="00650948">
      <w:pPr>
        <w:pStyle w:val="Textkrper-Zeileneinzug"/>
        <w:numPr>
          <w:ilvl w:val="0"/>
          <w:numId w:val="24"/>
        </w:numPr>
        <w:spacing w:before="240" w:after="240"/>
      </w:pPr>
      <w:r>
        <w:t>I = 79,2 A</w:t>
      </w:r>
    </w:p>
    <w:p w:rsidR="00162507" w:rsidRDefault="00162507" w:rsidP="00650948">
      <w:pPr>
        <w:pStyle w:val="Textkrper-Zeileneinzug"/>
        <w:numPr>
          <w:ilvl w:val="0"/>
          <w:numId w:val="24"/>
        </w:numPr>
        <w:spacing w:before="240" w:after="240"/>
      </w:pPr>
      <w:r>
        <w:t>a) C = 1</w:t>
      </w:r>
      <w:r w:rsidR="00EB6843">
        <w:t>0</w:t>
      </w:r>
      <w:r>
        <w:t xml:space="preserve"> µF</w:t>
      </w:r>
      <w:r>
        <w:tab/>
        <w:t>b) I = 69</w:t>
      </w:r>
      <w:r w:rsidR="00EB6843">
        <w:t>2</w:t>
      </w:r>
      <w:r>
        <w:t xml:space="preserve"> mA</w:t>
      </w:r>
    </w:p>
    <w:p w:rsidR="00162507" w:rsidRDefault="00162507" w:rsidP="00650948">
      <w:pPr>
        <w:pStyle w:val="Textkrper-Zeileneinzug"/>
        <w:numPr>
          <w:ilvl w:val="0"/>
          <w:numId w:val="24"/>
        </w:numPr>
        <w:spacing w:before="240" w:after="240"/>
      </w:pPr>
      <w:r>
        <w:t>X</w:t>
      </w:r>
      <w:r w:rsidRPr="00162507">
        <w:rPr>
          <w:vertAlign w:val="subscript"/>
        </w:rPr>
        <w:t>C</w:t>
      </w:r>
      <w:r>
        <w:t xml:space="preserve"> = 120 Ω</w:t>
      </w:r>
    </w:p>
    <w:p w:rsidR="00162507" w:rsidRDefault="00162507" w:rsidP="00650948">
      <w:pPr>
        <w:pStyle w:val="Textkrper-Zeileneinzug"/>
        <w:numPr>
          <w:ilvl w:val="0"/>
          <w:numId w:val="24"/>
        </w:numPr>
        <w:spacing w:before="240" w:after="240"/>
      </w:pPr>
      <w:r>
        <w:t>f = 150 Hz, Erhöhung um 200 %</w:t>
      </w:r>
    </w:p>
    <w:p w:rsidR="00162507" w:rsidRDefault="00162507" w:rsidP="00650948">
      <w:pPr>
        <w:pStyle w:val="Textkrper-Zeileneinzug"/>
        <w:numPr>
          <w:ilvl w:val="0"/>
          <w:numId w:val="24"/>
        </w:numPr>
        <w:spacing w:before="240" w:after="240"/>
      </w:pPr>
      <w:r>
        <w:t>f muss um 50 % verringert werden</w:t>
      </w:r>
    </w:p>
    <w:p w:rsidR="00162507" w:rsidRDefault="00162507" w:rsidP="00650948">
      <w:pPr>
        <w:pStyle w:val="Textkrper-Zeileneinzug"/>
        <w:numPr>
          <w:ilvl w:val="0"/>
          <w:numId w:val="24"/>
        </w:numPr>
        <w:spacing w:before="240" w:after="240"/>
      </w:pPr>
      <w:r>
        <w:t>U = 100 V</w:t>
      </w:r>
    </w:p>
    <w:sectPr w:rsidR="00162507" w:rsidSect="002D2CF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851" w:right="851" w:bottom="851" w:left="1418" w:header="851" w:footer="737" w:gutter="0"/>
      <w:pg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gBorders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6695" w:rsidRDefault="00B56695">
      <w:r>
        <w:separator/>
      </w:r>
    </w:p>
  </w:endnote>
  <w:endnote w:type="continuationSeparator" w:id="0">
    <w:p w:rsidR="00B56695" w:rsidRDefault="00B566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3E2A" w:rsidRDefault="00F33E2A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7812" w:rsidRPr="00F33E2A" w:rsidRDefault="00FE182C" w:rsidP="00827812">
    <w:pPr>
      <w:pStyle w:val="Fuzeile"/>
      <w:tabs>
        <w:tab w:val="clear" w:pos="9072"/>
        <w:tab w:val="right" w:pos="9639"/>
      </w:tabs>
      <w:spacing w:before="40"/>
      <w:rPr>
        <w:sz w:val="16"/>
        <w:szCs w:val="16"/>
      </w:rPr>
    </w:pPr>
    <w:r w:rsidRPr="00F33E2A">
      <w:rPr>
        <w:sz w:val="16"/>
        <w:szCs w:val="16"/>
      </w:rPr>
      <w:fldChar w:fldCharType="begin"/>
    </w:r>
    <w:r w:rsidRPr="00F33E2A">
      <w:rPr>
        <w:sz w:val="16"/>
        <w:szCs w:val="16"/>
      </w:rPr>
      <w:instrText xml:space="preserve"> FILENAME   \* MERGEFORMAT </w:instrText>
    </w:r>
    <w:r w:rsidRPr="00F33E2A">
      <w:rPr>
        <w:sz w:val="16"/>
        <w:szCs w:val="16"/>
      </w:rPr>
      <w:fldChar w:fldCharType="separate"/>
    </w:r>
    <w:r w:rsidR="00F33E2A" w:rsidRPr="00F33E2A">
      <w:rPr>
        <w:noProof/>
        <w:sz w:val="16"/>
        <w:szCs w:val="16"/>
      </w:rPr>
      <w:t>Wechselstromwiderstaende_Uebungen.docx</w:t>
    </w:r>
    <w:r w:rsidRPr="00F33E2A">
      <w:rPr>
        <w:noProof/>
        <w:sz w:val="16"/>
        <w:szCs w:val="16"/>
      </w:rPr>
      <w:fldChar w:fldCharType="end"/>
    </w:r>
    <w:r w:rsidR="00827812" w:rsidRPr="00F33E2A">
      <w:rPr>
        <w:sz w:val="16"/>
        <w:szCs w:val="16"/>
      </w:rPr>
      <w:t xml:space="preserve"> / </w:t>
    </w:r>
    <w:r w:rsidR="000129FB" w:rsidRPr="00F33E2A">
      <w:rPr>
        <w:sz w:val="16"/>
        <w:szCs w:val="16"/>
      </w:rPr>
      <w:fldChar w:fldCharType="begin"/>
    </w:r>
    <w:r w:rsidR="00827812" w:rsidRPr="00F33E2A">
      <w:rPr>
        <w:sz w:val="16"/>
        <w:szCs w:val="16"/>
      </w:rPr>
      <w:instrText xml:space="preserve"> TIME \@ "dd.MM.yy" </w:instrText>
    </w:r>
    <w:r w:rsidR="000129FB" w:rsidRPr="00F33E2A">
      <w:rPr>
        <w:sz w:val="16"/>
        <w:szCs w:val="16"/>
      </w:rPr>
      <w:fldChar w:fldCharType="separate"/>
    </w:r>
    <w:r w:rsidR="00CB2DDF">
      <w:rPr>
        <w:noProof/>
        <w:sz w:val="16"/>
        <w:szCs w:val="16"/>
      </w:rPr>
      <w:t>27.04.17</w:t>
    </w:r>
    <w:r w:rsidR="000129FB" w:rsidRPr="00F33E2A">
      <w:rPr>
        <w:sz w:val="16"/>
        <w:szCs w:val="16"/>
      </w:rPr>
      <w:fldChar w:fldCharType="end"/>
    </w:r>
    <w:r w:rsidR="00827812" w:rsidRPr="00F33E2A">
      <w:rPr>
        <w:sz w:val="16"/>
        <w:szCs w:val="16"/>
      </w:rPr>
      <w:t xml:space="preserve"> / Re</w:t>
    </w:r>
    <w:r w:rsidR="00827812" w:rsidRPr="00F33E2A">
      <w:rPr>
        <w:sz w:val="16"/>
        <w:szCs w:val="16"/>
      </w:rPr>
      <w:tab/>
      <w:t xml:space="preserve">Seite: </w:t>
    </w:r>
    <w:r w:rsidR="000129FB" w:rsidRPr="00F33E2A">
      <w:rPr>
        <w:sz w:val="16"/>
        <w:szCs w:val="16"/>
      </w:rPr>
      <w:fldChar w:fldCharType="begin"/>
    </w:r>
    <w:r w:rsidR="00827812" w:rsidRPr="00F33E2A">
      <w:rPr>
        <w:sz w:val="16"/>
        <w:szCs w:val="16"/>
      </w:rPr>
      <w:instrText xml:space="preserve"> PAGE   \* MERGEFORMAT </w:instrText>
    </w:r>
    <w:r w:rsidR="000129FB" w:rsidRPr="00F33E2A">
      <w:rPr>
        <w:sz w:val="16"/>
        <w:szCs w:val="16"/>
      </w:rPr>
      <w:fldChar w:fldCharType="separate"/>
    </w:r>
    <w:r w:rsidR="00CB2DDF">
      <w:rPr>
        <w:noProof/>
        <w:sz w:val="16"/>
        <w:szCs w:val="16"/>
      </w:rPr>
      <w:t>2</w:t>
    </w:r>
    <w:r w:rsidR="000129FB" w:rsidRPr="00F33E2A">
      <w:rPr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2225" w:rsidRPr="00F33E2A" w:rsidRDefault="00FE182C" w:rsidP="00827812">
    <w:pPr>
      <w:pStyle w:val="Fuzeile"/>
      <w:tabs>
        <w:tab w:val="clear" w:pos="9072"/>
        <w:tab w:val="right" w:pos="9639"/>
      </w:tabs>
      <w:spacing w:before="40"/>
      <w:rPr>
        <w:sz w:val="16"/>
        <w:szCs w:val="16"/>
      </w:rPr>
    </w:pPr>
    <w:r w:rsidRPr="00F33E2A">
      <w:rPr>
        <w:sz w:val="16"/>
        <w:szCs w:val="16"/>
      </w:rPr>
      <w:fldChar w:fldCharType="begin"/>
    </w:r>
    <w:r w:rsidRPr="00F33E2A">
      <w:rPr>
        <w:sz w:val="16"/>
        <w:szCs w:val="16"/>
      </w:rPr>
      <w:instrText xml:space="preserve"> FILENAME   \* MERGEFORMAT </w:instrText>
    </w:r>
    <w:r w:rsidRPr="00F33E2A">
      <w:rPr>
        <w:sz w:val="16"/>
        <w:szCs w:val="16"/>
      </w:rPr>
      <w:fldChar w:fldCharType="separate"/>
    </w:r>
    <w:r w:rsidR="00F33E2A" w:rsidRPr="00F33E2A">
      <w:rPr>
        <w:noProof/>
        <w:sz w:val="16"/>
        <w:szCs w:val="16"/>
      </w:rPr>
      <w:t>Wechselstromwiderstaende_Uebungen.docx</w:t>
    </w:r>
    <w:r w:rsidRPr="00F33E2A">
      <w:rPr>
        <w:noProof/>
        <w:sz w:val="16"/>
        <w:szCs w:val="16"/>
      </w:rPr>
      <w:fldChar w:fldCharType="end"/>
    </w:r>
    <w:r w:rsidR="00827812" w:rsidRPr="00F33E2A">
      <w:rPr>
        <w:sz w:val="16"/>
        <w:szCs w:val="16"/>
      </w:rPr>
      <w:t xml:space="preserve"> / </w:t>
    </w:r>
    <w:r w:rsidR="000129FB" w:rsidRPr="00F33E2A">
      <w:rPr>
        <w:sz w:val="16"/>
        <w:szCs w:val="16"/>
      </w:rPr>
      <w:fldChar w:fldCharType="begin"/>
    </w:r>
    <w:r w:rsidR="00827812" w:rsidRPr="00F33E2A">
      <w:rPr>
        <w:sz w:val="16"/>
        <w:szCs w:val="16"/>
      </w:rPr>
      <w:instrText xml:space="preserve"> TIME \@ "dd.MM.yy" </w:instrText>
    </w:r>
    <w:r w:rsidR="000129FB" w:rsidRPr="00F33E2A">
      <w:rPr>
        <w:sz w:val="16"/>
        <w:szCs w:val="16"/>
      </w:rPr>
      <w:fldChar w:fldCharType="separate"/>
    </w:r>
    <w:r w:rsidR="00CB2DDF">
      <w:rPr>
        <w:noProof/>
        <w:sz w:val="16"/>
        <w:szCs w:val="16"/>
      </w:rPr>
      <w:t>27.04.17</w:t>
    </w:r>
    <w:r w:rsidR="000129FB" w:rsidRPr="00F33E2A">
      <w:rPr>
        <w:sz w:val="16"/>
        <w:szCs w:val="16"/>
      </w:rPr>
      <w:fldChar w:fldCharType="end"/>
    </w:r>
    <w:r w:rsidR="00827812" w:rsidRPr="00F33E2A">
      <w:rPr>
        <w:sz w:val="16"/>
        <w:szCs w:val="16"/>
      </w:rPr>
      <w:t xml:space="preserve"> / Re</w:t>
    </w:r>
    <w:r w:rsidR="00827812" w:rsidRPr="00F33E2A">
      <w:rPr>
        <w:sz w:val="16"/>
        <w:szCs w:val="16"/>
      </w:rPr>
      <w:tab/>
      <w:t xml:space="preserve">Seite: </w:t>
    </w:r>
    <w:r w:rsidR="000129FB" w:rsidRPr="00F33E2A">
      <w:rPr>
        <w:sz w:val="16"/>
        <w:szCs w:val="16"/>
      </w:rPr>
      <w:fldChar w:fldCharType="begin"/>
    </w:r>
    <w:r w:rsidR="00827812" w:rsidRPr="00F33E2A">
      <w:rPr>
        <w:sz w:val="16"/>
        <w:szCs w:val="16"/>
      </w:rPr>
      <w:instrText xml:space="preserve"> PAGE   \* MERGEFORMAT </w:instrText>
    </w:r>
    <w:r w:rsidR="000129FB" w:rsidRPr="00F33E2A">
      <w:rPr>
        <w:sz w:val="16"/>
        <w:szCs w:val="16"/>
      </w:rPr>
      <w:fldChar w:fldCharType="separate"/>
    </w:r>
    <w:r w:rsidR="00CB2DDF">
      <w:rPr>
        <w:noProof/>
        <w:sz w:val="16"/>
        <w:szCs w:val="16"/>
      </w:rPr>
      <w:t>1</w:t>
    </w:r>
    <w:r w:rsidR="000129FB" w:rsidRPr="00F33E2A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6695" w:rsidRDefault="00B56695">
      <w:r>
        <w:separator/>
      </w:r>
    </w:p>
  </w:footnote>
  <w:footnote w:type="continuationSeparator" w:id="0">
    <w:p w:rsidR="00B56695" w:rsidRDefault="00B5669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3E2A" w:rsidRDefault="00F33E2A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3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85"/>
      <w:gridCol w:w="2693"/>
      <w:gridCol w:w="3969"/>
      <w:gridCol w:w="992"/>
    </w:tblGrid>
    <w:tr w:rsidR="00D15D1E" w:rsidTr="00650948">
      <w:trPr>
        <w:cantSplit/>
        <w:trHeight w:val="320"/>
      </w:trPr>
      <w:tc>
        <w:tcPr>
          <w:tcW w:w="1985" w:type="dxa"/>
          <w:vMerge w:val="restart"/>
          <w:tcBorders>
            <w:top w:val="nil"/>
            <w:left w:val="nil"/>
            <w:bottom w:val="single" w:sz="8" w:space="0" w:color="auto"/>
            <w:right w:val="nil"/>
          </w:tcBorders>
        </w:tcPr>
        <w:p w:rsidR="00D15D1E" w:rsidRDefault="00D15D1E" w:rsidP="00207EC8">
          <w:pPr>
            <w:pStyle w:val="Kopfzeile"/>
            <w:tabs>
              <w:tab w:val="clear" w:pos="4536"/>
              <w:tab w:val="clear" w:pos="9072"/>
            </w:tabs>
            <w:spacing w:before="4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noProof/>
              <w:lang w:val="en-US" w:eastAsia="en-US"/>
            </w:rPr>
            <w:drawing>
              <wp:inline distT="0" distB="0" distL="0" distR="0">
                <wp:extent cx="1082868" cy="424281"/>
                <wp:effectExtent l="19050" t="0" r="2982" b="0"/>
                <wp:docPr id="8" name="Grafik 1" descr="ISO_Q2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SO_Q2E.jpg"/>
                        <pic:cNvPicPr/>
                      </pic:nvPicPr>
                      <pic:blipFill>
                        <a:blip r:embed="rId1">
                          <a:lum bright="10000" contrast="-10000"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2061" cy="4318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93" w:type="dxa"/>
          <w:tcBorders>
            <w:top w:val="nil"/>
            <w:left w:val="single" w:sz="8" w:space="0" w:color="auto"/>
            <w:bottom w:val="nil"/>
            <w:right w:val="single" w:sz="8" w:space="0" w:color="auto"/>
          </w:tcBorders>
        </w:tcPr>
        <w:p w:rsidR="00D15D1E" w:rsidRDefault="00D15D1E" w:rsidP="00207EC8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Fach:</w:t>
          </w:r>
        </w:p>
      </w:tc>
      <w:tc>
        <w:tcPr>
          <w:tcW w:w="3969" w:type="dxa"/>
          <w:tcBorders>
            <w:top w:val="nil"/>
            <w:left w:val="nil"/>
            <w:bottom w:val="nil"/>
            <w:right w:val="single" w:sz="8" w:space="0" w:color="auto"/>
          </w:tcBorders>
        </w:tcPr>
        <w:p w:rsidR="00D15D1E" w:rsidRDefault="00D15D1E" w:rsidP="001D3B67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LA</w:t>
          </w:r>
          <w:r w:rsidR="00FF7EB4">
            <w:rPr>
              <w:rFonts w:ascii="Arial" w:hAnsi="Arial"/>
              <w:lang w:val="de-CH"/>
            </w:rPr>
            <w:t>0</w:t>
          </w:r>
          <w:r w:rsidR="00A55068">
            <w:rPr>
              <w:rFonts w:ascii="Arial" w:hAnsi="Arial"/>
              <w:lang w:val="de-CH"/>
            </w:rPr>
            <w:t>5</w:t>
          </w:r>
        </w:p>
      </w:tc>
      <w:tc>
        <w:tcPr>
          <w:tcW w:w="992" w:type="dxa"/>
          <w:tcBorders>
            <w:top w:val="nil"/>
            <w:left w:val="nil"/>
            <w:bottom w:val="nil"/>
            <w:right w:val="nil"/>
          </w:tcBorders>
        </w:tcPr>
        <w:p w:rsidR="00D15D1E" w:rsidRDefault="00D15D1E" w:rsidP="00207EC8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Beruf:</w:t>
          </w:r>
        </w:p>
      </w:tc>
    </w:tr>
    <w:tr w:rsidR="00D15D1E" w:rsidTr="00650948">
      <w:trPr>
        <w:cantSplit/>
      </w:trPr>
      <w:tc>
        <w:tcPr>
          <w:tcW w:w="1985" w:type="dxa"/>
          <w:vMerge/>
          <w:tcBorders>
            <w:top w:val="single" w:sz="8" w:space="0" w:color="auto"/>
            <w:left w:val="nil"/>
            <w:bottom w:val="single" w:sz="8" w:space="0" w:color="auto"/>
            <w:right w:val="nil"/>
          </w:tcBorders>
        </w:tcPr>
        <w:p w:rsidR="00D15D1E" w:rsidRDefault="00D15D1E" w:rsidP="00207EC8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</w:p>
      </w:tc>
      <w:tc>
        <w:tcPr>
          <w:tcW w:w="2693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D15D1E" w:rsidRDefault="00D15D1E" w:rsidP="00207EC8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Elektrotechnik</w:t>
          </w:r>
        </w:p>
      </w:tc>
      <w:tc>
        <w:tcPr>
          <w:tcW w:w="3969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</w:tcPr>
        <w:p w:rsidR="00D15D1E" w:rsidRDefault="00A32825" w:rsidP="00207EC8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Berechnungsaufgaben</w:t>
          </w:r>
        </w:p>
      </w:tc>
      <w:tc>
        <w:tcPr>
          <w:tcW w:w="992" w:type="dxa"/>
          <w:tcBorders>
            <w:top w:val="nil"/>
            <w:left w:val="nil"/>
            <w:bottom w:val="single" w:sz="8" w:space="0" w:color="auto"/>
            <w:right w:val="nil"/>
          </w:tcBorders>
        </w:tcPr>
        <w:p w:rsidR="00D15D1E" w:rsidRDefault="00D15D1E" w:rsidP="00FF7EB4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AU</w:t>
          </w:r>
          <w:r w:rsidR="00FF7EB4">
            <w:rPr>
              <w:rFonts w:ascii="Arial" w:hAnsi="Arial"/>
              <w:b/>
              <w:sz w:val="24"/>
              <w:lang w:val="de-CH"/>
            </w:rPr>
            <w:t>2</w:t>
          </w:r>
        </w:p>
      </w:tc>
    </w:tr>
  </w:tbl>
  <w:p w:rsidR="0078787A" w:rsidRDefault="0078787A">
    <w:pPr>
      <w:pStyle w:val="Kopfzeile"/>
      <w:tabs>
        <w:tab w:val="clear" w:pos="9072"/>
        <w:tab w:val="right" w:pos="15168"/>
      </w:tabs>
      <w:rPr>
        <w:rFonts w:ascii="Arial" w:hAnsi="Arial"/>
        <w:bCs/>
        <w:sz w:val="16"/>
        <w:lang w:val="de-CH"/>
      </w:rPr>
    </w:pPr>
  </w:p>
  <w:p w:rsidR="0078787A" w:rsidRDefault="0078787A">
    <w:pPr>
      <w:pStyle w:val="Kopfzeile"/>
      <w:tabs>
        <w:tab w:val="clear" w:pos="9072"/>
        <w:tab w:val="right" w:pos="15168"/>
      </w:tabs>
      <w:spacing w:line="14" w:lineRule="exact"/>
      <w:rPr>
        <w:lang w:val="de-CH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3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3"/>
      <w:gridCol w:w="992"/>
      <w:gridCol w:w="2693"/>
      <w:gridCol w:w="1559"/>
      <w:gridCol w:w="2410"/>
      <w:gridCol w:w="992"/>
    </w:tblGrid>
    <w:tr w:rsidR="00FB2225" w:rsidTr="00667331">
      <w:trPr>
        <w:cantSplit/>
        <w:trHeight w:val="320"/>
      </w:trPr>
      <w:tc>
        <w:tcPr>
          <w:tcW w:w="1985" w:type="dxa"/>
          <w:gridSpan w:val="2"/>
          <w:vMerge w:val="restart"/>
          <w:tcBorders>
            <w:top w:val="nil"/>
            <w:left w:val="nil"/>
            <w:bottom w:val="single" w:sz="8" w:space="0" w:color="auto"/>
            <w:right w:val="nil"/>
          </w:tcBorders>
        </w:tcPr>
        <w:p w:rsidR="00FB2225" w:rsidRDefault="00FB2225" w:rsidP="00066AC2">
          <w:pPr>
            <w:pStyle w:val="Kopfzeile"/>
            <w:tabs>
              <w:tab w:val="clear" w:pos="4536"/>
              <w:tab w:val="clear" w:pos="9072"/>
            </w:tabs>
            <w:spacing w:before="4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noProof/>
              <w:lang w:val="en-US" w:eastAsia="en-US"/>
            </w:rPr>
            <w:drawing>
              <wp:inline distT="0" distB="0" distL="0" distR="0">
                <wp:extent cx="1082868" cy="424281"/>
                <wp:effectExtent l="19050" t="0" r="2982" b="0"/>
                <wp:docPr id="1" name="Grafik 1" descr="ISO_Q2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SO_Q2E.jpg"/>
                        <pic:cNvPicPr/>
                      </pic:nvPicPr>
                      <pic:blipFill>
                        <a:blip r:embed="rId1">
                          <a:lum bright="10000" contrast="-10000"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2061" cy="4318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93" w:type="dxa"/>
          <w:tcBorders>
            <w:top w:val="nil"/>
            <w:left w:val="single" w:sz="8" w:space="0" w:color="auto"/>
            <w:bottom w:val="nil"/>
            <w:right w:val="single" w:sz="8" w:space="0" w:color="auto"/>
          </w:tcBorders>
        </w:tcPr>
        <w:p w:rsidR="00FB2225" w:rsidRDefault="00FB2225" w:rsidP="00066AC2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Fach:</w:t>
          </w:r>
        </w:p>
      </w:tc>
      <w:tc>
        <w:tcPr>
          <w:tcW w:w="3969" w:type="dxa"/>
          <w:gridSpan w:val="2"/>
          <w:tcBorders>
            <w:top w:val="nil"/>
            <w:left w:val="nil"/>
            <w:bottom w:val="nil"/>
            <w:right w:val="single" w:sz="8" w:space="0" w:color="auto"/>
          </w:tcBorders>
        </w:tcPr>
        <w:p w:rsidR="00FB2225" w:rsidRDefault="00A32825" w:rsidP="00A55068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LA</w:t>
          </w:r>
          <w:r w:rsidR="00FF7EB4">
            <w:rPr>
              <w:rFonts w:ascii="Arial" w:hAnsi="Arial"/>
              <w:lang w:val="de-CH"/>
            </w:rPr>
            <w:t>0</w:t>
          </w:r>
          <w:r w:rsidR="00A55068">
            <w:rPr>
              <w:rFonts w:ascii="Arial" w:hAnsi="Arial"/>
              <w:lang w:val="de-CH"/>
            </w:rPr>
            <w:t>5</w:t>
          </w:r>
          <w:r>
            <w:rPr>
              <w:rFonts w:ascii="Arial" w:hAnsi="Arial"/>
              <w:lang w:val="de-CH"/>
            </w:rPr>
            <w:t>:</w:t>
          </w:r>
        </w:p>
      </w:tc>
      <w:tc>
        <w:tcPr>
          <w:tcW w:w="992" w:type="dxa"/>
          <w:tcBorders>
            <w:top w:val="nil"/>
            <w:left w:val="nil"/>
            <w:bottom w:val="nil"/>
            <w:right w:val="nil"/>
          </w:tcBorders>
        </w:tcPr>
        <w:p w:rsidR="00FB2225" w:rsidRDefault="00FB2225" w:rsidP="00066AC2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Beruf:</w:t>
          </w:r>
        </w:p>
      </w:tc>
    </w:tr>
    <w:tr w:rsidR="00FB2225" w:rsidTr="00667331">
      <w:trPr>
        <w:cantSplit/>
      </w:trPr>
      <w:tc>
        <w:tcPr>
          <w:tcW w:w="1985" w:type="dxa"/>
          <w:gridSpan w:val="2"/>
          <w:vMerge/>
          <w:tcBorders>
            <w:top w:val="single" w:sz="8" w:space="0" w:color="auto"/>
            <w:left w:val="nil"/>
            <w:bottom w:val="single" w:sz="8" w:space="0" w:color="auto"/>
            <w:right w:val="nil"/>
          </w:tcBorders>
        </w:tcPr>
        <w:p w:rsidR="00FB2225" w:rsidRDefault="00FB2225" w:rsidP="00066AC2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</w:p>
      </w:tc>
      <w:tc>
        <w:tcPr>
          <w:tcW w:w="2693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FB2225" w:rsidRDefault="00FB2225" w:rsidP="00066AC2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Elektrotechnik</w:t>
          </w:r>
        </w:p>
      </w:tc>
      <w:tc>
        <w:tcPr>
          <w:tcW w:w="3969" w:type="dxa"/>
          <w:gridSpan w:val="2"/>
          <w:tcBorders>
            <w:top w:val="nil"/>
            <w:left w:val="nil"/>
            <w:bottom w:val="single" w:sz="8" w:space="0" w:color="auto"/>
            <w:right w:val="single" w:sz="8" w:space="0" w:color="auto"/>
          </w:tcBorders>
        </w:tcPr>
        <w:p w:rsidR="00FB2225" w:rsidRDefault="00A32825" w:rsidP="00066AC2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Berechnungsaufgaben</w:t>
          </w:r>
        </w:p>
      </w:tc>
      <w:tc>
        <w:tcPr>
          <w:tcW w:w="992" w:type="dxa"/>
          <w:tcBorders>
            <w:top w:val="nil"/>
            <w:left w:val="nil"/>
            <w:bottom w:val="single" w:sz="8" w:space="0" w:color="auto"/>
            <w:right w:val="nil"/>
          </w:tcBorders>
        </w:tcPr>
        <w:p w:rsidR="00FB2225" w:rsidRDefault="00FB2225" w:rsidP="00FF7EB4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AU</w:t>
          </w:r>
          <w:r w:rsidR="00FF7EB4">
            <w:rPr>
              <w:rFonts w:ascii="Arial" w:hAnsi="Arial"/>
              <w:b/>
              <w:sz w:val="24"/>
              <w:lang w:val="de-CH"/>
            </w:rPr>
            <w:t>2</w:t>
          </w:r>
        </w:p>
      </w:tc>
    </w:tr>
    <w:tr w:rsidR="00FB2225" w:rsidTr="00667331">
      <w:trPr>
        <w:cantSplit/>
      </w:trPr>
      <w:tc>
        <w:tcPr>
          <w:tcW w:w="993" w:type="dxa"/>
          <w:tcBorders>
            <w:top w:val="single" w:sz="8" w:space="0" w:color="auto"/>
            <w:left w:val="nil"/>
            <w:bottom w:val="single" w:sz="8" w:space="0" w:color="auto"/>
            <w:right w:val="nil"/>
          </w:tcBorders>
        </w:tcPr>
        <w:p w:rsidR="00FB2225" w:rsidRPr="00931884" w:rsidRDefault="00FB2225" w:rsidP="00066AC2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16"/>
              <w:szCs w:val="16"/>
              <w:lang w:val="de-CH"/>
            </w:rPr>
          </w:pPr>
          <w:r w:rsidRPr="00931884">
            <w:rPr>
              <w:rFonts w:ascii="Arial" w:hAnsi="Arial"/>
              <w:b/>
              <w:sz w:val="16"/>
              <w:szCs w:val="16"/>
              <w:lang w:val="de-CH"/>
            </w:rPr>
            <w:t>Lernziel</w:t>
          </w:r>
        </w:p>
      </w:tc>
      <w:tc>
        <w:tcPr>
          <w:tcW w:w="8646" w:type="dxa"/>
          <w:gridSpan w:val="5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FB2225" w:rsidRPr="008F07A4" w:rsidRDefault="007450B0" w:rsidP="00A55068">
          <w:pPr>
            <w:pStyle w:val="Kopfzeile"/>
            <w:spacing w:before="20" w:after="60"/>
            <w:rPr>
              <w:sz w:val="16"/>
            </w:rPr>
          </w:pPr>
          <w:r>
            <w:rPr>
              <w:rStyle w:val="Lernzielbeschreibung"/>
            </w:rPr>
            <w:t xml:space="preserve">Ich kann </w:t>
          </w:r>
          <w:r w:rsidR="009B07CF">
            <w:rPr>
              <w:rStyle w:val="Lernzielbeschreibung"/>
            </w:rPr>
            <w:t>Berechnung</w:t>
          </w:r>
          <w:r w:rsidR="00F1789C">
            <w:rPr>
              <w:rStyle w:val="Lernzielbeschreibung"/>
            </w:rPr>
            <w:t>en</w:t>
          </w:r>
          <w:r w:rsidR="00F509F4">
            <w:rPr>
              <w:rStyle w:val="Lernzielbeschreibung"/>
            </w:rPr>
            <w:t xml:space="preserve"> </w:t>
          </w:r>
          <w:r w:rsidR="00A55068">
            <w:rPr>
              <w:rStyle w:val="Lernzielbeschreibung"/>
            </w:rPr>
            <w:t>zu Wechselstromwiderständen</w:t>
          </w:r>
          <w:r w:rsidR="00FD7607">
            <w:rPr>
              <w:rStyle w:val="Lernzielbeschreibung"/>
            </w:rPr>
            <w:t xml:space="preserve"> lösen</w:t>
          </w:r>
          <w:r>
            <w:rPr>
              <w:rStyle w:val="Lernzielbeschreibung"/>
            </w:rPr>
            <w:t>.</w:t>
          </w:r>
        </w:p>
      </w:tc>
    </w:tr>
    <w:tr w:rsidR="00FB2225" w:rsidTr="00667331">
      <w:trPr>
        <w:cantSplit/>
      </w:trPr>
      <w:tc>
        <w:tcPr>
          <w:tcW w:w="993" w:type="dxa"/>
          <w:tcBorders>
            <w:top w:val="single" w:sz="8" w:space="0" w:color="auto"/>
            <w:left w:val="nil"/>
            <w:bottom w:val="single" w:sz="8" w:space="0" w:color="auto"/>
            <w:right w:val="nil"/>
          </w:tcBorders>
        </w:tcPr>
        <w:p w:rsidR="00FB2225" w:rsidRPr="00931884" w:rsidRDefault="00FB2225" w:rsidP="00066AC2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16"/>
              <w:szCs w:val="16"/>
              <w:lang w:val="de-CH"/>
            </w:rPr>
          </w:pPr>
          <w:r w:rsidRPr="00931884">
            <w:rPr>
              <w:rFonts w:ascii="Arial" w:hAnsi="Arial"/>
              <w:b/>
              <w:sz w:val="16"/>
              <w:szCs w:val="16"/>
              <w:lang w:val="de-CH"/>
            </w:rPr>
            <w:t>Material</w:t>
          </w:r>
        </w:p>
      </w:tc>
      <w:tc>
        <w:tcPr>
          <w:tcW w:w="3685" w:type="dxa"/>
          <w:gridSpan w:val="2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FB2225" w:rsidRPr="00931884" w:rsidRDefault="007450B0" w:rsidP="00667331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sz w:val="16"/>
              <w:szCs w:val="16"/>
            </w:rPr>
          </w:pPr>
          <w:r>
            <w:rPr>
              <w:rStyle w:val="Lernzielbeschreibung"/>
            </w:rPr>
            <w:t>Lösen Sie die verlangten Berechnungsaufgaben in diesem Dokument</w:t>
          </w:r>
          <w:r w:rsidR="00667331">
            <w:rPr>
              <w:rStyle w:val="Lernzielbeschreibung"/>
            </w:rPr>
            <w:t xml:space="preserve"> oder von Hand auf Papier</w:t>
          </w:r>
          <w:r>
            <w:rPr>
              <w:rStyle w:val="Lernzielbeschreibung"/>
            </w:rPr>
            <w:t>.</w:t>
          </w:r>
        </w:p>
      </w:tc>
      <w:tc>
        <w:tcPr>
          <w:tcW w:w="1559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FB2225" w:rsidRPr="00931884" w:rsidRDefault="00FB2225" w:rsidP="00066AC2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16"/>
              <w:szCs w:val="16"/>
              <w:lang w:val="de-CH"/>
            </w:rPr>
          </w:pPr>
          <w:r w:rsidRPr="00931884">
            <w:rPr>
              <w:rFonts w:ascii="Arial" w:hAnsi="Arial"/>
              <w:b/>
              <w:sz w:val="16"/>
              <w:szCs w:val="16"/>
              <w:lang w:val="de-CH"/>
            </w:rPr>
            <w:t>Sozialform und Zeit</w:t>
          </w:r>
        </w:p>
      </w:tc>
      <w:tc>
        <w:tcPr>
          <w:tcW w:w="3402" w:type="dxa"/>
          <w:gridSpan w:val="2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FB2225" w:rsidRPr="00931884" w:rsidRDefault="007450B0" w:rsidP="00916DB6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sz w:val="16"/>
              <w:szCs w:val="16"/>
              <w:lang w:val="de-CH"/>
            </w:rPr>
          </w:pPr>
          <w:r>
            <w:rPr>
              <w:rStyle w:val="Lernzielbeschreibung"/>
            </w:rPr>
            <w:t xml:space="preserve">Die Aufgaben sind in Einzelarbeit als </w:t>
          </w:r>
          <w:r w:rsidR="00916DB6">
            <w:rPr>
              <w:rStyle w:val="Lernzielbeschreibung"/>
            </w:rPr>
            <w:t>Lernauftrag zur Vertiefung</w:t>
          </w:r>
          <w:r>
            <w:rPr>
              <w:rStyle w:val="Lernzielbeschreibung"/>
            </w:rPr>
            <w:t xml:space="preserve"> zu lösen.</w:t>
          </w:r>
        </w:p>
      </w:tc>
    </w:tr>
  </w:tbl>
  <w:p w:rsidR="00FB2225" w:rsidRPr="00F36925" w:rsidRDefault="00FB2225">
    <w:pPr>
      <w:pStyle w:val="Kopfzeile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5C2C9AA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F3268A2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04CAFBA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80606A5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58BEEB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66049E6"/>
    <w:multiLevelType w:val="hybridMultilevel"/>
    <w:tmpl w:val="930227A4"/>
    <w:lvl w:ilvl="0" w:tplc="0407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6" w15:restartNumberingAfterBreak="0">
    <w:nsid w:val="0CF9638D"/>
    <w:multiLevelType w:val="hybridMultilevel"/>
    <w:tmpl w:val="A622FE14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64CFD68">
      <w:numFmt w:val="bullet"/>
      <w:lvlText w:val="-"/>
      <w:lvlJc w:val="left"/>
      <w:pPr>
        <w:tabs>
          <w:tab w:val="num" w:pos="1610"/>
        </w:tabs>
        <w:ind w:left="1610" w:hanging="360"/>
      </w:pPr>
      <w:rPr>
        <w:rFonts w:ascii="Verdana" w:eastAsia="Times New Roman" w:hAnsi="Verdana" w:cs="Times New Roman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7" w15:restartNumberingAfterBreak="0">
    <w:nsid w:val="10C16E80"/>
    <w:multiLevelType w:val="hybridMultilevel"/>
    <w:tmpl w:val="B244568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4045B8"/>
    <w:multiLevelType w:val="hybridMultilevel"/>
    <w:tmpl w:val="B14C2F58"/>
    <w:lvl w:ilvl="0" w:tplc="3502ED08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BAB2824"/>
    <w:multiLevelType w:val="hybridMultilevel"/>
    <w:tmpl w:val="518E0BE6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0" w15:restartNumberingAfterBreak="0">
    <w:nsid w:val="28806B9A"/>
    <w:multiLevelType w:val="hybridMultilevel"/>
    <w:tmpl w:val="912A79DC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1" w15:restartNumberingAfterBreak="0">
    <w:nsid w:val="2AB52F75"/>
    <w:multiLevelType w:val="hybridMultilevel"/>
    <w:tmpl w:val="C9265B12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2" w15:restartNumberingAfterBreak="0">
    <w:nsid w:val="2B4523F3"/>
    <w:multiLevelType w:val="hybridMultilevel"/>
    <w:tmpl w:val="B8785808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3" w15:restartNumberingAfterBreak="0">
    <w:nsid w:val="2CDC280F"/>
    <w:multiLevelType w:val="hybridMultilevel"/>
    <w:tmpl w:val="E760F6DC"/>
    <w:lvl w:ilvl="0" w:tplc="0407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4" w15:restartNumberingAfterBreak="0">
    <w:nsid w:val="2DBD626C"/>
    <w:multiLevelType w:val="hybridMultilevel"/>
    <w:tmpl w:val="F600EBA4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5" w15:restartNumberingAfterBreak="0">
    <w:nsid w:val="3DD71C19"/>
    <w:multiLevelType w:val="hybridMultilevel"/>
    <w:tmpl w:val="2BDE6476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6" w15:restartNumberingAfterBreak="0">
    <w:nsid w:val="3E691162"/>
    <w:multiLevelType w:val="multilevel"/>
    <w:tmpl w:val="F600EBA4"/>
    <w:lvl w:ilvl="0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7" w15:restartNumberingAfterBreak="0">
    <w:nsid w:val="5542197E"/>
    <w:multiLevelType w:val="hybridMultilevel"/>
    <w:tmpl w:val="D44862F0"/>
    <w:lvl w:ilvl="0" w:tplc="761CA404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931" w:hanging="360"/>
      </w:pPr>
    </w:lvl>
    <w:lvl w:ilvl="2" w:tplc="0407001B" w:tentative="1">
      <w:start w:val="1"/>
      <w:numFmt w:val="lowerRoman"/>
      <w:lvlText w:val="%3."/>
      <w:lvlJc w:val="right"/>
      <w:pPr>
        <w:ind w:left="2651" w:hanging="180"/>
      </w:pPr>
    </w:lvl>
    <w:lvl w:ilvl="3" w:tplc="0407000F" w:tentative="1">
      <w:start w:val="1"/>
      <w:numFmt w:val="decimal"/>
      <w:lvlText w:val="%4."/>
      <w:lvlJc w:val="left"/>
      <w:pPr>
        <w:ind w:left="3371" w:hanging="360"/>
      </w:pPr>
    </w:lvl>
    <w:lvl w:ilvl="4" w:tplc="04070019" w:tentative="1">
      <w:start w:val="1"/>
      <w:numFmt w:val="lowerLetter"/>
      <w:lvlText w:val="%5."/>
      <w:lvlJc w:val="left"/>
      <w:pPr>
        <w:ind w:left="4091" w:hanging="360"/>
      </w:pPr>
    </w:lvl>
    <w:lvl w:ilvl="5" w:tplc="0407001B" w:tentative="1">
      <w:start w:val="1"/>
      <w:numFmt w:val="lowerRoman"/>
      <w:lvlText w:val="%6."/>
      <w:lvlJc w:val="right"/>
      <w:pPr>
        <w:ind w:left="4811" w:hanging="180"/>
      </w:pPr>
    </w:lvl>
    <w:lvl w:ilvl="6" w:tplc="0407000F" w:tentative="1">
      <w:start w:val="1"/>
      <w:numFmt w:val="decimal"/>
      <w:lvlText w:val="%7."/>
      <w:lvlJc w:val="left"/>
      <w:pPr>
        <w:ind w:left="5531" w:hanging="360"/>
      </w:pPr>
    </w:lvl>
    <w:lvl w:ilvl="7" w:tplc="04070019" w:tentative="1">
      <w:start w:val="1"/>
      <w:numFmt w:val="lowerLetter"/>
      <w:lvlText w:val="%8."/>
      <w:lvlJc w:val="left"/>
      <w:pPr>
        <w:ind w:left="6251" w:hanging="360"/>
      </w:pPr>
    </w:lvl>
    <w:lvl w:ilvl="8" w:tplc="0407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 w15:restartNumberingAfterBreak="0">
    <w:nsid w:val="5FCC50FB"/>
    <w:multiLevelType w:val="hybridMultilevel"/>
    <w:tmpl w:val="F600EBA4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9" w15:restartNumberingAfterBreak="0">
    <w:nsid w:val="65006AD9"/>
    <w:multiLevelType w:val="hybridMultilevel"/>
    <w:tmpl w:val="2B7EF374"/>
    <w:lvl w:ilvl="0" w:tplc="B9381A96">
      <w:start w:val="1"/>
      <w:numFmt w:val="lowerLetter"/>
      <w:lvlText w:val="%1)"/>
      <w:lvlJc w:val="left"/>
      <w:pPr>
        <w:ind w:left="125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970" w:hanging="360"/>
      </w:pPr>
    </w:lvl>
    <w:lvl w:ilvl="2" w:tplc="0407001B" w:tentative="1">
      <w:start w:val="1"/>
      <w:numFmt w:val="lowerRoman"/>
      <w:lvlText w:val="%3."/>
      <w:lvlJc w:val="right"/>
      <w:pPr>
        <w:ind w:left="2690" w:hanging="180"/>
      </w:pPr>
    </w:lvl>
    <w:lvl w:ilvl="3" w:tplc="0407000F" w:tentative="1">
      <w:start w:val="1"/>
      <w:numFmt w:val="decimal"/>
      <w:lvlText w:val="%4."/>
      <w:lvlJc w:val="left"/>
      <w:pPr>
        <w:ind w:left="3410" w:hanging="360"/>
      </w:pPr>
    </w:lvl>
    <w:lvl w:ilvl="4" w:tplc="04070019" w:tentative="1">
      <w:start w:val="1"/>
      <w:numFmt w:val="lowerLetter"/>
      <w:lvlText w:val="%5."/>
      <w:lvlJc w:val="left"/>
      <w:pPr>
        <w:ind w:left="4130" w:hanging="360"/>
      </w:pPr>
    </w:lvl>
    <w:lvl w:ilvl="5" w:tplc="0407001B" w:tentative="1">
      <w:start w:val="1"/>
      <w:numFmt w:val="lowerRoman"/>
      <w:lvlText w:val="%6."/>
      <w:lvlJc w:val="right"/>
      <w:pPr>
        <w:ind w:left="4850" w:hanging="180"/>
      </w:pPr>
    </w:lvl>
    <w:lvl w:ilvl="6" w:tplc="0407000F" w:tentative="1">
      <w:start w:val="1"/>
      <w:numFmt w:val="decimal"/>
      <w:lvlText w:val="%7."/>
      <w:lvlJc w:val="left"/>
      <w:pPr>
        <w:ind w:left="5570" w:hanging="360"/>
      </w:pPr>
    </w:lvl>
    <w:lvl w:ilvl="7" w:tplc="04070019" w:tentative="1">
      <w:start w:val="1"/>
      <w:numFmt w:val="lowerLetter"/>
      <w:lvlText w:val="%8."/>
      <w:lvlJc w:val="left"/>
      <w:pPr>
        <w:ind w:left="6290" w:hanging="360"/>
      </w:pPr>
    </w:lvl>
    <w:lvl w:ilvl="8" w:tplc="0407001B" w:tentative="1">
      <w:start w:val="1"/>
      <w:numFmt w:val="lowerRoman"/>
      <w:lvlText w:val="%9."/>
      <w:lvlJc w:val="right"/>
      <w:pPr>
        <w:ind w:left="7010" w:hanging="180"/>
      </w:pPr>
    </w:lvl>
  </w:abstractNum>
  <w:abstractNum w:abstractNumId="20" w15:restartNumberingAfterBreak="0">
    <w:nsid w:val="77F4122A"/>
    <w:multiLevelType w:val="hybridMultilevel"/>
    <w:tmpl w:val="014C1F12"/>
    <w:lvl w:ilvl="0" w:tplc="0807000F">
      <w:start w:val="1"/>
      <w:numFmt w:val="decimal"/>
      <w:lvlText w:val="%1."/>
      <w:lvlJc w:val="left"/>
      <w:pPr>
        <w:ind w:left="1069" w:hanging="360"/>
      </w:pPr>
    </w:lvl>
    <w:lvl w:ilvl="1" w:tplc="08070019" w:tentative="1">
      <w:start w:val="1"/>
      <w:numFmt w:val="lowerLetter"/>
      <w:lvlText w:val="%2."/>
      <w:lvlJc w:val="left"/>
      <w:pPr>
        <w:ind w:left="1789" w:hanging="360"/>
      </w:pPr>
    </w:lvl>
    <w:lvl w:ilvl="2" w:tplc="0807001B" w:tentative="1">
      <w:start w:val="1"/>
      <w:numFmt w:val="lowerRoman"/>
      <w:lvlText w:val="%3."/>
      <w:lvlJc w:val="right"/>
      <w:pPr>
        <w:ind w:left="2509" w:hanging="180"/>
      </w:pPr>
    </w:lvl>
    <w:lvl w:ilvl="3" w:tplc="0807000F" w:tentative="1">
      <w:start w:val="1"/>
      <w:numFmt w:val="decimal"/>
      <w:lvlText w:val="%4."/>
      <w:lvlJc w:val="left"/>
      <w:pPr>
        <w:ind w:left="3229" w:hanging="360"/>
      </w:pPr>
    </w:lvl>
    <w:lvl w:ilvl="4" w:tplc="08070019" w:tentative="1">
      <w:start w:val="1"/>
      <w:numFmt w:val="lowerLetter"/>
      <w:lvlText w:val="%5."/>
      <w:lvlJc w:val="left"/>
      <w:pPr>
        <w:ind w:left="3949" w:hanging="360"/>
      </w:pPr>
    </w:lvl>
    <w:lvl w:ilvl="5" w:tplc="0807001B" w:tentative="1">
      <w:start w:val="1"/>
      <w:numFmt w:val="lowerRoman"/>
      <w:lvlText w:val="%6."/>
      <w:lvlJc w:val="right"/>
      <w:pPr>
        <w:ind w:left="4669" w:hanging="180"/>
      </w:pPr>
    </w:lvl>
    <w:lvl w:ilvl="6" w:tplc="0807000F" w:tentative="1">
      <w:start w:val="1"/>
      <w:numFmt w:val="decimal"/>
      <w:lvlText w:val="%7."/>
      <w:lvlJc w:val="left"/>
      <w:pPr>
        <w:ind w:left="5389" w:hanging="360"/>
      </w:pPr>
    </w:lvl>
    <w:lvl w:ilvl="7" w:tplc="08070019" w:tentative="1">
      <w:start w:val="1"/>
      <w:numFmt w:val="lowerLetter"/>
      <w:lvlText w:val="%8."/>
      <w:lvlJc w:val="left"/>
      <w:pPr>
        <w:ind w:left="6109" w:hanging="360"/>
      </w:pPr>
    </w:lvl>
    <w:lvl w:ilvl="8" w:tplc="0807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B6348E6"/>
    <w:multiLevelType w:val="hybridMultilevel"/>
    <w:tmpl w:val="E072F326"/>
    <w:lvl w:ilvl="0" w:tplc="0407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2" w15:restartNumberingAfterBreak="0">
    <w:nsid w:val="7C786228"/>
    <w:multiLevelType w:val="hybridMultilevel"/>
    <w:tmpl w:val="0EBA76A4"/>
    <w:lvl w:ilvl="0" w:tplc="279294EE">
      <w:start w:val="1"/>
      <w:numFmt w:val="decimal"/>
      <w:lvlText w:val="%1."/>
      <w:lvlJc w:val="left"/>
      <w:pPr>
        <w:ind w:left="709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29" w:hanging="360"/>
      </w:pPr>
    </w:lvl>
    <w:lvl w:ilvl="2" w:tplc="0807001B" w:tentative="1">
      <w:start w:val="1"/>
      <w:numFmt w:val="lowerRoman"/>
      <w:lvlText w:val="%3."/>
      <w:lvlJc w:val="right"/>
      <w:pPr>
        <w:ind w:left="2149" w:hanging="180"/>
      </w:pPr>
    </w:lvl>
    <w:lvl w:ilvl="3" w:tplc="0807000F" w:tentative="1">
      <w:start w:val="1"/>
      <w:numFmt w:val="decimal"/>
      <w:lvlText w:val="%4."/>
      <w:lvlJc w:val="left"/>
      <w:pPr>
        <w:ind w:left="2869" w:hanging="360"/>
      </w:pPr>
    </w:lvl>
    <w:lvl w:ilvl="4" w:tplc="08070019" w:tentative="1">
      <w:start w:val="1"/>
      <w:numFmt w:val="lowerLetter"/>
      <w:lvlText w:val="%5."/>
      <w:lvlJc w:val="left"/>
      <w:pPr>
        <w:ind w:left="3589" w:hanging="360"/>
      </w:pPr>
    </w:lvl>
    <w:lvl w:ilvl="5" w:tplc="0807001B" w:tentative="1">
      <w:start w:val="1"/>
      <w:numFmt w:val="lowerRoman"/>
      <w:lvlText w:val="%6."/>
      <w:lvlJc w:val="right"/>
      <w:pPr>
        <w:ind w:left="4309" w:hanging="180"/>
      </w:pPr>
    </w:lvl>
    <w:lvl w:ilvl="6" w:tplc="0807000F" w:tentative="1">
      <w:start w:val="1"/>
      <w:numFmt w:val="decimal"/>
      <w:lvlText w:val="%7."/>
      <w:lvlJc w:val="left"/>
      <w:pPr>
        <w:ind w:left="5029" w:hanging="360"/>
      </w:pPr>
    </w:lvl>
    <w:lvl w:ilvl="7" w:tplc="08070019" w:tentative="1">
      <w:start w:val="1"/>
      <w:numFmt w:val="lowerLetter"/>
      <w:lvlText w:val="%8."/>
      <w:lvlJc w:val="left"/>
      <w:pPr>
        <w:ind w:left="5749" w:hanging="360"/>
      </w:pPr>
    </w:lvl>
    <w:lvl w:ilvl="8" w:tplc="0807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23" w15:restartNumberingAfterBreak="0">
    <w:nsid w:val="7D8E0889"/>
    <w:multiLevelType w:val="hybridMultilevel"/>
    <w:tmpl w:val="8D6254EA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num w:numId="1">
    <w:abstractNumId w:val="13"/>
  </w:num>
  <w:num w:numId="2">
    <w:abstractNumId w:val="5"/>
  </w:num>
  <w:num w:numId="3">
    <w:abstractNumId w:val="8"/>
  </w:num>
  <w:num w:numId="4">
    <w:abstractNumId w:val="9"/>
  </w:num>
  <w:num w:numId="5">
    <w:abstractNumId w:val="18"/>
  </w:num>
  <w:num w:numId="6">
    <w:abstractNumId w:val="16"/>
  </w:num>
  <w:num w:numId="7">
    <w:abstractNumId w:val="6"/>
  </w:num>
  <w:num w:numId="8">
    <w:abstractNumId w:val="12"/>
  </w:num>
  <w:num w:numId="9">
    <w:abstractNumId w:val="15"/>
  </w:num>
  <w:num w:numId="10">
    <w:abstractNumId w:val="21"/>
  </w:num>
  <w:num w:numId="11">
    <w:abstractNumId w:val="11"/>
  </w:num>
  <w:num w:numId="12">
    <w:abstractNumId w:val="23"/>
  </w:num>
  <w:num w:numId="13">
    <w:abstractNumId w:val="10"/>
  </w:num>
  <w:num w:numId="14">
    <w:abstractNumId w:val="17"/>
  </w:num>
  <w:num w:numId="15">
    <w:abstractNumId w:val="14"/>
  </w:num>
  <w:num w:numId="16">
    <w:abstractNumId w:val="7"/>
  </w:num>
  <w:num w:numId="17">
    <w:abstractNumId w:val="19"/>
  </w:num>
  <w:num w:numId="18">
    <w:abstractNumId w:val="4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20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bordersDoNotSurroundFooter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cumentProtection w:edit="readOnly" w:enforcement="0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582"/>
    <w:rsid w:val="00001109"/>
    <w:rsid w:val="00001E06"/>
    <w:rsid w:val="00012233"/>
    <w:rsid w:val="0001269C"/>
    <w:rsid w:val="000129FB"/>
    <w:rsid w:val="0001522D"/>
    <w:rsid w:val="00026697"/>
    <w:rsid w:val="000511BF"/>
    <w:rsid w:val="00051280"/>
    <w:rsid w:val="00060A6A"/>
    <w:rsid w:val="00064A2B"/>
    <w:rsid w:val="00065507"/>
    <w:rsid w:val="000660F8"/>
    <w:rsid w:val="0007197A"/>
    <w:rsid w:val="000737C9"/>
    <w:rsid w:val="000739A2"/>
    <w:rsid w:val="00073AF7"/>
    <w:rsid w:val="00073C77"/>
    <w:rsid w:val="00074E0A"/>
    <w:rsid w:val="000765E9"/>
    <w:rsid w:val="0007770C"/>
    <w:rsid w:val="000817D1"/>
    <w:rsid w:val="0008328D"/>
    <w:rsid w:val="00086431"/>
    <w:rsid w:val="00090203"/>
    <w:rsid w:val="0009513F"/>
    <w:rsid w:val="000A6CDF"/>
    <w:rsid w:val="000C4221"/>
    <w:rsid w:val="000C5779"/>
    <w:rsid w:val="000C7D67"/>
    <w:rsid w:val="000C7ED6"/>
    <w:rsid w:val="000D1E76"/>
    <w:rsid w:val="000D25C4"/>
    <w:rsid w:val="000D7439"/>
    <w:rsid w:val="000E1467"/>
    <w:rsid w:val="000E2C98"/>
    <w:rsid w:val="00102111"/>
    <w:rsid w:val="00106F6F"/>
    <w:rsid w:val="00110703"/>
    <w:rsid w:val="00111C79"/>
    <w:rsid w:val="001152D1"/>
    <w:rsid w:val="00115C77"/>
    <w:rsid w:val="00120D3C"/>
    <w:rsid w:val="00125F21"/>
    <w:rsid w:val="00127930"/>
    <w:rsid w:val="00130213"/>
    <w:rsid w:val="00130450"/>
    <w:rsid w:val="00133078"/>
    <w:rsid w:val="001435EE"/>
    <w:rsid w:val="00146851"/>
    <w:rsid w:val="00146F2B"/>
    <w:rsid w:val="0014737B"/>
    <w:rsid w:val="00152B1E"/>
    <w:rsid w:val="00153D96"/>
    <w:rsid w:val="00161DF2"/>
    <w:rsid w:val="00162507"/>
    <w:rsid w:val="00163F4B"/>
    <w:rsid w:val="001701FE"/>
    <w:rsid w:val="001771BA"/>
    <w:rsid w:val="001868E3"/>
    <w:rsid w:val="001907D1"/>
    <w:rsid w:val="0019174F"/>
    <w:rsid w:val="001A7DD6"/>
    <w:rsid w:val="001C0ADE"/>
    <w:rsid w:val="001D1EBB"/>
    <w:rsid w:val="001D3B67"/>
    <w:rsid w:val="001D498F"/>
    <w:rsid w:val="001D59E6"/>
    <w:rsid w:val="001E04D1"/>
    <w:rsid w:val="001E2141"/>
    <w:rsid w:val="001F54A9"/>
    <w:rsid w:val="002001EA"/>
    <w:rsid w:val="00204F3C"/>
    <w:rsid w:val="00206742"/>
    <w:rsid w:val="00216705"/>
    <w:rsid w:val="002216EA"/>
    <w:rsid w:val="0022272F"/>
    <w:rsid w:val="00224E19"/>
    <w:rsid w:val="0023501C"/>
    <w:rsid w:val="0024729E"/>
    <w:rsid w:val="002511BD"/>
    <w:rsid w:val="00251423"/>
    <w:rsid w:val="00251CB1"/>
    <w:rsid w:val="0026257C"/>
    <w:rsid w:val="00295B58"/>
    <w:rsid w:val="002A11B8"/>
    <w:rsid w:val="002A1522"/>
    <w:rsid w:val="002C6BF8"/>
    <w:rsid w:val="002D0EA3"/>
    <w:rsid w:val="002D26CC"/>
    <w:rsid w:val="002D2CF8"/>
    <w:rsid w:val="002D2FD7"/>
    <w:rsid w:val="002D54C9"/>
    <w:rsid w:val="002E02D1"/>
    <w:rsid w:val="002E3339"/>
    <w:rsid w:val="002E7BDC"/>
    <w:rsid w:val="002F1E11"/>
    <w:rsid w:val="002F6AD4"/>
    <w:rsid w:val="00302478"/>
    <w:rsid w:val="00303284"/>
    <w:rsid w:val="00306711"/>
    <w:rsid w:val="003125FF"/>
    <w:rsid w:val="00320E3A"/>
    <w:rsid w:val="0032125D"/>
    <w:rsid w:val="00335A38"/>
    <w:rsid w:val="00336D4E"/>
    <w:rsid w:val="0035078A"/>
    <w:rsid w:val="00350BE9"/>
    <w:rsid w:val="00350FA1"/>
    <w:rsid w:val="00351422"/>
    <w:rsid w:val="00354621"/>
    <w:rsid w:val="00355DF0"/>
    <w:rsid w:val="00364AA2"/>
    <w:rsid w:val="0036774D"/>
    <w:rsid w:val="00374385"/>
    <w:rsid w:val="00390BEE"/>
    <w:rsid w:val="00396810"/>
    <w:rsid w:val="003B039F"/>
    <w:rsid w:val="003B40D5"/>
    <w:rsid w:val="003B7626"/>
    <w:rsid w:val="003B7775"/>
    <w:rsid w:val="003C046F"/>
    <w:rsid w:val="003C12FD"/>
    <w:rsid w:val="003C2A85"/>
    <w:rsid w:val="003C3AAA"/>
    <w:rsid w:val="003D2A7F"/>
    <w:rsid w:val="003D588F"/>
    <w:rsid w:val="003F3469"/>
    <w:rsid w:val="003F3F5A"/>
    <w:rsid w:val="003F4ED1"/>
    <w:rsid w:val="003F6204"/>
    <w:rsid w:val="00401A79"/>
    <w:rsid w:val="004070B5"/>
    <w:rsid w:val="00412408"/>
    <w:rsid w:val="00412735"/>
    <w:rsid w:val="004131B2"/>
    <w:rsid w:val="00415238"/>
    <w:rsid w:val="004203D1"/>
    <w:rsid w:val="004221E7"/>
    <w:rsid w:val="0042312B"/>
    <w:rsid w:val="004372DA"/>
    <w:rsid w:val="00437EEB"/>
    <w:rsid w:val="00450E26"/>
    <w:rsid w:val="004570EB"/>
    <w:rsid w:val="00457947"/>
    <w:rsid w:val="00460652"/>
    <w:rsid w:val="00483725"/>
    <w:rsid w:val="00496E2A"/>
    <w:rsid w:val="00497136"/>
    <w:rsid w:val="004A28F1"/>
    <w:rsid w:val="004A35F9"/>
    <w:rsid w:val="004A4476"/>
    <w:rsid w:val="004A490C"/>
    <w:rsid w:val="004A5A3C"/>
    <w:rsid w:val="004A5A96"/>
    <w:rsid w:val="004A5F65"/>
    <w:rsid w:val="004B1881"/>
    <w:rsid w:val="004B4688"/>
    <w:rsid w:val="004C0004"/>
    <w:rsid w:val="004E0F4E"/>
    <w:rsid w:val="004F4B05"/>
    <w:rsid w:val="00517E05"/>
    <w:rsid w:val="00520C50"/>
    <w:rsid w:val="00520F73"/>
    <w:rsid w:val="00522193"/>
    <w:rsid w:val="00524236"/>
    <w:rsid w:val="005275BD"/>
    <w:rsid w:val="005279A2"/>
    <w:rsid w:val="0053053F"/>
    <w:rsid w:val="00530CA4"/>
    <w:rsid w:val="0053500B"/>
    <w:rsid w:val="005525E5"/>
    <w:rsid w:val="00553408"/>
    <w:rsid w:val="00557A16"/>
    <w:rsid w:val="00560AB4"/>
    <w:rsid w:val="0056626D"/>
    <w:rsid w:val="00587825"/>
    <w:rsid w:val="00593B0F"/>
    <w:rsid w:val="005A0C14"/>
    <w:rsid w:val="005A4955"/>
    <w:rsid w:val="005A5B8D"/>
    <w:rsid w:val="005A6AD8"/>
    <w:rsid w:val="005B24FD"/>
    <w:rsid w:val="005B3C53"/>
    <w:rsid w:val="005C033F"/>
    <w:rsid w:val="005C4BB1"/>
    <w:rsid w:val="005C59EB"/>
    <w:rsid w:val="005D17FF"/>
    <w:rsid w:val="005D205F"/>
    <w:rsid w:val="005D2166"/>
    <w:rsid w:val="005D3F74"/>
    <w:rsid w:val="005D6263"/>
    <w:rsid w:val="005D6E05"/>
    <w:rsid w:val="005E0BD3"/>
    <w:rsid w:val="005E3E58"/>
    <w:rsid w:val="005E7F3D"/>
    <w:rsid w:val="005F0C78"/>
    <w:rsid w:val="005F0F5A"/>
    <w:rsid w:val="005F33C6"/>
    <w:rsid w:val="005F6DAB"/>
    <w:rsid w:val="00605406"/>
    <w:rsid w:val="0060705F"/>
    <w:rsid w:val="006149D8"/>
    <w:rsid w:val="00615804"/>
    <w:rsid w:val="006224BD"/>
    <w:rsid w:val="0063237C"/>
    <w:rsid w:val="00632ACE"/>
    <w:rsid w:val="00633434"/>
    <w:rsid w:val="006352A3"/>
    <w:rsid w:val="00643E63"/>
    <w:rsid w:val="00645001"/>
    <w:rsid w:val="006462DF"/>
    <w:rsid w:val="00650948"/>
    <w:rsid w:val="00652B9A"/>
    <w:rsid w:val="00663582"/>
    <w:rsid w:val="00667331"/>
    <w:rsid w:val="006747E6"/>
    <w:rsid w:val="00694D46"/>
    <w:rsid w:val="006A244D"/>
    <w:rsid w:val="006A496D"/>
    <w:rsid w:val="006B41A9"/>
    <w:rsid w:val="006B5291"/>
    <w:rsid w:val="006D2E12"/>
    <w:rsid w:val="006E356E"/>
    <w:rsid w:val="006E57FD"/>
    <w:rsid w:val="006F32B9"/>
    <w:rsid w:val="007010D9"/>
    <w:rsid w:val="007039F7"/>
    <w:rsid w:val="00711000"/>
    <w:rsid w:val="007112AF"/>
    <w:rsid w:val="007117B6"/>
    <w:rsid w:val="00713FA5"/>
    <w:rsid w:val="00716E02"/>
    <w:rsid w:val="0071721A"/>
    <w:rsid w:val="00720700"/>
    <w:rsid w:val="007450B0"/>
    <w:rsid w:val="00746D40"/>
    <w:rsid w:val="00760263"/>
    <w:rsid w:val="00763D51"/>
    <w:rsid w:val="00773622"/>
    <w:rsid w:val="00774398"/>
    <w:rsid w:val="00775F87"/>
    <w:rsid w:val="00777530"/>
    <w:rsid w:val="00782154"/>
    <w:rsid w:val="00785015"/>
    <w:rsid w:val="00785F0C"/>
    <w:rsid w:val="0078787A"/>
    <w:rsid w:val="00791F2E"/>
    <w:rsid w:val="00795ADB"/>
    <w:rsid w:val="007A0FBD"/>
    <w:rsid w:val="007A3653"/>
    <w:rsid w:val="007A4974"/>
    <w:rsid w:val="007B0469"/>
    <w:rsid w:val="007C14A4"/>
    <w:rsid w:val="007C2171"/>
    <w:rsid w:val="007C222A"/>
    <w:rsid w:val="007C27E1"/>
    <w:rsid w:val="007D22BA"/>
    <w:rsid w:val="007D42EC"/>
    <w:rsid w:val="007E4EEC"/>
    <w:rsid w:val="007F3AB9"/>
    <w:rsid w:val="007F43BE"/>
    <w:rsid w:val="007F4FB6"/>
    <w:rsid w:val="007F6B9A"/>
    <w:rsid w:val="0080324D"/>
    <w:rsid w:val="0080730A"/>
    <w:rsid w:val="0080776B"/>
    <w:rsid w:val="00812757"/>
    <w:rsid w:val="008137EE"/>
    <w:rsid w:val="008220FC"/>
    <w:rsid w:val="008238DC"/>
    <w:rsid w:val="0082683B"/>
    <w:rsid w:val="00827812"/>
    <w:rsid w:val="00827E58"/>
    <w:rsid w:val="00840F98"/>
    <w:rsid w:val="00850B1A"/>
    <w:rsid w:val="008515F3"/>
    <w:rsid w:val="00851991"/>
    <w:rsid w:val="008519D8"/>
    <w:rsid w:val="0086474C"/>
    <w:rsid w:val="008757B2"/>
    <w:rsid w:val="00882BAD"/>
    <w:rsid w:val="008856ED"/>
    <w:rsid w:val="008879BC"/>
    <w:rsid w:val="008A198E"/>
    <w:rsid w:val="008A6100"/>
    <w:rsid w:val="008B340B"/>
    <w:rsid w:val="008B695A"/>
    <w:rsid w:val="008C4131"/>
    <w:rsid w:val="008C62C2"/>
    <w:rsid w:val="008D08C1"/>
    <w:rsid w:val="008D21A6"/>
    <w:rsid w:val="008E28EE"/>
    <w:rsid w:val="008E3637"/>
    <w:rsid w:val="008E3825"/>
    <w:rsid w:val="008E4559"/>
    <w:rsid w:val="008E5B2E"/>
    <w:rsid w:val="008F07A4"/>
    <w:rsid w:val="008F6715"/>
    <w:rsid w:val="009008DE"/>
    <w:rsid w:val="00916DB6"/>
    <w:rsid w:val="00931884"/>
    <w:rsid w:val="00932BB9"/>
    <w:rsid w:val="00936833"/>
    <w:rsid w:val="00937090"/>
    <w:rsid w:val="0094015E"/>
    <w:rsid w:val="00945BC7"/>
    <w:rsid w:val="00946780"/>
    <w:rsid w:val="00952DFC"/>
    <w:rsid w:val="00961CE6"/>
    <w:rsid w:val="00971829"/>
    <w:rsid w:val="00977AB1"/>
    <w:rsid w:val="00977B1E"/>
    <w:rsid w:val="00987591"/>
    <w:rsid w:val="00991F03"/>
    <w:rsid w:val="00995828"/>
    <w:rsid w:val="00995B99"/>
    <w:rsid w:val="00996531"/>
    <w:rsid w:val="009A7199"/>
    <w:rsid w:val="009B04E3"/>
    <w:rsid w:val="009B07CF"/>
    <w:rsid w:val="009B2C9F"/>
    <w:rsid w:val="009B3009"/>
    <w:rsid w:val="009B592A"/>
    <w:rsid w:val="009C06C5"/>
    <w:rsid w:val="009C5F05"/>
    <w:rsid w:val="009C7276"/>
    <w:rsid w:val="009D01A9"/>
    <w:rsid w:val="009D0D0D"/>
    <w:rsid w:val="009E03A6"/>
    <w:rsid w:val="009E0811"/>
    <w:rsid w:val="009E5E7B"/>
    <w:rsid w:val="009F2195"/>
    <w:rsid w:val="00A00539"/>
    <w:rsid w:val="00A20E8A"/>
    <w:rsid w:val="00A221F9"/>
    <w:rsid w:val="00A233FF"/>
    <w:rsid w:val="00A26284"/>
    <w:rsid w:val="00A2792A"/>
    <w:rsid w:val="00A32825"/>
    <w:rsid w:val="00A3498A"/>
    <w:rsid w:val="00A34AA6"/>
    <w:rsid w:val="00A37BDB"/>
    <w:rsid w:val="00A403F8"/>
    <w:rsid w:val="00A40647"/>
    <w:rsid w:val="00A4212C"/>
    <w:rsid w:val="00A422F0"/>
    <w:rsid w:val="00A47F02"/>
    <w:rsid w:val="00A54743"/>
    <w:rsid w:val="00A55068"/>
    <w:rsid w:val="00A64910"/>
    <w:rsid w:val="00A7497E"/>
    <w:rsid w:val="00A76666"/>
    <w:rsid w:val="00A87071"/>
    <w:rsid w:val="00A902A8"/>
    <w:rsid w:val="00A93F98"/>
    <w:rsid w:val="00AB68E0"/>
    <w:rsid w:val="00AC1924"/>
    <w:rsid w:val="00AC28D2"/>
    <w:rsid w:val="00AC3E78"/>
    <w:rsid w:val="00AC669D"/>
    <w:rsid w:val="00AD287D"/>
    <w:rsid w:val="00AD3D2D"/>
    <w:rsid w:val="00AE4B49"/>
    <w:rsid w:val="00AE5F28"/>
    <w:rsid w:val="00AE77A2"/>
    <w:rsid w:val="00B002B3"/>
    <w:rsid w:val="00B00BE4"/>
    <w:rsid w:val="00B060D2"/>
    <w:rsid w:val="00B14D84"/>
    <w:rsid w:val="00B17D1D"/>
    <w:rsid w:val="00B20F78"/>
    <w:rsid w:val="00B24764"/>
    <w:rsid w:val="00B35547"/>
    <w:rsid w:val="00B35C8B"/>
    <w:rsid w:val="00B42C10"/>
    <w:rsid w:val="00B43C75"/>
    <w:rsid w:val="00B52B94"/>
    <w:rsid w:val="00B56695"/>
    <w:rsid w:val="00B723CB"/>
    <w:rsid w:val="00B73890"/>
    <w:rsid w:val="00B80FE9"/>
    <w:rsid w:val="00B81ABE"/>
    <w:rsid w:val="00B83DC0"/>
    <w:rsid w:val="00B97A3A"/>
    <w:rsid w:val="00BA03E5"/>
    <w:rsid w:val="00BB4EBA"/>
    <w:rsid w:val="00BB544A"/>
    <w:rsid w:val="00BB63E8"/>
    <w:rsid w:val="00BC1734"/>
    <w:rsid w:val="00BC3125"/>
    <w:rsid w:val="00BC3BAB"/>
    <w:rsid w:val="00BD1DA8"/>
    <w:rsid w:val="00BE06A6"/>
    <w:rsid w:val="00BE1D2F"/>
    <w:rsid w:val="00BE3040"/>
    <w:rsid w:val="00BE5EE5"/>
    <w:rsid w:val="00BF1484"/>
    <w:rsid w:val="00BF3162"/>
    <w:rsid w:val="00BF367F"/>
    <w:rsid w:val="00BF60F3"/>
    <w:rsid w:val="00C0511E"/>
    <w:rsid w:val="00C15464"/>
    <w:rsid w:val="00C2160C"/>
    <w:rsid w:val="00C23359"/>
    <w:rsid w:val="00C3020B"/>
    <w:rsid w:val="00C4001C"/>
    <w:rsid w:val="00C430C1"/>
    <w:rsid w:val="00C468C0"/>
    <w:rsid w:val="00C748C2"/>
    <w:rsid w:val="00C756B2"/>
    <w:rsid w:val="00C77135"/>
    <w:rsid w:val="00C859A6"/>
    <w:rsid w:val="00C91196"/>
    <w:rsid w:val="00C948C6"/>
    <w:rsid w:val="00CA2B14"/>
    <w:rsid w:val="00CA4A07"/>
    <w:rsid w:val="00CB02BD"/>
    <w:rsid w:val="00CB06EB"/>
    <w:rsid w:val="00CB2DDF"/>
    <w:rsid w:val="00CB401F"/>
    <w:rsid w:val="00CB6BE9"/>
    <w:rsid w:val="00CC1B22"/>
    <w:rsid w:val="00CC3428"/>
    <w:rsid w:val="00CC37DE"/>
    <w:rsid w:val="00CC7278"/>
    <w:rsid w:val="00CD2493"/>
    <w:rsid w:val="00CD54AB"/>
    <w:rsid w:val="00CD5A49"/>
    <w:rsid w:val="00CE1EA6"/>
    <w:rsid w:val="00D023D5"/>
    <w:rsid w:val="00D03034"/>
    <w:rsid w:val="00D06295"/>
    <w:rsid w:val="00D07D1A"/>
    <w:rsid w:val="00D14F20"/>
    <w:rsid w:val="00D15D1E"/>
    <w:rsid w:val="00D209BD"/>
    <w:rsid w:val="00D27523"/>
    <w:rsid w:val="00D30D2F"/>
    <w:rsid w:val="00D34A50"/>
    <w:rsid w:val="00D4125D"/>
    <w:rsid w:val="00D60398"/>
    <w:rsid w:val="00D61772"/>
    <w:rsid w:val="00D658F7"/>
    <w:rsid w:val="00D74646"/>
    <w:rsid w:val="00D75249"/>
    <w:rsid w:val="00D7562B"/>
    <w:rsid w:val="00D956D9"/>
    <w:rsid w:val="00DA5D90"/>
    <w:rsid w:val="00DA6942"/>
    <w:rsid w:val="00DD1C04"/>
    <w:rsid w:val="00DD4600"/>
    <w:rsid w:val="00DD7976"/>
    <w:rsid w:val="00DE5577"/>
    <w:rsid w:val="00DF13DE"/>
    <w:rsid w:val="00E03393"/>
    <w:rsid w:val="00E074B5"/>
    <w:rsid w:val="00E1418F"/>
    <w:rsid w:val="00E171D8"/>
    <w:rsid w:val="00E228C3"/>
    <w:rsid w:val="00E26E76"/>
    <w:rsid w:val="00E26F10"/>
    <w:rsid w:val="00E274D4"/>
    <w:rsid w:val="00E27795"/>
    <w:rsid w:val="00E33B7B"/>
    <w:rsid w:val="00E34CD2"/>
    <w:rsid w:val="00E37AF2"/>
    <w:rsid w:val="00E413E2"/>
    <w:rsid w:val="00E46EA0"/>
    <w:rsid w:val="00E610E9"/>
    <w:rsid w:val="00E6399A"/>
    <w:rsid w:val="00E6450C"/>
    <w:rsid w:val="00E64B05"/>
    <w:rsid w:val="00E70535"/>
    <w:rsid w:val="00E70F04"/>
    <w:rsid w:val="00E75451"/>
    <w:rsid w:val="00E757D9"/>
    <w:rsid w:val="00E7796B"/>
    <w:rsid w:val="00E81A5D"/>
    <w:rsid w:val="00E83D7D"/>
    <w:rsid w:val="00E851CA"/>
    <w:rsid w:val="00E924AB"/>
    <w:rsid w:val="00EA3F17"/>
    <w:rsid w:val="00EA4384"/>
    <w:rsid w:val="00EB6843"/>
    <w:rsid w:val="00EC38CC"/>
    <w:rsid w:val="00EC7D8E"/>
    <w:rsid w:val="00EE2799"/>
    <w:rsid w:val="00EF527B"/>
    <w:rsid w:val="00EF70CA"/>
    <w:rsid w:val="00F03266"/>
    <w:rsid w:val="00F04219"/>
    <w:rsid w:val="00F1789C"/>
    <w:rsid w:val="00F20490"/>
    <w:rsid w:val="00F21FB6"/>
    <w:rsid w:val="00F33E2A"/>
    <w:rsid w:val="00F34D17"/>
    <w:rsid w:val="00F36925"/>
    <w:rsid w:val="00F36AF5"/>
    <w:rsid w:val="00F3782E"/>
    <w:rsid w:val="00F46D5D"/>
    <w:rsid w:val="00F5054F"/>
    <w:rsid w:val="00F509F4"/>
    <w:rsid w:val="00F5230F"/>
    <w:rsid w:val="00F723D4"/>
    <w:rsid w:val="00F8190D"/>
    <w:rsid w:val="00F82E07"/>
    <w:rsid w:val="00F83C23"/>
    <w:rsid w:val="00F83C3D"/>
    <w:rsid w:val="00F83EA8"/>
    <w:rsid w:val="00F8501F"/>
    <w:rsid w:val="00F9441E"/>
    <w:rsid w:val="00F95E63"/>
    <w:rsid w:val="00FA0BF5"/>
    <w:rsid w:val="00FA26BF"/>
    <w:rsid w:val="00FA3159"/>
    <w:rsid w:val="00FB2225"/>
    <w:rsid w:val="00FC00A0"/>
    <w:rsid w:val="00FC572E"/>
    <w:rsid w:val="00FD2E74"/>
    <w:rsid w:val="00FD4D5E"/>
    <w:rsid w:val="00FD552E"/>
    <w:rsid w:val="00FD630C"/>
    <w:rsid w:val="00FD7607"/>
    <w:rsid w:val="00FE034F"/>
    <w:rsid w:val="00FE182C"/>
    <w:rsid w:val="00FE6175"/>
    <w:rsid w:val="00FF6B3B"/>
    <w:rsid w:val="00FF7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47533A9E-5E19-44D1-9296-365BECD3A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Times New Roman" w:hAnsi="Verdana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rsid w:val="007F6B9A"/>
  </w:style>
  <w:style w:type="paragraph" w:styleId="berschrift1">
    <w:name w:val="heading 1"/>
    <w:basedOn w:val="Standard"/>
    <w:next w:val="Textkrper-Zeileneinzug"/>
    <w:qFormat/>
    <w:rsid w:val="00FF6B3B"/>
    <w:pPr>
      <w:keepNext/>
      <w:spacing w:before="240" w:after="60"/>
      <w:ind w:left="170"/>
      <w:outlineLvl w:val="0"/>
    </w:pPr>
    <w:rPr>
      <w:b/>
      <w:kern w:val="28"/>
      <w:sz w:val="28"/>
    </w:rPr>
  </w:style>
  <w:style w:type="paragraph" w:styleId="berschrift2">
    <w:name w:val="heading 2"/>
    <w:basedOn w:val="Standard"/>
    <w:next w:val="Textkrper-Zeileneinzug"/>
    <w:qFormat/>
    <w:rsid w:val="00FF6B3B"/>
    <w:pPr>
      <w:keepNext/>
      <w:spacing w:before="240" w:after="60"/>
      <w:ind w:left="170"/>
      <w:outlineLvl w:val="1"/>
    </w:pPr>
    <w:rPr>
      <w:b/>
      <w:i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24729E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24729E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link w:val="SprechblasentextZchn"/>
    <w:rsid w:val="00E34CD2"/>
    <w:rPr>
      <w:rFonts w:ascii="Tahoma" w:hAnsi="Tahoma" w:cs="Tahoma"/>
      <w:sz w:val="16"/>
      <w:szCs w:val="16"/>
    </w:rPr>
  </w:style>
  <w:style w:type="paragraph" w:styleId="Textkrper-Zeileneinzug">
    <w:name w:val="Body Text Indent"/>
    <w:basedOn w:val="Standard"/>
    <w:qFormat/>
    <w:rsid w:val="00FF6B3B"/>
    <w:pPr>
      <w:tabs>
        <w:tab w:val="left" w:pos="1560"/>
      </w:tabs>
      <w:spacing w:before="120" w:after="120"/>
      <w:ind w:left="709"/>
    </w:pPr>
    <w:rPr>
      <w:lang w:val="de-CH"/>
    </w:rPr>
  </w:style>
  <w:style w:type="table" w:styleId="Tabellenraster">
    <w:name w:val="Table Grid"/>
    <w:basedOn w:val="NormaleTabelle"/>
    <w:rsid w:val="00D756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rechblasentextZchn">
    <w:name w:val="Sprechblasentext Zchn"/>
    <w:basedOn w:val="Absatz-Standardschriftart"/>
    <w:link w:val="Sprechblasentext"/>
    <w:rsid w:val="00E34CD2"/>
    <w:rPr>
      <w:rFonts w:ascii="Tahoma" w:hAnsi="Tahoma" w:cs="Tahoma"/>
      <w:sz w:val="16"/>
      <w:szCs w:val="16"/>
    </w:rPr>
  </w:style>
  <w:style w:type="paragraph" w:customStyle="1" w:styleId="Schler-Text">
    <w:name w:val="Schüler-Text"/>
    <w:basedOn w:val="Standard"/>
    <w:next w:val="Textkrper-Zeileneinzug"/>
    <w:rsid w:val="006A244D"/>
    <w:pPr>
      <w:spacing w:before="120" w:after="60"/>
      <w:ind w:left="709"/>
    </w:pPr>
    <w:rPr>
      <w:i/>
      <w:sz w:val="24"/>
    </w:rPr>
  </w:style>
  <w:style w:type="character" w:styleId="Platzhaltertext">
    <w:name w:val="Placeholder Text"/>
    <w:basedOn w:val="Absatz-Standardschriftart"/>
    <w:uiPriority w:val="99"/>
    <w:semiHidden/>
    <w:rsid w:val="00FF6B3B"/>
    <w:rPr>
      <w:color w:val="808080"/>
    </w:rPr>
  </w:style>
  <w:style w:type="character" w:customStyle="1" w:styleId="Lernzielbeschreibung">
    <w:name w:val="Lernzielbeschreibung"/>
    <w:basedOn w:val="Absatz-Standardschriftart"/>
    <w:uiPriority w:val="1"/>
    <w:rsid w:val="009D01A9"/>
    <w:rPr>
      <w:rFonts w:ascii="Verdana" w:hAnsi="Verdana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BerufsBildungBaden\LA01_Mustervorlag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DCC153-231F-474A-A4B9-229714EF4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LA01_Mustervorlage.dotx</Template>
  <TotalTime>0</TotalTime>
  <Pages>2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Fach:</vt:lpstr>
    </vt:vector>
  </TitlesOfParts>
  <Company>Privat</Company>
  <LinksUpToDate>false</LinksUpToDate>
  <CharactersWithSpaces>2404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Fach:</dc:title>
  <dc:creator>Heinz Renggli</dc:creator>
  <cp:lastModifiedBy>Luca Schäfli</cp:lastModifiedBy>
  <cp:revision>2</cp:revision>
  <cp:lastPrinted>2015-04-27T15:11:00Z</cp:lastPrinted>
  <dcterms:created xsi:type="dcterms:W3CDTF">2017-04-27T06:14:00Z</dcterms:created>
  <dcterms:modified xsi:type="dcterms:W3CDTF">2017-04-27T06:14:00Z</dcterms:modified>
</cp:coreProperties>
</file>