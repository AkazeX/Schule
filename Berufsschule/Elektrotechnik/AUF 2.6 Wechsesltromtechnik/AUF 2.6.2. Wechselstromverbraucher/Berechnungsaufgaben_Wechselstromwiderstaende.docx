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 w:rsidP="00E20B4B">
      <w:pPr>
        <w:pStyle w:val="berschrift1"/>
        <w:tabs>
          <w:tab w:val="left" w:pos="8021"/>
        </w:tabs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in diesem Dokument analog zu der Musteraufgabe. Laden Sie das fertige Dokument im </w:t>
      </w:r>
      <w:proofErr w:type="spellStart"/>
      <w:r>
        <w:t>moodle</w:t>
      </w:r>
      <w:proofErr w:type="spellEnd"/>
      <w:r>
        <w:t xml:space="preserve">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509F4" w:rsidRDefault="007450B0" w:rsidP="009D0D0D">
      <w:pPr>
        <w:pStyle w:val="Textkrper-Zeileneinzug"/>
        <w:numPr>
          <w:ilvl w:val="0"/>
          <w:numId w:val="5"/>
        </w:numPr>
      </w:pPr>
      <w:r>
        <w:t>Lösen Sie aus dem Rechnungsbuch</w:t>
      </w:r>
      <w:r w:rsidR="00D06295">
        <w:t xml:space="preserve"> </w:t>
      </w:r>
      <w:r w:rsidR="00D06295" w:rsidRPr="00A91687">
        <w:rPr>
          <w:lang w:val="de-DE"/>
        </w:rPr>
        <w:t>Elektrotechnik (17.Auflage 2010)</w:t>
      </w:r>
      <w:r w:rsidR="00D06295">
        <w:t>:</w:t>
      </w:r>
    </w:p>
    <w:p w:rsidR="00E228C3" w:rsidRPr="00E228C3" w:rsidRDefault="00A55068" w:rsidP="00F509F4">
      <w:pPr>
        <w:pStyle w:val="Textkrper-Zeileneinzug"/>
        <w:numPr>
          <w:ilvl w:val="1"/>
          <w:numId w:val="5"/>
        </w:numPr>
      </w:pPr>
      <w:r>
        <w:rPr>
          <w:lang w:val="de-DE"/>
        </w:rPr>
        <w:t>7.5.2</w:t>
      </w:r>
      <w:r w:rsidR="00E228C3" w:rsidRPr="00E228C3">
        <w:rPr>
          <w:lang w:val="de-DE"/>
        </w:rPr>
        <w:t xml:space="preserve"> </w:t>
      </w:r>
      <w:r>
        <w:rPr>
          <w:lang w:val="de-DE"/>
        </w:rPr>
        <w:t>Ideale Spule</w:t>
      </w:r>
      <w:r w:rsidR="00E228C3" w:rsidRPr="00E228C3">
        <w:rPr>
          <w:lang w:val="de-DE"/>
        </w:rPr>
        <w:t xml:space="preserve"> (S.</w:t>
      </w:r>
      <w:r w:rsidR="00D06295">
        <w:rPr>
          <w:lang w:val="de-DE"/>
        </w:rPr>
        <w:t>99</w:t>
      </w:r>
      <w:r w:rsidR="00E228C3" w:rsidRPr="00E228C3">
        <w:rPr>
          <w:lang w:val="de-DE"/>
        </w:rPr>
        <w:t>) Nr. 3</w:t>
      </w:r>
    </w:p>
    <w:p w:rsidR="00F509F4" w:rsidRPr="00A55068" w:rsidRDefault="00A55068" w:rsidP="00F509F4">
      <w:pPr>
        <w:pStyle w:val="Textkrper-Zeileneinzug"/>
        <w:numPr>
          <w:ilvl w:val="1"/>
          <w:numId w:val="5"/>
        </w:numPr>
      </w:pPr>
      <w:r>
        <w:rPr>
          <w:lang w:val="de-DE"/>
        </w:rPr>
        <w:t>7.5.3</w:t>
      </w:r>
      <w:r w:rsidR="00E228C3" w:rsidRPr="00E228C3">
        <w:rPr>
          <w:lang w:val="de-DE"/>
        </w:rPr>
        <w:t xml:space="preserve"> </w:t>
      </w:r>
      <w:r>
        <w:rPr>
          <w:lang w:val="de-DE"/>
        </w:rPr>
        <w:t>Idealer Kondensator</w:t>
      </w:r>
      <w:r w:rsidR="00FD7607">
        <w:rPr>
          <w:lang w:val="de-DE"/>
        </w:rPr>
        <w:t xml:space="preserve"> </w:t>
      </w:r>
      <w:r w:rsidR="00E228C3" w:rsidRPr="00E228C3">
        <w:rPr>
          <w:lang w:val="de-DE"/>
        </w:rPr>
        <w:t>(S.</w:t>
      </w:r>
      <w:r w:rsidR="00D06295">
        <w:rPr>
          <w:lang w:val="de-DE"/>
        </w:rPr>
        <w:t>100</w:t>
      </w:r>
      <w:r w:rsidR="00E228C3" w:rsidRPr="00E228C3">
        <w:rPr>
          <w:lang w:val="de-DE"/>
        </w:rPr>
        <w:t>) Nr. 3</w:t>
      </w:r>
    </w:p>
    <w:p w:rsidR="00A55068" w:rsidRPr="00FD7607" w:rsidRDefault="00A55068" w:rsidP="00520C50">
      <w:pPr>
        <w:pStyle w:val="Textkrper-Zeileneinzug"/>
        <w:numPr>
          <w:ilvl w:val="1"/>
          <w:numId w:val="5"/>
        </w:numPr>
      </w:pPr>
      <w:r>
        <w:rPr>
          <w:lang w:val="de-DE"/>
        </w:rPr>
        <w:t>7.6.1 Reale Spule (S.</w:t>
      </w:r>
      <w:r w:rsidR="00D06295">
        <w:rPr>
          <w:lang w:val="de-DE"/>
        </w:rPr>
        <w:t>103</w:t>
      </w:r>
      <w:r>
        <w:rPr>
          <w:lang w:val="de-DE"/>
        </w:rPr>
        <w:t xml:space="preserve">) Nr. </w:t>
      </w:r>
      <w:r w:rsidR="00D06295">
        <w:rPr>
          <w:lang w:val="de-DE"/>
        </w:rPr>
        <w:t>4</w:t>
      </w: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A27F7" w:rsidRDefault="00AA27F7" w:rsidP="00AA27F7">
      <w:pPr>
        <w:pStyle w:val="Textkrper-Zeileneinzug"/>
      </w:pPr>
      <w:permStart w:id="226367379" w:edGrp="everyone"/>
      <w:r>
        <w:t>Seite 99/ Nr. 3</w:t>
      </w:r>
    </w:p>
    <w:p w:rsidR="004203D1" w:rsidRDefault="00AA27F7" w:rsidP="00AA27F7">
      <w:pPr>
        <w:pStyle w:val="Textkrper-Zeileneinzug"/>
      </w:pPr>
      <m:oMath>
        <m:r>
          <w:rPr>
            <w:rFonts w:ascii="Cambria Math" w:hAnsi="Cambria Math"/>
          </w:rPr>
          <m:t>Geg:L=30mH;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=189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412408">
        <w:t xml:space="preserve">     </w:t>
      </w:r>
    </w:p>
    <w:p w:rsidR="00AA27F7" w:rsidRPr="00AA27F7" w:rsidRDefault="00AA27F7" w:rsidP="00AA27F7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Ges:f</m:t>
          </m:r>
        </m:oMath>
      </m:oMathPara>
    </w:p>
    <w:p w:rsidR="00AA27F7" w:rsidRP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Lösung:</m:t>
        </m:r>
      </m:oMath>
    </w:p>
    <w:p w:rsidR="00AA27F7" w:rsidRP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2πL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189Ω</m:t>
            </m:r>
          </m:num>
          <m:den>
            <m:r>
              <w:rPr>
                <w:rFonts w:ascii="Cambria Math" w:hAnsi="Cambria Math"/>
              </w:rPr>
              <m:t>2π∙0.03H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1002,7Hz</m:t>
                </m:r>
              </m:e>
            </m:bar>
          </m:e>
        </m:bar>
        <m:r>
          <w:rPr>
            <w:rFonts w:ascii="Cambria Math" w:hAnsi="Cambria Math"/>
          </w:rPr>
          <m:t xml:space="preserve">  </m:t>
        </m:r>
      </m:oMath>
    </w:p>
    <w:p w:rsidR="00AA27F7" w:rsidRPr="00AA27F7" w:rsidRDefault="00AA27F7" w:rsidP="00AA27F7">
      <w:pPr>
        <w:pStyle w:val="Textkrper-Zeileneinzug"/>
      </w:pPr>
    </w:p>
    <w:p w:rsidR="00AA27F7" w:rsidRDefault="00AA27F7" w:rsidP="00AA27F7">
      <w:pPr>
        <w:pStyle w:val="Textkrper-Zeileneinzug"/>
      </w:pPr>
    </w:p>
    <w:p w:rsidR="00AA27F7" w:rsidRDefault="00AA27F7" w:rsidP="00AA27F7">
      <w:pPr>
        <w:pStyle w:val="Textkrper-Zeileneinzug"/>
      </w:pPr>
      <w:r>
        <w:t>Seite 100/ Nr.3</w:t>
      </w:r>
    </w:p>
    <w:p w:rsidR="00AA27F7" w:rsidRP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Geg:C=68nF;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=2340Ω</m:t>
        </m:r>
      </m:oMath>
    </w:p>
    <w:p w:rsidR="00AA27F7" w:rsidRP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Ges:f</m:t>
        </m:r>
      </m:oMath>
    </w:p>
    <w:p w:rsidR="00AA27F7" w:rsidRPr="00AA27F7" w:rsidRDefault="00AA27F7" w:rsidP="00AA27F7">
      <w:pPr>
        <w:pStyle w:val="Textkrper-Zeileneinzug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 xml:space="preserve"> bei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A27F7" w:rsidRP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a);</m:t>
        </m:r>
      </m:oMath>
    </w:p>
    <w:p w:rsidR="00AA27F7" w:rsidRDefault="00AA27F7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∙2π∙C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2340Ω∙2π∙68∙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1000,2Hz</m:t>
                </m:r>
              </m:e>
            </m:bar>
          </m:e>
        </m:bar>
      </m:oMath>
    </w:p>
    <w:p w:rsidR="00DF060B" w:rsidRDefault="00DF060B" w:rsidP="00AA27F7">
      <w:pPr>
        <w:pStyle w:val="Textkrper-Zeileneinzug"/>
      </w:pPr>
      <w:r>
        <w:t>Lösung b):</w:t>
      </w:r>
    </w:p>
    <w:p w:rsidR="00DF060B" w:rsidRDefault="00DF060B" w:rsidP="00AA27F7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2π∙500,1Hz∙68∙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4680Ω</m:t>
                </m:r>
              </m:e>
            </m:bar>
          </m:e>
        </m:bar>
      </m:oMath>
    </w:p>
    <w:p w:rsidR="00DF060B" w:rsidRDefault="00DF060B" w:rsidP="00AA27F7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1002,2Hz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=500.1Hz</m:t>
        </m:r>
      </m:oMath>
    </w:p>
    <w:p w:rsidR="00782994" w:rsidRDefault="00782994" w:rsidP="00AA27F7">
      <w:pPr>
        <w:pStyle w:val="Textkrper-Zeileneinzug"/>
      </w:pPr>
    </w:p>
    <w:p w:rsidR="00782994" w:rsidRDefault="00782994" w:rsidP="00AA27F7">
      <w:pPr>
        <w:pStyle w:val="Textkrper-Zeileneinzug"/>
      </w:pPr>
    </w:p>
    <w:p w:rsidR="00782994" w:rsidRDefault="00782994" w:rsidP="00E20B4B">
      <w:pPr>
        <w:pStyle w:val="Textkrper-Zeileneinzug"/>
        <w:ind w:left="0"/>
      </w:pPr>
      <w:r>
        <w:lastRenderedPageBreak/>
        <w:t>Seite 103/ Nr.4</w:t>
      </w:r>
    </w:p>
    <w:p w:rsidR="00912BF6" w:rsidRDefault="00782994" w:rsidP="00AA27F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</m:t>
        </m:r>
        <m:r>
          <w:rPr>
            <w:rFonts w:ascii="Cambria Math" w:hAnsi="Cambria Math"/>
          </w:rPr>
          <m:t>R=26Ω;U=230V;f=50Hz;I=6.8A</m:t>
        </m:r>
      </m:oMath>
    </w:p>
    <w:p w:rsidR="00912BF6" w:rsidRPr="00912BF6" w:rsidRDefault="00912BF6" w:rsidP="00AA27F7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Ges:Z</m:t>
          </m:r>
        </m:oMath>
      </m:oMathPara>
    </w:p>
    <w:p w:rsidR="00782994" w:rsidRPr="00912BF6" w:rsidRDefault="001849B2" w:rsidP="00AA27F7">
      <w:pPr>
        <w:pStyle w:val="Textkrper-Zeileneinzug"/>
      </w:pPr>
      <w:r>
        <w:t xml:space="preserve"> </w:t>
      </w:r>
      <w:r w:rsidR="00912BF6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912BF6" w:rsidRDefault="00912BF6" w:rsidP="00AA27F7">
      <w:pPr>
        <w:pStyle w:val="Textkrper-Zeileneinzug"/>
      </w:pPr>
      <w:r>
        <w:t xml:space="preserve">      L</w:t>
      </w:r>
    </w:p>
    <w:p w:rsidR="00912BF6" w:rsidRPr="00912BF6" w:rsidRDefault="00912BF6" w:rsidP="00AA27F7">
      <w:pPr>
        <w:pStyle w:val="Textkrper-Zeileneinzug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:rsidR="00912BF6" w:rsidRDefault="00912BF6" w:rsidP="00912BF6">
      <w:pPr>
        <w:pStyle w:val="Textkrper-Zeileneinzug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bL</m:t>
            </m:r>
          </m:sub>
        </m:sSub>
      </m:oMath>
    </w:p>
    <w:p w:rsidR="00912BF6" w:rsidRDefault="00912BF6" w:rsidP="00912BF6">
      <w:pPr>
        <w:pStyle w:val="Textkrper-Zeileneinzug"/>
      </w:pPr>
      <w:r>
        <w:t xml:space="preserve"> Lösung a):</w:t>
      </w:r>
    </w:p>
    <w:p w:rsidR="00E20B4B" w:rsidRDefault="00912BF6" w:rsidP="00E20B4B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6.8A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33.8Ω</m:t>
                </m:r>
              </m:e>
            </m:bar>
          </m:e>
        </m:bar>
      </m:oMath>
    </w:p>
    <w:p w:rsidR="00912BF6" w:rsidRDefault="00E20B4B" w:rsidP="00E20B4B">
      <w:pPr>
        <w:pStyle w:val="Textkrper-Zeileneinzug"/>
      </w:pPr>
      <w:r>
        <w:t>Lösung b)</w:t>
      </w:r>
    </w:p>
    <w:p w:rsidR="00E20B4B" w:rsidRDefault="00E20B4B" w:rsidP="00E20B4B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33.8Ω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21.6Ω</m:t>
                </m:r>
              </m:e>
            </m:bar>
          </m:e>
        </m:bar>
      </m:oMath>
    </w:p>
    <w:p w:rsidR="00E20B4B" w:rsidRDefault="00E20B4B" w:rsidP="00E20B4B">
      <w:pPr>
        <w:pStyle w:val="Textkrper-Zeileneinzug"/>
      </w:pPr>
      <w:r>
        <w:t>Lösung c):</w:t>
      </w:r>
    </w:p>
    <w:p w:rsidR="00E20B4B" w:rsidRDefault="00E20B4B" w:rsidP="00E20B4B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2∙π∙f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21.6Ω</m:t>
            </m:r>
          </m:num>
          <m:den>
            <m:r>
              <w:rPr>
                <w:rFonts w:ascii="Cambria Math" w:hAnsi="Cambria Math"/>
              </w:rPr>
              <m:t>2∙π∙50Hz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68.8mH</m:t>
                </m:r>
              </m:e>
            </m:bar>
          </m:e>
        </m:bar>
      </m:oMath>
      <w:bookmarkStart w:id="0" w:name="_GoBack"/>
      <w:bookmarkEnd w:id="0"/>
    </w:p>
    <w:p w:rsidR="00E20B4B" w:rsidRDefault="00E20B4B" w:rsidP="00E20B4B">
      <w:pPr>
        <w:pStyle w:val="Textkrper-Zeileneinzug"/>
      </w:pPr>
      <w:r>
        <w:t>Lösung d):</w:t>
      </w:r>
    </w:p>
    <w:p w:rsidR="00E20B4B" w:rsidRDefault="00E20B4B" w:rsidP="00E20B4B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=I∙R=6.8A∙26Ω=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176.8V</m:t>
                </m:r>
              </m:e>
            </m:bar>
          </m:e>
        </m:bar>
      </m:oMath>
    </w:p>
    <w:p w:rsidR="00E20B4B" w:rsidRDefault="00E20B4B" w:rsidP="00E20B4B">
      <w:pPr>
        <w:pStyle w:val="Textkrper-Zeileneinzug"/>
      </w:pPr>
      <w:r>
        <w:t>Lösung e):</w:t>
      </w:r>
    </w:p>
    <w:p w:rsidR="00E20B4B" w:rsidRPr="00E20B4B" w:rsidRDefault="00E20B4B" w:rsidP="00E20B4B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bL</m:t>
            </m:r>
          </m:sub>
        </m:sSub>
        <m:r>
          <w:rPr>
            <w:rFonts w:ascii="Cambria Math" w:hAnsi="Cambria Math"/>
          </w:rPr>
          <m:t>=I∙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=6.8A∙21.6Ω=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146,9V</m:t>
                </m:r>
              </m:e>
            </m:bar>
          </m:e>
        </m:bar>
      </m:oMath>
    </w:p>
    <w:permEnd w:id="226367379"/>
    <w:p w:rsidR="00E20B4B" w:rsidRPr="00E20B4B" w:rsidRDefault="00E20B4B" w:rsidP="00E20B4B">
      <w:pPr>
        <w:pStyle w:val="Textkrper-Zeileneinzug"/>
      </w:pPr>
    </w:p>
    <w:sectPr w:rsidR="00E20B4B" w:rsidRPr="00E20B4B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B0" w:rsidRDefault="00591DB0">
      <w:r>
        <w:separator/>
      </w:r>
    </w:p>
  </w:endnote>
  <w:endnote w:type="continuationSeparator" w:id="0">
    <w:p w:rsidR="00591DB0" w:rsidRDefault="0059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591DB0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0129F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0129FB" w:rsidRPr="009D01A9">
      <w:rPr>
        <w:sz w:val="12"/>
        <w:szCs w:val="12"/>
      </w:rPr>
      <w:fldChar w:fldCharType="separate"/>
    </w:r>
    <w:r w:rsidR="001849B2">
      <w:rPr>
        <w:noProof/>
        <w:sz w:val="12"/>
        <w:szCs w:val="12"/>
      </w:rPr>
      <w:t>09.04.17</w:t>
    </w:r>
    <w:r w:rsidR="000129FB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0129F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0129FB" w:rsidRPr="009D01A9">
      <w:rPr>
        <w:sz w:val="12"/>
        <w:szCs w:val="12"/>
      </w:rPr>
      <w:fldChar w:fldCharType="separate"/>
    </w:r>
    <w:r w:rsidR="00E42D41">
      <w:rPr>
        <w:noProof/>
        <w:sz w:val="12"/>
        <w:szCs w:val="12"/>
      </w:rPr>
      <w:t>2</w:t>
    </w:r>
    <w:r w:rsidR="000129FB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591DB0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0129F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0129FB" w:rsidRPr="009D01A9">
      <w:rPr>
        <w:sz w:val="12"/>
        <w:szCs w:val="12"/>
      </w:rPr>
      <w:fldChar w:fldCharType="separate"/>
    </w:r>
    <w:r w:rsidR="001849B2">
      <w:rPr>
        <w:noProof/>
        <w:sz w:val="12"/>
        <w:szCs w:val="12"/>
      </w:rPr>
      <w:t>09.04.17</w:t>
    </w:r>
    <w:r w:rsidR="000129FB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0129F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0129FB" w:rsidRPr="009D01A9">
      <w:rPr>
        <w:sz w:val="12"/>
        <w:szCs w:val="12"/>
      </w:rPr>
      <w:fldChar w:fldCharType="separate"/>
    </w:r>
    <w:r w:rsidR="00E20B4B">
      <w:rPr>
        <w:noProof/>
        <w:sz w:val="12"/>
        <w:szCs w:val="12"/>
      </w:rPr>
      <w:t>1</w:t>
    </w:r>
    <w:r w:rsidR="000129FB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B0" w:rsidRDefault="00591DB0">
      <w:r>
        <w:separator/>
      </w:r>
    </w:p>
  </w:footnote>
  <w:footnote w:type="continuationSeparator" w:id="0">
    <w:p w:rsidR="00591DB0" w:rsidRDefault="00591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1D3B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A55068">
            <w:rPr>
              <w:rFonts w:ascii="Arial" w:hAnsi="Arial"/>
              <w:lang w:val="de-CH"/>
            </w:rPr>
            <w:t>5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A5506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A55068">
            <w:rPr>
              <w:rFonts w:ascii="Arial" w:hAnsi="Arial"/>
              <w:lang w:val="de-CH"/>
            </w:rPr>
            <w:t>5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A55068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A55068">
            <w:rPr>
              <w:rStyle w:val="Lernzielbeschreibung"/>
            </w:rPr>
            <w:t>zu Wechselstromwiderständen</w:t>
          </w:r>
          <w:r w:rsidR="00FD7607">
            <w:rPr>
              <w:rStyle w:val="Lernzielbeschreibung"/>
            </w:rPr>
            <w:t xml:space="preserve"> lösen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29FB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63F4B"/>
    <w:rsid w:val="001701FE"/>
    <w:rsid w:val="001771BA"/>
    <w:rsid w:val="001849B2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3ABF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C50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626D"/>
    <w:rsid w:val="00587825"/>
    <w:rsid w:val="00591DB0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E57FD"/>
    <w:rsid w:val="006F32B9"/>
    <w:rsid w:val="007010D9"/>
    <w:rsid w:val="007039F7"/>
    <w:rsid w:val="00711000"/>
    <w:rsid w:val="007112AF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299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14277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12BF6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55068"/>
    <w:rsid w:val="00A64910"/>
    <w:rsid w:val="00A7497E"/>
    <w:rsid w:val="00A76666"/>
    <w:rsid w:val="00A87071"/>
    <w:rsid w:val="00A902A8"/>
    <w:rsid w:val="00A93F98"/>
    <w:rsid w:val="00AA27F7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54B1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3E4E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6295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4600"/>
    <w:rsid w:val="00DD7976"/>
    <w:rsid w:val="00DE5577"/>
    <w:rsid w:val="00DF060B"/>
    <w:rsid w:val="00DF13DE"/>
    <w:rsid w:val="00E03393"/>
    <w:rsid w:val="00E074B5"/>
    <w:rsid w:val="00E1418F"/>
    <w:rsid w:val="00E171D8"/>
    <w:rsid w:val="00E20B4B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2D41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999866-56CC-4CCD-B00E-CEA7906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paragraph" w:styleId="Endnotentext">
    <w:name w:val="endnote text"/>
    <w:basedOn w:val="Standard"/>
    <w:link w:val="EndnotentextZchn"/>
    <w:semiHidden/>
    <w:unhideWhenUsed/>
    <w:rsid w:val="00AA27F7"/>
  </w:style>
  <w:style w:type="character" w:customStyle="1" w:styleId="EndnotentextZchn">
    <w:name w:val="Endnotentext Zchn"/>
    <w:basedOn w:val="Absatz-Standardschriftart"/>
    <w:link w:val="Endnotentext"/>
    <w:semiHidden/>
    <w:rsid w:val="00AA27F7"/>
  </w:style>
  <w:style w:type="character" w:styleId="Endnotenzeichen">
    <w:name w:val="endnote reference"/>
    <w:basedOn w:val="Absatz-Standardschriftart"/>
    <w:semiHidden/>
    <w:unhideWhenUsed/>
    <w:rsid w:val="00AA2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6</cp:revision>
  <cp:lastPrinted>2009-05-19T15:08:00Z</cp:lastPrinted>
  <dcterms:created xsi:type="dcterms:W3CDTF">2017-04-06T06:42:00Z</dcterms:created>
  <dcterms:modified xsi:type="dcterms:W3CDTF">2017-04-09T13:00:00Z</dcterms:modified>
</cp:coreProperties>
</file>