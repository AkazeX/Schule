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F509F4" w:rsidRDefault="0010108E" w:rsidP="009D0D0D">
      <w:pPr>
        <w:pStyle w:val="Textkrper-Zeileneinzug"/>
        <w:numPr>
          <w:ilvl w:val="0"/>
          <w:numId w:val="5"/>
        </w:numPr>
      </w:pPr>
      <w:r w:rsidRPr="00A91687">
        <w:rPr>
          <w:lang w:val="de-DE"/>
        </w:rPr>
        <w:t>Lösen Sie aus dem Rechnungsbuch Elektrotechnik (17.Auflage 2010)</w:t>
      </w:r>
      <w:r w:rsidR="00F509F4">
        <w:t>:</w:t>
      </w:r>
    </w:p>
    <w:p w:rsidR="00E1418F" w:rsidRDefault="007450B0" w:rsidP="00F509F4">
      <w:pPr>
        <w:pStyle w:val="Textkrper-Zeileneinzug"/>
        <w:numPr>
          <w:ilvl w:val="1"/>
          <w:numId w:val="5"/>
        </w:numPr>
      </w:pPr>
      <w:r>
        <w:t xml:space="preserve"> </w:t>
      </w:r>
      <w:r w:rsidR="00F509F4">
        <w:t xml:space="preserve">Kapazität von Plattenkondensatoren, </w:t>
      </w:r>
      <w:r>
        <w:t>Kap</w:t>
      </w:r>
      <w:r w:rsidR="00F509F4">
        <w:t>itel</w:t>
      </w:r>
      <w:r>
        <w:t xml:space="preserve"> </w:t>
      </w:r>
      <w:r w:rsidR="00FF7EB4">
        <w:t>5.</w:t>
      </w:r>
      <w:r w:rsidR="00F509F4">
        <w:t>2</w:t>
      </w:r>
      <w:r>
        <w:t xml:space="preserve">. </w:t>
      </w:r>
      <w:r w:rsidR="009B592A">
        <w:t>(</w:t>
      </w:r>
      <w:r w:rsidR="003F3F5A">
        <w:t>S.</w:t>
      </w:r>
      <w:r w:rsidR="0010108E">
        <w:t>79</w:t>
      </w:r>
      <w:r w:rsidR="009B592A">
        <w:t>)</w:t>
      </w:r>
      <w:r w:rsidR="003F3F5A">
        <w:t xml:space="preserve"> Nr. </w:t>
      </w:r>
      <w:r w:rsidR="00FF7EB4">
        <w:t>2</w:t>
      </w:r>
    </w:p>
    <w:p w:rsidR="00F509F4" w:rsidRDefault="00F509F4" w:rsidP="00F509F4">
      <w:pPr>
        <w:pStyle w:val="Textkrper-Zeileneinzug"/>
        <w:numPr>
          <w:ilvl w:val="1"/>
          <w:numId w:val="5"/>
        </w:numPr>
      </w:pPr>
      <w:r>
        <w:t>Ladung und Energie von Kondensatoren Kapitel 5.3 (S.</w:t>
      </w:r>
      <w:r w:rsidR="0010108E">
        <w:t>80</w:t>
      </w:r>
      <w:r>
        <w:t>) Nr. 1, 2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A466B3" w:rsidRDefault="00A466B3" w:rsidP="00412408">
      <w:pPr>
        <w:pStyle w:val="Textkrper-Zeileneinzug"/>
      </w:pPr>
      <w:permStart w:id="106894697" w:edGrp="everyone"/>
      <w:r>
        <w:t>Seite 79/ Aufgabe 2.</w:t>
      </w:r>
    </w:p>
    <w:p w:rsidR="007B3232" w:rsidRDefault="00A466B3" w:rsidP="007B3232">
      <w:pPr>
        <w:pStyle w:val="Textkrper-Zeileneinzug"/>
      </w:pPr>
      <w:proofErr w:type="spellStart"/>
      <w:r>
        <w:t>Geg</w:t>
      </w:r>
      <w:proofErr w:type="spellEnd"/>
      <w:r>
        <w:t xml:space="preserve">: Anz. </w:t>
      </w:r>
      <w:proofErr w:type="spellStart"/>
      <w:r>
        <w:t>Aluplattenen</w:t>
      </w:r>
      <w:proofErr w:type="spellEnd"/>
      <w:r>
        <w:t>=2</w:t>
      </w:r>
      <w:r w:rsidR="007B3232">
        <w:t xml:space="preserve"> (beidseitig)</w:t>
      </w:r>
      <w:r>
        <w:t xml:space="preserve">; l=2500cm; b=5cm; Dielektrikum=Polyester; </w:t>
      </w:r>
      <w:proofErr w:type="spellStart"/>
      <w:r>
        <w:t>l_poly</w:t>
      </w:r>
      <w:proofErr w:type="spellEnd"/>
      <w:r>
        <w:t>=0.1mm</w:t>
      </w:r>
    </w:p>
    <w:p w:rsidR="00E24E86" w:rsidRPr="00E24E86" w:rsidRDefault="00E24E86" w:rsidP="00E24E86">
      <w:pPr>
        <w:pStyle w:val="Textkrper-Zeileneinzug"/>
      </w:pPr>
      <m:oMathPara>
        <m:oMathParaPr>
          <m:jc m:val="left"/>
        </m:oMathParaPr>
        <m:oMath>
          <m:r>
            <w:rPr>
              <w:rStyle w:val="st"/>
              <w:rFonts w:ascii="Cambria Math" w:hAnsi="Cambria Math"/>
            </w:rPr>
            <m:t>ε</m:t>
          </m:r>
          <m:r>
            <w:rPr>
              <w:rStyle w:val="st"/>
              <w:rFonts w:ascii="Cambria Math" w:hAnsi="Cambria Math"/>
              <w:vertAlign w:val="subscript"/>
            </w:rPr>
            <m:t>r=</m:t>
          </m:r>
          <m:r>
            <w:rPr>
              <w:rFonts w:ascii="Cambria Math" w:hAnsi="Cambria Math"/>
            </w:rPr>
            <m:t xml:space="preserve"> 3.3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As</m:t>
              </m:r>
            </m:num>
            <m:den>
              <m:r>
                <w:rPr>
                  <w:rFonts w:ascii="Cambria Math" w:hAnsi="Cambria Math"/>
                </w:rPr>
                <m:t>Vm</m:t>
              </m:r>
            </m:den>
          </m:f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Style w:val="st"/>
                  <w:rFonts w:ascii="Cambria Math" w:hAnsi="Cambria Math"/>
                  <w:i/>
                </w:rPr>
              </m:ctrlPr>
            </m:sSubPr>
            <m:e>
              <m:r>
                <w:rPr>
                  <w:rStyle w:val="st"/>
                  <w:rFonts w:ascii="Cambria Math" w:hAnsi="Cambria Math"/>
                </w:rPr>
                <m:t>ε</m:t>
              </m:r>
            </m:e>
            <m:sub>
              <m:r>
                <w:rPr>
                  <w:rStyle w:val="st"/>
                  <w:rFonts w:ascii="Cambria Math" w:hAnsi="Cambria Math"/>
                </w:rPr>
                <m:t>0</m:t>
              </m:r>
            </m:sub>
          </m:sSub>
          <m:r>
            <w:rPr>
              <w:rStyle w:val="st"/>
              <w:rFonts w:ascii="Cambria Math" w:hAnsi="Cambria Math"/>
              <w:vertAlign w:val="subscript"/>
            </w:rPr>
            <m:t>=</m:t>
          </m:r>
          <m:r>
            <w:rPr>
              <w:rFonts w:ascii="Cambria Math" w:hAnsi="Cambria Math"/>
            </w:rPr>
            <m:t xml:space="preserve"> 8.85∙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As</m:t>
              </m:r>
            </m:num>
            <m:den>
              <m:r>
                <w:rPr>
                  <w:rFonts w:ascii="Cambria Math" w:hAnsi="Cambria Math"/>
                </w:rPr>
                <m:t>Vm</m:t>
              </m:r>
            </m:den>
          </m:f>
        </m:oMath>
      </m:oMathPara>
    </w:p>
    <w:p w:rsidR="007B3232" w:rsidRDefault="007B3232" w:rsidP="007B3232">
      <w:pPr>
        <w:pStyle w:val="Textkrper-Zeileneinzug"/>
      </w:pPr>
      <w:r>
        <w:t>Ges: C</w:t>
      </w:r>
    </w:p>
    <w:p w:rsidR="007B3232" w:rsidRDefault="007B3232" w:rsidP="007B3232">
      <w:pPr>
        <w:pStyle w:val="Textkrper-Zeileneinzug"/>
      </w:pPr>
      <w:r>
        <w:t>Lösung:</w:t>
      </w:r>
    </w:p>
    <w:p w:rsidR="007B3232" w:rsidRPr="007B3232" w:rsidRDefault="007B3232" w:rsidP="007B3232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l∙b</m:t>
            </m:r>
          </m:e>
        </m:d>
        <m:r>
          <w:rPr>
            <w:rFonts w:ascii="Cambria Math" w:hAnsi="Cambria Math"/>
          </w:rPr>
          <m:t>∙2=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2500cm∙5cm</m:t>
            </m:r>
          </m:e>
        </m:d>
        <m:r>
          <w:rPr>
            <w:rFonts w:ascii="Cambria Math" w:hAnsi="Cambria Math"/>
          </w:rPr>
          <m:t>∙2=25000c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=2.5∙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203D1" w:rsidRPr="00DF412F" w:rsidRDefault="007B3232" w:rsidP="007B3232">
      <w:pPr>
        <w:pStyle w:val="Textkrper-Zeileneinzug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Style w:val="st"/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Style w:val="st"/>
                      <w:rFonts w:ascii="Cambria Math" w:hAnsi="Cambria Math"/>
                      <w:sz w:val="24"/>
                    </w:rPr>
                    <m:t>ε</m:t>
                  </m:r>
                </m:e>
                <m:sub>
                  <m:r>
                    <w:rPr>
                      <w:rStyle w:val="st"/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Style w:val="st"/>
                  <w:rFonts w:ascii="Cambria Math" w:hAnsi="Cambria Math"/>
                  <w:sz w:val="24"/>
                </w:rPr>
                <m:t>∙</m:t>
              </m:r>
              <m:sSub>
                <m:sSubPr>
                  <m:ctrlPr>
                    <w:rPr>
                      <w:rStyle w:val="st"/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Style w:val="st"/>
                      <w:rFonts w:ascii="Cambria Math" w:hAnsi="Cambria Math"/>
                      <w:sz w:val="24"/>
                    </w:rPr>
                    <m:t>ε</m:t>
                  </m:r>
                </m:e>
                <m:sub>
                  <m:r>
                    <w:rPr>
                      <w:rStyle w:val="st"/>
                      <w:rFonts w:ascii="Cambria Math" w:hAnsi="Cambria Math"/>
                      <w:sz w:val="24"/>
                    </w:rPr>
                    <m:t>r</m:t>
                  </m:r>
                </m:sub>
              </m:sSub>
              <m:r>
                <w:rPr>
                  <w:rStyle w:val="st"/>
                  <w:rFonts w:ascii="Cambria Math" w:hAnsi="Cambria Math"/>
                  <w:sz w:val="24"/>
                </w:rPr>
                <m:t>∙A</m:t>
              </m:r>
            </m:num>
            <m:den>
              <m:r>
                <w:rPr>
                  <w:rFonts w:ascii="Cambria Math" w:hAnsi="Cambria Math"/>
                  <w:sz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8.85∙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As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Vm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 xml:space="preserve">∙ 3.3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As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Vm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∙ 2.5∙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</w:rPr>
            <m:t>=0.0000000</m:t>
          </m:r>
          <m:r>
            <w:rPr>
              <w:rFonts w:ascii="Cambria Math" w:hAnsi="Cambria Math"/>
              <w:sz w:val="24"/>
            </w:rPr>
            <m:t>73F=</m:t>
          </m:r>
          <m:bar>
            <m:barPr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  <m:r>
                    <w:rPr>
                      <w:rFonts w:ascii="Cambria Math" w:hAnsi="Cambria Math"/>
                      <w:sz w:val="24"/>
                    </w:rPr>
                    <m:t>3</m:t>
                  </m:r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</w:rPr>
                    <m:t>nF</m:t>
                  </m:r>
                </m:e>
              </m:bar>
            </m:e>
          </m:bar>
        </m:oMath>
      </m:oMathPara>
    </w:p>
    <w:p w:rsidR="00DF412F" w:rsidRDefault="00DF412F" w:rsidP="007B3232">
      <w:pPr>
        <w:pStyle w:val="Textkrper-Zeileneinzug"/>
        <w:rPr>
          <w:sz w:val="24"/>
        </w:rPr>
      </w:pPr>
    </w:p>
    <w:p w:rsidR="00DF412F" w:rsidRDefault="00DF412F" w:rsidP="00DF412F">
      <w:pPr>
        <w:pStyle w:val="Textkrper-Zeileneinzug"/>
      </w:pPr>
      <w:r w:rsidRPr="00DF412F">
        <w:t>Seite</w:t>
      </w:r>
      <w:r>
        <w:t xml:space="preserve"> 80/ Aufgabe 1</w:t>
      </w:r>
    </w:p>
    <w:p w:rsidR="00DF412F" w:rsidRDefault="00DF412F" w:rsidP="00DF412F">
      <w:pPr>
        <w:pStyle w:val="Textkrper-Zeileneinzug"/>
      </w:pPr>
      <w:proofErr w:type="spellStart"/>
      <w:r>
        <w:t>Geg</w:t>
      </w:r>
      <w:proofErr w:type="spellEnd"/>
      <w:r>
        <w:t>: U=220V; C=15</w:t>
      </w:r>
      <w:r>
        <w:rPr>
          <w:rFonts w:ascii="MingLiU" w:eastAsia="MingLiU" w:hAnsi="MingLiU" w:hint="eastAsia"/>
        </w:rPr>
        <w:t>µ</w:t>
      </w:r>
      <w:r>
        <w:t>F</w:t>
      </w:r>
    </w:p>
    <w:p w:rsidR="00DF412F" w:rsidRDefault="00DF412F" w:rsidP="00DF412F">
      <w:pPr>
        <w:pStyle w:val="Textkrper-Zeileneinzug"/>
      </w:pPr>
      <w:r>
        <w:t>Ges: Q</w:t>
      </w:r>
    </w:p>
    <w:p w:rsidR="00DF412F" w:rsidRDefault="00DF412F" w:rsidP="00DF412F">
      <w:pPr>
        <w:pStyle w:val="Textkrper-Zeileneinzug"/>
      </w:pPr>
      <w:r>
        <w:t>Lösung:</w:t>
      </w:r>
    </w:p>
    <w:p w:rsidR="00DF412F" w:rsidRDefault="00DF412F" w:rsidP="00DF412F">
      <w:pPr>
        <w:pStyle w:val="Textkrper-Zeileneinzug"/>
        <w:rPr>
          <w:rFonts w:ascii="MingLiU" w:eastAsia="MingLiU" w:hAnsi="MingLiU"/>
        </w:rPr>
      </w:pPr>
      <w:r w:rsidRPr="00DF412F">
        <w:t xml:space="preserve"> </w:t>
      </w:r>
      <m:oMath>
        <m:r>
          <w:rPr>
            <w:rFonts w:ascii="Cambria Math" w:hAnsi="Cambria Math"/>
          </w:rPr>
          <m:t>Q=C∙Q=15</m:t>
        </m:r>
        <m:r>
          <m:rPr>
            <m:sty m:val="p"/>
          </m:rPr>
          <w:rPr>
            <w:rFonts w:ascii="Cambria Math" w:eastAsia="MingLiU" w:hAnsi="Cambria Math" w:hint="eastAsia"/>
          </w:rPr>
          <m:t>µ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/>
          </w:rPr>
          <m:t>∙</m:t>
        </m:r>
        <m:r>
          <m:rPr>
            <m:sty m:val="p"/>
          </m:rPr>
          <w:rPr>
            <w:rFonts w:ascii="Cambria Math"/>
          </w:rPr>
          <m:t>220V=3300</m:t>
        </m:r>
        <m:r>
          <m:rPr>
            <m:sty m:val="p"/>
          </m:rPr>
          <w:rPr>
            <w:rFonts w:ascii="Cambria Math" w:eastAsia="MingLiU" w:hAnsi="Cambria Math" w:hint="eastAsia"/>
          </w:rPr>
          <m:t>µ</m:t>
        </m:r>
        <m:r>
          <m:rPr>
            <m:sty m:val="p"/>
          </m:rPr>
          <w:rPr>
            <w:rFonts w:ascii="Cambria Math"/>
          </w:rPr>
          <m:t>C=</m:t>
        </m:r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/>
                  </w:rPr>
                  <m:t>3.3mC</m:t>
                </m:r>
              </m:e>
            </m:bar>
          </m:e>
        </m:bar>
        <m:r>
          <m:rPr>
            <m:sty m:val="p"/>
          </m:rPr>
          <w:rPr>
            <w:rFonts w:ascii="Cambria Math"/>
          </w:rPr>
          <m:t xml:space="preserve"> </m:t>
        </m:r>
      </m:oMath>
      <w:r w:rsidRPr="00DF412F">
        <w:rPr>
          <w:rFonts w:ascii="MingLiU" w:eastAsia="MingLiU" w:hAnsi="MingLiU" w:hint="eastAsia"/>
        </w:rPr>
        <w:t xml:space="preserve"> </w:t>
      </w:r>
    </w:p>
    <w:p w:rsidR="00DF412F" w:rsidRDefault="00DF412F" w:rsidP="00DF412F">
      <w:pPr>
        <w:pStyle w:val="Textkrper-Zeileneinzug"/>
        <w:rPr>
          <w:rFonts w:ascii="MingLiU" w:eastAsia="MingLiU" w:hAnsi="MingLiU"/>
        </w:rPr>
      </w:pPr>
    </w:p>
    <w:p w:rsidR="00ED372F" w:rsidRDefault="00ED372F" w:rsidP="00DF412F">
      <w:pPr>
        <w:pStyle w:val="Textkrper-Zeileneinzug"/>
        <w:rPr>
          <w:rFonts w:ascii="MingLiU" w:eastAsia="MingLiU" w:hAnsi="MingLiU"/>
        </w:rPr>
      </w:pPr>
    </w:p>
    <w:p w:rsidR="00ED372F" w:rsidRDefault="00ED372F" w:rsidP="00DF412F">
      <w:pPr>
        <w:pStyle w:val="Textkrper-Zeileneinzug"/>
        <w:rPr>
          <w:rFonts w:ascii="MingLiU" w:eastAsia="MingLiU" w:hAnsi="MingLiU"/>
        </w:rPr>
      </w:pPr>
    </w:p>
    <w:p w:rsidR="00ED372F" w:rsidRDefault="00ED372F" w:rsidP="00DF412F">
      <w:pPr>
        <w:pStyle w:val="Textkrper-Zeileneinzug"/>
        <w:rPr>
          <w:rFonts w:ascii="MingLiU" w:eastAsia="MingLiU" w:hAnsi="MingLiU"/>
        </w:rPr>
      </w:pPr>
    </w:p>
    <w:p w:rsidR="00DF412F" w:rsidRDefault="00DF412F" w:rsidP="00DF412F">
      <w:pPr>
        <w:pStyle w:val="Textkrper-Zeileneinzug"/>
      </w:pPr>
      <w:r w:rsidRPr="00DF412F">
        <w:lastRenderedPageBreak/>
        <w:t>Seite 80</w:t>
      </w:r>
      <w:r>
        <w:t>/ Aufgabe 2</w:t>
      </w:r>
    </w:p>
    <w:p w:rsidR="00DF412F" w:rsidRDefault="00DF412F" w:rsidP="00DF412F">
      <w:pPr>
        <w:pStyle w:val="Textkrper-Zeileneinzug"/>
      </w:pPr>
      <w:proofErr w:type="spellStart"/>
      <w:r>
        <w:t>Geg</w:t>
      </w:r>
      <w:proofErr w:type="spellEnd"/>
      <w:r>
        <w:t>:</w:t>
      </w:r>
      <w:r w:rsidRPr="00DF412F">
        <w:t xml:space="preserve"> </w:t>
      </w:r>
      <w:r>
        <w:t>: U=220V; C=10000</w:t>
      </w:r>
      <w:r>
        <w:rPr>
          <w:rFonts w:ascii="MingLiU" w:eastAsia="MingLiU" w:hAnsi="MingLiU" w:hint="eastAsia"/>
        </w:rPr>
        <w:t>µ</w:t>
      </w:r>
      <w:r>
        <w:t>F</w:t>
      </w:r>
      <w:r w:rsidRPr="00DF412F">
        <w:t xml:space="preserve">   </w:t>
      </w:r>
    </w:p>
    <w:p w:rsidR="00ED372F" w:rsidRDefault="00DF412F" w:rsidP="00DF412F">
      <w:pPr>
        <w:pStyle w:val="Textkrper-Zeileneinzug"/>
      </w:pPr>
      <w:r>
        <w:t>Ges:</w:t>
      </w:r>
      <w:r w:rsidR="00ED372F">
        <w:t xml:space="preserve"> </w:t>
      </w:r>
      <w:r>
        <w:t>W</w:t>
      </w:r>
    </w:p>
    <w:p w:rsidR="00ED372F" w:rsidRDefault="00ED372F" w:rsidP="00DF412F">
      <w:pPr>
        <w:pStyle w:val="Textkrper-Zeileneinzug"/>
      </w:pPr>
      <w:r>
        <w:t xml:space="preserve">Lösung: </w:t>
      </w:r>
    </w:p>
    <w:p w:rsidR="00A54743" w:rsidRPr="00DF412F" w:rsidRDefault="00ED372F" w:rsidP="00DF412F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F∙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20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0V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240</m:t>
                </m:r>
                <w:bookmarkStart w:id="0" w:name="_GoBack"/>
                <w:bookmarkEnd w:id="0"/>
                <m:r>
                  <w:rPr>
                    <w:rFonts w:ascii="Cambria Math" w:hAnsi="Cambria Math"/>
                  </w:rPr>
                  <m:t>J</m:t>
                </m:r>
              </m:e>
            </m:bar>
          </m:e>
        </m:bar>
      </m:oMath>
      <w:r w:rsidR="00DF412F" w:rsidRPr="00DF412F">
        <w:t xml:space="preserve"> </w:t>
      </w:r>
      <w:permEnd w:id="106894697"/>
    </w:p>
    <w:sectPr w:rsidR="00A54743" w:rsidRPr="00DF412F" w:rsidSect="002D2CF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CBD" w:rsidRDefault="00F22CBD">
      <w:r>
        <w:separator/>
      </w:r>
    </w:p>
  </w:endnote>
  <w:endnote w:type="continuationSeparator" w:id="0">
    <w:p w:rsidR="00F22CBD" w:rsidRDefault="00F2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6B692D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C1546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C15464" w:rsidRPr="009D01A9">
      <w:rPr>
        <w:sz w:val="12"/>
        <w:szCs w:val="12"/>
      </w:rPr>
      <w:fldChar w:fldCharType="separate"/>
    </w:r>
    <w:r w:rsidR="00F94CF8">
      <w:rPr>
        <w:noProof/>
        <w:sz w:val="12"/>
        <w:szCs w:val="12"/>
      </w:rPr>
      <w:t>27.10.16</w:t>
    </w:r>
    <w:r w:rsidR="00C15464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C1546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C15464" w:rsidRPr="009D01A9">
      <w:rPr>
        <w:sz w:val="12"/>
        <w:szCs w:val="12"/>
      </w:rPr>
      <w:fldChar w:fldCharType="separate"/>
    </w:r>
    <w:r w:rsidR="00AD4B2F">
      <w:rPr>
        <w:noProof/>
        <w:sz w:val="12"/>
        <w:szCs w:val="12"/>
      </w:rPr>
      <w:t>2</w:t>
    </w:r>
    <w:r w:rsidR="00C15464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6B692D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C1546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C15464" w:rsidRPr="009D01A9">
      <w:rPr>
        <w:sz w:val="12"/>
        <w:szCs w:val="12"/>
      </w:rPr>
      <w:fldChar w:fldCharType="separate"/>
    </w:r>
    <w:r w:rsidR="00F94CF8">
      <w:rPr>
        <w:noProof/>
        <w:sz w:val="12"/>
        <w:szCs w:val="12"/>
      </w:rPr>
      <w:t>27.10.16</w:t>
    </w:r>
    <w:r w:rsidR="00C15464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C1546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C15464" w:rsidRPr="009D01A9">
      <w:rPr>
        <w:sz w:val="12"/>
        <w:szCs w:val="12"/>
      </w:rPr>
      <w:fldChar w:fldCharType="separate"/>
    </w:r>
    <w:r w:rsidR="00AD4B2F">
      <w:rPr>
        <w:noProof/>
        <w:sz w:val="12"/>
        <w:szCs w:val="12"/>
      </w:rPr>
      <w:t>1</w:t>
    </w:r>
    <w:r w:rsidR="00C15464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CBD" w:rsidRDefault="00F22CBD">
      <w:r>
        <w:separator/>
      </w:r>
    </w:p>
  </w:footnote>
  <w:footnote w:type="continuationSeparator" w:id="0">
    <w:p w:rsidR="00F22CBD" w:rsidRDefault="00F22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F509F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FF7EB4">
            <w:rPr>
              <w:rFonts w:ascii="Arial" w:hAnsi="Arial"/>
              <w:lang w:val="de-CH"/>
            </w:rPr>
            <w:t>0</w:t>
          </w:r>
          <w:r w:rsidR="00F509F4">
            <w:rPr>
              <w:rFonts w:ascii="Arial" w:hAnsi="Arial"/>
              <w:lang w:val="de-CH"/>
            </w:rPr>
            <w:t>2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F509F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FF7EB4">
            <w:rPr>
              <w:rFonts w:ascii="Arial" w:hAnsi="Arial"/>
              <w:lang w:val="de-CH"/>
            </w:rPr>
            <w:t>0</w:t>
          </w:r>
          <w:r w:rsidR="00F509F4">
            <w:rPr>
              <w:rFonts w:ascii="Arial" w:hAnsi="Arial"/>
              <w:lang w:val="de-CH"/>
            </w:rPr>
            <w:t>2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F509F4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</w:t>
          </w:r>
          <w:r w:rsidR="009B07CF">
            <w:rPr>
              <w:rStyle w:val="Lernzielbeschreibung"/>
            </w:rPr>
            <w:t>Berechnung</w:t>
          </w:r>
          <w:r w:rsidR="00F1789C">
            <w:rPr>
              <w:rStyle w:val="Lernzielbeschreibung"/>
            </w:rPr>
            <w:t>en</w:t>
          </w:r>
          <w:r w:rsidR="00F509F4">
            <w:rPr>
              <w:rStyle w:val="Lernzielbeschreibung"/>
            </w:rPr>
            <w:t xml:space="preserve"> zur Kapazität, Ladung und Energie von Kondensatoren durchführen</w:t>
          </w:r>
          <w:r>
            <w:rPr>
              <w:rStyle w:val="Lernzielbeschreibung"/>
            </w:rPr>
            <w:t>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82"/>
    <w:rsid w:val="00001109"/>
    <w:rsid w:val="00001E06"/>
    <w:rsid w:val="00012233"/>
    <w:rsid w:val="0001269C"/>
    <w:rsid w:val="0001522D"/>
    <w:rsid w:val="00026697"/>
    <w:rsid w:val="000511BF"/>
    <w:rsid w:val="00051280"/>
    <w:rsid w:val="00060A6A"/>
    <w:rsid w:val="00065507"/>
    <w:rsid w:val="000660F8"/>
    <w:rsid w:val="0007197A"/>
    <w:rsid w:val="000737C9"/>
    <w:rsid w:val="000739A2"/>
    <w:rsid w:val="00073AF7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26DC"/>
    <w:rsid w:val="000C4221"/>
    <w:rsid w:val="000C5779"/>
    <w:rsid w:val="000C7D67"/>
    <w:rsid w:val="000C7ED6"/>
    <w:rsid w:val="000D25C4"/>
    <w:rsid w:val="000D7439"/>
    <w:rsid w:val="000E1467"/>
    <w:rsid w:val="000E2C98"/>
    <w:rsid w:val="0010108E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6257C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1E11"/>
    <w:rsid w:val="002F6AD4"/>
    <w:rsid w:val="00302478"/>
    <w:rsid w:val="00303284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810"/>
    <w:rsid w:val="003B039F"/>
    <w:rsid w:val="003B40D5"/>
    <w:rsid w:val="003B7626"/>
    <w:rsid w:val="003B7775"/>
    <w:rsid w:val="003C046F"/>
    <w:rsid w:val="003C2A85"/>
    <w:rsid w:val="003D2A7F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03D1"/>
    <w:rsid w:val="004221E7"/>
    <w:rsid w:val="0042312B"/>
    <w:rsid w:val="004372DA"/>
    <w:rsid w:val="00437EEB"/>
    <w:rsid w:val="00450E26"/>
    <w:rsid w:val="004570EB"/>
    <w:rsid w:val="00457947"/>
    <w:rsid w:val="00460652"/>
    <w:rsid w:val="00472C67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A6507"/>
    <w:rsid w:val="004B1881"/>
    <w:rsid w:val="004B4688"/>
    <w:rsid w:val="004C0004"/>
    <w:rsid w:val="004E0F4E"/>
    <w:rsid w:val="004E31B2"/>
    <w:rsid w:val="004F4B05"/>
    <w:rsid w:val="00517E05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3408"/>
    <w:rsid w:val="00557A16"/>
    <w:rsid w:val="0056626D"/>
    <w:rsid w:val="00587825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3434"/>
    <w:rsid w:val="006352A3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B692D"/>
    <w:rsid w:val="006D2E12"/>
    <w:rsid w:val="006E356E"/>
    <w:rsid w:val="006F32B9"/>
    <w:rsid w:val="007010D9"/>
    <w:rsid w:val="007039F7"/>
    <w:rsid w:val="00703F90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015"/>
    <w:rsid w:val="00785F0C"/>
    <w:rsid w:val="0078787A"/>
    <w:rsid w:val="00791F2E"/>
    <w:rsid w:val="00795ADB"/>
    <w:rsid w:val="007A0FBD"/>
    <w:rsid w:val="007A3653"/>
    <w:rsid w:val="007A4974"/>
    <w:rsid w:val="007B0469"/>
    <w:rsid w:val="007B3232"/>
    <w:rsid w:val="007C14A4"/>
    <w:rsid w:val="007C2171"/>
    <w:rsid w:val="007C222A"/>
    <w:rsid w:val="007C27E1"/>
    <w:rsid w:val="007D22BA"/>
    <w:rsid w:val="007D42EC"/>
    <w:rsid w:val="007E4EEC"/>
    <w:rsid w:val="007F3AB9"/>
    <w:rsid w:val="007F43BE"/>
    <w:rsid w:val="007F4FB6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0B1A"/>
    <w:rsid w:val="008515F3"/>
    <w:rsid w:val="00851991"/>
    <w:rsid w:val="008519D8"/>
    <w:rsid w:val="0086474C"/>
    <w:rsid w:val="008757B2"/>
    <w:rsid w:val="00882BAD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77B1E"/>
    <w:rsid w:val="00987591"/>
    <w:rsid w:val="00991F03"/>
    <w:rsid w:val="00995828"/>
    <w:rsid w:val="00995B99"/>
    <w:rsid w:val="00996531"/>
    <w:rsid w:val="009A7199"/>
    <w:rsid w:val="009B04E3"/>
    <w:rsid w:val="009B07CF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66B3"/>
    <w:rsid w:val="00A47F02"/>
    <w:rsid w:val="00A54743"/>
    <w:rsid w:val="00A64910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D4B2F"/>
    <w:rsid w:val="00AE4B49"/>
    <w:rsid w:val="00AE5F28"/>
    <w:rsid w:val="00AE77A2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A03E5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511E"/>
    <w:rsid w:val="00C15464"/>
    <w:rsid w:val="00C2160C"/>
    <w:rsid w:val="00C23359"/>
    <w:rsid w:val="00C35A40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06EB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07D1A"/>
    <w:rsid w:val="00D14F20"/>
    <w:rsid w:val="00D15D1E"/>
    <w:rsid w:val="00D209BD"/>
    <w:rsid w:val="00D27523"/>
    <w:rsid w:val="00D30D2F"/>
    <w:rsid w:val="00D34A50"/>
    <w:rsid w:val="00D4125D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D1C04"/>
    <w:rsid w:val="00DD7976"/>
    <w:rsid w:val="00DE5577"/>
    <w:rsid w:val="00DF13DE"/>
    <w:rsid w:val="00DF412F"/>
    <w:rsid w:val="00E03393"/>
    <w:rsid w:val="00E074B5"/>
    <w:rsid w:val="00E1418F"/>
    <w:rsid w:val="00E171D8"/>
    <w:rsid w:val="00E24E86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D372F"/>
    <w:rsid w:val="00EE2799"/>
    <w:rsid w:val="00EF527B"/>
    <w:rsid w:val="00EF70CA"/>
    <w:rsid w:val="00F03266"/>
    <w:rsid w:val="00F04219"/>
    <w:rsid w:val="00F1789C"/>
    <w:rsid w:val="00F20490"/>
    <w:rsid w:val="00F21FB6"/>
    <w:rsid w:val="00F22CBD"/>
    <w:rsid w:val="00F34D17"/>
    <w:rsid w:val="00F36925"/>
    <w:rsid w:val="00F36AF5"/>
    <w:rsid w:val="00F3782E"/>
    <w:rsid w:val="00F46D5D"/>
    <w:rsid w:val="00F5054F"/>
    <w:rsid w:val="00F509F4"/>
    <w:rsid w:val="00F5230F"/>
    <w:rsid w:val="00F723D4"/>
    <w:rsid w:val="00F8190D"/>
    <w:rsid w:val="00F82E07"/>
    <w:rsid w:val="00F83C23"/>
    <w:rsid w:val="00F83C3D"/>
    <w:rsid w:val="00F83EA8"/>
    <w:rsid w:val="00F8501F"/>
    <w:rsid w:val="00F9441E"/>
    <w:rsid w:val="00F94CF8"/>
    <w:rsid w:val="00F95E63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E034F"/>
    <w:rsid w:val="00FE6175"/>
    <w:rsid w:val="00FF6B3B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BAEEF56-B709-4FB7-8E4C-CA0561DC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  <w:style w:type="character" w:customStyle="1" w:styleId="st">
    <w:name w:val="st"/>
    <w:basedOn w:val="Absatz-Standardschriftart"/>
    <w:rsid w:val="007B3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10</cp:revision>
  <cp:lastPrinted>2009-05-19T15:08:00Z</cp:lastPrinted>
  <dcterms:created xsi:type="dcterms:W3CDTF">2016-10-20T06:36:00Z</dcterms:created>
  <dcterms:modified xsi:type="dcterms:W3CDTF">2016-10-27T06:14:00Z</dcterms:modified>
</cp:coreProperties>
</file>