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881" w:rsidRDefault="00EB7E49">
      <w:pPr>
        <w:pStyle w:val="berschrift1"/>
        <w:rPr>
          <w:lang w:val="de-CH"/>
        </w:rPr>
      </w:pPr>
      <w:r>
        <w:rPr>
          <w:lang w:val="de-CH"/>
        </w:rPr>
        <w:t>D</w:t>
      </w:r>
      <w:r w:rsidR="00E13FAB">
        <w:rPr>
          <w:lang w:val="de-CH"/>
        </w:rPr>
        <w:t>C-</w:t>
      </w:r>
      <w:proofErr w:type="spellStart"/>
      <w:r w:rsidR="00E13FAB">
        <w:rPr>
          <w:lang w:val="de-CH"/>
        </w:rPr>
        <w:t>Servoantriebe</w:t>
      </w:r>
      <w:proofErr w:type="spellEnd"/>
    </w:p>
    <w:p w:rsidR="004B1881" w:rsidRDefault="00F824BF" w:rsidP="00AC5F95">
      <w:pPr>
        <w:pStyle w:val="Textkrper-Zeileneinzug"/>
        <w:tabs>
          <w:tab w:val="left" w:pos="2127"/>
        </w:tabs>
        <w:ind w:left="2127" w:hanging="1418"/>
      </w:pPr>
      <w:r>
        <w:rPr>
          <w:noProof/>
          <w:lang w:val="en-US" w:eastAsia="en-US"/>
        </w:rPr>
        <w:drawing>
          <wp:anchor distT="0" distB="0" distL="114300" distR="114300" simplePos="0" relativeHeight="251654144" behindDoc="0" locked="0" layoutInCell="1" allowOverlap="1" wp14:anchorId="13D35075" wp14:editId="2CC26635">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4D262E">
        <w:tab/>
      </w:r>
      <w:r w:rsidR="000C08E9">
        <w:t>Ich kann Aufbau und Funktionsweise von DC-</w:t>
      </w:r>
      <w:proofErr w:type="spellStart"/>
      <w:r w:rsidR="000C08E9">
        <w:t>Servoantrieben</w:t>
      </w:r>
      <w:proofErr w:type="spellEnd"/>
      <w:r w:rsidR="000C08E9">
        <w:t xml:space="preserve"> (Schrittmotor und BLDC-Motor) sinngemäss erklären</w:t>
      </w:r>
      <w:r w:rsidR="008A0147" w:rsidRPr="008A0147">
        <w:t>.</w:t>
      </w:r>
    </w:p>
    <w:p w:rsidR="003B7626" w:rsidRDefault="00C2160C" w:rsidP="00303284">
      <w:pPr>
        <w:pStyle w:val="Textkrper-Zeileneinzug"/>
        <w:tabs>
          <w:tab w:val="clear" w:pos="1560"/>
          <w:tab w:val="left" w:pos="2127"/>
        </w:tabs>
        <w:ind w:left="2127" w:hanging="1418"/>
      </w:pPr>
      <w:r>
        <w:t>Material:</w:t>
      </w:r>
      <w:r w:rsidR="003B7626">
        <w:tab/>
      </w:r>
      <w:r w:rsidR="00B555F1">
        <w:t>Notebook</w:t>
      </w:r>
      <w:r w:rsidR="007B3C10">
        <w:t>, Internet</w:t>
      </w:r>
      <w:r w:rsidR="00811EA0">
        <w:t xml:space="preserve">, </w:t>
      </w:r>
      <w:r w:rsidR="00AB200C">
        <w:t>Tabellenbuch</w:t>
      </w:r>
      <w:r w:rsidR="00E81A5D">
        <w:t>.</w:t>
      </w:r>
    </w:p>
    <w:p w:rsidR="00C2160C" w:rsidRDefault="00C2160C">
      <w:pPr>
        <w:pStyle w:val="Textkrper-Zeileneinzug"/>
      </w:pPr>
      <w:r>
        <w:t>Zeitbedarf:</w:t>
      </w:r>
      <w:r w:rsidR="003B7626">
        <w:tab/>
      </w:r>
      <w:r w:rsidR="00090203">
        <w:t xml:space="preserve">ca. </w:t>
      </w:r>
      <w:r w:rsidR="00877232">
        <w:t>2</w:t>
      </w:r>
      <w:r w:rsidR="00090203">
        <w:t xml:space="preserve"> Lektion</w:t>
      </w:r>
      <w:r w:rsidR="00811EA0">
        <w:t>en</w:t>
      </w:r>
    </w:p>
    <w:p w:rsidR="00C2160C" w:rsidRDefault="00C2160C">
      <w:pPr>
        <w:pStyle w:val="Textkrper-Zeileneinzug"/>
      </w:pPr>
      <w:r>
        <w:t>Sozialform:</w:t>
      </w:r>
      <w:r w:rsidR="003B7626">
        <w:tab/>
      </w:r>
      <w:r w:rsidR="00065A92">
        <w:t>Einzelarbeit</w:t>
      </w:r>
      <w:r w:rsidR="00811EA0">
        <w:t>, Partnerarbeit</w:t>
      </w:r>
    </w:p>
    <w:p w:rsidR="004B1881" w:rsidRDefault="00EC7D8E" w:rsidP="00EC7D8E">
      <w:pPr>
        <w:pStyle w:val="berschrift2"/>
      </w:pPr>
      <w:r>
        <w:t>Aufgabenstellung</w:t>
      </w:r>
    </w:p>
    <w:p w:rsidR="00995828" w:rsidRDefault="00F824BF" w:rsidP="00CA2B14">
      <w:pPr>
        <w:pStyle w:val="Textkrper-Zeileneinzug"/>
        <w:rPr>
          <w:i/>
        </w:rPr>
      </w:pPr>
      <w:r>
        <w:rPr>
          <w:noProof/>
          <w:lang w:val="en-US" w:eastAsia="en-US"/>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3B31A2" w:rsidP="00156F13">
      <w:pPr>
        <w:pStyle w:val="Textkrper-Zeileneinzug"/>
        <w:numPr>
          <w:ilvl w:val="0"/>
          <w:numId w:val="2"/>
        </w:numPr>
      </w:pPr>
      <w:r>
        <w:t>Studieren Sie den Theorieteil und lösen Sie die Aufgaben am Schluss des Dokumentes sorgfältig</w:t>
      </w:r>
      <w:r w:rsidR="00B555F1">
        <w:t>.</w:t>
      </w:r>
    </w:p>
    <w:p w:rsidR="00EB7E49" w:rsidRDefault="00044ABF" w:rsidP="0050746A">
      <w:pPr>
        <w:pStyle w:val="berschrift2"/>
      </w:pPr>
      <w:r>
        <w:br w:type="page"/>
      </w:r>
      <w:bookmarkStart w:id="0" w:name="_Toc77497703"/>
      <w:r w:rsidR="00EB7E49">
        <w:lastRenderedPageBreak/>
        <w:t xml:space="preserve">DC - </w:t>
      </w:r>
      <w:proofErr w:type="spellStart"/>
      <w:r w:rsidR="00EB7E49">
        <w:t>Servoantrieb</w:t>
      </w:r>
      <w:bookmarkEnd w:id="0"/>
      <w:proofErr w:type="spellEnd"/>
    </w:p>
    <w:p w:rsidR="00EB7E49" w:rsidRDefault="00EB7E49" w:rsidP="00EB7E49">
      <w:pPr>
        <w:pStyle w:val="Textkrper-Zeileneinzug"/>
      </w:pPr>
      <w:r>
        <w:t xml:space="preserve">Gleichstrom – </w:t>
      </w:r>
      <w:proofErr w:type="spellStart"/>
      <w:r>
        <w:t>Servoantriebe</w:t>
      </w:r>
      <w:proofErr w:type="spellEnd"/>
      <w:r>
        <w:t xml:space="preserve"> werden in grosser Zahl in den verschiedensten Branchen und Bereichen eingesetzt:</w:t>
      </w:r>
    </w:p>
    <w:p w:rsidR="006F4CF6" w:rsidRDefault="0050746A" w:rsidP="00F640E9">
      <w:pPr>
        <w:pStyle w:val="Textkrper-Zeileneinzug"/>
        <w:tabs>
          <w:tab w:val="clear" w:pos="1560"/>
          <w:tab w:val="left" w:pos="4962"/>
        </w:tabs>
        <w:ind w:left="1416"/>
      </w:pPr>
      <w:r w:rsidRPr="001667E2">
        <w:t>- Kraftfahrzeuge</w:t>
      </w:r>
      <w:r w:rsidRPr="001667E2">
        <w:tab/>
        <w:t>- Halbleiterindustrie</w:t>
      </w:r>
    </w:p>
    <w:p w:rsidR="006F4CF6" w:rsidRDefault="0050746A" w:rsidP="00F640E9">
      <w:pPr>
        <w:pStyle w:val="Textkrper-Zeileneinzug"/>
        <w:tabs>
          <w:tab w:val="clear" w:pos="1560"/>
          <w:tab w:val="left" w:pos="4962"/>
        </w:tabs>
        <w:ind w:left="1416"/>
      </w:pPr>
      <w:r w:rsidRPr="001667E2">
        <w:t>- Optik und Feinmechanik</w:t>
      </w:r>
      <w:r w:rsidRPr="001667E2">
        <w:tab/>
        <w:t>- Pumpen und Ventilatoren</w:t>
      </w:r>
    </w:p>
    <w:p w:rsidR="006F4CF6" w:rsidRDefault="0050746A" w:rsidP="00F640E9">
      <w:pPr>
        <w:pStyle w:val="Textkrper-Zeileneinzug"/>
        <w:tabs>
          <w:tab w:val="clear" w:pos="1560"/>
          <w:tab w:val="left" w:pos="4962"/>
        </w:tabs>
        <w:ind w:left="1416"/>
      </w:pPr>
      <w:r w:rsidRPr="001667E2">
        <w:t>- Medizinal- und Labortechnik</w:t>
      </w:r>
      <w:r w:rsidRPr="001667E2">
        <w:tab/>
        <w:t>- Luft- und Raumfahrt</w:t>
      </w:r>
    </w:p>
    <w:p w:rsidR="006F4CF6" w:rsidRDefault="0050746A" w:rsidP="00F640E9">
      <w:pPr>
        <w:pStyle w:val="Textkrper-Zeileneinzug"/>
        <w:tabs>
          <w:tab w:val="clear" w:pos="1560"/>
          <w:tab w:val="left" w:pos="4962"/>
        </w:tabs>
        <w:ind w:left="1416"/>
      </w:pPr>
      <w:r w:rsidRPr="001667E2">
        <w:t>- Mess- und Regeltechnik</w:t>
      </w:r>
      <w:r w:rsidRPr="001667E2">
        <w:tab/>
        <w:t>- Handwerkergeräte</w:t>
      </w:r>
    </w:p>
    <w:p w:rsidR="00F640E9" w:rsidRDefault="0050746A" w:rsidP="006F4CF6">
      <w:pPr>
        <w:pStyle w:val="Textkrper-Zeileneinzug"/>
        <w:tabs>
          <w:tab w:val="clear" w:pos="1560"/>
          <w:tab w:val="left" w:pos="4962"/>
        </w:tabs>
        <w:ind w:left="1416"/>
      </w:pPr>
      <w:r w:rsidRPr="001667E2">
        <w:t>- Gebrauchsgüter</w:t>
      </w:r>
      <w:r w:rsidRPr="001667E2">
        <w:tab/>
        <w:t>- Maschinenbau</w:t>
      </w:r>
    </w:p>
    <w:p w:rsidR="006F4CF6" w:rsidRDefault="006F4CF6" w:rsidP="006F4CF6">
      <w:pPr>
        <w:pStyle w:val="Textkrper-Zeileneinzug"/>
        <w:tabs>
          <w:tab w:val="clear" w:pos="1560"/>
          <w:tab w:val="left" w:pos="4962"/>
        </w:tabs>
        <w:ind w:left="1416"/>
      </w:pPr>
    </w:p>
    <w:p w:rsidR="00EB7E49" w:rsidRDefault="00EB7E49" w:rsidP="00F640E9">
      <w:pPr>
        <w:pStyle w:val="Textkrper-Zeileneinzug"/>
        <w:tabs>
          <w:tab w:val="clear" w:pos="1560"/>
          <w:tab w:val="left" w:pos="4678"/>
        </w:tabs>
      </w:pPr>
      <w:r>
        <w:t>Der Leistungsbereich geht dabei von &lt; 1W bis &gt; 10 kW. Die kleinsten Motoren werden derzeit mit einem Durchmesser von nur 3mm hergestellt.</w:t>
      </w:r>
    </w:p>
    <w:p w:rsidR="0050746A" w:rsidRDefault="0050746A" w:rsidP="00EB7E49">
      <w:pPr>
        <w:pStyle w:val="Textkrper-Zeileneinzug"/>
      </w:pPr>
    </w:p>
    <w:p w:rsidR="00EB7E49" w:rsidRDefault="00EB7E49" w:rsidP="00EB7E49">
      <w:pPr>
        <w:keepNext/>
        <w:framePr w:w="2084" w:h="1608" w:hSpace="180" w:wrap="around" w:vAnchor="text" w:hAnchor="page" w:x="8962" w:y="397"/>
      </w:pPr>
      <w:r>
        <w:rPr>
          <w:noProof/>
          <w:lang w:val="en-US" w:eastAsia="en-US"/>
        </w:rPr>
        <w:drawing>
          <wp:inline distT="0" distB="0" distL="0" distR="0">
            <wp:extent cx="1287780" cy="797560"/>
            <wp:effectExtent l="0" t="0" r="7620" b="2540"/>
            <wp:docPr id="30" name="Grafik 30" descr="DC_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_Motor"/>
                    <pic:cNvPicPr>
                      <a:picLocks noChangeAspect="1" noChangeArrowheads="1"/>
                    </pic:cNvPicPr>
                  </pic:nvPicPr>
                  <pic:blipFill>
                    <a:blip r:embed="rId10" cstate="print">
                      <a:extLst>
                        <a:ext uri="{28A0092B-C50C-407E-A947-70E740481C1C}">
                          <a14:useLocalDpi xmlns:a14="http://schemas.microsoft.com/office/drawing/2010/main" val="0"/>
                        </a:ext>
                      </a:extLst>
                    </a:blip>
                    <a:srcRect l="3340" t="3853" b="14978"/>
                    <a:stretch>
                      <a:fillRect/>
                    </a:stretch>
                  </pic:blipFill>
                  <pic:spPr bwMode="auto">
                    <a:xfrm>
                      <a:off x="0" y="0"/>
                      <a:ext cx="1287780" cy="797560"/>
                    </a:xfrm>
                    <a:prstGeom prst="rect">
                      <a:avLst/>
                    </a:prstGeom>
                    <a:noFill/>
                    <a:ln>
                      <a:noFill/>
                    </a:ln>
                  </pic:spPr>
                </pic:pic>
              </a:graphicData>
            </a:graphic>
          </wp:inline>
        </w:drawing>
      </w:r>
    </w:p>
    <w:p w:rsidR="00EB7E49" w:rsidRPr="0050746A" w:rsidRDefault="00EB7E49" w:rsidP="0050746A">
      <w:pPr>
        <w:pStyle w:val="Beschriftung"/>
        <w:framePr w:w="2084" w:h="1608" w:hSpace="180" w:wrap="around" w:vAnchor="text" w:hAnchor="page" w:x="8962" w:y="397"/>
        <w:jc w:val="center"/>
        <w:rPr>
          <w:rFonts w:ascii="Verdana" w:hAnsi="Verdana"/>
          <w:b w:val="0"/>
          <w:bCs w:val="0"/>
          <w:color w:val="auto"/>
          <w:sz w:val="16"/>
        </w:rPr>
      </w:pPr>
      <w:bookmarkStart w:id="1" w:name="_Toc77497674"/>
      <w:r w:rsidRPr="0050746A">
        <w:rPr>
          <w:rFonts w:ascii="Verdana" w:hAnsi="Verdana"/>
          <w:b w:val="0"/>
          <w:bCs w:val="0"/>
          <w:color w:val="auto"/>
          <w:sz w:val="16"/>
        </w:rPr>
        <w:t>DC - Servomotor</w:t>
      </w:r>
      <w:bookmarkEnd w:id="1"/>
    </w:p>
    <w:p w:rsidR="00EB7E49" w:rsidRPr="0050746A" w:rsidRDefault="00EB7E49" w:rsidP="0050746A">
      <w:pPr>
        <w:pStyle w:val="Textkrper-Zeileneinzug"/>
        <w:rPr>
          <w:b/>
        </w:rPr>
      </w:pPr>
      <w:bookmarkStart w:id="2" w:name="_Toc77497704"/>
      <w:r w:rsidRPr="0050746A">
        <w:rPr>
          <w:b/>
        </w:rPr>
        <w:t>DC – Servomotor mit Bürsten</w:t>
      </w:r>
      <w:bookmarkEnd w:id="2"/>
    </w:p>
    <w:p w:rsidR="00EB7E49" w:rsidRDefault="00EB7E49" w:rsidP="00781992">
      <w:pPr>
        <w:pStyle w:val="Textkrper-Zeileneinzug"/>
      </w:pPr>
      <w:r>
        <w:t>Gleichstrom – Servomotoren mit Kommutator sind besonders beliebt, weil sie auch ohne spezielle Steuerelektronik auskommen können. Sie können an eine Gleichspannungsquelle angeschlossen werden und drehen sofort. Der Nachteil dieser Motoren liegt im Verschleiss der Bürsten. Durch die Verwendung entsprechend guter Bürsten - Materialien kann aber die Lebensdauer eines solchen Motors so eingestellt werden, dass er die Lebensdauer des Gerätes oder der Maschine erreicht, in dem der Motor eingebaut ist. Die Bürsten sind aber auch empfindlich auf Umwelteinflüsse. Deshalb sind diese Motoren für Anwendungen in stark belasteter Umgebung ungeeignet.</w:t>
      </w:r>
    </w:p>
    <w:p w:rsidR="00EB7E49" w:rsidRDefault="00EB7E49" w:rsidP="00781992">
      <w:pPr>
        <w:pStyle w:val="Textkrper-Zeileneinzug"/>
      </w:pPr>
      <w:r>
        <w:t>Zur Erzielung einer hohen Drehmoment - Überlastbarkeit macht man bei den Gleichstrom – Servomotoren das Magnetfeld besonders stark. Bei der dann möglichen Überlastung wird aber die Stromwendung am Kommutator kritisch.</w:t>
      </w:r>
    </w:p>
    <w:p w:rsidR="00EB7E49" w:rsidRDefault="00EB7E49" w:rsidP="00781992">
      <w:pPr>
        <w:pStyle w:val="Textkrper-Zeileneinzug"/>
      </w:pPr>
      <w:r>
        <w:t>Die Erregung dieser Motoren erfolgt entweder mit Permanent-Magneten oder mit einer Fremd – Erregerwicklung.</w:t>
      </w:r>
    </w:p>
    <w:p w:rsidR="00EB7E49" w:rsidRDefault="00EB7E49" w:rsidP="00EB7E49">
      <w:pPr>
        <w:keepNext/>
        <w:framePr w:w="4826" w:h="3537" w:hSpace="181" w:wrap="around" w:vAnchor="text" w:hAnchor="page" w:x="6223" w:y="202"/>
      </w:pPr>
      <w:r>
        <w:rPr>
          <w:noProof/>
          <w:lang w:val="en-US" w:eastAsia="en-US"/>
        </w:rPr>
        <w:drawing>
          <wp:inline distT="0" distB="0" distL="0" distR="0">
            <wp:extent cx="3072130" cy="1982470"/>
            <wp:effectExtent l="0" t="0" r="0" b="0"/>
            <wp:docPr id="29" name="Grafik 29" descr="Servovertae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overtaerk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2130" cy="1982470"/>
                    </a:xfrm>
                    <a:prstGeom prst="rect">
                      <a:avLst/>
                    </a:prstGeom>
                    <a:noFill/>
                    <a:ln>
                      <a:noFill/>
                    </a:ln>
                  </pic:spPr>
                </pic:pic>
              </a:graphicData>
            </a:graphic>
          </wp:inline>
        </w:drawing>
      </w:r>
    </w:p>
    <w:p w:rsidR="00EB7E49" w:rsidRPr="0050746A" w:rsidRDefault="00EB7E49" w:rsidP="0050746A">
      <w:pPr>
        <w:pStyle w:val="Beschriftung"/>
        <w:framePr w:w="4826" w:h="3537" w:hSpace="181" w:wrap="around" w:vAnchor="text" w:hAnchor="page" w:x="6223" w:y="202"/>
        <w:jc w:val="center"/>
        <w:rPr>
          <w:rFonts w:ascii="Verdana" w:hAnsi="Verdana"/>
          <w:b w:val="0"/>
          <w:bCs w:val="0"/>
          <w:color w:val="auto"/>
          <w:sz w:val="16"/>
        </w:rPr>
      </w:pPr>
      <w:bookmarkStart w:id="3" w:name="_Toc77497675"/>
      <w:proofErr w:type="spellStart"/>
      <w:r w:rsidRPr="0050746A">
        <w:rPr>
          <w:rFonts w:ascii="Verdana" w:hAnsi="Verdana"/>
          <w:b w:val="0"/>
          <w:bCs w:val="0"/>
          <w:color w:val="auto"/>
          <w:sz w:val="16"/>
        </w:rPr>
        <w:t>Servoregler</w:t>
      </w:r>
      <w:proofErr w:type="spellEnd"/>
      <w:r w:rsidRPr="0050746A">
        <w:rPr>
          <w:rFonts w:ascii="Verdana" w:hAnsi="Verdana"/>
          <w:b w:val="0"/>
          <w:bCs w:val="0"/>
          <w:color w:val="auto"/>
          <w:sz w:val="16"/>
        </w:rPr>
        <w:t xml:space="preserve"> (</w:t>
      </w:r>
      <w:proofErr w:type="spellStart"/>
      <w:r w:rsidRPr="0050746A">
        <w:rPr>
          <w:rFonts w:ascii="Verdana" w:hAnsi="Verdana"/>
          <w:b w:val="0"/>
          <w:bCs w:val="0"/>
          <w:color w:val="auto"/>
          <w:sz w:val="16"/>
        </w:rPr>
        <w:t>Servoverstärker</w:t>
      </w:r>
      <w:proofErr w:type="spellEnd"/>
      <w:r w:rsidRPr="0050746A">
        <w:rPr>
          <w:rFonts w:ascii="Verdana" w:hAnsi="Verdana"/>
          <w:b w:val="0"/>
          <w:bCs w:val="0"/>
          <w:color w:val="auto"/>
          <w:sz w:val="16"/>
        </w:rPr>
        <w:t>) mit Servomotor</w:t>
      </w:r>
      <w:bookmarkEnd w:id="3"/>
    </w:p>
    <w:p w:rsidR="00EB7E49" w:rsidRPr="0050746A" w:rsidRDefault="00EB7E49" w:rsidP="0050746A">
      <w:pPr>
        <w:pStyle w:val="Textkrper-Zeileneinzug"/>
        <w:rPr>
          <w:b/>
        </w:rPr>
      </w:pPr>
      <w:bookmarkStart w:id="4" w:name="_Toc77497705"/>
      <w:proofErr w:type="spellStart"/>
      <w:r w:rsidRPr="0050746A">
        <w:rPr>
          <w:b/>
        </w:rPr>
        <w:t>Servoregler</w:t>
      </w:r>
      <w:bookmarkEnd w:id="4"/>
      <w:proofErr w:type="spellEnd"/>
    </w:p>
    <w:p w:rsidR="00EB7E49" w:rsidRDefault="00EB7E49" w:rsidP="00781992">
      <w:pPr>
        <w:pStyle w:val="Textkrper-Zeileneinzug"/>
      </w:pPr>
      <w:r>
        <w:t xml:space="preserve">Ist eine Drehzahlverstellung notwendig, so wird ein </w:t>
      </w:r>
      <w:proofErr w:type="spellStart"/>
      <w:r>
        <w:t>Servoregler</w:t>
      </w:r>
      <w:proofErr w:type="spellEnd"/>
      <w:r>
        <w:t xml:space="preserve"> (manchmal auch </w:t>
      </w:r>
      <w:proofErr w:type="spellStart"/>
      <w:r>
        <w:t>Servoverstärker</w:t>
      </w:r>
      <w:proofErr w:type="spellEnd"/>
      <w:r>
        <w:t xml:space="preserve"> genannt) eingesetzt. Der Gleichrichter formt aus der Netzwechselspannung eine praktisch konstante Gleichspannung U</w:t>
      </w:r>
      <w:r>
        <w:rPr>
          <w:vertAlign w:val="subscript"/>
        </w:rPr>
        <w:t>d</w:t>
      </w:r>
      <w:r>
        <w:t xml:space="preserve"> (Zwischenkreisspannung). </w:t>
      </w:r>
    </w:p>
    <w:p w:rsidR="00EB7E49" w:rsidRDefault="00EB7E49" w:rsidP="00781992">
      <w:pPr>
        <w:pStyle w:val="Textkrper-Zeileneinzug"/>
      </w:pPr>
      <w:r>
        <w:br w:type="page"/>
      </w:r>
      <w:r>
        <w:lastRenderedPageBreak/>
        <w:t xml:space="preserve">Der Drehzahlregler vergleicht die Drehzahlvorgabe der Maschinensteuerung mit der Motordrehzahl, die ein eingebauter Drehzahlgeber (z.B. Tachogenerator) liefert. Der Regler wirkt über die Treiberstufen auf die Schalttransistoren des Gleichstromstellers ein. </w:t>
      </w:r>
    </w:p>
    <w:p w:rsidR="0050746A" w:rsidRDefault="0050746A" w:rsidP="00781992">
      <w:pPr>
        <w:keepNext/>
        <w:framePr w:w="4825" w:h="2597" w:hSpace="181" w:wrap="around" w:vAnchor="page" w:hAnchor="page" w:x="6179" w:y="1899"/>
      </w:pPr>
      <w:r>
        <w:rPr>
          <w:noProof/>
          <w:lang w:val="en-US" w:eastAsia="en-US"/>
        </w:rPr>
        <w:drawing>
          <wp:inline distT="0" distB="0" distL="0" distR="0" wp14:anchorId="27908090" wp14:editId="6DA0DD97">
            <wp:extent cx="3065145" cy="1390015"/>
            <wp:effectExtent l="0" t="0" r="1905" b="635"/>
            <wp:docPr id="28" name="Grafik 28" descr="Tak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ktung"/>
                    <pic:cNvPicPr>
                      <a:picLocks noChangeAspect="1" noChangeArrowheads="1"/>
                    </pic:cNvPicPr>
                  </pic:nvPicPr>
                  <pic:blipFill>
                    <a:blip r:embed="rId12" cstate="print">
                      <a:lum bright="-6000" contrast="12000"/>
                      <a:extLst>
                        <a:ext uri="{28A0092B-C50C-407E-A947-70E740481C1C}">
                          <a14:useLocalDpi xmlns:a14="http://schemas.microsoft.com/office/drawing/2010/main" val="0"/>
                        </a:ext>
                      </a:extLst>
                    </a:blip>
                    <a:srcRect/>
                    <a:stretch>
                      <a:fillRect/>
                    </a:stretch>
                  </pic:blipFill>
                  <pic:spPr bwMode="auto">
                    <a:xfrm>
                      <a:off x="0" y="0"/>
                      <a:ext cx="3065145" cy="1390015"/>
                    </a:xfrm>
                    <a:prstGeom prst="rect">
                      <a:avLst/>
                    </a:prstGeom>
                    <a:noFill/>
                    <a:ln>
                      <a:noFill/>
                    </a:ln>
                  </pic:spPr>
                </pic:pic>
              </a:graphicData>
            </a:graphic>
          </wp:inline>
        </w:drawing>
      </w:r>
    </w:p>
    <w:p w:rsidR="0050746A" w:rsidRPr="0050746A" w:rsidRDefault="0050746A" w:rsidP="00781992">
      <w:pPr>
        <w:pStyle w:val="Beschriftung"/>
        <w:framePr w:w="4825" w:h="2597" w:hSpace="181" w:wrap="around" w:vAnchor="page" w:hAnchor="page" w:x="6179" w:y="1899"/>
        <w:rPr>
          <w:rFonts w:ascii="Verdana" w:hAnsi="Verdana"/>
          <w:b w:val="0"/>
          <w:bCs w:val="0"/>
          <w:color w:val="auto"/>
          <w:sz w:val="16"/>
        </w:rPr>
      </w:pPr>
      <w:bookmarkStart w:id="5" w:name="_Toc77497676"/>
      <w:r w:rsidRPr="0050746A">
        <w:rPr>
          <w:rFonts w:ascii="Verdana" w:hAnsi="Verdana"/>
          <w:b w:val="0"/>
          <w:bCs w:val="0"/>
          <w:color w:val="auto"/>
          <w:sz w:val="16"/>
        </w:rPr>
        <w:t>Mittelwertbildung durch Taktung</w:t>
      </w:r>
      <w:bookmarkEnd w:id="5"/>
    </w:p>
    <w:p w:rsidR="00EB7E49" w:rsidRDefault="00EB7E49" w:rsidP="00781992">
      <w:pPr>
        <w:pStyle w:val="Textkrper-Zeileneinzug"/>
      </w:pPr>
      <w:r>
        <w:t>Der Gleichstromsteller erzeugt eine pulsbreitenmodulierte veränderliche Ankerspannung. Die konstante Zwischenkreisspannung U</w:t>
      </w:r>
      <w:r>
        <w:rPr>
          <w:vertAlign w:val="subscript"/>
        </w:rPr>
        <w:t>d</w:t>
      </w:r>
      <w:r>
        <w:t xml:space="preserve"> wird mit hoher Frequenz ein- und ausgeschaltet. Der Mittelwert der Ankerspannung ist vom Puls-Pausen-Verhältnis abhängig. Mit dem getakteten Steller können der Mittelwert der Ankerspannung und damit die Drehzahl stufenlos zwischen Null und dem Maximalwert eingestellt werden.</w:t>
      </w:r>
    </w:p>
    <w:p w:rsidR="00EB7E49" w:rsidRPr="0050746A" w:rsidRDefault="00EB7E49" w:rsidP="0050746A">
      <w:pPr>
        <w:pStyle w:val="Textkrper-Zeileneinzug"/>
        <w:rPr>
          <w:b/>
        </w:rPr>
      </w:pPr>
      <w:bookmarkStart w:id="6" w:name="_Toc77497706"/>
      <w:r w:rsidRPr="0050746A">
        <w:rPr>
          <w:b/>
        </w:rPr>
        <w:t>Motor</w:t>
      </w:r>
      <w:bookmarkEnd w:id="6"/>
    </w:p>
    <w:p w:rsidR="00EB7E49" w:rsidRDefault="00EB7E49" w:rsidP="0050746A">
      <w:pPr>
        <w:keepNext/>
        <w:framePr w:w="3963" w:h="3691" w:hSpace="170" w:wrap="around" w:vAnchor="text" w:hAnchor="page" w:x="7021" w:y="51"/>
      </w:pPr>
      <w:r>
        <w:br w:type="page"/>
      </w:r>
      <w:r>
        <w:rPr>
          <w:noProof/>
          <w:lang w:val="en-US" w:eastAsia="en-US"/>
        </w:rPr>
        <w:drawing>
          <wp:inline distT="0" distB="0" distL="0" distR="0" wp14:anchorId="41D4CDEE" wp14:editId="1BECECAB">
            <wp:extent cx="2523490" cy="2275205"/>
            <wp:effectExtent l="0" t="0" r="0" b="0"/>
            <wp:docPr id="27" name="Grafik 27" descr="DC_Servomoto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_Servomotoren"/>
                    <pic:cNvPicPr>
                      <a:picLocks noChangeAspect="1" noChangeArrowheads="1"/>
                    </pic:cNvPicPr>
                  </pic:nvPicPr>
                  <pic:blipFill>
                    <a:blip r:embed="rId13" cstate="print">
                      <a:lum contrast="42000"/>
                      <a:extLst>
                        <a:ext uri="{28A0092B-C50C-407E-A947-70E740481C1C}">
                          <a14:useLocalDpi xmlns:a14="http://schemas.microsoft.com/office/drawing/2010/main" val="0"/>
                        </a:ext>
                      </a:extLst>
                    </a:blip>
                    <a:srcRect/>
                    <a:stretch>
                      <a:fillRect/>
                    </a:stretch>
                  </pic:blipFill>
                  <pic:spPr bwMode="auto">
                    <a:xfrm>
                      <a:off x="0" y="0"/>
                      <a:ext cx="2523490" cy="2275205"/>
                    </a:xfrm>
                    <a:prstGeom prst="rect">
                      <a:avLst/>
                    </a:prstGeom>
                    <a:noFill/>
                    <a:ln>
                      <a:noFill/>
                    </a:ln>
                  </pic:spPr>
                </pic:pic>
              </a:graphicData>
            </a:graphic>
          </wp:inline>
        </w:drawing>
      </w:r>
    </w:p>
    <w:p w:rsidR="00EB7E49" w:rsidRPr="0050746A" w:rsidRDefault="00EB7E49" w:rsidP="0050746A">
      <w:pPr>
        <w:pStyle w:val="Beschriftung"/>
        <w:framePr w:w="3963" w:h="3691" w:hSpace="170" w:wrap="around" w:vAnchor="text" w:hAnchor="page" w:x="7021" w:y="51"/>
        <w:jc w:val="center"/>
        <w:rPr>
          <w:rFonts w:ascii="Verdana" w:hAnsi="Verdana"/>
          <w:b w:val="0"/>
          <w:bCs w:val="0"/>
          <w:color w:val="auto"/>
          <w:sz w:val="16"/>
        </w:rPr>
      </w:pPr>
      <w:bookmarkStart w:id="7" w:name="_Toc77497677"/>
      <w:r w:rsidRPr="0050746A">
        <w:rPr>
          <w:rFonts w:ascii="Verdana" w:hAnsi="Verdana"/>
          <w:b w:val="0"/>
          <w:bCs w:val="0"/>
          <w:color w:val="auto"/>
          <w:sz w:val="16"/>
        </w:rPr>
        <w:t>Bauformen von DC-Servomotoren mit Bürsten.</w:t>
      </w:r>
      <w:bookmarkEnd w:id="7"/>
    </w:p>
    <w:p w:rsidR="00EB7E49" w:rsidRDefault="00EB7E49" w:rsidP="00781992">
      <w:pPr>
        <w:pStyle w:val="Textkrper-Zeileneinzug"/>
      </w:pPr>
      <w:r>
        <w:t>Das Ziel bei der Konstruktion eines Servomotors besteht darin, dass der Anker ein möglichst kleines Massenträgheitsmoment erhält. Besonders reaktionsschnell sind Gleichstrom – Servomotoren, deren Anker ausser der Welle kein Eisen enthält. Von den Herstellern wurde eine spezielle Wickeltechnik entwickelt, die es erlaubt, Ankerspulen zu wickeln, die nur aus den Kupferwicklungen bestehen.</w:t>
      </w:r>
    </w:p>
    <w:p w:rsidR="00EB7E49" w:rsidRDefault="00EB7E49" w:rsidP="00781992">
      <w:pPr>
        <w:pStyle w:val="Textkrper-Zeileneinzug"/>
      </w:pPr>
      <w:r>
        <w:t>Um den verschiedenen Anwendungsanforderungen gerecht zu werden haben sich vier verschiedene Grundformen für Gleichstromservomotoren herausgebildet:</w:t>
      </w:r>
    </w:p>
    <w:p w:rsidR="00EB7E49" w:rsidRDefault="00EB7E49" w:rsidP="0050746A">
      <w:pPr>
        <w:keepNext/>
        <w:framePr w:w="3950" w:h="3537" w:hSpace="181" w:wrap="around" w:vAnchor="text" w:hAnchor="page" w:x="7039" w:y="616"/>
      </w:pPr>
      <w:r>
        <w:rPr>
          <w:noProof/>
          <w:lang w:val="en-US" w:eastAsia="en-US"/>
        </w:rPr>
        <w:drawing>
          <wp:inline distT="0" distB="0" distL="0" distR="0" wp14:anchorId="31149A2A" wp14:editId="7E6B05A3">
            <wp:extent cx="2494280" cy="1865630"/>
            <wp:effectExtent l="0" t="0" r="1270" b="1270"/>
            <wp:docPr id="26" name="Grafik 26" descr="Maxon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xonMotor"/>
                    <pic:cNvPicPr>
                      <a:picLocks noChangeAspect="1" noChangeArrowheads="1"/>
                    </pic:cNvPicPr>
                  </pic:nvPicPr>
                  <pic:blipFill>
                    <a:blip r:embed="rId14" cstate="print">
                      <a:lum contrast="24000"/>
                      <a:extLst>
                        <a:ext uri="{28A0092B-C50C-407E-A947-70E740481C1C}">
                          <a14:useLocalDpi xmlns:a14="http://schemas.microsoft.com/office/drawing/2010/main" val="0"/>
                        </a:ext>
                      </a:extLst>
                    </a:blip>
                    <a:srcRect/>
                    <a:stretch>
                      <a:fillRect/>
                    </a:stretch>
                  </pic:blipFill>
                  <pic:spPr bwMode="auto">
                    <a:xfrm>
                      <a:off x="0" y="0"/>
                      <a:ext cx="2494280" cy="1865630"/>
                    </a:xfrm>
                    <a:prstGeom prst="rect">
                      <a:avLst/>
                    </a:prstGeom>
                    <a:noFill/>
                    <a:ln>
                      <a:noFill/>
                    </a:ln>
                  </pic:spPr>
                </pic:pic>
              </a:graphicData>
            </a:graphic>
          </wp:inline>
        </w:drawing>
      </w:r>
    </w:p>
    <w:p w:rsidR="00EB7E49" w:rsidRPr="0050746A" w:rsidRDefault="00EB7E49" w:rsidP="0050746A">
      <w:pPr>
        <w:pStyle w:val="Beschriftung"/>
        <w:framePr w:w="3950" w:h="3537" w:hSpace="181" w:wrap="around" w:vAnchor="text" w:hAnchor="page" w:x="7039" w:y="616"/>
        <w:jc w:val="center"/>
        <w:rPr>
          <w:rFonts w:ascii="Verdana" w:hAnsi="Verdana"/>
          <w:b w:val="0"/>
          <w:bCs w:val="0"/>
          <w:color w:val="auto"/>
          <w:sz w:val="16"/>
        </w:rPr>
      </w:pPr>
      <w:bookmarkStart w:id="8" w:name="_Toc77497678"/>
      <w:r w:rsidRPr="0050746A">
        <w:rPr>
          <w:rFonts w:ascii="Verdana" w:hAnsi="Verdana"/>
          <w:b w:val="0"/>
          <w:bCs w:val="0"/>
          <w:color w:val="auto"/>
          <w:sz w:val="16"/>
        </w:rPr>
        <w:t>DC – Servomotor mit Permanentmagnet-erregung und eisenlosem Glockenanker</w:t>
      </w:r>
      <w:bookmarkEnd w:id="8"/>
    </w:p>
    <w:p w:rsidR="00EB7E49" w:rsidRDefault="00EB7E49" w:rsidP="0050746A">
      <w:pPr>
        <w:pStyle w:val="Textkrper-Zeileneinzug"/>
        <w:numPr>
          <w:ilvl w:val="0"/>
          <w:numId w:val="27"/>
        </w:numPr>
      </w:pPr>
      <w:r>
        <w:t xml:space="preserve">Der </w:t>
      </w:r>
      <w:r>
        <w:rPr>
          <w:iCs/>
        </w:rPr>
        <w:t>Torque-Motor</w:t>
      </w:r>
      <w:r>
        <w:t xml:space="preserve"> (franz. Torque = Kraftmoment) hat viele Pole und einen grossen Durchmesser. Dadurch entwickelt er ein grosses Kraftmoment und ist deshalb reaktionsschnell.</w:t>
      </w:r>
    </w:p>
    <w:p w:rsidR="00EB7E49" w:rsidRDefault="00EB7E49" w:rsidP="0050746A">
      <w:pPr>
        <w:pStyle w:val="Textkrper-Zeileneinzug"/>
        <w:numPr>
          <w:ilvl w:val="0"/>
          <w:numId w:val="27"/>
        </w:numPr>
      </w:pPr>
      <w:r>
        <w:t xml:space="preserve">Ein </w:t>
      </w:r>
      <w:r>
        <w:rPr>
          <w:iCs/>
        </w:rPr>
        <w:t>Schlankläufermotor</w:t>
      </w:r>
      <w:r>
        <w:t xml:space="preserve"> hat eine kleinere Schwungmasse als ein Motor mit normalem Läufer. </w:t>
      </w:r>
    </w:p>
    <w:p w:rsidR="00EB7E49" w:rsidRDefault="00EB7E49" w:rsidP="0050746A">
      <w:pPr>
        <w:pStyle w:val="Textkrper-Zeileneinzug"/>
        <w:numPr>
          <w:ilvl w:val="0"/>
          <w:numId w:val="27"/>
        </w:numPr>
      </w:pPr>
      <w:r>
        <w:t xml:space="preserve">Beim </w:t>
      </w:r>
      <w:r>
        <w:rPr>
          <w:iCs/>
        </w:rPr>
        <w:t>Scheibenläufermotor</w:t>
      </w:r>
      <w:r>
        <w:t xml:space="preserve"> wird anstelle eines zylindrischen Läufers eine dünne, eisenfreie Läuferscheibe von kleiner Schwungmasse verwendet.</w:t>
      </w:r>
    </w:p>
    <w:p w:rsidR="00EB7E49" w:rsidRDefault="00EB7E49" w:rsidP="0050746A">
      <w:pPr>
        <w:pStyle w:val="Textkrper-Zeileneinzug"/>
        <w:numPr>
          <w:ilvl w:val="0"/>
          <w:numId w:val="27"/>
        </w:numPr>
      </w:pPr>
      <w:r>
        <w:t xml:space="preserve">Beim </w:t>
      </w:r>
      <w:r>
        <w:rPr>
          <w:iCs/>
        </w:rPr>
        <w:t>Glockenankermotor</w:t>
      </w:r>
      <w:r>
        <w:t xml:space="preserve"> dient eine glockenförmige (manchmal in Kunststoff vergossene) Wicklung als Läufer, während der Eisenkern still steht.</w:t>
      </w:r>
    </w:p>
    <w:p w:rsidR="00EB7E49" w:rsidRDefault="00EB7E49" w:rsidP="00EB7E49">
      <w:pPr>
        <w:pStyle w:val="Textkrper-Zeileneinzug"/>
      </w:pPr>
      <w:r>
        <w:br w:type="page"/>
      </w:r>
      <w:r>
        <w:lastRenderedPageBreak/>
        <w:t>Motoren dieser Bauarten erreichen beim Hochlauf aus dem Stillstand die Bemessungsdrehzahl von etwa 3000 /min. in etwa 10ms. Kleine Motoren erreichen eine Bemessungsdrehzahl bis 18'000 /min.</w:t>
      </w:r>
    </w:p>
    <w:p w:rsidR="00EB7E49" w:rsidRPr="00781992" w:rsidRDefault="00781992" w:rsidP="00EB7E49">
      <w:pPr>
        <w:pStyle w:val="Textkrper-Zeileneinzug"/>
      </w:pPr>
      <w:r w:rsidRPr="00781992">
        <w:t>Anwendungsbereiche von Gleichstrom-Servomotoren mit Bürsten:</w:t>
      </w:r>
    </w:p>
    <w:p w:rsidR="00781992" w:rsidRPr="00781992" w:rsidRDefault="00781992" w:rsidP="00781992">
      <w:pPr>
        <w:pStyle w:val="Textkrper-Zeileneinzug"/>
        <w:numPr>
          <w:ilvl w:val="0"/>
          <w:numId w:val="29"/>
        </w:numPr>
      </w:pPr>
      <w:r w:rsidRPr="00781992">
        <w:t>Kraftfahrzeuge (z.B. Fensterheber)</w:t>
      </w:r>
    </w:p>
    <w:p w:rsidR="00781992" w:rsidRPr="00781992" w:rsidRDefault="00781992" w:rsidP="00781992">
      <w:pPr>
        <w:pStyle w:val="Textkrper-Zeileneinzug"/>
        <w:numPr>
          <w:ilvl w:val="0"/>
          <w:numId w:val="29"/>
        </w:numPr>
      </w:pPr>
      <w:r w:rsidRPr="00781992">
        <w:t>Modellbau</w:t>
      </w:r>
    </w:p>
    <w:p w:rsidR="00781992" w:rsidRPr="00781992" w:rsidRDefault="00781992" w:rsidP="00781992">
      <w:pPr>
        <w:pStyle w:val="Textkrper-Zeileneinzug"/>
        <w:numPr>
          <w:ilvl w:val="0"/>
          <w:numId w:val="29"/>
        </w:numPr>
      </w:pPr>
      <w:r w:rsidRPr="00781992">
        <w:t xml:space="preserve">Konsumprodukte (z.B. </w:t>
      </w:r>
      <w:proofErr w:type="spellStart"/>
      <w:r w:rsidRPr="00781992">
        <w:t>autom</w:t>
      </w:r>
      <w:proofErr w:type="spellEnd"/>
      <w:r w:rsidRPr="00781992">
        <w:t>. Kaffeemaschine)</w:t>
      </w:r>
    </w:p>
    <w:p w:rsidR="00781992" w:rsidRPr="00781992" w:rsidRDefault="00781992" w:rsidP="00781992">
      <w:pPr>
        <w:pStyle w:val="Textkrper-Zeileneinzug"/>
        <w:numPr>
          <w:ilvl w:val="0"/>
          <w:numId w:val="29"/>
        </w:numPr>
      </w:pPr>
      <w:r w:rsidRPr="00781992">
        <w:t>Handwerkergeräte (z.B. Akku-Schrauber)</w:t>
      </w:r>
    </w:p>
    <w:p w:rsidR="00781992" w:rsidRPr="00781992" w:rsidRDefault="00781992" w:rsidP="00781992">
      <w:pPr>
        <w:pStyle w:val="Textkrper-Zeileneinzug"/>
        <w:numPr>
          <w:ilvl w:val="0"/>
          <w:numId w:val="29"/>
        </w:numPr>
      </w:pPr>
      <w:r w:rsidRPr="00781992">
        <w:t>Optik und Feinmechanik (z.B. Zoom-Motor)</w:t>
      </w:r>
    </w:p>
    <w:p w:rsidR="00781992" w:rsidRPr="00781992" w:rsidRDefault="00781992" w:rsidP="00781992">
      <w:pPr>
        <w:pStyle w:val="Textkrper-Zeileneinzug"/>
        <w:numPr>
          <w:ilvl w:val="0"/>
          <w:numId w:val="29"/>
        </w:numPr>
      </w:pPr>
      <w:r w:rsidRPr="00781992">
        <w:t>usw.</w:t>
      </w:r>
    </w:p>
    <w:p w:rsidR="00781992" w:rsidRDefault="00781992" w:rsidP="00EB7E49">
      <w:pPr>
        <w:pStyle w:val="Textkrper-Zeileneinzug"/>
      </w:pPr>
    </w:p>
    <w:p w:rsidR="00EB7E49" w:rsidRDefault="00EB7E49" w:rsidP="00EB7E49">
      <w:pPr>
        <w:pStyle w:val="Textkrper-Zeileneinzug"/>
      </w:pPr>
      <w:r>
        <w:t xml:space="preserve">Die </w:t>
      </w:r>
      <w:r w:rsidR="00781992">
        <w:t>b</w:t>
      </w:r>
      <w:r>
        <w:t>esonderen Merkmale von Gleichstrom – Servomotoren mit Bürsten:</w:t>
      </w:r>
    </w:p>
    <w:p w:rsidR="00781992" w:rsidRPr="00781992" w:rsidRDefault="00781992" w:rsidP="00781992">
      <w:pPr>
        <w:pStyle w:val="Textkrper-Zeileneinzug"/>
        <w:numPr>
          <w:ilvl w:val="0"/>
          <w:numId w:val="29"/>
        </w:numPr>
      </w:pPr>
      <w:r w:rsidRPr="00781992">
        <w:t>Sie können ohne Steuerelektronik betrieben werden.</w:t>
      </w:r>
    </w:p>
    <w:p w:rsidR="00781992" w:rsidRPr="00781992" w:rsidRDefault="00781992" w:rsidP="00781992">
      <w:pPr>
        <w:pStyle w:val="Textkrper-Zeileneinzug"/>
        <w:numPr>
          <w:ilvl w:val="0"/>
          <w:numId w:val="29"/>
        </w:numPr>
      </w:pPr>
      <w:r w:rsidRPr="00781992">
        <w:t>Sie sind besonders reaktionsschnell dank eisenlosem Anker.</w:t>
      </w:r>
    </w:p>
    <w:p w:rsidR="00781992" w:rsidRPr="00781992" w:rsidRDefault="00781992" w:rsidP="00781992">
      <w:pPr>
        <w:pStyle w:val="Textkrper-Zeileneinzug"/>
        <w:numPr>
          <w:ilvl w:val="0"/>
          <w:numId w:val="29"/>
        </w:numPr>
      </w:pPr>
      <w:r w:rsidRPr="00781992">
        <w:t>Die Überlastbarkeit ist wegen des Kommutators begrenzt.</w:t>
      </w:r>
    </w:p>
    <w:p w:rsidR="00781992" w:rsidRPr="00781992" w:rsidRDefault="00781992" w:rsidP="00781992">
      <w:pPr>
        <w:pStyle w:val="Textkrper-Zeileneinzug"/>
        <w:numPr>
          <w:ilvl w:val="0"/>
          <w:numId w:val="29"/>
        </w:numPr>
      </w:pPr>
      <w:r w:rsidRPr="00781992">
        <w:t>Sie sind empfindlich auf Umwelteinflüsse wegen dem Kommutator.</w:t>
      </w:r>
    </w:p>
    <w:p w:rsidR="00EB7E49" w:rsidRPr="00F640E9" w:rsidRDefault="00EB7E49" w:rsidP="00F640E9">
      <w:pPr>
        <w:pStyle w:val="Textkrper-Zeileneinzug"/>
        <w:rPr>
          <w:b/>
        </w:rPr>
      </w:pPr>
      <w:r>
        <w:br w:type="page"/>
      </w:r>
      <w:bookmarkStart w:id="9" w:name="_Toc77497708"/>
      <w:r w:rsidRPr="00F640E9">
        <w:rPr>
          <w:b/>
        </w:rPr>
        <w:lastRenderedPageBreak/>
        <w:t>DC – Servomotor ohne Bürsten</w:t>
      </w:r>
      <w:bookmarkEnd w:id="9"/>
    </w:p>
    <w:p w:rsidR="00EB7E49" w:rsidRDefault="00EB7E49" w:rsidP="00F640E9">
      <w:pPr>
        <w:pStyle w:val="Textkrper-Zeileneinzug"/>
      </w:pPr>
      <w:r>
        <w:t>Gleichstrom – Servomotoren ohne Bürsten werden elektronisch kommutiert. Sie können also ohne elektronische Steuerung nicht verwendet werden. Es gibt eine Vielzahl verschiedener Typen dieser Motoren. Wir befassen uns mit den beiden wichtigsten Typen, nämlich dem Schrittmotor und dem Elektronik – Motor (EC-Motor oder bürstenloser DC-Motor).</w:t>
      </w:r>
    </w:p>
    <w:p w:rsidR="00EB7E49" w:rsidRDefault="00EB7E49" w:rsidP="00F640E9">
      <w:pPr>
        <w:pStyle w:val="Textkrper-Zeileneinzug"/>
      </w:pPr>
      <w:r>
        <w:t>Allen Typen gemeinsam ist, dass sie zum Betrieb einen Läuferlagegeber auf der Welle benötigen, der den angepassten Stromrichter (</w:t>
      </w:r>
      <w:proofErr w:type="spellStart"/>
      <w:r>
        <w:t>Servoregler</w:t>
      </w:r>
      <w:proofErr w:type="spellEnd"/>
      <w:r>
        <w:t xml:space="preserve">) über die </w:t>
      </w:r>
      <w:proofErr w:type="spellStart"/>
      <w:r>
        <w:t>Drehlage</w:t>
      </w:r>
      <w:proofErr w:type="spellEnd"/>
      <w:r>
        <w:t xml:space="preserve"> des Läufers informiert. Nur so ist der Stromrichter in der Lage das Magnetfeld für die Drehbewegung aufzubauen (elektronisch zu kommutieren).</w:t>
      </w:r>
    </w:p>
    <w:p w:rsidR="00EB7E49" w:rsidRDefault="00EB7E49" w:rsidP="00F640E9">
      <w:pPr>
        <w:pStyle w:val="Textkrper-Zeileneinzug"/>
      </w:pPr>
      <w:r>
        <w:t>Bei elektronisch kommutierten DC-Servomotoren wird auf dem Rotor das Erregerfeld in Form von Permanentmagneten aufgebracht und das „Ankerfeld“ befindet sich als Kupferwicklung auf dem Stator. Dies ist genau umgekehrt zur herkömmlichen Bauweise von Gleichstrommotoren. Nur so ist es möglich, dass die stehende „Ankerwicklung“ elektronisch kommutiert werden kann.</w:t>
      </w:r>
    </w:p>
    <w:p w:rsidR="00EB7E49" w:rsidRDefault="00EB7E49" w:rsidP="00F640E9">
      <w:pPr>
        <w:pStyle w:val="Textkrper-Zeileneinzug"/>
      </w:pPr>
      <w:r>
        <w:t>Diese Motoren können in vollständig dichter Bauweise hergestellt werden, sodass sie weitgehend unempfindlich gegen Umwelteinflüsse werden. Ausserdem fällt die Überlastbegrenzung durch den Kommutator weg. die Überlastfähigkeit ist also nur noch durch die Magnetfeldstärke gegeben. Durch den Wegfall des Kommutators erweist sich der Motor als besonders wartungsarm und robust.</w:t>
      </w:r>
    </w:p>
    <w:p w:rsidR="00F640E9" w:rsidRDefault="00FB42FE" w:rsidP="00FB42FE">
      <w:pPr>
        <w:keepNext/>
        <w:framePr w:w="2604" w:h="2866" w:hSpace="180" w:wrap="around" w:vAnchor="text" w:hAnchor="page" w:x="8396" w:y="25"/>
      </w:pPr>
      <w:r>
        <w:rPr>
          <w:noProof/>
          <w:lang w:val="en-US" w:eastAsia="en-US"/>
        </w:rPr>
        <w:drawing>
          <wp:inline distT="0" distB="0" distL="0" distR="0" wp14:anchorId="6168E464" wp14:editId="100EB748">
            <wp:extent cx="1657350" cy="16573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8320_LB_00_FB.EPS_100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inline>
        </w:drawing>
      </w:r>
      <w:bookmarkStart w:id="10" w:name="_Toc77497709"/>
    </w:p>
    <w:p w:rsidR="00F640E9" w:rsidRPr="00F640E9" w:rsidRDefault="00F640E9" w:rsidP="00FB42FE">
      <w:pPr>
        <w:pStyle w:val="Beschriftung"/>
        <w:framePr w:w="2604" w:h="2866" w:hSpace="180" w:wrap="around" w:vAnchor="text" w:hAnchor="page" w:x="8396" w:y="25"/>
        <w:jc w:val="center"/>
        <w:rPr>
          <w:rFonts w:ascii="Verdana" w:hAnsi="Verdana"/>
          <w:b w:val="0"/>
          <w:bCs w:val="0"/>
          <w:color w:val="auto"/>
          <w:sz w:val="16"/>
        </w:rPr>
      </w:pPr>
      <w:bookmarkStart w:id="11" w:name="_Toc77497679"/>
      <w:r w:rsidRPr="00F640E9">
        <w:rPr>
          <w:rFonts w:ascii="Verdana" w:hAnsi="Verdana"/>
          <w:b w:val="0"/>
          <w:bCs w:val="0"/>
          <w:color w:val="auto"/>
          <w:sz w:val="16"/>
        </w:rPr>
        <w:t>Schrittmotor</w:t>
      </w:r>
      <w:bookmarkEnd w:id="11"/>
    </w:p>
    <w:p w:rsidR="00EB7E49" w:rsidRPr="00F640E9" w:rsidRDefault="00EB7E49" w:rsidP="00F640E9">
      <w:pPr>
        <w:pStyle w:val="Textkrper-Zeileneinzug"/>
        <w:rPr>
          <w:b/>
        </w:rPr>
      </w:pPr>
      <w:r w:rsidRPr="00F640E9">
        <w:rPr>
          <w:b/>
        </w:rPr>
        <w:t>Schrittmotor</w:t>
      </w:r>
      <w:bookmarkEnd w:id="10"/>
    </w:p>
    <w:p w:rsidR="00EB7E49" w:rsidRDefault="00EB7E49" w:rsidP="00F640E9">
      <w:pPr>
        <w:pStyle w:val="Textkrper-Zeileneinzug"/>
      </w:pPr>
      <w:r>
        <w:t>Gleichstromwicklungen, die sich im Stator eines Motors befinden, können durch Gleichstromimpulse wechselnder Polarität angesteuert werden. Ändert sich die Stromrichtung in den einzelnen Wicklungen, werden sie umgepolt. Erfolgt die Umpolung nacheinander in einer Richtung, so entsteht ein Drehfeld, das seine Lage abhängig von der Impulsgeschwindigkeit schrittweise oder mit einer festliegenden, gleich bleibenden Drehgeschwindigkeit ändert.</w:t>
      </w:r>
    </w:p>
    <w:p w:rsidR="00EB7E49" w:rsidRDefault="00EB7E49" w:rsidP="00F640E9">
      <w:pPr>
        <w:pStyle w:val="Textkrper-Zeileneinzug"/>
      </w:pPr>
      <w:r>
        <w:t>Ein Permanentmagnetläufer stellt sich jeweils auf die Polarität des Ständerfeldes ein.</w:t>
      </w:r>
    </w:p>
    <w:p w:rsidR="00FB42FE" w:rsidRDefault="00FB42FE" w:rsidP="00FB42FE">
      <w:pPr>
        <w:keepNext/>
        <w:framePr w:w="2611" w:h="4398" w:hSpace="180" w:wrap="around" w:vAnchor="text" w:hAnchor="page" w:x="8416" w:y="21"/>
      </w:pPr>
      <w:r>
        <w:rPr>
          <w:noProof/>
          <w:lang w:val="en-US" w:eastAsia="en-US"/>
        </w:rPr>
        <w:drawing>
          <wp:inline distT="0" distB="0" distL="0" distR="0" wp14:anchorId="2203F9ED" wp14:editId="0D97C275">
            <wp:extent cx="1645920" cy="2209165"/>
            <wp:effectExtent l="0" t="0" r="0" b="635"/>
            <wp:docPr id="24" name="Grafik 24" descr="Schritt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hrittmo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5920" cy="2209165"/>
                    </a:xfrm>
                    <a:prstGeom prst="rect">
                      <a:avLst/>
                    </a:prstGeom>
                    <a:noFill/>
                    <a:ln>
                      <a:noFill/>
                    </a:ln>
                  </pic:spPr>
                </pic:pic>
              </a:graphicData>
            </a:graphic>
          </wp:inline>
        </w:drawing>
      </w:r>
    </w:p>
    <w:p w:rsidR="00FB42FE" w:rsidRPr="00F640E9" w:rsidRDefault="00FB42FE" w:rsidP="00FB42FE">
      <w:pPr>
        <w:pStyle w:val="Beschriftung"/>
        <w:framePr w:w="2611" w:h="4398" w:hSpace="180" w:wrap="around" w:vAnchor="text" w:hAnchor="page" w:x="8416" w:y="21"/>
        <w:jc w:val="center"/>
        <w:rPr>
          <w:rFonts w:ascii="Verdana" w:hAnsi="Verdana"/>
          <w:b w:val="0"/>
          <w:bCs w:val="0"/>
          <w:color w:val="auto"/>
          <w:sz w:val="16"/>
        </w:rPr>
      </w:pPr>
      <w:bookmarkStart w:id="12" w:name="_Toc77497680"/>
      <w:r w:rsidRPr="00F640E9">
        <w:rPr>
          <w:rFonts w:ascii="Verdana" w:hAnsi="Verdana"/>
          <w:b w:val="0"/>
          <w:bCs w:val="0"/>
          <w:color w:val="auto"/>
          <w:sz w:val="16"/>
        </w:rPr>
        <w:t>Schrittmotor mit Permanentmagnetläufer in Gleichpolbauweise (Hybridmotor)</w:t>
      </w:r>
      <w:r w:rsidRPr="00F640E9">
        <w:rPr>
          <w:rFonts w:ascii="Verdana" w:hAnsi="Verdana"/>
          <w:b w:val="0"/>
          <w:bCs w:val="0"/>
          <w:color w:val="auto"/>
          <w:sz w:val="16"/>
        </w:rPr>
        <w:br/>
        <w:t>oben: Ständer, unten: Läufer</w:t>
      </w:r>
      <w:bookmarkEnd w:id="12"/>
    </w:p>
    <w:p w:rsidR="00EB7E49" w:rsidRDefault="00EB7E49" w:rsidP="00F640E9">
      <w:pPr>
        <w:pStyle w:val="Textkrper-Zeileneinzug"/>
        <w:rPr>
          <w:i/>
          <w:iCs/>
        </w:rPr>
      </w:pPr>
      <w:r>
        <w:rPr>
          <w:i/>
          <w:iCs/>
        </w:rPr>
        <w:t>Funktionsweise:</w:t>
      </w:r>
    </w:p>
    <w:p w:rsidR="00EB7E49" w:rsidRDefault="00EB7E49" w:rsidP="00F640E9">
      <w:pPr>
        <w:pStyle w:val="Textkrper-Zeileneinzug"/>
      </w:pPr>
      <w:r>
        <w:t xml:space="preserve">Der Läufer eines Schrittmotors dreht sich bei jedem Gleichstromimpuls (Rechteckimpuls) um einen gleichbleibenden Winkel weiter. Dieser Winkel heisst </w:t>
      </w:r>
      <w:r>
        <w:rPr>
          <w:i/>
          <w:iCs/>
        </w:rPr>
        <w:t>Schrittwinkel</w:t>
      </w:r>
      <w:r>
        <w:t xml:space="preserve">. Bei einer raschen Impulsfolge geht die Schrittbewegung in eine kontinuierliche Drehbewegung über. Die Drehbewegung des Schrittmotors ist streng proportional der Impulszahl. Man sagt, dass der Schrittmotor </w:t>
      </w:r>
      <w:r>
        <w:rPr>
          <w:i/>
          <w:iCs/>
        </w:rPr>
        <w:t>ohne Schrittfehler</w:t>
      </w:r>
      <w:r>
        <w:t xml:space="preserve"> arbeiten kann.</w:t>
      </w:r>
    </w:p>
    <w:p w:rsidR="00EB7E49" w:rsidRDefault="00EB7E49" w:rsidP="00F640E9">
      <w:pPr>
        <w:pStyle w:val="Textkrper-Zeileneinzug"/>
      </w:pPr>
      <w:r>
        <w:t xml:space="preserve">Bei den Schrittmotoren mit Magnetläufern unterscheidet man den Einphasen-Schrittmotor, den Zweiphasen-Schrittmotor und den Fünfphasen-Schrittmotor. Die Polarität der Ständerpole wird auf zwei Arten geändert. Von </w:t>
      </w:r>
      <w:r>
        <w:rPr>
          <w:i/>
          <w:iCs/>
        </w:rPr>
        <w:t>Unipolarbetrieb</w:t>
      </w:r>
      <w:r>
        <w:t xml:space="preserve"> spricht man, wenn jede Erregerwicklung (Phase) aus zwei Spulen besteht. Jede Spule erzeugt einen Magnetfluss in einer Richtung. Durch Umschaltung der Spulen mit den zugehörenden Schaltern wird die Polarität geändert.</w:t>
      </w:r>
    </w:p>
    <w:p w:rsidR="00EB7E49" w:rsidRDefault="00EB7E49" w:rsidP="00EB7E49">
      <w:pPr>
        <w:keepNext/>
        <w:framePr w:w="2508" w:h="3100" w:hSpace="180" w:wrap="around" w:vAnchor="text" w:hAnchor="page" w:x="8551" w:y="49"/>
      </w:pPr>
      <w:r>
        <w:rPr>
          <w:noProof/>
          <w:lang w:val="en-US" w:eastAsia="en-US"/>
        </w:rPr>
        <w:lastRenderedPageBreak/>
        <w:drawing>
          <wp:inline distT="0" distB="0" distL="0" distR="0">
            <wp:extent cx="1536065" cy="1609090"/>
            <wp:effectExtent l="0" t="0" r="6985" b="0"/>
            <wp:docPr id="20" name="Grafik 20" descr="Uni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pola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36065" cy="1609090"/>
                    </a:xfrm>
                    <a:prstGeom prst="rect">
                      <a:avLst/>
                    </a:prstGeom>
                    <a:noFill/>
                    <a:ln>
                      <a:noFill/>
                    </a:ln>
                  </pic:spPr>
                </pic:pic>
              </a:graphicData>
            </a:graphic>
          </wp:inline>
        </w:drawing>
      </w:r>
    </w:p>
    <w:p w:rsidR="00EB7E49" w:rsidRPr="00205E1A" w:rsidRDefault="00EB7E49" w:rsidP="00205E1A">
      <w:pPr>
        <w:pStyle w:val="Beschriftung"/>
        <w:framePr w:w="2508" w:h="3100" w:hSpace="180" w:wrap="around" w:vAnchor="text" w:hAnchor="page" w:x="8551" w:y="49"/>
        <w:jc w:val="center"/>
        <w:rPr>
          <w:rFonts w:ascii="Verdana" w:hAnsi="Verdana"/>
          <w:b w:val="0"/>
          <w:bCs w:val="0"/>
          <w:color w:val="auto"/>
          <w:sz w:val="16"/>
        </w:rPr>
      </w:pPr>
      <w:bookmarkStart w:id="13" w:name="_Toc77497681"/>
      <w:r w:rsidRPr="00205E1A">
        <w:rPr>
          <w:rFonts w:ascii="Verdana" w:hAnsi="Verdana"/>
          <w:b w:val="0"/>
          <w:bCs w:val="0"/>
          <w:color w:val="auto"/>
          <w:sz w:val="16"/>
        </w:rPr>
        <w:t>Zweiphasen – Schrittmotor, unipolarer Aufbau</w:t>
      </w:r>
      <w:bookmarkEnd w:id="13"/>
    </w:p>
    <w:p w:rsidR="00EB7E49" w:rsidRDefault="00EB7E49" w:rsidP="00205E1A">
      <w:pPr>
        <w:pStyle w:val="Textkrper-Zeileneinzug"/>
      </w:pPr>
      <w:r>
        <w:t xml:space="preserve">Besteht jede Erregerwicklung aus einer Spule, deren Stromrichtung durch Umpolung des Magnetfeldes fortlaufend geändert wird, spricht man von </w:t>
      </w:r>
      <w:proofErr w:type="spellStart"/>
      <w:r>
        <w:rPr>
          <w:i/>
          <w:iCs/>
        </w:rPr>
        <w:t>Bipolarbetrieb</w:t>
      </w:r>
      <w:proofErr w:type="spellEnd"/>
      <w:r>
        <w:t>.</w:t>
      </w:r>
    </w:p>
    <w:p w:rsidR="00EB7E49" w:rsidRDefault="00EB7E49" w:rsidP="00205E1A">
      <w:pPr>
        <w:pStyle w:val="Textkrper-Zeileneinzug"/>
      </w:pPr>
      <w:r>
        <w:t xml:space="preserve">Am Beispiel eines Zweiphasen-Schrittmotors in </w:t>
      </w:r>
      <w:proofErr w:type="spellStart"/>
      <w:r>
        <w:t>Bipolarbetrieb</w:t>
      </w:r>
      <w:proofErr w:type="spellEnd"/>
      <w:r>
        <w:t xml:space="preserve"> soll die Wirkungsweise dargestellt werden. Bei der in </w:t>
      </w:r>
      <w:r w:rsidR="00EC515A">
        <w:t xml:space="preserve">im Bild </w:t>
      </w:r>
      <w:r>
        <w:t>gegebenen Schalterstellung stellt sich der Magnetläufer entsprechen der gemeinsamen Süd- und Nordpolbildung der Erregerwicklungen E1 und E2 ein. Wird der Schalter S2 betätigt, wechselt die Polarität der Erregerwicklung E2. Der neuen Polbildung der Erregerwicklung folgend dreht sich der Läufer um 90° im Uhrzeigersinn.</w:t>
      </w:r>
    </w:p>
    <w:p w:rsidR="00EB7E49" w:rsidRDefault="00EB7E49" w:rsidP="00205E1A">
      <w:pPr>
        <w:keepNext/>
        <w:framePr w:w="2483" w:h="3180" w:hSpace="180" w:wrap="around" w:vAnchor="text" w:hAnchor="page" w:x="8546" w:y="264"/>
      </w:pPr>
      <w:r>
        <w:rPr>
          <w:noProof/>
          <w:lang w:val="en-US" w:eastAsia="en-US"/>
        </w:rPr>
        <w:drawing>
          <wp:inline distT="0" distB="0" distL="0" distR="0" wp14:anchorId="7F15A10B" wp14:editId="7BD0303C">
            <wp:extent cx="1514475" cy="1697355"/>
            <wp:effectExtent l="0" t="0" r="9525" b="0"/>
            <wp:docPr id="19" name="Grafik 19" descr="Bip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ipola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4475" cy="1697355"/>
                    </a:xfrm>
                    <a:prstGeom prst="rect">
                      <a:avLst/>
                    </a:prstGeom>
                    <a:noFill/>
                    <a:ln>
                      <a:noFill/>
                    </a:ln>
                  </pic:spPr>
                </pic:pic>
              </a:graphicData>
            </a:graphic>
          </wp:inline>
        </w:drawing>
      </w:r>
    </w:p>
    <w:p w:rsidR="00EB7E49" w:rsidRPr="00205E1A" w:rsidRDefault="00EB7E49" w:rsidP="00205E1A">
      <w:pPr>
        <w:pStyle w:val="Beschriftung"/>
        <w:framePr w:w="2483" w:h="3180" w:hSpace="180" w:wrap="around" w:vAnchor="text" w:hAnchor="page" w:x="8546" w:y="264"/>
        <w:jc w:val="center"/>
        <w:rPr>
          <w:rFonts w:ascii="Verdana" w:hAnsi="Verdana"/>
          <w:b w:val="0"/>
          <w:bCs w:val="0"/>
          <w:color w:val="auto"/>
          <w:sz w:val="16"/>
        </w:rPr>
      </w:pPr>
      <w:bookmarkStart w:id="14" w:name="_Toc77497682"/>
      <w:r w:rsidRPr="00205E1A">
        <w:rPr>
          <w:rFonts w:ascii="Verdana" w:hAnsi="Verdana"/>
          <w:b w:val="0"/>
          <w:bCs w:val="0"/>
          <w:color w:val="auto"/>
          <w:sz w:val="16"/>
        </w:rPr>
        <w:t>Zweiphasen-Schrittmotor, bipolarer Aufbau.</w:t>
      </w:r>
      <w:bookmarkEnd w:id="14"/>
    </w:p>
    <w:p w:rsidR="00EB7E49" w:rsidRDefault="00EB7E49" w:rsidP="00205E1A">
      <w:pPr>
        <w:pStyle w:val="Textkrper-Zeileneinzug"/>
      </w:pPr>
      <w:r>
        <w:t>Schliesst sich eine Umschaltung von S1 an, wird die Erregerwicklung E1 umgepolt und der Läufer rastet nach einem weiteren Drehschritt von 90° in seine neue Lage ein. Bei weiteren Umschaltungen mit S2 und S1 vollführt der Läufer entsprechende Drehschritte. die jeweilige Drehbewegung wird als Schrittwinkel bezeichnet. Dieser ist umso kleiner, je mehr Phasen und Pole der Motor hat.</w:t>
      </w:r>
    </w:p>
    <w:p w:rsidR="00EB7E49" w:rsidRDefault="00EB7E49" w:rsidP="00205E1A">
      <w:pPr>
        <w:pStyle w:val="Textkrper-Zeileneinzug"/>
      </w:pPr>
      <w:r>
        <w:t>Der Drehsinn (Richtung der Schrittfolge) lässt sich durch Änderung der Reihenfolge der Stromimpulse umkehren.</w:t>
      </w:r>
    </w:p>
    <w:p w:rsidR="00EB7E49" w:rsidRDefault="00EB7E49" w:rsidP="00205E1A">
      <w:pPr>
        <w:pStyle w:val="Textkrper-Zeileneinzug"/>
      </w:pPr>
      <w:r>
        <w:t>Berechnung des Schrittwinkels:</w:t>
      </w:r>
    </w:p>
    <w:p w:rsidR="00EB7E49" w:rsidRDefault="00CA78D1" w:rsidP="00205E1A">
      <w:pPr>
        <w:pStyle w:val="Textkrper-Zeileneinzug"/>
      </w:pPr>
      <w:r>
        <w:rPr>
          <w:noProof/>
          <w:lang w:val="de-DE"/>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39.5pt;margin-top:4.25pt;width:81.1pt;height:43.05pt;z-index:251667456">
            <v:imagedata r:id="rId19" o:title=""/>
            <w10:wrap type="square" side="right"/>
          </v:shape>
          <o:OLEObject Type="Embed" ProgID="Equation.3" ShapeID="_x0000_s1033" DrawAspect="Content" ObjectID="_1615792385" r:id="rId20"/>
        </w:object>
      </w:r>
      <w:r w:rsidR="00EB7E49">
        <w:t>α = Schrittwinkel</w:t>
      </w:r>
      <w:r w:rsidR="00EB7E49">
        <w:br/>
        <w:t>p = Polpaarzahl</w:t>
      </w:r>
      <w:r w:rsidR="00EB7E49">
        <w:br/>
        <w:t>m = Phasenzahl</w:t>
      </w:r>
      <w:r w:rsidR="00205E1A">
        <w:br/>
      </w:r>
    </w:p>
    <w:p w:rsidR="00EB7E49" w:rsidRDefault="00EB7E49" w:rsidP="00205E1A">
      <w:pPr>
        <w:pStyle w:val="Textkrper-Zeileneinzug"/>
      </w:pPr>
      <w:r>
        <w:t xml:space="preserve">Die für kleine Schrittwinkel erforderliche grosse </w:t>
      </w:r>
      <w:proofErr w:type="spellStart"/>
      <w:r>
        <w:t>Polzahl</w:t>
      </w:r>
      <w:proofErr w:type="spellEnd"/>
      <w:r>
        <w:t xml:space="preserve"> des Motors bedingt einen speziellen Aufbau.</w:t>
      </w:r>
    </w:p>
    <w:p w:rsidR="00EB7E49" w:rsidRDefault="00EB7E49" w:rsidP="00205E1A">
      <w:pPr>
        <w:pStyle w:val="Textkrper-Zeileneinzug"/>
      </w:pPr>
      <w:r>
        <w:t>Da mechanische Schalter grosse Schaltenergie benötigen, einer Abnutzung unterliegen und nur geringe Schaltgeschwindigkeiten zulassen, werden Schrittmotoren mit elektronischen Steuerschaltern betrieben. Diese formen Gleichstrom entsprechend den von einem Impulsgeber kommenden Steuerimpulsen in die dem Motor zugeführten Stromimpulse um. Jede Art von Schrittmotor benötigt eine spezielle Steuerelektronik. Heute stehen speziell dafür entwickelte integrierte Schaltkreise zur Verfügung. Normalerweise wird man vom Hersteller des Schrittmotors gleich die zum Motor passende Steuerelektronik beziehen.</w:t>
      </w:r>
    </w:p>
    <w:p w:rsidR="00EB7E49" w:rsidRDefault="00EB7E49" w:rsidP="00205E1A">
      <w:pPr>
        <w:pStyle w:val="Textkrper-Zeileneinzug"/>
        <w:rPr>
          <w:i/>
          <w:iCs/>
        </w:rPr>
      </w:pPr>
      <w:r>
        <w:rPr>
          <w:i/>
          <w:iCs/>
        </w:rPr>
        <w:t>Anwendung:</w:t>
      </w:r>
    </w:p>
    <w:p w:rsidR="00EB7E49" w:rsidRDefault="00EB7E49" w:rsidP="00205E1A">
      <w:pPr>
        <w:pStyle w:val="Textkrper-Zeileneinzug"/>
      </w:pPr>
      <w:r>
        <w:t>Wegen ihres einfachen Aufbaus und der grossen Zuverlässigkeit werden Schrittmotoren für Stellantriebe, Fernsteuerungen, Fernschreiber, Druckerantriebe, Zähleinrichtungen und andere Bereiche der Steuer- und Regelungstechnik verwendet.</w:t>
      </w:r>
    </w:p>
    <w:p w:rsidR="00EB7E49" w:rsidRDefault="00EB7E49" w:rsidP="00EB7E49">
      <w:pPr>
        <w:pStyle w:val="Textkrper-Zeileneinzug"/>
      </w:pPr>
      <w:r>
        <w:t>Die besonderen Merkmale des Schrittmotors:</w:t>
      </w:r>
    </w:p>
    <w:p w:rsidR="00205E1A" w:rsidRPr="00205E1A" w:rsidRDefault="00205E1A" w:rsidP="00205E1A">
      <w:pPr>
        <w:pStyle w:val="Textkrper-Zeileneinzug"/>
        <w:numPr>
          <w:ilvl w:val="0"/>
          <w:numId w:val="29"/>
        </w:numPr>
      </w:pPr>
      <w:r w:rsidRPr="00205E1A">
        <w:t xml:space="preserve">Kann zu schrittweiser oder gleichförmiger Drehbewegung </w:t>
      </w:r>
    </w:p>
    <w:p w:rsidR="00205E1A" w:rsidRPr="00205E1A" w:rsidRDefault="00205E1A" w:rsidP="00205E1A">
      <w:pPr>
        <w:pStyle w:val="Textkrper-Zeileneinzug"/>
        <w:numPr>
          <w:ilvl w:val="0"/>
          <w:numId w:val="29"/>
        </w:numPr>
      </w:pPr>
      <w:r w:rsidRPr="00205E1A">
        <w:t>angesteuert werden. Benötigt eine spezielle Steuerelektronik.</w:t>
      </w:r>
    </w:p>
    <w:p w:rsidR="00205E1A" w:rsidRPr="00205E1A" w:rsidRDefault="00205E1A" w:rsidP="00205E1A">
      <w:pPr>
        <w:pStyle w:val="Textkrper-Zeileneinzug"/>
        <w:numPr>
          <w:ilvl w:val="0"/>
          <w:numId w:val="29"/>
        </w:numPr>
      </w:pPr>
      <w:r w:rsidRPr="00205E1A">
        <w:t>Ermöglicht eine hohe Stellgenauigkeit.</w:t>
      </w:r>
    </w:p>
    <w:p w:rsidR="00205E1A" w:rsidRPr="00205E1A" w:rsidRDefault="00205E1A" w:rsidP="00205E1A">
      <w:pPr>
        <w:pStyle w:val="Textkrper-Zeileneinzug"/>
        <w:numPr>
          <w:ilvl w:val="0"/>
          <w:numId w:val="29"/>
        </w:numPr>
      </w:pPr>
      <w:r w:rsidRPr="00205E1A">
        <w:t>Einfacher Aufbau und deshalb sehr zuverlässig.</w:t>
      </w:r>
    </w:p>
    <w:p w:rsidR="00EB7E49" w:rsidRDefault="00EB7E49" w:rsidP="00EB7E49">
      <w:pPr>
        <w:pStyle w:val="Textkrper-Zeileneinzug"/>
      </w:pPr>
    </w:p>
    <w:p w:rsidR="00205E1A" w:rsidRDefault="00205E1A">
      <w:pPr>
        <w:rPr>
          <w:rFonts w:ascii="Verdana" w:hAnsi="Verdana"/>
          <w:b/>
          <w:lang w:val="de-CH"/>
        </w:rPr>
      </w:pPr>
      <w:bookmarkStart w:id="15" w:name="_Toc77497711"/>
      <w:r>
        <w:rPr>
          <w:b/>
        </w:rPr>
        <w:br w:type="page"/>
      </w:r>
    </w:p>
    <w:bookmarkEnd w:id="15"/>
    <w:p w:rsidR="00EB7E49" w:rsidRPr="00205E1A" w:rsidRDefault="00205E1A" w:rsidP="00205E1A">
      <w:pPr>
        <w:pStyle w:val="Textkrper-Zeileneinzug"/>
        <w:rPr>
          <w:b/>
        </w:rPr>
      </w:pPr>
      <w:r>
        <w:rPr>
          <w:b/>
        </w:rPr>
        <w:lastRenderedPageBreak/>
        <w:t>Bürstenloser Gleichstrommotor (BLDC)</w:t>
      </w:r>
    </w:p>
    <w:p w:rsidR="00EC515A" w:rsidRDefault="00EC515A" w:rsidP="00EC515A">
      <w:pPr>
        <w:keepNext/>
        <w:framePr w:w="4216" w:h="3781" w:hSpace="180" w:wrap="around" w:vAnchor="text" w:hAnchor="page" w:x="6841" w:y="38"/>
      </w:pPr>
      <w:r>
        <w:rPr>
          <w:noProof/>
          <w:lang w:val="en-US" w:eastAsia="en-US"/>
        </w:rPr>
        <w:drawing>
          <wp:inline distT="0" distB="0" distL="0" distR="0" wp14:anchorId="187BECB7" wp14:editId="6534F6C7">
            <wp:extent cx="2657475" cy="1992949"/>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ppy_drive_spindle_motor_ope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8104" cy="1993421"/>
                    </a:xfrm>
                    <a:prstGeom prst="rect">
                      <a:avLst/>
                    </a:prstGeom>
                  </pic:spPr>
                </pic:pic>
              </a:graphicData>
            </a:graphic>
          </wp:inline>
        </w:drawing>
      </w:r>
    </w:p>
    <w:p w:rsidR="00EC515A" w:rsidRPr="00205E1A" w:rsidRDefault="00EC515A" w:rsidP="00EC515A">
      <w:pPr>
        <w:pStyle w:val="Beschriftung"/>
        <w:framePr w:w="4216" w:h="3781" w:hSpace="180" w:wrap="around" w:vAnchor="text" w:hAnchor="page" w:x="6841" w:y="38"/>
        <w:spacing w:after="0"/>
        <w:jc w:val="center"/>
        <w:rPr>
          <w:rFonts w:ascii="Verdana" w:hAnsi="Verdana"/>
          <w:b w:val="0"/>
          <w:bCs w:val="0"/>
          <w:color w:val="auto"/>
          <w:sz w:val="16"/>
        </w:rPr>
      </w:pPr>
      <w:r w:rsidRPr="00EC515A">
        <w:rPr>
          <w:rFonts w:ascii="Verdana" w:hAnsi="Verdana"/>
          <w:b w:val="0"/>
          <w:bCs w:val="0"/>
          <w:color w:val="auto"/>
          <w:sz w:val="16"/>
        </w:rPr>
        <w:t>Stator eines BL</w:t>
      </w:r>
      <w:r>
        <w:rPr>
          <w:rFonts w:ascii="Verdana" w:hAnsi="Verdana"/>
          <w:b w:val="0"/>
          <w:bCs w:val="0"/>
          <w:color w:val="auto"/>
          <w:sz w:val="16"/>
        </w:rPr>
        <w:t>DC</w:t>
      </w:r>
      <w:r w:rsidRPr="00EC515A">
        <w:rPr>
          <w:rFonts w:ascii="Verdana" w:hAnsi="Verdana"/>
          <w:b w:val="0"/>
          <w:bCs w:val="0"/>
          <w:color w:val="auto"/>
          <w:sz w:val="16"/>
        </w:rPr>
        <w:t>-Motors mit sechs Phasen, aus einem Floppy-Laufwerk. Rechts der abgenommene Rotor mit Permanentmagnet in Form eines Ringes</w:t>
      </w:r>
    </w:p>
    <w:p w:rsidR="00EB7E49" w:rsidRDefault="00EB7E49" w:rsidP="00205E1A">
      <w:pPr>
        <w:pStyle w:val="Textkrper-Zeileneinzug"/>
      </w:pPr>
      <w:r>
        <w:t>Bei diesem Motor ist das mechanische Stromwender-Bürsten-System durch eine elektronische Stromwende-Einrichtung ersetzt.</w:t>
      </w:r>
    </w:p>
    <w:p w:rsidR="00EB7E49" w:rsidRDefault="00EB7E49" w:rsidP="00205E1A">
      <w:pPr>
        <w:pStyle w:val="Textkrper-Zeileneinzug"/>
      </w:pPr>
      <w:r>
        <w:t>Die Hauptbauteile des Gleichstrommotors, Erregersystem und Ankersystem, sind bei diesem Motor ausgetauscht. Die Ankerwicklung ist im geblechten Ständer untergebracht; sie steht fest. Der Läufer trägt das Erregersystem, bestehend aus Dauermagneten. Der mechanische Aufbau ist demnach dem der Synchronmaschine ähnlich.</w:t>
      </w:r>
    </w:p>
    <w:p w:rsidR="00EC515A" w:rsidRDefault="00EC515A" w:rsidP="00EB7E49">
      <w:pPr>
        <w:pStyle w:val="Textkrper-Zeileneinzug"/>
        <w:rPr>
          <w:i/>
          <w:iCs/>
        </w:rPr>
      </w:pPr>
    </w:p>
    <w:p w:rsidR="00EB7E49" w:rsidRDefault="00EB7E49" w:rsidP="00EB7E49">
      <w:pPr>
        <w:pStyle w:val="Textkrper-Zeileneinzug"/>
        <w:rPr>
          <w:i/>
          <w:iCs/>
        </w:rPr>
      </w:pPr>
      <w:r>
        <w:rPr>
          <w:i/>
          <w:iCs/>
        </w:rPr>
        <w:t>Funktionsweise:</w:t>
      </w:r>
    </w:p>
    <w:p w:rsidR="00EC515A" w:rsidRDefault="00EC515A" w:rsidP="00EC515A">
      <w:pPr>
        <w:keepNext/>
        <w:framePr w:w="5681" w:h="3048" w:hSpace="181" w:wrap="around" w:vAnchor="text" w:hAnchor="page" w:x="5370" w:y="40"/>
      </w:pPr>
      <w:r>
        <w:rPr>
          <w:noProof/>
          <w:lang w:val="en-US" w:eastAsia="en-US"/>
        </w:rPr>
        <w:drawing>
          <wp:inline distT="0" distB="0" distL="0" distR="0" wp14:anchorId="49B51C67" wp14:editId="440F6A78">
            <wp:extent cx="3606165" cy="1558290"/>
            <wp:effectExtent l="0" t="0" r="0" b="3810"/>
            <wp:docPr id="17" name="Grafik 17" descr="EC_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_Moto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06165" cy="1558290"/>
                    </a:xfrm>
                    <a:prstGeom prst="rect">
                      <a:avLst/>
                    </a:prstGeom>
                    <a:noFill/>
                    <a:ln>
                      <a:noFill/>
                    </a:ln>
                  </pic:spPr>
                </pic:pic>
              </a:graphicData>
            </a:graphic>
          </wp:inline>
        </w:drawing>
      </w:r>
    </w:p>
    <w:p w:rsidR="00EC515A" w:rsidRPr="009566EE" w:rsidRDefault="00EC515A" w:rsidP="00EC515A">
      <w:pPr>
        <w:pStyle w:val="Beschriftung"/>
        <w:framePr w:w="5681" w:h="3048" w:hSpace="181" w:wrap="around" w:vAnchor="text" w:hAnchor="page" w:x="5370" w:y="40"/>
        <w:jc w:val="center"/>
        <w:rPr>
          <w:rFonts w:ascii="Verdana" w:hAnsi="Verdana"/>
          <w:b w:val="0"/>
          <w:bCs w:val="0"/>
          <w:color w:val="auto"/>
          <w:sz w:val="16"/>
        </w:rPr>
      </w:pPr>
      <w:bookmarkStart w:id="16" w:name="_Toc77497684"/>
      <w:r w:rsidRPr="009566EE">
        <w:rPr>
          <w:rFonts w:ascii="Verdana" w:hAnsi="Verdana"/>
          <w:b w:val="0"/>
          <w:bCs w:val="0"/>
          <w:color w:val="auto"/>
          <w:sz w:val="16"/>
        </w:rPr>
        <w:t xml:space="preserve">Aufbau des BLDC - Motors. 1 = Ankerwicklung, 2 = Dauermagnete, </w:t>
      </w:r>
      <w:r>
        <w:rPr>
          <w:rFonts w:ascii="Verdana" w:hAnsi="Verdana"/>
          <w:b w:val="0"/>
          <w:bCs w:val="0"/>
          <w:color w:val="auto"/>
          <w:sz w:val="16"/>
        </w:rPr>
        <w:br/>
      </w:r>
      <w:r w:rsidRPr="009566EE">
        <w:rPr>
          <w:rFonts w:ascii="Verdana" w:hAnsi="Verdana"/>
          <w:b w:val="0"/>
          <w:bCs w:val="0"/>
          <w:color w:val="auto"/>
          <w:sz w:val="16"/>
        </w:rPr>
        <w:t>3 = Lagegeber.</w:t>
      </w:r>
      <w:bookmarkEnd w:id="16"/>
    </w:p>
    <w:p w:rsidR="00EB7E49" w:rsidRDefault="00EB7E49" w:rsidP="00205E1A">
      <w:pPr>
        <w:pStyle w:val="Textkrper-Zeileneinzug"/>
      </w:pPr>
      <w:r>
        <w:t>Die Wicklung im Ständer besteht aus mindestens drei Strängen. Diesen wird nacheinander Gleichspannung zugeschaltet, so dass ein Drehfeld entsteht. Dieses nimmt den Läufer mit. Der Rhythmus der Zuschaltungen wird von einem Lagegeber bestimmt. Er ist fest mit dem Läufer verbunden und bewegt sich mit ihm. Mit dem Lagegeber wird ständig die Lage zwischen dem drehenden Magnetfeld und den Strängen der Ankerwicklung erfasst. Das geschieht auf optischem, magnetischem, kapazitivem oder induktivem Wege. Über eine elektronische Schaltung erfolgt die Lageauswertung und Ansteuerung der Ankerwicklung.</w:t>
      </w:r>
    </w:p>
    <w:p w:rsidR="00EB7E49" w:rsidRDefault="00EB7E49" w:rsidP="00205E1A">
      <w:pPr>
        <w:pStyle w:val="Textkrper-Zeileneinzug"/>
      </w:pPr>
      <w:r>
        <w:t>Es wird deutlich, dass der Lagegeber dieselbe Funktion wie der Stromwender hat. Der bürstenlose Gleichstrommotor hat damit ein Betriebsverhalten, das dem eines dauermagneterregten Gleichstrommotors mit Stromwender entspricht.</w:t>
      </w:r>
    </w:p>
    <w:p w:rsidR="009566EE" w:rsidRDefault="009566EE" w:rsidP="009566EE">
      <w:pPr>
        <w:keepNext/>
        <w:framePr w:w="4426" w:h="2881" w:hSpace="181" w:wrap="around" w:vAnchor="text" w:hAnchor="page" w:x="6609" w:y="468"/>
        <w:jc w:val="both"/>
      </w:pPr>
      <w:r>
        <w:rPr>
          <w:noProof/>
          <w:lang w:val="en-US" w:eastAsia="en-US"/>
        </w:rPr>
        <w:drawing>
          <wp:inline distT="0" distB="0" distL="0" distR="0" wp14:anchorId="11D50A0B" wp14:editId="34EF0DE8">
            <wp:extent cx="2889250" cy="1631315"/>
            <wp:effectExtent l="0" t="0" r="6350" b="6985"/>
            <wp:docPr id="16" name="Grafik 16" descr="EC_Steuer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_Steuer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89250" cy="1631315"/>
                    </a:xfrm>
                    <a:prstGeom prst="rect">
                      <a:avLst/>
                    </a:prstGeom>
                    <a:noFill/>
                    <a:ln>
                      <a:noFill/>
                    </a:ln>
                  </pic:spPr>
                </pic:pic>
              </a:graphicData>
            </a:graphic>
          </wp:inline>
        </w:drawing>
      </w:r>
    </w:p>
    <w:p w:rsidR="009566EE" w:rsidRPr="009566EE" w:rsidRDefault="009566EE" w:rsidP="009566EE">
      <w:pPr>
        <w:pStyle w:val="Beschriftung"/>
        <w:framePr w:w="4426" w:h="2881" w:hSpace="181" w:wrap="around" w:vAnchor="text" w:hAnchor="page" w:x="6609" w:y="468"/>
        <w:jc w:val="center"/>
        <w:rPr>
          <w:rFonts w:ascii="Verdana" w:hAnsi="Verdana"/>
          <w:b w:val="0"/>
          <w:bCs w:val="0"/>
          <w:color w:val="auto"/>
          <w:sz w:val="16"/>
        </w:rPr>
      </w:pPr>
      <w:bookmarkStart w:id="17" w:name="_Toc77497685"/>
      <w:r w:rsidRPr="009566EE">
        <w:rPr>
          <w:rFonts w:ascii="Verdana" w:hAnsi="Verdana"/>
          <w:b w:val="0"/>
          <w:bCs w:val="0"/>
          <w:color w:val="auto"/>
          <w:sz w:val="16"/>
        </w:rPr>
        <w:t>Ansteuerung eines BLDC – Motors mit Feldplatten.</w:t>
      </w:r>
      <w:bookmarkEnd w:id="17"/>
    </w:p>
    <w:p w:rsidR="00EB7E49" w:rsidRDefault="00EB7E49" w:rsidP="00205E1A">
      <w:pPr>
        <w:pStyle w:val="Textkrper-Zeileneinzug"/>
      </w:pPr>
      <w:r>
        <w:t>Als Fühler für die Läuferstellung können z.B. magnetfeldabhängige Widerstände (Feldplatten) verwendet werden. Bei diesen nimmt der Widerstand mit der magnetischen Flussdichte zu. Steht der Läufer so, dass die Flussdichte bei der Feldplatte B1 gross ist, so ist der Widerstand hochohmig. Die Basis von V11 wird mehr negativ, V11 wird leitend. Dadurch wird die Basis von V12 positiv, V12 sperrt nun, sodass L1 keinen Strom führt. Durch die Wicklungen L2 und L3 fliesst dagegen Strom. Nun dreht sich der Läufer. In gleicher Weise steuert er dann V21 und danach V31, während V12 wieder leitend wird.</w:t>
      </w:r>
    </w:p>
    <w:p w:rsidR="009566EE" w:rsidRDefault="009566EE">
      <w:pPr>
        <w:rPr>
          <w:rFonts w:ascii="Verdana" w:hAnsi="Verdana"/>
          <w:i/>
          <w:iCs/>
          <w:lang w:val="de-CH"/>
        </w:rPr>
      </w:pPr>
      <w:r>
        <w:rPr>
          <w:i/>
          <w:iCs/>
        </w:rPr>
        <w:br w:type="page"/>
      </w:r>
    </w:p>
    <w:p w:rsidR="00EB7E49" w:rsidRDefault="00EB7E49" w:rsidP="00205E1A">
      <w:pPr>
        <w:pStyle w:val="Textkrper-Zeileneinzug"/>
        <w:rPr>
          <w:i/>
          <w:iCs/>
        </w:rPr>
      </w:pPr>
      <w:r>
        <w:rPr>
          <w:i/>
          <w:iCs/>
        </w:rPr>
        <w:lastRenderedPageBreak/>
        <w:t>Anwendung:</w:t>
      </w:r>
    </w:p>
    <w:p w:rsidR="00EB7E49" w:rsidRDefault="00EB7E49" w:rsidP="00205E1A">
      <w:pPr>
        <w:pStyle w:val="Textkrper-Zeileneinzug"/>
      </w:pPr>
      <w:r>
        <w:t>Diese Motoren finden Anwendung für Festplattenspeicher und CD-Geräte (Gleichlauf, Funkstörfreiheit), Dentalantrieb (hohe Drehzahl), Stellantrieb (gute Regelbarkeit) oder Lüfterantrieb (Betrieb mit Kleinspannung, grosse Nutzungsdauer).</w:t>
      </w:r>
    </w:p>
    <w:p w:rsidR="00EB7E49" w:rsidRDefault="00EB7E49" w:rsidP="006772A3">
      <w:pPr>
        <w:pStyle w:val="Textkrper-Zeileneinzug"/>
      </w:pPr>
      <w:r>
        <w:t xml:space="preserve">Die besonderen Merkmale des </w:t>
      </w:r>
      <w:r w:rsidR="006772A3">
        <w:t>BLDC</w:t>
      </w:r>
      <w:r>
        <w:t xml:space="preserve"> – Motors:</w:t>
      </w:r>
    </w:p>
    <w:p w:rsidR="009566EE" w:rsidRPr="009566EE" w:rsidRDefault="009566EE" w:rsidP="009566EE">
      <w:pPr>
        <w:pStyle w:val="Textkrper-Zeileneinzug"/>
        <w:numPr>
          <w:ilvl w:val="0"/>
          <w:numId w:val="29"/>
        </w:numPr>
      </w:pPr>
      <w:r w:rsidRPr="009566EE">
        <w:t>Der mechanische Stromwender ist durch einen elektronischen</w:t>
      </w:r>
    </w:p>
    <w:p w:rsidR="009566EE" w:rsidRPr="009566EE" w:rsidRDefault="009566EE" w:rsidP="009566EE">
      <w:pPr>
        <w:pStyle w:val="Textkrper-Zeileneinzug"/>
        <w:numPr>
          <w:ilvl w:val="0"/>
          <w:numId w:val="29"/>
        </w:numPr>
      </w:pPr>
      <w:r w:rsidRPr="009566EE">
        <w:t xml:space="preserve">Stromwender ersetzt. Er benötigt deshalb zwingend eine </w:t>
      </w:r>
    </w:p>
    <w:p w:rsidR="009566EE" w:rsidRPr="009566EE" w:rsidRDefault="009566EE" w:rsidP="009566EE">
      <w:pPr>
        <w:pStyle w:val="Textkrper-Zeileneinzug"/>
        <w:numPr>
          <w:ilvl w:val="0"/>
          <w:numId w:val="29"/>
        </w:numPr>
      </w:pPr>
      <w:r w:rsidRPr="009566EE">
        <w:t>elektronische Steuerung. Er ist daher besonders wartungsarm.</w:t>
      </w:r>
    </w:p>
    <w:p w:rsidR="009566EE" w:rsidRPr="009566EE" w:rsidRDefault="009566EE" w:rsidP="009566EE">
      <w:pPr>
        <w:pStyle w:val="Textkrper-Zeileneinzug"/>
        <w:numPr>
          <w:ilvl w:val="0"/>
          <w:numId w:val="29"/>
        </w:numPr>
      </w:pPr>
      <w:r w:rsidRPr="009566EE">
        <w:t>Das Erregersystem und das Ankersystem sind ausgetauscht.</w:t>
      </w:r>
    </w:p>
    <w:p w:rsidR="009566EE" w:rsidRPr="009566EE" w:rsidRDefault="009566EE" w:rsidP="009566EE">
      <w:pPr>
        <w:pStyle w:val="Textkrper-Zeileneinzug"/>
        <w:numPr>
          <w:ilvl w:val="0"/>
          <w:numId w:val="29"/>
        </w:numPr>
      </w:pPr>
      <w:r w:rsidRPr="009566EE">
        <w:t>Er verhält sich wie ein permanentmagneterregter Gleichstrommotor.</w:t>
      </w:r>
    </w:p>
    <w:p w:rsidR="006F4552" w:rsidRDefault="006F4552">
      <w:pPr>
        <w:rPr>
          <w:rFonts w:ascii="Verdana" w:hAnsi="Verdana"/>
          <w:lang w:val="de-CH"/>
        </w:rPr>
      </w:pPr>
      <w:r>
        <w:br w:type="page"/>
      </w:r>
    </w:p>
    <w:p w:rsidR="00EB7E49" w:rsidRDefault="009D226D" w:rsidP="004A0464">
      <w:pPr>
        <w:pStyle w:val="berschrift2"/>
      </w:pPr>
      <w:r w:rsidRPr="00C52424">
        <w:rPr>
          <w:noProof/>
          <w:lang w:val="en-US" w:eastAsia="en-US"/>
        </w:rPr>
        <w:lastRenderedPageBreak/>
        <w:drawing>
          <wp:anchor distT="0" distB="0" distL="114300" distR="114300" simplePos="0" relativeHeight="251679744" behindDoc="0" locked="0" layoutInCell="1" allowOverlap="1" wp14:anchorId="4F46B4B5" wp14:editId="668F75F1">
            <wp:simplePos x="0" y="0"/>
            <wp:positionH relativeFrom="column">
              <wp:posOffset>5551805</wp:posOffset>
            </wp:positionH>
            <wp:positionV relativeFrom="paragraph">
              <wp:posOffset>-8255</wp:posOffset>
            </wp:positionV>
            <wp:extent cx="480695" cy="414020"/>
            <wp:effectExtent l="0" t="0" r="0" b="5080"/>
            <wp:wrapSquare wrapText="bothSides"/>
            <wp:docPr id="60"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cstate="print"/>
                    <a:srcRect/>
                    <a:stretch>
                      <a:fillRect/>
                    </a:stretch>
                  </pic:blipFill>
                  <pic:spPr bwMode="auto">
                    <a:xfrm>
                      <a:off x="0" y="0"/>
                      <a:ext cx="480695" cy="414020"/>
                    </a:xfrm>
                    <a:prstGeom prst="rect">
                      <a:avLst/>
                    </a:prstGeom>
                    <a:noFill/>
                    <a:ln w="9525">
                      <a:noFill/>
                      <a:miter lim="800000"/>
                      <a:headEnd/>
                      <a:tailEnd/>
                    </a:ln>
                  </pic:spPr>
                </pic:pic>
              </a:graphicData>
            </a:graphic>
          </wp:anchor>
        </w:drawing>
      </w:r>
      <w:r w:rsidR="006F4552">
        <w:t>Aufgaben</w:t>
      </w:r>
    </w:p>
    <w:p w:rsidR="004A0464" w:rsidRDefault="004A0464" w:rsidP="004A0464">
      <w:pPr>
        <w:pStyle w:val="Textkrper-Zeileneinzug"/>
        <w:numPr>
          <w:ilvl w:val="0"/>
          <w:numId w:val="30"/>
        </w:numPr>
      </w:pPr>
      <w:r>
        <w:t>Warum wird welches Ziel bei der Konstruktion von DC-Servomotoren verfolgt?</w:t>
      </w:r>
    </w:p>
    <w:p w:rsidR="004A0464" w:rsidRPr="000C3B81" w:rsidRDefault="000C3B81" w:rsidP="000C3B81">
      <w:pPr>
        <w:pStyle w:val="Antwort"/>
        <w:ind w:left="1068"/>
      </w:pPr>
      <w:r w:rsidRPr="000C3B81">
        <w:t>Das Ziel bei der Konstruktion eines Servomotors besteh</w:t>
      </w:r>
      <w:r>
        <w:t>t darin, dass der Anker ein mög</w:t>
      </w:r>
      <w:r w:rsidRPr="000C3B81">
        <w:t>lichst kleines Massenträgheitsmoment erhält.</w:t>
      </w:r>
    </w:p>
    <w:p w:rsidR="00D63687" w:rsidRDefault="00D63687" w:rsidP="004A0464">
      <w:pPr>
        <w:pStyle w:val="Antwort"/>
        <w:ind w:left="1068"/>
      </w:pPr>
    </w:p>
    <w:p w:rsidR="004A0464" w:rsidRDefault="004A0464" w:rsidP="004A0464">
      <w:pPr>
        <w:pStyle w:val="Textkrper-Zeileneinzug"/>
        <w:numPr>
          <w:ilvl w:val="0"/>
          <w:numId w:val="30"/>
        </w:numPr>
      </w:pPr>
      <w:r>
        <w:rPr>
          <w:noProof/>
          <w:lang w:val="en-US" w:eastAsia="en-US"/>
        </w:rPr>
        <w:drawing>
          <wp:anchor distT="0" distB="0" distL="114300" distR="114300" simplePos="0" relativeHeight="251668480" behindDoc="0" locked="0" layoutInCell="1" allowOverlap="1" wp14:anchorId="223DBADA" wp14:editId="3535F95D">
            <wp:simplePos x="0" y="0"/>
            <wp:positionH relativeFrom="column">
              <wp:posOffset>3061970</wp:posOffset>
            </wp:positionH>
            <wp:positionV relativeFrom="paragraph">
              <wp:posOffset>39370</wp:posOffset>
            </wp:positionV>
            <wp:extent cx="3063240" cy="1389380"/>
            <wp:effectExtent l="0" t="0" r="3810" b="1270"/>
            <wp:wrapSquare wrapText="left"/>
            <wp:docPr id="8" name="Grafik 8" descr="Takt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ktung"/>
                    <pic:cNvPicPr>
                      <a:picLocks noChangeAspect="1" noChangeArrowheads="1"/>
                    </pic:cNvPicPr>
                  </pic:nvPicPr>
                  <pic:blipFill>
                    <a:blip r:embed="rId12" cstate="print">
                      <a:lum bright="-6000" contrast="12000"/>
                      <a:extLst>
                        <a:ext uri="{28A0092B-C50C-407E-A947-70E740481C1C}">
                          <a14:useLocalDpi xmlns:a14="http://schemas.microsoft.com/office/drawing/2010/main" val="0"/>
                        </a:ext>
                      </a:extLst>
                    </a:blip>
                    <a:srcRect/>
                    <a:stretch>
                      <a:fillRect/>
                    </a:stretch>
                  </pic:blipFill>
                  <pic:spPr bwMode="auto">
                    <a:xfrm>
                      <a:off x="0" y="0"/>
                      <a:ext cx="3063240" cy="13893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Beschreiben Sie das Funktionsprinzip des</w:t>
      </w:r>
      <w:r>
        <w:t xml:space="preserve"> Gleichstromstellers für DC-Servomotoren</w:t>
      </w:r>
    </w:p>
    <w:p w:rsidR="00D63687" w:rsidRDefault="00EC22B0" w:rsidP="00A12A48">
      <w:pPr>
        <w:pStyle w:val="Antwort"/>
        <w:ind w:left="1068"/>
      </w:pPr>
      <w:r w:rsidRPr="00EC22B0">
        <w:t>Der Gleichstromsteller erzeugt eine pulsbreitenmodulierte veränderliche Ankerspannung. Die konstante Zwischenkreisspannung Ud wird mit hoh</w:t>
      </w:r>
      <w:r>
        <w:t>er Frequenz ein- und ausgeschal</w:t>
      </w:r>
      <w:r w:rsidRPr="00EC22B0">
        <w:t>tet. Der Mittelwert der Ankerspannung ist vom Puls-Pausen-Verhältnis abhängig. Mit dem getakteten Steller können der Mittelwert der Ankerspannung und damit die Drehzahl stufenlos zwischen Null und dem Maximalwert eingestellt werden.</w:t>
      </w:r>
    </w:p>
    <w:p w:rsidR="00A12A48" w:rsidRDefault="001B60A2" w:rsidP="00A12A48">
      <w:pPr>
        <w:pStyle w:val="Textkrper-Zeileneinzug"/>
        <w:numPr>
          <w:ilvl w:val="0"/>
          <w:numId w:val="30"/>
        </w:numPr>
      </w:pPr>
      <w:r>
        <w:rPr>
          <w:noProof/>
          <w:lang w:val="en-US" w:eastAsia="en-US"/>
        </w:rPr>
        <w:drawing>
          <wp:anchor distT="0" distB="0" distL="114300" distR="114300" simplePos="0" relativeHeight="251673600" behindDoc="0" locked="0" layoutInCell="1" allowOverlap="1" wp14:anchorId="6DC46E4A" wp14:editId="23C7FB67">
            <wp:simplePos x="0" y="0"/>
            <wp:positionH relativeFrom="column">
              <wp:posOffset>4579620</wp:posOffset>
            </wp:positionH>
            <wp:positionV relativeFrom="paragraph">
              <wp:posOffset>22860</wp:posOffset>
            </wp:positionV>
            <wp:extent cx="1501140" cy="1114425"/>
            <wp:effectExtent l="0" t="0" r="3810" b="9525"/>
            <wp:wrapSquare wrapText="lef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ttura_motore_passo-passo.jpg"/>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501140" cy="1114425"/>
                    </a:xfrm>
                    <a:prstGeom prst="rect">
                      <a:avLst/>
                    </a:prstGeom>
                  </pic:spPr>
                </pic:pic>
              </a:graphicData>
            </a:graphic>
            <wp14:sizeRelH relativeFrom="margin">
              <wp14:pctWidth>0</wp14:pctWidth>
            </wp14:sizeRelH>
            <wp14:sizeRelV relativeFrom="margin">
              <wp14:pctHeight>0</wp14:pctHeight>
            </wp14:sizeRelV>
          </wp:anchor>
        </w:drawing>
      </w:r>
      <w:r w:rsidR="00A12A48">
        <w:t>Warum können Schrittmotoren für genaue Positioniervorgänge ohne Rückführung verwendet werden?</w:t>
      </w:r>
    </w:p>
    <w:p w:rsidR="00A12A48" w:rsidRDefault="00EC22B0" w:rsidP="00A12A48">
      <w:pPr>
        <w:pStyle w:val="Antwort"/>
        <w:ind w:left="1068"/>
      </w:pPr>
      <w:r>
        <w:t>Da sie sehr präzise sind und nur in Schritten drehen kann man immer genau ausrechnen in welcher Lage sich der Motor befindet</w:t>
      </w:r>
    </w:p>
    <w:p w:rsidR="00D63687" w:rsidRDefault="00D63687" w:rsidP="00A12A48">
      <w:pPr>
        <w:pStyle w:val="Antwort"/>
        <w:ind w:left="1068"/>
      </w:pPr>
    </w:p>
    <w:p w:rsidR="00A12A48" w:rsidRDefault="0091205A" w:rsidP="00A12A48">
      <w:pPr>
        <w:pStyle w:val="Textkrper-Zeileneinzug"/>
        <w:numPr>
          <w:ilvl w:val="0"/>
          <w:numId w:val="30"/>
        </w:numPr>
      </w:pPr>
      <w:r>
        <w:rPr>
          <w:noProof/>
          <w:lang w:val="en-US" w:eastAsia="en-US"/>
        </w:rPr>
        <w:drawing>
          <wp:anchor distT="0" distB="0" distL="114300" distR="114300" simplePos="0" relativeHeight="251675648" behindDoc="0" locked="0" layoutInCell="1" allowOverlap="1" wp14:anchorId="4A047542" wp14:editId="281352D3">
            <wp:simplePos x="0" y="0"/>
            <wp:positionH relativeFrom="column">
              <wp:posOffset>3969385</wp:posOffset>
            </wp:positionH>
            <wp:positionV relativeFrom="paragraph">
              <wp:posOffset>59055</wp:posOffset>
            </wp:positionV>
            <wp:extent cx="2120900" cy="1228725"/>
            <wp:effectExtent l="0" t="0" r="0" b="9525"/>
            <wp:wrapSquare wrapText="lef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1169.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120900" cy="1228725"/>
                    </a:xfrm>
                    <a:prstGeom prst="rect">
                      <a:avLst/>
                    </a:prstGeom>
                  </pic:spPr>
                </pic:pic>
              </a:graphicData>
            </a:graphic>
            <wp14:sizeRelH relativeFrom="margin">
              <wp14:pctWidth>0</wp14:pctWidth>
            </wp14:sizeRelH>
            <wp14:sizeRelV relativeFrom="margin">
              <wp14:pctHeight>0</wp14:pctHeight>
            </wp14:sizeRelV>
          </wp:anchor>
        </w:drawing>
      </w:r>
      <w:r w:rsidR="00A12A48">
        <w:t>Warum und wie sind DC – Servomotoren ohne Bürsten „verkehrt“ aufgebaut?</w:t>
      </w:r>
    </w:p>
    <w:p w:rsidR="00A12A48" w:rsidRDefault="00D6565E" w:rsidP="00A12A48">
      <w:pPr>
        <w:pStyle w:val="Antwort"/>
        <w:ind w:left="1068"/>
      </w:pPr>
      <w:r>
        <w:rPr>
          <w:noProof/>
          <w:lang w:val="en-US" w:eastAsia="en-US"/>
        </w:rPr>
        <w:drawing>
          <wp:anchor distT="0" distB="0" distL="114300" distR="114300" simplePos="0" relativeHeight="251676672" behindDoc="0" locked="0" layoutInCell="1" allowOverlap="1" wp14:anchorId="21E3065B" wp14:editId="1D779732">
            <wp:simplePos x="0" y="0"/>
            <wp:positionH relativeFrom="column">
              <wp:posOffset>4128135</wp:posOffset>
            </wp:positionH>
            <wp:positionV relativeFrom="paragraph">
              <wp:posOffset>998220</wp:posOffset>
            </wp:positionV>
            <wp:extent cx="1952625" cy="1704975"/>
            <wp:effectExtent l="0" t="0" r="9525" b="9525"/>
            <wp:wrapSquare wrapText="left"/>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motschem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52625" cy="1704975"/>
                    </a:xfrm>
                    <a:prstGeom prst="rect">
                      <a:avLst/>
                    </a:prstGeom>
                  </pic:spPr>
                </pic:pic>
              </a:graphicData>
            </a:graphic>
            <wp14:sizeRelH relativeFrom="margin">
              <wp14:pctWidth>0</wp14:pctWidth>
            </wp14:sizeRelH>
            <wp14:sizeRelV relativeFrom="margin">
              <wp14:pctHeight>0</wp14:pctHeight>
            </wp14:sizeRelV>
          </wp:anchor>
        </w:drawing>
      </w:r>
    </w:p>
    <w:p w:rsidR="00D63687" w:rsidRDefault="00D63687" w:rsidP="00A12A48">
      <w:pPr>
        <w:pStyle w:val="Antwort"/>
        <w:ind w:left="1068"/>
      </w:pPr>
    </w:p>
    <w:p w:rsidR="00D63687" w:rsidRDefault="00D63687" w:rsidP="00A12A48">
      <w:pPr>
        <w:pStyle w:val="Antwort"/>
        <w:ind w:left="1068"/>
      </w:pPr>
    </w:p>
    <w:p w:rsidR="00D63687" w:rsidRDefault="00D63687" w:rsidP="00A12A48">
      <w:pPr>
        <w:pStyle w:val="Antwort"/>
        <w:ind w:left="1068"/>
      </w:pPr>
    </w:p>
    <w:p w:rsidR="00A12A48" w:rsidRDefault="00A12A48" w:rsidP="00A12A48">
      <w:pPr>
        <w:pStyle w:val="Textkrper-Zeileneinzug"/>
        <w:numPr>
          <w:ilvl w:val="0"/>
          <w:numId w:val="30"/>
        </w:numPr>
      </w:pPr>
      <w:r>
        <w:t>Erklären Sie den Unterschied des unipolaren und des bipolaren Betriebs eines Schrittmotors.</w:t>
      </w:r>
    </w:p>
    <w:p w:rsidR="00D63687" w:rsidRDefault="00D63687" w:rsidP="00A12A48">
      <w:pPr>
        <w:pStyle w:val="Antwort"/>
        <w:ind w:left="1068"/>
      </w:pPr>
    </w:p>
    <w:p w:rsidR="00D63687" w:rsidRDefault="00D63687" w:rsidP="00A12A48">
      <w:pPr>
        <w:pStyle w:val="Antwort"/>
        <w:ind w:left="1068"/>
      </w:pPr>
    </w:p>
    <w:p w:rsidR="00D63687" w:rsidRDefault="00D63687" w:rsidP="00A12A48">
      <w:pPr>
        <w:pStyle w:val="Antwort"/>
        <w:ind w:left="1068"/>
      </w:pPr>
    </w:p>
    <w:p w:rsidR="00D63687" w:rsidRDefault="00D63687" w:rsidP="00A12A48">
      <w:pPr>
        <w:pStyle w:val="Antwort"/>
        <w:ind w:left="1068"/>
      </w:pPr>
    </w:p>
    <w:p w:rsidR="00A12A48" w:rsidRDefault="00A12A48" w:rsidP="00A12A48">
      <w:pPr>
        <w:pStyle w:val="Antwort"/>
        <w:ind w:left="1068"/>
      </w:pPr>
    </w:p>
    <w:p w:rsidR="001B60A2" w:rsidRDefault="001B60A2" w:rsidP="001B60A2">
      <w:pPr>
        <w:pStyle w:val="Textkrper-Zeileneinzug"/>
        <w:numPr>
          <w:ilvl w:val="0"/>
          <w:numId w:val="30"/>
        </w:numPr>
      </w:pPr>
      <w:r>
        <w:t>Wie wird der Läufer beim BLDC-Motor in Drehung versetzt?</w:t>
      </w:r>
    </w:p>
    <w:p w:rsidR="00D63687" w:rsidRDefault="00D63687" w:rsidP="001B60A2">
      <w:pPr>
        <w:pStyle w:val="Antwort"/>
        <w:ind w:left="1068"/>
      </w:pPr>
    </w:p>
    <w:p w:rsidR="00D63687" w:rsidRDefault="00D63687" w:rsidP="001B60A2">
      <w:pPr>
        <w:pStyle w:val="Antwort"/>
        <w:ind w:left="1068"/>
      </w:pPr>
    </w:p>
    <w:p w:rsidR="00D63687" w:rsidRDefault="00D63687" w:rsidP="001B60A2">
      <w:pPr>
        <w:pStyle w:val="Antwort"/>
        <w:ind w:left="1068"/>
      </w:pPr>
    </w:p>
    <w:p w:rsidR="001B60A2" w:rsidRDefault="001B60A2" w:rsidP="001B60A2">
      <w:pPr>
        <w:pStyle w:val="Antwort"/>
        <w:ind w:left="1068"/>
      </w:pPr>
    </w:p>
    <w:p w:rsidR="00D6565E" w:rsidRDefault="00D6565E">
      <w:pPr>
        <w:rPr>
          <w:rFonts w:ascii="Verdana" w:hAnsi="Verdana"/>
          <w:lang w:val="de-CH"/>
        </w:rPr>
      </w:pPr>
      <w:r>
        <w:br w:type="page"/>
      </w:r>
      <w:bookmarkStart w:id="18" w:name="_GoBack"/>
      <w:bookmarkEnd w:id="18"/>
    </w:p>
    <w:p w:rsidR="001B60A2" w:rsidRDefault="001B60A2" w:rsidP="001B60A2">
      <w:pPr>
        <w:pStyle w:val="Textkrper-Zeileneinzug"/>
        <w:numPr>
          <w:ilvl w:val="0"/>
          <w:numId w:val="30"/>
        </w:numPr>
      </w:pPr>
      <w:r>
        <w:lastRenderedPageBreak/>
        <w:t>Welche Funktion hat der Lagegeber beim BLDC-Motor?</w:t>
      </w:r>
    </w:p>
    <w:p w:rsidR="00D63687" w:rsidRDefault="00D63687" w:rsidP="001B60A2">
      <w:pPr>
        <w:pStyle w:val="Antwort"/>
        <w:ind w:left="1068"/>
      </w:pPr>
    </w:p>
    <w:p w:rsidR="00D63687" w:rsidRDefault="00D63687" w:rsidP="001B60A2">
      <w:pPr>
        <w:pStyle w:val="Antwort"/>
        <w:ind w:left="1068"/>
      </w:pPr>
    </w:p>
    <w:p w:rsidR="001B60A2" w:rsidRDefault="001B60A2" w:rsidP="001B60A2">
      <w:pPr>
        <w:pStyle w:val="Antwort"/>
        <w:ind w:left="1068"/>
      </w:pPr>
    </w:p>
    <w:p w:rsidR="001B60A2" w:rsidRDefault="001B60A2" w:rsidP="00D6565E">
      <w:pPr>
        <w:pStyle w:val="Textkrper-Zeileneinzug"/>
        <w:numPr>
          <w:ilvl w:val="0"/>
          <w:numId w:val="30"/>
        </w:numPr>
      </w:pPr>
      <w:r>
        <w:t xml:space="preserve">Worin besteht der Unterschied des </w:t>
      </w:r>
      <w:r w:rsidR="00D6565E">
        <w:t>BLDC</w:t>
      </w:r>
      <w:r>
        <w:t>-Motors zum Schrittmotor?</w:t>
      </w:r>
    </w:p>
    <w:p w:rsidR="00D6565E" w:rsidRDefault="00D6565E" w:rsidP="00D6565E">
      <w:pPr>
        <w:pStyle w:val="Antwort"/>
        <w:ind w:left="1068"/>
      </w:pPr>
    </w:p>
    <w:p w:rsidR="00D63687" w:rsidRDefault="00D63687" w:rsidP="00D6565E">
      <w:pPr>
        <w:pStyle w:val="Antwort"/>
        <w:ind w:left="1068"/>
      </w:pPr>
    </w:p>
    <w:p w:rsidR="00D63687" w:rsidRDefault="00D63687" w:rsidP="00D6565E">
      <w:pPr>
        <w:pStyle w:val="Antwort"/>
        <w:ind w:left="1068"/>
      </w:pPr>
    </w:p>
    <w:p w:rsidR="00D63687" w:rsidRDefault="00D63687" w:rsidP="00D6565E">
      <w:pPr>
        <w:pStyle w:val="Antwort"/>
        <w:ind w:left="1068"/>
      </w:pPr>
    </w:p>
    <w:p w:rsidR="00D6565E" w:rsidRDefault="00D6565E" w:rsidP="00D6565E">
      <w:pPr>
        <w:pStyle w:val="Textkrper-Zeileneinzug"/>
        <w:numPr>
          <w:ilvl w:val="0"/>
          <w:numId w:val="30"/>
        </w:numPr>
      </w:pPr>
      <w:r>
        <w:rPr>
          <w:noProof/>
          <w:lang w:val="en-US" w:eastAsia="en-US"/>
        </w:rPr>
        <w:drawing>
          <wp:anchor distT="0" distB="0" distL="114300" distR="114300" simplePos="0" relativeHeight="251677696" behindDoc="0" locked="0" layoutInCell="1" allowOverlap="1" wp14:anchorId="400C3443" wp14:editId="2F3DC3AF">
            <wp:simplePos x="0" y="0"/>
            <wp:positionH relativeFrom="column">
              <wp:posOffset>4319270</wp:posOffset>
            </wp:positionH>
            <wp:positionV relativeFrom="paragraph">
              <wp:posOffset>53975</wp:posOffset>
            </wp:positionV>
            <wp:extent cx="1763395" cy="1204595"/>
            <wp:effectExtent l="0" t="0" r="0" b="0"/>
            <wp:wrapSquare wrapText="lef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l.png"/>
                    <pic:cNvPicPr/>
                  </pic:nvPicPr>
                  <pic:blipFill>
                    <a:blip r:embed="rId29">
                      <a:extLst>
                        <a:ext uri="{28A0092B-C50C-407E-A947-70E740481C1C}">
                          <a14:useLocalDpi xmlns:a14="http://schemas.microsoft.com/office/drawing/2010/main" val="0"/>
                        </a:ext>
                      </a:extLst>
                    </a:blip>
                    <a:stretch>
                      <a:fillRect/>
                    </a:stretch>
                  </pic:blipFill>
                  <pic:spPr>
                    <a:xfrm>
                      <a:off x="0" y="0"/>
                      <a:ext cx="1763395" cy="1204595"/>
                    </a:xfrm>
                    <a:prstGeom prst="rect">
                      <a:avLst/>
                    </a:prstGeom>
                  </pic:spPr>
                </pic:pic>
              </a:graphicData>
            </a:graphic>
            <wp14:sizeRelH relativeFrom="margin">
              <wp14:pctWidth>0</wp14:pctWidth>
            </wp14:sizeRelH>
            <wp14:sizeRelV relativeFrom="margin">
              <wp14:pctHeight>0</wp14:pctHeight>
            </wp14:sizeRelV>
          </wp:anchor>
        </w:drawing>
      </w:r>
      <w:r>
        <w:t xml:space="preserve">Für die nachfolgend beschriebene Anwendung sollen Sie den Einsatz eines </w:t>
      </w:r>
      <w:proofErr w:type="spellStart"/>
      <w:r>
        <w:t>Servoantriebes</w:t>
      </w:r>
      <w:proofErr w:type="spellEnd"/>
      <w:r>
        <w:t xml:space="preserve"> empfehlen: </w:t>
      </w:r>
      <w:r>
        <w:rPr>
          <w:i/>
          <w:iCs/>
        </w:rPr>
        <w:t xml:space="preserve">Der Vorschubmotor einer </w:t>
      </w:r>
      <w:proofErr w:type="spellStart"/>
      <w:r>
        <w:rPr>
          <w:i/>
          <w:iCs/>
        </w:rPr>
        <w:t>Drahtablängmaschine</w:t>
      </w:r>
      <w:proofErr w:type="spellEnd"/>
      <w:r>
        <w:rPr>
          <w:i/>
          <w:iCs/>
        </w:rPr>
        <w:t xml:space="preserve"> sorgt dafür, dass ab einer Drahtrolle Kupferdrähte bis zu einem maximalen Querschnitt von 1 mm</w:t>
      </w:r>
      <w:r>
        <w:rPr>
          <w:i/>
          <w:iCs/>
          <w:vertAlign w:val="superscript"/>
        </w:rPr>
        <w:t>2</w:t>
      </w:r>
      <w:r>
        <w:rPr>
          <w:i/>
          <w:iCs/>
        </w:rPr>
        <w:t xml:space="preserve"> auf eine voreingestellte Länge im Bereich von 20</w:t>
      </w:r>
      <w:r w:rsidR="004C0E4B">
        <w:rPr>
          <w:i/>
          <w:iCs/>
        </w:rPr>
        <w:t xml:space="preserve"> </w:t>
      </w:r>
      <w:r>
        <w:rPr>
          <w:i/>
          <w:iCs/>
        </w:rPr>
        <w:t>mm – 250 mm bei einer Genauigkeit von 0,5 mm vorgeschoben werden.</w:t>
      </w:r>
      <w:r>
        <w:t xml:space="preserve"> Welchen </w:t>
      </w:r>
      <w:proofErr w:type="spellStart"/>
      <w:r>
        <w:t>Servoantrieb</w:t>
      </w:r>
      <w:proofErr w:type="spellEnd"/>
      <w:r>
        <w:t xml:space="preserve"> schlagen Sie vor und warum?</w:t>
      </w:r>
    </w:p>
    <w:p w:rsidR="00D63687" w:rsidRDefault="00D63687" w:rsidP="00D6565E">
      <w:pPr>
        <w:pStyle w:val="Antwort"/>
        <w:ind w:left="1068"/>
      </w:pPr>
    </w:p>
    <w:p w:rsidR="00D63687" w:rsidRDefault="00D63687" w:rsidP="00D6565E">
      <w:pPr>
        <w:pStyle w:val="Antwort"/>
        <w:ind w:left="1068"/>
      </w:pPr>
    </w:p>
    <w:p w:rsidR="00D63687" w:rsidRDefault="00D63687" w:rsidP="00D6565E">
      <w:pPr>
        <w:pStyle w:val="Antwort"/>
        <w:ind w:left="1068"/>
      </w:pPr>
    </w:p>
    <w:p w:rsidR="00D6565E" w:rsidRDefault="00D6565E" w:rsidP="00D6565E">
      <w:pPr>
        <w:pStyle w:val="Antwort"/>
        <w:ind w:left="1068"/>
      </w:pPr>
    </w:p>
    <w:p w:rsidR="004B5404" w:rsidRDefault="004B5404" w:rsidP="004B5404">
      <w:pPr>
        <w:pStyle w:val="Textkrper-Zeileneinzug"/>
        <w:numPr>
          <w:ilvl w:val="0"/>
          <w:numId w:val="30"/>
        </w:numPr>
      </w:pPr>
      <w:r>
        <w:t xml:space="preserve">Der Positionierantrieb eines </w:t>
      </w:r>
      <w:proofErr w:type="spellStart"/>
      <w:r>
        <w:t>Platinenbohrautomaten</w:t>
      </w:r>
      <w:proofErr w:type="spellEnd"/>
      <w:r>
        <w:t xml:space="preserve"> wird von einem Zweistrangschrittmotor über einen Zahnriemen gesteuert. Der Motor treibt über ein Getriebe mit i=3</w:t>
      </w:r>
      <w:r w:rsidR="0022533F">
        <w:t>0</w:t>
      </w:r>
      <w:r>
        <w:t xml:space="preserve"> die Riemenscheibe mit d=22,9 mm an. Der Abstand zwischen zwei Positionen beträgt </w:t>
      </w:r>
      <w:proofErr w:type="spellStart"/>
      <w:r w:rsidR="008757D1">
        <w:t>d</w:t>
      </w:r>
      <w:r w:rsidR="008757D1" w:rsidRPr="008757D1">
        <w:rPr>
          <w:vertAlign w:val="subscript"/>
        </w:rPr>
        <w:t>p</w:t>
      </w:r>
      <w:proofErr w:type="spellEnd"/>
      <w:r w:rsidR="008757D1">
        <w:t>=</w:t>
      </w:r>
      <w:r>
        <w:t>0,</w:t>
      </w:r>
      <w:r w:rsidR="0022533F">
        <w:t>0</w:t>
      </w:r>
      <w:r>
        <w:t xml:space="preserve">5 mm. Der Bohrkopf bewegt sich mit </w:t>
      </w:r>
      <w:r w:rsidR="008757D1">
        <w:t>v=</w:t>
      </w:r>
      <w:r>
        <w:t xml:space="preserve">0,24 m/s von Bohrpunkt zu Bohrpunkt. Ermitteln Sie </w:t>
      </w:r>
    </w:p>
    <w:p w:rsidR="004A0464" w:rsidRDefault="004B5404" w:rsidP="004B5404">
      <w:pPr>
        <w:pStyle w:val="Textkrper-Zeileneinzug"/>
        <w:numPr>
          <w:ilvl w:val="1"/>
          <w:numId w:val="30"/>
        </w:numPr>
      </w:pPr>
      <w:r>
        <w:t>die notwendige Schrittzahl pro Umdrehung</w:t>
      </w:r>
    </w:p>
    <w:p w:rsidR="004B5404" w:rsidRDefault="004B5404" w:rsidP="004B5404">
      <w:pPr>
        <w:pStyle w:val="Textkrper-Zeileneinzug"/>
        <w:numPr>
          <w:ilvl w:val="1"/>
          <w:numId w:val="30"/>
        </w:numPr>
      </w:pPr>
      <w:r>
        <w:t>die Polpaarzahl</w:t>
      </w:r>
      <w:r w:rsidR="00C1526F">
        <w:t xml:space="preserve"> und Schrittwinkel</w:t>
      </w:r>
    </w:p>
    <w:p w:rsidR="004B5404" w:rsidRDefault="004B5404" w:rsidP="004B5404">
      <w:pPr>
        <w:pStyle w:val="Textkrper-Zeileneinzug"/>
        <w:numPr>
          <w:ilvl w:val="1"/>
          <w:numId w:val="30"/>
        </w:numPr>
      </w:pPr>
      <w:r>
        <w:t>die Schrittfrequenz</w:t>
      </w:r>
    </w:p>
    <w:sectPr w:rsidR="004B5404" w:rsidSect="0024729E">
      <w:headerReference w:type="default" r:id="rId30"/>
      <w:footerReference w:type="default" r:id="rId31"/>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8D1" w:rsidRDefault="00CA78D1">
      <w:r>
        <w:separator/>
      </w:r>
    </w:p>
  </w:endnote>
  <w:endnote w:type="continuationSeparator" w:id="0">
    <w:p w:rsidR="00CA78D1" w:rsidRDefault="00CA7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565E" w:rsidRDefault="00D6565E"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Pr>
        <w:rFonts w:ascii="Arial" w:hAnsi="Arial"/>
        <w:sz w:val="12"/>
        <w:lang w:val="de-CH"/>
      </w:rPr>
      <w:fldChar w:fldCharType="begin"/>
    </w:r>
    <w:r>
      <w:rPr>
        <w:rFonts w:ascii="Arial" w:hAnsi="Arial"/>
        <w:sz w:val="12"/>
        <w:lang w:val="de-CH"/>
      </w:rPr>
      <w:instrText xml:space="preserve"> DATE \@ "dd.MM.yy" </w:instrText>
    </w:r>
    <w:r>
      <w:rPr>
        <w:rFonts w:ascii="Arial" w:hAnsi="Arial"/>
        <w:sz w:val="12"/>
        <w:lang w:val="de-CH"/>
      </w:rPr>
      <w:fldChar w:fldCharType="separate"/>
    </w:r>
    <w:r w:rsidR="000C3B81">
      <w:rPr>
        <w:rFonts w:ascii="Arial" w:hAnsi="Arial"/>
        <w:noProof/>
        <w:sz w:val="12"/>
        <w:lang w:val="de-CH"/>
      </w:rPr>
      <w:t>03.04.19</w:t>
    </w:r>
    <w:r>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Pr="00457947">
      <w:rPr>
        <w:rFonts w:ascii="Arial" w:hAnsi="Arial"/>
        <w:sz w:val="12"/>
        <w:lang w:val="de-CH"/>
      </w:rPr>
      <w:fldChar w:fldCharType="begin"/>
    </w:r>
    <w:r w:rsidRPr="00457947">
      <w:rPr>
        <w:rFonts w:ascii="Arial" w:hAnsi="Arial"/>
        <w:sz w:val="12"/>
        <w:lang w:val="de-CH"/>
      </w:rPr>
      <w:instrText xml:space="preserve"> PAGE   \* MERGEFORMAT </w:instrText>
    </w:r>
    <w:r w:rsidRPr="00457947">
      <w:rPr>
        <w:rFonts w:ascii="Arial" w:hAnsi="Arial"/>
        <w:sz w:val="12"/>
        <w:lang w:val="de-CH"/>
      </w:rPr>
      <w:fldChar w:fldCharType="separate"/>
    </w:r>
    <w:r w:rsidR="00EC22B0">
      <w:rPr>
        <w:rFonts w:ascii="Arial" w:hAnsi="Arial"/>
        <w:noProof/>
        <w:sz w:val="12"/>
        <w:lang w:val="de-CH"/>
      </w:rPr>
      <w:t>11</w:t>
    </w:r>
    <w:r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Pr>
        <w:rStyle w:val="Seitenzahl"/>
        <w:rFonts w:ascii="Arial" w:hAnsi="Arial"/>
        <w:snapToGrid w:val="0"/>
        <w:sz w:val="12"/>
      </w:rPr>
      <w:fldChar w:fldCharType="begin"/>
    </w:r>
    <w:r>
      <w:rPr>
        <w:rStyle w:val="Seitenzahl"/>
        <w:rFonts w:ascii="Arial" w:hAnsi="Arial"/>
        <w:snapToGrid w:val="0"/>
        <w:sz w:val="12"/>
      </w:rPr>
      <w:instrText xml:space="preserve"> FILENAME </w:instrText>
    </w:r>
    <w:r>
      <w:rPr>
        <w:rStyle w:val="Seitenzahl"/>
        <w:rFonts w:ascii="Arial" w:hAnsi="Arial"/>
        <w:snapToGrid w:val="0"/>
        <w:sz w:val="12"/>
      </w:rPr>
      <w:fldChar w:fldCharType="separate"/>
    </w:r>
    <w:r w:rsidR="00EB0EEE">
      <w:rPr>
        <w:rStyle w:val="Seitenzahl"/>
        <w:rFonts w:ascii="Arial" w:hAnsi="Arial"/>
        <w:noProof/>
        <w:snapToGrid w:val="0"/>
        <w:sz w:val="12"/>
      </w:rPr>
      <w:t>DC_Servoantriebe_Loesung.docx</w:t>
    </w:r>
    <w:r>
      <w:rPr>
        <w:rStyle w:val="Seitenzahl"/>
        <w:rFonts w:ascii="Arial" w:hAnsi="Arial"/>
        <w:snapToGrid w:val="0"/>
        <w:sz w:val="1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8D1" w:rsidRDefault="00CA78D1">
      <w:r>
        <w:separator/>
      </w:r>
    </w:p>
  </w:footnote>
  <w:footnote w:type="continuationSeparator" w:id="0">
    <w:p w:rsidR="00CA78D1" w:rsidRDefault="00CA78D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D6565E" w:rsidTr="00B555F1">
      <w:trPr>
        <w:cantSplit/>
        <w:trHeight w:val="320"/>
      </w:trPr>
      <w:tc>
        <w:tcPr>
          <w:tcW w:w="1134" w:type="dxa"/>
          <w:vMerge w:val="restart"/>
          <w:tcBorders>
            <w:top w:val="nil"/>
            <w:left w:val="nil"/>
            <w:bottom w:val="single" w:sz="8" w:space="0" w:color="auto"/>
            <w:right w:val="nil"/>
          </w:tcBorders>
        </w:tcPr>
        <w:p w:rsidR="00D6565E" w:rsidRDefault="00D6565E">
          <w:pPr>
            <w:pStyle w:val="Kopfzeile"/>
            <w:tabs>
              <w:tab w:val="clear" w:pos="4536"/>
              <w:tab w:val="clear" w:pos="9072"/>
            </w:tabs>
            <w:spacing w:before="120" w:after="40"/>
            <w:rPr>
              <w:rFonts w:ascii="Arial" w:hAnsi="Arial"/>
              <w:lang w:val="de-CH"/>
            </w:rPr>
          </w:pPr>
          <w:r>
            <w:rPr>
              <w:rFonts w:ascii="Arial" w:hAnsi="Arial"/>
              <w:noProof/>
              <w:lang w:val="en-US" w:eastAsia="en-US"/>
            </w:rPr>
            <mc:AlternateContent>
              <mc:Choice Requires="wps">
                <w:drawing>
                  <wp:anchor distT="0" distB="0" distL="114300" distR="114300" simplePos="0" relativeHeight="251657728" behindDoc="0" locked="0" layoutInCell="0" allowOverlap="1" wp14:anchorId="4B75AFF2" wp14:editId="7CEBA6B6">
                    <wp:simplePos x="0" y="0"/>
                    <wp:positionH relativeFrom="column">
                      <wp:posOffset>12065</wp:posOffset>
                    </wp:positionH>
                    <wp:positionV relativeFrom="paragraph">
                      <wp:posOffset>7620</wp:posOffset>
                    </wp:positionV>
                    <wp:extent cx="681990" cy="489585"/>
                    <wp:effectExtent l="0" t="0" r="0" b="63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565E" w:rsidRDefault="00D6565E">
                                <w:r>
                                  <w:rPr>
                                    <w:noProof/>
                                    <w:lang w:val="en-US" w:eastAsia="en-US"/>
                                  </w:rPr>
                                  <w:drawing>
                                    <wp:inline distT="0" distB="0" distL="0" distR="0" wp14:anchorId="1EA70966" wp14:editId="09205C8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5AFF2"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" o:allowincell="f" filled="f" stroked="f">
                    <v:textbox inset="1mm,1mm,1mm,1mm">
                      <w:txbxContent>
                        <w:p w:rsidR="00D6565E" w:rsidRDefault="00D6565E">
                          <w:r>
                            <w:rPr>
                              <w:noProof/>
                              <w:lang w:val="en-US" w:eastAsia="en-US"/>
                            </w:rPr>
                            <w:drawing>
                              <wp:inline distT="0" distB="0" distL="0" distR="0" wp14:anchorId="1EA70966" wp14:editId="09205C82">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D6565E" w:rsidRDefault="00D6565E">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D6565E" w:rsidRDefault="00D6565E"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D6565E" w:rsidRDefault="00D6565E">
          <w:pPr>
            <w:pStyle w:val="Kopfzeile"/>
            <w:tabs>
              <w:tab w:val="clear" w:pos="4536"/>
              <w:tab w:val="clear" w:pos="9072"/>
            </w:tabs>
            <w:spacing w:before="120" w:after="40"/>
            <w:rPr>
              <w:rFonts w:ascii="Arial" w:hAnsi="Arial"/>
              <w:lang w:val="de-CH"/>
            </w:rPr>
          </w:pPr>
          <w:r>
            <w:rPr>
              <w:rFonts w:ascii="Arial" w:hAnsi="Arial"/>
              <w:lang w:val="de-CH"/>
            </w:rPr>
            <w:t>Beruf:</w:t>
          </w:r>
        </w:p>
      </w:tc>
    </w:tr>
    <w:tr w:rsidR="00D6565E" w:rsidTr="00B555F1">
      <w:trPr>
        <w:cantSplit/>
      </w:trPr>
      <w:tc>
        <w:tcPr>
          <w:tcW w:w="1134" w:type="dxa"/>
          <w:vMerge/>
          <w:tcBorders>
            <w:top w:val="single" w:sz="8" w:space="0" w:color="auto"/>
            <w:left w:val="nil"/>
            <w:bottom w:val="single" w:sz="8" w:space="0" w:color="auto"/>
            <w:right w:val="nil"/>
          </w:tcBorders>
        </w:tcPr>
        <w:p w:rsidR="00D6565E" w:rsidRDefault="00D6565E">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D6565E" w:rsidRDefault="00D6565E">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D6565E" w:rsidRDefault="00D6565E" w:rsidP="000D351C">
          <w:pPr>
            <w:pStyle w:val="Kopfzeile"/>
            <w:tabs>
              <w:tab w:val="clear" w:pos="4536"/>
              <w:tab w:val="clear" w:pos="9072"/>
            </w:tabs>
            <w:spacing w:before="20" w:after="60"/>
            <w:rPr>
              <w:rFonts w:ascii="Arial" w:hAnsi="Arial"/>
              <w:b/>
              <w:sz w:val="24"/>
              <w:lang w:val="de-CH"/>
            </w:rPr>
          </w:pPr>
          <w:r>
            <w:rPr>
              <w:rFonts w:ascii="Arial" w:hAnsi="Arial"/>
              <w:b/>
              <w:sz w:val="24"/>
              <w:lang w:val="de-CH"/>
            </w:rPr>
            <w:t>DC-</w:t>
          </w:r>
          <w:proofErr w:type="spellStart"/>
          <w:r>
            <w:rPr>
              <w:rFonts w:ascii="Arial" w:hAnsi="Arial"/>
              <w:b/>
              <w:sz w:val="24"/>
              <w:lang w:val="de-CH"/>
            </w:rPr>
            <w:t>Servoantriebe</w:t>
          </w:r>
          <w:proofErr w:type="spellEnd"/>
        </w:p>
      </w:tc>
      <w:tc>
        <w:tcPr>
          <w:tcW w:w="992" w:type="dxa"/>
          <w:tcBorders>
            <w:top w:val="nil"/>
            <w:left w:val="nil"/>
            <w:bottom w:val="single" w:sz="8" w:space="0" w:color="auto"/>
            <w:right w:val="nil"/>
          </w:tcBorders>
        </w:tcPr>
        <w:p w:rsidR="00D6565E" w:rsidRDefault="00D6565E" w:rsidP="00DD7B9D">
          <w:pPr>
            <w:pStyle w:val="Kopfzeile"/>
            <w:tabs>
              <w:tab w:val="clear" w:pos="4536"/>
              <w:tab w:val="clear" w:pos="9072"/>
            </w:tabs>
            <w:spacing w:before="20" w:after="60"/>
            <w:rPr>
              <w:rFonts w:ascii="Arial" w:hAnsi="Arial"/>
              <w:b/>
              <w:sz w:val="24"/>
              <w:lang w:val="de-CH"/>
            </w:rPr>
          </w:pPr>
          <w:r>
            <w:rPr>
              <w:rFonts w:ascii="Arial" w:hAnsi="Arial"/>
              <w:b/>
              <w:sz w:val="24"/>
              <w:lang w:val="de-CH"/>
            </w:rPr>
            <w:t>AU4</w:t>
          </w:r>
        </w:p>
      </w:tc>
    </w:tr>
  </w:tbl>
  <w:p w:rsidR="00D6565E" w:rsidRDefault="00D6565E">
    <w:pPr>
      <w:pStyle w:val="Kopfzeile"/>
      <w:tabs>
        <w:tab w:val="clear" w:pos="9072"/>
        <w:tab w:val="right" w:pos="15168"/>
      </w:tabs>
      <w:rPr>
        <w:rFonts w:ascii="Arial" w:hAnsi="Arial"/>
        <w:bCs/>
        <w:sz w:val="16"/>
        <w:lang w:val="de-CH"/>
      </w:rPr>
    </w:pPr>
  </w:p>
  <w:p w:rsidR="00D6565E" w:rsidRDefault="00D6565E">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CF1"/>
    <w:multiLevelType w:val="hybridMultilevel"/>
    <w:tmpl w:val="AD9266A8"/>
    <w:lvl w:ilvl="0" w:tplc="BB5E9CCC">
      <w:start w:val="1"/>
      <w:numFmt w:val="decimal"/>
      <w:lvlText w:val="%1."/>
      <w:lvlJc w:val="left"/>
      <w:pPr>
        <w:ind w:left="1068" w:hanging="360"/>
      </w:pPr>
      <w:rPr>
        <w:rFonts w:hint="default"/>
      </w:r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 w15:restartNumberingAfterBreak="0">
    <w:nsid w:val="085B355F"/>
    <w:multiLevelType w:val="hybridMultilevel"/>
    <w:tmpl w:val="F3D4BF2C"/>
    <w:lvl w:ilvl="0" w:tplc="25E08124">
      <w:start w:val="1"/>
      <w:numFmt w:val="bullet"/>
      <w:pStyle w:val="Aufzhlung"/>
      <w:lvlText w:val=""/>
      <w:lvlJc w:val="left"/>
      <w:pPr>
        <w:tabs>
          <w:tab w:val="num" w:pos="360"/>
        </w:tabs>
        <w:ind w:left="36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tentative="1">
      <w:start w:val="1"/>
      <w:numFmt w:val="bullet"/>
      <w:lvlText w:val=""/>
      <w:lvlJc w:val="left"/>
      <w:pPr>
        <w:tabs>
          <w:tab w:val="num" w:pos="2160"/>
        </w:tabs>
        <w:ind w:left="2160" w:hanging="360"/>
      </w:pPr>
      <w:rPr>
        <w:rFonts w:ascii="Symbol" w:hAnsi="Symbol" w:hint="default"/>
      </w:rPr>
    </w:lvl>
    <w:lvl w:ilvl="4" w:tplc="04070003" w:tentative="1">
      <w:start w:val="1"/>
      <w:numFmt w:val="bullet"/>
      <w:lvlText w:val="o"/>
      <w:lvlJc w:val="left"/>
      <w:pPr>
        <w:tabs>
          <w:tab w:val="num" w:pos="2880"/>
        </w:tabs>
        <w:ind w:left="2880" w:hanging="360"/>
      </w:pPr>
      <w:rPr>
        <w:rFonts w:ascii="Courier New" w:hAnsi="Courier New" w:cs="Courier New" w:hint="default"/>
      </w:rPr>
    </w:lvl>
    <w:lvl w:ilvl="5" w:tplc="04070005" w:tentative="1">
      <w:start w:val="1"/>
      <w:numFmt w:val="bullet"/>
      <w:lvlText w:val=""/>
      <w:lvlJc w:val="left"/>
      <w:pPr>
        <w:tabs>
          <w:tab w:val="num" w:pos="3600"/>
        </w:tabs>
        <w:ind w:left="3600" w:hanging="360"/>
      </w:pPr>
      <w:rPr>
        <w:rFonts w:ascii="Wingdings" w:hAnsi="Wingdings" w:hint="default"/>
      </w:rPr>
    </w:lvl>
    <w:lvl w:ilvl="6" w:tplc="04070001" w:tentative="1">
      <w:start w:val="1"/>
      <w:numFmt w:val="bullet"/>
      <w:lvlText w:val=""/>
      <w:lvlJc w:val="left"/>
      <w:pPr>
        <w:tabs>
          <w:tab w:val="num" w:pos="4320"/>
        </w:tabs>
        <w:ind w:left="4320" w:hanging="360"/>
      </w:pPr>
      <w:rPr>
        <w:rFonts w:ascii="Symbol" w:hAnsi="Symbol" w:hint="default"/>
      </w:rPr>
    </w:lvl>
    <w:lvl w:ilvl="7" w:tplc="04070003" w:tentative="1">
      <w:start w:val="1"/>
      <w:numFmt w:val="bullet"/>
      <w:lvlText w:val="o"/>
      <w:lvlJc w:val="left"/>
      <w:pPr>
        <w:tabs>
          <w:tab w:val="num" w:pos="5040"/>
        </w:tabs>
        <w:ind w:left="5040" w:hanging="360"/>
      </w:pPr>
      <w:rPr>
        <w:rFonts w:ascii="Courier New" w:hAnsi="Courier New" w:cs="Courier New" w:hint="default"/>
      </w:rPr>
    </w:lvl>
    <w:lvl w:ilvl="8" w:tplc="0407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E9B7BC4"/>
    <w:multiLevelType w:val="hybridMultilevel"/>
    <w:tmpl w:val="B93E1ED6"/>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3" w15:restartNumberingAfterBreak="0">
    <w:nsid w:val="11673DAB"/>
    <w:multiLevelType w:val="hybridMultilevel"/>
    <w:tmpl w:val="BBEE1B8E"/>
    <w:lvl w:ilvl="0" w:tplc="08070017">
      <w:start w:val="1"/>
      <w:numFmt w:val="lowerLetter"/>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4" w15:restartNumberingAfterBreak="0">
    <w:nsid w:val="150052B3"/>
    <w:multiLevelType w:val="hybridMultilevel"/>
    <w:tmpl w:val="A4E09D24"/>
    <w:lvl w:ilvl="0" w:tplc="08070019">
      <w:start w:val="1"/>
      <w:numFmt w:val="lowerLetter"/>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5"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1D127E0B"/>
    <w:multiLevelType w:val="hybridMultilevel"/>
    <w:tmpl w:val="94A069E4"/>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7" w15:restartNumberingAfterBreak="0">
    <w:nsid w:val="20CF547A"/>
    <w:multiLevelType w:val="hybridMultilevel"/>
    <w:tmpl w:val="098A4F02"/>
    <w:lvl w:ilvl="0" w:tplc="EBE0B0EE">
      <w:start w:val="1"/>
      <w:numFmt w:val="decimal"/>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8" w15:restartNumberingAfterBreak="0">
    <w:nsid w:val="21FD189A"/>
    <w:multiLevelType w:val="hybridMultilevel"/>
    <w:tmpl w:val="0958CA6E"/>
    <w:lvl w:ilvl="0" w:tplc="56A2E5BE">
      <w:start w:val="1"/>
      <w:numFmt w:val="bulle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91961FA"/>
    <w:multiLevelType w:val="hybridMultilevel"/>
    <w:tmpl w:val="0B7A9B6C"/>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94F653B"/>
    <w:multiLevelType w:val="hybridMultilevel"/>
    <w:tmpl w:val="E88E3422"/>
    <w:lvl w:ilvl="0" w:tplc="08070017">
      <w:start w:val="1"/>
      <w:numFmt w:val="lowerLetter"/>
      <w:lvlText w:val="%1)"/>
      <w:lvlJc w:val="left"/>
      <w:pPr>
        <w:ind w:left="1429" w:hanging="360"/>
      </w:pPr>
    </w:lvl>
    <w:lvl w:ilvl="1" w:tplc="08070019">
      <w:start w:val="1"/>
      <w:numFmt w:val="lowerLetter"/>
      <w:lvlText w:val="%2."/>
      <w:lvlJc w:val="left"/>
      <w:pPr>
        <w:ind w:left="2149" w:hanging="360"/>
      </w:pPr>
    </w:lvl>
    <w:lvl w:ilvl="2" w:tplc="0807001B">
      <w:start w:val="1"/>
      <w:numFmt w:val="lowerRoman"/>
      <w:lvlText w:val="%3."/>
      <w:lvlJc w:val="right"/>
      <w:pPr>
        <w:ind w:left="2869" w:hanging="180"/>
      </w:pPr>
    </w:lvl>
    <w:lvl w:ilvl="3" w:tplc="0807000F">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1" w15:restartNumberingAfterBreak="0">
    <w:nsid w:val="2DED270B"/>
    <w:multiLevelType w:val="hybridMultilevel"/>
    <w:tmpl w:val="4CBACBE0"/>
    <w:lvl w:ilvl="0" w:tplc="04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2" w15:restartNumberingAfterBreak="0">
    <w:nsid w:val="2FDD7546"/>
    <w:multiLevelType w:val="hybridMultilevel"/>
    <w:tmpl w:val="A0C41BDC"/>
    <w:lvl w:ilvl="0" w:tplc="14E01260">
      <w:start w:val="1"/>
      <w:numFmt w:val="upperLetter"/>
      <w:lvlText w:val="%1)"/>
      <w:lvlJc w:val="left"/>
      <w:pPr>
        <w:ind w:left="1428"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86364B6"/>
    <w:multiLevelType w:val="hybridMultilevel"/>
    <w:tmpl w:val="621AEA82"/>
    <w:lvl w:ilvl="0" w:tplc="095A4222">
      <w:start w:val="1"/>
      <w:numFmt w:val="decimal"/>
      <w:lvlText w:val="%1."/>
      <w:lvlJc w:val="left"/>
      <w:pPr>
        <w:tabs>
          <w:tab w:val="num" w:pos="1069"/>
        </w:tabs>
        <w:ind w:left="1069" w:hanging="360"/>
      </w:pPr>
      <w:rPr>
        <w:rFonts w:hint="default"/>
      </w:rPr>
    </w:lvl>
    <w:lvl w:ilvl="1" w:tplc="04070019" w:tentative="1">
      <w:start w:val="1"/>
      <w:numFmt w:val="lowerLetter"/>
      <w:lvlText w:val="%2."/>
      <w:lvlJc w:val="left"/>
      <w:pPr>
        <w:tabs>
          <w:tab w:val="num" w:pos="1789"/>
        </w:tabs>
        <w:ind w:left="1789" w:hanging="360"/>
      </w:p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14" w15:restartNumberingAfterBreak="0">
    <w:nsid w:val="39180F5E"/>
    <w:multiLevelType w:val="hybridMultilevel"/>
    <w:tmpl w:val="9216DA6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5" w15:restartNumberingAfterBreak="0">
    <w:nsid w:val="393A248B"/>
    <w:multiLevelType w:val="hybridMultilevel"/>
    <w:tmpl w:val="231E9290"/>
    <w:lvl w:ilvl="0" w:tplc="BB006A72">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6" w15:restartNumberingAfterBreak="0">
    <w:nsid w:val="3F4D2A20"/>
    <w:multiLevelType w:val="hybridMultilevel"/>
    <w:tmpl w:val="6BF2B51A"/>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7" w15:restartNumberingAfterBreak="0">
    <w:nsid w:val="4020517D"/>
    <w:multiLevelType w:val="hybridMultilevel"/>
    <w:tmpl w:val="E1A88C88"/>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8" w15:restartNumberingAfterBreak="0">
    <w:nsid w:val="49701205"/>
    <w:multiLevelType w:val="hybridMultilevel"/>
    <w:tmpl w:val="FF4A4D28"/>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9" w15:restartNumberingAfterBreak="0">
    <w:nsid w:val="4D2D087B"/>
    <w:multiLevelType w:val="hybridMultilevel"/>
    <w:tmpl w:val="EDA0CDE0"/>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0" w15:restartNumberingAfterBreak="0">
    <w:nsid w:val="55FA2BF6"/>
    <w:multiLevelType w:val="hybridMultilevel"/>
    <w:tmpl w:val="94E81FD2"/>
    <w:lvl w:ilvl="0" w:tplc="0807000F">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1" w15:restartNumberingAfterBreak="0">
    <w:nsid w:val="590E3B67"/>
    <w:multiLevelType w:val="hybridMultilevel"/>
    <w:tmpl w:val="E1A88C88"/>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22" w15:restartNumberingAfterBreak="0">
    <w:nsid w:val="5ACA4A45"/>
    <w:multiLevelType w:val="hybridMultilevel"/>
    <w:tmpl w:val="081C7AFC"/>
    <w:lvl w:ilvl="0" w:tplc="0807000F">
      <w:start w:val="1"/>
      <w:numFmt w:val="decimal"/>
      <w:lvlText w:val="%1."/>
      <w:lvlJc w:val="left"/>
      <w:pPr>
        <w:ind w:left="1069" w:hanging="360"/>
      </w:pPr>
    </w:lvl>
    <w:lvl w:ilvl="1" w:tplc="08070019">
      <w:start w:val="1"/>
      <w:numFmt w:val="lowerLetter"/>
      <w:lvlText w:val="%2."/>
      <w:lvlJc w:val="left"/>
      <w:pPr>
        <w:ind w:left="1789" w:hanging="360"/>
      </w:pPr>
    </w:lvl>
    <w:lvl w:ilvl="2" w:tplc="0807001B">
      <w:start w:val="1"/>
      <w:numFmt w:val="lowerRoman"/>
      <w:lvlText w:val="%3."/>
      <w:lvlJc w:val="right"/>
      <w:pPr>
        <w:ind w:left="2509" w:hanging="180"/>
      </w:pPr>
    </w:lvl>
    <w:lvl w:ilvl="3" w:tplc="0807000F">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3" w15:restartNumberingAfterBreak="0">
    <w:nsid w:val="5F3D03E2"/>
    <w:multiLevelType w:val="hybridMultilevel"/>
    <w:tmpl w:val="5464F090"/>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4"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25" w15:restartNumberingAfterBreak="0">
    <w:nsid w:val="6D7850EE"/>
    <w:multiLevelType w:val="hybridMultilevel"/>
    <w:tmpl w:val="F856A0BE"/>
    <w:lvl w:ilvl="0" w:tplc="E708A7C6">
      <w:start w:val="1"/>
      <w:numFmt w:val="low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26" w15:restartNumberingAfterBreak="0">
    <w:nsid w:val="6E3E0B5C"/>
    <w:multiLevelType w:val="hybridMultilevel"/>
    <w:tmpl w:val="0DD28DB8"/>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15:restartNumberingAfterBreak="0">
    <w:nsid w:val="733B70D0"/>
    <w:multiLevelType w:val="hybridMultilevel"/>
    <w:tmpl w:val="400221E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76B60065"/>
    <w:multiLevelType w:val="hybridMultilevel"/>
    <w:tmpl w:val="B5D2C626"/>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9" w15:restartNumberingAfterBreak="0">
    <w:nsid w:val="78466222"/>
    <w:multiLevelType w:val="hybridMultilevel"/>
    <w:tmpl w:val="F9BC3F0C"/>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30" w15:restartNumberingAfterBreak="0">
    <w:nsid w:val="7D336DBA"/>
    <w:multiLevelType w:val="hybridMultilevel"/>
    <w:tmpl w:val="16228A3A"/>
    <w:lvl w:ilvl="0" w:tplc="0807000F">
      <w:start w:val="1"/>
      <w:numFmt w:val="decimal"/>
      <w:lvlText w:val="%1."/>
      <w:lvlJc w:val="left"/>
      <w:pPr>
        <w:ind w:left="1068" w:hanging="360"/>
      </w:pPr>
    </w:lvl>
    <w:lvl w:ilvl="1" w:tplc="08070019">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31" w15:restartNumberingAfterBreak="0">
    <w:nsid w:val="7DD94A43"/>
    <w:multiLevelType w:val="hybridMultilevel"/>
    <w:tmpl w:val="06C29886"/>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5"/>
  </w:num>
  <w:num w:numId="2">
    <w:abstractNumId w:val="24"/>
  </w:num>
  <w:num w:numId="3">
    <w:abstractNumId w:val="1"/>
  </w:num>
  <w:num w:numId="4">
    <w:abstractNumId w:val="27"/>
  </w:num>
  <w:num w:numId="5">
    <w:abstractNumId w:val="26"/>
  </w:num>
  <w:num w:numId="6">
    <w:abstractNumId w:val="9"/>
  </w:num>
  <w:num w:numId="7">
    <w:abstractNumId w:val="20"/>
  </w:num>
  <w:num w:numId="8">
    <w:abstractNumId w:val="17"/>
  </w:num>
  <w:num w:numId="9">
    <w:abstractNumId w:val="21"/>
  </w:num>
  <w:num w:numId="10">
    <w:abstractNumId w:val="31"/>
  </w:num>
  <w:num w:numId="11">
    <w:abstractNumId w:val="6"/>
  </w:num>
  <w:num w:numId="12">
    <w:abstractNumId w:val="29"/>
  </w:num>
  <w:num w:numId="13">
    <w:abstractNumId w:val="0"/>
  </w:num>
  <w:num w:numId="14">
    <w:abstractNumId w:val="18"/>
  </w:num>
  <w:num w:numId="15">
    <w:abstractNumId w:val="4"/>
  </w:num>
  <w:num w:numId="16">
    <w:abstractNumId w:val="12"/>
  </w:num>
  <w:num w:numId="17">
    <w:abstractNumId w:val="3"/>
  </w:num>
  <w:num w:numId="18">
    <w:abstractNumId w:val="11"/>
  </w:num>
  <w:num w:numId="19">
    <w:abstractNumId w:val="23"/>
  </w:num>
  <w:num w:numId="20">
    <w:abstractNumId w:val="13"/>
  </w:num>
  <w:num w:numId="21">
    <w:abstractNumId w:val="2"/>
  </w:num>
  <w:num w:numId="22">
    <w:abstractNumId w:val="28"/>
  </w:num>
  <w:num w:numId="23">
    <w:abstractNumId w:val="22"/>
  </w:num>
  <w:num w:numId="24">
    <w:abstractNumId w:val="10"/>
  </w:num>
  <w:num w:numId="25">
    <w:abstractNumId w:val="7"/>
  </w:num>
  <w:num w:numId="26">
    <w:abstractNumId w:val="8"/>
  </w:num>
  <w:num w:numId="27">
    <w:abstractNumId w:val="14"/>
  </w:num>
  <w:num w:numId="28">
    <w:abstractNumId w:val="19"/>
  </w:num>
  <w:num w:numId="29">
    <w:abstractNumId w:val="16"/>
  </w:num>
  <w:num w:numId="30">
    <w:abstractNumId w:val="30"/>
  </w:num>
  <w:num w:numId="31">
    <w:abstractNumId w:val="25"/>
  </w:num>
  <w:num w:numId="32">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1109"/>
    <w:rsid w:val="00001E06"/>
    <w:rsid w:val="00002BAA"/>
    <w:rsid w:val="00003DF6"/>
    <w:rsid w:val="00006105"/>
    <w:rsid w:val="000075B8"/>
    <w:rsid w:val="00007BFC"/>
    <w:rsid w:val="0001090A"/>
    <w:rsid w:val="00012233"/>
    <w:rsid w:val="0001269C"/>
    <w:rsid w:val="00014EFD"/>
    <w:rsid w:val="0001522D"/>
    <w:rsid w:val="000167B8"/>
    <w:rsid w:val="0002156D"/>
    <w:rsid w:val="000218D2"/>
    <w:rsid w:val="00021C51"/>
    <w:rsid w:val="00024FB2"/>
    <w:rsid w:val="00026697"/>
    <w:rsid w:val="00033D8B"/>
    <w:rsid w:val="000351B8"/>
    <w:rsid w:val="00037AC3"/>
    <w:rsid w:val="00041072"/>
    <w:rsid w:val="00044ABF"/>
    <w:rsid w:val="00044E6B"/>
    <w:rsid w:val="000450D8"/>
    <w:rsid w:val="00046A85"/>
    <w:rsid w:val="00046E04"/>
    <w:rsid w:val="0004727D"/>
    <w:rsid w:val="000504B6"/>
    <w:rsid w:val="00051A3B"/>
    <w:rsid w:val="00051F37"/>
    <w:rsid w:val="00054696"/>
    <w:rsid w:val="00054E1C"/>
    <w:rsid w:val="00057A03"/>
    <w:rsid w:val="0006081E"/>
    <w:rsid w:val="00060A6A"/>
    <w:rsid w:val="00063387"/>
    <w:rsid w:val="00065507"/>
    <w:rsid w:val="0006566F"/>
    <w:rsid w:val="00065A92"/>
    <w:rsid w:val="000660F8"/>
    <w:rsid w:val="00066703"/>
    <w:rsid w:val="00066995"/>
    <w:rsid w:val="0007197A"/>
    <w:rsid w:val="000737C9"/>
    <w:rsid w:val="000739A2"/>
    <w:rsid w:val="00073C77"/>
    <w:rsid w:val="00074E0A"/>
    <w:rsid w:val="00075542"/>
    <w:rsid w:val="00076004"/>
    <w:rsid w:val="0007641D"/>
    <w:rsid w:val="000765E9"/>
    <w:rsid w:val="00076E58"/>
    <w:rsid w:val="000817D1"/>
    <w:rsid w:val="0008257D"/>
    <w:rsid w:val="0008318A"/>
    <w:rsid w:val="0008328D"/>
    <w:rsid w:val="0008530E"/>
    <w:rsid w:val="00086431"/>
    <w:rsid w:val="000873BE"/>
    <w:rsid w:val="00087BA2"/>
    <w:rsid w:val="00090203"/>
    <w:rsid w:val="0009513F"/>
    <w:rsid w:val="00096EF0"/>
    <w:rsid w:val="000A13A4"/>
    <w:rsid w:val="000A494F"/>
    <w:rsid w:val="000A5E96"/>
    <w:rsid w:val="000A652E"/>
    <w:rsid w:val="000A6CDF"/>
    <w:rsid w:val="000B2E95"/>
    <w:rsid w:val="000B5AD7"/>
    <w:rsid w:val="000B61AA"/>
    <w:rsid w:val="000C08E9"/>
    <w:rsid w:val="000C38AF"/>
    <w:rsid w:val="000C3B81"/>
    <w:rsid w:val="000C4221"/>
    <w:rsid w:val="000C44F9"/>
    <w:rsid w:val="000C5779"/>
    <w:rsid w:val="000C5A8C"/>
    <w:rsid w:val="000C66F5"/>
    <w:rsid w:val="000C7D67"/>
    <w:rsid w:val="000C7ED6"/>
    <w:rsid w:val="000D06F7"/>
    <w:rsid w:val="000D351C"/>
    <w:rsid w:val="000D6567"/>
    <w:rsid w:val="000D7439"/>
    <w:rsid w:val="000E0D3A"/>
    <w:rsid w:val="000E1467"/>
    <w:rsid w:val="000E2C98"/>
    <w:rsid w:val="000E78CC"/>
    <w:rsid w:val="000F139E"/>
    <w:rsid w:val="000F360C"/>
    <w:rsid w:val="000F5314"/>
    <w:rsid w:val="00102111"/>
    <w:rsid w:val="00106F6F"/>
    <w:rsid w:val="001070B0"/>
    <w:rsid w:val="00107148"/>
    <w:rsid w:val="001072D9"/>
    <w:rsid w:val="00110174"/>
    <w:rsid w:val="00110703"/>
    <w:rsid w:val="00113C56"/>
    <w:rsid w:val="00113C71"/>
    <w:rsid w:val="0011418B"/>
    <w:rsid w:val="00114DEF"/>
    <w:rsid w:val="001152D1"/>
    <w:rsid w:val="00115C77"/>
    <w:rsid w:val="0012093B"/>
    <w:rsid w:val="00120D3C"/>
    <w:rsid w:val="00125F21"/>
    <w:rsid w:val="00126127"/>
    <w:rsid w:val="00127930"/>
    <w:rsid w:val="00130213"/>
    <w:rsid w:val="00130450"/>
    <w:rsid w:val="001321A7"/>
    <w:rsid w:val="001329B2"/>
    <w:rsid w:val="00132A76"/>
    <w:rsid w:val="00133078"/>
    <w:rsid w:val="00133E1E"/>
    <w:rsid w:val="001353BC"/>
    <w:rsid w:val="00135556"/>
    <w:rsid w:val="00135832"/>
    <w:rsid w:val="001435EE"/>
    <w:rsid w:val="001446E7"/>
    <w:rsid w:val="00145D09"/>
    <w:rsid w:val="00146851"/>
    <w:rsid w:val="00146F2B"/>
    <w:rsid w:val="0014737B"/>
    <w:rsid w:val="00152B1E"/>
    <w:rsid w:val="00153D96"/>
    <w:rsid w:val="00156D67"/>
    <w:rsid w:val="00156F13"/>
    <w:rsid w:val="00157D68"/>
    <w:rsid w:val="00161883"/>
    <w:rsid w:val="00161DF2"/>
    <w:rsid w:val="00166773"/>
    <w:rsid w:val="0016707A"/>
    <w:rsid w:val="001701FE"/>
    <w:rsid w:val="001751B6"/>
    <w:rsid w:val="00175EE1"/>
    <w:rsid w:val="00180824"/>
    <w:rsid w:val="00180E6D"/>
    <w:rsid w:val="00180EAB"/>
    <w:rsid w:val="001823CD"/>
    <w:rsid w:val="00183C02"/>
    <w:rsid w:val="001868E3"/>
    <w:rsid w:val="001874C6"/>
    <w:rsid w:val="001907D1"/>
    <w:rsid w:val="0019174F"/>
    <w:rsid w:val="0019491A"/>
    <w:rsid w:val="001951C3"/>
    <w:rsid w:val="001A7DD6"/>
    <w:rsid w:val="001B01D9"/>
    <w:rsid w:val="001B0873"/>
    <w:rsid w:val="001B1622"/>
    <w:rsid w:val="001B16B4"/>
    <w:rsid w:val="001B33EF"/>
    <w:rsid w:val="001B50E8"/>
    <w:rsid w:val="001B60A2"/>
    <w:rsid w:val="001B66CD"/>
    <w:rsid w:val="001B7124"/>
    <w:rsid w:val="001C017A"/>
    <w:rsid w:val="001C0ADE"/>
    <w:rsid w:val="001C6DDD"/>
    <w:rsid w:val="001C6FC6"/>
    <w:rsid w:val="001D0805"/>
    <w:rsid w:val="001D1043"/>
    <w:rsid w:val="001D1EBB"/>
    <w:rsid w:val="001D498F"/>
    <w:rsid w:val="001D58E5"/>
    <w:rsid w:val="001D59E6"/>
    <w:rsid w:val="001D7566"/>
    <w:rsid w:val="001D7EF2"/>
    <w:rsid w:val="001E04D1"/>
    <w:rsid w:val="001E4B02"/>
    <w:rsid w:val="001F5096"/>
    <w:rsid w:val="001F590D"/>
    <w:rsid w:val="001F6A31"/>
    <w:rsid w:val="001F6A56"/>
    <w:rsid w:val="002001EA"/>
    <w:rsid w:val="002019C6"/>
    <w:rsid w:val="00201D70"/>
    <w:rsid w:val="002042B5"/>
    <w:rsid w:val="00204CC7"/>
    <w:rsid w:val="00204F3C"/>
    <w:rsid w:val="00205E1A"/>
    <w:rsid w:val="00206742"/>
    <w:rsid w:val="0021080C"/>
    <w:rsid w:val="0021540C"/>
    <w:rsid w:val="00216705"/>
    <w:rsid w:val="002211D8"/>
    <w:rsid w:val="002216EA"/>
    <w:rsid w:val="0022272F"/>
    <w:rsid w:val="00223AB9"/>
    <w:rsid w:val="0022533F"/>
    <w:rsid w:val="00226507"/>
    <w:rsid w:val="0023501C"/>
    <w:rsid w:val="00235BEC"/>
    <w:rsid w:val="002446CE"/>
    <w:rsid w:val="00245807"/>
    <w:rsid w:val="002460C1"/>
    <w:rsid w:val="0024729E"/>
    <w:rsid w:val="00247338"/>
    <w:rsid w:val="002506B2"/>
    <w:rsid w:val="002511BD"/>
    <w:rsid w:val="00251CB1"/>
    <w:rsid w:val="00253C1C"/>
    <w:rsid w:val="00254747"/>
    <w:rsid w:val="002556AB"/>
    <w:rsid w:val="0025632B"/>
    <w:rsid w:val="00256444"/>
    <w:rsid w:val="00263E6E"/>
    <w:rsid w:val="0026629E"/>
    <w:rsid w:val="002705F8"/>
    <w:rsid w:val="002715DA"/>
    <w:rsid w:val="00272CEC"/>
    <w:rsid w:val="00273096"/>
    <w:rsid w:val="00273F4E"/>
    <w:rsid w:val="002743E9"/>
    <w:rsid w:val="0027502A"/>
    <w:rsid w:val="002750A4"/>
    <w:rsid w:val="00275492"/>
    <w:rsid w:val="0027571E"/>
    <w:rsid w:val="002837BE"/>
    <w:rsid w:val="0029238E"/>
    <w:rsid w:val="002958C4"/>
    <w:rsid w:val="00295B3D"/>
    <w:rsid w:val="00295B58"/>
    <w:rsid w:val="002A1522"/>
    <w:rsid w:val="002A7066"/>
    <w:rsid w:val="002B1382"/>
    <w:rsid w:val="002B2655"/>
    <w:rsid w:val="002B37B0"/>
    <w:rsid w:val="002C18EF"/>
    <w:rsid w:val="002C3D21"/>
    <w:rsid w:val="002C53BA"/>
    <w:rsid w:val="002C6BF8"/>
    <w:rsid w:val="002D0EA3"/>
    <w:rsid w:val="002D26CC"/>
    <w:rsid w:val="002D2FD7"/>
    <w:rsid w:val="002D4931"/>
    <w:rsid w:val="002D49A2"/>
    <w:rsid w:val="002D54C9"/>
    <w:rsid w:val="002E02D1"/>
    <w:rsid w:val="002E281F"/>
    <w:rsid w:val="002E3339"/>
    <w:rsid w:val="002E7BDC"/>
    <w:rsid w:val="002F1AE2"/>
    <w:rsid w:val="002F39AE"/>
    <w:rsid w:val="002F43CB"/>
    <w:rsid w:val="002F45DF"/>
    <w:rsid w:val="002F6AD4"/>
    <w:rsid w:val="00300697"/>
    <w:rsid w:val="003017FA"/>
    <w:rsid w:val="00302478"/>
    <w:rsid w:val="00303284"/>
    <w:rsid w:val="0030472C"/>
    <w:rsid w:val="003047FE"/>
    <w:rsid w:val="00306711"/>
    <w:rsid w:val="0031123B"/>
    <w:rsid w:val="003125FF"/>
    <w:rsid w:val="00314DD5"/>
    <w:rsid w:val="0031619D"/>
    <w:rsid w:val="003173E5"/>
    <w:rsid w:val="00317669"/>
    <w:rsid w:val="00320E3A"/>
    <w:rsid w:val="00321071"/>
    <w:rsid w:val="0032125D"/>
    <w:rsid w:val="00322A8C"/>
    <w:rsid w:val="003234AE"/>
    <w:rsid w:val="00324AFD"/>
    <w:rsid w:val="00325987"/>
    <w:rsid w:val="00327139"/>
    <w:rsid w:val="003276F3"/>
    <w:rsid w:val="00330E94"/>
    <w:rsid w:val="00334AB3"/>
    <w:rsid w:val="003359AB"/>
    <w:rsid w:val="00336B47"/>
    <w:rsid w:val="00337075"/>
    <w:rsid w:val="00345655"/>
    <w:rsid w:val="0035078A"/>
    <w:rsid w:val="00350BE9"/>
    <w:rsid w:val="00351142"/>
    <w:rsid w:val="00351422"/>
    <w:rsid w:val="003525B9"/>
    <w:rsid w:val="00353965"/>
    <w:rsid w:val="00354011"/>
    <w:rsid w:val="00354621"/>
    <w:rsid w:val="00360C51"/>
    <w:rsid w:val="003612DF"/>
    <w:rsid w:val="00364AA2"/>
    <w:rsid w:val="0036774D"/>
    <w:rsid w:val="00367953"/>
    <w:rsid w:val="003730E9"/>
    <w:rsid w:val="003734CF"/>
    <w:rsid w:val="00373A48"/>
    <w:rsid w:val="00374385"/>
    <w:rsid w:val="003743E0"/>
    <w:rsid w:val="003744FB"/>
    <w:rsid w:val="00374E88"/>
    <w:rsid w:val="0037508D"/>
    <w:rsid w:val="003760D3"/>
    <w:rsid w:val="003768F7"/>
    <w:rsid w:val="00385E07"/>
    <w:rsid w:val="00390760"/>
    <w:rsid w:val="00390BEE"/>
    <w:rsid w:val="00392861"/>
    <w:rsid w:val="00396810"/>
    <w:rsid w:val="003A0257"/>
    <w:rsid w:val="003A150E"/>
    <w:rsid w:val="003A1A84"/>
    <w:rsid w:val="003A516B"/>
    <w:rsid w:val="003A550B"/>
    <w:rsid w:val="003A550D"/>
    <w:rsid w:val="003A731F"/>
    <w:rsid w:val="003B1E14"/>
    <w:rsid w:val="003B1EF8"/>
    <w:rsid w:val="003B219E"/>
    <w:rsid w:val="003B31A2"/>
    <w:rsid w:val="003B3C21"/>
    <w:rsid w:val="003B6465"/>
    <w:rsid w:val="003B7626"/>
    <w:rsid w:val="003B7FDD"/>
    <w:rsid w:val="003C046F"/>
    <w:rsid w:val="003C2A85"/>
    <w:rsid w:val="003C44DE"/>
    <w:rsid w:val="003D311B"/>
    <w:rsid w:val="003D588F"/>
    <w:rsid w:val="003D6D70"/>
    <w:rsid w:val="003D71F8"/>
    <w:rsid w:val="003D729C"/>
    <w:rsid w:val="003D797E"/>
    <w:rsid w:val="003D7B6F"/>
    <w:rsid w:val="003D7D26"/>
    <w:rsid w:val="003E0AE3"/>
    <w:rsid w:val="003E205B"/>
    <w:rsid w:val="003E316F"/>
    <w:rsid w:val="003E3304"/>
    <w:rsid w:val="003E5C8E"/>
    <w:rsid w:val="003E6240"/>
    <w:rsid w:val="003E79D1"/>
    <w:rsid w:val="003F2F2D"/>
    <w:rsid w:val="003F3469"/>
    <w:rsid w:val="003F4ED1"/>
    <w:rsid w:val="003F5913"/>
    <w:rsid w:val="00401186"/>
    <w:rsid w:val="00402A99"/>
    <w:rsid w:val="0040424B"/>
    <w:rsid w:val="004052A2"/>
    <w:rsid w:val="004070B5"/>
    <w:rsid w:val="00410E55"/>
    <w:rsid w:val="00411648"/>
    <w:rsid w:val="00412735"/>
    <w:rsid w:val="004131B2"/>
    <w:rsid w:val="00414DF8"/>
    <w:rsid w:val="00415238"/>
    <w:rsid w:val="00415847"/>
    <w:rsid w:val="00417500"/>
    <w:rsid w:val="004176A7"/>
    <w:rsid w:val="004221E7"/>
    <w:rsid w:val="0042312B"/>
    <w:rsid w:val="004252F0"/>
    <w:rsid w:val="00427C60"/>
    <w:rsid w:val="0043000B"/>
    <w:rsid w:val="00430C57"/>
    <w:rsid w:val="00431A55"/>
    <w:rsid w:val="004320A2"/>
    <w:rsid w:val="00433D9A"/>
    <w:rsid w:val="00434309"/>
    <w:rsid w:val="0043488C"/>
    <w:rsid w:val="00434A0F"/>
    <w:rsid w:val="00436118"/>
    <w:rsid w:val="004372DA"/>
    <w:rsid w:val="0044112F"/>
    <w:rsid w:val="00442635"/>
    <w:rsid w:val="004501FE"/>
    <w:rsid w:val="00450576"/>
    <w:rsid w:val="00450E26"/>
    <w:rsid w:val="004570EB"/>
    <w:rsid w:val="00457947"/>
    <w:rsid w:val="004579E8"/>
    <w:rsid w:val="00460096"/>
    <w:rsid w:val="00460652"/>
    <w:rsid w:val="00464187"/>
    <w:rsid w:val="00465660"/>
    <w:rsid w:val="004669EE"/>
    <w:rsid w:val="00466B47"/>
    <w:rsid w:val="0046711A"/>
    <w:rsid w:val="004673BE"/>
    <w:rsid w:val="00474590"/>
    <w:rsid w:val="00475770"/>
    <w:rsid w:val="004771C3"/>
    <w:rsid w:val="00477999"/>
    <w:rsid w:val="00481F32"/>
    <w:rsid w:val="00483725"/>
    <w:rsid w:val="004854E4"/>
    <w:rsid w:val="00486CF1"/>
    <w:rsid w:val="00487E87"/>
    <w:rsid w:val="004910F8"/>
    <w:rsid w:val="004926DC"/>
    <w:rsid w:val="0049358C"/>
    <w:rsid w:val="0049658C"/>
    <w:rsid w:val="004966F6"/>
    <w:rsid w:val="00496E2A"/>
    <w:rsid w:val="00497136"/>
    <w:rsid w:val="00497C21"/>
    <w:rsid w:val="004A0464"/>
    <w:rsid w:val="004A28F1"/>
    <w:rsid w:val="004A35F9"/>
    <w:rsid w:val="004A4476"/>
    <w:rsid w:val="004A47C0"/>
    <w:rsid w:val="004A490C"/>
    <w:rsid w:val="004A5A3C"/>
    <w:rsid w:val="004A5A96"/>
    <w:rsid w:val="004A5F65"/>
    <w:rsid w:val="004A7D2C"/>
    <w:rsid w:val="004B1881"/>
    <w:rsid w:val="004B3048"/>
    <w:rsid w:val="004B4688"/>
    <w:rsid w:val="004B5404"/>
    <w:rsid w:val="004C0004"/>
    <w:rsid w:val="004C0CB7"/>
    <w:rsid w:val="004C0E4B"/>
    <w:rsid w:val="004C23FF"/>
    <w:rsid w:val="004C4706"/>
    <w:rsid w:val="004C6E42"/>
    <w:rsid w:val="004C6EB0"/>
    <w:rsid w:val="004D180A"/>
    <w:rsid w:val="004D262E"/>
    <w:rsid w:val="004D2D6D"/>
    <w:rsid w:val="004D3DF2"/>
    <w:rsid w:val="004D5FBB"/>
    <w:rsid w:val="004D7ADE"/>
    <w:rsid w:val="004E0F4E"/>
    <w:rsid w:val="004E3B32"/>
    <w:rsid w:val="004E4AA2"/>
    <w:rsid w:val="004E5B8B"/>
    <w:rsid w:val="004E5BC8"/>
    <w:rsid w:val="004E5BE1"/>
    <w:rsid w:val="004F09E1"/>
    <w:rsid w:val="004F0C21"/>
    <w:rsid w:val="004F114D"/>
    <w:rsid w:val="004F44EE"/>
    <w:rsid w:val="004F4B05"/>
    <w:rsid w:val="004F5DA5"/>
    <w:rsid w:val="004F7989"/>
    <w:rsid w:val="005022C3"/>
    <w:rsid w:val="0050746A"/>
    <w:rsid w:val="00507C51"/>
    <w:rsid w:val="005106E1"/>
    <w:rsid w:val="005119B1"/>
    <w:rsid w:val="0051686E"/>
    <w:rsid w:val="00517AE4"/>
    <w:rsid w:val="00522193"/>
    <w:rsid w:val="00524236"/>
    <w:rsid w:val="00525128"/>
    <w:rsid w:val="005251C2"/>
    <w:rsid w:val="005275BD"/>
    <w:rsid w:val="005279A2"/>
    <w:rsid w:val="00527F3D"/>
    <w:rsid w:val="00530257"/>
    <w:rsid w:val="0053053F"/>
    <w:rsid w:val="00530CA4"/>
    <w:rsid w:val="00531988"/>
    <w:rsid w:val="005335AC"/>
    <w:rsid w:val="00533A52"/>
    <w:rsid w:val="00535931"/>
    <w:rsid w:val="00541A61"/>
    <w:rsid w:val="00546043"/>
    <w:rsid w:val="00551D0B"/>
    <w:rsid w:val="005525E5"/>
    <w:rsid w:val="00552C97"/>
    <w:rsid w:val="00553D99"/>
    <w:rsid w:val="0055499C"/>
    <w:rsid w:val="00560BCB"/>
    <w:rsid w:val="00562721"/>
    <w:rsid w:val="00562C6B"/>
    <w:rsid w:val="00562E67"/>
    <w:rsid w:val="0056626D"/>
    <w:rsid w:val="005663DE"/>
    <w:rsid w:val="00567025"/>
    <w:rsid w:val="00573BC2"/>
    <w:rsid w:val="00573E67"/>
    <w:rsid w:val="005824B1"/>
    <w:rsid w:val="00582CB9"/>
    <w:rsid w:val="005864E9"/>
    <w:rsid w:val="00587825"/>
    <w:rsid w:val="005879DD"/>
    <w:rsid w:val="00587FB2"/>
    <w:rsid w:val="005915EC"/>
    <w:rsid w:val="005920E0"/>
    <w:rsid w:val="00593600"/>
    <w:rsid w:val="005A0479"/>
    <w:rsid w:val="005A474C"/>
    <w:rsid w:val="005A4955"/>
    <w:rsid w:val="005A5B8D"/>
    <w:rsid w:val="005A5CB3"/>
    <w:rsid w:val="005A6AD8"/>
    <w:rsid w:val="005A796C"/>
    <w:rsid w:val="005B143E"/>
    <w:rsid w:val="005B1DBB"/>
    <w:rsid w:val="005B24FD"/>
    <w:rsid w:val="005B2D71"/>
    <w:rsid w:val="005B3B5D"/>
    <w:rsid w:val="005B3C53"/>
    <w:rsid w:val="005B5F64"/>
    <w:rsid w:val="005B6D3C"/>
    <w:rsid w:val="005C033F"/>
    <w:rsid w:val="005C23B8"/>
    <w:rsid w:val="005C2D4A"/>
    <w:rsid w:val="005C59EB"/>
    <w:rsid w:val="005C656B"/>
    <w:rsid w:val="005C6AA6"/>
    <w:rsid w:val="005C7149"/>
    <w:rsid w:val="005C749A"/>
    <w:rsid w:val="005D0215"/>
    <w:rsid w:val="005D0840"/>
    <w:rsid w:val="005D17FF"/>
    <w:rsid w:val="005D205F"/>
    <w:rsid w:val="005D3F74"/>
    <w:rsid w:val="005D4C8E"/>
    <w:rsid w:val="005D6263"/>
    <w:rsid w:val="005D6E05"/>
    <w:rsid w:val="005D79DB"/>
    <w:rsid w:val="005E1A89"/>
    <w:rsid w:val="005E2208"/>
    <w:rsid w:val="005E2301"/>
    <w:rsid w:val="005E3E58"/>
    <w:rsid w:val="005E4014"/>
    <w:rsid w:val="005E550F"/>
    <w:rsid w:val="005E7670"/>
    <w:rsid w:val="005E7EC6"/>
    <w:rsid w:val="005F0C78"/>
    <w:rsid w:val="005F0F5A"/>
    <w:rsid w:val="005F6DAB"/>
    <w:rsid w:val="00603E67"/>
    <w:rsid w:val="00604B65"/>
    <w:rsid w:val="00605406"/>
    <w:rsid w:val="00605C2E"/>
    <w:rsid w:val="0060705F"/>
    <w:rsid w:val="00611DF5"/>
    <w:rsid w:val="00611F8D"/>
    <w:rsid w:val="006149D8"/>
    <w:rsid w:val="00614C22"/>
    <w:rsid w:val="00615804"/>
    <w:rsid w:val="00616E8F"/>
    <w:rsid w:val="00617675"/>
    <w:rsid w:val="00620249"/>
    <w:rsid w:val="006224BD"/>
    <w:rsid w:val="00622788"/>
    <w:rsid w:val="006228AC"/>
    <w:rsid w:val="006233A5"/>
    <w:rsid w:val="00626576"/>
    <w:rsid w:val="00631065"/>
    <w:rsid w:val="0063237C"/>
    <w:rsid w:val="006326FE"/>
    <w:rsid w:val="00632ACE"/>
    <w:rsid w:val="006352A3"/>
    <w:rsid w:val="0063769C"/>
    <w:rsid w:val="00642B52"/>
    <w:rsid w:val="00643265"/>
    <w:rsid w:val="0064369B"/>
    <w:rsid w:val="006439A8"/>
    <w:rsid w:val="00643E63"/>
    <w:rsid w:val="0064440A"/>
    <w:rsid w:val="00645001"/>
    <w:rsid w:val="006462DF"/>
    <w:rsid w:val="00647634"/>
    <w:rsid w:val="00651024"/>
    <w:rsid w:val="00652B9A"/>
    <w:rsid w:val="0065403B"/>
    <w:rsid w:val="00660A0B"/>
    <w:rsid w:val="006620E7"/>
    <w:rsid w:val="00662B21"/>
    <w:rsid w:val="0066364E"/>
    <w:rsid w:val="0066519A"/>
    <w:rsid w:val="00665883"/>
    <w:rsid w:val="00670016"/>
    <w:rsid w:val="00670510"/>
    <w:rsid w:val="0067276D"/>
    <w:rsid w:val="006747E6"/>
    <w:rsid w:val="006772A3"/>
    <w:rsid w:val="00682AFB"/>
    <w:rsid w:val="006862E9"/>
    <w:rsid w:val="006905EC"/>
    <w:rsid w:val="0069255A"/>
    <w:rsid w:val="006934BF"/>
    <w:rsid w:val="006946EB"/>
    <w:rsid w:val="00694D46"/>
    <w:rsid w:val="00695782"/>
    <w:rsid w:val="00695D7F"/>
    <w:rsid w:val="006968CC"/>
    <w:rsid w:val="00696C6F"/>
    <w:rsid w:val="00697659"/>
    <w:rsid w:val="006A244D"/>
    <w:rsid w:val="006A4933"/>
    <w:rsid w:val="006A496D"/>
    <w:rsid w:val="006A5712"/>
    <w:rsid w:val="006B28EC"/>
    <w:rsid w:val="006B30D3"/>
    <w:rsid w:val="006B4BDB"/>
    <w:rsid w:val="006B5291"/>
    <w:rsid w:val="006B69E7"/>
    <w:rsid w:val="006B6EE1"/>
    <w:rsid w:val="006B6FCF"/>
    <w:rsid w:val="006C04B5"/>
    <w:rsid w:val="006C3327"/>
    <w:rsid w:val="006C457E"/>
    <w:rsid w:val="006D0031"/>
    <w:rsid w:val="006D0BCF"/>
    <w:rsid w:val="006D1764"/>
    <w:rsid w:val="006D2E12"/>
    <w:rsid w:val="006D532F"/>
    <w:rsid w:val="006D6A34"/>
    <w:rsid w:val="006D7E5E"/>
    <w:rsid w:val="006E0E98"/>
    <w:rsid w:val="006E1606"/>
    <w:rsid w:val="006E356E"/>
    <w:rsid w:val="006F1CA4"/>
    <w:rsid w:val="006F32B9"/>
    <w:rsid w:val="006F3941"/>
    <w:rsid w:val="006F4552"/>
    <w:rsid w:val="006F4B7C"/>
    <w:rsid w:val="006F4CF6"/>
    <w:rsid w:val="006F526A"/>
    <w:rsid w:val="006F5C9A"/>
    <w:rsid w:val="006F7126"/>
    <w:rsid w:val="007006C4"/>
    <w:rsid w:val="007010D9"/>
    <w:rsid w:val="007036BD"/>
    <w:rsid w:val="00703C6D"/>
    <w:rsid w:val="00706B1C"/>
    <w:rsid w:val="00711000"/>
    <w:rsid w:val="007117B6"/>
    <w:rsid w:val="00713C9B"/>
    <w:rsid w:val="00713FA5"/>
    <w:rsid w:val="00715710"/>
    <w:rsid w:val="0071721A"/>
    <w:rsid w:val="00720700"/>
    <w:rsid w:val="00723266"/>
    <w:rsid w:val="00724E83"/>
    <w:rsid w:val="007258A7"/>
    <w:rsid w:val="00725B6E"/>
    <w:rsid w:val="00731AD1"/>
    <w:rsid w:val="00740004"/>
    <w:rsid w:val="00741CDA"/>
    <w:rsid w:val="0074239D"/>
    <w:rsid w:val="00742ECD"/>
    <w:rsid w:val="00743602"/>
    <w:rsid w:val="00743B97"/>
    <w:rsid w:val="007442CE"/>
    <w:rsid w:val="00745828"/>
    <w:rsid w:val="00746B33"/>
    <w:rsid w:val="00746D40"/>
    <w:rsid w:val="00754817"/>
    <w:rsid w:val="00755A7E"/>
    <w:rsid w:val="00756CE8"/>
    <w:rsid w:val="00760263"/>
    <w:rsid w:val="00761E8C"/>
    <w:rsid w:val="00763394"/>
    <w:rsid w:val="00763D51"/>
    <w:rsid w:val="00770953"/>
    <w:rsid w:val="00774398"/>
    <w:rsid w:val="00775F87"/>
    <w:rsid w:val="00777530"/>
    <w:rsid w:val="00781992"/>
    <w:rsid w:val="00782154"/>
    <w:rsid w:val="00785F0C"/>
    <w:rsid w:val="0078787A"/>
    <w:rsid w:val="00791D5E"/>
    <w:rsid w:val="00793CAE"/>
    <w:rsid w:val="0079775C"/>
    <w:rsid w:val="00797C6F"/>
    <w:rsid w:val="007A02C9"/>
    <w:rsid w:val="007A0361"/>
    <w:rsid w:val="007A0FBD"/>
    <w:rsid w:val="007A3653"/>
    <w:rsid w:val="007A5F12"/>
    <w:rsid w:val="007A5F90"/>
    <w:rsid w:val="007A6724"/>
    <w:rsid w:val="007B0469"/>
    <w:rsid w:val="007B1684"/>
    <w:rsid w:val="007B19BF"/>
    <w:rsid w:val="007B3C10"/>
    <w:rsid w:val="007B4739"/>
    <w:rsid w:val="007C01B7"/>
    <w:rsid w:val="007C1992"/>
    <w:rsid w:val="007C2171"/>
    <w:rsid w:val="007C222A"/>
    <w:rsid w:val="007C23C4"/>
    <w:rsid w:val="007C27E1"/>
    <w:rsid w:val="007C323A"/>
    <w:rsid w:val="007C3FE1"/>
    <w:rsid w:val="007C4946"/>
    <w:rsid w:val="007C5BDA"/>
    <w:rsid w:val="007C6966"/>
    <w:rsid w:val="007D141B"/>
    <w:rsid w:val="007D20D5"/>
    <w:rsid w:val="007D22BA"/>
    <w:rsid w:val="007D2757"/>
    <w:rsid w:val="007D28B1"/>
    <w:rsid w:val="007D2E75"/>
    <w:rsid w:val="007D40EA"/>
    <w:rsid w:val="007D42EC"/>
    <w:rsid w:val="007D43B1"/>
    <w:rsid w:val="007D5A78"/>
    <w:rsid w:val="007D7CC1"/>
    <w:rsid w:val="007E0083"/>
    <w:rsid w:val="007E06AC"/>
    <w:rsid w:val="007E1332"/>
    <w:rsid w:val="007E1358"/>
    <w:rsid w:val="007E227E"/>
    <w:rsid w:val="007E4EEC"/>
    <w:rsid w:val="007E63C9"/>
    <w:rsid w:val="007F0675"/>
    <w:rsid w:val="007F1B7C"/>
    <w:rsid w:val="007F3AB9"/>
    <w:rsid w:val="007F3D05"/>
    <w:rsid w:val="007F43BE"/>
    <w:rsid w:val="007F57A5"/>
    <w:rsid w:val="007F5983"/>
    <w:rsid w:val="007F59E1"/>
    <w:rsid w:val="007F6889"/>
    <w:rsid w:val="007F6D19"/>
    <w:rsid w:val="007F7A4A"/>
    <w:rsid w:val="0080107E"/>
    <w:rsid w:val="0080324D"/>
    <w:rsid w:val="00804CAA"/>
    <w:rsid w:val="0080730A"/>
    <w:rsid w:val="0080776B"/>
    <w:rsid w:val="008102A5"/>
    <w:rsid w:val="00811EA0"/>
    <w:rsid w:val="00812757"/>
    <w:rsid w:val="00812800"/>
    <w:rsid w:val="008137EE"/>
    <w:rsid w:val="008220FC"/>
    <w:rsid w:val="008229E3"/>
    <w:rsid w:val="008238DC"/>
    <w:rsid w:val="008253CE"/>
    <w:rsid w:val="008253E4"/>
    <w:rsid w:val="0082709A"/>
    <w:rsid w:val="00827E58"/>
    <w:rsid w:val="008322E9"/>
    <w:rsid w:val="00832DBA"/>
    <w:rsid w:val="00833C26"/>
    <w:rsid w:val="008409A8"/>
    <w:rsid w:val="00840F98"/>
    <w:rsid w:val="0084144F"/>
    <w:rsid w:val="00844E3B"/>
    <w:rsid w:val="00847532"/>
    <w:rsid w:val="008515F3"/>
    <w:rsid w:val="00851991"/>
    <w:rsid w:val="008560AE"/>
    <w:rsid w:val="008636AA"/>
    <w:rsid w:val="00867459"/>
    <w:rsid w:val="008675C0"/>
    <w:rsid w:val="008746E1"/>
    <w:rsid w:val="00874AF7"/>
    <w:rsid w:val="008755DA"/>
    <w:rsid w:val="008757B2"/>
    <w:rsid w:val="008757D1"/>
    <w:rsid w:val="00875CB5"/>
    <w:rsid w:val="0087674E"/>
    <w:rsid w:val="00876FD7"/>
    <w:rsid w:val="00877232"/>
    <w:rsid w:val="00882BAD"/>
    <w:rsid w:val="00883742"/>
    <w:rsid w:val="008856ED"/>
    <w:rsid w:val="00885856"/>
    <w:rsid w:val="008879BC"/>
    <w:rsid w:val="00891CDE"/>
    <w:rsid w:val="00891E33"/>
    <w:rsid w:val="008921CC"/>
    <w:rsid w:val="00896491"/>
    <w:rsid w:val="0089668A"/>
    <w:rsid w:val="00896C40"/>
    <w:rsid w:val="008978ED"/>
    <w:rsid w:val="008A0044"/>
    <w:rsid w:val="008A0147"/>
    <w:rsid w:val="008A198E"/>
    <w:rsid w:val="008A36EC"/>
    <w:rsid w:val="008A4794"/>
    <w:rsid w:val="008A6416"/>
    <w:rsid w:val="008A7CEF"/>
    <w:rsid w:val="008B0917"/>
    <w:rsid w:val="008B340B"/>
    <w:rsid w:val="008B695A"/>
    <w:rsid w:val="008B7EE3"/>
    <w:rsid w:val="008C1386"/>
    <w:rsid w:val="008C4131"/>
    <w:rsid w:val="008C46BD"/>
    <w:rsid w:val="008C62C2"/>
    <w:rsid w:val="008C67F6"/>
    <w:rsid w:val="008D08C1"/>
    <w:rsid w:val="008D21A6"/>
    <w:rsid w:val="008D2D1F"/>
    <w:rsid w:val="008D376E"/>
    <w:rsid w:val="008D4A54"/>
    <w:rsid w:val="008D7A44"/>
    <w:rsid w:val="008E03A3"/>
    <w:rsid w:val="008E0FEB"/>
    <w:rsid w:val="008E1392"/>
    <w:rsid w:val="008E28EE"/>
    <w:rsid w:val="008E4559"/>
    <w:rsid w:val="008E5B2E"/>
    <w:rsid w:val="008E7349"/>
    <w:rsid w:val="008F4785"/>
    <w:rsid w:val="008F5AED"/>
    <w:rsid w:val="008F5D96"/>
    <w:rsid w:val="008F6715"/>
    <w:rsid w:val="009001BE"/>
    <w:rsid w:val="00902FBA"/>
    <w:rsid w:val="00910294"/>
    <w:rsid w:val="00910529"/>
    <w:rsid w:val="0091205A"/>
    <w:rsid w:val="00912A31"/>
    <w:rsid w:val="00914DBB"/>
    <w:rsid w:val="009154B5"/>
    <w:rsid w:val="00917DB8"/>
    <w:rsid w:val="00921F2C"/>
    <w:rsid w:val="009221F2"/>
    <w:rsid w:val="009302F0"/>
    <w:rsid w:val="00932BB9"/>
    <w:rsid w:val="00932EA6"/>
    <w:rsid w:val="00932F7F"/>
    <w:rsid w:val="009353A4"/>
    <w:rsid w:val="00935D0E"/>
    <w:rsid w:val="00937090"/>
    <w:rsid w:val="0094015E"/>
    <w:rsid w:val="009414C6"/>
    <w:rsid w:val="00943100"/>
    <w:rsid w:val="0094491C"/>
    <w:rsid w:val="00945BC7"/>
    <w:rsid w:val="00946314"/>
    <w:rsid w:val="00946780"/>
    <w:rsid w:val="009500D3"/>
    <w:rsid w:val="00950728"/>
    <w:rsid w:val="00952DFC"/>
    <w:rsid w:val="009566EE"/>
    <w:rsid w:val="00960632"/>
    <w:rsid w:val="00961CE6"/>
    <w:rsid w:val="00961D1C"/>
    <w:rsid w:val="00963C1B"/>
    <w:rsid w:val="0096483B"/>
    <w:rsid w:val="00966E9A"/>
    <w:rsid w:val="00967BF7"/>
    <w:rsid w:val="00971829"/>
    <w:rsid w:val="00973F58"/>
    <w:rsid w:val="009740D1"/>
    <w:rsid w:val="00974FA0"/>
    <w:rsid w:val="00974FE6"/>
    <w:rsid w:val="009766BB"/>
    <w:rsid w:val="00976B92"/>
    <w:rsid w:val="009772FF"/>
    <w:rsid w:val="00977714"/>
    <w:rsid w:val="00981718"/>
    <w:rsid w:val="00982B3B"/>
    <w:rsid w:val="00985D9D"/>
    <w:rsid w:val="009863F4"/>
    <w:rsid w:val="00987591"/>
    <w:rsid w:val="00991F03"/>
    <w:rsid w:val="0099353A"/>
    <w:rsid w:val="00995028"/>
    <w:rsid w:val="00995828"/>
    <w:rsid w:val="00995B99"/>
    <w:rsid w:val="00996531"/>
    <w:rsid w:val="00997C8D"/>
    <w:rsid w:val="009A1303"/>
    <w:rsid w:val="009A6540"/>
    <w:rsid w:val="009A7199"/>
    <w:rsid w:val="009B04E3"/>
    <w:rsid w:val="009B2409"/>
    <w:rsid w:val="009B2C9F"/>
    <w:rsid w:val="009C06C5"/>
    <w:rsid w:val="009C1BE2"/>
    <w:rsid w:val="009C3F5F"/>
    <w:rsid w:val="009C5F05"/>
    <w:rsid w:val="009C6D12"/>
    <w:rsid w:val="009C7276"/>
    <w:rsid w:val="009D0D0D"/>
    <w:rsid w:val="009D226D"/>
    <w:rsid w:val="009D42B3"/>
    <w:rsid w:val="009E03A6"/>
    <w:rsid w:val="009E0811"/>
    <w:rsid w:val="009E5E7B"/>
    <w:rsid w:val="009E7029"/>
    <w:rsid w:val="009E7299"/>
    <w:rsid w:val="009E7B0A"/>
    <w:rsid w:val="009F1461"/>
    <w:rsid w:val="009F1979"/>
    <w:rsid w:val="009F2C54"/>
    <w:rsid w:val="009F2E31"/>
    <w:rsid w:val="009F655C"/>
    <w:rsid w:val="009F6F92"/>
    <w:rsid w:val="00A00539"/>
    <w:rsid w:val="00A01908"/>
    <w:rsid w:val="00A0665E"/>
    <w:rsid w:val="00A074C1"/>
    <w:rsid w:val="00A1134D"/>
    <w:rsid w:val="00A11705"/>
    <w:rsid w:val="00A12A48"/>
    <w:rsid w:val="00A14CD1"/>
    <w:rsid w:val="00A156F3"/>
    <w:rsid w:val="00A1620F"/>
    <w:rsid w:val="00A20ADE"/>
    <w:rsid w:val="00A20E8A"/>
    <w:rsid w:val="00A221F9"/>
    <w:rsid w:val="00A233FF"/>
    <w:rsid w:val="00A255E4"/>
    <w:rsid w:val="00A26284"/>
    <w:rsid w:val="00A2792A"/>
    <w:rsid w:val="00A321B8"/>
    <w:rsid w:val="00A3254E"/>
    <w:rsid w:val="00A34320"/>
    <w:rsid w:val="00A3498A"/>
    <w:rsid w:val="00A34AA6"/>
    <w:rsid w:val="00A34D66"/>
    <w:rsid w:val="00A37BDB"/>
    <w:rsid w:val="00A403C9"/>
    <w:rsid w:val="00A403F8"/>
    <w:rsid w:val="00A40647"/>
    <w:rsid w:val="00A4212C"/>
    <w:rsid w:val="00A421A7"/>
    <w:rsid w:val="00A422F0"/>
    <w:rsid w:val="00A44C44"/>
    <w:rsid w:val="00A467D0"/>
    <w:rsid w:val="00A47CC4"/>
    <w:rsid w:val="00A47F02"/>
    <w:rsid w:val="00A512B9"/>
    <w:rsid w:val="00A56AD6"/>
    <w:rsid w:val="00A64676"/>
    <w:rsid w:val="00A64F6A"/>
    <w:rsid w:val="00A65DDC"/>
    <w:rsid w:val="00A672C1"/>
    <w:rsid w:val="00A67E76"/>
    <w:rsid w:val="00A70EEF"/>
    <w:rsid w:val="00A73580"/>
    <w:rsid w:val="00A743F9"/>
    <w:rsid w:val="00A74DCE"/>
    <w:rsid w:val="00A76666"/>
    <w:rsid w:val="00A7689B"/>
    <w:rsid w:val="00A773BA"/>
    <w:rsid w:val="00A8093F"/>
    <w:rsid w:val="00A87071"/>
    <w:rsid w:val="00A8711F"/>
    <w:rsid w:val="00A902A8"/>
    <w:rsid w:val="00A9111B"/>
    <w:rsid w:val="00A9118E"/>
    <w:rsid w:val="00A91E3E"/>
    <w:rsid w:val="00A93111"/>
    <w:rsid w:val="00A93F98"/>
    <w:rsid w:val="00A95622"/>
    <w:rsid w:val="00A965CD"/>
    <w:rsid w:val="00AA08BF"/>
    <w:rsid w:val="00AA4ED4"/>
    <w:rsid w:val="00AA57D3"/>
    <w:rsid w:val="00AA6710"/>
    <w:rsid w:val="00AB188C"/>
    <w:rsid w:val="00AB200C"/>
    <w:rsid w:val="00AB2808"/>
    <w:rsid w:val="00AB28B8"/>
    <w:rsid w:val="00AB3855"/>
    <w:rsid w:val="00AB3D7B"/>
    <w:rsid w:val="00AB4E6F"/>
    <w:rsid w:val="00AB68E0"/>
    <w:rsid w:val="00AB7DFA"/>
    <w:rsid w:val="00AB7F2E"/>
    <w:rsid w:val="00AC1924"/>
    <w:rsid w:val="00AC1BBC"/>
    <w:rsid w:val="00AC20A0"/>
    <w:rsid w:val="00AC31A0"/>
    <w:rsid w:val="00AC38D9"/>
    <w:rsid w:val="00AC3D94"/>
    <w:rsid w:val="00AC3E78"/>
    <w:rsid w:val="00AC572C"/>
    <w:rsid w:val="00AC5F95"/>
    <w:rsid w:val="00AC669D"/>
    <w:rsid w:val="00AD287D"/>
    <w:rsid w:val="00AD36C5"/>
    <w:rsid w:val="00AD3D2D"/>
    <w:rsid w:val="00AD4ED9"/>
    <w:rsid w:val="00AD6A2D"/>
    <w:rsid w:val="00AD7F8E"/>
    <w:rsid w:val="00AE4B49"/>
    <w:rsid w:val="00AE4B4A"/>
    <w:rsid w:val="00AE5F28"/>
    <w:rsid w:val="00AF0C5C"/>
    <w:rsid w:val="00AF1F7C"/>
    <w:rsid w:val="00AF278A"/>
    <w:rsid w:val="00AF2CEA"/>
    <w:rsid w:val="00AF6E3F"/>
    <w:rsid w:val="00B002B3"/>
    <w:rsid w:val="00B00BE4"/>
    <w:rsid w:val="00B025BC"/>
    <w:rsid w:val="00B0496D"/>
    <w:rsid w:val="00B04D91"/>
    <w:rsid w:val="00B060D2"/>
    <w:rsid w:val="00B061D9"/>
    <w:rsid w:val="00B10841"/>
    <w:rsid w:val="00B140F4"/>
    <w:rsid w:val="00B14E60"/>
    <w:rsid w:val="00B16C97"/>
    <w:rsid w:val="00B17D1D"/>
    <w:rsid w:val="00B20F78"/>
    <w:rsid w:val="00B22C50"/>
    <w:rsid w:val="00B24764"/>
    <w:rsid w:val="00B270AC"/>
    <w:rsid w:val="00B277BB"/>
    <w:rsid w:val="00B34817"/>
    <w:rsid w:val="00B34958"/>
    <w:rsid w:val="00B34BC6"/>
    <w:rsid w:val="00B35547"/>
    <w:rsid w:val="00B35C8B"/>
    <w:rsid w:val="00B37146"/>
    <w:rsid w:val="00B378E5"/>
    <w:rsid w:val="00B4074B"/>
    <w:rsid w:val="00B4163A"/>
    <w:rsid w:val="00B42C10"/>
    <w:rsid w:val="00B42E46"/>
    <w:rsid w:val="00B43C75"/>
    <w:rsid w:val="00B44B8C"/>
    <w:rsid w:val="00B45DCD"/>
    <w:rsid w:val="00B463F4"/>
    <w:rsid w:val="00B46614"/>
    <w:rsid w:val="00B51384"/>
    <w:rsid w:val="00B52B94"/>
    <w:rsid w:val="00B555F1"/>
    <w:rsid w:val="00B5682A"/>
    <w:rsid w:val="00B65E0F"/>
    <w:rsid w:val="00B71074"/>
    <w:rsid w:val="00B71759"/>
    <w:rsid w:val="00B723CB"/>
    <w:rsid w:val="00B73495"/>
    <w:rsid w:val="00B73890"/>
    <w:rsid w:val="00B73D77"/>
    <w:rsid w:val="00B757F7"/>
    <w:rsid w:val="00B75FF6"/>
    <w:rsid w:val="00B80FE9"/>
    <w:rsid w:val="00B81ABE"/>
    <w:rsid w:val="00B838EF"/>
    <w:rsid w:val="00B85A00"/>
    <w:rsid w:val="00B90036"/>
    <w:rsid w:val="00B90AF4"/>
    <w:rsid w:val="00B91396"/>
    <w:rsid w:val="00B92276"/>
    <w:rsid w:val="00B954A7"/>
    <w:rsid w:val="00B97A3A"/>
    <w:rsid w:val="00BA4D3B"/>
    <w:rsid w:val="00BA4E29"/>
    <w:rsid w:val="00BA5A52"/>
    <w:rsid w:val="00BA7BC2"/>
    <w:rsid w:val="00BB0C98"/>
    <w:rsid w:val="00BB1ABD"/>
    <w:rsid w:val="00BB1E36"/>
    <w:rsid w:val="00BB35F7"/>
    <w:rsid w:val="00BB4EBA"/>
    <w:rsid w:val="00BB544A"/>
    <w:rsid w:val="00BB633C"/>
    <w:rsid w:val="00BB63E8"/>
    <w:rsid w:val="00BB66A4"/>
    <w:rsid w:val="00BC05D7"/>
    <w:rsid w:val="00BC26CE"/>
    <w:rsid w:val="00BC3125"/>
    <w:rsid w:val="00BC3BAB"/>
    <w:rsid w:val="00BC44C7"/>
    <w:rsid w:val="00BC4A23"/>
    <w:rsid w:val="00BD1521"/>
    <w:rsid w:val="00BD1DA8"/>
    <w:rsid w:val="00BD44AC"/>
    <w:rsid w:val="00BD48CE"/>
    <w:rsid w:val="00BE06A6"/>
    <w:rsid w:val="00BE1D2F"/>
    <w:rsid w:val="00BE3531"/>
    <w:rsid w:val="00BE5EE5"/>
    <w:rsid w:val="00BF1260"/>
    <w:rsid w:val="00BF1484"/>
    <w:rsid w:val="00BF2DFF"/>
    <w:rsid w:val="00BF3162"/>
    <w:rsid w:val="00BF347D"/>
    <w:rsid w:val="00BF367F"/>
    <w:rsid w:val="00BF3B74"/>
    <w:rsid w:val="00BF4F9E"/>
    <w:rsid w:val="00BF60F3"/>
    <w:rsid w:val="00C01DE3"/>
    <w:rsid w:val="00C027C3"/>
    <w:rsid w:val="00C04882"/>
    <w:rsid w:val="00C0511E"/>
    <w:rsid w:val="00C059F6"/>
    <w:rsid w:val="00C061DA"/>
    <w:rsid w:val="00C10D50"/>
    <w:rsid w:val="00C12099"/>
    <w:rsid w:val="00C12D52"/>
    <w:rsid w:val="00C1526F"/>
    <w:rsid w:val="00C1698E"/>
    <w:rsid w:val="00C2160C"/>
    <w:rsid w:val="00C21E15"/>
    <w:rsid w:val="00C220E7"/>
    <w:rsid w:val="00C23359"/>
    <w:rsid w:val="00C26DA6"/>
    <w:rsid w:val="00C32322"/>
    <w:rsid w:val="00C34960"/>
    <w:rsid w:val="00C34C2D"/>
    <w:rsid w:val="00C35DC4"/>
    <w:rsid w:val="00C371F9"/>
    <w:rsid w:val="00C37F22"/>
    <w:rsid w:val="00C4001C"/>
    <w:rsid w:val="00C41D4A"/>
    <w:rsid w:val="00C41D73"/>
    <w:rsid w:val="00C430C1"/>
    <w:rsid w:val="00C450D1"/>
    <w:rsid w:val="00C45952"/>
    <w:rsid w:val="00C46518"/>
    <w:rsid w:val="00C468C0"/>
    <w:rsid w:val="00C46FED"/>
    <w:rsid w:val="00C52424"/>
    <w:rsid w:val="00C5289E"/>
    <w:rsid w:val="00C52A12"/>
    <w:rsid w:val="00C62B40"/>
    <w:rsid w:val="00C63095"/>
    <w:rsid w:val="00C7118C"/>
    <w:rsid w:val="00C7222B"/>
    <w:rsid w:val="00C756B2"/>
    <w:rsid w:val="00C75E68"/>
    <w:rsid w:val="00C76401"/>
    <w:rsid w:val="00C767D7"/>
    <w:rsid w:val="00C77135"/>
    <w:rsid w:val="00C860C2"/>
    <w:rsid w:val="00C91657"/>
    <w:rsid w:val="00C92B52"/>
    <w:rsid w:val="00C93092"/>
    <w:rsid w:val="00C94508"/>
    <w:rsid w:val="00C948C6"/>
    <w:rsid w:val="00CA0643"/>
    <w:rsid w:val="00CA2B14"/>
    <w:rsid w:val="00CA4E32"/>
    <w:rsid w:val="00CA5642"/>
    <w:rsid w:val="00CA5648"/>
    <w:rsid w:val="00CA5705"/>
    <w:rsid w:val="00CA6DF9"/>
    <w:rsid w:val="00CA78D1"/>
    <w:rsid w:val="00CB02BD"/>
    <w:rsid w:val="00CB04A1"/>
    <w:rsid w:val="00CB0A90"/>
    <w:rsid w:val="00CB25EA"/>
    <w:rsid w:val="00CB3D4E"/>
    <w:rsid w:val="00CB401F"/>
    <w:rsid w:val="00CB452C"/>
    <w:rsid w:val="00CB6BE9"/>
    <w:rsid w:val="00CB722F"/>
    <w:rsid w:val="00CC0ABB"/>
    <w:rsid w:val="00CC0C62"/>
    <w:rsid w:val="00CC1488"/>
    <w:rsid w:val="00CC1B22"/>
    <w:rsid w:val="00CD2493"/>
    <w:rsid w:val="00CD4926"/>
    <w:rsid w:val="00CD54AB"/>
    <w:rsid w:val="00CD5A49"/>
    <w:rsid w:val="00CE3602"/>
    <w:rsid w:val="00CE427A"/>
    <w:rsid w:val="00CE70C2"/>
    <w:rsid w:val="00CF062D"/>
    <w:rsid w:val="00CF0E05"/>
    <w:rsid w:val="00CF3B2D"/>
    <w:rsid w:val="00CF5798"/>
    <w:rsid w:val="00CF708C"/>
    <w:rsid w:val="00D023D5"/>
    <w:rsid w:val="00D03034"/>
    <w:rsid w:val="00D04BEA"/>
    <w:rsid w:val="00D103B9"/>
    <w:rsid w:val="00D1097B"/>
    <w:rsid w:val="00D14F20"/>
    <w:rsid w:val="00D15680"/>
    <w:rsid w:val="00D17C2B"/>
    <w:rsid w:val="00D209BD"/>
    <w:rsid w:val="00D21E10"/>
    <w:rsid w:val="00D225D2"/>
    <w:rsid w:val="00D24CCC"/>
    <w:rsid w:val="00D25C4D"/>
    <w:rsid w:val="00D27242"/>
    <w:rsid w:val="00D30D2F"/>
    <w:rsid w:val="00D3178E"/>
    <w:rsid w:val="00D31C2A"/>
    <w:rsid w:val="00D31D3D"/>
    <w:rsid w:val="00D328EF"/>
    <w:rsid w:val="00D33ECF"/>
    <w:rsid w:val="00D34B75"/>
    <w:rsid w:val="00D362BF"/>
    <w:rsid w:val="00D36881"/>
    <w:rsid w:val="00D36C03"/>
    <w:rsid w:val="00D37F21"/>
    <w:rsid w:val="00D4125D"/>
    <w:rsid w:val="00D46EB7"/>
    <w:rsid w:val="00D47E57"/>
    <w:rsid w:val="00D56CEA"/>
    <w:rsid w:val="00D60398"/>
    <w:rsid w:val="00D61772"/>
    <w:rsid w:val="00D63687"/>
    <w:rsid w:val="00D64529"/>
    <w:rsid w:val="00D6565E"/>
    <w:rsid w:val="00D673A5"/>
    <w:rsid w:val="00D7562B"/>
    <w:rsid w:val="00D75B8D"/>
    <w:rsid w:val="00D81BFB"/>
    <w:rsid w:val="00D839CA"/>
    <w:rsid w:val="00D83CD3"/>
    <w:rsid w:val="00D8430A"/>
    <w:rsid w:val="00D910D6"/>
    <w:rsid w:val="00D91916"/>
    <w:rsid w:val="00D930F8"/>
    <w:rsid w:val="00D94577"/>
    <w:rsid w:val="00D94632"/>
    <w:rsid w:val="00D956D9"/>
    <w:rsid w:val="00DA0646"/>
    <w:rsid w:val="00DA12C5"/>
    <w:rsid w:val="00DA14AC"/>
    <w:rsid w:val="00DA1C5D"/>
    <w:rsid w:val="00DA41A8"/>
    <w:rsid w:val="00DA4581"/>
    <w:rsid w:val="00DA5D90"/>
    <w:rsid w:val="00DA60AB"/>
    <w:rsid w:val="00DA6942"/>
    <w:rsid w:val="00DB09B2"/>
    <w:rsid w:val="00DB1B36"/>
    <w:rsid w:val="00DB1CFE"/>
    <w:rsid w:val="00DB2118"/>
    <w:rsid w:val="00DB290A"/>
    <w:rsid w:val="00DB65F3"/>
    <w:rsid w:val="00DB6B9D"/>
    <w:rsid w:val="00DB73D4"/>
    <w:rsid w:val="00DC1C80"/>
    <w:rsid w:val="00DC283D"/>
    <w:rsid w:val="00DC2CAF"/>
    <w:rsid w:val="00DC3916"/>
    <w:rsid w:val="00DC7317"/>
    <w:rsid w:val="00DC7B20"/>
    <w:rsid w:val="00DD004C"/>
    <w:rsid w:val="00DD07A3"/>
    <w:rsid w:val="00DD1C04"/>
    <w:rsid w:val="00DD5FD0"/>
    <w:rsid w:val="00DD6A8F"/>
    <w:rsid w:val="00DD7608"/>
    <w:rsid w:val="00DD7976"/>
    <w:rsid w:val="00DD7B9D"/>
    <w:rsid w:val="00DE6E8D"/>
    <w:rsid w:val="00DE7A38"/>
    <w:rsid w:val="00DF0DB8"/>
    <w:rsid w:val="00DF0E2D"/>
    <w:rsid w:val="00DF13DE"/>
    <w:rsid w:val="00DF1D35"/>
    <w:rsid w:val="00DF2F6F"/>
    <w:rsid w:val="00DF558C"/>
    <w:rsid w:val="00DF7FE9"/>
    <w:rsid w:val="00E03393"/>
    <w:rsid w:val="00E0423D"/>
    <w:rsid w:val="00E0449A"/>
    <w:rsid w:val="00E0544A"/>
    <w:rsid w:val="00E05603"/>
    <w:rsid w:val="00E062DC"/>
    <w:rsid w:val="00E064E0"/>
    <w:rsid w:val="00E0674C"/>
    <w:rsid w:val="00E069ED"/>
    <w:rsid w:val="00E06E1F"/>
    <w:rsid w:val="00E074B5"/>
    <w:rsid w:val="00E10E1B"/>
    <w:rsid w:val="00E11F9C"/>
    <w:rsid w:val="00E120DF"/>
    <w:rsid w:val="00E124D0"/>
    <w:rsid w:val="00E125B2"/>
    <w:rsid w:val="00E12C90"/>
    <w:rsid w:val="00E12EB7"/>
    <w:rsid w:val="00E13FAB"/>
    <w:rsid w:val="00E1418F"/>
    <w:rsid w:val="00E1462E"/>
    <w:rsid w:val="00E150F7"/>
    <w:rsid w:val="00E15131"/>
    <w:rsid w:val="00E171D8"/>
    <w:rsid w:val="00E2333A"/>
    <w:rsid w:val="00E2566C"/>
    <w:rsid w:val="00E26E76"/>
    <w:rsid w:val="00E26F10"/>
    <w:rsid w:val="00E274D4"/>
    <w:rsid w:val="00E27795"/>
    <w:rsid w:val="00E32A1D"/>
    <w:rsid w:val="00E33793"/>
    <w:rsid w:val="00E33B7B"/>
    <w:rsid w:val="00E36613"/>
    <w:rsid w:val="00E36E91"/>
    <w:rsid w:val="00E3708C"/>
    <w:rsid w:val="00E37AF2"/>
    <w:rsid w:val="00E413E2"/>
    <w:rsid w:val="00E46EA0"/>
    <w:rsid w:val="00E50A06"/>
    <w:rsid w:val="00E51053"/>
    <w:rsid w:val="00E529BC"/>
    <w:rsid w:val="00E5319F"/>
    <w:rsid w:val="00E54158"/>
    <w:rsid w:val="00E563E2"/>
    <w:rsid w:val="00E56FB7"/>
    <w:rsid w:val="00E6037C"/>
    <w:rsid w:val="00E60D43"/>
    <w:rsid w:val="00E610E9"/>
    <w:rsid w:val="00E6126D"/>
    <w:rsid w:val="00E619AA"/>
    <w:rsid w:val="00E61F8F"/>
    <w:rsid w:val="00E6264C"/>
    <w:rsid w:val="00E63376"/>
    <w:rsid w:val="00E6399A"/>
    <w:rsid w:val="00E6450C"/>
    <w:rsid w:val="00E64B05"/>
    <w:rsid w:val="00E66827"/>
    <w:rsid w:val="00E67905"/>
    <w:rsid w:val="00E70535"/>
    <w:rsid w:val="00E70F04"/>
    <w:rsid w:val="00E721D3"/>
    <w:rsid w:val="00E74556"/>
    <w:rsid w:val="00E74C8D"/>
    <w:rsid w:val="00E75451"/>
    <w:rsid w:val="00E7551E"/>
    <w:rsid w:val="00E756F4"/>
    <w:rsid w:val="00E757D9"/>
    <w:rsid w:val="00E7796B"/>
    <w:rsid w:val="00E8019F"/>
    <w:rsid w:val="00E81A5D"/>
    <w:rsid w:val="00E82949"/>
    <w:rsid w:val="00E82C91"/>
    <w:rsid w:val="00E851CA"/>
    <w:rsid w:val="00E8597A"/>
    <w:rsid w:val="00E85EB7"/>
    <w:rsid w:val="00E85FC4"/>
    <w:rsid w:val="00E874B6"/>
    <w:rsid w:val="00E9063D"/>
    <w:rsid w:val="00E9147A"/>
    <w:rsid w:val="00E924AB"/>
    <w:rsid w:val="00E975AE"/>
    <w:rsid w:val="00EA3F17"/>
    <w:rsid w:val="00EA46D4"/>
    <w:rsid w:val="00EA5704"/>
    <w:rsid w:val="00EA5FB7"/>
    <w:rsid w:val="00EA774C"/>
    <w:rsid w:val="00EB0943"/>
    <w:rsid w:val="00EB0EEE"/>
    <w:rsid w:val="00EB313C"/>
    <w:rsid w:val="00EB39EF"/>
    <w:rsid w:val="00EB4269"/>
    <w:rsid w:val="00EB69DF"/>
    <w:rsid w:val="00EB7E49"/>
    <w:rsid w:val="00EC033B"/>
    <w:rsid w:val="00EC19DD"/>
    <w:rsid w:val="00EC22B0"/>
    <w:rsid w:val="00EC35F5"/>
    <w:rsid w:val="00EC38CC"/>
    <w:rsid w:val="00EC3D77"/>
    <w:rsid w:val="00EC515A"/>
    <w:rsid w:val="00EC7BA8"/>
    <w:rsid w:val="00EC7D8E"/>
    <w:rsid w:val="00ED2F08"/>
    <w:rsid w:val="00ED3C6D"/>
    <w:rsid w:val="00EE1464"/>
    <w:rsid w:val="00EE1D47"/>
    <w:rsid w:val="00EE264D"/>
    <w:rsid w:val="00EE6199"/>
    <w:rsid w:val="00EE72C8"/>
    <w:rsid w:val="00EF06B3"/>
    <w:rsid w:val="00EF0AC5"/>
    <w:rsid w:val="00EF2BC0"/>
    <w:rsid w:val="00EF47AE"/>
    <w:rsid w:val="00EF527B"/>
    <w:rsid w:val="00EF61E8"/>
    <w:rsid w:val="00EF659E"/>
    <w:rsid w:val="00EF70CA"/>
    <w:rsid w:val="00F00C10"/>
    <w:rsid w:val="00F03266"/>
    <w:rsid w:val="00F04219"/>
    <w:rsid w:val="00F04E0B"/>
    <w:rsid w:val="00F10D28"/>
    <w:rsid w:val="00F12FFC"/>
    <w:rsid w:val="00F135EB"/>
    <w:rsid w:val="00F20C0E"/>
    <w:rsid w:val="00F21FB6"/>
    <w:rsid w:val="00F25F88"/>
    <w:rsid w:val="00F266EE"/>
    <w:rsid w:val="00F3004D"/>
    <w:rsid w:val="00F33E19"/>
    <w:rsid w:val="00F34D17"/>
    <w:rsid w:val="00F36AF5"/>
    <w:rsid w:val="00F3782E"/>
    <w:rsid w:val="00F400EE"/>
    <w:rsid w:val="00F42C57"/>
    <w:rsid w:val="00F43028"/>
    <w:rsid w:val="00F45CE3"/>
    <w:rsid w:val="00F479A2"/>
    <w:rsid w:val="00F5054F"/>
    <w:rsid w:val="00F5230F"/>
    <w:rsid w:val="00F541BF"/>
    <w:rsid w:val="00F547A0"/>
    <w:rsid w:val="00F575F2"/>
    <w:rsid w:val="00F610EE"/>
    <w:rsid w:val="00F62DEF"/>
    <w:rsid w:val="00F640E9"/>
    <w:rsid w:val="00F6442D"/>
    <w:rsid w:val="00F66A84"/>
    <w:rsid w:val="00F671A0"/>
    <w:rsid w:val="00F72602"/>
    <w:rsid w:val="00F73703"/>
    <w:rsid w:val="00F80650"/>
    <w:rsid w:val="00F814CA"/>
    <w:rsid w:val="00F8190D"/>
    <w:rsid w:val="00F82069"/>
    <w:rsid w:val="00F824BF"/>
    <w:rsid w:val="00F82E07"/>
    <w:rsid w:val="00F83C23"/>
    <w:rsid w:val="00F83C3D"/>
    <w:rsid w:val="00F83EA8"/>
    <w:rsid w:val="00F8501F"/>
    <w:rsid w:val="00F87BA2"/>
    <w:rsid w:val="00F93461"/>
    <w:rsid w:val="00F9731C"/>
    <w:rsid w:val="00F97A24"/>
    <w:rsid w:val="00F97B65"/>
    <w:rsid w:val="00FA1203"/>
    <w:rsid w:val="00FA26BF"/>
    <w:rsid w:val="00FA3159"/>
    <w:rsid w:val="00FA406D"/>
    <w:rsid w:val="00FA428B"/>
    <w:rsid w:val="00FA4AD4"/>
    <w:rsid w:val="00FA56FD"/>
    <w:rsid w:val="00FB14B3"/>
    <w:rsid w:val="00FB2D3C"/>
    <w:rsid w:val="00FB30B2"/>
    <w:rsid w:val="00FB3665"/>
    <w:rsid w:val="00FB42FE"/>
    <w:rsid w:val="00FB44F6"/>
    <w:rsid w:val="00FB68DC"/>
    <w:rsid w:val="00FC00A0"/>
    <w:rsid w:val="00FC1315"/>
    <w:rsid w:val="00FC15F5"/>
    <w:rsid w:val="00FC1F51"/>
    <w:rsid w:val="00FC3445"/>
    <w:rsid w:val="00FC572E"/>
    <w:rsid w:val="00FC69A7"/>
    <w:rsid w:val="00FC733F"/>
    <w:rsid w:val="00FD0752"/>
    <w:rsid w:val="00FD2E74"/>
    <w:rsid w:val="00FD338C"/>
    <w:rsid w:val="00FD4D5E"/>
    <w:rsid w:val="00FD630C"/>
    <w:rsid w:val="00FD6C73"/>
    <w:rsid w:val="00FE034F"/>
    <w:rsid w:val="00FE167B"/>
    <w:rsid w:val="00FE2843"/>
    <w:rsid w:val="00FE5F70"/>
    <w:rsid w:val="00FE6175"/>
    <w:rsid w:val="00FE6498"/>
    <w:rsid w:val="00FE7860"/>
    <w:rsid w:val="00FF09DB"/>
    <w:rsid w:val="00FF2536"/>
    <w:rsid w:val="00FF25EB"/>
    <w:rsid w:val="00FF397B"/>
    <w:rsid w:val="00FF4511"/>
    <w:rsid w:val="00FF58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5573B1"/>
  <w15:docId w15:val="{AEAEC87B-B218-4EFC-AE97-DA08ED1A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semiHidden/>
    <w:unhideWhenUsed/>
    <w:qFormat/>
    <w:rsid w:val="008D2D1F"/>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5864E9"/>
    <w:pPr>
      <w:ind w:left="530"/>
    </w:pPr>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character" w:styleId="Platzhaltertext">
    <w:name w:val="Placeholder Text"/>
    <w:basedOn w:val="Absatz-Standardschriftart"/>
    <w:uiPriority w:val="99"/>
    <w:semiHidden/>
    <w:rsid w:val="003D7B6F"/>
    <w:rPr>
      <w:color w:val="808080"/>
    </w:rPr>
  </w:style>
  <w:style w:type="paragraph" w:styleId="Beschriftung">
    <w:name w:val="caption"/>
    <w:basedOn w:val="Standard"/>
    <w:next w:val="Standard"/>
    <w:unhideWhenUsed/>
    <w:qFormat/>
    <w:rsid w:val="007F3D05"/>
    <w:pPr>
      <w:spacing w:after="200"/>
    </w:pPr>
    <w:rPr>
      <w:b/>
      <w:bCs/>
      <w:color w:val="4F81BD" w:themeColor="accent1"/>
      <w:sz w:val="18"/>
      <w:szCs w:val="18"/>
    </w:rPr>
  </w:style>
  <w:style w:type="paragraph" w:customStyle="1" w:styleId="Lsungstext">
    <w:name w:val="Lösungstext"/>
    <w:basedOn w:val="Standard"/>
    <w:rsid w:val="00981718"/>
    <w:pPr>
      <w:spacing w:before="60" w:after="60"/>
    </w:pPr>
    <w:rPr>
      <w:rFonts w:ascii="Arial" w:hAnsi="Arial"/>
      <w:b/>
      <w:i/>
      <w:vanish/>
      <w:color w:val="FF0000"/>
    </w:rPr>
  </w:style>
  <w:style w:type="character" w:customStyle="1" w:styleId="berschrift3Zchn">
    <w:name w:val="Überschrift 3 Zchn"/>
    <w:basedOn w:val="Absatz-Standardschriftart"/>
    <w:link w:val="berschrift3"/>
    <w:semiHidden/>
    <w:rsid w:val="008D2D1F"/>
    <w:rPr>
      <w:rFonts w:asciiTheme="majorHAnsi" w:eastAsiaTheme="majorEastAsia" w:hAnsiTheme="majorHAnsi" w:cstheme="majorBidi"/>
      <w:b/>
      <w:bCs/>
      <w:color w:val="4F81BD" w:themeColor="accent1"/>
    </w:rPr>
  </w:style>
  <w:style w:type="paragraph" w:customStyle="1" w:styleId="Aufzhlung">
    <w:name w:val="Aufzählung"/>
    <w:basedOn w:val="Textkrper-Zeileneinzug"/>
    <w:rsid w:val="008D2D1F"/>
    <w:pPr>
      <w:numPr>
        <w:numId w:val="3"/>
      </w:numPr>
      <w:spacing w:before="60" w:after="60"/>
      <w:ind w:right="284"/>
    </w:pPr>
    <w:rPr>
      <w:i/>
      <w:vanish/>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8271">
      <w:bodyDiv w:val="1"/>
      <w:marLeft w:val="0"/>
      <w:marRight w:val="0"/>
      <w:marTop w:val="0"/>
      <w:marBottom w:val="0"/>
      <w:divBdr>
        <w:top w:val="none" w:sz="0" w:space="0" w:color="auto"/>
        <w:left w:val="none" w:sz="0" w:space="0" w:color="auto"/>
        <w:bottom w:val="none" w:sz="0" w:space="0" w:color="auto"/>
        <w:right w:val="none" w:sz="0" w:space="0" w:color="auto"/>
      </w:divBdr>
    </w:div>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344477043">
      <w:bodyDiv w:val="1"/>
      <w:marLeft w:val="0"/>
      <w:marRight w:val="0"/>
      <w:marTop w:val="0"/>
      <w:marBottom w:val="0"/>
      <w:divBdr>
        <w:top w:val="none" w:sz="0" w:space="0" w:color="auto"/>
        <w:left w:val="none" w:sz="0" w:space="0" w:color="auto"/>
        <w:bottom w:val="none" w:sz="0" w:space="0" w:color="auto"/>
        <w:right w:val="none" w:sz="0" w:space="0" w:color="auto"/>
      </w:divBdr>
    </w:div>
    <w:div w:id="435760759">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858008573">
      <w:bodyDiv w:val="1"/>
      <w:marLeft w:val="0"/>
      <w:marRight w:val="0"/>
      <w:marTop w:val="0"/>
      <w:marBottom w:val="0"/>
      <w:divBdr>
        <w:top w:val="none" w:sz="0" w:space="0" w:color="auto"/>
        <w:left w:val="none" w:sz="0" w:space="0" w:color="auto"/>
        <w:bottom w:val="none" w:sz="0" w:space="0" w:color="auto"/>
        <w:right w:val="none" w:sz="0" w:space="0" w:color="auto"/>
      </w:divBdr>
    </w:div>
    <w:div w:id="1313946756">
      <w:bodyDiv w:val="1"/>
      <w:marLeft w:val="0"/>
      <w:marRight w:val="0"/>
      <w:marTop w:val="0"/>
      <w:marBottom w:val="0"/>
      <w:divBdr>
        <w:top w:val="none" w:sz="0" w:space="0" w:color="auto"/>
        <w:left w:val="none" w:sz="0" w:space="0" w:color="auto"/>
        <w:bottom w:val="none" w:sz="0" w:space="0" w:color="auto"/>
        <w:right w:val="none" w:sz="0" w:space="0" w:color="auto"/>
      </w:divBdr>
      <w:divsChild>
        <w:div w:id="1141263941">
          <w:marLeft w:val="0"/>
          <w:marRight w:val="0"/>
          <w:marTop w:val="0"/>
          <w:marBottom w:val="0"/>
          <w:divBdr>
            <w:top w:val="none" w:sz="0" w:space="0" w:color="auto"/>
            <w:left w:val="none" w:sz="0" w:space="0" w:color="auto"/>
            <w:bottom w:val="none" w:sz="0" w:space="0" w:color="auto"/>
            <w:right w:val="none" w:sz="0" w:space="0" w:color="auto"/>
          </w:divBdr>
          <w:divsChild>
            <w:div w:id="12289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690">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1.bin"/><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3.jpeg"/><Relationship Id="rId19" Type="http://schemas.openxmlformats.org/officeDocument/2006/relationships/image" Target="media/image12.w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F459A-ED3E-4D9E-BA15-D649BA79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0</TotalTime>
  <Pages>1</Pages>
  <Words>2280</Words>
  <Characters>13001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4</cp:revision>
  <cp:lastPrinted>2013-03-13T12:59:00Z</cp:lastPrinted>
  <dcterms:created xsi:type="dcterms:W3CDTF">2019-04-03T07:17:00Z</dcterms:created>
  <dcterms:modified xsi:type="dcterms:W3CDTF">2019-04-03T08:27:00Z</dcterms:modified>
</cp:coreProperties>
</file>