
<file path=[Content_Types].xml><?xml version="1.0" encoding="utf-8"?>
<Types xmlns="http://schemas.openxmlformats.org/package/2006/content-types">
  <Default Extension="png" ContentType="image/png"/>
  <Default Extension="wmf" ContentType="image/x-wmf"/>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B1881" w:rsidRDefault="003234AE">
      <w:pPr>
        <w:pStyle w:val="berschrift1"/>
        <w:rPr>
          <w:lang w:val="de-CH"/>
        </w:rPr>
      </w:pPr>
      <w:r>
        <w:rPr>
          <w:lang w:val="de-CH"/>
        </w:rPr>
        <w:t>Gleich</w:t>
      </w:r>
      <w:r w:rsidR="002D4931">
        <w:rPr>
          <w:lang w:val="de-CH"/>
        </w:rPr>
        <w:t>stromantriebe</w:t>
      </w:r>
    </w:p>
    <w:p w:rsidR="004B1881" w:rsidRDefault="00F824BF" w:rsidP="003612DF">
      <w:pPr>
        <w:pStyle w:val="Textkrper-Zeileneinzug"/>
        <w:tabs>
          <w:tab w:val="clear" w:pos="1560"/>
          <w:tab w:val="left" w:pos="2127"/>
        </w:tabs>
        <w:ind w:left="2127" w:hanging="1418"/>
      </w:pPr>
      <w:r>
        <w:rPr>
          <w:noProof/>
          <w:lang w:val="en-US" w:eastAsia="en-US"/>
        </w:rPr>
        <w:drawing>
          <wp:anchor distT="0" distB="0" distL="114300" distR="114300" simplePos="0" relativeHeight="251654144" behindDoc="0" locked="0" layoutInCell="1" allowOverlap="1" wp14:anchorId="7F4CCC03" wp14:editId="403B8866">
            <wp:simplePos x="0" y="0"/>
            <wp:positionH relativeFrom="column">
              <wp:posOffset>5094605</wp:posOffset>
            </wp:positionH>
            <wp:positionV relativeFrom="paragraph">
              <wp:posOffset>31115</wp:posOffset>
            </wp:positionV>
            <wp:extent cx="795655" cy="695960"/>
            <wp:effectExtent l="19050" t="0" r="4445" b="0"/>
            <wp:wrapSquare wrapText="bothSides"/>
            <wp:docPr id="45" name="Bild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 cstate="print"/>
                    <a:srcRect/>
                    <a:stretch>
                      <a:fillRect/>
                    </a:stretch>
                  </pic:blipFill>
                  <pic:spPr bwMode="auto">
                    <a:xfrm>
                      <a:off x="0" y="0"/>
                      <a:ext cx="795655" cy="695960"/>
                    </a:xfrm>
                    <a:prstGeom prst="rect">
                      <a:avLst/>
                    </a:prstGeom>
                    <a:noFill/>
                  </pic:spPr>
                </pic:pic>
              </a:graphicData>
            </a:graphic>
          </wp:anchor>
        </w:drawing>
      </w:r>
      <w:r w:rsidR="004B1881">
        <w:t>Lernziel:</w:t>
      </w:r>
      <w:r w:rsidR="004D262E">
        <w:tab/>
      </w:r>
      <w:r w:rsidR="003612DF">
        <w:t>Ich kann die Funktionsweise der vier Gleichstrommotoren - Reihenschlussmotor, Nebenschlussmotor, fremderregter Motor, Doppelschlussmotor - sinngemäss beschreiben</w:t>
      </w:r>
      <w:r w:rsidR="00477999">
        <w:t>.</w:t>
      </w:r>
    </w:p>
    <w:p w:rsidR="003B7626" w:rsidRDefault="00C2160C" w:rsidP="00303284">
      <w:pPr>
        <w:pStyle w:val="Textkrper-Zeileneinzug"/>
        <w:tabs>
          <w:tab w:val="clear" w:pos="1560"/>
          <w:tab w:val="left" w:pos="2127"/>
        </w:tabs>
        <w:ind w:left="2127" w:hanging="1418"/>
      </w:pPr>
      <w:r>
        <w:t>Material:</w:t>
      </w:r>
      <w:r w:rsidR="003B7626">
        <w:tab/>
      </w:r>
      <w:r w:rsidR="00B555F1">
        <w:t>Notebook</w:t>
      </w:r>
      <w:r w:rsidR="007B3C10">
        <w:t>, Internet</w:t>
      </w:r>
      <w:r w:rsidR="00811EA0">
        <w:t xml:space="preserve">, </w:t>
      </w:r>
      <w:r w:rsidR="00AB200C">
        <w:t>Tabellenbuch</w:t>
      </w:r>
      <w:r w:rsidR="00E81A5D">
        <w:t>.</w:t>
      </w:r>
    </w:p>
    <w:p w:rsidR="00C2160C" w:rsidRDefault="00C2160C">
      <w:pPr>
        <w:pStyle w:val="Textkrper-Zeileneinzug"/>
      </w:pPr>
      <w:r>
        <w:t>Zeitbedarf:</w:t>
      </w:r>
      <w:r w:rsidR="003B7626">
        <w:tab/>
      </w:r>
      <w:r w:rsidR="00090203">
        <w:t xml:space="preserve">ca. </w:t>
      </w:r>
      <w:r w:rsidR="00877232">
        <w:t>2</w:t>
      </w:r>
      <w:r w:rsidR="00090203">
        <w:t xml:space="preserve"> Lektion</w:t>
      </w:r>
      <w:r w:rsidR="00811EA0">
        <w:t>en</w:t>
      </w:r>
    </w:p>
    <w:p w:rsidR="00C2160C" w:rsidRDefault="00C2160C">
      <w:pPr>
        <w:pStyle w:val="Textkrper-Zeileneinzug"/>
      </w:pPr>
      <w:r>
        <w:t>Sozialform:</w:t>
      </w:r>
      <w:r w:rsidR="003B7626">
        <w:tab/>
      </w:r>
      <w:r w:rsidR="00065A92">
        <w:t>Einzelarbeit</w:t>
      </w:r>
      <w:r w:rsidR="00811EA0">
        <w:t>, Partnerarbeit</w:t>
      </w:r>
    </w:p>
    <w:p w:rsidR="004B1881" w:rsidRDefault="00EC7D8E" w:rsidP="00EC7D8E">
      <w:pPr>
        <w:pStyle w:val="berschrift2"/>
      </w:pPr>
      <w:r>
        <w:t>Aufgabenstellung</w:t>
      </w:r>
    </w:p>
    <w:p w:rsidR="00995828" w:rsidRDefault="00F824BF" w:rsidP="00CA2B14">
      <w:pPr>
        <w:pStyle w:val="Textkrper-Zeileneinzug"/>
        <w:rPr>
          <w:i/>
        </w:rPr>
      </w:pPr>
      <w:r>
        <w:rPr>
          <w:noProof/>
          <w:lang w:val="en-US" w:eastAsia="en-US"/>
        </w:rPr>
        <w:drawing>
          <wp:anchor distT="0" distB="0" distL="114300" distR="114300" simplePos="0" relativeHeight="251658240" behindDoc="0" locked="0" layoutInCell="1" allowOverlap="1">
            <wp:simplePos x="0" y="0"/>
            <wp:positionH relativeFrom="column">
              <wp:posOffset>408305</wp:posOffset>
            </wp:positionH>
            <wp:positionV relativeFrom="paragraph">
              <wp:posOffset>73025</wp:posOffset>
            </wp:positionV>
            <wp:extent cx="542925" cy="542925"/>
            <wp:effectExtent l="19050" t="0" r="9525" b="0"/>
            <wp:wrapSquare wrapText="right"/>
            <wp:docPr id="46" name="Bild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9" cstate="print"/>
                    <a:srcRect/>
                    <a:stretch>
                      <a:fillRect/>
                    </a:stretch>
                  </pic:blipFill>
                  <pic:spPr bwMode="auto">
                    <a:xfrm>
                      <a:off x="0" y="0"/>
                      <a:ext cx="542925" cy="542925"/>
                    </a:xfrm>
                    <a:prstGeom prst="rect">
                      <a:avLst/>
                    </a:prstGeom>
                    <a:noFill/>
                  </pic:spPr>
                </pic:pic>
              </a:graphicData>
            </a:graphic>
          </wp:anchor>
        </w:drawing>
      </w:r>
      <w:r w:rsidR="00995828">
        <w:rPr>
          <w:i/>
        </w:rPr>
        <w:t>Das Ergebnis dieses Auftrages ist ein Dokument, das Bestandteil Ihrer Lerndokumentation ist.</w:t>
      </w:r>
      <w:r w:rsidR="00FD4D5E">
        <w:rPr>
          <w:i/>
        </w:rPr>
        <w:br/>
      </w:r>
      <w:r w:rsidR="00995828">
        <w:rPr>
          <w:i/>
        </w:rPr>
        <w:t>Notieren Sie sich alle Fragen und Unklarheiten und klären Sie alles bis zum Ende der Unterrichtseinheit.</w:t>
      </w:r>
    </w:p>
    <w:p w:rsidR="00EC7BA8" w:rsidRDefault="00EC7BA8" w:rsidP="00EC7BA8">
      <w:pPr>
        <w:pStyle w:val="Textkrper-Zeileneinzug"/>
        <w:ind w:left="530"/>
      </w:pPr>
    </w:p>
    <w:p w:rsidR="00695782" w:rsidRDefault="00695782" w:rsidP="00156F13">
      <w:pPr>
        <w:pStyle w:val="Textkrper-Zeileneinzug"/>
        <w:numPr>
          <w:ilvl w:val="0"/>
          <w:numId w:val="2"/>
        </w:numPr>
      </w:pPr>
      <w:r>
        <w:t>Bearbeiten Sie im Kurs d</w:t>
      </w:r>
      <w:r w:rsidR="00C76401">
        <w:t>ie</w:t>
      </w:r>
      <w:r>
        <w:t xml:space="preserve"> Lernmodul</w:t>
      </w:r>
      <w:r w:rsidR="00C76401">
        <w:t>e</w:t>
      </w:r>
      <w:r>
        <w:t xml:space="preserve"> „</w:t>
      </w:r>
      <w:r w:rsidR="00C76401">
        <w:t>Mechanischer Aufbau von Gleichstrommotoren</w:t>
      </w:r>
      <w:r>
        <w:t>“</w:t>
      </w:r>
      <w:r w:rsidR="00C76401">
        <w:t xml:space="preserve"> und „Betriebseigenschaften von Gleichstrommotoren“</w:t>
      </w:r>
    </w:p>
    <w:p w:rsidR="005A0479" w:rsidRDefault="00B555F1" w:rsidP="00156F13">
      <w:pPr>
        <w:pStyle w:val="Textkrper-Zeileneinzug"/>
        <w:numPr>
          <w:ilvl w:val="0"/>
          <w:numId w:val="2"/>
        </w:numPr>
      </w:pPr>
      <w:r>
        <w:t xml:space="preserve">Suchen Sie </w:t>
      </w:r>
      <w:r w:rsidR="007B3C10">
        <w:t>mit Hilfe der Links in der Linkbox „Externe Quellen zum LA</w:t>
      </w:r>
      <w:r w:rsidR="00811EA0">
        <w:t>0</w:t>
      </w:r>
      <w:r w:rsidR="003234AE">
        <w:t>9</w:t>
      </w:r>
      <w:r w:rsidR="007B3C10">
        <w:t>“</w:t>
      </w:r>
      <w:r>
        <w:t xml:space="preserve"> die verlangten Informationen und tragen Sie diese in </w:t>
      </w:r>
      <w:r w:rsidR="005864E9">
        <w:t>dem</w:t>
      </w:r>
      <w:r>
        <w:t xml:space="preserve"> nachfolgende Arbeitsblatt zusammen.</w:t>
      </w:r>
    </w:p>
    <w:p w:rsidR="00044ABF" w:rsidRDefault="00044ABF" w:rsidP="002D4931">
      <w:pPr>
        <w:pStyle w:val="berschrift2"/>
      </w:pPr>
      <w:r>
        <w:br w:type="page"/>
      </w:r>
      <w:r w:rsidR="003234AE">
        <w:lastRenderedPageBreak/>
        <w:t>Gleich</w:t>
      </w:r>
      <w:r w:rsidR="002D4931">
        <w:t>stromantriebe</w:t>
      </w:r>
    </w:p>
    <w:p w:rsidR="002D4931" w:rsidRDefault="00B34BC6" w:rsidP="002D4931">
      <w:pPr>
        <w:pStyle w:val="Textkrper-Zeileneinzug"/>
      </w:pPr>
      <w:r>
        <w:rPr>
          <w:noProof/>
          <w:lang w:val="en-US" w:eastAsia="en-US"/>
        </w:rPr>
        <mc:AlternateContent>
          <mc:Choice Requires="wps">
            <w:drawing>
              <wp:anchor distT="0" distB="0" distL="114300" distR="114300" simplePos="0" relativeHeight="251661312" behindDoc="0" locked="0" layoutInCell="1" allowOverlap="1" wp14:anchorId="0FB38939" wp14:editId="75A40EDE">
                <wp:simplePos x="0" y="0"/>
                <wp:positionH relativeFrom="column">
                  <wp:posOffset>3052445</wp:posOffset>
                </wp:positionH>
                <wp:positionV relativeFrom="paragraph">
                  <wp:posOffset>2383155</wp:posOffset>
                </wp:positionV>
                <wp:extent cx="3020060" cy="171450"/>
                <wp:effectExtent l="0" t="0" r="8890" b="0"/>
                <wp:wrapSquare wrapText="left"/>
                <wp:docPr id="7" name="Textfeld 7"/>
                <wp:cNvGraphicFramePr/>
                <a:graphic xmlns:a="http://schemas.openxmlformats.org/drawingml/2006/main">
                  <a:graphicData uri="http://schemas.microsoft.com/office/word/2010/wordprocessingShape">
                    <wps:wsp>
                      <wps:cNvSpPr txBox="1"/>
                      <wps:spPr>
                        <a:xfrm>
                          <a:off x="0" y="0"/>
                          <a:ext cx="3020060" cy="171450"/>
                        </a:xfrm>
                        <a:prstGeom prst="rect">
                          <a:avLst/>
                        </a:prstGeom>
                        <a:solidFill>
                          <a:prstClr val="white"/>
                        </a:solidFill>
                        <a:ln>
                          <a:noFill/>
                        </a:ln>
                        <a:effectLst/>
                      </wps:spPr>
                      <wps:txbx>
                        <w:txbxContent>
                          <w:p w:rsidR="00AA6710" w:rsidRPr="00B34BC6" w:rsidRDefault="00AA6710" w:rsidP="00B34BC6">
                            <w:pPr>
                              <w:pStyle w:val="Beschriftung"/>
                              <w:rPr>
                                <w:rFonts w:ascii="Verdana" w:hAnsi="Verdana"/>
                                <w:noProof/>
                                <w:color w:val="auto"/>
                                <w:sz w:val="16"/>
                                <w:szCs w:val="16"/>
                                <w:lang w:val="de-CH"/>
                              </w:rPr>
                            </w:pPr>
                            <w:r w:rsidRPr="00B34BC6">
                              <w:rPr>
                                <w:rFonts w:ascii="Verdana" w:hAnsi="Verdana"/>
                                <w:color w:val="auto"/>
                                <w:sz w:val="16"/>
                                <w:szCs w:val="16"/>
                                <w:lang w:val="de-CH"/>
                              </w:rPr>
                              <w:t>Schnittmodell eines Gleichstrommotors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0FB38939" id="_x0000_t202" coordsize="21600,21600" o:spt="202" path="m,l,21600r21600,l21600,xe">
                <v:stroke joinstyle="miter"/>
                <v:path gradientshapeok="t" o:connecttype="rect"/>
              </v:shapetype>
              <v:shape id="Textfeld 7" o:spid="_x0000_s1026" type="#_x0000_t202" style="position:absolute;left:0;text-align:left;margin-left:240.35pt;margin-top:187.65pt;width:237.8pt;height:13.5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" stroked="f">
                <v:textbox inset="0,0,0,0">
                  <w:txbxContent>
                    <w:p w:rsidR="00AA6710" w:rsidRPr="00B34BC6" w:rsidRDefault="00AA6710" w:rsidP="00B34BC6">
                      <w:pPr>
                        <w:pStyle w:val="Beschriftung"/>
                        <w:rPr>
                          <w:rFonts w:ascii="Verdana" w:hAnsi="Verdana"/>
                          <w:noProof/>
                          <w:color w:val="auto"/>
                          <w:sz w:val="16"/>
                          <w:szCs w:val="16"/>
                          <w:lang w:val="de-CH"/>
                        </w:rPr>
                      </w:pPr>
                      <w:r w:rsidRPr="00B34BC6">
                        <w:rPr>
                          <w:rFonts w:ascii="Verdana" w:hAnsi="Verdana"/>
                          <w:color w:val="auto"/>
                          <w:sz w:val="16"/>
                          <w:szCs w:val="16"/>
                          <w:lang w:val="de-CH"/>
                        </w:rPr>
                        <w:t>Schnittmodell eines Gleichstrommotors</w:t>
                      </w:r>
                    </w:p>
                  </w:txbxContent>
                </v:textbox>
                <w10:wrap type="square" side="left"/>
              </v:shape>
            </w:pict>
          </mc:Fallback>
        </mc:AlternateContent>
      </w:r>
      <w:r>
        <w:rPr>
          <w:noProof/>
          <w:lang w:val="en-US" w:eastAsia="en-US"/>
        </w:rPr>
        <w:drawing>
          <wp:anchor distT="0" distB="0" distL="114300" distR="114300" simplePos="0" relativeHeight="251659264" behindDoc="0" locked="0" layoutInCell="1" allowOverlap="1" wp14:anchorId="4BC347C9" wp14:editId="1DA5B7A6">
            <wp:simplePos x="0" y="0"/>
            <wp:positionH relativeFrom="column">
              <wp:posOffset>3051175</wp:posOffset>
            </wp:positionH>
            <wp:positionV relativeFrom="paragraph">
              <wp:posOffset>20955</wp:posOffset>
            </wp:positionV>
            <wp:extent cx="3020060" cy="2266950"/>
            <wp:effectExtent l="0" t="0" r="8890" b="0"/>
            <wp:wrapSquare wrapText="left"/>
            <wp:docPr id="6" name="Grafik 6" descr="D:\Lernmaterialien\Automatiker\4.Lehrjahr_09\Elektrotechnik\TO\AUF2.7.2_Rotierende_Maschinen\LA09_Gleichstromantriebe\Bilder\TMW_50904_Schnittmodell_eines_Gleichstrommoto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Lernmaterialien\Automatiker\4.Lehrjahr_09\Elektrotechnik\TO\AUF2.7.2_Rotierende_Maschinen\LA09_Gleichstromantriebe\Bilder\TMW_50904_Schnittmodell_eines_Gleichstrommotors.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020060" cy="22669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73703">
        <w:t>Die Gleichstrommaschine konnte sich wegen der guten Regelbarkeit über viele Jahrzehnte einen wichtigen Platz in der Antriebstechnik sichern. Solange die Möglichkeiten der Leistungselektronik nicht existierten, bot die Gleichstrommaschine die einzige Möglichkeit auch bei grossen Motoren mit einem vertretbaren Aufwand die Drehzahl zu regeln, indem man den Erregerstrom und den Ankerstrom getrennt steuern konnte. Ausserdem konnten mit der Gleichstrommaschine viel höhere Drehzahlen, als mit der Drehstrommaschine erzielt werden. Mit Hilfe der Feldschwächung war es auch möglich, die Gleichstrommaschine über die Bemessungsdrehzahl hinaus zu betreiben.</w:t>
      </w:r>
    </w:p>
    <w:p w:rsidR="00F73703" w:rsidRDefault="00F73703" w:rsidP="002D4931">
      <w:pPr>
        <w:pStyle w:val="Textkrper-Zeileneinzug"/>
      </w:pPr>
      <w:r>
        <w:t>Durch die Frequenzumrichter sind die Vorteile der Gleichstrommaschine aufgehoben worden und im Grossmaschinenbau sind die Gleichstrommaschinen fast verschwunden. Durch die Leistungselektronik sind aber die Gleichstrommotoren als Kleinmotoren wieder verstärkt zu Anwendung gekommen. Wegen ihres einfachen Aufbaus und der hohen Regeldynamik sind Gleichstrommotoren in der Automation beliebt.</w:t>
      </w:r>
    </w:p>
    <w:p w:rsidR="00481F32" w:rsidRDefault="00481F32" w:rsidP="002D4931">
      <w:pPr>
        <w:pStyle w:val="Textkrper-Zeileneinzug"/>
      </w:pPr>
      <w:r>
        <w:t xml:space="preserve">In den folgenden Abschnitten werden </w:t>
      </w:r>
      <w:r w:rsidR="008C46BD">
        <w:t>die vier klassischen Gleichstrommotoren besprochen</w:t>
      </w:r>
      <w:r>
        <w:t>:</w:t>
      </w:r>
    </w:p>
    <w:p w:rsidR="00481F32" w:rsidRDefault="008C46BD" w:rsidP="00481F32">
      <w:pPr>
        <w:pStyle w:val="Textkrper-Zeileneinzug"/>
        <w:numPr>
          <w:ilvl w:val="0"/>
          <w:numId w:val="7"/>
        </w:numPr>
      </w:pPr>
      <w:r>
        <w:t>Reihenschlussmotor</w:t>
      </w:r>
    </w:p>
    <w:p w:rsidR="00481F32" w:rsidRDefault="008C46BD" w:rsidP="00481F32">
      <w:pPr>
        <w:pStyle w:val="Textkrper-Zeileneinzug"/>
        <w:numPr>
          <w:ilvl w:val="0"/>
          <w:numId w:val="7"/>
        </w:numPr>
      </w:pPr>
      <w:r>
        <w:t>Fremderregter Motor</w:t>
      </w:r>
    </w:p>
    <w:p w:rsidR="00481F32" w:rsidRDefault="008C46BD" w:rsidP="00481F32">
      <w:pPr>
        <w:pStyle w:val="Textkrper-Zeileneinzug"/>
        <w:numPr>
          <w:ilvl w:val="0"/>
          <w:numId w:val="7"/>
        </w:numPr>
      </w:pPr>
      <w:r>
        <w:t>Nebenschlussmotor</w:t>
      </w:r>
    </w:p>
    <w:p w:rsidR="00481F32" w:rsidRDefault="008C46BD" w:rsidP="00481F32">
      <w:pPr>
        <w:pStyle w:val="Textkrper-Zeileneinzug"/>
        <w:numPr>
          <w:ilvl w:val="0"/>
          <w:numId w:val="7"/>
        </w:numPr>
      </w:pPr>
      <w:r>
        <w:t>Doppelschlussmotor (Compoundmotor)</w:t>
      </w:r>
    </w:p>
    <w:p w:rsidR="008C46BD" w:rsidRDefault="00F72602" w:rsidP="00F72602">
      <w:pPr>
        <w:pStyle w:val="berschrift2"/>
      </w:pPr>
      <w:r>
        <w:t>Aufbau von Gleichstrommaschinen</w:t>
      </w:r>
    </w:p>
    <w:p w:rsidR="008C46BD" w:rsidRDefault="00B34BC6" w:rsidP="008C46BD">
      <w:pPr>
        <w:pStyle w:val="Textkrper-Zeileneinzug"/>
        <w:ind w:left="708"/>
      </w:pPr>
      <w:r w:rsidRPr="00B34BC6">
        <w:t>Die Maschine besitzt einen unbeweglichen Teil, den Stator. Er besteht aus einem Joch in Form eines Hohlzylinders. Daran befestigt sind ausgeprägte Pole. Die Hauptpole und bei größeren Maschinen auch Wendepole. Der Hauptpolkern trägt die Hauptpol- oder auch Erregerwicklung, es sei denn, die Maschine ist permanentmagneterregt. Bei dieser erzeugen Permanentmagnete den nötigen Hauptpolfluss. In den Polschuhen sitzt bei größeren Maschinen die Kompensationswicklung. Außerdem gibt es einen drehbar gelagerten Teil, den Rotor, welcher bei konventionellen Maschinen auch als Anker bezeichnet wird. Der Rotor ist geblecht ausgeführt, da hier sonst durch die auftretenden Ummagnetisierungen große Wirbelstromverluste auftreten würden. Die meisten Gleichstrommaschinen sind als Innenläufer ausgeführt: der Rotor ist der innere Teil, der Stator der äußere.</w:t>
      </w:r>
    </w:p>
    <w:p w:rsidR="008C46BD" w:rsidRDefault="00B34BC6" w:rsidP="008C46BD">
      <w:pPr>
        <w:pStyle w:val="Textkrper-Zeileneinzug"/>
        <w:ind w:left="708"/>
      </w:pPr>
      <w:r w:rsidRPr="00B34BC6">
        <w:t>Eine oder mehrere Spulen auf dem Anker werden in einem magnetischen Feld (Stator) so platziert, dass durch die Lorentzkraft ein Drehmoment erzeugt wird. Die Wicklungen des Ankers werden hierzu über einen Kommutator (Polwender) angeschlossen. Die Schleifkontakte am Kommutator (Bürsten oder Kohlebürsten) sind so angeordnet, dass sie während der Drehung die Polung der Ankerwicklungen so wechseln, dass immer diejenigen Wicklungen von Strom entsprechender Richtung durchflossen werden, die sich quer zum Erregerfeld bewegen.</w:t>
      </w:r>
    </w:p>
    <w:p w:rsidR="00B34BC6" w:rsidRDefault="00B34BC6">
      <w:pPr>
        <w:rPr>
          <w:rFonts w:ascii="Verdana" w:hAnsi="Verdana"/>
          <w:lang w:val="de-CH"/>
        </w:rPr>
      </w:pPr>
      <w:r>
        <w:br w:type="page"/>
      </w:r>
    </w:p>
    <w:p w:rsidR="00EE72C8" w:rsidRDefault="00EE72C8" w:rsidP="00EE72C8">
      <w:pPr>
        <w:pStyle w:val="Textkrper-Zeileneinzug"/>
        <w:keepNext/>
        <w:ind w:left="708"/>
        <w:jc w:val="center"/>
      </w:pPr>
      <w:r>
        <w:rPr>
          <w:noProof/>
          <w:lang w:val="en-US" w:eastAsia="en-US"/>
        </w:rPr>
        <w:lastRenderedPageBreak/>
        <mc:AlternateContent>
          <mc:Choice Requires="wps">
            <w:drawing>
              <wp:anchor distT="0" distB="0" distL="114300" distR="114300" simplePos="0" relativeHeight="251664384" behindDoc="0" locked="0" layoutInCell="1" allowOverlap="1" wp14:anchorId="38591417" wp14:editId="4C649477">
                <wp:simplePos x="0" y="0"/>
                <wp:positionH relativeFrom="margin">
                  <wp:align>right</wp:align>
                </wp:positionH>
                <wp:positionV relativeFrom="paragraph">
                  <wp:posOffset>1149350</wp:posOffset>
                </wp:positionV>
                <wp:extent cx="1238250" cy="762000"/>
                <wp:effectExtent l="1085850" t="0" r="19050" b="38100"/>
                <wp:wrapNone/>
                <wp:docPr id="10" name="Legende mit Linie 2 10"/>
                <wp:cNvGraphicFramePr/>
                <a:graphic xmlns:a="http://schemas.openxmlformats.org/drawingml/2006/main">
                  <a:graphicData uri="http://schemas.microsoft.com/office/word/2010/wordprocessingShape">
                    <wps:wsp>
                      <wps:cNvSpPr/>
                      <wps:spPr>
                        <a:xfrm>
                          <a:off x="5762625" y="2314575"/>
                          <a:ext cx="1238250" cy="762000"/>
                        </a:xfrm>
                        <a:prstGeom prst="borderCallout2">
                          <a:avLst>
                            <a:gd name="adj1" fmla="val 18750"/>
                            <a:gd name="adj2" fmla="val -8333"/>
                            <a:gd name="adj3" fmla="val 18750"/>
                            <a:gd name="adj4" fmla="val -16667"/>
                            <a:gd name="adj5" fmla="val 101575"/>
                            <a:gd name="adj6" fmla="val -86997"/>
                          </a:avLst>
                        </a:prstGeom>
                      </wps:spPr>
                      <wps:style>
                        <a:lnRef idx="2">
                          <a:schemeClr val="accent1"/>
                        </a:lnRef>
                        <a:fillRef idx="1">
                          <a:schemeClr val="lt1"/>
                        </a:fillRef>
                        <a:effectRef idx="0">
                          <a:schemeClr val="accent1"/>
                        </a:effectRef>
                        <a:fontRef idx="minor">
                          <a:schemeClr val="dk1"/>
                        </a:fontRef>
                      </wps:style>
                      <wps:txbx>
                        <w:txbxContent>
                          <w:p w:rsidR="00AA6710" w:rsidRPr="00EE72C8" w:rsidRDefault="000A3FC7" w:rsidP="00EE72C8">
                            <w:pPr>
                              <w:pStyle w:val="Antwort"/>
                              <w:spacing w:before="0" w:after="0"/>
                              <w:ind w:left="0"/>
                            </w:pPr>
                            <w:r>
                              <w:t>Wende pol mit Wendepolwicklung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8591417" id="_x0000_t48" coordsize="21600,21600" o:spt="48" adj="-10080,24300,-3600,4050,-1800,4050" path="m@0@1l@2@3@4@5nfem,l21600,r,21600l,21600xe">
                <v:stroke joinstyle="miter"/>
                <v:formulas>
                  <v:f eqn="val #0"/>
                  <v:f eqn="val #1"/>
                  <v:f eqn="val #2"/>
                  <v:f eqn="val #3"/>
                  <v:f eqn="val #4"/>
                  <v:f eqn="val #5"/>
                </v:formulas>
                <v:path arrowok="t" o:extrusionok="f" gradientshapeok="t" o:connecttype="custom" o:connectlocs="@0,@1;10800,0;10800,21600;0,10800;21600,10800"/>
                <v:handles>
                  <v:h position="#0,#1"/>
                  <v:h position="#2,#3"/>
                  <v:h position="#4,#5"/>
                </v:handles>
                <o:callout v:ext="edit" on="t"/>
              </v:shapetype>
              <v:shape id="Legende mit Linie 2 10" o:spid="_x0000_s1027" type="#_x0000_t48" style="position:absolute;left:0;text-align:left;margin-left:46.3pt;margin-top:90.5pt;width:97.5pt;height:60pt;z-index:2516643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" adj="-18791,21940" fillcolor="white [3201]" strokecolor="#4f81bd [3204]" strokeweight="2pt">
                <v:textbox>
                  <w:txbxContent>
                    <w:p w:rsidR="00AA6710" w:rsidRPr="00EE72C8" w:rsidRDefault="000A3FC7" w:rsidP="00EE72C8">
                      <w:pPr>
                        <w:pStyle w:val="Antwort"/>
                        <w:spacing w:before="0" w:after="0"/>
                        <w:ind w:left="0"/>
                      </w:pPr>
                      <w:r>
                        <w:t>Wende pol mit Wendepolwicklung</w:t>
                      </w:r>
                    </w:p>
                  </w:txbxContent>
                </v:textbox>
                <o:callout v:ext="edit" minusy="t"/>
                <w10:wrap anchorx="margin"/>
              </v:shape>
            </w:pict>
          </mc:Fallback>
        </mc:AlternateContent>
      </w:r>
      <w:r>
        <w:rPr>
          <w:noProof/>
          <w:lang w:val="en-US" w:eastAsia="en-US"/>
        </w:rPr>
        <mc:AlternateContent>
          <mc:Choice Requires="wps">
            <w:drawing>
              <wp:anchor distT="0" distB="0" distL="114300" distR="114300" simplePos="0" relativeHeight="251662336" behindDoc="0" locked="0" layoutInCell="1" allowOverlap="1" wp14:anchorId="49A07877" wp14:editId="2C3A41E7">
                <wp:simplePos x="0" y="0"/>
                <wp:positionH relativeFrom="column">
                  <wp:posOffset>252095</wp:posOffset>
                </wp:positionH>
                <wp:positionV relativeFrom="paragraph">
                  <wp:posOffset>1206500</wp:posOffset>
                </wp:positionV>
                <wp:extent cx="1628775" cy="504825"/>
                <wp:effectExtent l="0" t="0" r="1438275" b="657225"/>
                <wp:wrapNone/>
                <wp:docPr id="9" name="Legende mit Linie 2 9"/>
                <wp:cNvGraphicFramePr/>
                <a:graphic xmlns:a="http://schemas.openxmlformats.org/drawingml/2006/main">
                  <a:graphicData uri="http://schemas.microsoft.com/office/word/2010/wordprocessingShape">
                    <wps:wsp>
                      <wps:cNvSpPr/>
                      <wps:spPr>
                        <a:xfrm flipH="1">
                          <a:off x="0" y="0"/>
                          <a:ext cx="1628775" cy="504825"/>
                        </a:xfrm>
                        <a:prstGeom prst="borderCallout2">
                          <a:avLst>
                            <a:gd name="adj1" fmla="val 18750"/>
                            <a:gd name="adj2" fmla="val -8333"/>
                            <a:gd name="adj3" fmla="val 18750"/>
                            <a:gd name="adj4" fmla="val -16667"/>
                            <a:gd name="adj5" fmla="val 220392"/>
                            <a:gd name="adj6" fmla="val -85637"/>
                          </a:avLst>
                        </a:prstGeom>
                      </wps:spPr>
                      <wps:style>
                        <a:lnRef idx="2">
                          <a:schemeClr val="accent1"/>
                        </a:lnRef>
                        <a:fillRef idx="1">
                          <a:schemeClr val="lt1"/>
                        </a:fillRef>
                        <a:effectRef idx="0">
                          <a:schemeClr val="accent1"/>
                        </a:effectRef>
                        <a:fontRef idx="minor">
                          <a:schemeClr val="dk1"/>
                        </a:fontRef>
                      </wps:style>
                      <wps:txbx>
                        <w:txbxContent>
                          <w:p w:rsidR="00AA6710" w:rsidRPr="00EE72C8" w:rsidRDefault="000A3FC7" w:rsidP="00EE72C8">
                            <w:pPr>
                              <w:pStyle w:val="Antwort"/>
                              <w:spacing w:before="0" w:after="0"/>
                              <w:ind w:left="0"/>
                            </w:pPr>
                            <w:r>
                              <w:t>H</w:t>
                            </w:r>
                            <w:r w:rsidR="009B1DC3">
                              <w:t>aupt</w:t>
                            </w:r>
                            <w:r>
                              <w:t>pol mit Erregerwicklung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9A07877" id="_x0000_t48" coordsize="21600,21600" o:spt="48" adj="-10080,24300,-3600,4050,-1800,4050" path="m@0@1l@2@3@4@5nfem,l21600,r,21600l,21600xe">
                <v:stroke joinstyle="miter"/>
                <v:formulas>
                  <v:f eqn="val #0"/>
                  <v:f eqn="val #1"/>
                  <v:f eqn="val #2"/>
                  <v:f eqn="val #3"/>
                  <v:f eqn="val #4"/>
                  <v:f eqn="val #5"/>
                </v:formulas>
                <v:path arrowok="t" o:extrusionok="f" gradientshapeok="t" o:connecttype="custom" o:connectlocs="@0,@1;10800,0;10800,21600;0,10800;21600,10800"/>
                <v:handles>
                  <v:h position="#0,#1"/>
                  <v:h position="#2,#3"/>
                  <v:h position="#4,#5"/>
                </v:handles>
                <o:callout v:ext="edit" on="t"/>
              </v:shapetype>
              <v:shape id="Legende mit Linie 2 9" o:spid="_x0000_s1028" type="#_x0000_t48" style="position:absolute;left:0;text-align:left;margin-left:19.85pt;margin-top:95pt;width:128.25pt;height:39.75pt;flip:x;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" adj="-18498,47605" fillcolor="white [3201]" strokecolor="#4f81bd [3204]" strokeweight="2pt">
                <v:textbox>
                  <w:txbxContent>
                    <w:p w:rsidR="00AA6710" w:rsidRPr="00EE72C8" w:rsidRDefault="000A3FC7" w:rsidP="00EE72C8">
                      <w:pPr>
                        <w:pStyle w:val="Antwort"/>
                        <w:spacing w:before="0" w:after="0"/>
                        <w:ind w:left="0"/>
                      </w:pPr>
                      <w:r>
                        <w:t>H</w:t>
                      </w:r>
                      <w:r w:rsidR="009B1DC3">
                        <w:t>aupt</w:t>
                      </w:r>
                      <w:r>
                        <w:t>pol mit Erregerwicklung</w:t>
                      </w:r>
                    </w:p>
                  </w:txbxContent>
                </v:textbox>
                <o:callout v:ext="edit" minusy="t"/>
              </v:shape>
            </w:pict>
          </mc:Fallback>
        </mc:AlternateContent>
      </w:r>
      <w:r w:rsidR="00B34BC6">
        <w:rPr>
          <w:noProof/>
          <w:lang w:val="en-US" w:eastAsia="en-US"/>
        </w:rPr>
        <w:drawing>
          <wp:inline distT="0" distB="0" distL="0" distR="0" wp14:anchorId="51FEF822" wp14:editId="3D82198D">
            <wp:extent cx="3514725" cy="3018730"/>
            <wp:effectExtent l="0" t="0" r="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leichstrommmotor_Stator3.png"/>
                    <pic:cNvPicPr/>
                  </pic:nvPicPr>
                  <pic:blipFill>
                    <a:blip r:embed="rId11">
                      <a:extLst>
                        <a:ext uri="{28A0092B-C50C-407E-A947-70E740481C1C}">
                          <a14:useLocalDpi xmlns:a14="http://schemas.microsoft.com/office/drawing/2010/main" val="0"/>
                        </a:ext>
                      </a:extLst>
                    </a:blip>
                    <a:stretch>
                      <a:fillRect/>
                    </a:stretch>
                  </pic:blipFill>
                  <pic:spPr>
                    <a:xfrm>
                      <a:off x="0" y="0"/>
                      <a:ext cx="3515526" cy="3019418"/>
                    </a:xfrm>
                    <a:prstGeom prst="rect">
                      <a:avLst/>
                    </a:prstGeom>
                  </pic:spPr>
                </pic:pic>
              </a:graphicData>
            </a:graphic>
          </wp:inline>
        </w:drawing>
      </w:r>
    </w:p>
    <w:p w:rsidR="008C46BD" w:rsidRDefault="00126127" w:rsidP="00EE72C8">
      <w:pPr>
        <w:pStyle w:val="Textkrper-Zeileneinzug"/>
        <w:ind w:left="708"/>
        <w:jc w:val="center"/>
        <w:rPr>
          <w:b/>
          <w:sz w:val="18"/>
          <w:szCs w:val="18"/>
        </w:rPr>
      </w:pPr>
      <w:r>
        <w:rPr>
          <w:noProof/>
          <w:lang w:val="en-US" w:eastAsia="en-US"/>
        </w:rPr>
        <mc:AlternateContent>
          <mc:Choice Requires="wps">
            <w:drawing>
              <wp:anchor distT="0" distB="0" distL="114300" distR="114300" simplePos="0" relativeHeight="251666432" behindDoc="0" locked="0" layoutInCell="1" allowOverlap="1" wp14:anchorId="35C3B020" wp14:editId="2F488AAD">
                <wp:simplePos x="0" y="0"/>
                <wp:positionH relativeFrom="column">
                  <wp:posOffset>52070</wp:posOffset>
                </wp:positionH>
                <wp:positionV relativeFrom="paragraph">
                  <wp:posOffset>179070</wp:posOffset>
                </wp:positionV>
                <wp:extent cx="1676400" cy="504825"/>
                <wp:effectExtent l="0" t="0" r="400050" b="466725"/>
                <wp:wrapNone/>
                <wp:docPr id="12" name="Legende mit Linie 2 12"/>
                <wp:cNvGraphicFramePr/>
                <a:graphic xmlns:a="http://schemas.openxmlformats.org/drawingml/2006/main">
                  <a:graphicData uri="http://schemas.microsoft.com/office/word/2010/wordprocessingShape">
                    <wps:wsp>
                      <wps:cNvSpPr/>
                      <wps:spPr>
                        <a:xfrm flipH="1">
                          <a:off x="0" y="0"/>
                          <a:ext cx="1676400" cy="504825"/>
                        </a:xfrm>
                        <a:prstGeom prst="borderCallout2">
                          <a:avLst>
                            <a:gd name="adj1" fmla="val 18750"/>
                            <a:gd name="adj2" fmla="val -8333"/>
                            <a:gd name="adj3" fmla="val 18750"/>
                            <a:gd name="adj4" fmla="val -16667"/>
                            <a:gd name="adj5" fmla="val 184543"/>
                            <a:gd name="adj6" fmla="val -22569"/>
                          </a:avLst>
                        </a:prstGeom>
                      </wps:spPr>
                      <wps:style>
                        <a:lnRef idx="2">
                          <a:schemeClr val="accent1"/>
                        </a:lnRef>
                        <a:fillRef idx="1">
                          <a:schemeClr val="lt1"/>
                        </a:fillRef>
                        <a:effectRef idx="0">
                          <a:schemeClr val="accent1"/>
                        </a:effectRef>
                        <a:fontRef idx="minor">
                          <a:schemeClr val="dk1"/>
                        </a:fontRef>
                      </wps:style>
                      <wps:txbx>
                        <w:txbxContent>
                          <w:p w:rsidR="00AA6710" w:rsidRPr="00EE72C8" w:rsidRDefault="00747116" w:rsidP="00126127">
                            <w:pPr>
                              <w:pStyle w:val="Antwort"/>
                              <w:spacing w:before="0" w:after="0"/>
                              <w:ind w:left="0"/>
                            </w:pPr>
                            <w:r>
                              <w:t>K</w:t>
                            </w:r>
                            <w:r w:rsidR="00DF028C">
                              <w:t>lemmenkasten mit Klemmbrett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C3B020" id="Legende mit Linie 2 12" o:spid="_x0000_s1029" type="#_x0000_t48" style="position:absolute;left:0;text-align:left;margin-left:4.1pt;margin-top:14.1pt;width:132pt;height:39.75pt;flip:x;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" adj="-4875,39861" fillcolor="white [3201]" strokecolor="#4f81bd [3204]" strokeweight="2pt">
                <v:textbox>
                  <w:txbxContent>
                    <w:p w:rsidR="00AA6710" w:rsidRPr="00EE72C8" w:rsidRDefault="00747116" w:rsidP="00126127">
                      <w:pPr>
                        <w:pStyle w:val="Antwort"/>
                        <w:spacing w:before="0" w:after="0"/>
                        <w:ind w:left="0"/>
                      </w:pPr>
                      <w:r>
                        <w:t>K</w:t>
                      </w:r>
                      <w:r w:rsidR="00DF028C">
                        <w:t>lemmenkasten mit Klemmbrett</w:t>
                      </w:r>
                    </w:p>
                  </w:txbxContent>
                </v:textbox>
                <o:callout v:ext="edit" minusy="t"/>
              </v:shape>
            </w:pict>
          </mc:Fallback>
        </mc:AlternateContent>
      </w:r>
      <w:r w:rsidR="00EE72C8" w:rsidRPr="00EE72C8">
        <w:rPr>
          <w:b/>
          <w:sz w:val="18"/>
          <w:szCs w:val="18"/>
        </w:rPr>
        <w:t>Stator (Ständer) eines Gleichstrommotors</w:t>
      </w:r>
    </w:p>
    <w:p w:rsidR="00126127" w:rsidRPr="00126127" w:rsidRDefault="00126127" w:rsidP="00126127">
      <w:pPr>
        <w:pStyle w:val="Textkrper-Zeileneinzug"/>
        <w:ind w:left="708"/>
      </w:pPr>
      <w:r>
        <w:rPr>
          <w:noProof/>
          <w:lang w:val="en-US" w:eastAsia="en-US"/>
        </w:rPr>
        <mc:AlternateContent>
          <mc:Choice Requires="wps">
            <w:drawing>
              <wp:anchor distT="0" distB="0" distL="114300" distR="114300" simplePos="0" relativeHeight="251668480" behindDoc="0" locked="0" layoutInCell="1" allowOverlap="1" wp14:anchorId="6A8ED725" wp14:editId="04E09EA1">
                <wp:simplePos x="0" y="0"/>
                <wp:positionH relativeFrom="column">
                  <wp:posOffset>4185920</wp:posOffset>
                </wp:positionH>
                <wp:positionV relativeFrom="paragraph">
                  <wp:posOffset>135255</wp:posOffset>
                </wp:positionV>
                <wp:extent cx="914400" cy="504825"/>
                <wp:effectExtent l="1009650" t="0" r="19050" b="1152525"/>
                <wp:wrapNone/>
                <wp:docPr id="13" name="Legende mit Linie 2 13"/>
                <wp:cNvGraphicFramePr/>
                <a:graphic xmlns:a="http://schemas.openxmlformats.org/drawingml/2006/main">
                  <a:graphicData uri="http://schemas.microsoft.com/office/word/2010/wordprocessingShape">
                    <wps:wsp>
                      <wps:cNvSpPr/>
                      <wps:spPr>
                        <a:xfrm>
                          <a:off x="0" y="0"/>
                          <a:ext cx="914400" cy="504825"/>
                        </a:xfrm>
                        <a:prstGeom prst="borderCallout2">
                          <a:avLst>
                            <a:gd name="adj1" fmla="val 18750"/>
                            <a:gd name="adj2" fmla="val -8333"/>
                            <a:gd name="adj3" fmla="val 18750"/>
                            <a:gd name="adj4" fmla="val -16667"/>
                            <a:gd name="adj5" fmla="val 316618"/>
                            <a:gd name="adj6" fmla="val -110232"/>
                          </a:avLst>
                        </a:prstGeom>
                      </wps:spPr>
                      <wps:style>
                        <a:lnRef idx="2">
                          <a:schemeClr val="accent1"/>
                        </a:lnRef>
                        <a:fillRef idx="1">
                          <a:schemeClr val="lt1"/>
                        </a:fillRef>
                        <a:effectRef idx="0">
                          <a:schemeClr val="accent1"/>
                        </a:effectRef>
                        <a:fontRef idx="minor">
                          <a:schemeClr val="dk1"/>
                        </a:fontRef>
                      </wps:style>
                      <wps:txbx>
                        <w:txbxContent>
                          <w:p w:rsidR="00AA6710" w:rsidRPr="00EE72C8" w:rsidRDefault="00747116" w:rsidP="00126127">
                            <w:pPr>
                              <w:pStyle w:val="Antwort"/>
                              <w:spacing w:before="0" w:after="0"/>
                              <w:ind w:left="0"/>
                            </w:pPr>
                            <w:r>
                              <w:t>Läufer</w:t>
                            </w:r>
                            <w:r w:rsidR="00DF028C">
                              <w:t xml:space="preserve"> (Anker)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8ED725" id="Legende mit Linie 2 13" o:spid="_x0000_s1030" type="#_x0000_t48" style="position:absolute;left:0;text-align:left;margin-left:329.6pt;margin-top:10.65pt;width:1in;height:39.7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" adj="-23810,68389" fillcolor="white [3201]" strokecolor="#4f81bd [3204]" strokeweight="2pt">
                <v:textbox>
                  <w:txbxContent>
                    <w:p w:rsidR="00AA6710" w:rsidRPr="00EE72C8" w:rsidRDefault="00747116" w:rsidP="00126127">
                      <w:pPr>
                        <w:pStyle w:val="Antwort"/>
                        <w:spacing w:before="0" w:after="0"/>
                        <w:ind w:left="0"/>
                      </w:pPr>
                      <w:r>
                        <w:t>Läufer</w:t>
                      </w:r>
                      <w:r w:rsidR="00DF028C">
                        <w:t xml:space="preserve"> (Anker)</w:t>
                      </w:r>
                    </w:p>
                  </w:txbxContent>
                </v:textbox>
                <o:callout v:ext="edit" minusy="t"/>
              </v:shape>
            </w:pict>
          </mc:Fallback>
        </mc:AlternateContent>
      </w:r>
    </w:p>
    <w:p w:rsidR="00126127" w:rsidRPr="00126127" w:rsidRDefault="00126127" w:rsidP="00126127">
      <w:pPr>
        <w:pStyle w:val="Textkrper-Zeileneinzug"/>
        <w:ind w:left="708"/>
      </w:pPr>
    </w:p>
    <w:p w:rsidR="00126127" w:rsidRPr="00126127" w:rsidRDefault="00126127" w:rsidP="00126127">
      <w:pPr>
        <w:pStyle w:val="Textkrper-Zeileneinzug"/>
        <w:ind w:left="708"/>
      </w:pPr>
    </w:p>
    <w:p w:rsidR="008C46BD" w:rsidRDefault="001F590D" w:rsidP="00126127">
      <w:pPr>
        <w:pStyle w:val="Textkrper-Zeileneinzug"/>
        <w:ind w:left="708"/>
        <w:jc w:val="center"/>
      </w:pPr>
      <w:r>
        <w:rPr>
          <w:noProof/>
          <w:lang w:val="en-US" w:eastAsia="en-US"/>
        </w:rPr>
        <mc:AlternateContent>
          <mc:Choice Requires="wps">
            <w:drawing>
              <wp:anchor distT="0" distB="0" distL="114300" distR="114300" simplePos="0" relativeHeight="251674624" behindDoc="0" locked="0" layoutInCell="1" allowOverlap="1" wp14:anchorId="7EF341D9" wp14:editId="55320D81">
                <wp:simplePos x="0" y="0"/>
                <wp:positionH relativeFrom="column">
                  <wp:posOffset>99695</wp:posOffset>
                </wp:positionH>
                <wp:positionV relativeFrom="paragraph">
                  <wp:posOffset>2406015</wp:posOffset>
                </wp:positionV>
                <wp:extent cx="1362075" cy="504825"/>
                <wp:effectExtent l="0" t="1238250" r="561975" b="28575"/>
                <wp:wrapNone/>
                <wp:docPr id="16" name="Legende mit Linie 2 16"/>
                <wp:cNvGraphicFramePr/>
                <a:graphic xmlns:a="http://schemas.openxmlformats.org/drawingml/2006/main">
                  <a:graphicData uri="http://schemas.microsoft.com/office/word/2010/wordprocessingShape">
                    <wps:wsp>
                      <wps:cNvSpPr/>
                      <wps:spPr>
                        <a:xfrm flipH="1">
                          <a:off x="0" y="0"/>
                          <a:ext cx="1362075" cy="504825"/>
                        </a:xfrm>
                        <a:prstGeom prst="borderCallout2">
                          <a:avLst>
                            <a:gd name="adj1" fmla="val 18750"/>
                            <a:gd name="adj2" fmla="val -8333"/>
                            <a:gd name="adj3" fmla="val 18750"/>
                            <a:gd name="adj4" fmla="val -16667"/>
                            <a:gd name="adj5" fmla="val -239985"/>
                            <a:gd name="adj6" fmla="val -38129"/>
                          </a:avLst>
                        </a:prstGeom>
                      </wps:spPr>
                      <wps:style>
                        <a:lnRef idx="2">
                          <a:schemeClr val="accent1"/>
                        </a:lnRef>
                        <a:fillRef idx="1">
                          <a:schemeClr val="lt1"/>
                        </a:fillRef>
                        <a:effectRef idx="0">
                          <a:schemeClr val="accent1"/>
                        </a:effectRef>
                        <a:fontRef idx="minor">
                          <a:schemeClr val="dk1"/>
                        </a:fontRef>
                      </wps:style>
                      <wps:txbx>
                        <w:txbxContent>
                          <w:p w:rsidR="00AA6710" w:rsidRDefault="00747116" w:rsidP="001F590D">
                            <w:pPr>
                              <w:pStyle w:val="Antwort"/>
                              <w:spacing w:before="0" w:after="0"/>
                              <w:ind w:left="0"/>
                            </w:pPr>
                            <w:r>
                              <w:t>Stromwender</w:t>
                            </w:r>
                          </w:p>
                          <w:p w:rsidR="00DF028C" w:rsidRPr="00EE72C8" w:rsidRDefault="00DF028C" w:rsidP="001F590D">
                            <w:pPr>
                              <w:pStyle w:val="Antwort"/>
                              <w:spacing w:before="0" w:after="0"/>
                              <w:ind w:left="0"/>
                            </w:pPr>
                            <w:r>
                              <w:t>(Kommutator)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F341D9" id="Legende mit Linie 2 16" o:spid="_x0000_s1031" type="#_x0000_t48" style="position:absolute;left:0;text-align:left;margin-left:7.85pt;margin-top:189.45pt;width:107.25pt;height:39.75pt;flip:x;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" adj="-8236,-51837" fillcolor="white [3201]" strokecolor="#4f81bd [3204]" strokeweight="2pt">
                <v:textbox>
                  <w:txbxContent>
                    <w:p w:rsidR="00AA6710" w:rsidRDefault="00747116" w:rsidP="001F590D">
                      <w:pPr>
                        <w:pStyle w:val="Antwort"/>
                        <w:spacing w:before="0" w:after="0"/>
                        <w:ind w:left="0"/>
                      </w:pPr>
                      <w:r>
                        <w:t>Stromwender</w:t>
                      </w:r>
                    </w:p>
                    <w:p w:rsidR="00DF028C" w:rsidRPr="00EE72C8" w:rsidRDefault="00DF028C" w:rsidP="001F590D">
                      <w:pPr>
                        <w:pStyle w:val="Antwort"/>
                        <w:spacing w:before="0" w:after="0"/>
                        <w:ind w:left="0"/>
                      </w:pPr>
                      <w:r>
                        <w:t>(Kommutator)</w:t>
                      </w:r>
                    </w:p>
                  </w:txbxContent>
                </v:textbox>
              </v:shape>
            </w:pict>
          </mc:Fallback>
        </mc:AlternateContent>
      </w:r>
      <w:r w:rsidR="00126127">
        <w:rPr>
          <w:noProof/>
          <w:lang w:val="en-US" w:eastAsia="en-US"/>
        </w:rPr>
        <mc:AlternateContent>
          <mc:Choice Requires="wps">
            <w:drawing>
              <wp:anchor distT="0" distB="0" distL="114300" distR="114300" simplePos="0" relativeHeight="251672576" behindDoc="0" locked="0" layoutInCell="1" allowOverlap="1" wp14:anchorId="2F23CDDA" wp14:editId="0B9CF532">
                <wp:simplePos x="0" y="0"/>
                <wp:positionH relativeFrom="column">
                  <wp:posOffset>5347970</wp:posOffset>
                </wp:positionH>
                <wp:positionV relativeFrom="paragraph">
                  <wp:posOffset>481965</wp:posOffset>
                </wp:positionV>
                <wp:extent cx="695325" cy="314325"/>
                <wp:effectExtent l="361950" t="0" r="28575" b="485775"/>
                <wp:wrapNone/>
                <wp:docPr id="15" name="Legende mit Linie 2 15"/>
                <wp:cNvGraphicFramePr/>
                <a:graphic xmlns:a="http://schemas.openxmlformats.org/drawingml/2006/main">
                  <a:graphicData uri="http://schemas.microsoft.com/office/word/2010/wordprocessingShape">
                    <wps:wsp>
                      <wps:cNvSpPr/>
                      <wps:spPr>
                        <a:xfrm>
                          <a:off x="0" y="0"/>
                          <a:ext cx="695325" cy="314325"/>
                        </a:xfrm>
                        <a:prstGeom prst="borderCallout2">
                          <a:avLst>
                            <a:gd name="adj1" fmla="val 18750"/>
                            <a:gd name="adj2" fmla="val -8333"/>
                            <a:gd name="adj3" fmla="val 18750"/>
                            <a:gd name="adj4" fmla="val -16667"/>
                            <a:gd name="adj5" fmla="val 237601"/>
                            <a:gd name="adj6" fmla="val -49508"/>
                          </a:avLst>
                        </a:prstGeom>
                      </wps:spPr>
                      <wps:style>
                        <a:lnRef idx="2">
                          <a:schemeClr val="accent1"/>
                        </a:lnRef>
                        <a:fillRef idx="1">
                          <a:schemeClr val="lt1"/>
                        </a:fillRef>
                        <a:effectRef idx="0">
                          <a:schemeClr val="accent1"/>
                        </a:effectRef>
                        <a:fontRef idx="minor">
                          <a:schemeClr val="dk1"/>
                        </a:fontRef>
                      </wps:style>
                      <wps:txbx>
                        <w:txbxContent>
                          <w:p w:rsidR="00AA6710" w:rsidRPr="00EE72C8" w:rsidRDefault="00747116" w:rsidP="00126127">
                            <w:pPr>
                              <w:pStyle w:val="Antwort"/>
                              <w:spacing w:before="0" w:after="0"/>
                              <w:ind w:left="0"/>
                            </w:pPr>
                            <w:r>
                              <w:t>Welle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23CDDA" id="Legende mit Linie 2 15" o:spid="_x0000_s1032" type="#_x0000_t48" style="position:absolute;left:0;text-align:left;margin-left:421.1pt;margin-top:37.95pt;width:54.75pt;height:24.7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" adj="-10694,51322" fillcolor="white [3201]" strokecolor="#4f81bd [3204]" strokeweight="2pt">
                <v:textbox>
                  <w:txbxContent>
                    <w:p w:rsidR="00AA6710" w:rsidRPr="00EE72C8" w:rsidRDefault="00747116" w:rsidP="00126127">
                      <w:pPr>
                        <w:pStyle w:val="Antwort"/>
                        <w:spacing w:before="0" w:after="0"/>
                        <w:ind w:left="0"/>
                      </w:pPr>
                      <w:r>
                        <w:t>Welle</w:t>
                      </w:r>
                    </w:p>
                  </w:txbxContent>
                </v:textbox>
                <o:callout v:ext="edit" minusy="t"/>
              </v:shape>
            </w:pict>
          </mc:Fallback>
        </mc:AlternateContent>
      </w:r>
      <w:r w:rsidR="00126127">
        <w:rPr>
          <w:noProof/>
          <w:lang w:val="en-US" w:eastAsia="en-US"/>
        </w:rPr>
        <mc:AlternateContent>
          <mc:Choice Requires="wps">
            <w:drawing>
              <wp:anchor distT="0" distB="0" distL="114300" distR="114300" simplePos="0" relativeHeight="251670528" behindDoc="0" locked="0" layoutInCell="1" allowOverlap="1" wp14:anchorId="1F774034" wp14:editId="3CE6D7D8">
                <wp:simplePos x="0" y="0"/>
                <wp:positionH relativeFrom="column">
                  <wp:posOffset>5195570</wp:posOffset>
                </wp:positionH>
                <wp:positionV relativeFrom="paragraph">
                  <wp:posOffset>-3810</wp:posOffset>
                </wp:positionV>
                <wp:extent cx="704850" cy="314325"/>
                <wp:effectExtent l="704850" t="0" r="19050" b="447675"/>
                <wp:wrapNone/>
                <wp:docPr id="14" name="Legende mit Linie 2 14"/>
                <wp:cNvGraphicFramePr/>
                <a:graphic xmlns:a="http://schemas.openxmlformats.org/drawingml/2006/main">
                  <a:graphicData uri="http://schemas.microsoft.com/office/word/2010/wordprocessingShape">
                    <wps:wsp>
                      <wps:cNvSpPr/>
                      <wps:spPr>
                        <a:xfrm>
                          <a:off x="0" y="0"/>
                          <a:ext cx="704850" cy="314325"/>
                        </a:xfrm>
                        <a:prstGeom prst="borderCallout2">
                          <a:avLst>
                            <a:gd name="adj1" fmla="val 18750"/>
                            <a:gd name="adj2" fmla="val -8333"/>
                            <a:gd name="adj3" fmla="val 18750"/>
                            <a:gd name="adj4" fmla="val -16667"/>
                            <a:gd name="adj5" fmla="val 225480"/>
                            <a:gd name="adj6" fmla="val -99675"/>
                          </a:avLst>
                        </a:prstGeom>
                      </wps:spPr>
                      <wps:style>
                        <a:lnRef idx="2">
                          <a:schemeClr val="accent1"/>
                        </a:lnRef>
                        <a:fillRef idx="1">
                          <a:schemeClr val="lt1"/>
                        </a:fillRef>
                        <a:effectRef idx="0">
                          <a:schemeClr val="accent1"/>
                        </a:effectRef>
                        <a:fontRef idx="minor">
                          <a:schemeClr val="dk1"/>
                        </a:fontRef>
                      </wps:style>
                      <wps:txbx>
                        <w:txbxContent>
                          <w:p w:rsidR="00AA6710" w:rsidRPr="00EE72C8" w:rsidRDefault="00747116" w:rsidP="00126127">
                            <w:pPr>
                              <w:pStyle w:val="Antwort"/>
                              <w:spacing w:before="0" w:after="0"/>
                              <w:ind w:left="0"/>
                            </w:pPr>
                            <w:r>
                              <w:t>Lüfter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774034" id="Legende mit Linie 2 14" o:spid="_x0000_s1033" type="#_x0000_t48" style="position:absolute;left:0;text-align:left;margin-left:409.1pt;margin-top:-.3pt;width:55.5pt;height:24.7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" adj="-21530,48704" fillcolor="white [3201]" strokecolor="#4f81bd [3204]" strokeweight="2pt">
                <v:textbox>
                  <w:txbxContent>
                    <w:p w:rsidR="00AA6710" w:rsidRPr="00EE72C8" w:rsidRDefault="00747116" w:rsidP="00126127">
                      <w:pPr>
                        <w:pStyle w:val="Antwort"/>
                        <w:spacing w:before="0" w:after="0"/>
                        <w:ind w:left="0"/>
                      </w:pPr>
                      <w:r>
                        <w:t>Lüfter</w:t>
                      </w:r>
                    </w:p>
                  </w:txbxContent>
                </v:textbox>
                <o:callout v:ext="edit" minusy="t"/>
              </v:shape>
            </w:pict>
          </mc:Fallback>
        </mc:AlternateContent>
      </w:r>
      <w:r w:rsidR="00126127">
        <w:rPr>
          <w:noProof/>
          <w:lang w:val="en-US" w:eastAsia="en-US"/>
        </w:rPr>
        <w:drawing>
          <wp:inline distT="0" distB="0" distL="0" distR="0" wp14:anchorId="3A19E88C" wp14:editId="0EFB0613">
            <wp:extent cx="4810125" cy="2818300"/>
            <wp:effectExtent l="0" t="0" r="0" b="127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leichstrommaschine1.png"/>
                    <pic:cNvPicPr/>
                  </pic:nvPicPr>
                  <pic:blipFill>
                    <a:blip r:embed="rId12">
                      <a:extLst>
                        <a:ext uri="{28A0092B-C50C-407E-A947-70E740481C1C}">
                          <a14:useLocalDpi xmlns:a14="http://schemas.microsoft.com/office/drawing/2010/main" val="0"/>
                        </a:ext>
                      </a:extLst>
                    </a:blip>
                    <a:stretch>
                      <a:fillRect/>
                    </a:stretch>
                  </pic:blipFill>
                  <pic:spPr>
                    <a:xfrm>
                      <a:off x="0" y="0"/>
                      <a:ext cx="4818005" cy="2822917"/>
                    </a:xfrm>
                    <a:prstGeom prst="rect">
                      <a:avLst/>
                    </a:prstGeom>
                  </pic:spPr>
                </pic:pic>
              </a:graphicData>
            </a:graphic>
          </wp:inline>
        </w:drawing>
      </w:r>
    </w:p>
    <w:p w:rsidR="008C46BD" w:rsidRDefault="001F590D" w:rsidP="008C46BD">
      <w:pPr>
        <w:pStyle w:val="Textkrper-Zeileneinzug"/>
        <w:ind w:left="708"/>
      </w:pPr>
      <w:r>
        <w:rPr>
          <w:noProof/>
          <w:lang w:val="en-US" w:eastAsia="en-US"/>
        </w:rPr>
        <mc:AlternateContent>
          <mc:Choice Requires="wps">
            <w:drawing>
              <wp:anchor distT="0" distB="0" distL="114300" distR="114300" simplePos="0" relativeHeight="251676672" behindDoc="0" locked="0" layoutInCell="1" allowOverlap="1" wp14:anchorId="08690017" wp14:editId="3F351BF1">
                <wp:simplePos x="0" y="0"/>
                <wp:positionH relativeFrom="column">
                  <wp:posOffset>2890520</wp:posOffset>
                </wp:positionH>
                <wp:positionV relativeFrom="paragraph">
                  <wp:posOffset>15240</wp:posOffset>
                </wp:positionV>
                <wp:extent cx="1295400" cy="504825"/>
                <wp:effectExtent l="857250" t="1447800" r="19050" b="28575"/>
                <wp:wrapNone/>
                <wp:docPr id="17" name="Legende mit Linie 2 17"/>
                <wp:cNvGraphicFramePr/>
                <a:graphic xmlns:a="http://schemas.openxmlformats.org/drawingml/2006/main">
                  <a:graphicData uri="http://schemas.microsoft.com/office/word/2010/wordprocessingShape">
                    <wps:wsp>
                      <wps:cNvSpPr/>
                      <wps:spPr>
                        <a:xfrm>
                          <a:off x="0" y="0"/>
                          <a:ext cx="1295400" cy="504825"/>
                        </a:xfrm>
                        <a:prstGeom prst="borderCallout2">
                          <a:avLst>
                            <a:gd name="adj1" fmla="val 18750"/>
                            <a:gd name="adj2" fmla="val -8333"/>
                            <a:gd name="adj3" fmla="val 18750"/>
                            <a:gd name="adj4" fmla="val -16667"/>
                            <a:gd name="adj5" fmla="val -279608"/>
                            <a:gd name="adj6" fmla="val -65776"/>
                          </a:avLst>
                        </a:prstGeom>
                      </wps:spPr>
                      <wps:style>
                        <a:lnRef idx="2">
                          <a:schemeClr val="accent1"/>
                        </a:lnRef>
                        <a:fillRef idx="1">
                          <a:schemeClr val="lt1"/>
                        </a:fillRef>
                        <a:effectRef idx="0">
                          <a:schemeClr val="accent1"/>
                        </a:effectRef>
                        <a:fontRef idx="minor">
                          <a:schemeClr val="dk1"/>
                        </a:fontRef>
                      </wps:style>
                      <wps:txbx>
                        <w:txbxContent>
                          <w:p w:rsidR="00AA6710" w:rsidRPr="00EE72C8" w:rsidRDefault="00747116" w:rsidP="001F590D">
                            <w:pPr>
                              <w:pStyle w:val="Antwort"/>
                              <w:spacing w:before="0" w:after="0"/>
                              <w:ind w:left="0"/>
                            </w:pPr>
                            <w:r>
                              <w:t>Bürstenhalte</w:t>
                            </w:r>
                            <w:r w:rsidR="00661B06">
                              <w:t>r mit Bürste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690017" id="Legende mit Linie 2 17" o:spid="_x0000_s1034" type="#_x0000_t48" style="position:absolute;left:0;text-align:left;margin-left:227.6pt;margin-top:1.2pt;width:102pt;height:39.7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" adj="-14208,-60395" fillcolor="white [3201]" strokecolor="#4f81bd [3204]" strokeweight="2pt">
                <v:textbox>
                  <w:txbxContent>
                    <w:p w:rsidR="00AA6710" w:rsidRPr="00EE72C8" w:rsidRDefault="00747116" w:rsidP="001F590D">
                      <w:pPr>
                        <w:pStyle w:val="Antwort"/>
                        <w:spacing w:before="0" w:after="0"/>
                        <w:ind w:left="0"/>
                      </w:pPr>
                      <w:r>
                        <w:t>Bürstenhalte</w:t>
                      </w:r>
                      <w:r w:rsidR="00661B06">
                        <w:t>r mit Bürste</w:t>
                      </w:r>
                    </w:p>
                  </w:txbxContent>
                </v:textbox>
              </v:shape>
            </w:pict>
          </mc:Fallback>
        </mc:AlternateContent>
      </w:r>
    </w:p>
    <w:p w:rsidR="008C46BD" w:rsidRDefault="008C46BD" w:rsidP="008C46BD">
      <w:pPr>
        <w:pStyle w:val="Textkrper-Zeileneinzug"/>
        <w:ind w:left="708"/>
      </w:pPr>
    </w:p>
    <w:p w:rsidR="008C46BD" w:rsidRDefault="008C46BD" w:rsidP="008C46BD">
      <w:pPr>
        <w:pStyle w:val="Textkrper-Zeileneinzug"/>
        <w:ind w:left="708"/>
      </w:pPr>
    </w:p>
    <w:p w:rsidR="008C46BD" w:rsidRPr="001F590D" w:rsidRDefault="001F590D" w:rsidP="001F590D">
      <w:pPr>
        <w:pStyle w:val="Textkrper-Zeileneinzug"/>
        <w:ind w:left="708"/>
        <w:jc w:val="center"/>
        <w:rPr>
          <w:b/>
          <w:sz w:val="18"/>
          <w:szCs w:val="18"/>
        </w:rPr>
      </w:pPr>
      <w:r w:rsidRPr="001F590D">
        <w:rPr>
          <w:b/>
          <w:sz w:val="18"/>
          <w:szCs w:val="18"/>
        </w:rPr>
        <w:t>Schnittmodell einer Gleichstrommaschine</w:t>
      </w:r>
    </w:p>
    <w:p w:rsidR="008C46BD" w:rsidRDefault="008C46BD" w:rsidP="008C46BD">
      <w:pPr>
        <w:pStyle w:val="Textkrper-Zeileneinzug"/>
        <w:ind w:left="708"/>
      </w:pPr>
    </w:p>
    <w:p w:rsidR="001F590D" w:rsidRDefault="001F590D">
      <w:pPr>
        <w:rPr>
          <w:rFonts w:ascii="Verdana" w:hAnsi="Verdana"/>
          <w:lang w:val="de-CH"/>
        </w:rPr>
      </w:pPr>
      <w:r>
        <w:br w:type="page"/>
      </w:r>
    </w:p>
    <w:p w:rsidR="008C46BD" w:rsidRDefault="00E8019F" w:rsidP="00E8019F">
      <w:pPr>
        <w:pStyle w:val="berschrift2"/>
      </w:pPr>
      <w:r>
        <w:lastRenderedPageBreak/>
        <w:t>Funktionsweise</w:t>
      </w:r>
    </w:p>
    <w:p w:rsidR="005B1DBB" w:rsidRDefault="00EB39EF" w:rsidP="008C46BD">
      <w:pPr>
        <w:pStyle w:val="Textkrper-Zeileneinzug"/>
        <w:ind w:left="708"/>
      </w:pPr>
      <w:r w:rsidRPr="00EB39EF">
        <w:rPr>
          <w:noProof/>
          <w:lang w:val="en-US" w:eastAsia="en-US"/>
        </w:rPr>
        <w:drawing>
          <wp:anchor distT="0" distB="0" distL="114300" distR="114300" simplePos="0" relativeHeight="251677696" behindDoc="0" locked="0" layoutInCell="1" allowOverlap="1" wp14:anchorId="5576E1E8" wp14:editId="4CC55474">
            <wp:simplePos x="0" y="0"/>
            <wp:positionH relativeFrom="column">
              <wp:posOffset>3223260</wp:posOffset>
            </wp:positionH>
            <wp:positionV relativeFrom="paragraph">
              <wp:posOffset>40005</wp:posOffset>
            </wp:positionV>
            <wp:extent cx="2867025" cy="2103755"/>
            <wp:effectExtent l="0" t="0" r="9525" b="0"/>
            <wp:wrapSquare wrapText="left"/>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cstate="print">
                      <a:extLst>
                        <a:ext uri="{BEBA8EAE-BF5A-486C-A8C5-ECC9F3942E4B}">
                          <a14:imgProps xmlns:a14="http://schemas.microsoft.com/office/drawing/2010/main">
                            <a14:imgLayer r:embed="rId14">
                              <a14:imgEffect>
                                <a14:sharpenSoften amount="25000"/>
                              </a14:imgEffect>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2867025" cy="2103755"/>
                    </a:xfrm>
                    <a:prstGeom prst="rect">
                      <a:avLst/>
                    </a:prstGeom>
                  </pic:spPr>
                </pic:pic>
              </a:graphicData>
            </a:graphic>
            <wp14:sizeRelH relativeFrom="margin">
              <wp14:pctWidth>0</wp14:pctWidth>
            </wp14:sizeRelH>
            <wp14:sizeRelV relativeFrom="margin">
              <wp14:pctHeight>0</wp14:pctHeight>
            </wp14:sizeRelV>
          </wp:anchor>
        </w:drawing>
      </w:r>
      <w:r w:rsidR="00DB09B2">
        <w:t>Gleichstrommotoren entwickeln ein grosses Anzugsmoment und erlauben eine stufenlose Drehzahlsteuerung. Ihre Drehzahl kann w</w:t>
      </w:r>
      <w:r w:rsidR="005E2301">
        <w:t>eit</w:t>
      </w:r>
      <w:r w:rsidR="00DB09B2">
        <w:t xml:space="preserve"> über der von Drehfeldmotoren liegen.</w:t>
      </w:r>
    </w:p>
    <w:p w:rsidR="00DC283D" w:rsidRDefault="0079775C" w:rsidP="008C46BD">
      <w:pPr>
        <w:pStyle w:val="Textkrper-Zeileneinzug"/>
        <w:ind w:left="708"/>
      </w:pPr>
      <w:r>
        <w:rPr>
          <w:noProof/>
          <w:lang w:val="en-US" w:eastAsia="en-US"/>
        </w:rPr>
        <mc:AlternateContent>
          <mc:Choice Requires="wps">
            <w:drawing>
              <wp:anchor distT="0" distB="0" distL="114300" distR="114300" simplePos="0" relativeHeight="251683840" behindDoc="0" locked="0" layoutInCell="1" allowOverlap="1" wp14:anchorId="34CC54EE" wp14:editId="1DE31112">
                <wp:simplePos x="0" y="0"/>
                <wp:positionH relativeFrom="column">
                  <wp:posOffset>3223895</wp:posOffset>
                </wp:positionH>
                <wp:positionV relativeFrom="paragraph">
                  <wp:posOffset>3535680</wp:posOffset>
                </wp:positionV>
                <wp:extent cx="2867025" cy="219075"/>
                <wp:effectExtent l="0" t="0" r="9525" b="9525"/>
                <wp:wrapSquare wrapText="left"/>
                <wp:docPr id="28" name="Textfeld 28"/>
                <wp:cNvGraphicFramePr/>
                <a:graphic xmlns:a="http://schemas.openxmlformats.org/drawingml/2006/main">
                  <a:graphicData uri="http://schemas.microsoft.com/office/word/2010/wordprocessingShape">
                    <wps:wsp>
                      <wps:cNvSpPr txBox="1"/>
                      <wps:spPr>
                        <a:xfrm>
                          <a:off x="0" y="0"/>
                          <a:ext cx="2867025" cy="219075"/>
                        </a:xfrm>
                        <a:prstGeom prst="rect">
                          <a:avLst/>
                        </a:prstGeom>
                        <a:solidFill>
                          <a:prstClr val="white"/>
                        </a:solidFill>
                        <a:ln>
                          <a:noFill/>
                        </a:ln>
                        <a:effectLst/>
                      </wps:spPr>
                      <wps:txbx>
                        <w:txbxContent>
                          <w:p w:rsidR="00AA6710" w:rsidRPr="0064369B" w:rsidRDefault="00AA6710" w:rsidP="0079775C">
                            <w:pPr>
                              <w:pStyle w:val="Beschriftung"/>
                              <w:jc w:val="center"/>
                              <w:rPr>
                                <w:rFonts w:ascii="Verdana" w:hAnsi="Verdana"/>
                                <w:color w:val="auto"/>
                                <w:szCs w:val="20"/>
                                <w:lang w:val="de-CH"/>
                              </w:rPr>
                            </w:pPr>
                            <w:r w:rsidRPr="0064369B">
                              <w:rPr>
                                <w:rFonts w:ascii="Verdana" w:hAnsi="Verdana"/>
                                <w:color w:val="auto"/>
                                <w:szCs w:val="20"/>
                                <w:lang w:val="de-CH"/>
                              </w:rPr>
                              <w:t>Erregerfeld und Ankerfeld (Linkslauf)</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4CC54EE" id="Textfeld 28" o:spid="_x0000_s1035" type="#_x0000_t202" style="position:absolute;left:0;text-align:left;margin-left:253.85pt;margin-top:278.4pt;width:225.75pt;height:17.25pt;z-index:251683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" stroked="f">
                <v:textbox inset="0,0,0,0">
                  <w:txbxContent>
                    <w:p w:rsidR="00AA6710" w:rsidRPr="0064369B" w:rsidRDefault="00AA6710" w:rsidP="0079775C">
                      <w:pPr>
                        <w:pStyle w:val="Beschriftung"/>
                        <w:jc w:val="center"/>
                        <w:rPr>
                          <w:rFonts w:ascii="Verdana" w:hAnsi="Verdana"/>
                          <w:color w:val="auto"/>
                          <w:szCs w:val="20"/>
                          <w:lang w:val="de-CH"/>
                        </w:rPr>
                      </w:pPr>
                      <w:r w:rsidRPr="0064369B">
                        <w:rPr>
                          <w:rFonts w:ascii="Verdana" w:hAnsi="Verdana"/>
                          <w:color w:val="auto"/>
                          <w:szCs w:val="20"/>
                          <w:lang w:val="de-CH"/>
                        </w:rPr>
                        <w:t>Erregerfeld und Ankerfeld (Linkslauf)</w:t>
                      </w:r>
                    </w:p>
                  </w:txbxContent>
                </v:textbox>
                <w10:wrap type="square" side="left"/>
              </v:shape>
            </w:pict>
          </mc:Fallback>
        </mc:AlternateContent>
      </w:r>
      <w:r w:rsidRPr="00DB09B2">
        <w:rPr>
          <w:noProof/>
          <w:lang w:val="en-US" w:eastAsia="en-US"/>
        </w:rPr>
        <w:drawing>
          <wp:anchor distT="0" distB="0" distL="114300" distR="114300" simplePos="0" relativeHeight="251678720" behindDoc="0" locked="0" layoutInCell="1" allowOverlap="1" wp14:anchorId="0AB5DB5A" wp14:editId="7DACB221">
            <wp:simplePos x="0" y="0"/>
            <wp:positionH relativeFrom="column">
              <wp:posOffset>3223260</wp:posOffset>
            </wp:positionH>
            <wp:positionV relativeFrom="paragraph">
              <wp:posOffset>1769110</wp:posOffset>
            </wp:positionV>
            <wp:extent cx="2867025" cy="1610995"/>
            <wp:effectExtent l="0" t="0" r="9525" b="8255"/>
            <wp:wrapSquare wrapText="left"/>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cstate="print">
                      <a:extLst>
                        <a:ext uri="{BEBA8EAE-BF5A-486C-A8C5-ECC9F3942E4B}">
                          <a14:imgProps xmlns:a14="http://schemas.microsoft.com/office/drawing/2010/main">
                            <a14:imgLayer r:embed="rId16">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867025" cy="1610995"/>
                    </a:xfrm>
                    <a:prstGeom prst="rect">
                      <a:avLst/>
                    </a:prstGeom>
                  </pic:spPr>
                </pic:pic>
              </a:graphicData>
            </a:graphic>
            <wp14:sizeRelH relativeFrom="margin">
              <wp14:pctWidth>0</wp14:pctWidth>
            </wp14:sizeRelH>
            <wp14:sizeRelV relativeFrom="margin">
              <wp14:pctHeight>0</wp14:pctHeight>
            </wp14:sizeRelV>
          </wp:anchor>
        </w:drawing>
      </w:r>
      <w:r>
        <w:rPr>
          <w:noProof/>
          <w:lang w:val="en-US" w:eastAsia="en-US"/>
        </w:rPr>
        <mc:AlternateContent>
          <mc:Choice Requires="wps">
            <w:drawing>
              <wp:anchor distT="0" distB="0" distL="114300" distR="114300" simplePos="0" relativeHeight="251681792" behindDoc="0" locked="0" layoutInCell="1" allowOverlap="1" wp14:anchorId="38062659" wp14:editId="5EF9F434">
                <wp:simplePos x="0" y="0"/>
                <wp:positionH relativeFrom="column">
                  <wp:posOffset>3223895</wp:posOffset>
                </wp:positionH>
                <wp:positionV relativeFrom="paragraph">
                  <wp:posOffset>1392555</wp:posOffset>
                </wp:positionV>
                <wp:extent cx="2867025" cy="304800"/>
                <wp:effectExtent l="0" t="0" r="9525" b="0"/>
                <wp:wrapSquare wrapText="left"/>
                <wp:docPr id="27" name="Textfeld 27"/>
                <wp:cNvGraphicFramePr/>
                <a:graphic xmlns:a="http://schemas.openxmlformats.org/drawingml/2006/main">
                  <a:graphicData uri="http://schemas.microsoft.com/office/word/2010/wordprocessingShape">
                    <wps:wsp>
                      <wps:cNvSpPr txBox="1"/>
                      <wps:spPr>
                        <a:xfrm>
                          <a:off x="0" y="0"/>
                          <a:ext cx="2867025" cy="304800"/>
                        </a:xfrm>
                        <a:prstGeom prst="rect">
                          <a:avLst/>
                        </a:prstGeom>
                        <a:solidFill>
                          <a:prstClr val="white"/>
                        </a:solidFill>
                        <a:ln>
                          <a:noFill/>
                        </a:ln>
                        <a:effectLst/>
                      </wps:spPr>
                      <wps:txbx>
                        <w:txbxContent>
                          <w:p w:rsidR="00AA6710" w:rsidRPr="0079775C" w:rsidRDefault="00AA6710" w:rsidP="0079775C">
                            <w:pPr>
                              <w:pStyle w:val="Beschriftung"/>
                              <w:jc w:val="center"/>
                              <w:rPr>
                                <w:rFonts w:ascii="Verdana" w:hAnsi="Verdana"/>
                                <w:color w:val="auto"/>
                                <w:sz w:val="20"/>
                                <w:szCs w:val="20"/>
                                <w:lang w:val="de-CH"/>
                              </w:rPr>
                            </w:pPr>
                            <w:r w:rsidRPr="0079775C">
                              <w:rPr>
                                <w:rFonts w:ascii="Verdana" w:hAnsi="Verdana"/>
                                <w:color w:val="auto"/>
                                <w:lang w:val="de-CH"/>
                              </w:rPr>
                              <w:t>Fremderregter Gleichstrommotor (Linkslauf)</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8062659" id="Textfeld 27" o:spid="_x0000_s1036" type="#_x0000_t202" style="position:absolute;left:0;text-align:left;margin-left:253.85pt;margin-top:109.65pt;width:225.75pt;height:24pt;z-index:251681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" stroked="f">
                <v:textbox inset="0,0,0,0">
                  <w:txbxContent>
                    <w:p w:rsidR="00AA6710" w:rsidRPr="0079775C" w:rsidRDefault="00AA6710" w:rsidP="0079775C">
                      <w:pPr>
                        <w:pStyle w:val="Beschriftung"/>
                        <w:jc w:val="center"/>
                        <w:rPr>
                          <w:rFonts w:ascii="Verdana" w:hAnsi="Verdana"/>
                          <w:color w:val="auto"/>
                          <w:sz w:val="20"/>
                          <w:szCs w:val="20"/>
                          <w:lang w:val="de-CH"/>
                        </w:rPr>
                      </w:pPr>
                      <w:r w:rsidRPr="0079775C">
                        <w:rPr>
                          <w:rFonts w:ascii="Verdana" w:hAnsi="Verdana"/>
                          <w:color w:val="auto"/>
                          <w:lang w:val="de-CH"/>
                        </w:rPr>
                        <w:t>Fremderregter Gleichstrommotor (Linkslauf)</w:t>
                      </w:r>
                    </w:p>
                  </w:txbxContent>
                </v:textbox>
                <w10:wrap type="square" side="left"/>
              </v:shape>
            </w:pict>
          </mc:Fallback>
        </mc:AlternateContent>
      </w:r>
      <w:r w:rsidR="00DB09B2">
        <w:t xml:space="preserve">Die vom Gleichstrom durchflossene Erregerwicklung baut das Erregermagnetfeld auf, das sich über den Anker schliesst. Befindet sich im Anker eine stromdurchflossene Leiterschleife, so überlagert sich das Magnetfeld der Leiterschleife unter jedem Hauptpol mit dem Erregermagnetfeld. Auf die Leiterschleife wirkt unter jedem Pol eine Kraft, </w:t>
      </w:r>
      <w:r w:rsidR="00DC283D">
        <w:t>deren</w:t>
      </w:r>
      <w:r w:rsidR="00DB09B2">
        <w:t xml:space="preserve"> </w:t>
      </w:r>
      <w:r w:rsidR="00DC283D">
        <w:t>Richtung</w:t>
      </w:r>
      <w:r w:rsidR="00DB09B2">
        <w:t xml:space="preserve"> sich nach der „Motorregel“ ergibt. Es entsteht ein Drehmoment, das die Leiterschleife in die neutrale Zone dreht. In der neutralen Zone entsteht kein Drehmoment. Kann sich die Leiterschleife </w:t>
      </w:r>
      <w:r w:rsidR="00DC283D">
        <w:t>durch</w:t>
      </w:r>
      <w:r w:rsidR="00DB09B2">
        <w:t xml:space="preserve"> ihre Bewegungsenergie über die neutrale Zone hinausdrehen, muss die Stromrichtung in der Ankerschleife umgepolt werden, um eine fortlaufende Drehbewegung zu erhalten. Diese Umpolung übernimmt der Stromwender. Um ein gleichm</w:t>
      </w:r>
      <w:r w:rsidR="00DC283D">
        <w:t>ä</w:t>
      </w:r>
      <w:r w:rsidR="00DB09B2">
        <w:t xml:space="preserve">ssiges und hohes Drehmoment zu bekommen, ersetzt man die Leiterschleife </w:t>
      </w:r>
      <w:r w:rsidR="00DC283D">
        <w:t>durch</w:t>
      </w:r>
      <w:r w:rsidR="00DB09B2">
        <w:t xml:space="preserve"> mehrere am Ankerumfang verteilte Spulen. </w:t>
      </w:r>
    </w:p>
    <w:p w:rsidR="00DB09B2" w:rsidRDefault="0079775C" w:rsidP="008C46BD">
      <w:pPr>
        <w:pStyle w:val="Textkrper-Zeileneinzug"/>
        <w:ind w:left="708"/>
      </w:pPr>
      <w:r w:rsidRPr="00DB09B2">
        <w:rPr>
          <w:noProof/>
          <w:lang w:val="en-US" w:eastAsia="en-US"/>
        </w:rPr>
        <w:drawing>
          <wp:anchor distT="0" distB="0" distL="114300" distR="114300" simplePos="0" relativeHeight="251679744" behindDoc="0" locked="0" layoutInCell="1" allowOverlap="1" wp14:anchorId="48608E45" wp14:editId="3B3ECD5A">
            <wp:simplePos x="0" y="0"/>
            <wp:positionH relativeFrom="column">
              <wp:posOffset>3225800</wp:posOffset>
            </wp:positionH>
            <wp:positionV relativeFrom="paragraph">
              <wp:posOffset>80645</wp:posOffset>
            </wp:positionV>
            <wp:extent cx="2448560" cy="2744470"/>
            <wp:effectExtent l="0" t="0" r="8890" b="0"/>
            <wp:wrapSquare wrapText="left"/>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BEBA8EAE-BF5A-486C-A8C5-ECC9F3942E4B}">
                          <a14:imgProps xmlns:a14="http://schemas.microsoft.com/office/drawing/2010/main">
                            <a14:imgLayer r:embed="rId18">
                              <a14:imgEffect>
                                <a14:sharpenSoften amount="25000"/>
                              </a14:imgEffect>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2448560" cy="2744470"/>
                    </a:xfrm>
                    <a:prstGeom prst="rect">
                      <a:avLst/>
                    </a:prstGeom>
                  </pic:spPr>
                </pic:pic>
              </a:graphicData>
            </a:graphic>
            <wp14:sizeRelH relativeFrom="margin">
              <wp14:pctWidth>0</wp14:pctWidth>
            </wp14:sizeRelH>
            <wp14:sizeRelV relativeFrom="margin">
              <wp14:pctHeight>0</wp14:pctHeight>
            </wp14:sizeRelV>
          </wp:anchor>
        </w:drawing>
      </w:r>
      <w:r w:rsidR="00DB09B2">
        <w:t>Die Ankerspulen sind mit de</w:t>
      </w:r>
      <w:r w:rsidR="00DC283D">
        <w:t>n</w:t>
      </w:r>
      <w:r w:rsidR="00DB09B2">
        <w:t xml:space="preserve"> Stromwenderlamellen so verbunden, dass die Spulenseiten unter einem Erregerpol gleiche Stromrich</w:t>
      </w:r>
      <w:r w:rsidR="00DC283D">
        <w:t>t</w:t>
      </w:r>
      <w:r w:rsidR="00DB09B2">
        <w:t xml:space="preserve">ung </w:t>
      </w:r>
      <w:r w:rsidR="00DC283D">
        <w:t>h</w:t>
      </w:r>
      <w:r w:rsidR="00DB09B2">
        <w:t>aben. Die Achse des Ankermagne</w:t>
      </w:r>
      <w:r w:rsidR="00DC283D">
        <w:t>t</w:t>
      </w:r>
      <w:r w:rsidR="00DB09B2">
        <w:t xml:space="preserve">feldes bleibt </w:t>
      </w:r>
      <w:r w:rsidR="00DC283D">
        <w:t>dadurch</w:t>
      </w:r>
      <w:r w:rsidR="00DB09B2">
        <w:t xml:space="preserve"> trotz Drehung des Ankers unverändert.</w:t>
      </w:r>
    </w:p>
    <w:p w:rsidR="00DC283D" w:rsidRDefault="00DC283D" w:rsidP="008C46BD">
      <w:pPr>
        <w:pStyle w:val="Textkrper-Zeileneinzug"/>
        <w:ind w:left="708"/>
      </w:pPr>
      <w:r>
        <w:t>Die Motordrehrichtung wird umgekehrt, wenn die Richtung des Erregerfeldes oder die des Ankerfeldes umgepolt wird. Vorzugsweise wird das Ankerfeld umgepolt. Besonders bei Umkehrbetrieb vermeidet man dadurch Erregerfeldunterbrechungen.</w:t>
      </w:r>
    </w:p>
    <w:p w:rsidR="00DC283D" w:rsidRDefault="0079775C" w:rsidP="008C46BD">
      <w:pPr>
        <w:pStyle w:val="Textkrper-Zeileneinzug"/>
        <w:ind w:left="708"/>
      </w:pPr>
      <w:r>
        <w:rPr>
          <w:noProof/>
          <w:lang w:val="en-US" w:eastAsia="en-US"/>
        </w:rPr>
        <mc:AlternateContent>
          <mc:Choice Requires="wps">
            <w:drawing>
              <wp:anchor distT="0" distB="0" distL="114300" distR="114300" simplePos="0" relativeHeight="251685888" behindDoc="0" locked="0" layoutInCell="1" allowOverlap="1" wp14:anchorId="022B1B4A" wp14:editId="4AC29DEE">
                <wp:simplePos x="0" y="0"/>
                <wp:positionH relativeFrom="column">
                  <wp:posOffset>3226435</wp:posOffset>
                </wp:positionH>
                <wp:positionV relativeFrom="paragraph">
                  <wp:posOffset>902335</wp:posOffset>
                </wp:positionV>
                <wp:extent cx="2867025" cy="219075"/>
                <wp:effectExtent l="0" t="0" r="9525" b="9525"/>
                <wp:wrapSquare wrapText="left"/>
                <wp:docPr id="29" name="Textfeld 29"/>
                <wp:cNvGraphicFramePr/>
                <a:graphic xmlns:a="http://schemas.openxmlformats.org/drawingml/2006/main">
                  <a:graphicData uri="http://schemas.microsoft.com/office/word/2010/wordprocessingShape">
                    <wps:wsp>
                      <wps:cNvSpPr txBox="1"/>
                      <wps:spPr>
                        <a:xfrm>
                          <a:off x="0" y="0"/>
                          <a:ext cx="2867025" cy="219075"/>
                        </a:xfrm>
                        <a:prstGeom prst="rect">
                          <a:avLst/>
                        </a:prstGeom>
                        <a:solidFill>
                          <a:prstClr val="white"/>
                        </a:solidFill>
                        <a:ln>
                          <a:noFill/>
                        </a:ln>
                        <a:effectLst/>
                      </wps:spPr>
                      <wps:txbx>
                        <w:txbxContent>
                          <w:p w:rsidR="00AA6710" w:rsidRPr="0064369B" w:rsidRDefault="00AA6710" w:rsidP="0079775C">
                            <w:pPr>
                              <w:pStyle w:val="Beschriftung"/>
                              <w:jc w:val="center"/>
                              <w:rPr>
                                <w:rFonts w:ascii="Verdana" w:hAnsi="Verdana"/>
                                <w:color w:val="auto"/>
                                <w:szCs w:val="20"/>
                                <w:lang w:val="de-CH"/>
                              </w:rPr>
                            </w:pPr>
                            <w:r w:rsidRPr="0064369B">
                              <w:rPr>
                                <w:rFonts w:ascii="Verdana" w:hAnsi="Verdana"/>
                                <w:color w:val="auto"/>
                                <w:szCs w:val="20"/>
                                <w:lang w:val="de-CH"/>
                              </w:rPr>
                              <w:t>Motor mit Wendepolen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22B1B4A" id="Textfeld 29" o:spid="_x0000_s1037" type="#_x0000_t202" style="position:absolute;left:0;text-align:left;margin-left:254.05pt;margin-top:71.05pt;width:225.75pt;height:17.25pt;z-index:251685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" stroked="f">
                <v:textbox inset="0,0,0,0">
                  <w:txbxContent>
                    <w:p w:rsidR="00AA6710" w:rsidRPr="0064369B" w:rsidRDefault="00AA6710" w:rsidP="0079775C">
                      <w:pPr>
                        <w:pStyle w:val="Beschriftung"/>
                        <w:jc w:val="center"/>
                        <w:rPr>
                          <w:rFonts w:ascii="Verdana" w:hAnsi="Verdana"/>
                          <w:color w:val="auto"/>
                          <w:szCs w:val="20"/>
                          <w:lang w:val="de-CH"/>
                        </w:rPr>
                      </w:pPr>
                      <w:r w:rsidRPr="0064369B">
                        <w:rPr>
                          <w:rFonts w:ascii="Verdana" w:hAnsi="Verdana"/>
                          <w:color w:val="auto"/>
                          <w:szCs w:val="20"/>
                          <w:lang w:val="de-CH"/>
                        </w:rPr>
                        <w:t>Motor mit Wendepolen</w:t>
                      </w:r>
                    </w:p>
                  </w:txbxContent>
                </v:textbox>
                <w10:wrap type="square" side="left"/>
              </v:shape>
            </w:pict>
          </mc:Fallback>
        </mc:AlternateContent>
      </w:r>
      <w:r w:rsidR="00D1097B">
        <w:t xml:space="preserve">Bei Belastung entsteht bei Gleichstrommotoren ein Ankerquerfeld. Dieses Ankerquerfeld verursacht die Ankerrückwirkung, die das Erregerfeld verzerrt und damit die neutrale Zone </w:t>
      </w:r>
      <w:r>
        <w:t xml:space="preserve">entgegen der Drehrichtung verschiebt. </w:t>
      </w:r>
      <w:r w:rsidR="00D1097B">
        <w:t>Motoren ab etwa 1 kW haben darum Wendepole, um die Lage der neutralen Zone zu erhalten. Motoren ab etwa 100 kW Leistung haben zusätzlich Kompensationswicklungen.</w:t>
      </w:r>
    </w:p>
    <w:p w:rsidR="0079775C" w:rsidRDefault="0079775C">
      <w:pPr>
        <w:rPr>
          <w:rFonts w:ascii="Verdana" w:hAnsi="Verdana"/>
          <w:lang w:val="de-CH"/>
        </w:rPr>
      </w:pPr>
      <w:r>
        <w:br w:type="page"/>
      </w:r>
    </w:p>
    <w:p w:rsidR="00EB39EF" w:rsidRDefault="00E874B6" w:rsidP="00E874B6">
      <w:pPr>
        <w:pStyle w:val="berschrift2"/>
      </w:pPr>
      <w:r>
        <w:lastRenderedPageBreak/>
        <w:t>Arten von Gleichstrommotoren</w:t>
      </w:r>
    </w:p>
    <w:p w:rsidR="00EB39EF" w:rsidRDefault="00E874B6" w:rsidP="008C46BD">
      <w:pPr>
        <w:pStyle w:val="Textkrper-Zeileneinzug"/>
        <w:ind w:left="708"/>
      </w:pPr>
      <w:r>
        <w:t>Die verschiedenen Arten von Gleichstrommotoren unterscheiden sich durch die Schaltung der Erregerwicklung zum Anker.</w:t>
      </w:r>
    </w:p>
    <w:p w:rsidR="00EB39EF" w:rsidRDefault="00E874B6" w:rsidP="008C46BD">
      <w:pPr>
        <w:pStyle w:val="Textkrper-Zeileneinzug"/>
        <w:ind w:left="708"/>
      </w:pPr>
      <w:r w:rsidRPr="008C46BD">
        <w:rPr>
          <w:noProof/>
          <w:lang w:val="en-US" w:eastAsia="en-US"/>
        </w:rPr>
        <w:drawing>
          <wp:inline distT="0" distB="0" distL="0" distR="0" wp14:anchorId="27303BEF" wp14:editId="00780D74">
            <wp:extent cx="5648325" cy="3116939"/>
            <wp:effectExtent l="0" t="0" r="0" b="762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extLst/>
                    </a:blip>
                    <a:srcRect b="8100"/>
                    <a:stretch/>
                  </pic:blipFill>
                  <pic:spPr bwMode="auto">
                    <a:xfrm>
                      <a:off x="0" y="0"/>
                      <a:ext cx="5648926" cy="3117270"/>
                    </a:xfrm>
                    <a:prstGeom prst="rect">
                      <a:avLst/>
                    </a:prstGeom>
                    <a:ln>
                      <a:noFill/>
                    </a:ln>
                    <a:extLst>
                      <a:ext uri="{53640926-AAD7-44D8-BBD7-CCE9431645EC}">
                        <a14:shadowObscured xmlns:a14="http://schemas.microsoft.com/office/drawing/2010/main"/>
                      </a:ext>
                    </a:extLst>
                  </pic:spPr>
                </pic:pic>
              </a:graphicData>
            </a:graphic>
          </wp:inline>
        </w:drawing>
      </w:r>
    </w:p>
    <w:p w:rsidR="00EB39EF" w:rsidRPr="001951C3" w:rsidRDefault="00E874B6" w:rsidP="008C46BD">
      <w:pPr>
        <w:pStyle w:val="Textkrper-Zeileneinzug"/>
        <w:ind w:left="708"/>
        <w:rPr>
          <w:b/>
        </w:rPr>
      </w:pPr>
      <w:r w:rsidRPr="001951C3">
        <w:rPr>
          <w:b/>
        </w:rPr>
        <w:t>Anschlussbezeichnungen:</w:t>
      </w:r>
    </w:p>
    <w:p w:rsidR="00A11705" w:rsidRDefault="00A11705" w:rsidP="008C46BD">
      <w:pPr>
        <w:pStyle w:val="Textkrper-Zeileneinzug"/>
        <w:ind w:left="708"/>
      </w:pPr>
      <w:r>
        <w:t>Ergänzen Sie die Tabelle mit der Bedeutung der Anschlussbezeichnungen:</w:t>
      </w:r>
    </w:p>
    <w:tbl>
      <w:tblPr>
        <w:tblStyle w:val="Tabellenraster"/>
        <w:tblpPr w:leftFromText="142" w:rightFromText="142" w:vertAnchor="text" w:horzAnchor="margin" w:tblpXSpec="right" w:tblpY="53"/>
        <w:tblOverlap w:val="never"/>
        <w:tblW w:w="0" w:type="auto"/>
        <w:tblCellMar>
          <w:right w:w="0" w:type="dxa"/>
        </w:tblCellMar>
        <w:tblLook w:val="04A0" w:firstRow="1" w:lastRow="0" w:firstColumn="1" w:lastColumn="0" w:noHBand="0" w:noVBand="1"/>
      </w:tblPr>
      <w:tblGrid>
        <w:gridCol w:w="884"/>
        <w:gridCol w:w="3905"/>
      </w:tblGrid>
      <w:tr w:rsidR="00A11705" w:rsidRPr="00A11705" w:rsidTr="00A11705">
        <w:trPr>
          <w:trHeight w:val="555"/>
        </w:trPr>
        <w:tc>
          <w:tcPr>
            <w:tcW w:w="884" w:type="dxa"/>
          </w:tcPr>
          <w:p w:rsidR="00A11705" w:rsidRPr="00A11705" w:rsidRDefault="00A11705" w:rsidP="00A11705">
            <w:pPr>
              <w:pStyle w:val="Textkrper-Zeileneinzug"/>
              <w:ind w:left="0"/>
              <w:jc w:val="center"/>
              <w:rPr>
                <w:sz w:val="22"/>
              </w:rPr>
            </w:pPr>
            <w:r w:rsidRPr="00A11705">
              <w:rPr>
                <w:sz w:val="22"/>
              </w:rPr>
              <w:t>A</w:t>
            </w:r>
            <w:r w:rsidRPr="00A11705">
              <w:rPr>
                <w:sz w:val="22"/>
                <w:vertAlign w:val="subscript"/>
              </w:rPr>
              <w:t>1</w:t>
            </w:r>
            <w:r w:rsidRPr="00A11705">
              <w:rPr>
                <w:sz w:val="22"/>
              </w:rPr>
              <w:t>-A</w:t>
            </w:r>
            <w:r w:rsidRPr="00A11705">
              <w:rPr>
                <w:sz w:val="22"/>
                <w:vertAlign w:val="subscript"/>
              </w:rPr>
              <w:t>2</w:t>
            </w:r>
          </w:p>
        </w:tc>
        <w:tc>
          <w:tcPr>
            <w:tcW w:w="3905" w:type="dxa"/>
          </w:tcPr>
          <w:p w:rsidR="00A11705" w:rsidRPr="00A11705" w:rsidRDefault="00274767" w:rsidP="00A11705">
            <w:pPr>
              <w:pStyle w:val="Antwort"/>
              <w:ind w:left="0"/>
              <w:rPr>
                <w:sz w:val="22"/>
              </w:rPr>
            </w:pPr>
            <w:r>
              <w:rPr>
                <w:sz w:val="22"/>
              </w:rPr>
              <w:t>Ankerwicklung</w:t>
            </w:r>
          </w:p>
        </w:tc>
      </w:tr>
      <w:tr w:rsidR="00A11705" w:rsidRPr="00A11705" w:rsidTr="00A11705">
        <w:trPr>
          <w:trHeight w:val="540"/>
        </w:trPr>
        <w:tc>
          <w:tcPr>
            <w:tcW w:w="884" w:type="dxa"/>
          </w:tcPr>
          <w:p w:rsidR="00A11705" w:rsidRPr="00A11705" w:rsidRDefault="00A11705" w:rsidP="00A11705">
            <w:pPr>
              <w:pStyle w:val="Textkrper-Zeileneinzug"/>
              <w:ind w:left="0"/>
              <w:jc w:val="center"/>
              <w:rPr>
                <w:sz w:val="22"/>
              </w:rPr>
            </w:pPr>
            <w:r w:rsidRPr="00A11705">
              <w:rPr>
                <w:sz w:val="22"/>
              </w:rPr>
              <w:t>B</w:t>
            </w:r>
            <w:r w:rsidRPr="00A11705">
              <w:rPr>
                <w:sz w:val="22"/>
                <w:vertAlign w:val="subscript"/>
              </w:rPr>
              <w:t>1</w:t>
            </w:r>
            <w:r w:rsidRPr="00A11705">
              <w:rPr>
                <w:sz w:val="22"/>
              </w:rPr>
              <w:t>-B</w:t>
            </w:r>
            <w:r w:rsidRPr="00A11705">
              <w:rPr>
                <w:sz w:val="22"/>
                <w:vertAlign w:val="subscript"/>
              </w:rPr>
              <w:t>2</w:t>
            </w:r>
          </w:p>
        </w:tc>
        <w:tc>
          <w:tcPr>
            <w:tcW w:w="3905" w:type="dxa"/>
          </w:tcPr>
          <w:p w:rsidR="00A11705" w:rsidRPr="00A11705" w:rsidRDefault="00274767" w:rsidP="00A11705">
            <w:pPr>
              <w:pStyle w:val="Antwort"/>
              <w:ind w:left="0"/>
              <w:rPr>
                <w:sz w:val="22"/>
              </w:rPr>
            </w:pPr>
            <w:r>
              <w:rPr>
                <w:sz w:val="22"/>
              </w:rPr>
              <w:t>Wendepolwicklung</w:t>
            </w:r>
          </w:p>
        </w:tc>
      </w:tr>
      <w:tr w:rsidR="00A11705" w:rsidRPr="00A11705" w:rsidTr="00A11705">
        <w:trPr>
          <w:trHeight w:val="540"/>
        </w:trPr>
        <w:tc>
          <w:tcPr>
            <w:tcW w:w="884" w:type="dxa"/>
          </w:tcPr>
          <w:p w:rsidR="00A11705" w:rsidRPr="00A11705" w:rsidRDefault="00A11705" w:rsidP="00A11705">
            <w:pPr>
              <w:pStyle w:val="Textkrper-Zeileneinzug"/>
              <w:ind w:left="0"/>
              <w:jc w:val="center"/>
              <w:rPr>
                <w:sz w:val="22"/>
              </w:rPr>
            </w:pPr>
            <w:r w:rsidRPr="00A11705">
              <w:rPr>
                <w:sz w:val="22"/>
              </w:rPr>
              <w:t>C</w:t>
            </w:r>
            <w:r w:rsidRPr="00A11705">
              <w:rPr>
                <w:sz w:val="22"/>
                <w:vertAlign w:val="subscript"/>
              </w:rPr>
              <w:t>1</w:t>
            </w:r>
            <w:r w:rsidRPr="00A11705">
              <w:rPr>
                <w:sz w:val="22"/>
              </w:rPr>
              <w:t>-C</w:t>
            </w:r>
            <w:r w:rsidRPr="00A11705">
              <w:rPr>
                <w:sz w:val="22"/>
                <w:vertAlign w:val="subscript"/>
              </w:rPr>
              <w:t>2</w:t>
            </w:r>
          </w:p>
        </w:tc>
        <w:tc>
          <w:tcPr>
            <w:tcW w:w="3905" w:type="dxa"/>
          </w:tcPr>
          <w:p w:rsidR="00A11705" w:rsidRPr="00A11705" w:rsidRDefault="00274767" w:rsidP="00A11705">
            <w:pPr>
              <w:pStyle w:val="Antwort"/>
              <w:ind w:left="0"/>
              <w:rPr>
                <w:sz w:val="22"/>
              </w:rPr>
            </w:pPr>
            <w:r>
              <w:rPr>
                <w:sz w:val="22"/>
              </w:rPr>
              <w:t>Kompensationswicklung</w:t>
            </w:r>
          </w:p>
        </w:tc>
      </w:tr>
      <w:tr w:rsidR="00A11705" w:rsidRPr="00A11705" w:rsidTr="00A11705">
        <w:trPr>
          <w:trHeight w:val="540"/>
        </w:trPr>
        <w:tc>
          <w:tcPr>
            <w:tcW w:w="884" w:type="dxa"/>
          </w:tcPr>
          <w:p w:rsidR="00A11705" w:rsidRPr="00A11705" w:rsidRDefault="00A11705" w:rsidP="00A11705">
            <w:pPr>
              <w:pStyle w:val="Textkrper-Zeileneinzug"/>
              <w:ind w:left="0"/>
              <w:jc w:val="center"/>
              <w:rPr>
                <w:sz w:val="22"/>
              </w:rPr>
            </w:pPr>
            <w:r w:rsidRPr="00A11705">
              <w:rPr>
                <w:sz w:val="22"/>
              </w:rPr>
              <w:t>D</w:t>
            </w:r>
            <w:r w:rsidRPr="00A11705">
              <w:rPr>
                <w:sz w:val="22"/>
                <w:vertAlign w:val="subscript"/>
              </w:rPr>
              <w:t>1</w:t>
            </w:r>
            <w:r w:rsidRPr="00A11705">
              <w:rPr>
                <w:sz w:val="22"/>
              </w:rPr>
              <w:t>-D</w:t>
            </w:r>
            <w:r w:rsidRPr="00A11705">
              <w:rPr>
                <w:sz w:val="22"/>
                <w:vertAlign w:val="subscript"/>
              </w:rPr>
              <w:t>2</w:t>
            </w:r>
          </w:p>
        </w:tc>
        <w:tc>
          <w:tcPr>
            <w:tcW w:w="3905" w:type="dxa"/>
          </w:tcPr>
          <w:p w:rsidR="00A11705" w:rsidRPr="00A11705" w:rsidRDefault="00274767" w:rsidP="00A11705">
            <w:pPr>
              <w:pStyle w:val="Antwort"/>
              <w:ind w:left="0"/>
              <w:rPr>
                <w:sz w:val="22"/>
              </w:rPr>
            </w:pPr>
            <w:r>
              <w:rPr>
                <w:sz w:val="22"/>
              </w:rPr>
              <w:t>Reihenschusswicklung</w:t>
            </w:r>
          </w:p>
        </w:tc>
      </w:tr>
      <w:tr w:rsidR="00A11705" w:rsidRPr="00A11705" w:rsidTr="00A11705">
        <w:trPr>
          <w:trHeight w:val="540"/>
        </w:trPr>
        <w:tc>
          <w:tcPr>
            <w:tcW w:w="884" w:type="dxa"/>
          </w:tcPr>
          <w:p w:rsidR="00A11705" w:rsidRPr="00A11705" w:rsidRDefault="00A11705" w:rsidP="00A11705">
            <w:pPr>
              <w:pStyle w:val="Textkrper-Zeileneinzug"/>
              <w:ind w:left="0"/>
              <w:jc w:val="center"/>
              <w:rPr>
                <w:sz w:val="22"/>
              </w:rPr>
            </w:pPr>
            <w:r w:rsidRPr="00A11705">
              <w:rPr>
                <w:sz w:val="22"/>
              </w:rPr>
              <w:t>E</w:t>
            </w:r>
            <w:r w:rsidRPr="00A11705">
              <w:rPr>
                <w:sz w:val="22"/>
                <w:vertAlign w:val="subscript"/>
              </w:rPr>
              <w:t>1</w:t>
            </w:r>
            <w:r w:rsidRPr="00A11705">
              <w:rPr>
                <w:sz w:val="22"/>
              </w:rPr>
              <w:t>-E</w:t>
            </w:r>
            <w:r w:rsidRPr="00A11705">
              <w:rPr>
                <w:sz w:val="22"/>
                <w:vertAlign w:val="subscript"/>
              </w:rPr>
              <w:t>2</w:t>
            </w:r>
          </w:p>
        </w:tc>
        <w:tc>
          <w:tcPr>
            <w:tcW w:w="3905" w:type="dxa"/>
          </w:tcPr>
          <w:p w:rsidR="00A11705" w:rsidRPr="00A11705" w:rsidRDefault="00274767" w:rsidP="00A11705">
            <w:pPr>
              <w:pStyle w:val="Antwort"/>
              <w:ind w:left="0"/>
              <w:rPr>
                <w:sz w:val="22"/>
              </w:rPr>
            </w:pPr>
            <w:r>
              <w:rPr>
                <w:sz w:val="22"/>
              </w:rPr>
              <w:t>Nebenschlusswicklung</w:t>
            </w:r>
          </w:p>
        </w:tc>
      </w:tr>
      <w:tr w:rsidR="00A11705" w:rsidRPr="00A11705" w:rsidTr="00A11705">
        <w:trPr>
          <w:trHeight w:val="555"/>
        </w:trPr>
        <w:tc>
          <w:tcPr>
            <w:tcW w:w="884" w:type="dxa"/>
          </w:tcPr>
          <w:p w:rsidR="00A11705" w:rsidRPr="00A11705" w:rsidRDefault="00A11705" w:rsidP="00A11705">
            <w:pPr>
              <w:pStyle w:val="Textkrper-Zeileneinzug"/>
              <w:ind w:left="0"/>
              <w:jc w:val="center"/>
              <w:rPr>
                <w:sz w:val="22"/>
              </w:rPr>
            </w:pPr>
            <w:r w:rsidRPr="00A11705">
              <w:rPr>
                <w:sz w:val="22"/>
              </w:rPr>
              <w:t>F</w:t>
            </w:r>
            <w:r w:rsidRPr="00A11705">
              <w:rPr>
                <w:sz w:val="22"/>
                <w:vertAlign w:val="subscript"/>
              </w:rPr>
              <w:t>1</w:t>
            </w:r>
            <w:r w:rsidRPr="00A11705">
              <w:rPr>
                <w:sz w:val="22"/>
              </w:rPr>
              <w:t>-F</w:t>
            </w:r>
            <w:r w:rsidRPr="00A11705">
              <w:rPr>
                <w:sz w:val="22"/>
                <w:vertAlign w:val="subscript"/>
              </w:rPr>
              <w:t>2</w:t>
            </w:r>
          </w:p>
        </w:tc>
        <w:tc>
          <w:tcPr>
            <w:tcW w:w="3905" w:type="dxa"/>
          </w:tcPr>
          <w:p w:rsidR="00A11705" w:rsidRPr="00A11705" w:rsidRDefault="00274767" w:rsidP="00A11705">
            <w:pPr>
              <w:pStyle w:val="Antwort"/>
              <w:ind w:left="0"/>
              <w:rPr>
                <w:sz w:val="22"/>
              </w:rPr>
            </w:pPr>
            <w:r>
              <w:rPr>
                <w:sz w:val="22"/>
              </w:rPr>
              <w:t>Fremderregte Wicklung</w:t>
            </w:r>
          </w:p>
        </w:tc>
      </w:tr>
    </w:tbl>
    <w:p w:rsidR="00E874B6" w:rsidRDefault="007E63C9" w:rsidP="008C46BD">
      <w:pPr>
        <w:pStyle w:val="Textkrper-Zeileneinzug"/>
        <w:ind w:left="708"/>
      </w:pPr>
      <w:r>
        <w:t>Ziffern nach den Kennbuchstaben bezeichnen Wicklungsanfang, z.B. B1, und Ende z.B. B2. Ist die Ankerwicklung (A) intern mit zusätzlichen Elementen, z.B. einer Wendepolwicklung (B), verschaltet, so wird der Ankerkreis am Klemmenbrett nach der hauptsächlichen Funktion A1 und A2 gekennzeichnet.</w:t>
      </w:r>
    </w:p>
    <w:p w:rsidR="0064369B" w:rsidRDefault="0064369B" w:rsidP="008C46BD">
      <w:pPr>
        <w:pStyle w:val="Textkrper-Zeileneinzug"/>
        <w:ind w:left="708"/>
      </w:pPr>
    </w:p>
    <w:p w:rsidR="0064369B" w:rsidRDefault="0064369B" w:rsidP="008C46BD">
      <w:pPr>
        <w:pStyle w:val="Textkrper-Zeileneinzug"/>
        <w:ind w:left="708"/>
      </w:pPr>
    </w:p>
    <w:p w:rsidR="0064369B" w:rsidRDefault="0064369B" w:rsidP="008C46BD">
      <w:pPr>
        <w:pStyle w:val="Textkrper-Zeileneinzug"/>
        <w:ind w:left="708"/>
      </w:pPr>
    </w:p>
    <w:p w:rsidR="00EB39EF" w:rsidRPr="001951C3" w:rsidRDefault="00D37F21" w:rsidP="008C46BD">
      <w:pPr>
        <w:pStyle w:val="Textkrper-Zeileneinzug"/>
        <w:ind w:left="708"/>
        <w:rPr>
          <w:b/>
        </w:rPr>
      </w:pPr>
      <w:r w:rsidRPr="001951C3">
        <w:rPr>
          <w:b/>
        </w:rPr>
        <w:t>Drehsinn:</w:t>
      </w:r>
    </w:p>
    <w:p w:rsidR="00D37F21" w:rsidRDefault="00D37F21" w:rsidP="008C46BD">
      <w:pPr>
        <w:pStyle w:val="Textkrper-Zeileneinzug"/>
        <w:ind w:left="708"/>
      </w:pPr>
      <w:r>
        <w:t>Gleichstrommotoren haben Rechtslauf, wenn der Strom jede Wicklung vom Wicklungsanfang zum Wicklungsende durchfliesst.</w:t>
      </w:r>
    </w:p>
    <w:p w:rsidR="00FA56FD" w:rsidRPr="00FA56FD" w:rsidRDefault="00FA56FD" w:rsidP="008C46BD">
      <w:pPr>
        <w:pStyle w:val="Textkrper-Zeileneinzug"/>
        <w:ind w:left="708"/>
        <w:rPr>
          <w:b/>
        </w:rPr>
      </w:pPr>
      <w:r w:rsidRPr="00FA56FD">
        <w:rPr>
          <w:b/>
        </w:rPr>
        <w:t xml:space="preserve">Anlassen </w:t>
      </w:r>
      <w:r w:rsidR="002A7066">
        <w:rPr>
          <w:b/>
        </w:rPr>
        <w:t xml:space="preserve">und Steuern </w:t>
      </w:r>
      <w:r w:rsidRPr="00FA56FD">
        <w:rPr>
          <w:b/>
        </w:rPr>
        <w:t>von Gleichstrommotoren:</w:t>
      </w:r>
    </w:p>
    <w:p w:rsidR="00FA56FD" w:rsidRDefault="00FA56FD" w:rsidP="008C46BD">
      <w:pPr>
        <w:pStyle w:val="Textkrper-Zeileneinzug"/>
        <w:ind w:left="708"/>
      </w:pPr>
      <w:r>
        <w:t>Gleichstrommotoren haben einen kleinen Ankerwiderstand. Beim Einschalten an die volle Netzspannung würde als Einschaltstrom ein Vielfaches des Bemessungsstromes fliessen. Bei grösseren Motoren muss daher ein Anlasswiderstand verwendet werden. Anlasswiderstände werden in den Ankerstromkreis geschaltet. Sie sind stellbar und begrenzen den Strom während des Anlaufvorganges.</w:t>
      </w:r>
    </w:p>
    <w:p w:rsidR="00682AFB" w:rsidRDefault="00682AFB">
      <w:pPr>
        <w:rPr>
          <w:rFonts w:ascii="Verdana" w:hAnsi="Verdana"/>
          <w:lang w:val="de-CH"/>
        </w:rPr>
      </w:pPr>
      <w:r>
        <w:br w:type="page"/>
      </w:r>
    </w:p>
    <w:p w:rsidR="00977714" w:rsidRDefault="00977714" w:rsidP="008C46BD">
      <w:pPr>
        <w:pStyle w:val="Textkrper-Zeileneinzug"/>
        <w:ind w:left="708"/>
      </w:pPr>
      <w:r>
        <w:lastRenderedPageBreak/>
        <w:t>Sobald sich der Anker zu drehen beginnt wird die Ankergegenspannung U</w:t>
      </w:r>
      <w:r w:rsidRPr="00977714">
        <w:rPr>
          <w:vertAlign w:val="subscript"/>
        </w:rPr>
        <w:t>i</w:t>
      </w:r>
      <w:r>
        <w:t xml:space="preserve"> induziert, die gegen die Netzspannung wirkt. Die Ankergegenspannung erreicht bei Bemessungsdrehzahl beinahe den Wert der anliegenden Ankerspannung (oft über 95%). Dadurch fliesst trotz des kleinen Ankerwiderstandes ein begrenzter Ankerstrom.</w:t>
      </w:r>
    </w:p>
    <w:p w:rsidR="00977714" w:rsidRDefault="00682AFB" w:rsidP="008C46BD">
      <w:pPr>
        <w:pStyle w:val="Textkrper-Zeileneinzug"/>
        <w:ind w:left="708"/>
      </w:pPr>
      <w:r w:rsidRPr="00977714">
        <w:rPr>
          <w:noProof/>
          <w:lang w:val="en-US" w:eastAsia="en-US"/>
        </w:rPr>
        <w:drawing>
          <wp:anchor distT="0" distB="0" distL="114300" distR="114300" simplePos="0" relativeHeight="251686912" behindDoc="0" locked="0" layoutInCell="1" allowOverlap="1" wp14:anchorId="08FC32CC" wp14:editId="4E357AC0">
            <wp:simplePos x="0" y="0"/>
            <wp:positionH relativeFrom="column">
              <wp:posOffset>3736975</wp:posOffset>
            </wp:positionH>
            <wp:positionV relativeFrom="paragraph">
              <wp:posOffset>81915</wp:posOffset>
            </wp:positionV>
            <wp:extent cx="2340610" cy="2686050"/>
            <wp:effectExtent l="0" t="0" r="2540" b="0"/>
            <wp:wrapSquare wrapText="left"/>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2340610" cy="2686050"/>
                    </a:xfrm>
                    <a:prstGeom prst="rect">
                      <a:avLst/>
                    </a:prstGeom>
                  </pic:spPr>
                </pic:pic>
              </a:graphicData>
            </a:graphic>
            <wp14:sizeRelH relativeFrom="margin">
              <wp14:pctWidth>0</wp14:pctWidth>
            </wp14:sizeRelH>
            <wp14:sizeRelV relativeFrom="margin">
              <wp14:pctHeight>0</wp14:pctHeight>
            </wp14:sizeRelV>
          </wp:anchor>
        </w:drawing>
      </w:r>
      <w:r w:rsidR="002A7066">
        <w:t xml:space="preserve">Heute werden </w:t>
      </w:r>
      <w:r>
        <w:t>Stromrichter</w:t>
      </w:r>
      <w:r w:rsidR="002A7066">
        <w:t xml:space="preserve"> eingesetzt, um den Ankerstrom und / oder den Erregerstrom zu steuern. Die Abbildung zeigt als Beispiel einen gesteuerten Gleichrichter, der aus dem Drehstromnetz eine variable Spannung erzeugt.</w:t>
      </w:r>
    </w:p>
    <w:p w:rsidR="002A7066" w:rsidRDefault="002A7066" w:rsidP="008C46BD">
      <w:pPr>
        <w:pStyle w:val="Textkrper-Zeileneinzug"/>
        <w:ind w:left="708"/>
      </w:pPr>
      <w:r>
        <w:t>Der Ankerstrom ist proportional zum Drehmoment bzw. die Ankerspannung proportional zur Drehzahl. Aufgrund dieser Tatsache lässt sich der Gleichstrommotor einfach mit einer Drehmoment</w:t>
      </w:r>
      <w:r w:rsidR="00682AFB">
        <w:t>-</w:t>
      </w:r>
      <w:r>
        <w:t xml:space="preserve"> oder Drehzahlsteuerung betreiben.</w:t>
      </w:r>
    </w:p>
    <w:p w:rsidR="002A7066" w:rsidRDefault="002A7066" w:rsidP="008C46BD">
      <w:pPr>
        <w:pStyle w:val="Textkrper-Zeileneinzug"/>
        <w:ind w:left="708"/>
      </w:pPr>
      <w:r>
        <w:t>Wird bei Bemessungsbetrieb ein Erregerstrom eingestellt, der kleiner als der Bemessungserregerstrom ist, steigt die Drehzahl über die Bemessungsdrehzahl. Man spricht dann von Feldschwächung.</w:t>
      </w:r>
    </w:p>
    <w:p w:rsidR="00682AFB" w:rsidRDefault="00682AFB" w:rsidP="008C46BD">
      <w:pPr>
        <w:pStyle w:val="Textkrper-Zeileneinzug"/>
        <w:ind w:left="708"/>
      </w:pPr>
    </w:p>
    <w:p w:rsidR="00682AFB" w:rsidRDefault="00682AFB" w:rsidP="008C46BD">
      <w:pPr>
        <w:pStyle w:val="Textkrper-Zeileneinzug"/>
        <w:ind w:left="708"/>
      </w:pPr>
      <w:r>
        <w:rPr>
          <w:noProof/>
          <w:lang w:val="en-US" w:eastAsia="en-US"/>
        </w:rPr>
        <mc:AlternateContent>
          <mc:Choice Requires="wps">
            <w:drawing>
              <wp:anchor distT="0" distB="0" distL="114300" distR="114300" simplePos="0" relativeHeight="251688960" behindDoc="0" locked="0" layoutInCell="1" allowOverlap="1" wp14:anchorId="2EE947EE" wp14:editId="46794D34">
                <wp:simplePos x="0" y="0"/>
                <wp:positionH relativeFrom="column">
                  <wp:posOffset>3738245</wp:posOffset>
                </wp:positionH>
                <wp:positionV relativeFrom="paragraph">
                  <wp:posOffset>167005</wp:posOffset>
                </wp:positionV>
                <wp:extent cx="2343150" cy="304800"/>
                <wp:effectExtent l="0" t="0" r="0" b="0"/>
                <wp:wrapSquare wrapText="left"/>
                <wp:docPr id="5" name="Textfeld 5"/>
                <wp:cNvGraphicFramePr/>
                <a:graphic xmlns:a="http://schemas.openxmlformats.org/drawingml/2006/main">
                  <a:graphicData uri="http://schemas.microsoft.com/office/word/2010/wordprocessingShape">
                    <wps:wsp>
                      <wps:cNvSpPr txBox="1"/>
                      <wps:spPr>
                        <a:xfrm>
                          <a:off x="0" y="0"/>
                          <a:ext cx="2343150" cy="304800"/>
                        </a:xfrm>
                        <a:prstGeom prst="rect">
                          <a:avLst/>
                        </a:prstGeom>
                        <a:solidFill>
                          <a:prstClr val="white"/>
                        </a:solidFill>
                        <a:ln>
                          <a:noFill/>
                        </a:ln>
                        <a:effectLst/>
                      </wps:spPr>
                      <wps:txbx>
                        <w:txbxContent>
                          <w:p w:rsidR="00AA6710" w:rsidRPr="0064369B" w:rsidRDefault="00AA6710" w:rsidP="00682AFB">
                            <w:pPr>
                              <w:pStyle w:val="Beschriftung"/>
                              <w:jc w:val="center"/>
                              <w:rPr>
                                <w:rFonts w:ascii="Verdana" w:hAnsi="Verdana"/>
                                <w:color w:val="auto"/>
                                <w:szCs w:val="20"/>
                                <w:lang w:val="de-CH"/>
                              </w:rPr>
                            </w:pPr>
                            <w:r>
                              <w:rPr>
                                <w:rFonts w:ascii="Verdana" w:hAnsi="Verdana"/>
                                <w:color w:val="auto"/>
                                <w:szCs w:val="20"/>
                                <w:lang w:val="de-CH"/>
                              </w:rPr>
                              <w:t>Stromrichtergesteuerter Gleichstrommotor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E947EE" id="Textfeld 5" o:spid="_x0000_s1038" type="#_x0000_t202" style="position:absolute;left:0;text-align:left;margin-left:294.35pt;margin-top:13.15pt;width:184.5pt;height:24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" stroked="f">
                <v:textbox inset="0,0,0,0">
                  <w:txbxContent>
                    <w:p w:rsidR="00AA6710" w:rsidRPr="0064369B" w:rsidRDefault="00AA6710" w:rsidP="00682AFB">
                      <w:pPr>
                        <w:pStyle w:val="Beschriftung"/>
                        <w:jc w:val="center"/>
                        <w:rPr>
                          <w:rFonts w:ascii="Verdana" w:hAnsi="Verdana"/>
                          <w:color w:val="auto"/>
                          <w:szCs w:val="20"/>
                          <w:lang w:val="de-CH"/>
                        </w:rPr>
                      </w:pPr>
                      <w:r>
                        <w:rPr>
                          <w:rFonts w:ascii="Verdana" w:hAnsi="Verdana"/>
                          <w:color w:val="auto"/>
                          <w:szCs w:val="20"/>
                          <w:lang w:val="de-CH"/>
                        </w:rPr>
                        <w:t>Stromrichtergesteuerter Gleichstrommotor</w:t>
                      </w:r>
                    </w:p>
                  </w:txbxContent>
                </v:textbox>
                <w10:wrap type="square" side="left"/>
              </v:shape>
            </w:pict>
          </mc:Fallback>
        </mc:AlternateContent>
      </w:r>
    </w:p>
    <w:p w:rsidR="00977714" w:rsidRDefault="00977714" w:rsidP="008C46BD">
      <w:pPr>
        <w:pStyle w:val="Textkrper-Zeileneinzug"/>
        <w:ind w:left="708"/>
      </w:pPr>
    </w:p>
    <w:p w:rsidR="00EB39EF" w:rsidRPr="0064369B" w:rsidRDefault="0064369B" w:rsidP="008C46BD">
      <w:pPr>
        <w:pStyle w:val="Textkrper-Zeileneinzug"/>
        <w:ind w:left="708"/>
        <w:rPr>
          <w:b/>
        </w:rPr>
      </w:pPr>
      <w:r w:rsidRPr="0064369B">
        <w:rPr>
          <w:b/>
        </w:rPr>
        <w:t>Fremderregter Motor</w:t>
      </w:r>
      <w:r w:rsidR="00FA56FD">
        <w:rPr>
          <w:b/>
        </w:rPr>
        <w:t>:</w:t>
      </w:r>
    </w:p>
    <w:p w:rsidR="00EB39EF" w:rsidRDefault="0064369B" w:rsidP="008C46BD">
      <w:pPr>
        <w:pStyle w:val="Textkrper-Zeileneinzug"/>
        <w:ind w:left="708"/>
      </w:pPr>
      <w:r>
        <w:t>Beim fremderregten Motor wird der Erregerstrom von einer unabhängigen Spannungsquelle geliefert.</w:t>
      </w:r>
    </w:p>
    <w:p w:rsidR="0064369B" w:rsidRDefault="0064369B" w:rsidP="008C46BD">
      <w:pPr>
        <w:pStyle w:val="Textkrper-Zeileneinzug"/>
        <w:ind w:left="708"/>
      </w:pPr>
      <w:r>
        <w:t>Motoren mit Dauermagneten anstelle der Erregerwicklung sind ebenfalls fremderregte Motoren.</w:t>
      </w:r>
    </w:p>
    <w:p w:rsidR="005B1DBB" w:rsidRDefault="004D3DF2" w:rsidP="008C46BD">
      <w:pPr>
        <w:pStyle w:val="Textkrper-Zeileneinzug"/>
        <w:ind w:left="708"/>
      </w:pPr>
      <w:r>
        <w:t>Zum Anlassen und zum Herabsetzen der Drehzahl senkt man die Ankerspannung, z.B. durch einen Anlasswiderstand. Zum Erhöhen der Drehzahl über die Bemessungsdrehzahl hinaus verringert man die Erregerspannung, z.B. durch einen Feldsteller.</w:t>
      </w:r>
    </w:p>
    <w:p w:rsidR="005B1DBB" w:rsidRDefault="006F3941" w:rsidP="008C46BD">
      <w:pPr>
        <w:pStyle w:val="Textkrper-Zeileneinzug"/>
        <w:ind w:left="708"/>
      </w:pPr>
      <w:r>
        <w:t>Oft werden Ankerstromkreis und Erregerstromkreis über Gleichrichter aus dem Wechsel- oder Drehstromnetz gespeist. Durch steuerbare Gleichrichter können die Ankerspannung und die Erregerspannung herabgesetzt werden.</w:t>
      </w:r>
    </w:p>
    <w:p w:rsidR="005B1DBB" w:rsidRDefault="0043000B" w:rsidP="008C46BD">
      <w:pPr>
        <w:pStyle w:val="Textkrper-Zeileneinzug"/>
        <w:ind w:left="708"/>
      </w:pPr>
      <w:r>
        <w:t>Anwendung: Hauptmotor für Werkzeugmaschinen, Skilift, Kran.</w:t>
      </w:r>
    </w:p>
    <w:p w:rsidR="00D37F21" w:rsidRPr="006F3941" w:rsidRDefault="006F3941" w:rsidP="008C46BD">
      <w:pPr>
        <w:pStyle w:val="Textkrper-Zeileneinzug"/>
        <w:ind w:left="708"/>
        <w:rPr>
          <w:b/>
        </w:rPr>
      </w:pPr>
      <w:r w:rsidRPr="006F3941">
        <w:rPr>
          <w:b/>
        </w:rPr>
        <w:t>Nebenschlussmotor</w:t>
      </w:r>
      <w:r w:rsidR="00FA56FD">
        <w:rPr>
          <w:b/>
        </w:rPr>
        <w:t>:</w:t>
      </w:r>
    </w:p>
    <w:p w:rsidR="00D37F21" w:rsidRDefault="006F3941" w:rsidP="008C46BD">
      <w:pPr>
        <w:pStyle w:val="Textkrper-Zeileneinzug"/>
        <w:ind w:left="708"/>
      </w:pPr>
      <w:r>
        <w:t>Beim Nebenschlussmotor liegt die Erregerwicklung parallel zum Anker.</w:t>
      </w:r>
    </w:p>
    <w:p w:rsidR="00D37F21" w:rsidRDefault="006F3941" w:rsidP="008C46BD">
      <w:pPr>
        <w:pStyle w:val="Textkrper-Zeileneinzug"/>
        <w:ind w:left="708"/>
      </w:pPr>
      <w:r>
        <w:t>Die Drehzahleinstellung ist durch den Anlasswiderstand und den Feldsteller möglich. Er hat die gleiche Belastungskennlinie wie der fremderregte Motor. Motoren bei denen die Drehzahl bei Belastung nur wenig abfällt, nennt man Motoren mit Nebenschlussverhalten.</w:t>
      </w:r>
    </w:p>
    <w:p w:rsidR="00D37F21" w:rsidRDefault="0043000B" w:rsidP="008C46BD">
      <w:pPr>
        <w:pStyle w:val="Textkrper-Zeileneinzug"/>
        <w:ind w:left="708"/>
      </w:pPr>
      <w:r>
        <w:t>Anwendung: Gleiche wie für fremderregten Motor</w:t>
      </w:r>
    </w:p>
    <w:p w:rsidR="00682AFB" w:rsidRDefault="00682AFB">
      <w:pPr>
        <w:rPr>
          <w:rFonts w:ascii="Verdana" w:hAnsi="Verdana"/>
          <w:b/>
          <w:lang w:val="de-CH"/>
        </w:rPr>
      </w:pPr>
      <w:r>
        <w:rPr>
          <w:b/>
        </w:rPr>
        <w:br w:type="page"/>
      </w:r>
    </w:p>
    <w:p w:rsidR="008C46BD" w:rsidRPr="006F3941" w:rsidRDefault="006F3941" w:rsidP="008C46BD">
      <w:pPr>
        <w:pStyle w:val="Textkrper-Zeileneinzug"/>
        <w:ind w:left="708"/>
        <w:rPr>
          <w:b/>
        </w:rPr>
      </w:pPr>
      <w:r w:rsidRPr="006F3941">
        <w:rPr>
          <w:b/>
        </w:rPr>
        <w:lastRenderedPageBreak/>
        <w:t>Reihenschlussmotor</w:t>
      </w:r>
      <w:r w:rsidR="00FA56FD">
        <w:rPr>
          <w:b/>
        </w:rPr>
        <w:t>:</w:t>
      </w:r>
    </w:p>
    <w:p w:rsidR="00E0674C" w:rsidRDefault="006F3941" w:rsidP="008C46BD">
      <w:pPr>
        <w:pStyle w:val="Textkrper-Zeileneinzug"/>
        <w:ind w:left="708"/>
      </w:pPr>
      <w:r>
        <w:t>Beim Reihenschlussmotor ist die Erregerwicklung in Reihe zum Anker geschaltet.</w:t>
      </w:r>
    </w:p>
    <w:p w:rsidR="006F3941" w:rsidRDefault="006F3941" w:rsidP="008C46BD">
      <w:pPr>
        <w:pStyle w:val="Textkrper-Zeileneinzug"/>
        <w:ind w:left="708"/>
      </w:pPr>
      <w:r>
        <w:t>Reihenschlussmotoren haben von allen Motoren das grösste Anzugsmoment.</w:t>
      </w:r>
    </w:p>
    <w:p w:rsidR="006F3941" w:rsidRDefault="006F3941" w:rsidP="008C46BD">
      <w:pPr>
        <w:pStyle w:val="Textkrper-Zeileneinzug"/>
        <w:ind w:left="708"/>
      </w:pPr>
      <w:r>
        <w:t>Reihenschlussmotoren gehen im Leerlauf durch. D.h. ohne Belastung steigt die Drehzahl sehr stark an. Es entsteht die Gefahr, dass die Rotorwicklungen durch die Fliehkräfte aus den Nuten gerissen werden.</w:t>
      </w:r>
    </w:p>
    <w:p w:rsidR="006F3941" w:rsidRDefault="006F3941" w:rsidP="008C46BD">
      <w:pPr>
        <w:pStyle w:val="Textkrper-Zeileneinzug"/>
        <w:ind w:left="708"/>
      </w:pPr>
      <w:r>
        <w:t>Die Drehzahl von Reihenschlussmotoren ist stark lastabhängig.</w:t>
      </w:r>
    </w:p>
    <w:p w:rsidR="00E0674C" w:rsidRDefault="0043000B" w:rsidP="008C46BD">
      <w:pPr>
        <w:pStyle w:val="Textkrper-Zeileneinzug"/>
        <w:ind w:left="708"/>
      </w:pPr>
      <w:r>
        <w:t>Anwendung: Vor allem für Elektrofahrzeuge, z.B. Strassenbahn, Flurförderzeuge.</w:t>
      </w:r>
    </w:p>
    <w:p w:rsidR="00E0674C" w:rsidRPr="0043000B" w:rsidRDefault="0043000B" w:rsidP="008C46BD">
      <w:pPr>
        <w:pStyle w:val="Textkrper-Zeileneinzug"/>
        <w:ind w:left="708"/>
        <w:rPr>
          <w:b/>
        </w:rPr>
      </w:pPr>
      <w:r w:rsidRPr="0043000B">
        <w:rPr>
          <w:b/>
        </w:rPr>
        <w:t>Doppelschlussmotor (Compound-Motor)</w:t>
      </w:r>
      <w:r w:rsidR="00FA56FD">
        <w:rPr>
          <w:b/>
        </w:rPr>
        <w:t>:</w:t>
      </w:r>
    </w:p>
    <w:p w:rsidR="0043000B" w:rsidRDefault="0043000B" w:rsidP="008C46BD">
      <w:pPr>
        <w:pStyle w:val="Textkrper-Zeileneinzug"/>
        <w:ind w:left="708"/>
      </w:pPr>
      <w:r>
        <w:t>Beim Doppelschlussmotor befindet sich auf den Hauptpolen eine Nebenschluss- und eine Reihenschlusswicklung.</w:t>
      </w:r>
    </w:p>
    <w:p w:rsidR="00E0674C" w:rsidRDefault="00FA56FD" w:rsidP="008C46BD">
      <w:pPr>
        <w:pStyle w:val="Textkrper-Zeileneinzug"/>
        <w:ind w:left="708"/>
      </w:pPr>
      <w:r>
        <w:t>Die Drehzahleinstellung ist durch Anlasser und Feldsteller möglich.</w:t>
      </w:r>
    </w:p>
    <w:p w:rsidR="00FA56FD" w:rsidRDefault="00FA56FD" w:rsidP="008C46BD">
      <w:pPr>
        <w:pStyle w:val="Textkrper-Zeileneinzug"/>
        <w:ind w:left="708"/>
      </w:pPr>
      <w:r>
        <w:t>Anwendung: Doppelschlussmotoren werden eingesetzt, wenn das Anzugsmoment von Nebenschlussmotoren zu klein ist, z.B. bei Hebezeugen.</w:t>
      </w:r>
    </w:p>
    <w:p w:rsidR="00682AFB" w:rsidRDefault="00682AFB" w:rsidP="00682AFB">
      <w:pPr>
        <w:pStyle w:val="berschrift2"/>
      </w:pPr>
      <w:r>
        <w:t>Aufgaben</w:t>
      </w:r>
    </w:p>
    <w:p w:rsidR="00682AFB" w:rsidRDefault="00FA4AD4" w:rsidP="00FA4AD4">
      <w:pPr>
        <w:pStyle w:val="Textkrper-Zeileneinzug"/>
        <w:numPr>
          <w:ilvl w:val="0"/>
          <w:numId w:val="10"/>
        </w:numPr>
      </w:pPr>
      <w:r>
        <w:t>Welche Funktionen haben die in der Tabelle aufgeführten Wicklungen in der Gleichstrommaschine?</w:t>
      </w:r>
    </w:p>
    <w:tbl>
      <w:tblPr>
        <w:tblStyle w:val="Tabellenraster"/>
        <w:tblW w:w="0" w:type="auto"/>
        <w:tblInd w:w="1242" w:type="dxa"/>
        <w:tblLook w:val="04A0" w:firstRow="1" w:lastRow="0" w:firstColumn="1" w:lastColumn="0" w:noHBand="0" w:noVBand="1"/>
      </w:tblPr>
      <w:tblGrid>
        <w:gridCol w:w="2694"/>
        <w:gridCol w:w="5528"/>
      </w:tblGrid>
      <w:tr w:rsidR="00FA4AD4" w:rsidRPr="00FA4AD4" w:rsidTr="00FA4AD4">
        <w:tc>
          <w:tcPr>
            <w:tcW w:w="2694" w:type="dxa"/>
          </w:tcPr>
          <w:p w:rsidR="00FA4AD4" w:rsidRPr="00FA4AD4" w:rsidRDefault="00FA4AD4" w:rsidP="00FA4AD4">
            <w:pPr>
              <w:pStyle w:val="Textkrper-Zeileneinzug"/>
              <w:spacing w:before="60" w:after="40"/>
              <w:ind w:left="0"/>
              <w:rPr>
                <w:b/>
              </w:rPr>
            </w:pPr>
            <w:r w:rsidRPr="00FA4AD4">
              <w:rPr>
                <w:b/>
              </w:rPr>
              <w:t>Art der Wicklung</w:t>
            </w:r>
          </w:p>
        </w:tc>
        <w:tc>
          <w:tcPr>
            <w:tcW w:w="5528" w:type="dxa"/>
          </w:tcPr>
          <w:p w:rsidR="00FA4AD4" w:rsidRPr="00FA4AD4" w:rsidRDefault="00FA4AD4" w:rsidP="00FA4AD4">
            <w:pPr>
              <w:pStyle w:val="Textkrper-Zeileneinzug"/>
              <w:spacing w:before="60" w:after="40"/>
              <w:ind w:left="0"/>
              <w:rPr>
                <w:b/>
              </w:rPr>
            </w:pPr>
            <w:r w:rsidRPr="00FA4AD4">
              <w:rPr>
                <w:b/>
              </w:rPr>
              <w:t>Funktion in der Gleichstrommaschine</w:t>
            </w:r>
          </w:p>
        </w:tc>
      </w:tr>
      <w:tr w:rsidR="00FA4AD4" w:rsidTr="00F45CE3">
        <w:tc>
          <w:tcPr>
            <w:tcW w:w="2694" w:type="dxa"/>
            <w:vAlign w:val="center"/>
          </w:tcPr>
          <w:p w:rsidR="00FA4AD4" w:rsidRDefault="00FA4AD4" w:rsidP="00F45CE3">
            <w:pPr>
              <w:pStyle w:val="Textkrper-Zeileneinzug"/>
              <w:spacing w:before="60" w:after="40"/>
              <w:ind w:left="0"/>
            </w:pPr>
            <w:r>
              <w:t>Ankerwicklung</w:t>
            </w:r>
          </w:p>
        </w:tc>
        <w:tc>
          <w:tcPr>
            <w:tcW w:w="5528" w:type="dxa"/>
          </w:tcPr>
          <w:p w:rsidR="00FA4AD4" w:rsidRDefault="009B1DC3" w:rsidP="009B1DC3">
            <w:pPr>
              <w:pStyle w:val="Antwort"/>
              <w:ind w:left="0"/>
            </w:pPr>
            <w:r>
              <w:t>Erzeugung eines magnetischen Ankerquerfeldes, damit sich der Läufer drehen kann</w:t>
            </w:r>
          </w:p>
        </w:tc>
      </w:tr>
      <w:tr w:rsidR="00FA4AD4" w:rsidTr="00F45CE3">
        <w:tc>
          <w:tcPr>
            <w:tcW w:w="2694" w:type="dxa"/>
            <w:vAlign w:val="center"/>
          </w:tcPr>
          <w:p w:rsidR="00FA4AD4" w:rsidRDefault="00FA4AD4" w:rsidP="00F45CE3">
            <w:pPr>
              <w:pStyle w:val="Textkrper-Zeileneinzug"/>
              <w:spacing w:before="60" w:after="40"/>
              <w:ind w:left="0"/>
            </w:pPr>
            <w:r>
              <w:t xml:space="preserve">Feldwicklung oder </w:t>
            </w:r>
            <w:r>
              <w:br/>
              <w:t>Erregerwicklung</w:t>
            </w:r>
          </w:p>
        </w:tc>
        <w:tc>
          <w:tcPr>
            <w:tcW w:w="5528" w:type="dxa"/>
          </w:tcPr>
          <w:p w:rsidR="00FA4AD4" w:rsidRDefault="009B1DC3" w:rsidP="00FA4AD4">
            <w:pPr>
              <w:pStyle w:val="Antwort"/>
              <w:ind w:left="0"/>
            </w:pPr>
            <w:r>
              <w:t>Erzeugung eines magnetischen Hauptfeldes zwischen den Hauptpolschuhen</w:t>
            </w:r>
          </w:p>
        </w:tc>
      </w:tr>
      <w:tr w:rsidR="00FA4AD4" w:rsidTr="00F45CE3">
        <w:tc>
          <w:tcPr>
            <w:tcW w:w="2694" w:type="dxa"/>
            <w:vAlign w:val="center"/>
          </w:tcPr>
          <w:p w:rsidR="00FA4AD4" w:rsidRDefault="00FA4AD4" w:rsidP="00F45CE3">
            <w:pPr>
              <w:pStyle w:val="Textkrper-Zeileneinzug"/>
              <w:spacing w:before="60" w:after="40"/>
              <w:ind w:left="0"/>
            </w:pPr>
            <w:r>
              <w:t>Wendepolwicklung</w:t>
            </w:r>
          </w:p>
        </w:tc>
        <w:tc>
          <w:tcPr>
            <w:tcW w:w="5528" w:type="dxa"/>
          </w:tcPr>
          <w:p w:rsidR="00FA4AD4" w:rsidRDefault="009B1DC3" w:rsidP="009B1DC3">
            <w:pPr>
              <w:pStyle w:val="Antwort"/>
              <w:ind w:left="0"/>
            </w:pPr>
            <w:r>
              <w:t>Erzeugung eines Magnetfeldes, das dem Ankerquerfeld entgegenwirkt, und die Funkebenbildung des Kommutators zu unterbinden</w:t>
            </w:r>
          </w:p>
        </w:tc>
      </w:tr>
      <w:tr w:rsidR="00FA4AD4" w:rsidTr="00F45CE3">
        <w:tc>
          <w:tcPr>
            <w:tcW w:w="2694" w:type="dxa"/>
            <w:vAlign w:val="center"/>
          </w:tcPr>
          <w:p w:rsidR="00FA4AD4" w:rsidRDefault="00FA4AD4" w:rsidP="00F45CE3">
            <w:pPr>
              <w:pStyle w:val="Textkrper-Zeileneinzug"/>
              <w:spacing w:before="60" w:after="40"/>
              <w:ind w:left="0"/>
            </w:pPr>
            <w:r>
              <w:t>Kompensationswicklung</w:t>
            </w:r>
          </w:p>
        </w:tc>
        <w:tc>
          <w:tcPr>
            <w:tcW w:w="5528" w:type="dxa"/>
          </w:tcPr>
          <w:p w:rsidR="00FA4AD4" w:rsidRDefault="00B120E9" w:rsidP="009B1DC3">
            <w:pPr>
              <w:pStyle w:val="Antwort"/>
              <w:ind w:left="0"/>
            </w:pPr>
            <w:r>
              <w:t>Verhindert F</w:t>
            </w:r>
            <w:r w:rsidR="009B1DC3">
              <w:t>eldverzerrungen im Bereich der Hauptpole</w:t>
            </w:r>
          </w:p>
        </w:tc>
      </w:tr>
    </w:tbl>
    <w:p w:rsidR="00682AFB" w:rsidRDefault="009353A4" w:rsidP="009353A4">
      <w:pPr>
        <w:pStyle w:val="Textkrper-Zeileneinzug"/>
        <w:numPr>
          <w:ilvl w:val="0"/>
          <w:numId w:val="10"/>
        </w:numPr>
      </w:pPr>
      <w:r>
        <w:t>Tragen Sie im Bild die jeweilige Motorart und die Klemmenbezeichnungen bei Rechtsdrehsinn ein.</w:t>
      </w:r>
    </w:p>
    <w:p w:rsidR="00FA4AD4" w:rsidRDefault="00553D99" w:rsidP="00553D99">
      <w:pPr>
        <w:pStyle w:val="Textkrper-Zeileneinzug"/>
        <w:ind w:left="1134"/>
      </w:pPr>
      <w:r>
        <w:rPr>
          <w:noProof/>
          <w:lang w:val="en-US" w:eastAsia="en-US"/>
        </w:rPr>
        <mc:AlternateContent>
          <mc:Choice Requires="wps">
            <w:drawing>
              <wp:anchor distT="0" distB="0" distL="114300" distR="114300" simplePos="0" relativeHeight="251704320" behindDoc="0" locked="0" layoutInCell="1" allowOverlap="1" wp14:anchorId="526CDD6E" wp14:editId="357793C9">
                <wp:simplePos x="0" y="0"/>
                <wp:positionH relativeFrom="column">
                  <wp:posOffset>5513070</wp:posOffset>
                </wp:positionH>
                <wp:positionV relativeFrom="paragraph">
                  <wp:posOffset>795020</wp:posOffset>
                </wp:positionV>
                <wp:extent cx="257810" cy="196215"/>
                <wp:effectExtent l="0" t="0" r="8890" b="13335"/>
                <wp:wrapNone/>
                <wp:docPr id="47" name="Textfeld 47"/>
                <wp:cNvGraphicFramePr/>
                <a:graphic xmlns:a="http://schemas.openxmlformats.org/drawingml/2006/main">
                  <a:graphicData uri="http://schemas.microsoft.com/office/word/2010/wordprocessingShape">
                    <wps:wsp>
                      <wps:cNvSpPr txBox="1"/>
                      <wps:spPr>
                        <a:xfrm>
                          <a:off x="0" y="0"/>
                          <a:ext cx="257810" cy="1962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A6710" w:rsidRDefault="00B120E9" w:rsidP="00553D99">
                            <w:pPr>
                              <w:pStyle w:val="Antwort"/>
                              <w:spacing w:before="0" w:after="0"/>
                              <w:ind w:left="0"/>
                            </w:pPr>
                            <w:r>
                              <w:t>D1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26CDD6E" id="_x0000_t202" coordsize="21600,21600" o:spt="202" path="m,l,21600r21600,l21600,xe">
                <v:stroke joinstyle="miter"/>
                <v:path gradientshapeok="t" o:connecttype="rect"/>
              </v:shapetype>
              <v:shape id="Textfeld 47" o:spid="_x0000_s1039" type="#_x0000_t202" style="position:absolute;left:0;text-align:left;margin-left:434.1pt;margin-top:62.6pt;width:20.3pt;height:15.4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" filled="f" stroked="f" strokeweight=".5pt">
                <v:textbox inset="0,0,0,0">
                  <w:txbxContent>
                    <w:p w:rsidR="00AA6710" w:rsidRDefault="00B120E9" w:rsidP="00553D99">
                      <w:pPr>
                        <w:pStyle w:val="Antwort"/>
                        <w:spacing w:before="0" w:after="0"/>
                        <w:ind w:left="0"/>
                      </w:pPr>
                      <w:r>
                        <w:t>D1</w:t>
                      </w:r>
                    </w:p>
                  </w:txbxContent>
                </v:textbox>
              </v:shape>
            </w:pict>
          </mc:Fallback>
        </mc:AlternateContent>
      </w:r>
      <w:r>
        <w:rPr>
          <w:noProof/>
          <w:lang w:val="en-US" w:eastAsia="en-US"/>
        </w:rPr>
        <mc:AlternateContent>
          <mc:Choice Requires="wps">
            <w:drawing>
              <wp:anchor distT="0" distB="0" distL="114300" distR="114300" simplePos="0" relativeHeight="251702272" behindDoc="0" locked="0" layoutInCell="1" allowOverlap="1" wp14:anchorId="476D6328" wp14:editId="4A81C6E7">
                <wp:simplePos x="0" y="0"/>
                <wp:positionH relativeFrom="column">
                  <wp:posOffset>4698365</wp:posOffset>
                </wp:positionH>
                <wp:positionV relativeFrom="paragraph">
                  <wp:posOffset>794385</wp:posOffset>
                </wp:positionV>
                <wp:extent cx="257810" cy="196215"/>
                <wp:effectExtent l="0" t="0" r="8890" b="13335"/>
                <wp:wrapNone/>
                <wp:docPr id="44" name="Textfeld 44"/>
                <wp:cNvGraphicFramePr/>
                <a:graphic xmlns:a="http://schemas.openxmlformats.org/drawingml/2006/main">
                  <a:graphicData uri="http://schemas.microsoft.com/office/word/2010/wordprocessingShape">
                    <wps:wsp>
                      <wps:cNvSpPr txBox="1"/>
                      <wps:spPr>
                        <a:xfrm>
                          <a:off x="0" y="0"/>
                          <a:ext cx="257810" cy="1962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A6710" w:rsidRDefault="00B120E9" w:rsidP="00553D99">
                            <w:pPr>
                              <w:pStyle w:val="Antwort"/>
                              <w:spacing w:before="0" w:after="0"/>
                              <w:ind w:left="0"/>
                            </w:pPr>
                            <w:r>
                              <w:t>D2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6D6328" id="Textfeld 44" o:spid="_x0000_s1040" type="#_x0000_t202" style="position:absolute;left:0;text-align:left;margin-left:369.95pt;margin-top:62.55pt;width:20.3pt;height:15.4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" filled="f" stroked="f" strokeweight=".5pt">
                <v:textbox inset="0,0,0,0">
                  <w:txbxContent>
                    <w:p w:rsidR="00AA6710" w:rsidRDefault="00B120E9" w:rsidP="00553D99">
                      <w:pPr>
                        <w:pStyle w:val="Antwort"/>
                        <w:spacing w:before="0" w:after="0"/>
                        <w:ind w:left="0"/>
                      </w:pPr>
                      <w:r>
                        <w:t>D2</w:t>
                      </w:r>
                    </w:p>
                  </w:txbxContent>
                </v:textbox>
              </v:shape>
            </w:pict>
          </mc:Fallback>
        </mc:AlternateContent>
      </w:r>
      <w:r>
        <w:rPr>
          <w:noProof/>
          <w:lang w:val="en-US" w:eastAsia="en-US"/>
        </w:rPr>
        <mc:AlternateContent>
          <mc:Choice Requires="wps">
            <w:drawing>
              <wp:anchor distT="0" distB="0" distL="114300" distR="114300" simplePos="0" relativeHeight="251700224" behindDoc="0" locked="0" layoutInCell="1" allowOverlap="1" wp14:anchorId="6FB86FCB" wp14:editId="11A5C3D2">
                <wp:simplePos x="0" y="0"/>
                <wp:positionH relativeFrom="column">
                  <wp:posOffset>3846195</wp:posOffset>
                </wp:positionH>
                <wp:positionV relativeFrom="paragraph">
                  <wp:posOffset>1461770</wp:posOffset>
                </wp:positionV>
                <wp:extent cx="257810" cy="196215"/>
                <wp:effectExtent l="0" t="0" r="8890" b="13335"/>
                <wp:wrapNone/>
                <wp:docPr id="43" name="Textfeld 43"/>
                <wp:cNvGraphicFramePr/>
                <a:graphic xmlns:a="http://schemas.openxmlformats.org/drawingml/2006/main">
                  <a:graphicData uri="http://schemas.microsoft.com/office/word/2010/wordprocessingShape">
                    <wps:wsp>
                      <wps:cNvSpPr txBox="1"/>
                      <wps:spPr>
                        <a:xfrm>
                          <a:off x="0" y="0"/>
                          <a:ext cx="257810" cy="1962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A6710" w:rsidRPr="00553D99" w:rsidRDefault="00B120E9" w:rsidP="00553D99">
                            <w:pPr>
                              <w:pStyle w:val="Antwort"/>
                              <w:spacing w:before="0" w:after="0"/>
                              <w:ind w:left="0"/>
                            </w:pPr>
                            <w:r>
                              <w:t>A2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B86FCB" id="Textfeld 43" o:spid="_x0000_s1041" type="#_x0000_t202" style="position:absolute;left:0;text-align:left;margin-left:302.85pt;margin-top:115.1pt;width:20.3pt;height:15.4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" filled="f" stroked="f" strokeweight=".5pt">
                <v:textbox inset="0,0,0,0">
                  <w:txbxContent>
                    <w:p w:rsidR="00AA6710" w:rsidRPr="00553D99" w:rsidRDefault="00B120E9" w:rsidP="00553D99">
                      <w:pPr>
                        <w:pStyle w:val="Antwort"/>
                        <w:spacing w:before="0" w:after="0"/>
                        <w:ind w:left="0"/>
                      </w:pPr>
                      <w:r>
                        <w:t>A2</w:t>
                      </w:r>
                    </w:p>
                  </w:txbxContent>
                </v:textbox>
              </v:shape>
            </w:pict>
          </mc:Fallback>
        </mc:AlternateContent>
      </w:r>
      <w:r>
        <w:rPr>
          <w:noProof/>
          <w:lang w:val="en-US" w:eastAsia="en-US"/>
        </w:rPr>
        <mc:AlternateContent>
          <mc:Choice Requires="wps">
            <w:drawing>
              <wp:anchor distT="0" distB="0" distL="114300" distR="114300" simplePos="0" relativeHeight="251698176" behindDoc="0" locked="0" layoutInCell="1" allowOverlap="1" wp14:anchorId="1F56198C" wp14:editId="451EC38F">
                <wp:simplePos x="0" y="0"/>
                <wp:positionH relativeFrom="column">
                  <wp:posOffset>3845560</wp:posOffset>
                </wp:positionH>
                <wp:positionV relativeFrom="paragraph">
                  <wp:posOffset>793750</wp:posOffset>
                </wp:positionV>
                <wp:extent cx="257810" cy="196215"/>
                <wp:effectExtent l="0" t="0" r="8890" b="13335"/>
                <wp:wrapNone/>
                <wp:docPr id="42" name="Textfeld 42"/>
                <wp:cNvGraphicFramePr/>
                <a:graphic xmlns:a="http://schemas.openxmlformats.org/drawingml/2006/main">
                  <a:graphicData uri="http://schemas.microsoft.com/office/word/2010/wordprocessingShape">
                    <wps:wsp>
                      <wps:cNvSpPr txBox="1"/>
                      <wps:spPr>
                        <a:xfrm>
                          <a:off x="0" y="0"/>
                          <a:ext cx="257810" cy="1962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A6710" w:rsidRDefault="00B120E9" w:rsidP="00553D99">
                            <w:pPr>
                              <w:pStyle w:val="Antwort"/>
                              <w:spacing w:before="0" w:after="0"/>
                              <w:ind w:left="0"/>
                            </w:pPr>
                            <w:r>
                              <w:t>A1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56198C" id="Textfeld 42" o:spid="_x0000_s1042" type="#_x0000_t202" style="position:absolute;left:0;text-align:left;margin-left:302.8pt;margin-top:62.5pt;width:20.3pt;height:15.4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" filled="f" stroked="f" strokeweight=".5pt">
                <v:textbox inset="0,0,0,0">
                  <w:txbxContent>
                    <w:p w:rsidR="00AA6710" w:rsidRDefault="00B120E9" w:rsidP="00553D99">
                      <w:pPr>
                        <w:pStyle w:val="Antwort"/>
                        <w:spacing w:before="0" w:after="0"/>
                        <w:ind w:left="0"/>
                      </w:pPr>
                      <w:r>
                        <w:t>A1</w:t>
                      </w:r>
                    </w:p>
                  </w:txbxContent>
                </v:textbox>
              </v:shape>
            </w:pict>
          </mc:Fallback>
        </mc:AlternateContent>
      </w:r>
      <w:r>
        <w:rPr>
          <w:noProof/>
          <w:lang w:val="en-US" w:eastAsia="en-US"/>
        </w:rPr>
        <mc:AlternateContent>
          <mc:Choice Requires="wps">
            <w:drawing>
              <wp:anchor distT="0" distB="0" distL="114300" distR="114300" simplePos="0" relativeHeight="251696128" behindDoc="0" locked="0" layoutInCell="1" allowOverlap="1" wp14:anchorId="48412B87" wp14:editId="072FA713">
                <wp:simplePos x="0" y="0"/>
                <wp:positionH relativeFrom="column">
                  <wp:posOffset>2449195</wp:posOffset>
                </wp:positionH>
                <wp:positionV relativeFrom="paragraph">
                  <wp:posOffset>794385</wp:posOffset>
                </wp:positionV>
                <wp:extent cx="257810" cy="196215"/>
                <wp:effectExtent l="0" t="0" r="8890" b="13335"/>
                <wp:wrapNone/>
                <wp:docPr id="40" name="Textfeld 40"/>
                <wp:cNvGraphicFramePr/>
                <a:graphic xmlns:a="http://schemas.openxmlformats.org/drawingml/2006/main">
                  <a:graphicData uri="http://schemas.microsoft.com/office/word/2010/wordprocessingShape">
                    <wps:wsp>
                      <wps:cNvSpPr txBox="1"/>
                      <wps:spPr>
                        <a:xfrm>
                          <a:off x="0" y="0"/>
                          <a:ext cx="257810" cy="1962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A6710" w:rsidRDefault="00B120E9" w:rsidP="00553D99">
                            <w:pPr>
                              <w:pStyle w:val="Antwort"/>
                              <w:spacing w:before="0" w:after="0"/>
                              <w:ind w:left="0"/>
                            </w:pPr>
                            <w:r>
                              <w:t>E1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412B87" id="Textfeld 40" o:spid="_x0000_s1043" type="#_x0000_t202" style="position:absolute;left:0;text-align:left;margin-left:192.85pt;margin-top:62.55pt;width:20.3pt;height:15.4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" filled="f" stroked="f" strokeweight=".5pt">
                <v:textbox inset="0,0,0,0">
                  <w:txbxContent>
                    <w:p w:rsidR="00AA6710" w:rsidRDefault="00B120E9" w:rsidP="00553D99">
                      <w:pPr>
                        <w:pStyle w:val="Antwort"/>
                        <w:spacing w:before="0" w:after="0"/>
                        <w:ind w:left="0"/>
                      </w:pPr>
                      <w:r>
                        <w:t>E1</w:t>
                      </w:r>
                    </w:p>
                  </w:txbxContent>
                </v:textbox>
              </v:shape>
            </w:pict>
          </mc:Fallback>
        </mc:AlternateContent>
      </w:r>
      <w:r>
        <w:rPr>
          <w:noProof/>
          <w:lang w:val="en-US" w:eastAsia="en-US"/>
        </w:rPr>
        <mc:AlternateContent>
          <mc:Choice Requires="wps">
            <w:drawing>
              <wp:anchor distT="0" distB="0" distL="114300" distR="114300" simplePos="0" relativeHeight="251694080" behindDoc="0" locked="0" layoutInCell="1" allowOverlap="1" wp14:anchorId="4A292CE3" wp14:editId="28ABE804">
                <wp:simplePos x="0" y="0"/>
                <wp:positionH relativeFrom="column">
                  <wp:posOffset>1623695</wp:posOffset>
                </wp:positionH>
                <wp:positionV relativeFrom="paragraph">
                  <wp:posOffset>793750</wp:posOffset>
                </wp:positionV>
                <wp:extent cx="257810" cy="196215"/>
                <wp:effectExtent l="0" t="0" r="8890" b="13335"/>
                <wp:wrapNone/>
                <wp:docPr id="39" name="Textfeld 39"/>
                <wp:cNvGraphicFramePr/>
                <a:graphic xmlns:a="http://schemas.openxmlformats.org/drawingml/2006/main">
                  <a:graphicData uri="http://schemas.microsoft.com/office/word/2010/wordprocessingShape">
                    <wps:wsp>
                      <wps:cNvSpPr txBox="1"/>
                      <wps:spPr>
                        <a:xfrm>
                          <a:off x="0" y="0"/>
                          <a:ext cx="257810" cy="1962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A6710" w:rsidRDefault="00B120E9" w:rsidP="00553D99">
                            <w:pPr>
                              <w:pStyle w:val="Antwort"/>
                              <w:spacing w:before="0" w:after="0"/>
                              <w:ind w:left="0"/>
                            </w:pPr>
                            <w:r>
                              <w:t>E2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292CE3" id="Textfeld 39" o:spid="_x0000_s1044" type="#_x0000_t202" style="position:absolute;left:0;text-align:left;margin-left:127.85pt;margin-top:62.5pt;width:20.3pt;height:15.4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" filled="f" stroked="f" strokeweight=".5pt">
                <v:textbox inset="0,0,0,0">
                  <w:txbxContent>
                    <w:p w:rsidR="00AA6710" w:rsidRDefault="00B120E9" w:rsidP="00553D99">
                      <w:pPr>
                        <w:pStyle w:val="Antwort"/>
                        <w:spacing w:before="0" w:after="0"/>
                        <w:ind w:left="0"/>
                      </w:pPr>
                      <w:r>
                        <w:t>E2</w:t>
                      </w:r>
                    </w:p>
                  </w:txbxContent>
                </v:textbox>
              </v:shape>
            </w:pict>
          </mc:Fallback>
        </mc:AlternateContent>
      </w:r>
      <w:r>
        <w:rPr>
          <w:noProof/>
          <w:lang w:val="en-US" w:eastAsia="en-US"/>
        </w:rPr>
        <mc:AlternateContent>
          <mc:Choice Requires="wps">
            <w:drawing>
              <wp:anchor distT="0" distB="0" distL="114300" distR="114300" simplePos="0" relativeHeight="251692032" behindDoc="0" locked="0" layoutInCell="1" allowOverlap="1" wp14:anchorId="65F0BC57" wp14:editId="5F763C1B">
                <wp:simplePos x="0" y="0"/>
                <wp:positionH relativeFrom="column">
                  <wp:posOffset>962025</wp:posOffset>
                </wp:positionH>
                <wp:positionV relativeFrom="paragraph">
                  <wp:posOffset>1455420</wp:posOffset>
                </wp:positionV>
                <wp:extent cx="257810" cy="196215"/>
                <wp:effectExtent l="0" t="0" r="8890" b="13335"/>
                <wp:wrapNone/>
                <wp:docPr id="38" name="Textfeld 38"/>
                <wp:cNvGraphicFramePr/>
                <a:graphic xmlns:a="http://schemas.openxmlformats.org/drawingml/2006/main">
                  <a:graphicData uri="http://schemas.microsoft.com/office/word/2010/wordprocessingShape">
                    <wps:wsp>
                      <wps:cNvSpPr txBox="1"/>
                      <wps:spPr>
                        <a:xfrm>
                          <a:off x="0" y="0"/>
                          <a:ext cx="257810" cy="1962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A6710" w:rsidRPr="00553D99" w:rsidRDefault="009B1DC3" w:rsidP="00553D99">
                            <w:pPr>
                              <w:pStyle w:val="Antwort"/>
                              <w:spacing w:before="0" w:after="0"/>
                              <w:ind w:left="0"/>
                            </w:pPr>
                            <w:r>
                              <w:t>A2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F0BC57" id="Textfeld 38" o:spid="_x0000_s1045" type="#_x0000_t202" style="position:absolute;left:0;text-align:left;margin-left:75.75pt;margin-top:114.6pt;width:20.3pt;height:15.4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" filled="f" stroked="f" strokeweight=".5pt">
                <v:textbox inset="0,0,0,0">
                  <w:txbxContent>
                    <w:p w:rsidR="00AA6710" w:rsidRPr="00553D99" w:rsidRDefault="009B1DC3" w:rsidP="00553D99">
                      <w:pPr>
                        <w:pStyle w:val="Antwort"/>
                        <w:spacing w:before="0" w:after="0"/>
                        <w:ind w:left="0"/>
                      </w:pPr>
                      <w:r>
                        <w:t>A2</w:t>
                      </w:r>
                    </w:p>
                  </w:txbxContent>
                </v:textbox>
              </v:shape>
            </w:pict>
          </mc:Fallback>
        </mc:AlternateContent>
      </w:r>
      <w:r>
        <w:rPr>
          <w:noProof/>
          <w:lang w:val="en-US" w:eastAsia="en-US"/>
        </w:rPr>
        <mc:AlternateContent>
          <mc:Choice Requires="wps">
            <w:drawing>
              <wp:anchor distT="0" distB="0" distL="114300" distR="114300" simplePos="0" relativeHeight="251689984" behindDoc="0" locked="0" layoutInCell="1" allowOverlap="1" wp14:anchorId="55ECC43B" wp14:editId="7730DEE7">
                <wp:simplePos x="0" y="0"/>
                <wp:positionH relativeFrom="column">
                  <wp:posOffset>961924</wp:posOffset>
                </wp:positionH>
                <wp:positionV relativeFrom="paragraph">
                  <wp:posOffset>793438</wp:posOffset>
                </wp:positionV>
                <wp:extent cx="258052" cy="196344"/>
                <wp:effectExtent l="0" t="0" r="8890" b="13335"/>
                <wp:wrapNone/>
                <wp:docPr id="37" name="Textfeld 37"/>
                <wp:cNvGraphicFramePr/>
                <a:graphic xmlns:a="http://schemas.openxmlformats.org/drawingml/2006/main">
                  <a:graphicData uri="http://schemas.microsoft.com/office/word/2010/wordprocessingShape">
                    <wps:wsp>
                      <wps:cNvSpPr txBox="1"/>
                      <wps:spPr>
                        <a:xfrm>
                          <a:off x="0" y="0"/>
                          <a:ext cx="258052" cy="19634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A6710" w:rsidRDefault="009B1DC3" w:rsidP="00553D99">
                            <w:pPr>
                              <w:pStyle w:val="Antwort"/>
                              <w:spacing w:before="0" w:after="0"/>
                              <w:ind w:left="0"/>
                            </w:pPr>
                            <w:r>
                              <w:t>A1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ECC43B" id="Textfeld 37" o:spid="_x0000_s1046" type="#_x0000_t202" style="position:absolute;left:0;text-align:left;margin-left:75.75pt;margin-top:62.5pt;width:20.3pt;height:15.4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" filled="f" stroked="f" strokeweight=".5pt">
                <v:textbox inset="0,0,0,0">
                  <w:txbxContent>
                    <w:p w:rsidR="00AA6710" w:rsidRDefault="009B1DC3" w:rsidP="00553D99">
                      <w:pPr>
                        <w:pStyle w:val="Antwort"/>
                        <w:spacing w:before="0" w:after="0"/>
                        <w:ind w:left="0"/>
                      </w:pPr>
                      <w:r>
                        <w:t>A1</w:t>
                      </w:r>
                    </w:p>
                  </w:txbxContent>
                </v:textbox>
              </v:shape>
            </w:pict>
          </mc:Fallback>
        </mc:AlternateContent>
      </w:r>
      <w:r>
        <w:rPr>
          <w:noProof/>
          <w:lang w:val="en-US" w:eastAsia="en-US"/>
        </w:rPr>
        <w:drawing>
          <wp:inline distT="0" distB="0" distL="0" distR="0" wp14:anchorId="28E42B19" wp14:editId="54561634">
            <wp:extent cx="2371725" cy="1716232"/>
            <wp:effectExtent l="0" t="0" r="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benschlussmotor_Anschluss.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374067" cy="1717927"/>
                    </a:xfrm>
                    <a:prstGeom prst="rect">
                      <a:avLst/>
                    </a:prstGeom>
                  </pic:spPr>
                </pic:pic>
              </a:graphicData>
            </a:graphic>
          </wp:inline>
        </w:drawing>
      </w:r>
      <w:r>
        <w:tab/>
      </w:r>
      <w:r>
        <w:tab/>
      </w:r>
      <w:r>
        <w:rPr>
          <w:noProof/>
          <w:lang w:val="en-US" w:eastAsia="en-US"/>
        </w:rPr>
        <w:drawing>
          <wp:inline distT="0" distB="0" distL="0" distR="0" wp14:anchorId="059EA49B" wp14:editId="321D8E60">
            <wp:extent cx="2395392" cy="1715033"/>
            <wp:effectExtent l="0" t="0" r="508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ihenschlussmotor_Anschluss.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400853" cy="1718943"/>
                    </a:xfrm>
                    <a:prstGeom prst="rect">
                      <a:avLst/>
                    </a:prstGeom>
                  </pic:spPr>
                </pic:pic>
              </a:graphicData>
            </a:graphic>
          </wp:inline>
        </w:drawing>
      </w:r>
    </w:p>
    <w:p w:rsidR="00E54158" w:rsidRDefault="004042B1" w:rsidP="00763394">
      <w:pPr>
        <w:pStyle w:val="Antwort"/>
      </w:pPr>
      <w:r>
        <w:tab/>
      </w:r>
      <w:r>
        <w:tab/>
        <w:t>Nebenschluss</w:t>
      </w:r>
      <w:r>
        <w:tab/>
      </w:r>
      <w:r>
        <w:tab/>
      </w:r>
      <w:r>
        <w:tab/>
      </w:r>
      <w:r>
        <w:tab/>
        <w:t>Reihenschluss</w:t>
      </w:r>
      <w:r w:rsidR="00763394">
        <w:tab/>
      </w:r>
      <w:r w:rsidR="00763394">
        <w:tab/>
      </w:r>
    </w:p>
    <w:p w:rsidR="009353A4" w:rsidRDefault="009353A4" w:rsidP="004D262E">
      <w:pPr>
        <w:pStyle w:val="Textkrper-Zeileneinzug"/>
        <w:ind w:left="708"/>
      </w:pPr>
    </w:p>
    <w:p w:rsidR="009353A4" w:rsidRDefault="005E2301" w:rsidP="005E2301">
      <w:pPr>
        <w:pStyle w:val="Textkrper-Zeileneinzug"/>
        <w:ind w:left="1134"/>
      </w:pPr>
      <w:r>
        <w:rPr>
          <w:noProof/>
          <w:lang w:val="en-US" w:eastAsia="en-US"/>
        </w:rPr>
        <mc:AlternateContent>
          <mc:Choice Requires="wps">
            <w:drawing>
              <wp:anchor distT="0" distB="0" distL="114300" distR="114300" simplePos="0" relativeHeight="251716608" behindDoc="0" locked="0" layoutInCell="1" allowOverlap="1" wp14:anchorId="1EBA6ABD" wp14:editId="709D8CEE">
                <wp:simplePos x="0" y="0"/>
                <wp:positionH relativeFrom="column">
                  <wp:posOffset>4277360</wp:posOffset>
                </wp:positionH>
                <wp:positionV relativeFrom="paragraph">
                  <wp:posOffset>1150620</wp:posOffset>
                </wp:positionV>
                <wp:extent cx="257810" cy="196215"/>
                <wp:effectExtent l="0" t="0" r="8890" b="13335"/>
                <wp:wrapNone/>
                <wp:docPr id="54" name="Textfeld 54"/>
                <wp:cNvGraphicFramePr/>
                <a:graphic xmlns:a="http://schemas.openxmlformats.org/drawingml/2006/main">
                  <a:graphicData uri="http://schemas.microsoft.com/office/word/2010/wordprocessingShape">
                    <wps:wsp>
                      <wps:cNvSpPr txBox="1"/>
                      <wps:spPr>
                        <a:xfrm>
                          <a:off x="0" y="0"/>
                          <a:ext cx="257810" cy="1962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A6710" w:rsidRDefault="007C61DF" w:rsidP="005E2301">
                            <w:pPr>
                              <w:pStyle w:val="Antwort"/>
                              <w:spacing w:before="0" w:after="0"/>
                              <w:ind w:left="0"/>
                            </w:pPr>
                            <w:r>
                              <w:t>F2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BA6ABD" id="Textfeld 54" o:spid="_x0000_s1047" type="#_x0000_t202" style="position:absolute;left:0;text-align:left;margin-left:336.8pt;margin-top:90.6pt;width:20.3pt;height:15.4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" filled="f" stroked="f" strokeweight=".5pt">
                <v:textbox inset="0,0,0,0">
                  <w:txbxContent>
                    <w:p w:rsidR="00AA6710" w:rsidRDefault="007C61DF" w:rsidP="005E2301">
                      <w:pPr>
                        <w:pStyle w:val="Antwort"/>
                        <w:spacing w:before="0" w:after="0"/>
                        <w:ind w:left="0"/>
                      </w:pPr>
                      <w:r>
                        <w:t>F2</w:t>
                      </w:r>
                    </w:p>
                  </w:txbxContent>
                </v:textbox>
              </v:shape>
            </w:pict>
          </mc:Fallback>
        </mc:AlternateContent>
      </w:r>
      <w:r>
        <w:rPr>
          <w:noProof/>
          <w:lang w:val="en-US" w:eastAsia="en-US"/>
        </w:rPr>
        <mc:AlternateContent>
          <mc:Choice Requires="wps">
            <w:drawing>
              <wp:anchor distT="0" distB="0" distL="114300" distR="114300" simplePos="0" relativeHeight="251714560" behindDoc="0" locked="0" layoutInCell="1" allowOverlap="1" wp14:anchorId="01DE32F9" wp14:editId="4456235E">
                <wp:simplePos x="0" y="0"/>
                <wp:positionH relativeFrom="column">
                  <wp:posOffset>3388360</wp:posOffset>
                </wp:positionH>
                <wp:positionV relativeFrom="paragraph">
                  <wp:posOffset>1154430</wp:posOffset>
                </wp:positionV>
                <wp:extent cx="257810" cy="196215"/>
                <wp:effectExtent l="0" t="0" r="8890" b="13335"/>
                <wp:wrapNone/>
                <wp:docPr id="53" name="Textfeld 53"/>
                <wp:cNvGraphicFramePr/>
                <a:graphic xmlns:a="http://schemas.openxmlformats.org/drawingml/2006/main">
                  <a:graphicData uri="http://schemas.microsoft.com/office/word/2010/wordprocessingShape">
                    <wps:wsp>
                      <wps:cNvSpPr txBox="1"/>
                      <wps:spPr>
                        <a:xfrm>
                          <a:off x="0" y="0"/>
                          <a:ext cx="257810" cy="1962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A6710" w:rsidRDefault="007C61DF" w:rsidP="005E2301">
                            <w:pPr>
                              <w:pStyle w:val="Antwort"/>
                              <w:spacing w:before="0" w:after="0"/>
                              <w:ind w:left="0"/>
                            </w:pPr>
                            <w:r>
                              <w:t>F1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DE32F9" id="Textfeld 53" o:spid="_x0000_s1048" type="#_x0000_t202" style="position:absolute;left:0;text-align:left;margin-left:266.8pt;margin-top:90.9pt;width:20.3pt;height:15.4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" filled="f" stroked="f" strokeweight=".5pt">
                <v:textbox inset="0,0,0,0">
                  <w:txbxContent>
                    <w:p w:rsidR="00AA6710" w:rsidRDefault="007C61DF" w:rsidP="005E2301">
                      <w:pPr>
                        <w:pStyle w:val="Antwort"/>
                        <w:spacing w:before="0" w:after="0"/>
                        <w:ind w:left="0"/>
                      </w:pPr>
                      <w:r>
                        <w:t>F1</w:t>
                      </w:r>
                    </w:p>
                  </w:txbxContent>
                </v:textbox>
              </v:shape>
            </w:pict>
          </mc:Fallback>
        </mc:AlternateContent>
      </w:r>
      <w:r>
        <w:rPr>
          <w:noProof/>
          <w:lang w:val="en-US" w:eastAsia="en-US"/>
        </w:rPr>
        <mc:AlternateContent>
          <mc:Choice Requires="wps">
            <w:drawing>
              <wp:anchor distT="0" distB="0" distL="114300" distR="114300" simplePos="0" relativeHeight="251712512" behindDoc="0" locked="0" layoutInCell="1" allowOverlap="1" wp14:anchorId="3797ADBC" wp14:editId="50F0D4F2">
                <wp:simplePos x="0" y="0"/>
                <wp:positionH relativeFrom="column">
                  <wp:posOffset>1026160</wp:posOffset>
                </wp:positionH>
                <wp:positionV relativeFrom="paragraph">
                  <wp:posOffset>1701165</wp:posOffset>
                </wp:positionV>
                <wp:extent cx="257810" cy="196215"/>
                <wp:effectExtent l="0" t="0" r="8890" b="13335"/>
                <wp:wrapNone/>
                <wp:docPr id="52" name="Textfeld 52"/>
                <wp:cNvGraphicFramePr/>
                <a:graphic xmlns:a="http://schemas.openxmlformats.org/drawingml/2006/main">
                  <a:graphicData uri="http://schemas.microsoft.com/office/word/2010/wordprocessingShape">
                    <wps:wsp>
                      <wps:cNvSpPr txBox="1"/>
                      <wps:spPr>
                        <a:xfrm>
                          <a:off x="0" y="0"/>
                          <a:ext cx="257810" cy="1962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A6710" w:rsidRDefault="007C61DF" w:rsidP="005E2301">
                            <w:pPr>
                              <w:pStyle w:val="Antwort"/>
                              <w:spacing w:before="0" w:after="0"/>
                              <w:ind w:left="0"/>
                            </w:pPr>
                            <w:r>
                              <w:t>B2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97ADBC" id="Textfeld 52" o:spid="_x0000_s1049" type="#_x0000_t202" style="position:absolute;left:0;text-align:left;margin-left:80.8pt;margin-top:133.95pt;width:20.3pt;height:15.4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" filled="f" stroked="f" strokeweight=".5pt">
                <v:textbox inset="0,0,0,0">
                  <w:txbxContent>
                    <w:p w:rsidR="00AA6710" w:rsidRDefault="007C61DF" w:rsidP="005E2301">
                      <w:pPr>
                        <w:pStyle w:val="Antwort"/>
                        <w:spacing w:before="0" w:after="0"/>
                        <w:ind w:left="0"/>
                      </w:pPr>
                      <w:r>
                        <w:t>B2</w:t>
                      </w:r>
                    </w:p>
                  </w:txbxContent>
                </v:textbox>
              </v:shape>
            </w:pict>
          </mc:Fallback>
        </mc:AlternateContent>
      </w:r>
      <w:r>
        <w:rPr>
          <w:noProof/>
          <w:lang w:val="en-US" w:eastAsia="en-US"/>
        </w:rPr>
        <mc:AlternateContent>
          <mc:Choice Requires="wps">
            <w:drawing>
              <wp:anchor distT="0" distB="0" distL="114300" distR="114300" simplePos="0" relativeHeight="251710464" behindDoc="0" locked="0" layoutInCell="1" allowOverlap="1" wp14:anchorId="422624FA" wp14:editId="4C655539">
                <wp:simplePos x="0" y="0"/>
                <wp:positionH relativeFrom="column">
                  <wp:posOffset>1029970</wp:posOffset>
                </wp:positionH>
                <wp:positionV relativeFrom="paragraph">
                  <wp:posOffset>1352550</wp:posOffset>
                </wp:positionV>
                <wp:extent cx="257810" cy="196215"/>
                <wp:effectExtent l="0" t="0" r="8890" b="13335"/>
                <wp:wrapNone/>
                <wp:docPr id="51" name="Textfeld 51"/>
                <wp:cNvGraphicFramePr/>
                <a:graphic xmlns:a="http://schemas.openxmlformats.org/drawingml/2006/main">
                  <a:graphicData uri="http://schemas.microsoft.com/office/word/2010/wordprocessingShape">
                    <wps:wsp>
                      <wps:cNvSpPr txBox="1"/>
                      <wps:spPr>
                        <a:xfrm>
                          <a:off x="0" y="0"/>
                          <a:ext cx="257810" cy="1962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A6710" w:rsidRDefault="007C61DF" w:rsidP="005E2301">
                            <w:pPr>
                              <w:pStyle w:val="Antwort"/>
                              <w:spacing w:before="0" w:after="0"/>
                              <w:ind w:left="0"/>
                            </w:pPr>
                            <w:r>
                              <w:t>A2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2624FA" id="Textfeld 51" o:spid="_x0000_s1050" type="#_x0000_t202" style="position:absolute;left:0;text-align:left;margin-left:81.1pt;margin-top:106.5pt;width:20.3pt;height:15.4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" filled="f" stroked="f" strokeweight=".5pt">
                <v:textbox inset="0,0,0,0">
                  <w:txbxContent>
                    <w:p w:rsidR="00AA6710" w:rsidRDefault="007C61DF" w:rsidP="005E2301">
                      <w:pPr>
                        <w:pStyle w:val="Antwort"/>
                        <w:spacing w:before="0" w:after="0"/>
                        <w:ind w:left="0"/>
                      </w:pPr>
                      <w:r>
                        <w:t>A2</w:t>
                      </w:r>
                    </w:p>
                  </w:txbxContent>
                </v:textbox>
              </v:shape>
            </w:pict>
          </mc:Fallback>
        </mc:AlternateContent>
      </w:r>
      <w:r>
        <w:rPr>
          <w:noProof/>
          <w:lang w:val="en-US" w:eastAsia="en-US"/>
        </w:rPr>
        <mc:AlternateContent>
          <mc:Choice Requires="wps">
            <w:drawing>
              <wp:anchor distT="0" distB="0" distL="114300" distR="114300" simplePos="0" relativeHeight="251708416" behindDoc="0" locked="0" layoutInCell="1" allowOverlap="1" wp14:anchorId="668353B5" wp14:editId="572F2516">
                <wp:simplePos x="0" y="0"/>
                <wp:positionH relativeFrom="column">
                  <wp:posOffset>1029335</wp:posOffset>
                </wp:positionH>
                <wp:positionV relativeFrom="paragraph">
                  <wp:posOffset>710565</wp:posOffset>
                </wp:positionV>
                <wp:extent cx="257810" cy="196215"/>
                <wp:effectExtent l="0" t="0" r="8890" b="13335"/>
                <wp:wrapNone/>
                <wp:docPr id="50" name="Textfeld 50"/>
                <wp:cNvGraphicFramePr/>
                <a:graphic xmlns:a="http://schemas.openxmlformats.org/drawingml/2006/main">
                  <a:graphicData uri="http://schemas.microsoft.com/office/word/2010/wordprocessingShape">
                    <wps:wsp>
                      <wps:cNvSpPr txBox="1"/>
                      <wps:spPr>
                        <a:xfrm>
                          <a:off x="0" y="0"/>
                          <a:ext cx="257810" cy="1962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A6710" w:rsidRDefault="007C61DF" w:rsidP="005E2301">
                            <w:pPr>
                              <w:pStyle w:val="Antwort"/>
                              <w:spacing w:before="0" w:after="0"/>
                              <w:ind w:left="0"/>
                            </w:pPr>
                            <w:r>
                              <w:t>A1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8353B5" id="Textfeld 50" o:spid="_x0000_s1051" type="#_x0000_t202" style="position:absolute;left:0;text-align:left;margin-left:81.05pt;margin-top:55.95pt;width:20.3pt;height:15.4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" filled="f" stroked="f" strokeweight=".5pt">
                <v:textbox inset="0,0,0,0">
                  <w:txbxContent>
                    <w:p w:rsidR="00AA6710" w:rsidRDefault="007C61DF" w:rsidP="005E2301">
                      <w:pPr>
                        <w:pStyle w:val="Antwort"/>
                        <w:spacing w:before="0" w:after="0"/>
                        <w:ind w:left="0"/>
                      </w:pPr>
                      <w:r>
                        <w:t>A1</w:t>
                      </w:r>
                    </w:p>
                  </w:txbxContent>
                </v:textbox>
              </v:shape>
            </w:pict>
          </mc:Fallback>
        </mc:AlternateContent>
      </w:r>
      <w:r>
        <w:rPr>
          <w:noProof/>
          <w:lang w:val="en-US" w:eastAsia="en-US"/>
        </w:rPr>
        <mc:AlternateContent>
          <mc:Choice Requires="wps">
            <w:drawing>
              <wp:anchor distT="0" distB="0" distL="114300" distR="114300" simplePos="0" relativeHeight="251706368" behindDoc="0" locked="0" layoutInCell="1" allowOverlap="1" wp14:anchorId="46AEB122" wp14:editId="36CE2DA9">
                <wp:simplePos x="0" y="0"/>
                <wp:positionH relativeFrom="column">
                  <wp:posOffset>1028700</wp:posOffset>
                </wp:positionH>
                <wp:positionV relativeFrom="paragraph">
                  <wp:posOffset>369570</wp:posOffset>
                </wp:positionV>
                <wp:extent cx="257810" cy="196215"/>
                <wp:effectExtent l="0" t="0" r="8890" b="13335"/>
                <wp:wrapNone/>
                <wp:docPr id="49" name="Textfeld 49"/>
                <wp:cNvGraphicFramePr/>
                <a:graphic xmlns:a="http://schemas.openxmlformats.org/drawingml/2006/main">
                  <a:graphicData uri="http://schemas.microsoft.com/office/word/2010/wordprocessingShape">
                    <wps:wsp>
                      <wps:cNvSpPr txBox="1"/>
                      <wps:spPr>
                        <a:xfrm>
                          <a:off x="0" y="0"/>
                          <a:ext cx="257810" cy="1962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A6710" w:rsidRDefault="007C61DF" w:rsidP="005E2301">
                            <w:pPr>
                              <w:pStyle w:val="Antwort"/>
                              <w:spacing w:before="0" w:after="0"/>
                              <w:ind w:left="0"/>
                            </w:pPr>
                            <w:r>
                              <w:t>B1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AEB122" id="Textfeld 49" o:spid="_x0000_s1052" type="#_x0000_t202" style="position:absolute;left:0;text-align:left;margin-left:81pt;margin-top:29.1pt;width:20.3pt;height:15.4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" filled="f" stroked="f" strokeweight=".5pt">
                <v:textbox inset="0,0,0,0">
                  <w:txbxContent>
                    <w:p w:rsidR="00AA6710" w:rsidRDefault="007C61DF" w:rsidP="005E2301">
                      <w:pPr>
                        <w:pStyle w:val="Antwort"/>
                        <w:spacing w:before="0" w:after="0"/>
                        <w:ind w:left="0"/>
                      </w:pPr>
                      <w:r>
                        <w:t>B1</w:t>
                      </w:r>
                    </w:p>
                  </w:txbxContent>
                </v:textbox>
              </v:shape>
            </w:pict>
          </mc:Fallback>
        </mc:AlternateContent>
      </w:r>
      <w:r>
        <w:rPr>
          <w:noProof/>
          <w:lang w:val="en-US" w:eastAsia="en-US"/>
        </w:rPr>
        <w:drawing>
          <wp:inline distT="0" distB="0" distL="0" distR="0" wp14:anchorId="0E349DDD" wp14:editId="1398ED59">
            <wp:extent cx="4040372" cy="1945148"/>
            <wp:effectExtent l="0" t="0" r="0" b="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ppelschlussmotor_Anschluss.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053770" cy="1951598"/>
                    </a:xfrm>
                    <a:prstGeom prst="rect">
                      <a:avLst/>
                    </a:prstGeom>
                  </pic:spPr>
                </pic:pic>
              </a:graphicData>
            </a:graphic>
          </wp:inline>
        </w:drawing>
      </w:r>
    </w:p>
    <w:p w:rsidR="00FA4AD4" w:rsidRDefault="005E2301" w:rsidP="005E2301">
      <w:pPr>
        <w:pStyle w:val="Antwort"/>
      </w:pPr>
      <w:r>
        <w:tab/>
      </w:r>
      <w:r w:rsidR="004042B1">
        <w:t>Fremderregter Motor</w:t>
      </w:r>
    </w:p>
    <w:p w:rsidR="00FA4AD4" w:rsidRDefault="00FA4AD4" w:rsidP="008C46BD">
      <w:pPr>
        <w:pStyle w:val="Textkrper-Zeileneinzug"/>
        <w:ind w:left="708"/>
      </w:pPr>
    </w:p>
    <w:p w:rsidR="004D262E" w:rsidRDefault="004D262E" w:rsidP="008C46BD">
      <w:pPr>
        <w:pStyle w:val="Textkrper-Zeileneinzug"/>
        <w:ind w:left="708"/>
      </w:pPr>
    </w:p>
    <w:p w:rsidR="00FA4AD4" w:rsidRDefault="009353A4" w:rsidP="009353A4">
      <w:pPr>
        <w:pStyle w:val="Textkrper-Zeileneinzug"/>
        <w:numPr>
          <w:ilvl w:val="0"/>
          <w:numId w:val="10"/>
        </w:numPr>
      </w:pPr>
      <w:r>
        <w:t>Tragen Sie in der nachfolgenden Tabelle die wichtigsten Eigenschaften der genannten Motoren bezüglich des Drehmomentes und die Formel für den Anlaufstrom zusammen.</w:t>
      </w:r>
    </w:p>
    <w:tbl>
      <w:tblPr>
        <w:tblStyle w:val="Tabellenraster"/>
        <w:tblW w:w="0" w:type="auto"/>
        <w:tblInd w:w="1242" w:type="dxa"/>
        <w:tblLook w:val="04A0" w:firstRow="1" w:lastRow="0" w:firstColumn="1" w:lastColumn="0" w:noHBand="0" w:noVBand="1"/>
      </w:tblPr>
      <w:tblGrid>
        <w:gridCol w:w="2452"/>
        <w:gridCol w:w="3218"/>
        <w:gridCol w:w="2694"/>
      </w:tblGrid>
      <w:tr w:rsidR="009353A4" w:rsidRPr="00FA4AD4" w:rsidTr="009353A4">
        <w:tc>
          <w:tcPr>
            <w:tcW w:w="2452" w:type="dxa"/>
          </w:tcPr>
          <w:p w:rsidR="009353A4" w:rsidRPr="00FA4AD4" w:rsidRDefault="009353A4" w:rsidP="00AA6710">
            <w:pPr>
              <w:pStyle w:val="Textkrper-Zeileneinzug"/>
              <w:spacing w:before="60" w:after="40"/>
              <w:ind w:left="0"/>
              <w:rPr>
                <w:b/>
              </w:rPr>
            </w:pPr>
            <w:r>
              <w:rPr>
                <w:b/>
              </w:rPr>
              <w:t>Motorart</w:t>
            </w:r>
          </w:p>
        </w:tc>
        <w:tc>
          <w:tcPr>
            <w:tcW w:w="3218" w:type="dxa"/>
          </w:tcPr>
          <w:p w:rsidR="009353A4" w:rsidRPr="00FA4AD4" w:rsidRDefault="009353A4" w:rsidP="00AA6710">
            <w:pPr>
              <w:pStyle w:val="Textkrper-Zeileneinzug"/>
              <w:spacing w:before="60" w:after="40"/>
              <w:ind w:left="0"/>
              <w:rPr>
                <w:b/>
              </w:rPr>
            </w:pPr>
            <w:r>
              <w:rPr>
                <w:b/>
              </w:rPr>
              <w:t>Drehmoment</w:t>
            </w:r>
          </w:p>
        </w:tc>
        <w:tc>
          <w:tcPr>
            <w:tcW w:w="2694" w:type="dxa"/>
          </w:tcPr>
          <w:p w:rsidR="009353A4" w:rsidRDefault="009353A4" w:rsidP="00AA6710">
            <w:pPr>
              <w:pStyle w:val="Textkrper-Zeileneinzug"/>
              <w:spacing w:before="60" w:after="40"/>
              <w:ind w:left="0"/>
              <w:rPr>
                <w:b/>
              </w:rPr>
            </w:pPr>
            <w:r>
              <w:rPr>
                <w:b/>
              </w:rPr>
              <w:t>Anlaufstrom</w:t>
            </w:r>
          </w:p>
        </w:tc>
      </w:tr>
      <w:tr w:rsidR="009353A4" w:rsidTr="00F45CE3">
        <w:tc>
          <w:tcPr>
            <w:tcW w:w="2452" w:type="dxa"/>
            <w:vAlign w:val="center"/>
          </w:tcPr>
          <w:p w:rsidR="009353A4" w:rsidRDefault="009353A4" w:rsidP="00F45CE3">
            <w:pPr>
              <w:pStyle w:val="Textkrper-Zeileneinzug"/>
              <w:spacing w:before="60" w:after="40"/>
              <w:ind w:left="0"/>
            </w:pPr>
            <w:r>
              <w:t>Reihenschlussmotor</w:t>
            </w:r>
          </w:p>
        </w:tc>
        <w:tc>
          <w:tcPr>
            <w:tcW w:w="3218" w:type="dxa"/>
          </w:tcPr>
          <w:p w:rsidR="009353A4" w:rsidRDefault="004042B1" w:rsidP="00AA6710">
            <w:pPr>
              <w:pStyle w:val="Antwort"/>
              <w:ind w:left="0"/>
            </w:pPr>
            <w:r>
              <w:t>Grosses Anlaufmoment</w:t>
            </w:r>
          </w:p>
        </w:tc>
        <w:tc>
          <w:tcPr>
            <w:tcW w:w="2694" w:type="dxa"/>
          </w:tcPr>
          <w:p w:rsidR="009353A4" w:rsidRPr="009353A4" w:rsidRDefault="00F45CE3" w:rsidP="00E00790">
            <w:pPr>
              <w:pStyle w:val="Antwort"/>
              <w:ind w:left="0"/>
              <w:rPr>
                <w:b/>
              </w:rPr>
            </w:pPr>
            <m:oMathPara>
              <m:oMathParaPr>
                <m:jc m:val="left"/>
              </m:oMathParaPr>
              <m:oMath>
                <m:r>
                  <m:rPr>
                    <m:sty m:val="bi"/>
                  </m:rPr>
                  <w:rPr>
                    <w:rFonts w:ascii="Cambria Math" w:hAnsi="Cambria Math"/>
                  </w:rPr>
                  <m:t xml:space="preserve">I= </m:t>
                </m:r>
                <m:f>
                  <m:fPr>
                    <m:ctrlPr>
                      <w:rPr>
                        <w:rFonts w:ascii="Cambria Math" w:hAnsi="Cambria Math"/>
                        <w:b/>
                      </w:rPr>
                    </m:ctrlPr>
                  </m:fPr>
                  <m:num>
                    <m:r>
                      <m:rPr>
                        <m:sty m:val="bi"/>
                      </m:rPr>
                      <w:rPr>
                        <w:rFonts w:ascii="Cambria Math" w:hAnsi="Cambria Math"/>
                      </w:rPr>
                      <m:t>U</m:t>
                    </m:r>
                  </m:num>
                  <m:den>
                    <m:sSub>
                      <m:sSubPr>
                        <m:ctrlPr>
                          <w:rPr>
                            <w:rFonts w:ascii="Cambria Math" w:hAnsi="Cambria Math"/>
                            <w:b/>
                          </w:rPr>
                        </m:ctrlPr>
                      </m:sSubPr>
                      <m:e>
                        <m:r>
                          <m:rPr>
                            <m:sty m:val="bi"/>
                          </m:rPr>
                          <w:rPr>
                            <w:rFonts w:ascii="Cambria Math" w:hAnsi="Cambria Math"/>
                          </w:rPr>
                          <m:t>R</m:t>
                        </m:r>
                      </m:e>
                      <m:sub>
                        <m:r>
                          <m:rPr>
                            <m:sty m:val="bi"/>
                          </m:rPr>
                          <w:rPr>
                            <w:rFonts w:ascii="Cambria Math" w:hAnsi="Cambria Math"/>
                          </w:rPr>
                          <m:t>A</m:t>
                        </m:r>
                      </m:sub>
                    </m:sSub>
                    <m:r>
                      <m:rPr>
                        <m:sty m:val="bi"/>
                      </m:rPr>
                      <w:rPr>
                        <w:rFonts w:ascii="Cambria Math" w:hAnsi="Cambria Math"/>
                      </w:rPr>
                      <m:t>+</m:t>
                    </m:r>
                    <m:sSub>
                      <m:sSubPr>
                        <m:ctrlPr>
                          <w:rPr>
                            <w:rFonts w:ascii="Cambria Math" w:hAnsi="Cambria Math"/>
                            <w:b/>
                          </w:rPr>
                        </m:ctrlPr>
                      </m:sSubPr>
                      <m:e>
                        <m:r>
                          <m:rPr>
                            <m:sty m:val="bi"/>
                          </m:rPr>
                          <w:rPr>
                            <w:rFonts w:ascii="Cambria Math" w:hAnsi="Cambria Math"/>
                          </w:rPr>
                          <m:t>R</m:t>
                        </m:r>
                      </m:e>
                      <m:sub>
                        <m:r>
                          <m:rPr>
                            <m:sty m:val="bi"/>
                          </m:rPr>
                          <w:rPr>
                            <w:rFonts w:ascii="Cambria Math" w:hAnsi="Cambria Math"/>
                          </w:rPr>
                          <m:t>e</m:t>
                        </m:r>
                      </m:sub>
                    </m:sSub>
                  </m:den>
                </m:f>
              </m:oMath>
            </m:oMathPara>
          </w:p>
        </w:tc>
      </w:tr>
      <w:tr w:rsidR="009353A4" w:rsidTr="00F45CE3">
        <w:tc>
          <w:tcPr>
            <w:tcW w:w="2452" w:type="dxa"/>
            <w:vAlign w:val="center"/>
          </w:tcPr>
          <w:p w:rsidR="009353A4" w:rsidRDefault="009353A4" w:rsidP="00F45CE3">
            <w:pPr>
              <w:pStyle w:val="Textkrper-Zeileneinzug"/>
              <w:spacing w:before="60" w:after="40"/>
              <w:ind w:left="0"/>
            </w:pPr>
            <w:r>
              <w:t>Fremderregter Motor</w:t>
            </w:r>
          </w:p>
        </w:tc>
        <w:tc>
          <w:tcPr>
            <w:tcW w:w="3218" w:type="dxa"/>
          </w:tcPr>
          <w:p w:rsidR="009353A4" w:rsidRDefault="00295C13" w:rsidP="00AA6710">
            <w:pPr>
              <w:pStyle w:val="Antwort"/>
              <w:ind w:left="0"/>
            </w:pPr>
            <w:r>
              <w:t xml:space="preserve">Sehr stabile Drehzahl bei steigendem </w:t>
            </w:r>
            <w:r w:rsidR="0058592E">
              <w:t>Drehmoment</w:t>
            </w:r>
          </w:p>
        </w:tc>
        <w:tc>
          <w:tcPr>
            <w:tcW w:w="2694" w:type="dxa"/>
          </w:tcPr>
          <w:p w:rsidR="009353A4" w:rsidRPr="009353A4" w:rsidRDefault="00F45CE3" w:rsidP="00E00790">
            <w:pPr>
              <w:pStyle w:val="Antwort"/>
              <w:ind w:left="0"/>
            </w:pPr>
            <m:oMathPara>
              <m:oMathParaPr>
                <m:jc m:val="left"/>
              </m:oMathParaPr>
              <m:oMath>
                <m:r>
                  <m:rPr>
                    <m:sty m:val="bi"/>
                  </m:rPr>
                  <w:rPr>
                    <w:rFonts w:ascii="Cambria Math" w:hAnsi="Cambria Math"/>
                  </w:rPr>
                  <m:t xml:space="preserve">I= </m:t>
                </m:r>
                <m:f>
                  <m:fPr>
                    <m:ctrlPr>
                      <w:rPr>
                        <w:rFonts w:ascii="Cambria Math" w:hAnsi="Cambria Math"/>
                        <w:b/>
                      </w:rPr>
                    </m:ctrlPr>
                  </m:fPr>
                  <m:num>
                    <m:r>
                      <m:rPr>
                        <m:sty m:val="bi"/>
                      </m:rPr>
                      <w:rPr>
                        <w:rFonts w:ascii="Cambria Math" w:hAnsi="Cambria Math"/>
                      </w:rPr>
                      <m:t>U</m:t>
                    </m:r>
                  </m:num>
                  <m:den>
                    <m:sSub>
                      <m:sSubPr>
                        <m:ctrlPr>
                          <w:rPr>
                            <w:rFonts w:ascii="Cambria Math" w:hAnsi="Cambria Math"/>
                            <w:b/>
                          </w:rPr>
                        </m:ctrlPr>
                      </m:sSubPr>
                      <m:e>
                        <m:r>
                          <m:rPr>
                            <m:sty m:val="bi"/>
                          </m:rPr>
                          <w:rPr>
                            <w:rFonts w:ascii="Cambria Math" w:hAnsi="Cambria Math"/>
                          </w:rPr>
                          <m:t>R</m:t>
                        </m:r>
                      </m:e>
                      <m:sub>
                        <m:r>
                          <m:rPr>
                            <m:sty m:val="bi"/>
                          </m:rPr>
                          <w:rPr>
                            <w:rFonts w:ascii="Cambria Math" w:hAnsi="Cambria Math"/>
                          </w:rPr>
                          <m:t>e</m:t>
                        </m:r>
                      </m:sub>
                    </m:sSub>
                  </m:den>
                </m:f>
              </m:oMath>
            </m:oMathPara>
          </w:p>
        </w:tc>
      </w:tr>
      <w:tr w:rsidR="009353A4" w:rsidTr="00F45CE3">
        <w:tc>
          <w:tcPr>
            <w:tcW w:w="2452" w:type="dxa"/>
            <w:vAlign w:val="center"/>
          </w:tcPr>
          <w:p w:rsidR="009353A4" w:rsidRDefault="009353A4" w:rsidP="00F45CE3">
            <w:pPr>
              <w:pStyle w:val="Textkrper-Zeileneinzug"/>
              <w:spacing w:before="60" w:after="40"/>
              <w:ind w:left="0"/>
            </w:pPr>
            <w:r>
              <w:t>Nebenschlussmotor</w:t>
            </w:r>
          </w:p>
        </w:tc>
        <w:tc>
          <w:tcPr>
            <w:tcW w:w="3218" w:type="dxa"/>
          </w:tcPr>
          <w:p w:rsidR="009353A4" w:rsidRDefault="0058592E" w:rsidP="00AA6710">
            <w:pPr>
              <w:pStyle w:val="Antwort"/>
              <w:ind w:left="0"/>
            </w:pPr>
            <w:r>
              <w:t>Sehr stabile Drehzahl bei steigendem Drehmoment</w:t>
            </w:r>
          </w:p>
        </w:tc>
        <w:tc>
          <w:tcPr>
            <w:tcW w:w="2694" w:type="dxa"/>
          </w:tcPr>
          <w:p w:rsidR="009353A4" w:rsidRPr="009353A4" w:rsidRDefault="00F45CE3" w:rsidP="00F45CE3">
            <w:pPr>
              <w:pStyle w:val="Antwort"/>
              <w:ind w:left="0"/>
            </w:pPr>
            <m:oMathPara>
              <m:oMathParaPr>
                <m:jc m:val="left"/>
              </m:oMathParaPr>
              <m:oMath>
                <m:r>
                  <m:rPr>
                    <m:sty m:val="bi"/>
                  </m:rPr>
                  <w:rPr>
                    <w:rFonts w:ascii="Cambria Math" w:hAnsi="Cambria Math"/>
                  </w:rPr>
                  <m:t xml:space="preserve">I= </m:t>
                </m:r>
                <m:f>
                  <m:fPr>
                    <m:ctrlPr>
                      <w:rPr>
                        <w:rFonts w:ascii="Cambria Math" w:hAnsi="Cambria Math"/>
                        <w:b/>
                      </w:rPr>
                    </m:ctrlPr>
                  </m:fPr>
                  <m:num>
                    <m:r>
                      <m:rPr>
                        <m:sty m:val="bi"/>
                      </m:rPr>
                      <w:rPr>
                        <w:rFonts w:ascii="Cambria Math" w:hAnsi="Cambria Math"/>
                      </w:rPr>
                      <m:t>U</m:t>
                    </m:r>
                  </m:num>
                  <m:den>
                    <m:sSub>
                      <m:sSubPr>
                        <m:ctrlPr>
                          <w:rPr>
                            <w:rFonts w:ascii="Cambria Math" w:hAnsi="Cambria Math"/>
                            <w:b/>
                          </w:rPr>
                        </m:ctrlPr>
                      </m:sSubPr>
                      <m:e>
                        <m:r>
                          <m:rPr>
                            <m:sty m:val="bi"/>
                          </m:rPr>
                          <w:rPr>
                            <w:rFonts w:ascii="Cambria Math" w:hAnsi="Cambria Math"/>
                          </w:rPr>
                          <m:t>R</m:t>
                        </m:r>
                      </m:e>
                      <m:sub>
                        <m:r>
                          <m:rPr>
                            <m:sty m:val="bi"/>
                          </m:rPr>
                          <w:rPr>
                            <w:rFonts w:ascii="Cambria Math" w:hAnsi="Cambria Math"/>
                          </w:rPr>
                          <m:t>A</m:t>
                        </m:r>
                      </m:sub>
                    </m:sSub>
                  </m:den>
                </m:f>
                <m:r>
                  <m:rPr>
                    <m:sty m:val="bi"/>
                  </m:rPr>
                  <w:rPr>
                    <w:rFonts w:ascii="Cambria Math" w:hAnsi="Cambria Math"/>
                  </w:rPr>
                  <m:t>+</m:t>
                </m:r>
                <m:f>
                  <m:fPr>
                    <m:ctrlPr>
                      <w:rPr>
                        <w:rFonts w:ascii="Cambria Math" w:hAnsi="Cambria Math"/>
                        <w:b/>
                      </w:rPr>
                    </m:ctrlPr>
                  </m:fPr>
                  <m:num>
                    <m:r>
                      <m:rPr>
                        <m:sty m:val="bi"/>
                      </m:rPr>
                      <w:rPr>
                        <w:rFonts w:ascii="Cambria Math" w:hAnsi="Cambria Math"/>
                      </w:rPr>
                      <m:t>U</m:t>
                    </m:r>
                  </m:num>
                  <m:den>
                    <m:sSub>
                      <m:sSubPr>
                        <m:ctrlPr>
                          <w:rPr>
                            <w:rFonts w:ascii="Cambria Math" w:hAnsi="Cambria Math"/>
                            <w:b/>
                          </w:rPr>
                        </m:ctrlPr>
                      </m:sSubPr>
                      <m:e>
                        <m:r>
                          <m:rPr>
                            <m:sty m:val="bi"/>
                          </m:rPr>
                          <w:rPr>
                            <w:rFonts w:ascii="Cambria Math" w:hAnsi="Cambria Math"/>
                          </w:rPr>
                          <m:t>R</m:t>
                        </m:r>
                      </m:e>
                      <m:sub>
                        <m:r>
                          <m:rPr>
                            <m:sty m:val="bi"/>
                          </m:rPr>
                          <w:rPr>
                            <w:rFonts w:ascii="Cambria Math" w:hAnsi="Cambria Math"/>
                          </w:rPr>
                          <m:t>e</m:t>
                        </m:r>
                      </m:sub>
                    </m:sSub>
                  </m:den>
                </m:f>
              </m:oMath>
            </m:oMathPara>
          </w:p>
        </w:tc>
      </w:tr>
      <w:tr w:rsidR="009353A4" w:rsidTr="00F45CE3">
        <w:tc>
          <w:tcPr>
            <w:tcW w:w="2452" w:type="dxa"/>
            <w:vAlign w:val="center"/>
          </w:tcPr>
          <w:p w:rsidR="009353A4" w:rsidRDefault="009353A4" w:rsidP="00F45CE3">
            <w:pPr>
              <w:pStyle w:val="Textkrper-Zeileneinzug"/>
              <w:spacing w:before="60" w:after="40"/>
              <w:ind w:left="0"/>
            </w:pPr>
            <w:r>
              <w:t>Doppelschlussmotor</w:t>
            </w:r>
          </w:p>
        </w:tc>
        <w:tc>
          <w:tcPr>
            <w:tcW w:w="3218" w:type="dxa"/>
          </w:tcPr>
          <w:p w:rsidR="009353A4" w:rsidRDefault="0058592E" w:rsidP="009353A4">
            <w:pPr>
              <w:pStyle w:val="Antwort"/>
              <w:ind w:left="0"/>
            </w:pPr>
            <w:r>
              <w:t>Relativ stabile Drehzahl bei steigendem Drehmoment, er hat generell das höchste Drehmoment</w:t>
            </w:r>
          </w:p>
        </w:tc>
        <w:tc>
          <w:tcPr>
            <w:tcW w:w="2694" w:type="dxa"/>
          </w:tcPr>
          <w:p w:rsidR="009353A4" w:rsidRPr="009353A4" w:rsidRDefault="00F45CE3" w:rsidP="00F45CE3">
            <w:pPr>
              <w:pStyle w:val="Antwort"/>
              <w:ind w:left="0"/>
            </w:pPr>
            <m:oMathPara>
              <m:oMathParaPr>
                <m:jc m:val="left"/>
              </m:oMathParaPr>
              <m:oMath>
                <m:r>
                  <m:rPr>
                    <m:sty m:val="bi"/>
                  </m:rPr>
                  <w:rPr>
                    <w:rFonts w:ascii="Cambria Math" w:hAnsi="Cambria Math"/>
                  </w:rPr>
                  <m:t xml:space="preserve">I= </m:t>
                </m:r>
                <m:f>
                  <m:fPr>
                    <m:ctrlPr>
                      <w:rPr>
                        <w:rFonts w:ascii="Cambria Math" w:hAnsi="Cambria Math"/>
                        <w:b/>
                      </w:rPr>
                    </m:ctrlPr>
                  </m:fPr>
                  <m:num>
                    <m:r>
                      <m:rPr>
                        <m:sty m:val="bi"/>
                      </m:rPr>
                      <w:rPr>
                        <w:rFonts w:ascii="Cambria Math" w:hAnsi="Cambria Math"/>
                      </w:rPr>
                      <m:t>U</m:t>
                    </m:r>
                  </m:num>
                  <m:den>
                    <m:sSub>
                      <m:sSubPr>
                        <m:ctrlPr>
                          <w:rPr>
                            <w:rFonts w:ascii="Cambria Math" w:hAnsi="Cambria Math"/>
                            <w:b/>
                          </w:rPr>
                        </m:ctrlPr>
                      </m:sSubPr>
                      <m:e>
                        <m:r>
                          <m:rPr>
                            <m:sty m:val="bi"/>
                          </m:rPr>
                          <w:rPr>
                            <w:rFonts w:ascii="Cambria Math" w:hAnsi="Cambria Math"/>
                          </w:rPr>
                          <m:t>R</m:t>
                        </m:r>
                      </m:e>
                      <m:sub>
                        <m:r>
                          <m:rPr>
                            <m:sty m:val="bi"/>
                          </m:rPr>
                          <w:rPr>
                            <w:rFonts w:ascii="Cambria Math" w:hAnsi="Cambria Math"/>
                          </w:rPr>
                          <m:t>A</m:t>
                        </m:r>
                      </m:sub>
                    </m:sSub>
                    <m:r>
                      <m:rPr>
                        <m:sty m:val="bi"/>
                      </m:rPr>
                      <w:rPr>
                        <w:rFonts w:ascii="Cambria Math" w:hAnsi="Cambria Math"/>
                      </w:rPr>
                      <m:t>+</m:t>
                    </m:r>
                    <m:sSub>
                      <m:sSubPr>
                        <m:ctrlPr>
                          <w:rPr>
                            <w:rFonts w:ascii="Cambria Math" w:hAnsi="Cambria Math"/>
                            <w:b/>
                          </w:rPr>
                        </m:ctrlPr>
                      </m:sSubPr>
                      <m:e>
                        <m:r>
                          <m:rPr>
                            <m:sty m:val="bi"/>
                          </m:rPr>
                          <w:rPr>
                            <w:rFonts w:ascii="Cambria Math" w:hAnsi="Cambria Math"/>
                          </w:rPr>
                          <m:t>R</m:t>
                        </m:r>
                      </m:e>
                      <m:sub>
                        <m:r>
                          <m:rPr>
                            <m:sty m:val="bi"/>
                          </m:rPr>
                          <w:rPr>
                            <w:rFonts w:ascii="Cambria Math" w:hAnsi="Cambria Math"/>
                          </w:rPr>
                          <m:t>e</m:t>
                        </m:r>
                        <m:r>
                          <m:rPr>
                            <m:sty m:val="bi"/>
                          </m:rPr>
                          <w:rPr>
                            <w:rFonts w:ascii="Cambria Math" w:hAnsi="Cambria Math"/>
                          </w:rPr>
                          <m:t>1</m:t>
                        </m:r>
                      </m:sub>
                    </m:sSub>
                  </m:den>
                </m:f>
                <m:r>
                  <m:rPr>
                    <m:sty m:val="bi"/>
                  </m:rPr>
                  <w:rPr>
                    <w:rFonts w:ascii="Cambria Math" w:hAnsi="Cambria Math"/>
                  </w:rPr>
                  <m:t>+</m:t>
                </m:r>
                <m:f>
                  <m:fPr>
                    <m:ctrlPr>
                      <w:rPr>
                        <w:rFonts w:ascii="Cambria Math" w:hAnsi="Cambria Math"/>
                        <w:b/>
                      </w:rPr>
                    </m:ctrlPr>
                  </m:fPr>
                  <m:num>
                    <m:r>
                      <m:rPr>
                        <m:sty m:val="bi"/>
                      </m:rPr>
                      <w:rPr>
                        <w:rFonts w:ascii="Cambria Math" w:hAnsi="Cambria Math"/>
                      </w:rPr>
                      <m:t>U</m:t>
                    </m:r>
                  </m:num>
                  <m:den>
                    <m:sSub>
                      <m:sSubPr>
                        <m:ctrlPr>
                          <w:rPr>
                            <w:rFonts w:ascii="Cambria Math" w:hAnsi="Cambria Math"/>
                            <w:b/>
                          </w:rPr>
                        </m:ctrlPr>
                      </m:sSubPr>
                      <m:e>
                        <m:r>
                          <m:rPr>
                            <m:sty m:val="bi"/>
                          </m:rPr>
                          <w:rPr>
                            <w:rFonts w:ascii="Cambria Math" w:hAnsi="Cambria Math"/>
                          </w:rPr>
                          <m:t>R</m:t>
                        </m:r>
                      </m:e>
                      <m:sub>
                        <m:r>
                          <m:rPr>
                            <m:sty m:val="bi"/>
                          </m:rPr>
                          <w:rPr>
                            <w:rFonts w:ascii="Cambria Math" w:hAnsi="Cambria Math"/>
                          </w:rPr>
                          <m:t>e</m:t>
                        </m:r>
                        <m:r>
                          <m:rPr>
                            <m:sty m:val="bi"/>
                          </m:rPr>
                          <w:rPr>
                            <w:rFonts w:ascii="Cambria Math" w:hAnsi="Cambria Math"/>
                          </w:rPr>
                          <m:t>2</m:t>
                        </m:r>
                      </m:sub>
                    </m:sSub>
                  </m:den>
                </m:f>
              </m:oMath>
            </m:oMathPara>
          </w:p>
        </w:tc>
      </w:tr>
    </w:tbl>
    <w:p w:rsidR="009353A4" w:rsidRPr="009353A4" w:rsidRDefault="00B0496D" w:rsidP="00F45CE3">
      <w:pPr>
        <w:pStyle w:val="Textkrper-Zeileneinzug"/>
        <w:ind w:left="1134"/>
        <w:rPr>
          <w:lang w:val="de-DE"/>
        </w:rPr>
      </w:pPr>
      <w:r>
        <w:rPr>
          <w:lang w:val="de-DE"/>
        </w:rPr>
        <w:t>Bedeutung der Formelzeichen:</w:t>
      </w:r>
    </w:p>
    <w:p w:rsidR="00AA6710" w:rsidRDefault="00AA6710" w:rsidP="00F45CE3">
      <w:pPr>
        <w:pStyle w:val="Textkrper-Zeileneinzug"/>
        <w:ind w:left="1134"/>
      </w:pPr>
      <w:r>
        <w:t>I</w:t>
      </w:r>
      <w:r>
        <w:tab/>
        <w:t>Anlaufstrom</w:t>
      </w:r>
    </w:p>
    <w:p w:rsidR="00AA6710" w:rsidRDefault="00AA6710" w:rsidP="00F45CE3">
      <w:pPr>
        <w:pStyle w:val="Textkrper-Zeileneinzug"/>
        <w:ind w:left="1134"/>
      </w:pPr>
      <w:r>
        <w:t>U</w:t>
      </w:r>
      <w:r>
        <w:tab/>
        <w:t>Netzspannung</w:t>
      </w:r>
    </w:p>
    <w:p w:rsidR="00AA6710" w:rsidRDefault="00AA6710" w:rsidP="00F45CE3">
      <w:pPr>
        <w:pStyle w:val="Textkrper-Zeileneinzug"/>
        <w:ind w:left="1134"/>
      </w:pPr>
      <w:r>
        <w:t>R</w:t>
      </w:r>
      <w:r w:rsidRPr="00AA6710">
        <w:rPr>
          <w:vertAlign w:val="subscript"/>
        </w:rPr>
        <w:t>A</w:t>
      </w:r>
      <w:r>
        <w:tab/>
        <w:t>Widerstand der Ankerwicklung</w:t>
      </w:r>
    </w:p>
    <w:p w:rsidR="00AA6710" w:rsidRDefault="00AA6710" w:rsidP="00F45CE3">
      <w:pPr>
        <w:pStyle w:val="Textkrper-Zeileneinzug"/>
        <w:ind w:left="1134"/>
      </w:pPr>
      <w:r>
        <w:t>R</w:t>
      </w:r>
      <w:r w:rsidRPr="00AA6710">
        <w:rPr>
          <w:vertAlign w:val="subscript"/>
        </w:rPr>
        <w:t>e</w:t>
      </w:r>
      <w:r>
        <w:tab/>
        <w:t>Widerstand der Erregerwicklung</w:t>
      </w:r>
    </w:p>
    <w:p w:rsidR="005E2301" w:rsidRDefault="005E2301">
      <w:pPr>
        <w:rPr>
          <w:rFonts w:ascii="Verdana" w:hAnsi="Verdana"/>
          <w:lang w:val="de-CH"/>
        </w:rPr>
      </w:pPr>
      <w:r>
        <w:br w:type="page"/>
      </w:r>
    </w:p>
    <w:p w:rsidR="00FA4AD4" w:rsidRDefault="00B0496D" w:rsidP="00B0496D">
      <w:pPr>
        <w:pStyle w:val="Textkrper-Zeileneinzug"/>
        <w:numPr>
          <w:ilvl w:val="0"/>
          <w:numId w:val="10"/>
        </w:numPr>
      </w:pPr>
      <w:r>
        <w:lastRenderedPageBreak/>
        <w:t>Die Bilder zeigen Anwendungsbeispiele von Gleichstrommotoren. Begründen Sie welcher Gleichstrommotor in welcher Anwendung sinnvoll ist.</w:t>
      </w:r>
    </w:p>
    <w:tbl>
      <w:tblPr>
        <w:tblStyle w:val="Tabellenraster"/>
        <w:tblW w:w="0" w:type="auto"/>
        <w:tblInd w:w="1242" w:type="dxa"/>
        <w:tblLook w:val="04A0" w:firstRow="1" w:lastRow="0" w:firstColumn="1" w:lastColumn="0" w:noHBand="0" w:noVBand="1"/>
      </w:tblPr>
      <w:tblGrid>
        <w:gridCol w:w="3066"/>
        <w:gridCol w:w="5298"/>
      </w:tblGrid>
      <w:tr w:rsidR="00B0496D" w:rsidRPr="00FA4AD4" w:rsidTr="00CB722F">
        <w:tc>
          <w:tcPr>
            <w:tcW w:w="3066" w:type="dxa"/>
          </w:tcPr>
          <w:p w:rsidR="00B0496D" w:rsidRPr="00FA4AD4" w:rsidRDefault="00B0496D" w:rsidP="00AA6710">
            <w:pPr>
              <w:pStyle w:val="Textkrper-Zeileneinzug"/>
              <w:spacing w:before="60" w:after="40"/>
              <w:ind w:left="0"/>
              <w:rPr>
                <w:b/>
              </w:rPr>
            </w:pPr>
            <w:r>
              <w:rPr>
                <w:b/>
              </w:rPr>
              <w:t>Abbildung</w:t>
            </w:r>
          </w:p>
        </w:tc>
        <w:tc>
          <w:tcPr>
            <w:tcW w:w="5298" w:type="dxa"/>
          </w:tcPr>
          <w:p w:rsidR="00B0496D" w:rsidRPr="00FA4AD4" w:rsidRDefault="00B0496D" w:rsidP="00AA6710">
            <w:pPr>
              <w:pStyle w:val="Textkrper-Zeileneinzug"/>
              <w:spacing w:before="60" w:after="40"/>
              <w:ind w:left="0"/>
              <w:rPr>
                <w:b/>
              </w:rPr>
            </w:pPr>
            <w:r>
              <w:rPr>
                <w:b/>
              </w:rPr>
              <w:t>Motorenart und Begründung</w:t>
            </w:r>
          </w:p>
        </w:tc>
      </w:tr>
      <w:tr w:rsidR="00B0496D" w:rsidTr="00CB722F">
        <w:tc>
          <w:tcPr>
            <w:tcW w:w="3066" w:type="dxa"/>
          </w:tcPr>
          <w:p w:rsidR="00B0496D" w:rsidRDefault="00B0496D" w:rsidP="00AA6710">
            <w:pPr>
              <w:pStyle w:val="Textkrper-Zeileneinzug"/>
              <w:spacing w:before="60" w:after="40"/>
              <w:ind w:left="0"/>
            </w:pPr>
            <w:r>
              <w:rPr>
                <w:noProof/>
                <w:lang w:val="en-US" w:eastAsia="en-US"/>
              </w:rPr>
              <w:drawing>
                <wp:inline distT="0" distB="0" distL="0" distR="0" wp14:anchorId="70453D6E" wp14:editId="2B52A71D">
                  <wp:extent cx="1801372" cy="1301499"/>
                  <wp:effectExtent l="0" t="0" r="8890"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BEBA8EAE-BF5A-486C-A8C5-ECC9F3942E4B}">
                                <a14:imgProps xmlns:a14="http://schemas.microsoft.com/office/drawing/2010/main">
                                  <a14:imgLayer r:embed="rId25">
                                    <a14:imgEffect>
                                      <a14:brightnessContrast bright="20000" contrast="20000"/>
                                    </a14:imgEffect>
                                  </a14:imgLayer>
                                </a14:imgProps>
                              </a:ext>
                            </a:extLst>
                          </a:blip>
                          <a:stretch>
                            <a:fillRect/>
                          </a:stretch>
                        </pic:blipFill>
                        <pic:spPr>
                          <a:xfrm>
                            <a:off x="0" y="0"/>
                            <a:ext cx="1801372" cy="1301499"/>
                          </a:xfrm>
                          <a:prstGeom prst="rect">
                            <a:avLst/>
                          </a:prstGeom>
                        </pic:spPr>
                      </pic:pic>
                    </a:graphicData>
                  </a:graphic>
                </wp:inline>
              </w:drawing>
            </w:r>
          </w:p>
        </w:tc>
        <w:tc>
          <w:tcPr>
            <w:tcW w:w="5298" w:type="dxa"/>
          </w:tcPr>
          <w:p w:rsidR="00BD44AC" w:rsidRDefault="00AD403E" w:rsidP="00AA6710">
            <w:pPr>
              <w:pStyle w:val="Antwort"/>
              <w:ind w:left="0"/>
            </w:pPr>
            <w:r>
              <w:t xml:space="preserve">Reihenschlussmotor: </w:t>
            </w:r>
          </w:p>
          <w:p w:rsidR="00AD403E" w:rsidRDefault="00AD403E" w:rsidP="00AA6710">
            <w:pPr>
              <w:pStyle w:val="Antwort"/>
              <w:ind w:left="0"/>
            </w:pPr>
            <w:r>
              <w:t>-Hohes Anlaufmoment, einfache Drehzalsteuerung</w:t>
            </w:r>
          </w:p>
        </w:tc>
      </w:tr>
      <w:tr w:rsidR="00B0496D" w:rsidTr="00CB722F">
        <w:tc>
          <w:tcPr>
            <w:tcW w:w="3066" w:type="dxa"/>
          </w:tcPr>
          <w:p w:rsidR="00B0496D" w:rsidRDefault="00B0496D" w:rsidP="00AA6710">
            <w:pPr>
              <w:pStyle w:val="Textkrper-Zeileneinzug"/>
              <w:spacing w:before="60" w:after="40"/>
              <w:ind w:left="0"/>
            </w:pPr>
            <w:r>
              <w:rPr>
                <w:noProof/>
                <w:lang w:val="en-US" w:eastAsia="en-US"/>
              </w:rPr>
              <w:drawing>
                <wp:inline distT="0" distB="0" distL="0" distR="0" wp14:anchorId="77B957D2" wp14:editId="1C6B1046">
                  <wp:extent cx="1801372" cy="1734316"/>
                  <wp:effectExtent l="0" t="0" r="889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1801372" cy="1734316"/>
                          </a:xfrm>
                          <a:prstGeom prst="rect">
                            <a:avLst/>
                          </a:prstGeom>
                        </pic:spPr>
                      </pic:pic>
                    </a:graphicData>
                  </a:graphic>
                </wp:inline>
              </w:drawing>
            </w:r>
          </w:p>
        </w:tc>
        <w:tc>
          <w:tcPr>
            <w:tcW w:w="5298" w:type="dxa"/>
          </w:tcPr>
          <w:p w:rsidR="00AD403E" w:rsidRDefault="00D54620" w:rsidP="00AA6710">
            <w:pPr>
              <w:pStyle w:val="Antwort"/>
              <w:ind w:left="0"/>
            </w:pPr>
            <w:r>
              <w:t xml:space="preserve">Reihenschlussmotoren, </w:t>
            </w:r>
          </w:p>
          <w:p w:rsidR="00CB722F" w:rsidRDefault="00D54620" w:rsidP="00AD403E">
            <w:pPr>
              <w:pStyle w:val="Antwort"/>
              <w:numPr>
                <w:ilvl w:val="0"/>
                <w:numId w:val="12"/>
              </w:numPr>
            </w:pPr>
            <w:r>
              <w:t>die Drehzahl sinkt bei Belastung stark.</w:t>
            </w:r>
          </w:p>
          <w:p w:rsidR="00AD403E" w:rsidRDefault="00AD403E" w:rsidP="00AD403E">
            <w:pPr>
              <w:pStyle w:val="Antwort"/>
              <w:numPr>
                <w:ilvl w:val="0"/>
                <w:numId w:val="12"/>
              </w:numPr>
            </w:pPr>
            <w:r>
              <w:t>Hohes Anlaufmoment</w:t>
            </w:r>
          </w:p>
        </w:tc>
      </w:tr>
      <w:tr w:rsidR="00B0496D" w:rsidTr="00CB722F">
        <w:tc>
          <w:tcPr>
            <w:tcW w:w="3066" w:type="dxa"/>
          </w:tcPr>
          <w:p w:rsidR="00B0496D" w:rsidRDefault="00B0496D" w:rsidP="00AA6710">
            <w:pPr>
              <w:pStyle w:val="Textkrper-Zeileneinzug"/>
              <w:spacing w:before="60" w:after="40"/>
              <w:ind w:left="0"/>
            </w:pPr>
            <w:r>
              <w:rPr>
                <w:noProof/>
                <w:lang w:val="en-US" w:eastAsia="en-US"/>
              </w:rPr>
              <w:drawing>
                <wp:inline distT="0" distB="0" distL="0" distR="0" wp14:anchorId="63444BAD" wp14:editId="4E1808E8">
                  <wp:extent cx="1801372" cy="1243587"/>
                  <wp:effectExtent l="0" t="0" r="8890"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1801372" cy="1243587"/>
                          </a:xfrm>
                          <a:prstGeom prst="rect">
                            <a:avLst/>
                          </a:prstGeom>
                        </pic:spPr>
                      </pic:pic>
                    </a:graphicData>
                  </a:graphic>
                </wp:inline>
              </w:drawing>
            </w:r>
          </w:p>
        </w:tc>
        <w:tc>
          <w:tcPr>
            <w:tcW w:w="5298" w:type="dxa"/>
          </w:tcPr>
          <w:p w:rsidR="00CB722F" w:rsidRDefault="00AD403E" w:rsidP="00AA6710">
            <w:pPr>
              <w:pStyle w:val="Antwort"/>
              <w:ind w:left="0"/>
            </w:pPr>
            <w:r>
              <w:t>Fremderregter Motor</w:t>
            </w:r>
          </w:p>
          <w:p w:rsidR="00AD403E" w:rsidRDefault="00AD403E" w:rsidP="00A04E3F">
            <w:pPr>
              <w:pStyle w:val="Antwort"/>
              <w:numPr>
                <w:ilvl w:val="0"/>
                <w:numId w:val="12"/>
              </w:numPr>
            </w:pPr>
            <w:r>
              <w:t>Geringe Drehzahländerung bei Laständerung, Drehzahlsteuerung über den Erre</w:t>
            </w:r>
            <w:r w:rsidR="00A04E3F">
              <w:t>gerfeldstro</w:t>
            </w:r>
            <w:bookmarkStart w:id="0" w:name="_GoBack"/>
            <w:bookmarkEnd w:id="0"/>
            <w:r>
              <w:t>m oder Ankerspannung</w:t>
            </w:r>
          </w:p>
        </w:tc>
      </w:tr>
      <w:tr w:rsidR="00B0496D" w:rsidTr="00CB722F">
        <w:tc>
          <w:tcPr>
            <w:tcW w:w="3066" w:type="dxa"/>
          </w:tcPr>
          <w:p w:rsidR="00B0496D" w:rsidRDefault="00B0496D" w:rsidP="00AA6710">
            <w:pPr>
              <w:pStyle w:val="Textkrper-Zeileneinzug"/>
              <w:spacing w:before="60" w:after="40"/>
              <w:ind w:left="0"/>
            </w:pPr>
            <w:r>
              <w:rPr>
                <w:noProof/>
                <w:lang w:val="en-US" w:eastAsia="en-US"/>
              </w:rPr>
              <w:drawing>
                <wp:inline distT="0" distB="0" distL="0" distR="0" wp14:anchorId="77330665" wp14:editId="7B8945F3">
                  <wp:extent cx="1801372" cy="1350267"/>
                  <wp:effectExtent l="0" t="0" r="8890" b="254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1801372" cy="1350267"/>
                          </a:xfrm>
                          <a:prstGeom prst="rect">
                            <a:avLst/>
                          </a:prstGeom>
                        </pic:spPr>
                      </pic:pic>
                    </a:graphicData>
                  </a:graphic>
                </wp:inline>
              </w:drawing>
            </w:r>
          </w:p>
        </w:tc>
        <w:tc>
          <w:tcPr>
            <w:tcW w:w="5298" w:type="dxa"/>
          </w:tcPr>
          <w:p w:rsidR="00B0496D" w:rsidRDefault="00AD403E" w:rsidP="00CB722F">
            <w:pPr>
              <w:pStyle w:val="Antwort"/>
              <w:ind w:left="0"/>
            </w:pPr>
            <w:r>
              <w:t>Nebenschluss</w:t>
            </w:r>
            <w:r w:rsidR="00333F36">
              <w:t xml:space="preserve"> Motor, man kann die Drehzahl unabhängig von der Belastung einstellen, das heisst es spielt keine Rolle ob mehr Personen am Lift sind oder nicht er dreht immer gleich schnell</w:t>
            </w:r>
          </w:p>
        </w:tc>
      </w:tr>
    </w:tbl>
    <w:p w:rsidR="00FA4AD4" w:rsidRPr="00B0496D" w:rsidRDefault="00FA4AD4" w:rsidP="008C46BD">
      <w:pPr>
        <w:pStyle w:val="Textkrper-Zeileneinzug"/>
        <w:ind w:left="708"/>
        <w:rPr>
          <w:lang w:val="de-DE"/>
        </w:rPr>
      </w:pPr>
    </w:p>
    <w:sectPr w:rsidR="00FA4AD4" w:rsidRPr="00B0496D" w:rsidSect="0024729E">
      <w:headerReference w:type="default" r:id="rId29"/>
      <w:footerReference w:type="default" r:id="rId30"/>
      <w:pgSz w:w="11907" w:h="16840" w:code="9"/>
      <w:pgMar w:top="851" w:right="851" w:bottom="851" w:left="1418" w:header="851" w:footer="737" w:gutter="0"/>
      <w:pgBorders>
        <w:top w:val="single" w:sz="8" w:space="0" w:color="auto"/>
        <w:left w:val="single" w:sz="8" w:space="0" w:color="auto"/>
        <w:bottom w:val="single" w:sz="8" w:space="0" w:color="auto"/>
        <w:right w:val="single" w:sz="8" w:space="0" w:color="auto"/>
      </w:pgBorders>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B4DF8" w:rsidRDefault="00AB4DF8">
      <w:r>
        <w:separator/>
      </w:r>
    </w:p>
  </w:endnote>
  <w:endnote w:type="continuationSeparator" w:id="0">
    <w:p w:rsidR="00AB4DF8" w:rsidRDefault="00AB4DF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 w:name="Cambria">
    <w:panose1 w:val="02040503050406030204"/>
    <w:charset w:val="00"/>
    <w:family w:val="roman"/>
    <w:pitch w:val="variable"/>
    <w:sig w:usb0="E00002FF" w:usb1="400004FF" w:usb2="00000000" w:usb3="00000000" w:csb0="0000019F" w:csb1="00000000"/>
  </w:font>
  <w:font w:name="Trebuchet MS">
    <w:panose1 w:val="020B0603020202020204"/>
    <w:charset w:val="00"/>
    <w:family w:val="swiss"/>
    <w:pitch w:val="variable"/>
    <w:sig w:usb0="000006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A6710" w:rsidRDefault="00AA6710" w:rsidP="00587825">
    <w:pPr>
      <w:pStyle w:val="Fuzeile"/>
      <w:tabs>
        <w:tab w:val="left" w:pos="9072"/>
        <w:tab w:val="right" w:pos="15168"/>
      </w:tabs>
      <w:rPr>
        <w:rFonts w:ascii="Arial" w:hAnsi="Arial"/>
        <w:sz w:val="12"/>
        <w:lang w:val="de-CH"/>
      </w:rPr>
    </w:pPr>
    <w:r>
      <w:rPr>
        <w:rFonts w:ascii="Arial" w:hAnsi="Arial"/>
        <w:sz w:val="12"/>
        <w:lang w:val="de-CH"/>
      </w:rPr>
      <w:t xml:space="preserve">Datum: </w:t>
    </w:r>
    <w:r>
      <w:rPr>
        <w:rFonts w:ascii="Arial" w:hAnsi="Arial"/>
        <w:sz w:val="12"/>
        <w:lang w:val="de-CH"/>
      </w:rPr>
      <w:fldChar w:fldCharType="begin"/>
    </w:r>
    <w:r>
      <w:rPr>
        <w:rFonts w:ascii="Arial" w:hAnsi="Arial"/>
        <w:sz w:val="12"/>
        <w:lang w:val="de-CH"/>
      </w:rPr>
      <w:instrText xml:space="preserve"> DATE \@ "dd.MM.yy" </w:instrText>
    </w:r>
    <w:r>
      <w:rPr>
        <w:rFonts w:ascii="Arial" w:hAnsi="Arial"/>
        <w:sz w:val="12"/>
        <w:lang w:val="de-CH"/>
      </w:rPr>
      <w:fldChar w:fldCharType="separate"/>
    </w:r>
    <w:r w:rsidR="009B1DC3">
      <w:rPr>
        <w:rFonts w:ascii="Arial" w:hAnsi="Arial"/>
        <w:noProof/>
        <w:sz w:val="12"/>
        <w:lang w:val="de-CH"/>
      </w:rPr>
      <w:t>14.11.18</w:t>
    </w:r>
    <w:r>
      <w:rPr>
        <w:rFonts w:ascii="Arial" w:hAnsi="Arial"/>
        <w:sz w:val="12"/>
        <w:lang w:val="de-CH"/>
      </w:rPr>
      <w:fldChar w:fldCharType="end"/>
    </w:r>
    <w:r>
      <w:rPr>
        <w:rFonts w:ascii="Arial" w:hAnsi="Arial"/>
        <w:sz w:val="12"/>
        <w:lang w:val="de-CH"/>
      </w:rPr>
      <w:t xml:space="preserve"> / Re</w:t>
    </w:r>
    <w:r>
      <w:rPr>
        <w:rFonts w:ascii="Arial" w:hAnsi="Arial"/>
        <w:sz w:val="12"/>
        <w:lang w:val="de-CH"/>
      </w:rPr>
      <w:tab/>
    </w:r>
    <w:r>
      <w:rPr>
        <w:rFonts w:ascii="Arial" w:hAnsi="Arial"/>
        <w:sz w:val="12"/>
        <w:lang w:val="de-CH"/>
      </w:rPr>
      <w:tab/>
      <w:t xml:space="preserve">Seite: </w:t>
    </w:r>
    <w:r w:rsidRPr="00457947">
      <w:rPr>
        <w:rFonts w:ascii="Arial" w:hAnsi="Arial"/>
        <w:sz w:val="12"/>
        <w:lang w:val="de-CH"/>
      </w:rPr>
      <w:fldChar w:fldCharType="begin"/>
    </w:r>
    <w:r w:rsidRPr="00457947">
      <w:rPr>
        <w:rFonts w:ascii="Arial" w:hAnsi="Arial"/>
        <w:sz w:val="12"/>
        <w:lang w:val="de-CH"/>
      </w:rPr>
      <w:instrText xml:space="preserve"> PAGE   \* MERGEFORMAT </w:instrText>
    </w:r>
    <w:r w:rsidRPr="00457947">
      <w:rPr>
        <w:rFonts w:ascii="Arial" w:hAnsi="Arial"/>
        <w:sz w:val="12"/>
        <w:lang w:val="de-CH"/>
      </w:rPr>
      <w:fldChar w:fldCharType="separate"/>
    </w:r>
    <w:r w:rsidR="00A04E3F">
      <w:rPr>
        <w:rFonts w:ascii="Arial" w:hAnsi="Arial"/>
        <w:noProof/>
        <w:sz w:val="12"/>
        <w:lang w:val="de-CH"/>
      </w:rPr>
      <w:t>9</w:t>
    </w:r>
    <w:r w:rsidRPr="00457947">
      <w:rPr>
        <w:rFonts w:ascii="Arial" w:hAnsi="Arial"/>
        <w:sz w:val="12"/>
        <w:lang w:val="de-CH"/>
      </w:rPr>
      <w:fldChar w:fldCharType="end"/>
    </w:r>
    <w:r>
      <w:rPr>
        <w:rStyle w:val="Seitenzahl"/>
        <w:rFonts w:ascii="Arial" w:hAnsi="Arial"/>
        <w:sz w:val="16"/>
      </w:rPr>
      <w:br/>
    </w:r>
    <w:r>
      <w:rPr>
        <w:rStyle w:val="Seitenzahl"/>
        <w:rFonts w:ascii="Arial" w:hAnsi="Arial"/>
        <w:sz w:val="12"/>
      </w:rPr>
      <w:t xml:space="preserve">Datei: </w:t>
    </w:r>
    <w:r>
      <w:rPr>
        <w:rStyle w:val="Seitenzahl"/>
        <w:rFonts w:ascii="Arial" w:hAnsi="Arial"/>
        <w:snapToGrid w:val="0"/>
        <w:sz w:val="12"/>
      </w:rPr>
      <w:fldChar w:fldCharType="begin"/>
    </w:r>
    <w:r>
      <w:rPr>
        <w:rStyle w:val="Seitenzahl"/>
        <w:rFonts w:ascii="Arial" w:hAnsi="Arial"/>
        <w:snapToGrid w:val="0"/>
        <w:sz w:val="12"/>
      </w:rPr>
      <w:instrText xml:space="preserve"> FILENAME </w:instrText>
    </w:r>
    <w:r>
      <w:rPr>
        <w:rStyle w:val="Seitenzahl"/>
        <w:rFonts w:ascii="Arial" w:hAnsi="Arial"/>
        <w:snapToGrid w:val="0"/>
        <w:sz w:val="12"/>
      </w:rPr>
      <w:fldChar w:fldCharType="separate"/>
    </w:r>
    <w:r>
      <w:rPr>
        <w:rStyle w:val="Seitenzahl"/>
        <w:rFonts w:ascii="Arial" w:hAnsi="Arial"/>
        <w:noProof/>
        <w:snapToGrid w:val="0"/>
        <w:sz w:val="12"/>
      </w:rPr>
      <w:t>Gleichstromantriebe_Loesung.docx</w:t>
    </w:r>
    <w:r>
      <w:rPr>
        <w:rStyle w:val="Seitenzahl"/>
        <w:rFonts w:ascii="Arial" w:hAnsi="Arial"/>
        <w:snapToGrid w:val="0"/>
        <w:sz w:val="12"/>
      </w:rPr>
      <w:fldChar w:fldCharType="end"/>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B4DF8" w:rsidRDefault="00AB4DF8">
      <w:r>
        <w:separator/>
      </w:r>
    </w:p>
  </w:footnote>
  <w:footnote w:type="continuationSeparator" w:id="0">
    <w:p w:rsidR="00AB4DF8" w:rsidRDefault="00AB4DF8">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Ind w:w="70" w:type="dxa"/>
      <w:tblBorders>
        <w:top w:val="single" w:sz="4" w:space="0" w:color="auto"/>
        <w:left w:val="single" w:sz="4" w:space="0" w:color="auto"/>
        <w:bottom w:val="single" w:sz="4" w:space="0" w:color="auto"/>
        <w:right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134"/>
      <w:gridCol w:w="1985"/>
      <w:gridCol w:w="5528"/>
      <w:gridCol w:w="992"/>
    </w:tblGrid>
    <w:tr w:rsidR="00AA6710" w:rsidTr="00B555F1">
      <w:trPr>
        <w:cantSplit/>
        <w:trHeight w:val="320"/>
      </w:trPr>
      <w:tc>
        <w:tcPr>
          <w:tcW w:w="1134" w:type="dxa"/>
          <w:vMerge w:val="restart"/>
          <w:tcBorders>
            <w:top w:val="nil"/>
            <w:left w:val="nil"/>
            <w:bottom w:val="single" w:sz="8" w:space="0" w:color="auto"/>
            <w:right w:val="nil"/>
          </w:tcBorders>
        </w:tcPr>
        <w:p w:rsidR="00AA6710" w:rsidRDefault="00AA6710">
          <w:pPr>
            <w:pStyle w:val="Kopfzeile"/>
            <w:tabs>
              <w:tab w:val="clear" w:pos="4536"/>
              <w:tab w:val="clear" w:pos="9072"/>
            </w:tabs>
            <w:spacing w:before="120" w:after="40"/>
            <w:rPr>
              <w:rFonts w:ascii="Arial" w:hAnsi="Arial"/>
              <w:lang w:val="de-CH"/>
            </w:rPr>
          </w:pPr>
          <w:r>
            <w:rPr>
              <w:rFonts w:ascii="Arial" w:hAnsi="Arial"/>
              <w:noProof/>
              <w:lang w:val="en-US" w:eastAsia="en-US"/>
            </w:rPr>
            <mc:AlternateContent>
              <mc:Choice Requires="wps">
                <w:drawing>
                  <wp:anchor distT="0" distB="0" distL="114300" distR="114300" simplePos="0" relativeHeight="251657728" behindDoc="0" locked="0" layoutInCell="0" allowOverlap="1" wp14:anchorId="5AF9E5E2" wp14:editId="3FF4ECD6">
                    <wp:simplePos x="0" y="0"/>
                    <wp:positionH relativeFrom="column">
                      <wp:posOffset>12065</wp:posOffset>
                    </wp:positionH>
                    <wp:positionV relativeFrom="paragraph">
                      <wp:posOffset>7620</wp:posOffset>
                    </wp:positionV>
                    <wp:extent cx="681990" cy="489585"/>
                    <wp:effectExtent l="0" t="0" r="0" b="635"/>
                    <wp:wrapNone/>
                    <wp:docPr id="4"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1990" cy="4895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A6710" w:rsidRDefault="00AA6710">
                                <w:r>
                                  <w:rPr>
                                    <w:noProof/>
                                    <w:lang w:val="en-US" w:eastAsia="en-US"/>
                                  </w:rPr>
                                  <w:drawing>
                                    <wp:inline distT="0" distB="0" distL="0" distR="0" wp14:anchorId="48C12F75" wp14:editId="36467EC9">
                                      <wp:extent cx="607060" cy="424180"/>
                                      <wp:effectExtent l="19050" t="0" r="2540" b="0"/>
                                      <wp:docPr id="2" name="Bild 2" descr="bbb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bb1"/>
                                              <pic:cNvPicPr>
                                                <a:picLocks noChangeAspect="1" noChangeArrowheads="1"/>
                                              </pic:cNvPicPr>
                                            </pic:nvPicPr>
                                            <pic:blipFill>
                                              <a:blip r:embed="rId1"/>
                                              <a:srcRect/>
                                              <a:stretch>
                                                <a:fillRect/>
                                              </a:stretch>
                                            </pic:blipFill>
                                            <pic:spPr bwMode="auto">
                                              <a:xfrm>
                                                <a:off x="0" y="0"/>
                                                <a:ext cx="607060" cy="424180"/>
                                              </a:xfrm>
                                              <a:prstGeom prst="rect">
                                                <a:avLst/>
                                              </a:prstGeom>
                                              <a:noFill/>
                                              <a:ln w="9525">
                                                <a:noFill/>
                                                <a:miter lim="800000"/>
                                                <a:headEnd/>
                                                <a:tailEnd/>
                                              </a:ln>
                                            </pic:spPr>
                                          </pic:pic>
                                        </a:graphicData>
                                      </a:graphic>
                                    </wp:inline>
                                  </w:drawing>
                                </w:r>
                              </w:p>
                            </w:txbxContent>
                          </wps:txbx>
                          <wps:bodyPr rot="0" vert="horz" wrap="square" lIns="36000" tIns="36000" rIns="36000" bIns="3600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AF9E5E2" id="_x0000_t202" coordsize="21600,21600" o:spt="202" path="m,l,21600r21600,l21600,xe">
                    <v:stroke joinstyle="miter"/>
                    <v:path gradientshapeok="t" o:connecttype="rect"/>
                  </v:shapetype>
                  <v:shape id="Text Box 10" o:spid="_x0000_s1053" type="#_x0000_t202" style="position:absolute;margin-left:.95pt;margin-top:.6pt;width:53.7pt;height:38.5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" o:allowincell="f" filled="f" stroked="f">
                    <v:textbox inset="1mm,1mm,1mm,1mm">
                      <w:txbxContent>
                        <w:p w:rsidR="00AA6710" w:rsidRDefault="00AA6710">
                          <w:r>
                            <w:rPr>
                              <w:noProof/>
                              <w:lang w:val="en-US" w:eastAsia="en-US"/>
                            </w:rPr>
                            <w:drawing>
                              <wp:inline distT="0" distB="0" distL="0" distR="0" wp14:anchorId="48C12F75" wp14:editId="36467EC9">
                                <wp:extent cx="607060" cy="424180"/>
                                <wp:effectExtent l="19050" t="0" r="2540" b="0"/>
                                <wp:docPr id="2" name="Bild 2" descr="bbb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bb1"/>
                                        <pic:cNvPicPr>
                                          <a:picLocks noChangeAspect="1" noChangeArrowheads="1"/>
                                        </pic:cNvPicPr>
                                      </pic:nvPicPr>
                                      <pic:blipFill>
                                        <a:blip r:embed="rId2"/>
                                        <a:srcRect/>
                                        <a:stretch>
                                          <a:fillRect/>
                                        </a:stretch>
                                      </pic:blipFill>
                                      <pic:spPr bwMode="auto">
                                        <a:xfrm>
                                          <a:off x="0" y="0"/>
                                          <a:ext cx="607060" cy="424180"/>
                                        </a:xfrm>
                                        <a:prstGeom prst="rect">
                                          <a:avLst/>
                                        </a:prstGeom>
                                        <a:noFill/>
                                        <a:ln w="9525">
                                          <a:noFill/>
                                          <a:miter lim="800000"/>
                                          <a:headEnd/>
                                          <a:tailEnd/>
                                        </a:ln>
                                      </pic:spPr>
                                    </pic:pic>
                                  </a:graphicData>
                                </a:graphic>
                              </wp:inline>
                            </w:drawing>
                          </w:r>
                        </w:p>
                      </w:txbxContent>
                    </v:textbox>
                  </v:shape>
                </w:pict>
              </mc:Fallback>
            </mc:AlternateContent>
          </w:r>
        </w:p>
      </w:tc>
      <w:tc>
        <w:tcPr>
          <w:tcW w:w="1985" w:type="dxa"/>
          <w:tcBorders>
            <w:top w:val="nil"/>
            <w:left w:val="single" w:sz="8" w:space="0" w:color="auto"/>
            <w:bottom w:val="nil"/>
            <w:right w:val="single" w:sz="8" w:space="0" w:color="auto"/>
          </w:tcBorders>
        </w:tcPr>
        <w:p w:rsidR="00AA6710" w:rsidRDefault="00AA6710">
          <w:pPr>
            <w:pStyle w:val="Kopfzeile"/>
            <w:tabs>
              <w:tab w:val="clear" w:pos="4536"/>
              <w:tab w:val="clear" w:pos="9072"/>
            </w:tabs>
            <w:spacing w:before="120" w:after="40"/>
            <w:rPr>
              <w:rFonts w:ascii="Arial" w:hAnsi="Arial"/>
              <w:lang w:val="de-CH"/>
            </w:rPr>
          </w:pPr>
          <w:r>
            <w:rPr>
              <w:rFonts w:ascii="Arial" w:hAnsi="Arial"/>
              <w:lang w:val="de-CH"/>
            </w:rPr>
            <w:t>Fach:</w:t>
          </w:r>
        </w:p>
      </w:tc>
      <w:tc>
        <w:tcPr>
          <w:tcW w:w="5528" w:type="dxa"/>
          <w:tcBorders>
            <w:top w:val="nil"/>
            <w:left w:val="nil"/>
            <w:bottom w:val="nil"/>
            <w:right w:val="single" w:sz="8" w:space="0" w:color="auto"/>
          </w:tcBorders>
        </w:tcPr>
        <w:p w:rsidR="00AA6710" w:rsidRDefault="00AA6710" w:rsidP="002750A4">
          <w:pPr>
            <w:pStyle w:val="Kopfzeile"/>
            <w:tabs>
              <w:tab w:val="clear" w:pos="4536"/>
              <w:tab w:val="clear" w:pos="9072"/>
            </w:tabs>
            <w:spacing w:before="120" w:after="40"/>
            <w:rPr>
              <w:rFonts w:ascii="Arial" w:hAnsi="Arial"/>
              <w:lang w:val="de-CH"/>
            </w:rPr>
          </w:pPr>
          <w:r>
            <w:rPr>
              <w:rFonts w:ascii="Arial" w:hAnsi="Arial"/>
              <w:lang w:val="de-CH"/>
            </w:rPr>
            <w:t>Lern- und Arbeitsauftrag:</w:t>
          </w:r>
        </w:p>
      </w:tc>
      <w:tc>
        <w:tcPr>
          <w:tcW w:w="992" w:type="dxa"/>
          <w:tcBorders>
            <w:top w:val="nil"/>
            <w:left w:val="nil"/>
            <w:bottom w:val="nil"/>
            <w:right w:val="nil"/>
          </w:tcBorders>
        </w:tcPr>
        <w:p w:rsidR="00AA6710" w:rsidRDefault="00AA6710">
          <w:pPr>
            <w:pStyle w:val="Kopfzeile"/>
            <w:tabs>
              <w:tab w:val="clear" w:pos="4536"/>
              <w:tab w:val="clear" w:pos="9072"/>
            </w:tabs>
            <w:spacing w:before="120" w:after="40"/>
            <w:rPr>
              <w:rFonts w:ascii="Arial" w:hAnsi="Arial"/>
              <w:lang w:val="de-CH"/>
            </w:rPr>
          </w:pPr>
          <w:r>
            <w:rPr>
              <w:rFonts w:ascii="Arial" w:hAnsi="Arial"/>
              <w:lang w:val="de-CH"/>
            </w:rPr>
            <w:t>Beruf:</w:t>
          </w:r>
        </w:p>
      </w:tc>
    </w:tr>
    <w:tr w:rsidR="00AA6710" w:rsidTr="00B555F1">
      <w:trPr>
        <w:cantSplit/>
      </w:trPr>
      <w:tc>
        <w:tcPr>
          <w:tcW w:w="1134" w:type="dxa"/>
          <w:vMerge/>
          <w:tcBorders>
            <w:top w:val="single" w:sz="8" w:space="0" w:color="auto"/>
            <w:left w:val="nil"/>
            <w:bottom w:val="single" w:sz="8" w:space="0" w:color="auto"/>
            <w:right w:val="nil"/>
          </w:tcBorders>
        </w:tcPr>
        <w:p w:rsidR="00AA6710" w:rsidRDefault="00AA6710">
          <w:pPr>
            <w:pStyle w:val="Kopfzeile"/>
            <w:tabs>
              <w:tab w:val="clear" w:pos="4536"/>
              <w:tab w:val="clear" w:pos="9072"/>
            </w:tabs>
            <w:spacing w:before="20" w:after="60"/>
            <w:rPr>
              <w:rFonts w:ascii="Arial" w:hAnsi="Arial"/>
              <w:b/>
              <w:sz w:val="24"/>
              <w:lang w:val="de-CH"/>
            </w:rPr>
          </w:pPr>
        </w:p>
      </w:tc>
      <w:tc>
        <w:tcPr>
          <w:tcW w:w="1985" w:type="dxa"/>
          <w:tcBorders>
            <w:top w:val="nil"/>
            <w:left w:val="single" w:sz="8" w:space="0" w:color="auto"/>
            <w:bottom w:val="single" w:sz="8" w:space="0" w:color="auto"/>
            <w:right w:val="single" w:sz="8" w:space="0" w:color="auto"/>
          </w:tcBorders>
        </w:tcPr>
        <w:p w:rsidR="00AA6710" w:rsidRDefault="00AA6710">
          <w:pPr>
            <w:pStyle w:val="Kopfzeile"/>
            <w:tabs>
              <w:tab w:val="clear" w:pos="4536"/>
              <w:tab w:val="clear" w:pos="9072"/>
            </w:tabs>
            <w:spacing w:before="20" w:after="60"/>
            <w:rPr>
              <w:rFonts w:ascii="Arial" w:hAnsi="Arial"/>
              <w:b/>
              <w:sz w:val="24"/>
              <w:lang w:val="de-CH"/>
            </w:rPr>
          </w:pPr>
          <w:r>
            <w:rPr>
              <w:rFonts w:ascii="Arial" w:hAnsi="Arial"/>
              <w:b/>
              <w:sz w:val="24"/>
              <w:lang w:val="de-CH"/>
            </w:rPr>
            <w:t>Elektrotechnik</w:t>
          </w:r>
        </w:p>
      </w:tc>
      <w:tc>
        <w:tcPr>
          <w:tcW w:w="5528" w:type="dxa"/>
          <w:tcBorders>
            <w:top w:val="nil"/>
            <w:left w:val="nil"/>
            <w:bottom w:val="single" w:sz="8" w:space="0" w:color="auto"/>
            <w:right w:val="single" w:sz="8" w:space="0" w:color="auto"/>
          </w:tcBorders>
        </w:tcPr>
        <w:p w:rsidR="00AA6710" w:rsidRDefault="00AA6710" w:rsidP="000D351C">
          <w:pPr>
            <w:pStyle w:val="Kopfzeile"/>
            <w:tabs>
              <w:tab w:val="clear" w:pos="4536"/>
              <w:tab w:val="clear" w:pos="9072"/>
            </w:tabs>
            <w:spacing w:before="20" w:after="60"/>
            <w:rPr>
              <w:rFonts w:ascii="Arial" w:hAnsi="Arial"/>
              <w:b/>
              <w:sz w:val="24"/>
              <w:lang w:val="de-CH"/>
            </w:rPr>
          </w:pPr>
          <w:r>
            <w:rPr>
              <w:rFonts w:ascii="Arial" w:hAnsi="Arial"/>
              <w:b/>
              <w:sz w:val="24"/>
              <w:lang w:val="de-CH"/>
            </w:rPr>
            <w:t>Gleichstromantriebe</w:t>
          </w:r>
        </w:p>
      </w:tc>
      <w:tc>
        <w:tcPr>
          <w:tcW w:w="992" w:type="dxa"/>
          <w:tcBorders>
            <w:top w:val="nil"/>
            <w:left w:val="nil"/>
            <w:bottom w:val="single" w:sz="8" w:space="0" w:color="auto"/>
            <w:right w:val="nil"/>
          </w:tcBorders>
        </w:tcPr>
        <w:p w:rsidR="00AA6710" w:rsidRDefault="00AA6710" w:rsidP="00DD7B9D">
          <w:pPr>
            <w:pStyle w:val="Kopfzeile"/>
            <w:tabs>
              <w:tab w:val="clear" w:pos="4536"/>
              <w:tab w:val="clear" w:pos="9072"/>
            </w:tabs>
            <w:spacing w:before="20" w:after="60"/>
            <w:rPr>
              <w:rFonts w:ascii="Arial" w:hAnsi="Arial"/>
              <w:b/>
              <w:sz w:val="24"/>
              <w:lang w:val="de-CH"/>
            </w:rPr>
          </w:pPr>
          <w:r>
            <w:rPr>
              <w:rFonts w:ascii="Arial" w:hAnsi="Arial"/>
              <w:b/>
              <w:sz w:val="24"/>
              <w:lang w:val="de-CH"/>
            </w:rPr>
            <w:t>AU4</w:t>
          </w:r>
        </w:p>
      </w:tc>
    </w:tr>
  </w:tbl>
  <w:p w:rsidR="00AA6710" w:rsidRDefault="00AA6710">
    <w:pPr>
      <w:pStyle w:val="Kopfzeile"/>
      <w:tabs>
        <w:tab w:val="clear" w:pos="9072"/>
        <w:tab w:val="right" w:pos="15168"/>
      </w:tabs>
      <w:rPr>
        <w:rFonts w:ascii="Arial" w:hAnsi="Arial"/>
        <w:bCs/>
        <w:sz w:val="16"/>
        <w:lang w:val="de-CH"/>
      </w:rPr>
    </w:pPr>
  </w:p>
  <w:p w:rsidR="00AA6710" w:rsidRDefault="00AA6710">
    <w:pPr>
      <w:pStyle w:val="Kopfzeile"/>
      <w:tabs>
        <w:tab w:val="clear" w:pos="9072"/>
        <w:tab w:val="right" w:pos="15168"/>
      </w:tabs>
      <w:spacing w:line="14" w:lineRule="exact"/>
      <w:rPr>
        <w:lang w:val="de-CH"/>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5B355F"/>
    <w:multiLevelType w:val="hybridMultilevel"/>
    <w:tmpl w:val="F3D4BF2C"/>
    <w:lvl w:ilvl="0" w:tplc="25E08124">
      <w:start w:val="1"/>
      <w:numFmt w:val="bullet"/>
      <w:pStyle w:val="Aufzhlung"/>
      <w:lvlText w:val=""/>
      <w:lvlJc w:val="left"/>
      <w:pPr>
        <w:tabs>
          <w:tab w:val="num" w:pos="360"/>
        </w:tabs>
        <w:ind w:left="360" w:hanging="360"/>
      </w:pPr>
      <w:rPr>
        <w:rFonts w:ascii="Symbol" w:hAnsi="Symbol" w:hint="default"/>
      </w:rPr>
    </w:lvl>
    <w:lvl w:ilvl="1" w:tplc="04070003">
      <w:start w:val="1"/>
      <w:numFmt w:val="bullet"/>
      <w:lvlText w:val="o"/>
      <w:lvlJc w:val="left"/>
      <w:pPr>
        <w:tabs>
          <w:tab w:val="num" w:pos="720"/>
        </w:tabs>
        <w:ind w:left="720" w:hanging="360"/>
      </w:pPr>
      <w:rPr>
        <w:rFonts w:ascii="Courier New" w:hAnsi="Courier New" w:cs="Courier New" w:hint="default"/>
      </w:rPr>
    </w:lvl>
    <w:lvl w:ilvl="2" w:tplc="04070005">
      <w:start w:val="1"/>
      <w:numFmt w:val="bullet"/>
      <w:lvlText w:val=""/>
      <w:lvlJc w:val="left"/>
      <w:pPr>
        <w:tabs>
          <w:tab w:val="num" w:pos="1440"/>
        </w:tabs>
        <w:ind w:left="1440" w:hanging="360"/>
      </w:pPr>
      <w:rPr>
        <w:rFonts w:ascii="Wingdings" w:hAnsi="Wingdings" w:hint="default"/>
      </w:rPr>
    </w:lvl>
    <w:lvl w:ilvl="3" w:tplc="04070001" w:tentative="1">
      <w:start w:val="1"/>
      <w:numFmt w:val="bullet"/>
      <w:lvlText w:val=""/>
      <w:lvlJc w:val="left"/>
      <w:pPr>
        <w:tabs>
          <w:tab w:val="num" w:pos="2160"/>
        </w:tabs>
        <w:ind w:left="2160" w:hanging="360"/>
      </w:pPr>
      <w:rPr>
        <w:rFonts w:ascii="Symbol" w:hAnsi="Symbol" w:hint="default"/>
      </w:rPr>
    </w:lvl>
    <w:lvl w:ilvl="4" w:tplc="04070003" w:tentative="1">
      <w:start w:val="1"/>
      <w:numFmt w:val="bullet"/>
      <w:lvlText w:val="o"/>
      <w:lvlJc w:val="left"/>
      <w:pPr>
        <w:tabs>
          <w:tab w:val="num" w:pos="2880"/>
        </w:tabs>
        <w:ind w:left="2880" w:hanging="360"/>
      </w:pPr>
      <w:rPr>
        <w:rFonts w:ascii="Courier New" w:hAnsi="Courier New" w:cs="Courier New" w:hint="default"/>
      </w:rPr>
    </w:lvl>
    <w:lvl w:ilvl="5" w:tplc="04070005" w:tentative="1">
      <w:start w:val="1"/>
      <w:numFmt w:val="bullet"/>
      <w:lvlText w:val=""/>
      <w:lvlJc w:val="left"/>
      <w:pPr>
        <w:tabs>
          <w:tab w:val="num" w:pos="3600"/>
        </w:tabs>
        <w:ind w:left="3600" w:hanging="360"/>
      </w:pPr>
      <w:rPr>
        <w:rFonts w:ascii="Wingdings" w:hAnsi="Wingdings" w:hint="default"/>
      </w:rPr>
    </w:lvl>
    <w:lvl w:ilvl="6" w:tplc="04070001" w:tentative="1">
      <w:start w:val="1"/>
      <w:numFmt w:val="bullet"/>
      <w:lvlText w:val=""/>
      <w:lvlJc w:val="left"/>
      <w:pPr>
        <w:tabs>
          <w:tab w:val="num" w:pos="4320"/>
        </w:tabs>
        <w:ind w:left="4320" w:hanging="360"/>
      </w:pPr>
      <w:rPr>
        <w:rFonts w:ascii="Symbol" w:hAnsi="Symbol" w:hint="default"/>
      </w:rPr>
    </w:lvl>
    <w:lvl w:ilvl="7" w:tplc="04070003" w:tentative="1">
      <w:start w:val="1"/>
      <w:numFmt w:val="bullet"/>
      <w:lvlText w:val="o"/>
      <w:lvlJc w:val="left"/>
      <w:pPr>
        <w:tabs>
          <w:tab w:val="num" w:pos="5040"/>
        </w:tabs>
        <w:ind w:left="5040" w:hanging="360"/>
      </w:pPr>
      <w:rPr>
        <w:rFonts w:ascii="Courier New" w:hAnsi="Courier New" w:cs="Courier New" w:hint="default"/>
      </w:rPr>
    </w:lvl>
    <w:lvl w:ilvl="8" w:tplc="04070005" w:tentative="1">
      <w:start w:val="1"/>
      <w:numFmt w:val="bullet"/>
      <w:lvlText w:val=""/>
      <w:lvlJc w:val="left"/>
      <w:pPr>
        <w:tabs>
          <w:tab w:val="num" w:pos="5760"/>
        </w:tabs>
        <w:ind w:left="5760" w:hanging="360"/>
      </w:pPr>
      <w:rPr>
        <w:rFonts w:ascii="Wingdings" w:hAnsi="Wingdings" w:hint="default"/>
      </w:rPr>
    </w:lvl>
  </w:abstractNum>
  <w:abstractNum w:abstractNumId="1" w15:restartNumberingAfterBreak="0">
    <w:nsid w:val="164045B8"/>
    <w:multiLevelType w:val="hybridMultilevel"/>
    <w:tmpl w:val="B14C2F58"/>
    <w:lvl w:ilvl="0" w:tplc="3502ED08">
      <w:start w:val="1"/>
      <w:numFmt w:val="bullet"/>
      <w:pStyle w:val="Auswahlantwort"/>
      <w:lvlText w:val=""/>
      <w:lvlJc w:val="left"/>
      <w:pPr>
        <w:tabs>
          <w:tab w:val="num" w:pos="1429"/>
        </w:tabs>
        <w:ind w:left="1429" w:hanging="360"/>
      </w:pPr>
      <w:rPr>
        <w:rFonts w:ascii="Symbol" w:hAnsi="Symbol" w:hint="default"/>
      </w:rPr>
    </w:lvl>
    <w:lvl w:ilvl="1" w:tplc="04070003" w:tentative="1">
      <w:start w:val="1"/>
      <w:numFmt w:val="bullet"/>
      <w:lvlText w:val="o"/>
      <w:lvlJc w:val="left"/>
      <w:pPr>
        <w:tabs>
          <w:tab w:val="num" w:pos="2149"/>
        </w:tabs>
        <w:ind w:left="2149" w:hanging="360"/>
      </w:pPr>
      <w:rPr>
        <w:rFonts w:ascii="Courier New" w:hAnsi="Courier New" w:hint="default"/>
      </w:rPr>
    </w:lvl>
    <w:lvl w:ilvl="2" w:tplc="04070005" w:tentative="1">
      <w:start w:val="1"/>
      <w:numFmt w:val="bullet"/>
      <w:lvlText w:val=""/>
      <w:lvlJc w:val="left"/>
      <w:pPr>
        <w:tabs>
          <w:tab w:val="num" w:pos="2869"/>
        </w:tabs>
        <w:ind w:left="2869" w:hanging="360"/>
      </w:pPr>
      <w:rPr>
        <w:rFonts w:ascii="Wingdings" w:hAnsi="Wingdings" w:hint="default"/>
      </w:rPr>
    </w:lvl>
    <w:lvl w:ilvl="3" w:tplc="04070001" w:tentative="1">
      <w:start w:val="1"/>
      <w:numFmt w:val="bullet"/>
      <w:lvlText w:val=""/>
      <w:lvlJc w:val="left"/>
      <w:pPr>
        <w:tabs>
          <w:tab w:val="num" w:pos="3589"/>
        </w:tabs>
        <w:ind w:left="3589" w:hanging="360"/>
      </w:pPr>
      <w:rPr>
        <w:rFonts w:ascii="Symbol" w:hAnsi="Symbol" w:hint="default"/>
      </w:rPr>
    </w:lvl>
    <w:lvl w:ilvl="4" w:tplc="04070003" w:tentative="1">
      <w:start w:val="1"/>
      <w:numFmt w:val="bullet"/>
      <w:lvlText w:val="o"/>
      <w:lvlJc w:val="left"/>
      <w:pPr>
        <w:tabs>
          <w:tab w:val="num" w:pos="4309"/>
        </w:tabs>
        <w:ind w:left="4309" w:hanging="360"/>
      </w:pPr>
      <w:rPr>
        <w:rFonts w:ascii="Courier New" w:hAnsi="Courier New" w:hint="default"/>
      </w:rPr>
    </w:lvl>
    <w:lvl w:ilvl="5" w:tplc="04070005" w:tentative="1">
      <w:start w:val="1"/>
      <w:numFmt w:val="bullet"/>
      <w:lvlText w:val=""/>
      <w:lvlJc w:val="left"/>
      <w:pPr>
        <w:tabs>
          <w:tab w:val="num" w:pos="5029"/>
        </w:tabs>
        <w:ind w:left="5029" w:hanging="360"/>
      </w:pPr>
      <w:rPr>
        <w:rFonts w:ascii="Wingdings" w:hAnsi="Wingdings" w:hint="default"/>
      </w:rPr>
    </w:lvl>
    <w:lvl w:ilvl="6" w:tplc="04070001" w:tentative="1">
      <w:start w:val="1"/>
      <w:numFmt w:val="bullet"/>
      <w:lvlText w:val=""/>
      <w:lvlJc w:val="left"/>
      <w:pPr>
        <w:tabs>
          <w:tab w:val="num" w:pos="5749"/>
        </w:tabs>
        <w:ind w:left="5749" w:hanging="360"/>
      </w:pPr>
      <w:rPr>
        <w:rFonts w:ascii="Symbol" w:hAnsi="Symbol" w:hint="default"/>
      </w:rPr>
    </w:lvl>
    <w:lvl w:ilvl="7" w:tplc="04070003" w:tentative="1">
      <w:start w:val="1"/>
      <w:numFmt w:val="bullet"/>
      <w:lvlText w:val="o"/>
      <w:lvlJc w:val="left"/>
      <w:pPr>
        <w:tabs>
          <w:tab w:val="num" w:pos="6469"/>
        </w:tabs>
        <w:ind w:left="6469" w:hanging="360"/>
      </w:pPr>
      <w:rPr>
        <w:rFonts w:ascii="Courier New" w:hAnsi="Courier New" w:hint="default"/>
      </w:rPr>
    </w:lvl>
    <w:lvl w:ilvl="8" w:tplc="04070005" w:tentative="1">
      <w:start w:val="1"/>
      <w:numFmt w:val="bullet"/>
      <w:lvlText w:val=""/>
      <w:lvlJc w:val="left"/>
      <w:pPr>
        <w:tabs>
          <w:tab w:val="num" w:pos="7189"/>
        </w:tabs>
        <w:ind w:left="7189" w:hanging="360"/>
      </w:pPr>
      <w:rPr>
        <w:rFonts w:ascii="Wingdings" w:hAnsi="Wingdings" w:hint="default"/>
      </w:rPr>
    </w:lvl>
  </w:abstractNum>
  <w:abstractNum w:abstractNumId="2" w15:restartNumberingAfterBreak="0">
    <w:nsid w:val="1D127E0B"/>
    <w:multiLevelType w:val="hybridMultilevel"/>
    <w:tmpl w:val="94A069E4"/>
    <w:lvl w:ilvl="0" w:tplc="0807000F">
      <w:start w:val="1"/>
      <w:numFmt w:val="decimal"/>
      <w:lvlText w:val="%1."/>
      <w:lvlJc w:val="left"/>
      <w:pPr>
        <w:ind w:left="1428" w:hanging="360"/>
      </w:pPr>
    </w:lvl>
    <w:lvl w:ilvl="1" w:tplc="08070019" w:tentative="1">
      <w:start w:val="1"/>
      <w:numFmt w:val="lowerLetter"/>
      <w:lvlText w:val="%2."/>
      <w:lvlJc w:val="left"/>
      <w:pPr>
        <w:ind w:left="2148" w:hanging="360"/>
      </w:pPr>
    </w:lvl>
    <w:lvl w:ilvl="2" w:tplc="0807001B" w:tentative="1">
      <w:start w:val="1"/>
      <w:numFmt w:val="lowerRoman"/>
      <w:lvlText w:val="%3."/>
      <w:lvlJc w:val="right"/>
      <w:pPr>
        <w:ind w:left="2868" w:hanging="180"/>
      </w:pPr>
    </w:lvl>
    <w:lvl w:ilvl="3" w:tplc="0807000F" w:tentative="1">
      <w:start w:val="1"/>
      <w:numFmt w:val="decimal"/>
      <w:lvlText w:val="%4."/>
      <w:lvlJc w:val="left"/>
      <w:pPr>
        <w:ind w:left="3588" w:hanging="360"/>
      </w:pPr>
    </w:lvl>
    <w:lvl w:ilvl="4" w:tplc="08070019" w:tentative="1">
      <w:start w:val="1"/>
      <w:numFmt w:val="lowerLetter"/>
      <w:lvlText w:val="%5."/>
      <w:lvlJc w:val="left"/>
      <w:pPr>
        <w:ind w:left="4308" w:hanging="360"/>
      </w:pPr>
    </w:lvl>
    <w:lvl w:ilvl="5" w:tplc="0807001B" w:tentative="1">
      <w:start w:val="1"/>
      <w:numFmt w:val="lowerRoman"/>
      <w:lvlText w:val="%6."/>
      <w:lvlJc w:val="right"/>
      <w:pPr>
        <w:ind w:left="5028" w:hanging="180"/>
      </w:pPr>
    </w:lvl>
    <w:lvl w:ilvl="6" w:tplc="0807000F" w:tentative="1">
      <w:start w:val="1"/>
      <w:numFmt w:val="decimal"/>
      <w:lvlText w:val="%7."/>
      <w:lvlJc w:val="left"/>
      <w:pPr>
        <w:ind w:left="5748" w:hanging="360"/>
      </w:pPr>
    </w:lvl>
    <w:lvl w:ilvl="7" w:tplc="08070019" w:tentative="1">
      <w:start w:val="1"/>
      <w:numFmt w:val="lowerLetter"/>
      <w:lvlText w:val="%8."/>
      <w:lvlJc w:val="left"/>
      <w:pPr>
        <w:ind w:left="6468" w:hanging="360"/>
      </w:pPr>
    </w:lvl>
    <w:lvl w:ilvl="8" w:tplc="0807001B" w:tentative="1">
      <w:start w:val="1"/>
      <w:numFmt w:val="lowerRoman"/>
      <w:lvlText w:val="%9."/>
      <w:lvlJc w:val="right"/>
      <w:pPr>
        <w:ind w:left="7188" w:hanging="180"/>
      </w:pPr>
    </w:lvl>
  </w:abstractNum>
  <w:abstractNum w:abstractNumId="3" w15:restartNumberingAfterBreak="0">
    <w:nsid w:val="291961FA"/>
    <w:multiLevelType w:val="hybridMultilevel"/>
    <w:tmpl w:val="0B7A9B6C"/>
    <w:lvl w:ilvl="0" w:tplc="08070017">
      <w:start w:val="1"/>
      <w:numFmt w:val="lowerLetter"/>
      <w:lvlText w:val="%1)"/>
      <w:lvlJc w:val="left"/>
      <w:pPr>
        <w:ind w:left="1429" w:hanging="360"/>
      </w:pPr>
    </w:lvl>
    <w:lvl w:ilvl="1" w:tplc="08070019" w:tentative="1">
      <w:start w:val="1"/>
      <w:numFmt w:val="lowerLetter"/>
      <w:lvlText w:val="%2."/>
      <w:lvlJc w:val="left"/>
      <w:pPr>
        <w:ind w:left="2149" w:hanging="360"/>
      </w:pPr>
    </w:lvl>
    <w:lvl w:ilvl="2" w:tplc="0807001B" w:tentative="1">
      <w:start w:val="1"/>
      <w:numFmt w:val="lowerRoman"/>
      <w:lvlText w:val="%3."/>
      <w:lvlJc w:val="right"/>
      <w:pPr>
        <w:ind w:left="2869" w:hanging="180"/>
      </w:pPr>
    </w:lvl>
    <w:lvl w:ilvl="3" w:tplc="0807000F" w:tentative="1">
      <w:start w:val="1"/>
      <w:numFmt w:val="decimal"/>
      <w:lvlText w:val="%4."/>
      <w:lvlJc w:val="left"/>
      <w:pPr>
        <w:ind w:left="3589" w:hanging="360"/>
      </w:pPr>
    </w:lvl>
    <w:lvl w:ilvl="4" w:tplc="08070019" w:tentative="1">
      <w:start w:val="1"/>
      <w:numFmt w:val="lowerLetter"/>
      <w:lvlText w:val="%5."/>
      <w:lvlJc w:val="left"/>
      <w:pPr>
        <w:ind w:left="4309" w:hanging="360"/>
      </w:pPr>
    </w:lvl>
    <w:lvl w:ilvl="5" w:tplc="0807001B" w:tentative="1">
      <w:start w:val="1"/>
      <w:numFmt w:val="lowerRoman"/>
      <w:lvlText w:val="%6."/>
      <w:lvlJc w:val="right"/>
      <w:pPr>
        <w:ind w:left="5029" w:hanging="180"/>
      </w:pPr>
    </w:lvl>
    <w:lvl w:ilvl="6" w:tplc="0807000F" w:tentative="1">
      <w:start w:val="1"/>
      <w:numFmt w:val="decimal"/>
      <w:lvlText w:val="%7."/>
      <w:lvlJc w:val="left"/>
      <w:pPr>
        <w:ind w:left="5749" w:hanging="360"/>
      </w:pPr>
    </w:lvl>
    <w:lvl w:ilvl="7" w:tplc="08070019" w:tentative="1">
      <w:start w:val="1"/>
      <w:numFmt w:val="lowerLetter"/>
      <w:lvlText w:val="%8."/>
      <w:lvlJc w:val="left"/>
      <w:pPr>
        <w:ind w:left="6469" w:hanging="360"/>
      </w:pPr>
    </w:lvl>
    <w:lvl w:ilvl="8" w:tplc="0807001B" w:tentative="1">
      <w:start w:val="1"/>
      <w:numFmt w:val="lowerRoman"/>
      <w:lvlText w:val="%9."/>
      <w:lvlJc w:val="right"/>
      <w:pPr>
        <w:ind w:left="7189" w:hanging="180"/>
      </w:pPr>
    </w:lvl>
  </w:abstractNum>
  <w:abstractNum w:abstractNumId="4" w15:restartNumberingAfterBreak="0">
    <w:nsid w:val="4020517D"/>
    <w:multiLevelType w:val="hybridMultilevel"/>
    <w:tmpl w:val="E1A88C88"/>
    <w:lvl w:ilvl="0" w:tplc="0807000F">
      <w:start w:val="1"/>
      <w:numFmt w:val="decimal"/>
      <w:lvlText w:val="%1."/>
      <w:lvlJc w:val="left"/>
      <w:pPr>
        <w:ind w:left="1068" w:hanging="360"/>
      </w:pPr>
    </w:lvl>
    <w:lvl w:ilvl="1" w:tplc="08070019" w:tentative="1">
      <w:start w:val="1"/>
      <w:numFmt w:val="lowerLetter"/>
      <w:lvlText w:val="%2."/>
      <w:lvlJc w:val="left"/>
      <w:pPr>
        <w:ind w:left="1788" w:hanging="360"/>
      </w:pPr>
    </w:lvl>
    <w:lvl w:ilvl="2" w:tplc="0807001B" w:tentative="1">
      <w:start w:val="1"/>
      <w:numFmt w:val="lowerRoman"/>
      <w:lvlText w:val="%3."/>
      <w:lvlJc w:val="right"/>
      <w:pPr>
        <w:ind w:left="2508" w:hanging="180"/>
      </w:pPr>
    </w:lvl>
    <w:lvl w:ilvl="3" w:tplc="0807000F" w:tentative="1">
      <w:start w:val="1"/>
      <w:numFmt w:val="decimal"/>
      <w:lvlText w:val="%4."/>
      <w:lvlJc w:val="left"/>
      <w:pPr>
        <w:ind w:left="3228" w:hanging="360"/>
      </w:pPr>
    </w:lvl>
    <w:lvl w:ilvl="4" w:tplc="08070019" w:tentative="1">
      <w:start w:val="1"/>
      <w:numFmt w:val="lowerLetter"/>
      <w:lvlText w:val="%5."/>
      <w:lvlJc w:val="left"/>
      <w:pPr>
        <w:ind w:left="3948" w:hanging="360"/>
      </w:pPr>
    </w:lvl>
    <w:lvl w:ilvl="5" w:tplc="0807001B" w:tentative="1">
      <w:start w:val="1"/>
      <w:numFmt w:val="lowerRoman"/>
      <w:lvlText w:val="%6."/>
      <w:lvlJc w:val="right"/>
      <w:pPr>
        <w:ind w:left="4668" w:hanging="180"/>
      </w:pPr>
    </w:lvl>
    <w:lvl w:ilvl="6" w:tplc="0807000F" w:tentative="1">
      <w:start w:val="1"/>
      <w:numFmt w:val="decimal"/>
      <w:lvlText w:val="%7."/>
      <w:lvlJc w:val="left"/>
      <w:pPr>
        <w:ind w:left="5388" w:hanging="360"/>
      </w:pPr>
    </w:lvl>
    <w:lvl w:ilvl="7" w:tplc="08070019" w:tentative="1">
      <w:start w:val="1"/>
      <w:numFmt w:val="lowerLetter"/>
      <w:lvlText w:val="%8."/>
      <w:lvlJc w:val="left"/>
      <w:pPr>
        <w:ind w:left="6108" w:hanging="360"/>
      </w:pPr>
    </w:lvl>
    <w:lvl w:ilvl="8" w:tplc="0807001B" w:tentative="1">
      <w:start w:val="1"/>
      <w:numFmt w:val="lowerRoman"/>
      <w:lvlText w:val="%9."/>
      <w:lvlJc w:val="right"/>
      <w:pPr>
        <w:ind w:left="6828" w:hanging="180"/>
      </w:pPr>
    </w:lvl>
  </w:abstractNum>
  <w:abstractNum w:abstractNumId="5" w15:restartNumberingAfterBreak="0">
    <w:nsid w:val="55FA2BF6"/>
    <w:multiLevelType w:val="hybridMultilevel"/>
    <w:tmpl w:val="94E81FD2"/>
    <w:lvl w:ilvl="0" w:tplc="0807000F">
      <w:start w:val="1"/>
      <w:numFmt w:val="decimal"/>
      <w:lvlText w:val="%1."/>
      <w:lvlJc w:val="left"/>
      <w:pPr>
        <w:ind w:left="1429" w:hanging="360"/>
      </w:pPr>
    </w:lvl>
    <w:lvl w:ilvl="1" w:tplc="08070019" w:tentative="1">
      <w:start w:val="1"/>
      <w:numFmt w:val="lowerLetter"/>
      <w:lvlText w:val="%2."/>
      <w:lvlJc w:val="left"/>
      <w:pPr>
        <w:ind w:left="2149" w:hanging="360"/>
      </w:pPr>
    </w:lvl>
    <w:lvl w:ilvl="2" w:tplc="0807001B" w:tentative="1">
      <w:start w:val="1"/>
      <w:numFmt w:val="lowerRoman"/>
      <w:lvlText w:val="%3."/>
      <w:lvlJc w:val="right"/>
      <w:pPr>
        <w:ind w:left="2869" w:hanging="180"/>
      </w:pPr>
    </w:lvl>
    <w:lvl w:ilvl="3" w:tplc="0807000F" w:tentative="1">
      <w:start w:val="1"/>
      <w:numFmt w:val="decimal"/>
      <w:lvlText w:val="%4."/>
      <w:lvlJc w:val="left"/>
      <w:pPr>
        <w:ind w:left="3589" w:hanging="360"/>
      </w:pPr>
    </w:lvl>
    <w:lvl w:ilvl="4" w:tplc="08070019" w:tentative="1">
      <w:start w:val="1"/>
      <w:numFmt w:val="lowerLetter"/>
      <w:lvlText w:val="%5."/>
      <w:lvlJc w:val="left"/>
      <w:pPr>
        <w:ind w:left="4309" w:hanging="360"/>
      </w:pPr>
    </w:lvl>
    <w:lvl w:ilvl="5" w:tplc="0807001B" w:tentative="1">
      <w:start w:val="1"/>
      <w:numFmt w:val="lowerRoman"/>
      <w:lvlText w:val="%6."/>
      <w:lvlJc w:val="right"/>
      <w:pPr>
        <w:ind w:left="5029" w:hanging="180"/>
      </w:pPr>
    </w:lvl>
    <w:lvl w:ilvl="6" w:tplc="0807000F" w:tentative="1">
      <w:start w:val="1"/>
      <w:numFmt w:val="decimal"/>
      <w:lvlText w:val="%7."/>
      <w:lvlJc w:val="left"/>
      <w:pPr>
        <w:ind w:left="5749" w:hanging="360"/>
      </w:pPr>
    </w:lvl>
    <w:lvl w:ilvl="7" w:tplc="08070019" w:tentative="1">
      <w:start w:val="1"/>
      <w:numFmt w:val="lowerLetter"/>
      <w:lvlText w:val="%8."/>
      <w:lvlJc w:val="left"/>
      <w:pPr>
        <w:ind w:left="6469" w:hanging="360"/>
      </w:pPr>
    </w:lvl>
    <w:lvl w:ilvl="8" w:tplc="0807001B" w:tentative="1">
      <w:start w:val="1"/>
      <w:numFmt w:val="lowerRoman"/>
      <w:lvlText w:val="%9."/>
      <w:lvlJc w:val="right"/>
      <w:pPr>
        <w:ind w:left="7189" w:hanging="180"/>
      </w:pPr>
    </w:lvl>
  </w:abstractNum>
  <w:abstractNum w:abstractNumId="6" w15:restartNumberingAfterBreak="0">
    <w:nsid w:val="590E3B67"/>
    <w:multiLevelType w:val="hybridMultilevel"/>
    <w:tmpl w:val="E1A88C88"/>
    <w:lvl w:ilvl="0" w:tplc="0807000F">
      <w:start w:val="1"/>
      <w:numFmt w:val="decimal"/>
      <w:lvlText w:val="%1."/>
      <w:lvlJc w:val="left"/>
      <w:pPr>
        <w:ind w:left="1068" w:hanging="360"/>
      </w:pPr>
    </w:lvl>
    <w:lvl w:ilvl="1" w:tplc="08070019" w:tentative="1">
      <w:start w:val="1"/>
      <w:numFmt w:val="lowerLetter"/>
      <w:lvlText w:val="%2."/>
      <w:lvlJc w:val="left"/>
      <w:pPr>
        <w:ind w:left="1788" w:hanging="360"/>
      </w:pPr>
    </w:lvl>
    <w:lvl w:ilvl="2" w:tplc="0807001B" w:tentative="1">
      <w:start w:val="1"/>
      <w:numFmt w:val="lowerRoman"/>
      <w:lvlText w:val="%3."/>
      <w:lvlJc w:val="right"/>
      <w:pPr>
        <w:ind w:left="2508" w:hanging="180"/>
      </w:pPr>
    </w:lvl>
    <w:lvl w:ilvl="3" w:tplc="0807000F" w:tentative="1">
      <w:start w:val="1"/>
      <w:numFmt w:val="decimal"/>
      <w:lvlText w:val="%4."/>
      <w:lvlJc w:val="left"/>
      <w:pPr>
        <w:ind w:left="3228" w:hanging="360"/>
      </w:pPr>
    </w:lvl>
    <w:lvl w:ilvl="4" w:tplc="08070019" w:tentative="1">
      <w:start w:val="1"/>
      <w:numFmt w:val="lowerLetter"/>
      <w:lvlText w:val="%5."/>
      <w:lvlJc w:val="left"/>
      <w:pPr>
        <w:ind w:left="3948" w:hanging="360"/>
      </w:pPr>
    </w:lvl>
    <w:lvl w:ilvl="5" w:tplc="0807001B" w:tentative="1">
      <w:start w:val="1"/>
      <w:numFmt w:val="lowerRoman"/>
      <w:lvlText w:val="%6."/>
      <w:lvlJc w:val="right"/>
      <w:pPr>
        <w:ind w:left="4668" w:hanging="180"/>
      </w:pPr>
    </w:lvl>
    <w:lvl w:ilvl="6" w:tplc="0807000F" w:tentative="1">
      <w:start w:val="1"/>
      <w:numFmt w:val="decimal"/>
      <w:lvlText w:val="%7."/>
      <w:lvlJc w:val="left"/>
      <w:pPr>
        <w:ind w:left="5388" w:hanging="360"/>
      </w:pPr>
    </w:lvl>
    <w:lvl w:ilvl="7" w:tplc="08070019" w:tentative="1">
      <w:start w:val="1"/>
      <w:numFmt w:val="lowerLetter"/>
      <w:lvlText w:val="%8."/>
      <w:lvlJc w:val="left"/>
      <w:pPr>
        <w:ind w:left="6108" w:hanging="360"/>
      </w:pPr>
    </w:lvl>
    <w:lvl w:ilvl="8" w:tplc="0807001B" w:tentative="1">
      <w:start w:val="1"/>
      <w:numFmt w:val="lowerRoman"/>
      <w:lvlText w:val="%9."/>
      <w:lvlJc w:val="right"/>
      <w:pPr>
        <w:ind w:left="6828" w:hanging="180"/>
      </w:pPr>
    </w:lvl>
  </w:abstractNum>
  <w:abstractNum w:abstractNumId="7" w15:restartNumberingAfterBreak="0">
    <w:nsid w:val="5A3C0409"/>
    <w:multiLevelType w:val="hybridMultilevel"/>
    <w:tmpl w:val="497CA420"/>
    <w:lvl w:ilvl="0" w:tplc="EB2A5C16">
      <w:numFmt w:val="bullet"/>
      <w:lvlText w:val="-"/>
      <w:lvlJc w:val="left"/>
      <w:pPr>
        <w:ind w:left="720" w:hanging="360"/>
      </w:pPr>
      <w:rPr>
        <w:rFonts w:ascii="Verdana" w:eastAsia="Times New Roman" w:hAnsi="Verdan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FCC50FB"/>
    <w:multiLevelType w:val="hybridMultilevel"/>
    <w:tmpl w:val="A530CC70"/>
    <w:lvl w:ilvl="0" w:tplc="0407000F">
      <w:start w:val="1"/>
      <w:numFmt w:val="decimal"/>
      <w:lvlText w:val="%1."/>
      <w:lvlJc w:val="left"/>
      <w:pPr>
        <w:tabs>
          <w:tab w:val="num" w:pos="890"/>
        </w:tabs>
        <w:ind w:left="890" w:hanging="360"/>
      </w:pPr>
    </w:lvl>
    <w:lvl w:ilvl="1" w:tplc="04070019">
      <w:start w:val="1"/>
      <w:numFmt w:val="lowerLetter"/>
      <w:lvlText w:val="%2."/>
      <w:lvlJc w:val="left"/>
      <w:pPr>
        <w:tabs>
          <w:tab w:val="num" w:pos="1610"/>
        </w:tabs>
        <w:ind w:left="1610" w:hanging="360"/>
      </w:pPr>
    </w:lvl>
    <w:lvl w:ilvl="2" w:tplc="0407001B">
      <w:start w:val="1"/>
      <w:numFmt w:val="lowerRoman"/>
      <w:lvlText w:val="%3."/>
      <w:lvlJc w:val="right"/>
      <w:pPr>
        <w:tabs>
          <w:tab w:val="num" w:pos="2330"/>
        </w:tabs>
        <w:ind w:left="2330" w:hanging="180"/>
      </w:pPr>
    </w:lvl>
    <w:lvl w:ilvl="3" w:tplc="0407000F" w:tentative="1">
      <w:start w:val="1"/>
      <w:numFmt w:val="decimal"/>
      <w:lvlText w:val="%4."/>
      <w:lvlJc w:val="left"/>
      <w:pPr>
        <w:tabs>
          <w:tab w:val="num" w:pos="3050"/>
        </w:tabs>
        <w:ind w:left="3050" w:hanging="360"/>
      </w:pPr>
    </w:lvl>
    <w:lvl w:ilvl="4" w:tplc="04070019" w:tentative="1">
      <w:start w:val="1"/>
      <w:numFmt w:val="lowerLetter"/>
      <w:lvlText w:val="%5."/>
      <w:lvlJc w:val="left"/>
      <w:pPr>
        <w:tabs>
          <w:tab w:val="num" w:pos="3770"/>
        </w:tabs>
        <w:ind w:left="3770" w:hanging="360"/>
      </w:pPr>
    </w:lvl>
    <w:lvl w:ilvl="5" w:tplc="0407001B" w:tentative="1">
      <w:start w:val="1"/>
      <w:numFmt w:val="lowerRoman"/>
      <w:lvlText w:val="%6."/>
      <w:lvlJc w:val="right"/>
      <w:pPr>
        <w:tabs>
          <w:tab w:val="num" w:pos="4490"/>
        </w:tabs>
        <w:ind w:left="4490" w:hanging="180"/>
      </w:pPr>
    </w:lvl>
    <w:lvl w:ilvl="6" w:tplc="0407000F" w:tentative="1">
      <w:start w:val="1"/>
      <w:numFmt w:val="decimal"/>
      <w:lvlText w:val="%7."/>
      <w:lvlJc w:val="left"/>
      <w:pPr>
        <w:tabs>
          <w:tab w:val="num" w:pos="5210"/>
        </w:tabs>
        <w:ind w:left="5210" w:hanging="360"/>
      </w:pPr>
    </w:lvl>
    <w:lvl w:ilvl="7" w:tplc="04070019" w:tentative="1">
      <w:start w:val="1"/>
      <w:numFmt w:val="lowerLetter"/>
      <w:lvlText w:val="%8."/>
      <w:lvlJc w:val="left"/>
      <w:pPr>
        <w:tabs>
          <w:tab w:val="num" w:pos="5930"/>
        </w:tabs>
        <w:ind w:left="5930" w:hanging="360"/>
      </w:pPr>
    </w:lvl>
    <w:lvl w:ilvl="8" w:tplc="0407001B" w:tentative="1">
      <w:start w:val="1"/>
      <w:numFmt w:val="lowerRoman"/>
      <w:lvlText w:val="%9."/>
      <w:lvlJc w:val="right"/>
      <w:pPr>
        <w:tabs>
          <w:tab w:val="num" w:pos="6650"/>
        </w:tabs>
        <w:ind w:left="6650" w:hanging="180"/>
      </w:pPr>
    </w:lvl>
  </w:abstractNum>
  <w:abstractNum w:abstractNumId="9" w15:restartNumberingAfterBreak="0">
    <w:nsid w:val="6E3E0B5C"/>
    <w:multiLevelType w:val="hybridMultilevel"/>
    <w:tmpl w:val="0DD28DB8"/>
    <w:lvl w:ilvl="0" w:tplc="08070017">
      <w:start w:val="1"/>
      <w:numFmt w:val="lowerLetter"/>
      <w:lvlText w:val="%1)"/>
      <w:lvlJc w:val="left"/>
      <w:pPr>
        <w:ind w:left="360" w:hanging="360"/>
      </w:pPr>
      <w:rPr>
        <w:rFonts w:hint="default"/>
      </w:rPr>
    </w:lvl>
    <w:lvl w:ilvl="1" w:tplc="08070019" w:tentative="1">
      <w:start w:val="1"/>
      <w:numFmt w:val="lowerLetter"/>
      <w:lvlText w:val="%2."/>
      <w:lvlJc w:val="left"/>
      <w:pPr>
        <w:ind w:left="1080" w:hanging="360"/>
      </w:pPr>
    </w:lvl>
    <w:lvl w:ilvl="2" w:tplc="0807001B" w:tentative="1">
      <w:start w:val="1"/>
      <w:numFmt w:val="lowerRoman"/>
      <w:lvlText w:val="%3."/>
      <w:lvlJc w:val="right"/>
      <w:pPr>
        <w:ind w:left="1800" w:hanging="180"/>
      </w:pPr>
    </w:lvl>
    <w:lvl w:ilvl="3" w:tplc="0807000F" w:tentative="1">
      <w:start w:val="1"/>
      <w:numFmt w:val="decimal"/>
      <w:lvlText w:val="%4."/>
      <w:lvlJc w:val="left"/>
      <w:pPr>
        <w:ind w:left="2520" w:hanging="360"/>
      </w:pPr>
    </w:lvl>
    <w:lvl w:ilvl="4" w:tplc="08070019" w:tentative="1">
      <w:start w:val="1"/>
      <w:numFmt w:val="lowerLetter"/>
      <w:lvlText w:val="%5."/>
      <w:lvlJc w:val="left"/>
      <w:pPr>
        <w:ind w:left="3240" w:hanging="360"/>
      </w:pPr>
    </w:lvl>
    <w:lvl w:ilvl="5" w:tplc="0807001B" w:tentative="1">
      <w:start w:val="1"/>
      <w:numFmt w:val="lowerRoman"/>
      <w:lvlText w:val="%6."/>
      <w:lvlJc w:val="right"/>
      <w:pPr>
        <w:ind w:left="3960" w:hanging="180"/>
      </w:pPr>
    </w:lvl>
    <w:lvl w:ilvl="6" w:tplc="0807000F" w:tentative="1">
      <w:start w:val="1"/>
      <w:numFmt w:val="decimal"/>
      <w:lvlText w:val="%7."/>
      <w:lvlJc w:val="left"/>
      <w:pPr>
        <w:ind w:left="4680" w:hanging="360"/>
      </w:pPr>
    </w:lvl>
    <w:lvl w:ilvl="7" w:tplc="08070019" w:tentative="1">
      <w:start w:val="1"/>
      <w:numFmt w:val="lowerLetter"/>
      <w:lvlText w:val="%8."/>
      <w:lvlJc w:val="left"/>
      <w:pPr>
        <w:ind w:left="5400" w:hanging="360"/>
      </w:pPr>
    </w:lvl>
    <w:lvl w:ilvl="8" w:tplc="0807001B" w:tentative="1">
      <w:start w:val="1"/>
      <w:numFmt w:val="lowerRoman"/>
      <w:lvlText w:val="%9."/>
      <w:lvlJc w:val="right"/>
      <w:pPr>
        <w:ind w:left="6120" w:hanging="180"/>
      </w:pPr>
    </w:lvl>
  </w:abstractNum>
  <w:abstractNum w:abstractNumId="10" w15:restartNumberingAfterBreak="0">
    <w:nsid w:val="733B70D0"/>
    <w:multiLevelType w:val="hybridMultilevel"/>
    <w:tmpl w:val="400221E2"/>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1" w15:restartNumberingAfterBreak="0">
    <w:nsid w:val="7DD94A43"/>
    <w:multiLevelType w:val="hybridMultilevel"/>
    <w:tmpl w:val="06C29886"/>
    <w:lvl w:ilvl="0" w:tplc="0807000F">
      <w:start w:val="1"/>
      <w:numFmt w:val="decimal"/>
      <w:lvlText w:val="%1."/>
      <w:lvlJc w:val="left"/>
      <w:pPr>
        <w:ind w:left="1068" w:hanging="360"/>
      </w:pPr>
    </w:lvl>
    <w:lvl w:ilvl="1" w:tplc="08070019" w:tentative="1">
      <w:start w:val="1"/>
      <w:numFmt w:val="lowerLetter"/>
      <w:lvlText w:val="%2."/>
      <w:lvlJc w:val="left"/>
      <w:pPr>
        <w:ind w:left="1788" w:hanging="360"/>
      </w:pPr>
    </w:lvl>
    <w:lvl w:ilvl="2" w:tplc="0807001B" w:tentative="1">
      <w:start w:val="1"/>
      <w:numFmt w:val="lowerRoman"/>
      <w:lvlText w:val="%3."/>
      <w:lvlJc w:val="right"/>
      <w:pPr>
        <w:ind w:left="2508" w:hanging="180"/>
      </w:pPr>
    </w:lvl>
    <w:lvl w:ilvl="3" w:tplc="0807000F" w:tentative="1">
      <w:start w:val="1"/>
      <w:numFmt w:val="decimal"/>
      <w:lvlText w:val="%4."/>
      <w:lvlJc w:val="left"/>
      <w:pPr>
        <w:ind w:left="3228" w:hanging="360"/>
      </w:pPr>
    </w:lvl>
    <w:lvl w:ilvl="4" w:tplc="08070019" w:tentative="1">
      <w:start w:val="1"/>
      <w:numFmt w:val="lowerLetter"/>
      <w:lvlText w:val="%5."/>
      <w:lvlJc w:val="left"/>
      <w:pPr>
        <w:ind w:left="3948" w:hanging="360"/>
      </w:pPr>
    </w:lvl>
    <w:lvl w:ilvl="5" w:tplc="0807001B" w:tentative="1">
      <w:start w:val="1"/>
      <w:numFmt w:val="lowerRoman"/>
      <w:lvlText w:val="%6."/>
      <w:lvlJc w:val="right"/>
      <w:pPr>
        <w:ind w:left="4668" w:hanging="180"/>
      </w:pPr>
    </w:lvl>
    <w:lvl w:ilvl="6" w:tplc="0807000F" w:tentative="1">
      <w:start w:val="1"/>
      <w:numFmt w:val="decimal"/>
      <w:lvlText w:val="%7."/>
      <w:lvlJc w:val="left"/>
      <w:pPr>
        <w:ind w:left="5388" w:hanging="360"/>
      </w:pPr>
    </w:lvl>
    <w:lvl w:ilvl="7" w:tplc="08070019" w:tentative="1">
      <w:start w:val="1"/>
      <w:numFmt w:val="lowerLetter"/>
      <w:lvlText w:val="%8."/>
      <w:lvlJc w:val="left"/>
      <w:pPr>
        <w:ind w:left="6108" w:hanging="360"/>
      </w:pPr>
    </w:lvl>
    <w:lvl w:ilvl="8" w:tplc="0807001B" w:tentative="1">
      <w:start w:val="1"/>
      <w:numFmt w:val="lowerRoman"/>
      <w:lvlText w:val="%9."/>
      <w:lvlJc w:val="right"/>
      <w:pPr>
        <w:ind w:left="6828" w:hanging="180"/>
      </w:pPr>
    </w:lvl>
  </w:abstractNum>
  <w:num w:numId="1">
    <w:abstractNumId w:val="1"/>
  </w:num>
  <w:num w:numId="2">
    <w:abstractNumId w:val="8"/>
  </w:num>
  <w:num w:numId="3">
    <w:abstractNumId w:val="0"/>
  </w:num>
  <w:num w:numId="4">
    <w:abstractNumId w:val="10"/>
  </w:num>
  <w:num w:numId="5">
    <w:abstractNumId w:val="9"/>
  </w:num>
  <w:num w:numId="6">
    <w:abstractNumId w:val="3"/>
  </w:num>
  <w:num w:numId="7">
    <w:abstractNumId w:val="5"/>
  </w:num>
  <w:num w:numId="8">
    <w:abstractNumId w:val="4"/>
  </w:num>
  <w:num w:numId="9">
    <w:abstractNumId w:val="6"/>
  </w:num>
  <w:num w:numId="10">
    <w:abstractNumId w:val="11"/>
  </w:num>
  <w:num w:numId="11">
    <w:abstractNumId w:val="2"/>
  </w:num>
  <w:num w:numId="12">
    <w:abstractNumId w:val="7"/>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Footer/>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autoHyphenation/>
  <w:hyphenationZone w:val="425"/>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D21A6"/>
    <w:rsid w:val="00001109"/>
    <w:rsid w:val="00001E06"/>
    <w:rsid w:val="00003DF6"/>
    <w:rsid w:val="000075B8"/>
    <w:rsid w:val="0001090A"/>
    <w:rsid w:val="00012233"/>
    <w:rsid w:val="0001269C"/>
    <w:rsid w:val="00014EFD"/>
    <w:rsid w:val="0001522D"/>
    <w:rsid w:val="000167B8"/>
    <w:rsid w:val="0002156D"/>
    <w:rsid w:val="00021C51"/>
    <w:rsid w:val="00024FB2"/>
    <w:rsid w:val="00026697"/>
    <w:rsid w:val="00032650"/>
    <w:rsid w:val="000351B8"/>
    <w:rsid w:val="00037AC3"/>
    <w:rsid w:val="00041072"/>
    <w:rsid w:val="00044ABF"/>
    <w:rsid w:val="00044E6B"/>
    <w:rsid w:val="00046E04"/>
    <w:rsid w:val="0004727D"/>
    <w:rsid w:val="000504B6"/>
    <w:rsid w:val="00051A3B"/>
    <w:rsid w:val="00051F37"/>
    <w:rsid w:val="00054E1C"/>
    <w:rsid w:val="0006081E"/>
    <w:rsid w:val="00060A6A"/>
    <w:rsid w:val="00063387"/>
    <w:rsid w:val="00065507"/>
    <w:rsid w:val="0006566F"/>
    <w:rsid w:val="00065A92"/>
    <w:rsid w:val="000660F8"/>
    <w:rsid w:val="00066995"/>
    <w:rsid w:val="0007197A"/>
    <w:rsid w:val="000737C9"/>
    <w:rsid w:val="000739A2"/>
    <w:rsid w:val="00073C77"/>
    <w:rsid w:val="00074E0A"/>
    <w:rsid w:val="00075542"/>
    <w:rsid w:val="00076004"/>
    <w:rsid w:val="0007641D"/>
    <w:rsid w:val="000765E9"/>
    <w:rsid w:val="00076E58"/>
    <w:rsid w:val="000817D1"/>
    <w:rsid w:val="0008257D"/>
    <w:rsid w:val="0008328D"/>
    <w:rsid w:val="00086431"/>
    <w:rsid w:val="00090203"/>
    <w:rsid w:val="0009513F"/>
    <w:rsid w:val="000A13A4"/>
    <w:rsid w:val="000A3FC7"/>
    <w:rsid w:val="000A494F"/>
    <w:rsid w:val="000A5E96"/>
    <w:rsid w:val="000A6CDF"/>
    <w:rsid w:val="000B2E95"/>
    <w:rsid w:val="000B5AD7"/>
    <w:rsid w:val="000B61AA"/>
    <w:rsid w:val="000C17A0"/>
    <w:rsid w:val="000C38AF"/>
    <w:rsid w:val="000C4221"/>
    <w:rsid w:val="000C5779"/>
    <w:rsid w:val="000C5A8C"/>
    <w:rsid w:val="000C66F5"/>
    <w:rsid w:val="000C7D67"/>
    <w:rsid w:val="000C7ED6"/>
    <w:rsid w:val="000D06F7"/>
    <w:rsid w:val="000D351C"/>
    <w:rsid w:val="000D7439"/>
    <w:rsid w:val="000E0D3A"/>
    <w:rsid w:val="000E1467"/>
    <w:rsid w:val="000E2C98"/>
    <w:rsid w:val="000E78CC"/>
    <w:rsid w:val="000F139E"/>
    <w:rsid w:val="000F5314"/>
    <w:rsid w:val="00102111"/>
    <w:rsid w:val="00106F6F"/>
    <w:rsid w:val="001070B0"/>
    <w:rsid w:val="00107148"/>
    <w:rsid w:val="00110703"/>
    <w:rsid w:val="00113C56"/>
    <w:rsid w:val="00113C71"/>
    <w:rsid w:val="0011418B"/>
    <w:rsid w:val="00114DEF"/>
    <w:rsid w:val="001152D1"/>
    <w:rsid w:val="00115C77"/>
    <w:rsid w:val="0012093B"/>
    <w:rsid w:val="00120D3C"/>
    <w:rsid w:val="00125F21"/>
    <w:rsid w:val="00126127"/>
    <w:rsid w:val="00127930"/>
    <w:rsid w:val="00130213"/>
    <w:rsid w:val="00130450"/>
    <w:rsid w:val="001321A7"/>
    <w:rsid w:val="00132A76"/>
    <w:rsid w:val="00133078"/>
    <w:rsid w:val="00133E1E"/>
    <w:rsid w:val="001353BC"/>
    <w:rsid w:val="00135556"/>
    <w:rsid w:val="00135832"/>
    <w:rsid w:val="001435EE"/>
    <w:rsid w:val="00145D09"/>
    <w:rsid w:val="00146851"/>
    <w:rsid w:val="00146F2B"/>
    <w:rsid w:val="0014737B"/>
    <w:rsid w:val="00152B1E"/>
    <w:rsid w:val="00153D96"/>
    <w:rsid w:val="00156D67"/>
    <w:rsid w:val="00156F13"/>
    <w:rsid w:val="00157D68"/>
    <w:rsid w:val="00161DF2"/>
    <w:rsid w:val="00166773"/>
    <w:rsid w:val="0016707A"/>
    <w:rsid w:val="001701FE"/>
    <w:rsid w:val="001751B6"/>
    <w:rsid w:val="00180824"/>
    <w:rsid w:val="00180E6D"/>
    <w:rsid w:val="00180EAB"/>
    <w:rsid w:val="001823CD"/>
    <w:rsid w:val="00183C02"/>
    <w:rsid w:val="001868E3"/>
    <w:rsid w:val="001907D1"/>
    <w:rsid w:val="0019174F"/>
    <w:rsid w:val="001951C3"/>
    <w:rsid w:val="001A7DD6"/>
    <w:rsid w:val="001B01D9"/>
    <w:rsid w:val="001B0873"/>
    <w:rsid w:val="001B1622"/>
    <w:rsid w:val="001B16B4"/>
    <w:rsid w:val="001B50E8"/>
    <w:rsid w:val="001B66CD"/>
    <w:rsid w:val="001B7124"/>
    <w:rsid w:val="001C017A"/>
    <w:rsid w:val="001C0ADE"/>
    <w:rsid w:val="001C6FC6"/>
    <w:rsid w:val="001D0805"/>
    <w:rsid w:val="001D1043"/>
    <w:rsid w:val="001D1EBB"/>
    <w:rsid w:val="001D498F"/>
    <w:rsid w:val="001D59E6"/>
    <w:rsid w:val="001D7566"/>
    <w:rsid w:val="001E04D1"/>
    <w:rsid w:val="001F5096"/>
    <w:rsid w:val="001F590D"/>
    <w:rsid w:val="002001EA"/>
    <w:rsid w:val="002019C6"/>
    <w:rsid w:val="002042B5"/>
    <w:rsid w:val="00204CC7"/>
    <w:rsid w:val="00204F3C"/>
    <w:rsid w:val="00206742"/>
    <w:rsid w:val="0021080C"/>
    <w:rsid w:val="00216705"/>
    <w:rsid w:val="002211D8"/>
    <w:rsid w:val="002216EA"/>
    <w:rsid w:val="0022272F"/>
    <w:rsid w:val="00223AB9"/>
    <w:rsid w:val="00226507"/>
    <w:rsid w:val="0023501C"/>
    <w:rsid w:val="002446CE"/>
    <w:rsid w:val="002460C1"/>
    <w:rsid w:val="0024729E"/>
    <w:rsid w:val="00247338"/>
    <w:rsid w:val="002506B2"/>
    <w:rsid w:val="002511BD"/>
    <w:rsid w:val="00251CB1"/>
    <w:rsid w:val="00254747"/>
    <w:rsid w:val="0025632B"/>
    <w:rsid w:val="00256444"/>
    <w:rsid w:val="00263E6E"/>
    <w:rsid w:val="002705F8"/>
    <w:rsid w:val="002715DA"/>
    <w:rsid w:val="00273096"/>
    <w:rsid w:val="00273F4E"/>
    <w:rsid w:val="002743E9"/>
    <w:rsid w:val="00274767"/>
    <w:rsid w:val="0027502A"/>
    <w:rsid w:val="002750A4"/>
    <w:rsid w:val="00275492"/>
    <w:rsid w:val="002837BE"/>
    <w:rsid w:val="0029238E"/>
    <w:rsid w:val="002958C4"/>
    <w:rsid w:val="00295B3D"/>
    <w:rsid w:val="00295B58"/>
    <w:rsid w:val="00295C13"/>
    <w:rsid w:val="002A1522"/>
    <w:rsid w:val="002A7066"/>
    <w:rsid w:val="002B2655"/>
    <w:rsid w:val="002B37B0"/>
    <w:rsid w:val="002C18EF"/>
    <w:rsid w:val="002C3D21"/>
    <w:rsid w:val="002C6BF8"/>
    <w:rsid w:val="002D0EA3"/>
    <w:rsid w:val="002D26CC"/>
    <w:rsid w:val="002D2FD7"/>
    <w:rsid w:val="002D4931"/>
    <w:rsid w:val="002D54C9"/>
    <w:rsid w:val="002E02D1"/>
    <w:rsid w:val="002E281F"/>
    <w:rsid w:val="002E3339"/>
    <w:rsid w:val="002E7BDC"/>
    <w:rsid w:val="002F39AE"/>
    <w:rsid w:val="002F43CB"/>
    <w:rsid w:val="002F6AD4"/>
    <w:rsid w:val="003017FA"/>
    <w:rsid w:val="00302478"/>
    <w:rsid w:val="00303284"/>
    <w:rsid w:val="0030472C"/>
    <w:rsid w:val="003047FE"/>
    <w:rsid w:val="00306711"/>
    <w:rsid w:val="0031123B"/>
    <w:rsid w:val="003125FF"/>
    <w:rsid w:val="00314DD5"/>
    <w:rsid w:val="0031619D"/>
    <w:rsid w:val="003173E5"/>
    <w:rsid w:val="00317669"/>
    <w:rsid w:val="00320E3A"/>
    <w:rsid w:val="0032125D"/>
    <w:rsid w:val="00322A8C"/>
    <w:rsid w:val="003234AE"/>
    <w:rsid w:val="00324AFD"/>
    <w:rsid w:val="00325987"/>
    <w:rsid w:val="00330E94"/>
    <w:rsid w:val="00333F36"/>
    <w:rsid w:val="00336B47"/>
    <w:rsid w:val="00345655"/>
    <w:rsid w:val="0035078A"/>
    <w:rsid w:val="00350BE9"/>
    <w:rsid w:val="00351142"/>
    <w:rsid w:val="00351422"/>
    <w:rsid w:val="00353965"/>
    <w:rsid w:val="00354011"/>
    <w:rsid w:val="00354621"/>
    <w:rsid w:val="00360C51"/>
    <w:rsid w:val="003612DF"/>
    <w:rsid w:val="00364AA2"/>
    <w:rsid w:val="0036774D"/>
    <w:rsid w:val="00367953"/>
    <w:rsid w:val="003730E9"/>
    <w:rsid w:val="003734CF"/>
    <w:rsid w:val="00373A48"/>
    <w:rsid w:val="00374385"/>
    <w:rsid w:val="003743E0"/>
    <w:rsid w:val="003744FB"/>
    <w:rsid w:val="00374E88"/>
    <w:rsid w:val="0037508D"/>
    <w:rsid w:val="003768F7"/>
    <w:rsid w:val="00385E07"/>
    <w:rsid w:val="00390BEE"/>
    <w:rsid w:val="00392861"/>
    <w:rsid w:val="00396810"/>
    <w:rsid w:val="003A0257"/>
    <w:rsid w:val="003A1A84"/>
    <w:rsid w:val="003A516B"/>
    <w:rsid w:val="003A550B"/>
    <w:rsid w:val="003A550D"/>
    <w:rsid w:val="003A731F"/>
    <w:rsid w:val="003B0C9B"/>
    <w:rsid w:val="003B1E14"/>
    <w:rsid w:val="003B1EF8"/>
    <w:rsid w:val="003B219E"/>
    <w:rsid w:val="003B3C21"/>
    <w:rsid w:val="003B6465"/>
    <w:rsid w:val="003B7626"/>
    <w:rsid w:val="003C046F"/>
    <w:rsid w:val="003C2A85"/>
    <w:rsid w:val="003C44DE"/>
    <w:rsid w:val="003D588F"/>
    <w:rsid w:val="003D6D70"/>
    <w:rsid w:val="003D71F8"/>
    <w:rsid w:val="003D729C"/>
    <w:rsid w:val="003D797E"/>
    <w:rsid w:val="003D7B6F"/>
    <w:rsid w:val="003E0AE3"/>
    <w:rsid w:val="003E205B"/>
    <w:rsid w:val="003E3304"/>
    <w:rsid w:val="003E5C8E"/>
    <w:rsid w:val="003E79D1"/>
    <w:rsid w:val="003F2F2D"/>
    <w:rsid w:val="003F3469"/>
    <w:rsid w:val="003F4ED1"/>
    <w:rsid w:val="003F5913"/>
    <w:rsid w:val="00401186"/>
    <w:rsid w:val="00402A99"/>
    <w:rsid w:val="0040424B"/>
    <w:rsid w:val="004042B1"/>
    <w:rsid w:val="004052A2"/>
    <w:rsid w:val="004070B5"/>
    <w:rsid w:val="00410E55"/>
    <w:rsid w:val="00411648"/>
    <w:rsid w:val="00412735"/>
    <w:rsid w:val="004131B2"/>
    <w:rsid w:val="00414DF8"/>
    <w:rsid w:val="00415238"/>
    <w:rsid w:val="00415847"/>
    <w:rsid w:val="00417500"/>
    <w:rsid w:val="004176A7"/>
    <w:rsid w:val="004221E7"/>
    <w:rsid w:val="0042312B"/>
    <w:rsid w:val="00427C60"/>
    <w:rsid w:val="0043000B"/>
    <w:rsid w:val="00430C57"/>
    <w:rsid w:val="00431A55"/>
    <w:rsid w:val="00433D9A"/>
    <w:rsid w:val="00434309"/>
    <w:rsid w:val="00434A0F"/>
    <w:rsid w:val="00436118"/>
    <w:rsid w:val="004372DA"/>
    <w:rsid w:val="0044112F"/>
    <w:rsid w:val="00442635"/>
    <w:rsid w:val="004501FE"/>
    <w:rsid w:val="00450576"/>
    <w:rsid w:val="00450E26"/>
    <w:rsid w:val="004570EB"/>
    <w:rsid w:val="00457947"/>
    <w:rsid w:val="00460096"/>
    <w:rsid w:val="00460652"/>
    <w:rsid w:val="00464187"/>
    <w:rsid w:val="004669EE"/>
    <w:rsid w:val="00466B47"/>
    <w:rsid w:val="0046711A"/>
    <w:rsid w:val="004673BE"/>
    <w:rsid w:val="00475770"/>
    <w:rsid w:val="004771C3"/>
    <w:rsid w:val="00477999"/>
    <w:rsid w:val="00481F32"/>
    <w:rsid w:val="00483725"/>
    <w:rsid w:val="004854E4"/>
    <w:rsid w:val="004910F8"/>
    <w:rsid w:val="004926DC"/>
    <w:rsid w:val="0049658C"/>
    <w:rsid w:val="004966F6"/>
    <w:rsid w:val="00496E2A"/>
    <w:rsid w:val="00497136"/>
    <w:rsid w:val="00497C21"/>
    <w:rsid w:val="004A28F1"/>
    <w:rsid w:val="004A35F9"/>
    <w:rsid w:val="004A4476"/>
    <w:rsid w:val="004A490C"/>
    <w:rsid w:val="004A5A3C"/>
    <w:rsid w:val="004A5A96"/>
    <w:rsid w:val="004A5F65"/>
    <w:rsid w:val="004B1881"/>
    <w:rsid w:val="004B3048"/>
    <w:rsid w:val="004B4688"/>
    <w:rsid w:val="004C0004"/>
    <w:rsid w:val="004C23FF"/>
    <w:rsid w:val="004C4706"/>
    <w:rsid w:val="004C6E42"/>
    <w:rsid w:val="004C6EB0"/>
    <w:rsid w:val="004D262E"/>
    <w:rsid w:val="004D2D6D"/>
    <w:rsid w:val="004D3DF2"/>
    <w:rsid w:val="004D5FBB"/>
    <w:rsid w:val="004D7ADE"/>
    <w:rsid w:val="004E0F4E"/>
    <w:rsid w:val="004E3B32"/>
    <w:rsid w:val="004E4AA2"/>
    <w:rsid w:val="004E5BC8"/>
    <w:rsid w:val="004E5BE1"/>
    <w:rsid w:val="004F09E1"/>
    <w:rsid w:val="004F0C21"/>
    <w:rsid w:val="004F114D"/>
    <w:rsid w:val="004F44EE"/>
    <w:rsid w:val="004F4B05"/>
    <w:rsid w:val="004F5DA5"/>
    <w:rsid w:val="004F7989"/>
    <w:rsid w:val="005022C3"/>
    <w:rsid w:val="00507C51"/>
    <w:rsid w:val="005106E1"/>
    <w:rsid w:val="00517AE4"/>
    <w:rsid w:val="00522193"/>
    <w:rsid w:val="00524236"/>
    <w:rsid w:val="005251C2"/>
    <w:rsid w:val="005275BD"/>
    <w:rsid w:val="005279A2"/>
    <w:rsid w:val="00527F3D"/>
    <w:rsid w:val="00530257"/>
    <w:rsid w:val="0053053F"/>
    <w:rsid w:val="00530CA4"/>
    <w:rsid w:val="00531988"/>
    <w:rsid w:val="005335AC"/>
    <w:rsid w:val="00533A52"/>
    <w:rsid w:val="00535931"/>
    <w:rsid w:val="00541A61"/>
    <w:rsid w:val="00546043"/>
    <w:rsid w:val="00551D0B"/>
    <w:rsid w:val="005525E5"/>
    <w:rsid w:val="00553D99"/>
    <w:rsid w:val="00560BCB"/>
    <w:rsid w:val="00562721"/>
    <w:rsid w:val="00562C6B"/>
    <w:rsid w:val="00562E67"/>
    <w:rsid w:val="00563CA9"/>
    <w:rsid w:val="0056626D"/>
    <w:rsid w:val="005663DE"/>
    <w:rsid w:val="00567025"/>
    <w:rsid w:val="00573BC2"/>
    <w:rsid w:val="00573E67"/>
    <w:rsid w:val="005824B1"/>
    <w:rsid w:val="00582CB9"/>
    <w:rsid w:val="0058592E"/>
    <w:rsid w:val="005864E9"/>
    <w:rsid w:val="00587825"/>
    <w:rsid w:val="005879DD"/>
    <w:rsid w:val="00587FB2"/>
    <w:rsid w:val="005915EC"/>
    <w:rsid w:val="005920E0"/>
    <w:rsid w:val="00593600"/>
    <w:rsid w:val="005A0479"/>
    <w:rsid w:val="005A474C"/>
    <w:rsid w:val="005A4955"/>
    <w:rsid w:val="005A5B8D"/>
    <w:rsid w:val="005A5CB3"/>
    <w:rsid w:val="005A6AD8"/>
    <w:rsid w:val="005B143E"/>
    <w:rsid w:val="005B1DBB"/>
    <w:rsid w:val="005B24FD"/>
    <w:rsid w:val="005B3C53"/>
    <w:rsid w:val="005B5F64"/>
    <w:rsid w:val="005C033F"/>
    <w:rsid w:val="005C23B8"/>
    <w:rsid w:val="005C59EB"/>
    <w:rsid w:val="005C656B"/>
    <w:rsid w:val="005C6AA6"/>
    <w:rsid w:val="005C749A"/>
    <w:rsid w:val="005D0215"/>
    <w:rsid w:val="005D0840"/>
    <w:rsid w:val="005D17FF"/>
    <w:rsid w:val="005D205F"/>
    <w:rsid w:val="005D3F74"/>
    <w:rsid w:val="005D4C8E"/>
    <w:rsid w:val="005D6263"/>
    <w:rsid w:val="005D6E05"/>
    <w:rsid w:val="005E1A89"/>
    <w:rsid w:val="005E2301"/>
    <w:rsid w:val="005E3E58"/>
    <w:rsid w:val="005E4014"/>
    <w:rsid w:val="005E7670"/>
    <w:rsid w:val="005F0C78"/>
    <w:rsid w:val="005F0F5A"/>
    <w:rsid w:val="005F6DAB"/>
    <w:rsid w:val="00604B65"/>
    <w:rsid w:val="00605406"/>
    <w:rsid w:val="00605C2E"/>
    <w:rsid w:val="0060705F"/>
    <w:rsid w:val="00611DF5"/>
    <w:rsid w:val="00611F8D"/>
    <w:rsid w:val="006149D8"/>
    <w:rsid w:val="00614C22"/>
    <w:rsid w:val="00615804"/>
    <w:rsid w:val="00617675"/>
    <w:rsid w:val="00620249"/>
    <w:rsid w:val="006224BD"/>
    <w:rsid w:val="00622788"/>
    <w:rsid w:val="006233A5"/>
    <w:rsid w:val="00631065"/>
    <w:rsid w:val="0063237C"/>
    <w:rsid w:val="006326FE"/>
    <w:rsid w:val="00632ACE"/>
    <w:rsid w:val="006352A3"/>
    <w:rsid w:val="0063769C"/>
    <w:rsid w:val="0064369B"/>
    <w:rsid w:val="006439A8"/>
    <w:rsid w:val="00643E63"/>
    <w:rsid w:val="0064440A"/>
    <w:rsid w:val="00645001"/>
    <w:rsid w:val="006462DF"/>
    <w:rsid w:val="00647634"/>
    <w:rsid w:val="00651024"/>
    <w:rsid w:val="00652B9A"/>
    <w:rsid w:val="0065403B"/>
    <w:rsid w:val="00660A0B"/>
    <w:rsid w:val="00661B06"/>
    <w:rsid w:val="006620E7"/>
    <w:rsid w:val="00662B21"/>
    <w:rsid w:val="0066364E"/>
    <w:rsid w:val="0066519A"/>
    <w:rsid w:val="00670016"/>
    <w:rsid w:val="00670510"/>
    <w:rsid w:val="0067276D"/>
    <w:rsid w:val="006747E6"/>
    <w:rsid w:val="00682AFB"/>
    <w:rsid w:val="006862E9"/>
    <w:rsid w:val="006905EC"/>
    <w:rsid w:val="0069255A"/>
    <w:rsid w:val="006934BF"/>
    <w:rsid w:val="006946EB"/>
    <w:rsid w:val="00694D46"/>
    <w:rsid w:val="00695782"/>
    <w:rsid w:val="00695D7F"/>
    <w:rsid w:val="006968CC"/>
    <w:rsid w:val="00696C6F"/>
    <w:rsid w:val="00697659"/>
    <w:rsid w:val="006A244D"/>
    <w:rsid w:val="006A4933"/>
    <w:rsid w:val="006A496D"/>
    <w:rsid w:val="006B28EC"/>
    <w:rsid w:val="006B30D3"/>
    <w:rsid w:val="006B5291"/>
    <w:rsid w:val="006B69E7"/>
    <w:rsid w:val="006B6EE1"/>
    <w:rsid w:val="006B6FCF"/>
    <w:rsid w:val="006C04B5"/>
    <w:rsid w:val="006C3327"/>
    <w:rsid w:val="006C457E"/>
    <w:rsid w:val="006D0031"/>
    <w:rsid w:val="006D0BCF"/>
    <w:rsid w:val="006D1764"/>
    <w:rsid w:val="006D2E12"/>
    <w:rsid w:val="006D532F"/>
    <w:rsid w:val="006D6A34"/>
    <w:rsid w:val="006D7E5E"/>
    <w:rsid w:val="006E0E98"/>
    <w:rsid w:val="006E1606"/>
    <w:rsid w:val="006E356E"/>
    <w:rsid w:val="006F32B9"/>
    <w:rsid w:val="006F3941"/>
    <w:rsid w:val="006F4B7C"/>
    <w:rsid w:val="006F526A"/>
    <w:rsid w:val="006F5C9A"/>
    <w:rsid w:val="007006C4"/>
    <w:rsid w:val="007010D9"/>
    <w:rsid w:val="00711000"/>
    <w:rsid w:val="007117B6"/>
    <w:rsid w:val="00713C9B"/>
    <w:rsid w:val="00713FA5"/>
    <w:rsid w:val="00715710"/>
    <w:rsid w:val="0071721A"/>
    <w:rsid w:val="00720700"/>
    <w:rsid w:val="00723266"/>
    <w:rsid w:val="00724E83"/>
    <w:rsid w:val="007258A7"/>
    <w:rsid w:val="00740004"/>
    <w:rsid w:val="00741CDA"/>
    <w:rsid w:val="0074239D"/>
    <w:rsid w:val="00742ECD"/>
    <w:rsid w:val="00743602"/>
    <w:rsid w:val="00743B97"/>
    <w:rsid w:val="007442CE"/>
    <w:rsid w:val="00746B33"/>
    <w:rsid w:val="00746D40"/>
    <w:rsid w:val="00747116"/>
    <w:rsid w:val="00754817"/>
    <w:rsid w:val="00755A7E"/>
    <w:rsid w:val="00756CE8"/>
    <w:rsid w:val="00760263"/>
    <w:rsid w:val="00760EDE"/>
    <w:rsid w:val="00761E8C"/>
    <w:rsid w:val="00763394"/>
    <w:rsid w:val="00763D51"/>
    <w:rsid w:val="00770953"/>
    <w:rsid w:val="00774398"/>
    <w:rsid w:val="00775F87"/>
    <w:rsid w:val="00777530"/>
    <w:rsid w:val="00782154"/>
    <w:rsid w:val="00785F0C"/>
    <w:rsid w:val="0078787A"/>
    <w:rsid w:val="00793CAE"/>
    <w:rsid w:val="0079775C"/>
    <w:rsid w:val="007A02C9"/>
    <w:rsid w:val="007A0FBD"/>
    <w:rsid w:val="007A3653"/>
    <w:rsid w:val="007A5F12"/>
    <w:rsid w:val="007A5F90"/>
    <w:rsid w:val="007A6724"/>
    <w:rsid w:val="007B0469"/>
    <w:rsid w:val="007B19BF"/>
    <w:rsid w:val="007B3C10"/>
    <w:rsid w:val="007B4739"/>
    <w:rsid w:val="007C01B7"/>
    <w:rsid w:val="007C1992"/>
    <w:rsid w:val="007C2171"/>
    <w:rsid w:val="007C222A"/>
    <w:rsid w:val="007C23C4"/>
    <w:rsid w:val="007C27E1"/>
    <w:rsid w:val="007C323A"/>
    <w:rsid w:val="007C3FE1"/>
    <w:rsid w:val="007C5BDA"/>
    <w:rsid w:val="007C61DF"/>
    <w:rsid w:val="007C6966"/>
    <w:rsid w:val="007D141B"/>
    <w:rsid w:val="007D20D5"/>
    <w:rsid w:val="007D22BA"/>
    <w:rsid w:val="007D2757"/>
    <w:rsid w:val="007D28B1"/>
    <w:rsid w:val="007D40EA"/>
    <w:rsid w:val="007D42EC"/>
    <w:rsid w:val="007D43B1"/>
    <w:rsid w:val="007D5A78"/>
    <w:rsid w:val="007D7CC1"/>
    <w:rsid w:val="007E0083"/>
    <w:rsid w:val="007E06AC"/>
    <w:rsid w:val="007E1332"/>
    <w:rsid w:val="007E1358"/>
    <w:rsid w:val="007E227E"/>
    <w:rsid w:val="007E4EEC"/>
    <w:rsid w:val="007E63C9"/>
    <w:rsid w:val="007F0675"/>
    <w:rsid w:val="007F1B7C"/>
    <w:rsid w:val="007F3AB9"/>
    <w:rsid w:val="007F3D05"/>
    <w:rsid w:val="007F43BE"/>
    <w:rsid w:val="007F57A5"/>
    <w:rsid w:val="007F5983"/>
    <w:rsid w:val="007F59E1"/>
    <w:rsid w:val="007F6889"/>
    <w:rsid w:val="007F7A4A"/>
    <w:rsid w:val="0080324D"/>
    <w:rsid w:val="00804CAA"/>
    <w:rsid w:val="0080730A"/>
    <w:rsid w:val="0080776B"/>
    <w:rsid w:val="008102A5"/>
    <w:rsid w:val="00811EA0"/>
    <w:rsid w:val="00812757"/>
    <w:rsid w:val="00812800"/>
    <w:rsid w:val="008137EE"/>
    <w:rsid w:val="008220FC"/>
    <w:rsid w:val="008229E3"/>
    <w:rsid w:val="008238DC"/>
    <w:rsid w:val="008253CE"/>
    <w:rsid w:val="008253E4"/>
    <w:rsid w:val="0082709A"/>
    <w:rsid w:val="00827E58"/>
    <w:rsid w:val="008322E9"/>
    <w:rsid w:val="00832DBA"/>
    <w:rsid w:val="00833C26"/>
    <w:rsid w:val="008409A8"/>
    <w:rsid w:val="00840F98"/>
    <w:rsid w:val="0084144F"/>
    <w:rsid w:val="00844E3B"/>
    <w:rsid w:val="00847532"/>
    <w:rsid w:val="008515F3"/>
    <w:rsid w:val="00851991"/>
    <w:rsid w:val="008560AE"/>
    <w:rsid w:val="008573A5"/>
    <w:rsid w:val="008636AA"/>
    <w:rsid w:val="00867459"/>
    <w:rsid w:val="008746E1"/>
    <w:rsid w:val="008755DA"/>
    <w:rsid w:val="008757B2"/>
    <w:rsid w:val="00875CB5"/>
    <w:rsid w:val="0087674E"/>
    <w:rsid w:val="00876FD7"/>
    <w:rsid w:val="00877232"/>
    <w:rsid w:val="00882BAD"/>
    <w:rsid w:val="00883742"/>
    <w:rsid w:val="008856ED"/>
    <w:rsid w:val="00885856"/>
    <w:rsid w:val="008879BC"/>
    <w:rsid w:val="00891CDE"/>
    <w:rsid w:val="00891E33"/>
    <w:rsid w:val="008921CC"/>
    <w:rsid w:val="0089668A"/>
    <w:rsid w:val="00896C40"/>
    <w:rsid w:val="008978ED"/>
    <w:rsid w:val="008A0044"/>
    <w:rsid w:val="008A198E"/>
    <w:rsid w:val="008A36EC"/>
    <w:rsid w:val="008A4794"/>
    <w:rsid w:val="008A7CEF"/>
    <w:rsid w:val="008B0917"/>
    <w:rsid w:val="008B340B"/>
    <w:rsid w:val="008B695A"/>
    <w:rsid w:val="008B7EE3"/>
    <w:rsid w:val="008C1386"/>
    <w:rsid w:val="008C4131"/>
    <w:rsid w:val="008C46BD"/>
    <w:rsid w:val="008C62C2"/>
    <w:rsid w:val="008D08C1"/>
    <w:rsid w:val="008D21A6"/>
    <w:rsid w:val="008D2D1F"/>
    <w:rsid w:val="008D4A54"/>
    <w:rsid w:val="008D7A44"/>
    <w:rsid w:val="008E03A3"/>
    <w:rsid w:val="008E0FEB"/>
    <w:rsid w:val="008E1392"/>
    <w:rsid w:val="008E28EE"/>
    <w:rsid w:val="008E4559"/>
    <w:rsid w:val="008E5B2E"/>
    <w:rsid w:val="008E7349"/>
    <w:rsid w:val="008F4785"/>
    <w:rsid w:val="008F5D96"/>
    <w:rsid w:val="008F6715"/>
    <w:rsid w:val="009001BE"/>
    <w:rsid w:val="00902FBA"/>
    <w:rsid w:val="00910294"/>
    <w:rsid w:val="00910529"/>
    <w:rsid w:val="00912A31"/>
    <w:rsid w:val="00914DBB"/>
    <w:rsid w:val="009154B5"/>
    <w:rsid w:val="00917DB8"/>
    <w:rsid w:val="00921F2C"/>
    <w:rsid w:val="009302F0"/>
    <w:rsid w:val="00932BB9"/>
    <w:rsid w:val="00932EA6"/>
    <w:rsid w:val="00932F7F"/>
    <w:rsid w:val="009353A4"/>
    <w:rsid w:val="00935D0E"/>
    <w:rsid w:val="00937090"/>
    <w:rsid w:val="0094015E"/>
    <w:rsid w:val="0094491C"/>
    <w:rsid w:val="00945BC7"/>
    <w:rsid w:val="00946314"/>
    <w:rsid w:val="00946780"/>
    <w:rsid w:val="00950728"/>
    <w:rsid w:val="00952DFC"/>
    <w:rsid w:val="00960632"/>
    <w:rsid w:val="00961CE6"/>
    <w:rsid w:val="00961D1C"/>
    <w:rsid w:val="00963C1B"/>
    <w:rsid w:val="00966E9A"/>
    <w:rsid w:val="00967BF7"/>
    <w:rsid w:val="00971829"/>
    <w:rsid w:val="00973F58"/>
    <w:rsid w:val="00974FA0"/>
    <w:rsid w:val="00974FE6"/>
    <w:rsid w:val="00976B92"/>
    <w:rsid w:val="009772FF"/>
    <w:rsid w:val="00977714"/>
    <w:rsid w:val="00981718"/>
    <w:rsid w:val="00982B3B"/>
    <w:rsid w:val="009863F4"/>
    <w:rsid w:val="00987591"/>
    <w:rsid w:val="00991F03"/>
    <w:rsid w:val="0099353A"/>
    <w:rsid w:val="00995028"/>
    <w:rsid w:val="00995828"/>
    <w:rsid w:val="00995B99"/>
    <w:rsid w:val="00996531"/>
    <w:rsid w:val="00997C8D"/>
    <w:rsid w:val="009A1303"/>
    <w:rsid w:val="009A7199"/>
    <w:rsid w:val="009B04E3"/>
    <w:rsid w:val="009B1DC3"/>
    <w:rsid w:val="009B2409"/>
    <w:rsid w:val="009B2C9F"/>
    <w:rsid w:val="009C06C5"/>
    <w:rsid w:val="009C1BE2"/>
    <w:rsid w:val="009C5F05"/>
    <w:rsid w:val="009C7276"/>
    <w:rsid w:val="009D0D0D"/>
    <w:rsid w:val="009D42B3"/>
    <w:rsid w:val="009E03A6"/>
    <w:rsid w:val="009E0811"/>
    <w:rsid w:val="009E5E7B"/>
    <w:rsid w:val="009E7029"/>
    <w:rsid w:val="009E7299"/>
    <w:rsid w:val="009F1461"/>
    <w:rsid w:val="009F1979"/>
    <w:rsid w:val="009F2C54"/>
    <w:rsid w:val="009F655C"/>
    <w:rsid w:val="009F6F92"/>
    <w:rsid w:val="00A00539"/>
    <w:rsid w:val="00A01908"/>
    <w:rsid w:val="00A04E3F"/>
    <w:rsid w:val="00A0665E"/>
    <w:rsid w:val="00A1134D"/>
    <w:rsid w:val="00A11705"/>
    <w:rsid w:val="00A14CD1"/>
    <w:rsid w:val="00A1620F"/>
    <w:rsid w:val="00A20E8A"/>
    <w:rsid w:val="00A221F9"/>
    <w:rsid w:val="00A233FF"/>
    <w:rsid w:val="00A255E4"/>
    <w:rsid w:val="00A26284"/>
    <w:rsid w:val="00A2792A"/>
    <w:rsid w:val="00A321B8"/>
    <w:rsid w:val="00A3254E"/>
    <w:rsid w:val="00A34320"/>
    <w:rsid w:val="00A3498A"/>
    <w:rsid w:val="00A34AA6"/>
    <w:rsid w:val="00A34D66"/>
    <w:rsid w:val="00A37BDB"/>
    <w:rsid w:val="00A403C9"/>
    <w:rsid w:val="00A403F8"/>
    <w:rsid w:val="00A40647"/>
    <w:rsid w:val="00A4212C"/>
    <w:rsid w:val="00A421A7"/>
    <w:rsid w:val="00A422F0"/>
    <w:rsid w:val="00A44C44"/>
    <w:rsid w:val="00A467D0"/>
    <w:rsid w:val="00A47F02"/>
    <w:rsid w:val="00A512B9"/>
    <w:rsid w:val="00A56AD6"/>
    <w:rsid w:val="00A64676"/>
    <w:rsid w:val="00A64F6A"/>
    <w:rsid w:val="00A65DDC"/>
    <w:rsid w:val="00A67E76"/>
    <w:rsid w:val="00A706C2"/>
    <w:rsid w:val="00A70EEF"/>
    <w:rsid w:val="00A73580"/>
    <w:rsid w:val="00A743F9"/>
    <w:rsid w:val="00A74DCE"/>
    <w:rsid w:val="00A76666"/>
    <w:rsid w:val="00A7689B"/>
    <w:rsid w:val="00A773BA"/>
    <w:rsid w:val="00A8093F"/>
    <w:rsid w:val="00A87071"/>
    <w:rsid w:val="00A8711F"/>
    <w:rsid w:val="00A902A8"/>
    <w:rsid w:val="00A9111B"/>
    <w:rsid w:val="00A9118E"/>
    <w:rsid w:val="00A91E3E"/>
    <w:rsid w:val="00A93F98"/>
    <w:rsid w:val="00A95622"/>
    <w:rsid w:val="00A965CD"/>
    <w:rsid w:val="00AA08BF"/>
    <w:rsid w:val="00AA4ED4"/>
    <w:rsid w:val="00AA57D3"/>
    <w:rsid w:val="00AA6710"/>
    <w:rsid w:val="00AB188C"/>
    <w:rsid w:val="00AB200C"/>
    <w:rsid w:val="00AB28B8"/>
    <w:rsid w:val="00AB3855"/>
    <w:rsid w:val="00AB3D7B"/>
    <w:rsid w:val="00AB4DF8"/>
    <w:rsid w:val="00AB68E0"/>
    <w:rsid w:val="00AB7DFA"/>
    <w:rsid w:val="00AB7F2E"/>
    <w:rsid w:val="00AC1924"/>
    <w:rsid w:val="00AC1BBC"/>
    <w:rsid w:val="00AC20A0"/>
    <w:rsid w:val="00AC38D9"/>
    <w:rsid w:val="00AC3D94"/>
    <w:rsid w:val="00AC3E78"/>
    <w:rsid w:val="00AC572C"/>
    <w:rsid w:val="00AC669D"/>
    <w:rsid w:val="00AD287D"/>
    <w:rsid w:val="00AD3D2D"/>
    <w:rsid w:val="00AD403E"/>
    <w:rsid w:val="00AD4ED9"/>
    <w:rsid w:val="00AD6A2D"/>
    <w:rsid w:val="00AD7F8E"/>
    <w:rsid w:val="00AE4B49"/>
    <w:rsid w:val="00AE5F28"/>
    <w:rsid w:val="00AF0C5C"/>
    <w:rsid w:val="00AF1F7C"/>
    <w:rsid w:val="00AF278A"/>
    <w:rsid w:val="00AF2CEA"/>
    <w:rsid w:val="00AF6E3F"/>
    <w:rsid w:val="00B002B3"/>
    <w:rsid w:val="00B00BE4"/>
    <w:rsid w:val="00B025BC"/>
    <w:rsid w:val="00B0496D"/>
    <w:rsid w:val="00B04D91"/>
    <w:rsid w:val="00B060D2"/>
    <w:rsid w:val="00B061D9"/>
    <w:rsid w:val="00B10841"/>
    <w:rsid w:val="00B120E9"/>
    <w:rsid w:val="00B14E60"/>
    <w:rsid w:val="00B16C97"/>
    <w:rsid w:val="00B17D1D"/>
    <w:rsid w:val="00B20F78"/>
    <w:rsid w:val="00B22C50"/>
    <w:rsid w:val="00B24764"/>
    <w:rsid w:val="00B270AC"/>
    <w:rsid w:val="00B277BB"/>
    <w:rsid w:val="00B34817"/>
    <w:rsid w:val="00B34BC6"/>
    <w:rsid w:val="00B35547"/>
    <w:rsid w:val="00B35C8B"/>
    <w:rsid w:val="00B37146"/>
    <w:rsid w:val="00B378E5"/>
    <w:rsid w:val="00B4074B"/>
    <w:rsid w:val="00B4163A"/>
    <w:rsid w:val="00B42C10"/>
    <w:rsid w:val="00B42E46"/>
    <w:rsid w:val="00B43C75"/>
    <w:rsid w:val="00B44B8C"/>
    <w:rsid w:val="00B45DCD"/>
    <w:rsid w:val="00B51384"/>
    <w:rsid w:val="00B52B94"/>
    <w:rsid w:val="00B555F1"/>
    <w:rsid w:val="00B5682A"/>
    <w:rsid w:val="00B65E0F"/>
    <w:rsid w:val="00B71759"/>
    <w:rsid w:val="00B723CB"/>
    <w:rsid w:val="00B73890"/>
    <w:rsid w:val="00B757F7"/>
    <w:rsid w:val="00B75FF6"/>
    <w:rsid w:val="00B80FE9"/>
    <w:rsid w:val="00B81ABE"/>
    <w:rsid w:val="00B838EF"/>
    <w:rsid w:val="00B90036"/>
    <w:rsid w:val="00B90AF4"/>
    <w:rsid w:val="00B91396"/>
    <w:rsid w:val="00B92276"/>
    <w:rsid w:val="00B954A7"/>
    <w:rsid w:val="00B97A3A"/>
    <w:rsid w:val="00BA4D3B"/>
    <w:rsid w:val="00BA4E29"/>
    <w:rsid w:val="00BA7BC2"/>
    <w:rsid w:val="00BB0C98"/>
    <w:rsid w:val="00BB1ABD"/>
    <w:rsid w:val="00BB1E36"/>
    <w:rsid w:val="00BB4EBA"/>
    <w:rsid w:val="00BB544A"/>
    <w:rsid w:val="00BB63E8"/>
    <w:rsid w:val="00BB66A4"/>
    <w:rsid w:val="00BC3125"/>
    <w:rsid w:val="00BC3BAB"/>
    <w:rsid w:val="00BD1DA8"/>
    <w:rsid w:val="00BD44AC"/>
    <w:rsid w:val="00BD48CE"/>
    <w:rsid w:val="00BE06A6"/>
    <w:rsid w:val="00BE1D2F"/>
    <w:rsid w:val="00BE5EE5"/>
    <w:rsid w:val="00BF1484"/>
    <w:rsid w:val="00BF3162"/>
    <w:rsid w:val="00BF367F"/>
    <w:rsid w:val="00BF3B74"/>
    <w:rsid w:val="00BF60F3"/>
    <w:rsid w:val="00C01DE3"/>
    <w:rsid w:val="00C04882"/>
    <w:rsid w:val="00C0511E"/>
    <w:rsid w:val="00C059F6"/>
    <w:rsid w:val="00C061DA"/>
    <w:rsid w:val="00C10D50"/>
    <w:rsid w:val="00C12099"/>
    <w:rsid w:val="00C12D52"/>
    <w:rsid w:val="00C1698E"/>
    <w:rsid w:val="00C2160C"/>
    <w:rsid w:val="00C21E15"/>
    <w:rsid w:val="00C220E7"/>
    <w:rsid w:val="00C23359"/>
    <w:rsid w:val="00C26DA6"/>
    <w:rsid w:val="00C32322"/>
    <w:rsid w:val="00C34960"/>
    <w:rsid w:val="00C34C2D"/>
    <w:rsid w:val="00C35DC4"/>
    <w:rsid w:val="00C371F9"/>
    <w:rsid w:val="00C4001C"/>
    <w:rsid w:val="00C41D4A"/>
    <w:rsid w:val="00C41D73"/>
    <w:rsid w:val="00C430C1"/>
    <w:rsid w:val="00C450D1"/>
    <w:rsid w:val="00C45952"/>
    <w:rsid w:val="00C46518"/>
    <w:rsid w:val="00C468C0"/>
    <w:rsid w:val="00C46FED"/>
    <w:rsid w:val="00C52424"/>
    <w:rsid w:val="00C63095"/>
    <w:rsid w:val="00C7118C"/>
    <w:rsid w:val="00C756B2"/>
    <w:rsid w:val="00C75E68"/>
    <w:rsid w:val="00C76401"/>
    <w:rsid w:val="00C77135"/>
    <w:rsid w:val="00C860C2"/>
    <w:rsid w:val="00C93092"/>
    <w:rsid w:val="00C94508"/>
    <w:rsid w:val="00C948C6"/>
    <w:rsid w:val="00CA2B14"/>
    <w:rsid w:val="00CA4E32"/>
    <w:rsid w:val="00CA5648"/>
    <w:rsid w:val="00CA5705"/>
    <w:rsid w:val="00CB02BD"/>
    <w:rsid w:val="00CB04A1"/>
    <w:rsid w:val="00CB0A90"/>
    <w:rsid w:val="00CB25EA"/>
    <w:rsid w:val="00CB3D4E"/>
    <w:rsid w:val="00CB401F"/>
    <w:rsid w:val="00CB452C"/>
    <w:rsid w:val="00CB6BE9"/>
    <w:rsid w:val="00CB722F"/>
    <w:rsid w:val="00CC0ABB"/>
    <w:rsid w:val="00CC0C62"/>
    <w:rsid w:val="00CC1488"/>
    <w:rsid w:val="00CC1B22"/>
    <w:rsid w:val="00CD2493"/>
    <w:rsid w:val="00CD4926"/>
    <w:rsid w:val="00CD54AB"/>
    <w:rsid w:val="00CD5A49"/>
    <w:rsid w:val="00CE3602"/>
    <w:rsid w:val="00CE427A"/>
    <w:rsid w:val="00CE66DE"/>
    <w:rsid w:val="00CE70C2"/>
    <w:rsid w:val="00CF0E05"/>
    <w:rsid w:val="00CF5798"/>
    <w:rsid w:val="00CF708C"/>
    <w:rsid w:val="00D023D5"/>
    <w:rsid w:val="00D03034"/>
    <w:rsid w:val="00D04BEA"/>
    <w:rsid w:val="00D1097B"/>
    <w:rsid w:val="00D14F20"/>
    <w:rsid w:val="00D15680"/>
    <w:rsid w:val="00D17C2B"/>
    <w:rsid w:val="00D209BD"/>
    <w:rsid w:val="00D225D2"/>
    <w:rsid w:val="00D24CCC"/>
    <w:rsid w:val="00D30D2F"/>
    <w:rsid w:val="00D3178E"/>
    <w:rsid w:val="00D31C2A"/>
    <w:rsid w:val="00D31D3D"/>
    <w:rsid w:val="00D328EF"/>
    <w:rsid w:val="00D33ECF"/>
    <w:rsid w:val="00D34B75"/>
    <w:rsid w:val="00D36881"/>
    <w:rsid w:val="00D36C03"/>
    <w:rsid w:val="00D37F21"/>
    <w:rsid w:val="00D4125D"/>
    <w:rsid w:val="00D47E57"/>
    <w:rsid w:val="00D54620"/>
    <w:rsid w:val="00D60398"/>
    <w:rsid w:val="00D61772"/>
    <w:rsid w:val="00D64529"/>
    <w:rsid w:val="00D7562B"/>
    <w:rsid w:val="00D75B8D"/>
    <w:rsid w:val="00D81BFB"/>
    <w:rsid w:val="00D839CA"/>
    <w:rsid w:val="00D83CD3"/>
    <w:rsid w:val="00D8430A"/>
    <w:rsid w:val="00D84DF6"/>
    <w:rsid w:val="00D930F8"/>
    <w:rsid w:val="00D94577"/>
    <w:rsid w:val="00D94632"/>
    <w:rsid w:val="00D956D9"/>
    <w:rsid w:val="00DA12C5"/>
    <w:rsid w:val="00DA14AC"/>
    <w:rsid w:val="00DA41A8"/>
    <w:rsid w:val="00DA4581"/>
    <w:rsid w:val="00DA5D90"/>
    <w:rsid w:val="00DA60AB"/>
    <w:rsid w:val="00DA6942"/>
    <w:rsid w:val="00DB09B2"/>
    <w:rsid w:val="00DB1B36"/>
    <w:rsid w:val="00DB1CFE"/>
    <w:rsid w:val="00DB2118"/>
    <w:rsid w:val="00DB290A"/>
    <w:rsid w:val="00DB65F3"/>
    <w:rsid w:val="00DB73D4"/>
    <w:rsid w:val="00DC1C80"/>
    <w:rsid w:val="00DC283D"/>
    <w:rsid w:val="00DC2CAF"/>
    <w:rsid w:val="00DC7317"/>
    <w:rsid w:val="00DC7B20"/>
    <w:rsid w:val="00DD004C"/>
    <w:rsid w:val="00DD07A3"/>
    <w:rsid w:val="00DD1C04"/>
    <w:rsid w:val="00DD5FD0"/>
    <w:rsid w:val="00DD6A8F"/>
    <w:rsid w:val="00DD7608"/>
    <w:rsid w:val="00DD7976"/>
    <w:rsid w:val="00DD7B9D"/>
    <w:rsid w:val="00DE6E8D"/>
    <w:rsid w:val="00DE7A38"/>
    <w:rsid w:val="00DF028C"/>
    <w:rsid w:val="00DF0DB8"/>
    <w:rsid w:val="00DF0E2D"/>
    <w:rsid w:val="00DF13DE"/>
    <w:rsid w:val="00DF1D35"/>
    <w:rsid w:val="00DF558C"/>
    <w:rsid w:val="00DF7FE9"/>
    <w:rsid w:val="00E00790"/>
    <w:rsid w:val="00E03393"/>
    <w:rsid w:val="00E0423D"/>
    <w:rsid w:val="00E0544A"/>
    <w:rsid w:val="00E05603"/>
    <w:rsid w:val="00E062DC"/>
    <w:rsid w:val="00E064E0"/>
    <w:rsid w:val="00E0674C"/>
    <w:rsid w:val="00E069ED"/>
    <w:rsid w:val="00E06E1F"/>
    <w:rsid w:val="00E074B5"/>
    <w:rsid w:val="00E10E1B"/>
    <w:rsid w:val="00E120DF"/>
    <w:rsid w:val="00E125B2"/>
    <w:rsid w:val="00E12EB7"/>
    <w:rsid w:val="00E1418F"/>
    <w:rsid w:val="00E1462E"/>
    <w:rsid w:val="00E150F7"/>
    <w:rsid w:val="00E15131"/>
    <w:rsid w:val="00E171D8"/>
    <w:rsid w:val="00E2566C"/>
    <w:rsid w:val="00E26E76"/>
    <w:rsid w:val="00E26F10"/>
    <w:rsid w:val="00E274D4"/>
    <w:rsid w:val="00E27795"/>
    <w:rsid w:val="00E32A1D"/>
    <w:rsid w:val="00E33793"/>
    <w:rsid w:val="00E33B7B"/>
    <w:rsid w:val="00E36613"/>
    <w:rsid w:val="00E3708C"/>
    <w:rsid w:val="00E37AF2"/>
    <w:rsid w:val="00E41010"/>
    <w:rsid w:val="00E413E2"/>
    <w:rsid w:val="00E46EA0"/>
    <w:rsid w:val="00E50A06"/>
    <w:rsid w:val="00E51053"/>
    <w:rsid w:val="00E529BC"/>
    <w:rsid w:val="00E5319F"/>
    <w:rsid w:val="00E54158"/>
    <w:rsid w:val="00E563E2"/>
    <w:rsid w:val="00E56FB7"/>
    <w:rsid w:val="00E6037C"/>
    <w:rsid w:val="00E60D43"/>
    <w:rsid w:val="00E610E9"/>
    <w:rsid w:val="00E6126D"/>
    <w:rsid w:val="00E619AA"/>
    <w:rsid w:val="00E61F8F"/>
    <w:rsid w:val="00E6399A"/>
    <w:rsid w:val="00E6450C"/>
    <w:rsid w:val="00E64B05"/>
    <w:rsid w:val="00E66827"/>
    <w:rsid w:val="00E67905"/>
    <w:rsid w:val="00E70535"/>
    <w:rsid w:val="00E70F04"/>
    <w:rsid w:val="00E74556"/>
    <w:rsid w:val="00E74C8D"/>
    <w:rsid w:val="00E75451"/>
    <w:rsid w:val="00E7551E"/>
    <w:rsid w:val="00E756F4"/>
    <w:rsid w:val="00E757D9"/>
    <w:rsid w:val="00E7796B"/>
    <w:rsid w:val="00E8019F"/>
    <w:rsid w:val="00E81A5D"/>
    <w:rsid w:val="00E82949"/>
    <w:rsid w:val="00E82C91"/>
    <w:rsid w:val="00E851CA"/>
    <w:rsid w:val="00E8597A"/>
    <w:rsid w:val="00E85EB7"/>
    <w:rsid w:val="00E85FC4"/>
    <w:rsid w:val="00E874B6"/>
    <w:rsid w:val="00E9063D"/>
    <w:rsid w:val="00E9147A"/>
    <w:rsid w:val="00E924AB"/>
    <w:rsid w:val="00EA3F17"/>
    <w:rsid w:val="00EA46D4"/>
    <w:rsid w:val="00EA5704"/>
    <w:rsid w:val="00EA5FB7"/>
    <w:rsid w:val="00EB0943"/>
    <w:rsid w:val="00EB39EF"/>
    <w:rsid w:val="00EB4269"/>
    <w:rsid w:val="00EB69DF"/>
    <w:rsid w:val="00EC033B"/>
    <w:rsid w:val="00EC35F5"/>
    <w:rsid w:val="00EC38CC"/>
    <w:rsid w:val="00EC3D77"/>
    <w:rsid w:val="00EC7BA8"/>
    <w:rsid w:val="00EC7D8E"/>
    <w:rsid w:val="00ED2F08"/>
    <w:rsid w:val="00ED3C6D"/>
    <w:rsid w:val="00EE1464"/>
    <w:rsid w:val="00EE1D47"/>
    <w:rsid w:val="00EE264D"/>
    <w:rsid w:val="00EE6199"/>
    <w:rsid w:val="00EE72C8"/>
    <w:rsid w:val="00EF06B3"/>
    <w:rsid w:val="00EF0AC5"/>
    <w:rsid w:val="00EF2BC0"/>
    <w:rsid w:val="00EF47AE"/>
    <w:rsid w:val="00EF527B"/>
    <w:rsid w:val="00EF61E8"/>
    <w:rsid w:val="00EF659E"/>
    <w:rsid w:val="00EF70CA"/>
    <w:rsid w:val="00F00C10"/>
    <w:rsid w:val="00F03266"/>
    <w:rsid w:val="00F04219"/>
    <w:rsid w:val="00F04E0B"/>
    <w:rsid w:val="00F10D28"/>
    <w:rsid w:val="00F12FFC"/>
    <w:rsid w:val="00F135EB"/>
    <w:rsid w:val="00F21FB6"/>
    <w:rsid w:val="00F25F88"/>
    <w:rsid w:val="00F266EE"/>
    <w:rsid w:val="00F3004D"/>
    <w:rsid w:val="00F33E19"/>
    <w:rsid w:val="00F34D17"/>
    <w:rsid w:val="00F36AF5"/>
    <w:rsid w:val="00F3782E"/>
    <w:rsid w:val="00F42C57"/>
    <w:rsid w:val="00F43028"/>
    <w:rsid w:val="00F45CE3"/>
    <w:rsid w:val="00F479A2"/>
    <w:rsid w:val="00F5054F"/>
    <w:rsid w:val="00F5230F"/>
    <w:rsid w:val="00F547A0"/>
    <w:rsid w:val="00F575F2"/>
    <w:rsid w:val="00F62DEF"/>
    <w:rsid w:val="00F66A84"/>
    <w:rsid w:val="00F671A0"/>
    <w:rsid w:val="00F72602"/>
    <w:rsid w:val="00F73703"/>
    <w:rsid w:val="00F814CA"/>
    <w:rsid w:val="00F8190D"/>
    <w:rsid w:val="00F824BF"/>
    <w:rsid w:val="00F82E07"/>
    <w:rsid w:val="00F83C23"/>
    <w:rsid w:val="00F83C3D"/>
    <w:rsid w:val="00F83EA8"/>
    <w:rsid w:val="00F8501F"/>
    <w:rsid w:val="00F87BA2"/>
    <w:rsid w:val="00F93461"/>
    <w:rsid w:val="00F97A24"/>
    <w:rsid w:val="00FA1203"/>
    <w:rsid w:val="00FA26BF"/>
    <w:rsid w:val="00FA3159"/>
    <w:rsid w:val="00FA406D"/>
    <w:rsid w:val="00FA428B"/>
    <w:rsid w:val="00FA4AD4"/>
    <w:rsid w:val="00FA56FD"/>
    <w:rsid w:val="00FB14B3"/>
    <w:rsid w:val="00FB2D3C"/>
    <w:rsid w:val="00FB30B2"/>
    <w:rsid w:val="00FB3665"/>
    <w:rsid w:val="00FB44F6"/>
    <w:rsid w:val="00FB68DC"/>
    <w:rsid w:val="00FC00A0"/>
    <w:rsid w:val="00FC15F5"/>
    <w:rsid w:val="00FC3445"/>
    <w:rsid w:val="00FC572E"/>
    <w:rsid w:val="00FC69A7"/>
    <w:rsid w:val="00FD0752"/>
    <w:rsid w:val="00FD2E74"/>
    <w:rsid w:val="00FD4D5E"/>
    <w:rsid w:val="00FD630C"/>
    <w:rsid w:val="00FD6C73"/>
    <w:rsid w:val="00FE034F"/>
    <w:rsid w:val="00FE167B"/>
    <w:rsid w:val="00FE2843"/>
    <w:rsid w:val="00FE5F70"/>
    <w:rsid w:val="00FE6175"/>
    <w:rsid w:val="00FE6498"/>
    <w:rsid w:val="00FE7860"/>
    <w:rsid w:val="00FF09DB"/>
    <w:rsid w:val="00FF2536"/>
    <w:rsid w:val="00FF25EB"/>
    <w:rsid w:val="00FF397B"/>
    <w:rsid w:val="00FF4511"/>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4784F89"/>
  <w15:docId w15:val="{A0736783-3A71-4CFF-913F-FD9EE6F5C1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de-DE" w:eastAsia="de-DE"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24729E"/>
  </w:style>
  <w:style w:type="paragraph" w:styleId="berschrift1">
    <w:name w:val="heading 1"/>
    <w:basedOn w:val="Standard"/>
    <w:next w:val="Standard"/>
    <w:qFormat/>
    <w:rsid w:val="0024729E"/>
    <w:pPr>
      <w:keepNext/>
      <w:spacing w:before="240" w:after="60"/>
      <w:ind w:left="170"/>
      <w:outlineLvl w:val="0"/>
    </w:pPr>
    <w:rPr>
      <w:rFonts w:ascii="Verdana" w:hAnsi="Verdana"/>
      <w:b/>
      <w:kern w:val="28"/>
      <w:sz w:val="28"/>
    </w:rPr>
  </w:style>
  <w:style w:type="paragraph" w:styleId="berschrift2">
    <w:name w:val="heading 2"/>
    <w:basedOn w:val="Standard"/>
    <w:next w:val="Standard"/>
    <w:qFormat/>
    <w:rsid w:val="0024729E"/>
    <w:pPr>
      <w:keepNext/>
      <w:spacing w:before="240" w:after="60"/>
      <w:ind w:left="170"/>
      <w:outlineLvl w:val="1"/>
    </w:pPr>
    <w:rPr>
      <w:rFonts w:ascii="Verdana" w:hAnsi="Verdana"/>
      <w:b/>
      <w:i/>
      <w:sz w:val="24"/>
    </w:rPr>
  </w:style>
  <w:style w:type="paragraph" w:styleId="berschrift3">
    <w:name w:val="heading 3"/>
    <w:basedOn w:val="Standard"/>
    <w:next w:val="Standard"/>
    <w:link w:val="berschrift3Zchn"/>
    <w:semiHidden/>
    <w:unhideWhenUsed/>
    <w:qFormat/>
    <w:rsid w:val="008D2D1F"/>
    <w:pPr>
      <w:keepNext/>
      <w:keepLines/>
      <w:spacing w:before="200"/>
      <w:outlineLvl w:val="2"/>
    </w:pPr>
    <w:rPr>
      <w:rFonts w:asciiTheme="majorHAnsi" w:eastAsiaTheme="majorEastAsia" w:hAnsiTheme="majorHAnsi" w:cstheme="majorBidi"/>
      <w:b/>
      <w:bCs/>
      <w:color w:val="4F81BD" w:themeColor="accent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rsid w:val="0024729E"/>
    <w:pPr>
      <w:tabs>
        <w:tab w:val="center" w:pos="4536"/>
        <w:tab w:val="right" w:pos="9072"/>
      </w:tabs>
    </w:pPr>
  </w:style>
  <w:style w:type="paragraph" w:styleId="Fuzeile">
    <w:name w:val="footer"/>
    <w:basedOn w:val="Standard"/>
    <w:rsid w:val="0024729E"/>
    <w:pPr>
      <w:tabs>
        <w:tab w:val="center" w:pos="4536"/>
        <w:tab w:val="right" w:pos="9072"/>
      </w:tabs>
    </w:pPr>
  </w:style>
  <w:style w:type="character" w:styleId="Seitenzahl">
    <w:name w:val="page number"/>
    <w:basedOn w:val="Absatz-Standardschriftart"/>
    <w:rsid w:val="0024729E"/>
  </w:style>
  <w:style w:type="paragraph" w:styleId="Textkrper-Zeileneinzug">
    <w:name w:val="Body Text Indent"/>
    <w:basedOn w:val="Standard"/>
    <w:link w:val="Textkrper-ZeileneinzugZchn"/>
    <w:qFormat/>
    <w:rsid w:val="0024729E"/>
    <w:pPr>
      <w:tabs>
        <w:tab w:val="left" w:pos="1560"/>
      </w:tabs>
      <w:spacing w:before="120" w:after="120"/>
      <w:ind w:left="709"/>
    </w:pPr>
    <w:rPr>
      <w:rFonts w:ascii="Verdana" w:hAnsi="Verdana"/>
      <w:lang w:val="de-CH"/>
    </w:rPr>
  </w:style>
  <w:style w:type="paragraph" w:customStyle="1" w:styleId="Hinweiskasten">
    <w:name w:val="Hinweiskasten"/>
    <w:basedOn w:val="Standard"/>
    <w:rsid w:val="0024729E"/>
    <w:pPr>
      <w:pBdr>
        <w:top w:val="single" w:sz="12" w:space="1" w:color="auto"/>
        <w:left w:val="single" w:sz="12" w:space="4" w:color="auto"/>
        <w:bottom w:val="single" w:sz="12" w:space="1" w:color="auto"/>
        <w:right w:val="single" w:sz="12" w:space="4" w:color="auto"/>
      </w:pBdr>
      <w:shd w:val="pct12" w:color="auto" w:fill="FFFFFF"/>
      <w:spacing w:before="40" w:after="40"/>
      <w:ind w:left="2268" w:right="2552"/>
      <w:jc w:val="center"/>
    </w:pPr>
    <w:rPr>
      <w:rFonts w:ascii="Trebuchet MS" w:hAnsi="Trebuchet MS"/>
      <w:sz w:val="24"/>
      <w:lang w:val="de-CH"/>
    </w:rPr>
  </w:style>
  <w:style w:type="character" w:styleId="Hyperlink">
    <w:name w:val="Hyperlink"/>
    <w:basedOn w:val="Absatz-Standardschriftart"/>
    <w:rsid w:val="0024729E"/>
    <w:rPr>
      <w:color w:val="0000FF"/>
      <w:u w:val="single"/>
    </w:rPr>
  </w:style>
  <w:style w:type="character" w:styleId="BesuchterLink">
    <w:name w:val="FollowedHyperlink"/>
    <w:basedOn w:val="Absatz-Standardschriftart"/>
    <w:rsid w:val="0024729E"/>
    <w:rPr>
      <w:color w:val="800080"/>
      <w:u w:val="single"/>
    </w:rPr>
  </w:style>
  <w:style w:type="paragraph" w:customStyle="1" w:styleId="Auswahlantwort">
    <w:name w:val="Auswahlantwort"/>
    <w:basedOn w:val="Standard"/>
    <w:rsid w:val="0024729E"/>
    <w:pPr>
      <w:numPr>
        <w:numId w:val="1"/>
      </w:numPr>
    </w:pPr>
  </w:style>
  <w:style w:type="table" w:styleId="Tabellenraster">
    <w:name w:val="Table Grid"/>
    <w:basedOn w:val="NormaleTabelle"/>
    <w:rsid w:val="00D7562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ntwort">
    <w:name w:val="Antwort"/>
    <w:basedOn w:val="Textkrper-Zeileneinzug"/>
    <w:qFormat/>
    <w:rsid w:val="005864E9"/>
    <w:pPr>
      <w:ind w:left="530"/>
    </w:pPr>
    <w:rPr>
      <w:i/>
      <w:color w:val="0000FF"/>
      <w:sz w:val="24"/>
      <w:szCs w:val="24"/>
    </w:rPr>
  </w:style>
  <w:style w:type="paragraph" w:styleId="Sprechblasentext">
    <w:name w:val="Balloon Text"/>
    <w:basedOn w:val="Standard"/>
    <w:link w:val="SprechblasentextZchn"/>
    <w:rsid w:val="00522193"/>
    <w:rPr>
      <w:rFonts w:ascii="Tahoma" w:hAnsi="Tahoma" w:cs="Tahoma"/>
      <w:sz w:val="16"/>
      <w:szCs w:val="16"/>
    </w:rPr>
  </w:style>
  <w:style w:type="character" w:customStyle="1" w:styleId="SprechblasentextZchn">
    <w:name w:val="Sprechblasentext Zchn"/>
    <w:basedOn w:val="Absatz-Standardschriftart"/>
    <w:link w:val="Sprechblasentext"/>
    <w:rsid w:val="00522193"/>
    <w:rPr>
      <w:rFonts w:ascii="Tahoma" w:hAnsi="Tahoma" w:cs="Tahoma"/>
      <w:sz w:val="16"/>
      <w:szCs w:val="16"/>
    </w:rPr>
  </w:style>
  <w:style w:type="paragraph" w:styleId="Listenabsatz">
    <w:name w:val="List Paragraph"/>
    <w:basedOn w:val="Standard"/>
    <w:uiPriority w:val="34"/>
    <w:qFormat/>
    <w:rsid w:val="00E924AB"/>
    <w:pPr>
      <w:ind w:left="708"/>
    </w:pPr>
  </w:style>
  <w:style w:type="paragraph" w:customStyle="1" w:styleId="Schler-Text">
    <w:name w:val="Schüler-Text"/>
    <w:basedOn w:val="Standard"/>
    <w:next w:val="Textkrper-Zeileneinzug"/>
    <w:rsid w:val="006A244D"/>
    <w:pPr>
      <w:spacing w:before="120" w:after="60"/>
      <w:ind w:left="709"/>
    </w:pPr>
    <w:rPr>
      <w:rFonts w:ascii="Verdana" w:hAnsi="Verdana"/>
      <w:i/>
      <w:sz w:val="24"/>
    </w:rPr>
  </w:style>
  <w:style w:type="paragraph" w:customStyle="1" w:styleId="AntwortVerborgen">
    <w:name w:val="Antwort(Verborgen)"/>
    <w:basedOn w:val="Standard"/>
    <w:rsid w:val="006A244D"/>
    <w:pPr>
      <w:spacing w:before="120" w:after="60"/>
      <w:ind w:left="709"/>
    </w:pPr>
    <w:rPr>
      <w:rFonts w:ascii="Verdana" w:hAnsi="Verdana"/>
      <w:i/>
      <w:vanish/>
      <w:color w:val="0000FF"/>
      <w:sz w:val="24"/>
      <w:szCs w:val="24"/>
    </w:rPr>
  </w:style>
  <w:style w:type="character" w:customStyle="1" w:styleId="Textkrper-ZeileneinzugZchn">
    <w:name w:val="Textkörper-Zeileneinzug Zchn"/>
    <w:basedOn w:val="Absatz-Standardschriftart"/>
    <w:link w:val="Textkrper-Zeileneinzug"/>
    <w:rsid w:val="00D839CA"/>
    <w:rPr>
      <w:rFonts w:ascii="Verdana" w:hAnsi="Verdana"/>
      <w:lang w:val="de-CH"/>
    </w:rPr>
  </w:style>
  <w:style w:type="character" w:styleId="Platzhaltertext">
    <w:name w:val="Placeholder Text"/>
    <w:basedOn w:val="Absatz-Standardschriftart"/>
    <w:uiPriority w:val="99"/>
    <w:semiHidden/>
    <w:rsid w:val="003D7B6F"/>
    <w:rPr>
      <w:color w:val="808080"/>
    </w:rPr>
  </w:style>
  <w:style w:type="paragraph" w:styleId="Beschriftung">
    <w:name w:val="caption"/>
    <w:basedOn w:val="Standard"/>
    <w:next w:val="Standard"/>
    <w:unhideWhenUsed/>
    <w:qFormat/>
    <w:rsid w:val="007F3D05"/>
    <w:pPr>
      <w:spacing w:after="200"/>
    </w:pPr>
    <w:rPr>
      <w:b/>
      <w:bCs/>
      <w:color w:val="4F81BD" w:themeColor="accent1"/>
      <w:sz w:val="18"/>
      <w:szCs w:val="18"/>
    </w:rPr>
  </w:style>
  <w:style w:type="paragraph" w:customStyle="1" w:styleId="Lsungstext">
    <w:name w:val="Lösungstext"/>
    <w:basedOn w:val="Standard"/>
    <w:rsid w:val="00981718"/>
    <w:pPr>
      <w:spacing w:before="60" w:after="60"/>
    </w:pPr>
    <w:rPr>
      <w:rFonts w:ascii="Arial" w:hAnsi="Arial"/>
      <w:b/>
      <w:i/>
      <w:vanish/>
      <w:color w:val="FF0000"/>
    </w:rPr>
  </w:style>
  <w:style w:type="character" w:customStyle="1" w:styleId="berschrift3Zchn">
    <w:name w:val="Überschrift 3 Zchn"/>
    <w:basedOn w:val="Absatz-Standardschriftart"/>
    <w:link w:val="berschrift3"/>
    <w:semiHidden/>
    <w:rsid w:val="008D2D1F"/>
    <w:rPr>
      <w:rFonts w:asciiTheme="majorHAnsi" w:eastAsiaTheme="majorEastAsia" w:hAnsiTheme="majorHAnsi" w:cstheme="majorBidi"/>
      <w:b/>
      <w:bCs/>
      <w:color w:val="4F81BD" w:themeColor="accent1"/>
    </w:rPr>
  </w:style>
  <w:style w:type="paragraph" w:customStyle="1" w:styleId="Aufzhlung">
    <w:name w:val="Aufzählung"/>
    <w:basedOn w:val="Textkrper-Zeileneinzug"/>
    <w:rsid w:val="008D2D1F"/>
    <w:pPr>
      <w:numPr>
        <w:numId w:val="3"/>
      </w:numPr>
      <w:spacing w:before="60" w:after="60"/>
      <w:ind w:right="284"/>
    </w:pPr>
    <w:rPr>
      <w:i/>
      <w:vanish/>
      <w:color w:val="0000FF"/>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93488408">
      <w:bodyDiv w:val="1"/>
      <w:marLeft w:val="0"/>
      <w:marRight w:val="0"/>
      <w:marTop w:val="0"/>
      <w:marBottom w:val="0"/>
      <w:divBdr>
        <w:top w:val="none" w:sz="0" w:space="0" w:color="auto"/>
        <w:left w:val="none" w:sz="0" w:space="0" w:color="auto"/>
        <w:bottom w:val="none" w:sz="0" w:space="0" w:color="auto"/>
        <w:right w:val="none" w:sz="0" w:space="0" w:color="auto"/>
      </w:divBdr>
    </w:div>
    <w:div w:id="435760759">
      <w:bodyDiv w:val="1"/>
      <w:marLeft w:val="0"/>
      <w:marRight w:val="0"/>
      <w:marTop w:val="0"/>
      <w:marBottom w:val="0"/>
      <w:divBdr>
        <w:top w:val="none" w:sz="0" w:space="0" w:color="auto"/>
        <w:left w:val="none" w:sz="0" w:space="0" w:color="auto"/>
        <w:bottom w:val="none" w:sz="0" w:space="0" w:color="auto"/>
        <w:right w:val="none" w:sz="0" w:space="0" w:color="auto"/>
      </w:divBdr>
    </w:div>
    <w:div w:id="480931077">
      <w:bodyDiv w:val="1"/>
      <w:marLeft w:val="0"/>
      <w:marRight w:val="0"/>
      <w:marTop w:val="0"/>
      <w:marBottom w:val="0"/>
      <w:divBdr>
        <w:top w:val="none" w:sz="0" w:space="0" w:color="auto"/>
        <w:left w:val="none" w:sz="0" w:space="0" w:color="auto"/>
        <w:bottom w:val="none" w:sz="0" w:space="0" w:color="auto"/>
        <w:right w:val="none" w:sz="0" w:space="0" w:color="auto"/>
      </w:divBdr>
    </w:div>
    <w:div w:id="858008573">
      <w:bodyDiv w:val="1"/>
      <w:marLeft w:val="0"/>
      <w:marRight w:val="0"/>
      <w:marTop w:val="0"/>
      <w:marBottom w:val="0"/>
      <w:divBdr>
        <w:top w:val="none" w:sz="0" w:space="0" w:color="auto"/>
        <w:left w:val="none" w:sz="0" w:space="0" w:color="auto"/>
        <w:bottom w:val="none" w:sz="0" w:space="0" w:color="auto"/>
        <w:right w:val="none" w:sz="0" w:space="0" w:color="auto"/>
      </w:divBdr>
    </w:div>
    <w:div w:id="1313946756">
      <w:bodyDiv w:val="1"/>
      <w:marLeft w:val="0"/>
      <w:marRight w:val="0"/>
      <w:marTop w:val="0"/>
      <w:marBottom w:val="0"/>
      <w:divBdr>
        <w:top w:val="none" w:sz="0" w:space="0" w:color="auto"/>
        <w:left w:val="none" w:sz="0" w:space="0" w:color="auto"/>
        <w:bottom w:val="none" w:sz="0" w:space="0" w:color="auto"/>
        <w:right w:val="none" w:sz="0" w:space="0" w:color="auto"/>
      </w:divBdr>
      <w:divsChild>
        <w:div w:id="1141263941">
          <w:marLeft w:val="0"/>
          <w:marRight w:val="0"/>
          <w:marTop w:val="0"/>
          <w:marBottom w:val="0"/>
          <w:divBdr>
            <w:top w:val="none" w:sz="0" w:space="0" w:color="auto"/>
            <w:left w:val="none" w:sz="0" w:space="0" w:color="auto"/>
            <w:bottom w:val="none" w:sz="0" w:space="0" w:color="auto"/>
            <w:right w:val="none" w:sz="0" w:space="0" w:color="auto"/>
          </w:divBdr>
          <w:divsChild>
            <w:div w:id="1228997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190208">
      <w:bodyDiv w:val="1"/>
      <w:marLeft w:val="0"/>
      <w:marRight w:val="0"/>
      <w:marTop w:val="0"/>
      <w:marBottom w:val="0"/>
      <w:divBdr>
        <w:top w:val="none" w:sz="0" w:space="0" w:color="auto"/>
        <w:left w:val="none" w:sz="0" w:space="0" w:color="auto"/>
        <w:bottom w:val="none" w:sz="0" w:space="0" w:color="auto"/>
        <w:right w:val="none" w:sz="0" w:space="0" w:color="auto"/>
      </w:divBdr>
    </w:div>
    <w:div w:id="20895758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wmf"/><Relationship Id="rId13" Type="http://schemas.openxmlformats.org/officeDocument/2006/relationships/image" Target="media/image6.png"/><Relationship Id="rId18" Type="http://schemas.microsoft.com/office/2007/relationships/hdphoto" Target="media/hdphoto3.wdp"/><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8.png"/><Relationship Id="rId25" Type="http://schemas.microsoft.com/office/2007/relationships/hdphoto" Target="media/hdphoto4.wdp"/><Relationship Id="rId2" Type="http://schemas.openxmlformats.org/officeDocument/2006/relationships/numbering" Target="numbering.xml"/><Relationship Id="rId16" Type="http://schemas.microsoft.com/office/2007/relationships/hdphoto" Target="media/hdphoto2.wdp"/><Relationship Id="rId20" Type="http://schemas.openxmlformats.org/officeDocument/2006/relationships/image" Target="media/image10.png"/><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4.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3.png"/><Relationship Id="rId28" Type="http://schemas.openxmlformats.org/officeDocument/2006/relationships/image" Target="media/image17.png"/><Relationship Id="rId10" Type="http://schemas.openxmlformats.org/officeDocument/2006/relationships/image" Target="media/image3.jpeg"/><Relationship Id="rId19" Type="http://schemas.openxmlformats.org/officeDocument/2006/relationships/image" Target="media/image9.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wmf"/><Relationship Id="rId14" Type="http://schemas.microsoft.com/office/2007/relationships/hdphoto" Target="media/hdphoto1.wdp"/><Relationship Id="rId22" Type="http://schemas.openxmlformats.org/officeDocument/2006/relationships/image" Target="media/image12.png"/><Relationship Id="rId27" Type="http://schemas.openxmlformats.org/officeDocument/2006/relationships/image" Target="media/image16.png"/><Relationship Id="rId30" Type="http://schemas.openxmlformats.org/officeDocument/2006/relationships/footer" Target="footer1.xml"/></Relationships>
</file>

<file path=word/_rels/header1.xml.rels><?xml version="1.0" encoding="UTF-8" standalone="yes"?>
<Relationships xmlns="http://schemas.openxmlformats.org/package/2006/relationships"><Relationship Id="rId2" Type="http://schemas.openxmlformats.org/officeDocument/2006/relationships/image" Target="media/image180.png"/><Relationship Id="rId1" Type="http://schemas.openxmlformats.org/officeDocument/2006/relationships/image" Target="media/image18.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kumente%20und%20Einstellungen\Renggli\Anwendungsdaten\Microsoft\Vorlagen\BerufsBildungBaden\Uebungsaufgaben.dot" TargetMode="External"/></Relationships>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BD6E487-F4B0-4215-9B8A-D722243EB5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Uebungsaufgaben.dot</Template>
  <TotalTime>0</TotalTime>
  <Pages>9</Pages>
  <Words>1758</Words>
  <Characters>10026</Characters>
  <Application>Microsoft Office Word</Application>
  <DocSecurity>0</DocSecurity>
  <Lines>83</Lines>
  <Paragraphs>23</Paragraphs>
  <ScaleCrop>false</ScaleCrop>
  <HeadingPairs>
    <vt:vector size="2" baseType="variant">
      <vt:variant>
        <vt:lpstr>Titel</vt:lpstr>
      </vt:variant>
      <vt:variant>
        <vt:i4>1</vt:i4>
      </vt:variant>
    </vt:vector>
  </HeadingPairs>
  <TitlesOfParts>
    <vt:vector size="1" baseType="lpstr">
      <vt:lpstr>Fach:</vt:lpstr>
    </vt:vector>
  </TitlesOfParts>
  <Company>Privat</Company>
  <LinksUpToDate>false</LinksUpToDate>
  <CharactersWithSpaces>11761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Fach:</dc:title>
  <dc:creator>Heinz Renggli</dc:creator>
  <cp:lastModifiedBy>Luca Schäfli</cp:lastModifiedBy>
  <cp:revision>18</cp:revision>
  <cp:lastPrinted>2013-01-22T06:30:00Z</cp:lastPrinted>
  <dcterms:created xsi:type="dcterms:W3CDTF">2018-11-07T12:29:00Z</dcterms:created>
  <dcterms:modified xsi:type="dcterms:W3CDTF">2018-11-14T08:31:00Z</dcterms:modified>
</cp:coreProperties>
</file>