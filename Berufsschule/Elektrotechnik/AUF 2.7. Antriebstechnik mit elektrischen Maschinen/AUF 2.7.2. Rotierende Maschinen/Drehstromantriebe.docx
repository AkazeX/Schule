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256444">
      <w:pPr>
        <w:pStyle w:val="berschrift1"/>
        <w:rPr>
          <w:lang w:val="de-CH"/>
        </w:rPr>
      </w:pPr>
      <w:bookmarkStart w:id="0" w:name="_GoBack"/>
      <w:bookmarkEnd w:id="0"/>
      <w:r>
        <w:rPr>
          <w:lang w:val="de-CH"/>
        </w:rPr>
        <w:t>Drehstromantriebe</w:t>
      </w:r>
    </w:p>
    <w:p w:rsidR="004B1881" w:rsidRDefault="00F824BF" w:rsidP="00D04BEA">
      <w:pPr>
        <w:pStyle w:val="Textkrper-Zeileneinzug"/>
      </w:pPr>
      <w:r>
        <w:rPr>
          <w:noProof/>
          <w:lang w:val="en-US" w:eastAsia="en-US"/>
        </w:rPr>
        <w:drawing>
          <wp:anchor distT="0" distB="0" distL="114300" distR="114300" simplePos="0" relativeHeight="251654144" behindDoc="0" locked="0" layoutInCell="1" allowOverlap="1" wp14:anchorId="7F4CCC03" wp14:editId="403B8866">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695782">
        <w:t xml:space="preserve"> Ich kann die Entstehung des Drehfeldes erklären. Ich kann den Aufbau und die Funktionsweise des Drehstromasynchronmotors erläutern. Ich kann den Unterschied eines Synchronmotors von einem Asynchronmotor erklären.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695782" w:rsidRDefault="00695782" w:rsidP="00156F13">
      <w:pPr>
        <w:pStyle w:val="Textkrper-Zeileneinzug"/>
        <w:numPr>
          <w:ilvl w:val="0"/>
          <w:numId w:val="2"/>
        </w:numPr>
      </w:pPr>
      <w:r>
        <w:t>Bearbeiten Sie im Kurs das Lernmodul „Aufbau und Funktion des Drehstrommotors“</w:t>
      </w:r>
    </w:p>
    <w:p w:rsidR="005A0479" w:rsidRDefault="00B555F1" w:rsidP="00156F13">
      <w:pPr>
        <w:pStyle w:val="Textkrper-Zeileneinzug"/>
        <w:numPr>
          <w:ilvl w:val="0"/>
          <w:numId w:val="2"/>
        </w:numPr>
      </w:pPr>
      <w:r>
        <w:t xml:space="preserve">Suchen Sie </w:t>
      </w:r>
      <w:r w:rsidR="007B3C10">
        <w:t>mit Hilfe der Links in der Linkbox „Externe Quellen zum LA</w:t>
      </w:r>
      <w:r w:rsidR="00811EA0">
        <w:t>0</w:t>
      </w:r>
      <w:r w:rsidR="00256444">
        <w:t>6</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256444" w:rsidP="00756CE8">
      <w:pPr>
        <w:pStyle w:val="berschrift2"/>
      </w:pPr>
      <w:r>
        <w:lastRenderedPageBreak/>
        <w:t>Entstehung des Drehfeldes</w:t>
      </w:r>
    </w:p>
    <w:p w:rsidR="00256444" w:rsidRDefault="009154B5" w:rsidP="00256444">
      <w:pPr>
        <w:pStyle w:val="Textkrper-Zeileneinzug"/>
      </w:pPr>
      <w:r>
        <w:rPr>
          <w:noProof/>
          <w:lang w:val="en-US" w:eastAsia="en-US"/>
        </w:rPr>
        <mc:AlternateContent>
          <mc:Choice Requires="wps">
            <w:drawing>
              <wp:anchor distT="0" distB="0" distL="114300" distR="114300" simplePos="0" relativeHeight="251662336" behindDoc="0" locked="0" layoutInCell="1" allowOverlap="1" wp14:anchorId="77A2DD97" wp14:editId="3E1BD886">
                <wp:simplePos x="0" y="0"/>
                <wp:positionH relativeFrom="column">
                  <wp:posOffset>3067050</wp:posOffset>
                </wp:positionH>
                <wp:positionV relativeFrom="paragraph">
                  <wp:posOffset>1724660</wp:posOffset>
                </wp:positionV>
                <wp:extent cx="296735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967355" cy="635"/>
                        </a:xfrm>
                        <a:prstGeom prst="rect">
                          <a:avLst/>
                        </a:prstGeom>
                        <a:solidFill>
                          <a:prstClr val="white"/>
                        </a:solidFill>
                        <a:ln>
                          <a:noFill/>
                        </a:ln>
                        <a:effectLst/>
                      </wps:spPr>
                      <wps:txbx>
                        <w:txbxContent>
                          <w:p w:rsidR="009154B5" w:rsidRPr="003B1EF8" w:rsidRDefault="009154B5" w:rsidP="00715710">
                            <w:pPr>
                              <w:pStyle w:val="Beschriftung"/>
                              <w:spacing w:after="0"/>
                              <w:rPr>
                                <w:rFonts w:ascii="Verdana" w:hAnsi="Verdana"/>
                                <w:b w:val="0"/>
                                <w:color w:val="auto"/>
                                <w:sz w:val="16"/>
                                <w:szCs w:val="16"/>
                              </w:rPr>
                            </w:pPr>
                            <w:r w:rsidRPr="003B1EF8">
                              <w:rPr>
                                <w:rFonts w:ascii="Verdana" w:hAnsi="Verdana"/>
                                <w:b w:val="0"/>
                                <w:color w:val="auto"/>
                                <w:sz w:val="16"/>
                                <w:szCs w:val="16"/>
                              </w:rPr>
                              <w:t>Ständeraufbau für ein zweipoliges Drehfeld</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drei um 120° versetzten Spulen</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im Ständerblechpaket untergebrachter Drehstromwicklung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2DD97" id="_x0000_t202" coordsize="21600,21600" o:spt="202" path="m,l,21600r21600,l21600,xe">
                <v:stroke joinstyle="miter"/>
                <v:path gradientshapeok="t" o:connecttype="rect"/>
              </v:shapetype>
              <v:shape id="Textfeld 11" o:spid="_x0000_s1026" type="#_x0000_t202" style="position:absolute;left:0;text-align:left;margin-left:241.5pt;margin-top:135.8pt;width:233.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" stroked="f">
                <v:textbox style="mso-fit-shape-to-text:t" inset="0,0,0,0">
                  <w:txbxContent>
                    <w:p w:rsidR="009154B5" w:rsidRPr="003B1EF8" w:rsidRDefault="009154B5" w:rsidP="00715710">
                      <w:pPr>
                        <w:pStyle w:val="Beschriftung"/>
                        <w:spacing w:after="0"/>
                        <w:rPr>
                          <w:rFonts w:ascii="Verdana" w:hAnsi="Verdana"/>
                          <w:b w:val="0"/>
                          <w:color w:val="auto"/>
                          <w:sz w:val="16"/>
                          <w:szCs w:val="16"/>
                        </w:rPr>
                      </w:pPr>
                      <w:r w:rsidRPr="003B1EF8">
                        <w:rPr>
                          <w:rFonts w:ascii="Verdana" w:hAnsi="Verdana"/>
                          <w:b w:val="0"/>
                          <w:color w:val="auto"/>
                          <w:sz w:val="16"/>
                          <w:szCs w:val="16"/>
                        </w:rPr>
                        <w:t>Ständeraufbau für ein zweipoliges Drehfeld</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drei um 120° versetzten Spulen</w:t>
                      </w:r>
                    </w:p>
                    <w:p w:rsidR="00715710" w:rsidRPr="003B1EF8" w:rsidRDefault="00715710" w:rsidP="00715710">
                      <w:pPr>
                        <w:pStyle w:val="Listenabsatz"/>
                        <w:numPr>
                          <w:ilvl w:val="0"/>
                          <w:numId w:val="5"/>
                        </w:numPr>
                        <w:rPr>
                          <w:rFonts w:ascii="Verdana" w:hAnsi="Verdana"/>
                          <w:sz w:val="16"/>
                          <w:szCs w:val="16"/>
                        </w:rPr>
                      </w:pPr>
                      <w:r w:rsidRPr="003B1EF8">
                        <w:rPr>
                          <w:rFonts w:ascii="Verdana" w:hAnsi="Verdana"/>
                          <w:sz w:val="16"/>
                          <w:szCs w:val="16"/>
                        </w:rPr>
                        <w:t>Mit im Ständerblechpaket untergebrachter Drehstromwicklung</w:t>
                      </w:r>
                    </w:p>
                  </w:txbxContent>
                </v:textbox>
                <w10:wrap type="square"/>
              </v:shape>
            </w:pict>
          </mc:Fallback>
        </mc:AlternateContent>
      </w:r>
      <w:r w:rsidRPr="009154B5">
        <w:rPr>
          <w:noProof/>
          <w:lang w:val="en-US" w:eastAsia="en-US"/>
        </w:rPr>
        <w:drawing>
          <wp:anchor distT="0" distB="0" distL="114300" distR="114300" simplePos="0" relativeHeight="251659264" behindDoc="0" locked="0" layoutInCell="1" allowOverlap="1">
            <wp:simplePos x="0" y="0"/>
            <wp:positionH relativeFrom="column">
              <wp:posOffset>3067050</wp:posOffset>
            </wp:positionH>
            <wp:positionV relativeFrom="paragraph">
              <wp:posOffset>34290</wp:posOffset>
            </wp:positionV>
            <wp:extent cx="2967355" cy="1633220"/>
            <wp:effectExtent l="0" t="0" r="444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16256"/>
                    <a:stretch/>
                  </pic:blipFill>
                  <pic:spPr bwMode="auto">
                    <a:xfrm>
                      <a:off x="0" y="0"/>
                      <a:ext cx="2967355" cy="163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Dreht man stabförmige Dauermagnete oder Elektromagnete um ihren Mittelpunkt, entsteht ein magnetisches Drehfeld. Werden drei um 120° versetzte Spulen von Dreiphasenwechselstrom durchflossen, entsteht ebenfalls ein Drehfeld. Bei Motoren werden die Spulen als Wicklung gleichmässig in den Nuten des Ständers verteilt.</w:t>
      </w:r>
    </w:p>
    <w:p w:rsidR="009154B5" w:rsidRDefault="009154B5" w:rsidP="00256444">
      <w:pPr>
        <w:pStyle w:val="Textkrper-Zeileneinzug"/>
      </w:pPr>
      <w:r w:rsidRPr="009154B5">
        <w:rPr>
          <w:noProof/>
          <w:lang w:val="en-US" w:eastAsia="en-US"/>
        </w:rPr>
        <w:drawing>
          <wp:anchor distT="0" distB="0" distL="114300" distR="114300" simplePos="0" relativeHeight="251660288" behindDoc="0" locked="0" layoutInCell="1" allowOverlap="1" wp14:anchorId="22577850" wp14:editId="10AF4A0A">
            <wp:simplePos x="0" y="0"/>
            <wp:positionH relativeFrom="column">
              <wp:posOffset>3049905</wp:posOffset>
            </wp:positionH>
            <wp:positionV relativeFrom="paragraph">
              <wp:posOffset>793750</wp:posOffset>
            </wp:positionV>
            <wp:extent cx="2984500" cy="1767840"/>
            <wp:effectExtent l="0" t="0" r="6350" b="381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14091"/>
                    <a:stretch/>
                  </pic:blipFill>
                  <pic:spPr bwMode="auto">
                    <a:xfrm>
                      <a:off x="0" y="0"/>
                      <a:ext cx="2984500"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Jede Spule erzeugt ein magnetisches Wechselfeld. Diese Magnetfelder überlagern sich zu einem resultierenden Feld, dessen Lage von den Momentanwerten der um 120° phasenverschobenen Ströme abhängt. Bei drei Spulen entsteht ein zweipoliges Drehfeld, bei sechs um jeweils 60° versetzte Spulen ein vierpoliges Drehfeld.</w:t>
      </w:r>
    </w:p>
    <w:p w:rsidR="009154B5" w:rsidRDefault="009154B5" w:rsidP="00256444">
      <w:pPr>
        <w:pStyle w:val="Textkrper-Zeileneinzug"/>
      </w:pPr>
      <w:r>
        <w:t>Bei einer zweipoligen Wicklung macht das Drehfeld während einer Periode eine Umdrehung, bei einer vierpoligen Wicklung nur ein halbe Umdrehung.</w:t>
      </w:r>
    </w:p>
    <w:p w:rsidR="009154B5" w:rsidRDefault="009154B5" w:rsidP="00256444">
      <w:pPr>
        <w:pStyle w:val="Textkrper-Zeileneinzug"/>
      </w:pPr>
      <w:r>
        <w:t>Die Drehfelddrehzahl n</w:t>
      </w:r>
      <w:r w:rsidRPr="009154B5">
        <w:rPr>
          <w:vertAlign w:val="subscript"/>
        </w:rPr>
        <w:t>s</w:t>
      </w:r>
      <w:r>
        <w:t xml:space="preserve"> wird bestimmt durch die Netzfrequenz und die Polpaarzahl p.</w:t>
      </w:r>
    </w:p>
    <w:p w:rsidR="009154B5" w:rsidRDefault="007A02C9" w:rsidP="007A02C9">
      <w:pPr>
        <w:pStyle w:val="berschrift2"/>
      </w:pPr>
      <w:r>
        <w:t>Synchronmaschine</w:t>
      </w:r>
    </w:p>
    <w:p w:rsidR="007A02C9" w:rsidRDefault="00DE7A38" w:rsidP="00256444">
      <w:pPr>
        <w:pStyle w:val="Textkrper-Zeileneinzug"/>
      </w:pPr>
      <w:r>
        <w:rPr>
          <w:noProof/>
          <w:lang w:val="en-US" w:eastAsia="en-US"/>
        </w:rPr>
        <mc:AlternateContent>
          <mc:Choice Requires="wps">
            <w:drawing>
              <wp:anchor distT="0" distB="0" distL="114300" distR="114300" simplePos="0" relativeHeight="251667456" behindDoc="0" locked="0" layoutInCell="1" allowOverlap="1" wp14:anchorId="58ECF505" wp14:editId="1580B2C9">
                <wp:simplePos x="0" y="0"/>
                <wp:positionH relativeFrom="column">
                  <wp:posOffset>5206943</wp:posOffset>
                </wp:positionH>
                <wp:positionV relativeFrom="paragraph">
                  <wp:posOffset>86502</wp:posOffset>
                </wp:positionV>
                <wp:extent cx="871855" cy="290195"/>
                <wp:effectExtent l="609600" t="0" r="23495" b="224155"/>
                <wp:wrapNone/>
                <wp:docPr id="25" name="Legende mit Linie 2 25"/>
                <wp:cNvGraphicFramePr/>
                <a:graphic xmlns:a="http://schemas.openxmlformats.org/drawingml/2006/main">
                  <a:graphicData uri="http://schemas.microsoft.com/office/word/2010/wordprocessingShape">
                    <wps:wsp>
                      <wps:cNvSpPr/>
                      <wps:spPr>
                        <a:xfrm>
                          <a:off x="0" y="0"/>
                          <a:ext cx="871855" cy="290195"/>
                        </a:xfrm>
                        <a:prstGeom prst="borderCallout2">
                          <a:avLst>
                            <a:gd name="adj1" fmla="val 18750"/>
                            <a:gd name="adj2" fmla="val -8333"/>
                            <a:gd name="adj3" fmla="val 18750"/>
                            <a:gd name="adj4" fmla="val -16667"/>
                            <a:gd name="adj5" fmla="val 170441"/>
                            <a:gd name="adj6" fmla="val -69695"/>
                          </a:avLst>
                        </a:prstGeom>
                      </wps:spPr>
                      <wps:style>
                        <a:lnRef idx="2">
                          <a:schemeClr val="accent1"/>
                        </a:lnRef>
                        <a:fillRef idx="1">
                          <a:schemeClr val="lt1"/>
                        </a:fillRef>
                        <a:effectRef idx="0">
                          <a:schemeClr val="accent1"/>
                        </a:effectRef>
                        <a:fontRef idx="minor">
                          <a:schemeClr val="dk1"/>
                        </a:fontRef>
                      </wps:style>
                      <wps:txbx>
                        <w:txbxContent>
                          <w:p w:rsidR="00ED3C6D" w:rsidRPr="00ED3C6D" w:rsidRDefault="007D6384" w:rsidP="003B1EF8">
                            <w:pPr>
                              <w:pStyle w:val="Antwort"/>
                              <w:spacing w:before="0" w:after="0"/>
                              <w:ind w:left="0"/>
                              <w:jc w:val="center"/>
                            </w:pPr>
                            <w:permStart w:id="1977292697" w:edGrp="everyone"/>
                            <w:r>
                              <w:t>...</w:t>
                            </w:r>
                            <w:permEnd w:id="1977292697"/>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F50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25" o:spid="_x0000_s1027" type="#_x0000_t48" style="position:absolute;left:0;text-align:left;margin-left:410pt;margin-top:6.8pt;width:68.6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" adj="-15054,36815" fillcolor="white [3201]" strokecolor="#4f81bd [3204]" strokeweight="2pt">
                <v:textbox inset="1mm,1mm,1mm,1mm">
                  <w:txbxContent>
                    <w:p w:rsidR="00ED3C6D" w:rsidRPr="00ED3C6D" w:rsidRDefault="007D6384" w:rsidP="003B1EF8">
                      <w:pPr>
                        <w:pStyle w:val="Antwort"/>
                        <w:spacing w:before="0" w:after="0"/>
                        <w:ind w:left="0"/>
                        <w:jc w:val="center"/>
                      </w:pPr>
                      <w:permStart w:id="1977292697" w:edGrp="everyone"/>
                      <w:r>
                        <w:t>...</w:t>
                      </w:r>
                      <w:permEnd w:id="1977292697"/>
                    </w:p>
                  </w:txbxContent>
                </v:textbox>
                <o:callout v:ext="edit" minusy="t"/>
              </v:shape>
            </w:pict>
          </mc:Fallback>
        </mc:AlternateContent>
      </w:r>
      <w:r w:rsidR="00605C2E">
        <w:rPr>
          <w:noProof/>
          <w:lang w:val="en-US" w:eastAsia="en-US"/>
        </w:rPr>
        <mc:AlternateContent>
          <mc:Choice Requires="wps">
            <w:drawing>
              <wp:anchor distT="0" distB="0" distL="114300" distR="114300" simplePos="0" relativeHeight="251669504" behindDoc="0" locked="0" layoutInCell="1" allowOverlap="1" wp14:anchorId="66F3E14B" wp14:editId="3516DDFA">
                <wp:simplePos x="0" y="0"/>
                <wp:positionH relativeFrom="column">
                  <wp:posOffset>2929255</wp:posOffset>
                </wp:positionH>
                <wp:positionV relativeFrom="paragraph">
                  <wp:posOffset>438150</wp:posOffset>
                </wp:positionV>
                <wp:extent cx="1023620" cy="469900"/>
                <wp:effectExtent l="0" t="0" r="595630" b="234950"/>
                <wp:wrapNone/>
                <wp:docPr id="26" name="Legende mit Linie 2 26"/>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44598"/>
                            <a:gd name="adj6" fmla="val -54965"/>
                          </a:avLst>
                        </a:prstGeom>
                      </wps:spPr>
                      <wps:style>
                        <a:lnRef idx="2">
                          <a:schemeClr val="accent1"/>
                        </a:lnRef>
                        <a:fillRef idx="1">
                          <a:schemeClr val="lt1"/>
                        </a:fillRef>
                        <a:effectRef idx="0">
                          <a:schemeClr val="accent1"/>
                        </a:effectRef>
                        <a:fontRef idx="minor">
                          <a:schemeClr val="dk1"/>
                        </a:fontRef>
                      </wps:style>
                      <wps:txbx>
                        <w:txbxContent>
                          <w:p w:rsidR="00ED3C6D" w:rsidRPr="00ED3C6D" w:rsidRDefault="007D6384" w:rsidP="003B1EF8">
                            <w:pPr>
                              <w:pStyle w:val="Antwort"/>
                              <w:spacing w:before="0" w:after="0"/>
                              <w:ind w:left="0"/>
                              <w:jc w:val="center"/>
                            </w:pPr>
                            <w:permStart w:id="1833448203" w:edGrp="everyone"/>
                            <w:r>
                              <w:t>....</w:t>
                            </w:r>
                            <w:permEnd w:id="1833448203"/>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3E14B" id="Legende mit Linie 2 26" o:spid="_x0000_s1028" type="#_x0000_t48" style="position:absolute;left:0;text-align:left;margin-left:230.65pt;margin-top:34.5pt;width:80.6pt;height:3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" adj="-11872,31233" fillcolor="white [3201]" strokecolor="#4f81bd [3204]" strokeweight="2pt">
                <v:textbox inset="1mm,1mm,1mm,1mm">
                  <w:txbxContent>
                    <w:p w:rsidR="00ED3C6D" w:rsidRPr="00ED3C6D" w:rsidRDefault="007D6384" w:rsidP="003B1EF8">
                      <w:pPr>
                        <w:pStyle w:val="Antwort"/>
                        <w:spacing w:before="0" w:after="0"/>
                        <w:ind w:left="0"/>
                        <w:jc w:val="center"/>
                      </w:pPr>
                      <w:permStart w:id="1833448203" w:edGrp="everyone"/>
                      <w:r>
                        <w:t>....</w:t>
                      </w:r>
                      <w:permEnd w:id="1833448203"/>
                    </w:p>
                  </w:txbxContent>
                </v:textbox>
                <o:callout v:ext="edit" minusy="t"/>
              </v:shape>
            </w:pict>
          </mc:Fallback>
        </mc:AlternateContent>
      </w:r>
      <w:r w:rsidR="00605C2E">
        <w:rPr>
          <w:noProof/>
          <w:lang w:val="en-US" w:eastAsia="en-US"/>
        </w:rPr>
        <mc:AlternateContent>
          <mc:Choice Requires="wps">
            <w:drawing>
              <wp:anchor distT="0" distB="0" distL="114300" distR="114300" simplePos="0" relativeHeight="251664384" behindDoc="0" locked="0" layoutInCell="1" allowOverlap="1" wp14:anchorId="494E9098" wp14:editId="660DE9B6">
                <wp:simplePos x="0" y="0"/>
                <wp:positionH relativeFrom="column">
                  <wp:posOffset>3636645</wp:posOffset>
                </wp:positionH>
                <wp:positionV relativeFrom="paragraph">
                  <wp:posOffset>567055</wp:posOffset>
                </wp:positionV>
                <wp:extent cx="1940560" cy="619125"/>
                <wp:effectExtent l="0" t="0" r="0" b="28575"/>
                <wp:wrapNone/>
                <wp:docPr id="15" name="Nach unten gekrümmter Pfeil 15"/>
                <wp:cNvGraphicFramePr/>
                <a:graphic xmlns:a="http://schemas.openxmlformats.org/drawingml/2006/main">
                  <a:graphicData uri="http://schemas.microsoft.com/office/word/2010/wordprocessingShape">
                    <wps:wsp>
                      <wps:cNvSpPr/>
                      <wps:spPr>
                        <a:xfrm>
                          <a:off x="0" y="0"/>
                          <a:ext cx="1940560" cy="619125"/>
                        </a:xfrm>
                        <a:prstGeom prst="curvedDownArrow">
                          <a:avLst>
                            <a:gd name="adj1" fmla="val 17022"/>
                            <a:gd name="adj2" fmla="val 41479"/>
                            <a:gd name="adj3" fmla="val 3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94C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Nach unten gekrümmter Pfeil 15" o:spid="_x0000_s1026" type="#_x0000_t105" style="position:absolute;margin-left:286.35pt;margin-top:44.65pt;width:152.8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" adj="18742,20758,14185" fillcolor="#4f81bd [3204]" strokecolor="#243f60 [1604]" strokeweight="2pt"/>
            </w:pict>
          </mc:Fallback>
        </mc:AlternateContent>
      </w:r>
      <w:r w:rsidR="00605C2E">
        <w:rPr>
          <w:noProof/>
          <w:lang w:val="en-US" w:eastAsia="en-US"/>
        </w:rPr>
        <mc:AlternateContent>
          <mc:Choice Requires="wps">
            <w:drawing>
              <wp:anchor distT="0" distB="0" distL="114300" distR="114300" simplePos="0" relativeHeight="251666432" behindDoc="0" locked="0" layoutInCell="1" allowOverlap="1" wp14:anchorId="3ECBEACC" wp14:editId="2FFB5B5E">
                <wp:simplePos x="0" y="0"/>
                <wp:positionH relativeFrom="column">
                  <wp:posOffset>4057015</wp:posOffset>
                </wp:positionH>
                <wp:positionV relativeFrom="paragraph">
                  <wp:posOffset>1124254</wp:posOffset>
                </wp:positionV>
                <wp:extent cx="1062355" cy="443230"/>
                <wp:effectExtent l="0" t="0" r="4445" b="13970"/>
                <wp:wrapNone/>
                <wp:docPr id="16" name="Nach unten gekrümmter Pfeil 16"/>
                <wp:cNvGraphicFramePr/>
                <a:graphic xmlns:a="http://schemas.openxmlformats.org/drawingml/2006/main">
                  <a:graphicData uri="http://schemas.microsoft.com/office/word/2010/wordprocessingShape">
                    <wps:wsp>
                      <wps:cNvSpPr/>
                      <wps:spPr>
                        <a:xfrm>
                          <a:off x="0" y="0"/>
                          <a:ext cx="1062355" cy="443230"/>
                        </a:xfrm>
                        <a:prstGeom prst="curvedDownArrow">
                          <a:avLst>
                            <a:gd name="adj1" fmla="val 17022"/>
                            <a:gd name="adj2" fmla="val 41479"/>
                            <a:gd name="adj3" fmla="val 34329"/>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A23DA" id="Nach unten gekrümmter Pfeil 16" o:spid="_x0000_s1026" type="#_x0000_t105" style="position:absolute;margin-left:319.45pt;margin-top:88.5pt;width:83.65pt;height:3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" adj="17862,20498,14185" fillcolor="#9bbb59 [3206]" strokecolor="#4e6128 [1606]" strokeweight="2pt"/>
            </w:pict>
          </mc:Fallback>
        </mc:AlternateContent>
      </w:r>
      <w:r w:rsidR="007A02C9" w:rsidRPr="007A02C9">
        <w:rPr>
          <w:noProof/>
          <w:lang w:val="en-US" w:eastAsia="en-US"/>
        </w:rPr>
        <w:drawing>
          <wp:anchor distT="0" distB="0" distL="114300" distR="114300" simplePos="0" relativeHeight="251663360" behindDoc="0" locked="0" layoutInCell="1" allowOverlap="1" wp14:anchorId="7B2C8F89" wp14:editId="778B8396">
            <wp:simplePos x="0" y="0"/>
            <wp:positionH relativeFrom="column">
              <wp:posOffset>3041650</wp:posOffset>
            </wp:positionH>
            <wp:positionV relativeFrom="paragraph">
              <wp:posOffset>38735</wp:posOffset>
            </wp:positionV>
            <wp:extent cx="2992755" cy="299275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2992755" cy="2992755"/>
                    </a:xfrm>
                    <a:prstGeom prst="rect">
                      <a:avLst/>
                    </a:prstGeom>
                  </pic:spPr>
                </pic:pic>
              </a:graphicData>
            </a:graphic>
            <wp14:sizeRelH relativeFrom="page">
              <wp14:pctWidth>0</wp14:pctWidth>
            </wp14:sizeRelH>
            <wp14:sizeRelV relativeFrom="page">
              <wp14:pctHeight>0</wp14:pctHeight>
            </wp14:sizeRelV>
          </wp:anchor>
        </w:drawing>
      </w:r>
      <w:r w:rsidR="00605C2E">
        <w:t>Die Synchronmaschine ist eine Drehfeldmaschine und besitzt eine in Nuten eingelegte Drehstromwicklung sowie als Läufer ein magnetisiertes Polrad, das je nach erwünschter Drehzahl 2..48-polig ausgeführt wird. Das Polrad (Läufer) wird bei grossen Synchronmaschinen mit Gleichstrom magnetisiert, bei kleinen Ausführungen kommen starke Permanentmagnete zum Einsatz.</w:t>
      </w:r>
    </w:p>
    <w:p w:rsidR="00605C2E" w:rsidRDefault="008E1392" w:rsidP="00256444">
      <w:pPr>
        <w:pStyle w:val="Textkrper-Zeileneinzug"/>
      </w:pPr>
      <w:r>
        <w:rPr>
          <w:noProof/>
          <w:lang w:val="en-US" w:eastAsia="en-US"/>
        </w:rPr>
        <mc:AlternateContent>
          <mc:Choice Requires="wps">
            <w:drawing>
              <wp:anchor distT="0" distB="0" distL="114300" distR="114300" simplePos="0" relativeHeight="251671552" behindDoc="0" locked="0" layoutInCell="1" allowOverlap="1" wp14:anchorId="3E440542" wp14:editId="528A80E1">
                <wp:simplePos x="0" y="0"/>
                <wp:positionH relativeFrom="column">
                  <wp:posOffset>3036570</wp:posOffset>
                </wp:positionH>
                <wp:positionV relativeFrom="paragraph">
                  <wp:posOffset>942975</wp:posOffset>
                </wp:positionV>
                <wp:extent cx="1440180" cy="469900"/>
                <wp:effectExtent l="0" t="533400" r="26670" b="25400"/>
                <wp:wrapSquare wrapText="bothSides"/>
                <wp:docPr id="27" name="Legende mit Linie 2 27"/>
                <wp:cNvGraphicFramePr/>
                <a:graphic xmlns:a="http://schemas.openxmlformats.org/drawingml/2006/main">
                  <a:graphicData uri="http://schemas.microsoft.com/office/word/2010/wordprocessingShape">
                    <wps:wsp>
                      <wps:cNvSpPr/>
                      <wps:spPr>
                        <a:xfrm flipH="1">
                          <a:off x="0" y="0"/>
                          <a:ext cx="1440180" cy="469900"/>
                        </a:xfrm>
                        <a:prstGeom prst="borderCallout2">
                          <a:avLst>
                            <a:gd name="adj1" fmla="val -9986"/>
                            <a:gd name="adj2" fmla="val 43201"/>
                            <a:gd name="adj3" fmla="val -35955"/>
                            <a:gd name="adj4" fmla="val 42732"/>
                            <a:gd name="adj5" fmla="val -112019"/>
                            <a:gd name="adj6" fmla="val 30142"/>
                          </a:avLst>
                        </a:prstGeom>
                      </wps:spPr>
                      <wps:style>
                        <a:lnRef idx="2">
                          <a:schemeClr val="accent1"/>
                        </a:lnRef>
                        <a:fillRef idx="1">
                          <a:schemeClr val="lt1"/>
                        </a:fillRef>
                        <a:effectRef idx="0">
                          <a:schemeClr val="accent1"/>
                        </a:effectRef>
                        <a:fontRef idx="minor">
                          <a:schemeClr val="dk1"/>
                        </a:fontRef>
                      </wps:style>
                      <wps:txbx>
                        <w:txbxContent>
                          <w:p w:rsidR="003B1EF8" w:rsidRPr="00ED3C6D" w:rsidRDefault="007D6384" w:rsidP="003B1EF8">
                            <w:pPr>
                              <w:pStyle w:val="Antwort"/>
                              <w:spacing w:before="0" w:after="0"/>
                              <w:ind w:left="0"/>
                              <w:jc w:val="center"/>
                            </w:pPr>
                            <w:permStart w:id="893398526" w:edGrp="everyone"/>
                            <w:r>
                              <w:t>...</w:t>
                            </w:r>
                            <w:permEnd w:id="893398526"/>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0542" id="Legende mit Linie 2 27" o:spid="_x0000_s1029" type="#_x0000_t48" style="position:absolute;left:0;text-align:left;margin-left:239.1pt;margin-top:74.25pt;width:113.4pt;height:3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" adj="6511,-24196,9230,-7766,9331,-2157" fillcolor="white [3201]" strokecolor="#4f81bd [3204]" strokeweight="2pt">
                <v:textbox inset="1mm,1mm,1mm,1mm">
                  <w:txbxContent>
                    <w:p w:rsidR="003B1EF8" w:rsidRPr="00ED3C6D" w:rsidRDefault="007D6384" w:rsidP="003B1EF8">
                      <w:pPr>
                        <w:pStyle w:val="Antwort"/>
                        <w:spacing w:before="0" w:after="0"/>
                        <w:ind w:left="0"/>
                        <w:jc w:val="center"/>
                      </w:pPr>
                      <w:permStart w:id="893398526" w:edGrp="everyone"/>
                      <w:r>
                        <w:t>...</w:t>
                      </w:r>
                      <w:permEnd w:id="893398526"/>
                    </w:p>
                  </w:txbxContent>
                </v:textbox>
                <w10:wrap type="square"/>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267F11A7" wp14:editId="73D50C4E">
                <wp:simplePos x="0" y="0"/>
                <wp:positionH relativeFrom="column">
                  <wp:posOffset>4599305</wp:posOffset>
                </wp:positionH>
                <wp:positionV relativeFrom="paragraph">
                  <wp:posOffset>942975</wp:posOffset>
                </wp:positionV>
                <wp:extent cx="1440180" cy="469900"/>
                <wp:effectExtent l="0" t="876300" r="26670" b="25400"/>
                <wp:wrapSquare wrapText="bothSides"/>
                <wp:docPr id="28" name="Legende mit Linie 2 28"/>
                <wp:cNvGraphicFramePr/>
                <a:graphic xmlns:a="http://schemas.openxmlformats.org/drawingml/2006/main">
                  <a:graphicData uri="http://schemas.microsoft.com/office/word/2010/wordprocessingShape">
                    <wps:wsp>
                      <wps:cNvSpPr/>
                      <wps:spPr>
                        <a:xfrm>
                          <a:off x="0" y="0"/>
                          <a:ext cx="1440180" cy="469900"/>
                        </a:xfrm>
                        <a:prstGeom prst="borderCallout2">
                          <a:avLst>
                            <a:gd name="adj1" fmla="val -13682"/>
                            <a:gd name="adj2" fmla="val 33731"/>
                            <a:gd name="adj3" fmla="val -37196"/>
                            <a:gd name="adj4" fmla="val 33598"/>
                            <a:gd name="adj5" fmla="val -181142"/>
                            <a:gd name="adj6" fmla="val 7627"/>
                          </a:avLst>
                        </a:prstGeom>
                      </wps:spPr>
                      <wps:style>
                        <a:lnRef idx="2">
                          <a:schemeClr val="accent1"/>
                        </a:lnRef>
                        <a:fillRef idx="1">
                          <a:schemeClr val="lt1"/>
                        </a:fillRef>
                        <a:effectRef idx="0">
                          <a:schemeClr val="accent1"/>
                        </a:effectRef>
                        <a:fontRef idx="minor">
                          <a:schemeClr val="dk1"/>
                        </a:fontRef>
                      </wps:style>
                      <wps:txbx>
                        <w:txbxContent>
                          <w:p w:rsidR="003B1EF8" w:rsidRPr="00ED3C6D" w:rsidRDefault="007D6384" w:rsidP="003B1EF8">
                            <w:pPr>
                              <w:pStyle w:val="Antwort"/>
                              <w:spacing w:before="0" w:after="0"/>
                              <w:ind w:left="0"/>
                              <w:jc w:val="center"/>
                            </w:pPr>
                            <w:permStart w:id="273553209" w:edGrp="everyone"/>
                            <w:r>
                              <w:t>...</w:t>
                            </w:r>
                            <w:permEnd w:id="27355320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1A7" id="Legende mit Linie 2 28" o:spid="_x0000_s1030" type="#_x0000_t48" style="position:absolute;left:0;text-align:left;margin-left:362.15pt;margin-top:74.25pt;width:113.4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" adj="1647,-39127,7257,-8034,7286,-2955" fillcolor="white [3201]" strokecolor="#4f81bd [3204]" strokeweight="2pt">
                <v:textbox inset="1mm,1mm,1mm,1mm">
                  <w:txbxContent>
                    <w:p w:rsidR="003B1EF8" w:rsidRPr="00ED3C6D" w:rsidRDefault="007D6384" w:rsidP="003B1EF8">
                      <w:pPr>
                        <w:pStyle w:val="Antwort"/>
                        <w:spacing w:before="0" w:after="0"/>
                        <w:ind w:left="0"/>
                        <w:jc w:val="center"/>
                      </w:pPr>
                      <w:permStart w:id="273553209" w:edGrp="everyone"/>
                      <w:r>
                        <w:t>...</w:t>
                      </w:r>
                      <w:permEnd w:id="273553209"/>
                    </w:p>
                  </w:txbxContent>
                </v:textbox>
                <w10:wrap type="square"/>
              </v:shape>
            </w:pict>
          </mc:Fallback>
        </mc:AlternateContent>
      </w:r>
      <w:r w:rsidR="00605C2E">
        <w:t>Das magnetisierte Polrad wird vom Drehfeld mitgenommen. Dadurch muss sich das Polrad exakt gleich schnell drehen wie die magnetische Ausrichtung des Drehfeldes. Dieses synchrone Verhalten hat zum Namen Synchronmotor geführt. Die erreichte Motordrehzahl n ist nun abhängig von der Anzahl der magnetischen Polpaare p des Systems und Netzfrequenz f. Ein Polpaar stellt jeweil</w:t>
      </w:r>
      <w:r>
        <w:t>s</w:t>
      </w:r>
      <w:r w:rsidR="00605C2E">
        <w:t xml:space="preserve"> einen magnet</w:t>
      </w:r>
      <w:r>
        <w:t>i</w:t>
      </w:r>
      <w:r w:rsidR="00605C2E">
        <w:t>schen Nord- und Südpol dar.</w:t>
      </w:r>
      <w:r>
        <w:t xml:space="preserve"> </w:t>
      </w:r>
    </w:p>
    <w:p w:rsidR="008E1392" w:rsidRDefault="008E1392" w:rsidP="00FB14B3">
      <w:pPr>
        <w:pStyle w:val="Antwort"/>
        <w:ind w:left="708"/>
      </w:pPr>
      <w:r>
        <w:t xml:space="preserve">Der Läufer (Rotor) der Synchronmaschine dreht mit der </w:t>
      </w:r>
      <w:permStart w:id="432290179" w:edGrp="everyone"/>
      <w:r w:rsidR="007D6384">
        <w:t>...</w:t>
      </w:r>
      <w:permEnd w:id="432290179"/>
      <w:r>
        <w:t xml:space="preserve"> Drehzahl wie das verursachende Drehfeld.</w:t>
      </w:r>
      <w:r w:rsidR="00F42C57" w:rsidRPr="00F42C57">
        <w:rPr>
          <w:noProof/>
          <w:lang w:eastAsia="de-CH"/>
        </w:rPr>
        <w:t xml:space="preserve"> </w:t>
      </w:r>
    </w:p>
    <w:p w:rsidR="00256444" w:rsidRDefault="00FD6C73" w:rsidP="00FD6C73">
      <w:pPr>
        <w:pStyle w:val="berschrift2"/>
      </w:pPr>
      <w:r>
        <w:lastRenderedPageBreak/>
        <w:t>Asynchronmaschine</w:t>
      </w:r>
    </w:p>
    <w:p w:rsidR="00256444" w:rsidRDefault="000A5E96" w:rsidP="00256444">
      <w:pPr>
        <w:pStyle w:val="Textkrper-Zeileneinzug"/>
      </w:pPr>
      <w:r>
        <w:rPr>
          <w:noProof/>
          <w:lang w:val="en-US" w:eastAsia="en-US"/>
        </w:rPr>
        <mc:AlternateContent>
          <mc:Choice Requires="wps">
            <w:drawing>
              <wp:anchor distT="0" distB="0" distL="114300" distR="114300" simplePos="0" relativeHeight="251676672" behindDoc="0" locked="0" layoutInCell="1" allowOverlap="1" wp14:anchorId="04659EBC" wp14:editId="49874B05">
                <wp:simplePos x="0" y="0"/>
                <wp:positionH relativeFrom="column">
                  <wp:posOffset>5186045</wp:posOffset>
                </wp:positionH>
                <wp:positionV relativeFrom="paragraph">
                  <wp:posOffset>85090</wp:posOffset>
                </wp:positionV>
                <wp:extent cx="871855" cy="490855"/>
                <wp:effectExtent l="514350" t="0" r="23495" b="23495"/>
                <wp:wrapSquare wrapText="bothSides"/>
                <wp:docPr id="9" name="Legende mit Linie 2 9"/>
                <wp:cNvGraphicFramePr/>
                <a:graphic xmlns:a="http://schemas.openxmlformats.org/drawingml/2006/main">
                  <a:graphicData uri="http://schemas.microsoft.com/office/word/2010/wordprocessingShape">
                    <wps:wsp>
                      <wps:cNvSpPr/>
                      <wps:spPr>
                        <a:xfrm>
                          <a:off x="0" y="0"/>
                          <a:ext cx="871855" cy="490855"/>
                        </a:xfrm>
                        <a:prstGeom prst="borderCallout2">
                          <a:avLst>
                            <a:gd name="adj1" fmla="val 18750"/>
                            <a:gd name="adj2" fmla="val -8333"/>
                            <a:gd name="adj3" fmla="val 18750"/>
                            <a:gd name="adj4" fmla="val -16667"/>
                            <a:gd name="adj5" fmla="val 99229"/>
                            <a:gd name="adj6" fmla="val -58738"/>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7D6384" w:rsidP="00F42C57">
                            <w:pPr>
                              <w:pStyle w:val="Antwort"/>
                              <w:spacing w:before="0" w:after="0"/>
                              <w:ind w:left="0"/>
                              <w:jc w:val="center"/>
                            </w:pPr>
                            <w:permStart w:id="1841770034" w:edGrp="everyone"/>
                            <w:r>
                              <w:t>...</w:t>
                            </w:r>
                            <w:permEnd w:id="184177003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9EBC" id="Legende mit Linie 2 9" o:spid="_x0000_s1031" type="#_x0000_t48" style="position:absolute;left:0;text-align:left;margin-left:408.35pt;margin-top:6.7pt;width:68.65pt;height:3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" adj="-12687,21433" fillcolor="white [3201]" strokecolor="#4f81bd [3204]" strokeweight="2pt">
                <v:textbox inset="1mm,1mm,1mm,1mm">
                  <w:txbxContent>
                    <w:p w:rsidR="00F42C57" w:rsidRPr="00ED3C6D" w:rsidRDefault="007D6384" w:rsidP="00F42C57">
                      <w:pPr>
                        <w:pStyle w:val="Antwort"/>
                        <w:spacing w:before="0" w:after="0"/>
                        <w:ind w:left="0"/>
                        <w:jc w:val="center"/>
                      </w:pPr>
                      <w:permStart w:id="1841770034" w:edGrp="everyone"/>
                      <w:r>
                        <w:t>...</w:t>
                      </w:r>
                      <w:permEnd w:id="1841770034"/>
                    </w:p>
                  </w:txbxContent>
                </v:textbox>
                <o:callout v:ext="edit" minusy="t"/>
                <w10:wrap type="square"/>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1C173555" wp14:editId="4165C057">
                <wp:simplePos x="0" y="0"/>
                <wp:positionH relativeFrom="column">
                  <wp:posOffset>3590925</wp:posOffset>
                </wp:positionH>
                <wp:positionV relativeFrom="paragraph">
                  <wp:posOffset>574002</wp:posOffset>
                </wp:positionV>
                <wp:extent cx="1940560" cy="619125"/>
                <wp:effectExtent l="0" t="0" r="0" b="28575"/>
                <wp:wrapNone/>
                <wp:docPr id="5" name="Nach unten gekrümmter Pfeil 5"/>
                <wp:cNvGraphicFramePr/>
                <a:graphic xmlns:a="http://schemas.openxmlformats.org/drawingml/2006/main">
                  <a:graphicData uri="http://schemas.microsoft.com/office/word/2010/wordprocessingShape">
                    <wps:wsp>
                      <wps:cNvSpPr/>
                      <wps:spPr>
                        <a:xfrm>
                          <a:off x="0" y="0"/>
                          <a:ext cx="1940560" cy="619125"/>
                        </a:xfrm>
                        <a:prstGeom prst="curvedDownArrow">
                          <a:avLst>
                            <a:gd name="adj1" fmla="val 17022"/>
                            <a:gd name="adj2" fmla="val 41479"/>
                            <a:gd name="adj3" fmla="val 343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1E75" id="Nach unten gekrümmter Pfeil 5" o:spid="_x0000_s1026" type="#_x0000_t105" style="position:absolute;margin-left:282.75pt;margin-top:45.2pt;width:152.8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" adj="18742,20758,14185" fillcolor="#4f81bd [3204]" strokecolor="#243f60 [1604]" strokeweight="2pt"/>
            </w:pict>
          </mc:Fallback>
        </mc:AlternateContent>
      </w:r>
      <w:r w:rsidR="00E74556">
        <w:rPr>
          <w:noProof/>
          <w:lang w:val="en-US" w:eastAsia="en-US"/>
        </w:rPr>
        <mc:AlternateContent>
          <mc:Choice Requires="wps">
            <w:drawing>
              <wp:anchor distT="0" distB="0" distL="114300" distR="114300" simplePos="0" relativeHeight="251678720" behindDoc="0" locked="0" layoutInCell="1" allowOverlap="1" wp14:anchorId="7790A7DD" wp14:editId="0384B676">
                <wp:simplePos x="0" y="0"/>
                <wp:positionH relativeFrom="column">
                  <wp:posOffset>2974975</wp:posOffset>
                </wp:positionH>
                <wp:positionV relativeFrom="paragraph">
                  <wp:posOffset>85090</wp:posOffset>
                </wp:positionV>
                <wp:extent cx="1023620" cy="469900"/>
                <wp:effectExtent l="0" t="0" r="500380" b="387350"/>
                <wp:wrapSquare wrapText="bothSides"/>
                <wp:docPr id="10" name="Legende mit Linie 2 10"/>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75094"/>
                            <a:gd name="adj6" fmla="val -45632"/>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7D6384" w:rsidP="00F42C57">
                            <w:pPr>
                              <w:pStyle w:val="Antwort"/>
                              <w:spacing w:before="0" w:after="0"/>
                              <w:ind w:left="0"/>
                              <w:jc w:val="center"/>
                            </w:pPr>
                            <w:permStart w:id="680212080" w:edGrp="everyone"/>
                            <w:r>
                              <w:t>...</w:t>
                            </w:r>
                            <w:permEnd w:id="680212080"/>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0A7DD" id="Legende mit Linie 2 10" o:spid="_x0000_s1032" type="#_x0000_t48" style="position:absolute;left:0;text-align:left;margin-left:234.25pt;margin-top:6.7pt;width:80.6pt;height:3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" adj="-9857,37820" fillcolor="white [3201]" strokecolor="#4f81bd [3204]" strokeweight="2pt">
                <v:textbox inset="1mm,1mm,1mm,1mm">
                  <w:txbxContent>
                    <w:p w:rsidR="00F42C57" w:rsidRPr="00ED3C6D" w:rsidRDefault="007D6384" w:rsidP="00F42C57">
                      <w:pPr>
                        <w:pStyle w:val="Antwort"/>
                        <w:spacing w:before="0" w:after="0"/>
                        <w:ind w:left="0"/>
                        <w:jc w:val="center"/>
                      </w:pPr>
                      <w:permStart w:id="680212080" w:edGrp="everyone"/>
                      <w:r>
                        <w:t>...</w:t>
                      </w:r>
                      <w:permEnd w:id="680212080"/>
                    </w:p>
                  </w:txbxContent>
                </v:textbox>
                <o:callout v:ext="edit" minusy="t"/>
                <w10:wrap type="square"/>
              </v:shape>
            </w:pict>
          </mc:Fallback>
        </mc:AlternateContent>
      </w:r>
      <w:r w:rsidR="00E74556">
        <w:rPr>
          <w:noProof/>
          <w:lang w:val="en-US" w:eastAsia="en-US"/>
        </w:rPr>
        <mc:AlternateContent>
          <mc:Choice Requires="wps">
            <w:drawing>
              <wp:anchor distT="0" distB="0" distL="114300" distR="114300" simplePos="0" relativeHeight="251684864" behindDoc="0" locked="0" layoutInCell="1" allowOverlap="1" wp14:anchorId="15587302" wp14:editId="7D40D8A8">
                <wp:simplePos x="0" y="0"/>
                <wp:positionH relativeFrom="column">
                  <wp:posOffset>4004310</wp:posOffset>
                </wp:positionH>
                <wp:positionV relativeFrom="paragraph">
                  <wp:posOffset>920115</wp:posOffset>
                </wp:positionV>
                <wp:extent cx="1062355" cy="443230"/>
                <wp:effectExtent l="0" t="0" r="4445" b="13970"/>
                <wp:wrapNone/>
                <wp:docPr id="3" name="Nach unten gekrümmter Pfeil 3"/>
                <wp:cNvGraphicFramePr/>
                <a:graphic xmlns:a="http://schemas.openxmlformats.org/drawingml/2006/main">
                  <a:graphicData uri="http://schemas.microsoft.com/office/word/2010/wordprocessingShape">
                    <wps:wsp>
                      <wps:cNvSpPr/>
                      <wps:spPr>
                        <a:xfrm>
                          <a:off x="0" y="0"/>
                          <a:ext cx="1062355" cy="443230"/>
                        </a:xfrm>
                        <a:prstGeom prst="curvedDownArrow">
                          <a:avLst>
                            <a:gd name="adj1" fmla="val 17022"/>
                            <a:gd name="adj2" fmla="val 41479"/>
                            <a:gd name="adj3" fmla="val 34329"/>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3F9D" id="Nach unten gekrümmter Pfeil 3" o:spid="_x0000_s1026" type="#_x0000_t105" style="position:absolute;margin-left:315.3pt;margin-top:72.45pt;width:83.65pt;height:3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" adj="17862,20498,14185" fillcolor="#9bbb59 [3206]" strokecolor="#4e6128 [1606]" strokeweight="2pt"/>
            </w:pict>
          </mc:Fallback>
        </mc:AlternateContent>
      </w:r>
      <w:r w:rsidR="006B30D3" w:rsidRPr="00F42C57">
        <w:rPr>
          <w:noProof/>
          <w:lang w:val="en-US" w:eastAsia="en-US"/>
        </w:rPr>
        <w:drawing>
          <wp:anchor distT="0" distB="0" distL="114300" distR="114300" simplePos="0" relativeHeight="251674624" behindDoc="0" locked="0" layoutInCell="1" allowOverlap="1" wp14:anchorId="3BC4A96E" wp14:editId="02A4B94E">
            <wp:simplePos x="0" y="0"/>
            <wp:positionH relativeFrom="column">
              <wp:posOffset>2961640</wp:posOffset>
            </wp:positionH>
            <wp:positionV relativeFrom="paragraph">
              <wp:posOffset>241935</wp:posOffset>
            </wp:positionV>
            <wp:extent cx="3091180" cy="263398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91180" cy="2633980"/>
                    </a:xfrm>
                    <a:prstGeom prst="rect">
                      <a:avLst/>
                    </a:prstGeom>
                  </pic:spPr>
                </pic:pic>
              </a:graphicData>
            </a:graphic>
            <wp14:sizeRelH relativeFrom="page">
              <wp14:pctWidth>0</wp14:pctWidth>
            </wp14:sizeRelH>
            <wp14:sizeRelV relativeFrom="page">
              <wp14:pctHeight>0</wp14:pctHeight>
            </wp14:sizeRelV>
          </wp:anchor>
        </w:drawing>
      </w:r>
      <w:r w:rsidR="00E74556">
        <w:t>Die Asynchronmaschine ist eine Drehfeldmaschine und besitzt im Ständer eine in Nuten eingelegte Drehstromwicklung sowie als Läufer einen Eisenkern mit einer in Nuten eingelegten Kur</w:t>
      </w:r>
      <w:r w:rsidR="00B31873">
        <w:t>z</w:t>
      </w:r>
      <w:r w:rsidR="00E74556">
        <w:t>schlusswicklung. Der Läufer befindet sich im synchron drehenden Drehfeld, das die Läuferwicklung schneidet. Dabei wird in ihm ein grosser Kur</w:t>
      </w:r>
      <w:r w:rsidR="005C7BFD">
        <w:t>z</w:t>
      </w:r>
      <w:r w:rsidR="00E74556">
        <w:t>schlussstrom und damit ein Läufermagnetfeld erzeugt.</w:t>
      </w:r>
    </w:p>
    <w:p w:rsidR="00E74556" w:rsidRDefault="00832DBA" w:rsidP="00256444">
      <w:pPr>
        <w:pStyle w:val="Textkrper-Zeileneinzug"/>
      </w:pPr>
      <w:r>
        <w:rPr>
          <w:noProof/>
          <w:lang w:val="en-US" w:eastAsia="en-US"/>
        </w:rPr>
        <mc:AlternateContent>
          <mc:Choice Requires="wps">
            <w:drawing>
              <wp:anchor distT="0" distB="0" distL="114300" distR="114300" simplePos="0" relativeHeight="251682816" behindDoc="0" locked="0" layoutInCell="1" allowOverlap="1" wp14:anchorId="199109AF" wp14:editId="6C2D31F9">
                <wp:simplePos x="0" y="0"/>
                <wp:positionH relativeFrom="column">
                  <wp:posOffset>4617085</wp:posOffset>
                </wp:positionH>
                <wp:positionV relativeFrom="paragraph">
                  <wp:posOffset>1134110</wp:posOffset>
                </wp:positionV>
                <wp:extent cx="1440180" cy="469900"/>
                <wp:effectExtent l="0" t="1047750" r="26670" b="25400"/>
                <wp:wrapSquare wrapText="bothSides"/>
                <wp:docPr id="17" name="Legende mit Linie 2 17"/>
                <wp:cNvGraphicFramePr/>
                <a:graphic xmlns:a="http://schemas.openxmlformats.org/drawingml/2006/main">
                  <a:graphicData uri="http://schemas.microsoft.com/office/word/2010/wordprocessingShape">
                    <wps:wsp>
                      <wps:cNvSpPr/>
                      <wps:spPr>
                        <a:xfrm>
                          <a:off x="0" y="0"/>
                          <a:ext cx="1440180" cy="469900"/>
                        </a:xfrm>
                        <a:prstGeom prst="borderCallout2">
                          <a:avLst>
                            <a:gd name="adj1" fmla="val -13682"/>
                            <a:gd name="adj2" fmla="val 33731"/>
                            <a:gd name="adj3" fmla="val -37196"/>
                            <a:gd name="adj4" fmla="val 33598"/>
                            <a:gd name="adj5" fmla="val -218899"/>
                            <a:gd name="adj6" fmla="val 12839"/>
                          </a:avLst>
                        </a:prstGeom>
                      </wps:spPr>
                      <wps:style>
                        <a:lnRef idx="2">
                          <a:schemeClr val="accent1"/>
                        </a:lnRef>
                        <a:fillRef idx="1">
                          <a:schemeClr val="lt1"/>
                        </a:fillRef>
                        <a:effectRef idx="0">
                          <a:schemeClr val="accent1"/>
                        </a:effectRef>
                        <a:fontRef idx="minor">
                          <a:schemeClr val="dk1"/>
                        </a:fontRef>
                      </wps:style>
                      <wps:txbx>
                        <w:txbxContent>
                          <w:p w:rsidR="00C01DE3" w:rsidRPr="00ED3C6D" w:rsidRDefault="007D6384" w:rsidP="00C01DE3">
                            <w:pPr>
                              <w:pStyle w:val="Antwort"/>
                              <w:spacing w:before="0" w:after="0"/>
                              <w:ind w:left="0"/>
                              <w:jc w:val="center"/>
                            </w:pPr>
                            <w:permStart w:id="1778259394" w:edGrp="everyone"/>
                            <w:r>
                              <w:t>...</w:t>
                            </w:r>
                            <w:permEnd w:id="177825939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109AF" id="Legende mit Linie 2 17" o:spid="_x0000_s1033" type="#_x0000_t48" style="position:absolute;left:0;text-align:left;margin-left:363.55pt;margin-top:89.3pt;width:113.4pt;height: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" adj="2773,-47282,7257,-8034,7286,-2955" fillcolor="white [3201]" strokecolor="#4f81bd [3204]" strokeweight="2pt">
                <v:textbox inset="1mm,1mm,1mm,1mm">
                  <w:txbxContent>
                    <w:p w:rsidR="00C01DE3" w:rsidRPr="00ED3C6D" w:rsidRDefault="007D6384" w:rsidP="00C01DE3">
                      <w:pPr>
                        <w:pStyle w:val="Antwort"/>
                        <w:spacing w:before="0" w:after="0"/>
                        <w:ind w:left="0"/>
                        <w:jc w:val="center"/>
                      </w:pPr>
                      <w:permStart w:id="1778259394" w:edGrp="everyone"/>
                      <w:r>
                        <w:t>...</w:t>
                      </w:r>
                      <w:permEnd w:id="1778259394"/>
                    </w:p>
                  </w:txbxContent>
                </v:textbox>
                <w10:wrap type="square"/>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1CE30E87" wp14:editId="4DB10844">
                <wp:simplePos x="0" y="0"/>
                <wp:positionH relativeFrom="column">
                  <wp:posOffset>2961005</wp:posOffset>
                </wp:positionH>
                <wp:positionV relativeFrom="paragraph">
                  <wp:posOffset>1149985</wp:posOffset>
                </wp:positionV>
                <wp:extent cx="1440180" cy="469900"/>
                <wp:effectExtent l="0" t="781050" r="26670" b="25400"/>
                <wp:wrapSquare wrapText="bothSides"/>
                <wp:docPr id="12" name="Legende mit Linie 2 12"/>
                <wp:cNvGraphicFramePr/>
                <a:graphic xmlns:a="http://schemas.openxmlformats.org/drawingml/2006/main">
                  <a:graphicData uri="http://schemas.microsoft.com/office/word/2010/wordprocessingShape">
                    <wps:wsp>
                      <wps:cNvSpPr/>
                      <wps:spPr>
                        <a:xfrm flipH="1">
                          <a:off x="0" y="0"/>
                          <a:ext cx="1440180" cy="469900"/>
                        </a:xfrm>
                        <a:prstGeom prst="borderCallout2">
                          <a:avLst>
                            <a:gd name="adj1" fmla="val -9986"/>
                            <a:gd name="adj2" fmla="val 43201"/>
                            <a:gd name="adj3" fmla="val -35955"/>
                            <a:gd name="adj4" fmla="val 42732"/>
                            <a:gd name="adj5" fmla="val -164299"/>
                            <a:gd name="adj6" fmla="val 12611"/>
                          </a:avLst>
                        </a:prstGeom>
                      </wps:spPr>
                      <wps:style>
                        <a:lnRef idx="2">
                          <a:schemeClr val="accent1"/>
                        </a:lnRef>
                        <a:fillRef idx="1">
                          <a:schemeClr val="lt1"/>
                        </a:fillRef>
                        <a:effectRef idx="0">
                          <a:schemeClr val="accent1"/>
                        </a:effectRef>
                        <a:fontRef idx="minor">
                          <a:schemeClr val="dk1"/>
                        </a:fontRef>
                      </wps:style>
                      <wps:txbx>
                        <w:txbxContent>
                          <w:p w:rsidR="00F42C57" w:rsidRPr="00ED3C6D" w:rsidRDefault="007D6384" w:rsidP="00F42C57">
                            <w:pPr>
                              <w:pStyle w:val="Antwort"/>
                              <w:spacing w:before="0" w:after="0"/>
                              <w:ind w:left="0"/>
                              <w:jc w:val="center"/>
                            </w:pPr>
                            <w:permStart w:id="456658888" w:edGrp="everyone"/>
                            <w:r>
                              <w:t>...</w:t>
                            </w:r>
                            <w:permEnd w:id="45665888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30E87" id="Legende mit Linie 2 12" o:spid="_x0000_s1034" type="#_x0000_t48" style="position:absolute;left:0;text-align:left;margin-left:233.15pt;margin-top:90.55pt;width:113.4pt;height:3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" adj="2724,-35489,9230,-7766,9331,-2157" fillcolor="white [3201]" strokecolor="#4f81bd [3204]" strokeweight="2pt">
                <v:textbox inset="1mm,1mm,1mm,1mm">
                  <w:txbxContent>
                    <w:p w:rsidR="00F42C57" w:rsidRPr="00ED3C6D" w:rsidRDefault="007D6384" w:rsidP="00F42C57">
                      <w:pPr>
                        <w:pStyle w:val="Antwort"/>
                        <w:spacing w:before="0" w:after="0"/>
                        <w:ind w:left="0"/>
                        <w:jc w:val="center"/>
                      </w:pPr>
                      <w:permStart w:id="456658888" w:edGrp="everyone"/>
                      <w:r>
                        <w:t>...</w:t>
                      </w:r>
                      <w:permEnd w:id="456658888"/>
                    </w:p>
                  </w:txbxContent>
                </v:textbox>
                <w10:wrap type="square"/>
              </v:shape>
            </w:pict>
          </mc:Fallback>
        </mc:AlternateContent>
      </w:r>
      <w:r w:rsidR="00E74556">
        <w:t xml:space="preserve">Die Überlagerung der beiden Magnetfelder bewirkt am Umfang des Läufers ein Drehmoment und setzt diesen in Drehung. Dieses Drehmoment kann aber nur aufrechterhalten werden, wenn eine Differenz zwischen der Drehfelddrehzahl und der Läuferdrehzahl besteht. Nur dann sind eine Induktionswirkung im Läufer und damit eine Drehmomentwirkung möglich. Der Läufer dreht also prinzipbedingt nicht mit der synchronen Drehzahl des Drehfeldes, sondern hat stets eine etwas niedrigere Drehzahl, läuft also asynchron. </w:t>
      </w:r>
      <w:r w:rsidR="000A5E96">
        <w:t>Dieses asynchrone Verhalten hat zum Namen Asynchronmotor geführt.</w:t>
      </w:r>
    </w:p>
    <w:p w:rsidR="000A5E96" w:rsidRDefault="002743E9" w:rsidP="00256444">
      <w:pPr>
        <w:pStyle w:val="Textkrper-Zeileneinzug"/>
      </w:pPr>
      <w:r>
        <w:rPr>
          <w:noProof/>
          <w:lang w:val="en-US" w:eastAsia="en-US"/>
        </w:rPr>
        <mc:AlternateContent>
          <mc:Choice Requires="wps">
            <w:drawing>
              <wp:anchor distT="0" distB="0" distL="114300" distR="114300" simplePos="0" relativeHeight="251687936" behindDoc="0" locked="0" layoutInCell="1" allowOverlap="1" wp14:anchorId="1B96ED86" wp14:editId="0822F8D6">
                <wp:simplePos x="0" y="0"/>
                <wp:positionH relativeFrom="column">
                  <wp:posOffset>2183765</wp:posOffset>
                </wp:positionH>
                <wp:positionV relativeFrom="paragraph">
                  <wp:posOffset>674531</wp:posOffset>
                </wp:positionV>
                <wp:extent cx="3745865" cy="1425575"/>
                <wp:effectExtent l="0" t="0" r="6985" b="3175"/>
                <wp:wrapNone/>
                <wp:docPr id="6" name="Textfeld 6"/>
                <wp:cNvGraphicFramePr/>
                <a:graphic xmlns:a="http://schemas.openxmlformats.org/drawingml/2006/main">
                  <a:graphicData uri="http://schemas.microsoft.com/office/word/2010/wordprocessingShape">
                    <wps:wsp>
                      <wps:cNvSpPr txBox="1"/>
                      <wps:spPr>
                        <a:xfrm>
                          <a:off x="0" y="0"/>
                          <a:ext cx="3745865" cy="142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3E9" w:rsidRDefault="00F1445D" w:rsidP="002743E9">
                            <w:pPr>
                              <w:pStyle w:val="Antwort"/>
                              <w:ind w:left="0"/>
                            </w:pPr>
                            <w:r>
                              <w:t>p</w:t>
                            </w:r>
                            <w:permStart w:id="1301965816" w:edGrp="everyone"/>
                            <w:permEnd w:id="1301965816"/>
                            <w:r w:rsidR="002743E9">
                              <w:t xml:space="preserve"> = </w:t>
                            </w:r>
                            <w:permStart w:id="669272336" w:edGrp="everyone"/>
                            <w:r w:rsidR="007D6384">
                              <w:t>...</w:t>
                            </w:r>
                            <w:permEnd w:id="669272336"/>
                          </w:p>
                          <w:p w:rsidR="002743E9" w:rsidRDefault="002743E9" w:rsidP="002743E9">
                            <w:pPr>
                              <w:pStyle w:val="Antwort"/>
                              <w:ind w:left="0"/>
                            </w:pPr>
                            <w:r>
                              <w:t xml:space="preserve">f = </w:t>
                            </w:r>
                            <w:permStart w:id="683413211" w:edGrp="everyone"/>
                            <w:r w:rsidR="00F1445D">
                              <w:t>.</w:t>
                            </w:r>
                            <w:r w:rsidR="007D6384">
                              <w:t>..</w:t>
                            </w:r>
                            <w:permEnd w:id="683413211"/>
                          </w:p>
                          <w:p w:rsidR="002743E9" w:rsidRDefault="002743E9" w:rsidP="002743E9">
                            <w:pPr>
                              <w:pStyle w:val="Antwort"/>
                              <w:ind w:left="0"/>
                            </w:pPr>
                            <w:r>
                              <w:t>n</w:t>
                            </w:r>
                            <w:r w:rsidRPr="007D6384">
                              <w:rPr>
                                <w:vertAlign w:val="subscript"/>
                              </w:rPr>
                              <w:t>s</w:t>
                            </w:r>
                            <w:r>
                              <w:t xml:space="preserve"> = </w:t>
                            </w:r>
                            <w:permStart w:id="448227001" w:edGrp="everyone"/>
                            <w:r w:rsidR="007D6384">
                              <w:t>...</w:t>
                            </w:r>
                            <w:permEnd w:id="448227001"/>
                          </w:p>
                          <w:p w:rsidR="002743E9" w:rsidRDefault="002743E9" w:rsidP="002743E9">
                            <w:pPr>
                              <w:pStyle w:val="Antwort"/>
                              <w:ind w:left="0"/>
                            </w:pPr>
                            <w:r>
                              <w:t xml:space="preserve">n = </w:t>
                            </w:r>
                            <w:permStart w:id="1895828336" w:edGrp="everyone"/>
                            <w:r w:rsidR="007D6384">
                              <w:t>...</w:t>
                            </w:r>
                            <w:permEnd w:id="1895828336"/>
                          </w:p>
                          <w:p w:rsidR="002743E9" w:rsidRPr="002743E9" w:rsidRDefault="002743E9" w:rsidP="002743E9">
                            <w:pPr>
                              <w:pStyle w:val="Antwort"/>
                              <w:ind w:left="0"/>
                            </w:pPr>
                            <w:r>
                              <w:t xml:space="preserve">s = </w:t>
                            </w:r>
                            <w:permStart w:id="596861418" w:edGrp="everyone"/>
                            <w:r w:rsidR="007D6384">
                              <w:t>...</w:t>
                            </w:r>
                            <w:permEnd w:id="596861418"/>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6ED86" id="Textfeld 6" o:spid="_x0000_s1035" type="#_x0000_t202" style="position:absolute;left:0;text-align:left;margin-left:171.95pt;margin-top:53.1pt;width:294.95pt;height:11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" filled="f" stroked="f" strokeweight=".5pt">
                <v:textbox inset="1mm,1mm,1mm,1mm">
                  <w:txbxContent>
                    <w:p w:rsidR="002743E9" w:rsidRDefault="00F1445D" w:rsidP="002743E9">
                      <w:pPr>
                        <w:pStyle w:val="Antwort"/>
                        <w:ind w:left="0"/>
                      </w:pPr>
                      <w:r>
                        <w:t>p</w:t>
                      </w:r>
                      <w:permStart w:id="1301965816" w:edGrp="everyone"/>
                      <w:permEnd w:id="1301965816"/>
                      <w:r w:rsidR="002743E9">
                        <w:t xml:space="preserve"> = </w:t>
                      </w:r>
                      <w:permStart w:id="669272336" w:edGrp="everyone"/>
                      <w:r w:rsidR="007D6384">
                        <w:t>...</w:t>
                      </w:r>
                      <w:permEnd w:id="669272336"/>
                    </w:p>
                    <w:p w:rsidR="002743E9" w:rsidRDefault="002743E9" w:rsidP="002743E9">
                      <w:pPr>
                        <w:pStyle w:val="Antwort"/>
                        <w:ind w:left="0"/>
                      </w:pPr>
                      <w:r>
                        <w:t xml:space="preserve">f = </w:t>
                      </w:r>
                      <w:permStart w:id="683413211" w:edGrp="everyone"/>
                      <w:r w:rsidR="00F1445D">
                        <w:t>.</w:t>
                      </w:r>
                      <w:r w:rsidR="007D6384">
                        <w:t>..</w:t>
                      </w:r>
                      <w:permEnd w:id="683413211"/>
                    </w:p>
                    <w:p w:rsidR="002743E9" w:rsidRDefault="002743E9" w:rsidP="002743E9">
                      <w:pPr>
                        <w:pStyle w:val="Antwort"/>
                        <w:ind w:left="0"/>
                      </w:pPr>
                      <w:r>
                        <w:t>n</w:t>
                      </w:r>
                      <w:r w:rsidRPr="007D6384">
                        <w:rPr>
                          <w:vertAlign w:val="subscript"/>
                        </w:rPr>
                        <w:t>s</w:t>
                      </w:r>
                      <w:r>
                        <w:t xml:space="preserve"> = </w:t>
                      </w:r>
                      <w:permStart w:id="448227001" w:edGrp="everyone"/>
                      <w:r w:rsidR="007D6384">
                        <w:t>...</w:t>
                      </w:r>
                      <w:permEnd w:id="448227001"/>
                    </w:p>
                    <w:p w:rsidR="002743E9" w:rsidRDefault="002743E9" w:rsidP="002743E9">
                      <w:pPr>
                        <w:pStyle w:val="Antwort"/>
                        <w:ind w:left="0"/>
                      </w:pPr>
                      <w:r>
                        <w:t xml:space="preserve">n = </w:t>
                      </w:r>
                      <w:permStart w:id="1895828336" w:edGrp="everyone"/>
                      <w:r w:rsidR="007D6384">
                        <w:t>...</w:t>
                      </w:r>
                      <w:permEnd w:id="1895828336"/>
                    </w:p>
                    <w:p w:rsidR="002743E9" w:rsidRPr="002743E9" w:rsidRDefault="002743E9" w:rsidP="002743E9">
                      <w:pPr>
                        <w:pStyle w:val="Antwort"/>
                        <w:ind w:left="0"/>
                      </w:pPr>
                      <w:r>
                        <w:t xml:space="preserve">s = </w:t>
                      </w:r>
                      <w:permStart w:id="596861418" w:edGrp="everyone"/>
                      <w:r w:rsidR="007D6384">
                        <w:t>...</w:t>
                      </w:r>
                      <w:permEnd w:id="596861418"/>
                    </w:p>
                  </w:txbxContent>
                </v:textbox>
              </v:shape>
            </w:pict>
          </mc:Fallback>
        </mc:AlternateContent>
      </w:r>
      <w:r w:rsidR="000A5E96">
        <w:t xml:space="preserve">Die Läuferdrehzahl n bleibt also etwas hinter der Synchrondrehzahl </w:t>
      </w:r>
      <w:r w:rsidR="00832DBA">
        <w:t>n</w:t>
      </w:r>
      <w:r w:rsidR="00832DBA" w:rsidRPr="00832DBA">
        <w:rPr>
          <w:vertAlign w:val="subscript"/>
        </w:rPr>
        <w:t>s</w:t>
      </w:r>
      <w:r w:rsidR="00832DBA">
        <w:t xml:space="preserve"> </w:t>
      </w:r>
      <w:r w:rsidR="000A5E96">
        <w:t>zurück. Die Differenz der beiden Drehzahlen bringt die Relativbewegung zwischen Ständerdrehfeld und Läuferdrehfeld zum Ausdruck. Das Verhältnis aus der Drehzahldifferenz und Synchrondrehzahl ist der Schlupf s.</w:t>
      </w:r>
    </w:p>
    <w:p w:rsidR="00256444" w:rsidRPr="002743E9" w:rsidRDefault="00167672" w:rsidP="00256444">
      <w:pPr>
        <w:pStyle w:val="Textkrper-Zeileneinzug"/>
      </w:pPr>
      <m:oMathPara>
        <m:oMathParaPr>
          <m:jc m:val="left"/>
        </m:oMathParaPr>
        <m:oMath>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r>
            <w:rPr>
              <w:rFonts w:ascii="Cambria Math" w:hAnsi="Cambria Math"/>
              <w:sz w:val="32"/>
            </w:rPr>
            <m:t>=</m:t>
          </m:r>
          <m:f>
            <m:fPr>
              <m:ctrlPr>
                <w:rPr>
                  <w:rFonts w:ascii="Cambria Math" w:hAnsi="Cambria Math"/>
                  <w:i/>
                  <w:sz w:val="32"/>
                </w:rPr>
              </m:ctrlPr>
            </m:fPr>
            <m:num>
              <m:r>
                <w:rPr>
                  <w:rFonts w:ascii="Cambria Math" w:hAnsi="Cambria Math"/>
                  <w:sz w:val="32"/>
                </w:rPr>
                <m:t>f</m:t>
              </m:r>
            </m:num>
            <m:den>
              <m:r>
                <w:rPr>
                  <w:rFonts w:ascii="Cambria Math" w:hAnsi="Cambria Math"/>
                  <w:sz w:val="32"/>
                </w:rPr>
                <m:t>p</m:t>
              </m:r>
            </m:den>
          </m:f>
        </m:oMath>
      </m:oMathPara>
    </w:p>
    <w:p w:rsidR="00256444" w:rsidRPr="002743E9" w:rsidRDefault="002743E9" w:rsidP="00256444">
      <w:pPr>
        <w:pStyle w:val="Textkrper-Zeileneinzug"/>
      </w:pPr>
      <m:oMathPara>
        <m:oMathParaPr>
          <m:jc m:val="left"/>
        </m:oMathParaPr>
        <m:oMath>
          <m:r>
            <w:rPr>
              <w:rFonts w:ascii="Cambria Math" w:hAnsi="Cambria Math"/>
              <w:sz w:val="32"/>
            </w:rPr>
            <m:t>s=</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r>
                <w:rPr>
                  <w:rFonts w:ascii="Cambria Math" w:hAnsi="Cambria Math"/>
                  <w:sz w:val="32"/>
                </w:rPr>
                <m:t>-n</m:t>
              </m:r>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den>
          </m:f>
        </m:oMath>
      </m:oMathPara>
    </w:p>
    <w:p w:rsidR="00256444" w:rsidRDefault="00256444" w:rsidP="00256444">
      <w:pPr>
        <w:pStyle w:val="Textkrper-Zeileneinzug"/>
      </w:pPr>
    </w:p>
    <w:p w:rsidR="00256444" w:rsidRDefault="00256444" w:rsidP="00256444">
      <w:pPr>
        <w:pStyle w:val="Textkrper-Zeileneinzug"/>
      </w:pPr>
    </w:p>
    <w:p w:rsidR="00256444" w:rsidRDefault="00FB14B3" w:rsidP="00FB14B3">
      <w:pPr>
        <w:pStyle w:val="Antwort"/>
        <w:ind w:left="708"/>
      </w:pPr>
      <w:r>
        <w:t xml:space="preserve">Der Läufer (Rotor) der Asynchronmaschine dreht stets mit einer </w:t>
      </w:r>
      <w:permStart w:id="90384156" w:edGrp="everyone"/>
      <w:r w:rsidR="007D6384">
        <w:t>...</w:t>
      </w:r>
      <w:permEnd w:id="90384156"/>
      <w:r>
        <w:t xml:space="preserve"> Drehzahl wie das verursachende Drehfeld.</w:t>
      </w:r>
    </w:p>
    <w:p w:rsidR="00256444" w:rsidRPr="00E05603" w:rsidRDefault="00EF47AE" w:rsidP="00256444">
      <w:pPr>
        <w:pStyle w:val="Textkrper-Zeileneinzug"/>
        <w:rPr>
          <w:b/>
        </w:rPr>
      </w:pPr>
      <w:r w:rsidRPr="00E05603">
        <w:rPr>
          <w:b/>
        </w:rPr>
        <w:t>Aufbau der Asynchronmaschine</w:t>
      </w:r>
    </w:p>
    <w:p w:rsidR="00EF47AE" w:rsidRDefault="00E05603" w:rsidP="00256444">
      <w:pPr>
        <w:pStyle w:val="Textkrper-Zeileneinzug"/>
      </w:pPr>
      <w:r>
        <w:t>Der Ständer besteht aus dem Gehäuse, dem Ständerblechpaket und der Ständerwicklung. Die Spulenanfänge und –enden sind an das Klemmenbrett herausgeführt.</w:t>
      </w:r>
    </w:p>
    <w:p w:rsidR="00E05603" w:rsidRDefault="00E05603" w:rsidP="00256444">
      <w:pPr>
        <w:pStyle w:val="Textkrper-Zeileneinzug"/>
      </w:pPr>
      <w:r>
        <w:t>Der Läufer ist aus dem auf der Welle aufgebrachten Blechpaket</w:t>
      </w:r>
      <w:r w:rsidR="00434A0F">
        <w:t xml:space="preserve"> und den in Nuten eingebrachten Leiterstäben aus Aluminium oder Kupfer zusammengesetzt. An den Stirnseiten des Blechpaketes sind die Leiterstäbe durch Kurschlussringe verbunden. Leiterstäbe und Kurschlussringe bilden die Läuferwicklung und haben die Form eines Käfigs (Käfigläufer)</w:t>
      </w:r>
    </w:p>
    <w:p w:rsidR="00EF47AE" w:rsidRDefault="00EF47AE">
      <w:r>
        <w:br w:type="page"/>
      </w:r>
    </w:p>
    <w:p w:rsidR="00EF47AE" w:rsidRDefault="00EF47AE">
      <w:pPr>
        <w:rPr>
          <w:rFonts w:ascii="Verdana" w:hAnsi="Verdana"/>
          <w:lang w:val="de-CH"/>
        </w:rPr>
      </w:pPr>
      <w:r>
        <w:rPr>
          <w:noProof/>
          <w:lang w:val="en-US" w:eastAsia="en-US"/>
        </w:rPr>
        <w:lastRenderedPageBreak/>
        <mc:AlternateContent>
          <mc:Choice Requires="wps">
            <w:drawing>
              <wp:anchor distT="0" distB="0" distL="114300" distR="114300" simplePos="0" relativeHeight="251692032" behindDoc="0" locked="0" layoutInCell="1" allowOverlap="1" wp14:anchorId="24844979" wp14:editId="02037F14">
                <wp:simplePos x="0" y="0"/>
                <wp:positionH relativeFrom="column">
                  <wp:posOffset>3924054</wp:posOffset>
                </wp:positionH>
                <wp:positionV relativeFrom="paragraph">
                  <wp:posOffset>110841</wp:posOffset>
                </wp:positionV>
                <wp:extent cx="1098644" cy="469900"/>
                <wp:effectExtent l="971550" t="0" r="25400" b="25400"/>
                <wp:wrapNone/>
                <wp:docPr id="19" name="Legende mit Linie 2 19"/>
                <wp:cNvGraphicFramePr/>
                <a:graphic xmlns:a="http://schemas.openxmlformats.org/drawingml/2006/main">
                  <a:graphicData uri="http://schemas.microsoft.com/office/word/2010/wordprocessingShape">
                    <wps:wsp>
                      <wps:cNvSpPr/>
                      <wps:spPr>
                        <a:xfrm>
                          <a:off x="0" y="0"/>
                          <a:ext cx="1098644" cy="469900"/>
                        </a:xfrm>
                        <a:prstGeom prst="borderCallout2">
                          <a:avLst>
                            <a:gd name="adj1" fmla="val 18750"/>
                            <a:gd name="adj2" fmla="val -8333"/>
                            <a:gd name="adj3" fmla="val 18750"/>
                            <a:gd name="adj4" fmla="val -16667"/>
                            <a:gd name="adj5" fmla="val 74892"/>
                            <a:gd name="adj6" fmla="val -8696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450514178" w:edGrp="everyone"/>
                            <w:r>
                              <w:t>...</w:t>
                            </w:r>
                            <w:permEnd w:id="450514178"/>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4979" id="Legende mit Linie 2 19" o:spid="_x0000_s1036" type="#_x0000_t48" style="position:absolute;margin-left:309pt;margin-top:8.75pt;width:86.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" adj="-18784,16177" fillcolor="white [3201]" strokecolor="#4f81bd [3204]" strokeweight="2pt">
                <v:textbox inset="1mm,1mm,1mm,1mm">
                  <w:txbxContent>
                    <w:p w:rsidR="00EF47AE" w:rsidRPr="00ED3C6D" w:rsidRDefault="007D6384" w:rsidP="00EF47AE">
                      <w:pPr>
                        <w:pStyle w:val="Antwort"/>
                        <w:spacing w:before="0" w:after="0"/>
                        <w:ind w:left="0"/>
                        <w:jc w:val="center"/>
                      </w:pPr>
                      <w:permStart w:id="450514178" w:edGrp="everyone"/>
                      <w:r>
                        <w:t>...</w:t>
                      </w:r>
                      <w:permEnd w:id="450514178"/>
                    </w:p>
                  </w:txbxContent>
                </v:textbox>
                <o:callout v:ext="edit" minusy="t"/>
              </v:shape>
            </w:pict>
          </mc:Fallback>
        </mc:AlternateContent>
      </w:r>
    </w:p>
    <w:p w:rsidR="00EF47AE" w:rsidRDefault="00E05603" w:rsidP="00EF47AE">
      <w:pPr>
        <w:pStyle w:val="Textkrper-Zeileneinzug"/>
        <w:jc w:val="center"/>
      </w:pPr>
      <w:r>
        <w:rPr>
          <w:noProof/>
          <w:lang w:val="en-US" w:eastAsia="en-US"/>
        </w:rPr>
        <mc:AlternateContent>
          <mc:Choice Requires="wps">
            <w:drawing>
              <wp:anchor distT="0" distB="0" distL="114300" distR="114300" simplePos="0" relativeHeight="251706368" behindDoc="0" locked="0" layoutInCell="1" allowOverlap="1" wp14:anchorId="194CA1C6" wp14:editId="2BE6DB22">
                <wp:simplePos x="0" y="0"/>
                <wp:positionH relativeFrom="column">
                  <wp:posOffset>5063642</wp:posOffset>
                </wp:positionH>
                <wp:positionV relativeFrom="paragraph">
                  <wp:posOffset>2535963</wp:posOffset>
                </wp:positionV>
                <wp:extent cx="920115" cy="469900"/>
                <wp:effectExtent l="1333500" t="228600" r="13335" b="25400"/>
                <wp:wrapNone/>
                <wp:docPr id="30" name="Legende mit Linie 2 30"/>
                <wp:cNvGraphicFramePr/>
                <a:graphic xmlns:a="http://schemas.openxmlformats.org/drawingml/2006/main">
                  <a:graphicData uri="http://schemas.microsoft.com/office/word/2010/wordprocessingShape">
                    <wps:wsp>
                      <wps:cNvSpPr/>
                      <wps:spPr>
                        <a:xfrm>
                          <a:off x="0" y="0"/>
                          <a:ext cx="920115" cy="469900"/>
                        </a:xfrm>
                        <a:prstGeom prst="borderCallout2">
                          <a:avLst>
                            <a:gd name="adj1" fmla="val 18750"/>
                            <a:gd name="adj2" fmla="val -8333"/>
                            <a:gd name="adj3" fmla="val 18750"/>
                            <a:gd name="adj4" fmla="val -16667"/>
                            <a:gd name="adj5" fmla="val -45640"/>
                            <a:gd name="adj6" fmla="val -145628"/>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7D6384" w:rsidP="00E05603">
                            <w:pPr>
                              <w:pStyle w:val="Antwort"/>
                              <w:spacing w:before="0" w:after="0"/>
                              <w:ind w:left="0"/>
                              <w:jc w:val="center"/>
                            </w:pPr>
                            <w:permStart w:id="278221339" w:edGrp="everyone"/>
                            <w:r>
                              <w:t>...</w:t>
                            </w:r>
                            <w:permEnd w:id="27822133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CA1C6" id="Legende mit Linie 2 30" o:spid="_x0000_s1037" type="#_x0000_t48" style="position:absolute;left:0;text-align:left;margin-left:398.7pt;margin-top:199.7pt;width:72.45pt;height: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" adj="-31456,-9858" fillcolor="white [3201]" strokecolor="#4f81bd [3204]" strokeweight="2pt">
                <v:textbox inset="1mm,1mm,1mm,1mm">
                  <w:txbxContent>
                    <w:p w:rsidR="00E05603" w:rsidRPr="00ED3C6D" w:rsidRDefault="007D6384" w:rsidP="00E05603">
                      <w:pPr>
                        <w:pStyle w:val="Antwort"/>
                        <w:spacing w:before="0" w:after="0"/>
                        <w:ind w:left="0"/>
                        <w:jc w:val="center"/>
                      </w:pPr>
                      <w:permStart w:id="278221339" w:edGrp="everyone"/>
                      <w:r>
                        <w:t>...</w:t>
                      </w:r>
                      <w:permEnd w:id="278221339"/>
                    </w:p>
                  </w:txbxContent>
                </v:textbox>
              </v:shape>
            </w:pict>
          </mc:Fallback>
        </mc:AlternateContent>
      </w:r>
      <w:r>
        <w:rPr>
          <w:noProof/>
          <w:lang w:val="en-US" w:eastAsia="en-US"/>
        </w:rPr>
        <mc:AlternateContent>
          <mc:Choice Requires="wps">
            <w:drawing>
              <wp:anchor distT="0" distB="0" distL="114300" distR="114300" simplePos="0" relativeHeight="251704320" behindDoc="0" locked="0" layoutInCell="1" allowOverlap="1" wp14:anchorId="106C7A28" wp14:editId="2C970FEC">
                <wp:simplePos x="0" y="0"/>
                <wp:positionH relativeFrom="column">
                  <wp:posOffset>375635</wp:posOffset>
                </wp:positionH>
                <wp:positionV relativeFrom="paragraph">
                  <wp:posOffset>1314488</wp:posOffset>
                </wp:positionV>
                <wp:extent cx="811729" cy="469900"/>
                <wp:effectExtent l="0" t="0" r="521970" b="25400"/>
                <wp:wrapNone/>
                <wp:docPr id="29" name="Legende mit Linie 2 29"/>
                <wp:cNvGraphicFramePr/>
                <a:graphic xmlns:a="http://schemas.openxmlformats.org/drawingml/2006/main">
                  <a:graphicData uri="http://schemas.microsoft.com/office/word/2010/wordprocessingShape">
                    <wps:wsp>
                      <wps:cNvSpPr/>
                      <wps:spPr>
                        <a:xfrm flipH="1">
                          <a:off x="0" y="0"/>
                          <a:ext cx="811729" cy="469900"/>
                        </a:xfrm>
                        <a:prstGeom prst="borderCallout2">
                          <a:avLst>
                            <a:gd name="adj1" fmla="val 18750"/>
                            <a:gd name="adj2" fmla="val -8333"/>
                            <a:gd name="adj3" fmla="val 18750"/>
                            <a:gd name="adj4" fmla="val -16667"/>
                            <a:gd name="adj5" fmla="val 41492"/>
                            <a:gd name="adj6" fmla="val -60965"/>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7D6384" w:rsidP="00E05603">
                            <w:pPr>
                              <w:pStyle w:val="Antwort"/>
                              <w:spacing w:before="0" w:after="0"/>
                              <w:ind w:left="0"/>
                              <w:jc w:val="center"/>
                            </w:pPr>
                            <w:permStart w:id="1911705924" w:edGrp="everyone"/>
                            <w:r>
                              <w:t>...</w:t>
                            </w:r>
                            <w:permEnd w:id="191170592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7A28" id="Legende mit Linie 2 29" o:spid="_x0000_s1038" type="#_x0000_t48" style="position:absolute;left:0;text-align:left;margin-left:29.6pt;margin-top:103.5pt;width:63.9pt;height:3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" adj="-13168,8962" fillcolor="white [3201]" strokecolor="#4f81bd [3204]" strokeweight="2pt">
                <v:textbox inset="1mm,1mm,1mm,1mm">
                  <w:txbxContent>
                    <w:p w:rsidR="00E05603" w:rsidRPr="00ED3C6D" w:rsidRDefault="007D6384" w:rsidP="00E05603">
                      <w:pPr>
                        <w:pStyle w:val="Antwort"/>
                        <w:spacing w:before="0" w:after="0"/>
                        <w:ind w:left="0"/>
                        <w:jc w:val="center"/>
                      </w:pPr>
                      <w:permStart w:id="1911705924" w:edGrp="everyone"/>
                      <w:r>
                        <w:t>...</w:t>
                      </w:r>
                      <w:permEnd w:id="1911705924"/>
                    </w:p>
                  </w:txbxContent>
                </v:textbox>
                <o:callout v:ext="edit" minusy="t"/>
              </v:shape>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3A4A9DD6" wp14:editId="5B95F10F">
                <wp:simplePos x="0" y="0"/>
                <wp:positionH relativeFrom="column">
                  <wp:posOffset>102680</wp:posOffset>
                </wp:positionH>
                <wp:positionV relativeFrom="paragraph">
                  <wp:posOffset>1976404</wp:posOffset>
                </wp:positionV>
                <wp:extent cx="1377950" cy="668655"/>
                <wp:effectExtent l="0" t="342900" r="1460500" b="17145"/>
                <wp:wrapNone/>
                <wp:docPr id="21" name="Legende mit Linie 2 21"/>
                <wp:cNvGraphicFramePr/>
                <a:graphic xmlns:a="http://schemas.openxmlformats.org/drawingml/2006/main">
                  <a:graphicData uri="http://schemas.microsoft.com/office/word/2010/wordprocessingShape">
                    <wps:wsp>
                      <wps:cNvSpPr/>
                      <wps:spPr>
                        <a:xfrm flipH="1">
                          <a:off x="0" y="0"/>
                          <a:ext cx="1377950" cy="668655"/>
                        </a:xfrm>
                        <a:prstGeom prst="borderCallout2">
                          <a:avLst>
                            <a:gd name="adj1" fmla="val 18750"/>
                            <a:gd name="adj2" fmla="val -8333"/>
                            <a:gd name="adj3" fmla="val 18750"/>
                            <a:gd name="adj4" fmla="val -16667"/>
                            <a:gd name="adj5" fmla="val -50474"/>
                            <a:gd name="adj6" fmla="val -10595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920203585" w:edGrp="everyone"/>
                            <w:r>
                              <w:t>...</w:t>
                            </w:r>
                            <w:permEnd w:id="920203585"/>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9DD6" id="Legende mit Linie 2 21" o:spid="_x0000_s1039" type="#_x0000_t48" style="position:absolute;left:0;text-align:left;margin-left:8.1pt;margin-top:155.6pt;width:108.5pt;height:5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" adj="-22886,-10902" fillcolor="white [3201]" strokecolor="#4f81bd [3204]" strokeweight="2pt">
                <v:textbox inset="1mm,1mm,1mm,1mm">
                  <w:txbxContent>
                    <w:p w:rsidR="00EF47AE" w:rsidRPr="00ED3C6D" w:rsidRDefault="007D6384" w:rsidP="00EF47AE">
                      <w:pPr>
                        <w:pStyle w:val="Antwort"/>
                        <w:spacing w:before="0" w:after="0"/>
                        <w:ind w:left="0"/>
                        <w:jc w:val="center"/>
                      </w:pPr>
                      <w:permStart w:id="920203585" w:edGrp="everyone"/>
                      <w:r>
                        <w:t>...</w:t>
                      </w:r>
                      <w:permEnd w:id="920203585"/>
                    </w:p>
                  </w:txbxContent>
                </v:textbox>
              </v:shape>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224DAFE2" wp14:editId="19612601">
                <wp:simplePos x="0" y="0"/>
                <wp:positionH relativeFrom="column">
                  <wp:posOffset>5070466</wp:posOffset>
                </wp:positionH>
                <wp:positionV relativeFrom="paragraph">
                  <wp:posOffset>1914989</wp:posOffset>
                </wp:positionV>
                <wp:extent cx="1023620" cy="469900"/>
                <wp:effectExtent l="1905000" t="0" r="24130" b="25400"/>
                <wp:wrapNone/>
                <wp:docPr id="22" name="Legende mit Linie 2 22"/>
                <wp:cNvGraphicFramePr/>
                <a:graphic xmlns:a="http://schemas.openxmlformats.org/drawingml/2006/main">
                  <a:graphicData uri="http://schemas.microsoft.com/office/word/2010/wordprocessingShape">
                    <wps:wsp>
                      <wps:cNvSpPr/>
                      <wps:spPr>
                        <a:xfrm>
                          <a:off x="0" y="0"/>
                          <a:ext cx="1023620" cy="469900"/>
                        </a:xfrm>
                        <a:prstGeom prst="borderCallout2">
                          <a:avLst>
                            <a:gd name="adj1" fmla="val 18750"/>
                            <a:gd name="adj2" fmla="val -8333"/>
                            <a:gd name="adj3" fmla="val 18750"/>
                            <a:gd name="adj4" fmla="val -16667"/>
                            <a:gd name="adj5" fmla="val 41492"/>
                            <a:gd name="adj6" fmla="val -184293"/>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616785053" w:edGrp="everyone"/>
                            <w:r>
                              <w:t>...</w:t>
                            </w:r>
                            <w:permEnd w:id="616785053"/>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AFE2" id="Legende mit Linie 2 22" o:spid="_x0000_s1040" type="#_x0000_t48" style="position:absolute;left:0;text-align:left;margin-left:399.25pt;margin-top:150.8pt;width:80.6pt;height: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" adj="-39807,8962" fillcolor="white [3201]" strokecolor="#4f81bd [3204]" strokeweight="2pt">
                <v:textbox inset="1mm,1mm,1mm,1mm">
                  <w:txbxContent>
                    <w:p w:rsidR="00EF47AE" w:rsidRPr="00ED3C6D" w:rsidRDefault="007D6384" w:rsidP="00EF47AE">
                      <w:pPr>
                        <w:pStyle w:val="Antwort"/>
                        <w:spacing w:before="0" w:after="0"/>
                        <w:ind w:left="0"/>
                        <w:jc w:val="center"/>
                      </w:pPr>
                      <w:permStart w:id="616785053" w:edGrp="everyone"/>
                      <w:r>
                        <w:t>...</w:t>
                      </w:r>
                      <w:permEnd w:id="616785053"/>
                    </w:p>
                  </w:txbxContent>
                </v:textbox>
                <o:callout v:ext="edit" minusy="t"/>
              </v:shape>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3EFBB0FB" wp14:editId="58C16500">
                <wp:simplePos x="0" y="0"/>
                <wp:positionH relativeFrom="column">
                  <wp:posOffset>5125057</wp:posOffset>
                </wp:positionH>
                <wp:positionV relativeFrom="paragraph">
                  <wp:posOffset>1307664</wp:posOffset>
                </wp:positionV>
                <wp:extent cx="866140" cy="327025"/>
                <wp:effectExtent l="552450" t="0" r="10160" b="34925"/>
                <wp:wrapNone/>
                <wp:docPr id="24" name="Legende mit Linie 2 24"/>
                <wp:cNvGraphicFramePr/>
                <a:graphic xmlns:a="http://schemas.openxmlformats.org/drawingml/2006/main">
                  <a:graphicData uri="http://schemas.microsoft.com/office/word/2010/wordprocessingShape">
                    <wps:wsp>
                      <wps:cNvSpPr/>
                      <wps:spPr>
                        <a:xfrm>
                          <a:off x="0" y="0"/>
                          <a:ext cx="866140" cy="327025"/>
                        </a:xfrm>
                        <a:prstGeom prst="borderCallout2">
                          <a:avLst>
                            <a:gd name="adj1" fmla="val 18750"/>
                            <a:gd name="adj2" fmla="val -8333"/>
                            <a:gd name="adj3" fmla="val 18750"/>
                            <a:gd name="adj4" fmla="val -16667"/>
                            <a:gd name="adj5" fmla="val 102300"/>
                            <a:gd name="adj6" fmla="val -64421"/>
                          </a:avLst>
                        </a:prstGeom>
                      </wps:spPr>
                      <wps:style>
                        <a:lnRef idx="2">
                          <a:schemeClr val="accent1"/>
                        </a:lnRef>
                        <a:fillRef idx="1">
                          <a:schemeClr val="lt1"/>
                        </a:fillRef>
                        <a:effectRef idx="0">
                          <a:schemeClr val="accent1"/>
                        </a:effectRef>
                        <a:fontRef idx="minor">
                          <a:schemeClr val="dk1"/>
                        </a:fontRef>
                      </wps:style>
                      <wps:txbx>
                        <w:txbxContent>
                          <w:p w:rsidR="00E05603" w:rsidRPr="00ED3C6D" w:rsidRDefault="007D6384" w:rsidP="00E05603">
                            <w:pPr>
                              <w:pStyle w:val="Antwort"/>
                              <w:spacing w:before="0" w:after="0"/>
                              <w:ind w:left="0"/>
                              <w:jc w:val="center"/>
                            </w:pPr>
                            <w:permStart w:id="930023985" w:edGrp="everyone"/>
                            <w:r>
                              <w:t>...</w:t>
                            </w:r>
                            <w:permEnd w:id="930023985"/>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B0FB" id="Legende mit Linie 2 24" o:spid="_x0000_s1041" type="#_x0000_t48" style="position:absolute;left:0;text-align:left;margin-left:403.55pt;margin-top:102.95pt;width:68.2pt;height:2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" adj="-13915,22097" fillcolor="white [3201]" strokecolor="#4f81bd [3204]" strokeweight="2pt">
                <v:textbox inset="1mm,1mm,1mm,1mm">
                  <w:txbxContent>
                    <w:p w:rsidR="00E05603" w:rsidRPr="00ED3C6D" w:rsidRDefault="007D6384" w:rsidP="00E05603">
                      <w:pPr>
                        <w:pStyle w:val="Antwort"/>
                        <w:spacing w:before="0" w:after="0"/>
                        <w:ind w:left="0"/>
                        <w:jc w:val="center"/>
                      </w:pPr>
                      <w:permStart w:id="930023985" w:edGrp="everyone"/>
                      <w:r>
                        <w:t>...</w:t>
                      </w:r>
                      <w:permEnd w:id="930023985"/>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700224" behindDoc="0" locked="0" layoutInCell="1" allowOverlap="1" wp14:anchorId="0E4C8659" wp14:editId="28CAB38A">
                <wp:simplePos x="0" y="0"/>
                <wp:positionH relativeFrom="column">
                  <wp:posOffset>4954460</wp:posOffset>
                </wp:positionH>
                <wp:positionV relativeFrom="paragraph">
                  <wp:posOffset>645748</wp:posOffset>
                </wp:positionV>
                <wp:extent cx="1098550" cy="469900"/>
                <wp:effectExtent l="1447800" t="0" r="25400" b="463550"/>
                <wp:wrapNone/>
                <wp:docPr id="23" name="Legende mit Linie 2 23"/>
                <wp:cNvGraphicFramePr/>
                <a:graphic xmlns:a="http://schemas.openxmlformats.org/drawingml/2006/main">
                  <a:graphicData uri="http://schemas.microsoft.com/office/word/2010/wordprocessingShape">
                    <wps:wsp>
                      <wps:cNvSpPr/>
                      <wps:spPr>
                        <a:xfrm>
                          <a:off x="0" y="0"/>
                          <a:ext cx="1098550" cy="469900"/>
                        </a:xfrm>
                        <a:prstGeom prst="borderCallout2">
                          <a:avLst>
                            <a:gd name="adj1" fmla="val 18750"/>
                            <a:gd name="adj2" fmla="val -8333"/>
                            <a:gd name="adj3" fmla="val 18750"/>
                            <a:gd name="adj4" fmla="val -16667"/>
                            <a:gd name="adj5" fmla="val 191068"/>
                            <a:gd name="adj6" fmla="val -129825"/>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1023167050" w:edGrp="everyone"/>
                            <w:r>
                              <w:t>...</w:t>
                            </w:r>
                            <w:permEnd w:id="1023167050"/>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C8659" id="Legende mit Linie 2 23" o:spid="_x0000_s1042" type="#_x0000_t48" style="position:absolute;left:0;text-align:left;margin-left:390.1pt;margin-top:50.85pt;width:86.5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" adj="-28042,41271" fillcolor="white [3201]" strokecolor="#4f81bd [3204]" strokeweight="2pt">
                <v:textbox inset="1mm,1mm,1mm,1mm">
                  <w:txbxContent>
                    <w:p w:rsidR="00EF47AE" w:rsidRPr="00ED3C6D" w:rsidRDefault="007D6384" w:rsidP="00EF47AE">
                      <w:pPr>
                        <w:pStyle w:val="Antwort"/>
                        <w:spacing w:before="0" w:after="0"/>
                        <w:ind w:left="0"/>
                        <w:jc w:val="center"/>
                      </w:pPr>
                      <w:permStart w:id="1023167050" w:edGrp="everyone"/>
                      <w:r>
                        <w:t>...</w:t>
                      </w:r>
                      <w:permEnd w:id="1023167050"/>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694080" behindDoc="0" locked="0" layoutInCell="1" allowOverlap="1" wp14:anchorId="0356793F" wp14:editId="27761DA3">
                <wp:simplePos x="0" y="0"/>
                <wp:positionH relativeFrom="column">
                  <wp:posOffset>512113</wp:posOffset>
                </wp:positionH>
                <wp:positionV relativeFrom="paragraph">
                  <wp:posOffset>679867</wp:posOffset>
                </wp:positionV>
                <wp:extent cx="1023620" cy="469900"/>
                <wp:effectExtent l="0" t="0" r="824230" b="25400"/>
                <wp:wrapNone/>
                <wp:docPr id="20" name="Legende mit Linie 2 20"/>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95223"/>
                            <a:gd name="adj6" fmla="val -77631"/>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1660379962" w:edGrp="everyone"/>
                            <w:r>
                              <w:t>...</w:t>
                            </w:r>
                            <w:permEnd w:id="1660379962"/>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6793F" id="Legende mit Linie 2 20" o:spid="_x0000_s1043" type="#_x0000_t48" style="position:absolute;left:0;text-align:left;margin-left:40.3pt;margin-top:53.55pt;width:80.6pt;height:3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" adj="-16768,20568" fillcolor="white [3201]" strokecolor="#4f81bd [3204]" strokeweight="2pt">
                <v:textbox inset="1mm,1mm,1mm,1mm">
                  <w:txbxContent>
                    <w:p w:rsidR="00EF47AE" w:rsidRPr="00ED3C6D" w:rsidRDefault="007D6384" w:rsidP="00EF47AE">
                      <w:pPr>
                        <w:pStyle w:val="Antwort"/>
                        <w:spacing w:before="0" w:after="0"/>
                        <w:ind w:left="0"/>
                        <w:jc w:val="center"/>
                      </w:pPr>
                      <w:permStart w:id="1660379962" w:edGrp="everyone"/>
                      <w:r>
                        <w:t>...</w:t>
                      </w:r>
                      <w:permEnd w:id="1660379962"/>
                    </w:p>
                  </w:txbxContent>
                </v:textbox>
                <o:callout v:ext="edit" minusy="t"/>
              </v:shape>
            </w:pict>
          </mc:Fallback>
        </mc:AlternateContent>
      </w:r>
      <w:r w:rsidR="00EF47AE">
        <w:rPr>
          <w:noProof/>
          <w:lang w:val="en-US" w:eastAsia="en-US"/>
        </w:rPr>
        <mc:AlternateContent>
          <mc:Choice Requires="wps">
            <w:drawing>
              <wp:anchor distT="0" distB="0" distL="114300" distR="114300" simplePos="0" relativeHeight="251689984" behindDoc="0" locked="0" layoutInCell="1" allowOverlap="1" wp14:anchorId="795BAF15" wp14:editId="4D58B3A9">
                <wp:simplePos x="0" y="0"/>
                <wp:positionH relativeFrom="column">
                  <wp:posOffset>744125</wp:posOffset>
                </wp:positionH>
                <wp:positionV relativeFrom="paragraph">
                  <wp:posOffset>4303</wp:posOffset>
                </wp:positionV>
                <wp:extent cx="1023620" cy="469900"/>
                <wp:effectExtent l="0" t="0" r="805180" b="44450"/>
                <wp:wrapNone/>
                <wp:docPr id="18" name="Legende mit Linie 2 18"/>
                <wp:cNvGraphicFramePr/>
                <a:graphic xmlns:a="http://schemas.openxmlformats.org/drawingml/2006/main">
                  <a:graphicData uri="http://schemas.microsoft.com/office/word/2010/wordprocessingShape">
                    <wps:wsp>
                      <wps:cNvSpPr/>
                      <wps:spPr>
                        <a:xfrm flipH="1">
                          <a:off x="0" y="0"/>
                          <a:ext cx="1023620" cy="469900"/>
                        </a:xfrm>
                        <a:prstGeom prst="borderCallout2">
                          <a:avLst>
                            <a:gd name="adj1" fmla="val 18750"/>
                            <a:gd name="adj2" fmla="val -8333"/>
                            <a:gd name="adj3" fmla="val 18750"/>
                            <a:gd name="adj4" fmla="val -16667"/>
                            <a:gd name="adj5" fmla="val 101032"/>
                            <a:gd name="adj6" fmla="val -74964"/>
                          </a:avLst>
                        </a:prstGeom>
                      </wps:spPr>
                      <wps:style>
                        <a:lnRef idx="2">
                          <a:schemeClr val="accent1"/>
                        </a:lnRef>
                        <a:fillRef idx="1">
                          <a:schemeClr val="lt1"/>
                        </a:fillRef>
                        <a:effectRef idx="0">
                          <a:schemeClr val="accent1"/>
                        </a:effectRef>
                        <a:fontRef idx="minor">
                          <a:schemeClr val="dk1"/>
                        </a:fontRef>
                      </wps:style>
                      <wps:txbx>
                        <w:txbxContent>
                          <w:p w:rsidR="00EF47AE" w:rsidRPr="00ED3C6D" w:rsidRDefault="007D6384" w:rsidP="00EF47AE">
                            <w:pPr>
                              <w:pStyle w:val="Antwort"/>
                              <w:spacing w:before="0" w:after="0"/>
                              <w:ind w:left="0"/>
                              <w:jc w:val="center"/>
                            </w:pPr>
                            <w:permStart w:id="2131454639" w:edGrp="everyone"/>
                            <w:r>
                              <w:t>...</w:t>
                            </w:r>
                            <w:permEnd w:id="213145463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AF15" id="Legende mit Linie 2 18" o:spid="_x0000_s1044" type="#_x0000_t48" style="position:absolute;left:0;text-align:left;margin-left:58.6pt;margin-top:.35pt;width:80.6pt;height:3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" adj="-16192,21823" fillcolor="white [3201]" strokecolor="#4f81bd [3204]" strokeweight="2pt">
                <v:textbox inset="1mm,1mm,1mm,1mm">
                  <w:txbxContent>
                    <w:p w:rsidR="00EF47AE" w:rsidRPr="00ED3C6D" w:rsidRDefault="007D6384" w:rsidP="00EF47AE">
                      <w:pPr>
                        <w:pStyle w:val="Antwort"/>
                        <w:spacing w:before="0" w:after="0"/>
                        <w:ind w:left="0"/>
                        <w:jc w:val="center"/>
                      </w:pPr>
                      <w:permStart w:id="2131454639" w:edGrp="everyone"/>
                      <w:r>
                        <w:t>...</w:t>
                      </w:r>
                      <w:permEnd w:id="2131454639"/>
                    </w:p>
                  </w:txbxContent>
                </v:textbox>
                <o:callout v:ext="edit" minusy="t"/>
              </v:shape>
            </w:pict>
          </mc:Fallback>
        </mc:AlternateContent>
      </w:r>
      <w:r w:rsidR="00EF47AE">
        <w:rPr>
          <w:noProof/>
          <w:lang w:val="en-US" w:eastAsia="en-US"/>
        </w:rPr>
        <w:drawing>
          <wp:inline distT="0" distB="0" distL="0" distR="0" wp14:anchorId="5EF13DF9" wp14:editId="67E362A7">
            <wp:extent cx="3678072" cy="303313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W_50906_Schnittmodell_einer_Drehstrommaschine_(Asynchronmaschine).jpg"/>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81660" cy="3036090"/>
                    </a:xfrm>
                    <a:prstGeom prst="rect">
                      <a:avLst/>
                    </a:prstGeom>
                  </pic:spPr>
                </pic:pic>
              </a:graphicData>
            </a:graphic>
          </wp:inline>
        </w:drawing>
      </w:r>
    </w:p>
    <w:p w:rsidR="00EF47AE" w:rsidRDefault="00724E83" w:rsidP="00256444">
      <w:pPr>
        <w:pStyle w:val="Textkrper-Zeileneinzug"/>
      </w:pPr>
      <w:r>
        <w:rPr>
          <w:noProof/>
          <w:lang w:val="en-US" w:eastAsia="en-US"/>
        </w:rPr>
        <w:drawing>
          <wp:anchor distT="0" distB="0" distL="114300" distR="114300" simplePos="0" relativeHeight="251707392" behindDoc="0" locked="0" layoutInCell="1" allowOverlap="1" wp14:anchorId="56635FD8" wp14:editId="3D60C3C6">
            <wp:simplePos x="0" y="0"/>
            <wp:positionH relativeFrom="column">
              <wp:posOffset>4107180</wp:posOffset>
            </wp:positionH>
            <wp:positionV relativeFrom="paragraph">
              <wp:posOffset>32385</wp:posOffset>
            </wp:positionV>
            <wp:extent cx="1985645" cy="1207770"/>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irrel_cage.jpg"/>
                    <pic:cNvPicPr/>
                  </pic:nvPicPr>
                  <pic:blipFill rotWithShape="1">
                    <a:blip r:embed="rId16">
                      <a:extLst>
                        <a:ext uri="{28A0092B-C50C-407E-A947-70E740481C1C}">
                          <a14:useLocalDpi xmlns:a14="http://schemas.microsoft.com/office/drawing/2010/main" val="0"/>
                        </a:ext>
                      </a:extLst>
                    </a:blip>
                    <a:srcRect l="6049" t="10542" r="5931" b="18074"/>
                    <a:stretch/>
                  </pic:blipFill>
                  <pic:spPr bwMode="auto">
                    <a:xfrm>
                      <a:off x="0" y="0"/>
                      <a:ext cx="1985645" cy="1207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11F">
        <w:t>Das Ständer- und das Läuferblechpaket sind aus einseitig isolierten Elektroblechen geschichtet. Dadurch werden die Wirbelstromverluste verringert.</w:t>
      </w:r>
    </w:p>
    <w:p w:rsidR="00A8711F" w:rsidRDefault="00724E83" w:rsidP="00256444">
      <w:pPr>
        <w:pStyle w:val="Textkrper-Zeileneinzug"/>
      </w:pPr>
      <w:r>
        <w:rPr>
          <w:noProof/>
          <w:lang w:val="en-US" w:eastAsia="en-US"/>
        </w:rPr>
        <mc:AlternateContent>
          <mc:Choice Requires="wps">
            <w:drawing>
              <wp:anchor distT="0" distB="0" distL="114300" distR="114300" simplePos="0" relativeHeight="251709440" behindDoc="0" locked="0" layoutInCell="1" allowOverlap="1" wp14:anchorId="444368C2" wp14:editId="6916AE8B">
                <wp:simplePos x="0" y="0"/>
                <wp:positionH relativeFrom="column">
                  <wp:posOffset>4107815</wp:posOffset>
                </wp:positionH>
                <wp:positionV relativeFrom="paragraph">
                  <wp:posOffset>756285</wp:posOffset>
                </wp:positionV>
                <wp:extent cx="1985645" cy="266065"/>
                <wp:effectExtent l="0" t="0" r="0" b="635"/>
                <wp:wrapSquare wrapText="bothSides"/>
                <wp:docPr id="32" name="Textfeld 32"/>
                <wp:cNvGraphicFramePr/>
                <a:graphic xmlns:a="http://schemas.openxmlformats.org/drawingml/2006/main">
                  <a:graphicData uri="http://schemas.microsoft.com/office/word/2010/wordprocessingShape">
                    <wps:wsp>
                      <wps:cNvSpPr txBox="1"/>
                      <wps:spPr>
                        <a:xfrm>
                          <a:off x="0" y="0"/>
                          <a:ext cx="1985645" cy="266065"/>
                        </a:xfrm>
                        <a:prstGeom prst="rect">
                          <a:avLst/>
                        </a:prstGeom>
                        <a:solidFill>
                          <a:prstClr val="white"/>
                        </a:solidFill>
                        <a:ln>
                          <a:noFill/>
                        </a:ln>
                        <a:effectLst/>
                      </wps:spPr>
                      <wps:txbx>
                        <w:txbxContent>
                          <w:p w:rsidR="00724E83" w:rsidRPr="00724E83" w:rsidRDefault="00724E83" w:rsidP="00724E83">
                            <w:pPr>
                              <w:pStyle w:val="Beschriftung"/>
                              <w:jc w:val="center"/>
                              <w:rPr>
                                <w:rFonts w:ascii="Verdana" w:hAnsi="Verdana"/>
                                <w:b w:val="0"/>
                                <w:noProof/>
                                <w:color w:val="auto"/>
                                <w:sz w:val="16"/>
                                <w:szCs w:val="16"/>
                              </w:rPr>
                            </w:pPr>
                            <w:r w:rsidRPr="00724E83">
                              <w:rPr>
                                <w:rFonts w:ascii="Verdana" w:hAnsi="Verdana"/>
                                <w:b w:val="0"/>
                                <w:color w:val="auto"/>
                                <w:sz w:val="16"/>
                                <w:szCs w:val="16"/>
                              </w:rPr>
                              <w:t>Modell eines Käfigläufers mit drei Eisenblechen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368C2" id="Textfeld 32" o:spid="_x0000_s1045" type="#_x0000_t202" style="position:absolute;left:0;text-align:left;margin-left:323.45pt;margin-top:59.55pt;width:156.35pt;height:20.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" stroked="f">
                <v:textbox inset="0,0,0,0">
                  <w:txbxContent>
                    <w:p w:rsidR="00724E83" w:rsidRPr="00724E83" w:rsidRDefault="00724E83" w:rsidP="00724E83">
                      <w:pPr>
                        <w:pStyle w:val="Beschriftung"/>
                        <w:jc w:val="center"/>
                        <w:rPr>
                          <w:rFonts w:ascii="Verdana" w:hAnsi="Verdana"/>
                          <w:b w:val="0"/>
                          <w:noProof/>
                          <w:color w:val="auto"/>
                          <w:sz w:val="16"/>
                          <w:szCs w:val="16"/>
                        </w:rPr>
                      </w:pPr>
                      <w:r w:rsidRPr="00724E83">
                        <w:rPr>
                          <w:rFonts w:ascii="Verdana" w:hAnsi="Verdana"/>
                          <w:b w:val="0"/>
                          <w:color w:val="auto"/>
                          <w:sz w:val="16"/>
                          <w:szCs w:val="16"/>
                        </w:rPr>
                        <w:t>Modell eines Käfigläufers mit drei Eisenblechen</w:t>
                      </w:r>
                    </w:p>
                  </w:txbxContent>
                </v:textbox>
                <w10:wrap type="square"/>
              </v:shape>
            </w:pict>
          </mc:Fallback>
        </mc:AlternateContent>
      </w:r>
      <w:r w:rsidR="00A8711F">
        <w:t>Die Käfigwicklung kann als Drehstromwicklung einfachster Form angesehen werden. Der Kurschlussläufermotor entspricht im Einschaltmoment einem Transformator. Das Drehfeld der Ständerwicklung bewirkt eine Flussänderung in den Leiterschleifen des zunächst stillstehenden Läufers. Die Flussänderungsgeschwindigkeit ist der Drehfeldrehzahl proportional. Die induziert Spannung lässt Strom in den durch die Kurzschlussringe verbundenen Leitern fliessen.</w:t>
      </w:r>
    </w:p>
    <w:p w:rsidR="00A8711F" w:rsidRDefault="00A8711F" w:rsidP="00724E83">
      <w:pPr>
        <w:pStyle w:val="Antwort"/>
        <w:ind w:left="708"/>
      </w:pPr>
      <w:r>
        <w:t xml:space="preserve">Asynchronmotoren sind </w:t>
      </w:r>
      <w:permStart w:id="23931446" w:edGrp="everyone"/>
      <w:r w:rsidR="007D6384">
        <w:t>...</w:t>
      </w:r>
      <w:permEnd w:id="23931446"/>
      <w:r>
        <w:t>. Der Läuferstrom</w:t>
      </w:r>
      <w:r w:rsidR="00724E83">
        <w:t xml:space="preserve"> kommt durch </w:t>
      </w:r>
      <w:permStart w:id="270094578" w:edGrp="everyone"/>
      <w:r w:rsidR="007D6384">
        <w:t>...</w:t>
      </w:r>
      <w:permEnd w:id="270094578"/>
      <w:r w:rsidR="00724E83">
        <w:t xml:space="preserve"> zu Stande.</w:t>
      </w:r>
    </w:p>
    <w:p w:rsidR="00724E83" w:rsidRDefault="00724E83" w:rsidP="00256444">
      <w:pPr>
        <w:pStyle w:val="Textkrper-Zeileneinzug"/>
      </w:pPr>
      <w:r>
        <w:t xml:space="preserve">Nach der lenzschen Regel bewirkt das durch den Läuferstrom erzeugt Magnetfeld ein Drehmoment, das den Läufer in Drehrichtung des Ständerdrehfeldes dreht. Würde der Läufer die Drehfelddrehzahl erreichen, wäre die Flussänderung in der betrachteten Leiterschleife null, folglich auch die induzierte Spannung und damit auch das die Drehung bewirkende Drehmoment. Die Läuferdrehzahl ist daher stets kleiner als die Drehfelddrehzahl. Die Differenz wird als Schlupfdrehzahl bezeichnet. </w:t>
      </w:r>
    </w:p>
    <w:p w:rsidR="00724E83" w:rsidRDefault="00724E83" w:rsidP="00724E83">
      <w:pPr>
        <w:pStyle w:val="Antwort"/>
        <w:ind w:left="708"/>
      </w:pPr>
      <w:r>
        <w:t xml:space="preserve">Asynchronmotoren benötigen einen </w:t>
      </w:r>
      <w:permStart w:id="1139490197" w:edGrp="everyone"/>
      <w:r w:rsidR="007D6384">
        <w:t>...</w:t>
      </w:r>
      <w:permEnd w:id="1139490197"/>
      <w:r>
        <w:t xml:space="preserve"> zur Induktion des Läuferstromes.</w:t>
      </w:r>
    </w:p>
    <w:p w:rsidR="00724E83" w:rsidRDefault="00724E83" w:rsidP="00256444">
      <w:pPr>
        <w:pStyle w:val="Textkrper-Zeileneinzug"/>
      </w:pPr>
      <w:r>
        <w:t>Der Schlupf bei Betrieb mit Bemessungsleistung beträgt etwa 3% bis 8% der Drehfelddrehzahl.</w:t>
      </w:r>
    </w:p>
    <w:p w:rsidR="00724E83" w:rsidRDefault="00724E83" w:rsidP="00724E83">
      <w:pPr>
        <w:pStyle w:val="Antwort"/>
        <w:ind w:left="708"/>
      </w:pPr>
      <w:r>
        <w:t xml:space="preserve">Der Schlupf von Asynchronmotoren ist von der </w:t>
      </w:r>
      <w:permStart w:id="1416184551" w:edGrp="everyone"/>
      <w:r w:rsidR="007D6384">
        <w:t>...</w:t>
      </w:r>
      <w:permEnd w:id="1416184551"/>
      <w:r>
        <w:t xml:space="preserve"> abhängig.</w:t>
      </w:r>
    </w:p>
    <w:p w:rsidR="008746E1" w:rsidRDefault="008746E1">
      <w:pPr>
        <w:rPr>
          <w:rFonts w:ascii="Verdana" w:hAnsi="Verdana"/>
          <w:lang w:val="de-CH"/>
        </w:rPr>
      </w:pPr>
      <w:r>
        <w:br w:type="page"/>
      </w:r>
    </w:p>
    <w:p w:rsidR="00EF47AE" w:rsidRPr="008746E1" w:rsidRDefault="008746E1" w:rsidP="00256444">
      <w:pPr>
        <w:pStyle w:val="Textkrper-Zeileneinzug"/>
        <w:rPr>
          <w:b/>
        </w:rPr>
      </w:pPr>
      <w:r w:rsidRPr="008746E1">
        <w:rPr>
          <w:b/>
        </w:rPr>
        <w:lastRenderedPageBreak/>
        <w:t>Drehmoment-Drehzahl-Kennlinie</w:t>
      </w:r>
    </w:p>
    <w:p w:rsidR="00967BF7" w:rsidRDefault="00967BF7" w:rsidP="00967BF7">
      <w:pPr>
        <w:pStyle w:val="Textkrper-Zeileneinzug"/>
      </w:pPr>
      <w:r>
        <w:rPr>
          <w:noProof/>
          <w:lang w:val="en-US" w:eastAsia="en-US"/>
        </w:rPr>
        <mc:AlternateContent>
          <mc:Choice Requires="wps">
            <w:drawing>
              <wp:anchor distT="0" distB="0" distL="114300" distR="114300" simplePos="0" relativeHeight="251713536" behindDoc="0" locked="0" layoutInCell="1" allowOverlap="1" wp14:anchorId="53C5A7E7" wp14:editId="60C71D83">
                <wp:simplePos x="0" y="0"/>
                <wp:positionH relativeFrom="column">
                  <wp:posOffset>4715624</wp:posOffset>
                </wp:positionH>
                <wp:positionV relativeFrom="paragraph">
                  <wp:posOffset>44109</wp:posOffset>
                </wp:positionV>
                <wp:extent cx="1036955" cy="469900"/>
                <wp:effectExtent l="647700" t="0" r="10795" b="254000"/>
                <wp:wrapNone/>
                <wp:docPr id="35" name="Legende mit Linie 2 35"/>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147503"/>
                            <a:gd name="adj6" fmla="val -62067"/>
                          </a:avLst>
                        </a:prstGeom>
                      </wps:spPr>
                      <wps:style>
                        <a:lnRef idx="2">
                          <a:schemeClr val="accent1"/>
                        </a:lnRef>
                        <a:fillRef idx="1">
                          <a:schemeClr val="lt1"/>
                        </a:fillRef>
                        <a:effectRef idx="0">
                          <a:schemeClr val="accent1"/>
                        </a:effectRef>
                        <a:fontRef idx="minor">
                          <a:schemeClr val="dk1"/>
                        </a:fontRef>
                      </wps:style>
                      <wps:txbx>
                        <w:txbxContent>
                          <w:p w:rsidR="00967BF7" w:rsidRPr="00ED3C6D" w:rsidRDefault="007D6384" w:rsidP="00967BF7">
                            <w:pPr>
                              <w:pStyle w:val="Antwort"/>
                              <w:spacing w:before="0" w:after="0"/>
                              <w:ind w:left="0"/>
                              <w:jc w:val="center"/>
                            </w:pPr>
                            <w:permStart w:id="696549191" w:edGrp="everyone"/>
                            <w:r>
                              <w:t>...</w:t>
                            </w:r>
                            <w:permEnd w:id="696549191"/>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A7E7" id="Legende mit Linie 2 35" o:spid="_x0000_s1046" type="#_x0000_t48" style="position:absolute;left:0;text-align:left;margin-left:371.3pt;margin-top:3.45pt;width:81.65pt;height: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" adj="-13406,31861" fillcolor="white [3201]" strokecolor="#4f81bd [3204]" strokeweight="2pt">
                <v:textbox inset="1mm,1mm,1mm,1mm">
                  <w:txbxContent>
                    <w:p w:rsidR="00967BF7" w:rsidRPr="00ED3C6D" w:rsidRDefault="007D6384" w:rsidP="00967BF7">
                      <w:pPr>
                        <w:pStyle w:val="Antwort"/>
                        <w:spacing w:before="0" w:after="0"/>
                        <w:ind w:left="0"/>
                        <w:jc w:val="center"/>
                      </w:pPr>
                      <w:permStart w:id="696549191" w:edGrp="everyone"/>
                      <w:r>
                        <w:t>...</w:t>
                      </w:r>
                      <w:permEnd w:id="696549191"/>
                    </w:p>
                  </w:txbxContent>
                </v:textbox>
                <o:callout v:ext="edit" minusy="t"/>
              </v:shape>
            </w:pict>
          </mc:Fallback>
        </mc:AlternateContent>
      </w:r>
    </w:p>
    <w:p w:rsidR="00967BF7" w:rsidRDefault="00967BF7" w:rsidP="00967BF7">
      <w:pPr>
        <w:pStyle w:val="Textkrper-Zeileneinzug"/>
      </w:pPr>
      <w:r>
        <w:rPr>
          <w:noProof/>
          <w:lang w:val="en-US" w:eastAsia="en-US"/>
        </w:rPr>
        <mc:AlternateContent>
          <mc:Choice Requires="wps">
            <w:drawing>
              <wp:anchor distT="0" distB="0" distL="114300" distR="114300" simplePos="0" relativeHeight="251715584" behindDoc="0" locked="0" layoutInCell="1" allowOverlap="1" wp14:anchorId="467C82BE" wp14:editId="31B091A9">
                <wp:simplePos x="0" y="0"/>
                <wp:positionH relativeFrom="column">
                  <wp:posOffset>2506345</wp:posOffset>
                </wp:positionH>
                <wp:positionV relativeFrom="paragraph">
                  <wp:posOffset>19685</wp:posOffset>
                </wp:positionV>
                <wp:extent cx="1036955" cy="469900"/>
                <wp:effectExtent l="647700" t="0" r="10795" b="254000"/>
                <wp:wrapNone/>
                <wp:docPr id="36" name="Legende mit Linie 2 36"/>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147503"/>
                            <a:gd name="adj6" fmla="val -62067"/>
                          </a:avLst>
                        </a:prstGeom>
                      </wps:spPr>
                      <wps:style>
                        <a:lnRef idx="2">
                          <a:schemeClr val="accent1"/>
                        </a:lnRef>
                        <a:fillRef idx="1">
                          <a:schemeClr val="lt1"/>
                        </a:fillRef>
                        <a:effectRef idx="0">
                          <a:schemeClr val="accent1"/>
                        </a:effectRef>
                        <a:fontRef idx="minor">
                          <a:schemeClr val="dk1"/>
                        </a:fontRef>
                      </wps:style>
                      <wps:txbx>
                        <w:txbxContent>
                          <w:p w:rsidR="00967BF7" w:rsidRPr="00ED3C6D" w:rsidRDefault="007D6384" w:rsidP="00967BF7">
                            <w:pPr>
                              <w:pStyle w:val="Antwort"/>
                              <w:spacing w:before="0" w:after="0"/>
                              <w:ind w:left="0"/>
                              <w:jc w:val="center"/>
                            </w:pPr>
                            <w:permStart w:id="505241540" w:edGrp="everyone"/>
                            <w:r>
                              <w:t>...</w:t>
                            </w:r>
                            <w:permEnd w:id="505241540"/>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82BE" id="Legende mit Linie 2 36" o:spid="_x0000_s1047" type="#_x0000_t48" style="position:absolute;left:0;text-align:left;margin-left:197.35pt;margin-top:1.55pt;width:81.65pt;height:3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" adj="-13406,31861" fillcolor="white [3201]" strokecolor="#4f81bd [3204]" strokeweight="2pt">
                <v:textbox inset="1mm,1mm,1mm,1mm">
                  <w:txbxContent>
                    <w:p w:rsidR="00967BF7" w:rsidRPr="00ED3C6D" w:rsidRDefault="007D6384" w:rsidP="00967BF7">
                      <w:pPr>
                        <w:pStyle w:val="Antwort"/>
                        <w:spacing w:before="0" w:after="0"/>
                        <w:ind w:left="0"/>
                        <w:jc w:val="center"/>
                      </w:pPr>
                      <w:permStart w:id="505241540" w:edGrp="everyone"/>
                      <w:r>
                        <w:t>...</w:t>
                      </w:r>
                      <w:permEnd w:id="505241540"/>
                    </w:p>
                  </w:txbxContent>
                </v:textbox>
                <o:callout v:ext="edit" minusy="t"/>
              </v:shape>
            </w:pict>
          </mc:Fallback>
        </mc:AlternateContent>
      </w:r>
    </w:p>
    <w:p w:rsidR="00EF47AE" w:rsidRDefault="00967BF7" w:rsidP="00967BF7">
      <w:pPr>
        <w:pStyle w:val="Textkrper-Zeileneinzug"/>
        <w:jc w:val="center"/>
      </w:pPr>
      <w:r>
        <w:rPr>
          <w:noProof/>
          <w:lang w:val="en-US" w:eastAsia="en-US"/>
        </w:rPr>
        <mc:AlternateContent>
          <mc:Choice Requires="wps">
            <w:drawing>
              <wp:anchor distT="0" distB="0" distL="114300" distR="114300" simplePos="0" relativeHeight="251717632" behindDoc="0" locked="0" layoutInCell="1" allowOverlap="1" wp14:anchorId="77FF2657" wp14:editId="126EDCE8">
                <wp:simplePos x="0" y="0"/>
                <wp:positionH relativeFrom="column">
                  <wp:posOffset>3262137</wp:posOffset>
                </wp:positionH>
                <wp:positionV relativeFrom="paragraph">
                  <wp:posOffset>1043409</wp:posOffset>
                </wp:positionV>
                <wp:extent cx="1036955" cy="469900"/>
                <wp:effectExtent l="514350" t="381000" r="10795" b="25400"/>
                <wp:wrapNone/>
                <wp:docPr id="37" name="Legende mit Linie 2 37"/>
                <wp:cNvGraphicFramePr/>
                <a:graphic xmlns:a="http://schemas.openxmlformats.org/drawingml/2006/main">
                  <a:graphicData uri="http://schemas.microsoft.com/office/word/2010/wordprocessingShape">
                    <wps:wsp>
                      <wps:cNvSpPr/>
                      <wps:spPr>
                        <a:xfrm>
                          <a:off x="0" y="0"/>
                          <a:ext cx="1036955" cy="469900"/>
                        </a:xfrm>
                        <a:prstGeom prst="borderCallout2">
                          <a:avLst>
                            <a:gd name="adj1" fmla="val 18750"/>
                            <a:gd name="adj2" fmla="val -8333"/>
                            <a:gd name="adj3" fmla="val 18750"/>
                            <a:gd name="adj4" fmla="val -16667"/>
                            <a:gd name="adj5" fmla="val -79040"/>
                            <a:gd name="adj6" fmla="val -49564"/>
                          </a:avLst>
                        </a:prstGeom>
                      </wps:spPr>
                      <wps:style>
                        <a:lnRef idx="2">
                          <a:schemeClr val="accent1"/>
                        </a:lnRef>
                        <a:fillRef idx="1">
                          <a:schemeClr val="lt1"/>
                        </a:fillRef>
                        <a:effectRef idx="0">
                          <a:schemeClr val="accent1"/>
                        </a:effectRef>
                        <a:fontRef idx="minor">
                          <a:schemeClr val="dk1"/>
                        </a:fontRef>
                      </wps:style>
                      <wps:txbx>
                        <w:txbxContent>
                          <w:p w:rsidR="00967BF7" w:rsidRPr="00ED3C6D" w:rsidRDefault="007D6384" w:rsidP="00967BF7">
                            <w:pPr>
                              <w:pStyle w:val="Antwort"/>
                              <w:spacing w:before="0" w:after="0"/>
                              <w:ind w:left="0"/>
                              <w:jc w:val="center"/>
                            </w:pPr>
                            <w:permStart w:id="567245899" w:edGrp="everyone"/>
                            <w:r>
                              <w:t>...</w:t>
                            </w:r>
                            <w:permEnd w:id="567245899"/>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F2657" id="Legende mit Linie 2 37" o:spid="_x0000_s1048" type="#_x0000_t48" style="position:absolute;left:0;text-align:left;margin-left:256.85pt;margin-top:82.15pt;width:81.65pt;height: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" adj="-10706,-17073" fillcolor="white [3201]" strokecolor="#4f81bd [3204]" strokeweight="2pt">
                <v:textbox inset="1mm,1mm,1mm,1mm">
                  <w:txbxContent>
                    <w:p w:rsidR="00967BF7" w:rsidRPr="00ED3C6D" w:rsidRDefault="007D6384" w:rsidP="00967BF7">
                      <w:pPr>
                        <w:pStyle w:val="Antwort"/>
                        <w:spacing w:before="0" w:after="0"/>
                        <w:ind w:left="0"/>
                        <w:jc w:val="center"/>
                      </w:pPr>
                      <w:permStart w:id="567245899" w:edGrp="everyone"/>
                      <w:r>
                        <w:t>...</w:t>
                      </w:r>
                      <w:permEnd w:id="567245899"/>
                    </w:p>
                  </w:txbxContent>
                </v:textbox>
              </v:shape>
            </w:pict>
          </mc:Fallback>
        </mc:AlternateContent>
      </w:r>
      <w:r>
        <w:rPr>
          <w:noProof/>
          <w:lang w:val="en-US" w:eastAsia="en-US"/>
        </w:rPr>
        <mc:AlternateContent>
          <mc:Choice Requires="wps">
            <w:drawing>
              <wp:anchor distT="0" distB="0" distL="114300" distR="114300" simplePos="0" relativeHeight="251711488" behindDoc="0" locked="0" layoutInCell="1" allowOverlap="1" wp14:anchorId="655E549D" wp14:editId="6EE0F0A3">
                <wp:simplePos x="0" y="0"/>
                <wp:positionH relativeFrom="column">
                  <wp:posOffset>4858925</wp:posOffset>
                </wp:positionH>
                <wp:positionV relativeFrom="paragraph">
                  <wp:posOffset>306430</wp:posOffset>
                </wp:positionV>
                <wp:extent cx="1262380" cy="469900"/>
                <wp:effectExtent l="247650" t="0" r="13970" b="215900"/>
                <wp:wrapNone/>
                <wp:docPr id="34" name="Legende mit Linie 2 34"/>
                <wp:cNvGraphicFramePr/>
                <a:graphic xmlns:a="http://schemas.openxmlformats.org/drawingml/2006/main">
                  <a:graphicData uri="http://schemas.microsoft.com/office/word/2010/wordprocessingShape">
                    <wps:wsp>
                      <wps:cNvSpPr/>
                      <wps:spPr>
                        <a:xfrm>
                          <a:off x="0" y="0"/>
                          <a:ext cx="1262380" cy="469900"/>
                        </a:xfrm>
                        <a:prstGeom prst="borderCallout2">
                          <a:avLst>
                            <a:gd name="adj1" fmla="val 18750"/>
                            <a:gd name="adj2" fmla="val -8333"/>
                            <a:gd name="adj3" fmla="val 18750"/>
                            <a:gd name="adj4" fmla="val -16667"/>
                            <a:gd name="adj5" fmla="val 141694"/>
                            <a:gd name="adj6" fmla="val -18329"/>
                          </a:avLst>
                        </a:prstGeom>
                      </wps:spPr>
                      <wps:style>
                        <a:lnRef idx="2">
                          <a:schemeClr val="accent1"/>
                        </a:lnRef>
                        <a:fillRef idx="1">
                          <a:schemeClr val="lt1"/>
                        </a:fillRef>
                        <a:effectRef idx="0">
                          <a:schemeClr val="accent1"/>
                        </a:effectRef>
                        <a:fontRef idx="minor">
                          <a:schemeClr val="dk1"/>
                        </a:fontRef>
                      </wps:style>
                      <wps:txbx>
                        <w:txbxContent>
                          <w:p w:rsidR="00967BF7" w:rsidRPr="00ED3C6D" w:rsidRDefault="007D6384" w:rsidP="00967BF7">
                            <w:pPr>
                              <w:pStyle w:val="Antwort"/>
                              <w:spacing w:before="0" w:after="0"/>
                              <w:ind w:left="0"/>
                              <w:jc w:val="center"/>
                            </w:pPr>
                            <w:permStart w:id="702236794" w:edGrp="everyone"/>
                            <w:r>
                              <w:t>...</w:t>
                            </w:r>
                            <w:permEnd w:id="702236794"/>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E549D" id="Legende mit Linie 2 34" o:spid="_x0000_s1049" type="#_x0000_t48" style="position:absolute;left:0;text-align:left;margin-left:382.6pt;margin-top:24.15pt;width:99.4pt;height: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" adj="-3959,30606" fillcolor="white [3201]" strokecolor="#4f81bd [3204]" strokeweight="2pt">
                <v:textbox inset="1mm,1mm,1mm,1mm">
                  <w:txbxContent>
                    <w:p w:rsidR="00967BF7" w:rsidRPr="00ED3C6D" w:rsidRDefault="007D6384" w:rsidP="00967BF7">
                      <w:pPr>
                        <w:pStyle w:val="Antwort"/>
                        <w:spacing w:before="0" w:after="0"/>
                        <w:ind w:left="0"/>
                        <w:jc w:val="center"/>
                      </w:pPr>
                      <w:permStart w:id="702236794" w:edGrp="everyone"/>
                      <w:r>
                        <w:t>...</w:t>
                      </w:r>
                      <w:permEnd w:id="702236794"/>
                    </w:p>
                  </w:txbxContent>
                </v:textbox>
                <o:callout v:ext="edit" minusy="t"/>
              </v:shape>
            </w:pict>
          </mc:Fallback>
        </mc:AlternateContent>
      </w:r>
      <w:r>
        <w:rPr>
          <w:noProof/>
          <w:lang w:val="en-US" w:eastAsia="en-US"/>
        </w:rPr>
        <w:drawing>
          <wp:inline distT="0" distB="0" distL="0" distR="0" wp14:anchorId="6D8FF103" wp14:editId="461DE910">
            <wp:extent cx="3766782" cy="2409289"/>
            <wp:effectExtent l="0" t="0" r="571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hronkennlin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3621" cy="2407267"/>
                    </a:xfrm>
                    <a:prstGeom prst="rect">
                      <a:avLst/>
                    </a:prstGeom>
                  </pic:spPr>
                </pic:pic>
              </a:graphicData>
            </a:graphic>
          </wp:inline>
        </w:drawing>
      </w:r>
    </w:p>
    <w:p w:rsidR="00EF47AE" w:rsidRDefault="00B91396" w:rsidP="00B91396">
      <w:pPr>
        <w:pStyle w:val="Antwort"/>
        <w:ind w:left="1276" w:hanging="568"/>
      </w:pPr>
      <w:r>
        <w:t>M</w:t>
      </w:r>
      <w:r w:rsidRPr="00B91396">
        <w:rPr>
          <w:vertAlign w:val="subscript"/>
        </w:rPr>
        <w:t>A</w:t>
      </w:r>
      <w:r>
        <w:t>:</w:t>
      </w:r>
      <w:r>
        <w:tab/>
        <w:t xml:space="preserve">Das Drehmoment, welches der Motor aus dem </w:t>
      </w:r>
      <w:permStart w:id="889484096" w:edGrp="everyone"/>
      <w:r w:rsidR="007D6384">
        <w:t>...</w:t>
      </w:r>
      <w:permEnd w:id="889484096"/>
      <w:r>
        <w:t xml:space="preserve"> an der Läuferwelle abgibt (Anlaufvorgang)</w:t>
      </w:r>
    </w:p>
    <w:p w:rsidR="00B91396" w:rsidRDefault="00B91396" w:rsidP="00B91396">
      <w:pPr>
        <w:pStyle w:val="Antwort"/>
        <w:ind w:left="1276" w:hanging="568"/>
      </w:pPr>
      <w:r>
        <w:t>M</w:t>
      </w:r>
      <w:r w:rsidRPr="00B91396">
        <w:rPr>
          <w:vertAlign w:val="subscript"/>
        </w:rPr>
        <w:t>S</w:t>
      </w:r>
      <w:r>
        <w:t>:</w:t>
      </w:r>
      <w:r>
        <w:tab/>
        <w:t xml:space="preserve">Das </w:t>
      </w:r>
      <w:permStart w:id="268310579" w:edGrp="everyone"/>
      <w:r w:rsidR="007D6384">
        <w:t>...</w:t>
      </w:r>
      <w:permEnd w:id="268310579"/>
      <w:r>
        <w:t xml:space="preserve"> Motormoment nach dem Anlauf.</w:t>
      </w:r>
    </w:p>
    <w:p w:rsidR="00B91396" w:rsidRDefault="00B91396" w:rsidP="00B91396">
      <w:pPr>
        <w:pStyle w:val="Antwort"/>
        <w:ind w:left="1276" w:hanging="568"/>
      </w:pPr>
      <w:r>
        <w:t>M</w:t>
      </w:r>
      <w:r w:rsidRPr="00B91396">
        <w:rPr>
          <w:vertAlign w:val="subscript"/>
        </w:rPr>
        <w:t>K</w:t>
      </w:r>
      <w:r>
        <w:t>:</w:t>
      </w:r>
      <w:r>
        <w:tab/>
        <w:t xml:space="preserve">Das </w:t>
      </w:r>
      <w:permStart w:id="788801259" w:edGrp="everyone"/>
      <w:r w:rsidR="007D6384">
        <w:t>...</w:t>
      </w:r>
      <w:permEnd w:id="788801259"/>
      <w:r>
        <w:t xml:space="preserve"> Drehmoment, das der Asynchronmotor abgeben kann Wird der Motor stärker belastet, sinkt die Drehzahl ab und der Läufer kommt zum Stillstand.</w:t>
      </w:r>
    </w:p>
    <w:p w:rsidR="00B91396" w:rsidRDefault="00B91396" w:rsidP="00B91396">
      <w:pPr>
        <w:pStyle w:val="Antwort"/>
        <w:ind w:left="1276" w:hanging="568"/>
      </w:pPr>
      <w:r>
        <w:t>M</w:t>
      </w:r>
      <w:r w:rsidRPr="00B91396">
        <w:rPr>
          <w:vertAlign w:val="subscript"/>
        </w:rPr>
        <w:t>N</w:t>
      </w:r>
      <w:r>
        <w:t>:</w:t>
      </w:r>
      <w:r>
        <w:tab/>
        <w:t xml:space="preserve">Das Bemessungsmoment (Nenndrehmoment), für welches der Asynchronmotor </w:t>
      </w:r>
      <w:permStart w:id="1800428369" w:edGrp="everyone"/>
      <w:r w:rsidR="007D6384">
        <w:t>...</w:t>
      </w:r>
      <w:permEnd w:id="1800428369"/>
      <w:r>
        <w:t xml:space="preserve"> ist.</w:t>
      </w:r>
    </w:p>
    <w:p w:rsidR="00B91396" w:rsidRDefault="00B91396" w:rsidP="00256444">
      <w:pPr>
        <w:pStyle w:val="Textkrper-Zeileneinzug"/>
      </w:pPr>
      <w:r>
        <w:t>Die Drehmomentkennlinie zeigt das Ansteigen des Momentes bis zum grössten Motormoment, dem Kippmoment M</w:t>
      </w:r>
      <w:r w:rsidRPr="00B91396">
        <w:rPr>
          <w:vertAlign w:val="subscript"/>
        </w:rPr>
        <w:t>K</w:t>
      </w:r>
      <w:r>
        <w:t>. Danach wirkt sich der Rückgang des Läuferinduktionsstromes verstärkt aus und verringert das Motormoment. Beim Bemessungsmoment M</w:t>
      </w:r>
      <w:r w:rsidRPr="00B91396">
        <w:rPr>
          <w:vertAlign w:val="subscript"/>
        </w:rPr>
        <w:t>N</w:t>
      </w:r>
      <w:r>
        <w:t xml:space="preserve"> (Bemessungslast) hat der Motor Bemessungsdrehzahl. Im Leerlauf erreicht er fast die Drehfelddrehzahl n</w:t>
      </w:r>
      <w:r w:rsidRPr="00B91396">
        <w:rPr>
          <w:vertAlign w:val="subscript"/>
        </w:rPr>
        <w:t>S</w:t>
      </w:r>
      <w:r>
        <w:t>. Belastungsänderungen ΔM in diesem Bereich wirken sich proportional auf die Schlupfdrehzahl aus. Bei Belastung sinkt die Drehzahl zur wenig. Die Kennlinie von Kurzschluss</w:t>
      </w:r>
      <w:r w:rsidR="005D4C8E">
        <w:t>l</w:t>
      </w:r>
      <w:r>
        <w:t>äufermotoren verläuft daher wie die von Gleichstromnebenschlussmotoren. Ein solches Drehzahlverhalten bezeichnet man als Nebenschlussverhalten.</w:t>
      </w:r>
    </w:p>
    <w:p w:rsidR="00EF47AE" w:rsidRDefault="005D4C8E" w:rsidP="00256444">
      <w:pPr>
        <w:pStyle w:val="Textkrper-Zeileneinzug"/>
      </w:pPr>
      <w:r>
        <w:t>Die Läuferstäbe sind bei einem Drehstrommotor gleichmässig über den gesamten Läuferumfang verteilt. Jeder stromdurchflossene Leiterstab erzeugt aufgrund der Einwirkung des magnetischen Drehfeldes eine Kraft am Umfang des Läufers. Die gesamte am Läuferumfang wirkende Kraft F erzeugt mit dem Abstand r das Drehmoment M an der Läuferwelle. Daraus ergibt sich für den Asynchronmotor folgender Zusammenhang zwischen der Leistung und dem Drehmoment des Motors:</w:t>
      </w:r>
    </w:p>
    <w:p w:rsidR="005D4C8E" w:rsidRPr="005D4C8E" w:rsidRDefault="005D4C8E" w:rsidP="00256444">
      <w:pPr>
        <w:pStyle w:val="Textkrper-Zeileneinzug"/>
      </w:pPr>
      <w:r>
        <w:rPr>
          <w:noProof/>
          <w:lang w:val="en-US" w:eastAsia="en-US"/>
        </w:rPr>
        <mc:AlternateContent>
          <mc:Choice Requires="wps">
            <w:drawing>
              <wp:anchor distT="0" distB="0" distL="114300" distR="114300" simplePos="0" relativeHeight="251719680" behindDoc="0" locked="0" layoutInCell="1" allowOverlap="1" wp14:anchorId="10447C88" wp14:editId="2E6A3171">
                <wp:simplePos x="0" y="0"/>
                <wp:positionH relativeFrom="column">
                  <wp:posOffset>2238375</wp:posOffset>
                </wp:positionH>
                <wp:positionV relativeFrom="paragraph">
                  <wp:posOffset>161</wp:posOffset>
                </wp:positionV>
                <wp:extent cx="3745865" cy="1153160"/>
                <wp:effectExtent l="0" t="0" r="6985" b="8890"/>
                <wp:wrapNone/>
                <wp:docPr id="38" name="Textfeld 38"/>
                <wp:cNvGraphicFramePr/>
                <a:graphic xmlns:a="http://schemas.openxmlformats.org/drawingml/2006/main">
                  <a:graphicData uri="http://schemas.microsoft.com/office/word/2010/wordprocessingShape">
                    <wps:wsp>
                      <wps:cNvSpPr txBox="1"/>
                      <wps:spPr>
                        <a:xfrm>
                          <a:off x="0" y="0"/>
                          <a:ext cx="3745865" cy="115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C8E" w:rsidRDefault="005D4C8E" w:rsidP="005D4C8E">
                            <w:pPr>
                              <w:pStyle w:val="Antwort"/>
                              <w:ind w:left="0"/>
                            </w:pPr>
                            <w:r>
                              <w:t xml:space="preserve">M = </w:t>
                            </w:r>
                            <w:permStart w:id="995307904" w:edGrp="everyone"/>
                            <w:r w:rsidR="007D6384">
                              <w:t>...</w:t>
                            </w:r>
                            <w:permEnd w:id="995307904"/>
                          </w:p>
                          <w:p w:rsidR="005D4C8E" w:rsidRDefault="005D4C8E" w:rsidP="005D4C8E">
                            <w:pPr>
                              <w:pStyle w:val="Antwort"/>
                              <w:ind w:left="0"/>
                            </w:pPr>
                            <w:r>
                              <w:t xml:space="preserve">P = </w:t>
                            </w:r>
                            <w:permStart w:id="1001985850" w:edGrp="everyone"/>
                            <w:r w:rsidR="007D6384">
                              <w:t>...</w:t>
                            </w:r>
                            <w:permEnd w:id="1001985850"/>
                          </w:p>
                          <w:p w:rsidR="005D4C8E" w:rsidRDefault="005D4C8E" w:rsidP="005D4C8E">
                            <w:pPr>
                              <w:pStyle w:val="Antwort"/>
                              <w:ind w:left="0"/>
                            </w:pPr>
                            <w:r>
                              <w:t xml:space="preserve">n = </w:t>
                            </w:r>
                            <w:permStart w:id="1894803041" w:edGrp="everyone"/>
                            <w:r w:rsidR="007D6384">
                              <w:t>...</w:t>
                            </w:r>
                            <w:permEnd w:id="1894803041"/>
                          </w:p>
                          <w:p w:rsidR="005D4C8E" w:rsidRDefault="005D4C8E" w:rsidP="005D4C8E">
                            <w:pPr>
                              <w:pStyle w:val="Antwort"/>
                              <w:ind w:left="0"/>
                            </w:pPr>
                            <w:r>
                              <w:t xml:space="preserve">ω = </w:t>
                            </w:r>
                            <w:permStart w:id="784956311" w:edGrp="everyone"/>
                            <w:r w:rsidR="007D6384">
                              <w:t>...</w:t>
                            </w:r>
                            <w:permEnd w:id="784956311"/>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47C88" id="Textfeld 38" o:spid="_x0000_s1050" type="#_x0000_t202" style="position:absolute;left:0;text-align:left;margin-left:176.25pt;margin-top:0;width:294.95pt;height:90.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" filled="f" stroked="f" strokeweight=".5pt">
                <v:textbox inset="1mm,1mm,1mm,1mm">
                  <w:txbxContent>
                    <w:p w:rsidR="005D4C8E" w:rsidRDefault="005D4C8E" w:rsidP="005D4C8E">
                      <w:pPr>
                        <w:pStyle w:val="Antwort"/>
                        <w:ind w:left="0"/>
                      </w:pPr>
                      <w:r>
                        <w:t xml:space="preserve">M = </w:t>
                      </w:r>
                      <w:permStart w:id="995307904" w:edGrp="everyone"/>
                      <w:r w:rsidR="007D6384">
                        <w:t>...</w:t>
                      </w:r>
                      <w:permEnd w:id="995307904"/>
                    </w:p>
                    <w:p w:rsidR="005D4C8E" w:rsidRDefault="005D4C8E" w:rsidP="005D4C8E">
                      <w:pPr>
                        <w:pStyle w:val="Antwort"/>
                        <w:ind w:left="0"/>
                      </w:pPr>
                      <w:r>
                        <w:t xml:space="preserve">P = </w:t>
                      </w:r>
                      <w:permStart w:id="1001985850" w:edGrp="everyone"/>
                      <w:r w:rsidR="007D6384">
                        <w:t>...</w:t>
                      </w:r>
                      <w:permEnd w:id="1001985850"/>
                    </w:p>
                    <w:p w:rsidR="005D4C8E" w:rsidRDefault="005D4C8E" w:rsidP="005D4C8E">
                      <w:pPr>
                        <w:pStyle w:val="Antwort"/>
                        <w:ind w:left="0"/>
                      </w:pPr>
                      <w:r>
                        <w:t xml:space="preserve">n = </w:t>
                      </w:r>
                      <w:permStart w:id="1894803041" w:edGrp="everyone"/>
                      <w:r w:rsidR="007D6384">
                        <w:t>...</w:t>
                      </w:r>
                      <w:permEnd w:id="1894803041"/>
                    </w:p>
                    <w:p w:rsidR="005D4C8E" w:rsidRDefault="005D4C8E" w:rsidP="005D4C8E">
                      <w:pPr>
                        <w:pStyle w:val="Antwort"/>
                        <w:ind w:left="0"/>
                      </w:pPr>
                      <w:r>
                        <w:t xml:space="preserve">ω = </w:t>
                      </w:r>
                      <w:permStart w:id="784956311" w:edGrp="everyone"/>
                      <w:r w:rsidR="007D6384">
                        <w:t>...</w:t>
                      </w:r>
                      <w:permEnd w:id="784956311"/>
                    </w:p>
                  </w:txbxContent>
                </v:textbox>
              </v:shape>
            </w:pict>
          </mc:Fallback>
        </mc:AlternateContent>
      </w:r>
      <m:oMath>
        <m:r>
          <w:rPr>
            <w:rFonts w:ascii="Cambria Math" w:hAnsi="Cambria Math"/>
            <w:sz w:val="32"/>
          </w:rPr>
          <m:t>P=ω∙M</m:t>
        </m:r>
      </m:oMath>
    </w:p>
    <w:p w:rsidR="005D4C8E" w:rsidRPr="005D4C8E" w:rsidRDefault="005D4C8E" w:rsidP="00256444">
      <w:pPr>
        <w:pStyle w:val="Textkrper-Zeileneinzug"/>
      </w:pPr>
      <m:oMathPara>
        <m:oMathParaPr>
          <m:jc m:val="left"/>
        </m:oMathParaPr>
        <m:oMath>
          <m:r>
            <w:rPr>
              <w:rFonts w:ascii="Cambria Math" w:hAnsi="Cambria Math"/>
              <w:sz w:val="32"/>
            </w:rPr>
            <m:t>ω=2∙π∙n</m:t>
          </m:r>
        </m:oMath>
      </m:oMathPara>
    </w:p>
    <w:p w:rsidR="00EF47AE" w:rsidRDefault="00EF47AE" w:rsidP="00256444">
      <w:pPr>
        <w:pStyle w:val="Textkrper-Zeileneinzug"/>
      </w:pPr>
    </w:p>
    <w:p w:rsidR="00EF47AE" w:rsidRPr="00256444" w:rsidRDefault="00EF47AE" w:rsidP="00256444">
      <w:pPr>
        <w:pStyle w:val="Textkrper-Zeileneinzug"/>
      </w:pPr>
    </w:p>
    <w:sectPr w:rsidR="00EF47AE" w:rsidRPr="00256444" w:rsidSect="0024729E">
      <w:headerReference w:type="default" r:id="rId18"/>
      <w:footerReference w:type="default" r:id="rId1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672" w:rsidRDefault="00167672">
      <w:r>
        <w:separator/>
      </w:r>
    </w:p>
  </w:endnote>
  <w:endnote w:type="continuationSeparator" w:id="0">
    <w:p w:rsidR="00167672" w:rsidRDefault="0016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79" w:rsidRDefault="009F197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490577">
      <w:rPr>
        <w:rFonts w:ascii="Arial" w:hAnsi="Arial"/>
        <w:noProof/>
        <w:sz w:val="12"/>
        <w:lang w:val="de-CH"/>
      </w:rPr>
      <w:t>17.10.18</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490577">
      <w:rPr>
        <w:rFonts w:ascii="Arial" w:hAnsi="Arial"/>
        <w:noProof/>
        <w:sz w:val="12"/>
        <w:lang w:val="de-CH"/>
      </w:rPr>
      <w:t>2</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9F0982">
      <w:rPr>
        <w:rStyle w:val="Seitenzahl"/>
        <w:rFonts w:ascii="Arial" w:hAnsi="Arial"/>
        <w:noProof/>
        <w:snapToGrid w:val="0"/>
        <w:sz w:val="12"/>
      </w:rPr>
      <w:t>Drehstromantriebe_Loesung.docx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672" w:rsidRDefault="00167672">
      <w:r>
        <w:separator/>
      </w:r>
    </w:p>
  </w:footnote>
  <w:footnote w:type="continuationSeparator" w:id="0">
    <w:p w:rsidR="00167672" w:rsidRDefault="001676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F1979" w:rsidTr="00B555F1">
      <w:trPr>
        <w:cantSplit/>
        <w:trHeight w:val="320"/>
      </w:trPr>
      <w:tc>
        <w:tcPr>
          <w:tcW w:w="1134" w:type="dxa"/>
          <w:vMerge w:val="restart"/>
          <w:tcBorders>
            <w:top w:val="nil"/>
            <w:left w:val="nil"/>
            <w:bottom w:val="single" w:sz="8" w:space="0" w:color="auto"/>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4523BA2B" wp14:editId="06A9E6FB">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79" w:rsidRDefault="009F1979">
                                <w:r>
                                  <w:rPr>
                                    <w:noProof/>
                                    <w:lang w:val="en-US" w:eastAsia="en-US"/>
                                  </w:rPr>
                                  <w:drawing>
                                    <wp:inline distT="0" distB="0" distL="0" distR="0" wp14:anchorId="1975EAA9" wp14:editId="5BB80E9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BA2B" id="_x0000_t202" coordsize="21600,21600" o:spt="202" path="m,l,21600r21600,l21600,xe">
                    <v:stroke joinstyle="miter"/>
                    <v:path gradientshapeok="t" o:connecttype="rect"/>
                  </v:shapetype>
                  <v:shape id="Text Box 10" o:spid="_x0000_s1051"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9F1979" w:rsidRDefault="009F1979">
                          <w:r>
                            <w:rPr>
                              <w:noProof/>
                              <w:lang w:val="en-US" w:eastAsia="en-US"/>
                            </w:rPr>
                            <w:drawing>
                              <wp:inline distT="0" distB="0" distL="0" distR="0" wp14:anchorId="1975EAA9" wp14:editId="5BB80E9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F1979" w:rsidRDefault="009F197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Beruf:</w:t>
          </w:r>
        </w:p>
      </w:tc>
    </w:tr>
    <w:tr w:rsidR="009F1979" w:rsidTr="00B555F1">
      <w:trPr>
        <w:cantSplit/>
      </w:trPr>
      <w:tc>
        <w:tcPr>
          <w:tcW w:w="1134" w:type="dxa"/>
          <w:vMerge/>
          <w:tcBorders>
            <w:top w:val="single" w:sz="8" w:space="0" w:color="auto"/>
            <w:left w:val="nil"/>
            <w:bottom w:val="single" w:sz="8" w:space="0" w:color="auto"/>
            <w:right w:val="nil"/>
          </w:tcBorders>
        </w:tcPr>
        <w:p w:rsidR="009F1979" w:rsidRDefault="009F197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F1979" w:rsidRDefault="009F197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F1979" w:rsidRDefault="00256444" w:rsidP="008E0FEB">
          <w:pPr>
            <w:pStyle w:val="Kopfzeile"/>
            <w:tabs>
              <w:tab w:val="clear" w:pos="4536"/>
              <w:tab w:val="clear" w:pos="9072"/>
            </w:tabs>
            <w:spacing w:before="20" w:after="60"/>
            <w:rPr>
              <w:rFonts w:ascii="Arial" w:hAnsi="Arial"/>
              <w:b/>
              <w:sz w:val="24"/>
              <w:lang w:val="de-CH"/>
            </w:rPr>
          </w:pPr>
          <w:r>
            <w:rPr>
              <w:rFonts w:ascii="Arial" w:hAnsi="Arial"/>
              <w:b/>
              <w:sz w:val="24"/>
              <w:lang w:val="de-CH"/>
            </w:rPr>
            <w:t>Drehstromantriebe</w:t>
          </w:r>
        </w:p>
      </w:tc>
      <w:tc>
        <w:tcPr>
          <w:tcW w:w="992" w:type="dxa"/>
          <w:tcBorders>
            <w:top w:val="nil"/>
            <w:left w:val="nil"/>
            <w:bottom w:val="single" w:sz="8" w:space="0" w:color="auto"/>
            <w:right w:val="nil"/>
          </w:tcBorders>
        </w:tcPr>
        <w:p w:rsidR="009F1979" w:rsidRDefault="009F1979"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9F1979" w:rsidRDefault="009F1979">
    <w:pPr>
      <w:pStyle w:val="Kopfzeile"/>
      <w:tabs>
        <w:tab w:val="clear" w:pos="9072"/>
        <w:tab w:val="right" w:pos="15168"/>
      </w:tabs>
      <w:rPr>
        <w:rFonts w:ascii="Arial" w:hAnsi="Arial"/>
        <w:bCs/>
        <w:sz w:val="16"/>
        <w:lang w:val="de-CH"/>
      </w:rPr>
    </w:pPr>
  </w:p>
  <w:p w:rsidR="009F1979" w:rsidRDefault="009F197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6E3E0B5C"/>
    <w:multiLevelType w:val="hybridMultilevel"/>
    <w:tmpl w:val="0DD28DB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xs1exOly57NwML7HRDVbD/E5/IhO9QkfToSvDYacVzM31CT2o9yJTJ3fvXQ1TQr1k0om37NuOv6sjT9+uOBUw==" w:salt="cooAEgdhsIITk66LSqSqrg=="/>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075B8"/>
    <w:rsid w:val="0001090A"/>
    <w:rsid w:val="00012233"/>
    <w:rsid w:val="0001269C"/>
    <w:rsid w:val="00014EFD"/>
    <w:rsid w:val="0001522D"/>
    <w:rsid w:val="000167B8"/>
    <w:rsid w:val="0002156D"/>
    <w:rsid w:val="00024FB2"/>
    <w:rsid w:val="00026697"/>
    <w:rsid w:val="000351B8"/>
    <w:rsid w:val="00037AC3"/>
    <w:rsid w:val="00041072"/>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41D"/>
    <w:rsid w:val="000765E9"/>
    <w:rsid w:val="00076E58"/>
    <w:rsid w:val="000817D1"/>
    <w:rsid w:val="0008257D"/>
    <w:rsid w:val="0008328D"/>
    <w:rsid w:val="00086431"/>
    <w:rsid w:val="00090203"/>
    <w:rsid w:val="0009513F"/>
    <w:rsid w:val="000A13A4"/>
    <w:rsid w:val="000A5E96"/>
    <w:rsid w:val="000A6CDF"/>
    <w:rsid w:val="000B2E95"/>
    <w:rsid w:val="000B5AD7"/>
    <w:rsid w:val="000B61AA"/>
    <w:rsid w:val="000C4221"/>
    <w:rsid w:val="000C5779"/>
    <w:rsid w:val="000C66F5"/>
    <w:rsid w:val="000C7D67"/>
    <w:rsid w:val="000C7ED6"/>
    <w:rsid w:val="000D06F7"/>
    <w:rsid w:val="000D7439"/>
    <w:rsid w:val="000E0D3A"/>
    <w:rsid w:val="000E1467"/>
    <w:rsid w:val="000E2C98"/>
    <w:rsid w:val="000E78CC"/>
    <w:rsid w:val="000F139E"/>
    <w:rsid w:val="000F5314"/>
    <w:rsid w:val="00102111"/>
    <w:rsid w:val="00106F6F"/>
    <w:rsid w:val="001070B0"/>
    <w:rsid w:val="00107148"/>
    <w:rsid w:val="00110703"/>
    <w:rsid w:val="00113C56"/>
    <w:rsid w:val="00113C71"/>
    <w:rsid w:val="0011418B"/>
    <w:rsid w:val="00114DEF"/>
    <w:rsid w:val="001152D1"/>
    <w:rsid w:val="00115C77"/>
    <w:rsid w:val="0012093B"/>
    <w:rsid w:val="00120D3C"/>
    <w:rsid w:val="00125F21"/>
    <w:rsid w:val="00127930"/>
    <w:rsid w:val="00130213"/>
    <w:rsid w:val="00130450"/>
    <w:rsid w:val="001321A7"/>
    <w:rsid w:val="00132A76"/>
    <w:rsid w:val="00133078"/>
    <w:rsid w:val="00133E1E"/>
    <w:rsid w:val="001353BC"/>
    <w:rsid w:val="00135556"/>
    <w:rsid w:val="00135832"/>
    <w:rsid w:val="001435EE"/>
    <w:rsid w:val="00145D09"/>
    <w:rsid w:val="00146851"/>
    <w:rsid w:val="00146F2B"/>
    <w:rsid w:val="0014737B"/>
    <w:rsid w:val="00152B1E"/>
    <w:rsid w:val="00153D96"/>
    <w:rsid w:val="00156D67"/>
    <w:rsid w:val="00156F13"/>
    <w:rsid w:val="00157D68"/>
    <w:rsid w:val="00161DF2"/>
    <w:rsid w:val="00166773"/>
    <w:rsid w:val="0016707A"/>
    <w:rsid w:val="00167672"/>
    <w:rsid w:val="001701FE"/>
    <w:rsid w:val="001751B6"/>
    <w:rsid w:val="00180824"/>
    <w:rsid w:val="00180E6D"/>
    <w:rsid w:val="00180EAB"/>
    <w:rsid w:val="001823CD"/>
    <w:rsid w:val="00183C02"/>
    <w:rsid w:val="001868E3"/>
    <w:rsid w:val="001907D1"/>
    <w:rsid w:val="0019174F"/>
    <w:rsid w:val="001A7DD6"/>
    <w:rsid w:val="001B01D9"/>
    <w:rsid w:val="001B0873"/>
    <w:rsid w:val="001B16B4"/>
    <w:rsid w:val="001B50E8"/>
    <w:rsid w:val="001B66CD"/>
    <w:rsid w:val="001C017A"/>
    <w:rsid w:val="001C0ADE"/>
    <w:rsid w:val="001C6FC6"/>
    <w:rsid w:val="001D0805"/>
    <w:rsid w:val="001D1043"/>
    <w:rsid w:val="001D1EBB"/>
    <w:rsid w:val="001D498F"/>
    <w:rsid w:val="001D59E6"/>
    <w:rsid w:val="001D7566"/>
    <w:rsid w:val="001E04D1"/>
    <w:rsid w:val="001F5096"/>
    <w:rsid w:val="002001EA"/>
    <w:rsid w:val="002019C6"/>
    <w:rsid w:val="002042B5"/>
    <w:rsid w:val="00204CC7"/>
    <w:rsid w:val="00204F3C"/>
    <w:rsid w:val="00206742"/>
    <w:rsid w:val="0021080C"/>
    <w:rsid w:val="00216705"/>
    <w:rsid w:val="002211D8"/>
    <w:rsid w:val="002216EA"/>
    <w:rsid w:val="0022272F"/>
    <w:rsid w:val="00223AB9"/>
    <w:rsid w:val="00226507"/>
    <w:rsid w:val="0023501C"/>
    <w:rsid w:val="002446CE"/>
    <w:rsid w:val="002460C1"/>
    <w:rsid w:val="0024729E"/>
    <w:rsid w:val="00247338"/>
    <w:rsid w:val="002506B2"/>
    <w:rsid w:val="002511BD"/>
    <w:rsid w:val="00251CB1"/>
    <w:rsid w:val="00254747"/>
    <w:rsid w:val="0025632B"/>
    <w:rsid w:val="00256444"/>
    <w:rsid w:val="00263E6E"/>
    <w:rsid w:val="00273096"/>
    <w:rsid w:val="00273F4E"/>
    <w:rsid w:val="002743E9"/>
    <w:rsid w:val="00274920"/>
    <w:rsid w:val="0027502A"/>
    <w:rsid w:val="002750A4"/>
    <w:rsid w:val="00275492"/>
    <w:rsid w:val="0029238E"/>
    <w:rsid w:val="002958C4"/>
    <w:rsid w:val="00295B3D"/>
    <w:rsid w:val="00295B58"/>
    <w:rsid w:val="002A1522"/>
    <w:rsid w:val="002B2655"/>
    <w:rsid w:val="002B37B0"/>
    <w:rsid w:val="002C18EF"/>
    <w:rsid w:val="002C3D21"/>
    <w:rsid w:val="002C6BF8"/>
    <w:rsid w:val="002D0EA3"/>
    <w:rsid w:val="002D26CC"/>
    <w:rsid w:val="002D2FD7"/>
    <w:rsid w:val="002D54C9"/>
    <w:rsid w:val="002E02D1"/>
    <w:rsid w:val="002E281F"/>
    <w:rsid w:val="002E3339"/>
    <w:rsid w:val="002E7BDC"/>
    <w:rsid w:val="002F39AE"/>
    <w:rsid w:val="002F43CB"/>
    <w:rsid w:val="002F6AD4"/>
    <w:rsid w:val="003017FA"/>
    <w:rsid w:val="00302478"/>
    <w:rsid w:val="00303284"/>
    <w:rsid w:val="0030472C"/>
    <w:rsid w:val="003047FE"/>
    <w:rsid w:val="00306711"/>
    <w:rsid w:val="0031123B"/>
    <w:rsid w:val="003125FF"/>
    <w:rsid w:val="00314DD5"/>
    <w:rsid w:val="003173E5"/>
    <w:rsid w:val="00317669"/>
    <w:rsid w:val="00320E3A"/>
    <w:rsid w:val="0032125D"/>
    <w:rsid w:val="00322A8C"/>
    <w:rsid w:val="00324AFD"/>
    <w:rsid w:val="00325987"/>
    <w:rsid w:val="00330E94"/>
    <w:rsid w:val="00336B47"/>
    <w:rsid w:val="00345655"/>
    <w:rsid w:val="0035078A"/>
    <w:rsid w:val="00350BE9"/>
    <w:rsid w:val="00351142"/>
    <w:rsid w:val="00351422"/>
    <w:rsid w:val="00353965"/>
    <w:rsid w:val="00354011"/>
    <w:rsid w:val="00354621"/>
    <w:rsid w:val="00360C51"/>
    <w:rsid w:val="00364AA2"/>
    <w:rsid w:val="0036774D"/>
    <w:rsid w:val="00367953"/>
    <w:rsid w:val="003734CF"/>
    <w:rsid w:val="00373A48"/>
    <w:rsid w:val="00374385"/>
    <w:rsid w:val="003743E0"/>
    <w:rsid w:val="003744FB"/>
    <w:rsid w:val="0037508D"/>
    <w:rsid w:val="003768F7"/>
    <w:rsid w:val="00385E07"/>
    <w:rsid w:val="00390BEE"/>
    <w:rsid w:val="00396810"/>
    <w:rsid w:val="003A1A84"/>
    <w:rsid w:val="003A516B"/>
    <w:rsid w:val="003A550D"/>
    <w:rsid w:val="003A731F"/>
    <w:rsid w:val="003B1E14"/>
    <w:rsid w:val="003B1EF8"/>
    <w:rsid w:val="003B3C21"/>
    <w:rsid w:val="003B6465"/>
    <w:rsid w:val="003B7626"/>
    <w:rsid w:val="003C046F"/>
    <w:rsid w:val="003C2A85"/>
    <w:rsid w:val="003C44DE"/>
    <w:rsid w:val="003D588F"/>
    <w:rsid w:val="003D6D70"/>
    <w:rsid w:val="003D71F8"/>
    <w:rsid w:val="003D729C"/>
    <w:rsid w:val="003D797E"/>
    <w:rsid w:val="003D7B6F"/>
    <w:rsid w:val="003E0AE3"/>
    <w:rsid w:val="003E205B"/>
    <w:rsid w:val="003E3304"/>
    <w:rsid w:val="003E5C8E"/>
    <w:rsid w:val="003E79D1"/>
    <w:rsid w:val="003F2F2D"/>
    <w:rsid w:val="003F3469"/>
    <w:rsid w:val="003F4ED1"/>
    <w:rsid w:val="00400BBC"/>
    <w:rsid w:val="00401186"/>
    <w:rsid w:val="00402A99"/>
    <w:rsid w:val="0040424B"/>
    <w:rsid w:val="004052A2"/>
    <w:rsid w:val="004070B5"/>
    <w:rsid w:val="00410E55"/>
    <w:rsid w:val="00411648"/>
    <w:rsid w:val="00412735"/>
    <w:rsid w:val="004131B2"/>
    <w:rsid w:val="00414DF8"/>
    <w:rsid w:val="00415238"/>
    <w:rsid w:val="00415847"/>
    <w:rsid w:val="00417500"/>
    <w:rsid w:val="004221E7"/>
    <w:rsid w:val="0042312B"/>
    <w:rsid w:val="00427C60"/>
    <w:rsid w:val="00430C57"/>
    <w:rsid w:val="00431A55"/>
    <w:rsid w:val="00433D9A"/>
    <w:rsid w:val="00434309"/>
    <w:rsid w:val="00434A0F"/>
    <w:rsid w:val="00436118"/>
    <w:rsid w:val="004372DA"/>
    <w:rsid w:val="0044112F"/>
    <w:rsid w:val="00442635"/>
    <w:rsid w:val="004501FE"/>
    <w:rsid w:val="00450576"/>
    <w:rsid w:val="00450E26"/>
    <w:rsid w:val="004570EB"/>
    <w:rsid w:val="00457947"/>
    <w:rsid w:val="00460096"/>
    <w:rsid w:val="00460652"/>
    <w:rsid w:val="00464187"/>
    <w:rsid w:val="004669EE"/>
    <w:rsid w:val="0046711A"/>
    <w:rsid w:val="004673BE"/>
    <w:rsid w:val="00475770"/>
    <w:rsid w:val="004771C3"/>
    <w:rsid w:val="00483725"/>
    <w:rsid w:val="004854E4"/>
    <w:rsid w:val="00490577"/>
    <w:rsid w:val="004926DC"/>
    <w:rsid w:val="0049658C"/>
    <w:rsid w:val="00496E2A"/>
    <w:rsid w:val="00497136"/>
    <w:rsid w:val="00497C21"/>
    <w:rsid w:val="004A28F1"/>
    <w:rsid w:val="004A35F9"/>
    <w:rsid w:val="004A4476"/>
    <w:rsid w:val="004A490C"/>
    <w:rsid w:val="004A5A3C"/>
    <w:rsid w:val="004A5A96"/>
    <w:rsid w:val="004A5F65"/>
    <w:rsid w:val="004B1881"/>
    <w:rsid w:val="004B3048"/>
    <w:rsid w:val="004B4688"/>
    <w:rsid w:val="004C0004"/>
    <w:rsid w:val="004C23FF"/>
    <w:rsid w:val="004C6EB0"/>
    <w:rsid w:val="004D2D6D"/>
    <w:rsid w:val="004D5FBB"/>
    <w:rsid w:val="004D7ADE"/>
    <w:rsid w:val="004E0F4E"/>
    <w:rsid w:val="004E3B32"/>
    <w:rsid w:val="004E4AA2"/>
    <w:rsid w:val="004F09E1"/>
    <w:rsid w:val="004F0C21"/>
    <w:rsid w:val="004F114D"/>
    <w:rsid w:val="004F44EE"/>
    <w:rsid w:val="004F4B05"/>
    <w:rsid w:val="004F5DA5"/>
    <w:rsid w:val="004F7989"/>
    <w:rsid w:val="005022C3"/>
    <w:rsid w:val="005106E1"/>
    <w:rsid w:val="00517AE4"/>
    <w:rsid w:val="00522193"/>
    <w:rsid w:val="00524236"/>
    <w:rsid w:val="005251C2"/>
    <w:rsid w:val="005275BD"/>
    <w:rsid w:val="005279A2"/>
    <w:rsid w:val="00527F3D"/>
    <w:rsid w:val="00530257"/>
    <w:rsid w:val="0053053F"/>
    <w:rsid w:val="00530CA4"/>
    <w:rsid w:val="00531988"/>
    <w:rsid w:val="005335AC"/>
    <w:rsid w:val="00533A52"/>
    <w:rsid w:val="00535931"/>
    <w:rsid w:val="00541A61"/>
    <w:rsid w:val="00551D0B"/>
    <w:rsid w:val="005525E5"/>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15EC"/>
    <w:rsid w:val="005920E0"/>
    <w:rsid w:val="00593600"/>
    <w:rsid w:val="005A0479"/>
    <w:rsid w:val="005A474C"/>
    <w:rsid w:val="005A4955"/>
    <w:rsid w:val="005A5B8D"/>
    <w:rsid w:val="005A5CB3"/>
    <w:rsid w:val="005A6AD8"/>
    <w:rsid w:val="005B143E"/>
    <w:rsid w:val="005B24FD"/>
    <w:rsid w:val="005B3C53"/>
    <w:rsid w:val="005B5F64"/>
    <w:rsid w:val="005C033F"/>
    <w:rsid w:val="005C23B8"/>
    <w:rsid w:val="005C59EB"/>
    <w:rsid w:val="005C656B"/>
    <w:rsid w:val="005C6AA6"/>
    <w:rsid w:val="005C749A"/>
    <w:rsid w:val="005C7BFD"/>
    <w:rsid w:val="005D0840"/>
    <w:rsid w:val="005D17FF"/>
    <w:rsid w:val="005D205F"/>
    <w:rsid w:val="005D3F74"/>
    <w:rsid w:val="005D4C8E"/>
    <w:rsid w:val="005D6263"/>
    <w:rsid w:val="005D6E05"/>
    <w:rsid w:val="005E1A89"/>
    <w:rsid w:val="005E3E58"/>
    <w:rsid w:val="005E4014"/>
    <w:rsid w:val="005E7670"/>
    <w:rsid w:val="005F0C78"/>
    <w:rsid w:val="005F0F5A"/>
    <w:rsid w:val="005F6DAB"/>
    <w:rsid w:val="00604B65"/>
    <w:rsid w:val="00605406"/>
    <w:rsid w:val="00605C2E"/>
    <w:rsid w:val="0060705F"/>
    <w:rsid w:val="00611DF5"/>
    <w:rsid w:val="00611F8D"/>
    <w:rsid w:val="006149D8"/>
    <w:rsid w:val="00614C22"/>
    <w:rsid w:val="00615804"/>
    <w:rsid w:val="00617675"/>
    <w:rsid w:val="00620249"/>
    <w:rsid w:val="006224BD"/>
    <w:rsid w:val="00622788"/>
    <w:rsid w:val="006233A5"/>
    <w:rsid w:val="0063106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60A0B"/>
    <w:rsid w:val="00662B21"/>
    <w:rsid w:val="0066364E"/>
    <w:rsid w:val="00670510"/>
    <w:rsid w:val="0067276D"/>
    <w:rsid w:val="006747E6"/>
    <w:rsid w:val="006862E9"/>
    <w:rsid w:val="006905EC"/>
    <w:rsid w:val="0069255A"/>
    <w:rsid w:val="006934BF"/>
    <w:rsid w:val="006946EB"/>
    <w:rsid w:val="00694D46"/>
    <w:rsid w:val="00695782"/>
    <w:rsid w:val="00695D7F"/>
    <w:rsid w:val="006968CC"/>
    <w:rsid w:val="00697659"/>
    <w:rsid w:val="006A244D"/>
    <w:rsid w:val="006A4933"/>
    <w:rsid w:val="006A496D"/>
    <w:rsid w:val="006B28EC"/>
    <w:rsid w:val="006B30D3"/>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356E"/>
    <w:rsid w:val="006F32B9"/>
    <w:rsid w:val="006F4B7C"/>
    <w:rsid w:val="006F5C9A"/>
    <w:rsid w:val="007006C4"/>
    <w:rsid w:val="007010D9"/>
    <w:rsid w:val="00711000"/>
    <w:rsid w:val="007117B6"/>
    <w:rsid w:val="00713FA5"/>
    <w:rsid w:val="00715710"/>
    <w:rsid w:val="0071721A"/>
    <w:rsid w:val="00720700"/>
    <w:rsid w:val="00723266"/>
    <w:rsid w:val="00724E83"/>
    <w:rsid w:val="007258A7"/>
    <w:rsid w:val="00740004"/>
    <w:rsid w:val="00741CDA"/>
    <w:rsid w:val="0074239D"/>
    <w:rsid w:val="00742ECD"/>
    <w:rsid w:val="00743602"/>
    <w:rsid w:val="00746B33"/>
    <w:rsid w:val="00746D40"/>
    <w:rsid w:val="00755A7E"/>
    <w:rsid w:val="00756CE8"/>
    <w:rsid w:val="00760263"/>
    <w:rsid w:val="00761E8C"/>
    <w:rsid w:val="00763D51"/>
    <w:rsid w:val="00774398"/>
    <w:rsid w:val="00775F87"/>
    <w:rsid w:val="00777530"/>
    <w:rsid w:val="00782154"/>
    <w:rsid w:val="00785F0C"/>
    <w:rsid w:val="0078787A"/>
    <w:rsid w:val="00793CAE"/>
    <w:rsid w:val="007A02C9"/>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5BDA"/>
    <w:rsid w:val="007C6966"/>
    <w:rsid w:val="007D141B"/>
    <w:rsid w:val="007D22BA"/>
    <w:rsid w:val="007D2757"/>
    <w:rsid w:val="007D28B1"/>
    <w:rsid w:val="007D40EA"/>
    <w:rsid w:val="007D42EC"/>
    <w:rsid w:val="007D43B1"/>
    <w:rsid w:val="007D5A78"/>
    <w:rsid w:val="007D6384"/>
    <w:rsid w:val="007D7CC1"/>
    <w:rsid w:val="007E06AC"/>
    <w:rsid w:val="007E1332"/>
    <w:rsid w:val="007E1358"/>
    <w:rsid w:val="007E227E"/>
    <w:rsid w:val="007E4EEC"/>
    <w:rsid w:val="007F0675"/>
    <w:rsid w:val="007F1B7C"/>
    <w:rsid w:val="007F357A"/>
    <w:rsid w:val="007F3AB9"/>
    <w:rsid w:val="007F3D05"/>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2DBA"/>
    <w:rsid w:val="00833C26"/>
    <w:rsid w:val="008409A8"/>
    <w:rsid w:val="00840F98"/>
    <w:rsid w:val="0084144F"/>
    <w:rsid w:val="00844E3B"/>
    <w:rsid w:val="008515F3"/>
    <w:rsid w:val="00851991"/>
    <w:rsid w:val="008560AE"/>
    <w:rsid w:val="008636AA"/>
    <w:rsid w:val="00867459"/>
    <w:rsid w:val="008746E1"/>
    <w:rsid w:val="008757B2"/>
    <w:rsid w:val="00875CB5"/>
    <w:rsid w:val="0087674E"/>
    <w:rsid w:val="00876FD7"/>
    <w:rsid w:val="00877232"/>
    <w:rsid w:val="00882BAD"/>
    <w:rsid w:val="00883742"/>
    <w:rsid w:val="008856ED"/>
    <w:rsid w:val="00885856"/>
    <w:rsid w:val="008879BC"/>
    <w:rsid w:val="00891CDE"/>
    <w:rsid w:val="00891E33"/>
    <w:rsid w:val="0089668A"/>
    <w:rsid w:val="00896C40"/>
    <w:rsid w:val="008978ED"/>
    <w:rsid w:val="008A0044"/>
    <w:rsid w:val="008A198E"/>
    <w:rsid w:val="008A36EC"/>
    <w:rsid w:val="008A4794"/>
    <w:rsid w:val="008A7CEF"/>
    <w:rsid w:val="008B0917"/>
    <w:rsid w:val="008B340B"/>
    <w:rsid w:val="008B695A"/>
    <w:rsid w:val="008B7EE3"/>
    <w:rsid w:val="008C1386"/>
    <w:rsid w:val="008C4131"/>
    <w:rsid w:val="008C62C2"/>
    <w:rsid w:val="008D08C1"/>
    <w:rsid w:val="008D21A6"/>
    <w:rsid w:val="008D2D1F"/>
    <w:rsid w:val="008D4A54"/>
    <w:rsid w:val="008D7A44"/>
    <w:rsid w:val="008E03A3"/>
    <w:rsid w:val="008E0FEB"/>
    <w:rsid w:val="008E1392"/>
    <w:rsid w:val="008E28EE"/>
    <w:rsid w:val="008E4559"/>
    <w:rsid w:val="008E5B2E"/>
    <w:rsid w:val="008E7349"/>
    <w:rsid w:val="008F4785"/>
    <w:rsid w:val="008F6715"/>
    <w:rsid w:val="009001BE"/>
    <w:rsid w:val="00910294"/>
    <w:rsid w:val="00910529"/>
    <w:rsid w:val="00912A31"/>
    <w:rsid w:val="00914DBB"/>
    <w:rsid w:val="009154B5"/>
    <w:rsid w:val="00917DB8"/>
    <w:rsid w:val="00921F2C"/>
    <w:rsid w:val="009302F0"/>
    <w:rsid w:val="00932BB9"/>
    <w:rsid w:val="00932EA6"/>
    <w:rsid w:val="00932F7F"/>
    <w:rsid w:val="00935D0E"/>
    <w:rsid w:val="00937090"/>
    <w:rsid w:val="0094015E"/>
    <w:rsid w:val="0094491C"/>
    <w:rsid w:val="00945BC7"/>
    <w:rsid w:val="00946780"/>
    <w:rsid w:val="00950728"/>
    <w:rsid w:val="00952DFC"/>
    <w:rsid w:val="00960632"/>
    <w:rsid w:val="00961CE6"/>
    <w:rsid w:val="00961D1C"/>
    <w:rsid w:val="00963C1B"/>
    <w:rsid w:val="00966E9A"/>
    <w:rsid w:val="00967BF7"/>
    <w:rsid w:val="00971829"/>
    <w:rsid w:val="00973F58"/>
    <w:rsid w:val="00974FE6"/>
    <w:rsid w:val="009772FF"/>
    <w:rsid w:val="00981718"/>
    <w:rsid w:val="00982B3B"/>
    <w:rsid w:val="009863F4"/>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0982"/>
    <w:rsid w:val="009F1461"/>
    <w:rsid w:val="009F1979"/>
    <w:rsid w:val="009F2C54"/>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1A7"/>
    <w:rsid w:val="00A422F0"/>
    <w:rsid w:val="00A47F02"/>
    <w:rsid w:val="00A56AD6"/>
    <w:rsid w:val="00A64676"/>
    <w:rsid w:val="00A64F6A"/>
    <w:rsid w:val="00A65DDC"/>
    <w:rsid w:val="00A67E76"/>
    <w:rsid w:val="00A70EEF"/>
    <w:rsid w:val="00A73580"/>
    <w:rsid w:val="00A74DCE"/>
    <w:rsid w:val="00A76666"/>
    <w:rsid w:val="00A7689B"/>
    <w:rsid w:val="00A773BA"/>
    <w:rsid w:val="00A8093F"/>
    <w:rsid w:val="00A87071"/>
    <w:rsid w:val="00A8711F"/>
    <w:rsid w:val="00A902A8"/>
    <w:rsid w:val="00A91E3E"/>
    <w:rsid w:val="00A93F98"/>
    <w:rsid w:val="00A95622"/>
    <w:rsid w:val="00A965CD"/>
    <w:rsid w:val="00AA4ED4"/>
    <w:rsid w:val="00AA57D3"/>
    <w:rsid w:val="00AB188C"/>
    <w:rsid w:val="00AB200C"/>
    <w:rsid w:val="00AB28B8"/>
    <w:rsid w:val="00AB3855"/>
    <w:rsid w:val="00AB68E0"/>
    <w:rsid w:val="00AB7DFA"/>
    <w:rsid w:val="00AB7F2E"/>
    <w:rsid w:val="00AC1924"/>
    <w:rsid w:val="00AC1BBC"/>
    <w:rsid w:val="00AC3D94"/>
    <w:rsid w:val="00AC3E78"/>
    <w:rsid w:val="00AC572C"/>
    <w:rsid w:val="00AC669D"/>
    <w:rsid w:val="00AD287D"/>
    <w:rsid w:val="00AD3D2D"/>
    <w:rsid w:val="00AE4B49"/>
    <w:rsid w:val="00AE5F28"/>
    <w:rsid w:val="00AF0C5C"/>
    <w:rsid w:val="00AF1F7C"/>
    <w:rsid w:val="00AF278A"/>
    <w:rsid w:val="00AF2CEA"/>
    <w:rsid w:val="00AF6E3F"/>
    <w:rsid w:val="00B002B3"/>
    <w:rsid w:val="00B00BE4"/>
    <w:rsid w:val="00B025BC"/>
    <w:rsid w:val="00B04D91"/>
    <w:rsid w:val="00B060D2"/>
    <w:rsid w:val="00B061D9"/>
    <w:rsid w:val="00B10841"/>
    <w:rsid w:val="00B14E60"/>
    <w:rsid w:val="00B16C97"/>
    <w:rsid w:val="00B17D1D"/>
    <w:rsid w:val="00B20F78"/>
    <w:rsid w:val="00B22C50"/>
    <w:rsid w:val="00B24764"/>
    <w:rsid w:val="00B270AC"/>
    <w:rsid w:val="00B277BB"/>
    <w:rsid w:val="00B31873"/>
    <w:rsid w:val="00B35547"/>
    <w:rsid w:val="00B35C8B"/>
    <w:rsid w:val="00B37146"/>
    <w:rsid w:val="00B378E5"/>
    <w:rsid w:val="00B4074B"/>
    <w:rsid w:val="00B4163A"/>
    <w:rsid w:val="00B42C10"/>
    <w:rsid w:val="00B42E46"/>
    <w:rsid w:val="00B43C75"/>
    <w:rsid w:val="00B44B8C"/>
    <w:rsid w:val="00B45DCD"/>
    <w:rsid w:val="00B52B94"/>
    <w:rsid w:val="00B555F1"/>
    <w:rsid w:val="00B5682A"/>
    <w:rsid w:val="00B65E0F"/>
    <w:rsid w:val="00B71759"/>
    <w:rsid w:val="00B723CB"/>
    <w:rsid w:val="00B73890"/>
    <w:rsid w:val="00B757F7"/>
    <w:rsid w:val="00B75FF6"/>
    <w:rsid w:val="00B80FE9"/>
    <w:rsid w:val="00B81ABE"/>
    <w:rsid w:val="00B90036"/>
    <w:rsid w:val="00B90AF4"/>
    <w:rsid w:val="00B91396"/>
    <w:rsid w:val="00B92276"/>
    <w:rsid w:val="00B954A7"/>
    <w:rsid w:val="00B97A3A"/>
    <w:rsid w:val="00BA4D3B"/>
    <w:rsid w:val="00BA4E29"/>
    <w:rsid w:val="00BA7BC2"/>
    <w:rsid w:val="00BB0C98"/>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3B74"/>
    <w:rsid w:val="00BF60F3"/>
    <w:rsid w:val="00C01DE3"/>
    <w:rsid w:val="00C04882"/>
    <w:rsid w:val="00C0511E"/>
    <w:rsid w:val="00C059F6"/>
    <w:rsid w:val="00C061DA"/>
    <w:rsid w:val="00C10D50"/>
    <w:rsid w:val="00C12099"/>
    <w:rsid w:val="00C12D52"/>
    <w:rsid w:val="00C1698E"/>
    <w:rsid w:val="00C2160C"/>
    <w:rsid w:val="00C21E15"/>
    <w:rsid w:val="00C220E7"/>
    <w:rsid w:val="00C23359"/>
    <w:rsid w:val="00C26DA6"/>
    <w:rsid w:val="00C32322"/>
    <w:rsid w:val="00C34960"/>
    <w:rsid w:val="00C34C2D"/>
    <w:rsid w:val="00C35DC4"/>
    <w:rsid w:val="00C371F9"/>
    <w:rsid w:val="00C4001C"/>
    <w:rsid w:val="00C41D4A"/>
    <w:rsid w:val="00C430C1"/>
    <w:rsid w:val="00C450D1"/>
    <w:rsid w:val="00C45952"/>
    <w:rsid w:val="00C46518"/>
    <w:rsid w:val="00C468C0"/>
    <w:rsid w:val="00C46FED"/>
    <w:rsid w:val="00C52424"/>
    <w:rsid w:val="00C63095"/>
    <w:rsid w:val="00C756B2"/>
    <w:rsid w:val="00C77135"/>
    <w:rsid w:val="00C93092"/>
    <w:rsid w:val="00C94508"/>
    <w:rsid w:val="00C948C6"/>
    <w:rsid w:val="00CA2B14"/>
    <w:rsid w:val="00CA4E32"/>
    <w:rsid w:val="00CA5648"/>
    <w:rsid w:val="00CA5705"/>
    <w:rsid w:val="00CB02BD"/>
    <w:rsid w:val="00CB04A1"/>
    <w:rsid w:val="00CB0A90"/>
    <w:rsid w:val="00CB25EA"/>
    <w:rsid w:val="00CB3D4E"/>
    <w:rsid w:val="00CB401F"/>
    <w:rsid w:val="00CB452C"/>
    <w:rsid w:val="00CB6BE9"/>
    <w:rsid w:val="00CC0ABB"/>
    <w:rsid w:val="00CC0C62"/>
    <w:rsid w:val="00CC1488"/>
    <w:rsid w:val="00CC1B22"/>
    <w:rsid w:val="00CD2493"/>
    <w:rsid w:val="00CD4926"/>
    <w:rsid w:val="00CD54AB"/>
    <w:rsid w:val="00CD5A49"/>
    <w:rsid w:val="00CE3602"/>
    <w:rsid w:val="00CE427A"/>
    <w:rsid w:val="00CE70C2"/>
    <w:rsid w:val="00CF0E05"/>
    <w:rsid w:val="00CF5798"/>
    <w:rsid w:val="00CF708C"/>
    <w:rsid w:val="00D023D5"/>
    <w:rsid w:val="00D03034"/>
    <w:rsid w:val="00D04BEA"/>
    <w:rsid w:val="00D14F20"/>
    <w:rsid w:val="00D15680"/>
    <w:rsid w:val="00D17C2B"/>
    <w:rsid w:val="00D209BD"/>
    <w:rsid w:val="00D225D2"/>
    <w:rsid w:val="00D24CCC"/>
    <w:rsid w:val="00D30D2F"/>
    <w:rsid w:val="00D3178E"/>
    <w:rsid w:val="00D31C2A"/>
    <w:rsid w:val="00D328EF"/>
    <w:rsid w:val="00D33ECF"/>
    <w:rsid w:val="00D34B75"/>
    <w:rsid w:val="00D36881"/>
    <w:rsid w:val="00D36C03"/>
    <w:rsid w:val="00D4125D"/>
    <w:rsid w:val="00D60398"/>
    <w:rsid w:val="00D61772"/>
    <w:rsid w:val="00D64529"/>
    <w:rsid w:val="00D7562B"/>
    <w:rsid w:val="00D75B8D"/>
    <w:rsid w:val="00D81BFB"/>
    <w:rsid w:val="00D839CA"/>
    <w:rsid w:val="00D8430A"/>
    <w:rsid w:val="00D930F8"/>
    <w:rsid w:val="00D94577"/>
    <w:rsid w:val="00D94632"/>
    <w:rsid w:val="00D956D9"/>
    <w:rsid w:val="00DA12C5"/>
    <w:rsid w:val="00DA14AC"/>
    <w:rsid w:val="00DA41A8"/>
    <w:rsid w:val="00DA4581"/>
    <w:rsid w:val="00DA5D90"/>
    <w:rsid w:val="00DA60AB"/>
    <w:rsid w:val="00DA6942"/>
    <w:rsid w:val="00DB1B36"/>
    <w:rsid w:val="00DB1CFE"/>
    <w:rsid w:val="00DB2118"/>
    <w:rsid w:val="00DB290A"/>
    <w:rsid w:val="00DB65F3"/>
    <w:rsid w:val="00DB73D4"/>
    <w:rsid w:val="00DC1C80"/>
    <w:rsid w:val="00DC2CAF"/>
    <w:rsid w:val="00DC7317"/>
    <w:rsid w:val="00DD004C"/>
    <w:rsid w:val="00DD07A3"/>
    <w:rsid w:val="00DD1C04"/>
    <w:rsid w:val="00DD5FD0"/>
    <w:rsid w:val="00DD6A8F"/>
    <w:rsid w:val="00DD7608"/>
    <w:rsid w:val="00DD7976"/>
    <w:rsid w:val="00DD7B9D"/>
    <w:rsid w:val="00DE6E8D"/>
    <w:rsid w:val="00DE7A38"/>
    <w:rsid w:val="00DF0DB8"/>
    <w:rsid w:val="00DF13DE"/>
    <w:rsid w:val="00DF558C"/>
    <w:rsid w:val="00DF7FE9"/>
    <w:rsid w:val="00E03393"/>
    <w:rsid w:val="00E0423D"/>
    <w:rsid w:val="00E0544A"/>
    <w:rsid w:val="00E05603"/>
    <w:rsid w:val="00E062DC"/>
    <w:rsid w:val="00E064E0"/>
    <w:rsid w:val="00E069ED"/>
    <w:rsid w:val="00E06E1F"/>
    <w:rsid w:val="00E074B5"/>
    <w:rsid w:val="00E10E1B"/>
    <w:rsid w:val="00E120DF"/>
    <w:rsid w:val="00E125B2"/>
    <w:rsid w:val="00E12EB7"/>
    <w:rsid w:val="00E1418F"/>
    <w:rsid w:val="00E1462E"/>
    <w:rsid w:val="00E150F7"/>
    <w:rsid w:val="00E15131"/>
    <w:rsid w:val="00E171D8"/>
    <w:rsid w:val="00E2566C"/>
    <w:rsid w:val="00E26E76"/>
    <w:rsid w:val="00E26F10"/>
    <w:rsid w:val="00E274D4"/>
    <w:rsid w:val="00E27795"/>
    <w:rsid w:val="00E32A1D"/>
    <w:rsid w:val="00E33793"/>
    <w:rsid w:val="00E33B7B"/>
    <w:rsid w:val="00E36613"/>
    <w:rsid w:val="00E3708C"/>
    <w:rsid w:val="00E37AF2"/>
    <w:rsid w:val="00E413E2"/>
    <w:rsid w:val="00E46EA0"/>
    <w:rsid w:val="00E51053"/>
    <w:rsid w:val="00E529BC"/>
    <w:rsid w:val="00E5319F"/>
    <w:rsid w:val="00E563E2"/>
    <w:rsid w:val="00E56FB7"/>
    <w:rsid w:val="00E6037C"/>
    <w:rsid w:val="00E60D43"/>
    <w:rsid w:val="00E610E9"/>
    <w:rsid w:val="00E6126D"/>
    <w:rsid w:val="00E619AA"/>
    <w:rsid w:val="00E61F8F"/>
    <w:rsid w:val="00E6399A"/>
    <w:rsid w:val="00E6450C"/>
    <w:rsid w:val="00E64B05"/>
    <w:rsid w:val="00E66827"/>
    <w:rsid w:val="00E67905"/>
    <w:rsid w:val="00E70535"/>
    <w:rsid w:val="00E70F04"/>
    <w:rsid w:val="00E74556"/>
    <w:rsid w:val="00E74C8D"/>
    <w:rsid w:val="00E75451"/>
    <w:rsid w:val="00E7551E"/>
    <w:rsid w:val="00E757D9"/>
    <w:rsid w:val="00E763B1"/>
    <w:rsid w:val="00E7796B"/>
    <w:rsid w:val="00E81A5D"/>
    <w:rsid w:val="00E82949"/>
    <w:rsid w:val="00E82C91"/>
    <w:rsid w:val="00E851CA"/>
    <w:rsid w:val="00E8597A"/>
    <w:rsid w:val="00E85EB7"/>
    <w:rsid w:val="00E85FC4"/>
    <w:rsid w:val="00E9063D"/>
    <w:rsid w:val="00E9147A"/>
    <w:rsid w:val="00E924AB"/>
    <w:rsid w:val="00EA3F17"/>
    <w:rsid w:val="00EA5704"/>
    <w:rsid w:val="00EA5FB7"/>
    <w:rsid w:val="00EB0943"/>
    <w:rsid w:val="00EB4269"/>
    <w:rsid w:val="00EB69DF"/>
    <w:rsid w:val="00EC35F5"/>
    <w:rsid w:val="00EC38CC"/>
    <w:rsid w:val="00EC7BA8"/>
    <w:rsid w:val="00EC7D8E"/>
    <w:rsid w:val="00ED2F08"/>
    <w:rsid w:val="00ED3C6D"/>
    <w:rsid w:val="00EE1464"/>
    <w:rsid w:val="00EE1D47"/>
    <w:rsid w:val="00EE264D"/>
    <w:rsid w:val="00EE6199"/>
    <w:rsid w:val="00EF06B3"/>
    <w:rsid w:val="00EF2BC0"/>
    <w:rsid w:val="00EF47AE"/>
    <w:rsid w:val="00EF527B"/>
    <w:rsid w:val="00EF61E8"/>
    <w:rsid w:val="00EF659E"/>
    <w:rsid w:val="00EF70CA"/>
    <w:rsid w:val="00F00C10"/>
    <w:rsid w:val="00F03266"/>
    <w:rsid w:val="00F04219"/>
    <w:rsid w:val="00F04E0B"/>
    <w:rsid w:val="00F10D28"/>
    <w:rsid w:val="00F12FFC"/>
    <w:rsid w:val="00F135EB"/>
    <w:rsid w:val="00F1445D"/>
    <w:rsid w:val="00F21FB6"/>
    <w:rsid w:val="00F266EE"/>
    <w:rsid w:val="00F3004D"/>
    <w:rsid w:val="00F33E19"/>
    <w:rsid w:val="00F34D17"/>
    <w:rsid w:val="00F36AF5"/>
    <w:rsid w:val="00F3782E"/>
    <w:rsid w:val="00F42C57"/>
    <w:rsid w:val="00F479A2"/>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87BA2"/>
    <w:rsid w:val="00F9130D"/>
    <w:rsid w:val="00F93461"/>
    <w:rsid w:val="00F97A24"/>
    <w:rsid w:val="00FA26BF"/>
    <w:rsid w:val="00FA3159"/>
    <w:rsid w:val="00FA406D"/>
    <w:rsid w:val="00FA428B"/>
    <w:rsid w:val="00FB14B3"/>
    <w:rsid w:val="00FB2D3C"/>
    <w:rsid w:val="00FB30B2"/>
    <w:rsid w:val="00FB3665"/>
    <w:rsid w:val="00FB44F6"/>
    <w:rsid w:val="00FB68DC"/>
    <w:rsid w:val="00FC00A0"/>
    <w:rsid w:val="00FC15F5"/>
    <w:rsid w:val="00FC3445"/>
    <w:rsid w:val="00FC572E"/>
    <w:rsid w:val="00FD0752"/>
    <w:rsid w:val="00FD2E74"/>
    <w:rsid w:val="00FD4D5E"/>
    <w:rsid w:val="00FD630C"/>
    <w:rsid w:val="00FD6C73"/>
    <w:rsid w:val="00FE034F"/>
    <w:rsid w:val="00FE167B"/>
    <w:rsid w:val="00FE2843"/>
    <w:rsid w:val="00FE5F70"/>
    <w:rsid w:val="00FE6175"/>
    <w:rsid w:val="00FE6498"/>
    <w:rsid w:val="00FF09DB"/>
    <w:rsid w:val="00FF2536"/>
    <w:rsid w:val="00FF25EB"/>
    <w:rsid w:val="00FF397B"/>
    <w:rsid w:val="00FF4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0EB8ED-39B5-4450-8900-647F2FCD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64794-7A4C-4835-A058-837D7B7B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5</Pages>
  <Words>1113</Words>
  <Characters>6345</Characters>
  <Application>Microsoft Office Word</Application>
  <DocSecurity>8</DocSecurity>
  <Lines>52</Lines>
  <Paragraphs>14</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2</cp:revision>
  <cp:lastPrinted>2012-10-23T18:05:00Z</cp:lastPrinted>
  <dcterms:created xsi:type="dcterms:W3CDTF">2018-10-17T08:18:00Z</dcterms:created>
  <dcterms:modified xsi:type="dcterms:W3CDTF">2018-10-17T08:18:00Z</dcterms:modified>
</cp:coreProperties>
</file>