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881" w:rsidRDefault="00A54743">
      <w:pPr>
        <w:pStyle w:val="berschrift1"/>
        <w:rPr>
          <w:lang w:val="de-CH"/>
        </w:rPr>
      </w:pPr>
      <w:r>
        <w:rPr>
          <w:lang w:val="de-CH"/>
        </w:rPr>
        <w:t>Auftrag</w:t>
      </w:r>
    </w:p>
    <w:p w:rsidR="00936833" w:rsidRDefault="007450B0">
      <w:pPr>
        <w:pStyle w:val="Textkrper-Zeileneinzug"/>
      </w:pPr>
      <w:r>
        <w:t>S</w:t>
      </w:r>
      <w:r w:rsidR="008F07A4" w:rsidRPr="008F07A4"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5254625</wp:posOffset>
            </wp:positionH>
            <wp:positionV relativeFrom="paragraph">
              <wp:posOffset>110490</wp:posOffset>
            </wp:positionV>
            <wp:extent cx="795655" cy="692150"/>
            <wp:effectExtent l="19050" t="0" r="4445" b="0"/>
            <wp:wrapSquare wrapText="bothSides"/>
            <wp:docPr id="45" name="Bild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peichern Sie diese Vorlage auf Ihrem Computer. Lösen Sie die verlangten Berechnungsaufgaben in diesem Dokument analog zu der Musteraufgabe. Laden Sie das fertige Dokument im moodle hoch.</w:t>
      </w:r>
    </w:p>
    <w:p w:rsidR="00D27523" w:rsidRDefault="00D27523">
      <w:pPr>
        <w:pStyle w:val="Textkrper-Zeileneinzug"/>
      </w:pPr>
    </w:p>
    <w:p w:rsidR="004B1881" w:rsidRDefault="00EC7D8E" w:rsidP="00EC7D8E">
      <w:pPr>
        <w:pStyle w:val="berschrift2"/>
      </w:pPr>
      <w:r>
        <w:t>Aufgabenstellung</w:t>
      </w:r>
    </w:p>
    <w:p w:rsidR="00995828" w:rsidRDefault="00791F2E" w:rsidP="00A54743">
      <w:pPr>
        <w:pStyle w:val="Textkrper-Zeileneinzug"/>
        <w:spacing w:before="240" w:after="240"/>
        <w:rPr>
          <w:i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406400</wp:posOffset>
            </wp:positionH>
            <wp:positionV relativeFrom="paragraph">
              <wp:posOffset>123190</wp:posOffset>
            </wp:positionV>
            <wp:extent cx="541655" cy="541020"/>
            <wp:effectExtent l="19050" t="0" r="0" b="0"/>
            <wp:wrapSquare wrapText="right"/>
            <wp:docPr id="46" name="Bild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95828">
        <w:rPr>
          <w:i/>
        </w:rPr>
        <w:t>Das Ergebnis dieses Auftrages ist ein Dokument, das Bestandteil Ihrer Lerndokumentation ist.</w:t>
      </w:r>
      <w:r w:rsidR="00FD4D5E">
        <w:rPr>
          <w:i/>
        </w:rPr>
        <w:br/>
      </w:r>
      <w:r w:rsidR="00995828">
        <w:rPr>
          <w:i/>
        </w:rPr>
        <w:t>Notieren Sie sich alle Fragen und Unklarheiten und klären Sie alles bis zum Ende der Unterrichtseinheit.</w:t>
      </w:r>
    </w:p>
    <w:p w:rsidR="00A45BD2" w:rsidRDefault="00A45BD2" w:rsidP="00A45BD2">
      <w:pPr>
        <w:pStyle w:val="Textkrper-Zeileneinzug"/>
        <w:numPr>
          <w:ilvl w:val="0"/>
          <w:numId w:val="5"/>
        </w:numPr>
      </w:pPr>
      <w:r>
        <w:t xml:space="preserve">Lösen Sie aus dem </w:t>
      </w:r>
      <w:r w:rsidRPr="00A91687">
        <w:rPr>
          <w:lang w:val="de-DE"/>
        </w:rPr>
        <w:t>Rechnungsbuch Elektrotechnik (17.Auflage 2010)</w:t>
      </w:r>
      <w:r>
        <w:t>:</w:t>
      </w:r>
    </w:p>
    <w:p w:rsidR="00A45BD2" w:rsidRPr="00E228C3" w:rsidRDefault="00A45BD2" w:rsidP="00A45BD2">
      <w:pPr>
        <w:pStyle w:val="Textkrper-Zeileneinzug"/>
        <w:numPr>
          <w:ilvl w:val="1"/>
          <w:numId w:val="5"/>
        </w:numPr>
      </w:pPr>
      <w:r>
        <w:rPr>
          <w:lang w:val="de-DE"/>
        </w:rPr>
        <w:t>6</w:t>
      </w:r>
      <w:r w:rsidRPr="00E228C3">
        <w:rPr>
          <w:lang w:val="de-DE"/>
        </w:rPr>
        <w:t>.</w:t>
      </w:r>
      <w:r>
        <w:rPr>
          <w:lang w:val="de-DE"/>
        </w:rPr>
        <w:t>4</w:t>
      </w:r>
      <w:r w:rsidRPr="00E228C3">
        <w:rPr>
          <w:lang w:val="de-DE"/>
        </w:rPr>
        <w:t xml:space="preserve"> </w:t>
      </w:r>
      <w:r>
        <w:rPr>
          <w:lang w:val="de-DE"/>
        </w:rPr>
        <w:t xml:space="preserve">Elektromagnetische Induktion </w:t>
      </w:r>
      <w:r w:rsidRPr="00E228C3">
        <w:rPr>
          <w:lang w:val="de-DE"/>
        </w:rPr>
        <w:t>(S.</w:t>
      </w:r>
      <w:r>
        <w:rPr>
          <w:lang w:val="de-DE"/>
        </w:rPr>
        <w:t>90</w:t>
      </w:r>
      <w:r w:rsidRPr="00E228C3">
        <w:rPr>
          <w:lang w:val="de-DE"/>
        </w:rPr>
        <w:t xml:space="preserve">) Nr. </w:t>
      </w:r>
      <w:r>
        <w:rPr>
          <w:lang w:val="de-DE"/>
        </w:rPr>
        <w:t>7</w:t>
      </w:r>
    </w:p>
    <w:p w:rsidR="00A45BD2" w:rsidRPr="00FD7607" w:rsidRDefault="00A45BD2" w:rsidP="00A45BD2">
      <w:pPr>
        <w:pStyle w:val="Textkrper-Zeileneinzug"/>
        <w:numPr>
          <w:ilvl w:val="1"/>
          <w:numId w:val="5"/>
        </w:numPr>
      </w:pPr>
      <w:r>
        <w:rPr>
          <w:lang w:val="de-DE"/>
        </w:rPr>
        <w:t>6.5</w:t>
      </w:r>
      <w:r w:rsidRPr="00E228C3">
        <w:rPr>
          <w:lang w:val="de-DE"/>
        </w:rPr>
        <w:t xml:space="preserve"> </w:t>
      </w:r>
      <w:r>
        <w:rPr>
          <w:lang w:val="de-DE"/>
        </w:rPr>
        <w:t xml:space="preserve">Spule an Gleichspannung </w:t>
      </w:r>
      <w:r w:rsidRPr="00E228C3">
        <w:rPr>
          <w:lang w:val="de-DE"/>
        </w:rPr>
        <w:t>(S.</w:t>
      </w:r>
      <w:r>
        <w:rPr>
          <w:lang w:val="de-DE"/>
        </w:rPr>
        <w:t>91</w:t>
      </w:r>
      <w:r w:rsidRPr="00E228C3">
        <w:rPr>
          <w:lang w:val="de-DE"/>
        </w:rPr>
        <w:t>) Nr. 3</w:t>
      </w:r>
    </w:p>
    <w:p w:rsidR="00A54743" w:rsidRDefault="00A54743" w:rsidP="00A54743">
      <w:pPr>
        <w:pStyle w:val="Textkrper-Zeileneinzug"/>
      </w:pPr>
    </w:p>
    <w:p w:rsidR="00440769" w:rsidRDefault="00440769" w:rsidP="00440769">
      <w:pPr>
        <w:pStyle w:val="Textkrper-Zeileneinzug"/>
      </w:pPr>
      <w:r>
        <w:t>Seite 90/ Nr.7</w:t>
      </w:r>
    </w:p>
    <w:p w:rsidR="00440769" w:rsidRPr="00440769" w:rsidRDefault="00440769" w:rsidP="0044076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Geg:d=40cm;n=720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min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;z=50;l=25cm;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=110V</m:t>
        </m:r>
      </m:oMath>
    </w:p>
    <w:p w:rsidR="00440769" w:rsidRPr="00440769" w:rsidRDefault="00440769" w:rsidP="0044076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Ges:B</m:t>
        </m:r>
      </m:oMath>
    </w:p>
    <w:p w:rsidR="00440769" w:rsidRPr="00440769" w:rsidRDefault="00440769" w:rsidP="0044076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Lösung:</m:t>
        </m:r>
      </m:oMath>
    </w:p>
    <w:p w:rsidR="00440769" w:rsidRDefault="00440769" w:rsidP="00440769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v=d∙π∙n=0.4m∙π∙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720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60</m:t>
                </m:r>
              </m:den>
            </m:f>
          </m:e>
        </m:d>
        <m:r>
          <w:rPr>
            <w:rFonts w:ascii="Cambria Math" w:hAnsi="Cambria Math"/>
          </w:rPr>
          <m:t>=15,08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</w:p>
    <w:p w:rsidR="004203D1" w:rsidRDefault="00440769" w:rsidP="00E5767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l∙v∙z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110V</m:t>
            </m:r>
          </m:num>
          <m:den>
            <m:r>
              <w:rPr>
                <w:rFonts w:ascii="Cambria Math" w:hAnsi="Cambria Math"/>
              </w:rPr>
              <m:t>0.25m∙15,08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>∙50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0.584T</m:t>
                </m:r>
              </m:e>
            </m:bar>
          </m:e>
        </m:bar>
      </m:oMath>
    </w:p>
    <w:p w:rsidR="008D6DBF" w:rsidRDefault="008D6DBF" w:rsidP="00E57677">
      <w:pPr>
        <w:pStyle w:val="Textkrper-Zeileneinzug"/>
      </w:pPr>
    </w:p>
    <w:p w:rsidR="008D6DBF" w:rsidRDefault="008D6DBF" w:rsidP="00E57677">
      <w:pPr>
        <w:pStyle w:val="Textkrper-Zeileneinzug"/>
      </w:pPr>
      <w:r>
        <w:t>Seite 91/ Nr. 3</w:t>
      </w:r>
    </w:p>
    <w:p w:rsidR="008D6DBF" w:rsidRPr="008D6DBF" w:rsidRDefault="008D6DBF" w:rsidP="00E5767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Geg:l=0.14m;N=280;A=3.4c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;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t=0.01s;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=0,20A;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=0,18A;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=580</m:t>
        </m:r>
      </m:oMath>
    </w:p>
    <w:p w:rsidR="008D6DBF" w:rsidRPr="008D6DBF" w:rsidRDefault="008D6DBF" w:rsidP="00E5767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Ges:L</m:t>
        </m:r>
      </m:oMath>
    </w:p>
    <w:p w:rsidR="008D6DBF" w:rsidRPr="008D6DBF" w:rsidRDefault="008D6DBF" w:rsidP="00E57677">
      <w:pPr>
        <w:pStyle w:val="Textkrper-Zeileneinzug"/>
      </w:pPr>
      <w:r>
        <w:t xml:space="preserve">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bookmarkStart w:id="0" w:name="_GoBack"/>
      <w:bookmarkEnd w:id="0"/>
    </w:p>
    <w:p w:rsidR="008D6DBF" w:rsidRPr="008D6DBF" w:rsidRDefault="008D6DBF" w:rsidP="00E5767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a):</m:t>
        </m:r>
      </m:oMath>
    </w:p>
    <w:p w:rsidR="008D6DBF" w:rsidRDefault="008D6DBF" w:rsidP="00E5767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∙A∙∙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1.257∙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-6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Vs</m:t>
                </m:r>
              </m:num>
              <m:den>
                <m:r>
                  <w:rPr>
                    <w:rFonts w:ascii="Cambria Math" w:hAnsi="Cambria Math"/>
                  </w:rPr>
                  <m:t>Am</m:t>
                </m:r>
              </m:den>
            </m:f>
            <m:r>
              <w:rPr>
                <w:rFonts w:ascii="Cambria Math" w:hAnsi="Cambria Math"/>
              </w:rPr>
              <m:t>∙580∙3.4</m:t>
            </m:r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280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0.14m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0.14H</m:t>
                </m:r>
              </m:e>
            </m:bar>
          </m:e>
        </m:bar>
      </m:oMath>
    </w:p>
    <w:p w:rsidR="004A23E0" w:rsidRPr="004A23E0" w:rsidRDefault="004A23E0" w:rsidP="00E57677">
      <w:pPr>
        <w:pStyle w:val="Textkrper-Zeileneinzug"/>
      </w:pPr>
      <w:r>
        <w:t xml:space="preserve"> </w:t>
      </w:r>
      <m:oMath>
        <m:r>
          <w:rPr>
            <w:rFonts w:ascii="Cambria Math" w:hAnsi="Cambria Math"/>
          </w:rPr>
          <m:t>Lösung b):</m:t>
        </m:r>
      </m:oMath>
    </w:p>
    <w:p w:rsidR="004A23E0" w:rsidRPr="004A23E0" w:rsidRDefault="004A23E0" w:rsidP="00E57677">
      <w:pPr>
        <w:pStyle w:val="Textkrper-Zeileneinzug"/>
      </w:pP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=-L∙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 xml:space="preserve">t </m:t>
            </m:r>
          </m:den>
        </m:f>
        <m:r>
          <w:rPr>
            <w:rFonts w:ascii="Cambria Math" w:hAnsi="Cambria Math"/>
          </w:rPr>
          <m:t>=-0.14H∙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0.18A-0.2A</m:t>
                </m:r>
              </m:e>
            </m:d>
          </m:num>
          <m:den>
            <m:r>
              <w:rPr>
                <w:rFonts w:ascii="Cambria Math" w:hAnsi="Cambria Math"/>
              </w:rPr>
              <m:t>0.01s</m:t>
            </m:r>
          </m:den>
        </m:f>
        <m:r>
          <w:rPr>
            <w:rFonts w:ascii="Cambria Math" w:hAnsi="Cambria Math"/>
          </w:rPr>
          <m:t>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0.28V</m:t>
                </m:r>
              </m:e>
            </m:bar>
          </m:e>
        </m:bar>
      </m:oMath>
    </w:p>
    <w:sectPr w:rsidR="004A23E0" w:rsidRPr="004A23E0" w:rsidSect="002D2CF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851" w:right="851" w:bottom="851" w:left="1418" w:header="851" w:footer="737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CD6" w:rsidRDefault="00DE4CD6">
      <w:r>
        <w:separator/>
      </w:r>
    </w:p>
  </w:endnote>
  <w:endnote w:type="continuationSeparator" w:id="0">
    <w:p w:rsidR="00DE4CD6" w:rsidRDefault="00DE4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812" w:rsidRPr="001F083A" w:rsidRDefault="004A0245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3307D5">
        <w:rPr>
          <w:noProof/>
          <w:sz w:val="12"/>
          <w:szCs w:val="12"/>
        </w:rPr>
        <w:t>Berechnungsaufgaben_Induktion.docx</w:t>
      </w:r>
    </w:fldSimple>
    <w:r w:rsidR="00827812" w:rsidRPr="001F083A">
      <w:rPr>
        <w:sz w:val="12"/>
        <w:szCs w:val="12"/>
      </w:rPr>
      <w:t xml:space="preserve"> / </w:t>
    </w:r>
    <w:r w:rsidR="00D1704F" w:rsidRPr="001F083A">
      <w:rPr>
        <w:sz w:val="12"/>
        <w:szCs w:val="12"/>
      </w:rPr>
      <w:fldChar w:fldCharType="begin"/>
    </w:r>
    <w:r w:rsidR="00827812" w:rsidRPr="001F083A">
      <w:rPr>
        <w:sz w:val="12"/>
        <w:szCs w:val="12"/>
      </w:rPr>
      <w:instrText xml:space="preserve"> TIME \@ "dd.MM.yy" </w:instrText>
    </w:r>
    <w:r w:rsidR="00D1704F" w:rsidRPr="001F083A">
      <w:rPr>
        <w:sz w:val="12"/>
        <w:szCs w:val="12"/>
      </w:rPr>
      <w:fldChar w:fldCharType="separate"/>
    </w:r>
    <w:r w:rsidR="00CF5DD4">
      <w:rPr>
        <w:noProof/>
        <w:sz w:val="12"/>
        <w:szCs w:val="12"/>
      </w:rPr>
      <w:t>19.01.17</w:t>
    </w:r>
    <w:r w:rsidR="00D1704F" w:rsidRPr="001F083A">
      <w:rPr>
        <w:sz w:val="12"/>
        <w:szCs w:val="12"/>
      </w:rPr>
      <w:fldChar w:fldCharType="end"/>
    </w:r>
    <w:r w:rsidR="00827812" w:rsidRPr="001F083A">
      <w:rPr>
        <w:sz w:val="12"/>
        <w:szCs w:val="12"/>
      </w:rPr>
      <w:t xml:space="preserve"> / Re</w:t>
    </w:r>
    <w:r w:rsidR="00827812" w:rsidRPr="001F083A">
      <w:rPr>
        <w:sz w:val="12"/>
        <w:szCs w:val="12"/>
      </w:rPr>
      <w:tab/>
    </w:r>
    <w:r w:rsidR="00827812" w:rsidRPr="001F083A">
      <w:rPr>
        <w:sz w:val="12"/>
        <w:szCs w:val="12"/>
      </w:rPr>
      <w:tab/>
      <w:t xml:space="preserve">Seite: </w:t>
    </w:r>
    <w:r w:rsidR="00D1704F" w:rsidRPr="001F083A">
      <w:rPr>
        <w:sz w:val="12"/>
        <w:szCs w:val="12"/>
      </w:rPr>
      <w:fldChar w:fldCharType="begin"/>
    </w:r>
    <w:r w:rsidR="00827812" w:rsidRPr="001F083A">
      <w:rPr>
        <w:sz w:val="12"/>
        <w:szCs w:val="12"/>
      </w:rPr>
      <w:instrText xml:space="preserve"> PAGE   \* MERGEFORMAT </w:instrText>
    </w:r>
    <w:r w:rsidR="00D1704F" w:rsidRPr="001F083A">
      <w:rPr>
        <w:sz w:val="12"/>
        <w:szCs w:val="12"/>
      </w:rPr>
      <w:fldChar w:fldCharType="separate"/>
    </w:r>
    <w:r w:rsidR="00E57677">
      <w:rPr>
        <w:noProof/>
        <w:sz w:val="12"/>
        <w:szCs w:val="12"/>
      </w:rPr>
      <w:t>2</w:t>
    </w:r>
    <w:r w:rsidR="00D1704F" w:rsidRPr="001F083A">
      <w:rPr>
        <w:sz w:val="12"/>
        <w:szCs w:val="1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225" w:rsidRPr="001F083A" w:rsidRDefault="004A0245" w:rsidP="00827812">
    <w:pPr>
      <w:pStyle w:val="Fuzeile"/>
      <w:tabs>
        <w:tab w:val="clear" w:pos="9072"/>
        <w:tab w:val="right" w:pos="9639"/>
      </w:tabs>
      <w:spacing w:before="40"/>
      <w:rPr>
        <w:sz w:val="12"/>
        <w:szCs w:val="12"/>
      </w:rPr>
    </w:pPr>
    <w:fldSimple w:instr=" FILENAME   \* MERGEFORMAT ">
      <w:r w:rsidR="003307D5">
        <w:rPr>
          <w:noProof/>
          <w:sz w:val="12"/>
          <w:szCs w:val="12"/>
        </w:rPr>
        <w:t>Berechnungsaufgaben_Induktion.docx</w:t>
      </w:r>
    </w:fldSimple>
    <w:r w:rsidR="00827812" w:rsidRPr="001F083A">
      <w:rPr>
        <w:sz w:val="12"/>
        <w:szCs w:val="12"/>
      </w:rPr>
      <w:t xml:space="preserve"> / </w:t>
    </w:r>
    <w:r w:rsidR="00D1704F" w:rsidRPr="001F083A">
      <w:rPr>
        <w:sz w:val="12"/>
        <w:szCs w:val="12"/>
      </w:rPr>
      <w:fldChar w:fldCharType="begin"/>
    </w:r>
    <w:r w:rsidR="00827812" w:rsidRPr="001F083A">
      <w:rPr>
        <w:sz w:val="12"/>
        <w:szCs w:val="12"/>
      </w:rPr>
      <w:instrText xml:space="preserve"> TIME \@ "dd.MM.yy" </w:instrText>
    </w:r>
    <w:r w:rsidR="00D1704F" w:rsidRPr="001F083A">
      <w:rPr>
        <w:sz w:val="12"/>
        <w:szCs w:val="12"/>
      </w:rPr>
      <w:fldChar w:fldCharType="separate"/>
    </w:r>
    <w:r w:rsidR="00CF5DD4">
      <w:rPr>
        <w:noProof/>
        <w:sz w:val="12"/>
        <w:szCs w:val="12"/>
      </w:rPr>
      <w:t>19.01.17</w:t>
    </w:r>
    <w:r w:rsidR="00D1704F" w:rsidRPr="001F083A">
      <w:rPr>
        <w:sz w:val="12"/>
        <w:szCs w:val="12"/>
      </w:rPr>
      <w:fldChar w:fldCharType="end"/>
    </w:r>
    <w:r w:rsidR="00827812" w:rsidRPr="001F083A">
      <w:rPr>
        <w:sz w:val="12"/>
        <w:szCs w:val="12"/>
      </w:rPr>
      <w:t xml:space="preserve"> / Re</w:t>
    </w:r>
    <w:r w:rsidR="00827812" w:rsidRPr="001F083A">
      <w:rPr>
        <w:sz w:val="12"/>
        <w:szCs w:val="12"/>
      </w:rPr>
      <w:tab/>
    </w:r>
    <w:r w:rsidR="00827812" w:rsidRPr="001F083A">
      <w:rPr>
        <w:sz w:val="12"/>
        <w:szCs w:val="12"/>
      </w:rPr>
      <w:tab/>
      <w:t xml:space="preserve">Seite: </w:t>
    </w:r>
    <w:r w:rsidR="00D1704F" w:rsidRPr="001F083A">
      <w:rPr>
        <w:sz w:val="12"/>
        <w:szCs w:val="12"/>
      </w:rPr>
      <w:fldChar w:fldCharType="begin"/>
    </w:r>
    <w:r w:rsidR="00827812" w:rsidRPr="001F083A">
      <w:rPr>
        <w:sz w:val="12"/>
        <w:szCs w:val="12"/>
      </w:rPr>
      <w:instrText xml:space="preserve"> PAGE   \* MERGEFORMAT </w:instrText>
    </w:r>
    <w:r w:rsidR="00D1704F" w:rsidRPr="001F083A">
      <w:rPr>
        <w:sz w:val="12"/>
        <w:szCs w:val="12"/>
      </w:rPr>
      <w:fldChar w:fldCharType="separate"/>
    </w:r>
    <w:r w:rsidR="000641D5">
      <w:rPr>
        <w:noProof/>
        <w:sz w:val="12"/>
        <w:szCs w:val="12"/>
      </w:rPr>
      <w:t>1</w:t>
    </w:r>
    <w:r w:rsidR="00D1704F" w:rsidRPr="001F083A"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CD6" w:rsidRDefault="00DE4CD6">
      <w:r>
        <w:separator/>
      </w:r>
    </w:p>
  </w:footnote>
  <w:footnote w:type="continuationSeparator" w:id="0">
    <w:p w:rsidR="00DE4CD6" w:rsidRDefault="00DE4C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2693"/>
      <w:gridCol w:w="3969"/>
      <w:gridCol w:w="992"/>
    </w:tblGrid>
    <w:tr w:rsidR="00D15D1E" w:rsidTr="00207EC8">
      <w:trPr>
        <w:cantSplit/>
        <w:trHeight w:val="320"/>
      </w:trPr>
      <w:tc>
        <w:tcPr>
          <w:tcW w:w="1985" w:type="dxa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8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single" w:sz="8" w:space="0" w:color="auto"/>
          </w:tcBorders>
        </w:tcPr>
        <w:p w:rsidR="00D15D1E" w:rsidRDefault="00D15D1E" w:rsidP="00E5767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E57677">
            <w:rPr>
              <w:rFonts w:ascii="Arial" w:hAnsi="Arial"/>
              <w:lang w:val="de-CH"/>
            </w:rPr>
            <w:t>10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D15D1E" w:rsidTr="00207EC8">
      <w:trPr>
        <w:cantSplit/>
      </w:trPr>
      <w:tc>
        <w:tcPr>
          <w:tcW w:w="1985" w:type="dxa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D15D1E" w:rsidRDefault="00D15D1E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D15D1E" w:rsidRDefault="00A32825" w:rsidP="00207EC8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D15D1E" w:rsidRDefault="00D15D1E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</w:tbl>
  <w:p w:rsidR="0078787A" w:rsidRDefault="0078787A">
    <w:pPr>
      <w:pStyle w:val="Kopfzeile"/>
      <w:tabs>
        <w:tab w:val="clear" w:pos="9072"/>
        <w:tab w:val="right" w:pos="15168"/>
      </w:tabs>
      <w:rPr>
        <w:rFonts w:ascii="Arial" w:hAnsi="Arial"/>
        <w:bCs/>
        <w:sz w:val="16"/>
        <w:lang w:val="de-CH"/>
      </w:rPr>
    </w:pPr>
  </w:p>
  <w:p w:rsidR="0078787A" w:rsidRDefault="0078787A">
    <w:pPr>
      <w:pStyle w:val="Kopfzeile"/>
      <w:tabs>
        <w:tab w:val="clear" w:pos="9072"/>
        <w:tab w:val="right" w:pos="15168"/>
      </w:tabs>
      <w:spacing w:line="14" w:lineRule="exact"/>
      <w:rPr>
        <w:lang w:val="de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92"/>
      <w:gridCol w:w="2693"/>
      <w:gridCol w:w="1559"/>
      <w:gridCol w:w="2410"/>
      <w:gridCol w:w="992"/>
    </w:tblGrid>
    <w:tr w:rsidR="00FB2225" w:rsidTr="00066AC2">
      <w:trPr>
        <w:cantSplit/>
        <w:trHeight w:val="320"/>
      </w:trPr>
      <w:tc>
        <w:tcPr>
          <w:tcW w:w="1985" w:type="dxa"/>
          <w:gridSpan w:val="2"/>
          <w:vMerge w:val="restart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4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noProof/>
              <w:lang w:val="en-US" w:eastAsia="en-US"/>
            </w:rPr>
            <w:drawing>
              <wp:inline distT="0" distB="0" distL="0" distR="0">
                <wp:extent cx="1082868" cy="424281"/>
                <wp:effectExtent l="19050" t="0" r="2982" b="0"/>
                <wp:docPr id="1" name="Grafik 1" descr="ISO_Q2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SO_Q2E.jpg"/>
                        <pic:cNvPicPr/>
                      </pic:nvPicPr>
                      <pic:blipFill>
                        <a:blip r:embed="rId1">
                          <a:lum bright="10000" contrast="-1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61" cy="431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3" w:type="dxa"/>
          <w:tcBorders>
            <w:top w:val="nil"/>
            <w:left w:val="single" w:sz="8" w:space="0" w:color="auto"/>
            <w:bottom w:val="nil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Fach: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single" w:sz="8" w:space="0" w:color="auto"/>
          </w:tcBorders>
        </w:tcPr>
        <w:p w:rsidR="00FB2225" w:rsidRDefault="00A32825" w:rsidP="00E57677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LA</w:t>
          </w:r>
          <w:r w:rsidR="00E57677">
            <w:rPr>
              <w:rFonts w:ascii="Arial" w:hAnsi="Arial"/>
              <w:lang w:val="de-CH"/>
            </w:rPr>
            <w:t>10</w:t>
          </w:r>
          <w:r>
            <w:rPr>
              <w:rFonts w:ascii="Arial" w:hAnsi="Arial"/>
              <w:lang w:val="de-CH"/>
            </w:rPr>
            <w:t>:</w:t>
          </w:r>
        </w:p>
      </w:tc>
      <w:tc>
        <w:tcPr>
          <w:tcW w:w="992" w:type="dxa"/>
          <w:tcBorders>
            <w:top w:val="nil"/>
            <w:left w:val="nil"/>
            <w:bottom w:val="nil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120" w:after="40"/>
            <w:rPr>
              <w:rFonts w:ascii="Arial" w:hAnsi="Arial"/>
              <w:lang w:val="de-CH"/>
            </w:rPr>
          </w:pPr>
          <w:r>
            <w:rPr>
              <w:rFonts w:ascii="Arial" w:hAnsi="Arial"/>
              <w:lang w:val="de-CH"/>
            </w:rPr>
            <w:t>Beruf:</w:t>
          </w:r>
        </w:p>
      </w:tc>
    </w:tr>
    <w:tr w:rsidR="00FB2225" w:rsidTr="00FB2225">
      <w:trPr>
        <w:cantSplit/>
      </w:trPr>
      <w:tc>
        <w:tcPr>
          <w:tcW w:w="1985" w:type="dxa"/>
          <w:gridSpan w:val="2"/>
          <w:vMerge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</w:p>
      </w:tc>
      <w:tc>
        <w:tcPr>
          <w:tcW w:w="2693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Elektrotechnik</w:t>
          </w:r>
        </w:p>
      </w:tc>
      <w:tc>
        <w:tcPr>
          <w:tcW w:w="3969" w:type="dxa"/>
          <w:gridSpan w:val="2"/>
          <w:tcBorders>
            <w:top w:val="nil"/>
            <w:left w:val="nil"/>
            <w:bottom w:val="single" w:sz="8" w:space="0" w:color="auto"/>
            <w:right w:val="single" w:sz="8" w:space="0" w:color="auto"/>
          </w:tcBorders>
        </w:tcPr>
        <w:p w:rsidR="00FB2225" w:rsidRDefault="00A328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Berechnungsaufgaben</w:t>
          </w:r>
        </w:p>
      </w:tc>
      <w:tc>
        <w:tcPr>
          <w:tcW w:w="992" w:type="dxa"/>
          <w:tcBorders>
            <w:top w:val="nil"/>
            <w:left w:val="nil"/>
            <w:bottom w:val="single" w:sz="8" w:space="0" w:color="auto"/>
            <w:right w:val="nil"/>
          </w:tcBorders>
        </w:tcPr>
        <w:p w:rsidR="00FB2225" w:rsidRDefault="00FB2225" w:rsidP="00FF7EB4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24"/>
              <w:lang w:val="de-CH"/>
            </w:rPr>
          </w:pPr>
          <w:r>
            <w:rPr>
              <w:rFonts w:ascii="Arial" w:hAnsi="Arial"/>
              <w:b/>
              <w:sz w:val="24"/>
              <w:lang w:val="de-CH"/>
            </w:rPr>
            <w:t>AU</w:t>
          </w:r>
          <w:r w:rsidR="00FF7EB4">
            <w:rPr>
              <w:rFonts w:ascii="Arial" w:hAnsi="Arial"/>
              <w:b/>
              <w:sz w:val="24"/>
              <w:lang w:val="de-CH"/>
            </w:rPr>
            <w:t>2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Lernziel</w:t>
          </w:r>
        </w:p>
      </w:tc>
      <w:tc>
        <w:tcPr>
          <w:tcW w:w="8646" w:type="dxa"/>
          <w:gridSpan w:val="5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8F07A4" w:rsidRDefault="007450B0" w:rsidP="00E57677">
          <w:pPr>
            <w:pStyle w:val="Kopfzeile"/>
            <w:spacing w:before="20" w:after="60"/>
            <w:rPr>
              <w:sz w:val="16"/>
            </w:rPr>
          </w:pPr>
          <w:r>
            <w:rPr>
              <w:rStyle w:val="Lernzielbeschreibung"/>
            </w:rPr>
            <w:t xml:space="preserve">Ich kann </w:t>
          </w:r>
          <w:r w:rsidR="009B07CF">
            <w:rPr>
              <w:rStyle w:val="Lernzielbeschreibung"/>
            </w:rPr>
            <w:t>Berechnung</w:t>
          </w:r>
          <w:r w:rsidR="00F1789C">
            <w:rPr>
              <w:rStyle w:val="Lernzielbeschreibung"/>
            </w:rPr>
            <w:t>en</w:t>
          </w:r>
          <w:r w:rsidR="00F509F4">
            <w:rPr>
              <w:rStyle w:val="Lernzielbeschreibung"/>
            </w:rPr>
            <w:t xml:space="preserve"> </w:t>
          </w:r>
          <w:r w:rsidR="00E57677">
            <w:rPr>
              <w:rStyle w:val="Lernzielbeschreibung"/>
            </w:rPr>
            <w:t>zur elektromagnetischen Induktion</w:t>
          </w:r>
          <w:r w:rsidR="00FD7607">
            <w:rPr>
              <w:rStyle w:val="Lernzielbeschreibung"/>
            </w:rPr>
            <w:t xml:space="preserve"> lösen</w:t>
          </w:r>
          <w:r>
            <w:rPr>
              <w:rStyle w:val="Lernzielbeschreibung"/>
            </w:rPr>
            <w:t>.</w:t>
          </w:r>
        </w:p>
      </w:tc>
    </w:tr>
    <w:tr w:rsidR="00FB2225" w:rsidTr="00FB2225">
      <w:trPr>
        <w:cantSplit/>
      </w:trPr>
      <w:tc>
        <w:tcPr>
          <w:tcW w:w="993" w:type="dxa"/>
          <w:tcBorders>
            <w:top w:val="single" w:sz="8" w:space="0" w:color="auto"/>
            <w:left w:val="nil"/>
            <w:bottom w:val="single" w:sz="8" w:space="0" w:color="auto"/>
            <w:right w:val="nil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Material</w:t>
          </w:r>
        </w:p>
      </w:tc>
      <w:tc>
        <w:tcPr>
          <w:tcW w:w="3685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</w:rPr>
          </w:pPr>
          <w:r>
            <w:rPr>
              <w:rStyle w:val="Lernzielbeschreibung"/>
            </w:rPr>
            <w:t>Lösen Sie die verlangten Berechnungsaufgaben aus dem Rechnungsbuch in diesem Dokument.</w:t>
          </w:r>
        </w:p>
      </w:tc>
      <w:tc>
        <w:tcPr>
          <w:tcW w:w="155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FB2225" w:rsidP="00066AC2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b/>
              <w:sz w:val="16"/>
              <w:szCs w:val="16"/>
              <w:lang w:val="de-CH"/>
            </w:rPr>
          </w:pPr>
          <w:r w:rsidRPr="00931884">
            <w:rPr>
              <w:rFonts w:ascii="Arial" w:hAnsi="Arial"/>
              <w:b/>
              <w:sz w:val="16"/>
              <w:szCs w:val="16"/>
              <w:lang w:val="de-CH"/>
            </w:rPr>
            <w:t>Sozialform und Zeit</w:t>
          </w:r>
        </w:p>
      </w:tc>
      <w:tc>
        <w:tcPr>
          <w:tcW w:w="3402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FB2225" w:rsidRPr="00931884" w:rsidRDefault="007450B0" w:rsidP="007450B0">
          <w:pPr>
            <w:pStyle w:val="Kopfzeile"/>
            <w:tabs>
              <w:tab w:val="clear" w:pos="4536"/>
              <w:tab w:val="clear" w:pos="9072"/>
            </w:tabs>
            <w:spacing w:before="20" w:after="60"/>
            <w:rPr>
              <w:rFonts w:ascii="Arial" w:hAnsi="Arial"/>
              <w:sz w:val="16"/>
              <w:szCs w:val="16"/>
              <w:lang w:val="de-CH"/>
            </w:rPr>
          </w:pPr>
          <w:r>
            <w:rPr>
              <w:rStyle w:val="Lernzielbeschreibung"/>
            </w:rPr>
            <w:t>Die Aufgaben sind in Einzelarbeit als Hausaufgaben zu lösen.</w:t>
          </w:r>
        </w:p>
      </w:tc>
    </w:tr>
  </w:tbl>
  <w:p w:rsidR="00FB2225" w:rsidRPr="00F36925" w:rsidRDefault="00FB2225">
    <w:pPr>
      <w:pStyle w:val="Kopfzeile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5C2C9A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3268A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04CAFB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80606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58BEEB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6049E6"/>
    <w:multiLevelType w:val="hybridMultilevel"/>
    <w:tmpl w:val="930227A4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0CF9638D"/>
    <w:multiLevelType w:val="hybridMultilevel"/>
    <w:tmpl w:val="A622FE1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64CFD68">
      <w:numFmt w:val="bullet"/>
      <w:lvlText w:val="-"/>
      <w:lvlJc w:val="left"/>
      <w:pPr>
        <w:tabs>
          <w:tab w:val="num" w:pos="1610"/>
        </w:tabs>
        <w:ind w:left="1610" w:hanging="360"/>
      </w:pPr>
      <w:rPr>
        <w:rFonts w:ascii="Verdana" w:eastAsia="Times New Roman" w:hAnsi="Verdan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7" w15:restartNumberingAfterBreak="0">
    <w:nsid w:val="10C16E80"/>
    <w:multiLevelType w:val="hybridMultilevel"/>
    <w:tmpl w:val="B244568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045B8"/>
    <w:multiLevelType w:val="hybridMultilevel"/>
    <w:tmpl w:val="B14C2F58"/>
    <w:lvl w:ilvl="0" w:tplc="3502ED08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AB2824"/>
    <w:multiLevelType w:val="hybridMultilevel"/>
    <w:tmpl w:val="518E0BE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0" w15:restartNumberingAfterBreak="0">
    <w:nsid w:val="236A4230"/>
    <w:multiLevelType w:val="hybridMultilevel"/>
    <w:tmpl w:val="B440A384"/>
    <w:lvl w:ilvl="0" w:tplc="B0041608">
      <w:start w:val="1"/>
      <w:numFmt w:val="lowerLetter"/>
      <w:lvlText w:val="%1)"/>
      <w:lvlJc w:val="left"/>
      <w:pPr>
        <w:ind w:left="1069" w:hanging="360"/>
      </w:pPr>
      <w:rPr>
        <w:rFonts w:hint="default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ind w:left="1789" w:hanging="360"/>
      </w:pPr>
    </w:lvl>
    <w:lvl w:ilvl="2" w:tplc="0807001B" w:tentative="1">
      <w:start w:val="1"/>
      <w:numFmt w:val="lowerRoman"/>
      <w:lvlText w:val="%3."/>
      <w:lvlJc w:val="right"/>
      <w:pPr>
        <w:ind w:left="2509" w:hanging="180"/>
      </w:pPr>
    </w:lvl>
    <w:lvl w:ilvl="3" w:tplc="0807000F" w:tentative="1">
      <w:start w:val="1"/>
      <w:numFmt w:val="decimal"/>
      <w:lvlText w:val="%4."/>
      <w:lvlJc w:val="left"/>
      <w:pPr>
        <w:ind w:left="3229" w:hanging="360"/>
      </w:pPr>
    </w:lvl>
    <w:lvl w:ilvl="4" w:tplc="08070019" w:tentative="1">
      <w:start w:val="1"/>
      <w:numFmt w:val="lowerLetter"/>
      <w:lvlText w:val="%5."/>
      <w:lvlJc w:val="left"/>
      <w:pPr>
        <w:ind w:left="3949" w:hanging="360"/>
      </w:pPr>
    </w:lvl>
    <w:lvl w:ilvl="5" w:tplc="0807001B" w:tentative="1">
      <w:start w:val="1"/>
      <w:numFmt w:val="lowerRoman"/>
      <w:lvlText w:val="%6."/>
      <w:lvlJc w:val="right"/>
      <w:pPr>
        <w:ind w:left="4669" w:hanging="180"/>
      </w:pPr>
    </w:lvl>
    <w:lvl w:ilvl="6" w:tplc="0807000F" w:tentative="1">
      <w:start w:val="1"/>
      <w:numFmt w:val="decimal"/>
      <w:lvlText w:val="%7."/>
      <w:lvlJc w:val="left"/>
      <w:pPr>
        <w:ind w:left="5389" w:hanging="360"/>
      </w:pPr>
    </w:lvl>
    <w:lvl w:ilvl="7" w:tplc="08070019" w:tentative="1">
      <w:start w:val="1"/>
      <w:numFmt w:val="lowerLetter"/>
      <w:lvlText w:val="%8."/>
      <w:lvlJc w:val="left"/>
      <w:pPr>
        <w:ind w:left="6109" w:hanging="360"/>
      </w:pPr>
    </w:lvl>
    <w:lvl w:ilvl="8" w:tplc="08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806B9A"/>
    <w:multiLevelType w:val="hybridMultilevel"/>
    <w:tmpl w:val="912A79DC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2" w15:restartNumberingAfterBreak="0">
    <w:nsid w:val="2AB52F75"/>
    <w:multiLevelType w:val="hybridMultilevel"/>
    <w:tmpl w:val="C9265B12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3" w15:restartNumberingAfterBreak="0">
    <w:nsid w:val="2B4523F3"/>
    <w:multiLevelType w:val="hybridMultilevel"/>
    <w:tmpl w:val="B8785808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4" w15:restartNumberingAfterBreak="0">
    <w:nsid w:val="2CDC280F"/>
    <w:multiLevelType w:val="hybridMultilevel"/>
    <w:tmpl w:val="E760F6DC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2DBD626C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6" w15:restartNumberingAfterBreak="0">
    <w:nsid w:val="3DD71C19"/>
    <w:multiLevelType w:val="hybridMultilevel"/>
    <w:tmpl w:val="2BDE6476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7" w15:restartNumberingAfterBreak="0">
    <w:nsid w:val="3E691162"/>
    <w:multiLevelType w:val="multilevel"/>
    <w:tmpl w:val="F600EBA4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18" w15:restartNumberingAfterBreak="0">
    <w:nsid w:val="5542197E"/>
    <w:multiLevelType w:val="hybridMultilevel"/>
    <w:tmpl w:val="D44862F0"/>
    <w:lvl w:ilvl="0" w:tplc="761CA40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FCC50FB"/>
    <w:multiLevelType w:val="hybridMultilevel"/>
    <w:tmpl w:val="F600EBA4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abstractNum w:abstractNumId="20" w15:restartNumberingAfterBreak="0">
    <w:nsid w:val="65006AD9"/>
    <w:multiLevelType w:val="hybridMultilevel"/>
    <w:tmpl w:val="2B7EF374"/>
    <w:lvl w:ilvl="0" w:tplc="B9381A96">
      <w:start w:val="1"/>
      <w:numFmt w:val="lowerLetter"/>
      <w:lvlText w:val="%1)"/>
      <w:lvlJc w:val="left"/>
      <w:pPr>
        <w:ind w:left="125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70" w:hanging="360"/>
      </w:pPr>
    </w:lvl>
    <w:lvl w:ilvl="2" w:tplc="0407001B" w:tentative="1">
      <w:start w:val="1"/>
      <w:numFmt w:val="lowerRoman"/>
      <w:lvlText w:val="%3."/>
      <w:lvlJc w:val="right"/>
      <w:pPr>
        <w:ind w:left="2690" w:hanging="180"/>
      </w:pPr>
    </w:lvl>
    <w:lvl w:ilvl="3" w:tplc="0407000F" w:tentative="1">
      <w:start w:val="1"/>
      <w:numFmt w:val="decimal"/>
      <w:lvlText w:val="%4."/>
      <w:lvlJc w:val="left"/>
      <w:pPr>
        <w:ind w:left="3410" w:hanging="360"/>
      </w:pPr>
    </w:lvl>
    <w:lvl w:ilvl="4" w:tplc="04070019" w:tentative="1">
      <w:start w:val="1"/>
      <w:numFmt w:val="lowerLetter"/>
      <w:lvlText w:val="%5."/>
      <w:lvlJc w:val="left"/>
      <w:pPr>
        <w:ind w:left="4130" w:hanging="360"/>
      </w:pPr>
    </w:lvl>
    <w:lvl w:ilvl="5" w:tplc="0407001B" w:tentative="1">
      <w:start w:val="1"/>
      <w:numFmt w:val="lowerRoman"/>
      <w:lvlText w:val="%6."/>
      <w:lvlJc w:val="right"/>
      <w:pPr>
        <w:ind w:left="4850" w:hanging="180"/>
      </w:pPr>
    </w:lvl>
    <w:lvl w:ilvl="6" w:tplc="0407000F" w:tentative="1">
      <w:start w:val="1"/>
      <w:numFmt w:val="decimal"/>
      <w:lvlText w:val="%7."/>
      <w:lvlJc w:val="left"/>
      <w:pPr>
        <w:ind w:left="5570" w:hanging="360"/>
      </w:pPr>
    </w:lvl>
    <w:lvl w:ilvl="7" w:tplc="04070019" w:tentative="1">
      <w:start w:val="1"/>
      <w:numFmt w:val="lowerLetter"/>
      <w:lvlText w:val="%8."/>
      <w:lvlJc w:val="left"/>
      <w:pPr>
        <w:ind w:left="6290" w:hanging="360"/>
      </w:pPr>
    </w:lvl>
    <w:lvl w:ilvl="8" w:tplc="0407001B" w:tentative="1">
      <w:start w:val="1"/>
      <w:numFmt w:val="lowerRoman"/>
      <w:lvlText w:val="%9."/>
      <w:lvlJc w:val="right"/>
      <w:pPr>
        <w:ind w:left="7010" w:hanging="180"/>
      </w:pPr>
    </w:lvl>
  </w:abstractNum>
  <w:abstractNum w:abstractNumId="21" w15:restartNumberingAfterBreak="0">
    <w:nsid w:val="7B6348E6"/>
    <w:multiLevelType w:val="hybridMultilevel"/>
    <w:tmpl w:val="E072F32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7D8E0889"/>
    <w:multiLevelType w:val="hybridMultilevel"/>
    <w:tmpl w:val="8D6254EA"/>
    <w:lvl w:ilvl="0" w:tplc="0407000F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610"/>
        </w:tabs>
        <w:ind w:left="161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30"/>
        </w:tabs>
        <w:ind w:left="233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50"/>
        </w:tabs>
        <w:ind w:left="305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70"/>
        </w:tabs>
        <w:ind w:left="377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90"/>
        </w:tabs>
        <w:ind w:left="449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10"/>
        </w:tabs>
        <w:ind w:left="521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30"/>
        </w:tabs>
        <w:ind w:left="593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50"/>
        </w:tabs>
        <w:ind w:left="6650" w:hanging="18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9"/>
  </w:num>
  <w:num w:numId="5">
    <w:abstractNumId w:val="19"/>
  </w:num>
  <w:num w:numId="6">
    <w:abstractNumId w:val="17"/>
  </w:num>
  <w:num w:numId="7">
    <w:abstractNumId w:val="6"/>
  </w:num>
  <w:num w:numId="8">
    <w:abstractNumId w:val="13"/>
  </w:num>
  <w:num w:numId="9">
    <w:abstractNumId w:val="16"/>
  </w:num>
  <w:num w:numId="10">
    <w:abstractNumId w:val="21"/>
  </w:num>
  <w:num w:numId="11">
    <w:abstractNumId w:val="12"/>
  </w:num>
  <w:num w:numId="12">
    <w:abstractNumId w:val="22"/>
  </w:num>
  <w:num w:numId="13">
    <w:abstractNumId w:val="11"/>
  </w:num>
  <w:num w:numId="14">
    <w:abstractNumId w:val="18"/>
  </w:num>
  <w:num w:numId="15">
    <w:abstractNumId w:val="15"/>
  </w:num>
  <w:num w:numId="16">
    <w:abstractNumId w:val="7"/>
  </w:num>
  <w:num w:numId="17">
    <w:abstractNumId w:val="20"/>
  </w:num>
  <w:num w:numId="18">
    <w:abstractNumId w:val="4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bordersDoNotSurroundFooter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582"/>
    <w:rsid w:val="00001109"/>
    <w:rsid w:val="00001E06"/>
    <w:rsid w:val="00012233"/>
    <w:rsid w:val="0001269C"/>
    <w:rsid w:val="0001522D"/>
    <w:rsid w:val="00026697"/>
    <w:rsid w:val="00045785"/>
    <w:rsid w:val="00050437"/>
    <w:rsid w:val="000511BF"/>
    <w:rsid w:val="00051280"/>
    <w:rsid w:val="00060A6A"/>
    <w:rsid w:val="000641D5"/>
    <w:rsid w:val="00065507"/>
    <w:rsid w:val="000660F8"/>
    <w:rsid w:val="0007197A"/>
    <w:rsid w:val="000737C9"/>
    <w:rsid w:val="000739A2"/>
    <w:rsid w:val="00073AF7"/>
    <w:rsid w:val="00073C77"/>
    <w:rsid w:val="00074E0A"/>
    <w:rsid w:val="000765E9"/>
    <w:rsid w:val="0007770C"/>
    <w:rsid w:val="00077C52"/>
    <w:rsid w:val="000817D1"/>
    <w:rsid w:val="0008328D"/>
    <w:rsid w:val="00086431"/>
    <w:rsid w:val="00090203"/>
    <w:rsid w:val="0009513F"/>
    <w:rsid w:val="000A6CDF"/>
    <w:rsid w:val="000C4221"/>
    <w:rsid w:val="000C5779"/>
    <w:rsid w:val="000C7D67"/>
    <w:rsid w:val="000C7ED6"/>
    <w:rsid w:val="000D1E76"/>
    <w:rsid w:val="000D25C4"/>
    <w:rsid w:val="000D7439"/>
    <w:rsid w:val="000E1467"/>
    <w:rsid w:val="000E2C98"/>
    <w:rsid w:val="00102111"/>
    <w:rsid w:val="00106F6F"/>
    <w:rsid w:val="00110703"/>
    <w:rsid w:val="00111C79"/>
    <w:rsid w:val="001152D1"/>
    <w:rsid w:val="00115C77"/>
    <w:rsid w:val="00120D3C"/>
    <w:rsid w:val="00125F21"/>
    <w:rsid w:val="00127930"/>
    <w:rsid w:val="00130213"/>
    <w:rsid w:val="00130280"/>
    <w:rsid w:val="00130450"/>
    <w:rsid w:val="00133078"/>
    <w:rsid w:val="001435EE"/>
    <w:rsid w:val="00146851"/>
    <w:rsid w:val="00146F2B"/>
    <w:rsid w:val="0014737B"/>
    <w:rsid w:val="00152B1E"/>
    <w:rsid w:val="00153D96"/>
    <w:rsid w:val="00161DF2"/>
    <w:rsid w:val="001701FE"/>
    <w:rsid w:val="001771BA"/>
    <w:rsid w:val="001868E3"/>
    <w:rsid w:val="001907D1"/>
    <w:rsid w:val="0019174F"/>
    <w:rsid w:val="001A7DD6"/>
    <w:rsid w:val="001C0ADE"/>
    <w:rsid w:val="001D1EBB"/>
    <w:rsid w:val="001D3B67"/>
    <w:rsid w:val="001D498F"/>
    <w:rsid w:val="001D59E6"/>
    <w:rsid w:val="001E04D1"/>
    <w:rsid w:val="001E2141"/>
    <w:rsid w:val="001F083A"/>
    <w:rsid w:val="001F54A9"/>
    <w:rsid w:val="002001EA"/>
    <w:rsid w:val="00204F3C"/>
    <w:rsid w:val="00206742"/>
    <w:rsid w:val="00216705"/>
    <w:rsid w:val="002216EA"/>
    <w:rsid w:val="0022272F"/>
    <w:rsid w:val="00224E19"/>
    <w:rsid w:val="0023501C"/>
    <w:rsid w:val="0024729E"/>
    <w:rsid w:val="002511BD"/>
    <w:rsid w:val="00251423"/>
    <w:rsid w:val="00251CB1"/>
    <w:rsid w:val="0026257C"/>
    <w:rsid w:val="00263A0E"/>
    <w:rsid w:val="00292CD1"/>
    <w:rsid w:val="00295B58"/>
    <w:rsid w:val="002A1522"/>
    <w:rsid w:val="002C6BF8"/>
    <w:rsid w:val="002D0EA3"/>
    <w:rsid w:val="002D26CC"/>
    <w:rsid w:val="002D2CF8"/>
    <w:rsid w:val="002D2FD7"/>
    <w:rsid w:val="002D54C9"/>
    <w:rsid w:val="002E02D1"/>
    <w:rsid w:val="002E3339"/>
    <w:rsid w:val="002E7BDC"/>
    <w:rsid w:val="002F1E11"/>
    <w:rsid w:val="002F6AD4"/>
    <w:rsid w:val="00300172"/>
    <w:rsid w:val="00302478"/>
    <w:rsid w:val="00303284"/>
    <w:rsid w:val="00306711"/>
    <w:rsid w:val="003125FF"/>
    <w:rsid w:val="00320E3A"/>
    <w:rsid w:val="0032125D"/>
    <w:rsid w:val="003307D5"/>
    <w:rsid w:val="00335A38"/>
    <w:rsid w:val="00335EBE"/>
    <w:rsid w:val="00336D4E"/>
    <w:rsid w:val="0035078A"/>
    <w:rsid w:val="00350BE9"/>
    <w:rsid w:val="00350FA1"/>
    <w:rsid w:val="00351422"/>
    <w:rsid w:val="00354621"/>
    <w:rsid w:val="00364AA2"/>
    <w:rsid w:val="0036774D"/>
    <w:rsid w:val="00372CBE"/>
    <w:rsid w:val="00374385"/>
    <w:rsid w:val="00387499"/>
    <w:rsid w:val="00390BEE"/>
    <w:rsid w:val="00396810"/>
    <w:rsid w:val="003B039F"/>
    <w:rsid w:val="003B0F23"/>
    <w:rsid w:val="003B27CB"/>
    <w:rsid w:val="003B40D5"/>
    <w:rsid w:val="003B57F8"/>
    <w:rsid w:val="003B7626"/>
    <w:rsid w:val="003B7775"/>
    <w:rsid w:val="003C046F"/>
    <w:rsid w:val="003C2A85"/>
    <w:rsid w:val="003C3AAA"/>
    <w:rsid w:val="003D2A7F"/>
    <w:rsid w:val="003D588F"/>
    <w:rsid w:val="003F3469"/>
    <w:rsid w:val="003F3F5A"/>
    <w:rsid w:val="003F4ED1"/>
    <w:rsid w:val="00401A79"/>
    <w:rsid w:val="0040255C"/>
    <w:rsid w:val="004070B5"/>
    <w:rsid w:val="00412408"/>
    <w:rsid w:val="00412735"/>
    <w:rsid w:val="004131B2"/>
    <w:rsid w:val="00415238"/>
    <w:rsid w:val="004178C9"/>
    <w:rsid w:val="004203D1"/>
    <w:rsid w:val="004221E7"/>
    <w:rsid w:val="0042312B"/>
    <w:rsid w:val="004372DA"/>
    <w:rsid w:val="00437EEB"/>
    <w:rsid w:val="00440769"/>
    <w:rsid w:val="00450E26"/>
    <w:rsid w:val="004570EB"/>
    <w:rsid w:val="00457947"/>
    <w:rsid w:val="00460652"/>
    <w:rsid w:val="00483725"/>
    <w:rsid w:val="00496E2A"/>
    <w:rsid w:val="00497136"/>
    <w:rsid w:val="004A0245"/>
    <w:rsid w:val="004A23E0"/>
    <w:rsid w:val="004A28F1"/>
    <w:rsid w:val="004A35F9"/>
    <w:rsid w:val="004A4476"/>
    <w:rsid w:val="004A490C"/>
    <w:rsid w:val="004A5A3C"/>
    <w:rsid w:val="004A5A96"/>
    <w:rsid w:val="004A5F65"/>
    <w:rsid w:val="004B1881"/>
    <w:rsid w:val="004B4688"/>
    <w:rsid w:val="004C0004"/>
    <w:rsid w:val="004D2DC6"/>
    <w:rsid w:val="004E0F4E"/>
    <w:rsid w:val="004F4B05"/>
    <w:rsid w:val="00517E05"/>
    <w:rsid w:val="00520F73"/>
    <w:rsid w:val="00522193"/>
    <w:rsid w:val="00524236"/>
    <w:rsid w:val="005275BD"/>
    <w:rsid w:val="005279A2"/>
    <w:rsid w:val="0053053F"/>
    <w:rsid w:val="00530CA4"/>
    <w:rsid w:val="0053500B"/>
    <w:rsid w:val="005525E5"/>
    <w:rsid w:val="00553408"/>
    <w:rsid w:val="00557A16"/>
    <w:rsid w:val="00560AB4"/>
    <w:rsid w:val="00563C04"/>
    <w:rsid w:val="0056626D"/>
    <w:rsid w:val="00566641"/>
    <w:rsid w:val="005803B0"/>
    <w:rsid w:val="00587825"/>
    <w:rsid w:val="00593B0F"/>
    <w:rsid w:val="005A0C14"/>
    <w:rsid w:val="005A4955"/>
    <w:rsid w:val="005A5B8D"/>
    <w:rsid w:val="005A6AD8"/>
    <w:rsid w:val="005B24FD"/>
    <w:rsid w:val="005B3C53"/>
    <w:rsid w:val="005C033F"/>
    <w:rsid w:val="005C4BB1"/>
    <w:rsid w:val="005C59EB"/>
    <w:rsid w:val="005D17FF"/>
    <w:rsid w:val="005D205F"/>
    <w:rsid w:val="005D2166"/>
    <w:rsid w:val="005D3F74"/>
    <w:rsid w:val="005D6263"/>
    <w:rsid w:val="005D6E05"/>
    <w:rsid w:val="005E0BD3"/>
    <w:rsid w:val="005E3E58"/>
    <w:rsid w:val="005E7F3D"/>
    <w:rsid w:val="005F047E"/>
    <w:rsid w:val="005F0C78"/>
    <w:rsid w:val="005F0F5A"/>
    <w:rsid w:val="005F33C6"/>
    <w:rsid w:val="005F6DAB"/>
    <w:rsid w:val="00605406"/>
    <w:rsid w:val="0060705F"/>
    <w:rsid w:val="006149D8"/>
    <w:rsid w:val="00615804"/>
    <w:rsid w:val="006224BD"/>
    <w:rsid w:val="0063237C"/>
    <w:rsid w:val="00632ACE"/>
    <w:rsid w:val="00633434"/>
    <w:rsid w:val="006352A3"/>
    <w:rsid w:val="00643E63"/>
    <w:rsid w:val="00645001"/>
    <w:rsid w:val="006462DF"/>
    <w:rsid w:val="00652B9A"/>
    <w:rsid w:val="00663582"/>
    <w:rsid w:val="00672EAB"/>
    <w:rsid w:val="006747E6"/>
    <w:rsid w:val="00694D46"/>
    <w:rsid w:val="006A244D"/>
    <w:rsid w:val="006A496D"/>
    <w:rsid w:val="006B41A9"/>
    <w:rsid w:val="006B5291"/>
    <w:rsid w:val="006C0D00"/>
    <w:rsid w:val="006D2E12"/>
    <w:rsid w:val="006E356E"/>
    <w:rsid w:val="006E57FD"/>
    <w:rsid w:val="006F32B9"/>
    <w:rsid w:val="006F6E1B"/>
    <w:rsid w:val="007010D9"/>
    <w:rsid w:val="007039F7"/>
    <w:rsid w:val="00711000"/>
    <w:rsid w:val="007117B6"/>
    <w:rsid w:val="00713FA5"/>
    <w:rsid w:val="00716E02"/>
    <w:rsid w:val="0071721A"/>
    <w:rsid w:val="00720700"/>
    <w:rsid w:val="007450B0"/>
    <w:rsid w:val="00746D40"/>
    <w:rsid w:val="00760263"/>
    <w:rsid w:val="00763D51"/>
    <w:rsid w:val="00773622"/>
    <w:rsid w:val="00774398"/>
    <w:rsid w:val="00775F87"/>
    <w:rsid w:val="00777530"/>
    <w:rsid w:val="00782154"/>
    <w:rsid w:val="00785015"/>
    <w:rsid w:val="00785F0C"/>
    <w:rsid w:val="0078787A"/>
    <w:rsid w:val="00791F2E"/>
    <w:rsid w:val="00792457"/>
    <w:rsid w:val="00795ADB"/>
    <w:rsid w:val="007A0FBD"/>
    <w:rsid w:val="007A3653"/>
    <w:rsid w:val="007A4974"/>
    <w:rsid w:val="007B0469"/>
    <w:rsid w:val="007C14A4"/>
    <w:rsid w:val="007C2171"/>
    <w:rsid w:val="007C222A"/>
    <w:rsid w:val="007C27E1"/>
    <w:rsid w:val="007D06E1"/>
    <w:rsid w:val="007D22BA"/>
    <w:rsid w:val="007D42EC"/>
    <w:rsid w:val="007E4EEC"/>
    <w:rsid w:val="007F3AB9"/>
    <w:rsid w:val="007F43BE"/>
    <w:rsid w:val="007F4FB6"/>
    <w:rsid w:val="007F6B9A"/>
    <w:rsid w:val="0080324D"/>
    <w:rsid w:val="0080730A"/>
    <w:rsid w:val="0080776B"/>
    <w:rsid w:val="00812757"/>
    <w:rsid w:val="008137EE"/>
    <w:rsid w:val="008220FC"/>
    <w:rsid w:val="008238DC"/>
    <w:rsid w:val="0082683B"/>
    <w:rsid w:val="00827812"/>
    <w:rsid w:val="00827E58"/>
    <w:rsid w:val="00840F98"/>
    <w:rsid w:val="00850B1A"/>
    <w:rsid w:val="008515F3"/>
    <w:rsid w:val="00851991"/>
    <w:rsid w:val="008519D8"/>
    <w:rsid w:val="0086474C"/>
    <w:rsid w:val="008757B2"/>
    <w:rsid w:val="00882BAD"/>
    <w:rsid w:val="008856ED"/>
    <w:rsid w:val="00887456"/>
    <w:rsid w:val="008879BC"/>
    <w:rsid w:val="008A198E"/>
    <w:rsid w:val="008A6100"/>
    <w:rsid w:val="008B340B"/>
    <w:rsid w:val="008B695A"/>
    <w:rsid w:val="008C4131"/>
    <w:rsid w:val="008C62C2"/>
    <w:rsid w:val="008D08C1"/>
    <w:rsid w:val="008D21A6"/>
    <w:rsid w:val="008D6DBF"/>
    <w:rsid w:val="008E28EE"/>
    <w:rsid w:val="008E3637"/>
    <w:rsid w:val="008E3825"/>
    <w:rsid w:val="008E4559"/>
    <w:rsid w:val="008E5B2E"/>
    <w:rsid w:val="008F07A4"/>
    <w:rsid w:val="008F6715"/>
    <w:rsid w:val="009008DE"/>
    <w:rsid w:val="00931884"/>
    <w:rsid w:val="00932BB9"/>
    <w:rsid w:val="00936833"/>
    <w:rsid w:val="00937090"/>
    <w:rsid w:val="0094015E"/>
    <w:rsid w:val="00945BC7"/>
    <w:rsid w:val="00946780"/>
    <w:rsid w:val="00952DFC"/>
    <w:rsid w:val="00961CE6"/>
    <w:rsid w:val="00971829"/>
    <w:rsid w:val="00977AB1"/>
    <w:rsid w:val="00977B1E"/>
    <w:rsid w:val="00983A8F"/>
    <w:rsid w:val="00986215"/>
    <w:rsid w:val="00987591"/>
    <w:rsid w:val="00991F03"/>
    <w:rsid w:val="00995828"/>
    <w:rsid w:val="00995B99"/>
    <w:rsid w:val="00996531"/>
    <w:rsid w:val="009A7199"/>
    <w:rsid w:val="009B04E3"/>
    <w:rsid w:val="009B07CF"/>
    <w:rsid w:val="009B2C9F"/>
    <w:rsid w:val="009B3009"/>
    <w:rsid w:val="009B592A"/>
    <w:rsid w:val="009C06C5"/>
    <w:rsid w:val="009C5F05"/>
    <w:rsid w:val="009C7276"/>
    <w:rsid w:val="009D01A9"/>
    <w:rsid w:val="009D0D0D"/>
    <w:rsid w:val="009E03A6"/>
    <w:rsid w:val="009E0811"/>
    <w:rsid w:val="009E3788"/>
    <w:rsid w:val="009E5E7B"/>
    <w:rsid w:val="009F2195"/>
    <w:rsid w:val="00A00539"/>
    <w:rsid w:val="00A044CA"/>
    <w:rsid w:val="00A20E8A"/>
    <w:rsid w:val="00A221F9"/>
    <w:rsid w:val="00A233FF"/>
    <w:rsid w:val="00A26284"/>
    <w:rsid w:val="00A2792A"/>
    <w:rsid w:val="00A32825"/>
    <w:rsid w:val="00A3498A"/>
    <w:rsid w:val="00A34AA6"/>
    <w:rsid w:val="00A37BDB"/>
    <w:rsid w:val="00A403F8"/>
    <w:rsid w:val="00A40647"/>
    <w:rsid w:val="00A4212C"/>
    <w:rsid w:val="00A422F0"/>
    <w:rsid w:val="00A45BD2"/>
    <w:rsid w:val="00A47F02"/>
    <w:rsid w:val="00A54743"/>
    <w:rsid w:val="00A64910"/>
    <w:rsid w:val="00A7497E"/>
    <w:rsid w:val="00A76666"/>
    <w:rsid w:val="00A87071"/>
    <w:rsid w:val="00A902A8"/>
    <w:rsid w:val="00A93F98"/>
    <w:rsid w:val="00AB68E0"/>
    <w:rsid w:val="00AC1924"/>
    <w:rsid w:val="00AC28D2"/>
    <w:rsid w:val="00AC3E78"/>
    <w:rsid w:val="00AC669D"/>
    <w:rsid w:val="00AD287D"/>
    <w:rsid w:val="00AD3D2D"/>
    <w:rsid w:val="00AE4B49"/>
    <w:rsid w:val="00AE5F28"/>
    <w:rsid w:val="00AE77A2"/>
    <w:rsid w:val="00B002B3"/>
    <w:rsid w:val="00B00BE4"/>
    <w:rsid w:val="00B060D2"/>
    <w:rsid w:val="00B14D84"/>
    <w:rsid w:val="00B17D1D"/>
    <w:rsid w:val="00B20F78"/>
    <w:rsid w:val="00B22956"/>
    <w:rsid w:val="00B24764"/>
    <w:rsid w:val="00B35547"/>
    <w:rsid w:val="00B35C8B"/>
    <w:rsid w:val="00B42C10"/>
    <w:rsid w:val="00B43C75"/>
    <w:rsid w:val="00B52B94"/>
    <w:rsid w:val="00B6615F"/>
    <w:rsid w:val="00B723CB"/>
    <w:rsid w:val="00B73890"/>
    <w:rsid w:val="00B80FE9"/>
    <w:rsid w:val="00B811F2"/>
    <w:rsid w:val="00B81ABE"/>
    <w:rsid w:val="00B83DC0"/>
    <w:rsid w:val="00B97A3A"/>
    <w:rsid w:val="00BA03E5"/>
    <w:rsid w:val="00BB4EBA"/>
    <w:rsid w:val="00BB544A"/>
    <w:rsid w:val="00BB63E8"/>
    <w:rsid w:val="00BC1734"/>
    <w:rsid w:val="00BC3125"/>
    <w:rsid w:val="00BC3BAB"/>
    <w:rsid w:val="00BD1DA8"/>
    <w:rsid w:val="00BE06A6"/>
    <w:rsid w:val="00BE1D2F"/>
    <w:rsid w:val="00BE3040"/>
    <w:rsid w:val="00BE5EE5"/>
    <w:rsid w:val="00BF1484"/>
    <w:rsid w:val="00BF3162"/>
    <w:rsid w:val="00BF367F"/>
    <w:rsid w:val="00BF60F3"/>
    <w:rsid w:val="00C0511E"/>
    <w:rsid w:val="00C15464"/>
    <w:rsid w:val="00C2160C"/>
    <w:rsid w:val="00C23359"/>
    <w:rsid w:val="00C3020B"/>
    <w:rsid w:val="00C4001C"/>
    <w:rsid w:val="00C430C1"/>
    <w:rsid w:val="00C468C0"/>
    <w:rsid w:val="00C748C2"/>
    <w:rsid w:val="00C756B2"/>
    <w:rsid w:val="00C77135"/>
    <w:rsid w:val="00C859A6"/>
    <w:rsid w:val="00C91196"/>
    <w:rsid w:val="00C948C6"/>
    <w:rsid w:val="00CA06A3"/>
    <w:rsid w:val="00CA2B14"/>
    <w:rsid w:val="00CA4A07"/>
    <w:rsid w:val="00CB02BD"/>
    <w:rsid w:val="00CB06EB"/>
    <w:rsid w:val="00CB256E"/>
    <w:rsid w:val="00CB401F"/>
    <w:rsid w:val="00CB6BE9"/>
    <w:rsid w:val="00CC1B22"/>
    <w:rsid w:val="00CC3428"/>
    <w:rsid w:val="00CC5999"/>
    <w:rsid w:val="00CC7278"/>
    <w:rsid w:val="00CD2493"/>
    <w:rsid w:val="00CD54AB"/>
    <w:rsid w:val="00CD5A49"/>
    <w:rsid w:val="00CE1EA6"/>
    <w:rsid w:val="00CF5DD4"/>
    <w:rsid w:val="00D023D5"/>
    <w:rsid w:val="00D03034"/>
    <w:rsid w:val="00D07D1A"/>
    <w:rsid w:val="00D14907"/>
    <w:rsid w:val="00D14F20"/>
    <w:rsid w:val="00D15D1E"/>
    <w:rsid w:val="00D1704F"/>
    <w:rsid w:val="00D209BD"/>
    <w:rsid w:val="00D27523"/>
    <w:rsid w:val="00D30D2F"/>
    <w:rsid w:val="00D34A50"/>
    <w:rsid w:val="00D4125D"/>
    <w:rsid w:val="00D60398"/>
    <w:rsid w:val="00D61772"/>
    <w:rsid w:val="00D658F7"/>
    <w:rsid w:val="00D74646"/>
    <w:rsid w:val="00D75249"/>
    <w:rsid w:val="00D7562B"/>
    <w:rsid w:val="00D956D9"/>
    <w:rsid w:val="00DA5D90"/>
    <w:rsid w:val="00DA6942"/>
    <w:rsid w:val="00DD1C04"/>
    <w:rsid w:val="00DD7976"/>
    <w:rsid w:val="00DE4CD6"/>
    <w:rsid w:val="00DE5577"/>
    <w:rsid w:val="00DF13DE"/>
    <w:rsid w:val="00E03393"/>
    <w:rsid w:val="00E074B5"/>
    <w:rsid w:val="00E1418F"/>
    <w:rsid w:val="00E171D8"/>
    <w:rsid w:val="00E228C3"/>
    <w:rsid w:val="00E26E76"/>
    <w:rsid w:val="00E26F10"/>
    <w:rsid w:val="00E274D4"/>
    <w:rsid w:val="00E27795"/>
    <w:rsid w:val="00E33B7B"/>
    <w:rsid w:val="00E34CD2"/>
    <w:rsid w:val="00E37AF2"/>
    <w:rsid w:val="00E413E2"/>
    <w:rsid w:val="00E417AF"/>
    <w:rsid w:val="00E46EA0"/>
    <w:rsid w:val="00E5223D"/>
    <w:rsid w:val="00E57677"/>
    <w:rsid w:val="00E610E9"/>
    <w:rsid w:val="00E6399A"/>
    <w:rsid w:val="00E6450C"/>
    <w:rsid w:val="00E64B05"/>
    <w:rsid w:val="00E70535"/>
    <w:rsid w:val="00E70F04"/>
    <w:rsid w:val="00E75451"/>
    <w:rsid w:val="00E757D9"/>
    <w:rsid w:val="00E7796B"/>
    <w:rsid w:val="00E81A5D"/>
    <w:rsid w:val="00E83D7D"/>
    <w:rsid w:val="00E851CA"/>
    <w:rsid w:val="00E924AB"/>
    <w:rsid w:val="00EA3F17"/>
    <w:rsid w:val="00EA4384"/>
    <w:rsid w:val="00EC38CC"/>
    <w:rsid w:val="00EC7D8E"/>
    <w:rsid w:val="00EE2799"/>
    <w:rsid w:val="00EF527B"/>
    <w:rsid w:val="00EF70CA"/>
    <w:rsid w:val="00F03266"/>
    <w:rsid w:val="00F04219"/>
    <w:rsid w:val="00F1789C"/>
    <w:rsid w:val="00F20490"/>
    <w:rsid w:val="00F21FB6"/>
    <w:rsid w:val="00F34D17"/>
    <w:rsid w:val="00F36925"/>
    <w:rsid w:val="00F36AF5"/>
    <w:rsid w:val="00F3782E"/>
    <w:rsid w:val="00F46D5D"/>
    <w:rsid w:val="00F5054F"/>
    <w:rsid w:val="00F509F4"/>
    <w:rsid w:val="00F5230F"/>
    <w:rsid w:val="00F723D4"/>
    <w:rsid w:val="00F8190D"/>
    <w:rsid w:val="00F82E07"/>
    <w:rsid w:val="00F83C23"/>
    <w:rsid w:val="00F83C3D"/>
    <w:rsid w:val="00F83EA8"/>
    <w:rsid w:val="00F8501F"/>
    <w:rsid w:val="00F9441E"/>
    <w:rsid w:val="00F95E63"/>
    <w:rsid w:val="00FA0BF5"/>
    <w:rsid w:val="00FA26BF"/>
    <w:rsid w:val="00FA3159"/>
    <w:rsid w:val="00FB2225"/>
    <w:rsid w:val="00FC00A0"/>
    <w:rsid w:val="00FC572E"/>
    <w:rsid w:val="00FD2E74"/>
    <w:rsid w:val="00FD4D5E"/>
    <w:rsid w:val="00FD552E"/>
    <w:rsid w:val="00FD630C"/>
    <w:rsid w:val="00FD7607"/>
    <w:rsid w:val="00FE034F"/>
    <w:rsid w:val="00FE6175"/>
    <w:rsid w:val="00FF6B3B"/>
    <w:rsid w:val="00FF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2551295-88FD-4A12-B1D9-464E6706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Times New Roman" w:hAnsi="Verdana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F6B9A"/>
  </w:style>
  <w:style w:type="paragraph" w:styleId="berschrift1">
    <w:name w:val="heading 1"/>
    <w:basedOn w:val="Standard"/>
    <w:next w:val="Textkrper-Zeileneinzug"/>
    <w:qFormat/>
    <w:rsid w:val="00FF6B3B"/>
    <w:pPr>
      <w:keepNext/>
      <w:spacing w:before="240" w:after="60"/>
      <w:ind w:left="17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-Zeileneinzug"/>
    <w:qFormat/>
    <w:rsid w:val="00FF6B3B"/>
    <w:pPr>
      <w:keepNext/>
      <w:spacing w:before="240" w:after="60"/>
      <w:ind w:left="170"/>
      <w:outlineLvl w:val="1"/>
    </w:pPr>
    <w:rPr>
      <w:b/>
      <w:i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24729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4729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E34CD2"/>
    <w:rPr>
      <w:rFonts w:ascii="Tahoma" w:hAnsi="Tahoma" w:cs="Tahoma"/>
      <w:sz w:val="16"/>
      <w:szCs w:val="16"/>
    </w:rPr>
  </w:style>
  <w:style w:type="paragraph" w:styleId="Textkrper-Zeileneinzug">
    <w:name w:val="Body Text Indent"/>
    <w:basedOn w:val="Standard"/>
    <w:link w:val="Textkrper-ZeileneinzugZchn"/>
    <w:qFormat/>
    <w:rsid w:val="00FF6B3B"/>
    <w:pPr>
      <w:tabs>
        <w:tab w:val="left" w:pos="1560"/>
      </w:tabs>
      <w:spacing w:before="120" w:after="120"/>
      <w:ind w:left="709"/>
    </w:pPr>
    <w:rPr>
      <w:lang w:val="de-CH"/>
    </w:rPr>
  </w:style>
  <w:style w:type="table" w:styleId="Tabellenraster">
    <w:name w:val="Table Grid"/>
    <w:basedOn w:val="NormaleTabelle"/>
    <w:rsid w:val="00D75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basedOn w:val="Absatz-Standardschriftart"/>
    <w:link w:val="Sprechblasentext"/>
    <w:rsid w:val="00E34CD2"/>
    <w:rPr>
      <w:rFonts w:ascii="Tahoma" w:hAnsi="Tahoma" w:cs="Tahoma"/>
      <w:sz w:val="16"/>
      <w:szCs w:val="16"/>
    </w:rPr>
  </w:style>
  <w:style w:type="paragraph" w:customStyle="1" w:styleId="Schler-Text">
    <w:name w:val="Schüler-Text"/>
    <w:basedOn w:val="Standard"/>
    <w:next w:val="Textkrper-Zeileneinzug"/>
    <w:rsid w:val="006A244D"/>
    <w:pPr>
      <w:spacing w:before="120" w:after="60"/>
      <w:ind w:left="709"/>
    </w:pPr>
    <w:rPr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FF6B3B"/>
    <w:rPr>
      <w:color w:val="808080"/>
    </w:rPr>
  </w:style>
  <w:style w:type="character" w:customStyle="1" w:styleId="Lernzielbeschreibung">
    <w:name w:val="Lernzielbeschreibung"/>
    <w:basedOn w:val="Absatz-Standardschriftart"/>
    <w:uiPriority w:val="1"/>
    <w:rsid w:val="009D01A9"/>
    <w:rPr>
      <w:rFonts w:ascii="Verdana" w:hAnsi="Verdana"/>
      <w:sz w:val="16"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A45BD2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BerufsBildungBaden\LA01_Muster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LA01_Mustervorlage.dotx</Template>
  <TotalTime>0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Fach:</vt:lpstr>
    </vt:vector>
  </TitlesOfParts>
  <Company>Privat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Fach:</dc:title>
  <dc:creator>Heinz Renggli</dc:creator>
  <cp:lastModifiedBy>Luca Schäfli</cp:lastModifiedBy>
  <cp:revision>15</cp:revision>
  <cp:lastPrinted>2011-01-30T10:58:00Z</cp:lastPrinted>
  <dcterms:created xsi:type="dcterms:W3CDTF">2011-01-30T10:49:00Z</dcterms:created>
  <dcterms:modified xsi:type="dcterms:W3CDTF">2017-01-19T09:58:00Z</dcterms:modified>
</cp:coreProperties>
</file>