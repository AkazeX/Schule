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A54743">
      <w:pPr>
        <w:pStyle w:val="berschrift1"/>
        <w:rPr>
          <w:lang w:val="de-CH"/>
        </w:rPr>
      </w:pPr>
      <w:r>
        <w:rPr>
          <w:lang w:val="de-CH"/>
        </w:rPr>
        <w:t>Auftrag</w:t>
      </w:r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peichern Sie diese Vorlage auf Ihrem Computer. Lösen Sie die verlangten Berechnungsaufgaben in diesem Dokument analog zu der Musteraufgabe. Laden Sie das fertige Dokument im moodle hoch.</w:t>
      </w:r>
    </w:p>
    <w:p w:rsidR="00D27523" w:rsidRDefault="00D27523">
      <w:pPr>
        <w:pStyle w:val="Textkrper-Zeileneinzug"/>
      </w:pPr>
    </w:p>
    <w:p w:rsidR="004B1881" w:rsidRDefault="00EC7D8E" w:rsidP="00EC7D8E">
      <w:pPr>
        <w:pStyle w:val="berschrift2"/>
      </w:pPr>
      <w:r>
        <w:t>Aufgabenstellung</w:t>
      </w:r>
    </w:p>
    <w:p w:rsidR="00995828" w:rsidRDefault="00791F2E" w:rsidP="00A54743">
      <w:pPr>
        <w:pStyle w:val="Textkrper-Zeileneinzug"/>
        <w:spacing w:before="240" w:after="240"/>
        <w:rPr>
          <w:i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123190</wp:posOffset>
            </wp:positionV>
            <wp:extent cx="541655" cy="541020"/>
            <wp:effectExtent l="19050" t="0" r="0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A45BD2" w:rsidRDefault="00A45BD2" w:rsidP="00A45BD2">
      <w:pPr>
        <w:pStyle w:val="Textkrper-Zeileneinzug"/>
        <w:numPr>
          <w:ilvl w:val="0"/>
          <w:numId w:val="5"/>
        </w:numPr>
      </w:pPr>
      <w:r>
        <w:t xml:space="preserve">Lösen Sie aus dem </w:t>
      </w:r>
      <w:r w:rsidRPr="00A91687">
        <w:rPr>
          <w:lang w:val="de-DE"/>
        </w:rPr>
        <w:t>Rechnungsbuch Elektrotechnik (17.Auflage 2010)</w:t>
      </w:r>
      <w:r>
        <w:t>:</w:t>
      </w:r>
    </w:p>
    <w:p w:rsidR="004A1BDE" w:rsidRDefault="004A1BDE" w:rsidP="004A1BDE">
      <w:pPr>
        <w:pStyle w:val="Textkrper-Zeileneinzug"/>
        <w:numPr>
          <w:ilvl w:val="1"/>
          <w:numId w:val="5"/>
        </w:numPr>
      </w:pPr>
      <w:r>
        <w:t>Kapitel 6.4 Elektromagnetische Induktion (S.90) Aufgabe 2</w:t>
      </w:r>
    </w:p>
    <w:p w:rsidR="004A1BDE" w:rsidRDefault="004A1BDE" w:rsidP="004A1BDE">
      <w:pPr>
        <w:pStyle w:val="Textkrper-Zeileneinzug"/>
        <w:numPr>
          <w:ilvl w:val="1"/>
          <w:numId w:val="5"/>
        </w:numPr>
      </w:pPr>
      <w:r>
        <w:t>Kapitel 12.1 Transformator (S.225) Aufgabe 4</w:t>
      </w:r>
    </w:p>
    <w:p w:rsidR="004A1BDE" w:rsidRDefault="004A1BDE" w:rsidP="004A1BDE">
      <w:pPr>
        <w:pStyle w:val="Textkrper-Zeileneinzug"/>
        <w:numPr>
          <w:ilvl w:val="1"/>
          <w:numId w:val="5"/>
        </w:numPr>
      </w:pPr>
      <w:r>
        <w:t>Kapitel 12.1 Transformator (S.226) Aufgabe 4</w:t>
      </w:r>
    </w:p>
    <w:p w:rsidR="00A54743" w:rsidRDefault="00A54743" w:rsidP="00A54743">
      <w:pPr>
        <w:pStyle w:val="Textkrper-Zeileneinzug"/>
      </w:pPr>
    </w:p>
    <w:p w:rsidR="00A32825" w:rsidRDefault="006B3679" w:rsidP="00A54743">
      <w:pPr>
        <w:pStyle w:val="Textkrper-Zeileneinzug"/>
      </w:pPr>
      <w:r>
        <w:t>Seite 90/ Nr.2</w:t>
      </w:r>
    </w:p>
    <w:p w:rsidR="006B3679" w:rsidRDefault="006B3679" w:rsidP="00A54743">
      <w:pPr>
        <w:pStyle w:val="Textkrper-Zeileneinzug"/>
      </w:pPr>
      <w:proofErr w:type="spellStart"/>
      <w:r>
        <w:t>Geg</w:t>
      </w:r>
      <w:proofErr w:type="spellEnd"/>
      <w:r>
        <w:t>: z=500; l=4cm; v=10cm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 xml:space="preserve">;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t>=1,6V</w:t>
      </w:r>
    </w:p>
    <w:p w:rsidR="006B3679" w:rsidRDefault="006B3679" w:rsidP="006B3679">
      <w:pPr>
        <w:pStyle w:val="Textkrper-Zeileneinzug"/>
      </w:pPr>
      <w:r>
        <w:t>Ges: B</w:t>
      </w:r>
    </w:p>
    <w:p w:rsidR="006B3679" w:rsidRDefault="006B3679" w:rsidP="006B3679">
      <w:pPr>
        <w:pStyle w:val="Textkrper-Zeileneinzug"/>
      </w:pPr>
      <w:r>
        <w:t>Lösung:</w:t>
      </w:r>
    </w:p>
    <w:p w:rsidR="006B3679" w:rsidRDefault="006B3679" w:rsidP="006B3679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z∙l∙v 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1,6V</m:t>
            </m:r>
          </m:num>
          <m:den>
            <m:r>
              <w:rPr>
                <w:rFonts w:ascii="Cambria Math" w:hAnsi="Cambria Math"/>
              </w:rPr>
              <m:t>500∙0,04m∙0,1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den>
        </m:f>
        <m:r>
          <w:rPr>
            <w:rFonts w:ascii="Cambria Math" w:hAnsi="Cambria Math"/>
          </w:rPr>
          <m:t>=</m:t>
        </m:r>
        <w:bookmarkStart w:id="0" w:name="_GoBack"/>
        <w:bookmarkEnd w:id="0"/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0,8T</m:t>
                </m:r>
              </m:e>
            </m:bar>
          </m:e>
        </m:bar>
      </m:oMath>
    </w:p>
    <w:p w:rsidR="005313D3" w:rsidRDefault="005313D3" w:rsidP="006B3679">
      <w:pPr>
        <w:pStyle w:val="Textkrper-Zeileneinzug"/>
      </w:pPr>
    </w:p>
    <w:p w:rsidR="008F4EF4" w:rsidRDefault="008F4EF4" w:rsidP="006B3679">
      <w:pPr>
        <w:pStyle w:val="Textkrper-Zeileneinzug"/>
      </w:pPr>
    </w:p>
    <w:p w:rsidR="008F4EF4" w:rsidRDefault="008F4EF4" w:rsidP="006B3679">
      <w:pPr>
        <w:pStyle w:val="Textkrper-Zeileneinzug"/>
      </w:pPr>
    </w:p>
    <w:p w:rsidR="008F4EF4" w:rsidRDefault="008F4EF4" w:rsidP="006B3679">
      <w:pPr>
        <w:pStyle w:val="Textkrper-Zeileneinzug"/>
      </w:pPr>
    </w:p>
    <w:p w:rsidR="008F4EF4" w:rsidRDefault="008F4EF4" w:rsidP="006B3679">
      <w:pPr>
        <w:pStyle w:val="Textkrper-Zeileneinzug"/>
      </w:pPr>
    </w:p>
    <w:p w:rsidR="005313D3" w:rsidRDefault="005313D3" w:rsidP="006B3679">
      <w:pPr>
        <w:pStyle w:val="Textkrper-Zeileneinzug"/>
      </w:pPr>
      <w:r>
        <w:t xml:space="preserve">Seite 252/ Nr.4 </w:t>
      </w:r>
    </w:p>
    <w:p w:rsidR="005313D3" w:rsidRDefault="005313D3" w:rsidP="005313D3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Geg: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=230V;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=1136;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=8V</m:t>
        </m:r>
      </m:oMath>
    </w:p>
    <w:p w:rsidR="005313D3" w:rsidRPr="005313D3" w:rsidRDefault="005313D3" w:rsidP="005313D3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Ges: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5313D3" w:rsidRPr="005313D3" w:rsidRDefault="005313D3" w:rsidP="005313D3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Lösung:</m:t>
        </m:r>
      </m:oMath>
    </w:p>
    <w:p w:rsidR="005313D3" w:rsidRDefault="005313D3" w:rsidP="005313D3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1136∙8V</m:t>
            </m:r>
          </m:num>
          <m:den>
            <m:r>
              <w:rPr>
                <w:rFonts w:ascii="Cambria Math" w:hAnsi="Cambria Math"/>
              </w:rPr>
              <m:t>230V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39,5=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40</m:t>
                </m:r>
              </m:e>
            </m:bar>
          </m:e>
        </m:bar>
      </m:oMath>
    </w:p>
    <w:p w:rsidR="005313D3" w:rsidRDefault="005313D3" w:rsidP="005313D3">
      <w:pPr>
        <w:pStyle w:val="Textkrper-Zeileneinzug"/>
      </w:pPr>
    </w:p>
    <w:p w:rsidR="008F4EF4" w:rsidRDefault="008F4EF4" w:rsidP="005313D3">
      <w:pPr>
        <w:pStyle w:val="Textkrper-Zeileneinzug"/>
      </w:pPr>
    </w:p>
    <w:p w:rsidR="008F4EF4" w:rsidRDefault="008F4EF4" w:rsidP="005313D3">
      <w:pPr>
        <w:pStyle w:val="Textkrper-Zeileneinzug"/>
      </w:pPr>
    </w:p>
    <w:p w:rsidR="008F4EF4" w:rsidRDefault="008F4EF4" w:rsidP="005313D3">
      <w:pPr>
        <w:pStyle w:val="Textkrper-Zeileneinzug"/>
      </w:pPr>
    </w:p>
    <w:p w:rsidR="008F4EF4" w:rsidRDefault="008F4EF4" w:rsidP="005313D3">
      <w:pPr>
        <w:pStyle w:val="Textkrper-Zeileneinzug"/>
      </w:pPr>
    </w:p>
    <w:p w:rsidR="005313D3" w:rsidRDefault="005313D3" w:rsidP="005313D3">
      <w:pPr>
        <w:pStyle w:val="Textkrper-Zeileneinzug"/>
      </w:pPr>
      <w:r>
        <w:lastRenderedPageBreak/>
        <w:t>Seite 253/ Nr.4</w:t>
      </w:r>
    </w:p>
    <w:p w:rsidR="005313D3" w:rsidRPr="008F4EF4" w:rsidRDefault="008F4EF4" w:rsidP="005313D3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Geg: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=389;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=230V;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=92;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=7A</m:t>
        </m:r>
      </m:oMath>
    </w:p>
    <w:p w:rsidR="008F4EF4" w:rsidRPr="008F4EF4" w:rsidRDefault="008F4EF4" w:rsidP="005313D3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Ges: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8F4EF4" w:rsidRDefault="008F4EF4" w:rsidP="005313D3">
      <w:pPr>
        <w:pStyle w:val="Textkrper-Zeileneinzug"/>
      </w:pP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8F4EF4" w:rsidRPr="008F4EF4" w:rsidRDefault="008F4EF4" w:rsidP="005313D3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Lösung a):</m:t>
        </m:r>
      </m:oMath>
    </w:p>
    <w:p w:rsidR="008F4EF4" w:rsidRDefault="008F4EF4" w:rsidP="005313D3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230V∙92</m:t>
            </m:r>
          </m:num>
          <m:den>
            <m:r>
              <w:rPr>
                <w:rFonts w:ascii="Cambria Math" w:hAnsi="Cambria Math"/>
              </w:rPr>
              <m:t>389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54.4V</m:t>
                </m:r>
              </m:e>
            </m:bar>
          </m:e>
        </m:bar>
      </m:oMath>
    </w:p>
    <w:p w:rsidR="008F4EF4" w:rsidRPr="008F4EF4" w:rsidRDefault="008F4EF4" w:rsidP="005313D3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Lösung b):</m:t>
        </m:r>
      </m:oMath>
    </w:p>
    <w:p w:rsidR="008F4EF4" w:rsidRPr="008F4EF4" w:rsidRDefault="008F4EF4" w:rsidP="005313D3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7A∙92</m:t>
            </m:r>
          </m:num>
          <m:den>
            <m:r>
              <w:rPr>
                <w:rFonts w:ascii="Cambria Math" w:hAnsi="Cambria Math"/>
              </w:rPr>
              <m:t>389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1,66A</m:t>
                </m:r>
              </m:e>
            </m:bar>
          </m:e>
        </m:bar>
      </m:oMath>
    </w:p>
    <w:sectPr w:rsidR="008F4EF4" w:rsidRPr="008F4EF4" w:rsidSect="002D2CF8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CAF" w:rsidRDefault="00A92CAF">
      <w:r>
        <w:separator/>
      </w:r>
    </w:p>
  </w:endnote>
  <w:endnote w:type="continuationSeparator" w:id="0">
    <w:p w:rsidR="00A92CAF" w:rsidRDefault="00A92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F48" w:rsidRPr="006522A5" w:rsidRDefault="00350F48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 w:rsidRPr="006522A5">
      <w:rPr>
        <w:sz w:val="12"/>
        <w:szCs w:val="12"/>
      </w:rPr>
      <w:fldChar w:fldCharType="begin"/>
    </w:r>
    <w:r w:rsidRPr="006522A5">
      <w:rPr>
        <w:sz w:val="12"/>
        <w:szCs w:val="12"/>
      </w:rPr>
      <w:instrText xml:space="preserve"> FILENAME   \* MERGEFORMAT </w:instrText>
    </w:r>
    <w:r w:rsidRPr="006522A5">
      <w:rPr>
        <w:sz w:val="12"/>
        <w:szCs w:val="12"/>
      </w:rPr>
      <w:fldChar w:fldCharType="separate"/>
    </w:r>
    <w:r w:rsidR="00211AB6">
      <w:rPr>
        <w:noProof/>
        <w:sz w:val="12"/>
        <w:szCs w:val="12"/>
      </w:rPr>
      <w:t>Berechnungsaufgaben_Generatorprinzip_Loesung.docx</w:t>
    </w:r>
    <w:r w:rsidRPr="006522A5">
      <w:rPr>
        <w:noProof/>
        <w:sz w:val="12"/>
        <w:szCs w:val="12"/>
      </w:rPr>
      <w:fldChar w:fldCharType="end"/>
    </w:r>
    <w:r w:rsidRPr="006522A5">
      <w:rPr>
        <w:sz w:val="12"/>
        <w:szCs w:val="12"/>
      </w:rPr>
      <w:t xml:space="preserve"> / </w:t>
    </w:r>
    <w:r w:rsidRPr="006522A5">
      <w:rPr>
        <w:sz w:val="12"/>
        <w:szCs w:val="12"/>
      </w:rPr>
      <w:fldChar w:fldCharType="begin"/>
    </w:r>
    <w:r w:rsidRPr="006522A5">
      <w:rPr>
        <w:sz w:val="12"/>
        <w:szCs w:val="12"/>
      </w:rPr>
      <w:instrText xml:space="preserve"> TIME \@ "dd.MM.yy" </w:instrText>
    </w:r>
    <w:r w:rsidRPr="006522A5">
      <w:rPr>
        <w:sz w:val="12"/>
        <w:szCs w:val="12"/>
      </w:rPr>
      <w:fldChar w:fldCharType="separate"/>
    </w:r>
    <w:r w:rsidR="008F4EF4">
      <w:rPr>
        <w:noProof/>
        <w:sz w:val="12"/>
        <w:szCs w:val="12"/>
      </w:rPr>
      <w:t>12.01.17</w:t>
    </w:r>
    <w:r w:rsidRPr="006522A5">
      <w:rPr>
        <w:sz w:val="12"/>
        <w:szCs w:val="12"/>
      </w:rPr>
      <w:fldChar w:fldCharType="end"/>
    </w:r>
    <w:r w:rsidRPr="006522A5">
      <w:rPr>
        <w:sz w:val="12"/>
        <w:szCs w:val="12"/>
      </w:rPr>
      <w:t xml:space="preserve"> / Re</w:t>
    </w:r>
    <w:r w:rsidRPr="006522A5">
      <w:rPr>
        <w:sz w:val="12"/>
        <w:szCs w:val="12"/>
      </w:rPr>
      <w:tab/>
      <w:t xml:space="preserve">Seite: </w:t>
    </w:r>
    <w:r w:rsidRPr="006522A5">
      <w:rPr>
        <w:sz w:val="12"/>
        <w:szCs w:val="12"/>
      </w:rPr>
      <w:fldChar w:fldCharType="begin"/>
    </w:r>
    <w:r w:rsidRPr="006522A5">
      <w:rPr>
        <w:sz w:val="12"/>
        <w:szCs w:val="12"/>
      </w:rPr>
      <w:instrText xml:space="preserve"> PAGE   \* MERGEFORMAT </w:instrText>
    </w:r>
    <w:r w:rsidRPr="006522A5">
      <w:rPr>
        <w:sz w:val="12"/>
        <w:szCs w:val="12"/>
      </w:rPr>
      <w:fldChar w:fldCharType="separate"/>
    </w:r>
    <w:r w:rsidR="008F4EF4">
      <w:rPr>
        <w:noProof/>
        <w:sz w:val="12"/>
        <w:szCs w:val="12"/>
      </w:rPr>
      <w:t>2</w:t>
    </w:r>
    <w:r w:rsidRPr="006522A5"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F48" w:rsidRPr="00AA14D4" w:rsidRDefault="00350F48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 w:rsidRPr="00AA14D4">
      <w:rPr>
        <w:sz w:val="12"/>
        <w:szCs w:val="12"/>
      </w:rPr>
      <w:fldChar w:fldCharType="begin"/>
    </w:r>
    <w:r w:rsidRPr="00AA14D4">
      <w:rPr>
        <w:sz w:val="12"/>
        <w:szCs w:val="12"/>
      </w:rPr>
      <w:instrText xml:space="preserve"> FILENAME   \* MERGEFORMAT </w:instrText>
    </w:r>
    <w:r w:rsidRPr="00AA14D4">
      <w:rPr>
        <w:sz w:val="12"/>
        <w:szCs w:val="12"/>
      </w:rPr>
      <w:fldChar w:fldCharType="separate"/>
    </w:r>
    <w:r w:rsidR="00211AB6">
      <w:rPr>
        <w:noProof/>
        <w:sz w:val="12"/>
        <w:szCs w:val="12"/>
      </w:rPr>
      <w:t>Berechnungsaufgaben_Generatorprinzip_Loesung.docx</w:t>
    </w:r>
    <w:r w:rsidRPr="00AA14D4">
      <w:rPr>
        <w:noProof/>
        <w:sz w:val="12"/>
        <w:szCs w:val="12"/>
      </w:rPr>
      <w:fldChar w:fldCharType="end"/>
    </w:r>
    <w:r w:rsidRPr="00AA14D4">
      <w:rPr>
        <w:sz w:val="12"/>
        <w:szCs w:val="12"/>
      </w:rPr>
      <w:t xml:space="preserve"> / </w:t>
    </w:r>
    <w:r w:rsidRPr="00AA14D4">
      <w:rPr>
        <w:sz w:val="12"/>
        <w:szCs w:val="12"/>
      </w:rPr>
      <w:fldChar w:fldCharType="begin"/>
    </w:r>
    <w:r w:rsidRPr="00AA14D4">
      <w:rPr>
        <w:sz w:val="12"/>
        <w:szCs w:val="12"/>
      </w:rPr>
      <w:instrText xml:space="preserve"> TIME \@ "dd.MM.yy" </w:instrText>
    </w:r>
    <w:r w:rsidRPr="00AA14D4">
      <w:rPr>
        <w:sz w:val="12"/>
        <w:szCs w:val="12"/>
      </w:rPr>
      <w:fldChar w:fldCharType="separate"/>
    </w:r>
    <w:r w:rsidR="008F4EF4">
      <w:rPr>
        <w:noProof/>
        <w:sz w:val="12"/>
        <w:szCs w:val="12"/>
      </w:rPr>
      <w:t>12.01.17</w:t>
    </w:r>
    <w:r w:rsidRPr="00AA14D4">
      <w:rPr>
        <w:sz w:val="12"/>
        <w:szCs w:val="12"/>
      </w:rPr>
      <w:fldChar w:fldCharType="end"/>
    </w:r>
    <w:r w:rsidRPr="00AA14D4">
      <w:rPr>
        <w:sz w:val="12"/>
        <w:szCs w:val="12"/>
      </w:rPr>
      <w:t xml:space="preserve"> / Re</w:t>
    </w:r>
    <w:r w:rsidRPr="00AA14D4">
      <w:rPr>
        <w:sz w:val="12"/>
        <w:szCs w:val="12"/>
      </w:rPr>
      <w:tab/>
      <w:t xml:space="preserve">Seite: </w:t>
    </w:r>
    <w:r w:rsidRPr="00AA14D4">
      <w:rPr>
        <w:sz w:val="12"/>
        <w:szCs w:val="12"/>
      </w:rPr>
      <w:fldChar w:fldCharType="begin"/>
    </w:r>
    <w:r w:rsidRPr="00AA14D4">
      <w:rPr>
        <w:sz w:val="12"/>
        <w:szCs w:val="12"/>
      </w:rPr>
      <w:instrText xml:space="preserve"> PAGE   \* MERGEFORMAT </w:instrText>
    </w:r>
    <w:r w:rsidRPr="00AA14D4">
      <w:rPr>
        <w:sz w:val="12"/>
        <w:szCs w:val="12"/>
      </w:rPr>
      <w:fldChar w:fldCharType="separate"/>
    </w:r>
    <w:r w:rsidR="008F4EF4">
      <w:rPr>
        <w:noProof/>
        <w:sz w:val="12"/>
        <w:szCs w:val="12"/>
      </w:rPr>
      <w:t>1</w:t>
    </w:r>
    <w:r w:rsidRPr="00AA14D4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CAF" w:rsidRDefault="00A92CAF">
      <w:r>
        <w:separator/>
      </w:r>
    </w:p>
  </w:footnote>
  <w:footnote w:type="continuationSeparator" w:id="0">
    <w:p w:rsidR="00A92CAF" w:rsidRDefault="00A92C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693"/>
      <w:gridCol w:w="3969"/>
      <w:gridCol w:w="992"/>
    </w:tblGrid>
    <w:tr w:rsidR="00350F48" w:rsidTr="004A1BDE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350F48" w:rsidRDefault="00350F48" w:rsidP="00350F48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1082868" cy="424281"/>
                <wp:effectExtent l="19050" t="0" r="2982" b="0"/>
                <wp:docPr id="8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350F48" w:rsidRDefault="00350F48" w:rsidP="00350F4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350F48" w:rsidRDefault="00350F48" w:rsidP="004A1BDE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LA09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350F48" w:rsidRDefault="00350F48" w:rsidP="00350F4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350F48" w:rsidTr="004A1BDE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350F48" w:rsidRDefault="00350F48" w:rsidP="00350F4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350F48" w:rsidRDefault="00350F48" w:rsidP="00350F4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350F48" w:rsidRDefault="00350F48" w:rsidP="00350F4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350F48" w:rsidRDefault="00350F48" w:rsidP="00FF7EB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AU2</w:t>
          </w:r>
        </w:p>
      </w:tc>
    </w:tr>
  </w:tbl>
  <w:p w:rsidR="00350F48" w:rsidRDefault="00350F48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350F48" w:rsidRDefault="00350F48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1559"/>
      <w:gridCol w:w="2410"/>
      <w:gridCol w:w="992"/>
    </w:tblGrid>
    <w:tr w:rsidR="00350F48" w:rsidTr="004A1BDE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350F48" w:rsidRDefault="00350F48" w:rsidP="00350F48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1082868" cy="424281"/>
                <wp:effectExtent l="19050" t="0" r="2982" b="0"/>
                <wp:docPr id="1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350F48" w:rsidRDefault="00350F48" w:rsidP="00350F4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350F48" w:rsidRDefault="00350F48" w:rsidP="004A1BDE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LA09: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350F48" w:rsidRDefault="00350F48" w:rsidP="00350F4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350F48" w:rsidTr="004A1BDE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350F48" w:rsidRDefault="00350F48" w:rsidP="00350F4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350F48" w:rsidRDefault="00350F48" w:rsidP="00350F4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350F48" w:rsidRDefault="00350F48" w:rsidP="00350F4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350F48" w:rsidRDefault="00350F48" w:rsidP="00FF7EB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AU2</w:t>
          </w:r>
        </w:p>
      </w:tc>
    </w:tr>
    <w:tr w:rsidR="00350F48" w:rsidTr="004A1BDE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350F48" w:rsidRPr="00931884" w:rsidRDefault="00350F48" w:rsidP="00350F4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Lernziel</w:t>
          </w:r>
        </w:p>
      </w:tc>
      <w:tc>
        <w:tcPr>
          <w:tcW w:w="8646" w:type="dxa"/>
          <w:gridSpan w:val="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350F48" w:rsidRPr="008F07A4" w:rsidRDefault="00350F48" w:rsidP="004A1BDE">
          <w:pPr>
            <w:pStyle w:val="Kopfzeile"/>
            <w:spacing w:before="20" w:after="60"/>
            <w:rPr>
              <w:sz w:val="16"/>
            </w:rPr>
          </w:pPr>
          <w:r>
            <w:rPr>
              <w:rStyle w:val="Lernzielbeschreibung"/>
            </w:rPr>
            <w:t>Ich kann Berechnungen zur Generatorprinzip und Transformatorprinzip lösen.</w:t>
          </w:r>
        </w:p>
      </w:tc>
    </w:tr>
    <w:tr w:rsidR="00350F48" w:rsidTr="004A1BDE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350F48" w:rsidRPr="00931884" w:rsidRDefault="00350F48" w:rsidP="00350F4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Material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350F48" w:rsidRPr="00931884" w:rsidRDefault="00350F48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Lösen Sie die verlangten Berechnungsaufgaben aus dem Rechnungsbuch in diesem Dokument.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350F48" w:rsidRPr="00931884" w:rsidRDefault="00350F48" w:rsidP="00350F4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350F48" w:rsidRPr="00931884" w:rsidRDefault="00350F48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  <w:lang w:val="de-CH"/>
            </w:rPr>
          </w:pPr>
          <w:r>
            <w:rPr>
              <w:rStyle w:val="Lernzielbeschreibung"/>
            </w:rPr>
            <w:t>Die Aufgaben sind in Einzelarbeit als Hausaufgaben zu lösen.</w:t>
          </w:r>
        </w:p>
      </w:tc>
    </w:tr>
  </w:tbl>
  <w:p w:rsidR="00350F48" w:rsidRPr="00F36925" w:rsidRDefault="00350F48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36A4230"/>
    <w:multiLevelType w:val="hybridMultilevel"/>
    <w:tmpl w:val="B440A384"/>
    <w:lvl w:ilvl="0" w:tplc="B0041608">
      <w:start w:val="1"/>
      <w:numFmt w:val="lowerLetter"/>
      <w:lvlText w:val="%1)"/>
      <w:lvlJc w:val="left"/>
      <w:pPr>
        <w:ind w:left="1069" w:hanging="360"/>
      </w:pPr>
      <w:rPr>
        <w:rFonts w:hint="default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4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2FED4728"/>
    <w:multiLevelType w:val="hybridMultilevel"/>
    <w:tmpl w:val="3C004F3A"/>
    <w:lvl w:ilvl="0" w:tplc="D9785B4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8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9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21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2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9"/>
  </w:num>
  <w:num w:numId="5">
    <w:abstractNumId w:val="20"/>
  </w:num>
  <w:num w:numId="6">
    <w:abstractNumId w:val="18"/>
  </w:num>
  <w:num w:numId="7">
    <w:abstractNumId w:val="6"/>
  </w:num>
  <w:num w:numId="8">
    <w:abstractNumId w:val="13"/>
  </w:num>
  <w:num w:numId="9">
    <w:abstractNumId w:val="17"/>
  </w:num>
  <w:num w:numId="10">
    <w:abstractNumId w:val="22"/>
  </w:num>
  <w:num w:numId="11">
    <w:abstractNumId w:val="12"/>
  </w:num>
  <w:num w:numId="12">
    <w:abstractNumId w:val="23"/>
  </w:num>
  <w:num w:numId="13">
    <w:abstractNumId w:val="11"/>
  </w:num>
  <w:num w:numId="14">
    <w:abstractNumId w:val="19"/>
  </w:num>
  <w:num w:numId="15">
    <w:abstractNumId w:val="15"/>
  </w:num>
  <w:num w:numId="16">
    <w:abstractNumId w:val="7"/>
  </w:num>
  <w:num w:numId="17">
    <w:abstractNumId w:val="21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Footer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82"/>
    <w:rsid w:val="00001109"/>
    <w:rsid w:val="00001E06"/>
    <w:rsid w:val="00012233"/>
    <w:rsid w:val="0001269C"/>
    <w:rsid w:val="0001522D"/>
    <w:rsid w:val="00026697"/>
    <w:rsid w:val="00045785"/>
    <w:rsid w:val="00050437"/>
    <w:rsid w:val="000511BF"/>
    <w:rsid w:val="00051280"/>
    <w:rsid w:val="00060A6A"/>
    <w:rsid w:val="00065507"/>
    <w:rsid w:val="000660F8"/>
    <w:rsid w:val="0007197A"/>
    <w:rsid w:val="000737C9"/>
    <w:rsid w:val="000739A2"/>
    <w:rsid w:val="00073AF7"/>
    <w:rsid w:val="00073C77"/>
    <w:rsid w:val="00074E0A"/>
    <w:rsid w:val="000765E9"/>
    <w:rsid w:val="0007770C"/>
    <w:rsid w:val="00077C52"/>
    <w:rsid w:val="000817D1"/>
    <w:rsid w:val="0008328D"/>
    <w:rsid w:val="00086431"/>
    <w:rsid w:val="00090203"/>
    <w:rsid w:val="0009513F"/>
    <w:rsid w:val="000A6CDF"/>
    <w:rsid w:val="000C0661"/>
    <w:rsid w:val="000C4221"/>
    <w:rsid w:val="000C5779"/>
    <w:rsid w:val="000C7D67"/>
    <w:rsid w:val="000C7ED6"/>
    <w:rsid w:val="000D1E76"/>
    <w:rsid w:val="000D25C4"/>
    <w:rsid w:val="000D7439"/>
    <w:rsid w:val="000E1467"/>
    <w:rsid w:val="000E2C98"/>
    <w:rsid w:val="00102111"/>
    <w:rsid w:val="00106F6F"/>
    <w:rsid w:val="00110703"/>
    <w:rsid w:val="00111C79"/>
    <w:rsid w:val="001152D1"/>
    <w:rsid w:val="00115C77"/>
    <w:rsid w:val="00120D3C"/>
    <w:rsid w:val="00125F21"/>
    <w:rsid w:val="00127930"/>
    <w:rsid w:val="00130213"/>
    <w:rsid w:val="00130280"/>
    <w:rsid w:val="00130450"/>
    <w:rsid w:val="00133078"/>
    <w:rsid w:val="001435EE"/>
    <w:rsid w:val="00146851"/>
    <w:rsid w:val="00146F2B"/>
    <w:rsid w:val="0014737B"/>
    <w:rsid w:val="00152B1E"/>
    <w:rsid w:val="00153D96"/>
    <w:rsid w:val="00161DF2"/>
    <w:rsid w:val="001701FE"/>
    <w:rsid w:val="001771BA"/>
    <w:rsid w:val="001868E3"/>
    <w:rsid w:val="001907D1"/>
    <w:rsid w:val="0019174F"/>
    <w:rsid w:val="001A7DD6"/>
    <w:rsid w:val="001C0ADE"/>
    <w:rsid w:val="001D1EBB"/>
    <w:rsid w:val="001D3B67"/>
    <w:rsid w:val="001D498F"/>
    <w:rsid w:val="001D59E6"/>
    <w:rsid w:val="001E04D1"/>
    <w:rsid w:val="001E2141"/>
    <w:rsid w:val="001F083A"/>
    <w:rsid w:val="001F54A9"/>
    <w:rsid w:val="002001EA"/>
    <w:rsid w:val="00204F3C"/>
    <w:rsid w:val="00206742"/>
    <w:rsid w:val="00211AB6"/>
    <w:rsid w:val="00216705"/>
    <w:rsid w:val="002216EA"/>
    <w:rsid w:val="0022272F"/>
    <w:rsid w:val="00224E19"/>
    <w:rsid w:val="0023501C"/>
    <w:rsid w:val="0024729E"/>
    <w:rsid w:val="002511BD"/>
    <w:rsid w:val="00251423"/>
    <w:rsid w:val="00251CB1"/>
    <w:rsid w:val="0026257C"/>
    <w:rsid w:val="00263A0E"/>
    <w:rsid w:val="00292CD1"/>
    <w:rsid w:val="00295B58"/>
    <w:rsid w:val="002A1522"/>
    <w:rsid w:val="002C6BF8"/>
    <w:rsid w:val="002D0EA3"/>
    <w:rsid w:val="002D26CC"/>
    <w:rsid w:val="002D2CF8"/>
    <w:rsid w:val="002D2FD7"/>
    <w:rsid w:val="002D54C9"/>
    <w:rsid w:val="002E02D1"/>
    <w:rsid w:val="002E3339"/>
    <w:rsid w:val="002E7BDC"/>
    <w:rsid w:val="002F1E11"/>
    <w:rsid w:val="002F6AD4"/>
    <w:rsid w:val="00300172"/>
    <w:rsid w:val="00302478"/>
    <w:rsid w:val="00303284"/>
    <w:rsid w:val="00306711"/>
    <w:rsid w:val="003125FF"/>
    <w:rsid w:val="00320E3A"/>
    <w:rsid w:val="0032125D"/>
    <w:rsid w:val="003307D5"/>
    <w:rsid w:val="00335A38"/>
    <w:rsid w:val="00335EBE"/>
    <w:rsid w:val="00336D4E"/>
    <w:rsid w:val="0035078A"/>
    <w:rsid w:val="00350BE9"/>
    <w:rsid w:val="00350F48"/>
    <w:rsid w:val="00350FA1"/>
    <w:rsid w:val="00351422"/>
    <w:rsid w:val="00354621"/>
    <w:rsid w:val="00364AA2"/>
    <w:rsid w:val="0036774D"/>
    <w:rsid w:val="00372CBE"/>
    <w:rsid w:val="00374385"/>
    <w:rsid w:val="003803B3"/>
    <w:rsid w:val="00387499"/>
    <w:rsid w:val="00390BEE"/>
    <w:rsid w:val="00396810"/>
    <w:rsid w:val="003B039F"/>
    <w:rsid w:val="003B0F23"/>
    <w:rsid w:val="003B27CB"/>
    <w:rsid w:val="003B40D5"/>
    <w:rsid w:val="003B57F8"/>
    <w:rsid w:val="003B7626"/>
    <w:rsid w:val="003B7775"/>
    <w:rsid w:val="003C046F"/>
    <w:rsid w:val="003C2A85"/>
    <w:rsid w:val="003C3AAA"/>
    <w:rsid w:val="003D2A7F"/>
    <w:rsid w:val="003D588F"/>
    <w:rsid w:val="003F3469"/>
    <w:rsid w:val="003F3F5A"/>
    <w:rsid w:val="003F4ED1"/>
    <w:rsid w:val="00401A79"/>
    <w:rsid w:val="0040255C"/>
    <w:rsid w:val="004070B5"/>
    <w:rsid w:val="00412408"/>
    <w:rsid w:val="00412735"/>
    <w:rsid w:val="004131B2"/>
    <w:rsid w:val="00415238"/>
    <w:rsid w:val="004178C9"/>
    <w:rsid w:val="004203D1"/>
    <w:rsid w:val="004221E7"/>
    <w:rsid w:val="0042312B"/>
    <w:rsid w:val="004372DA"/>
    <w:rsid w:val="00437EEB"/>
    <w:rsid w:val="00450E26"/>
    <w:rsid w:val="004570EB"/>
    <w:rsid w:val="00457947"/>
    <w:rsid w:val="00460652"/>
    <w:rsid w:val="00467039"/>
    <w:rsid w:val="00483725"/>
    <w:rsid w:val="00496E2A"/>
    <w:rsid w:val="00497136"/>
    <w:rsid w:val="004A1BDE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C2C69"/>
    <w:rsid w:val="004D2DC6"/>
    <w:rsid w:val="004E0F4E"/>
    <w:rsid w:val="004F4B05"/>
    <w:rsid w:val="00517E05"/>
    <w:rsid w:val="00520F73"/>
    <w:rsid w:val="00522193"/>
    <w:rsid w:val="00524236"/>
    <w:rsid w:val="005275BD"/>
    <w:rsid w:val="005279A2"/>
    <w:rsid w:val="0053053F"/>
    <w:rsid w:val="00530CA4"/>
    <w:rsid w:val="005313D3"/>
    <w:rsid w:val="0053500B"/>
    <w:rsid w:val="005525E5"/>
    <w:rsid w:val="00553408"/>
    <w:rsid w:val="00557A16"/>
    <w:rsid w:val="00560AB4"/>
    <w:rsid w:val="00563C04"/>
    <w:rsid w:val="0056626D"/>
    <w:rsid w:val="00566641"/>
    <w:rsid w:val="00587825"/>
    <w:rsid w:val="00593B0F"/>
    <w:rsid w:val="005A0C14"/>
    <w:rsid w:val="005A4955"/>
    <w:rsid w:val="005A5B8D"/>
    <w:rsid w:val="005A6AD8"/>
    <w:rsid w:val="005B24FD"/>
    <w:rsid w:val="005B3C53"/>
    <w:rsid w:val="005C033F"/>
    <w:rsid w:val="005C4BB1"/>
    <w:rsid w:val="005C59EB"/>
    <w:rsid w:val="005D17FF"/>
    <w:rsid w:val="005D205F"/>
    <w:rsid w:val="005D2166"/>
    <w:rsid w:val="005D3F74"/>
    <w:rsid w:val="005D6263"/>
    <w:rsid w:val="005D6E05"/>
    <w:rsid w:val="005E0BD3"/>
    <w:rsid w:val="005E3E58"/>
    <w:rsid w:val="005E7F3D"/>
    <w:rsid w:val="005F047E"/>
    <w:rsid w:val="005F0C78"/>
    <w:rsid w:val="005F0F5A"/>
    <w:rsid w:val="005F33C6"/>
    <w:rsid w:val="005F6DAB"/>
    <w:rsid w:val="00605406"/>
    <w:rsid w:val="0060705F"/>
    <w:rsid w:val="006149D8"/>
    <w:rsid w:val="00615804"/>
    <w:rsid w:val="006224BD"/>
    <w:rsid w:val="0063237C"/>
    <w:rsid w:val="00632ACE"/>
    <w:rsid w:val="00633434"/>
    <w:rsid w:val="006352A3"/>
    <w:rsid w:val="00643E63"/>
    <w:rsid w:val="00645001"/>
    <w:rsid w:val="006462DF"/>
    <w:rsid w:val="006522A5"/>
    <w:rsid w:val="00652B9A"/>
    <w:rsid w:val="00663582"/>
    <w:rsid w:val="00672EAB"/>
    <w:rsid w:val="006747E6"/>
    <w:rsid w:val="00694D46"/>
    <w:rsid w:val="006A244D"/>
    <w:rsid w:val="006A496D"/>
    <w:rsid w:val="006B3679"/>
    <w:rsid w:val="006B41A9"/>
    <w:rsid w:val="006B5291"/>
    <w:rsid w:val="006D2E12"/>
    <w:rsid w:val="006E356E"/>
    <w:rsid w:val="006E57FD"/>
    <w:rsid w:val="006F32B9"/>
    <w:rsid w:val="006F6E1B"/>
    <w:rsid w:val="007010D9"/>
    <w:rsid w:val="007039F7"/>
    <w:rsid w:val="00711000"/>
    <w:rsid w:val="007117B6"/>
    <w:rsid w:val="00713FA5"/>
    <w:rsid w:val="00716E02"/>
    <w:rsid w:val="0071721A"/>
    <w:rsid w:val="00720700"/>
    <w:rsid w:val="007450B0"/>
    <w:rsid w:val="00746D40"/>
    <w:rsid w:val="00760263"/>
    <w:rsid w:val="00763D51"/>
    <w:rsid w:val="00773622"/>
    <w:rsid w:val="00774398"/>
    <w:rsid w:val="00775F87"/>
    <w:rsid w:val="00777530"/>
    <w:rsid w:val="00782154"/>
    <w:rsid w:val="00785015"/>
    <w:rsid w:val="00785F0C"/>
    <w:rsid w:val="0078787A"/>
    <w:rsid w:val="00791F2E"/>
    <w:rsid w:val="00792457"/>
    <w:rsid w:val="00795ADB"/>
    <w:rsid w:val="007A0FBD"/>
    <w:rsid w:val="007A3653"/>
    <w:rsid w:val="007A4974"/>
    <w:rsid w:val="007B0469"/>
    <w:rsid w:val="007B555C"/>
    <w:rsid w:val="007C14A4"/>
    <w:rsid w:val="007C2171"/>
    <w:rsid w:val="007C222A"/>
    <w:rsid w:val="007C27E1"/>
    <w:rsid w:val="007D06E1"/>
    <w:rsid w:val="007D22BA"/>
    <w:rsid w:val="007D42EC"/>
    <w:rsid w:val="007E4EEC"/>
    <w:rsid w:val="007F3AB9"/>
    <w:rsid w:val="007F43BE"/>
    <w:rsid w:val="007F4FB6"/>
    <w:rsid w:val="007F6B9A"/>
    <w:rsid w:val="00801FF9"/>
    <w:rsid w:val="0080324D"/>
    <w:rsid w:val="0080730A"/>
    <w:rsid w:val="0080776B"/>
    <w:rsid w:val="00812757"/>
    <w:rsid w:val="008137EE"/>
    <w:rsid w:val="008220FC"/>
    <w:rsid w:val="008238DC"/>
    <w:rsid w:val="0082683B"/>
    <w:rsid w:val="00827812"/>
    <w:rsid w:val="00827E58"/>
    <w:rsid w:val="00840F98"/>
    <w:rsid w:val="00850B1A"/>
    <w:rsid w:val="008515F3"/>
    <w:rsid w:val="00851991"/>
    <w:rsid w:val="008519D8"/>
    <w:rsid w:val="0086474C"/>
    <w:rsid w:val="008757B2"/>
    <w:rsid w:val="00882BAD"/>
    <w:rsid w:val="008856ED"/>
    <w:rsid w:val="00887456"/>
    <w:rsid w:val="008879BC"/>
    <w:rsid w:val="008A198E"/>
    <w:rsid w:val="008A6100"/>
    <w:rsid w:val="008B340B"/>
    <w:rsid w:val="008B695A"/>
    <w:rsid w:val="008C4131"/>
    <w:rsid w:val="008C62C2"/>
    <w:rsid w:val="008D08C1"/>
    <w:rsid w:val="008D21A6"/>
    <w:rsid w:val="008E28EE"/>
    <w:rsid w:val="008E3637"/>
    <w:rsid w:val="008E3825"/>
    <w:rsid w:val="008E4559"/>
    <w:rsid w:val="008E5B2E"/>
    <w:rsid w:val="008F07A4"/>
    <w:rsid w:val="008F4EF4"/>
    <w:rsid w:val="008F6715"/>
    <w:rsid w:val="009008DE"/>
    <w:rsid w:val="00931884"/>
    <w:rsid w:val="00932BB9"/>
    <w:rsid w:val="00936833"/>
    <w:rsid w:val="00937090"/>
    <w:rsid w:val="0094015E"/>
    <w:rsid w:val="00945BC7"/>
    <w:rsid w:val="00946780"/>
    <w:rsid w:val="00952DFC"/>
    <w:rsid w:val="00961CE6"/>
    <w:rsid w:val="00971829"/>
    <w:rsid w:val="00977AB1"/>
    <w:rsid w:val="00977B1E"/>
    <w:rsid w:val="00983A8F"/>
    <w:rsid w:val="00986215"/>
    <w:rsid w:val="00987591"/>
    <w:rsid w:val="00991F03"/>
    <w:rsid w:val="00995828"/>
    <w:rsid w:val="00995B99"/>
    <w:rsid w:val="00996531"/>
    <w:rsid w:val="009A7199"/>
    <w:rsid w:val="009B04E3"/>
    <w:rsid w:val="009B07CF"/>
    <w:rsid w:val="009B110F"/>
    <w:rsid w:val="009B2C9F"/>
    <w:rsid w:val="009B3009"/>
    <w:rsid w:val="009B592A"/>
    <w:rsid w:val="009C06C5"/>
    <w:rsid w:val="009C5F05"/>
    <w:rsid w:val="009C7276"/>
    <w:rsid w:val="009D01A9"/>
    <w:rsid w:val="009D0D0D"/>
    <w:rsid w:val="009E03A6"/>
    <w:rsid w:val="009E0811"/>
    <w:rsid w:val="009E3788"/>
    <w:rsid w:val="009E5E7B"/>
    <w:rsid w:val="009F2195"/>
    <w:rsid w:val="00A00539"/>
    <w:rsid w:val="00A044CA"/>
    <w:rsid w:val="00A20E8A"/>
    <w:rsid w:val="00A221F9"/>
    <w:rsid w:val="00A233FF"/>
    <w:rsid w:val="00A26284"/>
    <w:rsid w:val="00A2792A"/>
    <w:rsid w:val="00A32825"/>
    <w:rsid w:val="00A3498A"/>
    <w:rsid w:val="00A34AA6"/>
    <w:rsid w:val="00A37BDB"/>
    <w:rsid w:val="00A403F8"/>
    <w:rsid w:val="00A40647"/>
    <w:rsid w:val="00A4212C"/>
    <w:rsid w:val="00A422F0"/>
    <w:rsid w:val="00A45BD2"/>
    <w:rsid w:val="00A47F02"/>
    <w:rsid w:val="00A54743"/>
    <w:rsid w:val="00A64910"/>
    <w:rsid w:val="00A7497E"/>
    <w:rsid w:val="00A76666"/>
    <w:rsid w:val="00A87071"/>
    <w:rsid w:val="00A902A8"/>
    <w:rsid w:val="00A92CAF"/>
    <w:rsid w:val="00A93F98"/>
    <w:rsid w:val="00AA14D4"/>
    <w:rsid w:val="00AB68E0"/>
    <w:rsid w:val="00AC1924"/>
    <w:rsid w:val="00AC28D2"/>
    <w:rsid w:val="00AC3E78"/>
    <w:rsid w:val="00AC669D"/>
    <w:rsid w:val="00AD287D"/>
    <w:rsid w:val="00AD3D2D"/>
    <w:rsid w:val="00AE4B49"/>
    <w:rsid w:val="00AE5F28"/>
    <w:rsid w:val="00AE77A2"/>
    <w:rsid w:val="00B002B3"/>
    <w:rsid w:val="00B00BE4"/>
    <w:rsid w:val="00B060D2"/>
    <w:rsid w:val="00B14D84"/>
    <w:rsid w:val="00B17D1D"/>
    <w:rsid w:val="00B20F78"/>
    <w:rsid w:val="00B22956"/>
    <w:rsid w:val="00B24764"/>
    <w:rsid w:val="00B35547"/>
    <w:rsid w:val="00B35C8B"/>
    <w:rsid w:val="00B42C10"/>
    <w:rsid w:val="00B43C75"/>
    <w:rsid w:val="00B52B94"/>
    <w:rsid w:val="00B6615F"/>
    <w:rsid w:val="00B723CB"/>
    <w:rsid w:val="00B73890"/>
    <w:rsid w:val="00B80FE9"/>
    <w:rsid w:val="00B81ABE"/>
    <w:rsid w:val="00B83DC0"/>
    <w:rsid w:val="00B97A3A"/>
    <w:rsid w:val="00BA03E5"/>
    <w:rsid w:val="00BB4EBA"/>
    <w:rsid w:val="00BB544A"/>
    <w:rsid w:val="00BB63E8"/>
    <w:rsid w:val="00BC1734"/>
    <w:rsid w:val="00BC3125"/>
    <w:rsid w:val="00BC3BAB"/>
    <w:rsid w:val="00BD1DA8"/>
    <w:rsid w:val="00BE06A6"/>
    <w:rsid w:val="00BE1D2F"/>
    <w:rsid w:val="00BE3040"/>
    <w:rsid w:val="00BE5EE5"/>
    <w:rsid w:val="00BF1484"/>
    <w:rsid w:val="00BF3162"/>
    <w:rsid w:val="00BF367F"/>
    <w:rsid w:val="00BF60F3"/>
    <w:rsid w:val="00C0511E"/>
    <w:rsid w:val="00C15464"/>
    <w:rsid w:val="00C2160C"/>
    <w:rsid w:val="00C23359"/>
    <w:rsid w:val="00C3020B"/>
    <w:rsid w:val="00C4001C"/>
    <w:rsid w:val="00C430C1"/>
    <w:rsid w:val="00C468C0"/>
    <w:rsid w:val="00C748C2"/>
    <w:rsid w:val="00C756B2"/>
    <w:rsid w:val="00C77135"/>
    <w:rsid w:val="00C859A6"/>
    <w:rsid w:val="00C91196"/>
    <w:rsid w:val="00C948C6"/>
    <w:rsid w:val="00CA06A3"/>
    <w:rsid w:val="00CA2B14"/>
    <w:rsid w:val="00CA4A07"/>
    <w:rsid w:val="00CB02BD"/>
    <w:rsid w:val="00CB06EB"/>
    <w:rsid w:val="00CB401F"/>
    <w:rsid w:val="00CB6BE9"/>
    <w:rsid w:val="00CC1B22"/>
    <w:rsid w:val="00CC3428"/>
    <w:rsid w:val="00CC5999"/>
    <w:rsid w:val="00CC7278"/>
    <w:rsid w:val="00CD2493"/>
    <w:rsid w:val="00CD54AB"/>
    <w:rsid w:val="00CD5A49"/>
    <w:rsid w:val="00CE1EA6"/>
    <w:rsid w:val="00D023D5"/>
    <w:rsid w:val="00D03034"/>
    <w:rsid w:val="00D07D1A"/>
    <w:rsid w:val="00D14907"/>
    <w:rsid w:val="00D14F20"/>
    <w:rsid w:val="00D15D1E"/>
    <w:rsid w:val="00D1704F"/>
    <w:rsid w:val="00D209BD"/>
    <w:rsid w:val="00D27523"/>
    <w:rsid w:val="00D30D2F"/>
    <w:rsid w:val="00D34A50"/>
    <w:rsid w:val="00D4125D"/>
    <w:rsid w:val="00D60398"/>
    <w:rsid w:val="00D61772"/>
    <w:rsid w:val="00D658F7"/>
    <w:rsid w:val="00D74646"/>
    <w:rsid w:val="00D75249"/>
    <w:rsid w:val="00D7562B"/>
    <w:rsid w:val="00D956D9"/>
    <w:rsid w:val="00DA5D90"/>
    <w:rsid w:val="00DA6942"/>
    <w:rsid w:val="00DD1C04"/>
    <w:rsid w:val="00DD7976"/>
    <w:rsid w:val="00DE5577"/>
    <w:rsid w:val="00DF13DE"/>
    <w:rsid w:val="00E03393"/>
    <w:rsid w:val="00E074B5"/>
    <w:rsid w:val="00E1418F"/>
    <w:rsid w:val="00E171D8"/>
    <w:rsid w:val="00E228C3"/>
    <w:rsid w:val="00E26E76"/>
    <w:rsid w:val="00E26F10"/>
    <w:rsid w:val="00E274D4"/>
    <w:rsid w:val="00E27795"/>
    <w:rsid w:val="00E33B7B"/>
    <w:rsid w:val="00E34CD2"/>
    <w:rsid w:val="00E37AF2"/>
    <w:rsid w:val="00E413E2"/>
    <w:rsid w:val="00E417AF"/>
    <w:rsid w:val="00E46EA0"/>
    <w:rsid w:val="00E5223D"/>
    <w:rsid w:val="00E57677"/>
    <w:rsid w:val="00E610E9"/>
    <w:rsid w:val="00E6399A"/>
    <w:rsid w:val="00E6450C"/>
    <w:rsid w:val="00E64B05"/>
    <w:rsid w:val="00E70535"/>
    <w:rsid w:val="00E70F04"/>
    <w:rsid w:val="00E75451"/>
    <w:rsid w:val="00E757D9"/>
    <w:rsid w:val="00E7796B"/>
    <w:rsid w:val="00E81A5D"/>
    <w:rsid w:val="00E83D7D"/>
    <w:rsid w:val="00E851CA"/>
    <w:rsid w:val="00E924AB"/>
    <w:rsid w:val="00EA3F17"/>
    <w:rsid w:val="00EA4384"/>
    <w:rsid w:val="00EC38CC"/>
    <w:rsid w:val="00EC7D8E"/>
    <w:rsid w:val="00EE2799"/>
    <w:rsid w:val="00EF527B"/>
    <w:rsid w:val="00EF70CA"/>
    <w:rsid w:val="00F03266"/>
    <w:rsid w:val="00F04219"/>
    <w:rsid w:val="00F1789C"/>
    <w:rsid w:val="00F20490"/>
    <w:rsid w:val="00F21FB6"/>
    <w:rsid w:val="00F34D17"/>
    <w:rsid w:val="00F36925"/>
    <w:rsid w:val="00F36AF5"/>
    <w:rsid w:val="00F3782E"/>
    <w:rsid w:val="00F46D5D"/>
    <w:rsid w:val="00F5054F"/>
    <w:rsid w:val="00F509F4"/>
    <w:rsid w:val="00F5230F"/>
    <w:rsid w:val="00F61442"/>
    <w:rsid w:val="00F723D4"/>
    <w:rsid w:val="00F8190D"/>
    <w:rsid w:val="00F82E07"/>
    <w:rsid w:val="00F83C23"/>
    <w:rsid w:val="00F83C3D"/>
    <w:rsid w:val="00F83EA8"/>
    <w:rsid w:val="00F8501F"/>
    <w:rsid w:val="00F9441E"/>
    <w:rsid w:val="00F95E63"/>
    <w:rsid w:val="00FA0BF5"/>
    <w:rsid w:val="00FA26BF"/>
    <w:rsid w:val="00FA3159"/>
    <w:rsid w:val="00FB2225"/>
    <w:rsid w:val="00FB27D3"/>
    <w:rsid w:val="00FC00A0"/>
    <w:rsid w:val="00FC572E"/>
    <w:rsid w:val="00FD2E74"/>
    <w:rsid w:val="00FD4D5E"/>
    <w:rsid w:val="00FD552E"/>
    <w:rsid w:val="00FD630C"/>
    <w:rsid w:val="00FD7607"/>
    <w:rsid w:val="00FE034F"/>
    <w:rsid w:val="00FE6175"/>
    <w:rsid w:val="00FF6B3B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43EECD9-D73C-432F-B2D0-3588AD65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F6B9A"/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link w:val="Textkrper-ZeileneinzugZchn"/>
    <w:qFormat/>
    <w:rsid w:val="00FF6B3B"/>
    <w:pPr>
      <w:tabs>
        <w:tab w:val="left" w:pos="1560"/>
      </w:tabs>
      <w:spacing w:before="120" w:after="120"/>
      <w:ind w:left="709"/>
    </w:pPr>
    <w:rPr>
      <w:lang w:val="de-CH"/>
    </w:r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A45BD2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LA01_Mustervorlage.dotx</Template>
  <TotalTime>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Schäfli</cp:lastModifiedBy>
  <cp:revision>3</cp:revision>
  <cp:lastPrinted>2017-01-04T09:37:00Z</cp:lastPrinted>
  <dcterms:created xsi:type="dcterms:W3CDTF">2017-01-12T07:41:00Z</dcterms:created>
  <dcterms:modified xsi:type="dcterms:W3CDTF">2017-01-12T08:16:00Z</dcterms:modified>
</cp:coreProperties>
</file>