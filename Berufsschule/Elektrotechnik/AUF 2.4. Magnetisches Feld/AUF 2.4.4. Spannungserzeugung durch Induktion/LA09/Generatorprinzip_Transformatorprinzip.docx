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F97215">
      <w:pPr>
        <w:pStyle w:val="berschrift1"/>
        <w:rPr>
          <w:lang w:val="de-CH"/>
        </w:rPr>
      </w:pPr>
      <w:r>
        <w:rPr>
          <w:lang w:val="de-CH"/>
        </w:rPr>
        <w:t>Generatorprinzip und Transformatorprinzip</w:t>
      </w:r>
    </w:p>
    <w:p w:rsidR="00792755" w:rsidRPr="00792755" w:rsidRDefault="00F824BF" w:rsidP="003066D8">
      <w:pPr>
        <w:pStyle w:val="Textkrper-Zeileneinzug"/>
        <w:ind w:left="708"/>
      </w:pPr>
      <w:r>
        <w:rPr>
          <w:noProof/>
          <w:lang w:val="en-US" w:eastAsia="en-US"/>
        </w:rPr>
        <w:drawing>
          <wp:anchor distT="0" distB="0" distL="114300" distR="114300" simplePos="0" relativeHeight="251655168" behindDoc="0" locked="0" layoutInCell="1" allowOverlap="1" wp14:anchorId="0C62320D" wp14:editId="2E26CE07">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rcRect/>
                    <a:stretch>
                      <a:fillRect/>
                    </a:stretch>
                  </pic:blipFill>
                  <pic:spPr bwMode="auto">
                    <a:xfrm>
                      <a:off x="0" y="0"/>
                      <a:ext cx="795655" cy="695960"/>
                    </a:xfrm>
                    <a:prstGeom prst="rect">
                      <a:avLst/>
                    </a:prstGeom>
                    <a:noFill/>
                  </pic:spPr>
                </pic:pic>
              </a:graphicData>
            </a:graphic>
          </wp:anchor>
        </w:drawing>
      </w:r>
      <w:r w:rsidR="004B1881">
        <w:t>Lernziel:</w:t>
      </w:r>
      <w:r w:rsidR="007B3C10">
        <w:t xml:space="preserve"> </w:t>
      </w:r>
      <w:r w:rsidR="00792755" w:rsidRPr="00792755">
        <w:t>Ich kann die Lenzsche Regel (Generator-Regel) auswendig wiedergeben</w:t>
      </w:r>
      <w:r w:rsidR="00792755">
        <w:t>.</w:t>
      </w:r>
      <w:r w:rsidR="00792755" w:rsidRPr="00792755">
        <w:t xml:space="preserve"> Ich kann die Abhängigkeit der induzierten Spannung einer Spule fachgerecht beschreiben</w:t>
      </w:r>
      <w:r w:rsidR="00792755">
        <w:t>.</w:t>
      </w:r>
      <w:r w:rsidR="00792755" w:rsidRPr="00792755">
        <w:t xml:space="preserve"> Ich kann die Induktion der Ruhe sinngemäss erklären </w:t>
      </w:r>
    </w:p>
    <w:p w:rsidR="004B1881" w:rsidRDefault="004B1881" w:rsidP="00743602">
      <w:pPr>
        <w:pStyle w:val="Textkrper-Zeileneinzug"/>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6192"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811EA0" w:rsidP="00811EA0">
      <w:pPr>
        <w:pStyle w:val="Textkrper-Zeileneinzug"/>
        <w:numPr>
          <w:ilvl w:val="0"/>
          <w:numId w:val="5"/>
        </w:numPr>
      </w:pPr>
      <w:r w:rsidRPr="00811EA0">
        <w:t>Studieren Sie im Fachkundebuch „Mechatronik“</w:t>
      </w:r>
      <w:r w:rsidR="00792755">
        <w:t xml:space="preserve"> (</w:t>
      </w:r>
      <w:r w:rsidR="00223BFF">
        <w:t>4</w:t>
      </w:r>
      <w:r w:rsidR="00792755">
        <w:t>.Auflage 20</w:t>
      </w:r>
      <w:r w:rsidR="00223BFF">
        <w:t>10</w:t>
      </w:r>
      <w:r w:rsidR="00792755">
        <w:t>)</w:t>
      </w:r>
      <w:r w:rsidRPr="00811EA0">
        <w:t xml:space="preserve"> </w:t>
      </w:r>
      <w:r w:rsidR="00792755">
        <w:t xml:space="preserve">das Kapitel 8.9.6. auf den </w:t>
      </w:r>
      <w:r w:rsidRPr="00811EA0">
        <w:t>S.</w:t>
      </w:r>
      <w:r w:rsidR="00223BFF">
        <w:t>300</w:t>
      </w:r>
      <w:r w:rsidRPr="00811EA0">
        <w:t xml:space="preserve"> bis S.</w:t>
      </w:r>
      <w:r w:rsidR="00223BFF">
        <w:t>303</w:t>
      </w: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792755">
        <w:t>9</w:t>
      </w:r>
      <w:r w:rsidR="007B3C10">
        <w:t>“</w:t>
      </w:r>
      <w:r>
        <w:t xml:space="preserve"> die verlangten Informationen und tragen Sie diese in </w:t>
      </w:r>
      <w:r w:rsidR="005864E9">
        <w:t>dem</w:t>
      </w:r>
      <w:r>
        <w:t xml:space="preserve"> nachfolgende Arbeitsblatt zusammen.</w:t>
      </w:r>
    </w:p>
    <w:p w:rsidR="00811EA0" w:rsidRDefault="00811EA0" w:rsidP="00811EA0">
      <w:pPr>
        <w:pStyle w:val="Textkrper-Zeileneinzug"/>
        <w:numPr>
          <w:ilvl w:val="0"/>
          <w:numId w:val="5"/>
        </w:numPr>
      </w:pPr>
      <w:r>
        <w:t xml:space="preserve">Lösen Sie folgende </w:t>
      </w:r>
      <w:r w:rsidR="005D0F8C">
        <w:t>Aufgaben aus dem Rechenbuch Elektrotechnik (17. Auflage 2010)</w:t>
      </w:r>
      <w:r>
        <w:t>:</w:t>
      </w:r>
    </w:p>
    <w:p w:rsidR="00811EA0" w:rsidRDefault="00811EA0" w:rsidP="00811EA0">
      <w:pPr>
        <w:pStyle w:val="Textkrper-Zeileneinzug"/>
        <w:numPr>
          <w:ilvl w:val="1"/>
          <w:numId w:val="5"/>
        </w:numPr>
      </w:pPr>
      <w:r>
        <w:t xml:space="preserve">Kapitel </w:t>
      </w:r>
      <w:r w:rsidR="005D0F8C">
        <w:t>6.4 Elektromagnetische Induktion (S.90) Aufgabe 2</w:t>
      </w:r>
    </w:p>
    <w:p w:rsidR="00811EA0" w:rsidRDefault="00811EA0" w:rsidP="00811EA0">
      <w:pPr>
        <w:pStyle w:val="Textkrper-Zeileneinzug"/>
        <w:numPr>
          <w:ilvl w:val="1"/>
          <w:numId w:val="5"/>
        </w:numPr>
      </w:pPr>
      <w:r>
        <w:t xml:space="preserve">Kapitel </w:t>
      </w:r>
      <w:r w:rsidR="005D0F8C">
        <w:t>12.1 Transformator (S.225) Aufgabe 4</w:t>
      </w:r>
    </w:p>
    <w:p w:rsidR="005D0F8C" w:rsidRDefault="005D0F8C" w:rsidP="00811EA0">
      <w:pPr>
        <w:pStyle w:val="Textkrper-Zeileneinzug"/>
        <w:numPr>
          <w:ilvl w:val="1"/>
          <w:numId w:val="5"/>
        </w:numPr>
      </w:pPr>
      <w:r>
        <w:t>Kapitel</w:t>
      </w:r>
      <w:r w:rsidR="00BF4151">
        <w:t xml:space="preserve"> </w:t>
      </w:r>
      <w:r>
        <w:t>12.1 Transformator (S.226) Aufgabe 4</w:t>
      </w:r>
    </w:p>
    <w:p w:rsidR="00044ABF" w:rsidRDefault="00044ABF">
      <w:pPr>
        <w:rPr>
          <w:rFonts w:ascii="Verdana" w:hAnsi="Verdana"/>
          <w:b/>
          <w:i/>
          <w:sz w:val="24"/>
        </w:rPr>
      </w:pPr>
      <w:r>
        <w:br w:type="page"/>
      </w:r>
    </w:p>
    <w:p w:rsidR="00811EA0" w:rsidRDefault="002D3703" w:rsidP="006B6FCF">
      <w:pPr>
        <w:pStyle w:val="berschrift2"/>
      </w:pPr>
      <w:r>
        <w:lastRenderedPageBreak/>
        <w:t>Elektromagnetische Induktion</w:t>
      </w:r>
    </w:p>
    <w:p w:rsidR="00BF3B93" w:rsidRDefault="00BF3B93" w:rsidP="00811EA0">
      <w:pPr>
        <w:pStyle w:val="Textkrper-Zeileneinzug"/>
        <w:ind w:left="530"/>
      </w:pPr>
      <w:r>
        <w:rPr>
          <w:noProof/>
          <w:lang w:val="en-US" w:eastAsia="en-US"/>
        </w:rPr>
        <w:drawing>
          <wp:anchor distT="0" distB="0" distL="114300" distR="114300" simplePos="0" relativeHeight="251659264" behindDoc="0" locked="0" layoutInCell="1" allowOverlap="1" wp14:anchorId="39C79D84" wp14:editId="39F2A1A7">
            <wp:simplePos x="0" y="0"/>
            <wp:positionH relativeFrom="column">
              <wp:posOffset>4475480</wp:posOffset>
            </wp:positionH>
            <wp:positionV relativeFrom="paragraph">
              <wp:posOffset>54610</wp:posOffset>
            </wp:positionV>
            <wp:extent cx="1572260" cy="2218055"/>
            <wp:effectExtent l="0" t="0" r="889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218055"/>
                    </a:xfrm>
                    <a:prstGeom prst="rect">
                      <a:avLst/>
                    </a:prstGeom>
                  </pic:spPr>
                </pic:pic>
              </a:graphicData>
            </a:graphic>
            <wp14:sizeRelH relativeFrom="page">
              <wp14:pctWidth>0</wp14:pctWidth>
            </wp14:sizeRelH>
            <wp14:sizeRelV relativeFrom="page">
              <wp14:pctHeight>0</wp14:pctHeight>
            </wp14:sizeRelV>
          </wp:anchor>
        </w:drawing>
      </w:r>
      <w:r>
        <w:t xml:space="preserve">Die Abbildung rechts zeigt das Prinzip der Induktion. Was versteht man genau darunter? Notieren Sie die fachlich korrekte Definition, indem Sie folgende Fachbegriffe verwenden: </w:t>
      </w:r>
      <w:r w:rsidR="00A61B89">
        <w:t>magnetischer Fluss; Leiter (oder Leiterschleife); Spannung; induzieren.</w:t>
      </w:r>
    </w:p>
    <w:p w:rsidR="00C5261C" w:rsidRDefault="00A61B89" w:rsidP="004B0A06">
      <w:pPr>
        <w:pStyle w:val="Antwort"/>
      </w:pPr>
      <w:r>
        <w:rPr>
          <w:noProof/>
          <w:lang w:val="en-US" w:eastAsia="en-US"/>
        </w:rPr>
        <w:drawing>
          <wp:anchor distT="0" distB="0" distL="114300" distR="114300" simplePos="0" relativeHeight="251661312" behindDoc="0" locked="0" layoutInCell="1" allowOverlap="1" wp14:anchorId="00BEDAA6" wp14:editId="34D6CABA">
            <wp:simplePos x="0" y="0"/>
            <wp:positionH relativeFrom="column">
              <wp:posOffset>3810000</wp:posOffset>
            </wp:positionH>
            <wp:positionV relativeFrom="paragraph">
              <wp:posOffset>12065</wp:posOffset>
            </wp:positionV>
            <wp:extent cx="480695" cy="414020"/>
            <wp:effectExtent l="0" t="0" r="0" b="5080"/>
            <wp:wrapSquare wrapText="bothSides"/>
            <wp:docPr id="2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076FE2">
        <w:t xml:space="preserve">Bei der durch Induktion </w:t>
      </w:r>
      <w:r w:rsidR="00AD397B">
        <w:t xml:space="preserve">entsteht </w:t>
      </w:r>
      <w:r w:rsidR="00076FE2">
        <w:t xml:space="preserve">infolge einer magnetischen </w:t>
      </w:r>
      <w:r w:rsidR="00076FE2" w:rsidRPr="00AD397B">
        <w:rPr>
          <w:highlight w:val="yellow"/>
        </w:rPr>
        <w:t>Fl</w:t>
      </w:r>
      <w:bookmarkStart w:id="0" w:name="_GoBack"/>
      <w:bookmarkEnd w:id="0"/>
      <w:r w:rsidR="00076FE2" w:rsidRPr="00076FE2">
        <w:rPr>
          <w:highlight w:val="yellow"/>
        </w:rPr>
        <w:t>ussdichteänderung</w:t>
      </w:r>
      <w:r w:rsidR="00076FE2">
        <w:t xml:space="preserve"> </w:t>
      </w:r>
      <w:r w:rsidR="00AD397B">
        <w:t xml:space="preserve">eine </w:t>
      </w:r>
      <w:r w:rsidR="00076FE2">
        <w:t xml:space="preserve"> </w:t>
      </w:r>
      <w:r w:rsidR="00076FE2" w:rsidRPr="00076FE2">
        <w:rPr>
          <w:highlight w:val="yellow"/>
        </w:rPr>
        <w:t>elektrische Spannungen</w:t>
      </w:r>
    </w:p>
    <w:p w:rsidR="00076FE2" w:rsidRPr="004B0A06" w:rsidRDefault="00076FE2" w:rsidP="004B0A06">
      <w:pPr>
        <w:pStyle w:val="Antwort"/>
      </w:pPr>
    </w:p>
    <w:p w:rsidR="00BF3B93" w:rsidRDefault="00825D0C" w:rsidP="00811EA0">
      <w:pPr>
        <w:pStyle w:val="Textkrper-Zeileneinzug"/>
        <w:ind w:left="530"/>
      </w:pPr>
      <w:r>
        <w:t>Welche Möglichkeiten gibt es, um eine Änderung des magnetischen Flusses in einem Leiter hervorzurufen?</w:t>
      </w:r>
    </w:p>
    <w:p w:rsidR="00825D0C" w:rsidRDefault="00825D0C" w:rsidP="00825D0C">
      <w:pPr>
        <w:pStyle w:val="Antwort"/>
        <w:numPr>
          <w:ilvl w:val="0"/>
          <w:numId w:val="32"/>
        </w:numPr>
      </w:pPr>
      <w:r>
        <w:rPr>
          <w:noProof/>
          <w:lang w:val="en-US" w:eastAsia="en-US"/>
        </w:rPr>
        <w:drawing>
          <wp:anchor distT="0" distB="0" distL="114300" distR="114300" simplePos="0" relativeHeight="251663360" behindDoc="0" locked="0" layoutInCell="1" allowOverlap="1" wp14:anchorId="3AC45DF7" wp14:editId="1A558D19">
            <wp:simplePos x="0" y="0"/>
            <wp:positionH relativeFrom="column">
              <wp:posOffset>3850640</wp:posOffset>
            </wp:positionH>
            <wp:positionV relativeFrom="paragraph">
              <wp:posOffset>32385</wp:posOffset>
            </wp:positionV>
            <wp:extent cx="480695" cy="414020"/>
            <wp:effectExtent l="0" t="0" r="0" b="5080"/>
            <wp:wrapSquare wrapText="bothSides"/>
            <wp:docPr id="2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01057C">
        <w:t>Bewegung des Magneten(Feld)</w:t>
      </w:r>
    </w:p>
    <w:p w:rsidR="00825D0C" w:rsidRDefault="0001057C" w:rsidP="00825D0C">
      <w:pPr>
        <w:pStyle w:val="Antwort"/>
        <w:numPr>
          <w:ilvl w:val="0"/>
          <w:numId w:val="32"/>
        </w:numPr>
      </w:pPr>
      <w:r>
        <w:t>Strom in der Spule</w:t>
      </w:r>
      <w:r w:rsidR="009529A3">
        <w:t xml:space="preserve"> </w:t>
      </w:r>
    </w:p>
    <w:p w:rsidR="00825D0C" w:rsidRDefault="0001057C" w:rsidP="00825D0C">
      <w:pPr>
        <w:pStyle w:val="Antwort"/>
        <w:numPr>
          <w:ilvl w:val="0"/>
          <w:numId w:val="32"/>
        </w:numPr>
      </w:pPr>
      <w:r>
        <w:t>Bewegen des Leiters</w:t>
      </w:r>
    </w:p>
    <w:p w:rsidR="00BF3B93" w:rsidRDefault="00B14733" w:rsidP="00811EA0">
      <w:pPr>
        <w:pStyle w:val="Textkrper-Zeileneinzug"/>
        <w:ind w:left="530"/>
      </w:pPr>
      <w:r>
        <w:t>Wovon hängt die Grösse der induzierten Spannung ab?</w:t>
      </w:r>
    </w:p>
    <w:p w:rsidR="00B14733" w:rsidRDefault="00B14733" w:rsidP="00811EA0">
      <w:pPr>
        <w:pStyle w:val="Textkrper-Zeileneinzug"/>
        <w:ind w:left="530"/>
      </w:pPr>
      <w:r>
        <w:t>Die induzierte Spannung ist umso grösser:</w:t>
      </w:r>
    </w:p>
    <w:p w:rsidR="00B14733" w:rsidRPr="00B14733" w:rsidRDefault="009529A3" w:rsidP="00B14733">
      <w:pPr>
        <w:pStyle w:val="Antwort"/>
        <w:numPr>
          <w:ilvl w:val="0"/>
          <w:numId w:val="34"/>
        </w:numPr>
      </w:pPr>
      <w:r>
        <w:t>Je Länger der</w:t>
      </w:r>
      <w:r w:rsidR="0001057C">
        <w:t xml:space="preserve"> aktive Leiterlänge ist (l)</w:t>
      </w:r>
      <w:r w:rsidRPr="009529A3">
        <w:rPr>
          <w:noProof/>
          <w:lang w:eastAsia="en-US"/>
        </w:rPr>
        <w:t xml:space="preserve"> </w:t>
      </w:r>
      <w:r w:rsidR="00B14733">
        <w:rPr>
          <w:noProof/>
          <w:lang w:val="en-US" w:eastAsia="en-US"/>
        </w:rPr>
        <w:drawing>
          <wp:anchor distT="0" distB="0" distL="114300" distR="114300" simplePos="0" relativeHeight="251665408" behindDoc="0" locked="0" layoutInCell="1" allowOverlap="1" wp14:anchorId="279902B5" wp14:editId="3409971F">
            <wp:simplePos x="0" y="0"/>
            <wp:positionH relativeFrom="column">
              <wp:posOffset>5566410</wp:posOffset>
            </wp:positionH>
            <wp:positionV relativeFrom="paragraph">
              <wp:posOffset>27940</wp:posOffset>
            </wp:positionV>
            <wp:extent cx="480695" cy="414020"/>
            <wp:effectExtent l="0" t="0" r="0" b="5080"/>
            <wp:wrapSquare wrapText="bothSides"/>
            <wp:docPr id="27"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p>
    <w:p w:rsidR="00B14733" w:rsidRPr="00B14733" w:rsidRDefault="009529A3" w:rsidP="00B14733">
      <w:pPr>
        <w:pStyle w:val="Antwort"/>
        <w:numPr>
          <w:ilvl w:val="0"/>
          <w:numId w:val="34"/>
        </w:numPr>
      </w:pPr>
      <w:r>
        <w:t xml:space="preserve">Je mehr </w:t>
      </w:r>
      <w:r w:rsidR="0001057C">
        <w:t>Windungen die den Magnetfluss umfassen (z)</w:t>
      </w:r>
    </w:p>
    <w:p w:rsidR="00B14733" w:rsidRPr="00B14733" w:rsidRDefault="009529A3" w:rsidP="00B14733">
      <w:pPr>
        <w:pStyle w:val="Antwort"/>
        <w:numPr>
          <w:ilvl w:val="0"/>
          <w:numId w:val="34"/>
        </w:numPr>
      </w:pPr>
      <w:r>
        <w:t xml:space="preserve">Je </w:t>
      </w:r>
      <w:r w:rsidR="0001057C">
        <w:t>stärker</w:t>
      </w:r>
      <w:r>
        <w:t xml:space="preserve"> die </w:t>
      </w:r>
      <w:r w:rsidR="0001057C">
        <w:t>Flussänderung</w:t>
      </w:r>
      <w:r>
        <w:t xml:space="preserve"> ist</w:t>
      </w:r>
      <w:r w:rsidR="0001057C">
        <w:t xml:space="preserve"> (B)</w:t>
      </w:r>
      <w:r>
        <w:t xml:space="preserve"> </w:t>
      </w:r>
    </w:p>
    <w:p w:rsidR="00B14733" w:rsidRPr="00B14733" w:rsidRDefault="009529A3" w:rsidP="00B14733">
      <w:pPr>
        <w:pStyle w:val="Antwort"/>
        <w:numPr>
          <w:ilvl w:val="0"/>
          <w:numId w:val="34"/>
        </w:numPr>
      </w:pPr>
      <w:r>
        <w:t xml:space="preserve">Je schneller </w:t>
      </w:r>
      <w:r w:rsidR="0001057C">
        <w:t>der Magnetflussänderung ist (v)</w:t>
      </w:r>
    </w:p>
    <w:p w:rsidR="00B14733" w:rsidRPr="00B14733" w:rsidRDefault="00673A53" w:rsidP="00811EA0">
      <w:pPr>
        <w:pStyle w:val="Textkrper-Zeileneinzug"/>
        <w:ind w:left="530"/>
      </w:pPr>
      <w:r>
        <w:t xml:space="preserve">Drücken Sie den oben zusammengestellten Zusammenhang formelmässig aus. Verwenden Sie </w:t>
      </w:r>
      <w:r w:rsidR="009F36DE">
        <w:t xml:space="preserve">die </w:t>
      </w:r>
      <w:r>
        <w:t>vorgegebenen Formelzeichen.</w:t>
      </w:r>
    </w:p>
    <w:p w:rsidR="00BF3B93" w:rsidRPr="00C5261C" w:rsidRDefault="00E03C95" w:rsidP="009F36DE">
      <w:pPr>
        <w:pStyle w:val="Textkrper-Zeileneinzug"/>
        <w:pBdr>
          <w:top w:val="single" w:sz="24" w:space="0" w:color="FF0000"/>
          <w:left w:val="single" w:sz="24" w:space="0" w:color="FF0000"/>
          <w:bottom w:val="single" w:sz="24" w:space="0" w:color="FF0000"/>
          <w:right w:val="single" w:sz="24" w:space="0" w:color="FF0000"/>
        </w:pBdr>
        <w:ind w:left="2977" w:right="2975"/>
        <w:rPr>
          <w:color w:val="5740FE"/>
        </w:rPr>
      </w:pPr>
      <m:oMath>
        <m:sSub>
          <m:sSubPr>
            <m:ctrlPr>
              <w:rPr>
                <w:rFonts w:ascii="Cambria Math" w:hAnsi="Cambria Math"/>
                <w:i/>
                <w:color w:val="5740FE"/>
                <w:sz w:val="56"/>
              </w:rPr>
            </m:ctrlPr>
          </m:sSubPr>
          <m:e>
            <m:r>
              <w:rPr>
                <w:rFonts w:ascii="Cambria Math" w:hAnsi="Cambria Math"/>
                <w:color w:val="5740FE"/>
                <w:sz w:val="56"/>
              </w:rPr>
              <m:t>u</m:t>
            </m:r>
          </m:e>
          <m:sub>
            <m:r>
              <w:rPr>
                <w:rFonts w:ascii="Cambria Math" w:hAnsi="Cambria Math"/>
                <w:color w:val="5740FE"/>
                <w:sz w:val="56"/>
              </w:rPr>
              <m:t>i</m:t>
            </m:r>
          </m:sub>
        </m:sSub>
        <m:r>
          <w:rPr>
            <w:rFonts w:ascii="Cambria Math" w:hAnsi="Cambria Math"/>
            <w:color w:val="5740FE"/>
            <w:sz w:val="56"/>
          </w:rPr>
          <m:t>=</m:t>
        </m:r>
      </m:oMath>
      <w:r w:rsidR="00140510">
        <w:rPr>
          <w:color w:val="5740FE"/>
          <w:sz w:val="56"/>
        </w:rPr>
        <w:t>B*l*v*z</w:t>
      </w:r>
    </w:p>
    <w:p w:rsidR="00BF3B93" w:rsidRDefault="00673A53" w:rsidP="00811EA0">
      <w:pPr>
        <w:pStyle w:val="Textkrper-Zeileneinzug"/>
        <w:ind w:left="530"/>
      </w:pPr>
      <w:r>
        <w:t>u</w:t>
      </w:r>
      <w:r w:rsidRPr="00AE05A8">
        <w:rPr>
          <w:vertAlign w:val="subscript"/>
        </w:rPr>
        <w:t>i</w:t>
      </w:r>
      <w:r>
        <w:t xml:space="preserve"> = induzierte Spannung</w:t>
      </w:r>
    </w:p>
    <w:p w:rsidR="00673A53" w:rsidRDefault="00673A53" w:rsidP="00811EA0">
      <w:pPr>
        <w:pStyle w:val="Textkrper-Zeileneinzug"/>
        <w:ind w:left="530"/>
      </w:pPr>
      <w:r>
        <w:t>B = magnetische Flussdichte</w:t>
      </w:r>
    </w:p>
    <w:p w:rsidR="00673A53" w:rsidRDefault="00673A53" w:rsidP="00811EA0">
      <w:pPr>
        <w:pStyle w:val="Textkrper-Zeileneinzug"/>
        <w:ind w:left="530"/>
      </w:pPr>
      <w:r>
        <w:t>l = wirksame Leiterlänge im Magnetfeld</w:t>
      </w:r>
    </w:p>
    <w:p w:rsidR="00673A53" w:rsidRDefault="00AE05A8" w:rsidP="00811EA0">
      <w:pPr>
        <w:pStyle w:val="Textkrper-Zeileneinzug"/>
        <w:ind w:left="530"/>
      </w:pPr>
      <w:r>
        <w:t>v = Geschwindigkeit des Leiters</w:t>
      </w:r>
    </w:p>
    <w:p w:rsidR="00AE05A8" w:rsidRPr="00BF3B93" w:rsidRDefault="00AE05A8" w:rsidP="00811EA0">
      <w:pPr>
        <w:pStyle w:val="Textkrper-Zeileneinzug"/>
        <w:ind w:left="530"/>
      </w:pPr>
      <w:r>
        <w:t>z = Anzahl Leiter</w:t>
      </w:r>
    </w:p>
    <w:p w:rsidR="00811EA0" w:rsidRPr="00811EA0" w:rsidRDefault="00BF3B93" w:rsidP="00811EA0">
      <w:pPr>
        <w:pStyle w:val="Textkrper-Zeileneinzug"/>
        <w:ind w:left="530"/>
        <w:rPr>
          <w:b/>
          <w:i/>
          <w:lang w:val="de-DE"/>
        </w:rPr>
      </w:pPr>
      <w:r>
        <w:rPr>
          <w:b/>
          <w:i/>
          <w:lang w:val="de-DE"/>
        </w:rPr>
        <w:t>Generatorprinzip (Induktion der Bewegung)</w:t>
      </w:r>
    </w:p>
    <w:p w:rsidR="00811EA0" w:rsidRDefault="00D90C39" w:rsidP="00811EA0">
      <w:pPr>
        <w:pStyle w:val="Textkrper-Zeileneinzug"/>
        <w:ind w:left="530"/>
        <w:rPr>
          <w:lang w:val="de-DE"/>
        </w:rPr>
      </w:pPr>
      <w:r>
        <w:rPr>
          <w:noProof/>
          <w:lang w:val="en-US" w:eastAsia="en-US"/>
        </w:rPr>
        <w:drawing>
          <wp:anchor distT="0" distB="0" distL="114300" distR="114300" simplePos="0" relativeHeight="251666432" behindDoc="0" locked="0" layoutInCell="1" allowOverlap="1" wp14:anchorId="4A2FF5B2" wp14:editId="2CF181CF">
            <wp:simplePos x="0" y="0"/>
            <wp:positionH relativeFrom="column">
              <wp:posOffset>4226560</wp:posOffset>
            </wp:positionH>
            <wp:positionV relativeFrom="paragraph">
              <wp:posOffset>36195</wp:posOffset>
            </wp:positionV>
            <wp:extent cx="1821815" cy="2059305"/>
            <wp:effectExtent l="0" t="0" r="6985"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1815" cy="2059305"/>
                    </a:xfrm>
                    <a:prstGeom prst="rect">
                      <a:avLst/>
                    </a:prstGeom>
                  </pic:spPr>
                </pic:pic>
              </a:graphicData>
            </a:graphic>
            <wp14:sizeRelH relativeFrom="page">
              <wp14:pctWidth>0</wp14:pctWidth>
            </wp14:sizeRelH>
            <wp14:sizeRelV relativeFrom="page">
              <wp14:pctHeight>0</wp14:pctHeight>
            </wp14:sizeRelV>
          </wp:anchor>
        </w:drawing>
      </w:r>
      <w:r>
        <w:rPr>
          <w:lang w:val="de-DE"/>
        </w:rPr>
        <w:t>Beschreiben Sie, wie mit Hilfe der Generator-Regel (rechte Hand), die Richtung des Stromflusses in einem geschlossenen Stromkreis bestimmt werden kann.</w:t>
      </w:r>
    </w:p>
    <w:p w:rsidR="00D90C39" w:rsidRDefault="00D90C39" w:rsidP="00D90C39">
      <w:pPr>
        <w:pStyle w:val="Antwort"/>
      </w:pPr>
      <w:r>
        <w:rPr>
          <w:noProof/>
          <w:lang w:val="en-US" w:eastAsia="en-US"/>
        </w:rPr>
        <w:drawing>
          <wp:anchor distT="0" distB="0" distL="114300" distR="114300" simplePos="0" relativeHeight="251658240" behindDoc="0" locked="0" layoutInCell="1" allowOverlap="1" wp14:anchorId="0AC2080E" wp14:editId="50BBB130">
            <wp:simplePos x="0" y="0"/>
            <wp:positionH relativeFrom="column">
              <wp:posOffset>3601720</wp:posOffset>
            </wp:positionH>
            <wp:positionV relativeFrom="paragraph">
              <wp:posOffset>29845</wp:posOffset>
            </wp:positionV>
            <wp:extent cx="480695" cy="414020"/>
            <wp:effectExtent l="0" t="0" r="0" b="5080"/>
            <wp:wrapSquare wrapText="bothSides"/>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C78C4">
        <w:t>Wenn man die rechte Hand so hält dass die Feldlinien in die Handfläche  fliessen und der abgespreizt Daumen in die Bewegungsrichtung zeigt,</w:t>
      </w:r>
      <w:r w:rsidR="007F2909">
        <w:t xml:space="preserve"> dann</w:t>
      </w:r>
      <w:r w:rsidR="005C78C4">
        <w:t xml:space="preserve"> zeigen die Finger in die Stormrichtung</w:t>
      </w:r>
    </w:p>
    <w:p w:rsidR="00C5261C" w:rsidRDefault="00C5261C" w:rsidP="00D90C39">
      <w:pPr>
        <w:pStyle w:val="Antwort"/>
      </w:pPr>
    </w:p>
    <w:p w:rsidR="00C5261C" w:rsidRDefault="00C5261C" w:rsidP="00D90C39">
      <w:pPr>
        <w:pStyle w:val="Antwort"/>
      </w:pPr>
    </w:p>
    <w:p w:rsidR="00C5261C" w:rsidRDefault="00C5261C" w:rsidP="00D90C39">
      <w:pPr>
        <w:pStyle w:val="Antwort"/>
      </w:pPr>
    </w:p>
    <w:p w:rsidR="00C5261C" w:rsidRDefault="00C5261C" w:rsidP="00D90C39">
      <w:pPr>
        <w:pStyle w:val="Antwort"/>
      </w:pPr>
    </w:p>
    <w:p w:rsidR="00D90C39" w:rsidRDefault="00D90C39">
      <w:pPr>
        <w:rPr>
          <w:rFonts w:ascii="Verdana" w:hAnsi="Verdana"/>
        </w:rPr>
      </w:pPr>
      <w:r>
        <w:br w:type="page"/>
      </w:r>
    </w:p>
    <w:p w:rsidR="00D90C39" w:rsidRDefault="009F36DE" w:rsidP="00811EA0">
      <w:pPr>
        <w:pStyle w:val="Textkrper-Zeileneinzug"/>
        <w:ind w:left="530"/>
        <w:rPr>
          <w:lang w:val="de-DE"/>
        </w:rPr>
      </w:pPr>
      <w:r>
        <w:rPr>
          <w:noProof/>
          <w:lang w:val="en-US" w:eastAsia="en-US"/>
        </w:rPr>
        <w:lastRenderedPageBreak/>
        <w:drawing>
          <wp:anchor distT="0" distB="0" distL="114300" distR="114300" simplePos="0" relativeHeight="251669504" behindDoc="0" locked="0" layoutInCell="1" allowOverlap="1" wp14:anchorId="76C3AA7D" wp14:editId="4B707299">
            <wp:simplePos x="0" y="0"/>
            <wp:positionH relativeFrom="column">
              <wp:posOffset>4347210</wp:posOffset>
            </wp:positionH>
            <wp:positionV relativeFrom="paragraph">
              <wp:posOffset>-36830</wp:posOffset>
            </wp:positionV>
            <wp:extent cx="1701165" cy="2189480"/>
            <wp:effectExtent l="0" t="0" r="0" b="127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16178"/>
                    <a:stretch/>
                  </pic:blipFill>
                  <pic:spPr bwMode="auto">
                    <a:xfrm>
                      <a:off x="0" y="0"/>
                      <a:ext cx="1701165" cy="218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895">
        <w:rPr>
          <w:lang w:val="de-DE"/>
        </w:rPr>
        <w:t>E</w:t>
      </w:r>
      <w:r w:rsidR="00EB3885">
        <w:rPr>
          <w:lang w:val="de-DE"/>
        </w:rPr>
        <w:t xml:space="preserve">rklärung Sie die </w:t>
      </w:r>
      <w:r w:rsidR="00EB3885" w:rsidRPr="00863DF5">
        <w:rPr>
          <w:b/>
          <w:lang w:val="de-DE"/>
        </w:rPr>
        <w:t>Lenzsche Regel</w:t>
      </w:r>
      <w:r w:rsidR="00EB3885">
        <w:rPr>
          <w:lang w:val="de-DE"/>
        </w:rPr>
        <w:t>, anhand der nebenstehenden Abbildung:</w:t>
      </w:r>
    </w:p>
    <w:p w:rsidR="00EB3885" w:rsidRDefault="00EB3885" w:rsidP="00EB3885">
      <w:pPr>
        <w:pStyle w:val="Antwort"/>
      </w:pPr>
      <w:r>
        <w:rPr>
          <w:noProof/>
          <w:lang w:val="en-US" w:eastAsia="en-US"/>
        </w:rPr>
        <w:drawing>
          <wp:anchor distT="0" distB="0" distL="114300" distR="114300" simplePos="0" relativeHeight="251668480" behindDoc="0" locked="0" layoutInCell="1" allowOverlap="1" wp14:anchorId="177B1360" wp14:editId="67A31759">
            <wp:simplePos x="0" y="0"/>
            <wp:positionH relativeFrom="column">
              <wp:posOffset>3704590</wp:posOffset>
            </wp:positionH>
            <wp:positionV relativeFrom="paragraph">
              <wp:posOffset>56515</wp:posOffset>
            </wp:positionV>
            <wp:extent cx="480695" cy="414020"/>
            <wp:effectExtent l="0" t="0" r="0" b="5080"/>
            <wp:wrapSquare wrapText="bothSides"/>
            <wp:docPr id="2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7F2909">
        <w:t>Der durch eine Induktionsspannung hervorgerufene Strom ist so gerichtet, dass er der Ursache der Induktion entgegen wirkt.</w:t>
      </w:r>
    </w:p>
    <w:p w:rsidR="00C5261C" w:rsidRDefault="00C5261C" w:rsidP="00EB3885">
      <w:pPr>
        <w:pStyle w:val="Antwort"/>
      </w:pPr>
    </w:p>
    <w:p w:rsidR="00EB3885" w:rsidRDefault="00EB3885" w:rsidP="00EB3885">
      <w:pPr>
        <w:pStyle w:val="Textkrper-Zeileneinzug"/>
        <w:ind w:left="530"/>
      </w:pPr>
    </w:p>
    <w:p w:rsidR="00572EF0" w:rsidRDefault="00724402" w:rsidP="00EB3885">
      <w:pPr>
        <w:pStyle w:val="Textkrper-Zeileneinzug"/>
        <w:ind w:left="530"/>
      </w:pPr>
      <w:r>
        <w:t>Ein Leiter wird beim Durchgang durch das Magnetfeld mit der Kraft F gebremst. Bestimmen Sie für alle drei Fälle</w:t>
      </w:r>
      <w:r w:rsidR="00572EF0">
        <w:t>:</w:t>
      </w:r>
    </w:p>
    <w:p w:rsidR="00572EF0" w:rsidRDefault="00724402" w:rsidP="00572EF0">
      <w:pPr>
        <w:pStyle w:val="Textkrper-Zeileneinzug"/>
        <w:numPr>
          <w:ilvl w:val="0"/>
          <w:numId w:val="35"/>
        </w:numPr>
      </w:pPr>
      <w:r>
        <w:t>das resultierende Feld</w:t>
      </w:r>
    </w:p>
    <w:p w:rsidR="00572EF0" w:rsidRDefault="00724402" w:rsidP="00572EF0">
      <w:pPr>
        <w:pStyle w:val="Textkrper-Zeileneinzug"/>
        <w:numPr>
          <w:ilvl w:val="0"/>
          <w:numId w:val="35"/>
        </w:numPr>
      </w:pPr>
      <w:r>
        <w:t>die Bewegungsrichtung des Leiters</w:t>
      </w:r>
    </w:p>
    <w:p w:rsidR="00EB3885" w:rsidRDefault="00724402" w:rsidP="00572EF0">
      <w:pPr>
        <w:pStyle w:val="Textkrper-Zeileneinzug"/>
        <w:numPr>
          <w:ilvl w:val="0"/>
          <w:numId w:val="35"/>
        </w:numPr>
      </w:pPr>
      <w:r>
        <w:t>die Stromrichtung im Leiter</w:t>
      </w:r>
    </w:p>
    <w:p w:rsidR="00EB3885" w:rsidRDefault="00137E14" w:rsidP="00572EF0">
      <w:pPr>
        <w:pStyle w:val="Textkrper-Zeileneinzug"/>
        <w:tabs>
          <w:tab w:val="left" w:pos="3828"/>
          <w:tab w:val="left" w:pos="6663"/>
        </w:tabs>
        <w:ind w:left="530"/>
      </w:pPr>
      <w:r>
        <w:rPr>
          <w:noProof/>
          <w:lang w:val="en-US" w:eastAsia="en-US"/>
        </w:rPr>
        <mc:AlternateContent>
          <mc:Choice Requires="wps">
            <w:drawing>
              <wp:anchor distT="0" distB="0" distL="114300" distR="114300" simplePos="0" relativeHeight="251754496" behindDoc="0" locked="0" layoutInCell="1" allowOverlap="1" wp14:anchorId="725DBCC2" wp14:editId="111F4D73">
                <wp:simplePos x="0" y="0"/>
                <wp:positionH relativeFrom="column">
                  <wp:posOffset>5113927</wp:posOffset>
                </wp:positionH>
                <wp:positionV relativeFrom="paragraph">
                  <wp:posOffset>805453</wp:posOffset>
                </wp:positionV>
                <wp:extent cx="163286" cy="141514"/>
                <wp:effectExtent l="0" t="0" r="27305" b="30480"/>
                <wp:wrapNone/>
                <wp:docPr id="66" name="Gerader Verbinder 66"/>
                <wp:cNvGraphicFramePr/>
                <a:graphic xmlns:a="http://schemas.openxmlformats.org/drawingml/2006/main">
                  <a:graphicData uri="http://schemas.microsoft.com/office/word/2010/wordprocessingShape">
                    <wps:wsp>
                      <wps:cNvCnPr/>
                      <wps:spPr>
                        <a:xfrm flipH="1">
                          <a:off x="0" y="0"/>
                          <a:ext cx="163286" cy="14151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817D2" id="Gerader Verbinder 6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5pt,63.4pt" to="41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" strokecolor="red"/>
            </w:pict>
          </mc:Fallback>
        </mc:AlternateContent>
      </w:r>
      <w:r>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5135699</wp:posOffset>
                </wp:positionH>
                <wp:positionV relativeFrom="paragraph">
                  <wp:posOffset>783681</wp:posOffset>
                </wp:positionV>
                <wp:extent cx="136071" cy="185057"/>
                <wp:effectExtent l="0" t="0" r="35560" b="24765"/>
                <wp:wrapNone/>
                <wp:docPr id="64" name="Gerader Verbinder 64"/>
                <wp:cNvGraphicFramePr/>
                <a:graphic xmlns:a="http://schemas.openxmlformats.org/drawingml/2006/main">
                  <a:graphicData uri="http://schemas.microsoft.com/office/word/2010/wordprocessingShape">
                    <wps:wsp>
                      <wps:cNvCnPr/>
                      <wps:spPr>
                        <a:xfrm>
                          <a:off x="0" y="0"/>
                          <a:ext cx="136071" cy="1850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8EBD1" id="Gerader Verbinder 6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04.4pt,61.7pt" to="415.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" strokecolor="red"/>
            </w:pict>
          </mc:Fallback>
        </mc:AlternateContent>
      </w:r>
      <w:r>
        <w:rPr>
          <w:noProof/>
          <w:lang w:val="en-US" w:eastAsia="en-US"/>
        </w:rPr>
        <mc:AlternateContent>
          <mc:Choice Requires="wps">
            <w:drawing>
              <wp:anchor distT="0" distB="0" distL="114300" distR="114300" simplePos="0" relativeHeight="251751424" behindDoc="0" locked="0" layoutInCell="1" allowOverlap="1" wp14:anchorId="5ED6C8F6" wp14:editId="70E87BC0">
                <wp:simplePos x="0" y="0"/>
                <wp:positionH relativeFrom="column">
                  <wp:posOffset>2882049</wp:posOffset>
                </wp:positionH>
                <wp:positionV relativeFrom="paragraph">
                  <wp:posOffset>887095</wp:posOffset>
                </wp:positionV>
                <wp:extent cx="45719" cy="45719"/>
                <wp:effectExtent l="0" t="0" r="12065" b="12065"/>
                <wp:wrapNone/>
                <wp:docPr id="62" name="Flussdiagramm: Verbindungsstelle 62"/>
                <wp:cNvGraphicFramePr/>
                <a:graphic xmlns:a="http://schemas.openxmlformats.org/drawingml/2006/main">
                  <a:graphicData uri="http://schemas.microsoft.com/office/word/2010/wordprocessingShape">
                    <wps:wsp>
                      <wps:cNvSpPr/>
                      <wps:spPr>
                        <a:xfrm>
                          <a:off x="0" y="0"/>
                          <a:ext cx="45719" cy="45719"/>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FDC91"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ungsstelle 62" o:spid="_x0000_s1026" type="#_x0000_t120" style="position:absolute;margin-left:226.95pt;margin-top:69.85pt;width:3.6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" fillcolor="red" strokecolor="red" strokeweight="2pt"/>
            </w:pict>
          </mc:Fallback>
        </mc:AlternateContent>
      </w:r>
      <w:r>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1265680</wp:posOffset>
                </wp:positionH>
                <wp:positionV relativeFrom="paragraph">
                  <wp:posOffset>887095</wp:posOffset>
                </wp:positionV>
                <wp:extent cx="45719" cy="45719"/>
                <wp:effectExtent l="0" t="0" r="12065" b="12065"/>
                <wp:wrapNone/>
                <wp:docPr id="52" name="Flussdiagramm: Verbindungsstelle 52"/>
                <wp:cNvGraphicFramePr/>
                <a:graphic xmlns:a="http://schemas.openxmlformats.org/drawingml/2006/main">
                  <a:graphicData uri="http://schemas.microsoft.com/office/word/2010/wordprocessingShape">
                    <wps:wsp>
                      <wps:cNvSpPr/>
                      <wps:spPr>
                        <a:xfrm>
                          <a:off x="0" y="0"/>
                          <a:ext cx="45719" cy="45719"/>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A6D2B" id="Flussdiagramm: Verbindungsstelle 52" o:spid="_x0000_s1026" type="#_x0000_t120" style="position:absolute;margin-left:99.65pt;margin-top:69.85pt;width:3.6pt;height:3.6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" fillcolor="red" strokecolor="red" strokeweight="2pt"/>
            </w:pict>
          </mc:Fallback>
        </mc:AlternateContent>
      </w:r>
      <w:r w:rsidR="00B73376">
        <w:rPr>
          <w:noProof/>
          <w:lang w:val="en-US" w:eastAsia="en-US"/>
        </w:rPr>
        <mc:AlternateContent>
          <mc:Choice Requires="wps">
            <w:drawing>
              <wp:anchor distT="0" distB="0" distL="114300" distR="114300" simplePos="0" relativeHeight="251748352" behindDoc="0" locked="0" layoutInCell="1" allowOverlap="1">
                <wp:simplePos x="0" y="0"/>
                <wp:positionH relativeFrom="column">
                  <wp:posOffset>3268798</wp:posOffset>
                </wp:positionH>
                <wp:positionV relativeFrom="paragraph">
                  <wp:posOffset>636452</wp:posOffset>
                </wp:positionV>
                <wp:extent cx="435428" cy="495300"/>
                <wp:effectExtent l="0" t="19050" r="41275" b="38100"/>
                <wp:wrapNone/>
                <wp:docPr id="51" name="Pfeil nach rechts 51"/>
                <wp:cNvGraphicFramePr/>
                <a:graphic xmlns:a="http://schemas.openxmlformats.org/drawingml/2006/main">
                  <a:graphicData uri="http://schemas.microsoft.com/office/word/2010/wordprocessingShape">
                    <wps:wsp>
                      <wps:cNvSpPr/>
                      <wps:spPr>
                        <a:xfrm>
                          <a:off x="0" y="0"/>
                          <a:ext cx="435428"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376" w:rsidRPr="00B73376" w:rsidRDefault="00B73376" w:rsidP="00B73376">
                            <w:pPr>
                              <w:jc w:val="center"/>
                              <w:rPr>
                                <w:lang w:val="de-CH"/>
                              </w:rPr>
                            </w:pPr>
                            <w:r>
                              <w:rPr>
                                <w:lang w:val="de-CH"/>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1" o:spid="_x0000_s1026" type="#_x0000_t13" style="position:absolute;left:0;text-align:left;margin-left:257.4pt;margin-top:50.1pt;width:34.3pt;height: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" adj="10800" fillcolor="#4f81bd [3204]" strokecolor="#243f60 [1604]" strokeweight="2pt">
                <v:textbox>
                  <w:txbxContent>
                    <w:p w:rsidR="00B73376" w:rsidRPr="00B73376" w:rsidRDefault="00B73376" w:rsidP="00B73376">
                      <w:pPr>
                        <w:jc w:val="center"/>
                        <w:rPr>
                          <w:lang w:val="de-CH"/>
                        </w:rPr>
                      </w:pPr>
                      <w:r>
                        <w:rPr>
                          <w:lang w:val="de-CH"/>
                        </w:rPr>
                        <w:t>v</w:t>
                      </w:r>
                    </w:p>
                  </w:txbxContent>
                </v:textbox>
              </v:shape>
            </w:pict>
          </mc:Fallback>
        </mc:AlternateContent>
      </w:r>
      <w:r w:rsidR="00B73376">
        <w:rPr>
          <w:noProof/>
          <w:lang w:val="en-US" w:eastAsia="en-US"/>
        </w:rPr>
        <mc:AlternateContent>
          <mc:Choice Requires="wps">
            <w:drawing>
              <wp:anchor distT="0" distB="0" distL="114300" distR="114300" simplePos="0" relativeHeight="251747328" behindDoc="0" locked="0" layoutInCell="1" allowOverlap="1" wp14:anchorId="10D27E2C" wp14:editId="763F0F22">
                <wp:simplePos x="0" y="0"/>
                <wp:positionH relativeFrom="column">
                  <wp:posOffset>454660</wp:posOffset>
                </wp:positionH>
                <wp:positionV relativeFrom="paragraph">
                  <wp:posOffset>663484</wp:posOffset>
                </wp:positionV>
                <wp:extent cx="489858" cy="473528"/>
                <wp:effectExtent l="0" t="0" r="24765" b="22225"/>
                <wp:wrapNone/>
                <wp:docPr id="44" name="Pfeil nach links 44"/>
                <wp:cNvGraphicFramePr/>
                <a:graphic xmlns:a="http://schemas.openxmlformats.org/drawingml/2006/main">
                  <a:graphicData uri="http://schemas.microsoft.com/office/word/2010/wordprocessingShape">
                    <wps:wsp>
                      <wps:cNvSpPr/>
                      <wps:spPr>
                        <a:xfrm>
                          <a:off x="0" y="0"/>
                          <a:ext cx="489858" cy="47352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376" w:rsidRPr="00B73376" w:rsidRDefault="00B73376" w:rsidP="00B73376">
                            <w:pPr>
                              <w:jc w:val="center"/>
                              <w:rPr>
                                <w:lang w:val="de-CH"/>
                              </w:rPr>
                            </w:pPr>
                            <w:r>
                              <w:rPr>
                                <w:lang w:val="de-CH"/>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27E2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4" o:spid="_x0000_s1027" type="#_x0000_t66" style="position:absolute;left:0;text-align:left;margin-left:35.8pt;margin-top:52.25pt;width:38.55pt;height:37.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" adj="10440" fillcolor="#4f81bd [3204]" strokecolor="#243f60 [1604]" strokeweight="2pt">
                <v:textbox>
                  <w:txbxContent>
                    <w:p w:rsidR="00B73376" w:rsidRPr="00B73376" w:rsidRDefault="00B73376" w:rsidP="00B73376">
                      <w:pPr>
                        <w:jc w:val="center"/>
                        <w:rPr>
                          <w:lang w:val="de-CH"/>
                        </w:rPr>
                      </w:pPr>
                      <w:r>
                        <w:rPr>
                          <w:lang w:val="de-CH"/>
                        </w:rPr>
                        <w:t>v</w:t>
                      </w:r>
                    </w:p>
                  </w:txbxContent>
                </v:textbox>
              </v:shape>
            </w:pict>
          </mc:Fallback>
        </mc:AlternateContent>
      </w:r>
      <w:r w:rsidR="00B73376">
        <w:rPr>
          <w:noProof/>
          <w:lang w:val="en-US" w:eastAsia="en-US"/>
        </w:rPr>
        <mc:AlternateContent>
          <mc:Choice Requires="wps">
            <w:drawing>
              <wp:anchor distT="0" distB="0" distL="114300" distR="114300" simplePos="0" relativeHeight="251665920" behindDoc="0" locked="0" layoutInCell="1" allowOverlap="1">
                <wp:simplePos x="0" y="0"/>
                <wp:positionH relativeFrom="column">
                  <wp:posOffset>4378960</wp:posOffset>
                </wp:positionH>
                <wp:positionV relativeFrom="paragraph">
                  <wp:posOffset>636633</wp:posOffset>
                </wp:positionV>
                <wp:extent cx="489858" cy="473528"/>
                <wp:effectExtent l="0" t="0" r="24765" b="22225"/>
                <wp:wrapNone/>
                <wp:docPr id="43" name="Pfeil nach links 43"/>
                <wp:cNvGraphicFramePr/>
                <a:graphic xmlns:a="http://schemas.openxmlformats.org/drawingml/2006/main">
                  <a:graphicData uri="http://schemas.microsoft.com/office/word/2010/wordprocessingShape">
                    <wps:wsp>
                      <wps:cNvSpPr/>
                      <wps:spPr>
                        <a:xfrm>
                          <a:off x="0" y="0"/>
                          <a:ext cx="489858" cy="47352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376" w:rsidRPr="00B73376" w:rsidRDefault="00B73376" w:rsidP="00B73376">
                            <w:pPr>
                              <w:jc w:val="center"/>
                              <w:rPr>
                                <w:lang w:val="de-CH"/>
                              </w:rPr>
                            </w:pPr>
                            <w:r>
                              <w:rPr>
                                <w:lang w:val="de-CH"/>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links 43" o:spid="_x0000_s1028" type="#_x0000_t66" style="position:absolute;left:0;text-align:left;margin-left:344.8pt;margin-top:50.15pt;width:38.55pt;height:37.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" adj="10440" fillcolor="#4f81bd [3204]" strokecolor="#243f60 [1604]" strokeweight="2pt">
                <v:textbox>
                  <w:txbxContent>
                    <w:p w:rsidR="00B73376" w:rsidRPr="00B73376" w:rsidRDefault="00B73376" w:rsidP="00B73376">
                      <w:pPr>
                        <w:jc w:val="center"/>
                        <w:rPr>
                          <w:lang w:val="de-CH"/>
                        </w:rPr>
                      </w:pPr>
                      <w:r>
                        <w:rPr>
                          <w:lang w:val="de-CH"/>
                        </w:rPr>
                        <w:t>v</w:t>
                      </w:r>
                    </w:p>
                  </w:txbxContent>
                </v:textbox>
              </v:shape>
            </w:pict>
          </mc:Fallback>
        </mc:AlternateContent>
      </w:r>
      <w:r w:rsidR="00B73376">
        <w:rPr>
          <w:noProof/>
          <w:lang w:val="en-US" w:eastAsia="en-US"/>
        </w:rPr>
        <mc:AlternateContent>
          <mc:Choice Requires="wpg">
            <w:drawing>
              <wp:anchor distT="0" distB="0" distL="114300" distR="114300" simplePos="0" relativeHeight="251660800" behindDoc="0" locked="0" layoutInCell="1" allowOverlap="1" wp14:anchorId="530ACDBF" wp14:editId="6083F1D9">
                <wp:simplePos x="0" y="0"/>
                <wp:positionH relativeFrom="column">
                  <wp:posOffset>4705078</wp:posOffset>
                </wp:positionH>
                <wp:positionV relativeFrom="paragraph">
                  <wp:posOffset>378464</wp:posOffset>
                </wp:positionV>
                <wp:extent cx="539024" cy="968375"/>
                <wp:effectExtent l="0" t="0" r="13970" b="22225"/>
                <wp:wrapNone/>
                <wp:docPr id="19" name="Gruppieren 19"/>
                <wp:cNvGraphicFramePr/>
                <a:graphic xmlns:a="http://schemas.openxmlformats.org/drawingml/2006/main">
                  <a:graphicData uri="http://schemas.microsoft.com/office/word/2010/wordprocessingGroup">
                    <wpg:wgp>
                      <wpg:cNvGrpSpPr/>
                      <wpg:grpSpPr>
                        <a:xfrm rot="10800000" flipH="1">
                          <a:off x="0" y="0"/>
                          <a:ext cx="539024" cy="968375"/>
                          <a:chOff x="0" y="0"/>
                          <a:chExt cx="555171" cy="968828"/>
                        </a:xfrm>
                      </wpg:grpSpPr>
                      <wpg:grpSp>
                        <wpg:cNvPr id="20" name="Gruppieren 20"/>
                        <wpg:cNvGrpSpPr/>
                        <wpg:grpSpPr>
                          <a:xfrm>
                            <a:off x="0" y="0"/>
                            <a:ext cx="428688" cy="937260"/>
                            <a:chOff x="0" y="0"/>
                            <a:chExt cx="428688" cy="937260"/>
                          </a:xfrm>
                        </wpg:grpSpPr>
                        <wps:wsp>
                          <wps:cNvPr id="25" name="Freihandform 25"/>
                          <wps:cNvSpPr/>
                          <wps:spPr>
                            <a:xfrm>
                              <a:off x="274320" y="7620"/>
                              <a:ext cx="154368"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ihandform 26"/>
                          <wps:cNvSpPr/>
                          <wps:spPr>
                            <a:xfrm>
                              <a:off x="121920" y="0"/>
                              <a:ext cx="22098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ihandform 30"/>
                          <wps:cNvSpPr/>
                          <wps:spPr>
                            <a:xfrm>
                              <a:off x="0" y="7620"/>
                              <a:ext cx="24384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Freihandform 31"/>
                        <wps:cNvSpPr/>
                        <wps:spPr>
                          <a:xfrm>
                            <a:off x="386443" y="821871"/>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ihandform 33"/>
                        <wps:cNvSpPr/>
                        <wps:spPr>
                          <a:xfrm>
                            <a:off x="283029"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ihandform 34"/>
                        <wps:cNvSpPr/>
                        <wps:spPr>
                          <a:xfrm>
                            <a:off x="190500"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5394020" id="Gruppieren 19" o:spid="_x0000_s1026" style="position:absolute;margin-left:370.5pt;margin-top:29.8pt;width:42.45pt;height:76.25pt;rotation:180;flip:x;z-index:251660800;mso-width-relative:margin" coordsize="5551,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">
                <v:group id="Gruppieren 20" o:spid="_x0000_s1027" style="position:absolute;width:4286;height:9372" coordsize="4286,9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ihandform 25" o:spid="_x0000_s1028" style="position:absolute;left:2743;top:76;width:1543;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Xq8UA&#10;AADbAAAADwAAAGRycy9kb3ducmV2LnhtbESPT2sCMRTE70K/Q3gFbzVbRbFbs7K0WAo9iKv2/Ni8&#10;/UM3L0uS6uqnN4WCx2FmfsOs1oPpxImcby0reJ4kIIhLq1uuFRz2m6clCB+QNXaWScGFPKyzh9EK&#10;U23PvKNTEWoRIexTVNCE0KdS+rIhg35ie+LoVdYZDFG6WmqH5wg3nZwmyUIabDkuNNjTW0PlT/Fr&#10;FHy5avsxm+XfFzzoeZ5fj+/25ajU+HHIX0EEGsI9/N/+1Aqmc/j7En+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5erxQAAANsAAAAPAAAAAAAAAAAAAAAAAJgCAABkcnMv&#10;ZG93bnJldi54bWxQSwUGAAAAAAQABAD1AAAAigM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29540,0;91440,266700;53340,304800;38100,327660;22860,388620;15240,411480;0,510540;45720,655320;76200,662940;99060,708660;129540,716280;137160,746760;152400,769620;152400,929640" o:connectangles="0,0,0,0,0,0,0,0,0,0,0,0,0,0"/>
                  </v:shape>
                  <v:shape id="Freihandform 26" o:spid="_x0000_s1029" style="position:absolute;left:1219;width:2210;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J3MQA&#10;AADbAAAADwAAAGRycy9kb3ducmV2LnhtbESPQWsCMRSE7wX/Q3hCb5pVqdTVKItSETwUrXp+bJ67&#10;i5uXJYm69tebgtDjMDPfMLNFa2pxI+crywoG/QQEcW51xYWCw89X7xOED8gaa8uk4EEeFvPO2wxT&#10;be+8o9s+FCJC2KeooAyhSaX0eUkGfd82xNE7W2cwROkKqR3eI9zUcpgkY2mw4rhQYkPLkvLL/moU&#10;bN35ez0aZacHHvRHlv0eV3ZyVOq922ZTEIHa8B9+tTdawXAMf1/i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CdzEAAAA2wAAAA8AAAAAAAAAAAAAAAAAmAIAAGRycy9k&#10;b3ducmV2LnhtbFBLBQYAAAAABAAEAPUAAACJAw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85438,0;130898,266700;76357,304800;54541,327660;32724,388620;21816,411480;0,510540;65449,655320;109081,662940;141806,708660;185438,716280;196347,746760;218163,769620;218163,929640" o:connectangles="0,0,0,0,0,0,0,0,0,0,0,0,0,0"/>
                  </v:shape>
                  <v:shape id="Freihandform 30" o:spid="_x0000_s1030" style="position:absolute;top:76;width:2438;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i7sEA&#10;AADbAAAADwAAAGRycy9kb3ducmV2LnhtbERPy2rCQBTdF/oPwy10Vyc2WDQ6SqhUhC7E+FhfMtck&#10;mLkTZkaNfn1nIXR5OO/ZojetuJLzjWUFw0ECgri0uuFKwX738zEG4QOyxtYyKbiTh8X89WWGmbY3&#10;3tK1CJWIIewzVFCH0GVS+rImg35gO+LInawzGCJ0ldQObzHctPIzSb6kwYZjQ40dfddUnouLUfDr&#10;TptVmubHO+71KM8fh6WdHJR6f+vzKYhAffgXP91rrSCN6+OX+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Zou7BAAAA2wAAAA8AAAAAAAAAAAAAAAAAmAIAAGRycy9kb3du&#10;cmV2LnhtbFBLBQYAAAAABAAEAPUAAACGAw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204622,0;144439,266700;84256,304800;60183,327660;36110,388620;24073,411480;0,510540;72219,655320;120366,662940;156475,708660;204622,716280;216658,746760;240731,769620;240731,929640" o:connectangles="0,0,0,0,0,0,0,0,0,0,0,0,0,0"/>
                  </v:shape>
                </v:group>
                <v:shape id="Freihandform 31" o:spid="_x0000_s1031" style="position:absolute;left:3864;top:8218;width:1687;height:1470;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iZsQA&#10;AADbAAAADwAAAGRycy9kb3ducmV2LnhtbESPT4vCMBTE7wt+h/CEva1plZVSjSKK0EU9+AfPj+bZ&#10;VpuX0kTtfvvNguBxmJnfMNN5Z2rxoNZVlhXEgwgEcW51xYWC03H9lYBwHlljbZkU/JKD+az3McVU&#10;2yfv6XHwhQgQdikqKL1vUildXpJBN7ANcfAutjXog2wLqVt8Brip5TCKxtJgxWGhxIaWJeW3w90o&#10;uF7jfbaz42y1ibfNz/d2uMmSs1Kf/W4xAeGp8+/wq51pBaMY/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ImbEAAAA2wAAAA8AAAAAAAAAAAAAAAAAmAIAAGRycy9k&#10;b3ducmV2LnhtbFBLBQYAAAAABAAEAPUAAACJAw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33" o:spid="_x0000_s1032" style="position:absolute;left:2830;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isMA&#10;AADbAAAADwAAAGRycy9kb3ducmV2LnhtbESPQYvCMBSE7wv+h/AEb2taZUWqUUQRKupBVzw/mmdb&#10;bV5KE7X7740g7HGYmW+Y6bw1lXhQ40rLCuJ+BII4s7rkXMHpd/09BuE8ssbKMin4IwfzWedriom2&#10;Tz7Q4+hzESDsElRQeF8nUrqsIIOub2vi4F1sY9AH2eRSN/gMcFPJQRSNpMGSw0KBNS0Lym7Hu1Fw&#10;vcaHdG9H6Wob7+rNz26wTcdnpXrddjEB4an1/+FPO9UKhk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ZisMAAADbAAAADwAAAAAAAAAAAAAAAACYAgAAZHJzL2Rv&#10;d25yZXYueG1sUEsFBgAAAAAEAAQA9QAAAIgDA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34" o:spid="_x0000_s1033" style="position:absolute;left:1905;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CB/sQA&#10;AADbAAAADwAAAGRycy9kb3ducmV2LnhtbESPT4vCMBTE78J+h/AW9qZpXRWpRllWhIp68A+eH82z&#10;rTYvpYlav/1mQfA4zMxvmOm8NZW4U+NKywriXgSCOLO65FzB8bDsjkE4j6yxskwKnuRgPvvoTDHR&#10;9sE7uu99LgKEXYIKCu/rREqXFWTQ9WxNHLyzbQz6IJtc6gYfAW4q2Y+ikTRYclgosKbfgrLr/mYU&#10;XC7xLt3aUbpYx5t6Ndz01+n4pNTXZ/szAeGp9e/wq51qBd8D+P8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gf7EAAAA2wAAAA8AAAAAAAAAAAAAAAAAmAIAAGRycy9k&#10;b3ducmV2LnhtbFBLBQYAAAAABAAEAPUAAACJAw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group>
            </w:pict>
          </mc:Fallback>
        </mc:AlternateContent>
      </w:r>
      <w:r w:rsidR="00B73376">
        <w:rPr>
          <w:noProof/>
          <w:lang w:val="en-US" w:eastAsia="en-US"/>
        </w:rPr>
        <mc:AlternateContent>
          <mc:Choice Requires="wpg">
            <w:drawing>
              <wp:anchor distT="0" distB="0" distL="114300" distR="114300" simplePos="0" relativeHeight="251663872" behindDoc="0" locked="0" layoutInCell="1" allowOverlap="1" wp14:anchorId="0DBC9792" wp14:editId="170F724A">
                <wp:simplePos x="0" y="0"/>
                <wp:positionH relativeFrom="column">
                  <wp:posOffset>2778398</wp:posOffset>
                </wp:positionH>
                <wp:positionV relativeFrom="paragraph">
                  <wp:posOffset>424089</wp:posOffset>
                </wp:positionV>
                <wp:extent cx="555171" cy="968828"/>
                <wp:effectExtent l="0" t="0" r="16510" b="22225"/>
                <wp:wrapNone/>
                <wp:docPr id="35" name="Gruppieren 35"/>
                <wp:cNvGraphicFramePr/>
                <a:graphic xmlns:a="http://schemas.openxmlformats.org/drawingml/2006/main">
                  <a:graphicData uri="http://schemas.microsoft.com/office/word/2010/wordprocessingGroup">
                    <wpg:wgp>
                      <wpg:cNvGrpSpPr/>
                      <wpg:grpSpPr>
                        <a:xfrm rot="10800000">
                          <a:off x="0" y="0"/>
                          <a:ext cx="555171" cy="968828"/>
                          <a:chOff x="0" y="0"/>
                          <a:chExt cx="555171" cy="968828"/>
                        </a:xfrm>
                      </wpg:grpSpPr>
                      <wpg:grpSp>
                        <wpg:cNvPr id="36" name="Gruppieren 36"/>
                        <wpg:cNvGrpSpPr/>
                        <wpg:grpSpPr>
                          <a:xfrm>
                            <a:off x="0" y="0"/>
                            <a:ext cx="428688" cy="937260"/>
                            <a:chOff x="0" y="0"/>
                            <a:chExt cx="428688" cy="937260"/>
                          </a:xfrm>
                        </wpg:grpSpPr>
                        <wps:wsp>
                          <wps:cNvPr id="37" name="Freihandform 37"/>
                          <wps:cNvSpPr/>
                          <wps:spPr>
                            <a:xfrm>
                              <a:off x="274320" y="7620"/>
                              <a:ext cx="154368"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ihandform 38"/>
                          <wps:cNvSpPr/>
                          <wps:spPr>
                            <a:xfrm>
                              <a:off x="121920" y="0"/>
                              <a:ext cx="22098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ihandform 39"/>
                          <wps:cNvSpPr/>
                          <wps:spPr>
                            <a:xfrm>
                              <a:off x="0" y="7620"/>
                              <a:ext cx="24384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Freihandform 40"/>
                        <wps:cNvSpPr/>
                        <wps:spPr>
                          <a:xfrm>
                            <a:off x="386443" y="821871"/>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reihandform 41"/>
                        <wps:cNvSpPr/>
                        <wps:spPr>
                          <a:xfrm>
                            <a:off x="283029"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ihandform 42"/>
                        <wps:cNvSpPr/>
                        <wps:spPr>
                          <a:xfrm>
                            <a:off x="190500"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663F1" id="Gruppieren 35" o:spid="_x0000_s1026" style="position:absolute;margin-left:218.75pt;margin-top:33.4pt;width:43.7pt;height:76.3pt;rotation:180;z-index:251663872" coordsize="5551,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">
                <v:group id="Gruppieren 36" o:spid="_x0000_s1027" style="position:absolute;width:4286;height:9372" coordsize="4286,9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ihandform 37" o:spid="_x0000_s1028" style="position:absolute;left:2743;top:76;width:1543;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6msUA&#10;AADbAAAADwAAAGRycy9kb3ducmV2LnhtbESPQWvCQBSE74L/YXlCb7rRYG1TVwmWSqGH0qg9P7LP&#10;JJh9G3a3GvvruwXB4zAz3zDLdW9acSbnG8sKppMEBHFpdcOVgv3ubfwEwgdkja1lUnAlD+vVcLDE&#10;TNsLf9G5CJWIEPYZKqhD6DIpfVmTQT+xHXH0jtYZDFG6SmqHlwg3rZwlyaM02HBcqLGjTU3lqfgx&#10;Cj7c8XObpvn3Ffd6nue/h1f7fFDqYdTnLyAC9eEevrXftYJ0Af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DqaxQAAANsAAAAPAAAAAAAAAAAAAAAAAJgCAABkcnMv&#10;ZG93bnJldi54bWxQSwUGAAAAAAQABAD1AAAAigM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29540,0;91440,266700;53340,304800;38100,327660;22860,388620;15240,411480;0,510540;45720,655320;76200,662940;99060,708660;129540,716280;137160,746760;152400,769620;152400,929640" o:connectangles="0,0,0,0,0,0,0,0,0,0,0,0,0,0"/>
                  </v:shape>
                  <v:shape id="Freihandform 38" o:spid="_x0000_s1029" style="position:absolute;left:1219;width:2210;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6MEA&#10;AADbAAAADwAAAGRycy9kb3ducmV2LnhtbERPy2rCQBTdF/oPwy10Vyc2WDQ6SqhUhC7E+FhfMtck&#10;mLkTZkaNfn1nIXR5OO/ZojetuJLzjWUFw0ECgri0uuFKwX738zEG4QOyxtYyKbiTh8X89WWGmbY3&#10;3tK1CJWIIewzVFCH0GVS+rImg35gO+LInawzGCJ0ldQObzHctPIzSb6kwYZjQ40dfddUnouLUfDr&#10;TptVmubHO+71KM8fh6WdHJR6f+vzKYhAffgXP91rrSCNY+OX+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rujBAAAA2wAAAA8AAAAAAAAAAAAAAAAAmAIAAGRycy9kb3du&#10;cmV2LnhtbFBLBQYAAAAABAAEAPUAAACGAw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85438,0;130898,266700;76357,304800;54541,327660;32724,388620;21816,411480;0,510540;65449,655320;109081,662940;141806,708660;185438,716280;196347,746760;218163,769620;218163,929640" o:connectangles="0,0,0,0,0,0,0,0,0,0,0,0,0,0"/>
                  </v:shape>
                  <v:shape id="Freihandform 39" o:spid="_x0000_s1030" style="position:absolute;top:76;width:2438;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c8UA&#10;AADbAAAADwAAAGRycy9kb3ducmV2LnhtbESPQWvCQBSE70L/w/IEb3Vjg1JjVgktFaEHqTU9P7LP&#10;JJh9G3a3Gvvru4WCx2FmvmHyzWA6cSHnW8sKZtMEBHFldcu1guPn2+MzCB+QNXaWScGNPGzWD6Mc&#10;M22v/EGXQ6hFhLDPUEETQp9J6auGDPqp7Ymjd7LOYIjS1VI7vEa46eRTkiykwZbjQoM9vTRUnQ/f&#10;RsG7O+23aVp83fCo50XxU77aZanUZDwUKxCBhnAP/7d3WkG6hL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wtzxQAAANsAAAAPAAAAAAAAAAAAAAAAAJgCAABkcnMv&#10;ZG93bnJldi54bWxQSwUGAAAAAAQABAD1AAAAigM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204622,0;144439,266700;84256,304800;60183,327660;36110,388620;24073,411480;0,510540;72219,655320;120366,662940;156475,708660;204622,716280;216658,746760;240731,769620;240731,929640" o:connectangles="0,0,0,0,0,0,0,0,0,0,0,0,0,0"/>
                  </v:shape>
                </v:group>
                <v:shape id="Freihandform 40" o:spid="_x0000_s1031" style="position:absolute;left:3864;top:8218;width:1687;height:1470;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0gMAA&#10;AADbAAAADwAAAGRycy9kb3ducmV2LnhtbERPy4rCMBTdD/gP4QruxrSiItUo4jBQURc+cH1prm21&#10;uSlN1Pr3ZiG4PJz3bNGaSjyocaVlBXE/AkGcWV1yruB0/P+dgHAeWWNlmRS8yMFi3vmZYaLtk/f0&#10;OPhchBB2CSoovK8TKV1WkEHXtzVx4C62MegDbHKpG3yGcFPJQRSNpcGSQ0OBNa0Kym6Hu1Fwvcb7&#10;dGfH6d8m3tbr0XawSSdnpXrddjkF4an1X/HHnWoFw7A+fAk/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30gMAAAADbAAAADwAAAAAAAAAAAAAAAACYAgAAZHJzL2Rvd25y&#10;ZXYueG1sUEsFBgAAAAAEAAQA9QAAAIUDA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41" o:spid="_x0000_s1032" style="position:absolute;left:2830;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RG8QA&#10;AADbAAAADwAAAGRycy9kb3ducmV2LnhtbESPT4vCMBTE7wt+h/CEva1pxZVSjSKK0EU9+AfPj+bZ&#10;VpuX0kTtfvvNguBxmJnfMNN5Z2rxoNZVlhXEgwgEcW51xYWC03H9lYBwHlljbZkU/JKD+az3McVU&#10;2yfv6XHwhQgQdikqKL1vUildXpJBN7ANcfAutjXog2wLqVt8Brip5TCKxtJgxWGhxIaWJeW3w90o&#10;uF7jfbaz42y1ibfNz/d2uMmSs1Kf/W4xAeGp8+/wq51pBaMY/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RURvEAAAA2wAAAA8AAAAAAAAAAAAAAAAAmAIAAGRycy9k&#10;b3ducmV2LnhtbFBLBQYAAAAABAAEAPUAAACJAw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42" o:spid="_x0000_s1033" style="position:absolute;left:1905;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PbMUA&#10;AADbAAAADwAAAGRycy9kb3ducmV2LnhtbESPQWvCQBSE7wX/w/KE3uomoZWQuopYCinGQ6L0/Mi+&#10;JrHZtyG71fTfdwuCx2FmvmFWm8n04kKj6ywriBcRCOLa6o4bBafj+1MKwnlkjb1lUvBLDjbr2cMK&#10;M22vXNKl8o0IEHYZKmi9HzIpXd2SQbewA3Hwvuxo0Ac5NlKPeA1w08skipbSYMdhocWBdi3V39WP&#10;UXA+x2V+sMv8bR8Xw8dLkezz9FOpx/m0fQXhafL38K2dawXP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89sxQAAANsAAAAPAAAAAAAAAAAAAAAAAJgCAABkcnMv&#10;ZG93bnJldi54bWxQSwUGAAAAAAQABAD1AAAAigM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group>
            </w:pict>
          </mc:Fallback>
        </mc:AlternateContent>
      </w:r>
      <w:r w:rsidR="00B73376">
        <w:rPr>
          <w:noProof/>
          <w:lang w:val="en-US" w:eastAsia="en-US"/>
        </w:rPr>
        <mc:AlternateContent>
          <mc:Choice Requires="wpg">
            <w:drawing>
              <wp:anchor distT="0" distB="0" distL="114300" distR="114300" simplePos="0" relativeHeight="251655680" behindDoc="0" locked="0" layoutInCell="1" allowOverlap="1">
                <wp:simplePos x="0" y="0"/>
                <wp:positionH relativeFrom="column">
                  <wp:posOffset>814070</wp:posOffset>
                </wp:positionH>
                <wp:positionV relativeFrom="paragraph">
                  <wp:posOffset>408124</wp:posOffset>
                </wp:positionV>
                <wp:extent cx="555171" cy="968828"/>
                <wp:effectExtent l="0" t="0" r="16510" b="22225"/>
                <wp:wrapNone/>
                <wp:docPr id="18" name="Gruppieren 18"/>
                <wp:cNvGraphicFramePr/>
                <a:graphic xmlns:a="http://schemas.openxmlformats.org/drawingml/2006/main">
                  <a:graphicData uri="http://schemas.microsoft.com/office/word/2010/wordprocessingGroup">
                    <wpg:wgp>
                      <wpg:cNvGrpSpPr/>
                      <wpg:grpSpPr>
                        <a:xfrm>
                          <a:off x="0" y="0"/>
                          <a:ext cx="555171" cy="968828"/>
                          <a:chOff x="0" y="0"/>
                          <a:chExt cx="555171" cy="968828"/>
                        </a:xfrm>
                      </wpg:grpSpPr>
                      <wpg:grpSp>
                        <wpg:cNvPr id="8" name="Gruppieren 8"/>
                        <wpg:cNvGrpSpPr/>
                        <wpg:grpSpPr>
                          <a:xfrm>
                            <a:off x="0" y="0"/>
                            <a:ext cx="428688" cy="937260"/>
                            <a:chOff x="0" y="0"/>
                            <a:chExt cx="428688" cy="937260"/>
                          </a:xfrm>
                        </wpg:grpSpPr>
                        <wps:wsp>
                          <wps:cNvPr id="5" name="Freihandform 5"/>
                          <wps:cNvSpPr/>
                          <wps:spPr>
                            <a:xfrm>
                              <a:off x="274320" y="7620"/>
                              <a:ext cx="154368"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ihandform 6"/>
                          <wps:cNvSpPr/>
                          <wps:spPr>
                            <a:xfrm>
                              <a:off x="121920" y="0"/>
                              <a:ext cx="22098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ihandform 7"/>
                          <wps:cNvSpPr/>
                          <wps:spPr>
                            <a:xfrm>
                              <a:off x="0" y="7620"/>
                              <a:ext cx="243840" cy="929640"/>
                            </a:xfrm>
                            <a:custGeom>
                              <a:avLst/>
                              <a:gdLst>
                                <a:gd name="connsiteX0" fmla="*/ 129540 w 154368"/>
                                <a:gd name="connsiteY0" fmla="*/ 0 h 929640"/>
                                <a:gd name="connsiteX1" fmla="*/ 91440 w 154368"/>
                                <a:gd name="connsiteY1" fmla="*/ 266700 h 929640"/>
                                <a:gd name="connsiteX2" fmla="*/ 53340 w 154368"/>
                                <a:gd name="connsiteY2" fmla="*/ 304800 h 929640"/>
                                <a:gd name="connsiteX3" fmla="*/ 38100 w 154368"/>
                                <a:gd name="connsiteY3" fmla="*/ 327660 h 929640"/>
                                <a:gd name="connsiteX4" fmla="*/ 22860 w 154368"/>
                                <a:gd name="connsiteY4" fmla="*/ 388620 h 929640"/>
                                <a:gd name="connsiteX5" fmla="*/ 15240 w 154368"/>
                                <a:gd name="connsiteY5" fmla="*/ 411480 h 929640"/>
                                <a:gd name="connsiteX6" fmla="*/ 0 w 154368"/>
                                <a:gd name="connsiteY6" fmla="*/ 510540 h 929640"/>
                                <a:gd name="connsiteX7" fmla="*/ 45720 w 154368"/>
                                <a:gd name="connsiteY7" fmla="*/ 655320 h 929640"/>
                                <a:gd name="connsiteX8" fmla="*/ 76200 w 154368"/>
                                <a:gd name="connsiteY8" fmla="*/ 662940 h 929640"/>
                                <a:gd name="connsiteX9" fmla="*/ 99060 w 154368"/>
                                <a:gd name="connsiteY9" fmla="*/ 708660 h 929640"/>
                                <a:gd name="connsiteX10" fmla="*/ 129540 w 154368"/>
                                <a:gd name="connsiteY10" fmla="*/ 716280 h 929640"/>
                                <a:gd name="connsiteX11" fmla="*/ 137160 w 154368"/>
                                <a:gd name="connsiteY11" fmla="*/ 746760 h 929640"/>
                                <a:gd name="connsiteX12" fmla="*/ 152400 w 154368"/>
                                <a:gd name="connsiteY12" fmla="*/ 769620 h 929640"/>
                                <a:gd name="connsiteX13" fmla="*/ 152400 w 154368"/>
                                <a:gd name="connsiteY13" fmla="*/ 92964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368" h="929640">
                                  <a:moveTo>
                                    <a:pt x="129540" y="0"/>
                                  </a:moveTo>
                                  <a:cubicBezTo>
                                    <a:pt x="113746" y="260601"/>
                                    <a:pt x="184170" y="204880"/>
                                    <a:pt x="91440" y="266700"/>
                                  </a:cubicBezTo>
                                  <a:cubicBezTo>
                                    <a:pt x="50800" y="327660"/>
                                    <a:pt x="104140" y="254000"/>
                                    <a:pt x="53340" y="304800"/>
                                  </a:cubicBezTo>
                                  <a:cubicBezTo>
                                    <a:pt x="46864" y="311276"/>
                                    <a:pt x="43180" y="320040"/>
                                    <a:pt x="38100" y="327660"/>
                                  </a:cubicBezTo>
                                  <a:cubicBezTo>
                                    <a:pt x="33020" y="347980"/>
                                    <a:pt x="28371" y="368413"/>
                                    <a:pt x="22860" y="388620"/>
                                  </a:cubicBezTo>
                                  <a:cubicBezTo>
                                    <a:pt x="20747" y="396369"/>
                                    <a:pt x="16461" y="403541"/>
                                    <a:pt x="15240" y="411480"/>
                                  </a:cubicBezTo>
                                  <a:cubicBezTo>
                                    <a:pt x="-1598" y="520930"/>
                                    <a:pt x="18341" y="455516"/>
                                    <a:pt x="0" y="510540"/>
                                  </a:cubicBezTo>
                                  <a:cubicBezTo>
                                    <a:pt x="146" y="511488"/>
                                    <a:pt x="6511" y="645518"/>
                                    <a:pt x="45720" y="655320"/>
                                  </a:cubicBezTo>
                                  <a:lnTo>
                                    <a:pt x="76200" y="662940"/>
                                  </a:lnTo>
                                  <a:cubicBezTo>
                                    <a:pt x="80547" y="675980"/>
                                    <a:pt x="86399" y="700219"/>
                                    <a:pt x="99060" y="708660"/>
                                  </a:cubicBezTo>
                                  <a:cubicBezTo>
                                    <a:pt x="107774" y="714469"/>
                                    <a:pt x="119380" y="713740"/>
                                    <a:pt x="129540" y="716280"/>
                                  </a:cubicBezTo>
                                  <a:cubicBezTo>
                                    <a:pt x="132080" y="726440"/>
                                    <a:pt x="133035" y="737134"/>
                                    <a:pt x="137160" y="746760"/>
                                  </a:cubicBezTo>
                                  <a:cubicBezTo>
                                    <a:pt x="140768" y="755178"/>
                                    <a:pt x="151639" y="760494"/>
                                    <a:pt x="152400" y="769620"/>
                                  </a:cubicBezTo>
                                  <a:cubicBezTo>
                                    <a:pt x="156830" y="822776"/>
                                    <a:pt x="152400" y="876300"/>
                                    <a:pt x="152400" y="929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Freihandform 15"/>
                        <wps:cNvSpPr/>
                        <wps:spPr>
                          <a:xfrm>
                            <a:off x="386443" y="821871"/>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ihandform 16"/>
                        <wps:cNvSpPr/>
                        <wps:spPr>
                          <a:xfrm>
                            <a:off x="283029"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ihandform 17"/>
                        <wps:cNvSpPr/>
                        <wps:spPr>
                          <a:xfrm>
                            <a:off x="190500" y="816428"/>
                            <a:ext cx="168728" cy="146957"/>
                          </a:xfrm>
                          <a:custGeom>
                            <a:avLst/>
                            <a:gdLst>
                              <a:gd name="connsiteX0" fmla="*/ 0 w 168728"/>
                              <a:gd name="connsiteY0" fmla="*/ 0 h 146957"/>
                              <a:gd name="connsiteX1" fmla="*/ 16328 w 168728"/>
                              <a:gd name="connsiteY1" fmla="*/ 27214 h 146957"/>
                              <a:gd name="connsiteX2" fmla="*/ 21771 w 168728"/>
                              <a:gd name="connsiteY2" fmla="*/ 48986 h 146957"/>
                              <a:gd name="connsiteX3" fmla="*/ 27214 w 168728"/>
                              <a:gd name="connsiteY3" fmla="*/ 65314 h 146957"/>
                              <a:gd name="connsiteX4" fmla="*/ 38100 w 168728"/>
                              <a:gd name="connsiteY4" fmla="*/ 130629 h 146957"/>
                              <a:gd name="connsiteX5" fmla="*/ 48986 w 168728"/>
                              <a:gd name="connsiteY5" fmla="*/ 146957 h 146957"/>
                              <a:gd name="connsiteX6" fmla="*/ 54428 w 168728"/>
                              <a:gd name="connsiteY6" fmla="*/ 130629 h 146957"/>
                              <a:gd name="connsiteX7" fmla="*/ 65314 w 168728"/>
                              <a:gd name="connsiteY7" fmla="*/ 114300 h 146957"/>
                              <a:gd name="connsiteX8" fmla="*/ 70757 w 168728"/>
                              <a:gd name="connsiteY8" fmla="*/ 92529 h 146957"/>
                              <a:gd name="connsiteX9" fmla="*/ 87086 w 168728"/>
                              <a:gd name="connsiteY9" fmla="*/ 87086 h 146957"/>
                              <a:gd name="connsiteX10" fmla="*/ 119743 w 168728"/>
                              <a:gd name="connsiteY10" fmla="*/ 65314 h 146957"/>
                              <a:gd name="connsiteX11" fmla="*/ 141514 w 168728"/>
                              <a:gd name="connsiteY11" fmla="*/ 32657 h 146957"/>
                              <a:gd name="connsiteX12" fmla="*/ 146957 w 168728"/>
                              <a:gd name="connsiteY12" fmla="*/ 16329 h 146957"/>
                              <a:gd name="connsiteX13" fmla="*/ 163286 w 168728"/>
                              <a:gd name="connsiteY13" fmla="*/ 10886 h 146957"/>
                              <a:gd name="connsiteX14" fmla="*/ 168728 w 168728"/>
                              <a:gd name="connsiteY14" fmla="*/ 5443 h 14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8728" h="146957">
                                <a:moveTo>
                                  <a:pt x="0" y="0"/>
                                </a:moveTo>
                                <a:cubicBezTo>
                                  <a:pt x="5443" y="9071"/>
                                  <a:pt x="12032" y="17547"/>
                                  <a:pt x="16328" y="27214"/>
                                </a:cubicBezTo>
                                <a:cubicBezTo>
                                  <a:pt x="19366" y="34050"/>
                                  <a:pt x="19716" y="41793"/>
                                  <a:pt x="21771" y="48986"/>
                                </a:cubicBezTo>
                                <a:cubicBezTo>
                                  <a:pt x="23347" y="54502"/>
                                  <a:pt x="25400" y="59871"/>
                                  <a:pt x="27214" y="65314"/>
                                </a:cubicBezTo>
                                <a:cubicBezTo>
                                  <a:pt x="28938" y="80833"/>
                                  <a:pt x="28982" y="112393"/>
                                  <a:pt x="38100" y="130629"/>
                                </a:cubicBezTo>
                                <a:cubicBezTo>
                                  <a:pt x="41025" y="136480"/>
                                  <a:pt x="45357" y="141514"/>
                                  <a:pt x="48986" y="146957"/>
                                </a:cubicBezTo>
                                <a:cubicBezTo>
                                  <a:pt x="50800" y="141514"/>
                                  <a:pt x="51862" y="135760"/>
                                  <a:pt x="54428" y="130629"/>
                                </a:cubicBezTo>
                                <a:cubicBezTo>
                                  <a:pt x="57353" y="124778"/>
                                  <a:pt x="62737" y="120313"/>
                                  <a:pt x="65314" y="114300"/>
                                </a:cubicBezTo>
                                <a:cubicBezTo>
                                  <a:pt x="68261" y="107424"/>
                                  <a:pt x="66084" y="98370"/>
                                  <a:pt x="70757" y="92529"/>
                                </a:cubicBezTo>
                                <a:cubicBezTo>
                                  <a:pt x="74341" y="88049"/>
                                  <a:pt x="81643" y="88900"/>
                                  <a:pt x="87086" y="87086"/>
                                </a:cubicBezTo>
                                <a:cubicBezTo>
                                  <a:pt x="97972" y="79829"/>
                                  <a:pt x="112486" y="76200"/>
                                  <a:pt x="119743" y="65314"/>
                                </a:cubicBezTo>
                                <a:cubicBezTo>
                                  <a:pt x="127000" y="54428"/>
                                  <a:pt x="137377" y="45068"/>
                                  <a:pt x="141514" y="32657"/>
                                </a:cubicBezTo>
                                <a:cubicBezTo>
                                  <a:pt x="143328" y="27214"/>
                                  <a:pt x="142900" y="20386"/>
                                  <a:pt x="146957" y="16329"/>
                                </a:cubicBezTo>
                                <a:cubicBezTo>
                                  <a:pt x="151014" y="12272"/>
                                  <a:pt x="158154" y="13452"/>
                                  <a:pt x="163286" y="10886"/>
                                </a:cubicBezTo>
                                <a:cubicBezTo>
                                  <a:pt x="165581" y="9739"/>
                                  <a:pt x="166914" y="7257"/>
                                  <a:pt x="168728" y="54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7C3F38" id="Gruppieren 18" o:spid="_x0000_s1026" style="position:absolute;margin-left:64.1pt;margin-top:32.15pt;width:43.7pt;height:76.3pt;z-index:251655680" coordsize="5551,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">
                <v:group id="Gruppieren 8" o:spid="_x0000_s1027" style="position:absolute;width:4286;height:9372" coordsize="4286,9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ihandform 5" o:spid="_x0000_s1028" style="position:absolute;left:2743;top:76;width:1543;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pcMMA&#10;AADaAAAADwAAAGRycy9kb3ducmV2LnhtbESPT4vCMBTE7wv7HcJb2JumrihajVJWVoQ9iH/Pj+bZ&#10;FpuXkkStfnqzIOxxmJnfMNN5a2pxJecrywp63QQEcW51xYWC/e6nMwLhA7LG2jIpuJOH+ez9bYqp&#10;tjfe0HUbChEh7FNUUIbQpFL6vCSDvmsb4uidrDMYonSF1A5vEW5q+ZUkQ2mw4rhQYkPfJeXn7cUo&#10;+HWn9bLfz4533OtBlj0OCzs+KPX50WYTEIHa8B9+tVdawQD+rsQb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pcMMAAADaAAAADwAAAAAAAAAAAAAAAACYAgAAZHJzL2Rv&#10;d25yZXYueG1sUEsFBgAAAAAEAAQA9QAAAIgDA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29540,0;91440,266700;53340,304800;38100,327660;22860,388620;15240,411480;0,510540;45720,655320;76200,662940;99060,708660;129540,716280;137160,746760;152400,769620;152400,929640" o:connectangles="0,0,0,0,0,0,0,0,0,0,0,0,0,0"/>
                  </v:shape>
                  <v:shape id="Freihandform 6" o:spid="_x0000_s1029" style="position:absolute;left:1219;width:2210;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3B8MA&#10;AADaAAAADwAAAGRycy9kb3ducmV2LnhtbESPQWvCQBSE74L/YXmCt7qporTRVYLFUvAgTdXzI/tM&#10;QrNvw+5Wo7/eFQoeh5n5hlmsOtOIMzlfW1bwOkpAEBdW11wq2P9sXt5A+ICssbFMCq7kYbXs9xaY&#10;anvhbzrnoRQRwj5FBVUIbSqlLyoy6Ee2JY7eyTqDIUpXSu3wEuGmkeMkmUmDNceFCltaV1T85n9G&#10;wdaddp+TSXa84l5Ps+x2+LDvB6WGgy6bgwjUhWf4v/2lFc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N3B8MAAADaAAAADwAAAAAAAAAAAAAAAACYAgAAZHJzL2Rv&#10;d25yZXYueG1sUEsFBgAAAAAEAAQA9QAAAIgDA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185438,0;130898,266700;76357,304800;54541,327660;32724,388620;21816,411480;0,510540;65449,655320;109081,662940;141806,708660;185438,716280;196347,746760;218163,769620;218163,929640" o:connectangles="0,0,0,0,0,0,0,0,0,0,0,0,0,0"/>
                  </v:shape>
                  <v:shape id="Freihandform 7" o:spid="_x0000_s1030" style="position:absolute;top:76;width:2438;height:9296;visibility:visible;mso-wrap-style:square;v-text-anchor:middle" coordsize="154368,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nMMA&#10;AADaAAAADwAAAGRycy9kb3ducmV2LnhtbESPQWsCMRSE70L/Q3gFbzVrxVZXoywVRfBQatXzY/Pc&#10;Xdy8LEnU1V9vCgWPw8x8w0znranFhZyvLCvo9xIQxLnVFRcKdr/LtxEIH5A11pZJwY08zGcvnSmm&#10;2l75hy7bUIgIYZ+igjKEJpXS5yUZ9D3bEEfvaJ3BEKUrpHZ4jXBTy/ck+ZAGK44LJTb0VVJ+2p6N&#10;go07fq8Gg+xww50eZtl9v7DjvVLd1zabgAjUhmf4v73WCj7h70q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nMMAAADaAAAADwAAAAAAAAAAAAAAAACYAgAAZHJzL2Rv&#10;d25yZXYueG1sUEsFBgAAAAAEAAQA9QAAAIgDAAAAAA==&#10;" path="m129540,c113746,260601,184170,204880,91440,266700v-40640,60960,12700,-12700,-38100,38100c46864,311276,43180,320040,38100,327660v-5080,20320,-9729,40753,-15240,60960c20747,396369,16461,403541,15240,411480,-1598,520930,18341,455516,,510540v146,948,6511,134978,45720,144780l76200,662940v4347,13040,10199,37279,22860,45720c107774,714469,119380,713740,129540,716280v2540,10160,3495,20854,7620,30480c140768,755178,151639,760494,152400,769620v4430,53156,,106680,,160020e" filled="f" strokecolor="#243f60 [1604]" strokeweight="2pt">
                    <v:path arrowok="t" o:connecttype="custom" o:connectlocs="204622,0;144439,266700;84256,304800;60183,327660;36110,388620;24073,411480;0,510540;72219,655320;120366,662940;156475,708660;204622,716280;216658,746760;240731,769620;240731,929640" o:connectangles="0,0,0,0,0,0,0,0,0,0,0,0,0,0"/>
                  </v:shape>
                </v:group>
                <v:shape id="Freihandform 15" o:spid="_x0000_s1031" style="position:absolute;left:3864;top:8218;width:1687;height:1470;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4BcAA&#10;AADbAAAADwAAAGRycy9kb3ducmV2LnhtbERPy6rCMBDdX/AfwgjurmkFRapRRBEq6sIHrodmbKvN&#10;pDRRe//+RhDczeE8ZzpvTSWe1LjSsoK4H4EgzqwuOVdwPq1/xyCcR9ZYWSYFf+RgPuv8TDHR9sUH&#10;eh59LkIIuwQVFN7XiZQuK8ig69uaOHBX2xj0ATa51A2+Qrip5CCKRtJgyaGhwJqWBWX348MouN3i&#10;Q7q3o3S1jXf1ZrgbbNPxRalet11MQHhq/Vf8cac6zB/C+5dwgJ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l4BcAAAADbAAAADwAAAAAAAAAAAAAAAACYAgAAZHJzL2Rvd25y&#10;ZXYueG1sUEsFBgAAAAAEAAQA9QAAAIUDA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16" o:spid="_x0000_s1032" style="position:absolute;left:2830;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mcsEA&#10;AADbAAAADwAAAGRycy9kb3ducmV2LnhtbERPTYvCMBC9C/sfwix407SCRbpGWXZZqKgHq+x5aMa2&#10;2kxKE7X+eyMI3ubxPme+7E0jrtS52rKCeByBIC6srrlUcNj/jWYgnEfW2FgmBXdysFx8DOaYanvj&#10;HV1zX4oQwi5FBZX3bSqlKyoy6Ma2JQ7c0XYGfYBdKXWHtxBuGjmJokQarDk0VNjST0XFOb8YBadT&#10;vMu2Nsl+1/GmXU03k3U2+1dq+Nl/f4Hw1Pu3+OXOdJifwPOXc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5nLBAAAA2wAAAA8AAAAAAAAAAAAAAAAAmAIAAGRycy9kb3du&#10;cmV2LnhtbFBLBQYAAAAABAAEAPUAAACGAw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shape id="Freihandform 17" o:spid="_x0000_s1033" style="position:absolute;left:1905;top:8164;width:1687;height:1469;visibility:visible;mso-wrap-style:square;v-text-anchor:middle" coordsize="168728,14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D6cIA&#10;AADbAAAADwAAAGRycy9kb3ducmV2LnhtbERPTWvCQBC9C/6HZYTezCaBWomuQSyFFO3BtHgesmMS&#10;zc6G7FbTf98tFLzN433OOh9NJ240uNaygiSKQRBXVrdcK/j6fJsvQTiPrLGzTAp+yEG+mU7WmGl7&#10;5yPdSl+LEMIuQwWN930mpasaMugi2xMH7mwHgz7AoZZ6wHsIN51M43ghDbYcGhrsaddQdS2/jYLL&#10;JTkWH3ZRvO6TQ//+fEj3xfKk1NNs3K5AeBr9Q/zvLnSY/wJ/v4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0PpwgAAANsAAAAPAAAAAAAAAAAAAAAAAJgCAABkcnMvZG93&#10;bnJldi54bWxQSwUGAAAAAAQABAD1AAAAhwMAAAAA&#10;" path="m,c5443,9071,12032,17547,16328,27214v3038,6836,3388,14579,5443,21772c23347,54502,25400,59871,27214,65314v1724,15519,1768,47079,10886,65315c41025,136480,45357,141514,48986,146957v1814,-5443,2876,-11197,5442,-16328c57353,124778,62737,120313,65314,114300v2947,-6876,770,-15930,5443,-21771c74341,88049,81643,88900,87086,87086,97972,79829,112486,76200,119743,65314v7257,-10886,17634,-20246,21771,-32657c143328,27214,142900,20386,146957,16329v4057,-4057,11197,-2877,16329,-5443c165581,9739,166914,7257,168728,5443e" filled="f" strokecolor="#243f60 [1604]" strokeweight="2pt">
                  <v:path arrowok="t" o:connecttype="custom" o:connectlocs="0,0;16328,27214;21771,48986;27214,65314;38100,130629;48986,146957;54428,130629;65314,114300;70757,92529;87086,87086;119743,65314;141514,32657;146957,16329;163286,10886;168728,5443" o:connectangles="0,0,0,0,0,0,0,0,0,0,0,0,0,0,0"/>
                </v:shape>
              </v:group>
            </w:pict>
          </mc:Fallback>
        </mc:AlternateContent>
      </w:r>
      <w:r w:rsidR="00FB1287">
        <w:rPr>
          <w:noProof/>
          <w:lang w:val="en-US" w:eastAsia="en-US"/>
        </w:rPr>
        <w:drawing>
          <wp:inline distT="0" distB="0" distL="0" distR="0" wp14:anchorId="5E6BF863" wp14:editId="6F24D5F6">
            <wp:extent cx="1398905" cy="1755140"/>
            <wp:effectExtent l="0" t="0" r="0" b="0"/>
            <wp:docPr id="63" name="pic"/>
            <wp:cNvGraphicFramePr/>
            <a:graphic xmlns:a="http://schemas.openxmlformats.org/drawingml/2006/main">
              <a:graphicData uri="http://schemas.openxmlformats.org/drawingml/2006/picture">
                <pic:pic xmlns:pic="http://schemas.openxmlformats.org/drawingml/2006/picture">
                  <pic:nvPicPr>
                    <pic:cNvPr id="64" name="test1"/>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398905" cy="1755140"/>
                    </a:xfrm>
                    <a:prstGeom prst="rect">
                      <a:avLst/>
                    </a:prstGeom>
                  </pic:spPr>
                </pic:pic>
              </a:graphicData>
            </a:graphic>
          </wp:inline>
        </w:drawing>
      </w:r>
      <w:r w:rsidR="00724402">
        <w:tab/>
      </w:r>
      <w:r w:rsidR="00724402">
        <w:rPr>
          <w:noProof/>
          <w:lang w:val="en-US" w:eastAsia="en-US"/>
        </w:rPr>
        <w:drawing>
          <wp:inline distT="0" distB="0" distL="0" distR="0" wp14:anchorId="73314310" wp14:editId="43E6B107">
            <wp:extent cx="1389380" cy="1755775"/>
            <wp:effectExtent l="0" t="0" r="1270" b="0"/>
            <wp:docPr id="65" name="pic"/>
            <wp:cNvGraphicFramePr/>
            <a:graphic xmlns:a="http://schemas.openxmlformats.org/drawingml/2006/main">
              <a:graphicData uri="http://schemas.openxmlformats.org/drawingml/2006/picture">
                <pic:pic xmlns:pic="http://schemas.openxmlformats.org/drawingml/2006/picture">
                  <pic:nvPicPr>
                    <pic:cNvPr id="66" name="test1"/>
                    <pic:cNvPicPr preferRelativeResize="0"/>
                  </pic:nvPicPr>
                  <pic:blipFill>
                    <a:blip r:embed="rId14"/>
                    <a:stretch>
                      <a:fillRect/>
                    </a:stretch>
                  </pic:blipFill>
                  <pic:spPr>
                    <a:xfrm>
                      <a:off x="0" y="0"/>
                      <a:ext cx="1389380" cy="1755775"/>
                    </a:xfrm>
                    <a:prstGeom prst="rect">
                      <a:avLst/>
                    </a:prstGeom>
                  </pic:spPr>
                </pic:pic>
              </a:graphicData>
            </a:graphic>
          </wp:inline>
        </w:drawing>
      </w:r>
      <w:r w:rsidR="00572EF0">
        <w:tab/>
      </w:r>
      <w:r w:rsidR="00572EF0">
        <w:rPr>
          <w:noProof/>
          <w:lang w:val="en-US" w:eastAsia="en-US"/>
        </w:rPr>
        <w:drawing>
          <wp:inline distT="0" distB="0" distL="0" distR="0" wp14:anchorId="042228E5" wp14:editId="2D879A61">
            <wp:extent cx="1386840" cy="1776730"/>
            <wp:effectExtent l="0" t="0" r="3810" b="0"/>
            <wp:docPr id="67" name="pic"/>
            <wp:cNvGraphicFramePr/>
            <a:graphic xmlns:a="http://schemas.openxmlformats.org/drawingml/2006/main">
              <a:graphicData uri="http://schemas.openxmlformats.org/drawingml/2006/picture">
                <pic:pic xmlns:pic="http://schemas.openxmlformats.org/drawingml/2006/picture">
                  <pic:nvPicPr>
                    <pic:cNvPr id="68" name="test1"/>
                    <pic:cNvPicPr preferRelativeResize="0"/>
                  </pic:nvPicPr>
                  <pic:blipFill>
                    <a:blip r:embed="rId15"/>
                    <a:stretch>
                      <a:fillRect/>
                    </a:stretch>
                  </pic:blipFill>
                  <pic:spPr>
                    <a:xfrm>
                      <a:off x="0" y="0"/>
                      <a:ext cx="1386840" cy="1776730"/>
                    </a:xfrm>
                    <a:prstGeom prst="rect">
                      <a:avLst/>
                    </a:prstGeom>
                  </pic:spPr>
                </pic:pic>
              </a:graphicData>
            </a:graphic>
          </wp:inline>
        </w:drawing>
      </w:r>
    </w:p>
    <w:p w:rsidR="00EB3885" w:rsidRDefault="00EB3885" w:rsidP="00EB3885">
      <w:pPr>
        <w:pStyle w:val="Textkrper-Zeileneinzug"/>
        <w:ind w:left="530"/>
      </w:pPr>
    </w:p>
    <w:p w:rsidR="00856BC5" w:rsidRDefault="0001478C" w:rsidP="00EB3885">
      <w:pPr>
        <w:pStyle w:val="Textkrper-Zeileneinzug"/>
        <w:ind w:left="530"/>
      </w:pPr>
      <w:r>
        <w:rPr>
          <w:noProof/>
          <w:lang w:val="en-US" w:eastAsia="en-US"/>
        </w:rPr>
        <w:drawing>
          <wp:anchor distT="0" distB="0" distL="114300" distR="114300" simplePos="0" relativeHeight="251711488" behindDoc="0" locked="0" layoutInCell="1" allowOverlap="1" wp14:anchorId="1738CC5D" wp14:editId="7904B6DE">
            <wp:simplePos x="0" y="0"/>
            <wp:positionH relativeFrom="column">
              <wp:posOffset>3828415</wp:posOffset>
            </wp:positionH>
            <wp:positionV relativeFrom="paragraph">
              <wp:posOffset>201930</wp:posOffset>
            </wp:positionV>
            <wp:extent cx="480695" cy="414020"/>
            <wp:effectExtent l="0" t="0" r="0" b="5080"/>
            <wp:wrapSquare wrapText="bothSides"/>
            <wp:docPr id="4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856BC5">
        <w:rPr>
          <w:noProof/>
          <w:lang w:val="en-US" w:eastAsia="en-US"/>
        </w:rPr>
        <w:drawing>
          <wp:anchor distT="0" distB="0" distL="114300" distR="114300" simplePos="0" relativeHeight="251697152" behindDoc="1" locked="0" layoutInCell="1" allowOverlap="1" wp14:anchorId="1786CB61" wp14:editId="2935109F">
            <wp:simplePos x="0" y="0"/>
            <wp:positionH relativeFrom="column">
              <wp:posOffset>4442460</wp:posOffset>
            </wp:positionH>
            <wp:positionV relativeFrom="paragraph">
              <wp:posOffset>18415</wp:posOffset>
            </wp:positionV>
            <wp:extent cx="1621790" cy="2294255"/>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621790" cy="2294255"/>
                    </a:xfrm>
                    <a:prstGeom prst="rect">
                      <a:avLst/>
                    </a:prstGeom>
                  </pic:spPr>
                </pic:pic>
              </a:graphicData>
            </a:graphic>
            <wp14:sizeRelH relativeFrom="page">
              <wp14:pctWidth>0</wp14:pctWidth>
            </wp14:sizeRelH>
            <wp14:sizeRelV relativeFrom="page">
              <wp14:pctHeight>0</wp14:pctHeight>
            </wp14:sizeRelV>
          </wp:anchor>
        </w:drawing>
      </w:r>
      <w:r w:rsidR="00856BC5">
        <w:t>Welche Stromart wird durch das Hin- und Herbewegen des Magneten in der Spule erzeugt?</w:t>
      </w:r>
    </w:p>
    <w:p w:rsidR="00856BC5" w:rsidRDefault="002B151C" w:rsidP="00856BC5">
      <w:pPr>
        <w:pStyle w:val="Antwort"/>
      </w:pPr>
      <w:r>
        <w:t>Wechselstrom</w:t>
      </w:r>
    </w:p>
    <w:p w:rsidR="00856BC5" w:rsidRDefault="00856BC5" w:rsidP="00EB3885">
      <w:pPr>
        <w:pStyle w:val="Textkrper-Zeileneinzug"/>
        <w:ind w:left="530"/>
      </w:pPr>
      <w:r>
        <w:t>Wovon ist die Höhe der Induktionsspannung abhängig</w:t>
      </w:r>
      <w:r w:rsidR="001970EB">
        <w:t>? Die induzierte Spannung ist umso grösser:</w:t>
      </w:r>
    </w:p>
    <w:p w:rsidR="001970EB" w:rsidRDefault="002B151C" w:rsidP="001970EB">
      <w:pPr>
        <w:pStyle w:val="Antwort"/>
        <w:numPr>
          <w:ilvl w:val="0"/>
          <w:numId w:val="36"/>
        </w:numPr>
      </w:pPr>
      <w:r>
        <w:t>Je mehr Windungen die Spule aufweist</w:t>
      </w:r>
    </w:p>
    <w:p w:rsidR="001970EB" w:rsidRDefault="00B90EBF" w:rsidP="001970EB">
      <w:pPr>
        <w:pStyle w:val="Antwort"/>
        <w:numPr>
          <w:ilvl w:val="0"/>
          <w:numId w:val="36"/>
        </w:numPr>
      </w:pPr>
      <w:r>
        <w:t xml:space="preserve">Der </w:t>
      </w:r>
      <w:r w:rsidR="002B151C">
        <w:t>schneller die Änderung des Magnetfeldes ist</w:t>
      </w:r>
      <w:r>
        <w:t xml:space="preserve"> </w:t>
      </w:r>
    </w:p>
    <w:p w:rsidR="001970EB" w:rsidRDefault="002B151C" w:rsidP="001970EB">
      <w:pPr>
        <w:pStyle w:val="Antwort"/>
        <w:numPr>
          <w:ilvl w:val="0"/>
          <w:numId w:val="36"/>
        </w:numPr>
      </w:pPr>
      <w:r>
        <w:t>Je stärker die Änderung des Magnetfeldes ist</w:t>
      </w:r>
    </w:p>
    <w:p w:rsidR="00EB1C43" w:rsidRDefault="00EB1C43" w:rsidP="00EB3885">
      <w:pPr>
        <w:pStyle w:val="Textkrper-Zeileneinzug"/>
        <w:ind w:left="530"/>
      </w:pPr>
    </w:p>
    <w:p w:rsidR="00856BC5" w:rsidRDefault="001970EB" w:rsidP="00EB3885">
      <w:pPr>
        <w:pStyle w:val="Textkrper-Zeileneinzug"/>
        <w:ind w:left="530"/>
      </w:pPr>
      <w:r>
        <w:t>Wie lautet demnach das Induktionsgesetz formelmässig?</w:t>
      </w:r>
    </w:p>
    <w:p w:rsidR="001970EB" w:rsidRPr="00C5261C" w:rsidRDefault="00E03C95" w:rsidP="00EB1C43">
      <w:pPr>
        <w:pStyle w:val="Textkrper-Zeileneinzug"/>
        <w:pBdr>
          <w:top w:val="single" w:sz="24" w:space="1" w:color="FF0000"/>
          <w:left w:val="single" w:sz="24" w:space="4" w:color="FF0000"/>
          <w:bottom w:val="single" w:sz="24" w:space="1" w:color="FF0000"/>
          <w:right w:val="single" w:sz="24" w:space="4" w:color="FF0000"/>
        </w:pBdr>
        <w:ind w:left="2835" w:right="4393"/>
      </w:pPr>
      <m:oMathPara>
        <m:oMathParaPr>
          <m:jc m:val="left"/>
        </m:oMathParaPr>
        <m:oMath>
          <m:sSub>
            <m:sSubPr>
              <m:ctrlPr>
                <w:rPr>
                  <w:rFonts w:ascii="Cambria Math" w:hAnsi="Cambria Math"/>
                  <w:i/>
                  <w:color w:val="0070C0"/>
                  <w:sz w:val="36"/>
                </w:rPr>
              </m:ctrlPr>
            </m:sSubPr>
            <m:e>
              <m:r>
                <w:rPr>
                  <w:rFonts w:ascii="Cambria Math" w:hAnsi="Cambria Math"/>
                  <w:color w:val="0070C0"/>
                  <w:sz w:val="36"/>
                </w:rPr>
                <m:t>u</m:t>
              </m:r>
            </m:e>
            <m:sub>
              <m:r>
                <w:rPr>
                  <w:rFonts w:ascii="Cambria Math" w:hAnsi="Cambria Math"/>
                  <w:color w:val="0070C0"/>
                  <w:sz w:val="36"/>
                </w:rPr>
                <m:t>i</m:t>
              </m:r>
            </m:sub>
          </m:sSub>
          <m:r>
            <w:rPr>
              <w:rFonts w:ascii="Cambria Math" w:hAnsi="Cambria Math"/>
              <w:color w:val="0070C0"/>
              <w:sz w:val="36"/>
            </w:rPr>
            <m:t>=-N∙</m:t>
          </m:r>
          <m:f>
            <m:fPr>
              <m:ctrlPr>
                <w:rPr>
                  <w:rFonts w:ascii="Cambria Math" w:hAnsi="Cambria Math"/>
                  <w:i/>
                  <w:color w:val="0070C0"/>
                  <w:sz w:val="36"/>
                </w:rPr>
              </m:ctrlPr>
            </m:fPr>
            <m:num>
              <m:r>
                <m:rPr>
                  <m:sty m:val="p"/>
                </m:rPr>
                <w:rPr>
                  <w:rFonts w:ascii="Cambria Math" w:hAnsi="Cambria Math"/>
                  <w:color w:val="0070C0"/>
                  <w:sz w:val="36"/>
                </w:rPr>
                <m:t>ΔΦ</m:t>
              </m:r>
            </m:num>
            <m:den>
              <m:r>
                <m:rPr>
                  <m:sty m:val="p"/>
                </m:rPr>
                <w:rPr>
                  <w:rFonts w:ascii="Cambria Math" w:hAnsi="Cambria Math"/>
                  <w:color w:val="0070C0"/>
                  <w:sz w:val="36"/>
                </w:rPr>
                <m:t>Δ</m:t>
              </m:r>
              <m:r>
                <w:rPr>
                  <w:rFonts w:ascii="Cambria Math" w:hAnsi="Cambria Math"/>
                  <w:color w:val="0070C0"/>
                  <w:sz w:val="36"/>
                </w:rPr>
                <m:t>t</m:t>
              </m:r>
            </m:den>
          </m:f>
        </m:oMath>
      </m:oMathPara>
    </w:p>
    <w:p w:rsidR="001970EB" w:rsidRDefault="001970EB" w:rsidP="00EB3885">
      <w:pPr>
        <w:pStyle w:val="Textkrper-Zeileneinzug"/>
        <w:ind w:left="530"/>
      </w:pPr>
      <w:r>
        <w:t>u</w:t>
      </w:r>
      <w:r w:rsidRPr="001970EB">
        <w:rPr>
          <w:vertAlign w:val="subscript"/>
        </w:rPr>
        <w:t>i</w:t>
      </w:r>
      <w:r>
        <w:t xml:space="preserve"> = induzierte Spannung</w:t>
      </w:r>
    </w:p>
    <w:p w:rsidR="001970EB" w:rsidRDefault="001970EB" w:rsidP="00EB3885">
      <w:pPr>
        <w:pStyle w:val="Textkrper-Zeileneinzug"/>
        <w:ind w:left="530"/>
      </w:pPr>
      <w:r>
        <w:t>N = Windungszahl</w:t>
      </w:r>
    </w:p>
    <w:p w:rsidR="001970EB" w:rsidRDefault="001970EB" w:rsidP="00EB3885">
      <w:pPr>
        <w:pStyle w:val="Textkrper-Zeileneinzug"/>
        <w:ind w:left="530"/>
      </w:pPr>
      <w:r>
        <w:rPr>
          <w:rFonts w:ascii="Times New Roman" w:hAnsi="Times New Roman"/>
        </w:rPr>
        <w:t>ΔΦ</w:t>
      </w:r>
      <w:r>
        <w:t xml:space="preserve"> = magnetische Flussänderung</w:t>
      </w:r>
    </w:p>
    <w:p w:rsidR="001970EB" w:rsidRDefault="001970EB" w:rsidP="00EB3885">
      <w:pPr>
        <w:pStyle w:val="Textkrper-Zeileneinzug"/>
        <w:ind w:left="530"/>
      </w:pPr>
      <w:r>
        <w:rPr>
          <w:rFonts w:ascii="Times New Roman" w:hAnsi="Times New Roman"/>
        </w:rPr>
        <w:t>Δ</w:t>
      </w:r>
      <w:r>
        <w:t>t = Zeitdauer der magnetischen Flussänderung</w:t>
      </w:r>
    </w:p>
    <w:p w:rsidR="001970EB" w:rsidRDefault="001970EB">
      <w:pPr>
        <w:rPr>
          <w:rFonts w:ascii="Verdana" w:hAnsi="Verdana"/>
          <w:b/>
          <w:i/>
        </w:rPr>
      </w:pPr>
      <w:r>
        <w:rPr>
          <w:b/>
          <w:i/>
        </w:rPr>
        <w:lastRenderedPageBreak/>
        <w:br w:type="page"/>
      </w:r>
    </w:p>
    <w:p w:rsidR="00C435FE" w:rsidRPr="00C435FE" w:rsidRDefault="00C435FE" w:rsidP="00EB3885">
      <w:pPr>
        <w:pStyle w:val="Textkrper-Zeileneinzug"/>
        <w:ind w:left="530"/>
      </w:pPr>
      <w:r>
        <w:lastRenderedPageBreak/>
        <w:t>Zeichnen Sie in der Grafik den Verlauf der Induktionsspannung ein</w:t>
      </w:r>
      <w:r w:rsidR="009F36DE">
        <w:t xml:space="preserve">, der durch die Flussänderung in einer Spule mit </w:t>
      </w:r>
      <w:r w:rsidR="00282AD9">
        <w:t>60</w:t>
      </w:r>
      <w:r w:rsidR="009F36DE">
        <w:t xml:space="preserve"> </w:t>
      </w:r>
      <w:r w:rsidR="0001478C">
        <w:t>Windungen</w:t>
      </w:r>
      <w:r w:rsidR="009F36DE">
        <w:t xml:space="preserve"> entsteht</w:t>
      </w:r>
      <w:r>
        <w:t>:</w:t>
      </w:r>
    </w:p>
    <w:p w:rsidR="00C435FE" w:rsidRPr="00C435FE" w:rsidRDefault="001F568D" w:rsidP="00EB3885">
      <w:pPr>
        <w:pStyle w:val="Textkrper-Zeileneinzug"/>
        <w:ind w:left="530"/>
      </w:pPr>
      <w:r>
        <w:rPr>
          <w:noProof/>
          <w:lang w:val="en-US" w:eastAsia="en-US"/>
        </w:rPr>
        <mc:AlternateContent>
          <mc:Choice Requires="wps">
            <w:drawing>
              <wp:anchor distT="0" distB="0" distL="114300" distR="114300" simplePos="0" relativeHeight="251765760" behindDoc="0" locked="0" layoutInCell="1" allowOverlap="1" wp14:anchorId="4EC34CE3" wp14:editId="35698399">
                <wp:simplePos x="0" y="0"/>
                <wp:positionH relativeFrom="column">
                  <wp:posOffset>2572113</wp:posOffset>
                </wp:positionH>
                <wp:positionV relativeFrom="paragraph">
                  <wp:posOffset>3647894</wp:posOffset>
                </wp:positionV>
                <wp:extent cx="533400" cy="0"/>
                <wp:effectExtent l="0" t="0" r="19050" b="19050"/>
                <wp:wrapNone/>
                <wp:docPr id="74" name="Gerader Verbinder 74"/>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D6749" id="Gerader Verbinder 7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287.25pt" to="244.5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" strokecolor="#4579b8 [3044]"/>
            </w:pict>
          </mc:Fallback>
        </mc:AlternateContent>
      </w:r>
      <w:r>
        <w:rPr>
          <w:noProof/>
          <w:lang w:val="en-US" w:eastAsia="en-US"/>
        </w:rPr>
        <mc:AlternateContent>
          <mc:Choice Requires="wps">
            <w:drawing>
              <wp:anchor distT="0" distB="0" distL="114300" distR="114300" simplePos="0" relativeHeight="251680256" behindDoc="0" locked="0" layoutInCell="1" allowOverlap="1" wp14:anchorId="73583867" wp14:editId="1A78C261">
                <wp:simplePos x="0" y="0"/>
                <wp:positionH relativeFrom="column">
                  <wp:posOffset>3622222</wp:posOffset>
                </wp:positionH>
                <wp:positionV relativeFrom="paragraph">
                  <wp:posOffset>4567464</wp:posOffset>
                </wp:positionV>
                <wp:extent cx="527957" cy="5443"/>
                <wp:effectExtent l="0" t="0" r="24765" b="33020"/>
                <wp:wrapNone/>
                <wp:docPr id="73" name="Gerader Verbinder 73"/>
                <wp:cNvGraphicFramePr/>
                <a:graphic xmlns:a="http://schemas.openxmlformats.org/drawingml/2006/main">
                  <a:graphicData uri="http://schemas.microsoft.com/office/word/2010/wordprocessingShape">
                    <wps:wsp>
                      <wps:cNvCnPr/>
                      <wps:spPr>
                        <a:xfrm>
                          <a:off x="0" y="0"/>
                          <a:ext cx="527957"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B8D61" id="Gerader Verbinder 7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359.65pt" to="326.75pt,3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" strokecolor="#4579b8 [3044]"/>
            </w:pict>
          </mc:Fallback>
        </mc:AlternateContent>
      </w:r>
      <w:r>
        <w:rPr>
          <w:noProof/>
          <w:lang w:val="en-US" w:eastAsia="en-US"/>
        </w:rPr>
        <mc:AlternateContent>
          <mc:Choice Requires="wps">
            <w:drawing>
              <wp:anchor distT="0" distB="0" distL="114300" distR="114300" simplePos="0" relativeHeight="251679232" behindDoc="0" locked="0" layoutInCell="1" allowOverlap="1" wp14:anchorId="33F1ACE1" wp14:editId="5982131F">
                <wp:simplePos x="0" y="0"/>
                <wp:positionH relativeFrom="column">
                  <wp:posOffset>3083197</wp:posOffset>
                </wp:positionH>
                <wp:positionV relativeFrom="paragraph">
                  <wp:posOffset>4278902</wp:posOffset>
                </wp:positionV>
                <wp:extent cx="527957" cy="5443"/>
                <wp:effectExtent l="0" t="0" r="24765" b="33020"/>
                <wp:wrapNone/>
                <wp:docPr id="72" name="Gerader Verbinder 72"/>
                <wp:cNvGraphicFramePr/>
                <a:graphic xmlns:a="http://schemas.openxmlformats.org/drawingml/2006/main">
                  <a:graphicData uri="http://schemas.microsoft.com/office/word/2010/wordprocessingShape">
                    <wps:wsp>
                      <wps:cNvCnPr/>
                      <wps:spPr>
                        <a:xfrm>
                          <a:off x="0" y="0"/>
                          <a:ext cx="527957"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4D5BC" id="Gerader Verbinder 7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75pt,336.9pt" to="284.3pt,3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" strokecolor="#4579b8 [3044]"/>
            </w:pict>
          </mc:Fallback>
        </mc:AlternateContent>
      </w:r>
      <w:r>
        <w:rPr>
          <w:noProof/>
          <w:lang w:val="en-US" w:eastAsia="en-US"/>
        </w:rPr>
        <mc:AlternateContent>
          <mc:Choice Requires="wps">
            <w:drawing>
              <wp:anchor distT="0" distB="0" distL="114300" distR="114300" simplePos="0" relativeHeight="251671040" behindDoc="0" locked="0" layoutInCell="1" allowOverlap="1" wp14:anchorId="6E246EDD" wp14:editId="06BE15FD">
                <wp:simplePos x="0" y="0"/>
                <wp:positionH relativeFrom="column">
                  <wp:posOffset>770074</wp:posOffset>
                </wp:positionH>
                <wp:positionV relativeFrom="paragraph">
                  <wp:posOffset>4458426</wp:posOffset>
                </wp:positionV>
                <wp:extent cx="772886" cy="0"/>
                <wp:effectExtent l="0" t="0" r="27305" b="19050"/>
                <wp:wrapNone/>
                <wp:docPr id="68" name="Gerader Verbinder 68"/>
                <wp:cNvGraphicFramePr/>
                <a:graphic xmlns:a="http://schemas.openxmlformats.org/drawingml/2006/main">
                  <a:graphicData uri="http://schemas.microsoft.com/office/word/2010/wordprocessingShape">
                    <wps:wsp>
                      <wps:cNvCnPr/>
                      <wps:spPr>
                        <a:xfrm>
                          <a:off x="0" y="0"/>
                          <a:ext cx="7728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FA0E1" id="Gerader Verbinder 6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351.05pt" to="121.5pt,3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" strokecolor="#4579b8 [3044]"/>
            </w:pict>
          </mc:Fallback>
        </mc:AlternateContent>
      </w:r>
      <w:r>
        <w:rPr>
          <w:noProof/>
          <w:lang w:val="en-US" w:eastAsia="en-US"/>
        </w:rPr>
        <mc:AlternateContent>
          <mc:Choice Requires="wps">
            <w:drawing>
              <wp:anchor distT="0" distB="0" distL="114300" distR="114300" simplePos="0" relativeHeight="251677184" behindDoc="0" locked="0" layoutInCell="1" allowOverlap="1" wp14:anchorId="0AF4CA3B" wp14:editId="6BFEDE72">
                <wp:simplePos x="0" y="0"/>
                <wp:positionH relativeFrom="column">
                  <wp:posOffset>1542869</wp:posOffset>
                </wp:positionH>
                <wp:positionV relativeFrom="paragraph">
                  <wp:posOffset>4578259</wp:posOffset>
                </wp:positionV>
                <wp:extent cx="527957" cy="5443"/>
                <wp:effectExtent l="0" t="0" r="24765" b="33020"/>
                <wp:wrapNone/>
                <wp:docPr id="70" name="Gerader Verbinder 70"/>
                <wp:cNvGraphicFramePr/>
                <a:graphic xmlns:a="http://schemas.openxmlformats.org/drawingml/2006/main">
                  <a:graphicData uri="http://schemas.microsoft.com/office/word/2010/wordprocessingShape">
                    <wps:wsp>
                      <wps:cNvCnPr/>
                      <wps:spPr>
                        <a:xfrm>
                          <a:off x="0" y="0"/>
                          <a:ext cx="527957"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B264B" id="Gerader Verbinder 70"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360.5pt" to="163.0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" strokecolor="#4579b8 [3044]"/>
            </w:pict>
          </mc:Fallback>
        </mc:AlternateContent>
      </w:r>
      <w:r>
        <w:rPr>
          <w:noProof/>
          <w:lang w:val="en-US" w:eastAsia="en-US"/>
        </w:rPr>
        <mc:AlternateContent>
          <mc:Choice Requires="wps">
            <w:drawing>
              <wp:anchor distT="0" distB="0" distL="114300" distR="114300" simplePos="0" relativeHeight="251674112" behindDoc="0" locked="0" layoutInCell="1" allowOverlap="1" wp14:anchorId="79476436" wp14:editId="42DC52F2">
                <wp:simplePos x="0" y="0"/>
                <wp:positionH relativeFrom="column">
                  <wp:posOffset>2060484</wp:posOffset>
                </wp:positionH>
                <wp:positionV relativeFrom="paragraph">
                  <wp:posOffset>4284708</wp:posOffset>
                </wp:positionV>
                <wp:extent cx="527957" cy="5443"/>
                <wp:effectExtent l="0" t="0" r="24765" b="33020"/>
                <wp:wrapNone/>
                <wp:docPr id="69" name="Gerader Verbinder 69"/>
                <wp:cNvGraphicFramePr/>
                <a:graphic xmlns:a="http://schemas.openxmlformats.org/drawingml/2006/main">
                  <a:graphicData uri="http://schemas.microsoft.com/office/word/2010/wordprocessingShape">
                    <wps:wsp>
                      <wps:cNvCnPr/>
                      <wps:spPr>
                        <a:xfrm>
                          <a:off x="0" y="0"/>
                          <a:ext cx="527957"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D364" id="Gerader Verbinder 6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5pt,337.4pt" to="203.8pt,3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" strokecolor="#4579b8 [3044]"/>
            </w:pict>
          </mc:Fallback>
        </mc:AlternateContent>
      </w:r>
      <w:r w:rsidR="00282AD9">
        <w:rPr>
          <w:noProof/>
          <w:lang w:val="en-US" w:eastAsia="en-US"/>
        </w:rPr>
        <w:drawing>
          <wp:inline distT="0" distB="0" distL="0" distR="0" wp14:anchorId="609C8C2B" wp14:editId="70BA2B47">
            <wp:extent cx="4203599" cy="5100321"/>
            <wp:effectExtent l="0" t="0" r="6985"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k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1951" cy="5098322"/>
                    </a:xfrm>
                    <a:prstGeom prst="rect">
                      <a:avLst/>
                    </a:prstGeom>
                  </pic:spPr>
                </pic:pic>
              </a:graphicData>
            </a:graphic>
          </wp:inline>
        </w:drawing>
      </w:r>
    </w:p>
    <w:p w:rsidR="0001478C" w:rsidRDefault="0001478C" w:rsidP="00EB3885">
      <w:pPr>
        <w:pStyle w:val="Textkrper-Zeileneinzug"/>
        <w:ind w:left="530"/>
        <w:rPr>
          <w:b/>
          <w:i/>
          <w:lang w:val="de-DE"/>
        </w:rPr>
      </w:pPr>
    </w:p>
    <w:p w:rsidR="0001478C" w:rsidRDefault="0001478C" w:rsidP="00EB3885">
      <w:pPr>
        <w:pStyle w:val="Textkrper-Zeileneinzug"/>
        <w:ind w:left="530"/>
        <w:rPr>
          <w:b/>
          <w:i/>
          <w:lang w:val="de-DE"/>
        </w:rPr>
      </w:pPr>
    </w:p>
    <w:p w:rsidR="00EB3885" w:rsidRPr="00035BE5" w:rsidRDefault="00AA14EC" w:rsidP="00EB3885">
      <w:pPr>
        <w:pStyle w:val="Textkrper-Zeileneinzug"/>
        <w:ind w:left="530"/>
        <w:rPr>
          <w:b/>
          <w:i/>
          <w:lang w:val="de-DE"/>
        </w:rPr>
      </w:pPr>
      <w:r>
        <w:rPr>
          <w:b/>
          <w:i/>
          <w:lang w:val="de-DE"/>
        </w:rPr>
        <w:t>Transformatorprinzip (Induktion der Ruhe)</w:t>
      </w:r>
    </w:p>
    <w:p w:rsidR="00E23AE2" w:rsidRPr="00E23AE2" w:rsidRDefault="0001478C" w:rsidP="00E23AE2">
      <w:pPr>
        <w:pStyle w:val="Textkrper-Zeileneinzug"/>
        <w:ind w:left="530"/>
      </w:pPr>
      <w:r>
        <w:rPr>
          <w:noProof/>
          <w:lang w:val="en-US" w:eastAsia="en-US"/>
        </w:rPr>
        <w:drawing>
          <wp:anchor distT="0" distB="0" distL="114300" distR="114300" simplePos="0" relativeHeight="251709440" behindDoc="0" locked="0" layoutInCell="1" allowOverlap="1" wp14:anchorId="4126740B" wp14:editId="7B3E912D">
            <wp:simplePos x="0" y="0"/>
            <wp:positionH relativeFrom="column">
              <wp:posOffset>2661920</wp:posOffset>
            </wp:positionH>
            <wp:positionV relativeFrom="paragraph">
              <wp:posOffset>53340</wp:posOffset>
            </wp:positionV>
            <wp:extent cx="3416300" cy="1724025"/>
            <wp:effectExtent l="0" t="0" r="0" b="9525"/>
            <wp:wrapSquare wrapText="left"/>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b="17681"/>
                    <a:stretch/>
                  </pic:blipFill>
                  <pic:spPr bwMode="auto">
                    <a:xfrm>
                      <a:off x="0" y="0"/>
                      <a:ext cx="341630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AE2" w:rsidRPr="00E23AE2">
        <w:t>Beeinflusst das ändernde Magnetfeld einer Spule eine andere Spule, so wird in dieser eine Spannung induziert, die umso grösser ist</w:t>
      </w:r>
    </w:p>
    <w:p w:rsidR="00E23AE2" w:rsidRPr="00E23AE2" w:rsidRDefault="001F1AEA" w:rsidP="00E23AE2">
      <w:pPr>
        <w:pStyle w:val="Antwort"/>
        <w:numPr>
          <w:ilvl w:val="0"/>
          <w:numId w:val="38"/>
        </w:numPr>
      </w:pPr>
      <w:r>
        <w:t>Je mehr Wicklungen sie hat</w:t>
      </w:r>
    </w:p>
    <w:p w:rsidR="00E23AE2" w:rsidRPr="00E23AE2" w:rsidRDefault="001F1AEA" w:rsidP="00E23AE2">
      <w:pPr>
        <w:pStyle w:val="Antwort"/>
        <w:numPr>
          <w:ilvl w:val="0"/>
          <w:numId w:val="38"/>
        </w:numPr>
      </w:pPr>
      <w:r>
        <w:t xml:space="preserve">Je </w:t>
      </w:r>
      <w:r w:rsidR="002B151C">
        <w:t>rascher das Magnetfeld ändert</w:t>
      </w:r>
    </w:p>
    <w:p w:rsidR="00E23AE2" w:rsidRPr="00E23AE2" w:rsidRDefault="002B151C" w:rsidP="00E23AE2">
      <w:pPr>
        <w:pStyle w:val="Antwort"/>
        <w:numPr>
          <w:ilvl w:val="0"/>
          <w:numId w:val="38"/>
        </w:numPr>
      </w:pPr>
      <w:r>
        <w:t>Je besser die Beiden Spulen magnetisch gekoppelt sind</w:t>
      </w:r>
    </w:p>
    <w:p w:rsidR="0001478C" w:rsidRDefault="00C5261C">
      <w:pPr>
        <w:rPr>
          <w:rFonts w:ascii="Verdana" w:hAnsi="Verdana"/>
        </w:rPr>
      </w:pPr>
      <w:r>
        <w:rPr>
          <w:noProof/>
          <w:lang w:val="en-US" w:eastAsia="en-US"/>
        </w:rPr>
        <w:drawing>
          <wp:anchor distT="0" distB="0" distL="114300" distR="114300" simplePos="0" relativeHeight="251713536" behindDoc="0" locked="0" layoutInCell="1" allowOverlap="1" wp14:anchorId="55CE7566" wp14:editId="6C7AB247">
            <wp:simplePos x="0" y="0"/>
            <wp:positionH relativeFrom="column">
              <wp:posOffset>5613400</wp:posOffset>
            </wp:positionH>
            <wp:positionV relativeFrom="paragraph">
              <wp:posOffset>215265</wp:posOffset>
            </wp:positionV>
            <wp:extent cx="480695" cy="414020"/>
            <wp:effectExtent l="0" t="0" r="0" b="5080"/>
            <wp:wrapSquare wrapText="bothSides"/>
            <wp:docPr id="5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01478C">
        <w:br w:type="page"/>
      </w:r>
    </w:p>
    <w:p w:rsidR="00EB3885" w:rsidRPr="00E23AE2" w:rsidRDefault="0001478C" w:rsidP="00EB3885">
      <w:pPr>
        <w:pStyle w:val="Textkrper-Zeileneinzug"/>
        <w:ind w:left="530"/>
      </w:pPr>
      <w:r w:rsidRPr="0001478C">
        <w:rPr>
          <w:noProof/>
          <w:lang w:val="en-US" w:eastAsia="en-US"/>
        </w:rPr>
        <w:lastRenderedPageBreak/>
        <w:drawing>
          <wp:anchor distT="0" distB="0" distL="114300" distR="114300" simplePos="0" relativeHeight="251714560" behindDoc="0" locked="0" layoutInCell="1" allowOverlap="1" wp14:anchorId="418D0405" wp14:editId="59E00244">
            <wp:simplePos x="0" y="0"/>
            <wp:positionH relativeFrom="column">
              <wp:posOffset>2680970</wp:posOffset>
            </wp:positionH>
            <wp:positionV relativeFrom="paragraph">
              <wp:posOffset>25400</wp:posOffset>
            </wp:positionV>
            <wp:extent cx="3333750" cy="1884680"/>
            <wp:effectExtent l="0" t="0" r="0" b="1270"/>
            <wp:wrapSquare wrapText="bothSides"/>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33750" cy="1884680"/>
                    </a:xfrm>
                    <a:prstGeom prst="rect">
                      <a:avLst/>
                    </a:prstGeom>
                  </pic:spPr>
                </pic:pic>
              </a:graphicData>
            </a:graphic>
            <wp14:sizeRelH relativeFrom="page">
              <wp14:pctWidth>0</wp14:pctWidth>
            </wp14:sizeRelH>
            <wp14:sizeRelV relativeFrom="page">
              <wp14:pctHeight>0</wp14:pctHeight>
            </wp14:sizeRelV>
          </wp:anchor>
        </w:drawing>
      </w:r>
      <w:r w:rsidRPr="0001478C">
        <w:rPr>
          <w:lang w:val="de-DE"/>
        </w:rPr>
        <w:t>Wird ein geschlossener Weicheisenkern verwendet und die erste Spule mit Wechselstrom erregt, entsteht im Kern ein Wechselfluss mit der Frequenz des Wechselstroms. Dieser induziert in der zweiten Spule eine Wechselspannung. Dadurch kann mit sehr kleinen Verlusten Energie von einer Spule in die andere übertragen werden.</w:t>
      </w:r>
    </w:p>
    <w:p w:rsidR="00EB3885" w:rsidRDefault="00EB3885" w:rsidP="00EB3885">
      <w:pPr>
        <w:pStyle w:val="Textkrper-Zeileneinzug"/>
        <w:ind w:left="530"/>
      </w:pPr>
    </w:p>
    <w:p w:rsidR="001A4A37" w:rsidRDefault="00863DF5" w:rsidP="00EB3885">
      <w:pPr>
        <w:pStyle w:val="Textkrper-Zeileneinzug"/>
        <w:ind w:left="530"/>
      </w:pPr>
      <w:r>
        <w:t>Welche Aufgaben haben Transformatoren?</w:t>
      </w:r>
    </w:p>
    <w:p w:rsidR="00863DF5" w:rsidRDefault="00863DF5" w:rsidP="00337CBF">
      <w:pPr>
        <w:pStyle w:val="Antwort"/>
        <w:numPr>
          <w:ilvl w:val="0"/>
          <w:numId w:val="39"/>
        </w:numPr>
      </w:pPr>
      <w:r>
        <w:rPr>
          <w:noProof/>
          <w:lang w:val="en-US" w:eastAsia="en-US"/>
        </w:rPr>
        <w:drawing>
          <wp:anchor distT="0" distB="0" distL="114300" distR="114300" simplePos="0" relativeHeight="251725824" behindDoc="0" locked="0" layoutInCell="1" allowOverlap="1" wp14:anchorId="60B10673" wp14:editId="02514665">
            <wp:simplePos x="0" y="0"/>
            <wp:positionH relativeFrom="column">
              <wp:posOffset>5601335</wp:posOffset>
            </wp:positionH>
            <wp:positionV relativeFrom="paragraph">
              <wp:posOffset>161290</wp:posOffset>
            </wp:positionV>
            <wp:extent cx="480695" cy="414020"/>
            <wp:effectExtent l="0" t="0" r="0" b="5080"/>
            <wp:wrapSquare wrapText="bothSides"/>
            <wp:docPr id="6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3E62AE">
        <w:t>Spannung auf eine Höhere Ebene transformieren</w:t>
      </w:r>
    </w:p>
    <w:p w:rsidR="003E62AE" w:rsidRDefault="003E62AE" w:rsidP="003E62AE">
      <w:pPr>
        <w:pStyle w:val="Antwort"/>
        <w:numPr>
          <w:ilvl w:val="0"/>
          <w:numId w:val="39"/>
        </w:numPr>
      </w:pPr>
      <w:r>
        <w:t>S</w:t>
      </w:r>
      <w:r>
        <w:t xml:space="preserve">pannung auf eine </w:t>
      </w:r>
      <w:r>
        <w:t>niedrigere</w:t>
      </w:r>
      <w:r>
        <w:t xml:space="preserve"> Ebene </w:t>
      </w:r>
      <w:r>
        <w:t>hinunter t</w:t>
      </w:r>
      <w:r>
        <w:t>ransformieren</w:t>
      </w:r>
    </w:p>
    <w:p w:rsidR="00337CBF" w:rsidRDefault="003E62AE" w:rsidP="00337CBF">
      <w:pPr>
        <w:pStyle w:val="Antwort"/>
        <w:numPr>
          <w:ilvl w:val="0"/>
          <w:numId w:val="39"/>
        </w:numPr>
      </w:pPr>
      <w:r>
        <w:t xml:space="preserve">Galvanische Trennung zwischen Primär- und Sekundärkreis </w:t>
      </w:r>
    </w:p>
    <w:p w:rsidR="00337CBF" w:rsidRDefault="00337CBF" w:rsidP="003E62AE">
      <w:pPr>
        <w:pStyle w:val="Antwort"/>
        <w:ind w:left="890"/>
      </w:pPr>
    </w:p>
    <w:p w:rsidR="00863DF5" w:rsidRDefault="00863DF5" w:rsidP="00EB3885">
      <w:pPr>
        <w:pStyle w:val="Textkrper-Zeileneinzug"/>
        <w:ind w:left="530"/>
      </w:pPr>
      <w:r>
        <w:t>Tragen Sie in der unten stehende Abbildung folgende Begriffe ein: Eingangsseite, Ausgangsseite, Eingangswicklung (Primärwicklung), Ausgangswicklung (Sekundärwicklung), Eisenkern.</w:t>
      </w:r>
    </w:p>
    <w:p w:rsidR="001A4A37" w:rsidRDefault="00863DF5" w:rsidP="00863DF5">
      <w:pPr>
        <w:pStyle w:val="Textkrper-Zeileneinzug"/>
        <w:ind w:left="530"/>
        <w:jc w:val="center"/>
      </w:pPr>
      <w:r>
        <w:rPr>
          <w:noProof/>
          <w:lang w:val="en-US" w:eastAsia="en-US"/>
        </w:rPr>
        <mc:AlternateContent>
          <mc:Choice Requires="wps">
            <w:drawing>
              <wp:anchor distT="0" distB="0" distL="114300" distR="114300" simplePos="0" relativeHeight="251723776" behindDoc="0" locked="0" layoutInCell="1" allowOverlap="1" wp14:anchorId="13CA660E" wp14:editId="56B9DB3C">
                <wp:simplePos x="0" y="0"/>
                <wp:positionH relativeFrom="column">
                  <wp:posOffset>4595495</wp:posOffset>
                </wp:positionH>
                <wp:positionV relativeFrom="paragraph">
                  <wp:posOffset>1592580</wp:posOffset>
                </wp:positionV>
                <wp:extent cx="1514475" cy="409575"/>
                <wp:effectExtent l="495300" t="171450" r="28575" b="28575"/>
                <wp:wrapNone/>
                <wp:docPr id="59" name="Legende mit Linie 2 59"/>
                <wp:cNvGraphicFramePr/>
                <a:graphic xmlns:a="http://schemas.openxmlformats.org/drawingml/2006/main">
                  <a:graphicData uri="http://schemas.microsoft.com/office/word/2010/wordprocessingShape">
                    <wps:wsp>
                      <wps:cNvSpPr/>
                      <wps:spPr>
                        <a:xfrm>
                          <a:off x="0" y="0"/>
                          <a:ext cx="1514475" cy="409575"/>
                        </a:xfrm>
                        <a:prstGeom prst="borderCallout2">
                          <a:avLst>
                            <a:gd name="adj1" fmla="val 18750"/>
                            <a:gd name="adj2" fmla="val -8333"/>
                            <a:gd name="adj3" fmla="val 18750"/>
                            <a:gd name="adj4" fmla="val -16667"/>
                            <a:gd name="adj5" fmla="val -40987"/>
                            <a:gd name="adj6" fmla="val -31767"/>
                          </a:avLst>
                        </a:prstGeom>
                      </wps:spPr>
                      <wps:style>
                        <a:lnRef idx="2">
                          <a:schemeClr val="accent2"/>
                        </a:lnRef>
                        <a:fillRef idx="1">
                          <a:schemeClr val="lt1"/>
                        </a:fillRef>
                        <a:effectRef idx="0">
                          <a:schemeClr val="accent2"/>
                        </a:effectRef>
                        <a:fontRef idx="minor">
                          <a:schemeClr val="dk1"/>
                        </a:fontRef>
                      </wps:style>
                      <wps:txbx>
                        <w:txbxContent>
                          <w:p w:rsidR="00863DF5" w:rsidRPr="00863DF5" w:rsidRDefault="001F1AEA" w:rsidP="00863DF5">
                            <w:pPr>
                              <w:pStyle w:val="Antwort"/>
                              <w:ind w:left="0"/>
                              <w:jc w:val="center"/>
                            </w:pPr>
                            <w:r>
                              <w:t>Sekundärwicklung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660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59" o:spid="_x0000_s1029" type="#_x0000_t48" style="position:absolute;left:0;text-align:left;margin-left:361.85pt;margin-top:125.4pt;width:119.25pt;height:3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" adj="-6862,-8853" fillcolor="white [3201]" strokecolor="#c0504d [3205]" strokeweight="2pt">
                <v:textbox inset="1mm,1mm,1mm,1mm">
                  <w:txbxContent>
                    <w:p w:rsidR="00863DF5" w:rsidRPr="00863DF5" w:rsidRDefault="001F1AEA" w:rsidP="00863DF5">
                      <w:pPr>
                        <w:pStyle w:val="Antwort"/>
                        <w:ind w:left="0"/>
                        <w:jc w:val="center"/>
                      </w:pPr>
                      <w:r>
                        <w:t>Sekundärwicklung</w:t>
                      </w:r>
                    </w:p>
                  </w:txbxContent>
                </v:textbox>
              </v:shape>
            </w:pict>
          </mc:Fallback>
        </mc:AlternateContent>
      </w:r>
      <w:r>
        <w:rPr>
          <w:noProof/>
          <w:lang w:val="en-US" w:eastAsia="en-US"/>
        </w:rPr>
        <mc:AlternateContent>
          <mc:Choice Requires="wps">
            <w:drawing>
              <wp:anchor distT="0" distB="0" distL="114300" distR="114300" simplePos="0" relativeHeight="251721728" behindDoc="0" locked="0" layoutInCell="1" allowOverlap="1" wp14:anchorId="331C76D2" wp14:editId="660730F3">
                <wp:simplePos x="0" y="0"/>
                <wp:positionH relativeFrom="column">
                  <wp:posOffset>4595495</wp:posOffset>
                </wp:positionH>
                <wp:positionV relativeFrom="paragraph">
                  <wp:posOffset>421005</wp:posOffset>
                </wp:positionV>
                <wp:extent cx="1514475" cy="409575"/>
                <wp:effectExtent l="285750" t="0" r="28575" b="390525"/>
                <wp:wrapNone/>
                <wp:docPr id="58" name="Legende mit Linie 2 58"/>
                <wp:cNvGraphicFramePr/>
                <a:graphic xmlns:a="http://schemas.openxmlformats.org/drawingml/2006/main">
                  <a:graphicData uri="http://schemas.microsoft.com/office/word/2010/wordprocessingShape">
                    <wps:wsp>
                      <wps:cNvSpPr/>
                      <wps:spPr>
                        <a:xfrm>
                          <a:off x="0" y="0"/>
                          <a:ext cx="1514475" cy="409575"/>
                        </a:xfrm>
                        <a:prstGeom prst="borderCallout2">
                          <a:avLst>
                            <a:gd name="adj1" fmla="val 18750"/>
                            <a:gd name="adj2" fmla="val -8333"/>
                            <a:gd name="adj3" fmla="val 18750"/>
                            <a:gd name="adj4" fmla="val -16667"/>
                            <a:gd name="adj5" fmla="val 186920"/>
                            <a:gd name="adj6" fmla="val -18559"/>
                          </a:avLst>
                        </a:prstGeom>
                      </wps:spPr>
                      <wps:style>
                        <a:lnRef idx="2">
                          <a:schemeClr val="accent2"/>
                        </a:lnRef>
                        <a:fillRef idx="1">
                          <a:schemeClr val="lt1"/>
                        </a:fillRef>
                        <a:effectRef idx="0">
                          <a:schemeClr val="accent2"/>
                        </a:effectRef>
                        <a:fontRef idx="minor">
                          <a:schemeClr val="dk1"/>
                        </a:fontRef>
                      </wps:style>
                      <wps:txbx>
                        <w:txbxContent>
                          <w:p w:rsidR="00863DF5" w:rsidRPr="00863DF5" w:rsidRDefault="001F1AEA" w:rsidP="00863DF5">
                            <w:pPr>
                              <w:pStyle w:val="Antwort"/>
                              <w:ind w:left="0"/>
                              <w:jc w:val="center"/>
                            </w:pPr>
                            <w:r>
                              <w:t>Ausgangsseite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76D2" id="Legende mit Linie 2 58" o:spid="_x0000_s1030" type="#_x0000_t48" style="position:absolute;left:0;text-align:left;margin-left:361.85pt;margin-top:33.15pt;width:119.25pt;height:3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" adj="-4009,40375" fillcolor="white [3201]" strokecolor="#c0504d [3205]" strokeweight="2pt">
                <v:textbox inset="1mm,1mm,1mm,1mm">
                  <w:txbxContent>
                    <w:p w:rsidR="00863DF5" w:rsidRPr="00863DF5" w:rsidRDefault="001F1AEA" w:rsidP="00863DF5">
                      <w:pPr>
                        <w:pStyle w:val="Antwort"/>
                        <w:ind w:left="0"/>
                        <w:jc w:val="center"/>
                      </w:pPr>
                      <w:r>
                        <w:t>Ausgangsseite</w:t>
                      </w:r>
                    </w:p>
                  </w:txbxContent>
                </v:textbox>
                <o:callout v:ext="edit" minusy="t"/>
              </v:shape>
            </w:pict>
          </mc:Fallback>
        </mc:AlternateContent>
      </w:r>
      <w:r>
        <w:rPr>
          <w:noProof/>
          <w:lang w:val="en-US" w:eastAsia="en-US"/>
        </w:rPr>
        <mc:AlternateContent>
          <mc:Choice Requires="wps">
            <w:drawing>
              <wp:anchor distT="0" distB="0" distL="114300" distR="114300" simplePos="0" relativeHeight="251719680" behindDoc="0" locked="0" layoutInCell="1" allowOverlap="1" wp14:anchorId="3CEDD23D" wp14:editId="0AA74096">
                <wp:simplePos x="0" y="0"/>
                <wp:positionH relativeFrom="column">
                  <wp:posOffset>13970</wp:posOffset>
                </wp:positionH>
                <wp:positionV relativeFrom="paragraph">
                  <wp:posOffset>1525905</wp:posOffset>
                </wp:positionV>
                <wp:extent cx="1514475" cy="409575"/>
                <wp:effectExtent l="0" t="0" r="714375" b="28575"/>
                <wp:wrapNone/>
                <wp:docPr id="57" name="Legende mit Linie 2 57"/>
                <wp:cNvGraphicFramePr/>
                <a:graphic xmlns:a="http://schemas.openxmlformats.org/drawingml/2006/main">
                  <a:graphicData uri="http://schemas.microsoft.com/office/word/2010/wordprocessingShape">
                    <wps:wsp>
                      <wps:cNvSpPr/>
                      <wps:spPr>
                        <a:xfrm flipH="1">
                          <a:off x="0" y="0"/>
                          <a:ext cx="1514475" cy="409575"/>
                        </a:xfrm>
                        <a:prstGeom prst="borderCallout2">
                          <a:avLst>
                            <a:gd name="adj1" fmla="val 18750"/>
                            <a:gd name="adj2" fmla="val -8333"/>
                            <a:gd name="adj3" fmla="val 18750"/>
                            <a:gd name="adj4" fmla="val -16667"/>
                            <a:gd name="adj5" fmla="val 45059"/>
                            <a:gd name="adj6" fmla="val -44345"/>
                          </a:avLst>
                        </a:prstGeom>
                      </wps:spPr>
                      <wps:style>
                        <a:lnRef idx="2">
                          <a:schemeClr val="accent2"/>
                        </a:lnRef>
                        <a:fillRef idx="1">
                          <a:schemeClr val="lt1"/>
                        </a:fillRef>
                        <a:effectRef idx="0">
                          <a:schemeClr val="accent2"/>
                        </a:effectRef>
                        <a:fontRef idx="minor">
                          <a:schemeClr val="dk1"/>
                        </a:fontRef>
                      </wps:style>
                      <wps:txbx>
                        <w:txbxContent>
                          <w:p w:rsidR="00863DF5" w:rsidRPr="00863DF5" w:rsidRDefault="001F1AEA" w:rsidP="00863DF5">
                            <w:pPr>
                              <w:pStyle w:val="Antwort"/>
                              <w:ind w:left="0"/>
                              <w:jc w:val="center"/>
                            </w:pPr>
                            <w:r>
                              <w:t>Eisenkern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DD23D" id="Legende mit Linie 2 57" o:spid="_x0000_s1031" type="#_x0000_t48" style="position:absolute;left:0;text-align:left;margin-left:1.1pt;margin-top:120.15pt;width:119.25pt;height:32.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" adj="-9579,9733" fillcolor="white [3201]" strokecolor="#c0504d [3205]" strokeweight="2pt">
                <v:textbox inset="1mm,1mm,1mm,1mm">
                  <w:txbxContent>
                    <w:p w:rsidR="00863DF5" w:rsidRPr="00863DF5" w:rsidRDefault="001F1AEA" w:rsidP="00863DF5">
                      <w:pPr>
                        <w:pStyle w:val="Antwort"/>
                        <w:ind w:left="0"/>
                        <w:jc w:val="center"/>
                      </w:pPr>
                      <w:r>
                        <w:t>Eisenkern</w:t>
                      </w:r>
                    </w:p>
                  </w:txbxContent>
                </v:textbox>
                <o:callout v:ext="edit" minusy="t"/>
              </v:shape>
            </w:pict>
          </mc:Fallback>
        </mc:AlternateContent>
      </w:r>
      <w:r>
        <w:rPr>
          <w:noProof/>
          <w:lang w:val="en-US" w:eastAsia="en-US"/>
        </w:rPr>
        <mc:AlternateContent>
          <mc:Choice Requires="wps">
            <w:drawing>
              <wp:anchor distT="0" distB="0" distL="114300" distR="114300" simplePos="0" relativeHeight="251717632" behindDoc="0" locked="0" layoutInCell="1" allowOverlap="1" wp14:anchorId="4D656679" wp14:editId="461921B3">
                <wp:simplePos x="0" y="0"/>
                <wp:positionH relativeFrom="column">
                  <wp:posOffset>13970</wp:posOffset>
                </wp:positionH>
                <wp:positionV relativeFrom="paragraph">
                  <wp:posOffset>897255</wp:posOffset>
                </wp:positionV>
                <wp:extent cx="1514475" cy="409575"/>
                <wp:effectExtent l="0" t="0" r="581025" b="28575"/>
                <wp:wrapNone/>
                <wp:docPr id="56" name="Legende mit Linie 2 56"/>
                <wp:cNvGraphicFramePr/>
                <a:graphic xmlns:a="http://schemas.openxmlformats.org/drawingml/2006/main">
                  <a:graphicData uri="http://schemas.microsoft.com/office/word/2010/wordprocessingShape">
                    <wps:wsp>
                      <wps:cNvSpPr/>
                      <wps:spPr>
                        <a:xfrm flipH="1">
                          <a:off x="0" y="0"/>
                          <a:ext cx="1514475" cy="409575"/>
                        </a:xfrm>
                        <a:prstGeom prst="borderCallout2">
                          <a:avLst>
                            <a:gd name="adj1" fmla="val 18750"/>
                            <a:gd name="adj2" fmla="val -8333"/>
                            <a:gd name="adj3" fmla="val 18750"/>
                            <a:gd name="adj4" fmla="val -16667"/>
                            <a:gd name="adj5" fmla="val 61338"/>
                            <a:gd name="adj6" fmla="val -35540"/>
                          </a:avLst>
                        </a:prstGeom>
                      </wps:spPr>
                      <wps:style>
                        <a:lnRef idx="2">
                          <a:schemeClr val="accent2"/>
                        </a:lnRef>
                        <a:fillRef idx="1">
                          <a:schemeClr val="lt1"/>
                        </a:fillRef>
                        <a:effectRef idx="0">
                          <a:schemeClr val="accent2"/>
                        </a:effectRef>
                        <a:fontRef idx="minor">
                          <a:schemeClr val="dk1"/>
                        </a:fontRef>
                      </wps:style>
                      <wps:txbx>
                        <w:txbxContent>
                          <w:p w:rsidR="00863DF5" w:rsidRPr="00863DF5" w:rsidRDefault="001F1AEA" w:rsidP="00863DF5">
                            <w:pPr>
                              <w:pStyle w:val="Antwort"/>
                              <w:ind w:left="0"/>
                              <w:jc w:val="center"/>
                            </w:pPr>
                            <w:r>
                              <w:t>Primä</w:t>
                            </w:r>
                            <w:r w:rsidR="008A5295">
                              <w:t>r</w:t>
                            </w:r>
                            <w:r>
                              <w:t>wicklung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679" id="Legende mit Linie 2 56" o:spid="_x0000_s1032" type="#_x0000_t48" style="position:absolute;left:0;text-align:left;margin-left:1.1pt;margin-top:70.65pt;width:119.25pt;height:32.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" adj="-7677,13249" fillcolor="white [3201]" strokecolor="#c0504d [3205]" strokeweight="2pt">
                <v:textbox inset="1mm,1mm,1mm,1mm">
                  <w:txbxContent>
                    <w:p w:rsidR="00863DF5" w:rsidRPr="00863DF5" w:rsidRDefault="001F1AEA" w:rsidP="00863DF5">
                      <w:pPr>
                        <w:pStyle w:val="Antwort"/>
                        <w:ind w:left="0"/>
                        <w:jc w:val="center"/>
                      </w:pPr>
                      <w:r>
                        <w:t>Primä</w:t>
                      </w:r>
                      <w:r w:rsidR="008A5295">
                        <w:t>r</w:t>
                      </w:r>
                      <w:r>
                        <w:t>wicklung</w:t>
                      </w:r>
                    </w:p>
                  </w:txbxContent>
                </v:textbox>
                <o:callout v:ext="edit" minusy="t"/>
              </v:shape>
            </w:pict>
          </mc:Fallback>
        </mc:AlternateContent>
      </w:r>
      <w:r>
        <w:rPr>
          <w:noProof/>
          <w:lang w:val="en-US" w:eastAsia="en-US"/>
        </w:rPr>
        <mc:AlternateContent>
          <mc:Choice Requires="wps">
            <w:drawing>
              <wp:anchor distT="0" distB="0" distL="114300" distR="114300" simplePos="0" relativeHeight="251715584" behindDoc="0" locked="0" layoutInCell="1" allowOverlap="1" wp14:anchorId="4D2E9F87" wp14:editId="10AACD2C">
                <wp:simplePos x="0" y="0"/>
                <wp:positionH relativeFrom="column">
                  <wp:posOffset>13969</wp:posOffset>
                </wp:positionH>
                <wp:positionV relativeFrom="paragraph">
                  <wp:posOffset>249555</wp:posOffset>
                </wp:positionV>
                <wp:extent cx="1514475" cy="409575"/>
                <wp:effectExtent l="0" t="0" r="466725" b="219075"/>
                <wp:wrapNone/>
                <wp:docPr id="55" name="Legende mit Linie 2 55"/>
                <wp:cNvGraphicFramePr/>
                <a:graphic xmlns:a="http://schemas.openxmlformats.org/drawingml/2006/main">
                  <a:graphicData uri="http://schemas.microsoft.com/office/word/2010/wordprocessingShape">
                    <wps:wsp>
                      <wps:cNvSpPr/>
                      <wps:spPr>
                        <a:xfrm flipH="1">
                          <a:off x="0" y="0"/>
                          <a:ext cx="1514475" cy="409575"/>
                        </a:xfrm>
                        <a:prstGeom prst="borderCallout2">
                          <a:avLst>
                            <a:gd name="adj1" fmla="val 18750"/>
                            <a:gd name="adj2" fmla="val -8333"/>
                            <a:gd name="adj3" fmla="val 18750"/>
                            <a:gd name="adj4" fmla="val -16667"/>
                            <a:gd name="adj5" fmla="val 142733"/>
                            <a:gd name="adj6" fmla="val -28622"/>
                          </a:avLst>
                        </a:prstGeom>
                      </wps:spPr>
                      <wps:style>
                        <a:lnRef idx="2">
                          <a:schemeClr val="accent2"/>
                        </a:lnRef>
                        <a:fillRef idx="1">
                          <a:schemeClr val="lt1"/>
                        </a:fillRef>
                        <a:effectRef idx="0">
                          <a:schemeClr val="accent2"/>
                        </a:effectRef>
                        <a:fontRef idx="minor">
                          <a:schemeClr val="dk1"/>
                        </a:fontRef>
                      </wps:style>
                      <wps:txbx>
                        <w:txbxContent>
                          <w:p w:rsidR="00863DF5" w:rsidRPr="00863DF5" w:rsidRDefault="001F1AEA" w:rsidP="00863DF5">
                            <w:pPr>
                              <w:pStyle w:val="Antwort"/>
                              <w:ind w:left="0"/>
                              <w:jc w:val="center"/>
                            </w:pPr>
                            <w:r>
                              <w:t>E</w:t>
                            </w:r>
                            <w:r w:rsidR="008A5295">
                              <w:t>ingangs</w:t>
                            </w:r>
                            <w:r>
                              <w:t>seite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9F87" id="Legende mit Linie 2 55" o:spid="_x0000_s1033" type="#_x0000_t48" style="position:absolute;left:0;text-align:left;margin-left:1.1pt;margin-top:19.65pt;width:119.25pt;height:32.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" adj="-6182,30830" fillcolor="white [3201]" strokecolor="#c0504d [3205]" strokeweight="2pt">
                <v:textbox inset="1mm,1mm,1mm,1mm">
                  <w:txbxContent>
                    <w:p w:rsidR="00863DF5" w:rsidRPr="00863DF5" w:rsidRDefault="001F1AEA" w:rsidP="00863DF5">
                      <w:pPr>
                        <w:pStyle w:val="Antwort"/>
                        <w:ind w:left="0"/>
                        <w:jc w:val="center"/>
                      </w:pPr>
                      <w:r>
                        <w:t>E</w:t>
                      </w:r>
                      <w:r w:rsidR="008A5295">
                        <w:t>ingangs</w:t>
                      </w:r>
                      <w:r>
                        <w:t>seite</w:t>
                      </w:r>
                    </w:p>
                  </w:txbxContent>
                </v:textbox>
                <o:callout v:ext="edit" minusy="t"/>
              </v:shape>
            </w:pict>
          </mc:Fallback>
        </mc:AlternateContent>
      </w:r>
      <w:r w:rsidRPr="00863DF5">
        <w:rPr>
          <w:noProof/>
          <w:lang w:val="en-US" w:eastAsia="en-US"/>
        </w:rPr>
        <w:drawing>
          <wp:inline distT="0" distB="0" distL="0" distR="0" wp14:anchorId="038DBD45" wp14:editId="6FA2C0F4">
            <wp:extent cx="2996623" cy="2209800"/>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6249" cy="2209524"/>
                    </a:xfrm>
                    <a:prstGeom prst="rect">
                      <a:avLst/>
                    </a:prstGeom>
                  </pic:spPr>
                </pic:pic>
              </a:graphicData>
            </a:graphic>
          </wp:inline>
        </w:drawing>
      </w:r>
    </w:p>
    <w:p w:rsidR="00FB1287" w:rsidRDefault="004C0793" w:rsidP="00EB3885">
      <w:pPr>
        <w:pStyle w:val="Textkrper-Zeileneinzug"/>
        <w:ind w:left="530"/>
      </w:pPr>
      <w:r>
        <w:rPr>
          <w:noProof/>
          <w:lang w:val="en-US" w:eastAsia="en-US"/>
        </w:rPr>
        <w:drawing>
          <wp:anchor distT="0" distB="0" distL="114300" distR="114300" simplePos="0" relativeHeight="251727872" behindDoc="0" locked="0" layoutInCell="1" allowOverlap="1" wp14:anchorId="689785C2" wp14:editId="17F348B5">
            <wp:simplePos x="0" y="0"/>
            <wp:positionH relativeFrom="column">
              <wp:posOffset>5601970</wp:posOffset>
            </wp:positionH>
            <wp:positionV relativeFrom="paragraph">
              <wp:posOffset>180975</wp:posOffset>
            </wp:positionV>
            <wp:extent cx="480695" cy="414020"/>
            <wp:effectExtent l="0" t="0" r="0" b="5080"/>
            <wp:wrapSquare wrapText="bothSides"/>
            <wp:docPr id="6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337CBF">
        <w:t>Wie verhalten sich beim Transformator Spannungen, Stromstärken und Windungszahlen zueinander?</w:t>
      </w:r>
    </w:p>
    <w:p w:rsidR="00337CBF" w:rsidRDefault="00337CBF" w:rsidP="00200C37">
      <w:pPr>
        <w:pStyle w:val="Antwort"/>
      </w:pPr>
    </w:p>
    <w:p w:rsidR="00200C37" w:rsidRDefault="00E03C95" w:rsidP="00EB3885">
      <w:pPr>
        <w:pStyle w:val="Textkrper-Zeileneinzug"/>
        <w:ind w:left="530"/>
      </w:pPr>
      <m:oMathPara>
        <m:oMath>
          <m:f>
            <m:fPr>
              <m:ctrlPr>
                <w:rPr>
                  <w:rFonts w:ascii="Cambria Math" w:hAnsi="Cambria Math"/>
                  <w:i/>
                  <w:color w:val="0303FB"/>
                  <w:sz w:val="40"/>
                </w:rPr>
              </m:ctrlPr>
            </m:fPr>
            <m:num>
              <m:sSub>
                <m:sSubPr>
                  <m:ctrlPr>
                    <w:rPr>
                      <w:rFonts w:ascii="Cambria Math" w:hAnsi="Cambria Math"/>
                      <w:i/>
                      <w:color w:val="0303FB"/>
                      <w:sz w:val="40"/>
                    </w:rPr>
                  </m:ctrlPr>
                </m:sSubPr>
                <m:e>
                  <m:r>
                    <w:rPr>
                      <w:rFonts w:ascii="Cambria Math" w:hAnsi="Cambria Math"/>
                      <w:color w:val="0303FB"/>
                      <w:sz w:val="40"/>
                    </w:rPr>
                    <m:t>U</m:t>
                  </m:r>
                </m:e>
                <m:sub>
                  <m:r>
                    <w:rPr>
                      <w:rFonts w:ascii="Cambria Math" w:hAnsi="Cambria Math"/>
                      <w:color w:val="0303FB"/>
                      <w:sz w:val="40"/>
                    </w:rPr>
                    <m:t>1</m:t>
                  </m:r>
                </m:sub>
              </m:sSub>
            </m:num>
            <m:den>
              <m:sSub>
                <m:sSubPr>
                  <m:ctrlPr>
                    <w:rPr>
                      <w:rFonts w:ascii="Cambria Math" w:hAnsi="Cambria Math"/>
                      <w:i/>
                      <w:color w:val="0303FB"/>
                      <w:sz w:val="40"/>
                    </w:rPr>
                  </m:ctrlPr>
                </m:sSubPr>
                <m:e>
                  <m:r>
                    <w:rPr>
                      <w:rFonts w:ascii="Cambria Math" w:hAnsi="Cambria Math"/>
                      <w:color w:val="0303FB"/>
                      <w:sz w:val="40"/>
                    </w:rPr>
                    <m:t>U</m:t>
                  </m:r>
                </m:e>
                <m:sub>
                  <m:r>
                    <w:rPr>
                      <w:rFonts w:ascii="Cambria Math" w:hAnsi="Cambria Math"/>
                      <w:color w:val="0303FB"/>
                      <w:sz w:val="40"/>
                    </w:rPr>
                    <m:t>2</m:t>
                  </m:r>
                </m:sub>
              </m:sSub>
            </m:den>
          </m:f>
          <m:r>
            <w:rPr>
              <w:rFonts w:ascii="Cambria Math" w:hAnsi="Cambria Math"/>
              <w:color w:val="0303FB"/>
              <w:sz w:val="40"/>
            </w:rPr>
            <m:t>=</m:t>
          </m:r>
          <m:f>
            <m:fPr>
              <m:ctrlPr>
                <w:rPr>
                  <w:rFonts w:ascii="Cambria Math" w:hAnsi="Cambria Math"/>
                  <w:i/>
                  <w:color w:val="0303FB"/>
                  <w:sz w:val="40"/>
                </w:rPr>
              </m:ctrlPr>
            </m:fPr>
            <m:num>
              <m:sSub>
                <m:sSubPr>
                  <m:ctrlPr>
                    <w:rPr>
                      <w:rFonts w:ascii="Cambria Math" w:hAnsi="Cambria Math"/>
                      <w:i/>
                      <w:color w:val="0303FB"/>
                      <w:sz w:val="40"/>
                    </w:rPr>
                  </m:ctrlPr>
                </m:sSubPr>
                <m:e>
                  <m:r>
                    <w:rPr>
                      <w:rFonts w:ascii="Cambria Math" w:hAnsi="Cambria Math"/>
                      <w:color w:val="0303FB"/>
                      <w:sz w:val="40"/>
                    </w:rPr>
                    <m:t>N</m:t>
                  </m:r>
                </m:e>
                <m:sub>
                  <m:r>
                    <w:rPr>
                      <w:rFonts w:ascii="Cambria Math" w:hAnsi="Cambria Math"/>
                      <w:color w:val="0303FB"/>
                      <w:sz w:val="40"/>
                    </w:rPr>
                    <m:t>1</m:t>
                  </m:r>
                </m:sub>
              </m:sSub>
            </m:num>
            <m:den>
              <m:sSub>
                <m:sSubPr>
                  <m:ctrlPr>
                    <w:rPr>
                      <w:rFonts w:ascii="Cambria Math" w:hAnsi="Cambria Math"/>
                      <w:i/>
                      <w:color w:val="0303FB"/>
                      <w:sz w:val="40"/>
                    </w:rPr>
                  </m:ctrlPr>
                </m:sSubPr>
                <m:e>
                  <m:r>
                    <w:rPr>
                      <w:rFonts w:ascii="Cambria Math" w:hAnsi="Cambria Math"/>
                      <w:color w:val="0303FB"/>
                      <w:sz w:val="40"/>
                    </w:rPr>
                    <m:t>N</m:t>
                  </m:r>
                </m:e>
                <m:sub>
                  <m:r>
                    <w:rPr>
                      <w:rFonts w:ascii="Cambria Math" w:hAnsi="Cambria Math"/>
                      <w:color w:val="0303FB"/>
                      <w:sz w:val="40"/>
                    </w:rPr>
                    <m:t>2</m:t>
                  </m:r>
                </m:sub>
              </m:sSub>
            </m:den>
          </m:f>
        </m:oMath>
      </m:oMathPara>
    </w:p>
    <w:p w:rsidR="00FB1287" w:rsidRDefault="00FB1287" w:rsidP="00200C37">
      <w:pPr>
        <w:pStyle w:val="Antwort"/>
      </w:pPr>
    </w:p>
    <w:p w:rsidR="00FB1287" w:rsidRPr="00200C37" w:rsidRDefault="00E03C95" w:rsidP="00200C37">
      <w:pPr>
        <w:pStyle w:val="Textkrper-Zeileneinzug"/>
        <w:ind w:left="530"/>
        <w:rPr>
          <w:color w:val="0303FB"/>
        </w:rPr>
      </w:pPr>
      <m:oMathPara>
        <m:oMath>
          <m:f>
            <m:fPr>
              <m:ctrlPr>
                <w:rPr>
                  <w:rFonts w:ascii="Cambria Math" w:hAnsi="Cambria Math"/>
                  <w:i/>
                  <w:color w:val="0303FB"/>
                  <w:sz w:val="40"/>
                </w:rPr>
              </m:ctrlPr>
            </m:fPr>
            <m:num>
              <m:sSub>
                <m:sSubPr>
                  <m:ctrlPr>
                    <w:rPr>
                      <w:rFonts w:ascii="Cambria Math" w:hAnsi="Cambria Math"/>
                      <w:i/>
                      <w:color w:val="0303FB"/>
                      <w:sz w:val="40"/>
                    </w:rPr>
                  </m:ctrlPr>
                </m:sSubPr>
                <m:e>
                  <m:r>
                    <w:rPr>
                      <w:rFonts w:ascii="Cambria Math" w:hAnsi="Cambria Math"/>
                      <w:color w:val="0303FB"/>
                      <w:sz w:val="40"/>
                    </w:rPr>
                    <m:t>I</m:t>
                  </m:r>
                </m:e>
                <m:sub>
                  <m:r>
                    <w:rPr>
                      <w:rFonts w:ascii="Cambria Math" w:hAnsi="Cambria Math"/>
                      <w:color w:val="0303FB"/>
                      <w:sz w:val="40"/>
                    </w:rPr>
                    <m:t>2</m:t>
                  </m:r>
                </m:sub>
              </m:sSub>
            </m:num>
            <m:den>
              <m:sSub>
                <m:sSubPr>
                  <m:ctrlPr>
                    <w:rPr>
                      <w:rFonts w:ascii="Cambria Math" w:hAnsi="Cambria Math"/>
                      <w:i/>
                      <w:color w:val="0303FB"/>
                      <w:sz w:val="40"/>
                    </w:rPr>
                  </m:ctrlPr>
                </m:sSubPr>
                <m:e>
                  <m:r>
                    <w:rPr>
                      <w:rFonts w:ascii="Cambria Math" w:hAnsi="Cambria Math"/>
                      <w:color w:val="0303FB"/>
                      <w:sz w:val="40"/>
                    </w:rPr>
                    <m:t>I</m:t>
                  </m:r>
                </m:e>
                <m:sub>
                  <m:r>
                    <w:rPr>
                      <w:rFonts w:ascii="Cambria Math" w:hAnsi="Cambria Math"/>
                      <w:color w:val="0303FB"/>
                      <w:sz w:val="40"/>
                    </w:rPr>
                    <m:t>1</m:t>
                  </m:r>
                </m:sub>
              </m:sSub>
            </m:den>
          </m:f>
          <m:r>
            <w:rPr>
              <w:rFonts w:ascii="Cambria Math" w:hAnsi="Cambria Math"/>
              <w:color w:val="0303FB"/>
              <w:sz w:val="40"/>
            </w:rPr>
            <m:t>=</m:t>
          </m:r>
          <m:f>
            <m:fPr>
              <m:ctrlPr>
                <w:rPr>
                  <w:rFonts w:ascii="Cambria Math" w:hAnsi="Cambria Math"/>
                  <w:i/>
                  <w:color w:val="0303FB"/>
                  <w:sz w:val="40"/>
                </w:rPr>
              </m:ctrlPr>
            </m:fPr>
            <m:num>
              <m:sSub>
                <m:sSubPr>
                  <m:ctrlPr>
                    <w:rPr>
                      <w:rFonts w:ascii="Cambria Math" w:hAnsi="Cambria Math"/>
                      <w:i/>
                      <w:color w:val="0303FB"/>
                      <w:sz w:val="40"/>
                    </w:rPr>
                  </m:ctrlPr>
                </m:sSubPr>
                <m:e>
                  <m:r>
                    <w:rPr>
                      <w:rFonts w:ascii="Cambria Math" w:hAnsi="Cambria Math"/>
                      <w:color w:val="0303FB"/>
                      <w:sz w:val="40"/>
                    </w:rPr>
                    <m:t>N</m:t>
                  </m:r>
                </m:e>
                <m:sub>
                  <m:r>
                    <w:rPr>
                      <w:rFonts w:ascii="Cambria Math" w:hAnsi="Cambria Math"/>
                      <w:color w:val="0303FB"/>
                      <w:sz w:val="40"/>
                    </w:rPr>
                    <m:t>1</m:t>
                  </m:r>
                </m:sub>
              </m:sSub>
            </m:num>
            <m:den>
              <m:sSub>
                <m:sSubPr>
                  <m:ctrlPr>
                    <w:rPr>
                      <w:rFonts w:ascii="Cambria Math" w:hAnsi="Cambria Math"/>
                      <w:i/>
                      <w:color w:val="0303FB"/>
                      <w:sz w:val="40"/>
                    </w:rPr>
                  </m:ctrlPr>
                </m:sSubPr>
                <m:e>
                  <m:r>
                    <w:rPr>
                      <w:rFonts w:ascii="Cambria Math" w:hAnsi="Cambria Math"/>
                      <w:color w:val="0303FB"/>
                      <w:sz w:val="40"/>
                    </w:rPr>
                    <m:t>N</m:t>
                  </m:r>
                </m:e>
                <m:sub>
                  <m:r>
                    <w:rPr>
                      <w:rFonts w:ascii="Cambria Math" w:hAnsi="Cambria Math"/>
                      <w:color w:val="0303FB"/>
                      <w:sz w:val="40"/>
                    </w:rPr>
                    <m:t>2</m:t>
                  </m:r>
                </m:sub>
              </m:sSub>
            </m:den>
          </m:f>
        </m:oMath>
      </m:oMathPara>
    </w:p>
    <w:p w:rsidR="00EB3885" w:rsidRDefault="00EB3885" w:rsidP="00EB3885">
      <w:pPr>
        <w:pStyle w:val="Textkrper-Zeileneinzug"/>
        <w:ind w:left="530"/>
      </w:pPr>
    </w:p>
    <w:sectPr w:rsidR="00EB3885" w:rsidSect="0024729E">
      <w:headerReference w:type="default" r:id="rId22"/>
      <w:footerReference w:type="default" r:id="rId2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95" w:rsidRDefault="00E03C95">
      <w:r>
        <w:separator/>
      </w:r>
    </w:p>
  </w:endnote>
  <w:endnote w:type="continuationSeparator" w:id="0">
    <w:p w:rsidR="00E03C95" w:rsidRDefault="00E0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883742">
      <w:rPr>
        <w:rFonts w:ascii="Arial" w:hAnsi="Arial"/>
        <w:sz w:val="12"/>
        <w:lang w:val="de-CH"/>
      </w:rPr>
      <w:fldChar w:fldCharType="begin"/>
    </w:r>
    <w:r>
      <w:rPr>
        <w:rFonts w:ascii="Arial" w:hAnsi="Arial"/>
        <w:sz w:val="12"/>
        <w:lang w:val="de-CH"/>
      </w:rPr>
      <w:instrText xml:space="preserve"> DATE \@ "dd.MM.yy" </w:instrText>
    </w:r>
    <w:r w:rsidR="00883742">
      <w:rPr>
        <w:rFonts w:ascii="Arial" w:hAnsi="Arial"/>
        <w:sz w:val="12"/>
        <w:lang w:val="de-CH"/>
      </w:rPr>
      <w:fldChar w:fldCharType="separate"/>
    </w:r>
    <w:r w:rsidR="00076FE2">
      <w:rPr>
        <w:rFonts w:ascii="Arial" w:hAnsi="Arial"/>
        <w:noProof/>
        <w:sz w:val="12"/>
        <w:lang w:val="de-CH"/>
      </w:rPr>
      <w:t>12.01.17</w:t>
    </w:r>
    <w:r w:rsidR="00883742">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883742" w:rsidRPr="00457947">
      <w:rPr>
        <w:rFonts w:ascii="Arial" w:hAnsi="Arial"/>
        <w:sz w:val="12"/>
        <w:lang w:val="de-CH"/>
      </w:rPr>
      <w:fldChar w:fldCharType="begin"/>
    </w:r>
    <w:r w:rsidRPr="00457947">
      <w:rPr>
        <w:rFonts w:ascii="Arial" w:hAnsi="Arial"/>
        <w:sz w:val="12"/>
        <w:lang w:val="de-CH"/>
      </w:rPr>
      <w:instrText xml:space="preserve"> PAGE   \* MERGEFORMAT </w:instrText>
    </w:r>
    <w:r w:rsidR="00883742" w:rsidRPr="00457947">
      <w:rPr>
        <w:rFonts w:ascii="Arial" w:hAnsi="Arial"/>
        <w:sz w:val="12"/>
        <w:lang w:val="de-CH"/>
      </w:rPr>
      <w:fldChar w:fldCharType="separate"/>
    </w:r>
    <w:r w:rsidR="00ED397E">
      <w:rPr>
        <w:rFonts w:ascii="Arial" w:hAnsi="Arial"/>
        <w:noProof/>
        <w:sz w:val="12"/>
        <w:lang w:val="de-CH"/>
      </w:rPr>
      <w:t>5</w:t>
    </w:r>
    <w:r w:rsidR="00883742"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883742">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883742">
      <w:rPr>
        <w:rStyle w:val="Seitenzahl"/>
        <w:rFonts w:ascii="Arial" w:hAnsi="Arial"/>
        <w:snapToGrid w:val="0"/>
        <w:sz w:val="12"/>
      </w:rPr>
      <w:fldChar w:fldCharType="separate"/>
    </w:r>
    <w:r w:rsidR="00630227">
      <w:rPr>
        <w:rStyle w:val="Seitenzahl"/>
        <w:rFonts w:ascii="Arial" w:hAnsi="Arial"/>
        <w:noProof/>
        <w:snapToGrid w:val="0"/>
        <w:sz w:val="12"/>
      </w:rPr>
      <w:t>Generatorprinzip_Transformatorprinzip.docx</w:t>
    </w:r>
    <w:r w:rsidR="00883742">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95" w:rsidRDefault="00E03C95">
      <w:r>
        <w:separator/>
      </w:r>
    </w:p>
  </w:footnote>
  <w:footnote w:type="continuationSeparator" w:id="0">
    <w:p w:rsidR="00E03C95" w:rsidRDefault="00E03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483418">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36835B71" wp14:editId="6857D4D1">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en-US"/>
                                  </w:rPr>
                                  <w:drawing>
                                    <wp:inline distT="0" distB="0" distL="0" distR="0" wp14:anchorId="636DEE95" wp14:editId="0B66AA31">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35B71" id="_x0000_t202" coordsize="21600,21600" o:spt="202" path="m,l,21600r21600,l21600,xe">
                    <v:stroke joinstyle="miter"/>
                    <v:path gradientshapeok="t" o:connecttype="rect"/>
                  </v:shapetype>
                  <v:shape id="Text Box 10" o:spid="_x0000_s1034"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en-US"/>
                            </w:rPr>
                            <w:drawing>
                              <wp:inline distT="0" distB="0" distL="0" distR="0" wp14:anchorId="636DEE95" wp14:editId="0B66AA31">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F97215"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Generatorprinzip und Transformatorprinzip</w:t>
          </w:r>
        </w:p>
      </w:tc>
      <w:tc>
        <w:tcPr>
          <w:tcW w:w="992" w:type="dxa"/>
          <w:tcBorders>
            <w:top w:val="nil"/>
            <w:left w:val="nil"/>
            <w:bottom w:val="single" w:sz="8" w:space="0" w:color="auto"/>
            <w:right w:val="nil"/>
          </w:tcBorders>
        </w:tcPr>
        <w:p w:rsidR="00961D1C" w:rsidRDefault="00961D1C"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4B7D"/>
    <w:multiLevelType w:val="hybridMultilevel"/>
    <w:tmpl w:val="8C621744"/>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95D3992"/>
    <w:multiLevelType w:val="multilevel"/>
    <w:tmpl w:val="A036B94C"/>
    <w:lvl w:ilvl="0">
      <w:start w:val="1"/>
      <w:numFmt w:val="bullet"/>
      <w:lvlText w:val=""/>
      <w:lvlJc w:val="left"/>
      <w:pPr>
        <w:tabs>
          <w:tab w:val="decimal" w:pos="288"/>
        </w:tabs>
        <w:ind w:left="720"/>
      </w:pPr>
      <w:rPr>
        <w:rFonts w:ascii="Symbol" w:hAnsi="Symbol"/>
        <w:strike w:val="0"/>
        <w:color w:val="000000"/>
        <w:spacing w:val="16"/>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7" w15:restartNumberingAfterBreak="0">
    <w:nsid w:val="1FDA327C"/>
    <w:multiLevelType w:val="multilevel"/>
    <w:tmpl w:val="E43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0"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5"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399F4D44"/>
    <w:multiLevelType w:val="hybridMultilevel"/>
    <w:tmpl w:val="F7B6A06C"/>
    <w:lvl w:ilvl="0" w:tplc="08070011">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7"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8"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9"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1"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8" w15:restartNumberingAfterBreak="0">
    <w:nsid w:val="541B6964"/>
    <w:multiLevelType w:val="hybridMultilevel"/>
    <w:tmpl w:val="BEB6C9A6"/>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0"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1" w15:restartNumberingAfterBreak="0">
    <w:nsid w:val="62825290"/>
    <w:multiLevelType w:val="hybridMultilevel"/>
    <w:tmpl w:val="43881D3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3" w15:restartNumberingAfterBreak="0">
    <w:nsid w:val="719665E0"/>
    <w:multiLevelType w:val="multilevel"/>
    <w:tmpl w:val="41143144"/>
    <w:lvl w:ilvl="0">
      <w:start w:val="1"/>
      <w:numFmt w:val="bullet"/>
      <w:lvlText w:val=""/>
      <w:lvlJc w:val="left"/>
      <w:pPr>
        <w:tabs>
          <w:tab w:val="decimal" w:pos="288"/>
        </w:tabs>
        <w:ind w:left="720"/>
      </w:pPr>
      <w:rPr>
        <w:rFonts w:ascii="Symbol" w:hAnsi="Symbol"/>
        <w:strike w:val="0"/>
        <w:color w:val="000000"/>
        <w:spacing w:val="16"/>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35B357D"/>
    <w:multiLevelType w:val="hybridMultilevel"/>
    <w:tmpl w:val="71AA0C38"/>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6"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7" w15:restartNumberingAfterBreak="0">
    <w:nsid w:val="7CA10828"/>
    <w:multiLevelType w:val="hybridMultilevel"/>
    <w:tmpl w:val="26AE4926"/>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8"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4"/>
  </w:num>
  <w:num w:numId="2">
    <w:abstractNumId w:val="1"/>
  </w:num>
  <w:num w:numId="3">
    <w:abstractNumId w:val="4"/>
  </w:num>
  <w:num w:numId="4">
    <w:abstractNumId w:val="6"/>
  </w:num>
  <w:num w:numId="5">
    <w:abstractNumId w:val="30"/>
  </w:num>
  <w:num w:numId="6">
    <w:abstractNumId w:val="18"/>
  </w:num>
  <w:num w:numId="7">
    <w:abstractNumId w:val="2"/>
  </w:num>
  <w:num w:numId="8">
    <w:abstractNumId w:val="13"/>
  </w:num>
  <w:num w:numId="9">
    <w:abstractNumId w:val="17"/>
  </w:num>
  <w:num w:numId="10">
    <w:abstractNumId w:val="36"/>
  </w:num>
  <w:num w:numId="11">
    <w:abstractNumId w:val="12"/>
  </w:num>
  <w:num w:numId="12">
    <w:abstractNumId w:val="38"/>
  </w:num>
  <w:num w:numId="13">
    <w:abstractNumId w:val="10"/>
  </w:num>
  <w:num w:numId="14">
    <w:abstractNumId w:val="29"/>
  </w:num>
  <w:num w:numId="15">
    <w:abstractNumId w:val="15"/>
  </w:num>
  <w:num w:numId="16">
    <w:abstractNumId w:val="3"/>
  </w:num>
  <w:num w:numId="17">
    <w:abstractNumId w:val="32"/>
  </w:num>
  <w:num w:numId="18">
    <w:abstractNumId w:val="8"/>
  </w:num>
  <w:num w:numId="19">
    <w:abstractNumId w:val="34"/>
  </w:num>
  <w:num w:numId="20">
    <w:abstractNumId w:val="11"/>
  </w:num>
  <w:num w:numId="21">
    <w:abstractNumId w:val="19"/>
  </w:num>
  <w:num w:numId="22">
    <w:abstractNumId w:val="26"/>
  </w:num>
  <w:num w:numId="23">
    <w:abstractNumId w:val="20"/>
  </w:num>
  <w:num w:numId="24">
    <w:abstractNumId w:val="25"/>
  </w:num>
  <w:num w:numId="25">
    <w:abstractNumId w:val="27"/>
  </w:num>
  <w:num w:numId="26">
    <w:abstractNumId w:val="9"/>
  </w:num>
  <w:num w:numId="27">
    <w:abstractNumId w:val="24"/>
  </w:num>
  <w:num w:numId="28">
    <w:abstractNumId w:val="23"/>
  </w:num>
  <w:num w:numId="29">
    <w:abstractNumId w:val="21"/>
  </w:num>
  <w:num w:numId="30">
    <w:abstractNumId w:val="22"/>
  </w:num>
  <w:num w:numId="31">
    <w:abstractNumId w:val="7"/>
  </w:num>
  <w:num w:numId="32">
    <w:abstractNumId w:val="35"/>
  </w:num>
  <w:num w:numId="33">
    <w:abstractNumId w:val="33"/>
  </w:num>
  <w:num w:numId="34">
    <w:abstractNumId w:val="16"/>
  </w:num>
  <w:num w:numId="35">
    <w:abstractNumId w:val="37"/>
  </w:num>
  <w:num w:numId="36">
    <w:abstractNumId w:val="28"/>
  </w:num>
  <w:num w:numId="37">
    <w:abstractNumId w:val="5"/>
  </w:num>
  <w:num w:numId="38">
    <w:abstractNumId w:val="3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1057C"/>
    <w:rsid w:val="0001090A"/>
    <w:rsid w:val="00012233"/>
    <w:rsid w:val="0001269C"/>
    <w:rsid w:val="0001478C"/>
    <w:rsid w:val="00014EFD"/>
    <w:rsid w:val="0001522D"/>
    <w:rsid w:val="000247E8"/>
    <w:rsid w:val="00024FB2"/>
    <w:rsid w:val="00026697"/>
    <w:rsid w:val="000351B8"/>
    <w:rsid w:val="00035BE5"/>
    <w:rsid w:val="00044ABF"/>
    <w:rsid w:val="00044E6B"/>
    <w:rsid w:val="0004727D"/>
    <w:rsid w:val="00051F37"/>
    <w:rsid w:val="00054E1C"/>
    <w:rsid w:val="00060A6A"/>
    <w:rsid w:val="00065507"/>
    <w:rsid w:val="0006566F"/>
    <w:rsid w:val="00065A92"/>
    <w:rsid w:val="000660F8"/>
    <w:rsid w:val="0007197A"/>
    <w:rsid w:val="00072852"/>
    <w:rsid w:val="000737C9"/>
    <w:rsid w:val="000739A2"/>
    <w:rsid w:val="00073C77"/>
    <w:rsid w:val="00074E0A"/>
    <w:rsid w:val="000765E9"/>
    <w:rsid w:val="00076E58"/>
    <w:rsid w:val="00076FE2"/>
    <w:rsid w:val="000817D1"/>
    <w:rsid w:val="0008257D"/>
    <w:rsid w:val="0008328D"/>
    <w:rsid w:val="00086431"/>
    <w:rsid w:val="00090203"/>
    <w:rsid w:val="0009295E"/>
    <w:rsid w:val="0009513F"/>
    <w:rsid w:val="000A13A4"/>
    <w:rsid w:val="000A6CDF"/>
    <w:rsid w:val="000B2E95"/>
    <w:rsid w:val="000B5AD7"/>
    <w:rsid w:val="000B61AA"/>
    <w:rsid w:val="000C1C14"/>
    <w:rsid w:val="000C4221"/>
    <w:rsid w:val="000C5779"/>
    <w:rsid w:val="000C7D67"/>
    <w:rsid w:val="000C7ED6"/>
    <w:rsid w:val="000D2EBB"/>
    <w:rsid w:val="000D7439"/>
    <w:rsid w:val="000E1467"/>
    <w:rsid w:val="000E2C98"/>
    <w:rsid w:val="000F5314"/>
    <w:rsid w:val="00102111"/>
    <w:rsid w:val="00106F6F"/>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556"/>
    <w:rsid w:val="00135832"/>
    <w:rsid w:val="00137E14"/>
    <w:rsid w:val="00140510"/>
    <w:rsid w:val="001435EE"/>
    <w:rsid w:val="00145D09"/>
    <w:rsid w:val="00146851"/>
    <w:rsid w:val="00146F2B"/>
    <w:rsid w:val="0014737B"/>
    <w:rsid w:val="00151CC5"/>
    <w:rsid w:val="00152B1E"/>
    <w:rsid w:val="00153D96"/>
    <w:rsid w:val="00156D67"/>
    <w:rsid w:val="00161DF2"/>
    <w:rsid w:val="00166773"/>
    <w:rsid w:val="001701FE"/>
    <w:rsid w:val="001751B6"/>
    <w:rsid w:val="00180EAB"/>
    <w:rsid w:val="001868E3"/>
    <w:rsid w:val="001907D1"/>
    <w:rsid w:val="0019174F"/>
    <w:rsid w:val="00192A40"/>
    <w:rsid w:val="001970EB"/>
    <w:rsid w:val="001A4A37"/>
    <w:rsid w:val="001A7DD6"/>
    <w:rsid w:val="001B66CD"/>
    <w:rsid w:val="001C0ADE"/>
    <w:rsid w:val="001D1043"/>
    <w:rsid w:val="001D1EBB"/>
    <w:rsid w:val="001D498F"/>
    <w:rsid w:val="001D59E6"/>
    <w:rsid w:val="001E04D1"/>
    <w:rsid w:val="001F1AEA"/>
    <w:rsid w:val="001F5096"/>
    <w:rsid w:val="001F568D"/>
    <w:rsid w:val="002001EA"/>
    <w:rsid w:val="00200C37"/>
    <w:rsid w:val="002042B5"/>
    <w:rsid w:val="00204CC7"/>
    <w:rsid w:val="00204F3C"/>
    <w:rsid w:val="00206742"/>
    <w:rsid w:val="00216705"/>
    <w:rsid w:val="002211D8"/>
    <w:rsid w:val="002216EA"/>
    <w:rsid w:val="0022272F"/>
    <w:rsid w:val="00223BFF"/>
    <w:rsid w:val="0023501C"/>
    <w:rsid w:val="002446CE"/>
    <w:rsid w:val="0024729E"/>
    <w:rsid w:val="00247338"/>
    <w:rsid w:val="002506B2"/>
    <w:rsid w:val="002511BD"/>
    <w:rsid w:val="00251CB1"/>
    <w:rsid w:val="00254747"/>
    <w:rsid w:val="0025632B"/>
    <w:rsid w:val="00263E6E"/>
    <w:rsid w:val="00272E8C"/>
    <w:rsid w:val="002740AD"/>
    <w:rsid w:val="0027502A"/>
    <w:rsid w:val="002750A4"/>
    <w:rsid w:val="00282AD9"/>
    <w:rsid w:val="00295B3D"/>
    <w:rsid w:val="00295B58"/>
    <w:rsid w:val="002A1522"/>
    <w:rsid w:val="002B151C"/>
    <w:rsid w:val="002B2655"/>
    <w:rsid w:val="002C3D21"/>
    <w:rsid w:val="002C6BF8"/>
    <w:rsid w:val="002D0EA3"/>
    <w:rsid w:val="002D26CC"/>
    <w:rsid w:val="002D2FD7"/>
    <w:rsid w:val="002D3703"/>
    <w:rsid w:val="002D54C9"/>
    <w:rsid w:val="002E02D1"/>
    <w:rsid w:val="002E281F"/>
    <w:rsid w:val="002E3339"/>
    <w:rsid w:val="002E7BDC"/>
    <w:rsid w:val="002F6AD4"/>
    <w:rsid w:val="002F7BB5"/>
    <w:rsid w:val="00302478"/>
    <w:rsid w:val="00303284"/>
    <w:rsid w:val="0030472C"/>
    <w:rsid w:val="003047FE"/>
    <w:rsid w:val="003066D8"/>
    <w:rsid w:val="00306711"/>
    <w:rsid w:val="003125FF"/>
    <w:rsid w:val="00314DD5"/>
    <w:rsid w:val="00320E3A"/>
    <w:rsid w:val="0032125D"/>
    <w:rsid w:val="0032211C"/>
    <w:rsid w:val="00322A8C"/>
    <w:rsid w:val="00324AFD"/>
    <w:rsid w:val="00337CBF"/>
    <w:rsid w:val="00341F5F"/>
    <w:rsid w:val="00345655"/>
    <w:rsid w:val="0035078A"/>
    <w:rsid w:val="00350BE9"/>
    <w:rsid w:val="00351142"/>
    <w:rsid w:val="00351422"/>
    <w:rsid w:val="00354621"/>
    <w:rsid w:val="00360C51"/>
    <w:rsid w:val="00364AA2"/>
    <w:rsid w:val="0036774D"/>
    <w:rsid w:val="00367953"/>
    <w:rsid w:val="00373A48"/>
    <w:rsid w:val="00374385"/>
    <w:rsid w:val="003743E0"/>
    <w:rsid w:val="003768F7"/>
    <w:rsid w:val="00390BEE"/>
    <w:rsid w:val="00391A92"/>
    <w:rsid w:val="00396810"/>
    <w:rsid w:val="003B6465"/>
    <w:rsid w:val="003B7626"/>
    <w:rsid w:val="003C046F"/>
    <w:rsid w:val="003C2A85"/>
    <w:rsid w:val="003C44DE"/>
    <w:rsid w:val="003D588F"/>
    <w:rsid w:val="003D58A3"/>
    <w:rsid w:val="003D71F8"/>
    <w:rsid w:val="003D7B6F"/>
    <w:rsid w:val="003E0AE3"/>
    <w:rsid w:val="003E62AE"/>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39B0"/>
    <w:rsid w:val="00450576"/>
    <w:rsid w:val="00450E26"/>
    <w:rsid w:val="004570EB"/>
    <w:rsid w:val="0045729B"/>
    <w:rsid w:val="00457947"/>
    <w:rsid w:val="00460652"/>
    <w:rsid w:val="00463A8D"/>
    <w:rsid w:val="004673BE"/>
    <w:rsid w:val="00483418"/>
    <w:rsid w:val="00483725"/>
    <w:rsid w:val="004854E4"/>
    <w:rsid w:val="00496E2A"/>
    <w:rsid w:val="00497136"/>
    <w:rsid w:val="00497C21"/>
    <w:rsid w:val="004A28F1"/>
    <w:rsid w:val="004A35F9"/>
    <w:rsid w:val="004A4476"/>
    <w:rsid w:val="004A490C"/>
    <w:rsid w:val="004A5A3C"/>
    <w:rsid w:val="004A5A96"/>
    <w:rsid w:val="004A5F65"/>
    <w:rsid w:val="004B0A06"/>
    <w:rsid w:val="004B1881"/>
    <w:rsid w:val="004B4688"/>
    <w:rsid w:val="004C0004"/>
    <w:rsid w:val="004C0793"/>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4236"/>
    <w:rsid w:val="005275BD"/>
    <w:rsid w:val="005279A2"/>
    <w:rsid w:val="00527F3D"/>
    <w:rsid w:val="0053053F"/>
    <w:rsid w:val="00530CA4"/>
    <w:rsid w:val="00531988"/>
    <w:rsid w:val="005335AC"/>
    <w:rsid w:val="00541A61"/>
    <w:rsid w:val="00543E9F"/>
    <w:rsid w:val="005525E5"/>
    <w:rsid w:val="00562C6B"/>
    <w:rsid w:val="00562E67"/>
    <w:rsid w:val="0056626D"/>
    <w:rsid w:val="005663DE"/>
    <w:rsid w:val="00572EF0"/>
    <w:rsid w:val="00573BC2"/>
    <w:rsid w:val="005824B1"/>
    <w:rsid w:val="005864E9"/>
    <w:rsid w:val="00587825"/>
    <w:rsid w:val="005A0479"/>
    <w:rsid w:val="005A2594"/>
    <w:rsid w:val="005A474C"/>
    <w:rsid w:val="005A4955"/>
    <w:rsid w:val="005A5B8D"/>
    <w:rsid w:val="005A5CB3"/>
    <w:rsid w:val="005A6AD8"/>
    <w:rsid w:val="005B24FD"/>
    <w:rsid w:val="005B3C53"/>
    <w:rsid w:val="005B5F64"/>
    <w:rsid w:val="005C033F"/>
    <w:rsid w:val="005C23B8"/>
    <w:rsid w:val="005C59EB"/>
    <w:rsid w:val="005C656B"/>
    <w:rsid w:val="005C6AA6"/>
    <w:rsid w:val="005C78C4"/>
    <w:rsid w:val="005D0F8C"/>
    <w:rsid w:val="005D17FF"/>
    <w:rsid w:val="005D205F"/>
    <w:rsid w:val="005D3F74"/>
    <w:rsid w:val="005D6263"/>
    <w:rsid w:val="005D6E05"/>
    <w:rsid w:val="005E1A89"/>
    <w:rsid w:val="005E3E58"/>
    <w:rsid w:val="005F0C78"/>
    <w:rsid w:val="005F0F5A"/>
    <w:rsid w:val="005F6DAB"/>
    <w:rsid w:val="00605406"/>
    <w:rsid w:val="0060705F"/>
    <w:rsid w:val="00611DF5"/>
    <w:rsid w:val="00611F8D"/>
    <w:rsid w:val="006149D8"/>
    <w:rsid w:val="00614C22"/>
    <w:rsid w:val="00615804"/>
    <w:rsid w:val="00620249"/>
    <w:rsid w:val="006224BD"/>
    <w:rsid w:val="006233A5"/>
    <w:rsid w:val="00630227"/>
    <w:rsid w:val="0063237C"/>
    <w:rsid w:val="006326FE"/>
    <w:rsid w:val="00632ACE"/>
    <w:rsid w:val="006352A3"/>
    <w:rsid w:val="006439A8"/>
    <w:rsid w:val="00643E63"/>
    <w:rsid w:val="0064440A"/>
    <w:rsid w:val="00645001"/>
    <w:rsid w:val="006462DF"/>
    <w:rsid w:val="00647634"/>
    <w:rsid w:val="00651024"/>
    <w:rsid w:val="00652B9A"/>
    <w:rsid w:val="0065403B"/>
    <w:rsid w:val="00660A0B"/>
    <w:rsid w:val="0066364E"/>
    <w:rsid w:val="00670510"/>
    <w:rsid w:val="0067276D"/>
    <w:rsid w:val="00673A53"/>
    <w:rsid w:val="006747E6"/>
    <w:rsid w:val="006862E9"/>
    <w:rsid w:val="006905EC"/>
    <w:rsid w:val="0069255A"/>
    <w:rsid w:val="006934BF"/>
    <w:rsid w:val="00694D46"/>
    <w:rsid w:val="00695D7F"/>
    <w:rsid w:val="00697646"/>
    <w:rsid w:val="006A244D"/>
    <w:rsid w:val="006A4933"/>
    <w:rsid w:val="006A496D"/>
    <w:rsid w:val="006B28EC"/>
    <w:rsid w:val="006B5291"/>
    <w:rsid w:val="006B6FCF"/>
    <w:rsid w:val="006C457E"/>
    <w:rsid w:val="006D0031"/>
    <w:rsid w:val="006D0BCF"/>
    <w:rsid w:val="006D1764"/>
    <w:rsid w:val="006D2E12"/>
    <w:rsid w:val="006D6A34"/>
    <w:rsid w:val="006D7E5E"/>
    <w:rsid w:val="006E0E98"/>
    <w:rsid w:val="006E1606"/>
    <w:rsid w:val="006E356E"/>
    <w:rsid w:val="006E77D1"/>
    <w:rsid w:val="006F32B9"/>
    <w:rsid w:val="006F4B7C"/>
    <w:rsid w:val="007010D9"/>
    <w:rsid w:val="00711000"/>
    <w:rsid w:val="007117B6"/>
    <w:rsid w:val="00713813"/>
    <w:rsid w:val="00713FA5"/>
    <w:rsid w:val="0071721A"/>
    <w:rsid w:val="00720700"/>
    <w:rsid w:val="00724402"/>
    <w:rsid w:val="007258A7"/>
    <w:rsid w:val="00740004"/>
    <w:rsid w:val="00742ECD"/>
    <w:rsid w:val="00743602"/>
    <w:rsid w:val="00746D40"/>
    <w:rsid w:val="00760263"/>
    <w:rsid w:val="00763D51"/>
    <w:rsid w:val="00767993"/>
    <w:rsid w:val="00774398"/>
    <w:rsid w:val="00775F87"/>
    <w:rsid w:val="00777530"/>
    <w:rsid w:val="00782154"/>
    <w:rsid w:val="00785F0C"/>
    <w:rsid w:val="0078787A"/>
    <w:rsid w:val="00792755"/>
    <w:rsid w:val="00793CAE"/>
    <w:rsid w:val="007A0FBD"/>
    <w:rsid w:val="007A3653"/>
    <w:rsid w:val="007A5F12"/>
    <w:rsid w:val="007A5F90"/>
    <w:rsid w:val="007A6D69"/>
    <w:rsid w:val="007B0469"/>
    <w:rsid w:val="007B19BF"/>
    <w:rsid w:val="007B3C10"/>
    <w:rsid w:val="007C1992"/>
    <w:rsid w:val="007C2171"/>
    <w:rsid w:val="007C222A"/>
    <w:rsid w:val="007C27E1"/>
    <w:rsid w:val="007C323A"/>
    <w:rsid w:val="007C3FE1"/>
    <w:rsid w:val="007D22BA"/>
    <w:rsid w:val="007D28B1"/>
    <w:rsid w:val="007D40EA"/>
    <w:rsid w:val="007D42EC"/>
    <w:rsid w:val="007D5A78"/>
    <w:rsid w:val="007D7CC1"/>
    <w:rsid w:val="007E1332"/>
    <w:rsid w:val="007E1358"/>
    <w:rsid w:val="007E227E"/>
    <w:rsid w:val="007E4EEC"/>
    <w:rsid w:val="007F0675"/>
    <w:rsid w:val="007F1B7C"/>
    <w:rsid w:val="007F2909"/>
    <w:rsid w:val="007F3AB9"/>
    <w:rsid w:val="007F43BE"/>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D0C"/>
    <w:rsid w:val="0082709A"/>
    <w:rsid w:val="00827E58"/>
    <w:rsid w:val="008322E9"/>
    <w:rsid w:val="008409A8"/>
    <w:rsid w:val="00840F98"/>
    <w:rsid w:val="008515F3"/>
    <w:rsid w:val="00851991"/>
    <w:rsid w:val="00856BC5"/>
    <w:rsid w:val="008636AA"/>
    <w:rsid w:val="00863DF5"/>
    <w:rsid w:val="008757B2"/>
    <w:rsid w:val="0087667D"/>
    <w:rsid w:val="0087674E"/>
    <w:rsid w:val="00877232"/>
    <w:rsid w:val="00882BAD"/>
    <w:rsid w:val="00883742"/>
    <w:rsid w:val="008856ED"/>
    <w:rsid w:val="00885856"/>
    <w:rsid w:val="008879BC"/>
    <w:rsid w:val="00896C40"/>
    <w:rsid w:val="008A198E"/>
    <w:rsid w:val="008A4794"/>
    <w:rsid w:val="008A5295"/>
    <w:rsid w:val="008B340B"/>
    <w:rsid w:val="008B695A"/>
    <w:rsid w:val="008C4131"/>
    <w:rsid w:val="008C62C2"/>
    <w:rsid w:val="008D08C1"/>
    <w:rsid w:val="008D21A6"/>
    <w:rsid w:val="008D7A44"/>
    <w:rsid w:val="008E03A3"/>
    <w:rsid w:val="008E28EE"/>
    <w:rsid w:val="008E4559"/>
    <w:rsid w:val="008E5B2E"/>
    <w:rsid w:val="008E7349"/>
    <w:rsid w:val="008F6715"/>
    <w:rsid w:val="00912A31"/>
    <w:rsid w:val="00917DB8"/>
    <w:rsid w:val="00921F2C"/>
    <w:rsid w:val="00927719"/>
    <w:rsid w:val="00932BB9"/>
    <w:rsid w:val="00935D0E"/>
    <w:rsid w:val="00937090"/>
    <w:rsid w:val="0094015E"/>
    <w:rsid w:val="00945BC7"/>
    <w:rsid w:val="00946780"/>
    <w:rsid w:val="00950728"/>
    <w:rsid w:val="009529A3"/>
    <w:rsid w:val="00952DFC"/>
    <w:rsid w:val="00960632"/>
    <w:rsid w:val="00961CE6"/>
    <w:rsid w:val="00961D1C"/>
    <w:rsid w:val="00963C1B"/>
    <w:rsid w:val="00966E9A"/>
    <w:rsid w:val="00971829"/>
    <w:rsid w:val="009772FF"/>
    <w:rsid w:val="00987591"/>
    <w:rsid w:val="00991F03"/>
    <w:rsid w:val="0099353A"/>
    <w:rsid w:val="00995028"/>
    <w:rsid w:val="00995828"/>
    <w:rsid w:val="00995B99"/>
    <w:rsid w:val="00996531"/>
    <w:rsid w:val="009A1303"/>
    <w:rsid w:val="009A7199"/>
    <w:rsid w:val="009B04E3"/>
    <w:rsid w:val="009B2C9F"/>
    <w:rsid w:val="009C06C5"/>
    <w:rsid w:val="009C5F05"/>
    <w:rsid w:val="009C7276"/>
    <w:rsid w:val="009D0D0D"/>
    <w:rsid w:val="009D42B3"/>
    <w:rsid w:val="009E03A6"/>
    <w:rsid w:val="009E0811"/>
    <w:rsid w:val="009E5E7B"/>
    <w:rsid w:val="009F1461"/>
    <w:rsid w:val="009F36DE"/>
    <w:rsid w:val="009F6F92"/>
    <w:rsid w:val="00A00539"/>
    <w:rsid w:val="00A1134D"/>
    <w:rsid w:val="00A14CD1"/>
    <w:rsid w:val="00A1620F"/>
    <w:rsid w:val="00A20E8A"/>
    <w:rsid w:val="00A221F9"/>
    <w:rsid w:val="00A233FF"/>
    <w:rsid w:val="00A26284"/>
    <w:rsid w:val="00A2792A"/>
    <w:rsid w:val="00A321B8"/>
    <w:rsid w:val="00A3498A"/>
    <w:rsid w:val="00A34AA6"/>
    <w:rsid w:val="00A34D66"/>
    <w:rsid w:val="00A37BDB"/>
    <w:rsid w:val="00A403C9"/>
    <w:rsid w:val="00A403F8"/>
    <w:rsid w:val="00A40647"/>
    <w:rsid w:val="00A4212C"/>
    <w:rsid w:val="00A422F0"/>
    <w:rsid w:val="00A47F02"/>
    <w:rsid w:val="00A61B89"/>
    <w:rsid w:val="00A64676"/>
    <w:rsid w:val="00A67E76"/>
    <w:rsid w:val="00A70EEF"/>
    <w:rsid w:val="00A73580"/>
    <w:rsid w:val="00A76666"/>
    <w:rsid w:val="00A773BA"/>
    <w:rsid w:val="00A87071"/>
    <w:rsid w:val="00A902A8"/>
    <w:rsid w:val="00A93F98"/>
    <w:rsid w:val="00A95622"/>
    <w:rsid w:val="00AA14EC"/>
    <w:rsid w:val="00AA57D3"/>
    <w:rsid w:val="00AB68E0"/>
    <w:rsid w:val="00AC1924"/>
    <w:rsid w:val="00AC1BBC"/>
    <w:rsid w:val="00AC3D94"/>
    <w:rsid w:val="00AC3E78"/>
    <w:rsid w:val="00AC572C"/>
    <w:rsid w:val="00AC669D"/>
    <w:rsid w:val="00AD287D"/>
    <w:rsid w:val="00AD397B"/>
    <w:rsid w:val="00AD3D2D"/>
    <w:rsid w:val="00AE05A8"/>
    <w:rsid w:val="00AE4B49"/>
    <w:rsid w:val="00AE5F28"/>
    <w:rsid w:val="00AF0C5C"/>
    <w:rsid w:val="00AF1F7C"/>
    <w:rsid w:val="00AF278A"/>
    <w:rsid w:val="00AF2CEA"/>
    <w:rsid w:val="00B002B3"/>
    <w:rsid w:val="00B00BE4"/>
    <w:rsid w:val="00B04D91"/>
    <w:rsid w:val="00B060D2"/>
    <w:rsid w:val="00B061D9"/>
    <w:rsid w:val="00B10841"/>
    <w:rsid w:val="00B14733"/>
    <w:rsid w:val="00B17D1D"/>
    <w:rsid w:val="00B20F78"/>
    <w:rsid w:val="00B22C50"/>
    <w:rsid w:val="00B24764"/>
    <w:rsid w:val="00B35547"/>
    <w:rsid w:val="00B35C8B"/>
    <w:rsid w:val="00B37146"/>
    <w:rsid w:val="00B378E5"/>
    <w:rsid w:val="00B4074B"/>
    <w:rsid w:val="00B428B1"/>
    <w:rsid w:val="00B42C10"/>
    <w:rsid w:val="00B43C75"/>
    <w:rsid w:val="00B52B94"/>
    <w:rsid w:val="00B555F1"/>
    <w:rsid w:val="00B5682A"/>
    <w:rsid w:val="00B65E0F"/>
    <w:rsid w:val="00B71759"/>
    <w:rsid w:val="00B723CB"/>
    <w:rsid w:val="00B73376"/>
    <w:rsid w:val="00B73890"/>
    <w:rsid w:val="00B757F7"/>
    <w:rsid w:val="00B75FF6"/>
    <w:rsid w:val="00B80FE9"/>
    <w:rsid w:val="00B81ABE"/>
    <w:rsid w:val="00B90EBF"/>
    <w:rsid w:val="00B954A7"/>
    <w:rsid w:val="00B97A3A"/>
    <w:rsid w:val="00BA4D3B"/>
    <w:rsid w:val="00BA7BC2"/>
    <w:rsid w:val="00BB1ABD"/>
    <w:rsid w:val="00BB4EBA"/>
    <w:rsid w:val="00BB544A"/>
    <w:rsid w:val="00BB63E8"/>
    <w:rsid w:val="00BB66A4"/>
    <w:rsid w:val="00BC1558"/>
    <w:rsid w:val="00BC3125"/>
    <w:rsid w:val="00BC3BAB"/>
    <w:rsid w:val="00BD1DA8"/>
    <w:rsid w:val="00BD48CE"/>
    <w:rsid w:val="00BE06A6"/>
    <w:rsid w:val="00BE1D2F"/>
    <w:rsid w:val="00BE5EE5"/>
    <w:rsid w:val="00BF1484"/>
    <w:rsid w:val="00BF3162"/>
    <w:rsid w:val="00BF367F"/>
    <w:rsid w:val="00BF3B93"/>
    <w:rsid w:val="00BF4151"/>
    <w:rsid w:val="00BF60F3"/>
    <w:rsid w:val="00C02DED"/>
    <w:rsid w:val="00C04882"/>
    <w:rsid w:val="00C0511E"/>
    <w:rsid w:val="00C10D50"/>
    <w:rsid w:val="00C12D52"/>
    <w:rsid w:val="00C2160C"/>
    <w:rsid w:val="00C220E7"/>
    <w:rsid w:val="00C23359"/>
    <w:rsid w:val="00C32322"/>
    <w:rsid w:val="00C4001C"/>
    <w:rsid w:val="00C41D4A"/>
    <w:rsid w:val="00C430C1"/>
    <w:rsid w:val="00C435FE"/>
    <w:rsid w:val="00C45952"/>
    <w:rsid w:val="00C46518"/>
    <w:rsid w:val="00C468C0"/>
    <w:rsid w:val="00C5261C"/>
    <w:rsid w:val="00C63095"/>
    <w:rsid w:val="00C6347C"/>
    <w:rsid w:val="00C756B2"/>
    <w:rsid w:val="00C77135"/>
    <w:rsid w:val="00C948C6"/>
    <w:rsid w:val="00CA2B14"/>
    <w:rsid w:val="00CA5648"/>
    <w:rsid w:val="00CB02BD"/>
    <w:rsid w:val="00CB04A1"/>
    <w:rsid w:val="00CB0A90"/>
    <w:rsid w:val="00CB25EA"/>
    <w:rsid w:val="00CB401F"/>
    <w:rsid w:val="00CB4E84"/>
    <w:rsid w:val="00CB6BE9"/>
    <w:rsid w:val="00CC0ABB"/>
    <w:rsid w:val="00CC1B22"/>
    <w:rsid w:val="00CD2493"/>
    <w:rsid w:val="00CD3809"/>
    <w:rsid w:val="00CD4926"/>
    <w:rsid w:val="00CD54AB"/>
    <w:rsid w:val="00CD5A49"/>
    <w:rsid w:val="00CE3602"/>
    <w:rsid w:val="00D023D5"/>
    <w:rsid w:val="00D03034"/>
    <w:rsid w:val="00D14F20"/>
    <w:rsid w:val="00D15680"/>
    <w:rsid w:val="00D17C2B"/>
    <w:rsid w:val="00D209BD"/>
    <w:rsid w:val="00D24CCC"/>
    <w:rsid w:val="00D30D2F"/>
    <w:rsid w:val="00D3178E"/>
    <w:rsid w:val="00D31C2A"/>
    <w:rsid w:val="00D33ECF"/>
    <w:rsid w:val="00D34B75"/>
    <w:rsid w:val="00D36881"/>
    <w:rsid w:val="00D4125D"/>
    <w:rsid w:val="00D60398"/>
    <w:rsid w:val="00D61730"/>
    <w:rsid w:val="00D61772"/>
    <w:rsid w:val="00D7562B"/>
    <w:rsid w:val="00D75B8D"/>
    <w:rsid w:val="00D839CA"/>
    <w:rsid w:val="00D90C39"/>
    <w:rsid w:val="00D94632"/>
    <w:rsid w:val="00D956D9"/>
    <w:rsid w:val="00DA14AC"/>
    <w:rsid w:val="00DA18A1"/>
    <w:rsid w:val="00DA4581"/>
    <w:rsid w:val="00DA5D90"/>
    <w:rsid w:val="00DA6942"/>
    <w:rsid w:val="00DB1B36"/>
    <w:rsid w:val="00DB1CFE"/>
    <w:rsid w:val="00DB65F3"/>
    <w:rsid w:val="00DC59CA"/>
    <w:rsid w:val="00DD004C"/>
    <w:rsid w:val="00DD07A3"/>
    <w:rsid w:val="00DD1C04"/>
    <w:rsid w:val="00DD6A8F"/>
    <w:rsid w:val="00DD7976"/>
    <w:rsid w:val="00DE1C55"/>
    <w:rsid w:val="00DE6E8D"/>
    <w:rsid w:val="00DF0DB8"/>
    <w:rsid w:val="00DF13DE"/>
    <w:rsid w:val="00DF558C"/>
    <w:rsid w:val="00DF7FE9"/>
    <w:rsid w:val="00E03393"/>
    <w:rsid w:val="00E03C95"/>
    <w:rsid w:val="00E062DC"/>
    <w:rsid w:val="00E069ED"/>
    <w:rsid w:val="00E074B5"/>
    <w:rsid w:val="00E10E1B"/>
    <w:rsid w:val="00E125B2"/>
    <w:rsid w:val="00E1418F"/>
    <w:rsid w:val="00E150F7"/>
    <w:rsid w:val="00E171D8"/>
    <w:rsid w:val="00E23AE2"/>
    <w:rsid w:val="00E2566C"/>
    <w:rsid w:val="00E26E76"/>
    <w:rsid w:val="00E26F10"/>
    <w:rsid w:val="00E274D4"/>
    <w:rsid w:val="00E27795"/>
    <w:rsid w:val="00E32A1D"/>
    <w:rsid w:val="00E33B7B"/>
    <w:rsid w:val="00E36613"/>
    <w:rsid w:val="00E37AF2"/>
    <w:rsid w:val="00E413E2"/>
    <w:rsid w:val="00E46EA0"/>
    <w:rsid w:val="00E529BC"/>
    <w:rsid w:val="00E5319F"/>
    <w:rsid w:val="00E60D43"/>
    <w:rsid w:val="00E610E9"/>
    <w:rsid w:val="00E6399A"/>
    <w:rsid w:val="00E6450C"/>
    <w:rsid w:val="00E64B05"/>
    <w:rsid w:val="00E70535"/>
    <w:rsid w:val="00E70F04"/>
    <w:rsid w:val="00E74C8D"/>
    <w:rsid w:val="00E75451"/>
    <w:rsid w:val="00E7551E"/>
    <w:rsid w:val="00E757D9"/>
    <w:rsid w:val="00E7796B"/>
    <w:rsid w:val="00E81A5D"/>
    <w:rsid w:val="00E851CA"/>
    <w:rsid w:val="00E8597A"/>
    <w:rsid w:val="00E85EB7"/>
    <w:rsid w:val="00E85FC4"/>
    <w:rsid w:val="00E9063D"/>
    <w:rsid w:val="00E9147A"/>
    <w:rsid w:val="00E924AB"/>
    <w:rsid w:val="00EA1042"/>
    <w:rsid w:val="00EA3F17"/>
    <w:rsid w:val="00EA5704"/>
    <w:rsid w:val="00EA5E88"/>
    <w:rsid w:val="00EA5FB7"/>
    <w:rsid w:val="00EB1C43"/>
    <w:rsid w:val="00EB3885"/>
    <w:rsid w:val="00EB69DF"/>
    <w:rsid w:val="00EC35F5"/>
    <w:rsid w:val="00EC38CC"/>
    <w:rsid w:val="00EC7BA8"/>
    <w:rsid w:val="00EC7D8E"/>
    <w:rsid w:val="00ED397E"/>
    <w:rsid w:val="00EE1D47"/>
    <w:rsid w:val="00EE6199"/>
    <w:rsid w:val="00EF06B3"/>
    <w:rsid w:val="00EF29EB"/>
    <w:rsid w:val="00EF527B"/>
    <w:rsid w:val="00EF61E8"/>
    <w:rsid w:val="00EF659E"/>
    <w:rsid w:val="00EF70CA"/>
    <w:rsid w:val="00F001CB"/>
    <w:rsid w:val="00F00C10"/>
    <w:rsid w:val="00F03266"/>
    <w:rsid w:val="00F04219"/>
    <w:rsid w:val="00F04E0B"/>
    <w:rsid w:val="00F10D28"/>
    <w:rsid w:val="00F12FFC"/>
    <w:rsid w:val="00F135EB"/>
    <w:rsid w:val="00F163A4"/>
    <w:rsid w:val="00F21FB6"/>
    <w:rsid w:val="00F3004D"/>
    <w:rsid w:val="00F34D17"/>
    <w:rsid w:val="00F36AF5"/>
    <w:rsid w:val="00F3782E"/>
    <w:rsid w:val="00F40895"/>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97215"/>
    <w:rsid w:val="00F97A24"/>
    <w:rsid w:val="00FA26BF"/>
    <w:rsid w:val="00FA3159"/>
    <w:rsid w:val="00FB1287"/>
    <w:rsid w:val="00FB2D3C"/>
    <w:rsid w:val="00FB30B2"/>
    <w:rsid w:val="00FB3665"/>
    <w:rsid w:val="00FB68DC"/>
    <w:rsid w:val="00FC00A0"/>
    <w:rsid w:val="00FC572E"/>
    <w:rsid w:val="00FD0752"/>
    <w:rsid w:val="00FD2E74"/>
    <w:rsid w:val="00FD4D5E"/>
    <w:rsid w:val="00FD630C"/>
    <w:rsid w:val="00FE034F"/>
    <w:rsid w:val="00FE2843"/>
    <w:rsid w:val="00FE5F70"/>
    <w:rsid w:val="00FE6175"/>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2CF545-A6A8-48A3-8FE2-F8D96A47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7882502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511">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6.pn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Uebungsaufgaben.dot</Template>
  <TotalTime>0</TotalTime>
  <Pages>7</Pages>
  <Words>722</Words>
  <Characters>4116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23</cp:revision>
  <cp:lastPrinted>2012-01-18T20:02:00Z</cp:lastPrinted>
  <dcterms:created xsi:type="dcterms:W3CDTF">2012-01-18T19:49:00Z</dcterms:created>
  <dcterms:modified xsi:type="dcterms:W3CDTF">2017-01-12T07:41:00Z</dcterms:modified>
</cp:coreProperties>
</file>