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B57B0A">
      <w:pPr>
        <w:pStyle w:val="berschrift1"/>
        <w:rPr>
          <w:lang w:val="de-CH"/>
        </w:rPr>
      </w:pPr>
      <w:r>
        <w:rPr>
          <w:lang w:val="de-CH"/>
        </w:rPr>
        <w:t>4r</w:t>
      </w:r>
      <w:r w:rsidR="00A54743"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GB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="00F14A76" w:rsidRPr="00F14A76">
        <w:rPr>
          <w:lang w:val="de-DE"/>
        </w:rPr>
        <w:t xml:space="preserve">Rechnungsbuch Elektrotechnik (17.Auflage 2010) </w:t>
      </w:r>
      <w:r>
        <w:t xml:space="preserve">Kap. </w:t>
      </w:r>
      <w:r w:rsidR="00F14A76">
        <w:t>9.3.1</w:t>
      </w:r>
      <w:r>
        <w:t xml:space="preserve"> </w:t>
      </w:r>
      <w:r w:rsidR="009B592A">
        <w:t>(</w:t>
      </w:r>
      <w:r w:rsidR="003F3F5A">
        <w:t>S.</w:t>
      </w:r>
      <w:r w:rsidR="00F14A76">
        <w:t>147</w:t>
      </w:r>
      <w:r w:rsidR="00D836A1">
        <w:t>/</w:t>
      </w:r>
      <w:r w:rsidR="00F14A76">
        <w:t>148</w:t>
      </w:r>
      <w:r w:rsidR="009B592A">
        <w:t>)</w:t>
      </w:r>
      <w:r w:rsidR="003F3F5A">
        <w:t xml:space="preserve"> die Aufgabe</w:t>
      </w:r>
      <w:r w:rsidR="008F2BA3">
        <w:t>n</w:t>
      </w:r>
      <w:r w:rsidR="003F3F5A">
        <w:t xml:space="preserve"> Nr. </w:t>
      </w:r>
      <w:r w:rsidR="008F2BA3">
        <w:t>1</w:t>
      </w:r>
      <w:r w:rsidR="00D836A1">
        <w:t>, 7, 9</w:t>
      </w:r>
      <w:r w:rsidR="00CB06EB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B57B0A" w:rsidRDefault="00412408" w:rsidP="00412408">
      <w:pPr>
        <w:pStyle w:val="Textkrper-Zeileneinzug"/>
      </w:pPr>
      <w:permStart w:id="1702386099" w:edGrp="everyone"/>
      <w:r>
        <w:t xml:space="preserve"> </w:t>
      </w:r>
      <w:r w:rsidR="00B57B0A">
        <w:t>Seite 157/Nr. 1</w:t>
      </w:r>
    </w:p>
    <w:p w:rsidR="00BC0697" w:rsidRDefault="00B57B0A" w:rsidP="00412408">
      <w:pPr>
        <w:pStyle w:val="Textkrper-Zeileneinzug"/>
      </w:pPr>
      <w:r>
        <w:t xml:space="preserve">Gegeben: </w:t>
      </w:r>
      <w:proofErr w:type="spellStart"/>
      <w:r>
        <w:t>U</w:t>
      </w:r>
      <w:r w:rsidRPr="00B57B0A">
        <w:rPr>
          <w:vertAlign w:val="subscript"/>
        </w:rPr>
        <w:t>di</w:t>
      </w:r>
      <w:proofErr w:type="spellEnd"/>
      <w:r>
        <w:t>=70V</w:t>
      </w:r>
      <w:r w:rsidR="00CB3511">
        <w:t>; Schaltung=B2U</w:t>
      </w:r>
    </w:p>
    <w:p w:rsidR="00BC0697" w:rsidRDefault="00BC0697" w:rsidP="00412408">
      <w:pPr>
        <w:pStyle w:val="Textkrper-Zeileneinzug"/>
      </w:pPr>
      <w:r>
        <w:t>Gesucht: U</w:t>
      </w:r>
      <w:r>
        <w:rPr>
          <w:vertAlign w:val="subscript"/>
        </w:rPr>
        <w:t>1</w:t>
      </w:r>
    </w:p>
    <w:p w:rsidR="00BC0697" w:rsidRDefault="00BC0697" w:rsidP="00412408">
      <w:pPr>
        <w:pStyle w:val="Textkrper-Zeileneinzug"/>
      </w:pPr>
      <w:r>
        <w:t>Lösung:</w:t>
      </w:r>
    </w:p>
    <w:p w:rsidR="00A54743" w:rsidRDefault="00BC0697" w:rsidP="00BC0697">
      <w:pPr>
        <w:pStyle w:val="Textkrper-Zeileneinzug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=0.9→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di</m:t>
                </m:r>
              </m:sub>
            </m:sSub>
          </m:num>
          <m:den>
            <m:r>
              <w:rPr>
                <w:rFonts w:ascii="Cambria Math" w:hAnsi="Cambria Math"/>
              </w:rPr>
              <m:t>0.9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70V</m:t>
            </m:r>
          </m:num>
          <m:den>
            <m:r>
              <w:rPr>
                <w:rFonts w:ascii="Cambria Math" w:hAnsi="Cambria Math"/>
              </w:rPr>
              <m:t>0.9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77.79V</m:t>
                </m:r>
              </m:e>
            </m:bar>
          </m:e>
        </m:bar>
        <m:r>
          <w:rPr>
            <w:rFonts w:ascii="Cambria Math" w:hAnsi="Cambria Math"/>
          </w:rPr>
          <m:t xml:space="preserve">   </m:t>
        </m:r>
      </m:oMath>
      <w:r>
        <w:t xml:space="preserve"> </w:t>
      </w:r>
    </w:p>
    <w:p w:rsidR="00BC0697" w:rsidRDefault="00BC0697" w:rsidP="00BC0697">
      <w:pPr>
        <w:pStyle w:val="Textkrper-Zeileneinzug"/>
      </w:pPr>
      <w:r>
        <w:t xml:space="preserve"> </w:t>
      </w:r>
    </w:p>
    <w:p w:rsidR="00BC0697" w:rsidRDefault="00BC0697" w:rsidP="00BC0697">
      <w:pPr>
        <w:pStyle w:val="Textkrper-Zeileneinzug"/>
      </w:pPr>
    </w:p>
    <w:p w:rsidR="00BC0697" w:rsidRDefault="00BC0697" w:rsidP="00BC0697">
      <w:pPr>
        <w:pStyle w:val="Textkrper-Zeileneinzug"/>
      </w:pPr>
      <w:r>
        <w:t>Seite 148/Nr.7</w:t>
      </w:r>
    </w:p>
    <w:p w:rsidR="00BC0697" w:rsidRDefault="00BC0697" w:rsidP="00BC0697">
      <w:pPr>
        <w:pStyle w:val="Textkrper-Zeileneinzug"/>
      </w:pPr>
      <w:r>
        <w:t xml:space="preserve">Gegeben: </w:t>
      </w:r>
      <w:proofErr w:type="spellStart"/>
      <w:r>
        <w:t>U</w:t>
      </w:r>
      <w:r>
        <w:rPr>
          <w:vertAlign w:val="subscript"/>
        </w:rPr>
        <w:t>di</w:t>
      </w:r>
      <w:proofErr w:type="spellEnd"/>
      <w:r>
        <w:t>=450V</w:t>
      </w:r>
      <w:r w:rsidR="00CB3511">
        <w:t>; Schaltung=B6U</w:t>
      </w:r>
    </w:p>
    <w:p w:rsidR="00BC0697" w:rsidRDefault="00BC0697" w:rsidP="00BC0697">
      <w:pPr>
        <w:pStyle w:val="Textkrper-Zeileneinzug"/>
        <w:rPr>
          <w:vertAlign w:val="subscript"/>
        </w:rPr>
      </w:pPr>
      <w:r>
        <w:t>Gesucht a) U</w:t>
      </w:r>
      <w:r>
        <w:rPr>
          <w:vertAlign w:val="subscript"/>
        </w:rPr>
        <w:t>1</w:t>
      </w:r>
    </w:p>
    <w:p w:rsidR="0066207C" w:rsidRDefault="0066207C" w:rsidP="00BC0697">
      <w:pPr>
        <w:pStyle w:val="Textkrper-Zeileneinzug"/>
      </w:pPr>
      <w:r>
        <w:rPr>
          <w:vertAlign w:val="subscript"/>
        </w:rPr>
        <w:t xml:space="preserve">                    </w:t>
      </w:r>
      <w:r>
        <w:t>b)</w:t>
      </w:r>
      <w:proofErr w:type="spellStart"/>
      <w:r w:rsidR="00CB3511">
        <w:t>Diodentyp</w:t>
      </w:r>
      <w:proofErr w:type="spellEnd"/>
    </w:p>
    <w:p w:rsidR="0066207C" w:rsidRDefault="0066207C" w:rsidP="00BC0697">
      <w:pPr>
        <w:pStyle w:val="Textkrper-Zeileneinzug"/>
      </w:pPr>
      <w:r>
        <w:t>Lösung a):</w:t>
      </w:r>
    </w:p>
    <w:p w:rsidR="007D72CD" w:rsidRDefault="0066207C" w:rsidP="007D72CD">
      <w:pPr>
        <w:pStyle w:val="Textkrper-Zeileneinzug"/>
      </w:pP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1.35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di</m:t>
                </m:r>
              </m:sub>
            </m:sSub>
          </m:num>
          <m:den>
            <m:r>
              <w:rPr>
                <w:rFonts w:ascii="Cambria Math" w:hAnsi="Cambria Math"/>
              </w:rPr>
              <m:t>1.35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450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1.35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333.33V</m:t>
                </m:r>
              </m:e>
            </m:bar>
          </m:e>
        </m:bar>
        <m:r>
          <w:rPr>
            <w:rFonts w:ascii="Cambria Math" w:hAnsi="Cambria Math"/>
          </w:rPr>
          <m:t xml:space="preserve"> </m:t>
        </m:r>
      </m:oMath>
    </w:p>
    <w:p w:rsidR="007D72CD" w:rsidRDefault="007D72CD" w:rsidP="007D72CD">
      <w:pPr>
        <w:pStyle w:val="Textkrper-Zeileneinzug"/>
      </w:pPr>
      <w:r>
        <w:t>Lösung b):</w:t>
      </w:r>
    </w:p>
    <w:p w:rsidR="00CB3511" w:rsidRDefault="00CB3511" w:rsidP="007D72C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Rmax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1max~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∙333.33V=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471.4V</m:t>
            </m:r>
          </m:e>
        </m:bar>
        <m:r>
          <w:rPr>
            <w:rFonts w:ascii="Cambria Math" w:hAnsi="Cambria Math"/>
          </w:rPr>
          <m:t xml:space="preserve"> →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1N4</m:t>
                </m:r>
                <m:r>
                  <w:rPr>
                    <w:rFonts w:ascii="Cambria Math" w:hAnsi="Cambria Math"/>
                  </w:rPr>
                  <m:t>004</m:t>
                </m:r>
              </m:e>
            </m:bar>
          </m:e>
        </m:bar>
      </m:oMath>
    </w:p>
    <w:p w:rsidR="00D61BC6" w:rsidRDefault="00D61BC6" w:rsidP="007D72CD">
      <w:pPr>
        <w:pStyle w:val="Textkrper-Zeileneinzug"/>
      </w:pPr>
    </w:p>
    <w:p w:rsidR="00D61BC6" w:rsidRDefault="00D61BC6" w:rsidP="007D72CD">
      <w:pPr>
        <w:pStyle w:val="Textkrper-Zeileneinzug"/>
      </w:pPr>
    </w:p>
    <w:p w:rsidR="00D61BC6" w:rsidRDefault="00D61BC6" w:rsidP="007D72CD">
      <w:pPr>
        <w:pStyle w:val="Textkrper-Zeileneinzug"/>
      </w:pPr>
    </w:p>
    <w:p w:rsidR="00D61BC6" w:rsidRDefault="00D61BC6" w:rsidP="007D72CD">
      <w:pPr>
        <w:pStyle w:val="Textkrper-Zeileneinzug"/>
      </w:pPr>
    </w:p>
    <w:p w:rsidR="00D61BC6" w:rsidRDefault="00D61BC6" w:rsidP="007D72CD">
      <w:pPr>
        <w:pStyle w:val="Textkrper-Zeileneinzug"/>
      </w:pPr>
    </w:p>
    <w:p w:rsidR="00D61BC6" w:rsidRDefault="00D61BC6" w:rsidP="007D72CD">
      <w:pPr>
        <w:pStyle w:val="Textkrper-Zeileneinzug"/>
      </w:pPr>
    </w:p>
    <w:p w:rsidR="00D61BC6" w:rsidRDefault="00D61BC6" w:rsidP="007D72CD">
      <w:pPr>
        <w:pStyle w:val="Textkrper-Zeileneinzug"/>
      </w:pPr>
      <w:r>
        <w:t>Seite 148/Nr.9</w:t>
      </w:r>
    </w:p>
    <w:p w:rsidR="00CB3511" w:rsidRDefault="00D61BC6" w:rsidP="007D72CD">
      <w:pPr>
        <w:pStyle w:val="Textkrper-Zeileneinzug"/>
      </w:pPr>
      <w:r>
        <w:t>Gegeben:</w:t>
      </w:r>
      <w:r w:rsidR="00CB3511">
        <w:t xml:space="preserve"> </w:t>
      </w:r>
      <w:r>
        <w:t>P=0.3kW; U</w:t>
      </w:r>
      <w:r w:rsidR="00393522">
        <w:rPr>
          <w:vertAlign w:val="subscript"/>
        </w:rPr>
        <w:t>d</w:t>
      </w:r>
      <w:r>
        <w:t>=220V;</w:t>
      </w:r>
      <w:r w:rsidR="004831C4">
        <w:t xml:space="preserve"> </w:t>
      </w:r>
      <w:bookmarkStart w:id="0" w:name="_GoBack"/>
      <w:bookmarkEnd w:id="0"/>
      <w:r w:rsidR="00CB3511">
        <w:t>η=0.73</w:t>
      </w:r>
    </w:p>
    <w:p w:rsidR="00CB3511" w:rsidRDefault="00CB3511" w:rsidP="007D72CD">
      <w:pPr>
        <w:pStyle w:val="Textkrper-Zeileneinzug"/>
      </w:pPr>
      <w:r>
        <w:t>Gesucht a) U</w:t>
      </w:r>
      <w:r>
        <w:rPr>
          <w:vertAlign w:val="subscript"/>
        </w:rPr>
        <w:t>1</w:t>
      </w:r>
    </w:p>
    <w:p w:rsidR="00CB3511" w:rsidRDefault="00CB3511" w:rsidP="007D72CD">
      <w:pPr>
        <w:pStyle w:val="Textkrper-Zeileneinzug"/>
      </w:pPr>
      <w:r>
        <w:t xml:space="preserve">             b) </w:t>
      </w:r>
      <w:proofErr w:type="spellStart"/>
      <w:r>
        <w:t>I</w:t>
      </w:r>
      <w:r>
        <w:rPr>
          <w:vertAlign w:val="subscript"/>
        </w:rPr>
        <w:t>z</w:t>
      </w:r>
      <w:proofErr w:type="spellEnd"/>
    </w:p>
    <w:p w:rsidR="00D10EF8" w:rsidRDefault="00D10EF8" w:rsidP="00D10EF8">
      <w:pPr>
        <w:pStyle w:val="Textkrper-Zeileneinzug"/>
      </w:pPr>
      <w:r>
        <w:t>Lösung a)</w:t>
      </w:r>
    </w:p>
    <w:p w:rsidR="00D61BC6" w:rsidRDefault="00CB3511" w:rsidP="007D72C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∙K=220V+0.7V∙1=220.7V</m:t>
        </m:r>
      </m:oMath>
      <w:r>
        <w:t xml:space="preserve"> </w:t>
      </w:r>
      <w:r w:rsidR="00D61BC6">
        <w:t xml:space="preserve"> </w:t>
      </w:r>
    </w:p>
    <w:p w:rsidR="00D10EF8" w:rsidRDefault="00D10EF8" w:rsidP="007D72CD">
      <w:pPr>
        <w:pStyle w:val="Textkrper-Zeileneinzug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=0.675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di</m:t>
                </m:r>
              </m:sub>
            </m:sSub>
          </m:num>
          <m:den>
            <m:r>
              <w:rPr>
                <w:rFonts w:ascii="Cambria Math" w:hAnsi="Cambria Math"/>
              </w:rPr>
              <m:t>0.675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220.7V</m:t>
            </m:r>
          </m:num>
          <m:den>
            <m:r>
              <w:rPr>
                <w:rFonts w:ascii="Cambria Math" w:hAnsi="Cambria Math"/>
              </w:rPr>
              <m:t>0.675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326.96V</m:t>
                </m:r>
              </m:e>
            </m:bar>
          </m:e>
        </m:bar>
        <m:r>
          <w:rPr>
            <w:rFonts w:ascii="Cambria Math" w:hAnsi="Cambria Math"/>
          </w:rPr>
          <m:t xml:space="preserve">    </m:t>
        </m:r>
      </m:oMath>
    </w:p>
    <w:p w:rsidR="00D10EF8" w:rsidRDefault="00D10EF8" w:rsidP="007D72CD">
      <w:pPr>
        <w:pStyle w:val="Textkrper-Zeileneinzug"/>
      </w:pPr>
      <w:r>
        <w:t xml:space="preserve"> Lösung b):</w:t>
      </w:r>
    </w:p>
    <w:p w:rsidR="00D10EF8" w:rsidRDefault="00D10EF8" w:rsidP="007D72C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η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300W</m:t>
            </m:r>
          </m:num>
          <m:den>
            <m:r>
              <w:rPr>
                <w:rFonts w:ascii="Cambria Math" w:hAnsi="Cambria Math"/>
              </w:rPr>
              <m:t>0.73</m:t>
            </m:r>
          </m:den>
        </m:f>
        <m:r>
          <w:rPr>
            <w:rFonts w:ascii="Cambria Math" w:hAnsi="Cambria Math"/>
          </w:rPr>
          <m:t>=410.96W</m:t>
        </m:r>
      </m:oMath>
    </w:p>
    <w:p w:rsidR="00A563CB" w:rsidRDefault="00A563CB" w:rsidP="007D72C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410.96W</m:t>
            </m:r>
          </m:num>
          <m:den>
            <m:r>
              <w:rPr>
                <w:rFonts w:ascii="Cambria Math" w:hAnsi="Cambria Math"/>
              </w:rPr>
              <m:t>220V</m:t>
            </m:r>
          </m:den>
        </m:f>
        <m:r>
          <w:rPr>
            <w:rFonts w:ascii="Cambria Math" w:hAnsi="Cambria Math"/>
          </w:rPr>
          <m:t>=1.868A</m:t>
        </m:r>
      </m:oMath>
    </w:p>
    <w:p w:rsidR="00A563CB" w:rsidRDefault="00A563CB" w:rsidP="007D72CD">
      <w:pPr>
        <w:pStyle w:val="Textkrper-Zeileneinzug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=1.868∙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0.622A</m:t>
                </m:r>
              </m:e>
            </m:bar>
          </m:e>
        </m:bar>
      </m:oMath>
    </w:p>
    <w:p w:rsidR="00D10EF8" w:rsidRDefault="00D10EF8" w:rsidP="007D72CD">
      <w:pPr>
        <w:pStyle w:val="Textkrper-Zeileneinzug"/>
      </w:pPr>
    </w:p>
    <w:permEnd w:id="1702386099"/>
    <w:p w:rsidR="00D10EF8" w:rsidRPr="0066207C" w:rsidRDefault="00D10EF8" w:rsidP="007D72CD">
      <w:pPr>
        <w:pStyle w:val="Textkrper-Zeileneinzug"/>
      </w:pPr>
    </w:p>
    <w:sectPr w:rsidR="00D10EF8" w:rsidRPr="0066207C" w:rsidSect="002D2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CA6" w:rsidRDefault="008D7CA6">
      <w:r>
        <w:separator/>
      </w:r>
    </w:p>
  </w:endnote>
  <w:endnote w:type="continuationSeparator" w:id="0">
    <w:p w:rsidR="008D7CA6" w:rsidRDefault="008D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13" w:rsidRDefault="00292E1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DA" w:rsidRPr="009D01A9" w:rsidRDefault="008D7CA6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8F6F3D" w:rsidRPr="008F6F3D">
      <w:rPr>
        <w:noProof/>
        <w:sz w:val="12"/>
        <w:szCs w:val="12"/>
      </w:rPr>
      <w:t>Berechnungsaufgaben</w:t>
    </w:r>
    <w:r w:rsidR="008F6F3D">
      <w:rPr>
        <w:noProof/>
      </w:rPr>
      <w:t>_DiodenGleichrichter.docx</w:t>
    </w:r>
    <w:r>
      <w:rPr>
        <w:noProof/>
      </w:rPr>
      <w:fldChar w:fldCharType="end"/>
    </w:r>
    <w:r w:rsidR="005E7BDA" w:rsidRPr="009D01A9">
      <w:rPr>
        <w:sz w:val="12"/>
        <w:szCs w:val="12"/>
      </w:rPr>
      <w:t xml:space="preserve"> / </w:t>
    </w:r>
    <w:r w:rsidR="00E8714A" w:rsidRPr="009D01A9">
      <w:rPr>
        <w:sz w:val="12"/>
        <w:szCs w:val="12"/>
      </w:rPr>
      <w:fldChar w:fldCharType="begin"/>
    </w:r>
    <w:r w:rsidR="005E7BDA" w:rsidRPr="009D01A9">
      <w:rPr>
        <w:sz w:val="12"/>
        <w:szCs w:val="12"/>
      </w:rPr>
      <w:instrText xml:space="preserve"> TIME \@ "dd.MM.yy" </w:instrText>
    </w:r>
    <w:r w:rsidR="00E8714A" w:rsidRPr="009D01A9">
      <w:rPr>
        <w:sz w:val="12"/>
        <w:szCs w:val="12"/>
      </w:rPr>
      <w:fldChar w:fldCharType="separate"/>
    </w:r>
    <w:r w:rsidR="00D61BC6">
      <w:rPr>
        <w:noProof/>
        <w:sz w:val="12"/>
        <w:szCs w:val="12"/>
      </w:rPr>
      <w:t>14.03.16</w:t>
    </w:r>
    <w:r w:rsidR="00E8714A" w:rsidRPr="009D01A9">
      <w:rPr>
        <w:sz w:val="12"/>
        <w:szCs w:val="12"/>
      </w:rPr>
      <w:fldChar w:fldCharType="end"/>
    </w:r>
    <w:r w:rsidR="005E7BDA" w:rsidRPr="009D01A9">
      <w:rPr>
        <w:sz w:val="12"/>
        <w:szCs w:val="12"/>
      </w:rPr>
      <w:t xml:space="preserve"> / Re</w:t>
    </w:r>
    <w:r w:rsidR="005E7BDA" w:rsidRPr="009D01A9">
      <w:rPr>
        <w:sz w:val="12"/>
        <w:szCs w:val="12"/>
      </w:rPr>
      <w:tab/>
    </w:r>
    <w:r w:rsidR="005E7BDA" w:rsidRPr="009D01A9">
      <w:rPr>
        <w:sz w:val="12"/>
        <w:szCs w:val="12"/>
      </w:rPr>
      <w:tab/>
      <w:t xml:space="preserve">Seite: </w:t>
    </w:r>
    <w:r w:rsidR="00E8714A" w:rsidRPr="009D01A9">
      <w:rPr>
        <w:sz w:val="12"/>
        <w:szCs w:val="12"/>
      </w:rPr>
      <w:fldChar w:fldCharType="begin"/>
    </w:r>
    <w:r w:rsidR="005E7BDA" w:rsidRPr="009D01A9">
      <w:rPr>
        <w:sz w:val="12"/>
        <w:szCs w:val="12"/>
      </w:rPr>
      <w:instrText xml:space="preserve"> PAGE   \* MERGEFORMAT </w:instrText>
    </w:r>
    <w:r w:rsidR="00E8714A" w:rsidRPr="009D01A9">
      <w:rPr>
        <w:sz w:val="12"/>
        <w:szCs w:val="12"/>
      </w:rPr>
      <w:fldChar w:fldCharType="separate"/>
    </w:r>
    <w:r w:rsidR="004831C4">
      <w:rPr>
        <w:noProof/>
        <w:sz w:val="12"/>
        <w:szCs w:val="12"/>
      </w:rPr>
      <w:t>2</w:t>
    </w:r>
    <w:r w:rsidR="00E8714A" w:rsidRPr="009D01A9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DA" w:rsidRPr="00292E13" w:rsidRDefault="008D7CA6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8F6F3D" w:rsidRPr="00292E13">
      <w:rPr>
        <w:noProof/>
        <w:sz w:val="12"/>
        <w:szCs w:val="12"/>
      </w:rPr>
      <w:t>Berechnungsaufgaben_DiodenGleichrichter.docx</w:t>
    </w:r>
    <w:r>
      <w:rPr>
        <w:noProof/>
        <w:sz w:val="12"/>
        <w:szCs w:val="12"/>
      </w:rPr>
      <w:fldChar w:fldCharType="end"/>
    </w:r>
    <w:r w:rsidR="005E7BDA" w:rsidRPr="00292E13">
      <w:rPr>
        <w:sz w:val="12"/>
        <w:szCs w:val="12"/>
      </w:rPr>
      <w:t xml:space="preserve"> / </w:t>
    </w:r>
    <w:r w:rsidR="00E8714A" w:rsidRPr="00292E13">
      <w:rPr>
        <w:sz w:val="12"/>
        <w:szCs w:val="12"/>
      </w:rPr>
      <w:fldChar w:fldCharType="begin"/>
    </w:r>
    <w:r w:rsidR="005E7BDA" w:rsidRPr="00292E13">
      <w:rPr>
        <w:sz w:val="12"/>
        <w:szCs w:val="12"/>
      </w:rPr>
      <w:instrText xml:space="preserve"> TIME \@ "dd.MM.yy" </w:instrText>
    </w:r>
    <w:r w:rsidR="00E8714A" w:rsidRPr="00292E13">
      <w:rPr>
        <w:sz w:val="12"/>
        <w:szCs w:val="12"/>
      </w:rPr>
      <w:fldChar w:fldCharType="separate"/>
    </w:r>
    <w:r w:rsidR="00D61BC6">
      <w:rPr>
        <w:noProof/>
        <w:sz w:val="12"/>
        <w:szCs w:val="12"/>
      </w:rPr>
      <w:t>14.03.16</w:t>
    </w:r>
    <w:r w:rsidR="00E8714A" w:rsidRPr="00292E13">
      <w:rPr>
        <w:sz w:val="12"/>
        <w:szCs w:val="12"/>
      </w:rPr>
      <w:fldChar w:fldCharType="end"/>
    </w:r>
    <w:r w:rsidR="005E7BDA" w:rsidRPr="00292E13">
      <w:rPr>
        <w:sz w:val="12"/>
        <w:szCs w:val="12"/>
      </w:rPr>
      <w:t xml:space="preserve"> / Re</w:t>
    </w:r>
    <w:r w:rsidR="005E7BDA" w:rsidRPr="00292E13">
      <w:rPr>
        <w:sz w:val="12"/>
        <w:szCs w:val="12"/>
      </w:rPr>
      <w:tab/>
    </w:r>
    <w:r w:rsidR="005E7BDA" w:rsidRPr="00292E13">
      <w:rPr>
        <w:sz w:val="12"/>
        <w:szCs w:val="12"/>
      </w:rPr>
      <w:tab/>
      <w:t xml:space="preserve">Seite: </w:t>
    </w:r>
    <w:r w:rsidR="00E8714A" w:rsidRPr="00292E13">
      <w:rPr>
        <w:sz w:val="12"/>
        <w:szCs w:val="12"/>
      </w:rPr>
      <w:fldChar w:fldCharType="begin"/>
    </w:r>
    <w:r w:rsidR="005E7BDA" w:rsidRPr="00292E13">
      <w:rPr>
        <w:sz w:val="12"/>
        <w:szCs w:val="12"/>
      </w:rPr>
      <w:instrText xml:space="preserve"> PAGE   \* MERGEFORMAT </w:instrText>
    </w:r>
    <w:r w:rsidR="00E8714A" w:rsidRPr="00292E13">
      <w:rPr>
        <w:sz w:val="12"/>
        <w:szCs w:val="12"/>
      </w:rPr>
      <w:fldChar w:fldCharType="separate"/>
    </w:r>
    <w:r w:rsidR="004831C4">
      <w:rPr>
        <w:noProof/>
        <w:sz w:val="12"/>
        <w:szCs w:val="12"/>
      </w:rPr>
      <w:t>1</w:t>
    </w:r>
    <w:r w:rsidR="00E8714A" w:rsidRPr="00292E13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CA6" w:rsidRDefault="008D7CA6">
      <w:r>
        <w:separator/>
      </w:r>
    </w:p>
  </w:footnote>
  <w:footnote w:type="continuationSeparator" w:id="0">
    <w:p w:rsidR="008D7CA6" w:rsidRDefault="008D7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13" w:rsidRDefault="00292E1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5E7BDA" w:rsidTr="005E7BDA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5E7BDA" w:rsidRDefault="005E7BDA" w:rsidP="00CB213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CB2130">
            <w:rPr>
              <w:rFonts w:ascii="Arial" w:hAnsi="Arial"/>
              <w:lang w:val="de-CH"/>
            </w:rPr>
            <w:t>03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5E7BDA" w:rsidTr="005E7BDA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5E7BDA" w:rsidRDefault="005E7BD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5E7BDA" w:rsidRDefault="005E7BD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5E7BDA" w:rsidTr="005E7BDA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5E7BDA" w:rsidRDefault="005E7BDA" w:rsidP="00CB213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8B40EE">
            <w:rPr>
              <w:rFonts w:ascii="Arial" w:hAnsi="Arial"/>
              <w:lang w:val="de-CH"/>
            </w:rPr>
            <w:t>0</w:t>
          </w:r>
          <w:r w:rsidR="00CB2130">
            <w:rPr>
              <w:rFonts w:ascii="Arial" w:hAnsi="Arial"/>
              <w:lang w:val="de-CH"/>
            </w:rPr>
            <w:t>3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5E7BDA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5E7BDA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8F07A4" w:rsidRDefault="005E7BDA" w:rsidP="00CB2130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Berechnungen </w:t>
          </w:r>
          <w:r w:rsidR="008B40EE">
            <w:rPr>
              <w:rStyle w:val="Lernzielbeschreibung"/>
            </w:rPr>
            <w:t xml:space="preserve">zu </w:t>
          </w:r>
          <w:r w:rsidR="00CB2130">
            <w:rPr>
              <w:rStyle w:val="Lernzielbeschreibung"/>
            </w:rPr>
            <w:t>Gleichrichterschaltungen</w:t>
          </w:r>
          <w:r w:rsidR="00B21175">
            <w:rPr>
              <w:rStyle w:val="Lernzielbeschreibung"/>
            </w:rPr>
            <w:t xml:space="preserve"> durchführen</w:t>
          </w:r>
          <w:r>
            <w:rPr>
              <w:rStyle w:val="Lernzielbeschreibung"/>
            </w:rPr>
            <w:t>.</w:t>
          </w:r>
        </w:p>
      </w:tc>
    </w:tr>
    <w:tr w:rsidR="005E7BDA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5E7BDA" w:rsidRPr="00F36925" w:rsidRDefault="005E7BDA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2E13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0693C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3522"/>
    <w:rsid w:val="00396810"/>
    <w:rsid w:val="003B039F"/>
    <w:rsid w:val="003B40D5"/>
    <w:rsid w:val="003B7626"/>
    <w:rsid w:val="003B7775"/>
    <w:rsid w:val="003C046F"/>
    <w:rsid w:val="003C2A85"/>
    <w:rsid w:val="003D05C6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1C4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155E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BDA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4752A"/>
    <w:rsid w:val="00652B9A"/>
    <w:rsid w:val="0066207C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0CBF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D72CD"/>
    <w:rsid w:val="007E4EEC"/>
    <w:rsid w:val="007E7A13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96E1F"/>
    <w:rsid w:val="008A198E"/>
    <w:rsid w:val="008A6100"/>
    <w:rsid w:val="008B045D"/>
    <w:rsid w:val="008B340B"/>
    <w:rsid w:val="008B40EE"/>
    <w:rsid w:val="008B695A"/>
    <w:rsid w:val="008C4131"/>
    <w:rsid w:val="008C62C2"/>
    <w:rsid w:val="008D08C1"/>
    <w:rsid w:val="008D21A6"/>
    <w:rsid w:val="008D7CA6"/>
    <w:rsid w:val="008E28EE"/>
    <w:rsid w:val="008E3637"/>
    <w:rsid w:val="008E3825"/>
    <w:rsid w:val="008E4559"/>
    <w:rsid w:val="008E5B2E"/>
    <w:rsid w:val="008F07A4"/>
    <w:rsid w:val="008F2BA3"/>
    <w:rsid w:val="008F6715"/>
    <w:rsid w:val="008F6F3D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54DF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292A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563CB"/>
    <w:rsid w:val="00A64910"/>
    <w:rsid w:val="00A72938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1175"/>
    <w:rsid w:val="00B24764"/>
    <w:rsid w:val="00B35547"/>
    <w:rsid w:val="00B35C8B"/>
    <w:rsid w:val="00B42C10"/>
    <w:rsid w:val="00B43C75"/>
    <w:rsid w:val="00B52B94"/>
    <w:rsid w:val="00B57B0A"/>
    <w:rsid w:val="00B723CB"/>
    <w:rsid w:val="00B73890"/>
    <w:rsid w:val="00B80FE9"/>
    <w:rsid w:val="00B81ABE"/>
    <w:rsid w:val="00B83DC0"/>
    <w:rsid w:val="00B953C4"/>
    <w:rsid w:val="00B97A3A"/>
    <w:rsid w:val="00BB4EBA"/>
    <w:rsid w:val="00BB544A"/>
    <w:rsid w:val="00BB63E8"/>
    <w:rsid w:val="00BC0697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279D5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2130"/>
    <w:rsid w:val="00CB3511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0EF8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1BC6"/>
    <w:rsid w:val="00D658F7"/>
    <w:rsid w:val="00D715D4"/>
    <w:rsid w:val="00D74646"/>
    <w:rsid w:val="00D75249"/>
    <w:rsid w:val="00D7562B"/>
    <w:rsid w:val="00D836A1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2676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8714A"/>
    <w:rsid w:val="00E924AB"/>
    <w:rsid w:val="00E945BC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4A76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1F8F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F30B6AD-0BCC-4F2F-830D-C7B91AC9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210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22</cp:revision>
  <cp:lastPrinted>2010-03-28T14:36:00Z</cp:lastPrinted>
  <dcterms:created xsi:type="dcterms:W3CDTF">2010-02-20T15:59:00Z</dcterms:created>
  <dcterms:modified xsi:type="dcterms:W3CDTF">2016-03-14T12:41:00Z</dcterms:modified>
</cp:coreProperties>
</file>