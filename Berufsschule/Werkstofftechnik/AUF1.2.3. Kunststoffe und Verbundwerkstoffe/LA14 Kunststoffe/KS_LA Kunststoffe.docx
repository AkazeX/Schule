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FE8" w:rsidRPr="00BB5EF0" w:rsidRDefault="00196E7D" w:rsidP="00BE4FE8">
      <w:pPr>
        <w:pStyle w:val="berschrift1"/>
      </w:pPr>
      <w:bookmarkStart w:id="0" w:name="_Toc37739272"/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4503420</wp:posOffset>
            </wp:positionH>
            <wp:positionV relativeFrom="paragraph">
              <wp:posOffset>116840</wp:posOffset>
            </wp:positionV>
            <wp:extent cx="1206500" cy="980440"/>
            <wp:effectExtent l="19050" t="0" r="0" b="0"/>
            <wp:wrapNone/>
            <wp:docPr id="23" name="Bild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98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E4FE8" w:rsidRPr="00BB5EF0">
        <w:t>Lern- und Arbeitsauftrag</w:t>
      </w:r>
    </w:p>
    <w:p w:rsidR="00BE4FE8" w:rsidRPr="00BB5EF0" w:rsidRDefault="00BE4FE8" w:rsidP="00BE4FE8">
      <w:pPr>
        <w:pStyle w:val="Textkrper-Zeileneinzug"/>
        <w:spacing w:before="60" w:after="60"/>
        <w:ind w:left="1134" w:hanging="703"/>
      </w:pPr>
      <w:r w:rsidRPr="00BB5EF0">
        <w:rPr>
          <w:b/>
        </w:rPr>
        <w:t>Material:</w:t>
      </w:r>
      <w:r w:rsidRPr="00BB5EF0">
        <w:t xml:space="preserve"> </w:t>
      </w:r>
      <w:r w:rsidRPr="00BB5EF0">
        <w:tab/>
      </w:r>
      <w:r w:rsidRPr="00BB5EF0">
        <w:tab/>
      </w:r>
      <w:r w:rsidR="00B53C9D" w:rsidRPr="00BB5EF0">
        <w:t xml:space="preserve">Skript: LW_TH: </w:t>
      </w:r>
      <w:r w:rsidR="00BB5EF0">
        <w:t>Kunststoffe</w:t>
      </w:r>
      <w:r w:rsidR="007440E0" w:rsidRPr="00BB5EF0">
        <w:br/>
      </w:r>
      <w:r w:rsidR="007440E0" w:rsidRPr="00BB5EF0">
        <w:tab/>
      </w:r>
      <w:r w:rsidR="007440E0" w:rsidRPr="00BB5EF0">
        <w:tab/>
      </w:r>
      <w:r w:rsidRPr="00BB5EF0">
        <w:t>Tabellenbuch Mechatronik;</w:t>
      </w:r>
      <w:r w:rsidR="007440E0" w:rsidRPr="00BB5EF0">
        <w:t xml:space="preserve"> </w:t>
      </w:r>
      <w:r w:rsidRPr="00BB5EF0">
        <w:t>Laptop/PC</w:t>
      </w:r>
    </w:p>
    <w:p w:rsidR="00BE4FE8" w:rsidRPr="00BB5EF0" w:rsidRDefault="00BE4FE8" w:rsidP="00BE4FE8">
      <w:pPr>
        <w:pStyle w:val="Textkrper-Zeileneinzug"/>
        <w:spacing w:before="60" w:after="60"/>
        <w:ind w:left="1134" w:hanging="703"/>
      </w:pPr>
      <w:r w:rsidRPr="00BB5EF0">
        <w:rPr>
          <w:b/>
        </w:rPr>
        <w:t>Zeitbedarf:</w:t>
      </w:r>
      <w:r w:rsidR="00ED4365" w:rsidRPr="00BB5EF0">
        <w:tab/>
      </w:r>
      <w:r w:rsidR="00B53C9D" w:rsidRPr="00BB5EF0">
        <w:t>1</w:t>
      </w:r>
      <w:r w:rsidRPr="00BB5EF0">
        <w:t xml:space="preserve"> Lektion</w:t>
      </w:r>
      <w:r w:rsidR="00C15F9E" w:rsidRPr="00BB5EF0">
        <w:t>en</w:t>
      </w:r>
    </w:p>
    <w:p w:rsidR="00BE4FE8" w:rsidRPr="00BB5EF0" w:rsidRDefault="00BE4FE8" w:rsidP="00BE4FE8">
      <w:pPr>
        <w:pStyle w:val="Textkrper-Zeileneinzug"/>
        <w:spacing w:before="60" w:after="60"/>
        <w:ind w:left="1134" w:hanging="703"/>
      </w:pPr>
      <w:r w:rsidRPr="00BB5EF0">
        <w:rPr>
          <w:b/>
        </w:rPr>
        <w:t>Sozialform:</w:t>
      </w:r>
      <w:r w:rsidR="00ED4365" w:rsidRPr="00BB5EF0">
        <w:tab/>
        <w:t>Einzelarbeit / Gruppenarbeit / Plenum</w:t>
      </w:r>
    </w:p>
    <w:p w:rsidR="00BE4FE8" w:rsidRPr="00BB5EF0" w:rsidRDefault="00BE4FE8" w:rsidP="00BE4FE8">
      <w:pPr>
        <w:pStyle w:val="berschrift1"/>
      </w:pPr>
      <w:r w:rsidRPr="00BB5EF0">
        <w:t>Aufgabenstellung:</w:t>
      </w:r>
    </w:p>
    <w:p w:rsidR="007440E0" w:rsidRPr="00BB5EF0" w:rsidRDefault="007440E0" w:rsidP="00BE4FE8">
      <w:pPr>
        <w:pStyle w:val="Textkrper-Zeileneinzug"/>
        <w:numPr>
          <w:ilvl w:val="0"/>
          <w:numId w:val="3"/>
        </w:numPr>
        <w:tabs>
          <w:tab w:val="clear" w:pos="1069"/>
          <w:tab w:val="num" w:pos="993"/>
        </w:tabs>
        <w:spacing w:before="0" w:after="0"/>
        <w:ind w:left="993" w:right="-1" w:hanging="284"/>
        <w:rPr>
          <w:b/>
        </w:rPr>
      </w:pPr>
      <w:r w:rsidRPr="00BB5EF0">
        <w:rPr>
          <w:b/>
        </w:rPr>
        <w:t xml:space="preserve">Auftrag </w:t>
      </w:r>
      <w:r w:rsidR="005E37ED" w:rsidRPr="00BB5EF0">
        <w:rPr>
          <w:b/>
        </w:rPr>
        <w:t>Leiter</w:t>
      </w:r>
    </w:p>
    <w:p w:rsidR="00C84AB9" w:rsidRPr="00BB5EF0" w:rsidRDefault="00F63FE9" w:rsidP="00F63FE9">
      <w:pPr>
        <w:pStyle w:val="Textkrper-Zeileneinzug"/>
        <w:spacing w:before="0" w:after="0"/>
        <w:ind w:left="1276"/>
      </w:pPr>
      <w:r w:rsidRPr="00BB5EF0">
        <w:t xml:space="preserve">Studieren Sie das Skript LW_TH: </w:t>
      </w:r>
      <w:r w:rsidR="00BB5EF0">
        <w:t>Kunststoffe</w:t>
      </w:r>
    </w:p>
    <w:p w:rsidR="00601085" w:rsidRPr="00BB5EF0" w:rsidRDefault="00F63FE9" w:rsidP="00BE4FE8">
      <w:pPr>
        <w:pStyle w:val="Textkrper-Zeileneinzug"/>
        <w:tabs>
          <w:tab w:val="num" w:pos="993"/>
        </w:tabs>
        <w:spacing w:before="0" w:after="0"/>
        <w:ind w:left="1843" w:hanging="567"/>
      </w:pPr>
      <w:r w:rsidRPr="00BB5EF0">
        <w:t>Beantworten Sie die folgenden Fragen!</w:t>
      </w:r>
    </w:p>
    <w:p w:rsidR="00F63FE9" w:rsidRDefault="00F63FE9" w:rsidP="00BE4FE8">
      <w:pPr>
        <w:pStyle w:val="Textkrper-Zeileneinzug"/>
        <w:tabs>
          <w:tab w:val="num" w:pos="993"/>
        </w:tabs>
        <w:spacing w:before="0" w:after="0"/>
        <w:ind w:left="1843" w:hanging="567"/>
      </w:pPr>
    </w:p>
    <w:p w:rsidR="00696D8A" w:rsidRDefault="00696D8A" w:rsidP="00BE4FE8">
      <w:pPr>
        <w:pStyle w:val="Textkrper-Zeileneinzug"/>
        <w:tabs>
          <w:tab w:val="num" w:pos="993"/>
        </w:tabs>
        <w:spacing w:before="0" w:after="0"/>
        <w:ind w:left="1843" w:hanging="567"/>
      </w:pPr>
    </w:p>
    <w:p w:rsidR="00696D8A" w:rsidRPr="00BB5EF0" w:rsidRDefault="00696D8A" w:rsidP="00BE4FE8">
      <w:pPr>
        <w:pStyle w:val="Textkrper-Zeileneinzug"/>
        <w:tabs>
          <w:tab w:val="num" w:pos="993"/>
        </w:tabs>
        <w:spacing w:before="0" w:after="0"/>
        <w:ind w:left="1843" w:hanging="567"/>
      </w:pPr>
      <w:r>
        <w:t xml:space="preserve"> </w:t>
      </w:r>
      <w:r w:rsidRPr="00696D8A">
        <w:rPr>
          <w:highlight w:val="yellow"/>
        </w:rPr>
        <w:t>Passwort: Vollmond</w:t>
      </w:r>
    </w:p>
    <w:p w:rsidR="00F63FE9" w:rsidRPr="00BB5EF0" w:rsidRDefault="00F63FE9" w:rsidP="00F63FE9">
      <w:pPr>
        <w:pStyle w:val="Textkrper-Zeileneinzug"/>
        <w:spacing w:before="0" w:after="0"/>
        <w:ind w:left="993"/>
      </w:pPr>
      <w:r w:rsidRPr="00BB5EF0">
        <w:t>Fragen:</w:t>
      </w:r>
    </w:p>
    <w:p w:rsidR="0015495E" w:rsidRPr="0015495E" w:rsidRDefault="00BB5EF0" w:rsidP="00BB5EF0">
      <w:pPr>
        <w:pStyle w:val="Aufgaben"/>
        <w:numPr>
          <w:ilvl w:val="0"/>
          <w:numId w:val="9"/>
        </w:numPr>
        <w:tabs>
          <w:tab w:val="clear" w:pos="360"/>
          <w:tab w:val="num" w:pos="1429"/>
        </w:tabs>
        <w:ind w:left="1429"/>
        <w:rPr>
          <w:rFonts w:ascii="Verdana" w:hAnsi="Verdana"/>
        </w:rPr>
      </w:pPr>
      <w:r w:rsidRPr="00BB5EF0">
        <w:rPr>
          <w:rFonts w:ascii="Verdana" w:hAnsi="Verdana"/>
        </w:rPr>
        <w:t>Welche typischen Eigenschaften haben die Kunststoffe?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="0015495E" w:rsidRPr="0015495E">
        <w:rPr>
          <w:rFonts w:ascii="Verdana" w:hAnsi="Verdana"/>
          <w:i w:val="0"/>
        </w:rPr>
        <w:t xml:space="preserve">Die </w:t>
      </w:r>
      <w:hyperlink r:id="rId8" w:tooltip="Dichte" w:history="1">
        <w:r w:rsidR="0015495E" w:rsidRPr="0015495E">
          <w:rPr>
            <w:rFonts w:ascii="Verdana" w:hAnsi="Verdana"/>
            <w:i w:val="0"/>
          </w:rPr>
          <w:t>Dichte</w:t>
        </w:r>
      </w:hyperlink>
      <w:r w:rsidR="0015495E" w:rsidRPr="0015495E">
        <w:rPr>
          <w:rFonts w:ascii="Verdana" w:hAnsi="Verdana"/>
          <w:i w:val="0"/>
        </w:rPr>
        <w:t xml:space="preserve"> der meisten Kunststoffe liegt zwischen 0,8 und 2,2 g·cm</w:t>
      </w:r>
      <w:r w:rsidR="0015495E">
        <w:rPr>
          <w:rFonts w:ascii="Verdana" w:hAnsi="Verdana"/>
          <w:i w:val="0"/>
          <w:vertAlign w:val="superscript"/>
        </w:rPr>
        <w:t>3</w:t>
      </w:r>
    </w:p>
    <w:p w:rsidR="0015495E" w:rsidRDefault="0015495E" w:rsidP="0015495E">
      <w:pPr>
        <w:pStyle w:val="Aufgaben"/>
        <w:numPr>
          <w:ilvl w:val="0"/>
          <w:numId w:val="0"/>
        </w:numPr>
        <w:ind w:left="1429"/>
        <w:rPr>
          <w:rFonts w:ascii="Verdana" w:hAnsi="Verdana"/>
        </w:rPr>
      </w:pPr>
      <w:r>
        <w:rPr>
          <w:rFonts w:ascii="Verdana" w:hAnsi="Verdana"/>
        </w:rPr>
        <w:t>Gute Chemische Beständigkeit</w:t>
      </w:r>
    </w:p>
    <w:p w:rsidR="0015495E" w:rsidRDefault="0015495E" w:rsidP="0015495E">
      <w:pPr>
        <w:pStyle w:val="Aufgaben"/>
        <w:numPr>
          <w:ilvl w:val="0"/>
          <w:numId w:val="0"/>
        </w:numPr>
        <w:ind w:left="1429"/>
        <w:rPr>
          <w:rFonts w:ascii="Verdana" w:hAnsi="Verdana"/>
        </w:rPr>
      </w:pPr>
      <w:r>
        <w:rPr>
          <w:rFonts w:ascii="Verdana" w:hAnsi="Verdana"/>
        </w:rPr>
        <w:t>Niedrige Verarbeitungstemperatur</w:t>
      </w:r>
    </w:p>
    <w:p w:rsidR="00BB5EF0" w:rsidRPr="00BB5EF0" w:rsidRDefault="0015495E" w:rsidP="0015495E">
      <w:pPr>
        <w:pStyle w:val="Aufgaben"/>
        <w:numPr>
          <w:ilvl w:val="0"/>
          <w:numId w:val="0"/>
        </w:numPr>
        <w:ind w:left="1429"/>
        <w:rPr>
          <w:rFonts w:ascii="Verdana" w:hAnsi="Verdana"/>
        </w:rPr>
      </w:pPr>
      <w:r>
        <w:rPr>
          <w:rFonts w:ascii="Verdana" w:hAnsi="Verdana"/>
        </w:rPr>
        <w:t>Niedrige Leitfähigkeit</w:t>
      </w:r>
      <w:r w:rsidR="00BB5EF0" w:rsidRPr="0015495E">
        <w:rPr>
          <w:rFonts w:ascii="Verdana" w:hAnsi="Verdana"/>
          <w:i w:val="0"/>
        </w:rPr>
        <w:br/>
      </w:r>
      <w:r w:rsidR="00BB5EF0">
        <w:rPr>
          <w:rFonts w:ascii="Verdana" w:hAnsi="Verdana"/>
        </w:rPr>
        <w:br/>
      </w:r>
      <w:r w:rsidR="00BB5EF0">
        <w:rPr>
          <w:rFonts w:ascii="Verdana" w:hAnsi="Verdana"/>
        </w:rPr>
        <w:br/>
      </w:r>
    </w:p>
    <w:p w:rsidR="0015495E" w:rsidRDefault="00BB5EF0" w:rsidP="00BB5EF0">
      <w:pPr>
        <w:pStyle w:val="Aufgaben"/>
        <w:numPr>
          <w:ilvl w:val="0"/>
          <w:numId w:val="9"/>
        </w:numPr>
        <w:tabs>
          <w:tab w:val="clear" w:pos="360"/>
          <w:tab w:val="num" w:pos="1429"/>
        </w:tabs>
        <w:ind w:left="1429"/>
        <w:rPr>
          <w:rFonts w:ascii="Verdana" w:hAnsi="Verdana"/>
        </w:rPr>
      </w:pPr>
      <w:r w:rsidRPr="00BB5EF0">
        <w:rPr>
          <w:rFonts w:ascii="Verdana" w:hAnsi="Verdana"/>
        </w:rPr>
        <w:t>Was versteht man unter einer Polymerisation?</w:t>
      </w:r>
    </w:p>
    <w:p w:rsidR="0015495E" w:rsidRDefault="0015495E" w:rsidP="0015495E">
      <w:pPr>
        <w:pStyle w:val="Aufgaben"/>
        <w:numPr>
          <w:ilvl w:val="0"/>
          <w:numId w:val="0"/>
        </w:numPr>
        <w:ind w:left="1429"/>
        <w:rPr>
          <w:rFonts w:ascii="Verdana" w:hAnsi="Verdana"/>
        </w:rPr>
      </w:pPr>
      <w:r w:rsidRPr="0015495E">
        <w:rPr>
          <w:rFonts w:ascii="Verdana" w:hAnsi="Verdana"/>
        </w:rPr>
        <w:t>Polymerisation (auch Polymerbildungsreaktion, nach IUPAC Polymerisation genannt) ist eine allgemeine Sammelbezeichnung für Synthesereaktionen, die gleichartige oder unterschiedliche Monomere in Polymere überführen.</w:t>
      </w:r>
      <w:r w:rsidR="00BB5EF0">
        <w:rPr>
          <w:rFonts w:ascii="Verdana" w:hAnsi="Verdana"/>
        </w:rPr>
        <w:br/>
      </w:r>
      <w:r w:rsidR="00BB5EF0">
        <w:rPr>
          <w:rFonts w:ascii="Verdana" w:hAnsi="Verdana"/>
        </w:rPr>
        <w:br/>
      </w:r>
    </w:p>
    <w:p w:rsidR="00BB5EF0" w:rsidRPr="00BB5EF0" w:rsidRDefault="004F0E46" w:rsidP="0015495E">
      <w:pPr>
        <w:pStyle w:val="Aufgaben"/>
        <w:numPr>
          <w:ilvl w:val="0"/>
          <w:numId w:val="0"/>
        </w:numPr>
        <w:ind w:left="1429"/>
        <w:rPr>
          <w:rFonts w:ascii="Verdana" w:hAnsi="Verdana"/>
        </w:rPr>
      </w:pPr>
      <w:r>
        <w:rPr>
          <w:rFonts w:ascii="Verdana" w:hAnsi="Verdana"/>
        </w:rPr>
        <w:br/>
      </w:r>
      <w:r>
        <w:rPr>
          <w:rFonts w:ascii="Verdana" w:hAnsi="Verdana"/>
        </w:rPr>
        <w:br/>
      </w:r>
    </w:p>
    <w:p w:rsidR="0015495E" w:rsidRDefault="00BB5EF0" w:rsidP="0015495E">
      <w:pPr>
        <w:pStyle w:val="Aufgaben"/>
        <w:numPr>
          <w:ilvl w:val="0"/>
          <w:numId w:val="9"/>
        </w:numPr>
        <w:tabs>
          <w:tab w:val="clear" w:pos="360"/>
        </w:tabs>
        <w:ind w:left="1429"/>
        <w:rPr>
          <w:rFonts w:ascii="Verdana" w:hAnsi="Verdana"/>
        </w:rPr>
      </w:pPr>
      <w:r w:rsidRPr="00BB5EF0">
        <w:rPr>
          <w:rFonts w:ascii="Verdana" w:hAnsi="Verdana"/>
        </w:rPr>
        <w:t>In welche Gruppen teilt man die Kunststoffe ein?</w:t>
      </w:r>
    </w:p>
    <w:p w:rsidR="0015495E" w:rsidRDefault="0015495E" w:rsidP="0015495E">
      <w:pPr>
        <w:pStyle w:val="Aufgaben"/>
        <w:numPr>
          <w:ilvl w:val="0"/>
          <w:numId w:val="0"/>
        </w:numPr>
        <w:ind w:left="1429"/>
        <w:rPr>
          <w:rFonts w:ascii="Verdana" w:hAnsi="Verdana"/>
        </w:rPr>
      </w:pPr>
      <w:r>
        <w:rPr>
          <w:rFonts w:ascii="Verdana" w:hAnsi="Verdana"/>
        </w:rPr>
        <w:t>-Duroplaste</w:t>
      </w:r>
      <w:r w:rsidR="007414FF">
        <w:rPr>
          <w:rFonts w:ascii="Verdana" w:hAnsi="Verdana"/>
        </w:rPr>
        <w:t xml:space="preserve"> (bei mechanischer Beanspruchung brüchig)</w:t>
      </w:r>
    </w:p>
    <w:p w:rsidR="0015495E" w:rsidRDefault="0015495E" w:rsidP="0015495E">
      <w:pPr>
        <w:pStyle w:val="Aufgaben"/>
        <w:numPr>
          <w:ilvl w:val="0"/>
          <w:numId w:val="0"/>
        </w:numPr>
        <w:ind w:left="1429"/>
        <w:rPr>
          <w:rFonts w:ascii="Verdana" w:hAnsi="Verdana"/>
        </w:rPr>
      </w:pPr>
      <w:r>
        <w:rPr>
          <w:rFonts w:ascii="Verdana" w:hAnsi="Verdana"/>
        </w:rPr>
        <w:t>- Elastomere</w:t>
      </w:r>
      <w:r w:rsidR="00B616BE">
        <w:rPr>
          <w:rFonts w:ascii="Verdana" w:hAnsi="Verdana"/>
        </w:rPr>
        <w:t xml:space="preserve"> (Gummi)</w:t>
      </w:r>
    </w:p>
    <w:p w:rsidR="0015495E" w:rsidRDefault="0015495E" w:rsidP="0015495E">
      <w:pPr>
        <w:pStyle w:val="Aufgaben"/>
        <w:numPr>
          <w:ilvl w:val="0"/>
          <w:numId w:val="0"/>
        </w:numPr>
        <w:ind w:left="1429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B616BE">
        <w:rPr>
          <w:rFonts w:ascii="Verdana" w:hAnsi="Verdana"/>
        </w:rPr>
        <w:t>Thermoplaste ( durch wärme bearbeitbar)</w:t>
      </w:r>
    </w:p>
    <w:p w:rsidR="00BB5EF0" w:rsidRPr="00BB5EF0" w:rsidRDefault="00BB5EF0" w:rsidP="0015495E">
      <w:pPr>
        <w:pStyle w:val="Aufgaben"/>
        <w:numPr>
          <w:ilvl w:val="0"/>
          <w:numId w:val="0"/>
        </w:numPr>
        <w:ind w:left="709"/>
        <w:rPr>
          <w:rFonts w:ascii="Verdana" w:hAnsi="Verdana"/>
        </w:rPr>
      </w:pPr>
      <w:r>
        <w:rPr>
          <w:rFonts w:ascii="Verdana" w:hAnsi="Verdana"/>
        </w:rPr>
        <w:br/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</w:p>
    <w:p w:rsidR="00BB5EF0" w:rsidRPr="00BB5EF0" w:rsidRDefault="00BB5EF0" w:rsidP="00BB5EF0">
      <w:pPr>
        <w:pStyle w:val="Aufgaben"/>
        <w:numPr>
          <w:ilvl w:val="0"/>
          <w:numId w:val="9"/>
        </w:numPr>
        <w:tabs>
          <w:tab w:val="clear" w:pos="360"/>
          <w:tab w:val="num" w:pos="1429"/>
        </w:tabs>
        <w:ind w:left="1429"/>
        <w:rPr>
          <w:rFonts w:ascii="Verdana" w:hAnsi="Verdana"/>
        </w:rPr>
      </w:pPr>
      <w:r w:rsidRPr="00BB5EF0">
        <w:rPr>
          <w:rFonts w:ascii="Verdana" w:hAnsi="Verdana"/>
        </w:rPr>
        <w:t xml:space="preserve">Warum sind Thermoplaste </w:t>
      </w:r>
      <w:r w:rsidRPr="00BB5EF0">
        <w:rPr>
          <w:rFonts w:ascii="Verdana" w:hAnsi="Verdana"/>
          <w:lang w:val="de-CH"/>
        </w:rPr>
        <w:t>schweissbar</w:t>
      </w:r>
      <w:r w:rsidRPr="00BB5EF0">
        <w:rPr>
          <w:rFonts w:ascii="Verdana" w:hAnsi="Verdana"/>
        </w:rPr>
        <w:t xml:space="preserve">, </w:t>
      </w:r>
      <w:r w:rsidRPr="00BB5EF0">
        <w:rPr>
          <w:rFonts w:ascii="Verdana" w:hAnsi="Verdana"/>
          <w:lang w:val="de-CH"/>
        </w:rPr>
        <w:t>Duroplaste</w:t>
      </w:r>
      <w:r w:rsidRPr="00BB5EF0">
        <w:rPr>
          <w:rFonts w:ascii="Verdana" w:hAnsi="Verdana"/>
        </w:rPr>
        <w:t xml:space="preserve"> und Elastomere aber nicht?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="004F0E46" w:rsidRPr="004F0E46">
        <w:rPr>
          <w:rFonts w:ascii="Verdana" w:hAnsi="Verdana"/>
          <w:i w:val="0"/>
        </w:rPr>
        <w:t xml:space="preserve">Durch ihren Aufbau: Thermoplaste sind aus wenig oder nicht verzweigten, also linearen </w:t>
      </w:r>
      <w:hyperlink r:id="rId9" w:tooltip="Kohlenstoffkette" w:history="1">
        <w:r w:rsidR="004F0E46" w:rsidRPr="004F0E46">
          <w:rPr>
            <w:rFonts w:ascii="Verdana" w:hAnsi="Verdana"/>
            <w:i w:val="0"/>
          </w:rPr>
          <w:t>Kohlenstoffketten</w:t>
        </w:r>
      </w:hyperlink>
      <w:r w:rsidR="004F0E46" w:rsidRPr="004F0E46">
        <w:rPr>
          <w:rFonts w:ascii="Verdana" w:hAnsi="Verdana"/>
          <w:i w:val="0"/>
        </w:rPr>
        <w:t xml:space="preserve"> aufgebaut, die nur durch schwache </w:t>
      </w:r>
      <w:hyperlink r:id="rId10" w:tooltip="Van-der-Waals-Kräfte" w:history="1">
        <w:r w:rsidR="004F0E46" w:rsidRPr="004F0E46">
          <w:rPr>
            <w:rFonts w:ascii="Verdana" w:hAnsi="Verdana"/>
            <w:i w:val="0"/>
          </w:rPr>
          <w:t>physikalische Bindungen</w:t>
        </w:r>
      </w:hyperlink>
      <w:r w:rsidR="004F0E46" w:rsidRPr="004F0E46">
        <w:rPr>
          <w:rFonts w:ascii="Verdana" w:hAnsi="Verdana"/>
          <w:i w:val="0"/>
        </w:rPr>
        <w:t xml:space="preserve"> miteinander verbunden sind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>
        <w:rPr>
          <w:rFonts w:ascii="Verdana" w:hAnsi="Verdana"/>
        </w:rPr>
        <w:lastRenderedPageBreak/>
        <w:br/>
      </w:r>
    </w:p>
    <w:p w:rsidR="00BB5EF0" w:rsidRPr="00BB5EF0" w:rsidRDefault="00BB5EF0" w:rsidP="00BB5EF0">
      <w:pPr>
        <w:pStyle w:val="Aufgaben"/>
        <w:numPr>
          <w:ilvl w:val="0"/>
          <w:numId w:val="9"/>
        </w:numPr>
        <w:tabs>
          <w:tab w:val="clear" w:pos="360"/>
          <w:tab w:val="num" w:pos="1429"/>
        </w:tabs>
        <w:ind w:left="1429"/>
        <w:rPr>
          <w:rFonts w:ascii="Verdana" w:hAnsi="Verdana"/>
        </w:rPr>
      </w:pPr>
      <w:r w:rsidRPr="00BB5EF0">
        <w:rPr>
          <w:rFonts w:ascii="Verdana" w:hAnsi="Verdana"/>
        </w:rPr>
        <w:t>Welches sind typische Anwendungen von Hart-PVC und Weich-PVC?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="00901459" w:rsidRPr="00901459">
        <w:rPr>
          <w:rFonts w:ascii="Verdana" w:hAnsi="Verdana"/>
          <w:i w:val="0"/>
        </w:rPr>
        <w:t xml:space="preserve">Hart-PVC wird beispielsweise zur Herstellung von Fensterprofilen, Rohren, sowie für </w:t>
      </w:r>
      <w:hyperlink r:id="rId11" w:tooltip="Schallplatte" w:history="1">
        <w:r w:rsidR="00901459" w:rsidRPr="00901459">
          <w:rPr>
            <w:rFonts w:ascii="Verdana" w:hAnsi="Verdana"/>
            <w:i w:val="0"/>
          </w:rPr>
          <w:t>Schallplatten</w:t>
        </w:r>
      </w:hyperlink>
      <w:r w:rsidR="00901459" w:rsidRPr="00901459">
        <w:rPr>
          <w:rFonts w:ascii="Verdana" w:hAnsi="Verdana"/>
          <w:i w:val="0"/>
        </w:rPr>
        <w:t xml:space="preserve"> verwendet.</w:t>
      </w:r>
      <w:r w:rsidRPr="00901459">
        <w:rPr>
          <w:rFonts w:ascii="Verdana" w:hAnsi="Verdana"/>
          <w:i w:val="0"/>
        </w:rPr>
        <w:br/>
      </w:r>
      <w:r w:rsidRPr="00901459">
        <w:rPr>
          <w:rFonts w:ascii="Verdana" w:hAnsi="Verdana"/>
          <w:i w:val="0"/>
        </w:rPr>
        <w:br/>
      </w:r>
      <w:r w:rsidR="00901459" w:rsidRPr="00901459">
        <w:rPr>
          <w:rFonts w:ascii="Verdana" w:hAnsi="Verdana"/>
          <w:i w:val="0"/>
        </w:rPr>
        <w:t xml:space="preserve">Weich-PVC enthält hingegen </w:t>
      </w:r>
      <w:hyperlink r:id="rId12" w:tooltip="Weichmacher" w:history="1">
        <w:r w:rsidR="00901459" w:rsidRPr="00901459">
          <w:rPr>
            <w:rFonts w:ascii="Verdana" w:hAnsi="Verdana"/>
            <w:i w:val="0"/>
          </w:rPr>
          <w:t>Weichmacher</w:t>
        </w:r>
      </w:hyperlink>
      <w:r w:rsidR="00901459" w:rsidRPr="00901459">
        <w:rPr>
          <w:rFonts w:ascii="Verdana" w:hAnsi="Verdana"/>
          <w:i w:val="0"/>
        </w:rPr>
        <w:t xml:space="preserve">, die zu einem elastischem Verhalten des Materials führen. Sie werden beispielsweise für </w:t>
      </w:r>
      <w:hyperlink r:id="rId13" w:tooltip="Kabel" w:history="1">
        <w:r w:rsidR="00901459" w:rsidRPr="00901459">
          <w:rPr>
            <w:rFonts w:ascii="Verdana" w:hAnsi="Verdana"/>
            <w:i w:val="0"/>
          </w:rPr>
          <w:t>Kabelummantelungen</w:t>
        </w:r>
      </w:hyperlink>
      <w:r w:rsidR="00901459" w:rsidRPr="00901459">
        <w:rPr>
          <w:rFonts w:ascii="Verdana" w:hAnsi="Verdana"/>
          <w:i w:val="0"/>
        </w:rPr>
        <w:t xml:space="preserve"> und </w:t>
      </w:r>
      <w:hyperlink r:id="rId14" w:tooltip="Bodenbelag" w:history="1">
        <w:r w:rsidR="00901459" w:rsidRPr="00901459">
          <w:rPr>
            <w:rFonts w:ascii="Verdana" w:hAnsi="Verdana"/>
            <w:i w:val="0"/>
          </w:rPr>
          <w:t>Bodenbeläge</w:t>
        </w:r>
      </w:hyperlink>
      <w:r w:rsidR="00901459" w:rsidRPr="00901459">
        <w:rPr>
          <w:rFonts w:ascii="Verdana" w:hAnsi="Verdana"/>
          <w:i w:val="0"/>
        </w:rPr>
        <w:t xml:space="preserve"> verwendet.</w:t>
      </w:r>
      <w:r w:rsidRPr="00901459">
        <w:rPr>
          <w:rFonts w:ascii="Verdana" w:hAnsi="Verdana"/>
          <w:i w:val="0"/>
        </w:rPr>
        <w:br/>
      </w:r>
      <w:r w:rsidRPr="00901459">
        <w:rPr>
          <w:rFonts w:ascii="Verdana" w:hAnsi="Verdana"/>
          <w:i w:val="0"/>
        </w:rPr>
        <w:br/>
      </w:r>
    </w:p>
    <w:p w:rsidR="003D76B5" w:rsidRPr="003D76B5" w:rsidRDefault="00BB5EF0" w:rsidP="00BB5EF0">
      <w:pPr>
        <w:pStyle w:val="Aufgaben"/>
        <w:numPr>
          <w:ilvl w:val="0"/>
          <w:numId w:val="9"/>
        </w:numPr>
        <w:tabs>
          <w:tab w:val="clear" w:pos="360"/>
          <w:tab w:val="num" w:pos="1429"/>
        </w:tabs>
        <w:ind w:left="1429"/>
        <w:rPr>
          <w:rFonts w:ascii="Verdana" w:hAnsi="Verdana"/>
        </w:rPr>
      </w:pPr>
      <w:r w:rsidRPr="00BB5EF0">
        <w:rPr>
          <w:rFonts w:ascii="Verdana" w:hAnsi="Verdana"/>
        </w:rPr>
        <w:t>Wozu werden Polyamide verwendet?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="00901459" w:rsidRPr="003D76B5">
        <w:rPr>
          <w:rFonts w:ascii="Verdana" w:hAnsi="Verdana"/>
          <w:i w:val="0"/>
        </w:rPr>
        <w:t xml:space="preserve">Der größte Teil der </w:t>
      </w:r>
      <w:r w:rsidR="003D76B5" w:rsidRPr="003D76B5">
        <w:rPr>
          <w:rFonts w:ascii="Verdana" w:hAnsi="Verdana"/>
          <w:i w:val="0"/>
        </w:rPr>
        <w:t>Polyamid Produktion</w:t>
      </w:r>
      <w:r w:rsidR="00901459" w:rsidRPr="003D76B5">
        <w:rPr>
          <w:rFonts w:ascii="Verdana" w:hAnsi="Verdana"/>
          <w:i w:val="0"/>
        </w:rPr>
        <w:t xml:space="preserve"> wird als Synthesefaser für </w:t>
      </w:r>
      <w:hyperlink r:id="rId15" w:tooltip="Textilie" w:history="1">
        <w:r w:rsidR="00901459" w:rsidRPr="003D76B5">
          <w:rPr>
            <w:rFonts w:ascii="Verdana" w:hAnsi="Verdana"/>
            <w:i w:val="0"/>
          </w:rPr>
          <w:t>Textilien</w:t>
        </w:r>
      </w:hyperlink>
      <w:r w:rsidR="00901459" w:rsidRPr="003D76B5">
        <w:rPr>
          <w:rFonts w:ascii="Verdana" w:hAnsi="Verdana"/>
          <w:i w:val="0"/>
        </w:rPr>
        <w:t xml:space="preserve"> verwendet.</w:t>
      </w:r>
      <w:r w:rsidR="003D76B5">
        <w:rPr>
          <w:rFonts w:ascii="Verdana" w:hAnsi="Verdana"/>
          <w:i w:val="0"/>
        </w:rPr>
        <w:t xml:space="preserve"> Bekleidung, Segel, Seile, Angelschnur etc.</w:t>
      </w:r>
    </w:p>
    <w:p w:rsidR="00BB5EF0" w:rsidRPr="00BB5EF0" w:rsidRDefault="003D76B5" w:rsidP="003D76B5">
      <w:pPr>
        <w:pStyle w:val="Aufgaben"/>
        <w:numPr>
          <w:ilvl w:val="0"/>
          <w:numId w:val="0"/>
        </w:numPr>
        <w:ind w:left="1429"/>
        <w:rPr>
          <w:rFonts w:ascii="Verdana" w:hAnsi="Verdana"/>
        </w:rPr>
      </w:pPr>
      <w:r w:rsidRPr="003D76B5">
        <w:rPr>
          <w:rFonts w:ascii="Verdana" w:hAnsi="Verdana"/>
        </w:rPr>
        <w:t>Außerdem findet es Verwendung zur Herstellung von unzerbrechlichen Haushaltsgegenständen und technischen Teilen, die sehr abriebfest sein müssen</w:t>
      </w:r>
      <w:r>
        <w:rPr>
          <w:rFonts w:ascii="Verdana" w:hAnsi="Verdana"/>
        </w:rPr>
        <w:t>. Dübel, Schrauben Gehäuse, Isolatoren, Kabelbinder</w:t>
      </w:r>
      <w:r w:rsidR="00BB5EF0" w:rsidRPr="003D76B5">
        <w:rPr>
          <w:rFonts w:ascii="Verdana" w:hAnsi="Verdana"/>
        </w:rPr>
        <w:br/>
      </w:r>
      <w:r w:rsidR="00BB5EF0" w:rsidRPr="003D76B5">
        <w:rPr>
          <w:rFonts w:ascii="Verdana" w:hAnsi="Verdana"/>
          <w:i w:val="0"/>
        </w:rPr>
        <w:br/>
      </w:r>
      <w:r w:rsidR="00BB5EF0">
        <w:rPr>
          <w:rFonts w:ascii="Verdana" w:hAnsi="Verdana"/>
        </w:rPr>
        <w:br/>
      </w:r>
      <w:r w:rsidR="00BB5EF0">
        <w:rPr>
          <w:rFonts w:ascii="Verdana" w:hAnsi="Verdana"/>
        </w:rPr>
        <w:br/>
      </w:r>
      <w:r w:rsidR="00BB5EF0">
        <w:rPr>
          <w:rFonts w:ascii="Verdana" w:hAnsi="Verdana"/>
        </w:rPr>
        <w:br/>
      </w:r>
      <w:r w:rsidR="00BB5EF0">
        <w:rPr>
          <w:rFonts w:ascii="Verdana" w:hAnsi="Verdana"/>
        </w:rPr>
        <w:br/>
      </w:r>
      <w:r w:rsidR="00BB5EF0">
        <w:rPr>
          <w:rFonts w:ascii="Verdana" w:hAnsi="Verdana"/>
        </w:rPr>
        <w:br/>
      </w:r>
      <w:r w:rsidR="00BB5EF0">
        <w:rPr>
          <w:rFonts w:ascii="Verdana" w:hAnsi="Verdana"/>
        </w:rPr>
        <w:br/>
      </w:r>
      <w:r w:rsidR="00BB5EF0">
        <w:rPr>
          <w:rFonts w:ascii="Verdana" w:hAnsi="Verdana"/>
        </w:rPr>
        <w:br/>
      </w:r>
    </w:p>
    <w:p w:rsidR="003D76B5" w:rsidRDefault="00BB5EF0" w:rsidP="00BB5EF0">
      <w:pPr>
        <w:pStyle w:val="Aufgaben"/>
        <w:numPr>
          <w:ilvl w:val="0"/>
          <w:numId w:val="9"/>
        </w:numPr>
        <w:tabs>
          <w:tab w:val="clear" w:pos="360"/>
          <w:tab w:val="num" w:pos="1429"/>
        </w:tabs>
        <w:ind w:left="1429"/>
        <w:rPr>
          <w:rFonts w:ascii="Verdana" w:hAnsi="Verdana"/>
        </w:rPr>
      </w:pPr>
      <w:r w:rsidRPr="00BB5EF0">
        <w:rPr>
          <w:rFonts w:ascii="Verdana" w:hAnsi="Verdana"/>
        </w:rPr>
        <w:t xml:space="preserve">Wie können thermoplastische Kunststoffe von </w:t>
      </w:r>
      <w:proofErr w:type="spellStart"/>
      <w:r w:rsidRPr="00BB5EF0">
        <w:rPr>
          <w:rFonts w:ascii="Verdana" w:hAnsi="Verdana"/>
        </w:rPr>
        <w:t>duroplastischen</w:t>
      </w:r>
      <w:proofErr w:type="spellEnd"/>
      <w:r w:rsidRPr="00BB5EF0">
        <w:rPr>
          <w:rFonts w:ascii="Verdana" w:hAnsi="Verdana"/>
        </w:rPr>
        <w:t xml:space="preserve"> unterschieden werden?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="003D76B5">
        <w:rPr>
          <w:rFonts w:ascii="Verdana" w:hAnsi="Verdana"/>
        </w:rPr>
        <w:t>Thermoplaste können unter Erwärmung bearbeitet werden und behalten die Form nach der Umformung bei.</w:t>
      </w:r>
    </w:p>
    <w:p w:rsidR="00BB5EF0" w:rsidRPr="00BB5EF0" w:rsidRDefault="003D76B5" w:rsidP="003D76B5">
      <w:pPr>
        <w:pStyle w:val="Aufgaben"/>
        <w:numPr>
          <w:ilvl w:val="0"/>
          <w:numId w:val="0"/>
        </w:numPr>
        <w:ind w:left="1429"/>
        <w:rPr>
          <w:rFonts w:ascii="Verdana" w:hAnsi="Verdana"/>
        </w:rPr>
      </w:pPr>
      <w:r>
        <w:rPr>
          <w:rFonts w:ascii="Verdana" w:hAnsi="Verdana"/>
        </w:rPr>
        <w:t xml:space="preserve">Duroplaste bleiben bei </w:t>
      </w:r>
      <w:proofErr w:type="spellStart"/>
      <w:r>
        <w:rPr>
          <w:rFonts w:ascii="Verdana" w:hAnsi="Verdana"/>
        </w:rPr>
        <w:t>erwärmung</w:t>
      </w:r>
      <w:proofErr w:type="spellEnd"/>
      <w:r>
        <w:rPr>
          <w:rFonts w:ascii="Verdana" w:hAnsi="Verdana"/>
        </w:rPr>
        <w:t xml:space="preserve"> in der gleichen Form bis man sie zu stark erhitzt und es Zerstört wird.</w:t>
      </w:r>
      <w:r w:rsidR="00BB5EF0">
        <w:rPr>
          <w:rFonts w:ascii="Verdana" w:hAnsi="Verdana"/>
        </w:rPr>
        <w:br/>
      </w:r>
      <w:r w:rsidR="00BB5EF0">
        <w:rPr>
          <w:rFonts w:ascii="Verdana" w:hAnsi="Verdana"/>
        </w:rPr>
        <w:br/>
      </w:r>
      <w:r w:rsidR="00BB5EF0">
        <w:rPr>
          <w:rFonts w:ascii="Verdana" w:hAnsi="Verdana"/>
        </w:rPr>
        <w:br/>
      </w:r>
      <w:r w:rsidR="00BB5EF0">
        <w:rPr>
          <w:rFonts w:ascii="Verdana" w:hAnsi="Verdana"/>
        </w:rPr>
        <w:br/>
      </w:r>
      <w:r w:rsidR="00BB5EF0">
        <w:rPr>
          <w:rFonts w:ascii="Verdana" w:hAnsi="Verdana"/>
        </w:rPr>
        <w:br/>
      </w:r>
      <w:r w:rsidR="00BB5EF0">
        <w:rPr>
          <w:rFonts w:ascii="Verdana" w:hAnsi="Verdana"/>
        </w:rPr>
        <w:br/>
      </w:r>
      <w:r w:rsidR="00BB5EF0">
        <w:rPr>
          <w:rFonts w:ascii="Verdana" w:hAnsi="Verdana"/>
        </w:rPr>
        <w:br/>
      </w:r>
      <w:r w:rsidR="00BB5EF0">
        <w:rPr>
          <w:rFonts w:ascii="Verdana" w:hAnsi="Verdana"/>
        </w:rPr>
        <w:br/>
      </w:r>
      <w:r w:rsidR="00BB5EF0">
        <w:rPr>
          <w:rFonts w:ascii="Verdana" w:hAnsi="Verdana"/>
        </w:rPr>
        <w:br/>
      </w:r>
      <w:r w:rsidR="00BB5EF0">
        <w:rPr>
          <w:rFonts w:ascii="Verdana" w:hAnsi="Verdana"/>
        </w:rPr>
        <w:br/>
      </w:r>
      <w:bookmarkStart w:id="1" w:name="_GoBack"/>
      <w:bookmarkEnd w:id="1"/>
      <w:r w:rsidR="00BB5EF0">
        <w:rPr>
          <w:rFonts w:ascii="Verdana" w:hAnsi="Verdana"/>
        </w:rPr>
        <w:br/>
      </w:r>
      <w:r w:rsidR="00BB5EF0">
        <w:rPr>
          <w:rFonts w:ascii="Verdana" w:hAnsi="Verdana"/>
        </w:rPr>
        <w:br/>
      </w:r>
    </w:p>
    <w:tbl>
      <w:tblPr>
        <w:tblW w:w="8646" w:type="dxa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110"/>
      </w:tblGrid>
      <w:tr w:rsidR="00BB5EF0" w:rsidRPr="00BB5EF0" w:rsidTr="00BB5EF0">
        <w:trPr>
          <w:trHeight w:val="1843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BB5EF0" w:rsidRPr="00BB5EF0" w:rsidRDefault="00BB5EF0" w:rsidP="00E42E62">
            <w:pPr>
              <w:pStyle w:val="Aufgaben"/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BB5EF0">
              <w:rPr>
                <w:rFonts w:ascii="Verdana" w:hAnsi="Verdana"/>
              </w:rPr>
              <w:t xml:space="preserve">Auf welchen der aufgeführten Kunststoffe trifft der Handelsname </w:t>
            </w:r>
            <w:proofErr w:type="spellStart"/>
            <w:r w:rsidRPr="00BB5EF0">
              <w:rPr>
                <w:rFonts w:ascii="Verdana" w:hAnsi="Verdana"/>
              </w:rPr>
              <w:t>Araldit</w:t>
            </w:r>
            <w:proofErr w:type="spellEnd"/>
            <w:r w:rsidRPr="00BB5EF0">
              <w:rPr>
                <w:rFonts w:ascii="Verdana" w:hAnsi="Verdana"/>
              </w:rPr>
              <w:t xml:space="preserve"> zu?</w:t>
            </w:r>
          </w:p>
          <w:p w:rsidR="00BB5EF0" w:rsidRPr="00BB5EF0" w:rsidRDefault="00BB5EF0" w:rsidP="00E42E62">
            <w:pPr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BB5EF0">
              <w:rPr>
                <w:rFonts w:ascii="Verdana" w:hAnsi="Verdana"/>
              </w:rPr>
              <w:t>Zelluloseazetat</w:t>
            </w:r>
          </w:p>
          <w:p w:rsidR="00BB5EF0" w:rsidRPr="00BB5EF0" w:rsidRDefault="00BB5EF0" w:rsidP="00E42E62">
            <w:pPr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BB5EF0">
              <w:rPr>
                <w:rFonts w:ascii="Verdana" w:hAnsi="Verdana"/>
              </w:rPr>
              <w:t>Polyethylen</w:t>
            </w:r>
          </w:p>
          <w:p w:rsidR="00BB5EF0" w:rsidRPr="00BB5EF0" w:rsidRDefault="00BB5EF0" w:rsidP="00E42E62">
            <w:pPr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BB5EF0">
              <w:rPr>
                <w:rFonts w:ascii="Verdana" w:hAnsi="Verdana"/>
              </w:rPr>
              <w:t>Epoxidharz</w:t>
            </w:r>
          </w:p>
          <w:p w:rsidR="00BB5EF0" w:rsidRPr="00835302" w:rsidRDefault="00BB5EF0" w:rsidP="00E42E62">
            <w:pPr>
              <w:numPr>
                <w:ilvl w:val="0"/>
                <w:numId w:val="10"/>
              </w:numPr>
              <w:rPr>
                <w:rFonts w:ascii="Verdana" w:hAnsi="Verdana"/>
                <w:highlight w:val="yellow"/>
              </w:rPr>
            </w:pPr>
            <w:r w:rsidRPr="00835302">
              <w:rPr>
                <w:rFonts w:ascii="Verdana" w:hAnsi="Verdana"/>
                <w:highlight w:val="yellow"/>
              </w:rPr>
              <w:t>Polyurethan</w:t>
            </w:r>
          </w:p>
          <w:p w:rsidR="00BB5EF0" w:rsidRPr="00BB5EF0" w:rsidRDefault="00BB5EF0" w:rsidP="00E42E62">
            <w:pPr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BB5EF0">
              <w:rPr>
                <w:rFonts w:ascii="Verdana" w:hAnsi="Verdana"/>
              </w:rPr>
              <w:t>Silikon</w:t>
            </w:r>
          </w:p>
          <w:p w:rsidR="00BB5EF0" w:rsidRPr="00BB5EF0" w:rsidRDefault="00BB5EF0" w:rsidP="00E42E62">
            <w:pPr>
              <w:ind w:left="397"/>
              <w:rPr>
                <w:rFonts w:ascii="Verdana" w:hAnsi="Verdana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BB5EF0" w:rsidRPr="00BB5EF0" w:rsidRDefault="00BB5EF0" w:rsidP="00E42E62">
            <w:pPr>
              <w:pStyle w:val="Aufgaben"/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BB5EF0">
              <w:rPr>
                <w:rFonts w:ascii="Verdana" w:hAnsi="Verdana"/>
              </w:rPr>
              <w:lastRenderedPageBreak/>
              <w:t>Welches ist das Kurzzeichen für Plexiglas?</w:t>
            </w:r>
          </w:p>
          <w:p w:rsidR="00BB5EF0" w:rsidRPr="00BB5EF0" w:rsidRDefault="00BB5EF0" w:rsidP="00E42E62">
            <w:pPr>
              <w:numPr>
                <w:ilvl w:val="0"/>
                <w:numId w:val="11"/>
              </w:numPr>
              <w:rPr>
                <w:rFonts w:ascii="Verdana" w:hAnsi="Verdana"/>
                <w:lang w:val="en-GB"/>
              </w:rPr>
            </w:pPr>
            <w:r w:rsidRPr="00BB5EF0">
              <w:rPr>
                <w:rFonts w:ascii="Verdana" w:hAnsi="Verdana"/>
                <w:lang w:val="en-GB"/>
              </w:rPr>
              <w:t>EVA</w:t>
            </w:r>
          </w:p>
          <w:p w:rsidR="00BB5EF0" w:rsidRPr="00BB5EF0" w:rsidRDefault="00BB5EF0" w:rsidP="00E42E62">
            <w:pPr>
              <w:numPr>
                <w:ilvl w:val="0"/>
                <w:numId w:val="11"/>
              </w:numPr>
              <w:rPr>
                <w:rFonts w:ascii="Verdana" w:hAnsi="Verdana"/>
                <w:lang w:val="en-GB"/>
              </w:rPr>
            </w:pPr>
            <w:r w:rsidRPr="00BB5EF0">
              <w:rPr>
                <w:rFonts w:ascii="Verdana" w:hAnsi="Verdana"/>
                <w:lang w:val="en-GB"/>
              </w:rPr>
              <w:t>PF</w:t>
            </w:r>
          </w:p>
          <w:p w:rsidR="00BB5EF0" w:rsidRPr="00BB5EF0" w:rsidRDefault="00BB5EF0" w:rsidP="00E42E62">
            <w:pPr>
              <w:numPr>
                <w:ilvl w:val="0"/>
                <w:numId w:val="11"/>
              </w:numPr>
              <w:rPr>
                <w:rFonts w:ascii="Verdana" w:hAnsi="Verdana"/>
                <w:lang w:val="en-GB"/>
              </w:rPr>
            </w:pPr>
            <w:r w:rsidRPr="00BB5EF0">
              <w:rPr>
                <w:rFonts w:ascii="Verdana" w:hAnsi="Verdana"/>
                <w:lang w:val="en-GB"/>
              </w:rPr>
              <w:t>PS</w:t>
            </w:r>
          </w:p>
          <w:p w:rsidR="00BB5EF0" w:rsidRPr="00BB5EF0" w:rsidRDefault="00BB5EF0" w:rsidP="00E42E62">
            <w:pPr>
              <w:numPr>
                <w:ilvl w:val="0"/>
                <w:numId w:val="11"/>
              </w:numPr>
              <w:rPr>
                <w:rFonts w:ascii="Verdana" w:hAnsi="Verdana"/>
                <w:lang w:val="en-GB"/>
              </w:rPr>
            </w:pPr>
            <w:r w:rsidRPr="00BB5EF0">
              <w:rPr>
                <w:rFonts w:ascii="Verdana" w:hAnsi="Verdana"/>
                <w:lang w:val="en-GB"/>
              </w:rPr>
              <w:t>PVC</w:t>
            </w:r>
          </w:p>
          <w:p w:rsidR="00BB5EF0" w:rsidRPr="00BB5EF0" w:rsidRDefault="00BB5EF0" w:rsidP="00E42E62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835302">
              <w:rPr>
                <w:rFonts w:ascii="Verdana" w:hAnsi="Verdana"/>
                <w:highlight w:val="yellow"/>
              </w:rPr>
              <w:t>PMMA</w:t>
            </w:r>
          </w:p>
        </w:tc>
      </w:tr>
      <w:tr w:rsidR="00BB5EF0" w:rsidRPr="00BB5EF0" w:rsidTr="00BB5EF0">
        <w:trPr>
          <w:trHeight w:val="1843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BB5EF0" w:rsidRPr="00BB5EF0" w:rsidRDefault="00BB5EF0" w:rsidP="00E42E62">
            <w:pPr>
              <w:pStyle w:val="Aufgaben"/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BB5EF0">
              <w:rPr>
                <w:rFonts w:ascii="Verdana" w:hAnsi="Verdana"/>
              </w:rPr>
              <w:t>Welches ist der Handelsname für den Kunststoff mit dem Kurzzeichen PTFE?</w:t>
            </w:r>
          </w:p>
          <w:p w:rsidR="00BB5EF0" w:rsidRPr="00BB5EF0" w:rsidRDefault="00BB5EF0" w:rsidP="00E42E62">
            <w:pPr>
              <w:numPr>
                <w:ilvl w:val="0"/>
                <w:numId w:val="12"/>
              </w:numPr>
              <w:rPr>
                <w:rFonts w:ascii="Verdana" w:hAnsi="Verdana"/>
                <w:lang w:val="fr-FR"/>
              </w:rPr>
            </w:pPr>
            <w:proofErr w:type="spellStart"/>
            <w:r w:rsidRPr="00BB5EF0">
              <w:rPr>
                <w:rFonts w:ascii="Verdana" w:hAnsi="Verdana"/>
                <w:lang w:val="fr-FR"/>
              </w:rPr>
              <w:t>Araldit</w:t>
            </w:r>
            <w:proofErr w:type="spellEnd"/>
          </w:p>
          <w:p w:rsidR="00BB5EF0" w:rsidRPr="000D2CC6" w:rsidRDefault="00BB5EF0" w:rsidP="00E42E62">
            <w:pPr>
              <w:numPr>
                <w:ilvl w:val="0"/>
                <w:numId w:val="12"/>
              </w:numPr>
              <w:rPr>
                <w:rFonts w:ascii="Verdana" w:hAnsi="Verdana"/>
                <w:highlight w:val="yellow"/>
                <w:lang w:val="fr-FR"/>
              </w:rPr>
            </w:pPr>
            <w:proofErr w:type="spellStart"/>
            <w:r w:rsidRPr="000D2CC6">
              <w:rPr>
                <w:rFonts w:ascii="Verdana" w:hAnsi="Verdana"/>
                <w:highlight w:val="yellow"/>
                <w:lang w:val="fr-FR"/>
              </w:rPr>
              <w:t>Teflon</w:t>
            </w:r>
            <w:proofErr w:type="spellEnd"/>
          </w:p>
          <w:p w:rsidR="00BB5EF0" w:rsidRPr="00BB5EF0" w:rsidRDefault="00BB5EF0" w:rsidP="00E42E62">
            <w:pPr>
              <w:numPr>
                <w:ilvl w:val="0"/>
                <w:numId w:val="12"/>
              </w:numPr>
              <w:rPr>
                <w:rFonts w:ascii="Verdana" w:hAnsi="Verdana"/>
                <w:lang w:val="fr-FR"/>
              </w:rPr>
            </w:pPr>
            <w:r w:rsidRPr="00BB5EF0">
              <w:rPr>
                <w:rFonts w:ascii="Verdana" w:hAnsi="Verdana"/>
                <w:lang w:val="fr-FR"/>
              </w:rPr>
              <w:t>Nylon</w:t>
            </w:r>
          </w:p>
          <w:p w:rsidR="00BB5EF0" w:rsidRPr="00BB5EF0" w:rsidRDefault="00BB5EF0" w:rsidP="00E42E62">
            <w:pPr>
              <w:numPr>
                <w:ilvl w:val="0"/>
                <w:numId w:val="12"/>
              </w:numPr>
              <w:rPr>
                <w:rFonts w:ascii="Verdana" w:hAnsi="Verdana"/>
                <w:lang w:val="fr-FR"/>
              </w:rPr>
            </w:pPr>
            <w:proofErr w:type="spellStart"/>
            <w:r w:rsidRPr="00BB5EF0">
              <w:rPr>
                <w:rFonts w:ascii="Verdana" w:hAnsi="Verdana"/>
                <w:lang w:val="fr-FR"/>
              </w:rPr>
              <w:t>Bakelit</w:t>
            </w:r>
            <w:proofErr w:type="spellEnd"/>
          </w:p>
          <w:p w:rsidR="00BB5EF0" w:rsidRPr="00BB5EF0" w:rsidRDefault="00BB5EF0" w:rsidP="00E42E62">
            <w:pPr>
              <w:numPr>
                <w:ilvl w:val="0"/>
                <w:numId w:val="12"/>
              </w:numPr>
              <w:rPr>
                <w:rFonts w:ascii="Verdana" w:hAnsi="Verdana"/>
                <w:lang w:val="fr-FR"/>
              </w:rPr>
            </w:pPr>
            <w:proofErr w:type="spellStart"/>
            <w:r w:rsidRPr="00BB5EF0">
              <w:rPr>
                <w:rFonts w:ascii="Verdana" w:hAnsi="Verdana"/>
                <w:lang w:val="fr-FR"/>
              </w:rPr>
              <w:t>Silopren</w:t>
            </w:r>
            <w:proofErr w:type="spellEnd"/>
          </w:p>
          <w:p w:rsidR="00BB5EF0" w:rsidRPr="00BB5EF0" w:rsidRDefault="00BB5EF0" w:rsidP="00E42E62">
            <w:pPr>
              <w:ind w:left="397"/>
              <w:rPr>
                <w:rFonts w:ascii="Verdana" w:hAnsi="Verdana"/>
                <w:lang w:val="fr-FR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BB5EF0" w:rsidRPr="00BB5EF0" w:rsidRDefault="00BB5EF0" w:rsidP="00E42E62">
            <w:pPr>
              <w:pStyle w:val="Aufgaben"/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BB5EF0">
              <w:rPr>
                <w:rFonts w:ascii="Verdana" w:hAnsi="Verdana"/>
              </w:rPr>
              <w:t>Welcher Kunststoff entzündet sich sehr rasch und heftig?</w:t>
            </w:r>
          </w:p>
          <w:p w:rsidR="00BB5EF0" w:rsidRPr="000D2CC6" w:rsidRDefault="00BB5EF0" w:rsidP="00E42E62">
            <w:pPr>
              <w:numPr>
                <w:ilvl w:val="0"/>
                <w:numId w:val="13"/>
              </w:numPr>
              <w:rPr>
                <w:rFonts w:ascii="Verdana" w:hAnsi="Verdana"/>
                <w:highlight w:val="yellow"/>
                <w:lang w:val="de-CH"/>
              </w:rPr>
            </w:pPr>
            <w:r w:rsidRPr="000D2CC6">
              <w:rPr>
                <w:rFonts w:ascii="Verdana" w:hAnsi="Verdana"/>
                <w:highlight w:val="yellow"/>
                <w:lang w:val="de-CH"/>
              </w:rPr>
              <w:t>Zellulosenitrat</w:t>
            </w:r>
          </w:p>
          <w:p w:rsidR="00BB5EF0" w:rsidRPr="00BB5EF0" w:rsidRDefault="00BB5EF0" w:rsidP="00E42E62">
            <w:pPr>
              <w:numPr>
                <w:ilvl w:val="0"/>
                <w:numId w:val="13"/>
              </w:numPr>
              <w:rPr>
                <w:rFonts w:ascii="Verdana" w:hAnsi="Verdana"/>
                <w:lang w:val="de-CH"/>
              </w:rPr>
            </w:pPr>
            <w:r w:rsidRPr="00BB5EF0">
              <w:rPr>
                <w:rFonts w:ascii="Verdana" w:hAnsi="Verdana"/>
                <w:lang w:val="de-CH"/>
              </w:rPr>
              <w:t>Silikon</w:t>
            </w:r>
          </w:p>
          <w:p w:rsidR="00BB5EF0" w:rsidRPr="00BB5EF0" w:rsidRDefault="00BB5EF0" w:rsidP="00E42E62">
            <w:pPr>
              <w:numPr>
                <w:ilvl w:val="0"/>
                <w:numId w:val="13"/>
              </w:numPr>
              <w:rPr>
                <w:rFonts w:ascii="Verdana" w:hAnsi="Verdana"/>
                <w:lang w:val="de-CH"/>
              </w:rPr>
            </w:pPr>
            <w:r w:rsidRPr="00BB5EF0">
              <w:rPr>
                <w:rFonts w:ascii="Verdana" w:hAnsi="Verdana"/>
                <w:lang w:val="de-CH"/>
              </w:rPr>
              <w:t>Phenolharz</w:t>
            </w:r>
          </w:p>
          <w:p w:rsidR="00BB5EF0" w:rsidRPr="00BB5EF0" w:rsidRDefault="00BB5EF0" w:rsidP="00E42E62">
            <w:pPr>
              <w:numPr>
                <w:ilvl w:val="0"/>
                <w:numId w:val="13"/>
              </w:numPr>
              <w:rPr>
                <w:rFonts w:ascii="Verdana" w:hAnsi="Verdana"/>
                <w:lang w:val="de-CH"/>
              </w:rPr>
            </w:pPr>
            <w:r w:rsidRPr="00BB5EF0">
              <w:rPr>
                <w:rFonts w:ascii="Verdana" w:hAnsi="Verdana"/>
                <w:lang w:val="de-CH"/>
              </w:rPr>
              <w:t>Teflon</w:t>
            </w:r>
          </w:p>
          <w:p w:rsidR="00BB5EF0" w:rsidRPr="00BB5EF0" w:rsidRDefault="00BB5EF0" w:rsidP="00E42E62">
            <w:pPr>
              <w:numPr>
                <w:ilvl w:val="0"/>
                <w:numId w:val="13"/>
              </w:numPr>
              <w:rPr>
                <w:rFonts w:ascii="Verdana" w:hAnsi="Verdana"/>
              </w:rPr>
            </w:pPr>
            <w:proofErr w:type="spellStart"/>
            <w:r w:rsidRPr="00BB5EF0">
              <w:rPr>
                <w:rFonts w:ascii="Verdana" w:hAnsi="Verdana"/>
              </w:rPr>
              <w:t>Malaminharz</w:t>
            </w:r>
            <w:proofErr w:type="spellEnd"/>
          </w:p>
        </w:tc>
      </w:tr>
      <w:tr w:rsidR="00BB5EF0" w:rsidRPr="00BB5EF0" w:rsidTr="00BB5EF0">
        <w:trPr>
          <w:trHeight w:val="1843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BB5EF0" w:rsidRPr="00BB5EF0" w:rsidRDefault="00BB5EF0" w:rsidP="00E42E62">
            <w:pPr>
              <w:pStyle w:val="Aufgaben"/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BB5EF0">
              <w:rPr>
                <w:rFonts w:ascii="Verdana" w:hAnsi="Verdana"/>
              </w:rPr>
              <w:t>Welcher Kunststoff riecht beim Verbrennen stechend nach Salzsäure?</w:t>
            </w:r>
          </w:p>
          <w:p w:rsidR="00BB5EF0" w:rsidRPr="00BB5EF0" w:rsidRDefault="00BB5EF0" w:rsidP="00E42E62">
            <w:pPr>
              <w:numPr>
                <w:ilvl w:val="0"/>
                <w:numId w:val="14"/>
              </w:numPr>
              <w:rPr>
                <w:rFonts w:ascii="Verdana" w:hAnsi="Verdana"/>
                <w:lang w:val="de-CH"/>
              </w:rPr>
            </w:pPr>
            <w:r w:rsidRPr="00BB5EF0">
              <w:rPr>
                <w:rFonts w:ascii="Verdana" w:hAnsi="Verdana"/>
                <w:lang w:val="de-CH"/>
              </w:rPr>
              <w:t>Phenolharz</w:t>
            </w:r>
          </w:p>
          <w:p w:rsidR="00BB5EF0" w:rsidRPr="00BB5EF0" w:rsidRDefault="00BB5EF0" w:rsidP="00E42E62">
            <w:pPr>
              <w:numPr>
                <w:ilvl w:val="0"/>
                <w:numId w:val="14"/>
              </w:numPr>
              <w:rPr>
                <w:rFonts w:ascii="Verdana" w:hAnsi="Verdana"/>
                <w:lang w:val="de-CH"/>
              </w:rPr>
            </w:pPr>
            <w:r w:rsidRPr="00BB5EF0">
              <w:rPr>
                <w:rFonts w:ascii="Verdana" w:hAnsi="Verdana"/>
                <w:lang w:val="de-CH"/>
              </w:rPr>
              <w:t>Vulkanfiber</w:t>
            </w:r>
          </w:p>
          <w:p w:rsidR="00BB5EF0" w:rsidRPr="00BB5EF0" w:rsidRDefault="00BB5EF0" w:rsidP="00E42E62">
            <w:pPr>
              <w:numPr>
                <w:ilvl w:val="0"/>
                <w:numId w:val="14"/>
              </w:numPr>
              <w:rPr>
                <w:rFonts w:ascii="Verdana" w:hAnsi="Verdana"/>
                <w:lang w:val="de-CH"/>
              </w:rPr>
            </w:pPr>
            <w:r w:rsidRPr="00BB5EF0">
              <w:rPr>
                <w:rFonts w:ascii="Verdana" w:hAnsi="Verdana"/>
                <w:lang w:val="de-CH"/>
              </w:rPr>
              <w:t>Plexiglas</w:t>
            </w:r>
          </w:p>
          <w:p w:rsidR="00BB5EF0" w:rsidRPr="007414FF" w:rsidRDefault="00BB5EF0" w:rsidP="00E42E62">
            <w:pPr>
              <w:numPr>
                <w:ilvl w:val="0"/>
                <w:numId w:val="14"/>
              </w:numPr>
              <w:rPr>
                <w:rFonts w:ascii="Verdana" w:hAnsi="Verdana"/>
                <w:highlight w:val="yellow"/>
                <w:lang w:val="de-CH"/>
              </w:rPr>
            </w:pPr>
            <w:r w:rsidRPr="007414FF">
              <w:rPr>
                <w:rFonts w:ascii="Verdana" w:hAnsi="Verdana"/>
                <w:highlight w:val="yellow"/>
                <w:lang w:val="de-CH"/>
              </w:rPr>
              <w:t>Polyvinylchlorid</w:t>
            </w:r>
          </w:p>
          <w:p w:rsidR="00BB5EF0" w:rsidRPr="00BB5EF0" w:rsidRDefault="00BB5EF0" w:rsidP="00E42E62">
            <w:pPr>
              <w:numPr>
                <w:ilvl w:val="0"/>
                <w:numId w:val="14"/>
              </w:numPr>
              <w:rPr>
                <w:rFonts w:ascii="Verdana" w:hAnsi="Verdana"/>
                <w:lang w:val="de-CH"/>
              </w:rPr>
            </w:pPr>
            <w:r w:rsidRPr="00BB5EF0">
              <w:rPr>
                <w:rFonts w:ascii="Verdana" w:hAnsi="Verdana"/>
                <w:lang w:val="de-CH"/>
              </w:rPr>
              <w:t>Polyethylen</w:t>
            </w:r>
          </w:p>
          <w:p w:rsidR="00BB5EF0" w:rsidRPr="00BB5EF0" w:rsidRDefault="00BB5EF0" w:rsidP="00E42E62">
            <w:pPr>
              <w:ind w:left="397"/>
              <w:rPr>
                <w:rFonts w:ascii="Verdana" w:hAnsi="Verdana"/>
                <w:lang w:val="de-CH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BB5EF0" w:rsidRPr="00BB5EF0" w:rsidRDefault="00BB5EF0" w:rsidP="00E42E62">
            <w:pPr>
              <w:pStyle w:val="Aufgaben"/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BB5EF0">
              <w:rPr>
                <w:rFonts w:ascii="Verdana" w:hAnsi="Verdana"/>
              </w:rPr>
              <w:t>Welcher der aufgeführten Kunststoffe hat eine Dichte zwischen 900 bis 1000 kg/m</w:t>
            </w:r>
            <w:r w:rsidRPr="00BB5EF0">
              <w:rPr>
                <w:rFonts w:ascii="Verdana" w:hAnsi="Verdana"/>
                <w:vertAlign w:val="superscript"/>
              </w:rPr>
              <w:t>3</w:t>
            </w:r>
            <w:r w:rsidRPr="00BB5EF0">
              <w:rPr>
                <w:rFonts w:ascii="Verdana" w:hAnsi="Verdana"/>
              </w:rPr>
              <w:t>?</w:t>
            </w:r>
          </w:p>
          <w:p w:rsidR="00BB5EF0" w:rsidRPr="00BB5EF0" w:rsidRDefault="00BB5EF0" w:rsidP="00E42E62">
            <w:pPr>
              <w:numPr>
                <w:ilvl w:val="0"/>
                <w:numId w:val="15"/>
              </w:numPr>
              <w:rPr>
                <w:rFonts w:ascii="Verdana" w:hAnsi="Verdana"/>
                <w:lang w:val="de-CH"/>
              </w:rPr>
            </w:pPr>
            <w:r w:rsidRPr="00BB5EF0">
              <w:rPr>
                <w:rFonts w:ascii="Verdana" w:hAnsi="Verdana"/>
                <w:lang w:val="de-CH"/>
              </w:rPr>
              <w:t>Polyethylen</w:t>
            </w:r>
          </w:p>
          <w:p w:rsidR="00BB5EF0" w:rsidRPr="00BB5EF0" w:rsidRDefault="00BB5EF0" w:rsidP="00E42E62">
            <w:pPr>
              <w:numPr>
                <w:ilvl w:val="0"/>
                <w:numId w:val="15"/>
              </w:numPr>
              <w:rPr>
                <w:rFonts w:ascii="Verdana" w:hAnsi="Verdana"/>
                <w:lang w:val="de-CH"/>
              </w:rPr>
            </w:pPr>
            <w:r w:rsidRPr="00BB5EF0">
              <w:rPr>
                <w:rFonts w:ascii="Verdana" w:hAnsi="Verdana"/>
                <w:lang w:val="de-CH"/>
              </w:rPr>
              <w:t>Silikon</w:t>
            </w:r>
          </w:p>
          <w:p w:rsidR="00BB5EF0" w:rsidRPr="00BB5EF0" w:rsidRDefault="00BB5EF0" w:rsidP="00E42E62">
            <w:pPr>
              <w:numPr>
                <w:ilvl w:val="0"/>
                <w:numId w:val="15"/>
              </w:numPr>
              <w:rPr>
                <w:rFonts w:ascii="Verdana" w:hAnsi="Verdana"/>
                <w:lang w:val="de-CH"/>
              </w:rPr>
            </w:pPr>
            <w:r w:rsidRPr="00BB5EF0">
              <w:rPr>
                <w:rFonts w:ascii="Verdana" w:hAnsi="Verdana"/>
                <w:lang w:val="de-CH"/>
              </w:rPr>
              <w:t>Teflon</w:t>
            </w:r>
          </w:p>
          <w:p w:rsidR="00BB5EF0" w:rsidRPr="00BB5EF0" w:rsidRDefault="00BB5EF0" w:rsidP="00E42E62">
            <w:pPr>
              <w:numPr>
                <w:ilvl w:val="0"/>
                <w:numId w:val="15"/>
              </w:numPr>
              <w:rPr>
                <w:rFonts w:ascii="Verdana" w:hAnsi="Verdana"/>
                <w:lang w:val="de-CH"/>
              </w:rPr>
            </w:pPr>
            <w:r w:rsidRPr="00BB5EF0">
              <w:rPr>
                <w:rFonts w:ascii="Verdana" w:hAnsi="Verdana"/>
                <w:lang w:val="de-CH"/>
              </w:rPr>
              <w:t>Phenolharz</w:t>
            </w:r>
          </w:p>
          <w:p w:rsidR="00BB5EF0" w:rsidRPr="00BB5EF0" w:rsidRDefault="00BB5EF0" w:rsidP="00E42E62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 w:rsidRPr="00BB5EF0">
              <w:rPr>
                <w:rFonts w:ascii="Verdana" w:hAnsi="Verdana"/>
              </w:rPr>
              <w:t>Polyvinylchlorid</w:t>
            </w:r>
          </w:p>
        </w:tc>
      </w:tr>
      <w:bookmarkEnd w:id="0"/>
    </w:tbl>
    <w:p w:rsidR="00F63FE9" w:rsidRPr="00BB5EF0" w:rsidRDefault="00F63FE9" w:rsidP="00BB5EF0">
      <w:pPr>
        <w:pStyle w:val="Textkrper-Zeileneinzug"/>
        <w:tabs>
          <w:tab w:val="clear" w:pos="1560"/>
        </w:tabs>
        <w:ind w:left="993"/>
      </w:pPr>
    </w:p>
    <w:sectPr w:rsidR="00F63FE9" w:rsidRPr="00BB5EF0" w:rsidSect="00BE4FE8">
      <w:headerReference w:type="even" r:id="rId16"/>
      <w:headerReference w:type="default" r:id="rId17"/>
      <w:footerReference w:type="default" r:id="rId18"/>
      <w:pgSz w:w="11907" w:h="16840" w:code="9"/>
      <w:pgMar w:top="567" w:right="851" w:bottom="567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D2E" w:rsidRDefault="00AB7D2E">
      <w:r>
        <w:separator/>
      </w:r>
    </w:p>
  </w:endnote>
  <w:endnote w:type="continuationSeparator" w:id="0">
    <w:p w:rsidR="00AB7D2E" w:rsidRDefault="00AB7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5DE" w:rsidRPr="00606FF5" w:rsidRDefault="00606FF5" w:rsidP="00606FF5">
    <w:pPr>
      <w:pStyle w:val="Fuzeile"/>
      <w:tabs>
        <w:tab w:val="clear" w:pos="9072"/>
        <w:tab w:val="right" w:pos="9639"/>
      </w:tabs>
      <w:rPr>
        <w:sz w:val="12"/>
      </w:rPr>
    </w:pPr>
    <w:r>
      <w:rPr>
        <w:rStyle w:val="Seitenzahl"/>
        <w:sz w:val="12"/>
      </w:rPr>
      <w:t xml:space="preserve">Datei: </w:t>
    </w:r>
    <w:r>
      <w:rPr>
        <w:rStyle w:val="Seitenzahl"/>
        <w:snapToGrid w:val="0"/>
        <w:sz w:val="12"/>
      </w:rPr>
      <w:fldChar w:fldCharType="begin"/>
    </w:r>
    <w:r>
      <w:rPr>
        <w:rStyle w:val="Seitenzahl"/>
        <w:snapToGrid w:val="0"/>
        <w:sz w:val="12"/>
      </w:rPr>
      <w:instrText xml:space="preserve"> FILENAME </w:instrText>
    </w:r>
    <w:r>
      <w:rPr>
        <w:rStyle w:val="Seitenzahl"/>
        <w:snapToGrid w:val="0"/>
        <w:sz w:val="12"/>
      </w:rPr>
      <w:fldChar w:fldCharType="separate"/>
    </w:r>
    <w:r w:rsidR="00502DA7">
      <w:rPr>
        <w:rStyle w:val="Seitenzahl"/>
        <w:noProof/>
        <w:snapToGrid w:val="0"/>
        <w:sz w:val="12"/>
      </w:rPr>
      <w:t>LW_LA Leiterwerkstoffe.doc</w:t>
    </w:r>
    <w:r>
      <w:rPr>
        <w:rStyle w:val="Seitenzahl"/>
        <w:snapToGrid w:val="0"/>
        <w:sz w:val="12"/>
      </w:rPr>
      <w:fldChar w:fldCharType="end"/>
    </w:r>
    <w:r>
      <w:rPr>
        <w:sz w:val="12"/>
      </w:rPr>
      <w:tab/>
    </w:r>
    <w:r w:rsidR="004025DE">
      <w:rPr>
        <w:sz w:val="12"/>
      </w:rPr>
      <w:t xml:space="preserve">Datum: </w:t>
    </w:r>
    <w:r w:rsidR="004025DE">
      <w:rPr>
        <w:sz w:val="12"/>
      </w:rPr>
      <w:fldChar w:fldCharType="begin"/>
    </w:r>
    <w:r w:rsidR="004025DE">
      <w:rPr>
        <w:sz w:val="12"/>
      </w:rPr>
      <w:instrText xml:space="preserve"> DATE \@ "dd.MM.yy" </w:instrText>
    </w:r>
    <w:r w:rsidR="004025DE">
      <w:rPr>
        <w:sz w:val="12"/>
      </w:rPr>
      <w:fldChar w:fldCharType="separate"/>
    </w:r>
    <w:r w:rsidR="007414FF">
      <w:rPr>
        <w:noProof/>
        <w:sz w:val="12"/>
      </w:rPr>
      <w:t>23.03.17</w:t>
    </w:r>
    <w:r w:rsidR="004025DE">
      <w:rPr>
        <w:sz w:val="12"/>
      </w:rPr>
      <w:fldChar w:fldCharType="end"/>
    </w:r>
    <w:r>
      <w:rPr>
        <w:sz w:val="12"/>
      </w:rPr>
      <w:t xml:space="preserve"> / DF</w:t>
    </w:r>
    <w:r>
      <w:rPr>
        <w:sz w:val="12"/>
      </w:rPr>
      <w:tab/>
    </w:r>
    <w:r w:rsidRPr="00606FF5">
      <w:rPr>
        <w:sz w:val="12"/>
      </w:rPr>
      <w:t xml:space="preserve">Seite </w:t>
    </w:r>
    <w:r w:rsidRPr="00606FF5">
      <w:rPr>
        <w:sz w:val="12"/>
      </w:rPr>
      <w:fldChar w:fldCharType="begin"/>
    </w:r>
    <w:r w:rsidRPr="00606FF5">
      <w:rPr>
        <w:sz w:val="12"/>
      </w:rPr>
      <w:instrText xml:space="preserve"> PAGE </w:instrText>
    </w:r>
    <w:r w:rsidRPr="00606FF5">
      <w:rPr>
        <w:sz w:val="12"/>
      </w:rPr>
      <w:fldChar w:fldCharType="separate"/>
    </w:r>
    <w:r w:rsidR="007414FF">
      <w:rPr>
        <w:noProof/>
        <w:sz w:val="12"/>
      </w:rPr>
      <w:t>2</w:t>
    </w:r>
    <w:r w:rsidRPr="00606FF5">
      <w:rPr>
        <w:sz w:val="12"/>
      </w:rPr>
      <w:fldChar w:fldCharType="end"/>
    </w:r>
    <w:r w:rsidRPr="00606FF5">
      <w:rPr>
        <w:sz w:val="12"/>
      </w:rPr>
      <w:t xml:space="preserve"> von </w:t>
    </w:r>
    <w:r w:rsidRPr="00606FF5">
      <w:rPr>
        <w:sz w:val="12"/>
      </w:rPr>
      <w:fldChar w:fldCharType="begin"/>
    </w:r>
    <w:r w:rsidRPr="00606FF5">
      <w:rPr>
        <w:sz w:val="12"/>
      </w:rPr>
      <w:instrText xml:space="preserve"> NUMPAGES </w:instrText>
    </w:r>
    <w:r w:rsidRPr="00606FF5">
      <w:rPr>
        <w:sz w:val="12"/>
      </w:rPr>
      <w:fldChar w:fldCharType="separate"/>
    </w:r>
    <w:r w:rsidR="007414FF">
      <w:rPr>
        <w:noProof/>
        <w:sz w:val="12"/>
      </w:rPr>
      <w:t>3</w:t>
    </w:r>
    <w:r w:rsidRPr="00606FF5">
      <w:rPr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D2E" w:rsidRDefault="00AB7D2E">
      <w:r>
        <w:separator/>
      </w:r>
    </w:p>
  </w:footnote>
  <w:footnote w:type="continuationSeparator" w:id="0">
    <w:p w:rsidR="00AB7D2E" w:rsidRDefault="00AB7D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3261"/>
      <w:gridCol w:w="1559"/>
      <w:gridCol w:w="1417"/>
    </w:tblGrid>
    <w:tr w:rsidR="004025DE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4025DE" w:rsidRDefault="00A374BA">
          <w:pPr>
            <w:pStyle w:val="Kopfzeile"/>
            <w:tabs>
              <w:tab w:val="clear" w:pos="4536"/>
              <w:tab w:val="clear" w:pos="9072"/>
            </w:tabs>
            <w:spacing w:before="120" w:after="40"/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2540" t="0" r="1270" b="0"/>
                    <wp:wrapNone/>
                    <wp:docPr id="4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25DE" w:rsidRDefault="00196E7D"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>
                                      <wp:extent cx="609600" cy="419100"/>
                                      <wp:effectExtent l="19050" t="0" r="0" b="0"/>
                                      <wp:docPr id="2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9600" cy="419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.95pt;margin-top:.6pt;width:53.7pt;height:3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" o:allowincell="f" filled="f" stroked="f">
                    <v:textbox inset="1mm,1mm,1mm,1mm">
                      <w:txbxContent>
                        <w:p w:rsidR="004025DE" w:rsidRDefault="00196E7D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609600" cy="419100"/>
                                <wp:effectExtent l="19050" t="0" r="0" b="0"/>
                                <wp:docPr id="2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96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4025DE" w:rsidRDefault="004025DE">
          <w:pPr>
            <w:pStyle w:val="Kopfzeile"/>
            <w:tabs>
              <w:tab w:val="clear" w:pos="4536"/>
              <w:tab w:val="clear" w:pos="9072"/>
            </w:tabs>
            <w:spacing w:before="120" w:after="40"/>
          </w:pPr>
          <w: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4025DE" w:rsidRDefault="004025DE">
          <w:pPr>
            <w:pStyle w:val="Kopfzeile"/>
            <w:tabs>
              <w:tab w:val="clear" w:pos="4536"/>
              <w:tab w:val="clear" w:pos="9072"/>
            </w:tabs>
            <w:spacing w:before="120" w:after="40"/>
          </w:pPr>
          <w: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4025DE" w:rsidRDefault="004025DE">
          <w:pPr>
            <w:pStyle w:val="Kopfzeile"/>
            <w:tabs>
              <w:tab w:val="clear" w:pos="4536"/>
              <w:tab w:val="clear" w:pos="9072"/>
            </w:tabs>
            <w:spacing w:before="120" w:after="40"/>
          </w:pPr>
          <w:r>
            <w:t>Beruf: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4025DE" w:rsidRDefault="004025DE">
          <w:pPr>
            <w:pStyle w:val="Kopfzeile"/>
            <w:tabs>
              <w:tab w:val="clear" w:pos="4536"/>
              <w:tab w:val="clear" w:pos="9072"/>
            </w:tabs>
            <w:spacing w:before="120" w:after="40"/>
          </w:pPr>
        </w:p>
      </w:tc>
    </w:tr>
    <w:tr w:rsidR="004025DE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4025DE" w:rsidRDefault="004025DE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4025DE" w:rsidRDefault="004025DE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</w:rPr>
          </w:pPr>
          <w:r>
            <w:rPr>
              <w:b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4025DE" w:rsidRDefault="004025DE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</w:rPr>
          </w:pPr>
          <w:r>
            <w:rPr>
              <w:b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4025DE" w:rsidRDefault="004025DE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snapToGrid w:val="0"/>
            </w:rPr>
          </w:pPr>
          <w:r>
            <w:rPr>
              <w:b/>
            </w:rPr>
            <w:t>EL1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single" w:sz="8" w:space="0" w:color="auto"/>
            <w:right w:val="nil"/>
          </w:tcBorders>
        </w:tcPr>
        <w:p w:rsidR="004025DE" w:rsidRDefault="004025DE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</w:pPr>
          <w:r>
            <w:rPr>
              <w:snapToGrid w:val="0"/>
            </w:rPr>
            <w:t xml:space="preserve">Seite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>
            <w:rPr>
              <w:noProof/>
              <w:snapToGrid w:val="0"/>
            </w:rPr>
            <w:t>2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von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502DA7">
            <w:rPr>
              <w:noProof/>
              <w:snapToGrid w:val="0"/>
            </w:rPr>
            <w:t>1</w:t>
          </w:r>
          <w:r>
            <w:rPr>
              <w:snapToGrid w:val="0"/>
            </w:rPr>
            <w:fldChar w:fldCharType="end"/>
          </w:r>
        </w:p>
      </w:tc>
    </w:tr>
  </w:tbl>
  <w:p w:rsidR="004025DE" w:rsidRDefault="004025DE">
    <w:pPr>
      <w:pStyle w:val="Kopfzeile"/>
      <w:tabs>
        <w:tab w:val="clear" w:pos="9072"/>
        <w:tab w:val="right" w:pos="15168"/>
      </w:tabs>
      <w:spacing w:line="14" w:lineRule="exact"/>
    </w:pPr>
  </w:p>
  <w:p w:rsidR="004025DE" w:rsidRDefault="004025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2835"/>
      <w:gridCol w:w="1843"/>
      <w:gridCol w:w="1559"/>
    </w:tblGrid>
    <w:tr w:rsidR="00BE4FE8" w:rsidTr="00357301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BE4FE8" w:rsidRDefault="00A374BA" w:rsidP="0035730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lang w:val="de-CH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2540" t="0" r="1270" b="0"/>
                    <wp:wrapNone/>
                    <wp:docPr id="3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4FE8" w:rsidRDefault="00196E7D" w:rsidP="00BE4FE8"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>
                                      <wp:extent cx="609600" cy="419100"/>
                                      <wp:effectExtent l="19050" t="0" r="0" b="0"/>
                                      <wp:docPr id="1" name="Bild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9600" cy="419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style="position:absolute;margin-left:.95pt;margin-top:.6pt;width:53.7pt;height:38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" o:allowincell="f" filled="f" stroked="f">
                    <v:textbox inset="1mm,1mm,1mm,1mm">
                      <w:txbxContent>
                        <w:p w:rsidR="00BE4FE8" w:rsidRDefault="00196E7D" w:rsidP="00BE4FE8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609600" cy="419100"/>
                                <wp:effectExtent l="19050" t="0" r="0" b="0"/>
                                <wp:docPr id="1" name="Bild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96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BE4FE8" w:rsidRDefault="00BE4FE8" w:rsidP="0035730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lang w:val="de-CH"/>
            </w:rPr>
          </w:pPr>
          <w:r>
            <w:rPr>
              <w:lang w:val="de-CH"/>
            </w:rPr>
            <w:t>Fach: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BE4FE8" w:rsidRDefault="00BE4FE8" w:rsidP="0035730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lang w:val="de-CH"/>
            </w:rPr>
          </w:pPr>
          <w:r>
            <w:rPr>
              <w:lang w:val="de-CH"/>
            </w:rPr>
            <w:t>Thema:</w:t>
          </w:r>
        </w:p>
      </w:tc>
      <w:tc>
        <w:tcPr>
          <w:tcW w:w="1843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BE4FE8" w:rsidRDefault="00BE4FE8" w:rsidP="0035730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lang w:val="de-CH"/>
            </w:rPr>
          </w:pPr>
          <w:r>
            <w:rPr>
              <w:lang w:val="de-CH"/>
            </w:rPr>
            <w:t>Beruf</w:t>
          </w:r>
        </w:p>
      </w:tc>
      <w:tc>
        <w:tcPr>
          <w:tcW w:w="1559" w:type="dxa"/>
          <w:tcBorders>
            <w:top w:val="nil"/>
            <w:left w:val="single" w:sz="8" w:space="0" w:color="auto"/>
            <w:bottom w:val="nil"/>
            <w:right w:val="nil"/>
          </w:tcBorders>
        </w:tcPr>
        <w:p w:rsidR="00BE4FE8" w:rsidRDefault="00BE4FE8" w:rsidP="0035730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lang w:val="de-CH"/>
            </w:rPr>
          </w:pPr>
        </w:p>
      </w:tc>
    </w:tr>
    <w:tr w:rsidR="00BE4FE8" w:rsidTr="00357301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BE4FE8" w:rsidRDefault="00BE4FE8" w:rsidP="0035730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BE4FE8" w:rsidRDefault="00BE4FE8" w:rsidP="0035730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  <w:lang w:val="de-CH"/>
            </w:rPr>
          </w:pPr>
          <w:r>
            <w:rPr>
              <w:b/>
              <w:sz w:val="24"/>
              <w:lang w:val="de-CH"/>
            </w:rPr>
            <w:t>Werkstofftechnik</w:t>
          </w:r>
        </w:p>
      </w:tc>
      <w:tc>
        <w:tcPr>
          <w:tcW w:w="283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BE4FE8" w:rsidRDefault="00725046" w:rsidP="0035730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  <w:lang w:val="de-CH"/>
            </w:rPr>
          </w:pPr>
          <w:r>
            <w:rPr>
              <w:b/>
              <w:sz w:val="24"/>
              <w:lang w:val="de-CH"/>
            </w:rPr>
            <w:t>Kunststoffe</w:t>
          </w:r>
        </w:p>
      </w:tc>
      <w:tc>
        <w:tcPr>
          <w:tcW w:w="184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BE4FE8" w:rsidRDefault="00BE4FE8" w:rsidP="0035730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  <w:lang w:val="de-CH"/>
            </w:rPr>
          </w:pPr>
          <w:proofErr w:type="spellStart"/>
          <w:r>
            <w:rPr>
              <w:b/>
              <w:sz w:val="24"/>
              <w:lang w:val="de-CH"/>
            </w:rPr>
            <w:t>Automatiker</w:t>
          </w:r>
          <w:proofErr w:type="spellEnd"/>
        </w:p>
      </w:tc>
      <w:tc>
        <w:tcPr>
          <w:tcW w:w="1559" w:type="dxa"/>
          <w:tcBorders>
            <w:top w:val="nil"/>
            <w:left w:val="single" w:sz="8" w:space="0" w:color="auto"/>
            <w:bottom w:val="single" w:sz="8" w:space="0" w:color="auto"/>
            <w:right w:val="nil"/>
          </w:tcBorders>
        </w:tcPr>
        <w:p w:rsidR="00BE4FE8" w:rsidRDefault="00BE4FE8" w:rsidP="00357301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lang w:val="de-CH"/>
            </w:rPr>
          </w:pPr>
          <w:r>
            <w:rPr>
              <w:b/>
            </w:rPr>
            <w:t>AU2_</w:t>
          </w:r>
          <w:r>
            <w:rPr>
              <w:b/>
              <w:sz w:val="24"/>
              <w:lang w:val="de-CH"/>
            </w:rPr>
            <w:t xml:space="preserve">     </w:t>
          </w:r>
        </w:p>
      </w:tc>
    </w:tr>
  </w:tbl>
  <w:p w:rsidR="00BE4FE8" w:rsidRDefault="00BE4FE8" w:rsidP="00BE4FE8">
    <w:pPr>
      <w:pStyle w:val="Kopfzeile"/>
      <w:tabs>
        <w:tab w:val="clear" w:pos="9072"/>
        <w:tab w:val="right" w:pos="15168"/>
      </w:tabs>
      <w:rPr>
        <w:sz w:val="16"/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4B6F"/>
    <w:multiLevelType w:val="multilevel"/>
    <w:tmpl w:val="038C4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3"/>
      <w:numFmt w:val="decimal"/>
      <w:lvlText w:val="%2"/>
      <w:lvlJc w:val="left"/>
      <w:pPr>
        <w:tabs>
          <w:tab w:val="num" w:pos="1043"/>
        </w:tabs>
        <w:ind w:left="1043" w:hanging="360"/>
      </w:pPr>
      <w:rPr>
        <w:rFonts w:cs="Times New Roman" w:hint="default"/>
      </w:rPr>
    </w:lvl>
    <w:lvl w:ilvl="2">
      <w:numFmt w:val="bullet"/>
      <w:lvlText w:val="-"/>
      <w:lvlJc w:val="left"/>
      <w:pPr>
        <w:ind w:left="1943" w:hanging="360"/>
      </w:pPr>
      <w:rPr>
        <w:rFonts w:ascii="Verdana" w:eastAsia="Times New Roman" w:hAnsi="Verdana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483"/>
        </w:tabs>
        <w:ind w:left="2483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203"/>
        </w:tabs>
        <w:ind w:left="3203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3923"/>
        </w:tabs>
        <w:ind w:left="3923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43"/>
        </w:tabs>
        <w:ind w:left="4643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363"/>
        </w:tabs>
        <w:ind w:left="5363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083"/>
        </w:tabs>
        <w:ind w:left="6083" w:hanging="180"/>
      </w:pPr>
      <w:rPr>
        <w:rFonts w:cs="Times New Roman"/>
      </w:rPr>
    </w:lvl>
  </w:abstractNum>
  <w:abstractNum w:abstractNumId="1" w15:restartNumberingAfterBreak="0">
    <w:nsid w:val="0F281549"/>
    <w:multiLevelType w:val="hybridMultilevel"/>
    <w:tmpl w:val="7374CD04"/>
    <w:lvl w:ilvl="0" w:tplc="573C0F46">
      <w:start w:val="1"/>
      <w:numFmt w:val="lowerLetter"/>
      <w:pStyle w:val="Aufgaben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25074663"/>
    <w:multiLevelType w:val="hybridMultilevel"/>
    <w:tmpl w:val="0A5A66A4"/>
    <w:lvl w:ilvl="0" w:tplc="D9D2C98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E350116C">
      <w:start w:val="1"/>
      <w:numFmt w:val="lowerLetter"/>
      <w:lvlText w:val="%2)"/>
      <w:lvlJc w:val="left"/>
      <w:pPr>
        <w:tabs>
          <w:tab w:val="num" w:pos="1789"/>
        </w:tabs>
        <w:ind w:left="1789" w:hanging="360"/>
      </w:pPr>
      <w:rPr>
        <w:rFonts w:cs="Times New Roman" w:hint="default"/>
      </w:rPr>
    </w:lvl>
    <w:lvl w:ilvl="2" w:tplc="08D2CCC8">
      <w:start w:val="1"/>
      <w:numFmt w:val="decimal"/>
      <w:lvlText w:val="%3."/>
      <w:lvlJc w:val="left"/>
      <w:pPr>
        <w:tabs>
          <w:tab w:val="num" w:pos="2764"/>
        </w:tabs>
        <w:ind w:left="2764" w:hanging="435"/>
      </w:pPr>
      <w:rPr>
        <w:rFonts w:cs="Times New Roman"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" w15:restartNumberingAfterBreak="0">
    <w:nsid w:val="280049B5"/>
    <w:multiLevelType w:val="hybridMultilevel"/>
    <w:tmpl w:val="D834F91E"/>
    <w:lvl w:ilvl="0" w:tplc="413E6086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  <w:lvl w:ilvl="1" w:tplc="4D5639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D281C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BF56FB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E1018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AC56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3EAA0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384E9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2E856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AD60A10"/>
    <w:multiLevelType w:val="multilevel"/>
    <w:tmpl w:val="02D882E2"/>
    <w:lvl w:ilvl="0">
      <w:start w:val="1"/>
      <w:numFmt w:val="lowerLetter"/>
      <w:lvlText w:val="%1)"/>
      <w:lvlJc w:val="left"/>
      <w:pPr>
        <w:tabs>
          <w:tab w:val="num" w:pos="1789"/>
        </w:tabs>
        <w:ind w:left="1789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B80028"/>
    <w:multiLevelType w:val="hybridMultilevel"/>
    <w:tmpl w:val="481CBFA6"/>
    <w:lvl w:ilvl="0" w:tplc="C498AD50">
      <w:start w:val="1"/>
      <w:numFmt w:val="decimal"/>
      <w:lvlText w:val="%1."/>
      <w:lvlJc w:val="left"/>
      <w:pPr>
        <w:tabs>
          <w:tab w:val="num" w:pos="1415"/>
        </w:tabs>
        <w:ind w:left="141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6" w15:restartNumberingAfterBreak="0">
    <w:nsid w:val="3D8A2860"/>
    <w:multiLevelType w:val="hybridMultilevel"/>
    <w:tmpl w:val="5C6C100A"/>
    <w:lvl w:ilvl="0" w:tplc="12B06986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  <w:lvl w:ilvl="1" w:tplc="A3B02B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CD23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87AF7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180F0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86236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E947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0AAD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D100C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DFE6F01"/>
    <w:multiLevelType w:val="hybridMultilevel"/>
    <w:tmpl w:val="E4B81336"/>
    <w:lvl w:ilvl="0" w:tplc="81A89566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  <w:lvl w:ilvl="1" w:tplc="143EF3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3C24B0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77A439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8B6BA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5A8F8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06027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9C83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3E6E1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Marlett" w:hint="default"/>
        <w:sz w:val="24"/>
      </w:rPr>
    </w:lvl>
  </w:abstractNum>
  <w:abstractNum w:abstractNumId="9" w15:restartNumberingAfterBreak="0">
    <w:nsid w:val="5B6A35DF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</w:abstractNum>
  <w:abstractNum w:abstractNumId="10" w15:restartNumberingAfterBreak="0">
    <w:nsid w:val="64293F37"/>
    <w:multiLevelType w:val="multilevel"/>
    <w:tmpl w:val="C416FD3E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1493"/>
        </w:tabs>
        <w:ind w:left="1493" w:hanging="8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131"/>
        </w:tabs>
        <w:ind w:left="2131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94"/>
        </w:tabs>
        <w:ind w:left="29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92"/>
        </w:tabs>
        <w:ind w:left="39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30"/>
        </w:tabs>
        <w:ind w:left="46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28"/>
        </w:tabs>
        <w:ind w:left="56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26"/>
        </w:tabs>
        <w:ind w:left="662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4"/>
        </w:tabs>
        <w:ind w:left="7264" w:hanging="2160"/>
      </w:pPr>
      <w:rPr>
        <w:rFonts w:hint="default"/>
      </w:rPr>
    </w:lvl>
  </w:abstractNum>
  <w:abstractNum w:abstractNumId="11" w15:restartNumberingAfterBreak="0">
    <w:nsid w:val="67B25A0F"/>
    <w:multiLevelType w:val="hybridMultilevel"/>
    <w:tmpl w:val="95F0C74C"/>
    <w:lvl w:ilvl="0" w:tplc="389AE172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  <w:lvl w:ilvl="1" w:tplc="798EAB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0E6CC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727CA0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EBEE0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97860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61E58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820A1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64079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D8840D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</w:abstractNum>
  <w:abstractNum w:abstractNumId="13" w15:restartNumberingAfterBreak="0">
    <w:nsid w:val="73524EB6"/>
    <w:multiLevelType w:val="hybridMultilevel"/>
    <w:tmpl w:val="CEFEA028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CA6AC202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cs="Times New Roman" w:hint="default"/>
        <w:sz w:val="24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4D4392"/>
    <w:multiLevelType w:val="hybridMultilevel"/>
    <w:tmpl w:val="8A6E18A6"/>
    <w:lvl w:ilvl="0" w:tplc="0807000F">
      <w:start w:val="1"/>
      <w:numFmt w:val="decimal"/>
      <w:lvlText w:val="%1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3"/>
  </w:num>
  <w:num w:numId="5">
    <w:abstractNumId w:val="10"/>
  </w:num>
  <w:num w:numId="6">
    <w:abstractNumId w:val="14"/>
  </w:num>
  <w:num w:numId="7">
    <w:abstractNumId w:val="4"/>
  </w:num>
  <w:num w:numId="8">
    <w:abstractNumId w:val="5"/>
  </w:num>
  <w:num w:numId="9">
    <w:abstractNumId w:val="0"/>
  </w:num>
  <w:num w:numId="10">
    <w:abstractNumId w:val="9"/>
  </w:num>
  <w:num w:numId="11">
    <w:abstractNumId w:val="12"/>
  </w:num>
  <w:num w:numId="12">
    <w:abstractNumId w:val="11"/>
  </w:num>
  <w:num w:numId="13">
    <w:abstractNumId w:val="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E8"/>
    <w:rsid w:val="000D2CC6"/>
    <w:rsid w:val="000D330E"/>
    <w:rsid w:val="000E05EF"/>
    <w:rsid w:val="00151A4F"/>
    <w:rsid w:val="0015495E"/>
    <w:rsid w:val="00196E7D"/>
    <w:rsid w:val="001D0184"/>
    <w:rsid w:val="001E377B"/>
    <w:rsid w:val="001E47C7"/>
    <w:rsid w:val="002639B3"/>
    <w:rsid w:val="002C13F8"/>
    <w:rsid w:val="00357301"/>
    <w:rsid w:val="003D76B5"/>
    <w:rsid w:val="004025DE"/>
    <w:rsid w:val="0044299A"/>
    <w:rsid w:val="00464840"/>
    <w:rsid w:val="004C278D"/>
    <w:rsid w:val="004F0E46"/>
    <w:rsid w:val="00502DA7"/>
    <w:rsid w:val="0055730F"/>
    <w:rsid w:val="00597BE0"/>
    <w:rsid w:val="005E37ED"/>
    <w:rsid w:val="00601085"/>
    <w:rsid w:val="00606FF5"/>
    <w:rsid w:val="00614454"/>
    <w:rsid w:val="00696D8A"/>
    <w:rsid w:val="006B3B01"/>
    <w:rsid w:val="00725046"/>
    <w:rsid w:val="007414FF"/>
    <w:rsid w:val="007440E0"/>
    <w:rsid w:val="0074453B"/>
    <w:rsid w:val="00772C3E"/>
    <w:rsid w:val="007B770F"/>
    <w:rsid w:val="007F54DA"/>
    <w:rsid w:val="00835302"/>
    <w:rsid w:val="008A6381"/>
    <w:rsid w:val="008B40A3"/>
    <w:rsid w:val="008C0B05"/>
    <w:rsid w:val="00901459"/>
    <w:rsid w:val="00A156FF"/>
    <w:rsid w:val="00A374BA"/>
    <w:rsid w:val="00A4543F"/>
    <w:rsid w:val="00AB7D2E"/>
    <w:rsid w:val="00B26173"/>
    <w:rsid w:val="00B53C9D"/>
    <w:rsid w:val="00B616BE"/>
    <w:rsid w:val="00BA0CA9"/>
    <w:rsid w:val="00BB5EF0"/>
    <w:rsid w:val="00BE1377"/>
    <w:rsid w:val="00BE4FE8"/>
    <w:rsid w:val="00C15F9E"/>
    <w:rsid w:val="00C2088A"/>
    <w:rsid w:val="00C84AB9"/>
    <w:rsid w:val="00CA2267"/>
    <w:rsid w:val="00E42A2D"/>
    <w:rsid w:val="00E42E62"/>
    <w:rsid w:val="00E84B6E"/>
    <w:rsid w:val="00ED4365"/>
    <w:rsid w:val="00F43177"/>
    <w:rsid w:val="00F6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6C16E12-528E-43FA-B3C7-348B848E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4FE8"/>
    <w:rPr>
      <w:rFonts w:ascii="Arial" w:hAnsi="Arial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-Zeileneinzug">
    <w:name w:val="Body Text Indent"/>
    <w:basedOn w:val="Standard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locked/>
    <w:rsid w:val="00BE4FE8"/>
    <w:rPr>
      <w:rFonts w:ascii="Verdana" w:hAnsi="Verdana"/>
      <w:b/>
      <w:kern w:val="28"/>
      <w:sz w:val="28"/>
      <w:lang w:val="de-CH" w:eastAsia="de-DE" w:bidi="ar-SA"/>
    </w:rPr>
  </w:style>
  <w:style w:type="table" w:styleId="Tabellenraster">
    <w:name w:val="Table Grid"/>
    <w:basedOn w:val="NormaleTabelle"/>
    <w:rsid w:val="00BE4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fgabenTitel">
    <w:name w:val="Aufgaben Titel"/>
    <w:basedOn w:val="Standard"/>
    <w:rsid w:val="00BB5EF0"/>
    <w:pPr>
      <w:jc w:val="both"/>
    </w:pPr>
    <w:rPr>
      <w:rFonts w:ascii="Arial Narrow" w:hAnsi="Arial Narrow"/>
      <w:b/>
      <w:i/>
      <w:sz w:val="32"/>
    </w:rPr>
  </w:style>
  <w:style w:type="paragraph" w:customStyle="1" w:styleId="Aufgaben">
    <w:name w:val="Aufgaben"/>
    <w:basedOn w:val="Standard"/>
    <w:rsid w:val="00BB5EF0"/>
    <w:pPr>
      <w:numPr>
        <w:numId w:val="2"/>
      </w:numPr>
      <w:spacing w:before="120"/>
    </w:pPr>
    <w:rPr>
      <w:rFonts w:ascii="Arial Narrow" w:hAnsi="Arial Narrow"/>
      <w:i/>
    </w:rPr>
  </w:style>
  <w:style w:type="paragraph" w:styleId="Sprechblasentext">
    <w:name w:val="Balloon Text"/>
    <w:basedOn w:val="Standard"/>
    <w:link w:val="SprechblasentextZchn"/>
    <w:rsid w:val="0072504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5046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5495E"/>
    <w:rPr>
      <w:color w:val="0000FF"/>
      <w:u w:val="single"/>
    </w:rPr>
  </w:style>
  <w:style w:type="character" w:customStyle="1" w:styleId="tgc">
    <w:name w:val="_tgc"/>
    <w:basedOn w:val="Absatz-Standardschriftart"/>
    <w:rsid w:val="00154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Dichte" TargetMode="External"/><Relationship Id="rId13" Type="http://schemas.openxmlformats.org/officeDocument/2006/relationships/hyperlink" Target="https://de.wikipedia.org/wiki/Kabe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e.wikipedia.org/wiki/Weichmacher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.wikipedia.org/wiki/Schallplat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.wikipedia.org/wiki/Textilie" TargetMode="External"/><Relationship Id="rId10" Type="http://schemas.openxmlformats.org/officeDocument/2006/relationships/hyperlink" Target="https://de.wikipedia.org/wiki/Van-der-Waals-Kr%C3%A4ft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Kohlenstoffkette" TargetMode="External"/><Relationship Id="rId14" Type="http://schemas.openxmlformats.org/officeDocument/2006/relationships/hyperlink" Target="https://de.wikipedia.org/wiki/Bodenbela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%20und%20Einstellungen\Schule\F&#196;CHER\Arbeitsauftra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Arbeitsauftrag.dot</Template>
  <TotalTime>0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Daniel Füglistaler</dc:creator>
  <cp:lastModifiedBy>Luca Schäfli</cp:lastModifiedBy>
  <cp:revision>7</cp:revision>
  <cp:lastPrinted>2008-11-27T09:11:00Z</cp:lastPrinted>
  <dcterms:created xsi:type="dcterms:W3CDTF">2017-03-02T14:02:00Z</dcterms:created>
  <dcterms:modified xsi:type="dcterms:W3CDTF">2017-03-23T15:01:00Z</dcterms:modified>
</cp:coreProperties>
</file>