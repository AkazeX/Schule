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FF5" w:rsidRDefault="008A061E" w:rsidP="00292BD4">
      <w:pPr>
        <w:ind w:left="170"/>
        <w:rPr>
          <w:sz w:val="28"/>
          <w:szCs w:val="28"/>
        </w:rPr>
      </w:pPr>
      <w:r>
        <w:rPr>
          <w:sz w:val="28"/>
          <w:szCs w:val="28"/>
        </w:rPr>
        <w:t>Fragen</w:t>
      </w:r>
    </w:p>
    <w:p w:rsidR="000D1BF9" w:rsidRDefault="000D1BF9" w:rsidP="000D1BF9">
      <w:pPr>
        <w:pStyle w:val="Aufgaben"/>
        <w:tabs>
          <w:tab w:val="clear" w:pos="360"/>
        </w:tabs>
        <w:ind w:left="737" w:hanging="567"/>
      </w:pPr>
      <w:r>
        <w:t>Wie lauten die drei Korrosionsschutzarten?</w:t>
      </w:r>
    </w:p>
    <w:p w:rsidR="00A45988" w:rsidRPr="007368D9" w:rsidRDefault="007368D9" w:rsidP="007368D9">
      <w:pPr>
        <w:pStyle w:val="Aufgaben"/>
        <w:numPr>
          <w:ilvl w:val="0"/>
          <w:numId w:val="0"/>
        </w:numPr>
        <w:ind w:left="737"/>
        <w:rPr>
          <w:highlight w:val="yellow"/>
        </w:rPr>
      </w:pPr>
      <w:r w:rsidRPr="007368D9">
        <w:rPr>
          <w:highlight w:val="yellow"/>
        </w:rPr>
        <w:t>Werkstoffauswahl</w:t>
      </w:r>
    </w:p>
    <w:p w:rsidR="007368D9" w:rsidRPr="007368D9" w:rsidRDefault="007368D9" w:rsidP="007368D9">
      <w:pPr>
        <w:pStyle w:val="Aufgaben"/>
        <w:numPr>
          <w:ilvl w:val="0"/>
          <w:numId w:val="0"/>
        </w:numPr>
        <w:ind w:left="737"/>
        <w:rPr>
          <w:highlight w:val="yellow"/>
        </w:rPr>
      </w:pPr>
      <w:r w:rsidRPr="007368D9">
        <w:rPr>
          <w:highlight w:val="yellow"/>
        </w:rPr>
        <w:t>Korrosionschutzgerechte Konstruktion</w:t>
      </w:r>
    </w:p>
    <w:p w:rsidR="007368D9" w:rsidRPr="007368D9" w:rsidRDefault="007368D9" w:rsidP="007368D9">
      <w:pPr>
        <w:pStyle w:val="Aufgaben"/>
        <w:numPr>
          <w:ilvl w:val="0"/>
          <w:numId w:val="0"/>
        </w:numPr>
        <w:ind w:left="737"/>
        <w:rPr>
          <w:highlight w:val="yellow"/>
        </w:rPr>
      </w:pPr>
      <w:r w:rsidRPr="007368D9">
        <w:rPr>
          <w:highlight w:val="yellow"/>
        </w:rPr>
        <w:t>Oberflächenüberzüge</w:t>
      </w:r>
    </w:p>
    <w:p w:rsidR="007368D9" w:rsidRDefault="007368D9" w:rsidP="007368D9">
      <w:pPr>
        <w:pStyle w:val="Aufgaben"/>
        <w:numPr>
          <w:ilvl w:val="0"/>
          <w:numId w:val="0"/>
        </w:numPr>
        <w:ind w:left="737"/>
      </w:pPr>
      <w:r w:rsidRPr="007368D9">
        <w:rPr>
          <w:highlight w:val="yellow"/>
        </w:rPr>
        <w:t>Kathodischer Schutz</w:t>
      </w:r>
    </w:p>
    <w:p w:rsidR="000D1BF9" w:rsidRDefault="000D1BF9" w:rsidP="000D1BF9">
      <w:pPr>
        <w:pStyle w:val="Aufgaben"/>
        <w:tabs>
          <w:tab w:val="clear" w:pos="360"/>
        </w:tabs>
        <w:ind w:left="737" w:hanging="567"/>
      </w:pPr>
      <w:r>
        <w:t>Wie werden die Oberflächenüberzüge eingeteilt?</w:t>
      </w:r>
    </w:p>
    <w:p w:rsidR="007368D9" w:rsidRDefault="007368D9" w:rsidP="007368D9">
      <w:pPr>
        <w:pStyle w:val="Aufgaben"/>
        <w:numPr>
          <w:ilvl w:val="0"/>
          <w:numId w:val="0"/>
        </w:numPr>
        <w:ind w:left="737"/>
      </w:pPr>
      <w:r w:rsidRPr="007368D9">
        <w:rPr>
          <w:highlight w:val="yellow"/>
        </w:rPr>
        <w:t>In metallische und nichtmetallische Überzüge</w:t>
      </w:r>
    </w:p>
    <w:p w:rsidR="000D1BF9" w:rsidRDefault="000D1BF9" w:rsidP="000D1BF9">
      <w:pPr>
        <w:pStyle w:val="Aufgaben"/>
        <w:tabs>
          <w:tab w:val="clear" w:pos="360"/>
        </w:tabs>
        <w:ind w:left="737" w:hanging="567"/>
      </w:pPr>
      <w:r>
        <w:t>Welche konstruktiven Massnahmen verhindern die Korrosion?</w:t>
      </w:r>
    </w:p>
    <w:p w:rsidR="007368D9" w:rsidRPr="007368D9" w:rsidRDefault="007368D9" w:rsidP="007368D9">
      <w:pPr>
        <w:pStyle w:val="Aufgaben"/>
        <w:numPr>
          <w:ilvl w:val="0"/>
          <w:numId w:val="0"/>
        </w:numPr>
        <w:ind w:left="737"/>
        <w:rPr>
          <w:highlight w:val="yellow"/>
        </w:rPr>
      </w:pPr>
      <w:r w:rsidRPr="007368D9">
        <w:rPr>
          <w:highlight w:val="yellow"/>
        </w:rPr>
        <w:t>Kontaktkorrosion ausschalten durch gleiche Werkstoffeauswahl</w:t>
      </w:r>
    </w:p>
    <w:p w:rsidR="007368D9" w:rsidRPr="007368D9" w:rsidRDefault="007368D9" w:rsidP="007368D9">
      <w:pPr>
        <w:pStyle w:val="Aufgaben"/>
        <w:numPr>
          <w:ilvl w:val="0"/>
          <w:numId w:val="0"/>
        </w:numPr>
        <w:ind w:left="737"/>
        <w:rPr>
          <w:highlight w:val="yellow"/>
        </w:rPr>
      </w:pPr>
      <w:r w:rsidRPr="007368D9">
        <w:rPr>
          <w:highlight w:val="yellow"/>
        </w:rPr>
        <w:t>Spalten vermeiden durch sachgemässe Schweissverbindung statt Schraubverbindungen</w:t>
      </w:r>
    </w:p>
    <w:p w:rsidR="007368D9" w:rsidRPr="007368D9" w:rsidRDefault="007368D9" w:rsidP="007368D9">
      <w:pPr>
        <w:pStyle w:val="Aufgaben"/>
        <w:numPr>
          <w:ilvl w:val="0"/>
          <w:numId w:val="0"/>
        </w:numPr>
        <w:ind w:left="737"/>
        <w:rPr>
          <w:highlight w:val="yellow"/>
        </w:rPr>
      </w:pPr>
      <w:r w:rsidRPr="007368D9">
        <w:rPr>
          <w:highlight w:val="yellow"/>
        </w:rPr>
        <w:t>Möglichst glatte oberfläche</w:t>
      </w:r>
    </w:p>
    <w:p w:rsidR="007368D9" w:rsidRDefault="007368D9" w:rsidP="007368D9">
      <w:pPr>
        <w:pStyle w:val="Aufgaben"/>
        <w:numPr>
          <w:ilvl w:val="0"/>
          <w:numId w:val="0"/>
        </w:numPr>
        <w:ind w:left="737"/>
      </w:pPr>
      <w:r w:rsidRPr="007368D9">
        <w:rPr>
          <w:highlight w:val="yellow"/>
        </w:rPr>
        <w:t>Mechanische Spannungspitzuen vermeiden druch runde kräfteführende Fromgebung</w:t>
      </w:r>
    </w:p>
    <w:p w:rsidR="000D1BF9" w:rsidRDefault="000D1BF9" w:rsidP="000D1BF9">
      <w:pPr>
        <w:pStyle w:val="Aufgaben"/>
        <w:tabs>
          <w:tab w:val="clear" w:pos="360"/>
        </w:tabs>
        <w:ind w:left="737" w:hanging="567"/>
      </w:pPr>
      <w:r>
        <w:t>Nennen Sie zwei Oberflächen-Behandlungsverfahren zur Verminderung der Korrosion.</w:t>
      </w:r>
    </w:p>
    <w:p w:rsidR="007368D9" w:rsidRPr="007368D9" w:rsidRDefault="007368D9" w:rsidP="007368D9">
      <w:pPr>
        <w:pStyle w:val="Aufgaben"/>
        <w:numPr>
          <w:ilvl w:val="0"/>
          <w:numId w:val="0"/>
        </w:numPr>
        <w:ind w:left="737"/>
        <w:rPr>
          <w:highlight w:val="yellow"/>
        </w:rPr>
      </w:pPr>
      <w:r w:rsidRPr="007368D9">
        <w:rPr>
          <w:highlight w:val="yellow"/>
        </w:rPr>
        <w:t xml:space="preserve">Galvanisieren, Plattieren, </w:t>
      </w:r>
      <w:r>
        <w:rPr>
          <w:highlight w:val="yellow"/>
        </w:rPr>
        <w:t>Feuerverzinken</w:t>
      </w:r>
    </w:p>
    <w:p w:rsidR="007368D9" w:rsidRDefault="007368D9" w:rsidP="007368D9">
      <w:pPr>
        <w:pStyle w:val="Aufgaben"/>
        <w:numPr>
          <w:ilvl w:val="0"/>
          <w:numId w:val="0"/>
        </w:numPr>
        <w:ind w:left="737"/>
      </w:pPr>
      <w:r w:rsidRPr="007368D9">
        <w:rPr>
          <w:highlight w:val="yellow"/>
        </w:rPr>
        <w:t>Eloxieren, Brünieren, Phosphatieren</w:t>
      </w:r>
    </w:p>
    <w:p w:rsidR="007368D9" w:rsidRDefault="007368D9" w:rsidP="007368D9">
      <w:pPr>
        <w:pStyle w:val="Listenabsatz"/>
      </w:pPr>
    </w:p>
    <w:p w:rsidR="000D1BF9" w:rsidRDefault="000D1BF9" w:rsidP="000D1BF9">
      <w:pPr>
        <w:pStyle w:val="Aufgaben"/>
        <w:tabs>
          <w:tab w:val="clear" w:pos="360"/>
        </w:tabs>
        <w:ind w:left="737" w:hanging="567"/>
      </w:pPr>
      <w:r>
        <w:t>Welche nichtmetallischen Überzüge existieren in der Technik?</w:t>
      </w:r>
    </w:p>
    <w:p w:rsidR="007368D9" w:rsidRDefault="007368D9" w:rsidP="007368D9">
      <w:pPr>
        <w:pStyle w:val="Aufgaben"/>
        <w:numPr>
          <w:ilvl w:val="0"/>
          <w:numId w:val="0"/>
        </w:numPr>
        <w:ind w:left="737"/>
      </w:pPr>
      <w:r w:rsidRPr="007368D9">
        <w:rPr>
          <w:highlight w:val="yellow"/>
        </w:rPr>
        <w:t>Kunststoffbeschichtung, Ölfarben, Lack, Email</w:t>
      </w:r>
    </w:p>
    <w:p w:rsidR="000D1BF9" w:rsidRDefault="000D1BF9" w:rsidP="000D1BF9">
      <w:pPr>
        <w:pStyle w:val="Aufgaben"/>
        <w:tabs>
          <w:tab w:val="clear" w:pos="360"/>
        </w:tabs>
        <w:ind w:left="737" w:hanging="567"/>
      </w:pPr>
      <w:r>
        <w:t xml:space="preserve">Welcher nichtmetallische Überzug ist </w:t>
      </w:r>
      <w:r>
        <w:rPr>
          <w:b/>
          <w:u w:val="single"/>
        </w:rPr>
        <w:t>nicht</w:t>
      </w:r>
      <w:r>
        <w:t xml:space="preserve"> geeignet für einen dauerhaf</w:t>
      </w:r>
      <w:r>
        <w:softHyphen/>
        <w:t>ten Korrosionsschutz?</w:t>
      </w:r>
    </w:p>
    <w:p w:rsidR="007368D9" w:rsidRDefault="007368D9" w:rsidP="007368D9">
      <w:pPr>
        <w:pStyle w:val="Aufgaben"/>
        <w:numPr>
          <w:ilvl w:val="0"/>
          <w:numId w:val="0"/>
        </w:numPr>
        <w:ind w:left="737"/>
      </w:pPr>
      <w:r w:rsidRPr="007368D9">
        <w:rPr>
          <w:highlight w:val="yellow"/>
        </w:rPr>
        <w:t>Einölen, brünieren</w:t>
      </w:r>
    </w:p>
    <w:p w:rsidR="000D1BF9" w:rsidRDefault="000D1BF9" w:rsidP="000D1BF9">
      <w:pPr>
        <w:pStyle w:val="Aufgaben"/>
        <w:tabs>
          <w:tab w:val="clear" w:pos="360"/>
        </w:tabs>
        <w:ind w:left="737" w:hanging="567"/>
      </w:pPr>
      <w:r>
        <w:t>Welche Verfahren eignen sich zum Auftragen der Kunststoffüberzüge?</w:t>
      </w:r>
    </w:p>
    <w:p w:rsidR="007368D9" w:rsidRPr="00466047" w:rsidRDefault="00C00E4A" w:rsidP="007368D9">
      <w:pPr>
        <w:pStyle w:val="Aufgaben"/>
        <w:numPr>
          <w:ilvl w:val="0"/>
          <w:numId w:val="0"/>
        </w:numPr>
        <w:ind w:left="737"/>
        <w:rPr>
          <w:highlight w:val="yellow"/>
        </w:rPr>
      </w:pPr>
      <w:r w:rsidRPr="00466047">
        <w:rPr>
          <w:highlight w:val="yellow"/>
        </w:rPr>
        <w:t>Beschichtung von Stahl</w:t>
      </w:r>
      <w:r w:rsidR="00466047" w:rsidRPr="00466047">
        <w:rPr>
          <w:highlight w:val="yellow"/>
        </w:rPr>
        <w:t xml:space="preserve"> durch:</w:t>
      </w:r>
    </w:p>
    <w:p w:rsidR="00C00E4A" w:rsidRDefault="00C00E4A" w:rsidP="00C00E4A">
      <w:pPr>
        <w:pStyle w:val="Aufgaben"/>
        <w:numPr>
          <w:ilvl w:val="0"/>
          <w:numId w:val="0"/>
        </w:numPr>
        <w:ind w:left="737"/>
      </w:pPr>
      <w:r w:rsidRPr="00466047">
        <w:rPr>
          <w:highlight w:val="yellow"/>
        </w:rPr>
        <w:t>Pulverbeschichtung, Folien, Flüssigkeiten.</w:t>
      </w:r>
    </w:p>
    <w:p w:rsidR="000D1BF9" w:rsidRDefault="000D1BF9" w:rsidP="000D1BF9">
      <w:pPr>
        <w:pStyle w:val="Aufgaben"/>
        <w:tabs>
          <w:tab w:val="clear" w:pos="360"/>
        </w:tabs>
        <w:ind w:left="737" w:hanging="567"/>
      </w:pPr>
      <w:r>
        <w:t>Wie werden Farbüberzüge aufgebracht?</w:t>
      </w:r>
    </w:p>
    <w:p w:rsidR="007368D9" w:rsidRDefault="00466047" w:rsidP="00466047">
      <w:pPr>
        <w:pStyle w:val="Listenabsatz"/>
      </w:pPr>
      <w:r w:rsidRPr="00466047">
        <w:rPr>
          <w:highlight w:val="yellow"/>
        </w:rPr>
        <w:t>Durch Streichen, Spritzen, Tauchen oder Elektrophorese ( Wanderung con Teilchen im e</w:t>
      </w:r>
      <w:r>
        <w:rPr>
          <w:highlight w:val="yellow"/>
        </w:rPr>
        <w:t>lektrischen Feld)</w:t>
      </w:r>
    </w:p>
    <w:p w:rsidR="000D1BF9" w:rsidRDefault="000D1BF9" w:rsidP="000D1BF9">
      <w:pPr>
        <w:pStyle w:val="Aufgaben"/>
        <w:tabs>
          <w:tab w:val="clear" w:pos="360"/>
        </w:tabs>
        <w:ind w:left="737" w:hanging="567"/>
      </w:pPr>
      <w:r>
        <w:t>Welche metallischen Überzüge existieren in der Technik?</w:t>
      </w:r>
    </w:p>
    <w:p w:rsidR="007368D9" w:rsidRPr="00466047" w:rsidRDefault="00466047" w:rsidP="007368D9">
      <w:pPr>
        <w:pStyle w:val="Aufgaben"/>
        <w:numPr>
          <w:ilvl w:val="0"/>
          <w:numId w:val="0"/>
        </w:numPr>
        <w:ind w:left="737"/>
        <w:rPr>
          <w:highlight w:val="yellow"/>
        </w:rPr>
      </w:pPr>
      <w:r w:rsidRPr="00466047">
        <w:rPr>
          <w:highlight w:val="yellow"/>
        </w:rPr>
        <w:t>Korrosionsschutz durch Zink-, Zinn-, Chrom-, Kupferüberzüge. Es entstehen verzinktes Stahlblech, Weißblech, verchromte Armaturen etc.</w:t>
      </w:r>
    </w:p>
    <w:p w:rsidR="00466047" w:rsidRDefault="00466047" w:rsidP="007368D9">
      <w:pPr>
        <w:pStyle w:val="Aufgaben"/>
        <w:numPr>
          <w:ilvl w:val="0"/>
          <w:numId w:val="0"/>
        </w:numPr>
        <w:ind w:left="737"/>
      </w:pPr>
      <w:r w:rsidRPr="00466047">
        <w:rPr>
          <w:highlight w:val="yellow"/>
        </w:rPr>
        <w:t>Wichtigste verfahren: Schmelztauchverfahren (Feuerverzinkten) und das galvanische Verfahren (Verkupfern).</w:t>
      </w:r>
    </w:p>
    <w:p w:rsidR="000D1BF9" w:rsidRDefault="000D1BF9" w:rsidP="000D1BF9">
      <w:pPr>
        <w:pStyle w:val="Aufgaben"/>
        <w:tabs>
          <w:tab w:val="clear" w:pos="360"/>
        </w:tabs>
        <w:ind w:left="737" w:hanging="567"/>
      </w:pPr>
      <w:r>
        <w:t>Was ist Diffusion?</w:t>
      </w:r>
    </w:p>
    <w:p w:rsidR="007368D9" w:rsidRDefault="00466047" w:rsidP="00466047">
      <w:pPr>
        <w:pStyle w:val="Listenabsatz"/>
      </w:pPr>
      <w:r w:rsidRPr="00466047">
        <w:rPr>
          <w:highlight w:val="yellow"/>
        </w:rPr>
        <w:t>Das Durchwandern von Teilchen unterschiedlicher Art aufgrund ihrer thermischen Eigenbewegung. Nach unendlich langer Zeit wird dies vollständig und gleichmäßig geschehen, jedoch zu Beginn vor allem an den Grenzflächen.</w:t>
      </w:r>
    </w:p>
    <w:p w:rsidR="000D1BF9" w:rsidRDefault="000D1BF9" w:rsidP="000D1BF9">
      <w:pPr>
        <w:pStyle w:val="Aufgaben"/>
        <w:tabs>
          <w:tab w:val="clear" w:pos="360"/>
        </w:tabs>
        <w:ind w:left="737" w:hanging="567"/>
      </w:pPr>
      <w:r>
        <w:t>Welche Verfahren beruhen auf der Diffusion?</w:t>
      </w:r>
    </w:p>
    <w:p w:rsidR="007368D9" w:rsidRDefault="00466047" w:rsidP="007368D9">
      <w:pPr>
        <w:pStyle w:val="Aufgaben"/>
        <w:numPr>
          <w:ilvl w:val="0"/>
          <w:numId w:val="0"/>
        </w:numPr>
        <w:ind w:left="737"/>
      </w:pPr>
      <w:r>
        <w:rPr>
          <w:highlight w:val="yellow"/>
        </w:rPr>
        <w:t>Sheradisieren, Kalorisieren, I</w:t>
      </w:r>
      <w:r w:rsidRPr="00466047">
        <w:rPr>
          <w:highlight w:val="yellow"/>
        </w:rPr>
        <w:t>nchromieren</w:t>
      </w:r>
    </w:p>
    <w:p w:rsidR="00466047" w:rsidRDefault="00466047" w:rsidP="007368D9">
      <w:pPr>
        <w:pStyle w:val="Aufgaben"/>
        <w:numPr>
          <w:ilvl w:val="0"/>
          <w:numId w:val="0"/>
        </w:numPr>
        <w:ind w:left="737"/>
      </w:pPr>
    </w:p>
    <w:p w:rsidR="000D1BF9" w:rsidRDefault="000D1BF9" w:rsidP="000D1BF9">
      <w:pPr>
        <w:pStyle w:val="Aufgaben"/>
        <w:tabs>
          <w:tab w:val="clear" w:pos="360"/>
        </w:tabs>
        <w:ind w:left="737" w:hanging="567"/>
      </w:pPr>
      <w:r>
        <w:lastRenderedPageBreak/>
        <w:t>Wie wird Metall gespritzt?</w:t>
      </w:r>
    </w:p>
    <w:p w:rsidR="00466047" w:rsidRDefault="00466047" w:rsidP="00466047">
      <w:pPr>
        <w:pStyle w:val="Aufgaben"/>
        <w:numPr>
          <w:ilvl w:val="0"/>
          <w:numId w:val="0"/>
        </w:numPr>
        <w:ind w:left="737"/>
      </w:pPr>
      <w:r w:rsidRPr="0065010E">
        <w:rPr>
          <w:highlight w:val="yellow"/>
        </w:rPr>
        <w:t xml:space="preserve">Bei diesem </w:t>
      </w:r>
      <w:r w:rsidR="0065010E" w:rsidRPr="0065010E">
        <w:rPr>
          <w:highlight w:val="yellow"/>
        </w:rPr>
        <w:t>Verfahren</w:t>
      </w:r>
      <w:r w:rsidRPr="0065010E">
        <w:rPr>
          <w:highlight w:val="yellow"/>
        </w:rPr>
        <w:t xml:space="preserve"> tritt Metall in Draht oder Pulverform aus den Düsen aus und wird dort durch eine Gasflamme oder einen elektrischen Lichtbogen zum Schmelzen gebracht und mit einem Druch von 1,5 bar auf die au</w:t>
      </w:r>
      <w:r w:rsidR="0065010E" w:rsidRPr="0065010E">
        <w:rPr>
          <w:highlight w:val="yellow"/>
        </w:rPr>
        <w:t>f die aufgeraute Oberfläche geschleudert.</w:t>
      </w:r>
    </w:p>
    <w:p w:rsidR="000D1BF9" w:rsidRDefault="000D1BF9" w:rsidP="000D1BF9">
      <w:pPr>
        <w:pStyle w:val="Aufgaben"/>
        <w:tabs>
          <w:tab w:val="clear" w:pos="360"/>
        </w:tabs>
        <w:ind w:left="737" w:hanging="567"/>
      </w:pPr>
      <w:r>
        <w:t>Wozu wird das Hartverchromen eingesetzt?</w:t>
      </w:r>
    </w:p>
    <w:p w:rsidR="0065010E" w:rsidRDefault="009A5381" w:rsidP="0065010E">
      <w:pPr>
        <w:pStyle w:val="Aufgaben"/>
        <w:numPr>
          <w:ilvl w:val="0"/>
          <w:numId w:val="0"/>
        </w:numPr>
        <w:ind w:left="737"/>
      </w:pPr>
      <w:r w:rsidRPr="009A5381">
        <w:rPr>
          <w:highlight w:val="yellow"/>
        </w:rPr>
        <w:t>Hartverchromung wird für Aluminiumzylinder im Motorenbau und für Amaturen von Sanitätsinstallation verwendet. Es besteht darin, dass durch  galvanisches Aufbringen ein bis zu 1 mm dicke Schutzschicht direkt auf Stahl, Gusseisen, Kupfer entsteht. Auch Aluminium kann nach einer Zwischenbeschitcht verchromt werden.</w:t>
      </w:r>
    </w:p>
    <w:p w:rsidR="000D1BF9" w:rsidRDefault="000D1BF9" w:rsidP="000D1BF9">
      <w:pPr>
        <w:pStyle w:val="Aufgaben"/>
        <w:tabs>
          <w:tab w:val="clear" w:pos="360"/>
        </w:tabs>
        <w:ind w:left="737" w:hanging="567"/>
      </w:pPr>
      <w:r>
        <w:t>Wie wird Aluminium geschützt?</w:t>
      </w:r>
    </w:p>
    <w:p w:rsidR="009A5381" w:rsidRDefault="009A5381" w:rsidP="009A5381">
      <w:pPr>
        <w:pStyle w:val="Listenabsatz"/>
      </w:pPr>
    </w:p>
    <w:p w:rsidR="009A5381" w:rsidRDefault="009A5381" w:rsidP="009A5381">
      <w:pPr>
        <w:pStyle w:val="Aufgaben"/>
        <w:numPr>
          <w:ilvl w:val="0"/>
          <w:numId w:val="0"/>
        </w:numPr>
        <w:ind w:left="737"/>
      </w:pPr>
      <w:bookmarkStart w:id="0" w:name="_GoBack"/>
      <w:bookmarkEnd w:id="0"/>
      <w:r w:rsidRPr="00043281">
        <w:rPr>
          <w:highlight w:val="yellow"/>
        </w:rPr>
        <w:t>Durch Eloxieren wird die natürliche Oxidschicht verstärkt.</w:t>
      </w:r>
    </w:p>
    <w:p w:rsidR="000D1BF9" w:rsidRDefault="000D1BF9" w:rsidP="000D1BF9">
      <w:pPr>
        <w:pStyle w:val="Aufgaben"/>
        <w:tabs>
          <w:tab w:val="clear" w:pos="360"/>
        </w:tabs>
        <w:ind w:left="737" w:hanging="567"/>
      </w:pPr>
      <w:r>
        <w:t>Was ist Phosphatieren?</w:t>
      </w:r>
    </w:p>
    <w:p w:rsidR="009A5381" w:rsidRDefault="009A5381" w:rsidP="009A5381">
      <w:pPr>
        <w:pStyle w:val="Aufgaben"/>
        <w:numPr>
          <w:ilvl w:val="0"/>
          <w:numId w:val="0"/>
        </w:numPr>
        <w:ind w:left="737"/>
      </w:pPr>
      <w:r w:rsidRPr="00043281">
        <w:rPr>
          <w:highlight w:val="yellow"/>
        </w:rPr>
        <w:t>Chemischer Oberflächenschutz durch Diffusion des Meralls in einer Phosphat-Phase</w:t>
      </w:r>
    </w:p>
    <w:p w:rsidR="000D1BF9" w:rsidRDefault="000D1BF9" w:rsidP="00292BD4">
      <w:pPr>
        <w:ind w:left="170"/>
        <w:rPr>
          <w:sz w:val="28"/>
          <w:szCs w:val="28"/>
        </w:rPr>
      </w:pPr>
    </w:p>
    <w:p w:rsidR="000D1BF9" w:rsidRDefault="000D1BF9" w:rsidP="00292BD4">
      <w:pPr>
        <w:ind w:left="170"/>
        <w:rPr>
          <w:sz w:val="28"/>
          <w:szCs w:val="28"/>
        </w:rPr>
      </w:pPr>
    </w:p>
    <w:p w:rsidR="000D1BF9" w:rsidRDefault="000D1BF9" w:rsidP="00DA4A07">
      <w:pPr>
        <w:pStyle w:val="AufgabenTitel"/>
        <w:ind w:left="170"/>
      </w:pPr>
      <w:r>
        <w:t>MC-Aufgaben</w:t>
      </w:r>
    </w:p>
    <w:p w:rsidR="000D1BF9" w:rsidRDefault="000D1BF9" w:rsidP="00DA4A07">
      <w:pPr>
        <w:pStyle w:val="Aufgaben"/>
        <w:numPr>
          <w:ilvl w:val="0"/>
          <w:numId w:val="10"/>
        </w:numPr>
        <w:tabs>
          <w:tab w:val="clear" w:pos="360"/>
          <w:tab w:val="num" w:pos="530"/>
        </w:tabs>
        <w:ind w:left="530"/>
      </w:pPr>
      <w:r>
        <w:t xml:space="preserve">Welches ist </w:t>
      </w:r>
      <w:r>
        <w:rPr>
          <w:b/>
          <w:u w:val="single"/>
        </w:rPr>
        <w:t>keine</w:t>
      </w:r>
      <w:r>
        <w:t xml:space="preserve"> Korrosionsschutzmassnahme?</w:t>
      </w:r>
    </w:p>
    <w:p w:rsidR="000D1BF9" w:rsidRDefault="000D1BF9" w:rsidP="00DA4A07">
      <w:pPr>
        <w:numPr>
          <w:ilvl w:val="0"/>
          <w:numId w:val="11"/>
        </w:numPr>
        <w:tabs>
          <w:tab w:val="num" w:pos="935"/>
        </w:tabs>
        <w:ind w:left="935"/>
      </w:pPr>
      <w:r>
        <w:t>Nichtmetallische Überzüge</w:t>
      </w:r>
    </w:p>
    <w:p w:rsidR="000D1BF9" w:rsidRPr="001E48E6" w:rsidRDefault="000D1BF9" w:rsidP="00DA4A07">
      <w:pPr>
        <w:pStyle w:val="Anrede"/>
        <w:numPr>
          <w:ilvl w:val="0"/>
          <w:numId w:val="11"/>
        </w:numPr>
        <w:tabs>
          <w:tab w:val="num" w:pos="935"/>
        </w:tabs>
        <w:spacing w:before="0" w:after="0"/>
        <w:ind w:left="935"/>
        <w:rPr>
          <w:highlight w:val="yellow"/>
        </w:rPr>
      </w:pPr>
      <w:r w:rsidRPr="001E48E6">
        <w:rPr>
          <w:highlight w:val="yellow"/>
        </w:rPr>
        <w:t>Läppen</w:t>
      </w:r>
    </w:p>
    <w:p w:rsidR="000D1BF9" w:rsidRDefault="000D1BF9" w:rsidP="00DA4A07">
      <w:pPr>
        <w:numPr>
          <w:ilvl w:val="0"/>
          <w:numId w:val="11"/>
        </w:numPr>
        <w:tabs>
          <w:tab w:val="num" w:pos="935"/>
        </w:tabs>
        <w:ind w:left="935"/>
      </w:pPr>
      <w:r>
        <w:t>Metallische Überzüge</w:t>
      </w:r>
    </w:p>
    <w:p w:rsidR="000D1BF9" w:rsidRDefault="000D1BF9" w:rsidP="00DA4A07">
      <w:pPr>
        <w:numPr>
          <w:ilvl w:val="0"/>
          <w:numId w:val="11"/>
        </w:numPr>
        <w:tabs>
          <w:tab w:val="num" w:pos="935"/>
        </w:tabs>
        <w:ind w:left="935"/>
      </w:pPr>
      <w:r>
        <w:t>Chemische Veränderung der Oberfläche</w:t>
      </w:r>
    </w:p>
    <w:p w:rsidR="000D1BF9" w:rsidRDefault="000D1BF9" w:rsidP="00DA4A07">
      <w:pPr>
        <w:numPr>
          <w:ilvl w:val="0"/>
          <w:numId w:val="11"/>
        </w:numPr>
        <w:tabs>
          <w:tab w:val="num" w:pos="935"/>
        </w:tabs>
        <w:ind w:left="935"/>
      </w:pPr>
      <w:r>
        <w:t>Legieren</w:t>
      </w:r>
    </w:p>
    <w:p w:rsidR="000D1BF9" w:rsidRDefault="000D1BF9" w:rsidP="00DA4A07">
      <w:pPr>
        <w:pStyle w:val="Aufgaben"/>
        <w:tabs>
          <w:tab w:val="clear" w:pos="360"/>
          <w:tab w:val="num" w:pos="530"/>
        </w:tabs>
        <w:ind w:left="530"/>
      </w:pPr>
      <w:r>
        <w:t>Wie lässt sich die Korrosion bei Eisenwerkstoffen verhindern?</w:t>
      </w:r>
    </w:p>
    <w:p w:rsidR="000D1BF9" w:rsidRDefault="000D1BF9" w:rsidP="00DA4A07">
      <w:pPr>
        <w:numPr>
          <w:ilvl w:val="0"/>
          <w:numId w:val="12"/>
        </w:numPr>
        <w:tabs>
          <w:tab w:val="clear" w:pos="765"/>
          <w:tab w:val="num" w:pos="935"/>
        </w:tabs>
        <w:ind w:left="935"/>
      </w:pPr>
      <w:r>
        <w:t>Durch Aufrauhen der Oberfläche</w:t>
      </w:r>
    </w:p>
    <w:p w:rsidR="000D1BF9" w:rsidRDefault="000D1BF9" w:rsidP="00DA4A07">
      <w:pPr>
        <w:numPr>
          <w:ilvl w:val="0"/>
          <w:numId w:val="12"/>
        </w:numPr>
        <w:tabs>
          <w:tab w:val="clear" w:pos="765"/>
          <w:tab w:val="num" w:pos="935"/>
        </w:tabs>
        <w:ind w:left="935"/>
      </w:pPr>
      <w:r>
        <w:t>Durch Entzug des Kohlenstoffes</w:t>
      </w:r>
    </w:p>
    <w:p w:rsidR="000D1BF9" w:rsidRDefault="000D1BF9" w:rsidP="00DA4A07">
      <w:pPr>
        <w:numPr>
          <w:ilvl w:val="0"/>
          <w:numId w:val="12"/>
        </w:numPr>
        <w:tabs>
          <w:tab w:val="clear" w:pos="765"/>
          <w:tab w:val="num" w:pos="935"/>
        </w:tabs>
        <w:ind w:left="935"/>
      </w:pPr>
      <w:r>
        <w:t>Durch Oberflächenhärtung</w:t>
      </w:r>
    </w:p>
    <w:p w:rsidR="000D1BF9" w:rsidRDefault="000D1BF9" w:rsidP="00DA4A07">
      <w:pPr>
        <w:numPr>
          <w:ilvl w:val="0"/>
          <w:numId w:val="12"/>
        </w:numPr>
        <w:tabs>
          <w:tab w:val="clear" w:pos="765"/>
          <w:tab w:val="num" w:pos="935"/>
        </w:tabs>
        <w:ind w:left="935"/>
      </w:pPr>
      <w:r>
        <w:t>Durch Feinstbearbeitung</w:t>
      </w:r>
    </w:p>
    <w:p w:rsidR="000D1BF9" w:rsidRPr="001E48E6" w:rsidRDefault="000D1BF9" w:rsidP="00DA4A07">
      <w:pPr>
        <w:numPr>
          <w:ilvl w:val="0"/>
          <w:numId w:val="12"/>
        </w:numPr>
        <w:tabs>
          <w:tab w:val="clear" w:pos="765"/>
          <w:tab w:val="num" w:pos="935"/>
        </w:tabs>
        <w:ind w:left="935"/>
        <w:rPr>
          <w:highlight w:val="yellow"/>
        </w:rPr>
      </w:pPr>
      <w:r w:rsidRPr="001E48E6">
        <w:rPr>
          <w:highlight w:val="yellow"/>
        </w:rPr>
        <w:t>Durch Legieren</w:t>
      </w:r>
    </w:p>
    <w:p w:rsidR="000D1BF9" w:rsidRDefault="000D1BF9" w:rsidP="00DA4A07">
      <w:pPr>
        <w:pStyle w:val="Aufgaben"/>
        <w:tabs>
          <w:tab w:val="clear" w:pos="360"/>
          <w:tab w:val="num" w:pos="530"/>
        </w:tabs>
        <w:ind w:left="530"/>
      </w:pPr>
      <w:r>
        <w:t xml:space="preserve">Welches ist </w:t>
      </w:r>
      <w:r>
        <w:rPr>
          <w:b/>
          <w:u w:val="single"/>
        </w:rPr>
        <w:t>kein</w:t>
      </w:r>
      <w:r>
        <w:t xml:space="preserve"> Verfahren des Oberflächenschutzes?</w:t>
      </w:r>
    </w:p>
    <w:p w:rsidR="000D1BF9" w:rsidRDefault="000D1BF9" w:rsidP="00DA4A07">
      <w:pPr>
        <w:numPr>
          <w:ilvl w:val="0"/>
          <w:numId w:val="13"/>
        </w:numPr>
        <w:tabs>
          <w:tab w:val="clear" w:pos="765"/>
          <w:tab w:val="num" w:pos="935"/>
        </w:tabs>
        <w:ind w:left="935"/>
      </w:pPr>
      <w:r>
        <w:t>Fetten und Ölen</w:t>
      </w:r>
    </w:p>
    <w:p w:rsidR="000D1BF9" w:rsidRDefault="000D1BF9" w:rsidP="00DA4A07">
      <w:pPr>
        <w:numPr>
          <w:ilvl w:val="0"/>
          <w:numId w:val="13"/>
        </w:numPr>
        <w:tabs>
          <w:tab w:val="clear" w:pos="765"/>
          <w:tab w:val="num" w:pos="935"/>
        </w:tabs>
        <w:ind w:left="935"/>
      </w:pPr>
      <w:r>
        <w:t>Farbanstrich</w:t>
      </w:r>
    </w:p>
    <w:p w:rsidR="000D1BF9" w:rsidRDefault="000D1BF9" w:rsidP="00DA4A07">
      <w:pPr>
        <w:pStyle w:val="Anrede"/>
        <w:numPr>
          <w:ilvl w:val="0"/>
          <w:numId w:val="13"/>
        </w:numPr>
        <w:tabs>
          <w:tab w:val="clear" w:pos="765"/>
          <w:tab w:val="num" w:pos="935"/>
        </w:tabs>
        <w:spacing w:before="0" w:after="0"/>
        <w:ind w:left="935"/>
      </w:pPr>
      <w:r>
        <w:t>Emaillieren</w:t>
      </w:r>
    </w:p>
    <w:p w:rsidR="000D1BF9" w:rsidRPr="001E48E6" w:rsidRDefault="000D1BF9" w:rsidP="00DA4A07">
      <w:pPr>
        <w:numPr>
          <w:ilvl w:val="0"/>
          <w:numId w:val="13"/>
        </w:numPr>
        <w:tabs>
          <w:tab w:val="clear" w:pos="765"/>
          <w:tab w:val="num" w:pos="935"/>
        </w:tabs>
        <w:ind w:left="935"/>
        <w:rPr>
          <w:highlight w:val="yellow"/>
        </w:rPr>
      </w:pPr>
      <w:r w:rsidRPr="001E48E6">
        <w:rPr>
          <w:highlight w:val="yellow"/>
        </w:rPr>
        <w:t>Legieren</w:t>
      </w:r>
    </w:p>
    <w:p w:rsidR="000D1BF9" w:rsidRDefault="000D1BF9" w:rsidP="00DA4A07">
      <w:pPr>
        <w:numPr>
          <w:ilvl w:val="0"/>
          <w:numId w:val="13"/>
        </w:numPr>
        <w:tabs>
          <w:tab w:val="clear" w:pos="765"/>
          <w:tab w:val="num" w:pos="935"/>
        </w:tabs>
        <w:ind w:left="935"/>
      </w:pPr>
      <w:r>
        <w:t>Kunststoffbeschichten</w:t>
      </w:r>
    </w:p>
    <w:p w:rsidR="000D1BF9" w:rsidRDefault="000D1BF9" w:rsidP="00DA4A07">
      <w:pPr>
        <w:pStyle w:val="Aufgaben"/>
        <w:tabs>
          <w:tab w:val="clear" w:pos="360"/>
          <w:tab w:val="num" w:pos="530"/>
        </w:tabs>
        <w:ind w:left="530"/>
      </w:pPr>
      <w:r>
        <w:t>Welcher der aufgeführten Überzugsmaterialien ist ein Metall?</w:t>
      </w:r>
    </w:p>
    <w:p w:rsidR="000D1BF9" w:rsidRDefault="000D1BF9" w:rsidP="00DA4A07">
      <w:pPr>
        <w:numPr>
          <w:ilvl w:val="0"/>
          <w:numId w:val="14"/>
        </w:numPr>
        <w:tabs>
          <w:tab w:val="clear" w:pos="765"/>
          <w:tab w:val="num" w:pos="935"/>
        </w:tabs>
        <w:ind w:left="935"/>
      </w:pPr>
      <w:r>
        <w:t>Email</w:t>
      </w:r>
    </w:p>
    <w:p w:rsidR="000D1BF9" w:rsidRPr="001E48E6" w:rsidRDefault="000D1BF9" w:rsidP="00DA4A07">
      <w:pPr>
        <w:numPr>
          <w:ilvl w:val="0"/>
          <w:numId w:val="14"/>
        </w:numPr>
        <w:tabs>
          <w:tab w:val="clear" w:pos="765"/>
          <w:tab w:val="num" w:pos="935"/>
        </w:tabs>
        <w:ind w:left="935"/>
        <w:rPr>
          <w:highlight w:val="yellow"/>
        </w:rPr>
      </w:pPr>
      <w:r w:rsidRPr="001E48E6">
        <w:rPr>
          <w:highlight w:val="yellow"/>
        </w:rPr>
        <w:t>Kadmium</w:t>
      </w:r>
    </w:p>
    <w:p w:rsidR="000D1BF9" w:rsidRDefault="000D1BF9" w:rsidP="00DA4A07">
      <w:pPr>
        <w:pStyle w:val="Anrede"/>
        <w:numPr>
          <w:ilvl w:val="0"/>
          <w:numId w:val="14"/>
        </w:numPr>
        <w:tabs>
          <w:tab w:val="clear" w:pos="765"/>
          <w:tab w:val="num" w:pos="935"/>
        </w:tabs>
        <w:spacing w:before="0" w:after="0"/>
        <w:ind w:left="935"/>
      </w:pPr>
      <w:r>
        <w:t>Asphalt</w:t>
      </w:r>
    </w:p>
    <w:p w:rsidR="000D1BF9" w:rsidRDefault="000D1BF9" w:rsidP="00DA4A07">
      <w:pPr>
        <w:numPr>
          <w:ilvl w:val="0"/>
          <w:numId w:val="14"/>
        </w:numPr>
        <w:tabs>
          <w:tab w:val="clear" w:pos="765"/>
          <w:tab w:val="num" w:pos="935"/>
        </w:tabs>
        <w:ind w:left="935"/>
      </w:pPr>
      <w:r>
        <w:t>PVC</w:t>
      </w:r>
    </w:p>
    <w:p w:rsidR="000D1BF9" w:rsidRDefault="000D1BF9" w:rsidP="00DA4A07">
      <w:pPr>
        <w:numPr>
          <w:ilvl w:val="0"/>
          <w:numId w:val="14"/>
        </w:numPr>
        <w:tabs>
          <w:tab w:val="clear" w:pos="765"/>
          <w:tab w:val="num" w:pos="935"/>
        </w:tabs>
        <w:ind w:left="935"/>
      </w:pPr>
      <w:r>
        <w:t>Einbrennlack</w:t>
      </w:r>
    </w:p>
    <w:p w:rsidR="00A554E5" w:rsidRDefault="00A554E5" w:rsidP="00DA4A07">
      <w:pPr>
        <w:ind w:left="567"/>
      </w:pPr>
    </w:p>
    <w:p w:rsidR="00BA4784" w:rsidRDefault="00BA4784" w:rsidP="00DA4A07">
      <w:pPr>
        <w:ind w:left="567"/>
      </w:pPr>
    </w:p>
    <w:p w:rsidR="000D1BF9" w:rsidRDefault="000D1BF9" w:rsidP="00DA4A07">
      <w:pPr>
        <w:pStyle w:val="Aufgaben"/>
        <w:tabs>
          <w:tab w:val="clear" w:pos="360"/>
          <w:tab w:val="num" w:pos="530"/>
        </w:tabs>
        <w:ind w:left="530"/>
      </w:pPr>
      <w:r>
        <w:t xml:space="preserve">Welches ist </w:t>
      </w:r>
      <w:r>
        <w:rPr>
          <w:b/>
          <w:u w:val="single"/>
        </w:rPr>
        <w:t>keine</w:t>
      </w:r>
      <w:r>
        <w:t xml:space="preserve"> Anforderung an einen guten Schutzüberzug?</w:t>
      </w:r>
    </w:p>
    <w:p w:rsidR="000D1BF9" w:rsidRDefault="000D1BF9" w:rsidP="00DA4A07">
      <w:pPr>
        <w:numPr>
          <w:ilvl w:val="0"/>
          <w:numId w:val="15"/>
        </w:numPr>
        <w:tabs>
          <w:tab w:val="clear" w:pos="765"/>
          <w:tab w:val="num" w:pos="935"/>
        </w:tabs>
        <w:ind w:left="935"/>
      </w:pPr>
      <w:r>
        <w:t>Kratzfest</w:t>
      </w:r>
    </w:p>
    <w:p w:rsidR="000D1BF9" w:rsidRDefault="000D1BF9" w:rsidP="00DA4A07">
      <w:pPr>
        <w:pStyle w:val="Anrede"/>
        <w:numPr>
          <w:ilvl w:val="0"/>
          <w:numId w:val="15"/>
        </w:numPr>
        <w:tabs>
          <w:tab w:val="clear" w:pos="765"/>
          <w:tab w:val="num" w:pos="935"/>
        </w:tabs>
        <w:spacing w:before="0" w:after="0"/>
        <w:ind w:left="935"/>
      </w:pPr>
      <w:r>
        <w:t>Abriebfest</w:t>
      </w:r>
    </w:p>
    <w:p w:rsidR="000D1BF9" w:rsidRDefault="000D1BF9" w:rsidP="00DA4A07">
      <w:pPr>
        <w:pStyle w:val="Anrede"/>
        <w:numPr>
          <w:ilvl w:val="0"/>
          <w:numId w:val="15"/>
        </w:numPr>
        <w:tabs>
          <w:tab w:val="clear" w:pos="765"/>
          <w:tab w:val="num" w:pos="935"/>
        </w:tabs>
        <w:spacing w:before="0" w:after="0"/>
        <w:ind w:left="935"/>
      </w:pPr>
      <w:r>
        <w:t>Elastisch</w:t>
      </w:r>
    </w:p>
    <w:p w:rsidR="000D1BF9" w:rsidRPr="001E48E6" w:rsidRDefault="000D1BF9" w:rsidP="00DA4A07">
      <w:pPr>
        <w:pStyle w:val="Anrede"/>
        <w:numPr>
          <w:ilvl w:val="0"/>
          <w:numId w:val="15"/>
        </w:numPr>
        <w:tabs>
          <w:tab w:val="clear" w:pos="765"/>
          <w:tab w:val="num" w:pos="935"/>
        </w:tabs>
        <w:spacing w:before="0" w:after="0"/>
        <w:ind w:left="935"/>
        <w:rPr>
          <w:highlight w:val="yellow"/>
        </w:rPr>
      </w:pPr>
      <w:r w:rsidRPr="001E48E6">
        <w:rPr>
          <w:highlight w:val="yellow"/>
        </w:rPr>
        <w:t>Grosse Porosität</w:t>
      </w:r>
    </w:p>
    <w:p w:rsidR="000D1BF9" w:rsidRDefault="000D1BF9" w:rsidP="00DA4A07">
      <w:pPr>
        <w:numPr>
          <w:ilvl w:val="0"/>
          <w:numId w:val="15"/>
        </w:numPr>
        <w:tabs>
          <w:tab w:val="clear" w:pos="765"/>
          <w:tab w:val="num" w:pos="935"/>
        </w:tabs>
        <w:ind w:left="935"/>
      </w:pPr>
      <w:r>
        <w:t>Gutes Haftvermögen</w:t>
      </w:r>
    </w:p>
    <w:p w:rsidR="000D1BF9" w:rsidRDefault="000D1BF9" w:rsidP="00DA4A07">
      <w:pPr>
        <w:pStyle w:val="Aufgaben"/>
        <w:tabs>
          <w:tab w:val="clear" w:pos="360"/>
          <w:tab w:val="num" w:pos="530"/>
        </w:tabs>
        <w:ind w:left="530"/>
      </w:pPr>
      <w:r>
        <w:lastRenderedPageBreak/>
        <w:t xml:space="preserve">Welches ist </w:t>
      </w:r>
      <w:r>
        <w:rPr>
          <w:b/>
          <w:u w:val="single"/>
        </w:rPr>
        <w:t>kein</w:t>
      </w:r>
      <w:r>
        <w:t xml:space="preserve"> mechanisches Behandlungsverfahren der Oberfläche?</w:t>
      </w:r>
    </w:p>
    <w:p w:rsidR="000D1BF9" w:rsidRPr="001E48E6" w:rsidRDefault="000D1BF9" w:rsidP="00DA4A07">
      <w:pPr>
        <w:numPr>
          <w:ilvl w:val="0"/>
          <w:numId w:val="16"/>
        </w:numPr>
        <w:tabs>
          <w:tab w:val="clear" w:pos="765"/>
          <w:tab w:val="num" w:pos="935"/>
        </w:tabs>
        <w:ind w:left="935"/>
        <w:rPr>
          <w:highlight w:val="yellow"/>
        </w:rPr>
      </w:pPr>
      <w:r w:rsidRPr="001E48E6">
        <w:rPr>
          <w:highlight w:val="yellow"/>
        </w:rPr>
        <w:t>Behandlung mit Rostumwandlern</w:t>
      </w:r>
    </w:p>
    <w:p w:rsidR="000D1BF9" w:rsidRDefault="000D1BF9" w:rsidP="00DA4A07">
      <w:pPr>
        <w:numPr>
          <w:ilvl w:val="0"/>
          <w:numId w:val="16"/>
        </w:numPr>
        <w:tabs>
          <w:tab w:val="clear" w:pos="765"/>
          <w:tab w:val="num" w:pos="935"/>
        </w:tabs>
        <w:ind w:left="935"/>
      </w:pPr>
      <w:r>
        <w:t>Sandstrahlen</w:t>
      </w:r>
    </w:p>
    <w:p w:rsidR="000D1BF9" w:rsidRDefault="000D1BF9" w:rsidP="00DA4A07">
      <w:pPr>
        <w:pStyle w:val="Anrede"/>
        <w:numPr>
          <w:ilvl w:val="0"/>
          <w:numId w:val="16"/>
        </w:numPr>
        <w:tabs>
          <w:tab w:val="clear" w:pos="765"/>
          <w:tab w:val="num" w:pos="935"/>
        </w:tabs>
        <w:spacing w:before="0" w:after="0"/>
        <w:ind w:left="935"/>
      </w:pPr>
      <w:r>
        <w:t>Schleifen</w:t>
      </w:r>
    </w:p>
    <w:p w:rsidR="000D1BF9" w:rsidRDefault="000D1BF9" w:rsidP="00DA4A07">
      <w:pPr>
        <w:numPr>
          <w:ilvl w:val="0"/>
          <w:numId w:val="16"/>
        </w:numPr>
        <w:tabs>
          <w:tab w:val="clear" w:pos="765"/>
          <w:tab w:val="num" w:pos="935"/>
        </w:tabs>
        <w:ind w:left="935"/>
      </w:pPr>
      <w:r>
        <w:t>Bürsten</w:t>
      </w:r>
    </w:p>
    <w:p w:rsidR="000D1BF9" w:rsidRDefault="000D1BF9" w:rsidP="00DA4A07">
      <w:pPr>
        <w:numPr>
          <w:ilvl w:val="0"/>
          <w:numId w:val="16"/>
        </w:numPr>
        <w:tabs>
          <w:tab w:val="clear" w:pos="765"/>
          <w:tab w:val="num" w:pos="935"/>
        </w:tabs>
        <w:ind w:left="935"/>
      </w:pPr>
      <w:r>
        <w:t>Flammstrahlen</w:t>
      </w:r>
    </w:p>
    <w:p w:rsidR="000D1BF9" w:rsidRDefault="000D1BF9" w:rsidP="00DA4A07">
      <w:pPr>
        <w:pStyle w:val="Aufgaben"/>
        <w:tabs>
          <w:tab w:val="clear" w:pos="360"/>
          <w:tab w:val="num" w:pos="530"/>
        </w:tabs>
        <w:ind w:left="530"/>
      </w:pPr>
      <w:r>
        <w:t xml:space="preserve">Welches ist </w:t>
      </w:r>
      <w:r>
        <w:rPr>
          <w:b/>
          <w:u w:val="single"/>
        </w:rPr>
        <w:t>kein</w:t>
      </w:r>
      <w:r>
        <w:t xml:space="preserve"> Entfettungsmittel zur Vorbehandlung der Oberflächen?</w:t>
      </w:r>
    </w:p>
    <w:p w:rsidR="000D1BF9" w:rsidRDefault="000D1BF9" w:rsidP="00DA4A07">
      <w:pPr>
        <w:numPr>
          <w:ilvl w:val="0"/>
          <w:numId w:val="17"/>
        </w:numPr>
        <w:tabs>
          <w:tab w:val="clear" w:pos="765"/>
          <w:tab w:val="num" w:pos="935"/>
        </w:tabs>
        <w:ind w:left="935"/>
      </w:pPr>
      <w:r>
        <w:t>Benzin</w:t>
      </w:r>
    </w:p>
    <w:p w:rsidR="000D1BF9" w:rsidRDefault="000D1BF9" w:rsidP="00DA4A07">
      <w:pPr>
        <w:numPr>
          <w:ilvl w:val="0"/>
          <w:numId w:val="17"/>
        </w:numPr>
        <w:tabs>
          <w:tab w:val="clear" w:pos="765"/>
          <w:tab w:val="num" w:pos="935"/>
        </w:tabs>
        <w:ind w:left="935"/>
      </w:pPr>
      <w:r>
        <w:t>Trichloräthylen</w:t>
      </w:r>
    </w:p>
    <w:p w:rsidR="000D1BF9" w:rsidRPr="001E48E6" w:rsidRDefault="000D1BF9" w:rsidP="00DA4A07">
      <w:pPr>
        <w:pStyle w:val="Anrede"/>
        <w:numPr>
          <w:ilvl w:val="0"/>
          <w:numId w:val="17"/>
        </w:numPr>
        <w:tabs>
          <w:tab w:val="clear" w:pos="765"/>
          <w:tab w:val="num" w:pos="935"/>
        </w:tabs>
        <w:spacing w:before="0" w:after="0"/>
        <w:ind w:left="935"/>
        <w:rPr>
          <w:highlight w:val="yellow"/>
        </w:rPr>
      </w:pPr>
      <w:r w:rsidRPr="001E48E6">
        <w:rPr>
          <w:highlight w:val="yellow"/>
        </w:rPr>
        <w:t>Petrol</w:t>
      </w:r>
    </w:p>
    <w:p w:rsidR="000D1BF9" w:rsidRDefault="000D1BF9" w:rsidP="00DA4A07">
      <w:pPr>
        <w:numPr>
          <w:ilvl w:val="0"/>
          <w:numId w:val="17"/>
        </w:numPr>
        <w:tabs>
          <w:tab w:val="clear" w:pos="765"/>
          <w:tab w:val="num" w:pos="935"/>
        </w:tabs>
        <w:ind w:left="935"/>
      </w:pPr>
      <w:r>
        <w:t>Perchloräthylen</w:t>
      </w:r>
    </w:p>
    <w:p w:rsidR="000D1BF9" w:rsidRDefault="000D1BF9" w:rsidP="00DA4A07">
      <w:pPr>
        <w:numPr>
          <w:ilvl w:val="0"/>
          <w:numId w:val="17"/>
        </w:numPr>
        <w:tabs>
          <w:tab w:val="clear" w:pos="765"/>
          <w:tab w:val="num" w:pos="935"/>
        </w:tabs>
        <w:ind w:left="935"/>
      </w:pPr>
      <w:r>
        <w:t>Tetrachlorkohlenstoff</w:t>
      </w:r>
    </w:p>
    <w:p w:rsidR="000D1BF9" w:rsidRDefault="000D1BF9" w:rsidP="00DA4A07">
      <w:pPr>
        <w:pStyle w:val="Anrede"/>
        <w:spacing w:before="0" w:after="0"/>
        <w:ind w:left="170"/>
      </w:pPr>
    </w:p>
    <w:p w:rsidR="000D1BF9" w:rsidRDefault="000D1BF9" w:rsidP="00DA4A07">
      <w:pPr>
        <w:pStyle w:val="Aufgaben"/>
        <w:tabs>
          <w:tab w:val="clear" w:pos="360"/>
          <w:tab w:val="num" w:pos="530"/>
        </w:tabs>
        <w:ind w:left="530"/>
      </w:pPr>
      <w:r>
        <w:t xml:space="preserve">Welche Aussage bezüglich einer guten Haftung der Schutzschicht ist </w:t>
      </w:r>
      <w:r>
        <w:rPr>
          <w:b/>
          <w:u w:val="single"/>
        </w:rPr>
        <w:t>nicht</w:t>
      </w:r>
      <w:r>
        <w:t xml:space="preserve"> </w:t>
      </w:r>
      <w:r>
        <w:softHyphen/>
        <w:t>richtig?</w:t>
      </w:r>
    </w:p>
    <w:p w:rsidR="000D1BF9" w:rsidRDefault="000D1BF9" w:rsidP="00DA4A07">
      <w:pPr>
        <w:numPr>
          <w:ilvl w:val="0"/>
          <w:numId w:val="18"/>
        </w:numPr>
        <w:tabs>
          <w:tab w:val="clear" w:pos="765"/>
          <w:tab w:val="num" w:pos="935"/>
        </w:tabs>
        <w:ind w:left="935"/>
      </w:pPr>
      <w:r>
        <w:t>Fettfreie Oberfläche</w:t>
      </w:r>
    </w:p>
    <w:p w:rsidR="000D1BF9" w:rsidRDefault="000D1BF9" w:rsidP="00DA4A07">
      <w:pPr>
        <w:numPr>
          <w:ilvl w:val="0"/>
          <w:numId w:val="18"/>
        </w:numPr>
        <w:tabs>
          <w:tab w:val="clear" w:pos="765"/>
          <w:tab w:val="num" w:pos="935"/>
        </w:tabs>
        <w:ind w:left="935"/>
      </w:pPr>
      <w:r>
        <w:t>Keine Farbreste</w:t>
      </w:r>
    </w:p>
    <w:p w:rsidR="000D1BF9" w:rsidRDefault="000D1BF9" w:rsidP="00DA4A07">
      <w:pPr>
        <w:numPr>
          <w:ilvl w:val="0"/>
          <w:numId w:val="18"/>
        </w:numPr>
        <w:tabs>
          <w:tab w:val="clear" w:pos="765"/>
          <w:tab w:val="num" w:pos="935"/>
        </w:tabs>
        <w:ind w:left="935"/>
      </w:pPr>
      <w:r>
        <w:t>Metallisch blanke Oberfläche</w:t>
      </w:r>
    </w:p>
    <w:p w:rsidR="000D1BF9" w:rsidRPr="001E48E6" w:rsidRDefault="000D1BF9" w:rsidP="00DA4A07">
      <w:pPr>
        <w:numPr>
          <w:ilvl w:val="0"/>
          <w:numId w:val="18"/>
        </w:numPr>
        <w:tabs>
          <w:tab w:val="clear" w:pos="765"/>
          <w:tab w:val="num" w:pos="935"/>
        </w:tabs>
        <w:ind w:left="935"/>
        <w:rPr>
          <w:highlight w:val="yellow"/>
        </w:rPr>
      </w:pPr>
      <w:r w:rsidRPr="001E48E6">
        <w:rPr>
          <w:highlight w:val="yellow"/>
        </w:rPr>
        <w:t>Hochglanz polierte Oberfläche</w:t>
      </w:r>
    </w:p>
    <w:p w:rsidR="000D1BF9" w:rsidRDefault="000D1BF9" w:rsidP="00DA4A07">
      <w:pPr>
        <w:numPr>
          <w:ilvl w:val="0"/>
          <w:numId w:val="18"/>
        </w:numPr>
        <w:tabs>
          <w:tab w:val="clear" w:pos="765"/>
          <w:tab w:val="num" w:pos="935"/>
        </w:tabs>
        <w:ind w:left="935"/>
      </w:pPr>
      <w:r>
        <w:t>Staubfrei</w:t>
      </w:r>
    </w:p>
    <w:p w:rsidR="000D1BF9" w:rsidRDefault="000D1BF9" w:rsidP="00DA4A07">
      <w:pPr>
        <w:pStyle w:val="Aufgaben"/>
        <w:tabs>
          <w:tab w:val="clear" w:pos="360"/>
          <w:tab w:val="num" w:pos="530"/>
        </w:tabs>
        <w:ind w:left="530"/>
      </w:pPr>
      <w:r>
        <w:t>Worauf muss vor dem Einfetten von Werkstücken geachtet werden?</w:t>
      </w:r>
    </w:p>
    <w:p w:rsidR="000D1BF9" w:rsidRDefault="000D1BF9" w:rsidP="00DA4A07">
      <w:pPr>
        <w:numPr>
          <w:ilvl w:val="0"/>
          <w:numId w:val="19"/>
        </w:numPr>
        <w:tabs>
          <w:tab w:val="clear" w:pos="765"/>
          <w:tab w:val="num" w:pos="935"/>
        </w:tabs>
        <w:ind w:left="935"/>
      </w:pPr>
      <w:r>
        <w:t>Sie sollen etwas feucht sein</w:t>
      </w:r>
    </w:p>
    <w:p w:rsidR="000D1BF9" w:rsidRDefault="000D1BF9" w:rsidP="00DA4A07">
      <w:pPr>
        <w:numPr>
          <w:ilvl w:val="0"/>
          <w:numId w:val="19"/>
        </w:numPr>
        <w:tabs>
          <w:tab w:val="clear" w:pos="765"/>
          <w:tab w:val="num" w:pos="935"/>
        </w:tabs>
        <w:ind w:left="935"/>
      </w:pPr>
      <w:r>
        <w:t>Sie sollen eine leichte Zunderschicht aufweisen</w:t>
      </w:r>
    </w:p>
    <w:p w:rsidR="000D1BF9" w:rsidRDefault="000D1BF9" w:rsidP="00DA4A07">
      <w:pPr>
        <w:numPr>
          <w:ilvl w:val="0"/>
          <w:numId w:val="19"/>
        </w:numPr>
        <w:tabs>
          <w:tab w:val="clear" w:pos="765"/>
          <w:tab w:val="num" w:pos="935"/>
        </w:tabs>
        <w:ind w:left="935"/>
      </w:pPr>
      <w:r>
        <w:t>Es soll etwas Rostanflug vorhanden sein</w:t>
      </w:r>
    </w:p>
    <w:p w:rsidR="000D1BF9" w:rsidRDefault="000D1BF9" w:rsidP="00DA4A07">
      <w:pPr>
        <w:numPr>
          <w:ilvl w:val="0"/>
          <w:numId w:val="19"/>
        </w:numPr>
        <w:tabs>
          <w:tab w:val="clear" w:pos="765"/>
          <w:tab w:val="num" w:pos="935"/>
        </w:tabs>
        <w:ind w:left="935"/>
      </w:pPr>
      <w:r>
        <w:t>Blanke Teile sollen mit säuregetränkten Lappen abgerieben werden</w:t>
      </w:r>
    </w:p>
    <w:p w:rsidR="000D1BF9" w:rsidRDefault="000D1BF9" w:rsidP="00DA4A07">
      <w:pPr>
        <w:numPr>
          <w:ilvl w:val="0"/>
          <w:numId w:val="19"/>
        </w:numPr>
        <w:tabs>
          <w:tab w:val="clear" w:pos="765"/>
          <w:tab w:val="num" w:pos="935"/>
        </w:tabs>
        <w:ind w:left="935"/>
      </w:pPr>
      <w:r w:rsidRPr="001E48E6">
        <w:rPr>
          <w:highlight w:val="yellow"/>
        </w:rPr>
        <w:t>Die Stücke müssen frei von Handschweiss sein</w:t>
      </w:r>
    </w:p>
    <w:p w:rsidR="000D1BF9" w:rsidRDefault="000D1BF9" w:rsidP="00DA4A07">
      <w:pPr>
        <w:pStyle w:val="Aufgaben"/>
        <w:tabs>
          <w:tab w:val="clear" w:pos="360"/>
          <w:tab w:val="num" w:pos="530"/>
        </w:tabs>
        <w:ind w:left="530"/>
      </w:pPr>
      <w:r>
        <w:t xml:space="preserve">Wie werden Farbschichten </w:t>
      </w:r>
      <w:r>
        <w:rPr>
          <w:b/>
          <w:u w:val="single"/>
        </w:rPr>
        <w:t>nicht</w:t>
      </w:r>
      <w:r>
        <w:t xml:space="preserve"> aufgetragen?</w:t>
      </w:r>
    </w:p>
    <w:p w:rsidR="000D1BF9" w:rsidRDefault="000D1BF9" w:rsidP="00DA4A07">
      <w:pPr>
        <w:numPr>
          <w:ilvl w:val="0"/>
          <w:numId w:val="20"/>
        </w:numPr>
        <w:tabs>
          <w:tab w:val="clear" w:pos="765"/>
          <w:tab w:val="num" w:pos="935"/>
        </w:tabs>
        <w:ind w:left="935"/>
      </w:pPr>
      <w:r>
        <w:t>Durch Streichen</w:t>
      </w:r>
    </w:p>
    <w:p w:rsidR="000D1BF9" w:rsidRDefault="000D1BF9" w:rsidP="00DA4A07">
      <w:pPr>
        <w:numPr>
          <w:ilvl w:val="0"/>
          <w:numId w:val="20"/>
        </w:numPr>
        <w:tabs>
          <w:tab w:val="clear" w:pos="765"/>
          <w:tab w:val="num" w:pos="935"/>
        </w:tabs>
        <w:ind w:left="935"/>
      </w:pPr>
      <w:r>
        <w:t>Durch Tauchen</w:t>
      </w:r>
    </w:p>
    <w:p w:rsidR="000D1BF9" w:rsidRDefault="000D1BF9" w:rsidP="00DA4A07">
      <w:pPr>
        <w:pStyle w:val="Anrede"/>
        <w:numPr>
          <w:ilvl w:val="0"/>
          <w:numId w:val="20"/>
        </w:numPr>
        <w:tabs>
          <w:tab w:val="clear" w:pos="765"/>
          <w:tab w:val="num" w:pos="935"/>
        </w:tabs>
        <w:spacing w:before="0" w:after="0"/>
        <w:ind w:left="935"/>
      </w:pPr>
      <w:r>
        <w:t>Durch Rollen</w:t>
      </w:r>
    </w:p>
    <w:p w:rsidR="000D1BF9" w:rsidRPr="00043281" w:rsidRDefault="000D1BF9" w:rsidP="00DA4A07">
      <w:pPr>
        <w:numPr>
          <w:ilvl w:val="0"/>
          <w:numId w:val="20"/>
        </w:numPr>
        <w:tabs>
          <w:tab w:val="clear" w:pos="765"/>
          <w:tab w:val="num" w:pos="935"/>
        </w:tabs>
        <w:ind w:left="935"/>
        <w:rPr>
          <w:highlight w:val="yellow"/>
        </w:rPr>
      </w:pPr>
      <w:r w:rsidRPr="00043281">
        <w:rPr>
          <w:highlight w:val="yellow"/>
        </w:rPr>
        <w:t>Durch Diffusion</w:t>
      </w:r>
    </w:p>
    <w:p w:rsidR="000D1BF9" w:rsidRDefault="000D1BF9" w:rsidP="00DA4A07">
      <w:pPr>
        <w:numPr>
          <w:ilvl w:val="0"/>
          <w:numId w:val="20"/>
        </w:numPr>
        <w:tabs>
          <w:tab w:val="clear" w:pos="765"/>
          <w:tab w:val="num" w:pos="935"/>
        </w:tabs>
        <w:ind w:left="935"/>
      </w:pPr>
      <w:r>
        <w:t>Durch Spritzen</w:t>
      </w:r>
    </w:p>
    <w:p w:rsidR="000D1BF9" w:rsidRDefault="000D1BF9" w:rsidP="00DA4A07">
      <w:pPr>
        <w:pStyle w:val="Aufgaben"/>
        <w:tabs>
          <w:tab w:val="clear" w:pos="360"/>
          <w:tab w:val="num" w:pos="530"/>
        </w:tabs>
        <w:ind w:left="530"/>
      </w:pPr>
      <w:r>
        <w:t>Was versteht man unter Einbrennlackieren?</w:t>
      </w:r>
    </w:p>
    <w:p w:rsidR="000D1BF9" w:rsidRDefault="000D1BF9" w:rsidP="00DA4A07">
      <w:pPr>
        <w:numPr>
          <w:ilvl w:val="0"/>
          <w:numId w:val="21"/>
        </w:numPr>
        <w:tabs>
          <w:tab w:val="clear" w:pos="765"/>
          <w:tab w:val="num" w:pos="935"/>
        </w:tabs>
        <w:ind w:left="935"/>
      </w:pPr>
      <w:r>
        <w:t>Lacke, die bei 100°C aufgespritzt werden müssen</w:t>
      </w:r>
    </w:p>
    <w:p w:rsidR="000D1BF9" w:rsidRDefault="000D1BF9" w:rsidP="00DA4A07">
      <w:pPr>
        <w:numPr>
          <w:ilvl w:val="0"/>
          <w:numId w:val="21"/>
        </w:numPr>
        <w:tabs>
          <w:tab w:val="clear" w:pos="765"/>
          <w:tab w:val="num" w:pos="935"/>
        </w:tabs>
        <w:ind w:left="935"/>
      </w:pPr>
      <w:r>
        <w:t>Das Werkstück muss für das Auftragen dieser Lacke vorgewärmt wer</w:t>
      </w:r>
      <w:r>
        <w:softHyphen/>
        <w:t>den</w:t>
      </w:r>
    </w:p>
    <w:p w:rsidR="000D1BF9" w:rsidRPr="00043281" w:rsidRDefault="000D1BF9" w:rsidP="00DA4A07">
      <w:pPr>
        <w:numPr>
          <w:ilvl w:val="0"/>
          <w:numId w:val="21"/>
        </w:numPr>
        <w:tabs>
          <w:tab w:val="clear" w:pos="765"/>
          <w:tab w:val="num" w:pos="935"/>
        </w:tabs>
        <w:ind w:left="935"/>
        <w:rPr>
          <w:highlight w:val="yellow"/>
        </w:rPr>
      </w:pPr>
      <w:r w:rsidRPr="00043281">
        <w:rPr>
          <w:highlight w:val="yellow"/>
        </w:rPr>
        <w:t>Im Ofen trocknende Lacke</w:t>
      </w:r>
    </w:p>
    <w:p w:rsidR="000D1BF9" w:rsidRDefault="000D1BF9" w:rsidP="00DA4A07">
      <w:pPr>
        <w:numPr>
          <w:ilvl w:val="0"/>
          <w:numId w:val="21"/>
        </w:numPr>
        <w:tabs>
          <w:tab w:val="clear" w:pos="765"/>
          <w:tab w:val="num" w:pos="935"/>
        </w:tabs>
        <w:ind w:left="935"/>
      </w:pPr>
      <w:r>
        <w:t>Diese Lacke werden mit der Flamme eingebrannt</w:t>
      </w:r>
    </w:p>
    <w:p w:rsidR="000D1BF9" w:rsidRDefault="000D1BF9" w:rsidP="00DA4A07">
      <w:pPr>
        <w:numPr>
          <w:ilvl w:val="0"/>
          <w:numId w:val="21"/>
        </w:numPr>
        <w:tabs>
          <w:tab w:val="clear" w:pos="765"/>
          <w:tab w:val="num" w:pos="935"/>
        </w:tabs>
        <w:ind w:left="935"/>
      </w:pPr>
      <w:r>
        <w:t>Lacke, die feuerhemmend wirken</w:t>
      </w:r>
    </w:p>
    <w:p w:rsidR="000D1BF9" w:rsidRDefault="000D1BF9" w:rsidP="00DA4A07">
      <w:pPr>
        <w:pStyle w:val="Aufgaben"/>
        <w:tabs>
          <w:tab w:val="clear" w:pos="360"/>
          <w:tab w:val="num" w:pos="530"/>
        </w:tabs>
        <w:ind w:left="530"/>
      </w:pPr>
      <w:r>
        <w:t>Welchen wesentlichen Vorteil hat die Emailschicht?</w:t>
      </w:r>
    </w:p>
    <w:p w:rsidR="000D1BF9" w:rsidRDefault="000D1BF9" w:rsidP="00DA4A07">
      <w:pPr>
        <w:numPr>
          <w:ilvl w:val="0"/>
          <w:numId w:val="22"/>
        </w:numPr>
        <w:tabs>
          <w:tab w:val="clear" w:pos="765"/>
          <w:tab w:val="num" w:pos="935"/>
        </w:tabs>
        <w:ind w:left="935"/>
      </w:pPr>
      <w:r>
        <w:t>Sie ist porös</w:t>
      </w:r>
    </w:p>
    <w:p w:rsidR="000D1BF9" w:rsidRDefault="000D1BF9" w:rsidP="00DA4A07">
      <w:pPr>
        <w:numPr>
          <w:ilvl w:val="0"/>
          <w:numId w:val="22"/>
        </w:numPr>
        <w:tabs>
          <w:tab w:val="clear" w:pos="765"/>
          <w:tab w:val="num" w:pos="935"/>
        </w:tabs>
        <w:ind w:left="935"/>
      </w:pPr>
      <w:r>
        <w:t>Sie ist ausserordentlich elastisch</w:t>
      </w:r>
    </w:p>
    <w:p w:rsidR="000D1BF9" w:rsidRDefault="000D1BF9" w:rsidP="00DA4A07">
      <w:pPr>
        <w:numPr>
          <w:ilvl w:val="0"/>
          <w:numId w:val="22"/>
        </w:numPr>
        <w:tabs>
          <w:tab w:val="clear" w:pos="765"/>
          <w:tab w:val="num" w:pos="935"/>
        </w:tabs>
        <w:ind w:left="935"/>
      </w:pPr>
      <w:r>
        <w:t>Sie ist widerstandsfähig gegen Schläge</w:t>
      </w:r>
    </w:p>
    <w:p w:rsidR="000D1BF9" w:rsidRDefault="000D1BF9" w:rsidP="00DA4A07">
      <w:pPr>
        <w:numPr>
          <w:ilvl w:val="0"/>
          <w:numId w:val="22"/>
        </w:numPr>
        <w:tabs>
          <w:tab w:val="clear" w:pos="765"/>
          <w:tab w:val="num" w:pos="935"/>
        </w:tabs>
        <w:ind w:left="935"/>
      </w:pPr>
      <w:r>
        <w:t>Sie lässt sich schlecht einfärben</w:t>
      </w:r>
    </w:p>
    <w:p w:rsidR="000D1BF9" w:rsidRDefault="000D1BF9" w:rsidP="00DA4A07">
      <w:pPr>
        <w:numPr>
          <w:ilvl w:val="0"/>
          <w:numId w:val="22"/>
        </w:numPr>
        <w:tabs>
          <w:tab w:val="clear" w:pos="765"/>
          <w:tab w:val="num" w:pos="935"/>
        </w:tabs>
        <w:ind w:left="935"/>
      </w:pPr>
      <w:r w:rsidRPr="00043281">
        <w:rPr>
          <w:highlight w:val="yellow"/>
        </w:rPr>
        <w:t>Sie ist hitze- und säurebeständig</w:t>
      </w:r>
    </w:p>
    <w:p w:rsidR="000D1BF9" w:rsidRDefault="000D1BF9" w:rsidP="00DA4A07">
      <w:pPr>
        <w:pStyle w:val="Aufgaben"/>
        <w:tabs>
          <w:tab w:val="clear" w:pos="360"/>
          <w:tab w:val="num" w:pos="530"/>
        </w:tabs>
        <w:ind w:left="530"/>
      </w:pPr>
      <w:r>
        <w:t xml:space="preserve">Welcher Bestandteil ist </w:t>
      </w:r>
      <w:r>
        <w:rPr>
          <w:b/>
          <w:u w:val="single"/>
        </w:rPr>
        <w:t>nicht</w:t>
      </w:r>
      <w:r>
        <w:t xml:space="preserve"> im Email vorhanden?</w:t>
      </w:r>
    </w:p>
    <w:p w:rsidR="000D1BF9" w:rsidRDefault="000D1BF9" w:rsidP="00DA4A07">
      <w:pPr>
        <w:numPr>
          <w:ilvl w:val="0"/>
          <w:numId w:val="23"/>
        </w:numPr>
        <w:tabs>
          <w:tab w:val="clear" w:pos="765"/>
          <w:tab w:val="num" w:pos="935"/>
        </w:tabs>
        <w:ind w:left="935"/>
      </w:pPr>
      <w:r>
        <w:t>Feldspat</w:t>
      </w:r>
    </w:p>
    <w:p w:rsidR="000D1BF9" w:rsidRPr="00043281" w:rsidRDefault="000D1BF9" w:rsidP="00DA4A07">
      <w:pPr>
        <w:numPr>
          <w:ilvl w:val="0"/>
          <w:numId w:val="23"/>
        </w:numPr>
        <w:tabs>
          <w:tab w:val="clear" w:pos="765"/>
          <w:tab w:val="num" w:pos="935"/>
        </w:tabs>
        <w:ind w:left="935"/>
        <w:rPr>
          <w:highlight w:val="yellow"/>
        </w:rPr>
      </w:pPr>
      <w:r w:rsidRPr="00043281">
        <w:rPr>
          <w:highlight w:val="yellow"/>
        </w:rPr>
        <w:t>Teflon</w:t>
      </w:r>
    </w:p>
    <w:p w:rsidR="000D1BF9" w:rsidRDefault="000D1BF9" w:rsidP="00DA4A07">
      <w:pPr>
        <w:numPr>
          <w:ilvl w:val="0"/>
          <w:numId w:val="23"/>
        </w:numPr>
        <w:tabs>
          <w:tab w:val="clear" w:pos="765"/>
          <w:tab w:val="num" w:pos="935"/>
        </w:tabs>
        <w:ind w:left="935"/>
      </w:pPr>
      <w:r>
        <w:t>Quarz</w:t>
      </w:r>
    </w:p>
    <w:p w:rsidR="000D1BF9" w:rsidRDefault="000D1BF9" w:rsidP="00DA4A07">
      <w:pPr>
        <w:numPr>
          <w:ilvl w:val="0"/>
          <w:numId w:val="23"/>
        </w:numPr>
        <w:tabs>
          <w:tab w:val="clear" w:pos="765"/>
          <w:tab w:val="num" w:pos="935"/>
        </w:tabs>
        <w:ind w:left="935"/>
      </w:pPr>
      <w:r>
        <w:t>Borax</w:t>
      </w:r>
    </w:p>
    <w:p w:rsidR="000D1BF9" w:rsidRDefault="000D1BF9" w:rsidP="00DA4A07">
      <w:pPr>
        <w:numPr>
          <w:ilvl w:val="0"/>
          <w:numId w:val="23"/>
        </w:numPr>
        <w:tabs>
          <w:tab w:val="clear" w:pos="765"/>
          <w:tab w:val="num" w:pos="935"/>
        </w:tabs>
        <w:ind w:left="935"/>
      </w:pPr>
      <w:r>
        <w:t>Kryolith</w:t>
      </w:r>
    </w:p>
    <w:p w:rsidR="000D1BF9" w:rsidRDefault="000D1BF9" w:rsidP="00DA4A07">
      <w:pPr>
        <w:pStyle w:val="Aufgaben"/>
        <w:tabs>
          <w:tab w:val="clear" w:pos="360"/>
          <w:tab w:val="num" w:pos="530"/>
        </w:tabs>
        <w:ind w:left="530"/>
      </w:pPr>
      <w:r>
        <w:t xml:space="preserve">Welches ist </w:t>
      </w:r>
      <w:r>
        <w:rPr>
          <w:b/>
          <w:u w:val="single"/>
        </w:rPr>
        <w:t>kein</w:t>
      </w:r>
      <w:r>
        <w:t xml:space="preserve"> Verfahren der Kunststoffbeschichtung?</w:t>
      </w:r>
    </w:p>
    <w:p w:rsidR="000D1BF9" w:rsidRDefault="000D1BF9" w:rsidP="00DA4A07">
      <w:pPr>
        <w:numPr>
          <w:ilvl w:val="0"/>
          <w:numId w:val="24"/>
        </w:numPr>
        <w:tabs>
          <w:tab w:val="clear" w:pos="765"/>
          <w:tab w:val="num" w:pos="935"/>
        </w:tabs>
        <w:ind w:left="935"/>
      </w:pPr>
      <w:r>
        <w:t>Wirbelsintern</w:t>
      </w:r>
    </w:p>
    <w:p w:rsidR="000D1BF9" w:rsidRDefault="000D1BF9" w:rsidP="00DA4A07">
      <w:pPr>
        <w:numPr>
          <w:ilvl w:val="0"/>
          <w:numId w:val="24"/>
        </w:numPr>
        <w:tabs>
          <w:tab w:val="clear" w:pos="765"/>
          <w:tab w:val="num" w:pos="935"/>
        </w:tabs>
        <w:ind w:left="935"/>
      </w:pPr>
      <w:r>
        <w:t>Flammspritzen</w:t>
      </w:r>
    </w:p>
    <w:p w:rsidR="000D1BF9" w:rsidRDefault="000D1BF9" w:rsidP="00DA4A07">
      <w:pPr>
        <w:numPr>
          <w:ilvl w:val="0"/>
          <w:numId w:val="24"/>
        </w:numPr>
        <w:tabs>
          <w:tab w:val="clear" w:pos="765"/>
          <w:tab w:val="num" w:pos="935"/>
        </w:tabs>
        <w:ind w:left="935"/>
      </w:pPr>
      <w:r>
        <w:t>Elektrostatische Pulverbeschichtung</w:t>
      </w:r>
    </w:p>
    <w:p w:rsidR="000D1BF9" w:rsidRDefault="000D1BF9" w:rsidP="00DA4A07">
      <w:pPr>
        <w:numPr>
          <w:ilvl w:val="0"/>
          <w:numId w:val="24"/>
        </w:numPr>
        <w:tabs>
          <w:tab w:val="clear" w:pos="765"/>
          <w:tab w:val="num" w:pos="935"/>
        </w:tabs>
        <w:ind w:left="935"/>
      </w:pPr>
      <w:r>
        <w:t>Rotationssintern</w:t>
      </w:r>
    </w:p>
    <w:p w:rsidR="000D1BF9" w:rsidRPr="00043281" w:rsidRDefault="000D1BF9" w:rsidP="00DA4A07">
      <w:pPr>
        <w:numPr>
          <w:ilvl w:val="0"/>
          <w:numId w:val="24"/>
        </w:numPr>
        <w:tabs>
          <w:tab w:val="clear" w:pos="765"/>
          <w:tab w:val="num" w:pos="935"/>
        </w:tabs>
        <w:ind w:left="935"/>
        <w:rPr>
          <w:highlight w:val="yellow"/>
        </w:rPr>
      </w:pPr>
      <w:r w:rsidRPr="00043281">
        <w:rPr>
          <w:highlight w:val="yellow"/>
        </w:rPr>
        <w:t>Eloxieren</w:t>
      </w:r>
    </w:p>
    <w:p w:rsidR="000D1BF9" w:rsidRDefault="000D1BF9" w:rsidP="00DA4A07">
      <w:pPr>
        <w:pStyle w:val="Aufgaben"/>
        <w:tabs>
          <w:tab w:val="clear" w:pos="360"/>
          <w:tab w:val="num" w:pos="530"/>
        </w:tabs>
        <w:ind w:left="530"/>
      </w:pPr>
      <w:r>
        <w:lastRenderedPageBreak/>
        <w:t xml:space="preserve">Wo wird die Kunststoffbeschichtung </w:t>
      </w:r>
      <w:r>
        <w:rPr>
          <w:b/>
          <w:u w:val="single"/>
        </w:rPr>
        <w:t>nicht</w:t>
      </w:r>
      <w:r>
        <w:t xml:space="preserve"> angewendet?</w:t>
      </w:r>
    </w:p>
    <w:p w:rsidR="000D1BF9" w:rsidRDefault="000D1BF9" w:rsidP="00DA4A07">
      <w:pPr>
        <w:numPr>
          <w:ilvl w:val="0"/>
          <w:numId w:val="25"/>
        </w:numPr>
        <w:tabs>
          <w:tab w:val="clear" w:pos="765"/>
          <w:tab w:val="num" w:pos="935"/>
        </w:tabs>
        <w:ind w:left="935"/>
      </w:pPr>
      <w:r>
        <w:t>Für Aufhängevorrichtungen in Beizanlagen</w:t>
      </w:r>
    </w:p>
    <w:p w:rsidR="000D1BF9" w:rsidRPr="00043281" w:rsidRDefault="000D1BF9" w:rsidP="00DA4A07">
      <w:pPr>
        <w:numPr>
          <w:ilvl w:val="0"/>
          <w:numId w:val="25"/>
        </w:numPr>
        <w:tabs>
          <w:tab w:val="clear" w:pos="765"/>
          <w:tab w:val="num" w:pos="935"/>
        </w:tabs>
        <w:ind w:left="935"/>
        <w:rPr>
          <w:highlight w:val="yellow"/>
        </w:rPr>
      </w:pPr>
      <w:r w:rsidRPr="00043281">
        <w:rPr>
          <w:highlight w:val="yellow"/>
        </w:rPr>
        <w:t>Zum Schutz von Pyrometerrohren</w:t>
      </w:r>
    </w:p>
    <w:p w:rsidR="000D1BF9" w:rsidRDefault="000D1BF9" w:rsidP="00DA4A07">
      <w:pPr>
        <w:pStyle w:val="Anrede"/>
        <w:numPr>
          <w:ilvl w:val="0"/>
          <w:numId w:val="25"/>
        </w:numPr>
        <w:tabs>
          <w:tab w:val="clear" w:pos="765"/>
          <w:tab w:val="num" w:pos="935"/>
        </w:tabs>
        <w:spacing w:before="0" w:after="0"/>
        <w:ind w:left="935"/>
      </w:pPr>
      <w:r>
        <w:t>Bei Gasabzugskanälen in der chemischen lndustrie</w:t>
      </w:r>
    </w:p>
    <w:p w:rsidR="000D1BF9" w:rsidRDefault="000D1BF9" w:rsidP="00DA4A07">
      <w:pPr>
        <w:numPr>
          <w:ilvl w:val="0"/>
          <w:numId w:val="25"/>
        </w:numPr>
        <w:tabs>
          <w:tab w:val="clear" w:pos="765"/>
          <w:tab w:val="num" w:pos="935"/>
        </w:tabs>
        <w:ind w:left="935"/>
      </w:pPr>
      <w:r>
        <w:t>Für Bestandteile in der Kunstseidenindustrie</w:t>
      </w:r>
    </w:p>
    <w:p w:rsidR="000D1BF9" w:rsidRDefault="000D1BF9" w:rsidP="00DA4A07">
      <w:pPr>
        <w:numPr>
          <w:ilvl w:val="0"/>
          <w:numId w:val="25"/>
        </w:numPr>
        <w:tabs>
          <w:tab w:val="clear" w:pos="765"/>
          <w:tab w:val="num" w:pos="935"/>
        </w:tabs>
        <w:ind w:left="935"/>
      </w:pPr>
      <w:r>
        <w:t>Für Säurepumpen</w:t>
      </w:r>
    </w:p>
    <w:p w:rsidR="000D1BF9" w:rsidRDefault="000D1BF9" w:rsidP="00DA4A07">
      <w:pPr>
        <w:pStyle w:val="Aufgaben"/>
        <w:tabs>
          <w:tab w:val="clear" w:pos="360"/>
          <w:tab w:val="num" w:pos="530"/>
        </w:tabs>
        <w:ind w:left="530"/>
      </w:pPr>
      <w:r>
        <w:t>Was versteht man unter Plattieren?</w:t>
      </w:r>
    </w:p>
    <w:p w:rsidR="000D1BF9" w:rsidRDefault="000D1BF9" w:rsidP="00DA4A07">
      <w:pPr>
        <w:numPr>
          <w:ilvl w:val="0"/>
          <w:numId w:val="26"/>
        </w:numPr>
        <w:tabs>
          <w:tab w:val="clear" w:pos="765"/>
          <w:tab w:val="num" w:pos="935"/>
        </w:tabs>
        <w:ind w:left="935"/>
      </w:pPr>
      <w:r>
        <w:t>Kaltwalzen</w:t>
      </w:r>
    </w:p>
    <w:p w:rsidR="000D1BF9" w:rsidRDefault="000D1BF9" w:rsidP="00DA4A07">
      <w:pPr>
        <w:numPr>
          <w:ilvl w:val="0"/>
          <w:numId w:val="26"/>
        </w:numPr>
        <w:tabs>
          <w:tab w:val="clear" w:pos="765"/>
          <w:tab w:val="num" w:pos="935"/>
        </w:tabs>
        <w:ind w:left="935"/>
      </w:pPr>
      <w:r>
        <w:t>Herstellen von Keramikplatten</w:t>
      </w:r>
    </w:p>
    <w:p w:rsidR="000D1BF9" w:rsidRPr="00043281" w:rsidRDefault="000D1BF9" w:rsidP="00DA4A07">
      <w:pPr>
        <w:numPr>
          <w:ilvl w:val="0"/>
          <w:numId w:val="26"/>
        </w:numPr>
        <w:tabs>
          <w:tab w:val="clear" w:pos="765"/>
          <w:tab w:val="num" w:pos="935"/>
        </w:tabs>
        <w:ind w:left="935"/>
        <w:rPr>
          <w:highlight w:val="yellow"/>
        </w:rPr>
      </w:pPr>
      <w:r w:rsidRPr="00043281">
        <w:rPr>
          <w:highlight w:val="yellow"/>
        </w:rPr>
        <w:t>Aufbringen eines Schutzmetalles durch Walzschweissen</w:t>
      </w:r>
    </w:p>
    <w:p w:rsidR="000D1BF9" w:rsidRDefault="000D1BF9" w:rsidP="00DA4A07">
      <w:pPr>
        <w:numPr>
          <w:ilvl w:val="0"/>
          <w:numId w:val="26"/>
        </w:numPr>
        <w:tabs>
          <w:tab w:val="clear" w:pos="765"/>
          <w:tab w:val="num" w:pos="935"/>
        </w:tabs>
        <w:ind w:left="935"/>
      </w:pPr>
      <w:r>
        <w:t>Das Legen von Platten für Bodenbeläge</w:t>
      </w:r>
    </w:p>
    <w:p w:rsidR="000D1BF9" w:rsidRDefault="000D1BF9" w:rsidP="00DA4A07">
      <w:pPr>
        <w:numPr>
          <w:ilvl w:val="0"/>
          <w:numId w:val="26"/>
        </w:numPr>
        <w:tabs>
          <w:tab w:val="clear" w:pos="765"/>
          <w:tab w:val="num" w:pos="935"/>
        </w:tabs>
        <w:ind w:left="935"/>
      </w:pPr>
      <w:r>
        <w:t>Das Polieren von Plattenoberflächen</w:t>
      </w:r>
    </w:p>
    <w:p w:rsidR="000D1BF9" w:rsidRDefault="000D1BF9" w:rsidP="00DA4A07">
      <w:pPr>
        <w:pStyle w:val="Aufgaben"/>
        <w:tabs>
          <w:tab w:val="clear" w:pos="360"/>
          <w:tab w:val="num" w:pos="530"/>
        </w:tabs>
        <w:ind w:left="530"/>
      </w:pPr>
      <w:r>
        <w:t xml:space="preserve">Welches ist </w:t>
      </w:r>
      <w:r>
        <w:rPr>
          <w:b/>
          <w:u w:val="single"/>
        </w:rPr>
        <w:t>kein</w:t>
      </w:r>
      <w:r>
        <w:t xml:space="preserve"> Plattierungsmetall?</w:t>
      </w:r>
    </w:p>
    <w:p w:rsidR="000D1BF9" w:rsidRDefault="000D1BF9" w:rsidP="00DA4A07">
      <w:pPr>
        <w:numPr>
          <w:ilvl w:val="0"/>
          <w:numId w:val="27"/>
        </w:numPr>
        <w:tabs>
          <w:tab w:val="clear" w:pos="765"/>
          <w:tab w:val="num" w:pos="935"/>
        </w:tabs>
        <w:ind w:left="935"/>
      </w:pPr>
      <w:r>
        <w:t>Rostfreier Stahl</w:t>
      </w:r>
    </w:p>
    <w:p w:rsidR="000D1BF9" w:rsidRDefault="000D1BF9" w:rsidP="00DA4A07">
      <w:pPr>
        <w:numPr>
          <w:ilvl w:val="0"/>
          <w:numId w:val="27"/>
        </w:numPr>
        <w:tabs>
          <w:tab w:val="clear" w:pos="765"/>
          <w:tab w:val="num" w:pos="935"/>
        </w:tabs>
        <w:ind w:left="935"/>
      </w:pPr>
      <w:r>
        <w:t>Nickel</w:t>
      </w:r>
    </w:p>
    <w:p w:rsidR="000D1BF9" w:rsidRDefault="000D1BF9" w:rsidP="00DA4A07">
      <w:pPr>
        <w:numPr>
          <w:ilvl w:val="0"/>
          <w:numId w:val="27"/>
        </w:numPr>
        <w:tabs>
          <w:tab w:val="clear" w:pos="765"/>
          <w:tab w:val="num" w:pos="935"/>
        </w:tabs>
        <w:ind w:left="935"/>
      </w:pPr>
      <w:r>
        <w:t>Kupfer</w:t>
      </w:r>
    </w:p>
    <w:p w:rsidR="000D1BF9" w:rsidRDefault="000D1BF9" w:rsidP="00DA4A07">
      <w:pPr>
        <w:numPr>
          <w:ilvl w:val="0"/>
          <w:numId w:val="27"/>
        </w:numPr>
        <w:tabs>
          <w:tab w:val="clear" w:pos="765"/>
          <w:tab w:val="num" w:pos="935"/>
        </w:tabs>
        <w:ind w:left="935"/>
      </w:pPr>
      <w:r>
        <w:t>Aluminium</w:t>
      </w:r>
    </w:p>
    <w:p w:rsidR="000D1BF9" w:rsidRPr="00043281" w:rsidRDefault="000D1BF9" w:rsidP="00DA4A07">
      <w:pPr>
        <w:numPr>
          <w:ilvl w:val="0"/>
          <w:numId w:val="27"/>
        </w:numPr>
        <w:tabs>
          <w:tab w:val="clear" w:pos="765"/>
          <w:tab w:val="num" w:pos="935"/>
        </w:tabs>
        <w:ind w:left="935"/>
        <w:rPr>
          <w:highlight w:val="yellow"/>
        </w:rPr>
      </w:pPr>
      <w:r w:rsidRPr="00043281">
        <w:rPr>
          <w:highlight w:val="yellow"/>
        </w:rPr>
        <w:t>Blei</w:t>
      </w:r>
    </w:p>
    <w:p w:rsidR="000D1BF9" w:rsidRDefault="000D1BF9" w:rsidP="00DA4A07">
      <w:pPr>
        <w:pStyle w:val="Aufgaben"/>
        <w:tabs>
          <w:tab w:val="clear" w:pos="360"/>
          <w:tab w:val="num" w:pos="530"/>
        </w:tabs>
        <w:ind w:left="530"/>
      </w:pPr>
      <w:r>
        <w:t xml:space="preserve">Welches Schutzmetall wird </w:t>
      </w:r>
      <w:r>
        <w:rPr>
          <w:b/>
          <w:u w:val="single"/>
        </w:rPr>
        <w:t>nicht</w:t>
      </w:r>
      <w:r>
        <w:t xml:space="preserve"> durch Tauchen aufgebracht?</w:t>
      </w:r>
    </w:p>
    <w:p w:rsidR="000D1BF9" w:rsidRDefault="000D1BF9" w:rsidP="00DA4A07">
      <w:pPr>
        <w:numPr>
          <w:ilvl w:val="0"/>
          <w:numId w:val="28"/>
        </w:numPr>
        <w:tabs>
          <w:tab w:val="clear" w:pos="765"/>
          <w:tab w:val="num" w:pos="935"/>
        </w:tabs>
        <w:ind w:left="935"/>
      </w:pPr>
      <w:r>
        <w:t>Blei</w:t>
      </w:r>
    </w:p>
    <w:p w:rsidR="000D1BF9" w:rsidRPr="00043281" w:rsidRDefault="000D1BF9" w:rsidP="00DA4A07">
      <w:pPr>
        <w:numPr>
          <w:ilvl w:val="0"/>
          <w:numId w:val="28"/>
        </w:numPr>
        <w:tabs>
          <w:tab w:val="clear" w:pos="765"/>
          <w:tab w:val="num" w:pos="935"/>
        </w:tabs>
        <w:ind w:left="935"/>
        <w:rPr>
          <w:highlight w:val="yellow"/>
        </w:rPr>
      </w:pPr>
      <w:r w:rsidRPr="00043281">
        <w:rPr>
          <w:highlight w:val="yellow"/>
        </w:rPr>
        <w:t>Chrom</w:t>
      </w:r>
    </w:p>
    <w:p w:rsidR="000D1BF9" w:rsidRDefault="000D1BF9" w:rsidP="00DA4A07">
      <w:pPr>
        <w:numPr>
          <w:ilvl w:val="0"/>
          <w:numId w:val="28"/>
        </w:numPr>
        <w:tabs>
          <w:tab w:val="clear" w:pos="765"/>
          <w:tab w:val="num" w:pos="935"/>
        </w:tabs>
        <w:ind w:left="935"/>
      </w:pPr>
      <w:r>
        <w:t>Zinn</w:t>
      </w:r>
    </w:p>
    <w:p w:rsidR="000D1BF9" w:rsidRDefault="000D1BF9" w:rsidP="00DA4A07">
      <w:pPr>
        <w:numPr>
          <w:ilvl w:val="0"/>
          <w:numId w:val="28"/>
        </w:numPr>
        <w:tabs>
          <w:tab w:val="clear" w:pos="765"/>
          <w:tab w:val="num" w:pos="935"/>
        </w:tabs>
        <w:ind w:left="935"/>
      </w:pPr>
      <w:r>
        <w:t>Zink</w:t>
      </w:r>
    </w:p>
    <w:p w:rsidR="000D1BF9" w:rsidRDefault="000D1BF9" w:rsidP="00DA4A07">
      <w:pPr>
        <w:numPr>
          <w:ilvl w:val="0"/>
          <w:numId w:val="28"/>
        </w:numPr>
        <w:tabs>
          <w:tab w:val="clear" w:pos="765"/>
          <w:tab w:val="num" w:pos="935"/>
        </w:tabs>
        <w:ind w:left="935"/>
      </w:pPr>
      <w:r>
        <w:t>Kadmium</w:t>
      </w:r>
    </w:p>
    <w:p w:rsidR="000D1BF9" w:rsidRDefault="000D1BF9" w:rsidP="00DA4A07">
      <w:pPr>
        <w:pStyle w:val="Aufgaben"/>
        <w:tabs>
          <w:tab w:val="clear" w:pos="360"/>
          <w:tab w:val="num" w:pos="530"/>
        </w:tabs>
        <w:ind w:left="530"/>
      </w:pPr>
      <w:r>
        <w:t xml:space="preserve">Welches Überzugsmetall darf </w:t>
      </w:r>
      <w:r>
        <w:rPr>
          <w:b/>
          <w:u w:val="single"/>
        </w:rPr>
        <w:t>nicht</w:t>
      </w:r>
      <w:r>
        <w:t xml:space="preserve"> durch Spritzen verarbeitet werden?</w:t>
      </w:r>
    </w:p>
    <w:p w:rsidR="000D1BF9" w:rsidRDefault="000D1BF9" w:rsidP="00DA4A07">
      <w:pPr>
        <w:numPr>
          <w:ilvl w:val="0"/>
          <w:numId w:val="29"/>
        </w:numPr>
        <w:tabs>
          <w:tab w:val="clear" w:pos="765"/>
          <w:tab w:val="num" w:pos="935"/>
        </w:tabs>
        <w:ind w:left="935"/>
      </w:pPr>
      <w:r>
        <w:t>Zink</w:t>
      </w:r>
    </w:p>
    <w:p w:rsidR="000D1BF9" w:rsidRDefault="000D1BF9" w:rsidP="00DA4A07">
      <w:pPr>
        <w:numPr>
          <w:ilvl w:val="0"/>
          <w:numId w:val="29"/>
        </w:numPr>
        <w:tabs>
          <w:tab w:val="clear" w:pos="765"/>
          <w:tab w:val="num" w:pos="935"/>
        </w:tabs>
        <w:ind w:left="935"/>
      </w:pPr>
      <w:r>
        <w:t>Zinn</w:t>
      </w:r>
    </w:p>
    <w:p w:rsidR="000D1BF9" w:rsidRDefault="000D1BF9" w:rsidP="00DA4A07">
      <w:pPr>
        <w:numPr>
          <w:ilvl w:val="0"/>
          <w:numId w:val="29"/>
        </w:numPr>
        <w:tabs>
          <w:tab w:val="clear" w:pos="765"/>
          <w:tab w:val="num" w:pos="935"/>
        </w:tabs>
        <w:ind w:left="935"/>
      </w:pPr>
      <w:r>
        <w:t>Bronze</w:t>
      </w:r>
    </w:p>
    <w:p w:rsidR="000D1BF9" w:rsidRPr="00043281" w:rsidRDefault="000D1BF9" w:rsidP="00DA4A07">
      <w:pPr>
        <w:numPr>
          <w:ilvl w:val="0"/>
          <w:numId w:val="29"/>
        </w:numPr>
        <w:tabs>
          <w:tab w:val="clear" w:pos="765"/>
          <w:tab w:val="num" w:pos="935"/>
        </w:tabs>
        <w:ind w:left="935"/>
        <w:rPr>
          <w:highlight w:val="yellow"/>
        </w:rPr>
      </w:pPr>
      <w:r w:rsidRPr="00043281">
        <w:rPr>
          <w:highlight w:val="yellow"/>
        </w:rPr>
        <w:t>Kadmium</w:t>
      </w:r>
    </w:p>
    <w:p w:rsidR="000D1BF9" w:rsidRDefault="000D1BF9" w:rsidP="00DA4A07">
      <w:pPr>
        <w:numPr>
          <w:ilvl w:val="0"/>
          <w:numId w:val="29"/>
        </w:numPr>
        <w:tabs>
          <w:tab w:val="clear" w:pos="765"/>
          <w:tab w:val="num" w:pos="935"/>
        </w:tabs>
        <w:ind w:left="935"/>
      </w:pPr>
      <w:r>
        <w:t>Nickel</w:t>
      </w:r>
    </w:p>
    <w:p w:rsidR="000D1BF9" w:rsidRDefault="000D1BF9" w:rsidP="00DA4A07">
      <w:pPr>
        <w:pStyle w:val="Aufgaben"/>
        <w:tabs>
          <w:tab w:val="clear" w:pos="360"/>
          <w:tab w:val="num" w:pos="530"/>
        </w:tabs>
        <w:ind w:left="530"/>
      </w:pPr>
      <w:r>
        <w:t>Welches der aufgeführten Bestandteile wird durch Spritzen geschützt?</w:t>
      </w:r>
    </w:p>
    <w:p w:rsidR="000D1BF9" w:rsidRDefault="000D1BF9" w:rsidP="00DA4A07">
      <w:pPr>
        <w:numPr>
          <w:ilvl w:val="0"/>
          <w:numId w:val="30"/>
        </w:numPr>
        <w:tabs>
          <w:tab w:val="clear" w:pos="765"/>
          <w:tab w:val="num" w:pos="935"/>
        </w:tabs>
        <w:ind w:left="935"/>
      </w:pPr>
      <w:r w:rsidRPr="00043281">
        <w:rPr>
          <w:highlight w:val="yellow"/>
        </w:rPr>
        <w:t>Stahlkonstruktionen</w:t>
      </w:r>
    </w:p>
    <w:p w:rsidR="000D1BF9" w:rsidRDefault="000D1BF9" w:rsidP="00DA4A07">
      <w:pPr>
        <w:numPr>
          <w:ilvl w:val="0"/>
          <w:numId w:val="30"/>
        </w:numPr>
        <w:tabs>
          <w:tab w:val="clear" w:pos="765"/>
          <w:tab w:val="num" w:pos="935"/>
        </w:tabs>
        <w:ind w:left="935"/>
      </w:pPr>
      <w:r>
        <w:t>Präzisionskleinteile im Apparatebau</w:t>
      </w:r>
    </w:p>
    <w:p w:rsidR="000D1BF9" w:rsidRDefault="000D1BF9" w:rsidP="00DA4A07">
      <w:pPr>
        <w:numPr>
          <w:ilvl w:val="0"/>
          <w:numId w:val="30"/>
        </w:numPr>
        <w:tabs>
          <w:tab w:val="clear" w:pos="765"/>
          <w:tab w:val="num" w:pos="935"/>
        </w:tabs>
        <w:ind w:left="935"/>
      </w:pPr>
      <w:r>
        <w:t>Schaufeln für Gasturbinen</w:t>
      </w:r>
    </w:p>
    <w:p w:rsidR="000D1BF9" w:rsidRDefault="000D1BF9" w:rsidP="00DA4A07">
      <w:pPr>
        <w:numPr>
          <w:ilvl w:val="0"/>
          <w:numId w:val="30"/>
        </w:numPr>
        <w:tabs>
          <w:tab w:val="clear" w:pos="765"/>
          <w:tab w:val="num" w:pos="935"/>
        </w:tabs>
        <w:ind w:left="935"/>
      </w:pPr>
      <w:r>
        <w:t>Becher für Peltonturbinen</w:t>
      </w:r>
    </w:p>
    <w:p w:rsidR="000D1BF9" w:rsidRDefault="000D1BF9" w:rsidP="00DA4A07">
      <w:pPr>
        <w:numPr>
          <w:ilvl w:val="0"/>
          <w:numId w:val="30"/>
        </w:numPr>
        <w:tabs>
          <w:tab w:val="clear" w:pos="765"/>
          <w:tab w:val="num" w:pos="935"/>
        </w:tabs>
        <w:ind w:left="935"/>
      </w:pPr>
      <w:r>
        <w:t>Das Innere von Druckleitungen</w:t>
      </w:r>
    </w:p>
    <w:p w:rsidR="000D1BF9" w:rsidRDefault="000D1BF9" w:rsidP="00DA4A07">
      <w:pPr>
        <w:pStyle w:val="Aufgaben"/>
        <w:tabs>
          <w:tab w:val="clear" w:pos="360"/>
          <w:tab w:val="num" w:pos="530"/>
        </w:tabs>
        <w:ind w:left="530"/>
      </w:pPr>
      <w:r>
        <w:t xml:space="preserve">Welches ist </w:t>
      </w:r>
      <w:r>
        <w:rPr>
          <w:b/>
          <w:u w:val="single"/>
        </w:rPr>
        <w:t>kein</w:t>
      </w:r>
      <w:r>
        <w:t xml:space="preserve"> Verfahren des Diffusionsschutzes?</w:t>
      </w:r>
    </w:p>
    <w:p w:rsidR="000D1BF9" w:rsidRDefault="000D1BF9" w:rsidP="00DA4A07">
      <w:pPr>
        <w:numPr>
          <w:ilvl w:val="0"/>
          <w:numId w:val="31"/>
        </w:numPr>
        <w:tabs>
          <w:tab w:val="clear" w:pos="765"/>
          <w:tab w:val="num" w:pos="935"/>
        </w:tabs>
        <w:ind w:left="935"/>
      </w:pPr>
      <w:r>
        <w:t>Sherardisieren</w:t>
      </w:r>
    </w:p>
    <w:p w:rsidR="000D1BF9" w:rsidRDefault="000D1BF9" w:rsidP="00DA4A07">
      <w:pPr>
        <w:numPr>
          <w:ilvl w:val="0"/>
          <w:numId w:val="31"/>
        </w:numPr>
        <w:tabs>
          <w:tab w:val="clear" w:pos="765"/>
          <w:tab w:val="num" w:pos="935"/>
        </w:tabs>
        <w:ind w:left="935"/>
      </w:pPr>
      <w:r>
        <w:t>Alitieren</w:t>
      </w:r>
    </w:p>
    <w:p w:rsidR="000D1BF9" w:rsidRPr="00043281" w:rsidRDefault="000D1BF9" w:rsidP="00DA4A07">
      <w:pPr>
        <w:numPr>
          <w:ilvl w:val="0"/>
          <w:numId w:val="31"/>
        </w:numPr>
        <w:tabs>
          <w:tab w:val="clear" w:pos="765"/>
          <w:tab w:val="num" w:pos="935"/>
        </w:tabs>
        <w:ind w:left="935"/>
        <w:rPr>
          <w:highlight w:val="yellow"/>
        </w:rPr>
      </w:pPr>
      <w:r w:rsidRPr="00043281">
        <w:rPr>
          <w:highlight w:val="yellow"/>
        </w:rPr>
        <w:t>Galvanisieren</w:t>
      </w:r>
    </w:p>
    <w:p w:rsidR="000D1BF9" w:rsidRDefault="000D1BF9" w:rsidP="00DA4A07">
      <w:pPr>
        <w:numPr>
          <w:ilvl w:val="0"/>
          <w:numId w:val="31"/>
        </w:numPr>
        <w:tabs>
          <w:tab w:val="clear" w:pos="765"/>
          <w:tab w:val="num" w:pos="935"/>
        </w:tabs>
        <w:ind w:left="935"/>
      </w:pPr>
      <w:r>
        <w:t>Kalorisieren</w:t>
      </w:r>
    </w:p>
    <w:p w:rsidR="000D1BF9" w:rsidRDefault="000D1BF9" w:rsidP="00DA4A07">
      <w:pPr>
        <w:numPr>
          <w:ilvl w:val="0"/>
          <w:numId w:val="31"/>
        </w:numPr>
        <w:tabs>
          <w:tab w:val="clear" w:pos="765"/>
          <w:tab w:val="num" w:pos="935"/>
        </w:tabs>
        <w:ind w:left="935"/>
      </w:pPr>
      <w:r>
        <w:t>Inchromieren</w:t>
      </w:r>
    </w:p>
    <w:p w:rsidR="000D1BF9" w:rsidRDefault="000D1BF9" w:rsidP="00DA4A07">
      <w:pPr>
        <w:pStyle w:val="Aufgaben"/>
        <w:tabs>
          <w:tab w:val="clear" w:pos="360"/>
          <w:tab w:val="num" w:pos="530"/>
        </w:tabs>
        <w:ind w:left="530"/>
      </w:pPr>
      <w:r>
        <w:t>Welche Aussage ist richtig in Bezug auf den Schutz durch Diffusion?</w:t>
      </w:r>
    </w:p>
    <w:p w:rsidR="000D1BF9" w:rsidRDefault="000D1BF9" w:rsidP="00DA4A07">
      <w:pPr>
        <w:pStyle w:val="Anrede"/>
        <w:numPr>
          <w:ilvl w:val="0"/>
          <w:numId w:val="32"/>
        </w:numPr>
        <w:tabs>
          <w:tab w:val="clear" w:pos="765"/>
          <w:tab w:val="num" w:pos="935"/>
        </w:tabs>
        <w:spacing w:before="0" w:after="0"/>
        <w:ind w:left="935"/>
      </w:pPr>
      <w:r>
        <w:t>Das Schutzmetall trägt stark auf</w:t>
      </w:r>
    </w:p>
    <w:p w:rsidR="000D1BF9" w:rsidRDefault="000D1BF9" w:rsidP="00DA4A07">
      <w:pPr>
        <w:numPr>
          <w:ilvl w:val="0"/>
          <w:numId w:val="32"/>
        </w:numPr>
        <w:tabs>
          <w:tab w:val="clear" w:pos="765"/>
          <w:tab w:val="num" w:pos="935"/>
        </w:tabs>
        <w:ind w:left="935"/>
      </w:pPr>
      <w:r>
        <w:t>Das Schutzmetall haftet schlecht auf dem Grundmetall</w:t>
      </w:r>
    </w:p>
    <w:p w:rsidR="000D1BF9" w:rsidRDefault="000D1BF9" w:rsidP="00DA4A07">
      <w:pPr>
        <w:numPr>
          <w:ilvl w:val="0"/>
          <w:numId w:val="32"/>
        </w:numPr>
        <w:tabs>
          <w:tab w:val="clear" w:pos="765"/>
          <w:tab w:val="num" w:pos="935"/>
        </w:tabs>
        <w:ind w:left="935"/>
      </w:pPr>
      <w:r>
        <w:t>Die Schutzschicht ist porös</w:t>
      </w:r>
    </w:p>
    <w:p w:rsidR="000D1BF9" w:rsidRDefault="000D1BF9" w:rsidP="00DA4A07">
      <w:pPr>
        <w:numPr>
          <w:ilvl w:val="0"/>
          <w:numId w:val="32"/>
        </w:numPr>
        <w:tabs>
          <w:tab w:val="clear" w:pos="765"/>
          <w:tab w:val="num" w:pos="935"/>
        </w:tabs>
        <w:ind w:left="935"/>
      </w:pPr>
      <w:r>
        <w:t>Es werden vor allem Kupferteile durch Diffusion geschützt</w:t>
      </w:r>
    </w:p>
    <w:p w:rsidR="000D1BF9" w:rsidRPr="00043281" w:rsidRDefault="000D1BF9" w:rsidP="00DA4A07">
      <w:pPr>
        <w:numPr>
          <w:ilvl w:val="0"/>
          <w:numId w:val="32"/>
        </w:numPr>
        <w:tabs>
          <w:tab w:val="clear" w:pos="765"/>
          <w:tab w:val="num" w:pos="935"/>
        </w:tabs>
        <w:ind w:left="935"/>
        <w:rPr>
          <w:highlight w:val="yellow"/>
        </w:rPr>
      </w:pPr>
      <w:r w:rsidRPr="00043281">
        <w:rPr>
          <w:highlight w:val="yellow"/>
        </w:rPr>
        <w:t>Das Schutzmetall dringt in die Oberfläche ein</w:t>
      </w:r>
    </w:p>
    <w:p w:rsidR="00BA4784" w:rsidRDefault="00BA4784" w:rsidP="00BA4784">
      <w:pPr>
        <w:ind w:left="935"/>
      </w:pPr>
    </w:p>
    <w:p w:rsidR="000D1BF9" w:rsidRDefault="000D1BF9" w:rsidP="00DA4A07">
      <w:pPr>
        <w:pStyle w:val="Aufgaben"/>
        <w:tabs>
          <w:tab w:val="clear" w:pos="360"/>
          <w:tab w:val="num" w:pos="530"/>
        </w:tabs>
        <w:ind w:left="530"/>
      </w:pPr>
      <w:r>
        <w:t xml:space="preserve">Welche Teile werden </w:t>
      </w:r>
      <w:r>
        <w:rPr>
          <w:b/>
          <w:u w:val="single"/>
        </w:rPr>
        <w:t>nicht</w:t>
      </w:r>
      <w:r>
        <w:t xml:space="preserve"> durch Diffusion geschützt?</w:t>
      </w:r>
    </w:p>
    <w:p w:rsidR="000D1BF9" w:rsidRDefault="000D1BF9" w:rsidP="00DA4A07">
      <w:pPr>
        <w:numPr>
          <w:ilvl w:val="0"/>
          <w:numId w:val="33"/>
        </w:numPr>
        <w:tabs>
          <w:tab w:val="clear" w:pos="765"/>
          <w:tab w:val="num" w:pos="935"/>
        </w:tabs>
        <w:ind w:left="935"/>
      </w:pPr>
      <w:r>
        <w:t>KIeinteile für Apparate</w:t>
      </w:r>
    </w:p>
    <w:p w:rsidR="000D1BF9" w:rsidRPr="00043281" w:rsidRDefault="000D1BF9" w:rsidP="00DA4A07">
      <w:pPr>
        <w:numPr>
          <w:ilvl w:val="0"/>
          <w:numId w:val="33"/>
        </w:numPr>
        <w:tabs>
          <w:tab w:val="clear" w:pos="765"/>
          <w:tab w:val="num" w:pos="935"/>
        </w:tabs>
        <w:ind w:left="935"/>
        <w:rPr>
          <w:highlight w:val="yellow"/>
        </w:rPr>
      </w:pPr>
      <w:r w:rsidRPr="00043281">
        <w:rPr>
          <w:highlight w:val="yellow"/>
        </w:rPr>
        <w:t>Dampfturbinengehäuse</w:t>
      </w:r>
    </w:p>
    <w:p w:rsidR="000D1BF9" w:rsidRDefault="000D1BF9" w:rsidP="00DA4A07">
      <w:pPr>
        <w:numPr>
          <w:ilvl w:val="0"/>
          <w:numId w:val="33"/>
        </w:numPr>
        <w:tabs>
          <w:tab w:val="clear" w:pos="765"/>
          <w:tab w:val="num" w:pos="935"/>
        </w:tabs>
        <w:ind w:left="935"/>
      </w:pPr>
      <w:r>
        <w:t>Schrauben</w:t>
      </w:r>
    </w:p>
    <w:p w:rsidR="000D1BF9" w:rsidRDefault="000D1BF9" w:rsidP="00DA4A07">
      <w:pPr>
        <w:numPr>
          <w:ilvl w:val="0"/>
          <w:numId w:val="33"/>
        </w:numPr>
        <w:tabs>
          <w:tab w:val="clear" w:pos="765"/>
          <w:tab w:val="num" w:pos="935"/>
        </w:tabs>
        <w:ind w:left="935"/>
      </w:pPr>
      <w:r>
        <w:t>Nägel</w:t>
      </w:r>
    </w:p>
    <w:p w:rsidR="000D1BF9" w:rsidRDefault="000D1BF9" w:rsidP="00DA4A07">
      <w:pPr>
        <w:numPr>
          <w:ilvl w:val="0"/>
          <w:numId w:val="33"/>
        </w:numPr>
        <w:tabs>
          <w:tab w:val="clear" w:pos="765"/>
          <w:tab w:val="num" w:pos="935"/>
        </w:tabs>
        <w:ind w:left="935"/>
      </w:pPr>
      <w:r>
        <w:t>Befestigungselemente für Fahrdrahtaufhängungen</w:t>
      </w:r>
    </w:p>
    <w:p w:rsidR="000D1BF9" w:rsidRDefault="000D1BF9" w:rsidP="00DA4A07">
      <w:pPr>
        <w:pStyle w:val="Aufgaben"/>
        <w:tabs>
          <w:tab w:val="clear" w:pos="360"/>
          <w:tab w:val="num" w:pos="530"/>
        </w:tabs>
        <w:ind w:left="530"/>
      </w:pPr>
      <w:r>
        <w:lastRenderedPageBreak/>
        <w:t>Was versteht man unter Galvanisieren?</w:t>
      </w:r>
    </w:p>
    <w:p w:rsidR="000D1BF9" w:rsidRDefault="000D1BF9" w:rsidP="00DA4A07">
      <w:pPr>
        <w:numPr>
          <w:ilvl w:val="0"/>
          <w:numId w:val="34"/>
        </w:numPr>
        <w:tabs>
          <w:tab w:val="clear" w:pos="765"/>
          <w:tab w:val="num" w:pos="935"/>
        </w:tabs>
        <w:ind w:left="935"/>
      </w:pPr>
      <w:r>
        <w:t>Eine medizinische Therapie mittels elektrischer Ströme</w:t>
      </w:r>
    </w:p>
    <w:p w:rsidR="000D1BF9" w:rsidRPr="00043281" w:rsidRDefault="000D1BF9" w:rsidP="00DA4A07">
      <w:pPr>
        <w:numPr>
          <w:ilvl w:val="0"/>
          <w:numId w:val="34"/>
        </w:numPr>
        <w:tabs>
          <w:tab w:val="clear" w:pos="765"/>
          <w:tab w:val="num" w:pos="935"/>
        </w:tabs>
        <w:ind w:left="935"/>
        <w:rPr>
          <w:highlight w:val="yellow"/>
        </w:rPr>
      </w:pPr>
      <w:r w:rsidRPr="00043281">
        <w:rPr>
          <w:highlight w:val="yellow"/>
        </w:rPr>
        <w:t>Das Niederschlagen des Schutzmetalls durch Elektrolyse</w:t>
      </w:r>
    </w:p>
    <w:p w:rsidR="000D1BF9" w:rsidRDefault="000D1BF9" w:rsidP="00DA4A07">
      <w:pPr>
        <w:numPr>
          <w:ilvl w:val="0"/>
          <w:numId w:val="34"/>
        </w:numPr>
        <w:tabs>
          <w:tab w:val="clear" w:pos="765"/>
          <w:tab w:val="num" w:pos="935"/>
        </w:tabs>
        <w:ind w:left="935"/>
      </w:pPr>
      <w:r>
        <w:t>Das Einbrennen des Schutzmetalls</w:t>
      </w:r>
    </w:p>
    <w:p w:rsidR="000D1BF9" w:rsidRDefault="000D1BF9" w:rsidP="00DA4A07">
      <w:pPr>
        <w:numPr>
          <w:ilvl w:val="0"/>
          <w:numId w:val="34"/>
        </w:numPr>
        <w:tabs>
          <w:tab w:val="clear" w:pos="765"/>
          <w:tab w:val="num" w:pos="935"/>
        </w:tabs>
        <w:ind w:left="935"/>
      </w:pPr>
      <w:r>
        <w:t>Das Tauchen in flüssige Metallbäder</w:t>
      </w:r>
    </w:p>
    <w:p w:rsidR="000D1BF9" w:rsidRDefault="000D1BF9" w:rsidP="00DA4A07">
      <w:pPr>
        <w:numPr>
          <w:ilvl w:val="0"/>
          <w:numId w:val="34"/>
        </w:numPr>
        <w:tabs>
          <w:tab w:val="clear" w:pos="765"/>
          <w:tab w:val="num" w:pos="935"/>
        </w:tabs>
        <w:ind w:left="935"/>
      </w:pPr>
      <w:r>
        <w:t>Die Verstärkung der Oxidschicht mittels elektrischem Strom</w:t>
      </w:r>
    </w:p>
    <w:p w:rsidR="000D1BF9" w:rsidRDefault="000D1BF9" w:rsidP="00DA4A07">
      <w:pPr>
        <w:pStyle w:val="Aufgaben"/>
        <w:tabs>
          <w:tab w:val="clear" w:pos="360"/>
          <w:tab w:val="num" w:pos="530"/>
        </w:tabs>
        <w:ind w:left="530"/>
      </w:pPr>
      <w:r>
        <w:t xml:space="preserve">Welches ist </w:t>
      </w:r>
      <w:r>
        <w:rPr>
          <w:b/>
          <w:u w:val="single"/>
        </w:rPr>
        <w:t>kein</w:t>
      </w:r>
      <w:r>
        <w:t xml:space="preserve"> chemisches Oberflächenschutzverfahren?</w:t>
      </w:r>
    </w:p>
    <w:p w:rsidR="000D1BF9" w:rsidRDefault="000D1BF9" w:rsidP="00DA4A07">
      <w:pPr>
        <w:numPr>
          <w:ilvl w:val="0"/>
          <w:numId w:val="35"/>
        </w:numPr>
        <w:tabs>
          <w:tab w:val="clear" w:pos="765"/>
          <w:tab w:val="num" w:pos="935"/>
        </w:tabs>
        <w:ind w:left="935"/>
      </w:pPr>
      <w:r>
        <w:t>Eloxieren</w:t>
      </w:r>
    </w:p>
    <w:p w:rsidR="000D1BF9" w:rsidRDefault="000D1BF9" w:rsidP="00DA4A07">
      <w:pPr>
        <w:numPr>
          <w:ilvl w:val="0"/>
          <w:numId w:val="35"/>
        </w:numPr>
        <w:tabs>
          <w:tab w:val="clear" w:pos="765"/>
          <w:tab w:val="num" w:pos="935"/>
        </w:tabs>
        <w:ind w:left="935"/>
      </w:pPr>
      <w:r>
        <w:t>Phosphatieren</w:t>
      </w:r>
    </w:p>
    <w:p w:rsidR="000D1BF9" w:rsidRDefault="000D1BF9" w:rsidP="00DA4A07">
      <w:pPr>
        <w:numPr>
          <w:ilvl w:val="0"/>
          <w:numId w:val="35"/>
        </w:numPr>
        <w:tabs>
          <w:tab w:val="clear" w:pos="765"/>
          <w:tab w:val="num" w:pos="935"/>
        </w:tabs>
        <w:ind w:left="935"/>
      </w:pPr>
      <w:r>
        <w:t>Galvanisieren</w:t>
      </w:r>
    </w:p>
    <w:p w:rsidR="000D1BF9" w:rsidRDefault="000D1BF9" w:rsidP="00DA4A07">
      <w:pPr>
        <w:numPr>
          <w:ilvl w:val="0"/>
          <w:numId w:val="35"/>
        </w:numPr>
        <w:tabs>
          <w:tab w:val="clear" w:pos="765"/>
          <w:tab w:val="num" w:pos="935"/>
        </w:tabs>
        <w:ind w:left="935"/>
      </w:pPr>
      <w:r w:rsidRPr="00043281">
        <w:rPr>
          <w:highlight w:val="yellow"/>
        </w:rPr>
        <w:t>Passivieren</w:t>
      </w:r>
    </w:p>
    <w:p w:rsidR="000D1BF9" w:rsidRDefault="000D1BF9" w:rsidP="00DA4A07">
      <w:pPr>
        <w:numPr>
          <w:ilvl w:val="0"/>
          <w:numId w:val="35"/>
        </w:numPr>
        <w:tabs>
          <w:tab w:val="clear" w:pos="765"/>
          <w:tab w:val="num" w:pos="935"/>
        </w:tabs>
        <w:ind w:left="935"/>
      </w:pPr>
      <w:r>
        <w:t>Parkern</w:t>
      </w:r>
    </w:p>
    <w:p w:rsidR="000D1BF9" w:rsidRDefault="000D1BF9" w:rsidP="00DA4A07">
      <w:pPr>
        <w:pStyle w:val="Aufgaben"/>
        <w:tabs>
          <w:tab w:val="clear" w:pos="360"/>
          <w:tab w:val="num" w:pos="530"/>
        </w:tabs>
        <w:ind w:left="530"/>
      </w:pPr>
      <w:r>
        <w:t>Welchen Nachteil hat das Phosphatieren?</w:t>
      </w:r>
    </w:p>
    <w:p w:rsidR="000D1BF9" w:rsidRDefault="000D1BF9" w:rsidP="00DA4A07">
      <w:pPr>
        <w:pStyle w:val="Anrede"/>
        <w:numPr>
          <w:ilvl w:val="0"/>
          <w:numId w:val="36"/>
        </w:numPr>
        <w:tabs>
          <w:tab w:val="clear" w:pos="765"/>
          <w:tab w:val="num" w:pos="935"/>
        </w:tabs>
        <w:spacing w:before="0" w:after="0"/>
        <w:ind w:left="935"/>
      </w:pPr>
      <w:r>
        <w:t>Die Schicht wird sehr dick</w:t>
      </w:r>
    </w:p>
    <w:p w:rsidR="000D1BF9" w:rsidRDefault="000D1BF9" w:rsidP="00DA4A07">
      <w:pPr>
        <w:numPr>
          <w:ilvl w:val="0"/>
          <w:numId w:val="36"/>
        </w:numPr>
        <w:tabs>
          <w:tab w:val="clear" w:pos="765"/>
          <w:tab w:val="num" w:pos="935"/>
        </w:tabs>
        <w:ind w:left="935"/>
      </w:pPr>
      <w:r>
        <w:t>Die Schicht kann nur bei hohen Temperaturen erzeugt werden</w:t>
      </w:r>
    </w:p>
    <w:p w:rsidR="000D1BF9" w:rsidRDefault="000D1BF9" w:rsidP="00DA4A07">
      <w:pPr>
        <w:numPr>
          <w:ilvl w:val="0"/>
          <w:numId w:val="36"/>
        </w:numPr>
        <w:tabs>
          <w:tab w:val="clear" w:pos="765"/>
          <w:tab w:val="num" w:pos="935"/>
        </w:tabs>
        <w:ind w:left="935"/>
      </w:pPr>
      <w:r>
        <w:t>Die Teile können sich verziehen</w:t>
      </w:r>
    </w:p>
    <w:p w:rsidR="000D1BF9" w:rsidRPr="00043281" w:rsidRDefault="000D1BF9" w:rsidP="00DA4A07">
      <w:pPr>
        <w:numPr>
          <w:ilvl w:val="0"/>
          <w:numId w:val="36"/>
        </w:numPr>
        <w:tabs>
          <w:tab w:val="clear" w:pos="765"/>
          <w:tab w:val="num" w:pos="935"/>
        </w:tabs>
        <w:ind w:left="935"/>
        <w:rPr>
          <w:highlight w:val="yellow"/>
        </w:rPr>
      </w:pPr>
      <w:r w:rsidRPr="00043281">
        <w:rPr>
          <w:highlight w:val="yellow"/>
        </w:rPr>
        <w:t>Die Schicht ist porös</w:t>
      </w:r>
    </w:p>
    <w:p w:rsidR="000D1BF9" w:rsidRDefault="000D1BF9" w:rsidP="00DA4A07">
      <w:pPr>
        <w:numPr>
          <w:ilvl w:val="0"/>
          <w:numId w:val="36"/>
        </w:numPr>
        <w:tabs>
          <w:tab w:val="clear" w:pos="765"/>
          <w:tab w:val="num" w:pos="935"/>
        </w:tabs>
        <w:ind w:left="935"/>
      </w:pPr>
      <w:r>
        <w:t>Fertig bearbeitete Teile können nicht phosphatiert werden</w:t>
      </w:r>
    </w:p>
    <w:p w:rsidR="000D1BF9" w:rsidRDefault="000D1BF9" w:rsidP="00DA4A07">
      <w:pPr>
        <w:pStyle w:val="Aufgaben"/>
        <w:tabs>
          <w:tab w:val="clear" w:pos="360"/>
          <w:tab w:val="num" w:pos="530"/>
        </w:tabs>
        <w:ind w:left="530"/>
      </w:pPr>
      <w:r>
        <w:t xml:space="preserve">Welche Werkstücke können </w:t>
      </w:r>
      <w:r>
        <w:rPr>
          <w:b/>
          <w:u w:val="single"/>
        </w:rPr>
        <w:t>nicht</w:t>
      </w:r>
      <w:r>
        <w:t xml:space="preserve"> phosphatiert werden?</w:t>
      </w:r>
    </w:p>
    <w:p w:rsidR="000D1BF9" w:rsidRDefault="000D1BF9" w:rsidP="00DA4A07">
      <w:pPr>
        <w:numPr>
          <w:ilvl w:val="0"/>
          <w:numId w:val="37"/>
        </w:numPr>
        <w:tabs>
          <w:tab w:val="clear" w:pos="765"/>
          <w:tab w:val="num" w:pos="935"/>
        </w:tabs>
        <w:ind w:left="935"/>
      </w:pPr>
      <w:r>
        <w:t>Stahlschrauben</w:t>
      </w:r>
    </w:p>
    <w:p w:rsidR="000D1BF9" w:rsidRPr="00043281" w:rsidRDefault="000D1BF9" w:rsidP="00DA4A07">
      <w:pPr>
        <w:pStyle w:val="Anrede"/>
        <w:numPr>
          <w:ilvl w:val="0"/>
          <w:numId w:val="37"/>
        </w:numPr>
        <w:tabs>
          <w:tab w:val="clear" w:pos="765"/>
          <w:tab w:val="num" w:pos="935"/>
        </w:tabs>
        <w:spacing w:before="0" w:after="0"/>
        <w:ind w:left="935"/>
        <w:rPr>
          <w:highlight w:val="yellow"/>
        </w:rPr>
      </w:pPr>
      <w:r w:rsidRPr="00043281">
        <w:rPr>
          <w:highlight w:val="yellow"/>
        </w:rPr>
        <w:t>AIuminium-Druckgussteile</w:t>
      </w:r>
    </w:p>
    <w:p w:rsidR="000D1BF9" w:rsidRDefault="000D1BF9" w:rsidP="00DA4A07">
      <w:pPr>
        <w:numPr>
          <w:ilvl w:val="0"/>
          <w:numId w:val="37"/>
        </w:numPr>
        <w:tabs>
          <w:tab w:val="clear" w:pos="765"/>
          <w:tab w:val="num" w:pos="935"/>
        </w:tabs>
        <w:ind w:left="935"/>
      </w:pPr>
      <w:r>
        <w:t>Karosseriebleche</w:t>
      </w:r>
    </w:p>
    <w:p w:rsidR="000D1BF9" w:rsidRDefault="000D1BF9" w:rsidP="00DA4A07">
      <w:pPr>
        <w:numPr>
          <w:ilvl w:val="0"/>
          <w:numId w:val="37"/>
        </w:numPr>
        <w:tabs>
          <w:tab w:val="clear" w:pos="765"/>
          <w:tab w:val="num" w:pos="935"/>
        </w:tabs>
        <w:ind w:left="935"/>
      </w:pPr>
      <w:r>
        <w:t>Konstruktionsteile des Apparatebaus</w:t>
      </w:r>
    </w:p>
    <w:p w:rsidR="000D1BF9" w:rsidRDefault="000D1BF9" w:rsidP="00DA4A07">
      <w:pPr>
        <w:numPr>
          <w:ilvl w:val="0"/>
          <w:numId w:val="37"/>
        </w:numPr>
        <w:tabs>
          <w:tab w:val="clear" w:pos="765"/>
          <w:tab w:val="num" w:pos="935"/>
        </w:tabs>
        <w:ind w:left="935"/>
      </w:pPr>
      <w:r>
        <w:t>Elektrobleche</w:t>
      </w:r>
    </w:p>
    <w:p w:rsidR="000D1BF9" w:rsidRDefault="000D1BF9" w:rsidP="00DA4A07">
      <w:pPr>
        <w:pStyle w:val="Aufgaben"/>
        <w:tabs>
          <w:tab w:val="clear" w:pos="360"/>
          <w:tab w:val="num" w:pos="530"/>
        </w:tabs>
        <w:ind w:left="530"/>
      </w:pPr>
      <w:r>
        <w:t>Wozu dient das Eloxal-Verfahren ausschliesslich?</w:t>
      </w:r>
    </w:p>
    <w:p w:rsidR="000D1BF9" w:rsidRDefault="000D1BF9" w:rsidP="00DA4A07">
      <w:pPr>
        <w:numPr>
          <w:ilvl w:val="0"/>
          <w:numId w:val="38"/>
        </w:numPr>
        <w:tabs>
          <w:tab w:val="clear" w:pos="765"/>
          <w:tab w:val="num" w:pos="935"/>
        </w:tabs>
        <w:ind w:left="935"/>
      </w:pPr>
      <w:r>
        <w:t>Zum Schutze von Stahlteilen</w:t>
      </w:r>
    </w:p>
    <w:p w:rsidR="000D1BF9" w:rsidRDefault="000D1BF9" w:rsidP="00DA4A07">
      <w:pPr>
        <w:numPr>
          <w:ilvl w:val="0"/>
          <w:numId w:val="38"/>
        </w:numPr>
        <w:tabs>
          <w:tab w:val="clear" w:pos="765"/>
          <w:tab w:val="num" w:pos="935"/>
        </w:tabs>
        <w:ind w:left="935"/>
      </w:pPr>
      <w:r>
        <w:t>Zum Schutze von Kupferlegierungen und Kupfer</w:t>
      </w:r>
    </w:p>
    <w:p w:rsidR="000D1BF9" w:rsidRDefault="000D1BF9" w:rsidP="00DA4A07">
      <w:pPr>
        <w:numPr>
          <w:ilvl w:val="0"/>
          <w:numId w:val="38"/>
        </w:numPr>
        <w:tabs>
          <w:tab w:val="clear" w:pos="765"/>
          <w:tab w:val="num" w:pos="935"/>
        </w:tabs>
        <w:ind w:left="935"/>
      </w:pPr>
      <w:r>
        <w:t>Als Korrosionsschutz von Zink</w:t>
      </w:r>
    </w:p>
    <w:p w:rsidR="000D1BF9" w:rsidRPr="00043281" w:rsidRDefault="000D1BF9" w:rsidP="00DA4A07">
      <w:pPr>
        <w:numPr>
          <w:ilvl w:val="0"/>
          <w:numId w:val="38"/>
        </w:numPr>
        <w:tabs>
          <w:tab w:val="clear" w:pos="765"/>
          <w:tab w:val="num" w:pos="935"/>
        </w:tabs>
        <w:ind w:left="935"/>
        <w:rPr>
          <w:highlight w:val="yellow"/>
        </w:rPr>
      </w:pPr>
      <w:r w:rsidRPr="00043281">
        <w:rPr>
          <w:highlight w:val="yellow"/>
        </w:rPr>
        <w:t>Zum Oberflächenschutz von Aluminium</w:t>
      </w:r>
    </w:p>
    <w:p w:rsidR="000D1BF9" w:rsidRDefault="000D1BF9" w:rsidP="00DA4A07">
      <w:pPr>
        <w:numPr>
          <w:ilvl w:val="0"/>
          <w:numId w:val="38"/>
        </w:numPr>
        <w:tabs>
          <w:tab w:val="clear" w:pos="765"/>
          <w:tab w:val="num" w:pos="935"/>
        </w:tabs>
        <w:ind w:left="935"/>
      </w:pPr>
      <w:r>
        <w:t>Als Korrosionsschutz von Magnesium</w:t>
      </w:r>
    </w:p>
    <w:p w:rsidR="000D1BF9" w:rsidRDefault="000D1BF9" w:rsidP="00292BD4">
      <w:pPr>
        <w:ind w:left="170"/>
        <w:rPr>
          <w:sz w:val="28"/>
          <w:szCs w:val="28"/>
        </w:rPr>
      </w:pPr>
    </w:p>
    <w:sectPr w:rsidR="000D1BF9">
      <w:headerReference w:type="even" r:id="rId7"/>
      <w:headerReference w:type="default" r:id="rId8"/>
      <w:footerReference w:type="default" r:id="rId9"/>
      <w:pgSz w:w="11907" w:h="16840" w:code="9"/>
      <w:pgMar w:top="851" w:right="851" w:bottom="851" w:left="1418" w:header="851" w:footer="680" w:gutter="0"/>
      <w:pgBorders>
        <w:top w:val="single" w:sz="8" w:space="0" w:color="auto"/>
        <w:left w:val="single" w:sz="8" w:space="0" w:color="auto"/>
        <w:bottom w:val="single" w:sz="8" w:space="0" w:color="auto"/>
        <w:right w:val="single" w:sz="8" w:space="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17B" w:rsidRDefault="0017017B">
      <w:r>
        <w:separator/>
      </w:r>
    </w:p>
  </w:endnote>
  <w:endnote w:type="continuationSeparator" w:id="0">
    <w:p w:rsidR="0017017B" w:rsidRDefault="00170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5DE" w:rsidRPr="00606FF5" w:rsidRDefault="00606FF5" w:rsidP="00606FF5">
    <w:pPr>
      <w:pStyle w:val="Fuzeile"/>
      <w:tabs>
        <w:tab w:val="clear" w:pos="9072"/>
        <w:tab w:val="right" w:pos="9639"/>
      </w:tabs>
      <w:rPr>
        <w:sz w:val="12"/>
      </w:rPr>
    </w:pPr>
    <w:r>
      <w:rPr>
        <w:rStyle w:val="Seitenzahl"/>
        <w:sz w:val="12"/>
      </w:rPr>
      <w:t xml:space="preserve">Datei: </w:t>
    </w:r>
    <w:r>
      <w:rPr>
        <w:rStyle w:val="Seitenzahl"/>
        <w:snapToGrid w:val="0"/>
        <w:sz w:val="12"/>
      </w:rPr>
      <w:fldChar w:fldCharType="begin"/>
    </w:r>
    <w:r>
      <w:rPr>
        <w:rStyle w:val="Seitenzahl"/>
        <w:snapToGrid w:val="0"/>
        <w:sz w:val="12"/>
      </w:rPr>
      <w:instrText xml:space="preserve"> FILENAME </w:instrText>
    </w:r>
    <w:r>
      <w:rPr>
        <w:rStyle w:val="Seitenzahl"/>
        <w:snapToGrid w:val="0"/>
        <w:sz w:val="12"/>
      </w:rPr>
      <w:fldChar w:fldCharType="separate"/>
    </w:r>
    <w:r w:rsidR="00C118EE">
      <w:rPr>
        <w:rStyle w:val="Seitenzahl"/>
        <w:noProof/>
        <w:snapToGrid w:val="0"/>
        <w:sz w:val="12"/>
      </w:rPr>
      <w:t>Korrosion_Fragen.doc</w:t>
    </w:r>
    <w:r>
      <w:rPr>
        <w:rStyle w:val="Seitenzahl"/>
        <w:snapToGrid w:val="0"/>
        <w:sz w:val="12"/>
      </w:rPr>
      <w:fldChar w:fldCharType="end"/>
    </w:r>
    <w:r>
      <w:rPr>
        <w:sz w:val="12"/>
      </w:rPr>
      <w:tab/>
    </w:r>
    <w:r w:rsidR="004025DE">
      <w:rPr>
        <w:sz w:val="12"/>
      </w:rPr>
      <w:t xml:space="preserve">Datum: </w:t>
    </w:r>
    <w:r w:rsidR="004025DE">
      <w:rPr>
        <w:sz w:val="12"/>
      </w:rPr>
      <w:fldChar w:fldCharType="begin"/>
    </w:r>
    <w:r w:rsidR="004025DE">
      <w:rPr>
        <w:sz w:val="12"/>
      </w:rPr>
      <w:instrText xml:space="preserve"> DATE \@ "dd.MM.yy" </w:instrText>
    </w:r>
    <w:r w:rsidR="004025DE">
      <w:rPr>
        <w:sz w:val="12"/>
      </w:rPr>
      <w:fldChar w:fldCharType="separate"/>
    </w:r>
    <w:r w:rsidR="00A45988">
      <w:rPr>
        <w:noProof/>
        <w:sz w:val="12"/>
      </w:rPr>
      <w:t>04.05.17</w:t>
    </w:r>
    <w:r w:rsidR="004025DE">
      <w:rPr>
        <w:sz w:val="12"/>
      </w:rPr>
      <w:fldChar w:fldCharType="end"/>
    </w:r>
    <w:r>
      <w:rPr>
        <w:sz w:val="12"/>
      </w:rPr>
      <w:t xml:space="preserve"> / DF</w:t>
    </w:r>
    <w:r>
      <w:rPr>
        <w:sz w:val="12"/>
      </w:rPr>
      <w:tab/>
    </w:r>
    <w:r w:rsidRPr="00606FF5">
      <w:rPr>
        <w:sz w:val="12"/>
      </w:rPr>
      <w:t xml:space="preserve">Seite </w:t>
    </w:r>
    <w:r w:rsidRPr="00606FF5">
      <w:rPr>
        <w:sz w:val="12"/>
      </w:rPr>
      <w:fldChar w:fldCharType="begin"/>
    </w:r>
    <w:r w:rsidRPr="00606FF5">
      <w:rPr>
        <w:sz w:val="12"/>
      </w:rPr>
      <w:instrText xml:space="preserve"> PAGE </w:instrText>
    </w:r>
    <w:r w:rsidRPr="00606FF5">
      <w:rPr>
        <w:sz w:val="12"/>
      </w:rPr>
      <w:fldChar w:fldCharType="separate"/>
    </w:r>
    <w:r w:rsidR="00043281">
      <w:rPr>
        <w:noProof/>
        <w:sz w:val="12"/>
      </w:rPr>
      <w:t>5</w:t>
    </w:r>
    <w:r w:rsidRPr="00606FF5">
      <w:rPr>
        <w:sz w:val="12"/>
      </w:rPr>
      <w:fldChar w:fldCharType="end"/>
    </w:r>
    <w:r w:rsidRPr="00606FF5">
      <w:rPr>
        <w:sz w:val="12"/>
      </w:rPr>
      <w:t xml:space="preserve"> von </w:t>
    </w:r>
    <w:r w:rsidRPr="00606FF5">
      <w:rPr>
        <w:sz w:val="12"/>
      </w:rPr>
      <w:fldChar w:fldCharType="begin"/>
    </w:r>
    <w:r w:rsidRPr="00606FF5">
      <w:rPr>
        <w:sz w:val="12"/>
      </w:rPr>
      <w:instrText xml:space="preserve"> NUMPAGES </w:instrText>
    </w:r>
    <w:r w:rsidRPr="00606FF5">
      <w:rPr>
        <w:sz w:val="12"/>
      </w:rPr>
      <w:fldChar w:fldCharType="separate"/>
    </w:r>
    <w:r w:rsidR="00043281">
      <w:rPr>
        <w:noProof/>
        <w:sz w:val="12"/>
      </w:rPr>
      <w:t>5</w:t>
    </w:r>
    <w:r w:rsidRPr="00606FF5">
      <w:rPr>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17B" w:rsidRDefault="0017017B">
      <w:r>
        <w:separator/>
      </w:r>
    </w:p>
  </w:footnote>
  <w:footnote w:type="continuationSeparator" w:id="0">
    <w:p w:rsidR="0017017B" w:rsidRDefault="001701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4025DE">
      <w:trPr>
        <w:cantSplit/>
        <w:trHeight w:val="320"/>
      </w:trPr>
      <w:tc>
        <w:tcPr>
          <w:tcW w:w="1134" w:type="dxa"/>
          <w:vMerge w:val="restart"/>
          <w:tcBorders>
            <w:top w:val="nil"/>
            <w:left w:val="nil"/>
            <w:bottom w:val="single" w:sz="8" w:space="0" w:color="auto"/>
            <w:right w:val="nil"/>
          </w:tcBorders>
        </w:tcPr>
        <w:p w:rsidR="004025DE" w:rsidRDefault="0017017B">
          <w:pPr>
            <w:pStyle w:val="Kopfzeile"/>
            <w:tabs>
              <w:tab w:val="clear" w:pos="4536"/>
              <w:tab w:val="clear" w:pos="9072"/>
            </w:tabs>
            <w:spacing w:before="120" w:after="40"/>
          </w:pPr>
          <w:r>
            <w:rPr>
              <w:noProof/>
            </w:rPr>
            <w:pict>
              <v:shapetype id="_x0000_t202" coordsize="21600,21600" o:spt="202" path="m,l,21600r21600,l21600,xe">
                <v:stroke joinstyle="miter"/>
                <v:path gradientshapeok="t" o:connecttype="rect"/>
              </v:shapetype>
              <v:shape id="_x0000_s2051" type="#_x0000_t202" style="position:absolute;left:0;text-align:left;margin-left:.95pt;margin-top:.6pt;width:53.7pt;height:38.55pt;z-index:251657728" o:allowincell="f" filled="f" stroked="f">
                <v:textbox style="mso-next-textbox:#_x0000_s2051" inset="1mm,1mm,1mm,1mm">
                  <w:txbxContent>
                    <w:p w:rsidR="004025DE" w:rsidRDefault="00DB47CF">
                      <w:r>
                        <w:rPr>
                          <w:noProof/>
                          <w:lang w:val="en-US" w:eastAsia="en-US"/>
                        </w:rPr>
                        <w:drawing>
                          <wp:inline distT="0" distB="0" distL="0" distR="0">
                            <wp:extent cx="609600" cy="419100"/>
                            <wp:effectExtent l="19050" t="0" r="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9600" cy="419100"/>
                                    </a:xfrm>
                                    <a:prstGeom prst="rect">
                                      <a:avLst/>
                                    </a:prstGeom>
                                    <a:noFill/>
                                    <a:ln w="9525">
                                      <a:noFill/>
                                      <a:miter lim="800000"/>
                                      <a:headEnd/>
                                      <a:tailEnd/>
                                    </a:ln>
                                  </pic:spPr>
                                </pic:pic>
                              </a:graphicData>
                            </a:graphic>
                          </wp:inline>
                        </w:drawing>
                      </w:r>
                    </w:p>
                  </w:txbxContent>
                </v:textbox>
              </v:shape>
            </w:pict>
          </w:r>
        </w:p>
      </w:tc>
      <w:tc>
        <w:tcPr>
          <w:tcW w:w="2268" w:type="dxa"/>
          <w:tcBorders>
            <w:top w:val="nil"/>
            <w:left w:val="single" w:sz="8" w:space="0" w:color="auto"/>
            <w:bottom w:val="nil"/>
            <w:right w:val="single" w:sz="8" w:space="0" w:color="auto"/>
          </w:tcBorders>
        </w:tcPr>
        <w:p w:rsidR="004025DE" w:rsidRDefault="004025DE">
          <w:pPr>
            <w:pStyle w:val="Kopfzeile"/>
            <w:tabs>
              <w:tab w:val="clear" w:pos="4536"/>
              <w:tab w:val="clear" w:pos="9072"/>
            </w:tabs>
            <w:spacing w:before="120" w:after="40"/>
          </w:pPr>
          <w:r>
            <w:t>Fach:</w:t>
          </w:r>
        </w:p>
      </w:tc>
      <w:tc>
        <w:tcPr>
          <w:tcW w:w="3261" w:type="dxa"/>
          <w:tcBorders>
            <w:top w:val="nil"/>
            <w:left w:val="nil"/>
            <w:bottom w:val="nil"/>
            <w:right w:val="single" w:sz="8" w:space="0" w:color="auto"/>
          </w:tcBorders>
        </w:tcPr>
        <w:p w:rsidR="004025DE" w:rsidRDefault="004025DE">
          <w:pPr>
            <w:pStyle w:val="Kopfzeile"/>
            <w:tabs>
              <w:tab w:val="clear" w:pos="4536"/>
              <w:tab w:val="clear" w:pos="9072"/>
            </w:tabs>
            <w:spacing w:before="120" w:after="40"/>
          </w:pPr>
          <w:r>
            <w:t>Thema:</w:t>
          </w:r>
        </w:p>
      </w:tc>
      <w:tc>
        <w:tcPr>
          <w:tcW w:w="1559" w:type="dxa"/>
          <w:tcBorders>
            <w:top w:val="nil"/>
            <w:left w:val="nil"/>
            <w:bottom w:val="nil"/>
            <w:right w:val="single" w:sz="4" w:space="0" w:color="auto"/>
          </w:tcBorders>
        </w:tcPr>
        <w:p w:rsidR="004025DE" w:rsidRDefault="004025DE">
          <w:pPr>
            <w:pStyle w:val="Kopfzeile"/>
            <w:tabs>
              <w:tab w:val="clear" w:pos="4536"/>
              <w:tab w:val="clear" w:pos="9072"/>
            </w:tabs>
            <w:spacing w:before="120" w:after="40"/>
          </w:pPr>
          <w:r>
            <w:t>Beruf:</w:t>
          </w:r>
        </w:p>
      </w:tc>
      <w:tc>
        <w:tcPr>
          <w:tcW w:w="1417" w:type="dxa"/>
          <w:tcBorders>
            <w:top w:val="nil"/>
            <w:left w:val="single" w:sz="4" w:space="0" w:color="auto"/>
            <w:bottom w:val="nil"/>
            <w:right w:val="nil"/>
          </w:tcBorders>
        </w:tcPr>
        <w:p w:rsidR="004025DE" w:rsidRDefault="004025DE">
          <w:pPr>
            <w:pStyle w:val="Kopfzeile"/>
            <w:tabs>
              <w:tab w:val="clear" w:pos="4536"/>
              <w:tab w:val="clear" w:pos="9072"/>
            </w:tabs>
            <w:spacing w:before="120" w:after="40"/>
          </w:pPr>
        </w:p>
      </w:tc>
    </w:tr>
    <w:tr w:rsidR="004025DE">
      <w:trPr>
        <w:cantSplit/>
      </w:trPr>
      <w:tc>
        <w:tcPr>
          <w:tcW w:w="1134" w:type="dxa"/>
          <w:vMerge/>
          <w:tcBorders>
            <w:top w:val="single" w:sz="8" w:space="0" w:color="auto"/>
            <w:left w:val="nil"/>
            <w:bottom w:val="single" w:sz="8" w:space="0" w:color="auto"/>
            <w:right w:val="nil"/>
          </w:tcBorders>
        </w:tcPr>
        <w:p w:rsidR="004025DE" w:rsidRDefault="004025DE">
          <w:pPr>
            <w:pStyle w:val="Kopfzeile"/>
            <w:tabs>
              <w:tab w:val="clear" w:pos="4536"/>
              <w:tab w:val="clear" w:pos="9072"/>
            </w:tabs>
            <w:spacing w:before="20" w:after="60"/>
            <w:rPr>
              <w:b/>
            </w:rPr>
          </w:pPr>
        </w:p>
      </w:tc>
      <w:tc>
        <w:tcPr>
          <w:tcW w:w="2268" w:type="dxa"/>
          <w:tcBorders>
            <w:top w:val="nil"/>
            <w:left w:val="single" w:sz="8" w:space="0" w:color="auto"/>
            <w:bottom w:val="single" w:sz="8" w:space="0" w:color="auto"/>
            <w:right w:val="single" w:sz="8" w:space="0" w:color="auto"/>
          </w:tcBorders>
        </w:tcPr>
        <w:p w:rsidR="004025DE" w:rsidRDefault="004025DE">
          <w:pPr>
            <w:pStyle w:val="Kopfzeile"/>
            <w:tabs>
              <w:tab w:val="clear" w:pos="4536"/>
              <w:tab w:val="clear" w:pos="9072"/>
            </w:tabs>
            <w:spacing w:before="20" w:after="60"/>
            <w:rPr>
              <w:b/>
            </w:rPr>
          </w:pPr>
          <w:r>
            <w:rPr>
              <w:b/>
            </w:rPr>
            <w:t>Digitaltechnik</w:t>
          </w:r>
        </w:p>
      </w:tc>
      <w:tc>
        <w:tcPr>
          <w:tcW w:w="3261" w:type="dxa"/>
          <w:tcBorders>
            <w:top w:val="nil"/>
            <w:left w:val="nil"/>
            <w:bottom w:val="single" w:sz="8" w:space="0" w:color="auto"/>
            <w:right w:val="single" w:sz="8" w:space="0" w:color="auto"/>
          </w:tcBorders>
        </w:tcPr>
        <w:p w:rsidR="004025DE" w:rsidRDefault="004025DE">
          <w:pPr>
            <w:pStyle w:val="Kopfzeile"/>
            <w:tabs>
              <w:tab w:val="clear" w:pos="4536"/>
              <w:tab w:val="clear" w:pos="9072"/>
            </w:tabs>
            <w:spacing w:before="20" w:after="60"/>
            <w:rPr>
              <w:b/>
            </w:rPr>
          </w:pPr>
          <w:r>
            <w:rPr>
              <w:b/>
            </w:rPr>
            <w:t>Logische Verknüpfungen</w:t>
          </w:r>
        </w:p>
      </w:tc>
      <w:tc>
        <w:tcPr>
          <w:tcW w:w="1559" w:type="dxa"/>
          <w:tcBorders>
            <w:top w:val="nil"/>
            <w:left w:val="nil"/>
            <w:bottom w:val="single" w:sz="8" w:space="0" w:color="auto"/>
            <w:right w:val="single" w:sz="4" w:space="0" w:color="auto"/>
          </w:tcBorders>
        </w:tcPr>
        <w:p w:rsidR="004025DE" w:rsidRDefault="004025DE">
          <w:pPr>
            <w:pStyle w:val="Kopfzeile"/>
            <w:tabs>
              <w:tab w:val="clear" w:pos="4536"/>
              <w:tab w:val="clear" w:pos="9072"/>
            </w:tabs>
            <w:spacing w:before="20" w:after="60"/>
            <w:rPr>
              <w:snapToGrid w:val="0"/>
            </w:rPr>
          </w:pPr>
          <w:r>
            <w:rPr>
              <w:b/>
            </w:rPr>
            <w:t>EL1</w:t>
          </w:r>
        </w:p>
      </w:tc>
      <w:tc>
        <w:tcPr>
          <w:tcW w:w="1417" w:type="dxa"/>
          <w:tcBorders>
            <w:top w:val="nil"/>
            <w:left w:val="single" w:sz="4" w:space="0" w:color="auto"/>
            <w:bottom w:val="single" w:sz="8" w:space="0" w:color="auto"/>
            <w:right w:val="nil"/>
          </w:tcBorders>
        </w:tcPr>
        <w:p w:rsidR="004025DE" w:rsidRDefault="004025DE">
          <w:pPr>
            <w:pStyle w:val="Kopfzeile"/>
            <w:tabs>
              <w:tab w:val="clear" w:pos="4536"/>
              <w:tab w:val="clear" w:pos="9072"/>
            </w:tabs>
            <w:spacing w:before="20" w:after="60"/>
            <w:jc w:val="right"/>
          </w:pPr>
          <w:r>
            <w:rPr>
              <w:snapToGrid w:val="0"/>
            </w:rPr>
            <w:t xml:space="preserve">Seite </w:t>
          </w:r>
          <w:r>
            <w:rPr>
              <w:snapToGrid w:val="0"/>
            </w:rPr>
            <w:fldChar w:fldCharType="begin"/>
          </w:r>
          <w:r>
            <w:rPr>
              <w:snapToGrid w:val="0"/>
            </w:rPr>
            <w:instrText xml:space="preserve"> PAGE </w:instrText>
          </w:r>
          <w:r>
            <w:rPr>
              <w:snapToGrid w:val="0"/>
            </w:rPr>
            <w:fldChar w:fldCharType="separate"/>
          </w:r>
          <w:r>
            <w:rPr>
              <w:noProof/>
              <w:snapToGrid w:val="0"/>
            </w:rPr>
            <w:t>2</w:t>
          </w:r>
          <w:r>
            <w:rPr>
              <w:snapToGrid w:val="0"/>
            </w:rPr>
            <w:fldChar w:fldCharType="end"/>
          </w:r>
          <w:r>
            <w:rPr>
              <w:snapToGrid w:val="0"/>
            </w:rPr>
            <w:t xml:space="preserve"> von </w:t>
          </w:r>
          <w:r>
            <w:rPr>
              <w:snapToGrid w:val="0"/>
            </w:rPr>
            <w:fldChar w:fldCharType="begin"/>
          </w:r>
          <w:r>
            <w:rPr>
              <w:snapToGrid w:val="0"/>
            </w:rPr>
            <w:instrText xml:space="preserve"> NUMPAGES </w:instrText>
          </w:r>
          <w:r>
            <w:rPr>
              <w:snapToGrid w:val="0"/>
            </w:rPr>
            <w:fldChar w:fldCharType="separate"/>
          </w:r>
          <w:r w:rsidR="00C118EE">
            <w:rPr>
              <w:noProof/>
              <w:snapToGrid w:val="0"/>
            </w:rPr>
            <w:t>4</w:t>
          </w:r>
          <w:r>
            <w:rPr>
              <w:snapToGrid w:val="0"/>
            </w:rPr>
            <w:fldChar w:fldCharType="end"/>
          </w:r>
        </w:p>
      </w:tc>
    </w:tr>
  </w:tbl>
  <w:p w:rsidR="004025DE" w:rsidRDefault="004025DE">
    <w:pPr>
      <w:pStyle w:val="Kopfzeile"/>
      <w:tabs>
        <w:tab w:val="clear" w:pos="9072"/>
        <w:tab w:val="right" w:pos="15168"/>
      </w:tabs>
      <w:spacing w:line="14" w:lineRule="exact"/>
    </w:pPr>
  </w:p>
  <w:p w:rsidR="004025DE" w:rsidRDefault="004025D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2552"/>
      <w:gridCol w:w="3968"/>
      <w:gridCol w:w="1701"/>
    </w:tblGrid>
    <w:tr w:rsidR="004025DE" w:rsidTr="00BA4784">
      <w:trPr>
        <w:cantSplit/>
        <w:trHeight w:val="320"/>
      </w:trPr>
      <w:tc>
        <w:tcPr>
          <w:tcW w:w="1418" w:type="dxa"/>
          <w:vMerge w:val="restart"/>
          <w:tcBorders>
            <w:top w:val="nil"/>
            <w:left w:val="nil"/>
            <w:bottom w:val="single" w:sz="8" w:space="0" w:color="auto"/>
            <w:right w:val="nil"/>
          </w:tcBorders>
        </w:tcPr>
        <w:p w:rsidR="004025DE" w:rsidRDefault="00DB47CF">
          <w:pPr>
            <w:pStyle w:val="Kopfzeile"/>
            <w:tabs>
              <w:tab w:val="clear" w:pos="4536"/>
              <w:tab w:val="clear" w:pos="9072"/>
            </w:tabs>
            <w:spacing w:before="120" w:after="40"/>
          </w:pPr>
          <w:r>
            <w:rPr>
              <w:b/>
              <w:noProof/>
              <w:lang w:val="en-US" w:eastAsia="en-US"/>
            </w:rPr>
            <w:drawing>
              <wp:inline distT="0" distB="0" distL="0" distR="0">
                <wp:extent cx="771525" cy="409575"/>
                <wp:effectExtent l="19050" t="0" r="9525" b="0"/>
                <wp:docPr id="1" name="Bild 1" descr="BBB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_Icon"/>
                        <pic:cNvPicPr>
                          <a:picLocks noChangeAspect="1" noChangeArrowheads="1"/>
                        </pic:cNvPicPr>
                      </pic:nvPicPr>
                      <pic:blipFill>
                        <a:blip r:embed="rId1"/>
                        <a:srcRect/>
                        <a:stretch>
                          <a:fillRect/>
                        </a:stretch>
                      </pic:blipFill>
                      <pic:spPr bwMode="auto">
                        <a:xfrm>
                          <a:off x="0" y="0"/>
                          <a:ext cx="771525" cy="409575"/>
                        </a:xfrm>
                        <a:prstGeom prst="rect">
                          <a:avLst/>
                        </a:prstGeom>
                        <a:noFill/>
                        <a:ln w="9525">
                          <a:noFill/>
                          <a:miter lim="800000"/>
                          <a:headEnd/>
                          <a:tailEnd/>
                        </a:ln>
                      </pic:spPr>
                    </pic:pic>
                  </a:graphicData>
                </a:graphic>
              </wp:inline>
            </w:drawing>
          </w:r>
        </w:p>
      </w:tc>
      <w:tc>
        <w:tcPr>
          <w:tcW w:w="2552" w:type="dxa"/>
          <w:tcBorders>
            <w:top w:val="nil"/>
            <w:left w:val="single" w:sz="8" w:space="0" w:color="auto"/>
            <w:bottom w:val="nil"/>
            <w:right w:val="single" w:sz="8" w:space="0" w:color="auto"/>
          </w:tcBorders>
        </w:tcPr>
        <w:p w:rsidR="004025DE" w:rsidRDefault="004025DE">
          <w:pPr>
            <w:pStyle w:val="Kopfzeile"/>
            <w:tabs>
              <w:tab w:val="clear" w:pos="4536"/>
              <w:tab w:val="clear" w:pos="9072"/>
            </w:tabs>
            <w:spacing w:before="120" w:after="40"/>
          </w:pPr>
          <w:r>
            <w:t>Fach:</w:t>
          </w:r>
        </w:p>
      </w:tc>
      <w:tc>
        <w:tcPr>
          <w:tcW w:w="3968" w:type="dxa"/>
          <w:tcBorders>
            <w:top w:val="nil"/>
            <w:left w:val="nil"/>
            <w:bottom w:val="nil"/>
            <w:right w:val="single" w:sz="8" w:space="0" w:color="auto"/>
          </w:tcBorders>
        </w:tcPr>
        <w:p w:rsidR="004025DE" w:rsidRDefault="004025DE">
          <w:pPr>
            <w:pStyle w:val="Kopfzeile"/>
            <w:tabs>
              <w:tab w:val="clear" w:pos="4536"/>
              <w:tab w:val="clear" w:pos="9072"/>
            </w:tabs>
            <w:spacing w:before="120" w:after="40"/>
          </w:pPr>
          <w:r>
            <w:t>Arbeitsauftrag:</w:t>
          </w:r>
        </w:p>
      </w:tc>
      <w:tc>
        <w:tcPr>
          <w:tcW w:w="1701" w:type="dxa"/>
          <w:tcBorders>
            <w:top w:val="nil"/>
            <w:left w:val="nil"/>
            <w:bottom w:val="nil"/>
            <w:right w:val="single" w:sz="4" w:space="0" w:color="auto"/>
          </w:tcBorders>
        </w:tcPr>
        <w:p w:rsidR="004025DE" w:rsidRDefault="004025DE">
          <w:pPr>
            <w:pStyle w:val="Kopfzeile"/>
            <w:tabs>
              <w:tab w:val="clear" w:pos="4536"/>
              <w:tab w:val="clear" w:pos="9072"/>
            </w:tabs>
            <w:spacing w:before="120" w:after="40"/>
          </w:pPr>
          <w:r>
            <w:t>Beruf:</w:t>
          </w:r>
        </w:p>
      </w:tc>
    </w:tr>
    <w:tr w:rsidR="004025DE" w:rsidTr="00BA4784">
      <w:trPr>
        <w:cantSplit/>
      </w:trPr>
      <w:tc>
        <w:tcPr>
          <w:tcW w:w="1418" w:type="dxa"/>
          <w:vMerge/>
          <w:tcBorders>
            <w:top w:val="single" w:sz="8" w:space="0" w:color="auto"/>
            <w:left w:val="nil"/>
            <w:bottom w:val="single" w:sz="8" w:space="0" w:color="auto"/>
            <w:right w:val="nil"/>
          </w:tcBorders>
        </w:tcPr>
        <w:p w:rsidR="004025DE" w:rsidRDefault="004025DE">
          <w:pPr>
            <w:pStyle w:val="Kopfzeile"/>
            <w:tabs>
              <w:tab w:val="clear" w:pos="4536"/>
              <w:tab w:val="clear" w:pos="9072"/>
            </w:tabs>
            <w:spacing w:before="20" w:after="60"/>
            <w:rPr>
              <w:b/>
            </w:rPr>
          </w:pPr>
        </w:p>
      </w:tc>
      <w:tc>
        <w:tcPr>
          <w:tcW w:w="2552" w:type="dxa"/>
          <w:tcBorders>
            <w:top w:val="nil"/>
            <w:left w:val="single" w:sz="8" w:space="0" w:color="auto"/>
            <w:bottom w:val="single" w:sz="8" w:space="0" w:color="auto"/>
            <w:right w:val="single" w:sz="8" w:space="0" w:color="auto"/>
          </w:tcBorders>
        </w:tcPr>
        <w:p w:rsidR="004025DE" w:rsidRDefault="00490F27">
          <w:pPr>
            <w:pStyle w:val="Kopfzeile"/>
            <w:tabs>
              <w:tab w:val="clear" w:pos="4536"/>
              <w:tab w:val="clear" w:pos="9072"/>
            </w:tabs>
            <w:spacing w:before="20" w:after="60"/>
            <w:rPr>
              <w:b/>
            </w:rPr>
          </w:pPr>
          <w:r>
            <w:rPr>
              <w:b/>
            </w:rPr>
            <w:t>Werkstofftechnik</w:t>
          </w:r>
        </w:p>
      </w:tc>
      <w:tc>
        <w:tcPr>
          <w:tcW w:w="3968" w:type="dxa"/>
          <w:tcBorders>
            <w:top w:val="nil"/>
            <w:left w:val="nil"/>
            <w:bottom w:val="single" w:sz="8" w:space="0" w:color="auto"/>
            <w:right w:val="single" w:sz="8" w:space="0" w:color="auto"/>
          </w:tcBorders>
        </w:tcPr>
        <w:p w:rsidR="004025DE" w:rsidRDefault="00490F27">
          <w:pPr>
            <w:pStyle w:val="Kopfzeile"/>
            <w:tabs>
              <w:tab w:val="clear" w:pos="4536"/>
              <w:tab w:val="clear" w:pos="9072"/>
            </w:tabs>
            <w:spacing w:before="20" w:after="60"/>
            <w:rPr>
              <w:b/>
            </w:rPr>
          </w:pPr>
          <w:r>
            <w:rPr>
              <w:b/>
            </w:rPr>
            <w:t>Korrosion</w:t>
          </w:r>
        </w:p>
      </w:tc>
      <w:tc>
        <w:tcPr>
          <w:tcW w:w="1701" w:type="dxa"/>
          <w:tcBorders>
            <w:top w:val="nil"/>
            <w:left w:val="nil"/>
            <w:bottom w:val="single" w:sz="8" w:space="0" w:color="auto"/>
            <w:right w:val="single" w:sz="4" w:space="0" w:color="auto"/>
          </w:tcBorders>
        </w:tcPr>
        <w:p w:rsidR="004025DE" w:rsidRDefault="004025DE" w:rsidP="00BA4784">
          <w:pPr>
            <w:pStyle w:val="Kopfzeile"/>
            <w:tabs>
              <w:tab w:val="clear" w:pos="4536"/>
              <w:tab w:val="clear" w:pos="9072"/>
            </w:tabs>
            <w:spacing w:before="20" w:after="60"/>
            <w:rPr>
              <w:snapToGrid w:val="0"/>
            </w:rPr>
          </w:pPr>
          <w:r>
            <w:rPr>
              <w:b/>
            </w:rPr>
            <w:t>AU</w:t>
          </w:r>
          <w:r w:rsidR="00BA4784">
            <w:rPr>
              <w:b/>
            </w:rPr>
            <w:t xml:space="preserve"> 2Lj</w:t>
          </w:r>
        </w:p>
      </w:tc>
    </w:tr>
  </w:tbl>
  <w:p w:rsidR="004025DE" w:rsidRPr="00606FF5" w:rsidRDefault="004025DE">
    <w:pPr>
      <w:rPr>
        <w:sz w:val="16"/>
        <w:szCs w:val="16"/>
      </w:rPr>
    </w:pPr>
  </w:p>
  <w:p w:rsidR="004025DE" w:rsidRDefault="004025DE">
    <w:pPr>
      <w:pStyle w:val="Kopfzeile"/>
      <w:tabs>
        <w:tab w:val="clear" w:pos="9072"/>
        <w:tab w:val="right" w:pos="15168"/>
      </w:tabs>
      <w:spacing w:line="14"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B2A95"/>
    <w:multiLevelType w:val="singleLevel"/>
    <w:tmpl w:val="A1106308"/>
    <w:lvl w:ilvl="0">
      <w:start w:val="1"/>
      <w:numFmt w:val="lowerLetter"/>
      <w:lvlText w:val="%1)"/>
      <w:lvlJc w:val="left"/>
      <w:pPr>
        <w:tabs>
          <w:tab w:val="num" w:pos="765"/>
        </w:tabs>
        <w:ind w:left="765" w:hanging="368"/>
      </w:pPr>
      <w:rPr>
        <w:b w:val="0"/>
        <w:i w:val="0"/>
      </w:rPr>
    </w:lvl>
  </w:abstractNum>
  <w:abstractNum w:abstractNumId="1" w15:restartNumberingAfterBreak="0">
    <w:nsid w:val="08DA3DC2"/>
    <w:multiLevelType w:val="singleLevel"/>
    <w:tmpl w:val="A1106308"/>
    <w:lvl w:ilvl="0">
      <w:start w:val="1"/>
      <w:numFmt w:val="lowerLetter"/>
      <w:lvlText w:val="%1)"/>
      <w:lvlJc w:val="left"/>
      <w:pPr>
        <w:tabs>
          <w:tab w:val="num" w:pos="765"/>
        </w:tabs>
        <w:ind w:left="765" w:hanging="368"/>
      </w:pPr>
      <w:rPr>
        <w:b w:val="0"/>
        <w:i w:val="0"/>
      </w:rPr>
    </w:lvl>
  </w:abstractNum>
  <w:abstractNum w:abstractNumId="2" w15:restartNumberingAfterBreak="0">
    <w:nsid w:val="09634B6F"/>
    <w:multiLevelType w:val="singleLevel"/>
    <w:tmpl w:val="73B449A8"/>
    <w:lvl w:ilvl="0">
      <w:start w:val="1"/>
      <w:numFmt w:val="decimal"/>
      <w:pStyle w:val="Aufgaben"/>
      <w:lvlText w:val="%1."/>
      <w:lvlJc w:val="left"/>
      <w:pPr>
        <w:tabs>
          <w:tab w:val="num" w:pos="360"/>
        </w:tabs>
        <w:ind w:left="360" w:hanging="360"/>
      </w:pPr>
    </w:lvl>
  </w:abstractNum>
  <w:abstractNum w:abstractNumId="3" w15:restartNumberingAfterBreak="0">
    <w:nsid w:val="09646B2B"/>
    <w:multiLevelType w:val="singleLevel"/>
    <w:tmpl w:val="A1106308"/>
    <w:lvl w:ilvl="0">
      <w:start w:val="1"/>
      <w:numFmt w:val="lowerLetter"/>
      <w:lvlText w:val="%1)"/>
      <w:lvlJc w:val="left"/>
      <w:pPr>
        <w:tabs>
          <w:tab w:val="num" w:pos="765"/>
        </w:tabs>
        <w:ind w:left="765" w:hanging="368"/>
      </w:pPr>
      <w:rPr>
        <w:b w:val="0"/>
        <w:i w:val="0"/>
      </w:rPr>
    </w:lvl>
  </w:abstractNum>
  <w:abstractNum w:abstractNumId="4" w15:restartNumberingAfterBreak="0">
    <w:nsid w:val="0AF517F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381929"/>
    <w:multiLevelType w:val="singleLevel"/>
    <w:tmpl w:val="A1106308"/>
    <w:lvl w:ilvl="0">
      <w:start w:val="1"/>
      <w:numFmt w:val="lowerLetter"/>
      <w:lvlText w:val="%1)"/>
      <w:lvlJc w:val="left"/>
      <w:pPr>
        <w:tabs>
          <w:tab w:val="num" w:pos="765"/>
        </w:tabs>
        <w:ind w:left="765" w:hanging="368"/>
      </w:pPr>
      <w:rPr>
        <w:b w:val="0"/>
        <w:i w:val="0"/>
      </w:rPr>
    </w:lvl>
  </w:abstractNum>
  <w:abstractNum w:abstractNumId="6"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7" w15:restartNumberingAfterBreak="0">
    <w:nsid w:val="0F474E2D"/>
    <w:multiLevelType w:val="singleLevel"/>
    <w:tmpl w:val="A1106308"/>
    <w:lvl w:ilvl="0">
      <w:start w:val="1"/>
      <w:numFmt w:val="lowerLetter"/>
      <w:lvlText w:val="%1)"/>
      <w:lvlJc w:val="left"/>
      <w:pPr>
        <w:tabs>
          <w:tab w:val="num" w:pos="765"/>
        </w:tabs>
        <w:ind w:left="765" w:hanging="368"/>
      </w:pPr>
      <w:rPr>
        <w:b w:val="0"/>
        <w:i w:val="0"/>
      </w:rPr>
    </w:lvl>
  </w:abstractNum>
  <w:abstractNum w:abstractNumId="8" w15:restartNumberingAfterBreak="0">
    <w:nsid w:val="11A637A1"/>
    <w:multiLevelType w:val="singleLevel"/>
    <w:tmpl w:val="A1106308"/>
    <w:lvl w:ilvl="0">
      <w:start w:val="1"/>
      <w:numFmt w:val="lowerLetter"/>
      <w:lvlText w:val="%1)"/>
      <w:lvlJc w:val="left"/>
      <w:pPr>
        <w:tabs>
          <w:tab w:val="num" w:pos="765"/>
        </w:tabs>
        <w:ind w:left="765" w:hanging="368"/>
      </w:pPr>
      <w:rPr>
        <w:b w:val="0"/>
        <w:i w:val="0"/>
      </w:rPr>
    </w:lvl>
  </w:abstractNum>
  <w:abstractNum w:abstractNumId="9" w15:restartNumberingAfterBreak="0">
    <w:nsid w:val="148D269B"/>
    <w:multiLevelType w:val="singleLevel"/>
    <w:tmpl w:val="A1106308"/>
    <w:lvl w:ilvl="0">
      <w:start w:val="1"/>
      <w:numFmt w:val="lowerLetter"/>
      <w:lvlText w:val="%1)"/>
      <w:lvlJc w:val="left"/>
      <w:pPr>
        <w:tabs>
          <w:tab w:val="num" w:pos="765"/>
        </w:tabs>
        <w:ind w:left="765" w:hanging="368"/>
      </w:pPr>
      <w:rPr>
        <w:b w:val="0"/>
        <w:i w:val="0"/>
      </w:rPr>
    </w:lvl>
  </w:abstractNum>
  <w:abstractNum w:abstractNumId="10" w15:restartNumberingAfterBreak="0">
    <w:nsid w:val="1B1E768A"/>
    <w:multiLevelType w:val="singleLevel"/>
    <w:tmpl w:val="A1106308"/>
    <w:lvl w:ilvl="0">
      <w:start w:val="1"/>
      <w:numFmt w:val="lowerLetter"/>
      <w:lvlText w:val="%1)"/>
      <w:lvlJc w:val="left"/>
      <w:pPr>
        <w:tabs>
          <w:tab w:val="num" w:pos="765"/>
        </w:tabs>
        <w:ind w:left="765" w:hanging="368"/>
      </w:pPr>
      <w:rPr>
        <w:b w:val="0"/>
        <w:i w:val="0"/>
      </w:rPr>
    </w:lvl>
  </w:abstractNum>
  <w:abstractNum w:abstractNumId="11" w15:restartNumberingAfterBreak="0">
    <w:nsid w:val="263F6C82"/>
    <w:multiLevelType w:val="singleLevel"/>
    <w:tmpl w:val="A1106308"/>
    <w:lvl w:ilvl="0">
      <w:start w:val="1"/>
      <w:numFmt w:val="lowerLetter"/>
      <w:lvlText w:val="%1)"/>
      <w:lvlJc w:val="left"/>
      <w:pPr>
        <w:tabs>
          <w:tab w:val="num" w:pos="765"/>
        </w:tabs>
        <w:ind w:left="765" w:hanging="368"/>
      </w:pPr>
      <w:rPr>
        <w:b w:val="0"/>
        <w:i w:val="0"/>
      </w:rPr>
    </w:lvl>
  </w:abstractNum>
  <w:abstractNum w:abstractNumId="12" w15:restartNumberingAfterBreak="0">
    <w:nsid w:val="31537A0F"/>
    <w:multiLevelType w:val="singleLevel"/>
    <w:tmpl w:val="A1106308"/>
    <w:lvl w:ilvl="0">
      <w:start w:val="1"/>
      <w:numFmt w:val="lowerLetter"/>
      <w:lvlText w:val="%1)"/>
      <w:lvlJc w:val="left"/>
      <w:pPr>
        <w:tabs>
          <w:tab w:val="num" w:pos="765"/>
        </w:tabs>
        <w:ind w:left="765" w:hanging="368"/>
      </w:pPr>
      <w:rPr>
        <w:b w:val="0"/>
        <w:i w:val="0"/>
      </w:rPr>
    </w:lvl>
  </w:abstractNum>
  <w:abstractNum w:abstractNumId="13" w15:restartNumberingAfterBreak="0">
    <w:nsid w:val="316F2D3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6E6B7D"/>
    <w:multiLevelType w:val="singleLevel"/>
    <w:tmpl w:val="A1106308"/>
    <w:lvl w:ilvl="0">
      <w:start w:val="1"/>
      <w:numFmt w:val="lowerLetter"/>
      <w:lvlText w:val="%1)"/>
      <w:lvlJc w:val="left"/>
      <w:pPr>
        <w:tabs>
          <w:tab w:val="num" w:pos="765"/>
        </w:tabs>
        <w:ind w:left="765" w:hanging="368"/>
      </w:pPr>
      <w:rPr>
        <w:b w:val="0"/>
        <w:i w:val="0"/>
      </w:rPr>
    </w:lvl>
  </w:abstractNum>
  <w:abstractNum w:abstractNumId="15" w15:restartNumberingAfterBreak="0">
    <w:nsid w:val="3C775FD0"/>
    <w:multiLevelType w:val="singleLevel"/>
    <w:tmpl w:val="A1106308"/>
    <w:lvl w:ilvl="0">
      <w:start w:val="1"/>
      <w:numFmt w:val="lowerLetter"/>
      <w:lvlText w:val="%1)"/>
      <w:lvlJc w:val="left"/>
      <w:pPr>
        <w:tabs>
          <w:tab w:val="num" w:pos="765"/>
        </w:tabs>
        <w:ind w:left="765" w:hanging="368"/>
      </w:pPr>
      <w:rPr>
        <w:b w:val="0"/>
        <w:i w:val="0"/>
      </w:rPr>
    </w:lvl>
  </w:abstractNum>
  <w:abstractNum w:abstractNumId="16" w15:restartNumberingAfterBreak="0">
    <w:nsid w:val="40DF69FC"/>
    <w:multiLevelType w:val="singleLevel"/>
    <w:tmpl w:val="A1106308"/>
    <w:lvl w:ilvl="0">
      <w:start w:val="1"/>
      <w:numFmt w:val="lowerLetter"/>
      <w:lvlText w:val="%1)"/>
      <w:lvlJc w:val="left"/>
      <w:pPr>
        <w:tabs>
          <w:tab w:val="num" w:pos="765"/>
        </w:tabs>
        <w:ind w:left="765" w:hanging="368"/>
      </w:pPr>
      <w:rPr>
        <w:b w:val="0"/>
        <w:i w:val="0"/>
      </w:rPr>
    </w:lvl>
  </w:abstractNum>
  <w:abstractNum w:abstractNumId="17" w15:restartNumberingAfterBreak="0">
    <w:nsid w:val="46FD0E00"/>
    <w:multiLevelType w:val="hybridMultilevel"/>
    <w:tmpl w:val="A19A249E"/>
    <w:lvl w:ilvl="0" w:tplc="04070001">
      <w:start w:val="1"/>
      <w:numFmt w:val="bullet"/>
      <w:lvlText w:val=""/>
      <w:lvlJc w:val="left"/>
      <w:pPr>
        <w:tabs>
          <w:tab w:val="num" w:pos="530"/>
        </w:tabs>
        <w:ind w:left="530" w:hanging="360"/>
      </w:pPr>
      <w:rPr>
        <w:rFonts w:ascii="Symbol" w:hAnsi="Symbol" w:hint="default"/>
      </w:rPr>
    </w:lvl>
    <w:lvl w:ilvl="1" w:tplc="08070003" w:tentative="1">
      <w:start w:val="1"/>
      <w:numFmt w:val="bullet"/>
      <w:lvlText w:val="o"/>
      <w:lvlJc w:val="left"/>
      <w:pPr>
        <w:tabs>
          <w:tab w:val="num" w:pos="1610"/>
        </w:tabs>
        <w:ind w:left="1610" w:hanging="360"/>
      </w:pPr>
      <w:rPr>
        <w:rFonts w:ascii="Courier New" w:hAnsi="Courier New" w:cs="Courier New" w:hint="default"/>
      </w:rPr>
    </w:lvl>
    <w:lvl w:ilvl="2" w:tplc="08070005" w:tentative="1">
      <w:start w:val="1"/>
      <w:numFmt w:val="bullet"/>
      <w:lvlText w:val=""/>
      <w:lvlJc w:val="left"/>
      <w:pPr>
        <w:tabs>
          <w:tab w:val="num" w:pos="2330"/>
        </w:tabs>
        <w:ind w:left="2330" w:hanging="360"/>
      </w:pPr>
      <w:rPr>
        <w:rFonts w:ascii="Wingdings" w:hAnsi="Wingdings" w:hint="default"/>
      </w:rPr>
    </w:lvl>
    <w:lvl w:ilvl="3" w:tplc="08070001" w:tentative="1">
      <w:start w:val="1"/>
      <w:numFmt w:val="bullet"/>
      <w:lvlText w:val=""/>
      <w:lvlJc w:val="left"/>
      <w:pPr>
        <w:tabs>
          <w:tab w:val="num" w:pos="3050"/>
        </w:tabs>
        <w:ind w:left="3050" w:hanging="360"/>
      </w:pPr>
      <w:rPr>
        <w:rFonts w:ascii="Symbol" w:hAnsi="Symbol" w:hint="default"/>
      </w:rPr>
    </w:lvl>
    <w:lvl w:ilvl="4" w:tplc="08070003" w:tentative="1">
      <w:start w:val="1"/>
      <w:numFmt w:val="bullet"/>
      <w:lvlText w:val="o"/>
      <w:lvlJc w:val="left"/>
      <w:pPr>
        <w:tabs>
          <w:tab w:val="num" w:pos="3770"/>
        </w:tabs>
        <w:ind w:left="3770" w:hanging="360"/>
      </w:pPr>
      <w:rPr>
        <w:rFonts w:ascii="Courier New" w:hAnsi="Courier New" w:cs="Courier New" w:hint="default"/>
      </w:rPr>
    </w:lvl>
    <w:lvl w:ilvl="5" w:tplc="08070005" w:tentative="1">
      <w:start w:val="1"/>
      <w:numFmt w:val="bullet"/>
      <w:lvlText w:val=""/>
      <w:lvlJc w:val="left"/>
      <w:pPr>
        <w:tabs>
          <w:tab w:val="num" w:pos="4490"/>
        </w:tabs>
        <w:ind w:left="4490" w:hanging="360"/>
      </w:pPr>
      <w:rPr>
        <w:rFonts w:ascii="Wingdings" w:hAnsi="Wingdings" w:hint="default"/>
      </w:rPr>
    </w:lvl>
    <w:lvl w:ilvl="6" w:tplc="08070001" w:tentative="1">
      <w:start w:val="1"/>
      <w:numFmt w:val="bullet"/>
      <w:lvlText w:val=""/>
      <w:lvlJc w:val="left"/>
      <w:pPr>
        <w:tabs>
          <w:tab w:val="num" w:pos="5210"/>
        </w:tabs>
        <w:ind w:left="5210" w:hanging="360"/>
      </w:pPr>
      <w:rPr>
        <w:rFonts w:ascii="Symbol" w:hAnsi="Symbol" w:hint="default"/>
      </w:rPr>
    </w:lvl>
    <w:lvl w:ilvl="7" w:tplc="08070003" w:tentative="1">
      <w:start w:val="1"/>
      <w:numFmt w:val="bullet"/>
      <w:lvlText w:val="o"/>
      <w:lvlJc w:val="left"/>
      <w:pPr>
        <w:tabs>
          <w:tab w:val="num" w:pos="5930"/>
        </w:tabs>
        <w:ind w:left="5930" w:hanging="360"/>
      </w:pPr>
      <w:rPr>
        <w:rFonts w:ascii="Courier New" w:hAnsi="Courier New" w:cs="Courier New" w:hint="default"/>
      </w:rPr>
    </w:lvl>
    <w:lvl w:ilvl="8" w:tplc="08070005" w:tentative="1">
      <w:start w:val="1"/>
      <w:numFmt w:val="bullet"/>
      <w:lvlText w:val=""/>
      <w:lvlJc w:val="left"/>
      <w:pPr>
        <w:tabs>
          <w:tab w:val="num" w:pos="6650"/>
        </w:tabs>
        <w:ind w:left="6650" w:hanging="360"/>
      </w:pPr>
      <w:rPr>
        <w:rFonts w:ascii="Wingdings" w:hAnsi="Wingdings" w:hint="default"/>
      </w:rPr>
    </w:lvl>
  </w:abstractNum>
  <w:abstractNum w:abstractNumId="18" w15:restartNumberingAfterBreak="0">
    <w:nsid w:val="4ABD7BC9"/>
    <w:multiLevelType w:val="singleLevel"/>
    <w:tmpl w:val="A1106308"/>
    <w:lvl w:ilvl="0">
      <w:start w:val="1"/>
      <w:numFmt w:val="lowerLetter"/>
      <w:lvlText w:val="%1)"/>
      <w:lvlJc w:val="left"/>
      <w:pPr>
        <w:tabs>
          <w:tab w:val="num" w:pos="765"/>
        </w:tabs>
        <w:ind w:left="765" w:hanging="368"/>
      </w:pPr>
      <w:rPr>
        <w:b w:val="0"/>
        <w:i w:val="0"/>
      </w:rPr>
    </w:lvl>
  </w:abstractNum>
  <w:abstractNum w:abstractNumId="19" w15:restartNumberingAfterBreak="0">
    <w:nsid w:val="53744408"/>
    <w:multiLevelType w:val="singleLevel"/>
    <w:tmpl w:val="690C8D76"/>
    <w:lvl w:ilvl="0">
      <w:start w:val="1"/>
      <w:numFmt w:val="bullet"/>
      <w:lvlText w:val="-"/>
      <w:lvlJc w:val="left"/>
      <w:pPr>
        <w:tabs>
          <w:tab w:val="num" w:pos="360"/>
        </w:tabs>
        <w:ind w:left="360" w:hanging="360"/>
      </w:pPr>
      <w:rPr>
        <w:rFonts w:ascii="Verdana" w:hAnsi="Marlett" w:hint="default"/>
        <w:sz w:val="24"/>
      </w:rPr>
    </w:lvl>
  </w:abstractNum>
  <w:abstractNum w:abstractNumId="20" w15:restartNumberingAfterBreak="0">
    <w:nsid w:val="5CC24D37"/>
    <w:multiLevelType w:val="singleLevel"/>
    <w:tmpl w:val="A1106308"/>
    <w:lvl w:ilvl="0">
      <w:start w:val="1"/>
      <w:numFmt w:val="lowerLetter"/>
      <w:lvlText w:val="%1)"/>
      <w:lvlJc w:val="left"/>
      <w:pPr>
        <w:tabs>
          <w:tab w:val="num" w:pos="765"/>
        </w:tabs>
        <w:ind w:left="765" w:hanging="368"/>
      </w:pPr>
      <w:rPr>
        <w:b w:val="0"/>
        <w:i w:val="0"/>
      </w:rPr>
    </w:lvl>
  </w:abstractNum>
  <w:abstractNum w:abstractNumId="21" w15:restartNumberingAfterBreak="0">
    <w:nsid w:val="5CD40B11"/>
    <w:multiLevelType w:val="singleLevel"/>
    <w:tmpl w:val="A1106308"/>
    <w:lvl w:ilvl="0">
      <w:start w:val="1"/>
      <w:numFmt w:val="lowerLetter"/>
      <w:lvlText w:val="%1)"/>
      <w:lvlJc w:val="left"/>
      <w:pPr>
        <w:tabs>
          <w:tab w:val="num" w:pos="1078"/>
        </w:tabs>
        <w:ind w:left="1078" w:hanging="368"/>
      </w:pPr>
      <w:rPr>
        <w:b w:val="0"/>
        <w:i w:val="0"/>
      </w:rPr>
    </w:lvl>
  </w:abstractNum>
  <w:abstractNum w:abstractNumId="22" w15:restartNumberingAfterBreak="0">
    <w:nsid w:val="5D3D2D2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DB369DD"/>
    <w:multiLevelType w:val="singleLevel"/>
    <w:tmpl w:val="A1106308"/>
    <w:lvl w:ilvl="0">
      <w:start w:val="1"/>
      <w:numFmt w:val="lowerLetter"/>
      <w:lvlText w:val="%1)"/>
      <w:lvlJc w:val="left"/>
      <w:pPr>
        <w:tabs>
          <w:tab w:val="num" w:pos="765"/>
        </w:tabs>
        <w:ind w:left="765" w:hanging="368"/>
      </w:pPr>
      <w:rPr>
        <w:b w:val="0"/>
        <w:i w:val="0"/>
      </w:rPr>
    </w:lvl>
  </w:abstractNum>
  <w:abstractNum w:abstractNumId="24" w15:restartNumberingAfterBreak="0">
    <w:nsid w:val="5F75457E"/>
    <w:multiLevelType w:val="singleLevel"/>
    <w:tmpl w:val="A1106308"/>
    <w:lvl w:ilvl="0">
      <w:start w:val="1"/>
      <w:numFmt w:val="lowerLetter"/>
      <w:lvlText w:val="%1)"/>
      <w:lvlJc w:val="left"/>
      <w:pPr>
        <w:tabs>
          <w:tab w:val="num" w:pos="765"/>
        </w:tabs>
        <w:ind w:left="765" w:hanging="368"/>
      </w:pPr>
      <w:rPr>
        <w:b w:val="0"/>
        <w:i w:val="0"/>
      </w:rPr>
    </w:lvl>
  </w:abstractNum>
  <w:abstractNum w:abstractNumId="25" w15:restartNumberingAfterBreak="0">
    <w:nsid w:val="628004F2"/>
    <w:multiLevelType w:val="singleLevel"/>
    <w:tmpl w:val="A1106308"/>
    <w:lvl w:ilvl="0">
      <w:start w:val="1"/>
      <w:numFmt w:val="lowerLetter"/>
      <w:lvlText w:val="%1)"/>
      <w:lvlJc w:val="left"/>
      <w:pPr>
        <w:tabs>
          <w:tab w:val="num" w:pos="765"/>
        </w:tabs>
        <w:ind w:left="765" w:hanging="368"/>
      </w:pPr>
      <w:rPr>
        <w:b w:val="0"/>
        <w:i w:val="0"/>
      </w:rPr>
    </w:lvl>
  </w:abstractNum>
  <w:abstractNum w:abstractNumId="26" w15:restartNumberingAfterBreak="0">
    <w:nsid w:val="6A9B0237"/>
    <w:multiLevelType w:val="singleLevel"/>
    <w:tmpl w:val="A1106308"/>
    <w:lvl w:ilvl="0">
      <w:start w:val="1"/>
      <w:numFmt w:val="lowerLetter"/>
      <w:lvlText w:val="%1)"/>
      <w:lvlJc w:val="left"/>
      <w:pPr>
        <w:tabs>
          <w:tab w:val="num" w:pos="765"/>
        </w:tabs>
        <w:ind w:left="765" w:hanging="368"/>
      </w:pPr>
      <w:rPr>
        <w:b w:val="0"/>
        <w:i w:val="0"/>
      </w:rPr>
    </w:lvl>
  </w:abstractNum>
  <w:abstractNum w:abstractNumId="27" w15:restartNumberingAfterBreak="0">
    <w:nsid w:val="6CD74BCD"/>
    <w:multiLevelType w:val="singleLevel"/>
    <w:tmpl w:val="A1106308"/>
    <w:lvl w:ilvl="0">
      <w:start w:val="1"/>
      <w:numFmt w:val="lowerLetter"/>
      <w:lvlText w:val="%1)"/>
      <w:lvlJc w:val="left"/>
      <w:pPr>
        <w:tabs>
          <w:tab w:val="num" w:pos="765"/>
        </w:tabs>
        <w:ind w:left="765" w:hanging="368"/>
      </w:pPr>
      <w:rPr>
        <w:b w:val="0"/>
        <w:i w:val="0"/>
      </w:rPr>
    </w:lvl>
  </w:abstractNum>
  <w:abstractNum w:abstractNumId="28" w15:restartNumberingAfterBreak="0">
    <w:nsid w:val="6D2D1E0C"/>
    <w:multiLevelType w:val="singleLevel"/>
    <w:tmpl w:val="A1106308"/>
    <w:lvl w:ilvl="0">
      <w:start w:val="1"/>
      <w:numFmt w:val="lowerLetter"/>
      <w:lvlText w:val="%1)"/>
      <w:lvlJc w:val="left"/>
      <w:pPr>
        <w:tabs>
          <w:tab w:val="num" w:pos="765"/>
        </w:tabs>
        <w:ind w:left="765" w:hanging="368"/>
      </w:pPr>
      <w:rPr>
        <w:b w:val="0"/>
        <w:i w:val="0"/>
      </w:rPr>
    </w:lvl>
  </w:abstractNum>
  <w:abstractNum w:abstractNumId="29" w15:restartNumberingAfterBreak="0">
    <w:nsid w:val="721C7792"/>
    <w:multiLevelType w:val="singleLevel"/>
    <w:tmpl w:val="A1106308"/>
    <w:lvl w:ilvl="0">
      <w:start w:val="1"/>
      <w:numFmt w:val="lowerLetter"/>
      <w:lvlText w:val="%1)"/>
      <w:lvlJc w:val="left"/>
      <w:pPr>
        <w:tabs>
          <w:tab w:val="num" w:pos="765"/>
        </w:tabs>
        <w:ind w:left="765" w:hanging="368"/>
      </w:pPr>
      <w:rPr>
        <w:b w:val="0"/>
        <w:i w:val="0"/>
      </w:rPr>
    </w:lvl>
  </w:abstractNum>
  <w:abstractNum w:abstractNumId="30" w15:restartNumberingAfterBreak="0">
    <w:nsid w:val="75F3468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7D217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8937C7C"/>
    <w:multiLevelType w:val="singleLevel"/>
    <w:tmpl w:val="A1106308"/>
    <w:lvl w:ilvl="0">
      <w:start w:val="1"/>
      <w:numFmt w:val="lowerLetter"/>
      <w:lvlText w:val="%1)"/>
      <w:lvlJc w:val="left"/>
      <w:pPr>
        <w:tabs>
          <w:tab w:val="num" w:pos="765"/>
        </w:tabs>
        <w:ind w:left="765" w:hanging="368"/>
      </w:pPr>
      <w:rPr>
        <w:b w:val="0"/>
        <w:i w:val="0"/>
      </w:rPr>
    </w:lvl>
  </w:abstractNum>
  <w:abstractNum w:abstractNumId="33" w15:restartNumberingAfterBreak="0">
    <w:nsid w:val="7AFF5891"/>
    <w:multiLevelType w:val="singleLevel"/>
    <w:tmpl w:val="A1106308"/>
    <w:lvl w:ilvl="0">
      <w:start w:val="1"/>
      <w:numFmt w:val="lowerLetter"/>
      <w:lvlText w:val="%1)"/>
      <w:lvlJc w:val="left"/>
      <w:pPr>
        <w:tabs>
          <w:tab w:val="num" w:pos="765"/>
        </w:tabs>
        <w:ind w:left="765" w:hanging="368"/>
      </w:pPr>
      <w:rPr>
        <w:b w:val="0"/>
        <w:i w:val="0"/>
      </w:rPr>
    </w:lvl>
  </w:abstractNum>
  <w:abstractNum w:abstractNumId="34" w15:restartNumberingAfterBreak="0">
    <w:nsid w:val="7CE06BA2"/>
    <w:multiLevelType w:val="singleLevel"/>
    <w:tmpl w:val="A1106308"/>
    <w:lvl w:ilvl="0">
      <w:start w:val="1"/>
      <w:numFmt w:val="lowerLetter"/>
      <w:lvlText w:val="%1)"/>
      <w:lvlJc w:val="left"/>
      <w:pPr>
        <w:tabs>
          <w:tab w:val="num" w:pos="765"/>
        </w:tabs>
        <w:ind w:left="765" w:hanging="368"/>
      </w:pPr>
      <w:rPr>
        <w:b w:val="0"/>
        <w:i w:val="0"/>
      </w:rPr>
    </w:lvl>
  </w:abstractNum>
  <w:abstractNum w:abstractNumId="35" w15:restartNumberingAfterBreak="0">
    <w:nsid w:val="7D6F56AE"/>
    <w:multiLevelType w:val="singleLevel"/>
    <w:tmpl w:val="A1106308"/>
    <w:lvl w:ilvl="0">
      <w:start w:val="1"/>
      <w:numFmt w:val="lowerLetter"/>
      <w:lvlText w:val="%1)"/>
      <w:lvlJc w:val="left"/>
      <w:pPr>
        <w:tabs>
          <w:tab w:val="num" w:pos="765"/>
        </w:tabs>
        <w:ind w:left="765" w:hanging="368"/>
      </w:pPr>
      <w:rPr>
        <w:b w:val="0"/>
        <w:i w:val="0"/>
      </w:rPr>
    </w:lvl>
  </w:abstractNum>
  <w:abstractNum w:abstractNumId="36" w15:restartNumberingAfterBreak="0">
    <w:nsid w:val="7E5005CB"/>
    <w:multiLevelType w:val="singleLevel"/>
    <w:tmpl w:val="A1106308"/>
    <w:lvl w:ilvl="0">
      <w:start w:val="1"/>
      <w:numFmt w:val="lowerLetter"/>
      <w:lvlText w:val="%1)"/>
      <w:lvlJc w:val="left"/>
      <w:pPr>
        <w:tabs>
          <w:tab w:val="num" w:pos="765"/>
        </w:tabs>
        <w:ind w:left="765" w:hanging="368"/>
      </w:pPr>
      <w:rPr>
        <w:b w:val="0"/>
        <w:i w:val="0"/>
      </w:rPr>
    </w:lvl>
  </w:abstractNum>
  <w:num w:numId="1">
    <w:abstractNumId w:val="19"/>
  </w:num>
  <w:num w:numId="2">
    <w:abstractNumId w:val="6"/>
  </w:num>
  <w:num w:numId="3">
    <w:abstractNumId w:val="22"/>
  </w:num>
  <w:num w:numId="4">
    <w:abstractNumId w:val="17"/>
  </w:num>
  <w:num w:numId="5">
    <w:abstractNumId w:val="4"/>
  </w:num>
  <w:num w:numId="6">
    <w:abstractNumId w:val="13"/>
  </w:num>
  <w:num w:numId="7">
    <w:abstractNumId w:val="30"/>
  </w:num>
  <w:num w:numId="8">
    <w:abstractNumId w:val="31"/>
  </w:num>
  <w:num w:numId="9">
    <w:abstractNumId w:val="2"/>
  </w:num>
  <w:num w:numId="10">
    <w:abstractNumId w:val="2"/>
    <w:lvlOverride w:ilvl="0">
      <w:startOverride w:val="1"/>
    </w:lvlOverride>
  </w:num>
  <w:num w:numId="11">
    <w:abstractNumId w:val="21"/>
  </w:num>
  <w:num w:numId="12">
    <w:abstractNumId w:val="16"/>
  </w:num>
  <w:num w:numId="13">
    <w:abstractNumId w:val="15"/>
  </w:num>
  <w:num w:numId="14">
    <w:abstractNumId w:val="32"/>
  </w:num>
  <w:num w:numId="15">
    <w:abstractNumId w:val="36"/>
  </w:num>
  <w:num w:numId="16">
    <w:abstractNumId w:val="35"/>
  </w:num>
  <w:num w:numId="17">
    <w:abstractNumId w:val="8"/>
  </w:num>
  <w:num w:numId="18">
    <w:abstractNumId w:val="28"/>
  </w:num>
  <w:num w:numId="19">
    <w:abstractNumId w:val="25"/>
  </w:num>
  <w:num w:numId="20">
    <w:abstractNumId w:val="29"/>
  </w:num>
  <w:num w:numId="21">
    <w:abstractNumId w:val="20"/>
  </w:num>
  <w:num w:numId="22">
    <w:abstractNumId w:val="5"/>
  </w:num>
  <w:num w:numId="23">
    <w:abstractNumId w:val="23"/>
  </w:num>
  <w:num w:numId="24">
    <w:abstractNumId w:val="3"/>
  </w:num>
  <w:num w:numId="25">
    <w:abstractNumId w:val="11"/>
  </w:num>
  <w:num w:numId="26">
    <w:abstractNumId w:val="9"/>
  </w:num>
  <w:num w:numId="27">
    <w:abstractNumId w:val="18"/>
  </w:num>
  <w:num w:numId="28">
    <w:abstractNumId w:val="7"/>
  </w:num>
  <w:num w:numId="29">
    <w:abstractNumId w:val="24"/>
  </w:num>
  <w:num w:numId="30">
    <w:abstractNumId w:val="12"/>
  </w:num>
  <w:num w:numId="31">
    <w:abstractNumId w:val="26"/>
  </w:num>
  <w:num w:numId="32">
    <w:abstractNumId w:val="10"/>
  </w:num>
  <w:num w:numId="33">
    <w:abstractNumId w:val="27"/>
  </w:num>
  <w:num w:numId="34">
    <w:abstractNumId w:val="14"/>
  </w:num>
  <w:num w:numId="35">
    <w:abstractNumId w:val="33"/>
  </w:num>
  <w:num w:numId="36">
    <w:abstractNumId w:val="1"/>
  </w:num>
  <w:num w:numId="37">
    <w:abstractNumId w:val="34"/>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92BD4"/>
    <w:rsid w:val="0000324B"/>
    <w:rsid w:val="00043281"/>
    <w:rsid w:val="000D1BF9"/>
    <w:rsid w:val="0017017B"/>
    <w:rsid w:val="001E377B"/>
    <w:rsid w:val="001E48E6"/>
    <w:rsid w:val="00292BD4"/>
    <w:rsid w:val="003435C5"/>
    <w:rsid w:val="003A0142"/>
    <w:rsid w:val="004025DE"/>
    <w:rsid w:val="00466047"/>
    <w:rsid w:val="00490F27"/>
    <w:rsid w:val="0055730F"/>
    <w:rsid w:val="00606FF5"/>
    <w:rsid w:val="0065010E"/>
    <w:rsid w:val="00724D2E"/>
    <w:rsid w:val="00727A4C"/>
    <w:rsid w:val="007368D9"/>
    <w:rsid w:val="0074453B"/>
    <w:rsid w:val="00772C3E"/>
    <w:rsid w:val="007F54DA"/>
    <w:rsid w:val="008A061E"/>
    <w:rsid w:val="008A6381"/>
    <w:rsid w:val="009A5381"/>
    <w:rsid w:val="00A45988"/>
    <w:rsid w:val="00A554E5"/>
    <w:rsid w:val="00AA41DC"/>
    <w:rsid w:val="00B06A49"/>
    <w:rsid w:val="00B26173"/>
    <w:rsid w:val="00BA4784"/>
    <w:rsid w:val="00C00E4A"/>
    <w:rsid w:val="00C118EE"/>
    <w:rsid w:val="00CD5999"/>
    <w:rsid w:val="00D877C0"/>
    <w:rsid w:val="00DA4A07"/>
    <w:rsid w:val="00DB47CF"/>
    <w:rsid w:val="00F43177"/>
    <w:rsid w:val="00FF13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68799114-ECD3-4593-9995-C5BF2536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92BD4"/>
    <w:pPr>
      <w:jc w:val="both"/>
    </w:pPr>
    <w:rPr>
      <w:rFonts w:ascii="Arial" w:hAnsi="Arial"/>
      <w:lang w:val="de-DE"/>
    </w:rPr>
  </w:style>
  <w:style w:type="paragraph" w:styleId="berschrift1">
    <w:name w:val="heading 1"/>
    <w:basedOn w:val="Standard"/>
    <w:next w:val="Standard"/>
    <w:qFormat/>
    <w:pPr>
      <w:keepNext/>
      <w:spacing w:before="240" w:after="60"/>
      <w:ind w:left="170"/>
      <w:outlineLvl w:val="0"/>
    </w:pPr>
    <w:rPr>
      <w:rFonts w:ascii="Verdana" w:hAnsi="Verdana"/>
      <w:b/>
      <w:kern w:val="28"/>
      <w:sz w:val="28"/>
    </w:rPr>
  </w:style>
  <w:style w:type="paragraph" w:styleId="berschrift2">
    <w:name w:val="heading 2"/>
    <w:basedOn w:val="Standard"/>
    <w:next w:val="Standard"/>
    <w:qFormat/>
    <w:pPr>
      <w:keepNext/>
      <w:spacing w:before="240" w:after="60"/>
      <w:ind w:left="170"/>
      <w:outlineLvl w:val="1"/>
    </w:pPr>
    <w:rPr>
      <w:rFonts w:ascii="Verdana" w:hAnsi="Verdana"/>
      <w:b/>
      <w:i/>
      <w:sz w:val="24"/>
    </w:rPr>
  </w:style>
  <w:style w:type="paragraph" w:styleId="berschrift3">
    <w:name w:val="heading 3"/>
    <w:basedOn w:val="Standard"/>
    <w:next w:val="Standard"/>
    <w:qFormat/>
    <w:pPr>
      <w:keepNext/>
      <w:spacing w:before="240" w:after="60"/>
      <w:outlineLvl w:val="2"/>
    </w:pPr>
    <w:rPr>
      <w:rFonts w:cs="Arial"/>
      <w:b/>
      <w:bCs/>
      <w:sz w:val="26"/>
      <w:szCs w:val="26"/>
    </w:rPr>
  </w:style>
  <w:style w:type="paragraph" w:styleId="berschrift4">
    <w:name w:val="heading 4"/>
    <w:basedOn w:val="Standard"/>
    <w:next w:val="Standard"/>
    <w:qFormat/>
    <w:rsid w:val="00D877C0"/>
    <w:pPr>
      <w:keepNext/>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Textkrper-Zeileneinzug">
    <w:name w:val="Body Text Indent"/>
    <w:basedOn w:val="Standard"/>
    <w:pPr>
      <w:tabs>
        <w:tab w:val="left" w:pos="1560"/>
      </w:tabs>
      <w:spacing w:before="120" w:after="120"/>
      <w:ind w:left="709"/>
    </w:pPr>
    <w:rPr>
      <w:rFonts w:ascii="Verdana" w:hAnsi="Verdana"/>
      <w:lang w:val="de-CH"/>
    </w:rPr>
  </w:style>
  <w:style w:type="paragraph" w:customStyle="1" w:styleId="Hinweiskasten">
    <w:name w:val="Hinweiskasten"/>
    <w:basedOn w:val="Standard"/>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Anrede">
    <w:name w:val="Salutation"/>
    <w:basedOn w:val="Standard"/>
    <w:next w:val="Textkrper"/>
    <w:rsid w:val="00292BD4"/>
    <w:pPr>
      <w:spacing w:before="240" w:after="240"/>
    </w:pPr>
  </w:style>
  <w:style w:type="paragraph" w:styleId="Textkrper">
    <w:name w:val="Body Text"/>
    <w:basedOn w:val="Standard"/>
    <w:rsid w:val="00292BD4"/>
    <w:pPr>
      <w:spacing w:after="120"/>
    </w:pPr>
  </w:style>
  <w:style w:type="paragraph" w:customStyle="1" w:styleId="Betreffzeile">
    <w:name w:val="Betreffzeile"/>
    <w:basedOn w:val="Standard"/>
    <w:next w:val="Anrede"/>
    <w:rsid w:val="00D877C0"/>
    <w:pPr>
      <w:spacing w:before="240" w:after="240"/>
    </w:pPr>
    <w:rPr>
      <w:b/>
    </w:rPr>
  </w:style>
  <w:style w:type="paragraph" w:customStyle="1" w:styleId="Aufgaben">
    <w:name w:val="Aufgaben"/>
    <w:basedOn w:val="Standard"/>
    <w:rsid w:val="000D1BF9"/>
    <w:pPr>
      <w:numPr>
        <w:numId w:val="9"/>
      </w:numPr>
      <w:spacing w:before="120"/>
      <w:jc w:val="left"/>
    </w:pPr>
    <w:rPr>
      <w:rFonts w:ascii="Arial Narrow" w:hAnsi="Arial Narrow"/>
      <w:i/>
      <w:sz w:val="24"/>
    </w:rPr>
  </w:style>
  <w:style w:type="paragraph" w:customStyle="1" w:styleId="AufgabenTitel">
    <w:name w:val="Aufgaben Titel"/>
    <w:basedOn w:val="Standard"/>
    <w:rsid w:val="000D1BF9"/>
    <w:rPr>
      <w:rFonts w:ascii="Arial Narrow" w:hAnsi="Arial Narrow"/>
      <w:b/>
      <w:i/>
      <w:sz w:val="32"/>
    </w:rPr>
  </w:style>
  <w:style w:type="paragraph" w:styleId="Sprechblasentext">
    <w:name w:val="Balloon Text"/>
    <w:basedOn w:val="Standard"/>
    <w:link w:val="SprechblasentextZchn"/>
    <w:rsid w:val="00DA4A07"/>
    <w:rPr>
      <w:rFonts w:ascii="Tahoma" w:hAnsi="Tahoma" w:cs="Tahoma"/>
      <w:sz w:val="16"/>
      <w:szCs w:val="16"/>
    </w:rPr>
  </w:style>
  <w:style w:type="character" w:customStyle="1" w:styleId="SprechblasentextZchn">
    <w:name w:val="Sprechblasentext Zchn"/>
    <w:basedOn w:val="Absatz-Standardschriftart"/>
    <w:link w:val="Sprechblasentext"/>
    <w:rsid w:val="00DA4A07"/>
    <w:rPr>
      <w:rFonts w:ascii="Tahoma" w:hAnsi="Tahoma" w:cs="Tahoma"/>
      <w:sz w:val="16"/>
      <w:szCs w:val="16"/>
      <w:lang w:val="de-DE" w:eastAsia="de-CH"/>
    </w:rPr>
  </w:style>
  <w:style w:type="paragraph" w:styleId="Listenabsatz">
    <w:name w:val="List Paragraph"/>
    <w:basedOn w:val="Standard"/>
    <w:uiPriority w:val="34"/>
    <w:qFormat/>
    <w:rsid w:val="00736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Schule\F&#228;cher\Arbeitsauf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Arbeitsauftrag.dot</Template>
  <TotalTime>0</TotalTime>
  <Pages>5</Pages>
  <Words>1107</Words>
  <Characters>6313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Daniel Füglistaler</dc:creator>
  <cp:lastModifiedBy>Luca Schaefli</cp:lastModifiedBy>
  <cp:revision>7</cp:revision>
  <cp:lastPrinted>2008-06-19T09:11:00Z</cp:lastPrinted>
  <dcterms:created xsi:type="dcterms:W3CDTF">2011-07-18T20:53:00Z</dcterms:created>
  <dcterms:modified xsi:type="dcterms:W3CDTF">2017-05-04T14:28:00Z</dcterms:modified>
</cp:coreProperties>
</file>