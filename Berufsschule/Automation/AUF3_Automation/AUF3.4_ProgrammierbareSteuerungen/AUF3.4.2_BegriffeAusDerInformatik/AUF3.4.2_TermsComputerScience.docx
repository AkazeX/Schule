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5D0" w:rsidRPr="004548BC" w:rsidRDefault="001D3233" w:rsidP="00A4142B">
      <w:pPr>
        <w:spacing w:before="120"/>
        <w:ind w:left="567"/>
        <w:jc w:val="both"/>
        <w:rPr>
          <w:rFonts w:ascii="Verdana" w:hAnsi="Verdana"/>
          <w:b/>
          <w:sz w:val="22"/>
          <w:szCs w:val="22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2125184" behindDoc="0" locked="0" layoutInCell="1" allowOverlap="1" wp14:anchorId="33C06E9B" wp14:editId="785FF610">
            <wp:simplePos x="0" y="0"/>
            <wp:positionH relativeFrom="column">
              <wp:posOffset>3580492</wp:posOffset>
            </wp:positionH>
            <wp:positionV relativeFrom="paragraph">
              <wp:posOffset>-86995</wp:posOffset>
            </wp:positionV>
            <wp:extent cx="737582" cy="737582"/>
            <wp:effectExtent l="0" t="0" r="5715" b="5715"/>
            <wp:wrapNone/>
            <wp:docPr id="986" name="Grafik 986" descr="http://cdn6.fotosearch.com/bthumb/CSP/CSP315/k3152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cdn6.fotosearch.com/bthumb/CSP/CSP315/k31527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82" cy="73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123">
        <w:rPr>
          <w:rFonts w:ascii="Verdana" w:hAnsi="Verdana"/>
          <w:b/>
          <w:i/>
          <w:sz w:val="28"/>
          <w:szCs w:val="28"/>
          <w:lang w:val="en-GB"/>
        </w:rPr>
        <w:t>Terms from computer science</w:t>
      </w:r>
    </w:p>
    <w:p w:rsidR="0085474D" w:rsidRPr="004548BC" w:rsidRDefault="00365123" w:rsidP="00D45452">
      <w:pPr>
        <w:spacing w:before="240" w:after="120"/>
        <w:ind w:left="567"/>
        <w:rPr>
          <w:rFonts w:ascii="Verdana" w:hAnsi="Verdana"/>
          <w:b/>
          <w:sz w:val="22"/>
          <w:szCs w:val="22"/>
          <w:lang w:val="en-US"/>
        </w:rPr>
      </w:pPr>
      <w:r w:rsidRPr="004548BC">
        <w:rPr>
          <w:rFonts w:ascii="Verdana" w:hAnsi="Verdana"/>
          <w:b/>
          <w:sz w:val="22"/>
          <w:szCs w:val="22"/>
          <w:lang w:val="en-US"/>
        </w:rPr>
        <w:t>Introduction</w:t>
      </w:r>
    </w:p>
    <w:p w:rsidR="005C7AC7" w:rsidRPr="004548BC" w:rsidRDefault="005C7AC7" w:rsidP="007E50D0">
      <w:pPr>
        <w:pStyle w:val="Pa2"/>
        <w:ind w:left="567"/>
        <w:rPr>
          <w:rFonts w:ascii="Verdana" w:hAnsi="Verdana" w:cs="Arial"/>
          <w:sz w:val="22"/>
          <w:szCs w:val="22"/>
          <w:lang w:val="en-US"/>
        </w:rPr>
      </w:pPr>
      <w:r w:rsidRPr="004548BC">
        <w:rPr>
          <w:rFonts w:ascii="Verdana" w:hAnsi="Verdana" w:cs="Tahoma"/>
          <w:sz w:val="22"/>
          <w:szCs w:val="22"/>
          <w:lang w:val="en-US"/>
        </w:rPr>
        <w:t xml:space="preserve">In connection with programmable logic controllers, terms </w:t>
      </w:r>
      <w:r w:rsidR="009800CD" w:rsidRPr="004548BC">
        <w:rPr>
          <w:rFonts w:ascii="Verdana" w:hAnsi="Verdana" w:cs="Tahoma"/>
          <w:sz w:val="22"/>
          <w:szCs w:val="22"/>
          <w:lang w:val="en-US"/>
        </w:rPr>
        <w:t xml:space="preserve">from data and information processing such as </w:t>
      </w:r>
      <w:r w:rsidR="009800CD" w:rsidRPr="004548BC">
        <w:rPr>
          <w:rFonts w:ascii="Verdana" w:hAnsi="Verdana" w:cs="Tahoma"/>
          <w:b/>
          <w:sz w:val="22"/>
          <w:szCs w:val="22"/>
          <w:lang w:val="en-US"/>
        </w:rPr>
        <w:t>bit</w:t>
      </w:r>
      <w:r w:rsidR="009800CD" w:rsidRPr="004548BC">
        <w:rPr>
          <w:rFonts w:ascii="Verdana" w:hAnsi="Verdana" w:cs="Tahoma"/>
          <w:sz w:val="22"/>
          <w:szCs w:val="22"/>
          <w:lang w:val="en-US"/>
        </w:rPr>
        <w:t xml:space="preserve">, </w:t>
      </w:r>
      <w:r w:rsidR="009800CD" w:rsidRPr="004548BC">
        <w:rPr>
          <w:rFonts w:ascii="Verdana" w:hAnsi="Verdana" w:cs="Tahoma"/>
          <w:b/>
          <w:sz w:val="22"/>
          <w:szCs w:val="22"/>
          <w:lang w:val="en-US"/>
        </w:rPr>
        <w:t>byte</w:t>
      </w:r>
      <w:r w:rsidR="009800CD" w:rsidRPr="004548BC">
        <w:rPr>
          <w:rFonts w:ascii="Verdana" w:hAnsi="Verdana" w:cs="Tahoma"/>
          <w:sz w:val="22"/>
          <w:szCs w:val="22"/>
          <w:lang w:val="en-US"/>
        </w:rPr>
        <w:t xml:space="preserve">, </w:t>
      </w:r>
      <w:r w:rsidR="009800CD" w:rsidRPr="004548BC">
        <w:rPr>
          <w:rFonts w:ascii="Verdana" w:hAnsi="Verdana" w:cs="Tahoma"/>
          <w:b/>
          <w:sz w:val="22"/>
          <w:szCs w:val="22"/>
          <w:lang w:val="en-US"/>
        </w:rPr>
        <w:t>word</w:t>
      </w:r>
      <w:r w:rsidR="009800CD" w:rsidRPr="004548BC">
        <w:rPr>
          <w:rFonts w:ascii="Verdana" w:hAnsi="Verdana" w:cs="Tahoma"/>
          <w:sz w:val="22"/>
          <w:szCs w:val="22"/>
          <w:lang w:val="en-US"/>
        </w:rPr>
        <w:t xml:space="preserve"> and </w:t>
      </w:r>
      <w:r w:rsidR="009800CD" w:rsidRPr="004548BC">
        <w:rPr>
          <w:rFonts w:ascii="Verdana" w:hAnsi="Verdana" w:cs="Tahoma"/>
          <w:b/>
          <w:sz w:val="22"/>
          <w:szCs w:val="22"/>
          <w:lang w:val="en-US"/>
        </w:rPr>
        <w:t>double</w:t>
      </w:r>
      <w:r w:rsidR="001369AA" w:rsidRPr="004548BC">
        <w:rPr>
          <w:rFonts w:ascii="Verdana" w:hAnsi="Verdana" w:cs="Tahoma"/>
          <w:b/>
          <w:sz w:val="22"/>
          <w:szCs w:val="22"/>
          <w:lang w:val="en-US"/>
        </w:rPr>
        <w:t xml:space="preserve"> </w:t>
      </w:r>
      <w:r w:rsidR="009800CD" w:rsidRPr="004548BC">
        <w:rPr>
          <w:rFonts w:ascii="Verdana" w:hAnsi="Verdana" w:cs="Tahoma"/>
          <w:b/>
          <w:sz w:val="22"/>
          <w:szCs w:val="22"/>
          <w:lang w:val="en-US"/>
        </w:rPr>
        <w:t>word</w:t>
      </w:r>
      <w:r w:rsidR="009800CD" w:rsidRPr="004548BC">
        <w:rPr>
          <w:rFonts w:ascii="Verdana" w:hAnsi="Verdana" w:cs="Tahoma"/>
          <w:sz w:val="22"/>
          <w:szCs w:val="22"/>
          <w:lang w:val="en-US"/>
        </w:rPr>
        <w:t xml:space="preserve"> are </w:t>
      </w:r>
      <w:r w:rsidRPr="004548BC">
        <w:rPr>
          <w:rFonts w:ascii="Verdana" w:hAnsi="Verdana" w:cs="Tahoma"/>
          <w:sz w:val="22"/>
          <w:szCs w:val="22"/>
          <w:lang w:val="en-US"/>
        </w:rPr>
        <w:t>frequently used.</w:t>
      </w:r>
    </w:p>
    <w:p w:rsidR="007E50D0" w:rsidRPr="004548BC" w:rsidRDefault="007E50D0" w:rsidP="007E50D0">
      <w:pPr>
        <w:spacing w:before="240" w:after="120"/>
        <w:ind w:left="567"/>
        <w:rPr>
          <w:rStyle w:val="standardfett1"/>
          <w:rFonts w:cs="Arial"/>
          <w:sz w:val="22"/>
          <w:szCs w:val="22"/>
          <w:lang w:val="en-US"/>
        </w:rPr>
      </w:pPr>
      <w:r w:rsidRPr="004548BC">
        <w:rPr>
          <w:rStyle w:val="standardfett1"/>
          <w:rFonts w:cs="Arial"/>
          <w:sz w:val="22"/>
          <w:szCs w:val="22"/>
          <w:lang w:val="en-US"/>
        </w:rPr>
        <w:t>Learning objectives</w:t>
      </w:r>
    </w:p>
    <w:p w:rsidR="007E50D0" w:rsidRPr="004548BC" w:rsidRDefault="007E50D0" w:rsidP="007E50D0">
      <w:pPr>
        <w:ind w:left="567"/>
        <w:rPr>
          <w:rFonts w:ascii="Verdana" w:hAnsi="Verdana"/>
          <w:sz w:val="22"/>
          <w:szCs w:val="22"/>
          <w:lang w:val="en-US"/>
        </w:rPr>
      </w:pPr>
      <w:r w:rsidRPr="004548BC">
        <w:rPr>
          <w:rFonts w:ascii="Verdana" w:hAnsi="Verdana"/>
          <w:sz w:val="22"/>
          <w:szCs w:val="22"/>
          <w:lang w:val="en-US"/>
        </w:rPr>
        <w:t>By the end of this learning sequence you will …</w:t>
      </w:r>
    </w:p>
    <w:p w:rsidR="007E50D0" w:rsidRPr="004548BC" w:rsidRDefault="007E50D0" w:rsidP="007E50D0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US"/>
        </w:rPr>
      </w:pPr>
      <w:r w:rsidRPr="001072DD">
        <w:rPr>
          <w:rFonts w:ascii="Verdana" w:hAnsi="Verdana" w:cs="Arial"/>
          <w:bCs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2150784" behindDoc="0" locked="0" layoutInCell="1" allowOverlap="1" wp14:anchorId="1DB22F13" wp14:editId="57C49D6E">
            <wp:simplePos x="0" y="0"/>
            <wp:positionH relativeFrom="column">
              <wp:posOffset>354965</wp:posOffset>
            </wp:positionH>
            <wp:positionV relativeFrom="paragraph">
              <wp:posOffset>130175</wp:posOffset>
            </wp:positionV>
            <wp:extent cx="733425" cy="899160"/>
            <wp:effectExtent l="0" t="0" r="9525" b="0"/>
            <wp:wrapNone/>
            <wp:docPr id="4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548BC">
        <w:rPr>
          <w:rStyle w:val="standardfett1"/>
          <w:rFonts w:cs="Arial"/>
          <w:b w:val="0"/>
          <w:bCs w:val="0"/>
          <w:sz w:val="22"/>
          <w:szCs w:val="22"/>
          <w:lang w:val="en-US"/>
        </w:rPr>
        <w:t xml:space="preserve">… be able to distinguish between bit, byte, word and double word. </w:t>
      </w:r>
    </w:p>
    <w:p w:rsidR="007E50D0" w:rsidRPr="004548BC" w:rsidRDefault="007E50D0" w:rsidP="007E50D0">
      <w:pPr>
        <w:pStyle w:val="Listenabsatz"/>
        <w:numPr>
          <w:ilvl w:val="0"/>
          <w:numId w:val="4"/>
        </w:numPr>
        <w:spacing w:before="60"/>
        <w:ind w:left="2268" w:hanging="283"/>
        <w:rPr>
          <w:rFonts w:ascii="Verdana" w:hAnsi="Verdana" w:cs="Arial"/>
          <w:color w:val="000000"/>
          <w:sz w:val="22"/>
          <w:szCs w:val="22"/>
          <w:lang w:val="en-US"/>
        </w:rPr>
      </w:pPr>
      <w:r w:rsidRPr="004548BC">
        <w:rPr>
          <w:rStyle w:val="standardfett1"/>
          <w:rFonts w:cs="Arial"/>
          <w:b w:val="0"/>
          <w:bCs w:val="0"/>
          <w:sz w:val="22"/>
          <w:szCs w:val="22"/>
          <w:lang w:val="en-US"/>
        </w:rPr>
        <w:t>… understand the systematics of bit, byte, word and double word addressing.</w:t>
      </w:r>
    </w:p>
    <w:p w:rsidR="007E50D0" w:rsidRPr="004548BC" w:rsidRDefault="007E50D0" w:rsidP="007E50D0">
      <w:pPr>
        <w:pStyle w:val="Listenabsatz"/>
        <w:spacing w:before="60"/>
        <w:ind w:left="2268"/>
        <w:rPr>
          <w:rFonts w:ascii="Verdana" w:hAnsi="Verdana" w:cs="Arial"/>
          <w:sz w:val="22"/>
          <w:szCs w:val="22"/>
          <w:lang w:val="en-US"/>
        </w:rPr>
      </w:pPr>
    </w:p>
    <w:p w:rsidR="007E50D0" w:rsidRPr="004548BC" w:rsidRDefault="007E50D0" w:rsidP="007E50D0">
      <w:pPr>
        <w:pStyle w:val="Listenabsatz"/>
        <w:spacing w:before="60"/>
        <w:ind w:left="2268"/>
        <w:rPr>
          <w:rFonts w:ascii="Verdana" w:hAnsi="Verdana" w:cs="Arial"/>
          <w:color w:val="000000"/>
          <w:sz w:val="22"/>
          <w:szCs w:val="22"/>
          <w:lang w:val="en-US"/>
        </w:rPr>
      </w:pPr>
      <w:r w:rsidRPr="004548BC">
        <w:rPr>
          <w:rFonts w:ascii="Verdana" w:hAnsi="Verdana" w:cs="Arial"/>
          <w:sz w:val="22"/>
          <w:szCs w:val="22"/>
          <w:lang w:val="en-US"/>
        </w:rPr>
        <w:t xml:space="preserve"> </w:t>
      </w:r>
    </w:p>
    <w:p w:rsidR="007E50D0" w:rsidRPr="004548BC" w:rsidRDefault="007E50D0" w:rsidP="007E50D0">
      <w:pPr>
        <w:ind w:left="567"/>
        <w:rPr>
          <w:rFonts w:ascii="Verdana" w:hAnsi="Verdana"/>
          <w:b/>
          <w:sz w:val="22"/>
          <w:szCs w:val="22"/>
          <w:lang w:val="en-US"/>
        </w:rPr>
      </w:pPr>
      <w:r w:rsidRPr="00457261">
        <w:rPr>
          <w:rFonts w:ascii="Verdana" w:hAnsi="Verdana"/>
          <w:b/>
          <w:noProof/>
          <w:sz w:val="22"/>
          <w:szCs w:val="22"/>
          <w:lang w:val="en-US" w:eastAsia="en-US"/>
        </w:rPr>
        <w:drawing>
          <wp:anchor distT="0" distB="0" distL="114300" distR="114300" simplePos="0" relativeHeight="252151808" behindDoc="0" locked="0" layoutInCell="1" allowOverlap="1" wp14:anchorId="2CD86146" wp14:editId="04188BE1">
            <wp:simplePos x="0" y="0"/>
            <wp:positionH relativeFrom="column">
              <wp:posOffset>4687570</wp:posOffset>
            </wp:positionH>
            <wp:positionV relativeFrom="paragraph">
              <wp:posOffset>78105</wp:posOffset>
            </wp:positionV>
            <wp:extent cx="751840" cy="596265"/>
            <wp:effectExtent l="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0D0" w:rsidRPr="0042013E" w:rsidRDefault="0042013E" w:rsidP="007E50D0">
      <w:pPr>
        <w:spacing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42013E">
        <w:rPr>
          <w:rFonts w:ascii="Verdana" w:hAnsi="Verdana"/>
          <w:b/>
          <w:sz w:val="22"/>
          <w:szCs w:val="22"/>
          <w:lang w:val="en-GB"/>
        </w:rPr>
        <w:t>Optional h</w:t>
      </w:r>
      <w:r w:rsidR="007E50D0" w:rsidRPr="0042013E">
        <w:rPr>
          <w:rFonts w:ascii="Verdana" w:hAnsi="Verdana"/>
          <w:b/>
          <w:sz w:val="22"/>
          <w:szCs w:val="22"/>
          <w:lang w:val="en-GB"/>
        </w:rPr>
        <w:t>omework</w:t>
      </w:r>
    </w:p>
    <w:p w:rsidR="007E50D0" w:rsidRPr="0042013E" w:rsidRDefault="0042013E" w:rsidP="007E50D0">
      <w:pPr>
        <w:ind w:left="567"/>
        <w:rPr>
          <w:rFonts w:ascii="Verdana" w:hAnsi="Verdana"/>
          <w:sz w:val="22"/>
          <w:szCs w:val="22"/>
          <w:lang w:val="en-GB"/>
        </w:rPr>
      </w:pPr>
      <w:r w:rsidRPr="0042013E">
        <w:rPr>
          <w:rFonts w:ascii="Verdana" w:hAnsi="Verdana"/>
          <w:sz w:val="22"/>
          <w:szCs w:val="22"/>
          <w:lang w:val="en-GB"/>
        </w:rPr>
        <w:t>Create</w:t>
      </w:r>
      <w:r w:rsidR="007E50D0" w:rsidRPr="0042013E">
        <w:rPr>
          <w:rFonts w:ascii="Verdana" w:hAnsi="Verdana"/>
          <w:sz w:val="22"/>
          <w:szCs w:val="22"/>
          <w:lang w:val="en-GB"/>
        </w:rPr>
        <w:t xml:space="preserve"> your own vocab card</w:t>
      </w:r>
      <w:r>
        <w:rPr>
          <w:rFonts w:ascii="Verdana" w:hAnsi="Verdana"/>
          <w:sz w:val="22"/>
          <w:szCs w:val="22"/>
          <w:lang w:val="en-GB"/>
        </w:rPr>
        <w:t>s and learn the new vocabulary.</w:t>
      </w:r>
      <w:r w:rsidR="007E50D0" w:rsidRPr="0042013E">
        <w:rPr>
          <w:rFonts w:ascii="Verdana" w:hAnsi="Verdana"/>
          <w:sz w:val="22"/>
          <w:szCs w:val="22"/>
          <w:lang w:val="en-GB"/>
        </w:rPr>
        <w:t xml:space="preserve"> </w:t>
      </w:r>
    </w:p>
    <w:p w:rsidR="009D5606" w:rsidRPr="004548BC" w:rsidRDefault="003915A9" w:rsidP="00777808">
      <w:pPr>
        <w:spacing w:before="240"/>
        <w:ind w:left="567"/>
        <w:rPr>
          <w:rFonts w:ascii="Verdana" w:hAnsi="Verdana" w:cs="Arial"/>
          <w:b/>
          <w:color w:val="000000"/>
          <w:sz w:val="26"/>
          <w:szCs w:val="26"/>
          <w:lang w:val="en-US" w:eastAsia="de-CH"/>
        </w:rPr>
      </w:pPr>
      <w:r w:rsidRPr="0042013E">
        <w:rPr>
          <w:rFonts w:ascii="Verdana" w:hAnsi="Verdana" w:cs="Arial"/>
          <w:color w:val="000000"/>
          <w:sz w:val="12"/>
          <w:szCs w:val="12"/>
          <w:lang w:val="en-GB"/>
        </w:rPr>
        <w:br/>
      </w:r>
      <w:r w:rsidR="001A1D7A" w:rsidRPr="004548BC">
        <w:rPr>
          <w:rFonts w:ascii="Verdana" w:hAnsi="Verdana" w:cs="Arial"/>
          <w:b/>
          <w:color w:val="000000"/>
          <w:sz w:val="26"/>
          <w:szCs w:val="26"/>
          <w:lang w:val="en-US" w:eastAsia="de-CH"/>
        </w:rPr>
        <w:t>Bit</w:t>
      </w:r>
      <w:r w:rsidR="001D3233" w:rsidRPr="004548BC">
        <w:rPr>
          <w:rFonts w:ascii="Arial" w:hAnsi="Arial" w:cs="Arial"/>
          <w:lang w:val="en-US"/>
        </w:rPr>
        <w:t xml:space="preserve"> </w:t>
      </w:r>
    </w:p>
    <w:p w:rsidR="008D2382" w:rsidRPr="004548BC" w:rsidRDefault="008D2382" w:rsidP="00B13B51">
      <w:pPr>
        <w:shd w:val="clear" w:color="auto" w:fill="FFFFFF"/>
        <w:ind w:left="567"/>
        <w:rPr>
          <w:rFonts w:ascii="Verdana" w:hAnsi="Verdana" w:cs="Arial"/>
          <w:sz w:val="22"/>
          <w:szCs w:val="22"/>
          <w:lang w:val="en-US"/>
        </w:rPr>
      </w:pPr>
      <w:r w:rsidRPr="004548BC">
        <w:rPr>
          <w:rFonts w:ascii="Verdana" w:hAnsi="Verdana"/>
          <w:sz w:val="22"/>
          <w:szCs w:val="22"/>
          <w:lang w:val="en-US"/>
        </w:rPr>
        <w:t xml:space="preserve">Bit is the abbreviation for binary digit. A bit is the smallest binary (bivalent) </w:t>
      </w:r>
      <w:r w:rsidR="00BF725A" w:rsidRPr="004548BC">
        <w:rPr>
          <w:rFonts w:ascii="Verdana" w:hAnsi="Verdana"/>
          <w:sz w:val="22"/>
          <w:szCs w:val="22"/>
          <w:lang w:val="en-US"/>
        </w:rPr>
        <w:t xml:space="preserve">      </w:t>
      </w:r>
      <w:r w:rsidR="00B13B51" w:rsidRPr="004548BC">
        <w:rPr>
          <w:rFonts w:ascii="Verdana" w:hAnsi="Verdana"/>
          <w:sz w:val="22"/>
          <w:szCs w:val="22"/>
          <w:lang w:val="en-US"/>
        </w:rPr>
        <w:t>information unit</w:t>
      </w:r>
      <w:r w:rsidRPr="004548BC">
        <w:rPr>
          <w:rFonts w:ascii="Verdana" w:hAnsi="Verdana"/>
          <w:sz w:val="22"/>
          <w:szCs w:val="22"/>
          <w:lang w:val="en-US"/>
        </w:rPr>
        <w:t xml:space="preserve"> which can have a signal status of </w:t>
      </w:r>
      <w:r w:rsidR="00B13B51" w:rsidRPr="004548BC">
        <w:rPr>
          <w:rFonts w:ascii="Verdana" w:hAnsi="Verdana" w:cs="Arial"/>
          <w:sz w:val="22"/>
          <w:szCs w:val="22"/>
          <w:lang w:val="en-US"/>
        </w:rPr>
        <w:t>"1" o</w:t>
      </w:r>
      <w:r w:rsidRPr="004548BC">
        <w:rPr>
          <w:rFonts w:ascii="Verdana" w:hAnsi="Verdana" w:cs="Arial"/>
          <w:sz w:val="22"/>
          <w:szCs w:val="22"/>
          <w:lang w:val="en-US"/>
        </w:rPr>
        <w:t>r "0"</w:t>
      </w:r>
      <w:r w:rsidRPr="004548BC">
        <w:rPr>
          <w:rFonts w:ascii="Verdana" w:hAnsi="Verdana"/>
          <w:sz w:val="22"/>
          <w:szCs w:val="22"/>
          <w:lang w:val="en-US"/>
        </w:rPr>
        <w:t>.</w:t>
      </w:r>
    </w:p>
    <w:bookmarkStart w:id="0" w:name="_MON_1091261593"/>
    <w:bookmarkStart w:id="1" w:name="_MON_1092054238"/>
    <w:bookmarkEnd w:id="0"/>
    <w:bookmarkEnd w:id="1"/>
    <w:bookmarkStart w:id="2" w:name="_MON_1091261375"/>
    <w:bookmarkEnd w:id="2"/>
    <w:p w:rsidR="001A1D7A" w:rsidRDefault="008D2382" w:rsidP="00E0038A">
      <w:pPr>
        <w:tabs>
          <w:tab w:val="left" w:pos="964"/>
        </w:tabs>
        <w:spacing w:before="120" w:line="360" w:lineRule="atLeast"/>
        <w:ind w:left="993"/>
        <w:rPr>
          <w:rFonts w:ascii="Arial" w:hAnsi="Arial" w:cs="Arial"/>
        </w:rPr>
      </w:pPr>
      <w:r>
        <w:rPr>
          <w:rFonts w:ascii="Arial" w:hAnsi="Arial"/>
        </w:rPr>
        <w:object w:dxaOrig="5056" w:dyaOrig="2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6pt;height:108pt" o:ole="" fillcolor="window">
            <v:imagedata r:id="rId11" o:title="" cropbottom="-508f"/>
          </v:shape>
          <o:OLEObject Type="Embed" ProgID="Word.Picture.8" ShapeID="_x0000_i1025" DrawAspect="Content" ObjectID="_1555403348" r:id="rId12"/>
        </w:object>
      </w:r>
    </w:p>
    <w:p w:rsidR="009D5606" w:rsidRPr="0042013E" w:rsidRDefault="00847966" w:rsidP="002B5839">
      <w:pPr>
        <w:shd w:val="clear" w:color="auto" w:fill="FFFFFF"/>
        <w:spacing w:after="240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 w:rsidRPr="0042013E">
        <w:rPr>
          <w:rFonts w:ascii="Verdana" w:hAnsi="Verdana"/>
          <w:color w:val="000000"/>
          <w:sz w:val="22"/>
          <w:szCs w:val="22"/>
          <w:lang w:val="en-GB"/>
        </w:rPr>
        <w:t xml:space="preserve">Now work through </w:t>
      </w:r>
      <w:r w:rsidR="0042013E" w:rsidRPr="0042013E">
        <w:rPr>
          <w:rFonts w:ascii="Verdana" w:hAnsi="Verdana"/>
          <w:color w:val="000000"/>
          <w:sz w:val="22"/>
          <w:szCs w:val="22"/>
          <w:lang w:val="en-GB"/>
        </w:rPr>
        <w:t>task a).</w:t>
      </w:r>
      <w:r w:rsidR="009D5606" w:rsidRPr="0042013E">
        <w:rPr>
          <w:rFonts w:ascii="Verdana" w:hAnsi="Verdana"/>
          <w:color w:val="000000"/>
          <w:sz w:val="22"/>
          <w:szCs w:val="22"/>
          <w:lang w:val="en-GB"/>
        </w:rPr>
        <w:t xml:space="preserve">  </w:t>
      </w:r>
    </w:p>
    <w:p w:rsidR="0097713D" w:rsidRPr="00777808" w:rsidRDefault="00B13B51" w:rsidP="00B26DD1">
      <w:pPr>
        <w:shd w:val="clear" w:color="auto" w:fill="FFFFFF"/>
        <w:spacing w:before="120"/>
        <w:ind w:left="567"/>
        <w:rPr>
          <w:rFonts w:ascii="Verdana" w:hAnsi="Verdana" w:cs="Arial"/>
          <w:b/>
          <w:color w:val="000000"/>
          <w:sz w:val="22"/>
          <w:szCs w:val="22"/>
          <w:lang w:val="fr-CH" w:eastAsia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>Task</w:t>
      </w:r>
    </w:p>
    <w:p w:rsidR="0068078E" w:rsidRPr="0068078E" w:rsidRDefault="00777808" w:rsidP="00D2334D">
      <w:pPr>
        <w:pStyle w:val="Listenabsatz"/>
        <w:numPr>
          <w:ilvl w:val="0"/>
          <w:numId w:val="5"/>
        </w:numPr>
        <w:spacing w:before="120" w:after="120"/>
        <w:rPr>
          <w:rFonts w:ascii="Verdana" w:hAnsi="Verdana"/>
          <w:sz w:val="22"/>
          <w:szCs w:val="22"/>
          <w:lang w:val="en-GB"/>
        </w:rPr>
      </w:pPr>
      <w:r w:rsidRPr="004548BC">
        <w:rPr>
          <w:rFonts w:ascii="Verdana" w:hAnsi="Verdana" w:cs="TradeGothic Light"/>
          <w:color w:val="000000"/>
          <w:sz w:val="22"/>
          <w:szCs w:val="22"/>
          <w:lang w:val="en-US"/>
        </w:rPr>
        <w:t>How many different conditions can be coded with a single bit?</w:t>
      </w:r>
      <w:r w:rsidR="0068078E" w:rsidRPr="004548BC">
        <w:rPr>
          <w:rFonts w:ascii="Verdana" w:hAnsi="Verdana" w:cs="TradeGothic Light"/>
          <w:color w:val="000000"/>
          <w:sz w:val="22"/>
          <w:szCs w:val="22"/>
          <w:lang w:val="en-US"/>
        </w:rPr>
        <w:t xml:space="preserve"> </w:t>
      </w:r>
    </w:p>
    <w:p w:rsidR="00794AF0" w:rsidRPr="006154CE" w:rsidRDefault="004548BC" w:rsidP="0068078E">
      <w:pPr>
        <w:pStyle w:val="Listenabsatz"/>
        <w:ind w:left="927"/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GB" w:eastAsia="de-CH"/>
        </w:rPr>
      </w:pPr>
      <w:permStart w:id="946765420" w:edGrp="everyone"/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GB" w:eastAsia="de-CH"/>
        </w:rPr>
        <w:t>Two conditions 0 or 1</w:t>
      </w:r>
      <w:permEnd w:id="946765420"/>
    </w:p>
    <w:p w:rsidR="00022DCF" w:rsidRPr="006154CE" w:rsidRDefault="00022DCF" w:rsidP="00F63804">
      <w:pPr>
        <w:shd w:val="clear" w:color="auto" w:fill="FFFFFF"/>
        <w:spacing w:before="360" w:after="149"/>
        <w:ind w:left="567"/>
        <w:rPr>
          <w:rFonts w:ascii="Verdana" w:hAnsi="Verdana" w:cs="Arial"/>
          <w:b/>
          <w:color w:val="000000"/>
          <w:sz w:val="26"/>
          <w:szCs w:val="26"/>
          <w:lang w:val="en-GB" w:eastAsia="de-CH"/>
        </w:rPr>
      </w:pPr>
      <w:r w:rsidRPr="006154CE">
        <w:rPr>
          <w:rFonts w:ascii="Verdana" w:hAnsi="Verdana" w:cs="Arial"/>
          <w:b/>
          <w:color w:val="000000"/>
          <w:sz w:val="26"/>
          <w:szCs w:val="26"/>
          <w:lang w:val="en-GB" w:eastAsia="de-CH"/>
        </w:rPr>
        <w:t>Byte</w:t>
      </w:r>
    </w:p>
    <w:p w:rsidR="00022DCF" w:rsidRPr="006154CE" w:rsidRDefault="00FC56AD" w:rsidP="00022DCF">
      <w:pPr>
        <w:shd w:val="clear" w:color="auto" w:fill="FFFFFF"/>
        <w:ind w:left="567"/>
        <w:rPr>
          <w:rFonts w:ascii="Verdana" w:hAnsi="Verdana" w:cs="Arial"/>
          <w:sz w:val="22"/>
          <w:szCs w:val="22"/>
          <w:lang w:val="en-GB"/>
        </w:rPr>
      </w:pPr>
      <w:r w:rsidRPr="006154CE">
        <w:rPr>
          <w:rFonts w:ascii="Verdana" w:hAnsi="Verdana" w:cs="Arial"/>
          <w:sz w:val="22"/>
          <w:szCs w:val="22"/>
          <w:lang w:val="en-GB"/>
        </w:rPr>
        <w:t xml:space="preserve">The term byte is used for a unit of 8 binary </w:t>
      </w:r>
      <w:r w:rsidR="00503947" w:rsidRPr="006154CE">
        <w:rPr>
          <w:rFonts w:ascii="Verdana" w:hAnsi="Verdana" w:cs="Arial"/>
          <w:sz w:val="22"/>
          <w:szCs w:val="22"/>
          <w:lang w:val="en-GB"/>
        </w:rPr>
        <w:t>characters.</w:t>
      </w:r>
      <w:r w:rsidR="00022DCF" w:rsidRPr="006154CE">
        <w:rPr>
          <w:rFonts w:ascii="Verdana" w:hAnsi="Verdana" w:cs="Arial"/>
          <w:sz w:val="22"/>
          <w:szCs w:val="22"/>
          <w:lang w:val="en-GB"/>
        </w:rPr>
        <w:t xml:space="preserve"> </w:t>
      </w:r>
    </w:p>
    <w:p w:rsidR="00FC56AD" w:rsidRPr="006154CE" w:rsidRDefault="00503947" w:rsidP="00FC56AD">
      <w:pPr>
        <w:tabs>
          <w:tab w:val="left" w:pos="964"/>
        </w:tabs>
        <w:spacing w:line="288" w:lineRule="auto"/>
        <w:ind w:left="964"/>
        <w:rPr>
          <w:rFonts w:ascii="Arial" w:hAnsi="Arial"/>
          <w:lang w:val="en-GB"/>
        </w:rPr>
      </w:pPr>
      <w:r>
        <w:rPr>
          <w:rFonts w:ascii="Arial" w:hAnsi="Arial"/>
          <w:noProof/>
          <w:lang w:val="en-US" w:eastAsia="en-US"/>
        </w:rPr>
        <w:drawing>
          <wp:anchor distT="0" distB="0" distL="114300" distR="114300" simplePos="0" relativeHeight="252152832" behindDoc="0" locked="0" layoutInCell="1" allowOverlap="1" wp14:anchorId="571AC9BC" wp14:editId="39BA0837">
            <wp:simplePos x="0" y="0"/>
            <wp:positionH relativeFrom="column">
              <wp:posOffset>4080173</wp:posOffset>
            </wp:positionH>
            <wp:positionV relativeFrom="paragraph">
              <wp:posOffset>63332</wp:posOffset>
            </wp:positionV>
            <wp:extent cx="1963420" cy="371475"/>
            <wp:effectExtent l="0" t="0" r="0" b="9525"/>
            <wp:wrapNone/>
            <wp:docPr id="2" name="Grafik 2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37" b="15932"/>
                    <a:stretch/>
                  </pic:blipFill>
                  <pic:spPr bwMode="auto">
                    <a:xfrm>
                      <a:off x="0" y="0"/>
                      <a:ext cx="19634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DCF" w:rsidRPr="006154CE" w:rsidRDefault="0042013E" w:rsidP="002B5839">
      <w:pPr>
        <w:shd w:val="clear" w:color="auto" w:fill="FFFFFF"/>
        <w:spacing w:before="120" w:after="240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>
        <w:rPr>
          <w:rFonts w:ascii="Verdana" w:hAnsi="Verdana"/>
          <w:color w:val="000000"/>
          <w:sz w:val="22"/>
          <w:szCs w:val="22"/>
          <w:lang w:val="en-GB"/>
        </w:rPr>
        <w:t>Now work through task b).</w:t>
      </w:r>
      <w:r w:rsidR="00022DCF" w:rsidRPr="006154CE">
        <w:rPr>
          <w:rFonts w:ascii="Verdana" w:hAnsi="Verdana"/>
          <w:color w:val="000000"/>
          <w:sz w:val="22"/>
          <w:szCs w:val="22"/>
          <w:lang w:val="en-GB"/>
        </w:rPr>
        <w:t xml:space="preserve">  </w:t>
      </w:r>
    </w:p>
    <w:p w:rsidR="00022DCF" w:rsidRPr="0089371C" w:rsidRDefault="00B13B51" w:rsidP="00022DCF">
      <w:pPr>
        <w:shd w:val="clear" w:color="auto" w:fill="FFFFFF"/>
        <w:ind w:left="567"/>
        <w:rPr>
          <w:rFonts w:ascii="Verdana" w:hAnsi="Verdana" w:cs="Arial"/>
          <w:b/>
          <w:color w:val="000000"/>
          <w:sz w:val="22"/>
          <w:szCs w:val="22"/>
          <w:lang w:eastAsia="de-CH"/>
        </w:rPr>
      </w:pPr>
      <w:r>
        <w:rPr>
          <w:rFonts w:ascii="Verdana" w:hAnsi="Verdana" w:cs="Arial"/>
          <w:b/>
          <w:color w:val="000000"/>
          <w:sz w:val="22"/>
          <w:szCs w:val="22"/>
          <w:lang w:eastAsia="de-CH"/>
        </w:rPr>
        <w:t>Task</w:t>
      </w:r>
    </w:p>
    <w:p w:rsidR="00022DCF" w:rsidRPr="0068078E" w:rsidRDefault="00B13B51" w:rsidP="00022DCF">
      <w:pPr>
        <w:pStyle w:val="Listenabsatz"/>
        <w:numPr>
          <w:ilvl w:val="0"/>
          <w:numId w:val="5"/>
        </w:numPr>
        <w:spacing w:before="120" w:after="120"/>
        <w:rPr>
          <w:rFonts w:ascii="Verdana" w:hAnsi="Verdana"/>
          <w:sz w:val="22"/>
          <w:szCs w:val="22"/>
          <w:lang w:val="en-GB"/>
        </w:rPr>
      </w:pPr>
      <w:r w:rsidRPr="004548BC">
        <w:rPr>
          <w:rFonts w:ascii="Verdana" w:hAnsi="Verdana" w:cs="TradeGothic Light"/>
          <w:color w:val="000000"/>
          <w:sz w:val="22"/>
          <w:szCs w:val="22"/>
          <w:lang w:val="en-US"/>
        </w:rPr>
        <w:t>How many bits does a byte contain</w:t>
      </w:r>
      <w:r w:rsidR="00022DCF" w:rsidRPr="004548BC">
        <w:rPr>
          <w:rFonts w:ascii="Verdana" w:hAnsi="Verdana" w:cs="TradeGothic Light"/>
          <w:color w:val="000000"/>
          <w:sz w:val="22"/>
          <w:szCs w:val="22"/>
          <w:lang w:val="en-US"/>
        </w:rPr>
        <w:t xml:space="preserve">? </w:t>
      </w:r>
    </w:p>
    <w:p w:rsidR="002B5839" w:rsidRPr="00B13B51" w:rsidRDefault="004548BC" w:rsidP="000F0DFA">
      <w:pPr>
        <w:pStyle w:val="Listenabsatz"/>
        <w:ind w:left="927"/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GB" w:eastAsia="de-CH"/>
        </w:rPr>
      </w:pPr>
      <w:permStart w:id="809441939" w:edGrp="everyone"/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GB" w:eastAsia="de-CH"/>
        </w:rPr>
        <w:t>8</w:t>
      </w:r>
      <w:permEnd w:id="809441939"/>
    </w:p>
    <w:p w:rsidR="000F0DFA" w:rsidRPr="00B13B51" w:rsidRDefault="000F0DFA">
      <w:pPr>
        <w:rPr>
          <w:rFonts w:ascii="Verdana" w:hAnsi="Verdana" w:cs="Arial"/>
          <w:b/>
          <w:color w:val="000000"/>
          <w:sz w:val="26"/>
          <w:szCs w:val="26"/>
          <w:lang w:val="en-GB" w:eastAsia="de-CH"/>
        </w:rPr>
      </w:pPr>
      <w:r w:rsidRPr="00B13B51">
        <w:rPr>
          <w:rFonts w:ascii="Verdana" w:hAnsi="Verdana" w:cs="Arial"/>
          <w:b/>
          <w:color w:val="000000"/>
          <w:sz w:val="26"/>
          <w:szCs w:val="26"/>
          <w:lang w:val="en-GB" w:eastAsia="de-CH"/>
        </w:rPr>
        <w:br w:type="page"/>
      </w:r>
    </w:p>
    <w:p w:rsidR="00022DCF" w:rsidRPr="00B13B51" w:rsidRDefault="00022DCF" w:rsidP="00022DCF">
      <w:pPr>
        <w:shd w:val="clear" w:color="auto" w:fill="FFFFFF"/>
        <w:spacing w:before="240" w:after="149"/>
        <w:ind w:left="567"/>
        <w:rPr>
          <w:rFonts w:ascii="Verdana" w:hAnsi="Verdana" w:cs="Arial"/>
          <w:b/>
          <w:color w:val="000000"/>
          <w:sz w:val="26"/>
          <w:szCs w:val="26"/>
          <w:lang w:val="en-GB" w:eastAsia="de-CH"/>
        </w:rPr>
      </w:pPr>
      <w:r w:rsidRPr="00B13B51">
        <w:rPr>
          <w:rFonts w:ascii="Verdana" w:hAnsi="Verdana" w:cs="Arial"/>
          <w:b/>
          <w:color w:val="000000"/>
          <w:sz w:val="26"/>
          <w:szCs w:val="26"/>
          <w:lang w:val="en-GB" w:eastAsia="de-CH"/>
        </w:rPr>
        <w:lastRenderedPageBreak/>
        <w:t>Wor</w:t>
      </w:r>
      <w:r w:rsidR="00E87840" w:rsidRPr="00B13B51">
        <w:rPr>
          <w:rFonts w:ascii="Verdana" w:hAnsi="Verdana" w:cs="Arial"/>
          <w:b/>
          <w:color w:val="000000"/>
          <w:sz w:val="26"/>
          <w:szCs w:val="26"/>
          <w:lang w:val="en-GB" w:eastAsia="de-CH"/>
        </w:rPr>
        <w:t>d</w:t>
      </w:r>
    </w:p>
    <w:p w:rsidR="00E87840" w:rsidRPr="00B13B51" w:rsidRDefault="00E87840" w:rsidP="00E87840">
      <w:pPr>
        <w:shd w:val="clear" w:color="auto" w:fill="FFFFFF"/>
        <w:ind w:left="567"/>
        <w:rPr>
          <w:rFonts w:ascii="Verdana" w:hAnsi="Verdana" w:cs="Arial"/>
          <w:sz w:val="22"/>
          <w:szCs w:val="22"/>
          <w:lang w:val="en-GB"/>
        </w:rPr>
      </w:pPr>
      <w:r w:rsidRPr="00B13B51">
        <w:rPr>
          <w:rFonts w:ascii="Verdana" w:hAnsi="Verdana"/>
          <w:sz w:val="22"/>
          <w:szCs w:val="22"/>
          <w:lang w:val="en-GB"/>
        </w:rPr>
        <w:t xml:space="preserve">A word is a sequence of binary characters, which is regarded as a unit in a </w:t>
      </w:r>
      <w:r w:rsidR="006154CE" w:rsidRPr="00B13B51">
        <w:rPr>
          <w:rFonts w:ascii="Verdana" w:hAnsi="Verdana"/>
          <w:sz w:val="22"/>
          <w:szCs w:val="22"/>
          <w:lang w:val="en-GB"/>
        </w:rPr>
        <w:t xml:space="preserve">   </w:t>
      </w:r>
      <w:r w:rsidRPr="00B13B51">
        <w:rPr>
          <w:rFonts w:ascii="Verdana" w:hAnsi="Verdana"/>
          <w:sz w:val="22"/>
          <w:szCs w:val="22"/>
          <w:lang w:val="en-GB"/>
        </w:rPr>
        <w:t>specific connection.</w:t>
      </w:r>
      <w:r w:rsidR="0042013E">
        <w:rPr>
          <w:rFonts w:ascii="Verdana" w:hAnsi="Verdana"/>
          <w:sz w:val="22"/>
          <w:szCs w:val="22"/>
          <w:lang w:val="en-GB"/>
        </w:rPr>
        <w:t xml:space="preserve"> </w:t>
      </w:r>
      <w:r w:rsidRPr="00B13B51">
        <w:rPr>
          <w:rFonts w:ascii="Verdana" w:hAnsi="Verdana"/>
          <w:sz w:val="22"/>
          <w:szCs w:val="22"/>
          <w:lang w:val="en-GB"/>
        </w:rPr>
        <w:t xml:space="preserve">The word length corresponds to the number of </w:t>
      </w:r>
      <w:r w:rsidR="00B13B51" w:rsidRPr="00B13B51">
        <w:rPr>
          <w:rFonts w:ascii="Verdana" w:hAnsi="Verdana"/>
          <w:sz w:val="22"/>
          <w:szCs w:val="22"/>
          <w:lang w:val="en-GB"/>
        </w:rPr>
        <w:t xml:space="preserve">the </w:t>
      </w:r>
      <w:r w:rsidRPr="00B13B51">
        <w:rPr>
          <w:rFonts w:ascii="Verdana" w:hAnsi="Verdana"/>
          <w:sz w:val="22"/>
          <w:szCs w:val="22"/>
          <w:lang w:val="en-GB"/>
        </w:rPr>
        <w:t xml:space="preserve">16 binary </w:t>
      </w:r>
      <w:r w:rsidR="006154CE" w:rsidRPr="00B13B51">
        <w:rPr>
          <w:rFonts w:ascii="Verdana" w:hAnsi="Verdana"/>
          <w:sz w:val="22"/>
          <w:szCs w:val="22"/>
          <w:lang w:val="en-GB"/>
        </w:rPr>
        <w:t xml:space="preserve"> </w:t>
      </w:r>
      <w:r w:rsidRPr="00B13B51">
        <w:rPr>
          <w:rFonts w:ascii="Verdana" w:hAnsi="Verdana"/>
          <w:sz w:val="22"/>
          <w:szCs w:val="22"/>
          <w:lang w:val="en-GB"/>
        </w:rPr>
        <w:t>charac</w:t>
      </w:r>
      <w:r w:rsidR="00503947" w:rsidRPr="00B13B51">
        <w:rPr>
          <w:rFonts w:ascii="Verdana" w:hAnsi="Verdana"/>
          <w:sz w:val="22"/>
          <w:szCs w:val="22"/>
          <w:lang w:val="en-GB"/>
        </w:rPr>
        <w:t xml:space="preserve">ters. </w:t>
      </w:r>
      <w:r w:rsidRPr="00B13B51">
        <w:rPr>
          <w:rFonts w:ascii="Verdana" w:hAnsi="Verdana"/>
          <w:sz w:val="22"/>
          <w:szCs w:val="22"/>
          <w:lang w:val="en-GB"/>
        </w:rPr>
        <w:t>With words, the following can be represented:</w:t>
      </w:r>
    </w:p>
    <w:p w:rsidR="00022DCF" w:rsidRDefault="007631E8" w:rsidP="005943FB">
      <w:pPr>
        <w:tabs>
          <w:tab w:val="left" w:pos="964"/>
        </w:tabs>
        <w:spacing w:line="360" w:lineRule="atLeast"/>
        <w:rPr>
          <w:rFonts w:ascii="Arial" w:hAnsi="Arial" w:cs="Arial"/>
        </w:rPr>
      </w:pPr>
      <w:r>
        <w:rPr>
          <w:rFonts w:ascii="Arial" w:hAnsi="Arial"/>
          <w:noProof/>
        </w:rPr>
        <w:object w:dxaOrig="1440" w:dyaOrig="1440">
          <v:shape id="_x0000_s1027" type="#_x0000_t75" style="position:absolute;margin-left:30.45pt;margin-top:28.1pt;width:294.75pt;height:61.55pt;z-index:252155904;mso-position-horizontal-relative:text;mso-position-vertical-relative:text" fillcolor="window">
            <v:imagedata r:id="rId14" o:title=""/>
          </v:shape>
          <o:OLEObject Type="Embed" ProgID="Word.Picture.8" ShapeID="_x0000_s1027" DrawAspect="Content" ObjectID="_1555403350" r:id="rId15"/>
        </w:object>
      </w:r>
      <w:r w:rsidR="00E87840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0F97A1D" wp14:editId="6DCE6AF9">
                <wp:simplePos x="0" y="0"/>
                <wp:positionH relativeFrom="column">
                  <wp:posOffset>4563082</wp:posOffset>
                </wp:positionH>
                <wp:positionV relativeFrom="paragraph">
                  <wp:posOffset>179705</wp:posOffset>
                </wp:positionV>
                <wp:extent cx="1274529" cy="697005"/>
                <wp:effectExtent l="0" t="0" r="1905" b="825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529" cy="697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8AC" w:rsidRPr="00E87840" w:rsidRDefault="00E378AC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 w:rsidRPr="00E87840">
                              <w:rPr>
                                <w:rFonts w:ascii="Arial" w:hAnsi="Arial" w:cs="Arial"/>
                                <w:lang w:val="de-CH"/>
                              </w:rPr>
                              <w:t>Binary numbers</w:t>
                            </w:r>
                          </w:p>
                          <w:p w:rsidR="00E378AC" w:rsidRPr="00E87840" w:rsidRDefault="00E378AC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 w:rsidRPr="00E87840">
                              <w:rPr>
                                <w:rFonts w:ascii="Arial" w:hAnsi="Arial" w:cs="Arial"/>
                                <w:lang w:val="de-CH"/>
                              </w:rPr>
                              <w:t>Letters</w:t>
                            </w:r>
                          </w:p>
                          <w:p w:rsidR="00E378AC" w:rsidRPr="00E87840" w:rsidRDefault="00E378AC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 w:rsidRPr="00E87840">
                              <w:rPr>
                                <w:rFonts w:ascii="Arial" w:hAnsi="Arial" w:cs="Arial"/>
                                <w:lang w:val="de-CH"/>
                              </w:rPr>
                              <w:t>Control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97A1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359.3pt;margin-top:14.15pt;width:100.35pt;height:54.9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" fillcolor="white [3201]" stroked="f" strokeweight=".5pt">
                <v:textbox>
                  <w:txbxContent>
                    <w:p w:rsidR="00E378AC" w:rsidRPr="00E87840" w:rsidRDefault="00E378AC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 w:rsidRPr="00E87840">
                        <w:rPr>
                          <w:rFonts w:ascii="Arial" w:hAnsi="Arial" w:cs="Arial"/>
                          <w:lang w:val="de-CH"/>
                        </w:rPr>
                        <w:t>Binary numbers</w:t>
                      </w:r>
                    </w:p>
                    <w:p w:rsidR="00E378AC" w:rsidRPr="00E87840" w:rsidRDefault="00E378AC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 w:rsidRPr="00E87840">
                        <w:rPr>
                          <w:rFonts w:ascii="Arial" w:hAnsi="Arial" w:cs="Arial"/>
                          <w:lang w:val="de-CH"/>
                        </w:rPr>
                        <w:t>Letters</w:t>
                      </w:r>
                    </w:p>
                    <w:p w:rsidR="00E378AC" w:rsidRPr="00E87840" w:rsidRDefault="00E378AC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 w:rsidRPr="00E87840">
                        <w:rPr>
                          <w:rFonts w:ascii="Arial" w:hAnsi="Arial" w:cs="Arial"/>
                          <w:lang w:val="de-CH"/>
                        </w:rPr>
                        <w:t>Control commands</w:t>
                      </w:r>
                    </w:p>
                  </w:txbxContent>
                </v:textbox>
              </v:shape>
            </w:pict>
          </mc:Fallback>
        </mc:AlternateContent>
      </w:r>
      <w:r w:rsidR="005943FB" w:rsidRPr="00B13B51">
        <w:rPr>
          <w:rFonts w:ascii="Arial" w:hAnsi="Arial" w:cs="Arial"/>
          <w:lang w:val="en-GB"/>
        </w:rPr>
        <w:tab/>
      </w:r>
      <w:r w:rsidR="005943FB" w:rsidRPr="00B13B51">
        <w:rPr>
          <w:rFonts w:ascii="Arial" w:hAnsi="Arial" w:cs="Arial"/>
          <w:lang w:val="en-GB"/>
        </w:rPr>
        <w:tab/>
      </w:r>
      <w:r w:rsidR="005943FB" w:rsidRPr="00B13B51">
        <w:rPr>
          <w:rFonts w:ascii="Arial" w:hAnsi="Arial" w:cs="Arial"/>
          <w:lang w:val="en-GB"/>
        </w:rPr>
        <w:tab/>
      </w:r>
      <w:r w:rsidR="005943FB" w:rsidRPr="00B13B51">
        <w:rPr>
          <w:rFonts w:ascii="Arial" w:hAnsi="Arial" w:cs="Arial"/>
          <w:lang w:val="en-GB"/>
        </w:rPr>
        <w:tab/>
      </w:r>
      <w:r w:rsidR="005943FB" w:rsidRPr="00B13B51">
        <w:rPr>
          <w:rFonts w:ascii="Arial" w:hAnsi="Arial" w:cs="Arial"/>
          <w:lang w:val="en-GB"/>
        </w:rPr>
        <w:tab/>
      </w:r>
      <w:r w:rsidR="005943FB" w:rsidRPr="00B13B51">
        <w:rPr>
          <w:rFonts w:ascii="Arial" w:hAnsi="Arial" w:cs="Arial"/>
          <w:lang w:val="en-GB"/>
        </w:rPr>
        <w:tab/>
      </w:r>
      <w:r w:rsidR="005943FB" w:rsidRPr="00B13B51">
        <w:rPr>
          <w:rFonts w:ascii="Arial" w:hAnsi="Arial" w:cs="Arial"/>
          <w:lang w:val="en-GB"/>
        </w:rPr>
        <w:tab/>
      </w:r>
      <w:r w:rsidR="005943FB" w:rsidRPr="00B13B51">
        <w:rPr>
          <w:rFonts w:ascii="Arial" w:hAnsi="Arial" w:cs="Arial"/>
          <w:lang w:val="en-GB"/>
        </w:rPr>
        <w:tab/>
      </w:r>
      <w:r w:rsidR="005943FB" w:rsidRPr="00B13B51">
        <w:rPr>
          <w:rFonts w:ascii="Arial" w:hAnsi="Arial" w:cs="Arial"/>
          <w:lang w:val="en-GB"/>
        </w:rPr>
        <w:tab/>
      </w:r>
      <w:r w:rsidR="005943FB" w:rsidRPr="00B13B51">
        <w:rPr>
          <w:rFonts w:ascii="Arial" w:hAnsi="Arial" w:cs="Arial"/>
          <w:lang w:val="en-GB"/>
        </w:rPr>
        <w:tab/>
      </w:r>
      <w:r w:rsidR="00F63804">
        <w:rPr>
          <w:rFonts w:ascii="Arial" w:hAnsi="Arial" w:cs="Arial"/>
        </w:rPr>
        <w:object w:dxaOrig="2687" w:dyaOrig="2803">
          <v:shape id="_x0000_i1026" type="#_x0000_t75" style="width:110.4pt;height:108.6pt" o:ole="">
            <v:imagedata r:id="rId16" o:title=""/>
          </v:shape>
          <o:OLEObject Type="Embed" ProgID="Unknown" ShapeID="_x0000_i1026" DrawAspect="Content" ObjectID="_1555403349" r:id="rId17"/>
        </w:object>
      </w:r>
    </w:p>
    <w:p w:rsidR="00022DCF" w:rsidRPr="0042013E" w:rsidRDefault="002D6610" w:rsidP="005943FB">
      <w:pPr>
        <w:shd w:val="clear" w:color="auto" w:fill="FFFFFF"/>
        <w:spacing w:after="240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 w:rsidRPr="0042013E">
        <w:rPr>
          <w:rFonts w:ascii="Verdana" w:hAnsi="Verdana"/>
          <w:color w:val="000000"/>
          <w:sz w:val="22"/>
          <w:szCs w:val="22"/>
          <w:lang w:val="en-GB"/>
        </w:rPr>
        <w:t>Now work through task c</w:t>
      </w:r>
      <w:r w:rsidR="0042013E" w:rsidRPr="0042013E">
        <w:rPr>
          <w:rFonts w:ascii="Verdana" w:hAnsi="Verdana"/>
          <w:color w:val="000000"/>
          <w:sz w:val="22"/>
          <w:szCs w:val="22"/>
          <w:lang w:val="en-GB"/>
        </w:rPr>
        <w:t>).</w:t>
      </w:r>
      <w:r w:rsidR="00022DCF" w:rsidRPr="0042013E">
        <w:rPr>
          <w:rFonts w:ascii="Verdana" w:hAnsi="Verdana"/>
          <w:color w:val="000000"/>
          <w:sz w:val="22"/>
          <w:szCs w:val="22"/>
          <w:lang w:val="en-GB"/>
        </w:rPr>
        <w:t xml:space="preserve">  </w:t>
      </w:r>
    </w:p>
    <w:p w:rsidR="00022DCF" w:rsidRPr="0089371C" w:rsidRDefault="00B13B51" w:rsidP="00022DCF">
      <w:pPr>
        <w:shd w:val="clear" w:color="auto" w:fill="FFFFFF"/>
        <w:ind w:left="567"/>
        <w:rPr>
          <w:rFonts w:ascii="Verdana" w:hAnsi="Verdana" w:cs="Arial"/>
          <w:b/>
          <w:color w:val="000000"/>
          <w:sz w:val="22"/>
          <w:szCs w:val="22"/>
          <w:lang w:eastAsia="de-CH"/>
        </w:rPr>
      </w:pPr>
      <w:r>
        <w:rPr>
          <w:rFonts w:ascii="Verdana" w:hAnsi="Verdana" w:cs="Arial"/>
          <w:b/>
          <w:color w:val="000000"/>
          <w:sz w:val="22"/>
          <w:szCs w:val="22"/>
          <w:lang w:eastAsia="de-CH"/>
        </w:rPr>
        <w:t>Task</w:t>
      </w:r>
    </w:p>
    <w:p w:rsidR="00022DCF" w:rsidRPr="005943FB" w:rsidRDefault="00617FB6" w:rsidP="00022DCF">
      <w:pPr>
        <w:pStyle w:val="Listenabsatz"/>
        <w:numPr>
          <w:ilvl w:val="0"/>
          <w:numId w:val="5"/>
        </w:numPr>
        <w:spacing w:before="120" w:after="120"/>
        <w:rPr>
          <w:rFonts w:ascii="Verdana" w:hAnsi="Verdana"/>
          <w:sz w:val="22"/>
          <w:szCs w:val="22"/>
          <w:lang w:val="en-GB"/>
        </w:rPr>
      </w:pPr>
      <w:r w:rsidRPr="0042013E">
        <w:rPr>
          <w:rFonts w:ascii="Verdana" w:hAnsi="Verdana" w:cs="TradeGothic Light"/>
          <w:color w:val="000000"/>
          <w:sz w:val="22"/>
          <w:szCs w:val="22"/>
          <w:lang w:val="en-GB"/>
        </w:rPr>
        <w:t>Complete the following sentence</w:t>
      </w:r>
      <w:r w:rsidR="0042013E" w:rsidRPr="0042013E">
        <w:rPr>
          <w:rFonts w:ascii="Verdana" w:hAnsi="Verdana" w:cs="TradeGothic Light"/>
          <w:color w:val="000000"/>
          <w:sz w:val="22"/>
          <w:szCs w:val="22"/>
          <w:lang w:val="en-GB"/>
        </w:rPr>
        <w:t>.</w:t>
      </w:r>
      <w:r w:rsidR="00022DCF" w:rsidRPr="0042013E">
        <w:rPr>
          <w:rFonts w:ascii="Verdana" w:hAnsi="Verdana" w:cs="TradeGothic Light"/>
          <w:color w:val="000000"/>
          <w:sz w:val="22"/>
          <w:szCs w:val="22"/>
          <w:lang w:val="en-GB"/>
        </w:rPr>
        <w:t xml:space="preserve"> </w:t>
      </w:r>
    </w:p>
    <w:p w:rsidR="00022DCF" w:rsidRPr="00F15FE1" w:rsidRDefault="00617FB6" w:rsidP="00022DCF">
      <w:pPr>
        <w:pStyle w:val="Listenabsatz"/>
        <w:ind w:left="927"/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</w:pPr>
      <w:r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>A word has</w:t>
      </w:r>
      <w:r w:rsidR="00503947"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 xml:space="preserve"> t</w:t>
      </w:r>
      <w:r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 xml:space="preserve">he size of </w:t>
      </w:r>
      <w:permStart w:id="1747084373" w:edGrp="everyone"/>
      <w:r w:rsidR="004548BC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GB" w:eastAsia="de-CH"/>
        </w:rPr>
        <w:t>2</w:t>
      </w:r>
      <w:permEnd w:id="1747084373"/>
      <w:r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 xml:space="preserve"> byte</w:t>
      </w:r>
      <w:r w:rsidR="006154CE"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>s</w:t>
      </w:r>
      <w:r w:rsidR="005943FB"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 xml:space="preserve"> </w:t>
      </w:r>
      <w:r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>o</w:t>
      </w:r>
      <w:r w:rsidR="00016CB3"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>r</w:t>
      </w:r>
      <w:r w:rsidR="005943FB"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 xml:space="preserve"> </w:t>
      </w:r>
      <w:permStart w:id="455556774" w:edGrp="everyone"/>
      <w:r w:rsidR="004548BC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GB" w:eastAsia="de-CH"/>
        </w:rPr>
        <w:t>16</w:t>
      </w:r>
      <w:permEnd w:id="455556774"/>
      <w:r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 xml:space="preserve"> b</w:t>
      </w:r>
      <w:r w:rsidR="005943FB"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>it</w:t>
      </w:r>
      <w:r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>s</w:t>
      </w:r>
      <w:r w:rsidR="005943FB"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 xml:space="preserve">. </w:t>
      </w:r>
    </w:p>
    <w:p w:rsidR="00022DCF" w:rsidRPr="00F15FE1" w:rsidRDefault="00B43D4C" w:rsidP="00DF2544">
      <w:pPr>
        <w:shd w:val="clear" w:color="auto" w:fill="FFFFFF"/>
        <w:spacing w:before="480" w:after="149"/>
        <w:ind w:left="567"/>
        <w:rPr>
          <w:rFonts w:ascii="Verdana" w:hAnsi="Verdana" w:cs="Arial"/>
          <w:b/>
          <w:color w:val="000000"/>
          <w:sz w:val="26"/>
          <w:szCs w:val="26"/>
          <w:lang w:val="en-GB" w:eastAsia="de-CH"/>
        </w:rPr>
      </w:pPr>
      <w:r w:rsidRPr="00F15FE1">
        <w:rPr>
          <w:rFonts w:ascii="Verdana" w:hAnsi="Verdana" w:cs="Arial"/>
          <w:b/>
          <w:color w:val="000000"/>
          <w:sz w:val="26"/>
          <w:szCs w:val="26"/>
          <w:lang w:val="en-GB" w:eastAsia="de-CH"/>
        </w:rPr>
        <w:t>Double word</w:t>
      </w:r>
    </w:p>
    <w:p w:rsidR="00B43D4C" w:rsidRPr="0042013E" w:rsidRDefault="00B43D4C" w:rsidP="00B43D4C">
      <w:pPr>
        <w:shd w:val="clear" w:color="auto" w:fill="FFFFFF"/>
        <w:ind w:left="567"/>
        <w:rPr>
          <w:rFonts w:ascii="Verdana" w:hAnsi="Verdana" w:cs="Arial"/>
          <w:sz w:val="22"/>
          <w:szCs w:val="22"/>
          <w:lang w:val="en-GB"/>
        </w:rPr>
      </w:pPr>
      <w:r w:rsidRPr="00F15FE1">
        <w:rPr>
          <w:rFonts w:ascii="Verdana" w:hAnsi="Verdana"/>
          <w:sz w:val="22"/>
          <w:szCs w:val="22"/>
          <w:lang w:val="en-GB"/>
        </w:rPr>
        <w:t>A double word corresponds to the word length of 32 binary character</w:t>
      </w:r>
      <w:r w:rsidR="00F93620" w:rsidRPr="00F15FE1">
        <w:rPr>
          <w:rFonts w:ascii="Verdana" w:hAnsi="Verdana"/>
          <w:sz w:val="22"/>
          <w:szCs w:val="22"/>
          <w:lang w:val="en-GB"/>
        </w:rPr>
        <w:t>s. Further units are kilobit (kb</w:t>
      </w:r>
      <w:r w:rsidRPr="00F15FE1">
        <w:rPr>
          <w:rFonts w:ascii="Verdana" w:hAnsi="Verdana"/>
          <w:sz w:val="22"/>
          <w:szCs w:val="22"/>
          <w:lang w:val="en-GB"/>
        </w:rPr>
        <w:t>) or kilobyte</w:t>
      </w:r>
      <w:r w:rsidR="00F93620" w:rsidRPr="00F15FE1">
        <w:rPr>
          <w:rFonts w:ascii="Verdana" w:hAnsi="Verdana"/>
          <w:sz w:val="22"/>
          <w:szCs w:val="22"/>
          <w:lang w:val="en-GB"/>
        </w:rPr>
        <w:t xml:space="preserve"> (</w:t>
      </w:r>
      <w:r w:rsidR="00F93620" w:rsidRPr="0042013E">
        <w:rPr>
          <w:rFonts w:ascii="Verdana" w:hAnsi="Verdana"/>
          <w:sz w:val="22"/>
          <w:szCs w:val="22"/>
          <w:lang w:val="en-GB"/>
        </w:rPr>
        <w:t>kB)</w:t>
      </w:r>
      <w:r w:rsidR="0042013E" w:rsidRPr="0042013E">
        <w:rPr>
          <w:rFonts w:ascii="Verdana" w:hAnsi="Verdana"/>
          <w:sz w:val="22"/>
          <w:szCs w:val="22"/>
          <w:lang w:val="en-GB"/>
        </w:rPr>
        <w:t>, which stand</w:t>
      </w:r>
      <w:r w:rsidRPr="0042013E">
        <w:rPr>
          <w:rFonts w:ascii="Verdana" w:hAnsi="Verdana"/>
          <w:sz w:val="22"/>
          <w:szCs w:val="22"/>
          <w:lang w:val="en-GB"/>
        </w:rPr>
        <w:t xml:space="preserve"> for 2</w:t>
      </w:r>
      <w:r w:rsidRPr="0042013E">
        <w:rPr>
          <w:rFonts w:ascii="Verdana" w:hAnsi="Verdana"/>
          <w:sz w:val="22"/>
          <w:szCs w:val="22"/>
          <w:vertAlign w:val="superscript"/>
          <w:lang w:val="en-GB"/>
        </w:rPr>
        <w:t>10</w:t>
      </w:r>
      <w:r w:rsidRPr="0042013E">
        <w:rPr>
          <w:rFonts w:ascii="Verdana" w:hAnsi="Verdana"/>
          <w:sz w:val="22"/>
          <w:szCs w:val="22"/>
          <w:lang w:val="en-GB"/>
        </w:rPr>
        <w:t xml:space="preserve"> or 1024 bits respectively 1024 bytes</w:t>
      </w:r>
      <w:r w:rsidR="00F93620" w:rsidRPr="0042013E">
        <w:rPr>
          <w:rFonts w:ascii="Verdana" w:hAnsi="Verdana"/>
          <w:sz w:val="22"/>
          <w:szCs w:val="22"/>
          <w:lang w:val="en-GB"/>
        </w:rPr>
        <w:t xml:space="preserve"> and the megabit (Mb</w:t>
      </w:r>
      <w:r w:rsidRPr="0042013E">
        <w:rPr>
          <w:rFonts w:ascii="Verdana" w:hAnsi="Verdana"/>
          <w:sz w:val="22"/>
          <w:szCs w:val="22"/>
          <w:lang w:val="en-GB"/>
        </w:rPr>
        <w:t>) or megabyte</w:t>
      </w:r>
      <w:r w:rsidR="00F93620" w:rsidRPr="0042013E">
        <w:rPr>
          <w:rFonts w:ascii="Verdana" w:hAnsi="Verdana"/>
          <w:sz w:val="22"/>
          <w:szCs w:val="22"/>
          <w:lang w:val="en-GB"/>
        </w:rPr>
        <w:t xml:space="preserve"> (MB)</w:t>
      </w:r>
      <w:r w:rsidRPr="0042013E">
        <w:rPr>
          <w:rFonts w:ascii="Verdana" w:hAnsi="Verdana"/>
          <w:sz w:val="22"/>
          <w:szCs w:val="22"/>
          <w:lang w:val="en-GB"/>
        </w:rPr>
        <w:t xml:space="preserve">, which stands for 1024 kilobits respectively 1024 kilobytes. </w:t>
      </w:r>
    </w:p>
    <w:p w:rsidR="00022DCF" w:rsidRPr="0042013E" w:rsidRDefault="00020BEB" w:rsidP="00020BEB">
      <w:pPr>
        <w:shd w:val="clear" w:color="auto" w:fill="FFFFFF"/>
        <w:spacing w:before="100" w:beforeAutospacing="1" w:after="240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 w:rsidRPr="0042013E">
        <w:rPr>
          <w:rFonts w:ascii="Verdana" w:hAnsi="Verdana"/>
          <w:color w:val="000000"/>
          <w:sz w:val="22"/>
          <w:szCs w:val="22"/>
          <w:lang w:val="en-GB"/>
        </w:rPr>
        <w:t>Now work through</w:t>
      </w:r>
      <w:r w:rsidR="0042013E" w:rsidRPr="0042013E">
        <w:rPr>
          <w:rFonts w:ascii="Verdana" w:hAnsi="Verdana"/>
          <w:color w:val="000000"/>
          <w:sz w:val="22"/>
          <w:szCs w:val="22"/>
          <w:lang w:val="en-GB"/>
        </w:rPr>
        <w:t xml:space="preserve"> tasks d) to f).</w:t>
      </w:r>
      <w:r w:rsidR="00022DCF" w:rsidRPr="0042013E">
        <w:rPr>
          <w:rFonts w:ascii="Verdana" w:hAnsi="Verdana"/>
          <w:color w:val="000000"/>
          <w:sz w:val="22"/>
          <w:szCs w:val="22"/>
          <w:lang w:val="en-GB"/>
        </w:rPr>
        <w:t xml:space="preserve">  </w:t>
      </w:r>
    </w:p>
    <w:p w:rsidR="00022DCF" w:rsidRPr="0089371C" w:rsidRDefault="00365123" w:rsidP="00022DCF">
      <w:pPr>
        <w:shd w:val="clear" w:color="auto" w:fill="FFFFFF"/>
        <w:ind w:left="567"/>
        <w:rPr>
          <w:rFonts w:ascii="Verdana" w:hAnsi="Verdana" w:cs="Arial"/>
          <w:b/>
          <w:color w:val="000000"/>
          <w:sz w:val="22"/>
          <w:szCs w:val="22"/>
          <w:lang w:eastAsia="de-CH"/>
        </w:rPr>
      </w:pPr>
      <w:r>
        <w:rPr>
          <w:rFonts w:ascii="Verdana" w:hAnsi="Verdana" w:cs="Arial"/>
          <w:b/>
          <w:color w:val="000000"/>
          <w:sz w:val="22"/>
          <w:szCs w:val="22"/>
          <w:lang w:eastAsia="de-CH"/>
        </w:rPr>
        <w:t>Tasks</w:t>
      </w:r>
    </w:p>
    <w:p w:rsidR="00016CB3" w:rsidRPr="005943FB" w:rsidRDefault="0042013E" w:rsidP="00016CB3">
      <w:pPr>
        <w:pStyle w:val="Listenabsatz"/>
        <w:numPr>
          <w:ilvl w:val="0"/>
          <w:numId w:val="5"/>
        </w:numPr>
        <w:spacing w:before="120" w:after="120"/>
        <w:rPr>
          <w:rFonts w:ascii="Verdana" w:hAnsi="Verdana"/>
          <w:sz w:val="22"/>
          <w:szCs w:val="22"/>
          <w:lang w:val="en-GB"/>
        </w:rPr>
      </w:pPr>
      <w:r w:rsidRPr="0042013E">
        <w:rPr>
          <w:rFonts w:ascii="Verdana" w:hAnsi="Verdana" w:cs="TradeGothic Light"/>
          <w:color w:val="000000"/>
          <w:sz w:val="22"/>
          <w:szCs w:val="22"/>
          <w:lang w:val="en-GB"/>
        </w:rPr>
        <w:t>Complete the following sentence.</w:t>
      </w:r>
      <w:r w:rsidR="00016CB3" w:rsidRPr="0042013E">
        <w:rPr>
          <w:rFonts w:ascii="Verdana" w:hAnsi="Verdana" w:cs="TradeGothic Light"/>
          <w:color w:val="000000"/>
          <w:sz w:val="22"/>
          <w:szCs w:val="22"/>
          <w:lang w:val="en-GB"/>
        </w:rPr>
        <w:t xml:space="preserve"> </w:t>
      </w:r>
    </w:p>
    <w:p w:rsidR="00016CB3" w:rsidRPr="00F15FE1" w:rsidRDefault="00020BEB" w:rsidP="00016CB3">
      <w:pPr>
        <w:pStyle w:val="Listenabsatz"/>
        <w:ind w:left="927"/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</w:pPr>
      <w:r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>A</w:t>
      </w:r>
      <w:r w:rsidR="00016CB3"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 xml:space="preserve"> </w:t>
      </w:r>
      <w:r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>double word has the size of</w:t>
      </w:r>
      <w:r w:rsidR="00016CB3"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 xml:space="preserve"> </w:t>
      </w:r>
      <w:permStart w:id="305683659" w:edGrp="everyone"/>
      <w:r w:rsidR="004548BC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GB" w:eastAsia="de-CH"/>
        </w:rPr>
        <w:t>2</w:t>
      </w:r>
      <w:permEnd w:id="305683659"/>
      <w:r w:rsidR="00016CB3"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 xml:space="preserve"> </w:t>
      </w:r>
      <w:r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>words</w:t>
      </w:r>
      <w:r w:rsidR="00016CB3"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 xml:space="preserve">, </w:t>
      </w:r>
      <w:permStart w:id="1668616985" w:edGrp="everyone"/>
      <w:r w:rsidR="004548BC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GB" w:eastAsia="de-CH"/>
        </w:rPr>
        <w:t>4</w:t>
      </w:r>
      <w:permEnd w:id="1668616985"/>
      <w:r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 xml:space="preserve"> b</w:t>
      </w:r>
      <w:r w:rsidR="00016CB3"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>yte</w:t>
      </w:r>
      <w:r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>s</w:t>
      </w:r>
      <w:r w:rsidR="00016CB3"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 xml:space="preserve"> </w:t>
      </w:r>
      <w:r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>or</w:t>
      </w:r>
      <w:r w:rsidR="00016CB3"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 xml:space="preserve"> </w:t>
      </w:r>
      <w:permStart w:id="2015973894" w:edGrp="everyone"/>
      <w:r w:rsidR="004548BC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GB" w:eastAsia="de-CH"/>
        </w:rPr>
        <w:t>32</w:t>
      </w:r>
      <w:permEnd w:id="2015973894"/>
      <w:r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 xml:space="preserve"> bits</w:t>
      </w:r>
      <w:r w:rsidR="00016CB3" w:rsidRPr="00F15FE1">
        <w:rPr>
          <w:rFonts w:ascii="Comic Sans MS" w:hAnsi="Comic Sans MS" w:cs="AkzidenzGroteskBE-Regular"/>
          <w:color w:val="000000" w:themeColor="text1"/>
          <w:sz w:val="24"/>
          <w:szCs w:val="24"/>
          <w:lang w:val="en-GB" w:eastAsia="de-CH"/>
        </w:rPr>
        <w:t xml:space="preserve">. </w:t>
      </w:r>
    </w:p>
    <w:p w:rsidR="00D649EB" w:rsidRPr="00D649EB" w:rsidRDefault="00C14AE4" w:rsidP="00360DAA">
      <w:pPr>
        <w:pStyle w:val="Listenabsatz"/>
        <w:numPr>
          <w:ilvl w:val="0"/>
          <w:numId w:val="5"/>
        </w:numPr>
        <w:spacing w:before="24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A k</w:t>
      </w:r>
      <w:r w:rsidR="00D649EB">
        <w:rPr>
          <w:rFonts w:ascii="Verdana" w:hAnsi="Verdana"/>
          <w:sz w:val="22"/>
          <w:szCs w:val="22"/>
          <w:lang w:val="en-GB"/>
        </w:rPr>
        <w:t xml:space="preserve">ilobyte </w:t>
      </w:r>
      <w:r>
        <w:rPr>
          <w:rFonts w:ascii="Verdana" w:hAnsi="Verdana"/>
          <w:sz w:val="22"/>
          <w:szCs w:val="22"/>
          <w:lang w:val="en-GB"/>
        </w:rPr>
        <w:t>corresponds to</w:t>
      </w:r>
      <w:r w:rsidR="00D649EB" w:rsidRPr="00D649EB">
        <w:rPr>
          <w:rFonts w:ascii="Verdana" w:hAnsi="Verdana"/>
          <w:sz w:val="22"/>
          <w:szCs w:val="22"/>
          <w:lang w:val="en-GB"/>
        </w:rPr>
        <w:t xml:space="preserve"> …</w:t>
      </w:r>
      <w:r w:rsidR="00D649EB">
        <w:rPr>
          <w:rFonts w:ascii="Verdana" w:hAnsi="Verdana"/>
          <w:b/>
          <w:sz w:val="22"/>
          <w:szCs w:val="22"/>
          <w:lang w:val="en-GB"/>
        </w:rPr>
        <w:t xml:space="preserve"> </w:t>
      </w:r>
    </w:p>
    <w:p w:rsidR="00D649EB" w:rsidRDefault="008F4884" w:rsidP="00D649EB">
      <w:pPr>
        <w:pStyle w:val="Textkrper-Zeileneinzug"/>
      </w:pPr>
      <w:r w:rsidRPr="00D649EB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8852ECE" wp14:editId="386166CD">
                <wp:simplePos x="0" y="0"/>
                <wp:positionH relativeFrom="column">
                  <wp:posOffset>608965</wp:posOffset>
                </wp:positionH>
                <wp:positionV relativeFrom="paragraph">
                  <wp:posOffset>75565</wp:posOffset>
                </wp:positionV>
                <wp:extent cx="124460" cy="182880"/>
                <wp:effectExtent l="0" t="0" r="27940" b="26670"/>
                <wp:wrapNone/>
                <wp:docPr id="2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8AC" w:rsidRPr="005C4EC9" w:rsidRDefault="00770ABC" w:rsidP="00D649EB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  <w:permStart w:id="559119535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x</w:t>
                            </w:r>
                            <w:permEnd w:id="55911953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52ECE" id="Text Box 39" o:spid="_x0000_s1027" type="#_x0000_t202" style="position:absolute;left:0;text-align:left;margin-left:47.95pt;margin-top:5.95pt;width:9.8pt;height:14.4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">
                <v:textbox inset="0,0,0,0">
                  <w:txbxContent>
                    <w:p w:rsidR="00E378AC" w:rsidRPr="005C4EC9" w:rsidRDefault="00770ABC" w:rsidP="00D649EB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  <w:permStart w:id="559119535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x</w:t>
                      </w:r>
                      <w:permEnd w:id="559119535"/>
                    </w:p>
                  </w:txbxContent>
                </v:textbox>
              </v:shape>
            </w:pict>
          </mc:Fallback>
        </mc:AlternateContent>
      </w:r>
      <w:r w:rsidR="00D649EB">
        <w:t xml:space="preserve">1024 </w:t>
      </w:r>
      <w:r w:rsidR="00C14AE4">
        <w:t>b</w:t>
      </w:r>
      <w:r w:rsidR="00D649EB">
        <w:t xml:space="preserve">ytes </w:t>
      </w:r>
    </w:p>
    <w:p w:rsidR="00D649EB" w:rsidRDefault="008F4884" w:rsidP="00D649EB">
      <w:pPr>
        <w:pStyle w:val="Textkrper-Zeileneinzug"/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BB18617" wp14:editId="3471DC00">
                <wp:simplePos x="0" y="0"/>
                <wp:positionH relativeFrom="column">
                  <wp:posOffset>609600</wp:posOffset>
                </wp:positionH>
                <wp:positionV relativeFrom="paragraph">
                  <wp:posOffset>-2540</wp:posOffset>
                </wp:positionV>
                <wp:extent cx="124460" cy="182880"/>
                <wp:effectExtent l="0" t="0" r="27940" b="26670"/>
                <wp:wrapNone/>
                <wp:docPr id="112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8AC" w:rsidRPr="00377A23" w:rsidRDefault="00770ABC" w:rsidP="00415866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282813252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  </w:t>
                            </w:r>
                            <w:permEnd w:id="1282813252"/>
                          </w:p>
                          <w:p w:rsidR="00E378AC" w:rsidRPr="005C4EC9" w:rsidRDefault="00E378AC" w:rsidP="00D649EB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18617" id="_x0000_s1028" type="#_x0000_t202" style="position:absolute;left:0;text-align:left;margin-left:48pt;margin-top:-.2pt;width:9.8pt;height:14.4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">
                <v:textbox inset="0,0,0,0">
                  <w:txbxContent>
                    <w:p w:rsidR="00E378AC" w:rsidRPr="00377A23" w:rsidRDefault="00770ABC" w:rsidP="00415866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1282813252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  </w:t>
                      </w:r>
                      <w:permEnd w:id="1282813252"/>
                    </w:p>
                    <w:p w:rsidR="00E378AC" w:rsidRPr="005C4EC9" w:rsidRDefault="00E378AC" w:rsidP="00D649EB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49EB">
        <w:t>10</w:t>
      </w:r>
      <w:r w:rsidR="00360DAA">
        <w:t xml:space="preserve">24 </w:t>
      </w:r>
      <w:r w:rsidR="00C14AE4">
        <w:t>b</w:t>
      </w:r>
      <w:r w:rsidR="00360DAA">
        <w:t>it</w:t>
      </w:r>
      <w:r w:rsidR="00D649EB">
        <w:t xml:space="preserve"> </w:t>
      </w:r>
    </w:p>
    <w:p w:rsidR="00D649EB" w:rsidRDefault="008F4884" w:rsidP="00D649EB">
      <w:pPr>
        <w:pStyle w:val="Textkrper-Zeileneinzug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F11B5F5" wp14:editId="357E3632">
                <wp:simplePos x="0" y="0"/>
                <wp:positionH relativeFrom="column">
                  <wp:posOffset>609600</wp:posOffset>
                </wp:positionH>
                <wp:positionV relativeFrom="paragraph">
                  <wp:posOffset>6957</wp:posOffset>
                </wp:positionV>
                <wp:extent cx="124460" cy="182880"/>
                <wp:effectExtent l="0" t="0" r="27940" b="26670"/>
                <wp:wrapNone/>
                <wp:docPr id="112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8AC" w:rsidRPr="00377A23" w:rsidRDefault="00E378AC" w:rsidP="00D649EB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371721693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_</w:t>
                            </w:r>
                            <w:permEnd w:id="37172169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1B5F5" id="Text Box 38" o:spid="_x0000_s1029" type="#_x0000_t202" style="position:absolute;left:0;text-align:left;margin-left:48pt;margin-top:.55pt;width:9.8pt;height:14.4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">
                <v:textbox inset="0,0,0,0">
                  <w:txbxContent>
                    <w:p w:rsidR="00E378AC" w:rsidRPr="00377A23" w:rsidRDefault="00E378AC" w:rsidP="00D649EB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371721693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_</w:t>
                      </w:r>
                      <w:permEnd w:id="371721693"/>
                    </w:p>
                  </w:txbxContent>
                </v:textbox>
              </v:shape>
            </w:pict>
          </mc:Fallback>
        </mc:AlternateContent>
      </w:r>
      <w:r w:rsidR="00D649EB"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5F1ECDD" wp14:editId="6D18A5CF">
                <wp:simplePos x="0" y="0"/>
                <wp:positionH relativeFrom="column">
                  <wp:posOffset>609600</wp:posOffset>
                </wp:positionH>
                <wp:positionV relativeFrom="paragraph">
                  <wp:posOffset>242570</wp:posOffset>
                </wp:positionV>
                <wp:extent cx="124460" cy="182880"/>
                <wp:effectExtent l="0" t="0" r="27940" b="26670"/>
                <wp:wrapNone/>
                <wp:docPr id="113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8AC" w:rsidRPr="00377A23" w:rsidRDefault="00E378AC" w:rsidP="00D649EB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975597509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_</w:t>
                            </w:r>
                            <w:permEnd w:id="197559750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1ECDD" id="_x0000_s1030" type="#_x0000_t202" style="position:absolute;left:0;text-align:left;margin-left:48pt;margin-top:19.1pt;width:9.8pt;height:14.4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">
                <v:textbox inset="0,0,0,0">
                  <w:txbxContent>
                    <w:p w:rsidR="00E378AC" w:rsidRPr="00377A23" w:rsidRDefault="00E378AC" w:rsidP="00D649EB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1975597509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_</w:t>
                      </w:r>
                      <w:permEnd w:id="1975597509"/>
                    </w:p>
                  </w:txbxContent>
                </v:textbox>
              </v:shape>
            </w:pict>
          </mc:Fallback>
        </mc:AlternateContent>
      </w:r>
      <w:r w:rsidR="00D649EB">
        <w:t xml:space="preserve">512 </w:t>
      </w:r>
      <w:r w:rsidR="00C14AE4">
        <w:t>b</w:t>
      </w:r>
      <w:r w:rsidR="00D649EB">
        <w:t xml:space="preserve">ytes  </w:t>
      </w:r>
    </w:p>
    <w:p w:rsidR="00D649EB" w:rsidRDefault="00D649EB" w:rsidP="00D649EB">
      <w:pPr>
        <w:pStyle w:val="Textkrper-Zeileneinzug"/>
        <w:spacing w:after="0"/>
      </w:pPr>
      <w:r>
        <w:t xml:space="preserve">1000 </w:t>
      </w:r>
      <w:r w:rsidR="00C14AE4">
        <w:t>b</w:t>
      </w:r>
      <w:r>
        <w:t xml:space="preserve">it </w:t>
      </w:r>
    </w:p>
    <w:p w:rsidR="00360DAA" w:rsidRPr="00D649EB" w:rsidRDefault="00770ABC" w:rsidP="00360DAA">
      <w:pPr>
        <w:pStyle w:val="Listenabsatz"/>
        <w:numPr>
          <w:ilvl w:val="0"/>
          <w:numId w:val="5"/>
        </w:numPr>
        <w:spacing w:before="240"/>
        <w:rPr>
          <w:rFonts w:ascii="Verdana" w:hAnsi="Verdana"/>
          <w:sz w:val="22"/>
          <w:szCs w:val="22"/>
          <w:lang w:val="en-GB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3441763" wp14:editId="0641E6FE">
            <wp:simplePos x="0" y="0"/>
            <wp:positionH relativeFrom="column">
              <wp:posOffset>3851275</wp:posOffset>
            </wp:positionH>
            <wp:positionV relativeFrom="paragraph">
              <wp:posOffset>321310</wp:posOffset>
            </wp:positionV>
            <wp:extent cx="1852295" cy="1327150"/>
            <wp:effectExtent l="0" t="0" r="0" b="6350"/>
            <wp:wrapNone/>
            <wp:docPr id="988" name="Grafik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2" t="13783" r="35624" b="10967"/>
                    <a:stretch/>
                  </pic:blipFill>
                  <pic:spPr bwMode="auto">
                    <a:xfrm>
                      <a:off x="0" y="0"/>
                      <a:ext cx="1852295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13E" w:rsidRPr="0042013E">
        <w:rPr>
          <w:rFonts w:ascii="Verdana" w:hAnsi="Verdana"/>
          <w:sz w:val="22"/>
          <w:szCs w:val="22"/>
          <w:lang w:val="en-GB"/>
        </w:rPr>
        <w:t xml:space="preserve"> </w:t>
      </w:r>
      <w:r w:rsidR="0042013E">
        <w:rPr>
          <w:rFonts w:ascii="Verdana" w:hAnsi="Verdana"/>
          <w:sz w:val="22"/>
          <w:szCs w:val="22"/>
          <w:lang w:val="en-GB"/>
        </w:rPr>
        <w:t>Put the sizes in the correct order, from the smallest to the biggest unit.</w:t>
      </w:r>
      <w:r w:rsidR="00CA0439">
        <w:rPr>
          <w:rFonts w:ascii="Verdana" w:hAnsi="Verdana"/>
          <w:sz w:val="22"/>
          <w:szCs w:val="22"/>
          <w:lang w:val="en-GB"/>
        </w:rPr>
        <w:t xml:space="preserve"> </w:t>
      </w:r>
      <w:r w:rsidR="00360DAA">
        <w:rPr>
          <w:rFonts w:ascii="Verdana" w:hAnsi="Verdana"/>
          <w:b/>
          <w:sz w:val="22"/>
          <w:szCs w:val="22"/>
          <w:lang w:val="en-GB"/>
        </w:rPr>
        <w:t xml:space="preserve"> </w:t>
      </w:r>
    </w:p>
    <w:p w:rsidR="00360DAA" w:rsidRDefault="00360DAA" w:rsidP="00360DAA">
      <w:pPr>
        <w:pStyle w:val="Textkrper-Zeileneinzug"/>
      </w:pPr>
      <w:r w:rsidRPr="00D649EB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4D4C95E" wp14:editId="323DF763">
                <wp:simplePos x="0" y="0"/>
                <wp:positionH relativeFrom="column">
                  <wp:posOffset>608965</wp:posOffset>
                </wp:positionH>
                <wp:positionV relativeFrom="paragraph">
                  <wp:posOffset>75565</wp:posOffset>
                </wp:positionV>
                <wp:extent cx="124460" cy="182880"/>
                <wp:effectExtent l="0" t="0" r="27940" b="26670"/>
                <wp:wrapNone/>
                <wp:docPr id="98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8AC" w:rsidRPr="00377A23" w:rsidRDefault="00FC4D94" w:rsidP="00BC0C37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696790720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permEnd w:id="696790720"/>
                          </w:p>
                          <w:p w:rsidR="00E378AC" w:rsidRPr="005C4EC9" w:rsidRDefault="00E378AC" w:rsidP="00360DAA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4C95E" id="_x0000_s1031" type="#_x0000_t202" style="position:absolute;left:0;text-align:left;margin-left:47.95pt;margin-top:5.95pt;width:9.8pt;height:14.4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">
                <v:textbox inset="0,0,0,0">
                  <w:txbxContent>
                    <w:p w:rsidR="00E378AC" w:rsidRPr="00377A23" w:rsidRDefault="00FC4D94" w:rsidP="00BC0C37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696790720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permEnd w:id="696790720"/>
                    </w:p>
                    <w:p w:rsidR="00E378AC" w:rsidRPr="005C4EC9" w:rsidRDefault="00E378AC" w:rsidP="00360DAA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53B0">
        <w:t>b</w:t>
      </w:r>
      <w:r>
        <w:t xml:space="preserve">it, </w:t>
      </w:r>
      <w:r w:rsidR="00AA53B0">
        <w:t>b</w:t>
      </w:r>
      <w:r>
        <w:t xml:space="preserve">yte, </w:t>
      </w:r>
      <w:r w:rsidR="00AA53B0">
        <w:t>k</w:t>
      </w:r>
      <w:r>
        <w:t xml:space="preserve">ilobyte, </w:t>
      </w:r>
      <w:r w:rsidR="00AA53B0">
        <w:t>t</w:t>
      </w:r>
      <w:r>
        <w:t xml:space="preserve">erabyte, </w:t>
      </w:r>
      <w:r w:rsidR="00AA53B0">
        <w:t>m</w:t>
      </w:r>
      <w:r>
        <w:t xml:space="preserve">egabyte </w:t>
      </w:r>
    </w:p>
    <w:p w:rsidR="00360DAA" w:rsidRDefault="00360DAA" w:rsidP="00360DAA">
      <w:pPr>
        <w:pStyle w:val="Textkrper-Zeileneinzug"/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E485B72" wp14:editId="08E8ED06">
                <wp:simplePos x="0" y="0"/>
                <wp:positionH relativeFrom="column">
                  <wp:posOffset>609600</wp:posOffset>
                </wp:positionH>
                <wp:positionV relativeFrom="paragraph">
                  <wp:posOffset>-2540</wp:posOffset>
                </wp:positionV>
                <wp:extent cx="124460" cy="182880"/>
                <wp:effectExtent l="0" t="0" r="27940" b="26670"/>
                <wp:wrapNone/>
                <wp:docPr id="99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8AC" w:rsidRPr="00377A23" w:rsidRDefault="00FC4D94" w:rsidP="00360DAA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709428107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x</w:t>
                            </w:r>
                            <w:permEnd w:id="709428107"/>
                          </w:p>
                          <w:p w:rsidR="00E378AC" w:rsidRPr="005C4EC9" w:rsidRDefault="00E378AC" w:rsidP="00360DAA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85B72" id="_x0000_s1032" type="#_x0000_t202" style="position:absolute;left:0;text-align:left;margin-left:48pt;margin-top:-.2pt;width:9.8pt;height:14.4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">
                <v:textbox inset="0,0,0,0">
                  <w:txbxContent>
                    <w:p w:rsidR="00E378AC" w:rsidRPr="00377A23" w:rsidRDefault="00FC4D94" w:rsidP="00360DAA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709428107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x</w:t>
                      </w:r>
                      <w:permEnd w:id="709428107"/>
                    </w:p>
                    <w:p w:rsidR="00E378AC" w:rsidRPr="005C4EC9" w:rsidRDefault="00E378AC" w:rsidP="00360DAA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53B0">
        <w:t>b</w:t>
      </w:r>
      <w:r>
        <w:t xml:space="preserve">it, </w:t>
      </w:r>
      <w:r w:rsidR="00AA53B0">
        <w:t>m</w:t>
      </w:r>
      <w:r>
        <w:t xml:space="preserve">egabyte, </w:t>
      </w:r>
      <w:r w:rsidR="00AA53B0">
        <w:t>g</w:t>
      </w:r>
      <w:r>
        <w:t xml:space="preserve">igabyte, </w:t>
      </w:r>
      <w:r w:rsidR="00AA53B0">
        <w:t>t</w:t>
      </w:r>
      <w:r>
        <w:t>erabyte</w:t>
      </w:r>
    </w:p>
    <w:p w:rsidR="00360DAA" w:rsidRDefault="00AA53B0" w:rsidP="00360DAA">
      <w:pPr>
        <w:pStyle w:val="Textkrper-Zeileneinzug"/>
      </w:pPr>
      <w:r>
        <w:t>k</w:t>
      </w:r>
      <w:r w:rsidR="00360DAA">
        <w:t xml:space="preserve">ilobyte, </w:t>
      </w:r>
      <w:r>
        <w:t>g</w:t>
      </w:r>
      <w:r w:rsidR="00360DAA">
        <w:t xml:space="preserve">igabyte, </w:t>
      </w:r>
      <w:r>
        <w:t>m</w:t>
      </w:r>
      <w:r w:rsidR="00360DAA">
        <w:t xml:space="preserve">egabyte, </w:t>
      </w:r>
      <w:r>
        <w:t>t</w:t>
      </w:r>
      <w:r w:rsidR="00360DAA">
        <w:t xml:space="preserve">erabyte </w:t>
      </w:r>
      <w:r w:rsidR="00360DAA"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AD9B307" wp14:editId="3CB6080F">
                <wp:simplePos x="0" y="0"/>
                <wp:positionH relativeFrom="column">
                  <wp:posOffset>609600</wp:posOffset>
                </wp:positionH>
                <wp:positionV relativeFrom="paragraph">
                  <wp:posOffset>6957</wp:posOffset>
                </wp:positionV>
                <wp:extent cx="124460" cy="182880"/>
                <wp:effectExtent l="0" t="0" r="27940" b="26670"/>
                <wp:wrapNone/>
                <wp:docPr id="99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8AC" w:rsidRPr="00377A23" w:rsidRDefault="00E378AC" w:rsidP="00360DAA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289905250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_</w:t>
                            </w:r>
                            <w:permEnd w:id="128990525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9B307" id="_x0000_s1033" type="#_x0000_t202" style="position:absolute;left:0;text-align:left;margin-left:48pt;margin-top:.55pt;width:9.8pt;height:14.4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">
                <v:textbox inset="0,0,0,0">
                  <w:txbxContent>
                    <w:p w:rsidR="00E378AC" w:rsidRPr="00377A23" w:rsidRDefault="00E378AC" w:rsidP="00360DAA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1289905250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_</w:t>
                      </w:r>
                      <w:permEnd w:id="1289905250"/>
                    </w:p>
                  </w:txbxContent>
                </v:textbox>
              </v:shape>
            </w:pict>
          </mc:Fallback>
        </mc:AlternateContent>
      </w:r>
      <w:r w:rsidR="00360DAA"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E5FEC4F" wp14:editId="30F969C4">
                <wp:simplePos x="0" y="0"/>
                <wp:positionH relativeFrom="column">
                  <wp:posOffset>609600</wp:posOffset>
                </wp:positionH>
                <wp:positionV relativeFrom="paragraph">
                  <wp:posOffset>242570</wp:posOffset>
                </wp:positionV>
                <wp:extent cx="124460" cy="182880"/>
                <wp:effectExtent l="0" t="0" r="27940" b="26670"/>
                <wp:wrapNone/>
                <wp:docPr id="9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8AC" w:rsidRPr="00377A23" w:rsidRDefault="00E378AC" w:rsidP="00360DAA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273708329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_</w:t>
                            </w:r>
                            <w:permEnd w:id="127370832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FEC4F" id="_x0000_s1034" type="#_x0000_t202" style="position:absolute;left:0;text-align:left;margin-left:48pt;margin-top:19.1pt;width:9.8pt;height:14.4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">
                <v:textbox inset="0,0,0,0">
                  <w:txbxContent>
                    <w:p w:rsidR="00E378AC" w:rsidRPr="00377A23" w:rsidRDefault="00E378AC" w:rsidP="00360DAA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1273708329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_</w:t>
                      </w:r>
                      <w:permEnd w:id="1273708329"/>
                    </w:p>
                  </w:txbxContent>
                </v:textbox>
              </v:shape>
            </w:pict>
          </mc:Fallback>
        </mc:AlternateContent>
      </w:r>
      <w:r w:rsidR="00360DAA">
        <w:t xml:space="preserve">  </w:t>
      </w:r>
    </w:p>
    <w:p w:rsidR="00360DAA" w:rsidRDefault="00AA53B0" w:rsidP="00360DAA">
      <w:pPr>
        <w:pStyle w:val="Textkrper-Zeileneinzug"/>
        <w:spacing w:after="0"/>
      </w:pPr>
      <w:r>
        <w:t>b</w:t>
      </w:r>
      <w:r w:rsidR="00360DAA">
        <w:t xml:space="preserve">yte, </w:t>
      </w:r>
      <w:r>
        <w:t>b</w:t>
      </w:r>
      <w:r w:rsidR="00360DAA">
        <w:t xml:space="preserve">it, </w:t>
      </w:r>
      <w:r>
        <w:t>k</w:t>
      </w:r>
      <w:r w:rsidR="00360DAA">
        <w:t xml:space="preserve">ilobyte, </w:t>
      </w:r>
      <w:r>
        <w:t>m</w:t>
      </w:r>
      <w:r w:rsidR="00360DAA">
        <w:t>egabyte</w:t>
      </w:r>
    </w:p>
    <w:p w:rsidR="007873F5" w:rsidRDefault="007873F5">
      <w:pPr>
        <w:rPr>
          <w:rFonts w:ascii="Verdana" w:hAnsi="Verdana" w:cs="Arial"/>
          <w:b/>
          <w:color w:val="000000"/>
          <w:sz w:val="26"/>
          <w:szCs w:val="26"/>
          <w:lang w:eastAsia="de-CH"/>
        </w:rPr>
      </w:pPr>
      <w:r>
        <w:rPr>
          <w:rFonts w:ascii="Verdana" w:hAnsi="Verdana" w:cs="Arial"/>
          <w:b/>
          <w:color w:val="000000"/>
          <w:sz w:val="26"/>
          <w:szCs w:val="26"/>
          <w:lang w:eastAsia="de-CH"/>
        </w:rPr>
        <w:br w:type="page"/>
      </w:r>
    </w:p>
    <w:p w:rsidR="00810A96" w:rsidRPr="0089371C" w:rsidRDefault="00810A96" w:rsidP="00810A96">
      <w:pPr>
        <w:shd w:val="clear" w:color="auto" w:fill="FFFFFF"/>
        <w:spacing w:before="240" w:after="149"/>
        <w:ind w:left="567"/>
        <w:rPr>
          <w:rFonts w:ascii="Verdana" w:hAnsi="Verdana" w:cs="Arial"/>
          <w:b/>
          <w:color w:val="000000"/>
          <w:sz w:val="26"/>
          <w:szCs w:val="26"/>
          <w:lang w:eastAsia="de-CH"/>
        </w:rPr>
      </w:pPr>
      <w:r>
        <w:rPr>
          <w:rFonts w:ascii="Verdana" w:hAnsi="Verdana" w:cs="Arial"/>
          <w:b/>
          <w:color w:val="000000"/>
          <w:sz w:val="26"/>
          <w:szCs w:val="26"/>
          <w:lang w:eastAsia="de-CH"/>
        </w:rPr>
        <w:lastRenderedPageBreak/>
        <w:t>Bit</w:t>
      </w:r>
      <w:r w:rsidR="00021682">
        <w:rPr>
          <w:rFonts w:ascii="Verdana" w:hAnsi="Verdana" w:cs="Arial"/>
          <w:b/>
          <w:color w:val="000000"/>
          <w:sz w:val="26"/>
          <w:szCs w:val="26"/>
          <w:lang w:eastAsia="de-CH"/>
        </w:rPr>
        <w:t xml:space="preserve"> </w:t>
      </w:r>
      <w:r>
        <w:rPr>
          <w:rFonts w:ascii="Verdana" w:hAnsi="Verdana" w:cs="Arial"/>
          <w:b/>
          <w:color w:val="000000"/>
          <w:sz w:val="26"/>
          <w:szCs w:val="26"/>
          <w:lang w:eastAsia="de-CH"/>
        </w:rPr>
        <w:t>a</w:t>
      </w:r>
      <w:r w:rsidR="00021682">
        <w:rPr>
          <w:rFonts w:ascii="Verdana" w:hAnsi="Verdana" w:cs="Arial"/>
          <w:b/>
          <w:color w:val="000000"/>
          <w:sz w:val="26"/>
          <w:szCs w:val="26"/>
          <w:lang w:eastAsia="de-CH"/>
        </w:rPr>
        <w:t>ddress</w:t>
      </w:r>
    </w:p>
    <w:p w:rsidR="00E378AC" w:rsidRPr="004548BC" w:rsidRDefault="00D028CB" w:rsidP="00E378AC">
      <w:pPr>
        <w:shd w:val="clear" w:color="auto" w:fill="FFFFFF"/>
        <w:spacing w:line="288" w:lineRule="atLeast"/>
        <w:ind w:left="567"/>
        <w:rPr>
          <w:rFonts w:ascii="Verdana" w:hAnsi="Verdana" w:cs="Arial"/>
          <w:color w:val="000000"/>
          <w:sz w:val="22"/>
          <w:szCs w:val="22"/>
          <w:lang w:val="en-US" w:eastAsia="de-CH"/>
        </w:rPr>
      </w:pPr>
      <w:r w:rsidRPr="00066029">
        <w:rPr>
          <w:rFonts w:ascii="Verdana" w:hAnsi="Verdana" w:cs="Arial"/>
          <w:color w:val="000000"/>
          <w:sz w:val="22"/>
          <w:szCs w:val="22"/>
          <w:lang w:val="en-GB" w:eastAsia="de-CH"/>
        </w:rPr>
        <w:t>Bits and bytes must be addressed, so that their data can be processed.</w:t>
      </w:r>
      <w:r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="002E79A7" w:rsidRPr="00D028C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Within each byte a number between 0 and 7 is assigned to each bit, the so-called bit address. </w:t>
      </w:r>
      <w:r w:rsidR="002E79A7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 xml:space="preserve">The individual bits </w:t>
      </w:r>
      <w:r w:rsidR="00E378AC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 xml:space="preserve">in a program </w:t>
      </w:r>
      <w:r w:rsidR="002E79A7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 xml:space="preserve">are recognized </w:t>
      </w:r>
      <w:r w:rsidR="006A08D4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>through</w:t>
      </w:r>
      <w:r w:rsidR="002E79A7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 xml:space="preserve"> this bit addre</w:t>
      </w:r>
      <w:r w:rsidR="00E378AC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 xml:space="preserve">ss. The graphical representation of this 8-bit addressing </w:t>
      </w:r>
      <w:r w:rsidR="00246F17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>is done</w:t>
      </w:r>
      <w:r w:rsidR="00E378AC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 xml:space="preserve"> from </w:t>
      </w:r>
      <w:r w:rsidR="00246F17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 xml:space="preserve">the </w:t>
      </w:r>
      <w:r w:rsidR="00E378AC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 xml:space="preserve">right to </w:t>
      </w:r>
      <w:r w:rsidR="00246F17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 xml:space="preserve">the </w:t>
      </w:r>
      <w:r w:rsidR="00E378AC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>left.</w:t>
      </w:r>
      <w:r w:rsidR="00246F17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 xml:space="preserve"> </w:t>
      </w:r>
      <w:r w:rsidR="006154CE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 xml:space="preserve">The rightmost bit is </w:t>
      </w:r>
      <w:r w:rsidR="00246F17" w:rsidRPr="004548BC">
        <w:rPr>
          <w:rFonts w:ascii="Verdana" w:hAnsi="Verdana" w:cs="Arial"/>
          <w:b/>
          <w:color w:val="000000"/>
          <w:sz w:val="22"/>
          <w:szCs w:val="22"/>
          <w:lang w:val="en-US" w:eastAsia="de-CH"/>
        </w:rPr>
        <w:t>bit 0</w:t>
      </w:r>
      <w:r w:rsidR="00246F17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 xml:space="preserve"> (the least significant bit) and</w:t>
      </w:r>
      <w:r w:rsidR="006154CE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 xml:space="preserve"> the leftmost bit is </w:t>
      </w:r>
      <w:r w:rsidR="00246F17" w:rsidRPr="004548BC">
        <w:rPr>
          <w:rFonts w:ascii="Verdana" w:hAnsi="Verdana" w:cs="Arial"/>
          <w:b/>
          <w:color w:val="000000"/>
          <w:sz w:val="22"/>
          <w:szCs w:val="22"/>
          <w:lang w:val="en-US" w:eastAsia="de-CH"/>
        </w:rPr>
        <w:t>bit 7</w:t>
      </w:r>
      <w:r w:rsidR="00246F17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 xml:space="preserve"> (the most significant bit)</w:t>
      </w:r>
      <w:r w:rsidR="006154CE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>.</w:t>
      </w:r>
      <w:r w:rsidR="00246F17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 xml:space="preserve">  </w:t>
      </w:r>
      <w:r w:rsidR="00E378AC" w:rsidRPr="004548BC">
        <w:rPr>
          <w:rFonts w:ascii="Verdana" w:hAnsi="Verdana" w:cs="Arial"/>
          <w:color w:val="000000"/>
          <w:sz w:val="22"/>
          <w:szCs w:val="22"/>
          <w:lang w:val="en-US" w:eastAsia="de-CH"/>
        </w:rPr>
        <w:t xml:space="preserve"> </w:t>
      </w:r>
    </w:p>
    <w:p w:rsidR="00810A96" w:rsidRPr="004548BC" w:rsidRDefault="00810A96" w:rsidP="00810A96">
      <w:pPr>
        <w:tabs>
          <w:tab w:val="left" w:pos="964"/>
        </w:tabs>
        <w:spacing w:line="288" w:lineRule="auto"/>
        <w:ind w:left="964"/>
        <w:rPr>
          <w:rFonts w:ascii="Verdana" w:hAnsi="Verdana" w:cs="Arial"/>
          <w:sz w:val="22"/>
          <w:szCs w:val="22"/>
          <w:lang w:val="en-US"/>
        </w:rPr>
      </w:pPr>
    </w:p>
    <w:p w:rsidR="00810A96" w:rsidRDefault="0015209B" w:rsidP="00810A96">
      <w:pPr>
        <w:tabs>
          <w:tab w:val="left" w:pos="964"/>
        </w:tabs>
        <w:spacing w:line="360" w:lineRule="atLeast"/>
        <w:ind w:left="993"/>
        <w:rPr>
          <w:rFonts w:ascii="Arial" w:hAnsi="Arial" w:cs="Arial"/>
        </w:rPr>
      </w:pPr>
      <w:r>
        <w:rPr>
          <w:rFonts w:ascii="Arial" w:hAnsi="Arial"/>
          <w:noProof/>
          <w:lang w:val="en-US" w:eastAsia="en-US"/>
        </w:rPr>
        <w:drawing>
          <wp:inline distT="0" distB="0" distL="0" distR="0" wp14:anchorId="6B5B6096" wp14:editId="2B955946">
            <wp:extent cx="3399790" cy="514985"/>
            <wp:effectExtent l="0" t="0" r="0" b="0"/>
            <wp:docPr id="5" name="Grafik 5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A96" w:rsidRDefault="00810A96" w:rsidP="00810A96">
      <w:pPr>
        <w:tabs>
          <w:tab w:val="left" w:pos="964"/>
        </w:tabs>
        <w:spacing w:line="360" w:lineRule="atLeast"/>
        <w:ind w:left="993"/>
        <w:jc w:val="center"/>
        <w:rPr>
          <w:rFonts w:ascii="Arial" w:hAnsi="Arial" w:cs="Arial"/>
        </w:rPr>
      </w:pPr>
    </w:p>
    <w:p w:rsidR="00810A96" w:rsidRPr="004548BC" w:rsidRDefault="00810A96" w:rsidP="00810A96">
      <w:pPr>
        <w:shd w:val="clear" w:color="auto" w:fill="FFFFFF"/>
        <w:spacing w:before="240" w:after="149"/>
        <w:ind w:left="567"/>
        <w:rPr>
          <w:rFonts w:ascii="Verdana" w:hAnsi="Verdana" w:cs="Arial"/>
          <w:b/>
          <w:color w:val="000000"/>
          <w:sz w:val="26"/>
          <w:szCs w:val="26"/>
          <w:lang w:val="en-US" w:eastAsia="de-CH"/>
        </w:rPr>
      </w:pPr>
      <w:r w:rsidRPr="004548BC">
        <w:rPr>
          <w:rFonts w:ascii="Verdana" w:hAnsi="Verdana" w:cs="Arial"/>
          <w:b/>
          <w:color w:val="000000"/>
          <w:sz w:val="26"/>
          <w:szCs w:val="26"/>
          <w:lang w:val="en-US" w:eastAsia="de-CH"/>
        </w:rPr>
        <w:t>Byte</w:t>
      </w:r>
      <w:r w:rsidR="00021682" w:rsidRPr="004548BC">
        <w:rPr>
          <w:rFonts w:ascii="Verdana" w:hAnsi="Verdana" w:cs="Arial"/>
          <w:b/>
          <w:color w:val="000000"/>
          <w:sz w:val="26"/>
          <w:szCs w:val="26"/>
          <w:lang w:val="en-US" w:eastAsia="de-CH"/>
        </w:rPr>
        <w:t xml:space="preserve"> </w:t>
      </w:r>
      <w:r w:rsidRPr="004548BC">
        <w:rPr>
          <w:rFonts w:ascii="Verdana" w:hAnsi="Verdana" w:cs="Arial"/>
          <w:b/>
          <w:color w:val="000000"/>
          <w:sz w:val="26"/>
          <w:szCs w:val="26"/>
          <w:lang w:val="en-US" w:eastAsia="de-CH"/>
        </w:rPr>
        <w:t>ad</w:t>
      </w:r>
      <w:r w:rsidR="00021682" w:rsidRPr="004548BC">
        <w:rPr>
          <w:rFonts w:ascii="Verdana" w:hAnsi="Verdana" w:cs="Arial"/>
          <w:b/>
          <w:color w:val="000000"/>
          <w:sz w:val="26"/>
          <w:szCs w:val="26"/>
          <w:lang w:val="en-US" w:eastAsia="de-CH"/>
        </w:rPr>
        <w:t>dress</w:t>
      </w:r>
    </w:p>
    <w:p w:rsidR="0015209B" w:rsidRPr="003D42AB" w:rsidRDefault="003D42AB" w:rsidP="0015209B">
      <w:pPr>
        <w:shd w:val="clear" w:color="auto" w:fill="FFFFFF"/>
        <w:ind w:left="567"/>
        <w:rPr>
          <w:rFonts w:ascii="Verdana" w:hAnsi="Verdana" w:cs="Arial"/>
          <w:sz w:val="22"/>
          <w:szCs w:val="22"/>
          <w:lang w:val="en-GB"/>
        </w:rPr>
      </w:pPr>
      <w:r w:rsidRPr="004C61B1">
        <w:rPr>
          <w:rFonts w:ascii="Verdana" w:hAnsi="Verdana"/>
          <w:sz w:val="22"/>
          <w:szCs w:val="22"/>
          <w:lang w:val="en-GB"/>
        </w:rPr>
        <w:t>The individual bytes also receive numbers called byte addresses. Additionally, the operand is still marked so that, for example, IB3 stands for input byte 3 and QB7 stands for output byte 7. Individual bits are clearly addressed by the combination of bit and byte addresses. The bit address is separated from the byte address by a</w:t>
      </w:r>
      <w:r>
        <w:rPr>
          <w:rFonts w:ascii="Verdana" w:hAnsi="Verdana"/>
          <w:sz w:val="22"/>
          <w:szCs w:val="22"/>
          <w:lang w:val="en-GB"/>
        </w:rPr>
        <w:t xml:space="preserve"> point. The bit address is</w:t>
      </w:r>
      <w:r w:rsidRPr="004C61B1">
        <w:rPr>
          <w:rFonts w:ascii="Verdana" w:hAnsi="Verdana"/>
          <w:sz w:val="22"/>
          <w:szCs w:val="22"/>
          <w:lang w:val="en-GB"/>
        </w:rPr>
        <w:t xml:space="preserve"> on the right</w:t>
      </w:r>
      <w:r>
        <w:rPr>
          <w:rFonts w:ascii="Verdana" w:hAnsi="Verdana"/>
          <w:sz w:val="22"/>
          <w:szCs w:val="22"/>
          <w:lang w:val="en-GB"/>
        </w:rPr>
        <w:t xml:space="preserve"> </w:t>
      </w:r>
      <w:r w:rsidRPr="004C61B1">
        <w:rPr>
          <w:rFonts w:ascii="Verdana" w:hAnsi="Verdana"/>
          <w:sz w:val="22"/>
          <w:szCs w:val="22"/>
          <w:lang w:val="en-GB"/>
        </w:rPr>
        <w:t>of the point, whereas</w:t>
      </w:r>
      <w:r>
        <w:rPr>
          <w:rFonts w:ascii="Verdana" w:hAnsi="Verdana"/>
          <w:sz w:val="22"/>
          <w:szCs w:val="22"/>
          <w:lang w:val="en-GB"/>
        </w:rPr>
        <w:t xml:space="preserve"> the byte address is </w:t>
      </w:r>
      <w:r w:rsidRPr="004C61B1">
        <w:rPr>
          <w:rFonts w:ascii="Verdana" w:hAnsi="Verdana"/>
          <w:sz w:val="22"/>
          <w:szCs w:val="22"/>
          <w:lang w:val="en-GB"/>
        </w:rPr>
        <w:t xml:space="preserve">on the left. </w:t>
      </w:r>
      <w:r>
        <w:rPr>
          <w:rFonts w:ascii="Verdana" w:hAnsi="Verdana"/>
          <w:sz w:val="22"/>
          <w:szCs w:val="22"/>
          <w:lang w:val="en-GB"/>
        </w:rPr>
        <w:t>Below you can see the schematic</w:t>
      </w:r>
      <w:r w:rsidRPr="004C61B1">
        <w:rPr>
          <w:rFonts w:ascii="Verdana" w:hAnsi="Verdana"/>
          <w:sz w:val="22"/>
          <w:szCs w:val="22"/>
          <w:lang w:val="en-GB"/>
        </w:rPr>
        <w:t xml:space="preserve"> representation of input byte 0 with the inputs </w:t>
      </w:r>
      <w:r w:rsidRPr="004C61B1">
        <w:rPr>
          <w:rFonts w:ascii="Verdana" w:hAnsi="Verdana" w:cs="Arial"/>
          <w:sz w:val="22"/>
          <w:szCs w:val="22"/>
          <w:lang w:val="en-GB"/>
        </w:rPr>
        <w:t>0 to 7.</w:t>
      </w:r>
    </w:p>
    <w:p w:rsidR="0015209B" w:rsidRPr="003D42AB" w:rsidRDefault="0015209B" w:rsidP="0015209B">
      <w:pPr>
        <w:tabs>
          <w:tab w:val="left" w:pos="964"/>
        </w:tabs>
        <w:spacing w:line="288" w:lineRule="auto"/>
        <w:ind w:left="964"/>
        <w:rPr>
          <w:rFonts w:ascii="Verdana" w:hAnsi="Verdana"/>
          <w:sz w:val="22"/>
          <w:szCs w:val="22"/>
          <w:lang w:val="en-GB"/>
        </w:rPr>
      </w:pPr>
    </w:p>
    <w:p w:rsidR="0015209B" w:rsidRPr="0015209B" w:rsidRDefault="0015209B" w:rsidP="0015209B">
      <w:pPr>
        <w:shd w:val="clear" w:color="auto" w:fill="FFFFFF"/>
        <w:spacing w:after="240"/>
        <w:ind w:left="567"/>
        <w:rPr>
          <w:rFonts w:ascii="Verdana" w:hAnsi="Verdana"/>
          <w:color w:val="000000"/>
          <w:sz w:val="22"/>
          <w:szCs w:val="22"/>
        </w:rPr>
      </w:pPr>
      <w:r w:rsidRPr="0015209B">
        <w:rPr>
          <w:rFonts w:ascii="Verdana" w:hAnsi="Verdana"/>
          <w:noProof/>
          <w:sz w:val="22"/>
          <w:szCs w:val="22"/>
          <w:lang w:val="en-US" w:eastAsia="en-US"/>
        </w:rPr>
        <w:drawing>
          <wp:inline distT="0" distB="0" distL="0" distR="0" wp14:anchorId="1B8E92CC" wp14:editId="47A250B5">
            <wp:extent cx="3165595" cy="737582"/>
            <wp:effectExtent l="0" t="0" r="0" b="5715"/>
            <wp:docPr id="6" name="Grafik 6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815" cy="73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A96" w:rsidRPr="003D42AB" w:rsidRDefault="0010556A" w:rsidP="00BD7652">
      <w:pPr>
        <w:shd w:val="clear" w:color="auto" w:fill="FFFFFF"/>
        <w:spacing w:after="240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 w:rsidRPr="003D42AB">
        <w:rPr>
          <w:rFonts w:ascii="Verdana" w:hAnsi="Verdana"/>
          <w:color w:val="000000"/>
          <w:sz w:val="22"/>
          <w:szCs w:val="22"/>
          <w:lang w:val="en-GB"/>
        </w:rPr>
        <w:t>Now work through tasks g) and h</w:t>
      </w:r>
      <w:r w:rsidR="003D42AB" w:rsidRPr="003D42AB">
        <w:rPr>
          <w:rFonts w:ascii="Verdana" w:hAnsi="Verdana"/>
          <w:color w:val="000000"/>
          <w:sz w:val="22"/>
          <w:szCs w:val="22"/>
          <w:lang w:val="en-GB"/>
        </w:rPr>
        <w:t>).</w:t>
      </w:r>
      <w:r w:rsidR="00810A96" w:rsidRPr="003D42AB">
        <w:rPr>
          <w:rFonts w:ascii="Verdana" w:hAnsi="Verdana"/>
          <w:color w:val="000000"/>
          <w:sz w:val="22"/>
          <w:szCs w:val="22"/>
          <w:lang w:val="en-GB"/>
        </w:rPr>
        <w:t xml:space="preserve">  </w:t>
      </w:r>
    </w:p>
    <w:p w:rsidR="00810A96" w:rsidRPr="0089371C" w:rsidRDefault="00365123" w:rsidP="00810A96">
      <w:pPr>
        <w:shd w:val="clear" w:color="auto" w:fill="FFFFFF"/>
        <w:ind w:left="567"/>
        <w:rPr>
          <w:rFonts w:ascii="Verdana" w:hAnsi="Verdana" w:cs="Arial"/>
          <w:b/>
          <w:color w:val="000000"/>
          <w:sz w:val="22"/>
          <w:szCs w:val="22"/>
          <w:lang w:eastAsia="de-CH"/>
        </w:rPr>
      </w:pPr>
      <w:r>
        <w:rPr>
          <w:rFonts w:ascii="Verdana" w:hAnsi="Verdana" w:cs="Arial"/>
          <w:b/>
          <w:color w:val="000000"/>
          <w:sz w:val="22"/>
          <w:szCs w:val="22"/>
          <w:lang w:eastAsia="de-CH"/>
        </w:rPr>
        <w:t>Tasks</w:t>
      </w:r>
    </w:p>
    <w:p w:rsidR="00810A96" w:rsidRPr="0068078E" w:rsidRDefault="0000673E" w:rsidP="00810A96">
      <w:pPr>
        <w:pStyle w:val="Listenabsatz"/>
        <w:numPr>
          <w:ilvl w:val="0"/>
          <w:numId w:val="5"/>
        </w:numPr>
        <w:spacing w:before="120" w:after="120"/>
        <w:rPr>
          <w:rFonts w:ascii="Verdana" w:hAnsi="Verdana"/>
          <w:sz w:val="22"/>
          <w:szCs w:val="22"/>
          <w:lang w:val="en-GB"/>
        </w:rPr>
      </w:pPr>
      <w:r w:rsidRPr="003D42AB">
        <w:rPr>
          <w:rFonts w:ascii="Verdana" w:hAnsi="Verdana" w:cs="TradeGothic Light"/>
          <w:color w:val="000000"/>
          <w:sz w:val="22"/>
          <w:szCs w:val="22"/>
          <w:lang w:val="en-GB"/>
        </w:rPr>
        <w:t>Label the following representation using the terms</w:t>
      </w:r>
      <w:r w:rsidR="00704743" w:rsidRPr="003D42AB">
        <w:rPr>
          <w:rFonts w:ascii="Verdana" w:hAnsi="Verdana" w:cs="TradeGothic Light"/>
          <w:color w:val="000000"/>
          <w:sz w:val="22"/>
          <w:szCs w:val="22"/>
          <w:lang w:val="en-GB"/>
        </w:rPr>
        <w:t xml:space="preserve"> </w:t>
      </w:r>
      <w:r w:rsidRPr="003D42AB">
        <w:rPr>
          <w:rFonts w:ascii="Verdana" w:hAnsi="Verdana" w:cs="TradeGothic Light"/>
          <w:b/>
          <w:color w:val="000000"/>
          <w:sz w:val="22"/>
          <w:szCs w:val="22"/>
          <w:lang w:val="en-GB"/>
        </w:rPr>
        <w:t>b</w:t>
      </w:r>
      <w:r w:rsidR="00704743" w:rsidRPr="003D42AB">
        <w:rPr>
          <w:rFonts w:ascii="Verdana" w:hAnsi="Verdana" w:cs="TradeGothic Light"/>
          <w:b/>
          <w:color w:val="000000"/>
          <w:sz w:val="22"/>
          <w:szCs w:val="22"/>
          <w:lang w:val="en-GB"/>
        </w:rPr>
        <w:t>it</w:t>
      </w:r>
      <w:r w:rsidR="00704743" w:rsidRPr="003D42AB">
        <w:rPr>
          <w:rFonts w:ascii="Verdana" w:hAnsi="Verdana" w:cs="TradeGothic Light"/>
          <w:color w:val="000000"/>
          <w:sz w:val="22"/>
          <w:szCs w:val="22"/>
          <w:lang w:val="en-GB"/>
        </w:rPr>
        <w:t xml:space="preserve">, </w:t>
      </w:r>
      <w:r w:rsidRPr="003D42AB">
        <w:rPr>
          <w:rFonts w:ascii="Verdana" w:hAnsi="Verdana" w:cs="TradeGothic Light"/>
          <w:b/>
          <w:color w:val="000000"/>
          <w:sz w:val="22"/>
          <w:szCs w:val="22"/>
          <w:lang w:val="en-GB"/>
        </w:rPr>
        <w:t>b</w:t>
      </w:r>
      <w:r w:rsidR="00704743" w:rsidRPr="003D42AB">
        <w:rPr>
          <w:rFonts w:ascii="Verdana" w:hAnsi="Verdana" w:cs="TradeGothic Light"/>
          <w:b/>
          <w:color w:val="000000"/>
          <w:sz w:val="22"/>
          <w:szCs w:val="22"/>
          <w:lang w:val="en-GB"/>
        </w:rPr>
        <w:t>yte</w:t>
      </w:r>
      <w:r w:rsidR="00704743" w:rsidRPr="003D42AB">
        <w:rPr>
          <w:rFonts w:ascii="Verdana" w:hAnsi="Verdana" w:cs="TradeGothic Light"/>
          <w:color w:val="000000"/>
          <w:sz w:val="22"/>
          <w:szCs w:val="22"/>
          <w:lang w:val="en-GB"/>
        </w:rPr>
        <w:t xml:space="preserve"> </w:t>
      </w:r>
      <w:r w:rsidR="00255F79" w:rsidRPr="003D42AB">
        <w:rPr>
          <w:rFonts w:ascii="Verdana" w:hAnsi="Verdana" w:cs="TradeGothic Light"/>
          <w:color w:val="000000"/>
          <w:sz w:val="22"/>
          <w:szCs w:val="22"/>
          <w:lang w:val="en-GB"/>
        </w:rPr>
        <w:t>and</w:t>
      </w:r>
      <w:r w:rsidR="00704743" w:rsidRPr="003D42AB">
        <w:rPr>
          <w:rFonts w:ascii="Verdana" w:hAnsi="Verdana" w:cs="TradeGothic Light"/>
          <w:color w:val="000000"/>
          <w:sz w:val="22"/>
          <w:szCs w:val="22"/>
          <w:lang w:val="en-GB"/>
        </w:rPr>
        <w:t xml:space="preserve"> </w:t>
      </w:r>
      <w:r w:rsidRPr="003D42AB">
        <w:rPr>
          <w:rFonts w:ascii="Verdana" w:hAnsi="Verdana" w:cs="TradeGothic Light"/>
          <w:b/>
          <w:color w:val="000000"/>
          <w:sz w:val="22"/>
          <w:szCs w:val="22"/>
          <w:lang w:val="en-GB"/>
        </w:rPr>
        <w:t>flag</w:t>
      </w:r>
      <w:r w:rsidR="003D42AB" w:rsidRPr="003D42AB">
        <w:rPr>
          <w:rFonts w:ascii="Verdana" w:hAnsi="Verdana" w:cs="TradeGothic Light"/>
          <w:color w:val="000000"/>
          <w:sz w:val="22"/>
          <w:szCs w:val="22"/>
          <w:lang w:val="en-GB"/>
        </w:rPr>
        <w:t>.</w:t>
      </w:r>
      <w:r w:rsidR="00810A96" w:rsidRPr="003D42AB">
        <w:rPr>
          <w:rFonts w:ascii="Verdana" w:hAnsi="Verdana" w:cs="TradeGothic Light"/>
          <w:color w:val="000000"/>
          <w:sz w:val="22"/>
          <w:szCs w:val="22"/>
          <w:lang w:val="en-GB"/>
        </w:rPr>
        <w:t xml:space="preserve"> </w:t>
      </w:r>
    </w:p>
    <w:p w:rsidR="00810A96" w:rsidRPr="003D42AB" w:rsidRDefault="00840AB2" w:rsidP="00810A96">
      <w:pPr>
        <w:pStyle w:val="Listenabsatz"/>
        <w:ind w:left="927"/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GB" w:eastAsia="de-CH"/>
        </w:rPr>
      </w:pPr>
      <w:r>
        <w:rPr>
          <w:rFonts w:ascii="Comic Sans MS" w:hAnsi="Comic Sans MS" w:cs="AkzidenzGroteskBE-Regular"/>
          <w:noProof/>
          <w:color w:val="548DD4" w:themeColor="text2" w:themeTint="99"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2148736" behindDoc="0" locked="0" layoutInCell="1" allowOverlap="1" wp14:anchorId="38FF1D3A" wp14:editId="2E10FC02">
                <wp:simplePos x="0" y="0"/>
                <wp:positionH relativeFrom="column">
                  <wp:posOffset>933422</wp:posOffset>
                </wp:positionH>
                <wp:positionV relativeFrom="paragraph">
                  <wp:posOffset>80263</wp:posOffset>
                </wp:positionV>
                <wp:extent cx="4197834" cy="1308015"/>
                <wp:effectExtent l="0" t="0" r="12700" b="26035"/>
                <wp:wrapNone/>
                <wp:docPr id="114" name="Gruppieren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834" cy="1308015"/>
                          <a:chOff x="0" y="0"/>
                          <a:chExt cx="4197834" cy="1308015"/>
                        </a:xfrm>
                      </wpg:grpSpPr>
                      <wpg:grpSp>
                        <wpg:cNvPr id="112" name="Gruppieren 112"/>
                        <wpg:cNvGrpSpPr/>
                        <wpg:grpSpPr>
                          <a:xfrm>
                            <a:off x="0" y="0"/>
                            <a:ext cx="4197834" cy="1308015"/>
                            <a:chOff x="0" y="0"/>
                            <a:chExt cx="4197834" cy="1308015"/>
                          </a:xfrm>
                        </wpg:grpSpPr>
                        <wps:wsp>
                          <wps:cNvPr id="98" name="Textfeld 98"/>
                          <wps:cNvSpPr txBox="1"/>
                          <wps:spPr>
                            <a:xfrm>
                              <a:off x="1515580" y="495089"/>
                              <a:ext cx="1232535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78AC" w:rsidRPr="00975DF7" w:rsidRDefault="00E378AC" w:rsidP="00975DF7">
                                <w:pPr>
                                  <w:jc w:val="center"/>
                                  <w:rPr>
                                    <w:rFonts w:ascii="Verdana" w:hAnsi="Verdana"/>
                                    <w:sz w:val="52"/>
                                    <w:szCs w:val="52"/>
                                    <w:lang w:val="de-CH"/>
                                  </w:rPr>
                                </w:pPr>
                                <w:r w:rsidRPr="00975DF7">
                                  <w:rPr>
                                    <w:rFonts w:ascii="Verdana" w:hAnsi="Verdana"/>
                                    <w:color w:val="548DD4" w:themeColor="text2" w:themeTint="99"/>
                                    <w:sz w:val="52"/>
                                    <w:szCs w:val="52"/>
                                    <w:lang w:val="de-CH"/>
                                  </w:rPr>
                                  <w:t>M</w:t>
                                </w:r>
                                <w:r w:rsidRPr="00975DF7">
                                  <w:rPr>
                                    <w:rFonts w:ascii="Verdana" w:hAnsi="Verdana"/>
                                    <w:sz w:val="52"/>
                                    <w:szCs w:val="52"/>
                                    <w:lang w:val="de-CH"/>
                                  </w:rPr>
                                  <w:t>20.</w:t>
                                </w:r>
                                <w:r w:rsidRPr="00975DF7">
                                  <w:rPr>
                                    <w:rFonts w:ascii="Verdana" w:hAnsi="Verdana"/>
                                    <w:color w:val="FF0000"/>
                                    <w:sz w:val="52"/>
                                    <w:szCs w:val="52"/>
                                    <w:lang w:val="de-CH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feld 99"/>
                          <wps:cNvSpPr txBox="1"/>
                          <wps:spPr>
                            <a:xfrm>
                              <a:off x="0" y="308168"/>
                              <a:ext cx="1313180" cy="378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78AC" w:rsidRPr="00975DF7" w:rsidRDefault="004548BC" w:rsidP="00975DF7">
                                <w:pPr>
                                  <w:jc w:val="center"/>
                                  <w:rPr>
                                    <w:rFonts w:ascii="Comic Sans MS" w:hAnsi="Comic Sans MS"/>
                                    <w:color w:val="548DD4" w:themeColor="text2" w:themeTint="99"/>
                                    <w:sz w:val="32"/>
                                    <w:lang w:val="de-CH"/>
                                  </w:rPr>
                                </w:pPr>
                                <w:permStart w:id="1424313477" w:edGrp="everyone"/>
                                <w:r>
                                  <w:rPr>
                                    <w:rFonts w:ascii="Comic Sans MS" w:hAnsi="Comic Sans MS"/>
                                    <w:color w:val="548DD4" w:themeColor="text2" w:themeTint="99"/>
                                    <w:sz w:val="32"/>
                                    <w:lang w:val="de-CH"/>
                                  </w:rPr>
                                  <w:t>flag</w:t>
                                </w:r>
                                <w:permEnd w:id="1424313477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Textfeld 100"/>
                          <wps:cNvSpPr txBox="1"/>
                          <wps:spPr>
                            <a:xfrm>
                              <a:off x="1975306" y="0"/>
                              <a:ext cx="1313180" cy="378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78AC" w:rsidRPr="00975DF7" w:rsidRDefault="004548BC" w:rsidP="00975DF7">
                                <w:pPr>
                                  <w:jc w:val="center"/>
                                  <w:rPr>
                                    <w:rFonts w:ascii="Comic Sans MS" w:hAnsi="Comic Sans MS"/>
                                    <w:sz w:val="32"/>
                                    <w:lang w:val="de-CH"/>
                                  </w:rPr>
                                </w:pPr>
                                <w:permStart w:id="1806241187" w:edGrp="everyone"/>
                                <w:r>
                                  <w:rPr>
                                    <w:rFonts w:ascii="Comic Sans MS" w:hAnsi="Comic Sans MS"/>
                                    <w:sz w:val="32"/>
                                    <w:lang w:val="de-CH"/>
                                  </w:rPr>
                                  <w:t>byte</w:t>
                                </w:r>
                                <w:permEnd w:id="1806241187"/>
                                <w:r w:rsidR="00E378AC" w:rsidRPr="00975DF7">
                                  <w:rPr>
                                    <w:rFonts w:ascii="Comic Sans MS" w:hAnsi="Comic Sans MS"/>
                                    <w:sz w:val="32"/>
                                    <w:lang w:val="de-CH"/>
                                  </w:rPr>
                                  <w:t xml:space="preserve"> 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Textfeld 101"/>
                          <wps:cNvSpPr txBox="1"/>
                          <wps:spPr>
                            <a:xfrm>
                              <a:off x="2884654" y="929555"/>
                              <a:ext cx="1313180" cy="378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78AC" w:rsidRPr="00975DF7" w:rsidRDefault="004548BC" w:rsidP="00975DF7">
                                <w:pPr>
                                  <w:jc w:val="center"/>
                                  <w:rPr>
                                    <w:rFonts w:ascii="Comic Sans MS" w:hAnsi="Comic Sans MS"/>
                                    <w:color w:val="FF0000"/>
                                    <w:sz w:val="32"/>
                                    <w:lang w:val="de-CH"/>
                                  </w:rPr>
                                </w:pPr>
                                <w:permStart w:id="667057171" w:edGrp="everyone"/>
                                <w:r>
                                  <w:rPr>
                                    <w:rFonts w:ascii="Comic Sans MS" w:hAnsi="Comic Sans MS"/>
                                    <w:color w:val="FF0000"/>
                                    <w:sz w:val="32"/>
                                    <w:lang w:val="de-CH"/>
                                  </w:rPr>
                                  <w:t>bit</w:t>
                                </w:r>
                                <w:permEnd w:id="667057171"/>
                                <w:r w:rsidR="00E378AC" w:rsidRPr="00975DF7">
                                  <w:rPr>
                                    <w:rFonts w:ascii="Comic Sans MS" w:hAnsi="Comic Sans MS"/>
                                    <w:color w:val="FF0000"/>
                                    <w:sz w:val="32"/>
                                    <w:lang w:val="de-CH"/>
                                  </w:rPr>
                                  <w:t xml:space="preserve">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Gerade Verbindung mit Pfeil 102"/>
                        <wps:cNvCnPr/>
                        <wps:spPr>
                          <a:xfrm>
                            <a:off x="1313503" y="495089"/>
                            <a:ext cx="283231" cy="151558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Gerade Verbindung mit Pfeil 107"/>
                        <wps:cNvCnPr/>
                        <wps:spPr>
                          <a:xfrm flipH="1">
                            <a:off x="2187487" y="378895"/>
                            <a:ext cx="419311" cy="19197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Gerade Verbindung mit Pfeil 111"/>
                        <wps:cNvCnPr/>
                        <wps:spPr>
                          <a:xfrm flipH="1" flipV="1">
                            <a:off x="2606798" y="894192"/>
                            <a:ext cx="277857" cy="212181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FF1D3A" id="Gruppieren 114" o:spid="_x0000_s1035" style="position:absolute;left:0;text-align:left;margin-left:73.5pt;margin-top:6.3pt;width:330.55pt;height:103pt;z-index:252148736" coordsize="41978,1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">
                <v:group id="Gruppieren 112" o:spid="_x0000_s1036" style="position:absolute;width:41978;height:13080" coordsize="41978,13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Textfeld 98" o:spid="_x0000_s1037" type="#_x0000_t202" style="position:absolute;left:15155;top:4950;width:12326;height:5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V9cQA&#10;AADbAAAADwAAAGRycy9kb3ducmV2LnhtbERPy0oDMRTdC/5DuII7m1FQ6nTSUrRCwVbpYzHdXSa3&#10;M9HJzTSJ7dSvN4uCy8N5F5PetuJIPhjHCu4HGQjiymnDtYLt5u1uCCJEZI2tY1JwpgCT8fVVgbl2&#10;J17RcR1rkUI45KigibHLpQxVQxbDwHXEids7bzEm6GupPZ5SuG3lQ5Y9SYuGU0ODHb00VH2vf6yC&#10;xaH8fPx6Lbft8ON3vjSVN7vZu1K3N/10BCJSH//FF/dcK3hOY9OX9APk+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tlfXEAAAA2wAAAA8AAAAAAAAAAAAAAAAAmAIAAGRycy9k&#10;b3ducmV2LnhtbFBLBQYAAAAABAAEAPUAAACJAwAAAAA=&#10;" fillcolor="white [3201]" stroked="f" strokeweight=".5pt">
                    <v:fill opacity="0"/>
                    <v:textbox>
                      <w:txbxContent>
                        <w:p w:rsidR="00E378AC" w:rsidRPr="00975DF7" w:rsidRDefault="00E378AC" w:rsidP="00975DF7">
                          <w:pPr>
                            <w:jc w:val="center"/>
                            <w:rPr>
                              <w:rFonts w:ascii="Verdana" w:hAnsi="Verdana"/>
                              <w:sz w:val="52"/>
                              <w:szCs w:val="52"/>
                              <w:lang w:val="de-CH"/>
                            </w:rPr>
                          </w:pPr>
                          <w:r w:rsidRPr="00975DF7">
                            <w:rPr>
                              <w:rFonts w:ascii="Verdana" w:hAnsi="Verdana"/>
                              <w:color w:val="548DD4" w:themeColor="text2" w:themeTint="99"/>
                              <w:sz w:val="52"/>
                              <w:szCs w:val="52"/>
                              <w:lang w:val="de-CH"/>
                            </w:rPr>
                            <w:t>M</w:t>
                          </w:r>
                          <w:r w:rsidRPr="00975DF7">
                            <w:rPr>
                              <w:rFonts w:ascii="Verdana" w:hAnsi="Verdana"/>
                              <w:sz w:val="52"/>
                              <w:szCs w:val="52"/>
                              <w:lang w:val="de-CH"/>
                            </w:rPr>
                            <w:t>20.</w:t>
                          </w:r>
                          <w:r w:rsidRPr="00975DF7">
                            <w:rPr>
                              <w:rFonts w:ascii="Verdana" w:hAnsi="Verdana"/>
                              <w:color w:val="FF0000"/>
                              <w:sz w:val="52"/>
                              <w:szCs w:val="52"/>
                              <w:lang w:val="de-CH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feld 99" o:spid="_x0000_s1038" type="#_x0000_t202" style="position:absolute;top:3081;width:13131;height:3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EZpcUA&#10;AADbAAAADwAAAGRycy9kb3ducmV2LnhtbESPT2vCQBTE74LfYXkFL6XZGGnRNGsQsSjSi/bP+ZF9&#10;TYLZtyG7TeK3dwsFj8PM/IbJ8tE0oqfO1ZYVzKMYBHFhdc2lgs+Pt6clCOeRNTaWScGVHOTr6STD&#10;VNuBT9SffSkChF2KCirv21RKV1Rk0EW2JQ7ej+0M+iC7UuoOhwA3jUzi+EUarDksVNjStqLicv41&#10;Cvbvh6+TM4tnffzWy6MvdsljfFFq9jBuXkF4Gv09/N8+aAWrFfx9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RmlxQAAANsAAAAPAAAAAAAAAAAAAAAAAJgCAABkcnMv&#10;ZG93bnJldi54bWxQSwUGAAAAAAQABAD1AAAAigMAAAAA&#10;" fillcolor="white [3201]" strokecolor="#548dd4 [1951]" strokeweight=".5pt">
                    <v:textbox>
                      <w:txbxContent>
                        <w:p w:rsidR="00E378AC" w:rsidRPr="00975DF7" w:rsidRDefault="004548BC" w:rsidP="00975DF7">
                          <w:pPr>
                            <w:jc w:val="center"/>
                            <w:rPr>
                              <w:rFonts w:ascii="Comic Sans MS" w:hAnsi="Comic Sans MS"/>
                              <w:color w:val="548DD4" w:themeColor="text2" w:themeTint="99"/>
                              <w:sz w:val="32"/>
                              <w:lang w:val="de-CH"/>
                            </w:rPr>
                          </w:pPr>
                          <w:permStart w:id="1424313477" w:edGrp="everyone"/>
                          <w:r>
                            <w:rPr>
                              <w:rFonts w:ascii="Comic Sans MS" w:hAnsi="Comic Sans MS"/>
                              <w:color w:val="548DD4" w:themeColor="text2" w:themeTint="99"/>
                              <w:sz w:val="32"/>
                              <w:lang w:val="de-CH"/>
                            </w:rPr>
                            <w:t>flag</w:t>
                          </w:r>
                          <w:permEnd w:id="1424313477"/>
                        </w:p>
                      </w:txbxContent>
                    </v:textbox>
                  </v:shape>
                  <v:shape id="Textfeld 100" o:spid="_x0000_s1039" type="#_x0000_t202" style="position:absolute;left:19753;width:13131;height:3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  <v:textbox>
                      <w:txbxContent>
                        <w:p w:rsidR="00E378AC" w:rsidRPr="00975DF7" w:rsidRDefault="004548BC" w:rsidP="00975DF7">
                          <w:pPr>
                            <w:jc w:val="center"/>
                            <w:rPr>
                              <w:rFonts w:ascii="Comic Sans MS" w:hAnsi="Comic Sans MS"/>
                              <w:sz w:val="32"/>
                              <w:lang w:val="de-CH"/>
                            </w:rPr>
                          </w:pPr>
                          <w:permStart w:id="1806241187" w:edGrp="everyone"/>
                          <w:r>
                            <w:rPr>
                              <w:rFonts w:ascii="Comic Sans MS" w:hAnsi="Comic Sans MS"/>
                              <w:sz w:val="32"/>
                              <w:lang w:val="de-CH"/>
                            </w:rPr>
                            <w:t>byte</w:t>
                          </w:r>
                          <w:permEnd w:id="1806241187"/>
                          <w:r w:rsidR="00E378AC" w:rsidRPr="00975DF7">
                            <w:rPr>
                              <w:rFonts w:ascii="Comic Sans MS" w:hAnsi="Comic Sans MS"/>
                              <w:sz w:val="32"/>
                              <w:lang w:val="de-CH"/>
                            </w:rPr>
                            <w:t xml:space="preserve"> 20</w:t>
                          </w:r>
                        </w:p>
                      </w:txbxContent>
                    </v:textbox>
                  </v:shape>
                  <v:shape id="Textfeld 101" o:spid="_x0000_s1040" type="#_x0000_t202" style="position:absolute;left:28846;top:9295;width:13132;height:3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4BKsIA&#10;AADcAAAADwAAAGRycy9kb3ducmV2LnhtbERPS2vCQBC+C/6HZYTedBMLtaRZRZQ+8GaUQm9DdvLA&#10;7GzY3Sbx33cLhd7m43tOvptMJwZyvrWsIF0lIIhLq1uuFVwvr8tnED4ga+wsk4I7edht57McM21H&#10;PtNQhFrEEPYZKmhC6DMpfdmQQb+yPXHkKusMhghdLbXDMYabTq6T5EkabDk2NNjToaHyVnwbBafj&#10;+yZUxfWxqE9v49eQrvHuPpV6WEz7FxCBpvAv/nN/6Dg/SeH3mXi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gEqwgAAANwAAAAPAAAAAAAAAAAAAAAAAJgCAABkcnMvZG93&#10;bnJldi54bWxQSwUGAAAAAAQABAD1AAAAhwMAAAAA&#10;" fillcolor="white [3201]" strokecolor="red" strokeweight=".5pt">
                    <v:textbox>
                      <w:txbxContent>
                        <w:p w:rsidR="00E378AC" w:rsidRPr="00975DF7" w:rsidRDefault="004548BC" w:rsidP="00975DF7">
                          <w:pPr>
                            <w:jc w:val="center"/>
                            <w:rPr>
                              <w:rFonts w:ascii="Comic Sans MS" w:hAnsi="Comic Sans MS"/>
                              <w:color w:val="FF0000"/>
                              <w:sz w:val="32"/>
                              <w:lang w:val="de-CH"/>
                            </w:rPr>
                          </w:pPr>
                          <w:permStart w:id="667057171" w:edGrp="everyone"/>
                          <w:r>
                            <w:rPr>
                              <w:rFonts w:ascii="Comic Sans MS" w:hAnsi="Comic Sans MS"/>
                              <w:color w:val="FF0000"/>
                              <w:sz w:val="32"/>
                              <w:lang w:val="de-CH"/>
                            </w:rPr>
                            <w:t>bit</w:t>
                          </w:r>
                          <w:permEnd w:id="667057171"/>
                          <w:r w:rsidR="00E378AC" w:rsidRPr="00975DF7">
                            <w:rPr>
                              <w:rFonts w:ascii="Comic Sans MS" w:hAnsi="Comic Sans MS"/>
                              <w:color w:val="FF0000"/>
                              <w:sz w:val="32"/>
                              <w:lang w:val="de-CH"/>
                            </w:rPr>
                            <w:t xml:space="preserve"> 4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02" o:spid="_x0000_s1041" type="#_x0000_t32" style="position:absolute;left:13135;top:4950;width:2832;height:15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oGb8AAADcAAAADwAAAGRycy9kb3ducmV2LnhtbERPy6rCMBDdC/5DGMGNaKoL0WoU8XpB&#10;l2oXLodmbIrNpDRR698bQXA3h/Oc5bq1lXhQ40vHCsajBARx7nTJhYLs/D+cgfABWWPlmBS8yMN6&#10;1e0sMdXuyUd6nEIhYgj7FBWYEOpUSp8bsuhHriaO3NU1FkOETSF1g88Ybis5SZKptFhybDBY09ZQ&#10;fjvdrQJ5vJvD7m93Hg9uh2xu95dM+4tS/V67WYAI1Iaf+Ove6zg/mcDnmXiB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BdoGb8AAADcAAAADwAAAAAAAAAAAAAAAACh&#10;AgAAZHJzL2Rvd25yZXYueG1sUEsFBgAAAAAEAAQA+QAAAI0DAAAAAA==&#10;" strokecolor="#548dd4 [1951]" strokeweight=".25pt">
                  <v:stroke endarrow="block"/>
                </v:shape>
                <v:shape id="Gerade Verbindung mit Pfeil 107" o:spid="_x0000_s1042" type="#_x0000_t32" style="position:absolute;left:21874;top:3788;width:4193;height:19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kmQL4AAADcAAAADwAAAGRycy9kb3ducmV2LnhtbERPSwrCMBDdC94hjODOprrQWo0iglA3&#10;gp8DDM3YVptJaaLW2xtBcDeP953lujO1eFLrKssKxlEMgji3uuJCweW8GyUgnEfWWFsmBW9ysF71&#10;e0tMtX3xkZ4nX4gQwi5FBaX3TSqly0sy6CLbEAfualuDPsC2kLrFVwg3tZzE8VQarDg0lNjQtqT8&#10;fnoYBYcr3Q+3x2Sey+yc7PZJlr33VqnhoNssQHjq/F/8c2c6zI9n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ySZAvgAAANwAAAAPAAAAAAAAAAAAAAAAAKEC&#10;AABkcnMvZG93bnJldi54bWxQSwUGAAAAAAQABAD5AAAAjAMAAAAA&#10;" strokecolor="black [3213]" strokeweight=".25pt">
                  <v:stroke endarrow="block"/>
                </v:shape>
                <v:shape id="Gerade Verbindung mit Pfeil 111" o:spid="_x0000_s1043" type="#_x0000_t32" style="position:absolute;left:26067;top:8941;width:2779;height:21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Vz6sMAAADcAAAADwAAAGRycy9kb3ducmV2LnhtbERPS2vCQBC+C/0PyxS86SYKkkZXKaUv&#10;j9q0eByy0yRtdjZmVxP99a4geJuP7zmLVW9qcaTWVZYVxOMIBHFudcWFguzrbZSAcB5ZY22ZFJzI&#10;wWr5MFhgqm3HGzpufSFCCLsUFZTeN6mULi/JoBvbhjhwv7Y16ANsC6lb7EK4qeUkimbSYMWhocSG&#10;XkrK/7cHo+D8+rN/X/9F37hLiqn+yPShS56UGj72z3MQnnp/F9/cnzrMj2O4PhMuk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lc+rDAAAA3AAAAA8AAAAAAAAAAAAA&#10;AAAAoQIAAGRycy9kb3ducmV2LnhtbFBLBQYAAAAABAAEAPkAAACRAwAAAAA=&#10;" strokecolor="red" strokeweight=".25pt">
                  <v:stroke endarrow="block"/>
                </v:shape>
              </v:group>
            </w:pict>
          </mc:Fallback>
        </mc:AlternateContent>
      </w:r>
    </w:p>
    <w:p w:rsidR="00394CE9" w:rsidRPr="003D42AB" w:rsidRDefault="00394CE9" w:rsidP="00774449">
      <w:pPr>
        <w:tabs>
          <w:tab w:val="left" w:pos="964"/>
        </w:tabs>
        <w:spacing w:after="284" w:line="288" w:lineRule="atLeast"/>
        <w:rPr>
          <w:rFonts w:ascii="Arial" w:hAnsi="Arial" w:cs="Arial"/>
          <w:b/>
          <w:caps/>
          <w:lang w:val="en-GB"/>
        </w:rPr>
      </w:pPr>
    </w:p>
    <w:p w:rsidR="00BD7652" w:rsidRPr="003D42AB" w:rsidRDefault="00BD7652">
      <w:pPr>
        <w:rPr>
          <w:rFonts w:ascii="Verdana" w:hAnsi="Verdana" w:cs="Arial"/>
          <w:b/>
          <w:color w:val="000000"/>
          <w:sz w:val="26"/>
          <w:szCs w:val="26"/>
          <w:lang w:val="en-GB" w:eastAsia="de-CH"/>
        </w:rPr>
      </w:pPr>
    </w:p>
    <w:p w:rsidR="00BD7652" w:rsidRPr="003D42AB" w:rsidRDefault="00BD7652">
      <w:pPr>
        <w:rPr>
          <w:rFonts w:ascii="Verdana" w:hAnsi="Verdana" w:cs="Arial"/>
          <w:b/>
          <w:color w:val="000000"/>
          <w:sz w:val="26"/>
          <w:szCs w:val="26"/>
          <w:lang w:val="en-GB" w:eastAsia="de-CH"/>
        </w:rPr>
      </w:pPr>
    </w:p>
    <w:p w:rsidR="00BD7652" w:rsidRPr="003D42AB" w:rsidRDefault="00BD7652">
      <w:pPr>
        <w:rPr>
          <w:rFonts w:ascii="Verdana" w:hAnsi="Verdana" w:cs="Arial"/>
          <w:b/>
          <w:color w:val="000000"/>
          <w:sz w:val="26"/>
          <w:szCs w:val="26"/>
          <w:lang w:val="en-GB" w:eastAsia="de-CH"/>
        </w:rPr>
      </w:pPr>
    </w:p>
    <w:p w:rsidR="00BD7652" w:rsidRPr="003D42AB" w:rsidRDefault="00BD7652">
      <w:pPr>
        <w:rPr>
          <w:rFonts w:ascii="Verdana" w:hAnsi="Verdana" w:cs="Arial"/>
          <w:b/>
          <w:color w:val="000000"/>
          <w:sz w:val="26"/>
          <w:szCs w:val="26"/>
          <w:lang w:val="en-GB" w:eastAsia="de-CH"/>
        </w:rPr>
      </w:pPr>
    </w:p>
    <w:p w:rsidR="00BD7652" w:rsidRPr="003D42AB" w:rsidRDefault="00BD7652">
      <w:pPr>
        <w:rPr>
          <w:rFonts w:ascii="Verdana" w:hAnsi="Verdana" w:cs="Arial"/>
          <w:b/>
          <w:color w:val="000000"/>
          <w:sz w:val="26"/>
          <w:szCs w:val="26"/>
          <w:lang w:val="en-GB" w:eastAsia="de-CH"/>
        </w:rPr>
      </w:pPr>
    </w:p>
    <w:p w:rsidR="00BD7652" w:rsidRPr="0068078E" w:rsidRDefault="006A08D4" w:rsidP="00BD7652">
      <w:pPr>
        <w:pStyle w:val="Listenabsatz"/>
        <w:numPr>
          <w:ilvl w:val="0"/>
          <w:numId w:val="5"/>
        </w:numPr>
        <w:spacing w:before="120" w:after="120"/>
        <w:rPr>
          <w:rFonts w:ascii="Verdana" w:hAnsi="Verdana"/>
          <w:sz w:val="22"/>
          <w:szCs w:val="22"/>
          <w:lang w:val="en-GB"/>
        </w:rPr>
      </w:pPr>
      <w:r w:rsidRPr="003D42AB">
        <w:rPr>
          <w:rFonts w:ascii="Verdana" w:hAnsi="Verdana" w:cs="TradeGothic Light"/>
          <w:color w:val="000000"/>
          <w:sz w:val="22"/>
          <w:szCs w:val="22"/>
          <w:lang w:val="en-GB"/>
        </w:rPr>
        <w:t>Which</w:t>
      </w:r>
      <w:r w:rsidR="00E128B2" w:rsidRPr="003D42AB">
        <w:rPr>
          <w:rFonts w:ascii="Verdana" w:hAnsi="Verdana" w:cs="TradeGothic Light"/>
          <w:color w:val="000000"/>
          <w:sz w:val="22"/>
          <w:szCs w:val="22"/>
          <w:lang w:val="en-GB"/>
        </w:rPr>
        <w:t xml:space="preserve"> of the three </w:t>
      </w:r>
      <w:r w:rsidR="00F75838" w:rsidRPr="003D42AB">
        <w:rPr>
          <w:rFonts w:ascii="Verdana" w:hAnsi="Verdana" w:cs="TradeGothic Light"/>
          <w:color w:val="000000"/>
          <w:sz w:val="22"/>
          <w:szCs w:val="22"/>
          <w:lang w:val="en-GB"/>
        </w:rPr>
        <w:t>term</w:t>
      </w:r>
      <w:r w:rsidR="00E128B2" w:rsidRPr="003D42AB">
        <w:rPr>
          <w:rFonts w:ascii="Verdana" w:hAnsi="Verdana" w:cs="TradeGothic Light"/>
          <w:color w:val="000000"/>
          <w:sz w:val="22"/>
          <w:szCs w:val="22"/>
          <w:lang w:val="en-GB"/>
        </w:rPr>
        <w:t>s</w:t>
      </w:r>
      <w:r w:rsidR="00F75838" w:rsidRPr="003D42AB">
        <w:rPr>
          <w:rFonts w:ascii="Verdana" w:hAnsi="Verdana" w:cs="TradeGothic Light"/>
          <w:color w:val="000000"/>
          <w:sz w:val="22"/>
          <w:szCs w:val="22"/>
          <w:lang w:val="en-GB"/>
        </w:rPr>
        <w:t xml:space="preserve"> in task g) is called</w:t>
      </w:r>
      <w:r w:rsidR="00BD7652" w:rsidRPr="003D42AB">
        <w:rPr>
          <w:rFonts w:ascii="Verdana" w:hAnsi="Verdana" w:cs="TradeGothic Light"/>
          <w:color w:val="000000"/>
          <w:sz w:val="22"/>
          <w:szCs w:val="22"/>
          <w:lang w:val="en-GB"/>
        </w:rPr>
        <w:t xml:space="preserve"> </w:t>
      </w:r>
      <w:r w:rsidR="00F75838" w:rsidRPr="003D42AB">
        <w:rPr>
          <w:rFonts w:ascii="Verdana" w:hAnsi="Verdana" w:cs="TradeGothic Light"/>
          <w:color w:val="000000"/>
          <w:sz w:val="22"/>
          <w:szCs w:val="22"/>
          <w:lang w:val="en-GB"/>
        </w:rPr>
        <w:t>o</w:t>
      </w:r>
      <w:r w:rsidR="00BD7652" w:rsidRPr="003D42AB">
        <w:rPr>
          <w:rFonts w:ascii="Verdana" w:hAnsi="Verdana" w:cs="TradeGothic Light"/>
          <w:color w:val="000000"/>
          <w:sz w:val="22"/>
          <w:szCs w:val="22"/>
          <w:lang w:val="en-GB"/>
        </w:rPr>
        <w:t xml:space="preserve">perand? </w:t>
      </w:r>
    </w:p>
    <w:p w:rsidR="00BD7652" w:rsidRPr="003D42AB" w:rsidRDefault="004548BC" w:rsidP="00BD7652">
      <w:pPr>
        <w:pStyle w:val="Listenabsatz"/>
        <w:ind w:left="927"/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GB" w:eastAsia="de-CH"/>
        </w:rPr>
      </w:pPr>
      <w:permStart w:id="2087288456" w:edGrp="everyone"/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GB" w:eastAsia="de-CH"/>
        </w:rPr>
        <w:t>The flag (M)</w:t>
      </w:r>
      <w:permEnd w:id="2087288456"/>
    </w:p>
    <w:p w:rsidR="00704743" w:rsidRPr="003D42AB" w:rsidRDefault="00704743">
      <w:pPr>
        <w:rPr>
          <w:rFonts w:ascii="Verdana" w:hAnsi="Verdana" w:cs="Arial"/>
          <w:b/>
          <w:color w:val="000000"/>
          <w:sz w:val="26"/>
          <w:szCs w:val="26"/>
          <w:lang w:val="en-GB" w:eastAsia="de-CH"/>
        </w:rPr>
      </w:pPr>
      <w:r w:rsidRPr="003D42AB">
        <w:rPr>
          <w:rFonts w:ascii="Verdana" w:hAnsi="Verdana" w:cs="Arial"/>
          <w:b/>
          <w:color w:val="000000"/>
          <w:sz w:val="26"/>
          <w:szCs w:val="26"/>
          <w:lang w:val="en-GB" w:eastAsia="de-CH"/>
        </w:rPr>
        <w:br w:type="page"/>
      </w:r>
    </w:p>
    <w:p w:rsidR="00394CE9" w:rsidRPr="003D42AB" w:rsidRDefault="00570291" w:rsidP="00394CE9">
      <w:pPr>
        <w:shd w:val="clear" w:color="auto" w:fill="FFFFFF"/>
        <w:spacing w:before="240" w:after="149"/>
        <w:ind w:left="567"/>
        <w:rPr>
          <w:rFonts w:ascii="Verdana" w:hAnsi="Verdana" w:cs="Arial"/>
          <w:b/>
          <w:color w:val="000000"/>
          <w:sz w:val="26"/>
          <w:szCs w:val="26"/>
          <w:lang w:val="en-GB" w:eastAsia="de-CH"/>
        </w:rPr>
      </w:pPr>
      <w:r w:rsidRPr="003D42AB">
        <w:rPr>
          <w:rFonts w:ascii="Verdana" w:hAnsi="Verdana" w:cs="Arial"/>
          <w:b/>
          <w:color w:val="000000"/>
          <w:sz w:val="26"/>
          <w:szCs w:val="26"/>
          <w:lang w:val="en-GB" w:eastAsia="de-CH"/>
        </w:rPr>
        <w:lastRenderedPageBreak/>
        <w:t xml:space="preserve">Word </w:t>
      </w:r>
      <w:r w:rsidR="00394CE9" w:rsidRPr="003D42AB">
        <w:rPr>
          <w:rFonts w:ascii="Verdana" w:hAnsi="Verdana" w:cs="Arial"/>
          <w:b/>
          <w:color w:val="000000"/>
          <w:sz w:val="26"/>
          <w:szCs w:val="26"/>
          <w:lang w:val="en-GB" w:eastAsia="de-CH"/>
        </w:rPr>
        <w:t>ad</w:t>
      </w:r>
      <w:r w:rsidRPr="003D42AB">
        <w:rPr>
          <w:rFonts w:ascii="Verdana" w:hAnsi="Verdana" w:cs="Arial"/>
          <w:b/>
          <w:color w:val="000000"/>
          <w:sz w:val="26"/>
          <w:szCs w:val="26"/>
          <w:lang w:val="en-GB" w:eastAsia="de-CH"/>
        </w:rPr>
        <w:t>dress</w:t>
      </w:r>
    </w:p>
    <w:p w:rsidR="00394CE9" w:rsidRPr="004548BC" w:rsidRDefault="00570291" w:rsidP="00E43403">
      <w:pPr>
        <w:shd w:val="clear" w:color="auto" w:fill="FFFFFF"/>
        <w:ind w:left="567"/>
        <w:rPr>
          <w:rFonts w:ascii="Verdana" w:hAnsi="Verdana" w:cs="Arial"/>
          <w:sz w:val="22"/>
          <w:szCs w:val="22"/>
          <w:lang w:val="en-US"/>
        </w:rPr>
      </w:pPr>
      <w:r w:rsidRPr="003D42AB">
        <w:rPr>
          <w:rFonts w:ascii="Verdana" w:hAnsi="Verdana"/>
          <w:sz w:val="22"/>
          <w:szCs w:val="22"/>
          <w:lang w:val="en-GB"/>
        </w:rPr>
        <w:t>The numbering of words results in a word addre</w:t>
      </w:r>
      <w:r w:rsidRPr="004548BC">
        <w:rPr>
          <w:rFonts w:ascii="Verdana" w:hAnsi="Verdana"/>
          <w:sz w:val="22"/>
          <w:szCs w:val="22"/>
          <w:lang w:val="en-US"/>
        </w:rPr>
        <w:t>ss. The word address is always the smallest address of the two pertinent bytes when using words, e.g. input word (IW),</w:t>
      </w:r>
      <w:r w:rsidR="00907348" w:rsidRPr="004548BC">
        <w:rPr>
          <w:rFonts w:ascii="Verdana" w:hAnsi="Verdana"/>
          <w:sz w:val="22"/>
          <w:szCs w:val="22"/>
          <w:lang w:val="en-US"/>
        </w:rPr>
        <w:t xml:space="preserve"> </w:t>
      </w:r>
      <w:r w:rsidRPr="004548BC">
        <w:rPr>
          <w:rFonts w:ascii="Verdana" w:hAnsi="Verdana"/>
          <w:sz w:val="22"/>
          <w:szCs w:val="22"/>
          <w:lang w:val="en-US"/>
        </w:rPr>
        <w:t>output word (QW), flag word (MW)</w:t>
      </w:r>
      <w:r w:rsidR="006A08D4" w:rsidRPr="004548BC">
        <w:rPr>
          <w:rFonts w:ascii="Verdana" w:hAnsi="Verdana"/>
          <w:sz w:val="22"/>
          <w:szCs w:val="22"/>
          <w:lang w:val="en-US"/>
        </w:rPr>
        <w:t>,</w:t>
      </w:r>
      <w:r w:rsidRPr="004548BC">
        <w:rPr>
          <w:rFonts w:ascii="Verdana" w:hAnsi="Verdana"/>
          <w:sz w:val="22"/>
          <w:szCs w:val="22"/>
          <w:lang w:val="en-US"/>
        </w:rPr>
        <w:t xml:space="preserve"> etc. For example</w:t>
      </w:r>
      <w:r w:rsidR="006A08D4" w:rsidRPr="004548BC">
        <w:rPr>
          <w:rFonts w:ascii="Verdana" w:hAnsi="Verdana"/>
          <w:sz w:val="22"/>
          <w:szCs w:val="22"/>
          <w:lang w:val="en-US"/>
        </w:rPr>
        <w:t>, for</w:t>
      </w:r>
      <w:r w:rsidRPr="004548BC">
        <w:rPr>
          <w:rFonts w:ascii="Verdana" w:hAnsi="Verdana"/>
          <w:sz w:val="22"/>
          <w:szCs w:val="22"/>
          <w:lang w:val="en-US"/>
        </w:rPr>
        <w:t xml:space="preserve"> a word that </w:t>
      </w:r>
      <w:r w:rsidR="001F64E8" w:rsidRPr="004548BC">
        <w:rPr>
          <w:rFonts w:ascii="Verdana" w:hAnsi="Verdana"/>
          <w:sz w:val="22"/>
          <w:szCs w:val="22"/>
          <w:lang w:val="en-US"/>
        </w:rPr>
        <w:t xml:space="preserve">is formed out of </w:t>
      </w:r>
      <w:r w:rsidRPr="004548BC">
        <w:rPr>
          <w:rFonts w:ascii="Verdana" w:hAnsi="Verdana"/>
          <w:sz w:val="22"/>
          <w:szCs w:val="22"/>
          <w:lang w:val="en-US"/>
        </w:rPr>
        <w:t>IB2 and IB3, the address is IW2.</w:t>
      </w:r>
    </w:p>
    <w:p w:rsidR="000209B1" w:rsidRDefault="00570291" w:rsidP="00B643AF">
      <w:pPr>
        <w:tabs>
          <w:tab w:val="left" w:pos="964"/>
          <w:tab w:val="left" w:pos="1134"/>
        </w:tabs>
        <w:spacing w:before="120" w:after="120" w:line="288" w:lineRule="auto"/>
        <w:jc w:val="center"/>
        <w:rPr>
          <w:rFonts w:ascii="Verdana" w:hAnsi="Verdana" w:cs="Arial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5CA0AC92" wp14:editId="1B0940B2">
            <wp:extent cx="3695357" cy="680062"/>
            <wp:effectExtent l="0" t="0" r="635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7472" cy="68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C2" w:rsidRPr="00D028CB" w:rsidRDefault="00325BC2" w:rsidP="006E617A">
      <w:pPr>
        <w:tabs>
          <w:tab w:val="left" w:pos="964"/>
          <w:tab w:val="left" w:pos="1134"/>
        </w:tabs>
        <w:spacing w:line="288" w:lineRule="auto"/>
        <w:ind w:left="567"/>
        <w:rPr>
          <w:rFonts w:ascii="Verdana" w:hAnsi="Verdana" w:cs="Arial"/>
          <w:sz w:val="22"/>
          <w:szCs w:val="22"/>
          <w:lang w:val="en-GB"/>
        </w:rPr>
      </w:pPr>
      <w:r w:rsidRPr="004548BC">
        <w:rPr>
          <w:rFonts w:ascii="Verdana" w:hAnsi="Verdana"/>
          <w:sz w:val="22"/>
          <w:szCs w:val="22"/>
          <w:lang w:val="en-US"/>
        </w:rPr>
        <w:t>During word processing it is to be noted that</w:t>
      </w:r>
      <w:r w:rsidR="006A08D4" w:rsidRPr="004548BC">
        <w:rPr>
          <w:rFonts w:ascii="Verdana" w:hAnsi="Verdana"/>
          <w:sz w:val="22"/>
          <w:szCs w:val="22"/>
          <w:lang w:val="en-US"/>
        </w:rPr>
        <w:t xml:space="preserve">, </w:t>
      </w:r>
      <w:r w:rsidR="001F64E8" w:rsidRPr="004548BC">
        <w:rPr>
          <w:rFonts w:ascii="Verdana" w:hAnsi="Verdana"/>
          <w:sz w:val="22"/>
          <w:szCs w:val="22"/>
          <w:lang w:val="en-US"/>
        </w:rPr>
        <w:t>for example</w:t>
      </w:r>
      <w:r w:rsidR="006A08D4" w:rsidRPr="004548BC">
        <w:rPr>
          <w:rFonts w:ascii="Verdana" w:hAnsi="Verdana"/>
          <w:sz w:val="22"/>
          <w:szCs w:val="22"/>
          <w:lang w:val="en-US"/>
        </w:rPr>
        <w:t>,</w:t>
      </w:r>
      <w:r w:rsidRPr="004548BC">
        <w:rPr>
          <w:rFonts w:ascii="Verdana" w:hAnsi="Verdana"/>
          <w:sz w:val="22"/>
          <w:szCs w:val="22"/>
          <w:lang w:val="en-US"/>
        </w:rPr>
        <w:t xml:space="preserve"> the input word 0 and the input word 1 are in a </w:t>
      </w:r>
      <w:r w:rsidR="001F64E8" w:rsidRPr="004548BC">
        <w:rPr>
          <w:rFonts w:ascii="Verdana" w:hAnsi="Verdana"/>
          <w:sz w:val="22"/>
          <w:szCs w:val="22"/>
          <w:lang w:val="en-US"/>
        </w:rPr>
        <w:t>„</w:t>
      </w:r>
      <w:r w:rsidRPr="004548BC">
        <w:rPr>
          <w:rFonts w:ascii="Verdana" w:hAnsi="Verdana"/>
          <w:sz w:val="22"/>
          <w:szCs w:val="22"/>
          <w:lang w:val="en-US"/>
        </w:rPr>
        <w:t>byte overlap</w:t>
      </w:r>
      <w:r w:rsidR="001F64E8" w:rsidRPr="004548BC">
        <w:rPr>
          <w:rFonts w:ascii="Verdana" w:hAnsi="Verdana"/>
          <w:sz w:val="22"/>
          <w:szCs w:val="22"/>
          <w:lang w:val="en-US"/>
        </w:rPr>
        <w:t>“</w:t>
      </w:r>
      <w:r w:rsidR="006A08D4" w:rsidRPr="004548BC">
        <w:rPr>
          <w:rFonts w:ascii="Verdana" w:hAnsi="Verdana"/>
          <w:sz w:val="22"/>
          <w:szCs w:val="22"/>
          <w:lang w:val="en-US"/>
        </w:rPr>
        <w:t>,</w:t>
      </w:r>
      <w:r w:rsidRPr="004548BC">
        <w:rPr>
          <w:rFonts w:ascii="Verdana" w:hAnsi="Verdana"/>
          <w:sz w:val="22"/>
          <w:szCs w:val="22"/>
          <w:lang w:val="en-US"/>
        </w:rPr>
        <w:t xml:space="preserve"> and in addition, when counting bits, one begins at the rightmost bit. </w:t>
      </w:r>
      <w:r w:rsidR="00AB18A9" w:rsidRPr="00D028CB">
        <w:rPr>
          <w:rFonts w:ascii="Verdana" w:hAnsi="Verdana"/>
          <w:sz w:val="22"/>
          <w:szCs w:val="22"/>
          <w:lang w:val="en-GB"/>
        </w:rPr>
        <w:t>For example</w:t>
      </w:r>
      <w:r w:rsidR="006A08D4" w:rsidRPr="00D028CB">
        <w:rPr>
          <w:rFonts w:ascii="Verdana" w:hAnsi="Verdana"/>
          <w:sz w:val="22"/>
          <w:szCs w:val="22"/>
          <w:lang w:val="en-GB"/>
        </w:rPr>
        <w:t>,</w:t>
      </w:r>
      <w:r w:rsidR="00AB18A9" w:rsidRPr="00D028CB">
        <w:rPr>
          <w:rFonts w:ascii="Verdana" w:hAnsi="Verdana"/>
          <w:sz w:val="22"/>
          <w:szCs w:val="22"/>
          <w:lang w:val="en-GB"/>
        </w:rPr>
        <w:t xml:space="preserve"> </w:t>
      </w:r>
      <w:r w:rsidRPr="00D028CB">
        <w:rPr>
          <w:rFonts w:ascii="Verdana" w:hAnsi="Verdana"/>
          <w:sz w:val="22"/>
          <w:szCs w:val="22"/>
          <w:lang w:val="en-GB"/>
        </w:rPr>
        <w:t>bit 0 f</w:t>
      </w:r>
      <w:r w:rsidR="00AB18A9" w:rsidRPr="00D028CB">
        <w:rPr>
          <w:rFonts w:ascii="Verdana" w:hAnsi="Verdana"/>
          <w:sz w:val="22"/>
          <w:szCs w:val="22"/>
          <w:lang w:val="en-GB"/>
        </w:rPr>
        <w:t xml:space="preserve">rom IW1 gets the address I2.0, </w:t>
      </w:r>
      <w:r w:rsidRPr="00D028CB">
        <w:rPr>
          <w:rFonts w:ascii="Verdana" w:hAnsi="Verdana"/>
          <w:sz w:val="22"/>
          <w:szCs w:val="22"/>
          <w:lang w:val="en-GB"/>
        </w:rPr>
        <w:t>bit 7 gets the address I 2.7</w:t>
      </w:r>
      <w:r w:rsidR="006A08D4" w:rsidRPr="00D028CB">
        <w:rPr>
          <w:rFonts w:ascii="Verdana" w:hAnsi="Verdana"/>
          <w:sz w:val="22"/>
          <w:szCs w:val="22"/>
          <w:lang w:val="en-GB"/>
        </w:rPr>
        <w:t>,</w:t>
      </w:r>
      <w:r w:rsidR="00AB18A9" w:rsidRPr="00D028CB">
        <w:rPr>
          <w:rFonts w:ascii="Verdana" w:hAnsi="Verdana"/>
          <w:sz w:val="22"/>
          <w:szCs w:val="22"/>
          <w:lang w:val="en-GB"/>
        </w:rPr>
        <w:t xml:space="preserve"> and</w:t>
      </w:r>
      <w:r w:rsidRPr="00D028CB">
        <w:rPr>
          <w:rFonts w:ascii="Verdana" w:hAnsi="Verdana"/>
          <w:sz w:val="22"/>
          <w:szCs w:val="22"/>
          <w:lang w:val="en-GB"/>
        </w:rPr>
        <w:t xml:space="preserve"> </w:t>
      </w:r>
      <w:r w:rsidR="00AB18A9" w:rsidRPr="00D028CB">
        <w:rPr>
          <w:rFonts w:ascii="Verdana" w:hAnsi="Verdana"/>
          <w:sz w:val="22"/>
          <w:szCs w:val="22"/>
          <w:lang w:val="en-GB"/>
        </w:rPr>
        <w:t>b</w:t>
      </w:r>
      <w:r w:rsidRPr="00D028CB">
        <w:rPr>
          <w:rFonts w:ascii="Verdana" w:hAnsi="Verdana"/>
          <w:sz w:val="22"/>
          <w:szCs w:val="22"/>
          <w:lang w:val="en-GB"/>
        </w:rPr>
        <w:t>it 8 receives the address I1.0</w:t>
      </w:r>
      <w:r w:rsidR="00D028CB" w:rsidRPr="00D028CB">
        <w:rPr>
          <w:rFonts w:ascii="Verdana" w:hAnsi="Verdana"/>
          <w:sz w:val="22"/>
          <w:szCs w:val="22"/>
          <w:lang w:val="en-GB"/>
        </w:rPr>
        <w:t>.</w:t>
      </w:r>
      <w:r w:rsidRPr="00D028CB">
        <w:rPr>
          <w:rFonts w:ascii="Verdana" w:hAnsi="Verdana"/>
          <w:sz w:val="22"/>
          <w:szCs w:val="22"/>
          <w:lang w:val="en-GB"/>
        </w:rPr>
        <w:t xml:space="preserve"> </w:t>
      </w:r>
      <w:r w:rsidR="00B71D60" w:rsidRPr="00D028CB">
        <w:rPr>
          <w:rFonts w:ascii="Verdana" w:hAnsi="Verdana"/>
          <w:sz w:val="22"/>
          <w:szCs w:val="22"/>
          <w:lang w:val="en-GB"/>
        </w:rPr>
        <w:t xml:space="preserve">As you can see, there is a </w:t>
      </w:r>
      <w:r w:rsidR="00AB18A9" w:rsidRPr="00D028CB">
        <w:rPr>
          <w:rFonts w:ascii="Verdana" w:hAnsi="Verdana"/>
          <w:sz w:val="22"/>
          <w:szCs w:val="22"/>
          <w:lang w:val="en-GB"/>
        </w:rPr>
        <w:t>„</w:t>
      </w:r>
      <w:r w:rsidRPr="00D028CB">
        <w:rPr>
          <w:rFonts w:ascii="Verdana" w:hAnsi="Verdana"/>
          <w:sz w:val="22"/>
          <w:szCs w:val="22"/>
          <w:lang w:val="en-GB"/>
        </w:rPr>
        <w:t>jump</w:t>
      </w:r>
      <w:r w:rsidR="00AB18A9" w:rsidRPr="00D028CB">
        <w:rPr>
          <w:rFonts w:ascii="Verdana" w:hAnsi="Verdana"/>
          <w:sz w:val="22"/>
          <w:szCs w:val="22"/>
          <w:lang w:val="en-GB"/>
        </w:rPr>
        <w:t>“</w:t>
      </w:r>
      <w:r w:rsidRPr="00D028CB">
        <w:rPr>
          <w:rFonts w:ascii="Verdana" w:hAnsi="Verdana"/>
          <w:sz w:val="22"/>
          <w:szCs w:val="22"/>
          <w:lang w:val="en-GB"/>
        </w:rPr>
        <w:t xml:space="preserve"> </w:t>
      </w:r>
      <w:r w:rsidR="00B71D60" w:rsidRPr="00D028CB">
        <w:rPr>
          <w:rFonts w:ascii="Verdana" w:hAnsi="Verdana"/>
          <w:sz w:val="22"/>
          <w:szCs w:val="22"/>
          <w:lang w:val="en-GB"/>
        </w:rPr>
        <w:t>b</w:t>
      </w:r>
      <w:r w:rsidRPr="00D028CB">
        <w:rPr>
          <w:rFonts w:ascii="Verdana" w:hAnsi="Verdana"/>
          <w:sz w:val="22"/>
          <w:szCs w:val="22"/>
          <w:lang w:val="en-GB"/>
        </w:rPr>
        <w:t>etween the bits 7 and 8.</w:t>
      </w:r>
    </w:p>
    <w:p w:rsidR="00394CE9" w:rsidRPr="004548BC" w:rsidRDefault="006E617A" w:rsidP="00394CE9">
      <w:pPr>
        <w:shd w:val="clear" w:color="auto" w:fill="FFFFFF"/>
        <w:spacing w:before="240" w:after="149"/>
        <w:ind w:left="567"/>
        <w:rPr>
          <w:rFonts w:ascii="Verdana" w:hAnsi="Verdana" w:cs="Arial"/>
          <w:b/>
          <w:color w:val="000000"/>
          <w:sz w:val="26"/>
          <w:szCs w:val="26"/>
          <w:lang w:val="en-US" w:eastAsia="de-CH"/>
        </w:rPr>
      </w:pPr>
      <w:r w:rsidRPr="004548BC">
        <w:rPr>
          <w:rFonts w:ascii="Verdana" w:hAnsi="Verdana" w:cs="Arial"/>
          <w:b/>
          <w:color w:val="000000"/>
          <w:sz w:val="26"/>
          <w:szCs w:val="26"/>
          <w:lang w:val="en-US" w:eastAsia="de-CH"/>
        </w:rPr>
        <w:t>Double word address</w:t>
      </w:r>
    </w:p>
    <w:p w:rsidR="006E617A" w:rsidRPr="004548BC" w:rsidRDefault="006E617A" w:rsidP="006E617A">
      <w:pPr>
        <w:shd w:val="clear" w:color="auto" w:fill="FFFFFF"/>
        <w:ind w:left="567"/>
        <w:rPr>
          <w:rFonts w:ascii="Verdana" w:hAnsi="Verdana" w:cs="Arial"/>
          <w:sz w:val="22"/>
          <w:szCs w:val="22"/>
          <w:lang w:val="en-US"/>
        </w:rPr>
      </w:pPr>
      <w:r w:rsidRPr="004548BC">
        <w:rPr>
          <w:rFonts w:ascii="Verdana" w:hAnsi="Verdana"/>
          <w:sz w:val="22"/>
          <w:szCs w:val="22"/>
          <w:lang w:val="en-US"/>
        </w:rPr>
        <w:t>The numbering of double</w:t>
      </w:r>
      <w:r w:rsidR="006A09DC" w:rsidRPr="004548BC">
        <w:rPr>
          <w:rFonts w:ascii="Verdana" w:hAnsi="Verdana"/>
          <w:sz w:val="22"/>
          <w:szCs w:val="22"/>
          <w:lang w:val="en-US"/>
        </w:rPr>
        <w:t xml:space="preserve"> </w:t>
      </w:r>
      <w:r w:rsidRPr="004548BC">
        <w:rPr>
          <w:rFonts w:ascii="Verdana" w:hAnsi="Verdana"/>
          <w:sz w:val="22"/>
          <w:szCs w:val="22"/>
          <w:lang w:val="en-US"/>
        </w:rPr>
        <w:t>words results in a double</w:t>
      </w:r>
      <w:r w:rsidR="006A09DC" w:rsidRPr="004548BC">
        <w:rPr>
          <w:rFonts w:ascii="Verdana" w:hAnsi="Verdana"/>
          <w:sz w:val="22"/>
          <w:szCs w:val="22"/>
          <w:lang w:val="en-US"/>
        </w:rPr>
        <w:t xml:space="preserve"> </w:t>
      </w:r>
      <w:r w:rsidRPr="004548BC">
        <w:rPr>
          <w:rFonts w:ascii="Verdana" w:hAnsi="Verdana"/>
          <w:sz w:val="22"/>
          <w:szCs w:val="22"/>
          <w:lang w:val="en-US"/>
        </w:rPr>
        <w:t>word address. When using double words, e.g. ID, QD, MD etc., the double word address is the smaller word address of the two pertinent word</w:t>
      </w:r>
      <w:r w:rsidR="00907348" w:rsidRPr="004548BC">
        <w:rPr>
          <w:rFonts w:ascii="Verdana" w:hAnsi="Verdana"/>
          <w:sz w:val="22"/>
          <w:szCs w:val="22"/>
          <w:lang w:val="en-US"/>
        </w:rPr>
        <w:t>s</w:t>
      </w:r>
      <w:r w:rsidRPr="004548BC">
        <w:rPr>
          <w:rFonts w:ascii="Verdana" w:hAnsi="Verdana"/>
          <w:sz w:val="22"/>
          <w:szCs w:val="22"/>
          <w:lang w:val="en-US"/>
        </w:rPr>
        <w:t>.</w:t>
      </w:r>
    </w:p>
    <w:p w:rsidR="00394CE9" w:rsidRDefault="006E617A" w:rsidP="00B643AF">
      <w:pPr>
        <w:tabs>
          <w:tab w:val="left" w:pos="964"/>
        </w:tabs>
        <w:spacing w:before="120" w:after="120" w:line="360" w:lineRule="atLeast"/>
        <w:jc w:val="center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4D03B678" wp14:editId="227BF037">
            <wp:extent cx="3854626" cy="865509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2364" cy="86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E9" w:rsidRPr="003D42AB" w:rsidRDefault="006E617A" w:rsidP="00B643AF">
      <w:pPr>
        <w:shd w:val="clear" w:color="auto" w:fill="FFFFFF"/>
        <w:spacing w:after="240"/>
        <w:ind w:left="567"/>
        <w:rPr>
          <w:rFonts w:ascii="Verdana" w:hAnsi="Verdana" w:cs="Arial"/>
          <w:b/>
          <w:color w:val="000000"/>
          <w:sz w:val="22"/>
          <w:szCs w:val="22"/>
          <w:lang w:val="en-GB" w:eastAsia="de-CH"/>
        </w:rPr>
      </w:pPr>
      <w:r w:rsidRPr="003D42AB">
        <w:rPr>
          <w:rFonts w:ascii="Verdana" w:hAnsi="Verdana"/>
          <w:color w:val="000000"/>
          <w:sz w:val="22"/>
          <w:szCs w:val="22"/>
          <w:lang w:val="en-GB"/>
        </w:rPr>
        <w:t>Now work through tasks i) to n</w:t>
      </w:r>
      <w:r w:rsidR="003D42AB" w:rsidRPr="003D42AB">
        <w:rPr>
          <w:rFonts w:ascii="Verdana" w:hAnsi="Verdana"/>
          <w:color w:val="000000"/>
          <w:sz w:val="22"/>
          <w:szCs w:val="22"/>
          <w:lang w:val="en-GB"/>
        </w:rPr>
        <w:t>).</w:t>
      </w:r>
      <w:r w:rsidR="00394CE9" w:rsidRPr="003D42AB">
        <w:rPr>
          <w:rFonts w:ascii="Verdana" w:hAnsi="Verdana"/>
          <w:color w:val="000000"/>
          <w:sz w:val="22"/>
          <w:szCs w:val="22"/>
          <w:lang w:val="en-GB"/>
        </w:rPr>
        <w:t xml:space="preserve">  </w:t>
      </w:r>
    </w:p>
    <w:p w:rsidR="00394CE9" w:rsidRPr="0089371C" w:rsidRDefault="00365123" w:rsidP="00394CE9">
      <w:pPr>
        <w:shd w:val="clear" w:color="auto" w:fill="FFFFFF"/>
        <w:ind w:left="567"/>
        <w:rPr>
          <w:rFonts w:ascii="Verdana" w:hAnsi="Verdana" w:cs="Arial"/>
          <w:b/>
          <w:color w:val="000000"/>
          <w:sz w:val="22"/>
          <w:szCs w:val="22"/>
          <w:lang w:eastAsia="de-CH"/>
        </w:rPr>
      </w:pPr>
      <w:r>
        <w:rPr>
          <w:rFonts w:ascii="Verdana" w:hAnsi="Verdana" w:cs="Arial"/>
          <w:b/>
          <w:color w:val="000000"/>
          <w:sz w:val="22"/>
          <w:szCs w:val="22"/>
          <w:lang w:eastAsia="de-CH"/>
        </w:rPr>
        <w:t>Tasks</w:t>
      </w:r>
    </w:p>
    <w:p w:rsidR="00394CE9" w:rsidRPr="0068078E" w:rsidRDefault="003971BE" w:rsidP="00394CE9">
      <w:pPr>
        <w:pStyle w:val="Listenabsatz"/>
        <w:numPr>
          <w:ilvl w:val="0"/>
          <w:numId w:val="5"/>
        </w:numPr>
        <w:spacing w:before="120" w:after="120"/>
        <w:rPr>
          <w:rFonts w:ascii="Verdana" w:hAnsi="Verdana"/>
          <w:sz w:val="22"/>
          <w:szCs w:val="22"/>
          <w:lang w:val="en-GB"/>
        </w:rPr>
      </w:pPr>
      <w:r w:rsidRPr="004548BC">
        <w:rPr>
          <w:rFonts w:ascii="Verdana" w:hAnsi="Verdana"/>
          <w:bCs/>
          <w:sz w:val="22"/>
          <w:szCs w:val="22"/>
          <w:lang w:val="en-US"/>
        </w:rPr>
        <w:t xml:space="preserve">What is the address </w:t>
      </w:r>
      <w:r w:rsidR="006A09DC" w:rsidRPr="004548BC">
        <w:rPr>
          <w:rFonts w:ascii="Verdana" w:hAnsi="Verdana"/>
          <w:bCs/>
          <w:sz w:val="22"/>
          <w:szCs w:val="22"/>
          <w:lang w:val="en-US"/>
        </w:rPr>
        <w:t>for</w:t>
      </w:r>
      <w:r w:rsidRPr="004548BC">
        <w:rPr>
          <w:rFonts w:ascii="Verdana" w:hAnsi="Verdana"/>
          <w:bCs/>
          <w:sz w:val="22"/>
          <w:szCs w:val="22"/>
          <w:lang w:val="en-US"/>
        </w:rPr>
        <w:t xml:space="preserve"> b</w:t>
      </w:r>
      <w:r w:rsidR="00B643AF" w:rsidRPr="004548BC">
        <w:rPr>
          <w:rFonts w:ascii="Verdana" w:hAnsi="Verdana"/>
          <w:bCs/>
          <w:sz w:val="22"/>
          <w:szCs w:val="22"/>
          <w:lang w:val="en-US"/>
        </w:rPr>
        <w:t xml:space="preserve">it </w:t>
      </w:r>
      <w:r w:rsidR="000408CF" w:rsidRPr="004548BC">
        <w:rPr>
          <w:rFonts w:ascii="Verdana" w:hAnsi="Verdana"/>
          <w:bCs/>
          <w:sz w:val="22"/>
          <w:szCs w:val="22"/>
          <w:lang w:val="en-US"/>
        </w:rPr>
        <w:t>3</w:t>
      </w:r>
      <w:r w:rsidR="00B643AF" w:rsidRPr="004548BC">
        <w:rPr>
          <w:rFonts w:ascii="Verdana" w:hAnsi="Verdana"/>
          <w:bCs/>
          <w:sz w:val="22"/>
          <w:szCs w:val="22"/>
          <w:lang w:val="en-US"/>
        </w:rPr>
        <w:t xml:space="preserve"> </w:t>
      </w:r>
      <w:r w:rsidRPr="004548BC">
        <w:rPr>
          <w:rFonts w:ascii="Verdana" w:hAnsi="Verdana"/>
          <w:bCs/>
          <w:sz w:val="22"/>
          <w:szCs w:val="22"/>
          <w:lang w:val="en-US"/>
        </w:rPr>
        <w:t>in I</w:t>
      </w:r>
      <w:r w:rsidR="00B643AF" w:rsidRPr="004548BC">
        <w:rPr>
          <w:rFonts w:ascii="Verdana" w:hAnsi="Verdana"/>
          <w:bCs/>
          <w:sz w:val="22"/>
          <w:szCs w:val="22"/>
          <w:lang w:val="en-US"/>
        </w:rPr>
        <w:t>W1?</w:t>
      </w:r>
      <w:r w:rsidR="00394CE9" w:rsidRPr="004548BC">
        <w:rPr>
          <w:rFonts w:ascii="Verdana" w:hAnsi="Verdana" w:cs="TradeGothic Light"/>
          <w:color w:val="000000"/>
          <w:sz w:val="22"/>
          <w:szCs w:val="22"/>
          <w:lang w:val="en-US"/>
        </w:rPr>
        <w:t xml:space="preserve"> </w:t>
      </w:r>
    </w:p>
    <w:p w:rsidR="00394CE9" w:rsidRDefault="00FC4D94" w:rsidP="00394CE9">
      <w:pPr>
        <w:pStyle w:val="Listenabsatz"/>
        <w:ind w:left="927"/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</w:pPr>
      <w:permStart w:id="2030970911" w:edGrp="everyone"/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I2.</w:t>
      </w:r>
      <w:r w:rsidR="004548BC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3</w:t>
      </w:r>
      <w:permEnd w:id="2030970911"/>
    </w:p>
    <w:p w:rsidR="00B643AF" w:rsidRPr="0068078E" w:rsidRDefault="003971BE" w:rsidP="00B643AF">
      <w:pPr>
        <w:pStyle w:val="Listenabsatz"/>
        <w:numPr>
          <w:ilvl w:val="0"/>
          <w:numId w:val="5"/>
        </w:numPr>
        <w:spacing w:before="120" w:after="120"/>
        <w:rPr>
          <w:rFonts w:ascii="Verdana" w:hAnsi="Verdana"/>
          <w:sz w:val="22"/>
          <w:szCs w:val="22"/>
          <w:lang w:val="en-GB"/>
        </w:rPr>
      </w:pPr>
      <w:r w:rsidRPr="004548BC">
        <w:rPr>
          <w:rFonts w:ascii="Verdana" w:hAnsi="Verdana"/>
          <w:bCs/>
          <w:sz w:val="22"/>
          <w:szCs w:val="22"/>
          <w:lang w:val="en-US"/>
        </w:rPr>
        <w:t xml:space="preserve">What is the address </w:t>
      </w:r>
      <w:r w:rsidR="006A09DC" w:rsidRPr="004548BC">
        <w:rPr>
          <w:rFonts w:ascii="Verdana" w:hAnsi="Verdana"/>
          <w:bCs/>
          <w:sz w:val="22"/>
          <w:szCs w:val="22"/>
          <w:lang w:val="en-US"/>
        </w:rPr>
        <w:t>for</w:t>
      </w:r>
      <w:r w:rsidRPr="004548BC">
        <w:rPr>
          <w:rFonts w:ascii="Verdana" w:hAnsi="Verdana"/>
          <w:bCs/>
          <w:sz w:val="22"/>
          <w:szCs w:val="22"/>
          <w:lang w:val="en-US"/>
        </w:rPr>
        <w:t xml:space="preserve"> bit 14 in IW1?</w:t>
      </w:r>
      <w:r w:rsidR="00B643AF" w:rsidRPr="004548BC">
        <w:rPr>
          <w:rFonts w:ascii="Verdana" w:hAnsi="Verdana" w:cs="TradeGothic Light"/>
          <w:color w:val="000000"/>
          <w:sz w:val="22"/>
          <w:szCs w:val="22"/>
          <w:lang w:val="en-US"/>
        </w:rPr>
        <w:t xml:space="preserve"> </w:t>
      </w:r>
    </w:p>
    <w:p w:rsidR="00B643AF" w:rsidRDefault="00FC4D94" w:rsidP="00B643AF">
      <w:pPr>
        <w:pStyle w:val="Listenabsatz"/>
        <w:ind w:left="927"/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</w:pPr>
      <w:permStart w:id="654994329" w:edGrp="everyone"/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I1</w:t>
      </w:r>
      <w:r w:rsidR="004548BC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.6</w:t>
      </w:r>
      <w:permEnd w:id="654994329"/>
    </w:p>
    <w:p w:rsidR="00B643AF" w:rsidRPr="0068078E" w:rsidRDefault="006A09DC" w:rsidP="00B643AF">
      <w:pPr>
        <w:pStyle w:val="Listenabsatz"/>
        <w:numPr>
          <w:ilvl w:val="0"/>
          <w:numId w:val="5"/>
        </w:numPr>
        <w:spacing w:before="120" w:after="120"/>
        <w:rPr>
          <w:rFonts w:ascii="Verdana" w:hAnsi="Verdana"/>
          <w:sz w:val="22"/>
          <w:szCs w:val="22"/>
          <w:lang w:val="en-GB"/>
        </w:rPr>
      </w:pPr>
      <w:r w:rsidRPr="004548BC">
        <w:rPr>
          <w:rFonts w:ascii="Verdana" w:hAnsi="Verdana"/>
          <w:bCs/>
          <w:sz w:val="22"/>
          <w:szCs w:val="22"/>
          <w:lang w:val="en-US"/>
        </w:rPr>
        <w:t>What is the address for</w:t>
      </w:r>
      <w:r w:rsidR="003971BE" w:rsidRPr="004548BC">
        <w:rPr>
          <w:rFonts w:ascii="Verdana" w:hAnsi="Verdana"/>
          <w:bCs/>
          <w:sz w:val="22"/>
          <w:szCs w:val="22"/>
          <w:lang w:val="en-US"/>
        </w:rPr>
        <w:t xml:space="preserve"> bit 9 in IW2?</w:t>
      </w:r>
      <w:r w:rsidR="00B643AF" w:rsidRPr="004548BC">
        <w:rPr>
          <w:rFonts w:ascii="Verdana" w:hAnsi="Verdana" w:cs="TradeGothic Light"/>
          <w:color w:val="000000"/>
          <w:sz w:val="22"/>
          <w:szCs w:val="22"/>
          <w:lang w:val="en-US"/>
        </w:rPr>
        <w:t xml:space="preserve"> </w:t>
      </w:r>
    </w:p>
    <w:p w:rsidR="00B643AF" w:rsidRDefault="00FC4D94" w:rsidP="00B643AF">
      <w:pPr>
        <w:pStyle w:val="Listenabsatz"/>
        <w:ind w:left="927"/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</w:pPr>
      <w:permStart w:id="2107340697" w:edGrp="everyone"/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I2</w:t>
      </w:r>
      <w:r w:rsidR="004548BC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.1</w:t>
      </w:r>
      <w:permEnd w:id="2107340697"/>
    </w:p>
    <w:p w:rsidR="00B643AF" w:rsidRPr="0068078E" w:rsidRDefault="006A09DC" w:rsidP="00B643AF">
      <w:pPr>
        <w:pStyle w:val="Listenabsatz"/>
        <w:numPr>
          <w:ilvl w:val="0"/>
          <w:numId w:val="5"/>
        </w:numPr>
        <w:spacing w:before="120" w:after="120"/>
        <w:rPr>
          <w:rFonts w:ascii="Verdana" w:hAnsi="Verdana"/>
          <w:sz w:val="22"/>
          <w:szCs w:val="22"/>
          <w:lang w:val="en-GB"/>
        </w:rPr>
      </w:pPr>
      <w:r w:rsidRPr="004548BC">
        <w:rPr>
          <w:rFonts w:ascii="Verdana" w:hAnsi="Verdana"/>
          <w:bCs/>
          <w:sz w:val="22"/>
          <w:szCs w:val="22"/>
          <w:lang w:val="en-US"/>
        </w:rPr>
        <w:t>What is the address for</w:t>
      </w:r>
      <w:r w:rsidR="003971BE" w:rsidRPr="004548BC">
        <w:rPr>
          <w:rFonts w:ascii="Verdana" w:hAnsi="Verdana"/>
          <w:bCs/>
          <w:sz w:val="22"/>
          <w:szCs w:val="22"/>
          <w:lang w:val="en-US"/>
        </w:rPr>
        <w:t xml:space="preserve"> bit 12 in IW0?</w:t>
      </w:r>
      <w:r w:rsidR="00B643AF" w:rsidRPr="004548BC">
        <w:rPr>
          <w:rFonts w:ascii="Verdana" w:hAnsi="Verdana" w:cs="TradeGothic Light"/>
          <w:color w:val="000000"/>
          <w:sz w:val="22"/>
          <w:szCs w:val="22"/>
          <w:lang w:val="en-US"/>
        </w:rPr>
        <w:t xml:space="preserve"> </w:t>
      </w:r>
    </w:p>
    <w:p w:rsidR="00E77DB4" w:rsidRDefault="004548BC" w:rsidP="00B643AF">
      <w:pPr>
        <w:pStyle w:val="Listenabsatz"/>
        <w:ind w:left="927"/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</w:pPr>
      <w:permStart w:id="1785032136" w:edGrp="everyone"/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I</w:t>
      </w:r>
      <w:r w:rsidR="00FC4D94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0</w:t>
      </w:r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.4</w:t>
      </w:r>
      <w:permEnd w:id="1785032136"/>
    </w:p>
    <w:p w:rsidR="000408CF" w:rsidRPr="0068078E" w:rsidRDefault="001F6DB0" w:rsidP="000408CF">
      <w:pPr>
        <w:pStyle w:val="Listenabsatz"/>
        <w:numPr>
          <w:ilvl w:val="0"/>
          <w:numId w:val="5"/>
        </w:numPr>
        <w:spacing w:before="120" w:after="120"/>
        <w:rPr>
          <w:rFonts w:ascii="Verdana" w:hAnsi="Verdana"/>
          <w:sz w:val="22"/>
          <w:szCs w:val="22"/>
          <w:lang w:val="en-GB"/>
        </w:rPr>
      </w:pPr>
      <w:r w:rsidRPr="004548BC">
        <w:rPr>
          <w:rFonts w:ascii="Verdana" w:hAnsi="Verdana"/>
          <w:bCs/>
          <w:sz w:val="22"/>
          <w:szCs w:val="22"/>
          <w:lang w:val="en-US"/>
        </w:rPr>
        <w:t>What is the word address for input bytes 5 and 6?</w:t>
      </w:r>
      <w:r w:rsidR="000408CF" w:rsidRPr="004548BC">
        <w:rPr>
          <w:rFonts w:ascii="Verdana" w:hAnsi="Verdana" w:cs="TradeGothic Light"/>
          <w:color w:val="000000"/>
          <w:sz w:val="22"/>
          <w:szCs w:val="22"/>
          <w:lang w:val="en-US"/>
        </w:rPr>
        <w:t xml:space="preserve"> </w:t>
      </w:r>
    </w:p>
    <w:p w:rsidR="000408CF" w:rsidRDefault="004548BC" w:rsidP="000408CF">
      <w:pPr>
        <w:pStyle w:val="Listenabsatz"/>
        <w:ind w:left="927"/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</w:pPr>
      <w:permStart w:id="1906443019" w:edGrp="everyone"/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  <w:t>IW5</w:t>
      </w:r>
      <w:permEnd w:id="1906443019"/>
    </w:p>
    <w:p w:rsidR="000408CF" w:rsidRPr="0068078E" w:rsidRDefault="001F6DB0" w:rsidP="000408CF">
      <w:pPr>
        <w:pStyle w:val="Listenabsatz"/>
        <w:numPr>
          <w:ilvl w:val="0"/>
          <w:numId w:val="5"/>
        </w:numPr>
        <w:spacing w:before="120" w:after="120"/>
        <w:rPr>
          <w:rFonts w:ascii="Verdana" w:hAnsi="Verdana"/>
          <w:sz w:val="22"/>
          <w:szCs w:val="22"/>
          <w:lang w:val="en-GB"/>
        </w:rPr>
      </w:pPr>
      <w:r w:rsidRPr="004548BC">
        <w:rPr>
          <w:rFonts w:ascii="Verdana" w:hAnsi="Verdana"/>
          <w:bCs/>
          <w:sz w:val="22"/>
          <w:szCs w:val="22"/>
          <w:lang w:val="en-US"/>
        </w:rPr>
        <w:t>What is the double word address for input words 8 and 10?</w:t>
      </w:r>
      <w:r w:rsidR="000408CF" w:rsidRPr="004548BC">
        <w:rPr>
          <w:rFonts w:ascii="Verdana" w:hAnsi="Verdana" w:cs="TradeGothic Light"/>
          <w:color w:val="000000"/>
          <w:sz w:val="22"/>
          <w:szCs w:val="22"/>
          <w:lang w:val="en-US"/>
        </w:rPr>
        <w:t xml:space="preserve"> </w:t>
      </w:r>
    </w:p>
    <w:p w:rsidR="008546B0" w:rsidRPr="004548BC" w:rsidRDefault="004548BC" w:rsidP="00B643AF">
      <w:pPr>
        <w:pStyle w:val="Listenabsatz"/>
        <w:ind w:left="927"/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US" w:eastAsia="de-CH"/>
        </w:rPr>
      </w:pPr>
      <w:permStart w:id="1597387647" w:edGrp="everyone"/>
      <w: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GB" w:eastAsia="de-CH"/>
        </w:rPr>
        <w:t>ID8</w:t>
      </w:r>
      <w:permEnd w:id="1597387647"/>
    </w:p>
    <w:p w:rsidR="008546B0" w:rsidRPr="004548BC" w:rsidRDefault="008546B0">
      <w:pPr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US" w:eastAsia="de-CH"/>
        </w:rPr>
      </w:pPr>
      <w:r w:rsidRPr="004548BC"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en-US" w:eastAsia="de-CH"/>
        </w:rPr>
        <w:br w:type="page"/>
      </w:r>
    </w:p>
    <w:p w:rsidR="008546B0" w:rsidRPr="004548BC" w:rsidRDefault="008546B0" w:rsidP="008546B0">
      <w:pPr>
        <w:spacing w:before="120" w:after="120"/>
        <w:ind w:left="567"/>
        <w:rPr>
          <w:rFonts w:ascii="Verdana" w:hAnsi="Verdana"/>
          <w:b/>
          <w:sz w:val="22"/>
          <w:szCs w:val="22"/>
          <w:lang w:val="en-US"/>
        </w:rPr>
      </w:pPr>
      <w:r w:rsidRPr="004548BC">
        <w:rPr>
          <w:rFonts w:ascii="Verdana" w:hAnsi="Verdana" w:cs="Arial"/>
          <w:b/>
          <w:color w:val="000000"/>
          <w:sz w:val="22"/>
          <w:szCs w:val="22"/>
          <w:lang w:val="en-US" w:eastAsia="de-CH"/>
        </w:rPr>
        <w:lastRenderedPageBreak/>
        <w:t>Vocabulary</w:t>
      </w:r>
    </w:p>
    <w:p w:rsidR="008546B0" w:rsidRPr="00D028CB" w:rsidRDefault="008546B0" w:rsidP="008546B0">
      <w:pPr>
        <w:spacing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CD7679">
        <w:rPr>
          <w:rFonts w:ascii="Verdana" w:hAnsi="Verdana"/>
          <w:sz w:val="22"/>
          <w:szCs w:val="22"/>
          <w:lang w:val="en-GB"/>
        </w:rPr>
        <w:t>Complete the wo</w:t>
      </w:r>
      <w:r w:rsidR="00D028CB">
        <w:rPr>
          <w:rFonts w:ascii="Verdana" w:hAnsi="Verdana"/>
          <w:sz w:val="22"/>
          <w:szCs w:val="22"/>
          <w:lang w:val="en-GB"/>
        </w:rPr>
        <w:t>rdlist using just this document.</w:t>
      </w:r>
      <w:r w:rsidRPr="00CD7679">
        <w:rPr>
          <w:rFonts w:ascii="Verdana" w:hAnsi="Verdana"/>
          <w:sz w:val="22"/>
          <w:szCs w:val="22"/>
          <w:lang w:val="en-GB"/>
        </w:rPr>
        <w:t xml:space="preserve"> </w:t>
      </w:r>
      <w:r w:rsidRPr="00D028CB">
        <w:rPr>
          <w:rFonts w:ascii="Verdana" w:hAnsi="Verdana"/>
          <w:b/>
          <w:sz w:val="22"/>
          <w:szCs w:val="22"/>
          <w:lang w:val="en-GB"/>
        </w:rPr>
        <w:t xml:space="preserve">All the </w:t>
      </w:r>
      <w:r w:rsidR="006A09DC" w:rsidRPr="00D028CB">
        <w:rPr>
          <w:rFonts w:ascii="Verdana" w:hAnsi="Verdana"/>
          <w:b/>
          <w:sz w:val="22"/>
          <w:szCs w:val="22"/>
          <w:lang w:val="en-GB"/>
        </w:rPr>
        <w:t xml:space="preserve">missing </w:t>
      </w:r>
      <w:r w:rsidRPr="00D028CB">
        <w:rPr>
          <w:rFonts w:ascii="Verdana" w:hAnsi="Verdana"/>
          <w:b/>
          <w:sz w:val="22"/>
          <w:szCs w:val="22"/>
          <w:lang w:val="en-GB"/>
        </w:rPr>
        <w:t xml:space="preserve">vocabulary is used </w:t>
      </w:r>
      <w:r w:rsidR="003D42AB" w:rsidRPr="00D028CB">
        <w:rPr>
          <w:rFonts w:ascii="Verdana" w:hAnsi="Verdana"/>
          <w:b/>
          <w:sz w:val="22"/>
          <w:szCs w:val="22"/>
          <w:lang w:val="en-GB"/>
        </w:rPr>
        <w:t>within this worksheet.</w:t>
      </w:r>
      <w:r w:rsidRPr="00D028CB">
        <w:rPr>
          <w:rFonts w:ascii="Verdana" w:hAnsi="Verdana"/>
          <w:b/>
          <w:sz w:val="22"/>
          <w:szCs w:val="22"/>
          <w:lang w:val="en-GB"/>
        </w:rPr>
        <w:t xml:space="preserve">                 </w:t>
      </w:r>
    </w:p>
    <w:tbl>
      <w:tblPr>
        <w:tblpPr w:leftFromText="141" w:rightFromText="141" w:vertAnchor="text" w:horzAnchor="page" w:tblpX="2182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4111"/>
      </w:tblGrid>
      <w:tr w:rsidR="008546B0" w:rsidTr="007208A6">
        <w:tc>
          <w:tcPr>
            <w:tcW w:w="4361" w:type="dxa"/>
            <w:shd w:val="clear" w:color="auto" w:fill="C0C0C0"/>
          </w:tcPr>
          <w:p w:rsidR="008546B0" w:rsidRDefault="008546B0" w:rsidP="00907348">
            <w:pPr>
              <w:pStyle w:val="Textkrper-Zeileneinzug"/>
              <w:numPr>
                <w:ilvl w:val="0"/>
                <w:numId w:val="0"/>
              </w:numPr>
              <w:spacing w:before="20" w:after="20"/>
            </w:pPr>
            <w:r>
              <w:t>English:</w:t>
            </w:r>
          </w:p>
        </w:tc>
        <w:tc>
          <w:tcPr>
            <w:tcW w:w="4111" w:type="dxa"/>
            <w:shd w:val="clear" w:color="auto" w:fill="C0C0C0"/>
          </w:tcPr>
          <w:p w:rsidR="008546B0" w:rsidRDefault="008546B0" w:rsidP="00907348">
            <w:pPr>
              <w:pStyle w:val="Textkrper-Zeileneinzug"/>
              <w:numPr>
                <w:ilvl w:val="0"/>
                <w:numId w:val="0"/>
              </w:numPr>
              <w:spacing w:before="20" w:after="20"/>
            </w:pPr>
            <w:r>
              <w:t>German:</w:t>
            </w:r>
          </w:p>
        </w:tc>
      </w:tr>
      <w:tr w:rsidR="008546B0" w:rsidRPr="008732F6" w:rsidTr="007208A6">
        <w:tc>
          <w:tcPr>
            <w:tcW w:w="4361" w:type="dxa"/>
          </w:tcPr>
          <w:p w:rsidR="008546B0" w:rsidRPr="00C15777" w:rsidRDefault="004548BC" w:rsidP="00907348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371613555" w:edGrp="everyone"/>
            <w:r>
              <w:rPr>
                <w:color w:val="548DD4" w:themeColor="text2" w:themeTint="99"/>
              </w:rPr>
              <w:t xml:space="preserve">Informatic </w:t>
            </w:r>
            <w:permEnd w:id="371613555"/>
          </w:p>
        </w:tc>
        <w:tc>
          <w:tcPr>
            <w:tcW w:w="4111" w:type="dxa"/>
          </w:tcPr>
          <w:p w:rsidR="008546B0" w:rsidRPr="00F74EE7" w:rsidRDefault="008546B0" w:rsidP="00907348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</w:pPr>
            <w:r>
              <w:t>Informatik</w:t>
            </w:r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4548BC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1358063794" w:edGrp="everyone"/>
            <w:r>
              <w:rPr>
                <w:color w:val="548DD4" w:themeColor="text2" w:themeTint="99"/>
              </w:rPr>
              <w:t>bit</w:t>
            </w:r>
            <w:permEnd w:id="1358063794"/>
          </w:p>
        </w:tc>
        <w:tc>
          <w:tcPr>
            <w:tcW w:w="4111" w:type="dxa"/>
          </w:tcPr>
          <w:p w:rsidR="00F15FE1" w:rsidRPr="00F74EE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</w:pPr>
            <w:r>
              <w:t>Bit</w:t>
            </w:r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4548BC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809568473" w:edGrp="everyone"/>
            <w:r>
              <w:rPr>
                <w:color w:val="548DD4" w:themeColor="text2" w:themeTint="99"/>
              </w:rPr>
              <w:t>byte</w:t>
            </w:r>
            <w:permEnd w:id="809568473"/>
          </w:p>
        </w:tc>
        <w:tc>
          <w:tcPr>
            <w:tcW w:w="4111" w:type="dxa"/>
          </w:tcPr>
          <w:p w:rsidR="00F15FE1" w:rsidRPr="00F74EE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</w:pPr>
            <w:r>
              <w:t>Byte</w:t>
            </w:r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4548BC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1243246110" w:edGrp="everyone"/>
            <w:r>
              <w:rPr>
                <w:color w:val="548DD4" w:themeColor="text2" w:themeTint="99"/>
              </w:rPr>
              <w:t xml:space="preserve">Word </w:t>
            </w:r>
            <w:permEnd w:id="1243246110"/>
          </w:p>
        </w:tc>
        <w:tc>
          <w:tcPr>
            <w:tcW w:w="4111" w:type="dxa"/>
          </w:tcPr>
          <w:p w:rsidR="00F15FE1" w:rsidRPr="00F74EE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</w:pPr>
            <w:r>
              <w:t>Wort</w:t>
            </w:r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4548BC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1605311775" w:edGrp="everyone"/>
            <w:r>
              <w:rPr>
                <w:color w:val="548DD4" w:themeColor="text2" w:themeTint="99"/>
              </w:rPr>
              <w:t xml:space="preserve">Doubleword </w:t>
            </w:r>
            <w:permEnd w:id="1605311775"/>
          </w:p>
        </w:tc>
        <w:tc>
          <w:tcPr>
            <w:tcW w:w="4111" w:type="dxa"/>
          </w:tcPr>
          <w:p w:rsidR="00F15FE1" w:rsidRPr="00F74EE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</w:pPr>
            <w:r>
              <w:t>Doppelwort</w:t>
            </w:r>
          </w:p>
        </w:tc>
      </w:tr>
      <w:tr w:rsidR="00F15FE1" w:rsidRPr="008732F6" w:rsidTr="00EC2EF1">
        <w:tc>
          <w:tcPr>
            <w:tcW w:w="4361" w:type="dxa"/>
          </w:tcPr>
          <w:p w:rsidR="00F15FE1" w:rsidRPr="00C15777" w:rsidRDefault="00461A92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1972402417" w:edGrp="everyone"/>
            <w:r>
              <w:rPr>
                <w:color w:val="548DD4" w:themeColor="text2" w:themeTint="99"/>
              </w:rPr>
              <w:t>Binary digit</w:t>
            </w:r>
            <w:permEnd w:id="1972402417"/>
          </w:p>
        </w:tc>
        <w:tc>
          <w:tcPr>
            <w:tcW w:w="4111" w:type="dxa"/>
          </w:tcPr>
          <w:p w:rsidR="00F15FE1" w:rsidRPr="00D20678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Binärziffer</w:t>
            </w:r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461A92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1339846918" w:edGrp="everyone"/>
            <w:r>
              <w:rPr>
                <w:color w:val="548DD4" w:themeColor="text2" w:themeTint="99"/>
              </w:rPr>
              <w:t>character</w:t>
            </w:r>
            <w:bookmarkStart w:id="3" w:name="_GoBack"/>
            <w:bookmarkEnd w:id="3"/>
            <w:permEnd w:id="1339846918"/>
          </w:p>
        </w:tc>
        <w:tc>
          <w:tcPr>
            <w:tcW w:w="4111" w:type="dxa"/>
          </w:tcPr>
          <w:p w:rsidR="00F15FE1" w:rsidRPr="00F74EE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</w:pPr>
            <w:r>
              <w:t>zweiwertig</w:t>
            </w:r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CD259F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1477796639" w:edGrp="everyone"/>
            <w:r>
              <w:rPr>
                <w:color w:val="548DD4" w:themeColor="text2" w:themeTint="99"/>
              </w:rPr>
              <w:t xml:space="preserve">Signe </w:t>
            </w:r>
            <w:permEnd w:id="1477796639"/>
          </w:p>
        </w:tc>
        <w:tc>
          <w:tcPr>
            <w:tcW w:w="4111" w:type="dxa"/>
          </w:tcPr>
          <w:p w:rsidR="00F15FE1" w:rsidRPr="00F74EE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</w:pPr>
            <w:r>
              <w:t>Zeichen</w:t>
            </w:r>
          </w:p>
        </w:tc>
      </w:tr>
      <w:tr w:rsidR="008546B0" w:rsidRPr="008732F6" w:rsidTr="007208A6">
        <w:tc>
          <w:tcPr>
            <w:tcW w:w="4361" w:type="dxa"/>
          </w:tcPr>
          <w:p w:rsidR="008546B0" w:rsidRPr="00C15777" w:rsidRDefault="0092510F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r w:rsidRPr="0092510F">
              <w:rPr>
                <w:color w:val="000000" w:themeColor="text1"/>
              </w:rPr>
              <w:t xml:space="preserve">(to) </w:t>
            </w:r>
            <w:permStart w:id="1398630672" w:edGrp="everyone"/>
            <w:r w:rsidR="00461A92">
              <w:rPr>
                <w:color w:val="548DD4" w:themeColor="text2" w:themeTint="99"/>
              </w:rPr>
              <w:t>assigne</w:t>
            </w:r>
            <w:permEnd w:id="1398630672"/>
          </w:p>
        </w:tc>
        <w:tc>
          <w:tcPr>
            <w:tcW w:w="4111" w:type="dxa"/>
          </w:tcPr>
          <w:p w:rsidR="008546B0" w:rsidRPr="00F74EE7" w:rsidRDefault="0092510F" w:rsidP="00907348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</w:pPr>
            <w:r>
              <w:t>zuordnen</w:t>
            </w:r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CD259F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39678119" w:edGrp="everyone"/>
            <w:r>
              <w:rPr>
                <w:color w:val="548DD4" w:themeColor="text2" w:themeTint="99"/>
              </w:rPr>
              <w:t>operand</w:t>
            </w:r>
            <w:permEnd w:id="39678119"/>
          </w:p>
        </w:tc>
        <w:tc>
          <w:tcPr>
            <w:tcW w:w="4111" w:type="dxa"/>
          </w:tcPr>
          <w:p w:rsidR="00F15FE1" w:rsidRPr="00F74EE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</w:pPr>
            <w:r>
              <w:t>Operand</w:t>
            </w:r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CD259F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362504048" w:edGrp="everyone"/>
            <w:r>
              <w:rPr>
                <w:color w:val="548DD4" w:themeColor="text2" w:themeTint="99"/>
              </w:rPr>
              <w:t>Inputbyte</w:t>
            </w:r>
            <w:permEnd w:id="362504048"/>
          </w:p>
        </w:tc>
        <w:tc>
          <w:tcPr>
            <w:tcW w:w="4111" w:type="dxa"/>
          </w:tcPr>
          <w:p w:rsidR="00F15FE1" w:rsidRPr="00F74EE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</w:pPr>
            <w:r>
              <w:t>Eingangsbyte</w:t>
            </w:r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CD259F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998382541" w:edGrp="everyone"/>
            <w:r>
              <w:rPr>
                <w:color w:val="548DD4" w:themeColor="text2" w:themeTint="99"/>
              </w:rPr>
              <w:t>Outputbyte</w:t>
            </w:r>
            <w:permEnd w:id="998382541"/>
          </w:p>
        </w:tc>
        <w:tc>
          <w:tcPr>
            <w:tcW w:w="4111" w:type="dxa"/>
          </w:tcPr>
          <w:p w:rsidR="00F15FE1" w:rsidRPr="00F74EE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</w:pPr>
            <w:r>
              <w:t>Ausgangsbyte</w:t>
            </w:r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CD259F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940384275" w:edGrp="everyone"/>
            <w:r>
              <w:rPr>
                <w:color w:val="548DD4" w:themeColor="text2" w:themeTint="99"/>
              </w:rPr>
              <w:t>Flag</w:t>
            </w:r>
            <w:permEnd w:id="940384275"/>
          </w:p>
        </w:tc>
        <w:tc>
          <w:tcPr>
            <w:tcW w:w="4111" w:type="dxa"/>
          </w:tcPr>
          <w:p w:rsidR="00F15FE1" w:rsidRPr="00D20678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Merker</w:t>
            </w:r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CD259F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1033574169" w:edGrp="everyone"/>
            <w:r>
              <w:rPr>
                <w:color w:val="548DD4" w:themeColor="text2" w:themeTint="99"/>
              </w:rPr>
              <w:t>Flagword</w:t>
            </w:r>
            <w:permEnd w:id="1033574169"/>
          </w:p>
        </w:tc>
        <w:tc>
          <w:tcPr>
            <w:tcW w:w="4111" w:type="dxa"/>
          </w:tcPr>
          <w:p w:rsidR="00F15FE1" w:rsidRPr="00D20678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Merkerwort</w:t>
            </w:r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461A92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814560897" w:edGrp="everyone"/>
            <w:r>
              <w:rPr>
                <w:color w:val="548DD4" w:themeColor="text2" w:themeTint="99"/>
              </w:rPr>
              <w:t>pertinet</w:t>
            </w:r>
            <w:permEnd w:id="814560897"/>
          </w:p>
        </w:tc>
        <w:tc>
          <w:tcPr>
            <w:tcW w:w="4111" w:type="dxa"/>
          </w:tcPr>
          <w:p w:rsidR="00F15FE1" w:rsidRPr="00D20678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dazugehörig</w:t>
            </w:r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461A92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433601917" w:edGrp="everyone"/>
            <w:r>
              <w:rPr>
                <w:color w:val="548DD4" w:themeColor="text2" w:themeTint="99"/>
              </w:rPr>
              <w:t>Byte overlap</w:t>
            </w:r>
            <w:permEnd w:id="433601917"/>
          </w:p>
        </w:tc>
        <w:tc>
          <w:tcPr>
            <w:tcW w:w="4111" w:type="dxa"/>
          </w:tcPr>
          <w:p w:rsidR="00F15FE1" w:rsidRPr="00D20678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r>
              <w:t>Byte-Überschneidung</w:t>
            </w:r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38022840" w:edGrp="everyone"/>
            <w:r>
              <w:rPr>
                <w:color w:val="548DD4" w:themeColor="text2" w:themeTint="99"/>
              </w:rPr>
              <w:t>…</w:t>
            </w:r>
            <w:permEnd w:id="38022840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1874073760" w:edGrp="everyone"/>
            <w:r w:rsidRPr="00F15FE1">
              <w:rPr>
                <w:color w:val="548DD4" w:themeColor="text2" w:themeTint="99"/>
              </w:rPr>
              <w:t>…</w:t>
            </w:r>
            <w:permEnd w:id="1874073760"/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1321669527" w:edGrp="everyone"/>
            <w:r>
              <w:rPr>
                <w:color w:val="548DD4" w:themeColor="text2" w:themeTint="99"/>
              </w:rPr>
              <w:t>…</w:t>
            </w:r>
            <w:permEnd w:id="1321669527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771911935" w:edGrp="everyone"/>
            <w:r w:rsidRPr="00F15FE1">
              <w:rPr>
                <w:color w:val="548DD4" w:themeColor="text2" w:themeTint="99"/>
              </w:rPr>
              <w:t>…</w:t>
            </w:r>
            <w:permEnd w:id="771911935"/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2024225778" w:edGrp="everyone"/>
            <w:r>
              <w:rPr>
                <w:color w:val="548DD4" w:themeColor="text2" w:themeTint="99"/>
              </w:rPr>
              <w:t>…</w:t>
            </w:r>
            <w:permEnd w:id="2024225778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975531199" w:edGrp="everyone"/>
            <w:r w:rsidRPr="00F15FE1">
              <w:rPr>
                <w:color w:val="548DD4" w:themeColor="text2" w:themeTint="99"/>
              </w:rPr>
              <w:t>…</w:t>
            </w:r>
            <w:permEnd w:id="975531199"/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357852216" w:edGrp="everyone"/>
            <w:r>
              <w:rPr>
                <w:color w:val="548DD4" w:themeColor="text2" w:themeTint="99"/>
              </w:rPr>
              <w:t>…</w:t>
            </w:r>
            <w:permEnd w:id="357852216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2120318193" w:edGrp="everyone"/>
            <w:r w:rsidRPr="00F15FE1">
              <w:rPr>
                <w:color w:val="548DD4" w:themeColor="text2" w:themeTint="99"/>
              </w:rPr>
              <w:t>…</w:t>
            </w:r>
            <w:permEnd w:id="2120318193"/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849748124" w:edGrp="everyone"/>
            <w:r>
              <w:rPr>
                <w:color w:val="548DD4" w:themeColor="text2" w:themeTint="99"/>
              </w:rPr>
              <w:t>…</w:t>
            </w:r>
            <w:permEnd w:id="849748124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1404590771" w:edGrp="everyone"/>
            <w:r w:rsidRPr="00F15FE1">
              <w:rPr>
                <w:color w:val="548DD4" w:themeColor="text2" w:themeTint="99"/>
              </w:rPr>
              <w:t>…</w:t>
            </w:r>
            <w:permEnd w:id="1404590771"/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384659610" w:edGrp="everyone"/>
            <w:r>
              <w:rPr>
                <w:color w:val="548DD4" w:themeColor="text2" w:themeTint="99"/>
              </w:rPr>
              <w:t>…</w:t>
            </w:r>
            <w:permEnd w:id="384659610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1661944575" w:edGrp="everyone"/>
            <w:r w:rsidRPr="00F15FE1">
              <w:rPr>
                <w:color w:val="548DD4" w:themeColor="text2" w:themeTint="99"/>
              </w:rPr>
              <w:t>…</w:t>
            </w:r>
            <w:permEnd w:id="1661944575"/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782173932" w:edGrp="everyone"/>
            <w:r>
              <w:rPr>
                <w:color w:val="548DD4" w:themeColor="text2" w:themeTint="99"/>
              </w:rPr>
              <w:t>…</w:t>
            </w:r>
            <w:permEnd w:id="782173932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1869829788" w:edGrp="everyone"/>
            <w:r w:rsidRPr="00F15FE1">
              <w:rPr>
                <w:color w:val="548DD4" w:themeColor="text2" w:themeTint="99"/>
              </w:rPr>
              <w:t>…</w:t>
            </w:r>
            <w:permEnd w:id="1869829788"/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785345360" w:edGrp="everyone"/>
            <w:r>
              <w:rPr>
                <w:color w:val="548DD4" w:themeColor="text2" w:themeTint="99"/>
              </w:rPr>
              <w:t>…</w:t>
            </w:r>
            <w:permEnd w:id="785345360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1374188506" w:edGrp="everyone"/>
            <w:r w:rsidRPr="00F15FE1">
              <w:rPr>
                <w:color w:val="548DD4" w:themeColor="text2" w:themeTint="99"/>
              </w:rPr>
              <w:t>…</w:t>
            </w:r>
            <w:permEnd w:id="1374188506"/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1002994083" w:edGrp="everyone"/>
            <w:r>
              <w:rPr>
                <w:color w:val="548DD4" w:themeColor="text2" w:themeTint="99"/>
              </w:rPr>
              <w:t>…</w:t>
            </w:r>
            <w:permEnd w:id="1002994083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814357966" w:edGrp="everyone"/>
            <w:r w:rsidRPr="00F15FE1">
              <w:rPr>
                <w:color w:val="548DD4" w:themeColor="text2" w:themeTint="99"/>
              </w:rPr>
              <w:t>…</w:t>
            </w:r>
            <w:permEnd w:id="814357966"/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1621907710" w:edGrp="everyone"/>
            <w:r>
              <w:rPr>
                <w:color w:val="548DD4" w:themeColor="text2" w:themeTint="99"/>
              </w:rPr>
              <w:t>…</w:t>
            </w:r>
            <w:permEnd w:id="1621907710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1946907718" w:edGrp="everyone"/>
            <w:r w:rsidRPr="00F15FE1">
              <w:rPr>
                <w:color w:val="548DD4" w:themeColor="text2" w:themeTint="99"/>
              </w:rPr>
              <w:t>…</w:t>
            </w:r>
            <w:permEnd w:id="1946907718"/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1776357769" w:edGrp="everyone"/>
            <w:r>
              <w:rPr>
                <w:color w:val="548DD4" w:themeColor="text2" w:themeTint="99"/>
              </w:rPr>
              <w:t>…</w:t>
            </w:r>
            <w:permEnd w:id="1776357769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1062483045" w:edGrp="everyone"/>
            <w:r w:rsidRPr="00F15FE1">
              <w:rPr>
                <w:color w:val="548DD4" w:themeColor="text2" w:themeTint="99"/>
              </w:rPr>
              <w:t>…</w:t>
            </w:r>
            <w:permEnd w:id="1062483045"/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1010253402" w:edGrp="everyone"/>
            <w:r>
              <w:rPr>
                <w:color w:val="548DD4" w:themeColor="text2" w:themeTint="99"/>
              </w:rPr>
              <w:t>…</w:t>
            </w:r>
            <w:permEnd w:id="1010253402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526728646" w:edGrp="everyone"/>
            <w:r w:rsidRPr="00F15FE1">
              <w:rPr>
                <w:color w:val="548DD4" w:themeColor="text2" w:themeTint="99"/>
              </w:rPr>
              <w:t>…</w:t>
            </w:r>
            <w:permEnd w:id="526728646"/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1375284445" w:edGrp="everyone"/>
            <w:r>
              <w:rPr>
                <w:color w:val="548DD4" w:themeColor="text2" w:themeTint="99"/>
              </w:rPr>
              <w:t>…</w:t>
            </w:r>
            <w:permEnd w:id="1375284445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1298268678" w:edGrp="everyone"/>
            <w:r w:rsidRPr="00F15FE1">
              <w:rPr>
                <w:color w:val="548DD4" w:themeColor="text2" w:themeTint="99"/>
              </w:rPr>
              <w:t>…</w:t>
            </w:r>
            <w:permEnd w:id="1298268678"/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1925807829" w:edGrp="everyone"/>
            <w:r>
              <w:rPr>
                <w:color w:val="548DD4" w:themeColor="text2" w:themeTint="99"/>
              </w:rPr>
              <w:t>…</w:t>
            </w:r>
            <w:permEnd w:id="1925807829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302407292" w:edGrp="everyone"/>
            <w:r w:rsidRPr="00F15FE1">
              <w:rPr>
                <w:color w:val="548DD4" w:themeColor="text2" w:themeTint="99"/>
              </w:rPr>
              <w:t>…</w:t>
            </w:r>
            <w:permEnd w:id="302407292"/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847583724" w:edGrp="everyone"/>
            <w:r>
              <w:rPr>
                <w:color w:val="548DD4" w:themeColor="text2" w:themeTint="99"/>
              </w:rPr>
              <w:t>…</w:t>
            </w:r>
            <w:permEnd w:id="847583724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1424182021" w:edGrp="everyone"/>
            <w:r w:rsidRPr="00F15FE1">
              <w:rPr>
                <w:color w:val="548DD4" w:themeColor="text2" w:themeTint="99"/>
              </w:rPr>
              <w:t>…</w:t>
            </w:r>
            <w:permEnd w:id="1424182021"/>
          </w:p>
        </w:tc>
      </w:tr>
      <w:tr w:rsidR="00F15FE1" w:rsidRPr="00D20678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1855145784" w:edGrp="everyone"/>
            <w:r>
              <w:rPr>
                <w:color w:val="548DD4" w:themeColor="text2" w:themeTint="99"/>
              </w:rPr>
              <w:t>…</w:t>
            </w:r>
            <w:permEnd w:id="1855145784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1065369421" w:edGrp="everyone"/>
            <w:r w:rsidRPr="00F15FE1">
              <w:rPr>
                <w:color w:val="548DD4" w:themeColor="text2" w:themeTint="99"/>
              </w:rPr>
              <w:t>…</w:t>
            </w:r>
            <w:permEnd w:id="1065369421"/>
          </w:p>
        </w:tc>
      </w:tr>
      <w:tr w:rsidR="00F15FE1" w:rsidRPr="00D20678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646341856" w:edGrp="everyone"/>
            <w:r>
              <w:rPr>
                <w:color w:val="548DD4" w:themeColor="text2" w:themeTint="99"/>
              </w:rPr>
              <w:t>…</w:t>
            </w:r>
            <w:permEnd w:id="646341856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117710886" w:edGrp="everyone"/>
            <w:r w:rsidRPr="00F15FE1">
              <w:rPr>
                <w:color w:val="548DD4" w:themeColor="text2" w:themeTint="99"/>
              </w:rPr>
              <w:t>…</w:t>
            </w:r>
            <w:permEnd w:id="117710886"/>
          </w:p>
        </w:tc>
      </w:tr>
      <w:tr w:rsidR="00F15FE1" w:rsidRPr="00D20678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2032424247" w:edGrp="everyone"/>
            <w:r>
              <w:rPr>
                <w:color w:val="548DD4" w:themeColor="text2" w:themeTint="99"/>
              </w:rPr>
              <w:t>…</w:t>
            </w:r>
            <w:permEnd w:id="2032424247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1662658464" w:edGrp="everyone"/>
            <w:r w:rsidRPr="00F15FE1">
              <w:rPr>
                <w:color w:val="548DD4" w:themeColor="text2" w:themeTint="99"/>
              </w:rPr>
              <w:t>…</w:t>
            </w:r>
            <w:permEnd w:id="1662658464"/>
          </w:p>
        </w:tc>
      </w:tr>
      <w:tr w:rsidR="00F15FE1" w:rsidRPr="00D20678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1962094611" w:edGrp="everyone"/>
            <w:r>
              <w:rPr>
                <w:color w:val="548DD4" w:themeColor="text2" w:themeTint="99"/>
              </w:rPr>
              <w:t>…</w:t>
            </w:r>
            <w:permEnd w:id="1962094611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1863870690" w:edGrp="everyone"/>
            <w:r w:rsidRPr="00F15FE1">
              <w:rPr>
                <w:color w:val="548DD4" w:themeColor="text2" w:themeTint="99"/>
              </w:rPr>
              <w:t>…</w:t>
            </w:r>
            <w:permEnd w:id="1863870690"/>
          </w:p>
        </w:tc>
      </w:tr>
      <w:tr w:rsidR="00F15FE1" w:rsidRPr="00D20678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1810644845" w:edGrp="everyone"/>
            <w:r>
              <w:rPr>
                <w:color w:val="548DD4" w:themeColor="text2" w:themeTint="99"/>
              </w:rPr>
              <w:t>…</w:t>
            </w:r>
            <w:permEnd w:id="1810644845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1994263051" w:edGrp="everyone"/>
            <w:r w:rsidRPr="00F15FE1">
              <w:rPr>
                <w:color w:val="548DD4" w:themeColor="text2" w:themeTint="99"/>
              </w:rPr>
              <w:t>…</w:t>
            </w:r>
            <w:permEnd w:id="1994263051"/>
          </w:p>
        </w:tc>
      </w:tr>
      <w:tr w:rsidR="00F15FE1" w:rsidRPr="00D20678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606956385" w:edGrp="everyone"/>
            <w:r>
              <w:rPr>
                <w:color w:val="548DD4" w:themeColor="text2" w:themeTint="99"/>
              </w:rPr>
              <w:t>…</w:t>
            </w:r>
            <w:permEnd w:id="606956385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1356403351" w:edGrp="everyone"/>
            <w:r w:rsidRPr="00F15FE1">
              <w:rPr>
                <w:color w:val="548DD4" w:themeColor="text2" w:themeTint="99"/>
              </w:rPr>
              <w:t>…</w:t>
            </w:r>
            <w:permEnd w:id="1356403351"/>
          </w:p>
        </w:tc>
      </w:tr>
      <w:tr w:rsidR="00F15FE1" w:rsidRPr="008732F6" w:rsidTr="007208A6">
        <w:tc>
          <w:tcPr>
            <w:tcW w:w="4361" w:type="dxa"/>
          </w:tcPr>
          <w:p w:rsidR="00F15FE1" w:rsidRPr="00C15777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color w:val="548DD4" w:themeColor="text2" w:themeTint="99"/>
              </w:rPr>
            </w:pPr>
            <w:permStart w:id="745689891" w:edGrp="everyone"/>
            <w:r>
              <w:rPr>
                <w:color w:val="548DD4" w:themeColor="text2" w:themeTint="99"/>
              </w:rPr>
              <w:t>…</w:t>
            </w:r>
            <w:permEnd w:id="745689891"/>
          </w:p>
        </w:tc>
        <w:tc>
          <w:tcPr>
            <w:tcW w:w="4111" w:type="dxa"/>
          </w:tcPr>
          <w:p w:rsidR="00F15FE1" w:rsidRPr="00F15FE1" w:rsidRDefault="00F15FE1" w:rsidP="00F15FE1">
            <w:pPr>
              <w:pStyle w:val="Textkrper-Zeileneinzug"/>
              <w:numPr>
                <w:ilvl w:val="0"/>
                <w:numId w:val="0"/>
              </w:numPr>
              <w:spacing w:before="20" w:after="20"/>
              <w:jc w:val="both"/>
              <w:rPr>
                <w:rFonts w:ascii="Comic Sans MS" w:hAnsi="Comic Sans MS"/>
                <w:color w:val="548DD4" w:themeColor="text2" w:themeTint="99"/>
              </w:rPr>
            </w:pPr>
            <w:permStart w:id="465919472" w:edGrp="everyone"/>
            <w:r w:rsidRPr="00F15FE1">
              <w:rPr>
                <w:color w:val="548DD4" w:themeColor="text2" w:themeTint="99"/>
              </w:rPr>
              <w:t>…</w:t>
            </w:r>
            <w:permEnd w:id="465919472"/>
          </w:p>
        </w:tc>
      </w:tr>
    </w:tbl>
    <w:p w:rsidR="000408CF" w:rsidRDefault="000408CF" w:rsidP="00B643AF">
      <w:pPr>
        <w:pStyle w:val="Listenabsatz"/>
        <w:ind w:left="927"/>
        <w:rPr>
          <w:rFonts w:ascii="Comic Sans MS" w:hAnsi="Comic Sans MS" w:cs="AkzidenzGroteskBE-Regular"/>
          <w:color w:val="548DD4" w:themeColor="text2" w:themeTint="99"/>
          <w:sz w:val="24"/>
          <w:szCs w:val="24"/>
          <w:lang w:val="de-CH" w:eastAsia="de-CH"/>
        </w:rPr>
      </w:pPr>
    </w:p>
    <w:sectPr w:rsidR="000408CF" w:rsidSect="001A092A">
      <w:headerReference w:type="default" r:id="rId23"/>
      <w:footerReference w:type="default" r:id="rId24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1E8" w:rsidRDefault="007631E8">
      <w:r>
        <w:separator/>
      </w:r>
    </w:p>
  </w:endnote>
  <w:endnote w:type="continuationSeparator" w:id="0">
    <w:p w:rsidR="007631E8" w:rsidRDefault="00763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ight">
    <w:altName w:val="TradeGothic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adeGothic">
    <w:altName w:val="Trade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8AC" w:rsidRPr="00D27E1F" w:rsidRDefault="00E378AC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FC4D94">
      <w:rPr>
        <w:rFonts w:ascii="Arial" w:hAnsi="Arial" w:cs="Arial"/>
        <w:noProof/>
        <w:sz w:val="16"/>
        <w:szCs w:val="16"/>
        <w:lang w:val="de-CH"/>
      </w:rPr>
      <w:t>04.05.17</w:t>
    </w:r>
    <w:r w:rsidRPr="00D27E1F">
      <w:rPr>
        <w:rFonts w:ascii="Arial" w:hAnsi="Arial" w:cs="Arial"/>
        <w:sz w:val="16"/>
        <w:szCs w:val="16"/>
        <w:lang w:val="de-CH"/>
      </w:rPr>
      <w:fldChar w:fldCharType="end"/>
    </w:r>
    <w:r w:rsidRPr="00D27E1F">
      <w:rPr>
        <w:rFonts w:ascii="Arial" w:hAnsi="Arial" w:cs="Arial"/>
        <w:sz w:val="16"/>
        <w:szCs w:val="16"/>
        <w:lang w:val="de-CH"/>
      </w:rPr>
      <w:t xml:space="preserve"> / © </w:t>
    </w:r>
    <w:r>
      <w:rPr>
        <w:rFonts w:ascii="Arial" w:hAnsi="Arial" w:cs="Arial"/>
        <w:sz w:val="16"/>
        <w:szCs w:val="16"/>
        <w:lang w:val="de-CH"/>
      </w:rPr>
      <w:t>by</w:t>
    </w:r>
    <w:r w:rsidRPr="00D27E1F">
      <w:rPr>
        <w:rFonts w:ascii="Arial" w:hAnsi="Arial" w:cs="Arial"/>
        <w:sz w:val="16"/>
        <w:szCs w:val="16"/>
        <w:lang w:val="de-CH"/>
      </w:rPr>
      <w:t xml:space="preserve"> 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                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61A92">
              <w:rPr>
                <w:rFonts w:ascii="Arial" w:hAnsi="Arial" w:cs="Arial"/>
                <w:noProof/>
                <w:sz w:val="16"/>
                <w:szCs w:val="16"/>
              </w:rPr>
              <w:t>5</w: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8B315B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AUF3.4.2_TermsComputerScience.docx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1E8" w:rsidRDefault="007631E8">
      <w:r>
        <w:separator/>
      </w:r>
    </w:p>
  </w:footnote>
  <w:footnote w:type="continuationSeparator" w:id="0">
    <w:p w:rsidR="007631E8" w:rsidRDefault="00763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560"/>
      <w:gridCol w:w="6095"/>
      <w:gridCol w:w="850"/>
    </w:tblGrid>
    <w:tr w:rsidR="00E378AC" w:rsidTr="0002046F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378AC" w:rsidRDefault="00E378A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 wp14:anchorId="5DDA17FD" wp14:editId="12D73BD3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378AC" w:rsidRDefault="00E378A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6095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378AC" w:rsidRDefault="00E378A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85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378AC" w:rsidRDefault="00E378A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E378AC" w:rsidTr="0002046F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378AC" w:rsidRDefault="00E378A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5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378AC" w:rsidRDefault="00E378A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60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378AC" w:rsidRPr="001A0EE2" w:rsidRDefault="00E378AC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 w:cs="Arial"/>
              <w:b/>
              <w:sz w:val="24"/>
              <w:lang w:val="de-CH"/>
            </w:rPr>
          </w:pPr>
          <w:r>
            <w:rPr>
              <w:rFonts w:ascii="Arial" w:hAnsi="Arial" w:cs="Arial"/>
              <w:b/>
              <w:sz w:val="24"/>
            </w:rPr>
            <w:t>Terms from computer science</w:t>
          </w:r>
        </w:p>
      </w:tc>
      <w:tc>
        <w:tcPr>
          <w:tcW w:w="85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378AC" w:rsidRDefault="00E378AC" w:rsidP="00A4142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E378AC" w:rsidRDefault="00E378AC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E378AC" w:rsidRDefault="00E378AC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656"/>
    <w:multiLevelType w:val="hybridMultilevel"/>
    <w:tmpl w:val="15023BB0"/>
    <w:lvl w:ilvl="0" w:tplc="6E60BB06">
      <w:start w:val="3"/>
      <w:numFmt w:val="bullet"/>
      <w:lvlText w:val="-"/>
      <w:lvlJc w:val="left"/>
      <w:pPr>
        <w:ind w:left="1854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8317F68"/>
    <w:multiLevelType w:val="hybridMultilevel"/>
    <w:tmpl w:val="5ED6A52E"/>
    <w:lvl w:ilvl="0" w:tplc="81D406C6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3" w15:restartNumberingAfterBreak="0">
    <w:nsid w:val="0B4345BA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A30A51"/>
    <w:multiLevelType w:val="hybridMultilevel"/>
    <w:tmpl w:val="5B5E7E3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251F6"/>
    <w:multiLevelType w:val="hybridMultilevel"/>
    <w:tmpl w:val="52E0F33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895B5D"/>
    <w:multiLevelType w:val="hybridMultilevel"/>
    <w:tmpl w:val="03B23AEC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FD16D0E"/>
    <w:multiLevelType w:val="hybridMultilevel"/>
    <w:tmpl w:val="E75AFD6C"/>
    <w:lvl w:ilvl="0" w:tplc="0807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05E294E"/>
    <w:multiLevelType w:val="hybridMultilevel"/>
    <w:tmpl w:val="3B7431A4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10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11" w15:restartNumberingAfterBreak="0">
    <w:nsid w:val="23162F4A"/>
    <w:multiLevelType w:val="hybridMultilevel"/>
    <w:tmpl w:val="D6A2C68A"/>
    <w:lvl w:ilvl="0" w:tplc="25F82780">
      <w:numFmt w:val="bullet"/>
      <w:lvlText w:val=""/>
      <w:lvlJc w:val="left"/>
      <w:pPr>
        <w:ind w:left="1065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B8F373C"/>
    <w:multiLevelType w:val="hybridMultilevel"/>
    <w:tmpl w:val="C394A446"/>
    <w:lvl w:ilvl="0" w:tplc="3364EC7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35D73DA2"/>
    <w:multiLevelType w:val="hybridMultilevel"/>
    <w:tmpl w:val="D1181B4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2062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8F24E83"/>
    <w:multiLevelType w:val="hybridMultilevel"/>
    <w:tmpl w:val="D6BC923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AD83626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C0847EE"/>
    <w:multiLevelType w:val="hybridMultilevel"/>
    <w:tmpl w:val="E9F88A00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CF95145"/>
    <w:multiLevelType w:val="hybridMultilevel"/>
    <w:tmpl w:val="21CA8C5C"/>
    <w:lvl w:ilvl="0" w:tplc="37BC9582">
      <w:numFmt w:val="bullet"/>
      <w:pStyle w:val="Textkrper-Zeileneinzug"/>
      <w:lvlText w:val=""/>
      <w:lvlJc w:val="left"/>
      <w:pPr>
        <w:ind w:left="163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9" w15:restartNumberingAfterBreak="0">
    <w:nsid w:val="3EB57331"/>
    <w:multiLevelType w:val="hybridMultilevel"/>
    <w:tmpl w:val="790659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67152"/>
    <w:multiLevelType w:val="multilevel"/>
    <w:tmpl w:val="606EE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C7FF8"/>
    <w:multiLevelType w:val="multilevel"/>
    <w:tmpl w:val="4D82FC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767F5"/>
    <w:multiLevelType w:val="hybridMultilevel"/>
    <w:tmpl w:val="F4029260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1892EE5"/>
    <w:multiLevelType w:val="hybridMultilevel"/>
    <w:tmpl w:val="2CF64AA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3DD0FBD"/>
    <w:multiLevelType w:val="hybridMultilevel"/>
    <w:tmpl w:val="BA5C01C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4BF75CF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E7453DE"/>
    <w:multiLevelType w:val="hybridMultilevel"/>
    <w:tmpl w:val="1F36B9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F78AE"/>
    <w:multiLevelType w:val="hybridMultilevel"/>
    <w:tmpl w:val="DADCD570"/>
    <w:lvl w:ilvl="0" w:tplc="08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1833500"/>
    <w:multiLevelType w:val="hybridMultilevel"/>
    <w:tmpl w:val="199A8128"/>
    <w:lvl w:ilvl="0" w:tplc="25F82780">
      <w:numFmt w:val="bullet"/>
      <w:lvlText w:val=""/>
      <w:lvlJc w:val="left"/>
      <w:pPr>
        <w:ind w:left="1287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44B640B"/>
    <w:multiLevelType w:val="hybridMultilevel"/>
    <w:tmpl w:val="93443898"/>
    <w:lvl w:ilvl="0" w:tplc="21DA084C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9367E82"/>
    <w:multiLevelType w:val="hybridMultilevel"/>
    <w:tmpl w:val="116821CA"/>
    <w:lvl w:ilvl="0" w:tplc="60D2B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3A180C"/>
    <w:multiLevelType w:val="hybridMultilevel"/>
    <w:tmpl w:val="6A744BB4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A0B0110"/>
    <w:multiLevelType w:val="hybridMultilevel"/>
    <w:tmpl w:val="D60079FA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219F2"/>
    <w:multiLevelType w:val="hybridMultilevel"/>
    <w:tmpl w:val="52E0F33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03277F3"/>
    <w:multiLevelType w:val="hybridMultilevel"/>
    <w:tmpl w:val="9D0204F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040194D"/>
    <w:multiLevelType w:val="hybridMultilevel"/>
    <w:tmpl w:val="4DF04BC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33A422C"/>
    <w:multiLevelType w:val="hybridMultilevel"/>
    <w:tmpl w:val="9D729662"/>
    <w:lvl w:ilvl="0" w:tplc="FAD21582">
      <w:numFmt w:val="bullet"/>
      <w:lvlText w:val="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E35511"/>
    <w:multiLevelType w:val="hybridMultilevel"/>
    <w:tmpl w:val="0188FDC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9"/>
  </w:num>
  <w:num w:numId="3">
    <w:abstractNumId w:val="2"/>
  </w:num>
  <w:num w:numId="4">
    <w:abstractNumId w:val="14"/>
  </w:num>
  <w:num w:numId="5">
    <w:abstractNumId w:val="37"/>
  </w:num>
  <w:num w:numId="6">
    <w:abstractNumId w:val="32"/>
  </w:num>
  <w:num w:numId="7">
    <w:abstractNumId w:val="11"/>
  </w:num>
  <w:num w:numId="8">
    <w:abstractNumId w:val="18"/>
  </w:num>
  <w:num w:numId="9">
    <w:abstractNumId w:val="1"/>
  </w:num>
  <w:num w:numId="10">
    <w:abstractNumId w:val="0"/>
  </w:num>
  <w:num w:numId="11">
    <w:abstractNumId w:val="34"/>
  </w:num>
  <w:num w:numId="12">
    <w:abstractNumId w:val="29"/>
  </w:num>
  <w:num w:numId="13">
    <w:abstractNumId w:val="28"/>
  </w:num>
  <w:num w:numId="14">
    <w:abstractNumId w:val="17"/>
  </w:num>
  <w:num w:numId="15">
    <w:abstractNumId w:val="3"/>
  </w:num>
  <w:num w:numId="16">
    <w:abstractNumId w:val="21"/>
  </w:num>
  <w:num w:numId="17">
    <w:abstractNumId w:val="20"/>
  </w:num>
  <w:num w:numId="18">
    <w:abstractNumId w:val="16"/>
  </w:num>
  <w:num w:numId="19">
    <w:abstractNumId w:val="25"/>
  </w:num>
  <w:num w:numId="20">
    <w:abstractNumId w:val="23"/>
  </w:num>
  <w:num w:numId="21">
    <w:abstractNumId w:val="24"/>
  </w:num>
  <w:num w:numId="22">
    <w:abstractNumId w:val="6"/>
  </w:num>
  <w:num w:numId="23">
    <w:abstractNumId w:val="15"/>
  </w:num>
  <w:num w:numId="24">
    <w:abstractNumId w:val="8"/>
  </w:num>
  <w:num w:numId="25">
    <w:abstractNumId w:val="36"/>
  </w:num>
  <w:num w:numId="26">
    <w:abstractNumId w:val="35"/>
  </w:num>
  <w:num w:numId="27">
    <w:abstractNumId w:val="4"/>
  </w:num>
  <w:num w:numId="28">
    <w:abstractNumId w:val="13"/>
  </w:num>
  <w:num w:numId="29">
    <w:abstractNumId w:val="7"/>
  </w:num>
  <w:num w:numId="30">
    <w:abstractNumId w:val="22"/>
  </w:num>
  <w:num w:numId="31">
    <w:abstractNumId w:val="26"/>
  </w:num>
  <w:num w:numId="32">
    <w:abstractNumId w:val="19"/>
  </w:num>
  <w:num w:numId="33">
    <w:abstractNumId w:val="31"/>
  </w:num>
  <w:num w:numId="34">
    <w:abstractNumId w:val="27"/>
  </w:num>
  <w:num w:numId="35">
    <w:abstractNumId w:val="5"/>
  </w:num>
  <w:num w:numId="36">
    <w:abstractNumId w:val="33"/>
  </w:num>
  <w:num w:numId="37">
    <w:abstractNumId w:val="12"/>
  </w:num>
  <w:num w:numId="38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B0"/>
    <w:rsid w:val="0000098A"/>
    <w:rsid w:val="0000170D"/>
    <w:rsid w:val="00001F40"/>
    <w:rsid w:val="0000407F"/>
    <w:rsid w:val="000044BD"/>
    <w:rsid w:val="00004A42"/>
    <w:rsid w:val="0000568C"/>
    <w:rsid w:val="0000673E"/>
    <w:rsid w:val="000069A8"/>
    <w:rsid w:val="000070BD"/>
    <w:rsid w:val="00007A50"/>
    <w:rsid w:val="00010DDC"/>
    <w:rsid w:val="000115C0"/>
    <w:rsid w:val="00011796"/>
    <w:rsid w:val="000121B8"/>
    <w:rsid w:val="0001367C"/>
    <w:rsid w:val="00013C6A"/>
    <w:rsid w:val="0001548B"/>
    <w:rsid w:val="000155E7"/>
    <w:rsid w:val="00016950"/>
    <w:rsid w:val="00016CB3"/>
    <w:rsid w:val="00016E9B"/>
    <w:rsid w:val="0002046F"/>
    <w:rsid w:val="000209B1"/>
    <w:rsid w:val="00020BEB"/>
    <w:rsid w:val="0002142E"/>
    <w:rsid w:val="00021682"/>
    <w:rsid w:val="00022DCF"/>
    <w:rsid w:val="000231FE"/>
    <w:rsid w:val="000235B8"/>
    <w:rsid w:val="00023C02"/>
    <w:rsid w:val="00025972"/>
    <w:rsid w:val="00025AE2"/>
    <w:rsid w:val="00025D43"/>
    <w:rsid w:val="00026625"/>
    <w:rsid w:val="00027132"/>
    <w:rsid w:val="0003166E"/>
    <w:rsid w:val="00032878"/>
    <w:rsid w:val="00032A13"/>
    <w:rsid w:val="000337BF"/>
    <w:rsid w:val="00033F83"/>
    <w:rsid w:val="00034DD4"/>
    <w:rsid w:val="0003711B"/>
    <w:rsid w:val="000377A9"/>
    <w:rsid w:val="000408CF"/>
    <w:rsid w:val="00040A77"/>
    <w:rsid w:val="000433ED"/>
    <w:rsid w:val="0004357B"/>
    <w:rsid w:val="00044BD5"/>
    <w:rsid w:val="00045A49"/>
    <w:rsid w:val="00047158"/>
    <w:rsid w:val="00047A3A"/>
    <w:rsid w:val="0005050E"/>
    <w:rsid w:val="00050B17"/>
    <w:rsid w:val="00053B88"/>
    <w:rsid w:val="00054BC5"/>
    <w:rsid w:val="000550CD"/>
    <w:rsid w:val="00055711"/>
    <w:rsid w:val="00055A05"/>
    <w:rsid w:val="00055A7D"/>
    <w:rsid w:val="000563AE"/>
    <w:rsid w:val="00056BB9"/>
    <w:rsid w:val="00057DB4"/>
    <w:rsid w:val="00060BB8"/>
    <w:rsid w:val="0006188B"/>
    <w:rsid w:val="00061C5D"/>
    <w:rsid w:val="000628CB"/>
    <w:rsid w:val="00064B9A"/>
    <w:rsid w:val="000677C5"/>
    <w:rsid w:val="000677DF"/>
    <w:rsid w:val="000706F9"/>
    <w:rsid w:val="0007113F"/>
    <w:rsid w:val="00071610"/>
    <w:rsid w:val="000717DE"/>
    <w:rsid w:val="00071886"/>
    <w:rsid w:val="000736D6"/>
    <w:rsid w:val="00073AFF"/>
    <w:rsid w:val="000740BF"/>
    <w:rsid w:val="000745E4"/>
    <w:rsid w:val="000766DA"/>
    <w:rsid w:val="00076ECC"/>
    <w:rsid w:val="00080F24"/>
    <w:rsid w:val="00081B0A"/>
    <w:rsid w:val="00082798"/>
    <w:rsid w:val="00083477"/>
    <w:rsid w:val="0008453D"/>
    <w:rsid w:val="00084B60"/>
    <w:rsid w:val="00085154"/>
    <w:rsid w:val="000856C1"/>
    <w:rsid w:val="000861A8"/>
    <w:rsid w:val="00086371"/>
    <w:rsid w:val="00086FB0"/>
    <w:rsid w:val="00087EC8"/>
    <w:rsid w:val="000909AF"/>
    <w:rsid w:val="00090EAD"/>
    <w:rsid w:val="000940A8"/>
    <w:rsid w:val="00094CBA"/>
    <w:rsid w:val="00095D75"/>
    <w:rsid w:val="00097419"/>
    <w:rsid w:val="000A0103"/>
    <w:rsid w:val="000A37AF"/>
    <w:rsid w:val="000A5AE1"/>
    <w:rsid w:val="000A5F16"/>
    <w:rsid w:val="000A7333"/>
    <w:rsid w:val="000A79F2"/>
    <w:rsid w:val="000B1824"/>
    <w:rsid w:val="000B1BD3"/>
    <w:rsid w:val="000B2AB1"/>
    <w:rsid w:val="000B33DE"/>
    <w:rsid w:val="000B35F7"/>
    <w:rsid w:val="000B3CFF"/>
    <w:rsid w:val="000B4FD2"/>
    <w:rsid w:val="000B5156"/>
    <w:rsid w:val="000C0732"/>
    <w:rsid w:val="000C1146"/>
    <w:rsid w:val="000C132D"/>
    <w:rsid w:val="000C13B2"/>
    <w:rsid w:val="000C20B8"/>
    <w:rsid w:val="000C3260"/>
    <w:rsid w:val="000C3665"/>
    <w:rsid w:val="000C5301"/>
    <w:rsid w:val="000C5C01"/>
    <w:rsid w:val="000C618B"/>
    <w:rsid w:val="000D131C"/>
    <w:rsid w:val="000D1F39"/>
    <w:rsid w:val="000D1F4B"/>
    <w:rsid w:val="000D40BA"/>
    <w:rsid w:val="000D64D0"/>
    <w:rsid w:val="000D64E5"/>
    <w:rsid w:val="000E01F7"/>
    <w:rsid w:val="000E19FB"/>
    <w:rsid w:val="000E2367"/>
    <w:rsid w:val="000E3A05"/>
    <w:rsid w:val="000E506F"/>
    <w:rsid w:val="000E5BE4"/>
    <w:rsid w:val="000E5DAA"/>
    <w:rsid w:val="000E5E49"/>
    <w:rsid w:val="000E7FB6"/>
    <w:rsid w:val="000F0871"/>
    <w:rsid w:val="000F09AC"/>
    <w:rsid w:val="000F0DFA"/>
    <w:rsid w:val="000F2920"/>
    <w:rsid w:val="000F2B99"/>
    <w:rsid w:val="000F3650"/>
    <w:rsid w:val="000F5058"/>
    <w:rsid w:val="000F671D"/>
    <w:rsid w:val="000F6EA5"/>
    <w:rsid w:val="000F74EF"/>
    <w:rsid w:val="00100192"/>
    <w:rsid w:val="0010199A"/>
    <w:rsid w:val="00101DE6"/>
    <w:rsid w:val="001041D7"/>
    <w:rsid w:val="001044C4"/>
    <w:rsid w:val="0010556A"/>
    <w:rsid w:val="001055A6"/>
    <w:rsid w:val="00106220"/>
    <w:rsid w:val="00106B28"/>
    <w:rsid w:val="001074FA"/>
    <w:rsid w:val="00107E1F"/>
    <w:rsid w:val="00110DF6"/>
    <w:rsid w:val="0011321E"/>
    <w:rsid w:val="00114002"/>
    <w:rsid w:val="001145E4"/>
    <w:rsid w:val="001145F1"/>
    <w:rsid w:val="00115320"/>
    <w:rsid w:val="0011638F"/>
    <w:rsid w:val="001212E2"/>
    <w:rsid w:val="00122A61"/>
    <w:rsid w:val="0012425B"/>
    <w:rsid w:val="001261EA"/>
    <w:rsid w:val="00126373"/>
    <w:rsid w:val="00126ED9"/>
    <w:rsid w:val="001273DC"/>
    <w:rsid w:val="0012764D"/>
    <w:rsid w:val="00127756"/>
    <w:rsid w:val="00127D9B"/>
    <w:rsid w:val="001311CA"/>
    <w:rsid w:val="001323E6"/>
    <w:rsid w:val="00132734"/>
    <w:rsid w:val="0013293F"/>
    <w:rsid w:val="00133035"/>
    <w:rsid w:val="001338AE"/>
    <w:rsid w:val="00134DF8"/>
    <w:rsid w:val="00134FFE"/>
    <w:rsid w:val="001359F5"/>
    <w:rsid w:val="00135C5D"/>
    <w:rsid w:val="001366FE"/>
    <w:rsid w:val="001369AA"/>
    <w:rsid w:val="00136E73"/>
    <w:rsid w:val="001417D9"/>
    <w:rsid w:val="00141959"/>
    <w:rsid w:val="00141EBB"/>
    <w:rsid w:val="0014224B"/>
    <w:rsid w:val="001427F9"/>
    <w:rsid w:val="00142813"/>
    <w:rsid w:val="00142AA6"/>
    <w:rsid w:val="0014308B"/>
    <w:rsid w:val="00143457"/>
    <w:rsid w:val="00143827"/>
    <w:rsid w:val="00146E9E"/>
    <w:rsid w:val="001471BF"/>
    <w:rsid w:val="001476F6"/>
    <w:rsid w:val="001478A4"/>
    <w:rsid w:val="001478E5"/>
    <w:rsid w:val="0015158D"/>
    <w:rsid w:val="0015209B"/>
    <w:rsid w:val="001521AE"/>
    <w:rsid w:val="00153654"/>
    <w:rsid w:val="00153C62"/>
    <w:rsid w:val="00155198"/>
    <w:rsid w:val="00155C54"/>
    <w:rsid w:val="00155D07"/>
    <w:rsid w:val="00155F9D"/>
    <w:rsid w:val="0015649C"/>
    <w:rsid w:val="00160489"/>
    <w:rsid w:val="00161DA1"/>
    <w:rsid w:val="00162DDE"/>
    <w:rsid w:val="00163265"/>
    <w:rsid w:val="00163391"/>
    <w:rsid w:val="00163A66"/>
    <w:rsid w:val="00165CC8"/>
    <w:rsid w:val="00166DA4"/>
    <w:rsid w:val="001679B5"/>
    <w:rsid w:val="00167D14"/>
    <w:rsid w:val="0017415F"/>
    <w:rsid w:val="00175D62"/>
    <w:rsid w:val="001761B7"/>
    <w:rsid w:val="00176992"/>
    <w:rsid w:val="001772EA"/>
    <w:rsid w:val="00177781"/>
    <w:rsid w:val="00177BD1"/>
    <w:rsid w:val="001802B5"/>
    <w:rsid w:val="00180535"/>
    <w:rsid w:val="0018143B"/>
    <w:rsid w:val="0018206B"/>
    <w:rsid w:val="00182C51"/>
    <w:rsid w:val="00183431"/>
    <w:rsid w:val="00184275"/>
    <w:rsid w:val="00184283"/>
    <w:rsid w:val="00184C45"/>
    <w:rsid w:val="00185007"/>
    <w:rsid w:val="00185F5D"/>
    <w:rsid w:val="001864F9"/>
    <w:rsid w:val="00186A54"/>
    <w:rsid w:val="00186B04"/>
    <w:rsid w:val="0018740E"/>
    <w:rsid w:val="0018758F"/>
    <w:rsid w:val="001913A6"/>
    <w:rsid w:val="00191F02"/>
    <w:rsid w:val="001926A7"/>
    <w:rsid w:val="001928CA"/>
    <w:rsid w:val="001954DE"/>
    <w:rsid w:val="001972CA"/>
    <w:rsid w:val="001978DC"/>
    <w:rsid w:val="001A04E7"/>
    <w:rsid w:val="001A092A"/>
    <w:rsid w:val="001A0A54"/>
    <w:rsid w:val="001A0EE2"/>
    <w:rsid w:val="001A0FF1"/>
    <w:rsid w:val="001A1D7A"/>
    <w:rsid w:val="001A2857"/>
    <w:rsid w:val="001A335D"/>
    <w:rsid w:val="001A4105"/>
    <w:rsid w:val="001A465B"/>
    <w:rsid w:val="001A4B98"/>
    <w:rsid w:val="001A539C"/>
    <w:rsid w:val="001A5B60"/>
    <w:rsid w:val="001A5FC3"/>
    <w:rsid w:val="001A64B6"/>
    <w:rsid w:val="001A66AD"/>
    <w:rsid w:val="001A6764"/>
    <w:rsid w:val="001A6E47"/>
    <w:rsid w:val="001B165C"/>
    <w:rsid w:val="001B398E"/>
    <w:rsid w:val="001B51AF"/>
    <w:rsid w:val="001B5BA3"/>
    <w:rsid w:val="001B5F8B"/>
    <w:rsid w:val="001B6B27"/>
    <w:rsid w:val="001B712A"/>
    <w:rsid w:val="001C00EF"/>
    <w:rsid w:val="001C086C"/>
    <w:rsid w:val="001C1EE3"/>
    <w:rsid w:val="001C216F"/>
    <w:rsid w:val="001C378D"/>
    <w:rsid w:val="001C3ED7"/>
    <w:rsid w:val="001C5694"/>
    <w:rsid w:val="001C5C4C"/>
    <w:rsid w:val="001C7299"/>
    <w:rsid w:val="001D0910"/>
    <w:rsid w:val="001D1B0C"/>
    <w:rsid w:val="001D1B29"/>
    <w:rsid w:val="001D3233"/>
    <w:rsid w:val="001D48A3"/>
    <w:rsid w:val="001D4EED"/>
    <w:rsid w:val="001D66B7"/>
    <w:rsid w:val="001D7A2C"/>
    <w:rsid w:val="001E10D6"/>
    <w:rsid w:val="001E4156"/>
    <w:rsid w:val="001E47DB"/>
    <w:rsid w:val="001E63C5"/>
    <w:rsid w:val="001E7712"/>
    <w:rsid w:val="001F051B"/>
    <w:rsid w:val="001F0CA6"/>
    <w:rsid w:val="001F12AB"/>
    <w:rsid w:val="001F1528"/>
    <w:rsid w:val="001F2378"/>
    <w:rsid w:val="001F2B16"/>
    <w:rsid w:val="001F4EB5"/>
    <w:rsid w:val="001F5F0C"/>
    <w:rsid w:val="001F64E8"/>
    <w:rsid w:val="001F6DB0"/>
    <w:rsid w:val="0020254E"/>
    <w:rsid w:val="00202E67"/>
    <w:rsid w:val="00203246"/>
    <w:rsid w:val="00204572"/>
    <w:rsid w:val="00204E44"/>
    <w:rsid w:val="0020557B"/>
    <w:rsid w:val="00206071"/>
    <w:rsid w:val="0020669F"/>
    <w:rsid w:val="00207844"/>
    <w:rsid w:val="00207E2B"/>
    <w:rsid w:val="00210640"/>
    <w:rsid w:val="002106CD"/>
    <w:rsid w:val="002112E0"/>
    <w:rsid w:val="00214258"/>
    <w:rsid w:val="002142F2"/>
    <w:rsid w:val="00214A87"/>
    <w:rsid w:val="00215821"/>
    <w:rsid w:val="0021639E"/>
    <w:rsid w:val="0021690B"/>
    <w:rsid w:val="00220B79"/>
    <w:rsid w:val="00221458"/>
    <w:rsid w:val="002216EC"/>
    <w:rsid w:val="0022443F"/>
    <w:rsid w:val="00224D07"/>
    <w:rsid w:val="00225C13"/>
    <w:rsid w:val="002261A2"/>
    <w:rsid w:val="002262E0"/>
    <w:rsid w:val="00226A03"/>
    <w:rsid w:val="00227081"/>
    <w:rsid w:val="00227B9D"/>
    <w:rsid w:val="00230E0F"/>
    <w:rsid w:val="0023268B"/>
    <w:rsid w:val="00232A7E"/>
    <w:rsid w:val="00233453"/>
    <w:rsid w:val="0023393B"/>
    <w:rsid w:val="00233C3E"/>
    <w:rsid w:val="00233CA7"/>
    <w:rsid w:val="00233D46"/>
    <w:rsid w:val="00233E13"/>
    <w:rsid w:val="00233FF5"/>
    <w:rsid w:val="0023539F"/>
    <w:rsid w:val="00235774"/>
    <w:rsid w:val="0024220B"/>
    <w:rsid w:val="00243225"/>
    <w:rsid w:val="00243F58"/>
    <w:rsid w:val="0024410E"/>
    <w:rsid w:val="00245739"/>
    <w:rsid w:val="00246188"/>
    <w:rsid w:val="00246F17"/>
    <w:rsid w:val="00252178"/>
    <w:rsid w:val="0025281E"/>
    <w:rsid w:val="002529DC"/>
    <w:rsid w:val="00252F4D"/>
    <w:rsid w:val="00252FAC"/>
    <w:rsid w:val="00253030"/>
    <w:rsid w:val="00253618"/>
    <w:rsid w:val="00253ACB"/>
    <w:rsid w:val="00253BDE"/>
    <w:rsid w:val="00253F58"/>
    <w:rsid w:val="002543C6"/>
    <w:rsid w:val="00254B62"/>
    <w:rsid w:val="002552C8"/>
    <w:rsid w:val="002559F0"/>
    <w:rsid w:val="00255F79"/>
    <w:rsid w:val="002573E2"/>
    <w:rsid w:val="00257545"/>
    <w:rsid w:val="002578E8"/>
    <w:rsid w:val="00257E11"/>
    <w:rsid w:val="002613FE"/>
    <w:rsid w:val="00263007"/>
    <w:rsid w:val="00263068"/>
    <w:rsid w:val="00263C2E"/>
    <w:rsid w:val="002653D3"/>
    <w:rsid w:val="00266DBA"/>
    <w:rsid w:val="00266DCA"/>
    <w:rsid w:val="0027011F"/>
    <w:rsid w:val="00270296"/>
    <w:rsid w:val="00274A05"/>
    <w:rsid w:val="00280AEF"/>
    <w:rsid w:val="00280C59"/>
    <w:rsid w:val="00281E58"/>
    <w:rsid w:val="002825FF"/>
    <w:rsid w:val="00284360"/>
    <w:rsid w:val="0028491D"/>
    <w:rsid w:val="00285910"/>
    <w:rsid w:val="00286D61"/>
    <w:rsid w:val="0028769A"/>
    <w:rsid w:val="00290001"/>
    <w:rsid w:val="00290192"/>
    <w:rsid w:val="00290524"/>
    <w:rsid w:val="00292164"/>
    <w:rsid w:val="0029531D"/>
    <w:rsid w:val="00295D22"/>
    <w:rsid w:val="00296889"/>
    <w:rsid w:val="00297547"/>
    <w:rsid w:val="002978B9"/>
    <w:rsid w:val="002A4368"/>
    <w:rsid w:val="002A4D84"/>
    <w:rsid w:val="002A6B84"/>
    <w:rsid w:val="002A6D9A"/>
    <w:rsid w:val="002A6FB7"/>
    <w:rsid w:val="002B19C1"/>
    <w:rsid w:val="002B4F8C"/>
    <w:rsid w:val="002B5097"/>
    <w:rsid w:val="002B50D1"/>
    <w:rsid w:val="002B5839"/>
    <w:rsid w:val="002B5AD7"/>
    <w:rsid w:val="002B6967"/>
    <w:rsid w:val="002C1838"/>
    <w:rsid w:val="002C24A5"/>
    <w:rsid w:val="002C3A76"/>
    <w:rsid w:val="002C3E56"/>
    <w:rsid w:val="002C42AF"/>
    <w:rsid w:val="002C42F3"/>
    <w:rsid w:val="002C4971"/>
    <w:rsid w:val="002C55BB"/>
    <w:rsid w:val="002C6955"/>
    <w:rsid w:val="002C7D0B"/>
    <w:rsid w:val="002D14C1"/>
    <w:rsid w:val="002D23BF"/>
    <w:rsid w:val="002D3295"/>
    <w:rsid w:val="002D39A6"/>
    <w:rsid w:val="002D4B7A"/>
    <w:rsid w:val="002D5DFA"/>
    <w:rsid w:val="002D6610"/>
    <w:rsid w:val="002D7FBF"/>
    <w:rsid w:val="002E0A07"/>
    <w:rsid w:val="002E0AF0"/>
    <w:rsid w:val="002E0DEA"/>
    <w:rsid w:val="002E0E83"/>
    <w:rsid w:val="002E1999"/>
    <w:rsid w:val="002E2D82"/>
    <w:rsid w:val="002E32ED"/>
    <w:rsid w:val="002E4894"/>
    <w:rsid w:val="002E4B33"/>
    <w:rsid w:val="002E58AB"/>
    <w:rsid w:val="002E5E01"/>
    <w:rsid w:val="002E6718"/>
    <w:rsid w:val="002E6FAA"/>
    <w:rsid w:val="002E70F6"/>
    <w:rsid w:val="002E79A7"/>
    <w:rsid w:val="002F0664"/>
    <w:rsid w:val="002F0955"/>
    <w:rsid w:val="002F0E44"/>
    <w:rsid w:val="002F12DA"/>
    <w:rsid w:val="002F14AA"/>
    <w:rsid w:val="002F1996"/>
    <w:rsid w:val="002F1B8A"/>
    <w:rsid w:val="002F3266"/>
    <w:rsid w:val="002F4442"/>
    <w:rsid w:val="002F461A"/>
    <w:rsid w:val="002F61C7"/>
    <w:rsid w:val="002F6ED9"/>
    <w:rsid w:val="002F7FCA"/>
    <w:rsid w:val="00302515"/>
    <w:rsid w:val="00302683"/>
    <w:rsid w:val="00302754"/>
    <w:rsid w:val="003032D9"/>
    <w:rsid w:val="00303C40"/>
    <w:rsid w:val="00303EC9"/>
    <w:rsid w:val="00304A1C"/>
    <w:rsid w:val="003050CD"/>
    <w:rsid w:val="0030579D"/>
    <w:rsid w:val="00306755"/>
    <w:rsid w:val="00306A28"/>
    <w:rsid w:val="0030718B"/>
    <w:rsid w:val="003077A0"/>
    <w:rsid w:val="00310324"/>
    <w:rsid w:val="00310849"/>
    <w:rsid w:val="00311F79"/>
    <w:rsid w:val="0031229E"/>
    <w:rsid w:val="00312BDA"/>
    <w:rsid w:val="00313681"/>
    <w:rsid w:val="003137BD"/>
    <w:rsid w:val="0031398F"/>
    <w:rsid w:val="00313CCD"/>
    <w:rsid w:val="00314417"/>
    <w:rsid w:val="0031442D"/>
    <w:rsid w:val="00314C2A"/>
    <w:rsid w:val="00314E6B"/>
    <w:rsid w:val="003173E0"/>
    <w:rsid w:val="00317574"/>
    <w:rsid w:val="003179E2"/>
    <w:rsid w:val="00320363"/>
    <w:rsid w:val="00320F58"/>
    <w:rsid w:val="0032270E"/>
    <w:rsid w:val="00322801"/>
    <w:rsid w:val="003234BC"/>
    <w:rsid w:val="003234DF"/>
    <w:rsid w:val="00323EC6"/>
    <w:rsid w:val="003255BB"/>
    <w:rsid w:val="00325880"/>
    <w:rsid w:val="00325BC2"/>
    <w:rsid w:val="00325F43"/>
    <w:rsid w:val="0032694A"/>
    <w:rsid w:val="00326E99"/>
    <w:rsid w:val="003270F0"/>
    <w:rsid w:val="00327885"/>
    <w:rsid w:val="00330FD5"/>
    <w:rsid w:val="003323BA"/>
    <w:rsid w:val="00332599"/>
    <w:rsid w:val="00332908"/>
    <w:rsid w:val="00332A6F"/>
    <w:rsid w:val="00332AFC"/>
    <w:rsid w:val="00332E55"/>
    <w:rsid w:val="0033344C"/>
    <w:rsid w:val="00333570"/>
    <w:rsid w:val="00333EC9"/>
    <w:rsid w:val="00334C11"/>
    <w:rsid w:val="0033507F"/>
    <w:rsid w:val="00335A09"/>
    <w:rsid w:val="00335CA3"/>
    <w:rsid w:val="00336485"/>
    <w:rsid w:val="00336EDD"/>
    <w:rsid w:val="00336EF5"/>
    <w:rsid w:val="003370FD"/>
    <w:rsid w:val="00337F04"/>
    <w:rsid w:val="00340B26"/>
    <w:rsid w:val="00340D04"/>
    <w:rsid w:val="00340EF2"/>
    <w:rsid w:val="0034182E"/>
    <w:rsid w:val="003423E9"/>
    <w:rsid w:val="003426C9"/>
    <w:rsid w:val="003426D5"/>
    <w:rsid w:val="003435BF"/>
    <w:rsid w:val="00343E8A"/>
    <w:rsid w:val="00344459"/>
    <w:rsid w:val="0034511F"/>
    <w:rsid w:val="003457DD"/>
    <w:rsid w:val="003461E9"/>
    <w:rsid w:val="00347103"/>
    <w:rsid w:val="00347917"/>
    <w:rsid w:val="00347C5B"/>
    <w:rsid w:val="00350737"/>
    <w:rsid w:val="0035073D"/>
    <w:rsid w:val="00353384"/>
    <w:rsid w:val="0035365E"/>
    <w:rsid w:val="00353E70"/>
    <w:rsid w:val="00354A0E"/>
    <w:rsid w:val="0035544A"/>
    <w:rsid w:val="0035570D"/>
    <w:rsid w:val="0035607A"/>
    <w:rsid w:val="0035711C"/>
    <w:rsid w:val="003571DA"/>
    <w:rsid w:val="00360DAA"/>
    <w:rsid w:val="00361751"/>
    <w:rsid w:val="003617BD"/>
    <w:rsid w:val="00362304"/>
    <w:rsid w:val="00362AD7"/>
    <w:rsid w:val="00362E48"/>
    <w:rsid w:val="00363211"/>
    <w:rsid w:val="00364027"/>
    <w:rsid w:val="00364174"/>
    <w:rsid w:val="003650F3"/>
    <w:rsid w:val="00365123"/>
    <w:rsid w:val="00365DBF"/>
    <w:rsid w:val="00365E5E"/>
    <w:rsid w:val="00367070"/>
    <w:rsid w:val="0037108E"/>
    <w:rsid w:val="00371348"/>
    <w:rsid w:val="00371DE1"/>
    <w:rsid w:val="00371F41"/>
    <w:rsid w:val="003721F5"/>
    <w:rsid w:val="003722DB"/>
    <w:rsid w:val="0037233C"/>
    <w:rsid w:val="00372ED5"/>
    <w:rsid w:val="00374817"/>
    <w:rsid w:val="00374D72"/>
    <w:rsid w:val="003750F7"/>
    <w:rsid w:val="00375747"/>
    <w:rsid w:val="0037645E"/>
    <w:rsid w:val="00377130"/>
    <w:rsid w:val="00377777"/>
    <w:rsid w:val="00377A23"/>
    <w:rsid w:val="00380E2F"/>
    <w:rsid w:val="00382922"/>
    <w:rsid w:val="00383388"/>
    <w:rsid w:val="00383CA0"/>
    <w:rsid w:val="00383D0C"/>
    <w:rsid w:val="003840C2"/>
    <w:rsid w:val="00384356"/>
    <w:rsid w:val="00384ACA"/>
    <w:rsid w:val="00384C62"/>
    <w:rsid w:val="00384DF1"/>
    <w:rsid w:val="00386E11"/>
    <w:rsid w:val="00387060"/>
    <w:rsid w:val="00387DB4"/>
    <w:rsid w:val="003900B1"/>
    <w:rsid w:val="003915A9"/>
    <w:rsid w:val="00392A2E"/>
    <w:rsid w:val="00393029"/>
    <w:rsid w:val="00393118"/>
    <w:rsid w:val="003947AE"/>
    <w:rsid w:val="003948EA"/>
    <w:rsid w:val="00394CE9"/>
    <w:rsid w:val="00395058"/>
    <w:rsid w:val="00395D2F"/>
    <w:rsid w:val="00395DCA"/>
    <w:rsid w:val="00395DCF"/>
    <w:rsid w:val="0039709D"/>
    <w:rsid w:val="003971BE"/>
    <w:rsid w:val="003A112A"/>
    <w:rsid w:val="003A19B5"/>
    <w:rsid w:val="003A1A33"/>
    <w:rsid w:val="003A3958"/>
    <w:rsid w:val="003A514C"/>
    <w:rsid w:val="003A6852"/>
    <w:rsid w:val="003A73B7"/>
    <w:rsid w:val="003A7981"/>
    <w:rsid w:val="003B0579"/>
    <w:rsid w:val="003B1304"/>
    <w:rsid w:val="003B164E"/>
    <w:rsid w:val="003B2AA5"/>
    <w:rsid w:val="003B40A8"/>
    <w:rsid w:val="003B449E"/>
    <w:rsid w:val="003B4C4F"/>
    <w:rsid w:val="003B6F68"/>
    <w:rsid w:val="003B6F78"/>
    <w:rsid w:val="003C04CE"/>
    <w:rsid w:val="003C0BB4"/>
    <w:rsid w:val="003C123A"/>
    <w:rsid w:val="003C1677"/>
    <w:rsid w:val="003C23BE"/>
    <w:rsid w:val="003C463D"/>
    <w:rsid w:val="003C50AB"/>
    <w:rsid w:val="003C72AC"/>
    <w:rsid w:val="003C7A30"/>
    <w:rsid w:val="003D01AB"/>
    <w:rsid w:val="003D04A7"/>
    <w:rsid w:val="003D0FBC"/>
    <w:rsid w:val="003D1E20"/>
    <w:rsid w:val="003D2A3E"/>
    <w:rsid w:val="003D4269"/>
    <w:rsid w:val="003D42AB"/>
    <w:rsid w:val="003D46EA"/>
    <w:rsid w:val="003D4FE6"/>
    <w:rsid w:val="003D5E9D"/>
    <w:rsid w:val="003D650C"/>
    <w:rsid w:val="003D6C9D"/>
    <w:rsid w:val="003D77E4"/>
    <w:rsid w:val="003D7EF5"/>
    <w:rsid w:val="003E0123"/>
    <w:rsid w:val="003E088C"/>
    <w:rsid w:val="003E0F7D"/>
    <w:rsid w:val="003E10F8"/>
    <w:rsid w:val="003E1505"/>
    <w:rsid w:val="003E296B"/>
    <w:rsid w:val="003E35E6"/>
    <w:rsid w:val="003E558D"/>
    <w:rsid w:val="003E6521"/>
    <w:rsid w:val="003E6A2E"/>
    <w:rsid w:val="003E6EF9"/>
    <w:rsid w:val="003E7657"/>
    <w:rsid w:val="003F07A4"/>
    <w:rsid w:val="003F0A51"/>
    <w:rsid w:val="003F1FD0"/>
    <w:rsid w:val="003F29E4"/>
    <w:rsid w:val="003F34EE"/>
    <w:rsid w:val="003F53A1"/>
    <w:rsid w:val="003F653F"/>
    <w:rsid w:val="00400BCB"/>
    <w:rsid w:val="00400DBB"/>
    <w:rsid w:val="0040190E"/>
    <w:rsid w:val="00401A69"/>
    <w:rsid w:val="00401D1B"/>
    <w:rsid w:val="00401FCC"/>
    <w:rsid w:val="0040206A"/>
    <w:rsid w:val="00402213"/>
    <w:rsid w:val="00402C39"/>
    <w:rsid w:val="004041BF"/>
    <w:rsid w:val="004047AC"/>
    <w:rsid w:val="00405521"/>
    <w:rsid w:val="00407008"/>
    <w:rsid w:val="00407C17"/>
    <w:rsid w:val="00407CF5"/>
    <w:rsid w:val="00411071"/>
    <w:rsid w:val="00411961"/>
    <w:rsid w:val="00412928"/>
    <w:rsid w:val="004132C2"/>
    <w:rsid w:val="004141D2"/>
    <w:rsid w:val="00414820"/>
    <w:rsid w:val="0041514B"/>
    <w:rsid w:val="00415866"/>
    <w:rsid w:val="004159AE"/>
    <w:rsid w:val="00415D45"/>
    <w:rsid w:val="004170F5"/>
    <w:rsid w:val="004171D8"/>
    <w:rsid w:val="0042013E"/>
    <w:rsid w:val="004207A8"/>
    <w:rsid w:val="00420ED0"/>
    <w:rsid w:val="00421B78"/>
    <w:rsid w:val="00423A36"/>
    <w:rsid w:val="00423FB0"/>
    <w:rsid w:val="00425881"/>
    <w:rsid w:val="004267F9"/>
    <w:rsid w:val="0042688B"/>
    <w:rsid w:val="00427435"/>
    <w:rsid w:val="0042777D"/>
    <w:rsid w:val="0043158B"/>
    <w:rsid w:val="004326C2"/>
    <w:rsid w:val="004330CD"/>
    <w:rsid w:val="00435047"/>
    <w:rsid w:val="00437BE3"/>
    <w:rsid w:val="00440188"/>
    <w:rsid w:val="004401DB"/>
    <w:rsid w:val="004407A9"/>
    <w:rsid w:val="004415D4"/>
    <w:rsid w:val="00441BBE"/>
    <w:rsid w:val="004429C2"/>
    <w:rsid w:val="00444197"/>
    <w:rsid w:val="00444D9B"/>
    <w:rsid w:val="00447B91"/>
    <w:rsid w:val="00450F19"/>
    <w:rsid w:val="00452BF2"/>
    <w:rsid w:val="0045391D"/>
    <w:rsid w:val="00454079"/>
    <w:rsid w:val="004545DA"/>
    <w:rsid w:val="004548BC"/>
    <w:rsid w:val="00454F08"/>
    <w:rsid w:val="00455F1E"/>
    <w:rsid w:val="004571E3"/>
    <w:rsid w:val="00457261"/>
    <w:rsid w:val="00460CDE"/>
    <w:rsid w:val="00461624"/>
    <w:rsid w:val="00461A92"/>
    <w:rsid w:val="004624F6"/>
    <w:rsid w:val="00462AA8"/>
    <w:rsid w:val="0046403A"/>
    <w:rsid w:val="00464FDC"/>
    <w:rsid w:val="0046648D"/>
    <w:rsid w:val="00466FF7"/>
    <w:rsid w:val="00472E15"/>
    <w:rsid w:val="00473668"/>
    <w:rsid w:val="00473BF8"/>
    <w:rsid w:val="00476B65"/>
    <w:rsid w:val="00480C17"/>
    <w:rsid w:val="00481576"/>
    <w:rsid w:val="0048234B"/>
    <w:rsid w:val="00483231"/>
    <w:rsid w:val="00483A5B"/>
    <w:rsid w:val="00483CF9"/>
    <w:rsid w:val="0048483F"/>
    <w:rsid w:val="00485256"/>
    <w:rsid w:val="00485EAE"/>
    <w:rsid w:val="004861DE"/>
    <w:rsid w:val="00486F13"/>
    <w:rsid w:val="004873E5"/>
    <w:rsid w:val="004875D0"/>
    <w:rsid w:val="00487C0E"/>
    <w:rsid w:val="00487CE5"/>
    <w:rsid w:val="00487DF6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5FCD"/>
    <w:rsid w:val="00496D2C"/>
    <w:rsid w:val="004A0393"/>
    <w:rsid w:val="004A07E2"/>
    <w:rsid w:val="004A1B06"/>
    <w:rsid w:val="004A3734"/>
    <w:rsid w:val="004A3A65"/>
    <w:rsid w:val="004A4805"/>
    <w:rsid w:val="004A4994"/>
    <w:rsid w:val="004A51F0"/>
    <w:rsid w:val="004A6D5B"/>
    <w:rsid w:val="004A71DE"/>
    <w:rsid w:val="004A7908"/>
    <w:rsid w:val="004B052A"/>
    <w:rsid w:val="004B08F1"/>
    <w:rsid w:val="004B0EED"/>
    <w:rsid w:val="004B2AF2"/>
    <w:rsid w:val="004B2F24"/>
    <w:rsid w:val="004B46A0"/>
    <w:rsid w:val="004B5697"/>
    <w:rsid w:val="004B58AB"/>
    <w:rsid w:val="004B6BFE"/>
    <w:rsid w:val="004B7901"/>
    <w:rsid w:val="004B7944"/>
    <w:rsid w:val="004C0747"/>
    <w:rsid w:val="004C4783"/>
    <w:rsid w:val="004C5E76"/>
    <w:rsid w:val="004C697E"/>
    <w:rsid w:val="004C6AC1"/>
    <w:rsid w:val="004D30B0"/>
    <w:rsid w:val="004D3311"/>
    <w:rsid w:val="004D41E4"/>
    <w:rsid w:val="004D4F4D"/>
    <w:rsid w:val="004D767C"/>
    <w:rsid w:val="004D7AC8"/>
    <w:rsid w:val="004D7BAC"/>
    <w:rsid w:val="004E0019"/>
    <w:rsid w:val="004E014C"/>
    <w:rsid w:val="004E0740"/>
    <w:rsid w:val="004E1742"/>
    <w:rsid w:val="004E1969"/>
    <w:rsid w:val="004E1B29"/>
    <w:rsid w:val="004E253B"/>
    <w:rsid w:val="004E3003"/>
    <w:rsid w:val="004E34C3"/>
    <w:rsid w:val="004E5003"/>
    <w:rsid w:val="004E5834"/>
    <w:rsid w:val="004E6373"/>
    <w:rsid w:val="004E6959"/>
    <w:rsid w:val="004E6F06"/>
    <w:rsid w:val="004E7923"/>
    <w:rsid w:val="004F133F"/>
    <w:rsid w:val="004F3A52"/>
    <w:rsid w:val="004F6A51"/>
    <w:rsid w:val="004F74BE"/>
    <w:rsid w:val="00501066"/>
    <w:rsid w:val="005014AA"/>
    <w:rsid w:val="005016DE"/>
    <w:rsid w:val="005016EC"/>
    <w:rsid w:val="005027CC"/>
    <w:rsid w:val="00502E86"/>
    <w:rsid w:val="00502EFC"/>
    <w:rsid w:val="0050300C"/>
    <w:rsid w:val="005035A5"/>
    <w:rsid w:val="00503947"/>
    <w:rsid w:val="005063E1"/>
    <w:rsid w:val="005079A8"/>
    <w:rsid w:val="00510AFA"/>
    <w:rsid w:val="00512553"/>
    <w:rsid w:val="005145E4"/>
    <w:rsid w:val="00515869"/>
    <w:rsid w:val="005173CE"/>
    <w:rsid w:val="005201C6"/>
    <w:rsid w:val="00522165"/>
    <w:rsid w:val="00523E7E"/>
    <w:rsid w:val="00523F1A"/>
    <w:rsid w:val="005254E4"/>
    <w:rsid w:val="00525D1D"/>
    <w:rsid w:val="00526195"/>
    <w:rsid w:val="00527375"/>
    <w:rsid w:val="00527782"/>
    <w:rsid w:val="00531188"/>
    <w:rsid w:val="005323DB"/>
    <w:rsid w:val="00532427"/>
    <w:rsid w:val="005324AC"/>
    <w:rsid w:val="00533BE5"/>
    <w:rsid w:val="005345A8"/>
    <w:rsid w:val="00534B3A"/>
    <w:rsid w:val="0053552E"/>
    <w:rsid w:val="0053610C"/>
    <w:rsid w:val="005402FB"/>
    <w:rsid w:val="0054077C"/>
    <w:rsid w:val="005409FD"/>
    <w:rsid w:val="00540B0D"/>
    <w:rsid w:val="00541CF8"/>
    <w:rsid w:val="00541D2C"/>
    <w:rsid w:val="005426B2"/>
    <w:rsid w:val="00543FBB"/>
    <w:rsid w:val="00545203"/>
    <w:rsid w:val="00547313"/>
    <w:rsid w:val="00547624"/>
    <w:rsid w:val="00547660"/>
    <w:rsid w:val="00550C86"/>
    <w:rsid w:val="005523E1"/>
    <w:rsid w:val="0055570F"/>
    <w:rsid w:val="00556C42"/>
    <w:rsid w:val="00556D91"/>
    <w:rsid w:val="005575AC"/>
    <w:rsid w:val="005604A3"/>
    <w:rsid w:val="0056078D"/>
    <w:rsid w:val="00561D9C"/>
    <w:rsid w:val="00564034"/>
    <w:rsid w:val="00565EB8"/>
    <w:rsid w:val="00566DD6"/>
    <w:rsid w:val="0056785B"/>
    <w:rsid w:val="00570291"/>
    <w:rsid w:val="00570328"/>
    <w:rsid w:val="00572509"/>
    <w:rsid w:val="005764BE"/>
    <w:rsid w:val="0057762E"/>
    <w:rsid w:val="00580F59"/>
    <w:rsid w:val="00581B26"/>
    <w:rsid w:val="00581E8C"/>
    <w:rsid w:val="00581F86"/>
    <w:rsid w:val="0058235D"/>
    <w:rsid w:val="0058508A"/>
    <w:rsid w:val="00585232"/>
    <w:rsid w:val="00585DC0"/>
    <w:rsid w:val="0058643F"/>
    <w:rsid w:val="00587244"/>
    <w:rsid w:val="00587E31"/>
    <w:rsid w:val="005913E9"/>
    <w:rsid w:val="00591925"/>
    <w:rsid w:val="00592A7B"/>
    <w:rsid w:val="00592EA9"/>
    <w:rsid w:val="005937BA"/>
    <w:rsid w:val="005943FB"/>
    <w:rsid w:val="00595B40"/>
    <w:rsid w:val="00596B4D"/>
    <w:rsid w:val="005A0975"/>
    <w:rsid w:val="005A115F"/>
    <w:rsid w:val="005A19BC"/>
    <w:rsid w:val="005A341B"/>
    <w:rsid w:val="005A4F12"/>
    <w:rsid w:val="005A5998"/>
    <w:rsid w:val="005A5BB3"/>
    <w:rsid w:val="005A6096"/>
    <w:rsid w:val="005A7D06"/>
    <w:rsid w:val="005B0BDB"/>
    <w:rsid w:val="005B2AE3"/>
    <w:rsid w:val="005B4639"/>
    <w:rsid w:val="005B4D39"/>
    <w:rsid w:val="005B5502"/>
    <w:rsid w:val="005B748E"/>
    <w:rsid w:val="005B7ACA"/>
    <w:rsid w:val="005C0AFF"/>
    <w:rsid w:val="005C122E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C7AC7"/>
    <w:rsid w:val="005D13B6"/>
    <w:rsid w:val="005D156B"/>
    <w:rsid w:val="005D1672"/>
    <w:rsid w:val="005D183F"/>
    <w:rsid w:val="005D1BCE"/>
    <w:rsid w:val="005D2A6D"/>
    <w:rsid w:val="005D3428"/>
    <w:rsid w:val="005D3702"/>
    <w:rsid w:val="005D694A"/>
    <w:rsid w:val="005D7302"/>
    <w:rsid w:val="005E0EF2"/>
    <w:rsid w:val="005E127D"/>
    <w:rsid w:val="005E1697"/>
    <w:rsid w:val="005E178B"/>
    <w:rsid w:val="005E30E4"/>
    <w:rsid w:val="005E310E"/>
    <w:rsid w:val="005E38AE"/>
    <w:rsid w:val="005E3A59"/>
    <w:rsid w:val="005E3BA2"/>
    <w:rsid w:val="005E4178"/>
    <w:rsid w:val="005E428B"/>
    <w:rsid w:val="005E4C3D"/>
    <w:rsid w:val="005E569D"/>
    <w:rsid w:val="005E56B5"/>
    <w:rsid w:val="005E5B1E"/>
    <w:rsid w:val="005E6C58"/>
    <w:rsid w:val="005E7255"/>
    <w:rsid w:val="005E74F1"/>
    <w:rsid w:val="005E7C75"/>
    <w:rsid w:val="005E7D4D"/>
    <w:rsid w:val="005F1C92"/>
    <w:rsid w:val="005F43C0"/>
    <w:rsid w:val="005F46CB"/>
    <w:rsid w:val="005F5D5F"/>
    <w:rsid w:val="005F770A"/>
    <w:rsid w:val="005F7E95"/>
    <w:rsid w:val="00600C8B"/>
    <w:rsid w:val="00601269"/>
    <w:rsid w:val="00601747"/>
    <w:rsid w:val="00603E2D"/>
    <w:rsid w:val="00604423"/>
    <w:rsid w:val="0060447B"/>
    <w:rsid w:val="006047C2"/>
    <w:rsid w:val="00604E50"/>
    <w:rsid w:val="00605DE1"/>
    <w:rsid w:val="00605F18"/>
    <w:rsid w:val="0060668D"/>
    <w:rsid w:val="00606F60"/>
    <w:rsid w:val="00607405"/>
    <w:rsid w:val="0060796F"/>
    <w:rsid w:val="00610565"/>
    <w:rsid w:val="00612578"/>
    <w:rsid w:val="00612998"/>
    <w:rsid w:val="00612F0C"/>
    <w:rsid w:val="00613C0F"/>
    <w:rsid w:val="00614192"/>
    <w:rsid w:val="006154CE"/>
    <w:rsid w:val="006163E6"/>
    <w:rsid w:val="00616A63"/>
    <w:rsid w:val="00617092"/>
    <w:rsid w:val="00617098"/>
    <w:rsid w:val="006176EA"/>
    <w:rsid w:val="00617FB6"/>
    <w:rsid w:val="00620378"/>
    <w:rsid w:val="00620D35"/>
    <w:rsid w:val="00622AB1"/>
    <w:rsid w:val="0062362C"/>
    <w:rsid w:val="00623BCD"/>
    <w:rsid w:val="00623BD2"/>
    <w:rsid w:val="00623DD9"/>
    <w:rsid w:val="00623E40"/>
    <w:rsid w:val="00623F8F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3791"/>
    <w:rsid w:val="006359DA"/>
    <w:rsid w:val="00635C6C"/>
    <w:rsid w:val="006369B3"/>
    <w:rsid w:val="00636E93"/>
    <w:rsid w:val="00640D82"/>
    <w:rsid w:val="00640F71"/>
    <w:rsid w:val="0064302F"/>
    <w:rsid w:val="00643F40"/>
    <w:rsid w:val="006456E4"/>
    <w:rsid w:val="006459A7"/>
    <w:rsid w:val="00645F06"/>
    <w:rsid w:val="00646DD3"/>
    <w:rsid w:val="0064784E"/>
    <w:rsid w:val="00647E1F"/>
    <w:rsid w:val="006515D0"/>
    <w:rsid w:val="00651C2E"/>
    <w:rsid w:val="00652978"/>
    <w:rsid w:val="00652E0E"/>
    <w:rsid w:val="006532B4"/>
    <w:rsid w:val="00653616"/>
    <w:rsid w:val="0065432F"/>
    <w:rsid w:val="00654F66"/>
    <w:rsid w:val="00655CD3"/>
    <w:rsid w:val="006561D0"/>
    <w:rsid w:val="00656D86"/>
    <w:rsid w:val="0065774C"/>
    <w:rsid w:val="00660193"/>
    <w:rsid w:val="00661104"/>
    <w:rsid w:val="0066271F"/>
    <w:rsid w:val="006644E0"/>
    <w:rsid w:val="0066470B"/>
    <w:rsid w:val="00665AB6"/>
    <w:rsid w:val="00667742"/>
    <w:rsid w:val="00670F97"/>
    <w:rsid w:val="0067217B"/>
    <w:rsid w:val="00672E5C"/>
    <w:rsid w:val="006730B2"/>
    <w:rsid w:val="006732B6"/>
    <w:rsid w:val="006761F3"/>
    <w:rsid w:val="0068040A"/>
    <w:rsid w:val="0068078E"/>
    <w:rsid w:val="006821B7"/>
    <w:rsid w:val="006846C6"/>
    <w:rsid w:val="00684BE6"/>
    <w:rsid w:val="00686115"/>
    <w:rsid w:val="00687392"/>
    <w:rsid w:val="00687816"/>
    <w:rsid w:val="006878B5"/>
    <w:rsid w:val="00687963"/>
    <w:rsid w:val="00690F2E"/>
    <w:rsid w:val="00691541"/>
    <w:rsid w:val="00691B44"/>
    <w:rsid w:val="00694543"/>
    <w:rsid w:val="006960DD"/>
    <w:rsid w:val="006A08D4"/>
    <w:rsid w:val="006A09DC"/>
    <w:rsid w:val="006A132E"/>
    <w:rsid w:val="006A20CB"/>
    <w:rsid w:val="006A2B6D"/>
    <w:rsid w:val="006A31B2"/>
    <w:rsid w:val="006A3F3E"/>
    <w:rsid w:val="006A4AE6"/>
    <w:rsid w:val="006A4B20"/>
    <w:rsid w:val="006A4DAB"/>
    <w:rsid w:val="006A5C31"/>
    <w:rsid w:val="006A61B3"/>
    <w:rsid w:val="006A7148"/>
    <w:rsid w:val="006A7496"/>
    <w:rsid w:val="006B07E3"/>
    <w:rsid w:val="006B1EB3"/>
    <w:rsid w:val="006B2D0C"/>
    <w:rsid w:val="006B792F"/>
    <w:rsid w:val="006B7B29"/>
    <w:rsid w:val="006B7FFA"/>
    <w:rsid w:val="006C3F7B"/>
    <w:rsid w:val="006C40EF"/>
    <w:rsid w:val="006C6153"/>
    <w:rsid w:val="006C7325"/>
    <w:rsid w:val="006D0E26"/>
    <w:rsid w:val="006D0E67"/>
    <w:rsid w:val="006D0F41"/>
    <w:rsid w:val="006D33D2"/>
    <w:rsid w:val="006D3509"/>
    <w:rsid w:val="006D3DD1"/>
    <w:rsid w:val="006D61DD"/>
    <w:rsid w:val="006D6A98"/>
    <w:rsid w:val="006D7E97"/>
    <w:rsid w:val="006E0D6E"/>
    <w:rsid w:val="006E1A05"/>
    <w:rsid w:val="006E1C3F"/>
    <w:rsid w:val="006E3BDD"/>
    <w:rsid w:val="006E4B30"/>
    <w:rsid w:val="006E4DB6"/>
    <w:rsid w:val="006E617A"/>
    <w:rsid w:val="006E65F4"/>
    <w:rsid w:val="006E6602"/>
    <w:rsid w:val="006E6D48"/>
    <w:rsid w:val="006E7AB8"/>
    <w:rsid w:val="006F0684"/>
    <w:rsid w:val="006F0708"/>
    <w:rsid w:val="006F150E"/>
    <w:rsid w:val="006F1665"/>
    <w:rsid w:val="006F2505"/>
    <w:rsid w:val="006F3072"/>
    <w:rsid w:val="006F332F"/>
    <w:rsid w:val="006F365D"/>
    <w:rsid w:val="006F3FBD"/>
    <w:rsid w:val="006F5D63"/>
    <w:rsid w:val="006F5D8E"/>
    <w:rsid w:val="006F65D2"/>
    <w:rsid w:val="006F7174"/>
    <w:rsid w:val="006F792E"/>
    <w:rsid w:val="007006C5"/>
    <w:rsid w:val="00704743"/>
    <w:rsid w:val="00704D5B"/>
    <w:rsid w:val="007053B9"/>
    <w:rsid w:val="00706F64"/>
    <w:rsid w:val="00710315"/>
    <w:rsid w:val="00710772"/>
    <w:rsid w:val="00710EEA"/>
    <w:rsid w:val="00712805"/>
    <w:rsid w:val="00713CD5"/>
    <w:rsid w:val="00714F8C"/>
    <w:rsid w:val="007168B0"/>
    <w:rsid w:val="00716E28"/>
    <w:rsid w:val="007175C6"/>
    <w:rsid w:val="007177B0"/>
    <w:rsid w:val="0071792A"/>
    <w:rsid w:val="00717AD5"/>
    <w:rsid w:val="0072197C"/>
    <w:rsid w:val="00724C6A"/>
    <w:rsid w:val="00725E74"/>
    <w:rsid w:val="0072676E"/>
    <w:rsid w:val="00726E93"/>
    <w:rsid w:val="00727F1F"/>
    <w:rsid w:val="00730DFF"/>
    <w:rsid w:val="00731212"/>
    <w:rsid w:val="007313D7"/>
    <w:rsid w:val="007322A3"/>
    <w:rsid w:val="00732A27"/>
    <w:rsid w:val="00732C47"/>
    <w:rsid w:val="00732E94"/>
    <w:rsid w:val="007331C8"/>
    <w:rsid w:val="00734B44"/>
    <w:rsid w:val="00737834"/>
    <w:rsid w:val="00740D6F"/>
    <w:rsid w:val="007418CF"/>
    <w:rsid w:val="00741A12"/>
    <w:rsid w:val="00742430"/>
    <w:rsid w:val="007428D5"/>
    <w:rsid w:val="00742AB7"/>
    <w:rsid w:val="00745220"/>
    <w:rsid w:val="00745CED"/>
    <w:rsid w:val="00747F9E"/>
    <w:rsid w:val="00751D8A"/>
    <w:rsid w:val="0075315B"/>
    <w:rsid w:val="00756775"/>
    <w:rsid w:val="00760B97"/>
    <w:rsid w:val="00760E69"/>
    <w:rsid w:val="00760FEF"/>
    <w:rsid w:val="00761320"/>
    <w:rsid w:val="00761553"/>
    <w:rsid w:val="00762004"/>
    <w:rsid w:val="007628A9"/>
    <w:rsid w:val="00763076"/>
    <w:rsid w:val="007631E8"/>
    <w:rsid w:val="00764802"/>
    <w:rsid w:val="00764AFA"/>
    <w:rsid w:val="00765C7E"/>
    <w:rsid w:val="00767DC1"/>
    <w:rsid w:val="00770037"/>
    <w:rsid w:val="0077023E"/>
    <w:rsid w:val="00770ABC"/>
    <w:rsid w:val="007711BA"/>
    <w:rsid w:val="00773D3C"/>
    <w:rsid w:val="00773E25"/>
    <w:rsid w:val="00774449"/>
    <w:rsid w:val="00775865"/>
    <w:rsid w:val="00777808"/>
    <w:rsid w:val="00777905"/>
    <w:rsid w:val="00780302"/>
    <w:rsid w:val="00780B90"/>
    <w:rsid w:val="0078117D"/>
    <w:rsid w:val="007820E0"/>
    <w:rsid w:val="007822F7"/>
    <w:rsid w:val="007855B3"/>
    <w:rsid w:val="007873F5"/>
    <w:rsid w:val="007900EA"/>
    <w:rsid w:val="007901FD"/>
    <w:rsid w:val="007909FD"/>
    <w:rsid w:val="00792F75"/>
    <w:rsid w:val="0079380F"/>
    <w:rsid w:val="00793BB6"/>
    <w:rsid w:val="00793EDC"/>
    <w:rsid w:val="00794AF0"/>
    <w:rsid w:val="007969B3"/>
    <w:rsid w:val="00796B8E"/>
    <w:rsid w:val="007A3346"/>
    <w:rsid w:val="007A7B54"/>
    <w:rsid w:val="007A7C55"/>
    <w:rsid w:val="007B1093"/>
    <w:rsid w:val="007B2ADD"/>
    <w:rsid w:val="007B4AB8"/>
    <w:rsid w:val="007B52BE"/>
    <w:rsid w:val="007C0643"/>
    <w:rsid w:val="007C2274"/>
    <w:rsid w:val="007C2B9E"/>
    <w:rsid w:val="007C32EC"/>
    <w:rsid w:val="007C3E7E"/>
    <w:rsid w:val="007C4C11"/>
    <w:rsid w:val="007D122D"/>
    <w:rsid w:val="007D1809"/>
    <w:rsid w:val="007D5117"/>
    <w:rsid w:val="007D5E16"/>
    <w:rsid w:val="007E0205"/>
    <w:rsid w:val="007E0C99"/>
    <w:rsid w:val="007E0D3F"/>
    <w:rsid w:val="007E117C"/>
    <w:rsid w:val="007E1969"/>
    <w:rsid w:val="007E1A00"/>
    <w:rsid w:val="007E21B7"/>
    <w:rsid w:val="007E3ED8"/>
    <w:rsid w:val="007E40B7"/>
    <w:rsid w:val="007E50D0"/>
    <w:rsid w:val="007E5879"/>
    <w:rsid w:val="007E5C46"/>
    <w:rsid w:val="007E6578"/>
    <w:rsid w:val="007E7C97"/>
    <w:rsid w:val="007F0940"/>
    <w:rsid w:val="007F0B66"/>
    <w:rsid w:val="007F1485"/>
    <w:rsid w:val="007F14CC"/>
    <w:rsid w:val="007F1C0D"/>
    <w:rsid w:val="007F2178"/>
    <w:rsid w:val="007F23F0"/>
    <w:rsid w:val="007F479E"/>
    <w:rsid w:val="007F491D"/>
    <w:rsid w:val="007F4C3E"/>
    <w:rsid w:val="007F66F3"/>
    <w:rsid w:val="007F766D"/>
    <w:rsid w:val="007F7BF6"/>
    <w:rsid w:val="00800969"/>
    <w:rsid w:val="00801143"/>
    <w:rsid w:val="00802541"/>
    <w:rsid w:val="00802715"/>
    <w:rsid w:val="00804655"/>
    <w:rsid w:val="00804FBE"/>
    <w:rsid w:val="00805BA8"/>
    <w:rsid w:val="008060DD"/>
    <w:rsid w:val="00807244"/>
    <w:rsid w:val="008103B6"/>
    <w:rsid w:val="00810A96"/>
    <w:rsid w:val="00810DF5"/>
    <w:rsid w:val="0081106F"/>
    <w:rsid w:val="008114A5"/>
    <w:rsid w:val="0081328E"/>
    <w:rsid w:val="0081413A"/>
    <w:rsid w:val="008172DD"/>
    <w:rsid w:val="008172EC"/>
    <w:rsid w:val="008172EE"/>
    <w:rsid w:val="008178F7"/>
    <w:rsid w:val="0082098D"/>
    <w:rsid w:val="0082111C"/>
    <w:rsid w:val="00821A46"/>
    <w:rsid w:val="0082265F"/>
    <w:rsid w:val="00823BD5"/>
    <w:rsid w:val="008242F3"/>
    <w:rsid w:val="00824AA6"/>
    <w:rsid w:val="00825933"/>
    <w:rsid w:val="00825A56"/>
    <w:rsid w:val="00831BEF"/>
    <w:rsid w:val="008351EC"/>
    <w:rsid w:val="00840883"/>
    <w:rsid w:val="00840AB2"/>
    <w:rsid w:val="008417AF"/>
    <w:rsid w:val="00841E5D"/>
    <w:rsid w:val="0084344B"/>
    <w:rsid w:val="00844564"/>
    <w:rsid w:val="00844F1B"/>
    <w:rsid w:val="00845A54"/>
    <w:rsid w:val="00846687"/>
    <w:rsid w:val="008468C1"/>
    <w:rsid w:val="008469D8"/>
    <w:rsid w:val="00846FA1"/>
    <w:rsid w:val="00847344"/>
    <w:rsid w:val="0084787F"/>
    <w:rsid w:val="00847966"/>
    <w:rsid w:val="0085071B"/>
    <w:rsid w:val="00850913"/>
    <w:rsid w:val="00851882"/>
    <w:rsid w:val="00851AB4"/>
    <w:rsid w:val="008525B1"/>
    <w:rsid w:val="00852BBB"/>
    <w:rsid w:val="008546B0"/>
    <w:rsid w:val="0085474D"/>
    <w:rsid w:val="00860598"/>
    <w:rsid w:val="008613F7"/>
    <w:rsid w:val="0086269C"/>
    <w:rsid w:val="008642B6"/>
    <w:rsid w:val="00864F39"/>
    <w:rsid w:val="008652F3"/>
    <w:rsid w:val="00866B43"/>
    <w:rsid w:val="0087121B"/>
    <w:rsid w:val="0087186F"/>
    <w:rsid w:val="00871B1A"/>
    <w:rsid w:val="00871C94"/>
    <w:rsid w:val="00871EE0"/>
    <w:rsid w:val="00872889"/>
    <w:rsid w:val="00872ED7"/>
    <w:rsid w:val="00874537"/>
    <w:rsid w:val="008746D6"/>
    <w:rsid w:val="00875D80"/>
    <w:rsid w:val="008763A3"/>
    <w:rsid w:val="00877950"/>
    <w:rsid w:val="00882ECE"/>
    <w:rsid w:val="00882EE6"/>
    <w:rsid w:val="0088317B"/>
    <w:rsid w:val="00883C28"/>
    <w:rsid w:val="00883CCB"/>
    <w:rsid w:val="00884661"/>
    <w:rsid w:val="00884F97"/>
    <w:rsid w:val="00885072"/>
    <w:rsid w:val="00886150"/>
    <w:rsid w:val="00886181"/>
    <w:rsid w:val="0088640A"/>
    <w:rsid w:val="0089073E"/>
    <w:rsid w:val="0089192D"/>
    <w:rsid w:val="00892735"/>
    <w:rsid w:val="0089371C"/>
    <w:rsid w:val="00894662"/>
    <w:rsid w:val="00896722"/>
    <w:rsid w:val="00896A5E"/>
    <w:rsid w:val="00896E66"/>
    <w:rsid w:val="008A1C40"/>
    <w:rsid w:val="008A1E64"/>
    <w:rsid w:val="008A2900"/>
    <w:rsid w:val="008A298C"/>
    <w:rsid w:val="008A3072"/>
    <w:rsid w:val="008A3ACE"/>
    <w:rsid w:val="008A3DAF"/>
    <w:rsid w:val="008A4F73"/>
    <w:rsid w:val="008A643A"/>
    <w:rsid w:val="008A69EA"/>
    <w:rsid w:val="008A7D54"/>
    <w:rsid w:val="008B1649"/>
    <w:rsid w:val="008B1F36"/>
    <w:rsid w:val="008B204A"/>
    <w:rsid w:val="008B29A5"/>
    <w:rsid w:val="008B315B"/>
    <w:rsid w:val="008C1746"/>
    <w:rsid w:val="008C3503"/>
    <w:rsid w:val="008C3B54"/>
    <w:rsid w:val="008C4E52"/>
    <w:rsid w:val="008C5020"/>
    <w:rsid w:val="008C5771"/>
    <w:rsid w:val="008C66E6"/>
    <w:rsid w:val="008C66EF"/>
    <w:rsid w:val="008C6DBA"/>
    <w:rsid w:val="008D0C77"/>
    <w:rsid w:val="008D0DBC"/>
    <w:rsid w:val="008D2382"/>
    <w:rsid w:val="008D2821"/>
    <w:rsid w:val="008D2EC6"/>
    <w:rsid w:val="008D3369"/>
    <w:rsid w:val="008D3FC0"/>
    <w:rsid w:val="008D4E1E"/>
    <w:rsid w:val="008D5172"/>
    <w:rsid w:val="008D5B34"/>
    <w:rsid w:val="008E0021"/>
    <w:rsid w:val="008E1987"/>
    <w:rsid w:val="008E24C5"/>
    <w:rsid w:val="008E330B"/>
    <w:rsid w:val="008E3694"/>
    <w:rsid w:val="008E3BC8"/>
    <w:rsid w:val="008E589D"/>
    <w:rsid w:val="008F09C7"/>
    <w:rsid w:val="008F0CAF"/>
    <w:rsid w:val="008F0DEB"/>
    <w:rsid w:val="008F1574"/>
    <w:rsid w:val="008F1941"/>
    <w:rsid w:val="008F1FC1"/>
    <w:rsid w:val="008F4884"/>
    <w:rsid w:val="008F5C8C"/>
    <w:rsid w:val="008F5DB4"/>
    <w:rsid w:val="008F7D92"/>
    <w:rsid w:val="00900189"/>
    <w:rsid w:val="009005D9"/>
    <w:rsid w:val="00900C95"/>
    <w:rsid w:val="009025BD"/>
    <w:rsid w:val="0090381F"/>
    <w:rsid w:val="009042F7"/>
    <w:rsid w:val="00906BBC"/>
    <w:rsid w:val="00907348"/>
    <w:rsid w:val="0090753B"/>
    <w:rsid w:val="00910DA8"/>
    <w:rsid w:val="0091197F"/>
    <w:rsid w:val="00911CEB"/>
    <w:rsid w:val="00911E5A"/>
    <w:rsid w:val="00911FD7"/>
    <w:rsid w:val="00913FB2"/>
    <w:rsid w:val="00914F5F"/>
    <w:rsid w:val="009162EF"/>
    <w:rsid w:val="00916517"/>
    <w:rsid w:val="00916714"/>
    <w:rsid w:val="0092204E"/>
    <w:rsid w:val="0092263E"/>
    <w:rsid w:val="00924BF9"/>
    <w:rsid w:val="00924CB5"/>
    <w:rsid w:val="0092510F"/>
    <w:rsid w:val="00927028"/>
    <w:rsid w:val="009306E9"/>
    <w:rsid w:val="00931308"/>
    <w:rsid w:val="00931A45"/>
    <w:rsid w:val="0093304D"/>
    <w:rsid w:val="009332A9"/>
    <w:rsid w:val="009336D7"/>
    <w:rsid w:val="009337C8"/>
    <w:rsid w:val="009340CB"/>
    <w:rsid w:val="0093414A"/>
    <w:rsid w:val="009341CC"/>
    <w:rsid w:val="009351F7"/>
    <w:rsid w:val="00935A5D"/>
    <w:rsid w:val="00935D7C"/>
    <w:rsid w:val="009365B6"/>
    <w:rsid w:val="00937EFD"/>
    <w:rsid w:val="0094127C"/>
    <w:rsid w:val="009412CA"/>
    <w:rsid w:val="009418E1"/>
    <w:rsid w:val="00942141"/>
    <w:rsid w:val="00942173"/>
    <w:rsid w:val="00942D62"/>
    <w:rsid w:val="00943428"/>
    <w:rsid w:val="00945C65"/>
    <w:rsid w:val="0094635E"/>
    <w:rsid w:val="00951668"/>
    <w:rsid w:val="00952844"/>
    <w:rsid w:val="009539D0"/>
    <w:rsid w:val="00953A2D"/>
    <w:rsid w:val="009543EE"/>
    <w:rsid w:val="009546AB"/>
    <w:rsid w:val="0095561C"/>
    <w:rsid w:val="00955E0E"/>
    <w:rsid w:val="00956981"/>
    <w:rsid w:val="00962662"/>
    <w:rsid w:val="0096280E"/>
    <w:rsid w:val="009632C8"/>
    <w:rsid w:val="009648B6"/>
    <w:rsid w:val="009657BC"/>
    <w:rsid w:val="0096580F"/>
    <w:rsid w:val="009663FF"/>
    <w:rsid w:val="0097012B"/>
    <w:rsid w:val="009703A7"/>
    <w:rsid w:val="00970A64"/>
    <w:rsid w:val="0097101F"/>
    <w:rsid w:val="00971312"/>
    <w:rsid w:val="00971704"/>
    <w:rsid w:val="00971B69"/>
    <w:rsid w:val="00971EFD"/>
    <w:rsid w:val="00971F9D"/>
    <w:rsid w:val="00972159"/>
    <w:rsid w:val="0097336B"/>
    <w:rsid w:val="0097358F"/>
    <w:rsid w:val="009735E8"/>
    <w:rsid w:val="009737B1"/>
    <w:rsid w:val="0097497D"/>
    <w:rsid w:val="009756B7"/>
    <w:rsid w:val="009759AD"/>
    <w:rsid w:val="00975DF7"/>
    <w:rsid w:val="0097683D"/>
    <w:rsid w:val="00976AA2"/>
    <w:rsid w:val="0097707A"/>
    <w:rsid w:val="0097713D"/>
    <w:rsid w:val="00977E20"/>
    <w:rsid w:val="009800CD"/>
    <w:rsid w:val="0098129D"/>
    <w:rsid w:val="00981D26"/>
    <w:rsid w:val="009823F6"/>
    <w:rsid w:val="0098248A"/>
    <w:rsid w:val="009833E8"/>
    <w:rsid w:val="00985E8A"/>
    <w:rsid w:val="00987682"/>
    <w:rsid w:val="00987DE9"/>
    <w:rsid w:val="00992DA0"/>
    <w:rsid w:val="00992DE2"/>
    <w:rsid w:val="00993D59"/>
    <w:rsid w:val="00994D4E"/>
    <w:rsid w:val="00995E3E"/>
    <w:rsid w:val="00996382"/>
    <w:rsid w:val="009973DA"/>
    <w:rsid w:val="0099764E"/>
    <w:rsid w:val="00997880"/>
    <w:rsid w:val="009A0161"/>
    <w:rsid w:val="009A0AA8"/>
    <w:rsid w:val="009A1F10"/>
    <w:rsid w:val="009A37E4"/>
    <w:rsid w:val="009A3F07"/>
    <w:rsid w:val="009A6B46"/>
    <w:rsid w:val="009A74F1"/>
    <w:rsid w:val="009B3AAD"/>
    <w:rsid w:val="009B3B6C"/>
    <w:rsid w:val="009B5212"/>
    <w:rsid w:val="009B5472"/>
    <w:rsid w:val="009B5AC0"/>
    <w:rsid w:val="009B7611"/>
    <w:rsid w:val="009B7F2B"/>
    <w:rsid w:val="009C01BF"/>
    <w:rsid w:val="009C16E7"/>
    <w:rsid w:val="009C18D5"/>
    <w:rsid w:val="009C21FC"/>
    <w:rsid w:val="009C22E7"/>
    <w:rsid w:val="009C34DD"/>
    <w:rsid w:val="009C39AA"/>
    <w:rsid w:val="009C4DCC"/>
    <w:rsid w:val="009C7C25"/>
    <w:rsid w:val="009D0467"/>
    <w:rsid w:val="009D0774"/>
    <w:rsid w:val="009D3122"/>
    <w:rsid w:val="009D3A71"/>
    <w:rsid w:val="009D4CC9"/>
    <w:rsid w:val="009D5191"/>
    <w:rsid w:val="009D51F2"/>
    <w:rsid w:val="009D5606"/>
    <w:rsid w:val="009D5C72"/>
    <w:rsid w:val="009D5E5C"/>
    <w:rsid w:val="009D6711"/>
    <w:rsid w:val="009D6968"/>
    <w:rsid w:val="009D6BE4"/>
    <w:rsid w:val="009D6F5F"/>
    <w:rsid w:val="009D75EF"/>
    <w:rsid w:val="009E03E2"/>
    <w:rsid w:val="009E104E"/>
    <w:rsid w:val="009E16FA"/>
    <w:rsid w:val="009E1E8E"/>
    <w:rsid w:val="009E2964"/>
    <w:rsid w:val="009E2F89"/>
    <w:rsid w:val="009E3233"/>
    <w:rsid w:val="009E391F"/>
    <w:rsid w:val="009E3EBA"/>
    <w:rsid w:val="009E3FB1"/>
    <w:rsid w:val="009E4C63"/>
    <w:rsid w:val="009E5B9E"/>
    <w:rsid w:val="009E6A6D"/>
    <w:rsid w:val="009F0745"/>
    <w:rsid w:val="009F1B08"/>
    <w:rsid w:val="009F2616"/>
    <w:rsid w:val="009F3FCB"/>
    <w:rsid w:val="009F4EC2"/>
    <w:rsid w:val="009F67FE"/>
    <w:rsid w:val="009F7FB9"/>
    <w:rsid w:val="00A0022D"/>
    <w:rsid w:val="00A00E44"/>
    <w:rsid w:val="00A013EB"/>
    <w:rsid w:val="00A0176C"/>
    <w:rsid w:val="00A01870"/>
    <w:rsid w:val="00A01CE4"/>
    <w:rsid w:val="00A027DD"/>
    <w:rsid w:val="00A02E62"/>
    <w:rsid w:val="00A03880"/>
    <w:rsid w:val="00A03CB4"/>
    <w:rsid w:val="00A04F1F"/>
    <w:rsid w:val="00A052B2"/>
    <w:rsid w:val="00A0602F"/>
    <w:rsid w:val="00A06D7D"/>
    <w:rsid w:val="00A077E9"/>
    <w:rsid w:val="00A11C7C"/>
    <w:rsid w:val="00A12323"/>
    <w:rsid w:val="00A12BDF"/>
    <w:rsid w:val="00A13EC9"/>
    <w:rsid w:val="00A14829"/>
    <w:rsid w:val="00A14955"/>
    <w:rsid w:val="00A150C1"/>
    <w:rsid w:val="00A15C9D"/>
    <w:rsid w:val="00A16055"/>
    <w:rsid w:val="00A16294"/>
    <w:rsid w:val="00A17C2B"/>
    <w:rsid w:val="00A222C4"/>
    <w:rsid w:val="00A22453"/>
    <w:rsid w:val="00A23BE7"/>
    <w:rsid w:val="00A2417C"/>
    <w:rsid w:val="00A2495D"/>
    <w:rsid w:val="00A24964"/>
    <w:rsid w:val="00A24C65"/>
    <w:rsid w:val="00A25B23"/>
    <w:rsid w:val="00A26031"/>
    <w:rsid w:val="00A27879"/>
    <w:rsid w:val="00A302F5"/>
    <w:rsid w:val="00A3077E"/>
    <w:rsid w:val="00A319A9"/>
    <w:rsid w:val="00A32ACC"/>
    <w:rsid w:val="00A32B1C"/>
    <w:rsid w:val="00A33251"/>
    <w:rsid w:val="00A335BB"/>
    <w:rsid w:val="00A335EB"/>
    <w:rsid w:val="00A33D6C"/>
    <w:rsid w:val="00A3448B"/>
    <w:rsid w:val="00A348B3"/>
    <w:rsid w:val="00A353CE"/>
    <w:rsid w:val="00A3578B"/>
    <w:rsid w:val="00A4024E"/>
    <w:rsid w:val="00A40B5C"/>
    <w:rsid w:val="00A4142B"/>
    <w:rsid w:val="00A41754"/>
    <w:rsid w:val="00A417B1"/>
    <w:rsid w:val="00A4189A"/>
    <w:rsid w:val="00A42DAB"/>
    <w:rsid w:val="00A434BB"/>
    <w:rsid w:val="00A43547"/>
    <w:rsid w:val="00A4432E"/>
    <w:rsid w:val="00A44DF6"/>
    <w:rsid w:val="00A458B1"/>
    <w:rsid w:val="00A45924"/>
    <w:rsid w:val="00A45CA4"/>
    <w:rsid w:val="00A4708B"/>
    <w:rsid w:val="00A502B0"/>
    <w:rsid w:val="00A52C00"/>
    <w:rsid w:val="00A54516"/>
    <w:rsid w:val="00A54913"/>
    <w:rsid w:val="00A55D53"/>
    <w:rsid w:val="00A570B9"/>
    <w:rsid w:val="00A60A55"/>
    <w:rsid w:val="00A6153A"/>
    <w:rsid w:val="00A61B65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396"/>
    <w:rsid w:val="00A677B8"/>
    <w:rsid w:val="00A67AD3"/>
    <w:rsid w:val="00A71527"/>
    <w:rsid w:val="00A71830"/>
    <w:rsid w:val="00A72588"/>
    <w:rsid w:val="00A72FC7"/>
    <w:rsid w:val="00A73EE2"/>
    <w:rsid w:val="00A7444C"/>
    <w:rsid w:val="00A746DC"/>
    <w:rsid w:val="00A74868"/>
    <w:rsid w:val="00A74DB4"/>
    <w:rsid w:val="00A75951"/>
    <w:rsid w:val="00A75C16"/>
    <w:rsid w:val="00A7686F"/>
    <w:rsid w:val="00A76AEC"/>
    <w:rsid w:val="00A77C3D"/>
    <w:rsid w:val="00A806D1"/>
    <w:rsid w:val="00A83236"/>
    <w:rsid w:val="00A8353C"/>
    <w:rsid w:val="00A83FA9"/>
    <w:rsid w:val="00A84EBD"/>
    <w:rsid w:val="00A85834"/>
    <w:rsid w:val="00A86224"/>
    <w:rsid w:val="00A86285"/>
    <w:rsid w:val="00A86FEF"/>
    <w:rsid w:val="00A879F0"/>
    <w:rsid w:val="00A87AFC"/>
    <w:rsid w:val="00A904F0"/>
    <w:rsid w:val="00A9201A"/>
    <w:rsid w:val="00A96179"/>
    <w:rsid w:val="00A9688A"/>
    <w:rsid w:val="00A96939"/>
    <w:rsid w:val="00A96D2B"/>
    <w:rsid w:val="00AA0AD9"/>
    <w:rsid w:val="00AA134F"/>
    <w:rsid w:val="00AA1367"/>
    <w:rsid w:val="00AA1F6B"/>
    <w:rsid w:val="00AA2996"/>
    <w:rsid w:val="00AA2B04"/>
    <w:rsid w:val="00AA3471"/>
    <w:rsid w:val="00AA53B0"/>
    <w:rsid w:val="00AA5432"/>
    <w:rsid w:val="00AA6075"/>
    <w:rsid w:val="00AA6349"/>
    <w:rsid w:val="00AB0696"/>
    <w:rsid w:val="00AB07A7"/>
    <w:rsid w:val="00AB18A9"/>
    <w:rsid w:val="00AB1FD1"/>
    <w:rsid w:val="00AB2454"/>
    <w:rsid w:val="00AB2DB3"/>
    <w:rsid w:val="00AB3862"/>
    <w:rsid w:val="00AB42CF"/>
    <w:rsid w:val="00AB4F1B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5451"/>
    <w:rsid w:val="00AC6460"/>
    <w:rsid w:val="00AD0C8A"/>
    <w:rsid w:val="00AD44DD"/>
    <w:rsid w:val="00AD5D09"/>
    <w:rsid w:val="00AD7F1A"/>
    <w:rsid w:val="00AE31EB"/>
    <w:rsid w:val="00AE3520"/>
    <w:rsid w:val="00AE416F"/>
    <w:rsid w:val="00AE57F1"/>
    <w:rsid w:val="00AE5D30"/>
    <w:rsid w:val="00AE64A1"/>
    <w:rsid w:val="00AE7E90"/>
    <w:rsid w:val="00AF1948"/>
    <w:rsid w:val="00AF1981"/>
    <w:rsid w:val="00AF1A2A"/>
    <w:rsid w:val="00AF431E"/>
    <w:rsid w:val="00AF44A1"/>
    <w:rsid w:val="00AF51FE"/>
    <w:rsid w:val="00AF5EC8"/>
    <w:rsid w:val="00AF6423"/>
    <w:rsid w:val="00AF71B2"/>
    <w:rsid w:val="00B000F2"/>
    <w:rsid w:val="00B0059C"/>
    <w:rsid w:val="00B006FE"/>
    <w:rsid w:val="00B00A3C"/>
    <w:rsid w:val="00B01503"/>
    <w:rsid w:val="00B021E8"/>
    <w:rsid w:val="00B02486"/>
    <w:rsid w:val="00B035E7"/>
    <w:rsid w:val="00B037F3"/>
    <w:rsid w:val="00B03DB5"/>
    <w:rsid w:val="00B04912"/>
    <w:rsid w:val="00B04E0F"/>
    <w:rsid w:val="00B06F1D"/>
    <w:rsid w:val="00B07030"/>
    <w:rsid w:val="00B10BA7"/>
    <w:rsid w:val="00B10FA6"/>
    <w:rsid w:val="00B124FE"/>
    <w:rsid w:val="00B130DC"/>
    <w:rsid w:val="00B133E1"/>
    <w:rsid w:val="00B13B51"/>
    <w:rsid w:val="00B13F49"/>
    <w:rsid w:val="00B141AF"/>
    <w:rsid w:val="00B152EB"/>
    <w:rsid w:val="00B163F5"/>
    <w:rsid w:val="00B17846"/>
    <w:rsid w:val="00B203DA"/>
    <w:rsid w:val="00B21974"/>
    <w:rsid w:val="00B2274C"/>
    <w:rsid w:val="00B22CA2"/>
    <w:rsid w:val="00B24884"/>
    <w:rsid w:val="00B24965"/>
    <w:rsid w:val="00B254DD"/>
    <w:rsid w:val="00B2599D"/>
    <w:rsid w:val="00B2602C"/>
    <w:rsid w:val="00B26285"/>
    <w:rsid w:val="00B26A11"/>
    <w:rsid w:val="00B26DD1"/>
    <w:rsid w:val="00B27F74"/>
    <w:rsid w:val="00B30CCA"/>
    <w:rsid w:val="00B314E7"/>
    <w:rsid w:val="00B3195A"/>
    <w:rsid w:val="00B33DF0"/>
    <w:rsid w:val="00B34062"/>
    <w:rsid w:val="00B34763"/>
    <w:rsid w:val="00B34BB8"/>
    <w:rsid w:val="00B34F7A"/>
    <w:rsid w:val="00B365BA"/>
    <w:rsid w:val="00B408D4"/>
    <w:rsid w:val="00B40AF5"/>
    <w:rsid w:val="00B424AF"/>
    <w:rsid w:val="00B43D4C"/>
    <w:rsid w:val="00B4465D"/>
    <w:rsid w:val="00B452BA"/>
    <w:rsid w:val="00B465B2"/>
    <w:rsid w:val="00B47AB8"/>
    <w:rsid w:val="00B47D8E"/>
    <w:rsid w:val="00B47E70"/>
    <w:rsid w:val="00B50BED"/>
    <w:rsid w:val="00B53154"/>
    <w:rsid w:val="00B5384D"/>
    <w:rsid w:val="00B53FAC"/>
    <w:rsid w:val="00B55970"/>
    <w:rsid w:val="00B55EBF"/>
    <w:rsid w:val="00B56293"/>
    <w:rsid w:val="00B60A62"/>
    <w:rsid w:val="00B61EA3"/>
    <w:rsid w:val="00B632B8"/>
    <w:rsid w:val="00B63E46"/>
    <w:rsid w:val="00B643AF"/>
    <w:rsid w:val="00B64ABC"/>
    <w:rsid w:val="00B65DC8"/>
    <w:rsid w:val="00B66DA0"/>
    <w:rsid w:val="00B67348"/>
    <w:rsid w:val="00B67E06"/>
    <w:rsid w:val="00B7008A"/>
    <w:rsid w:val="00B71D60"/>
    <w:rsid w:val="00B72496"/>
    <w:rsid w:val="00B73569"/>
    <w:rsid w:val="00B755D1"/>
    <w:rsid w:val="00B777C9"/>
    <w:rsid w:val="00B77817"/>
    <w:rsid w:val="00B80329"/>
    <w:rsid w:val="00B80DCC"/>
    <w:rsid w:val="00B810C2"/>
    <w:rsid w:val="00B8170D"/>
    <w:rsid w:val="00B82357"/>
    <w:rsid w:val="00B832E3"/>
    <w:rsid w:val="00B8449F"/>
    <w:rsid w:val="00B84C5F"/>
    <w:rsid w:val="00B8635A"/>
    <w:rsid w:val="00B866BE"/>
    <w:rsid w:val="00B86E45"/>
    <w:rsid w:val="00B87185"/>
    <w:rsid w:val="00B87D6F"/>
    <w:rsid w:val="00B90920"/>
    <w:rsid w:val="00B9202C"/>
    <w:rsid w:val="00B922F1"/>
    <w:rsid w:val="00B9363B"/>
    <w:rsid w:val="00B941C7"/>
    <w:rsid w:val="00B947B2"/>
    <w:rsid w:val="00B95524"/>
    <w:rsid w:val="00B95C93"/>
    <w:rsid w:val="00B95E8D"/>
    <w:rsid w:val="00B96A6A"/>
    <w:rsid w:val="00B97FA1"/>
    <w:rsid w:val="00BA1949"/>
    <w:rsid w:val="00BA240D"/>
    <w:rsid w:val="00BA25F0"/>
    <w:rsid w:val="00BA3E42"/>
    <w:rsid w:val="00BA53F6"/>
    <w:rsid w:val="00BA5854"/>
    <w:rsid w:val="00BA6447"/>
    <w:rsid w:val="00BA74D7"/>
    <w:rsid w:val="00BB0F70"/>
    <w:rsid w:val="00BB0FCB"/>
    <w:rsid w:val="00BB1A3A"/>
    <w:rsid w:val="00BB21BF"/>
    <w:rsid w:val="00BB2DF3"/>
    <w:rsid w:val="00BB3CFB"/>
    <w:rsid w:val="00BB3E54"/>
    <w:rsid w:val="00BB4BFA"/>
    <w:rsid w:val="00BC0C37"/>
    <w:rsid w:val="00BC0CC9"/>
    <w:rsid w:val="00BC279A"/>
    <w:rsid w:val="00BC2E7B"/>
    <w:rsid w:val="00BC3D70"/>
    <w:rsid w:val="00BC4A90"/>
    <w:rsid w:val="00BC5F04"/>
    <w:rsid w:val="00BC68D2"/>
    <w:rsid w:val="00BC7E3E"/>
    <w:rsid w:val="00BD168A"/>
    <w:rsid w:val="00BD28CF"/>
    <w:rsid w:val="00BD2B7E"/>
    <w:rsid w:val="00BD3C2B"/>
    <w:rsid w:val="00BD51D8"/>
    <w:rsid w:val="00BD537A"/>
    <w:rsid w:val="00BD549A"/>
    <w:rsid w:val="00BD7401"/>
    <w:rsid w:val="00BD75B0"/>
    <w:rsid w:val="00BD7652"/>
    <w:rsid w:val="00BE0382"/>
    <w:rsid w:val="00BE1013"/>
    <w:rsid w:val="00BE33A8"/>
    <w:rsid w:val="00BE43D1"/>
    <w:rsid w:val="00BE4678"/>
    <w:rsid w:val="00BE4920"/>
    <w:rsid w:val="00BE4FA5"/>
    <w:rsid w:val="00BE5229"/>
    <w:rsid w:val="00BE5803"/>
    <w:rsid w:val="00BE5A17"/>
    <w:rsid w:val="00BE6CCD"/>
    <w:rsid w:val="00BF0312"/>
    <w:rsid w:val="00BF051B"/>
    <w:rsid w:val="00BF1EE7"/>
    <w:rsid w:val="00BF3762"/>
    <w:rsid w:val="00BF39E5"/>
    <w:rsid w:val="00BF4D79"/>
    <w:rsid w:val="00BF509A"/>
    <w:rsid w:val="00BF586E"/>
    <w:rsid w:val="00BF725A"/>
    <w:rsid w:val="00BF7899"/>
    <w:rsid w:val="00C0113D"/>
    <w:rsid w:val="00C017E4"/>
    <w:rsid w:val="00C02B9B"/>
    <w:rsid w:val="00C0420D"/>
    <w:rsid w:val="00C0484B"/>
    <w:rsid w:val="00C04F99"/>
    <w:rsid w:val="00C0509D"/>
    <w:rsid w:val="00C0555C"/>
    <w:rsid w:val="00C10B20"/>
    <w:rsid w:val="00C11646"/>
    <w:rsid w:val="00C123AA"/>
    <w:rsid w:val="00C12B19"/>
    <w:rsid w:val="00C14064"/>
    <w:rsid w:val="00C14AE4"/>
    <w:rsid w:val="00C159AD"/>
    <w:rsid w:val="00C159EB"/>
    <w:rsid w:val="00C1620F"/>
    <w:rsid w:val="00C16FF8"/>
    <w:rsid w:val="00C17E62"/>
    <w:rsid w:val="00C229AC"/>
    <w:rsid w:val="00C22A64"/>
    <w:rsid w:val="00C23F03"/>
    <w:rsid w:val="00C24352"/>
    <w:rsid w:val="00C24A30"/>
    <w:rsid w:val="00C254DA"/>
    <w:rsid w:val="00C259CD"/>
    <w:rsid w:val="00C261B5"/>
    <w:rsid w:val="00C26BF6"/>
    <w:rsid w:val="00C26F05"/>
    <w:rsid w:val="00C27B41"/>
    <w:rsid w:val="00C30E7D"/>
    <w:rsid w:val="00C3218F"/>
    <w:rsid w:val="00C322B2"/>
    <w:rsid w:val="00C331CA"/>
    <w:rsid w:val="00C3409A"/>
    <w:rsid w:val="00C34535"/>
    <w:rsid w:val="00C35009"/>
    <w:rsid w:val="00C35C86"/>
    <w:rsid w:val="00C369B3"/>
    <w:rsid w:val="00C41184"/>
    <w:rsid w:val="00C41CEA"/>
    <w:rsid w:val="00C42BAC"/>
    <w:rsid w:val="00C43220"/>
    <w:rsid w:val="00C43E29"/>
    <w:rsid w:val="00C446DC"/>
    <w:rsid w:val="00C44CBD"/>
    <w:rsid w:val="00C4766B"/>
    <w:rsid w:val="00C50F6B"/>
    <w:rsid w:val="00C53AC5"/>
    <w:rsid w:val="00C543F1"/>
    <w:rsid w:val="00C54A37"/>
    <w:rsid w:val="00C54F6F"/>
    <w:rsid w:val="00C557E5"/>
    <w:rsid w:val="00C56D12"/>
    <w:rsid w:val="00C56EA8"/>
    <w:rsid w:val="00C57510"/>
    <w:rsid w:val="00C5785E"/>
    <w:rsid w:val="00C57C93"/>
    <w:rsid w:val="00C62520"/>
    <w:rsid w:val="00C63F1F"/>
    <w:rsid w:val="00C6441D"/>
    <w:rsid w:val="00C644E0"/>
    <w:rsid w:val="00C646FF"/>
    <w:rsid w:val="00C64B9F"/>
    <w:rsid w:val="00C654A5"/>
    <w:rsid w:val="00C657D3"/>
    <w:rsid w:val="00C67621"/>
    <w:rsid w:val="00C70076"/>
    <w:rsid w:val="00C73013"/>
    <w:rsid w:val="00C73356"/>
    <w:rsid w:val="00C74211"/>
    <w:rsid w:val="00C746D8"/>
    <w:rsid w:val="00C74CBD"/>
    <w:rsid w:val="00C763AA"/>
    <w:rsid w:val="00C7763C"/>
    <w:rsid w:val="00C8091C"/>
    <w:rsid w:val="00C8236F"/>
    <w:rsid w:val="00C82698"/>
    <w:rsid w:val="00C830B6"/>
    <w:rsid w:val="00C85950"/>
    <w:rsid w:val="00C85EE6"/>
    <w:rsid w:val="00C904E7"/>
    <w:rsid w:val="00C90B77"/>
    <w:rsid w:val="00C91559"/>
    <w:rsid w:val="00C919CD"/>
    <w:rsid w:val="00C92243"/>
    <w:rsid w:val="00C92859"/>
    <w:rsid w:val="00C92E51"/>
    <w:rsid w:val="00C94915"/>
    <w:rsid w:val="00C94DE2"/>
    <w:rsid w:val="00C951BC"/>
    <w:rsid w:val="00CA03A3"/>
    <w:rsid w:val="00CA0439"/>
    <w:rsid w:val="00CA05AF"/>
    <w:rsid w:val="00CA630D"/>
    <w:rsid w:val="00CA69A6"/>
    <w:rsid w:val="00CA7975"/>
    <w:rsid w:val="00CB0F8C"/>
    <w:rsid w:val="00CB137C"/>
    <w:rsid w:val="00CB236E"/>
    <w:rsid w:val="00CB3B75"/>
    <w:rsid w:val="00CB5375"/>
    <w:rsid w:val="00CB556C"/>
    <w:rsid w:val="00CB5D16"/>
    <w:rsid w:val="00CB6818"/>
    <w:rsid w:val="00CB6D16"/>
    <w:rsid w:val="00CB778F"/>
    <w:rsid w:val="00CC081F"/>
    <w:rsid w:val="00CC1206"/>
    <w:rsid w:val="00CC1944"/>
    <w:rsid w:val="00CC1CD9"/>
    <w:rsid w:val="00CC1F32"/>
    <w:rsid w:val="00CC2608"/>
    <w:rsid w:val="00CC2691"/>
    <w:rsid w:val="00CC2FF2"/>
    <w:rsid w:val="00CC38B5"/>
    <w:rsid w:val="00CC3AB1"/>
    <w:rsid w:val="00CC4BB4"/>
    <w:rsid w:val="00CC4ED7"/>
    <w:rsid w:val="00CC6E75"/>
    <w:rsid w:val="00CC7A3C"/>
    <w:rsid w:val="00CD259F"/>
    <w:rsid w:val="00CD364E"/>
    <w:rsid w:val="00CD3A77"/>
    <w:rsid w:val="00CD3C13"/>
    <w:rsid w:val="00CD3C29"/>
    <w:rsid w:val="00CD45D5"/>
    <w:rsid w:val="00CD6E09"/>
    <w:rsid w:val="00CE14C4"/>
    <w:rsid w:val="00CE1E84"/>
    <w:rsid w:val="00CE2912"/>
    <w:rsid w:val="00CE3660"/>
    <w:rsid w:val="00CE4011"/>
    <w:rsid w:val="00CE43AE"/>
    <w:rsid w:val="00CE51CF"/>
    <w:rsid w:val="00CE537E"/>
    <w:rsid w:val="00CE5B8F"/>
    <w:rsid w:val="00CE6055"/>
    <w:rsid w:val="00CE68CE"/>
    <w:rsid w:val="00CE788C"/>
    <w:rsid w:val="00CF1673"/>
    <w:rsid w:val="00CF2D6B"/>
    <w:rsid w:val="00CF48B9"/>
    <w:rsid w:val="00CF4936"/>
    <w:rsid w:val="00CF5EE8"/>
    <w:rsid w:val="00CF747E"/>
    <w:rsid w:val="00CF7779"/>
    <w:rsid w:val="00D01F5F"/>
    <w:rsid w:val="00D02607"/>
    <w:rsid w:val="00D028CB"/>
    <w:rsid w:val="00D0483B"/>
    <w:rsid w:val="00D04D58"/>
    <w:rsid w:val="00D054D5"/>
    <w:rsid w:val="00D05811"/>
    <w:rsid w:val="00D06FEF"/>
    <w:rsid w:val="00D07C7F"/>
    <w:rsid w:val="00D10A3C"/>
    <w:rsid w:val="00D12448"/>
    <w:rsid w:val="00D12C74"/>
    <w:rsid w:val="00D14D5E"/>
    <w:rsid w:val="00D1539A"/>
    <w:rsid w:val="00D15B3A"/>
    <w:rsid w:val="00D20678"/>
    <w:rsid w:val="00D20AB8"/>
    <w:rsid w:val="00D2143E"/>
    <w:rsid w:val="00D21BAA"/>
    <w:rsid w:val="00D2334D"/>
    <w:rsid w:val="00D23BFD"/>
    <w:rsid w:val="00D251BE"/>
    <w:rsid w:val="00D25519"/>
    <w:rsid w:val="00D255A1"/>
    <w:rsid w:val="00D25944"/>
    <w:rsid w:val="00D25F50"/>
    <w:rsid w:val="00D260BC"/>
    <w:rsid w:val="00D27B12"/>
    <w:rsid w:val="00D27E1F"/>
    <w:rsid w:val="00D302F2"/>
    <w:rsid w:val="00D31986"/>
    <w:rsid w:val="00D32126"/>
    <w:rsid w:val="00D3222F"/>
    <w:rsid w:val="00D345A6"/>
    <w:rsid w:val="00D34ABA"/>
    <w:rsid w:val="00D35622"/>
    <w:rsid w:val="00D36CD5"/>
    <w:rsid w:val="00D40C65"/>
    <w:rsid w:val="00D41D2D"/>
    <w:rsid w:val="00D41D49"/>
    <w:rsid w:val="00D4206B"/>
    <w:rsid w:val="00D4271E"/>
    <w:rsid w:val="00D43F41"/>
    <w:rsid w:val="00D44B57"/>
    <w:rsid w:val="00D44B9A"/>
    <w:rsid w:val="00D45452"/>
    <w:rsid w:val="00D45844"/>
    <w:rsid w:val="00D45ABF"/>
    <w:rsid w:val="00D479A5"/>
    <w:rsid w:val="00D47C03"/>
    <w:rsid w:val="00D47C5E"/>
    <w:rsid w:val="00D5063F"/>
    <w:rsid w:val="00D51BB4"/>
    <w:rsid w:val="00D522D2"/>
    <w:rsid w:val="00D52635"/>
    <w:rsid w:val="00D545F0"/>
    <w:rsid w:val="00D54CEB"/>
    <w:rsid w:val="00D55AB7"/>
    <w:rsid w:val="00D55EC1"/>
    <w:rsid w:val="00D5698E"/>
    <w:rsid w:val="00D57A99"/>
    <w:rsid w:val="00D57AC0"/>
    <w:rsid w:val="00D57E57"/>
    <w:rsid w:val="00D60ACF"/>
    <w:rsid w:val="00D60BB6"/>
    <w:rsid w:val="00D60E77"/>
    <w:rsid w:val="00D61036"/>
    <w:rsid w:val="00D6123E"/>
    <w:rsid w:val="00D6205A"/>
    <w:rsid w:val="00D626C8"/>
    <w:rsid w:val="00D62DF4"/>
    <w:rsid w:val="00D63865"/>
    <w:rsid w:val="00D639D4"/>
    <w:rsid w:val="00D63CF5"/>
    <w:rsid w:val="00D649EB"/>
    <w:rsid w:val="00D65524"/>
    <w:rsid w:val="00D67E15"/>
    <w:rsid w:val="00D70678"/>
    <w:rsid w:val="00D7067E"/>
    <w:rsid w:val="00D70FCC"/>
    <w:rsid w:val="00D72D50"/>
    <w:rsid w:val="00D72EBB"/>
    <w:rsid w:val="00D73AFD"/>
    <w:rsid w:val="00D73ED5"/>
    <w:rsid w:val="00D74659"/>
    <w:rsid w:val="00D74D10"/>
    <w:rsid w:val="00D74E75"/>
    <w:rsid w:val="00D774B0"/>
    <w:rsid w:val="00D8098C"/>
    <w:rsid w:val="00D816AF"/>
    <w:rsid w:val="00D828B2"/>
    <w:rsid w:val="00D83991"/>
    <w:rsid w:val="00D8519C"/>
    <w:rsid w:val="00D86418"/>
    <w:rsid w:val="00D8652F"/>
    <w:rsid w:val="00D86AE4"/>
    <w:rsid w:val="00D9095F"/>
    <w:rsid w:val="00D90B5F"/>
    <w:rsid w:val="00D90E59"/>
    <w:rsid w:val="00D9221C"/>
    <w:rsid w:val="00D9226C"/>
    <w:rsid w:val="00D92DFC"/>
    <w:rsid w:val="00D94366"/>
    <w:rsid w:val="00D94619"/>
    <w:rsid w:val="00D95331"/>
    <w:rsid w:val="00D95DCD"/>
    <w:rsid w:val="00D95F05"/>
    <w:rsid w:val="00DA294C"/>
    <w:rsid w:val="00DA4583"/>
    <w:rsid w:val="00DA6057"/>
    <w:rsid w:val="00DB1030"/>
    <w:rsid w:val="00DB13AC"/>
    <w:rsid w:val="00DB25B0"/>
    <w:rsid w:val="00DB294C"/>
    <w:rsid w:val="00DB3F37"/>
    <w:rsid w:val="00DB479F"/>
    <w:rsid w:val="00DB70E2"/>
    <w:rsid w:val="00DB70F5"/>
    <w:rsid w:val="00DB79F1"/>
    <w:rsid w:val="00DC3598"/>
    <w:rsid w:val="00DC4F0F"/>
    <w:rsid w:val="00DC6C26"/>
    <w:rsid w:val="00DC6E49"/>
    <w:rsid w:val="00DC79FD"/>
    <w:rsid w:val="00DD084C"/>
    <w:rsid w:val="00DD0F56"/>
    <w:rsid w:val="00DD1F34"/>
    <w:rsid w:val="00DD21A3"/>
    <w:rsid w:val="00DD2341"/>
    <w:rsid w:val="00DD2565"/>
    <w:rsid w:val="00DD2A47"/>
    <w:rsid w:val="00DD33A1"/>
    <w:rsid w:val="00DD4B12"/>
    <w:rsid w:val="00DD61D1"/>
    <w:rsid w:val="00DD777A"/>
    <w:rsid w:val="00DE0EBD"/>
    <w:rsid w:val="00DE1085"/>
    <w:rsid w:val="00DE1256"/>
    <w:rsid w:val="00DE21DD"/>
    <w:rsid w:val="00DE3863"/>
    <w:rsid w:val="00DE395F"/>
    <w:rsid w:val="00DE4681"/>
    <w:rsid w:val="00DE4D83"/>
    <w:rsid w:val="00DE79D1"/>
    <w:rsid w:val="00DE7FC7"/>
    <w:rsid w:val="00DF185E"/>
    <w:rsid w:val="00DF20DA"/>
    <w:rsid w:val="00DF23B1"/>
    <w:rsid w:val="00DF2544"/>
    <w:rsid w:val="00DF2F36"/>
    <w:rsid w:val="00DF39F5"/>
    <w:rsid w:val="00DF42D1"/>
    <w:rsid w:val="00DF43CC"/>
    <w:rsid w:val="00DF685C"/>
    <w:rsid w:val="00DF7240"/>
    <w:rsid w:val="00E001DF"/>
    <w:rsid w:val="00E0038A"/>
    <w:rsid w:val="00E01B4B"/>
    <w:rsid w:val="00E01CC1"/>
    <w:rsid w:val="00E01F31"/>
    <w:rsid w:val="00E020D7"/>
    <w:rsid w:val="00E02C37"/>
    <w:rsid w:val="00E0337E"/>
    <w:rsid w:val="00E04066"/>
    <w:rsid w:val="00E044EC"/>
    <w:rsid w:val="00E045A8"/>
    <w:rsid w:val="00E047B9"/>
    <w:rsid w:val="00E04AE1"/>
    <w:rsid w:val="00E05893"/>
    <w:rsid w:val="00E05979"/>
    <w:rsid w:val="00E06D74"/>
    <w:rsid w:val="00E120E7"/>
    <w:rsid w:val="00E128B2"/>
    <w:rsid w:val="00E12ED9"/>
    <w:rsid w:val="00E12FD1"/>
    <w:rsid w:val="00E13B89"/>
    <w:rsid w:val="00E13D26"/>
    <w:rsid w:val="00E16F1C"/>
    <w:rsid w:val="00E17AA0"/>
    <w:rsid w:val="00E20387"/>
    <w:rsid w:val="00E20576"/>
    <w:rsid w:val="00E20F20"/>
    <w:rsid w:val="00E20F83"/>
    <w:rsid w:val="00E215EE"/>
    <w:rsid w:val="00E22426"/>
    <w:rsid w:val="00E22948"/>
    <w:rsid w:val="00E22C25"/>
    <w:rsid w:val="00E23261"/>
    <w:rsid w:val="00E2356A"/>
    <w:rsid w:val="00E246B9"/>
    <w:rsid w:val="00E24B96"/>
    <w:rsid w:val="00E2547C"/>
    <w:rsid w:val="00E25868"/>
    <w:rsid w:val="00E302E9"/>
    <w:rsid w:val="00E30536"/>
    <w:rsid w:val="00E31E8A"/>
    <w:rsid w:val="00E320E8"/>
    <w:rsid w:val="00E33F3F"/>
    <w:rsid w:val="00E341CF"/>
    <w:rsid w:val="00E37066"/>
    <w:rsid w:val="00E376CF"/>
    <w:rsid w:val="00E378AC"/>
    <w:rsid w:val="00E403BC"/>
    <w:rsid w:val="00E40643"/>
    <w:rsid w:val="00E40851"/>
    <w:rsid w:val="00E420F3"/>
    <w:rsid w:val="00E428B9"/>
    <w:rsid w:val="00E42ED8"/>
    <w:rsid w:val="00E43189"/>
    <w:rsid w:val="00E43403"/>
    <w:rsid w:val="00E4421B"/>
    <w:rsid w:val="00E44B83"/>
    <w:rsid w:val="00E44FFE"/>
    <w:rsid w:val="00E457BD"/>
    <w:rsid w:val="00E459FF"/>
    <w:rsid w:val="00E45F7E"/>
    <w:rsid w:val="00E545B6"/>
    <w:rsid w:val="00E56A62"/>
    <w:rsid w:val="00E57352"/>
    <w:rsid w:val="00E57E56"/>
    <w:rsid w:val="00E637BA"/>
    <w:rsid w:val="00E64A95"/>
    <w:rsid w:val="00E64C72"/>
    <w:rsid w:val="00E6702D"/>
    <w:rsid w:val="00E70463"/>
    <w:rsid w:val="00E71DB7"/>
    <w:rsid w:val="00E7293B"/>
    <w:rsid w:val="00E74493"/>
    <w:rsid w:val="00E74CB4"/>
    <w:rsid w:val="00E75302"/>
    <w:rsid w:val="00E774F7"/>
    <w:rsid w:val="00E77DB4"/>
    <w:rsid w:val="00E81494"/>
    <w:rsid w:val="00E81AF7"/>
    <w:rsid w:val="00E81FA0"/>
    <w:rsid w:val="00E82F2E"/>
    <w:rsid w:val="00E83E4C"/>
    <w:rsid w:val="00E877C1"/>
    <w:rsid w:val="00E87840"/>
    <w:rsid w:val="00E91F2C"/>
    <w:rsid w:val="00E92C5B"/>
    <w:rsid w:val="00E92E5F"/>
    <w:rsid w:val="00E9311D"/>
    <w:rsid w:val="00E93436"/>
    <w:rsid w:val="00E9380D"/>
    <w:rsid w:val="00E94731"/>
    <w:rsid w:val="00E94AD9"/>
    <w:rsid w:val="00E96D70"/>
    <w:rsid w:val="00E975A1"/>
    <w:rsid w:val="00E97B8D"/>
    <w:rsid w:val="00EA0991"/>
    <w:rsid w:val="00EA2363"/>
    <w:rsid w:val="00EA2EE9"/>
    <w:rsid w:val="00EA39B7"/>
    <w:rsid w:val="00EA4819"/>
    <w:rsid w:val="00EA5FB4"/>
    <w:rsid w:val="00EA7DC8"/>
    <w:rsid w:val="00EB025D"/>
    <w:rsid w:val="00EB34FE"/>
    <w:rsid w:val="00EB3526"/>
    <w:rsid w:val="00EB4255"/>
    <w:rsid w:val="00EB4DEB"/>
    <w:rsid w:val="00EB53A4"/>
    <w:rsid w:val="00EB64B4"/>
    <w:rsid w:val="00EB737E"/>
    <w:rsid w:val="00EB7CB3"/>
    <w:rsid w:val="00EC01E2"/>
    <w:rsid w:val="00EC1E8B"/>
    <w:rsid w:val="00EC2017"/>
    <w:rsid w:val="00EC2E03"/>
    <w:rsid w:val="00EC2E05"/>
    <w:rsid w:val="00EC4250"/>
    <w:rsid w:val="00EC4B81"/>
    <w:rsid w:val="00EC5BBC"/>
    <w:rsid w:val="00EC6203"/>
    <w:rsid w:val="00EC68B0"/>
    <w:rsid w:val="00EC72BA"/>
    <w:rsid w:val="00EC74E0"/>
    <w:rsid w:val="00EC762F"/>
    <w:rsid w:val="00ED0361"/>
    <w:rsid w:val="00ED1AF4"/>
    <w:rsid w:val="00ED385E"/>
    <w:rsid w:val="00ED3F1F"/>
    <w:rsid w:val="00ED41A6"/>
    <w:rsid w:val="00ED4C5F"/>
    <w:rsid w:val="00ED4FD7"/>
    <w:rsid w:val="00ED5DC8"/>
    <w:rsid w:val="00ED6CD9"/>
    <w:rsid w:val="00ED7900"/>
    <w:rsid w:val="00ED7AC7"/>
    <w:rsid w:val="00EE01DE"/>
    <w:rsid w:val="00EE077C"/>
    <w:rsid w:val="00EE11AC"/>
    <w:rsid w:val="00EE1224"/>
    <w:rsid w:val="00EE1B7A"/>
    <w:rsid w:val="00EE20FC"/>
    <w:rsid w:val="00EE2ACE"/>
    <w:rsid w:val="00EE3322"/>
    <w:rsid w:val="00EE38F9"/>
    <w:rsid w:val="00EE3955"/>
    <w:rsid w:val="00EE3B89"/>
    <w:rsid w:val="00EE426C"/>
    <w:rsid w:val="00EE53D8"/>
    <w:rsid w:val="00EE60B4"/>
    <w:rsid w:val="00EE74FB"/>
    <w:rsid w:val="00EE7673"/>
    <w:rsid w:val="00EE7B20"/>
    <w:rsid w:val="00EF017B"/>
    <w:rsid w:val="00EF075E"/>
    <w:rsid w:val="00EF0F74"/>
    <w:rsid w:val="00EF0FE6"/>
    <w:rsid w:val="00EF1520"/>
    <w:rsid w:val="00EF1F38"/>
    <w:rsid w:val="00EF2189"/>
    <w:rsid w:val="00EF28F6"/>
    <w:rsid w:val="00EF5126"/>
    <w:rsid w:val="00EF52B9"/>
    <w:rsid w:val="00EF52C8"/>
    <w:rsid w:val="00EF561C"/>
    <w:rsid w:val="00EF6A83"/>
    <w:rsid w:val="00EF7DA7"/>
    <w:rsid w:val="00F0655C"/>
    <w:rsid w:val="00F07E22"/>
    <w:rsid w:val="00F12761"/>
    <w:rsid w:val="00F1413B"/>
    <w:rsid w:val="00F14D0C"/>
    <w:rsid w:val="00F15A72"/>
    <w:rsid w:val="00F15F3D"/>
    <w:rsid w:val="00F15FE1"/>
    <w:rsid w:val="00F166C0"/>
    <w:rsid w:val="00F16BE1"/>
    <w:rsid w:val="00F17B6B"/>
    <w:rsid w:val="00F207DA"/>
    <w:rsid w:val="00F21614"/>
    <w:rsid w:val="00F21A6D"/>
    <w:rsid w:val="00F22ECA"/>
    <w:rsid w:val="00F238E7"/>
    <w:rsid w:val="00F240DD"/>
    <w:rsid w:val="00F2434F"/>
    <w:rsid w:val="00F2457B"/>
    <w:rsid w:val="00F24B63"/>
    <w:rsid w:val="00F24F3B"/>
    <w:rsid w:val="00F24F94"/>
    <w:rsid w:val="00F308B1"/>
    <w:rsid w:val="00F32368"/>
    <w:rsid w:val="00F340B2"/>
    <w:rsid w:val="00F350FB"/>
    <w:rsid w:val="00F3541D"/>
    <w:rsid w:val="00F354A6"/>
    <w:rsid w:val="00F35AA8"/>
    <w:rsid w:val="00F36B76"/>
    <w:rsid w:val="00F36C85"/>
    <w:rsid w:val="00F4257E"/>
    <w:rsid w:val="00F42CC1"/>
    <w:rsid w:val="00F42E31"/>
    <w:rsid w:val="00F42EDB"/>
    <w:rsid w:val="00F43D5B"/>
    <w:rsid w:val="00F445F8"/>
    <w:rsid w:val="00F44D6C"/>
    <w:rsid w:val="00F45C2B"/>
    <w:rsid w:val="00F46382"/>
    <w:rsid w:val="00F470A3"/>
    <w:rsid w:val="00F47C12"/>
    <w:rsid w:val="00F53D1D"/>
    <w:rsid w:val="00F55C98"/>
    <w:rsid w:val="00F55D29"/>
    <w:rsid w:val="00F55FB1"/>
    <w:rsid w:val="00F57A65"/>
    <w:rsid w:val="00F60DF4"/>
    <w:rsid w:val="00F60F24"/>
    <w:rsid w:val="00F62180"/>
    <w:rsid w:val="00F62184"/>
    <w:rsid w:val="00F63804"/>
    <w:rsid w:val="00F64230"/>
    <w:rsid w:val="00F6471C"/>
    <w:rsid w:val="00F64CDC"/>
    <w:rsid w:val="00F66422"/>
    <w:rsid w:val="00F704A4"/>
    <w:rsid w:val="00F70671"/>
    <w:rsid w:val="00F70C07"/>
    <w:rsid w:val="00F71E68"/>
    <w:rsid w:val="00F72EB4"/>
    <w:rsid w:val="00F7339A"/>
    <w:rsid w:val="00F7358B"/>
    <w:rsid w:val="00F73AA5"/>
    <w:rsid w:val="00F74792"/>
    <w:rsid w:val="00F74CE8"/>
    <w:rsid w:val="00F750FA"/>
    <w:rsid w:val="00F75838"/>
    <w:rsid w:val="00F75E65"/>
    <w:rsid w:val="00F77CA7"/>
    <w:rsid w:val="00F80920"/>
    <w:rsid w:val="00F80B65"/>
    <w:rsid w:val="00F8129C"/>
    <w:rsid w:val="00F81FE0"/>
    <w:rsid w:val="00F829AF"/>
    <w:rsid w:val="00F83F50"/>
    <w:rsid w:val="00F872B2"/>
    <w:rsid w:val="00F90DD4"/>
    <w:rsid w:val="00F91FCA"/>
    <w:rsid w:val="00F92BEC"/>
    <w:rsid w:val="00F9321C"/>
    <w:rsid w:val="00F93620"/>
    <w:rsid w:val="00F938C7"/>
    <w:rsid w:val="00F952A7"/>
    <w:rsid w:val="00F96894"/>
    <w:rsid w:val="00F97F2C"/>
    <w:rsid w:val="00FA000B"/>
    <w:rsid w:val="00FA007A"/>
    <w:rsid w:val="00FA0C40"/>
    <w:rsid w:val="00FA2B68"/>
    <w:rsid w:val="00FA3167"/>
    <w:rsid w:val="00FA38EA"/>
    <w:rsid w:val="00FA4D11"/>
    <w:rsid w:val="00FA500B"/>
    <w:rsid w:val="00FA5DB3"/>
    <w:rsid w:val="00FB1265"/>
    <w:rsid w:val="00FB1B3D"/>
    <w:rsid w:val="00FB3275"/>
    <w:rsid w:val="00FB46F3"/>
    <w:rsid w:val="00FB4B2E"/>
    <w:rsid w:val="00FB59C7"/>
    <w:rsid w:val="00FC0675"/>
    <w:rsid w:val="00FC2383"/>
    <w:rsid w:val="00FC2515"/>
    <w:rsid w:val="00FC2CA7"/>
    <w:rsid w:val="00FC43E7"/>
    <w:rsid w:val="00FC49AE"/>
    <w:rsid w:val="00FC4D94"/>
    <w:rsid w:val="00FC56AD"/>
    <w:rsid w:val="00FC5A6E"/>
    <w:rsid w:val="00FC7753"/>
    <w:rsid w:val="00FD0D58"/>
    <w:rsid w:val="00FD0E1F"/>
    <w:rsid w:val="00FD1D09"/>
    <w:rsid w:val="00FD2392"/>
    <w:rsid w:val="00FD57CA"/>
    <w:rsid w:val="00FD5CAF"/>
    <w:rsid w:val="00FD603F"/>
    <w:rsid w:val="00FD63FF"/>
    <w:rsid w:val="00FE360D"/>
    <w:rsid w:val="00FE3A5C"/>
    <w:rsid w:val="00FE4C4A"/>
    <w:rsid w:val="00FE517B"/>
    <w:rsid w:val="00FF037C"/>
    <w:rsid w:val="00FF065C"/>
    <w:rsid w:val="00FF08CE"/>
    <w:rsid w:val="00FF2DE4"/>
    <w:rsid w:val="00FF4AF1"/>
    <w:rsid w:val="00FF4CC8"/>
    <w:rsid w:val="00FF4D1B"/>
    <w:rsid w:val="00FF66A2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5:docId w15:val="{9C464834-97A2-4308-A4BD-6D1E70A0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link w:val="Textkrper-ZeileneinzugZchn"/>
    <w:autoRedefine/>
    <w:rsid w:val="00A96939"/>
    <w:pPr>
      <w:numPr>
        <w:numId w:val="8"/>
      </w:numPr>
      <w:tabs>
        <w:tab w:val="left" w:pos="1276"/>
      </w:tabs>
      <w:spacing w:before="120" w:after="120"/>
      <w:ind w:left="1276" w:hanging="283"/>
    </w:pPr>
    <w:rPr>
      <w:rFonts w:ascii="Verdana" w:hAnsi="Verdana" w:cs="Arial"/>
      <w:bCs/>
      <w:noProof/>
      <w:snapToGrid w:val="0"/>
      <w:color w:val="000000"/>
      <w:sz w:val="22"/>
      <w:szCs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 w:hAnchor="text"/>
      <w:tabs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 w:hAnchor="text"/>
      <w:numPr>
        <w:numId w:val="3"/>
      </w:numPr>
      <w:tabs>
        <w:tab w:val="clear" w:pos="567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 w:hAnchor="text"/>
      <w:spacing w:before="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character" w:customStyle="1" w:styleId="now">
    <w:name w:val="now"/>
    <w:basedOn w:val="Absatz-Standardschriftart"/>
    <w:rsid w:val="00D01F5F"/>
  </w:style>
  <w:style w:type="paragraph" w:customStyle="1" w:styleId="Aufgabe">
    <w:name w:val="Aufgabe"/>
    <w:basedOn w:val="Textkrper-Zeileneinzug"/>
    <w:rsid w:val="00825933"/>
    <w:pPr>
      <w:tabs>
        <w:tab w:val="left" w:pos="1560"/>
      </w:tabs>
      <w:spacing w:before="360"/>
      <w:ind w:left="1559" w:hanging="1134"/>
    </w:pPr>
    <w:rPr>
      <w:rFonts w:ascii="Arial" w:hAnsi="Arial" w:cs="Times New Roman"/>
      <w:bCs w:val="0"/>
      <w:noProof w:val="0"/>
      <w:snapToGrid/>
      <w:sz w:val="20"/>
      <w:lang w:val="de-CH"/>
    </w:rPr>
  </w:style>
  <w:style w:type="character" w:styleId="BesuchterHyperlink">
    <w:name w:val="FollowedHyperlink"/>
    <w:basedOn w:val="Absatz-Standardschriftart"/>
    <w:rsid w:val="00CD3C1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774F7"/>
    <w:rPr>
      <w:color w:val="80808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A96939"/>
    <w:rPr>
      <w:rFonts w:ascii="Verdana" w:hAnsi="Verdana" w:cs="Arial"/>
      <w:bCs/>
      <w:noProof/>
      <w:snapToGrid w:val="0"/>
      <w:color w:val="000000"/>
      <w:sz w:val="22"/>
      <w:szCs w:val="22"/>
      <w:lang w:val="en-GB" w:eastAsia="de-DE"/>
    </w:rPr>
  </w:style>
  <w:style w:type="paragraph" w:customStyle="1" w:styleId="pbody1">
    <w:name w:val="pbody1"/>
    <w:basedOn w:val="Standard"/>
    <w:rsid w:val="000C13B2"/>
    <w:pPr>
      <w:spacing w:after="60"/>
    </w:pPr>
    <w:rPr>
      <w:rFonts w:ascii="Arial" w:hAnsi="Arial" w:cs="Arial"/>
      <w:sz w:val="24"/>
      <w:szCs w:val="24"/>
      <w:lang w:val="de-CH" w:eastAsia="de-CH"/>
    </w:rPr>
  </w:style>
  <w:style w:type="paragraph" w:customStyle="1" w:styleId="Pa2">
    <w:name w:val="Pa2"/>
    <w:basedOn w:val="Standard"/>
    <w:next w:val="Standard"/>
    <w:uiPriority w:val="99"/>
    <w:rsid w:val="001F4EB5"/>
    <w:pPr>
      <w:autoSpaceDE w:val="0"/>
      <w:autoSpaceDN w:val="0"/>
      <w:adjustRightInd w:val="0"/>
      <w:spacing w:line="201" w:lineRule="atLeast"/>
    </w:pPr>
    <w:rPr>
      <w:rFonts w:ascii="TradeGothic Light" w:hAnsi="TradeGothic Light"/>
      <w:sz w:val="24"/>
      <w:szCs w:val="24"/>
      <w:lang w:val="de-CH" w:eastAsia="de-CH"/>
    </w:rPr>
  </w:style>
  <w:style w:type="paragraph" w:customStyle="1" w:styleId="Pa26">
    <w:name w:val="Pa26"/>
    <w:basedOn w:val="Standard"/>
    <w:next w:val="Standard"/>
    <w:uiPriority w:val="99"/>
    <w:rsid w:val="0068078E"/>
    <w:pPr>
      <w:autoSpaceDE w:val="0"/>
      <w:autoSpaceDN w:val="0"/>
      <w:adjustRightInd w:val="0"/>
      <w:spacing w:line="201" w:lineRule="atLeast"/>
    </w:pPr>
    <w:rPr>
      <w:rFonts w:ascii="TradeGothic Light" w:hAnsi="TradeGothic Light"/>
      <w:sz w:val="24"/>
      <w:szCs w:val="24"/>
      <w:lang w:val="de-CH" w:eastAsia="de-CH"/>
    </w:rPr>
  </w:style>
  <w:style w:type="character" w:customStyle="1" w:styleId="A8">
    <w:name w:val="A8"/>
    <w:uiPriority w:val="99"/>
    <w:rsid w:val="00937EFD"/>
    <w:rPr>
      <w:rFonts w:ascii="TradeGothic" w:hAnsi="TradeGothic" w:cs="TradeGothic"/>
      <w:b/>
      <w:bCs/>
      <w:color w:val="000000"/>
      <w:sz w:val="18"/>
      <w:szCs w:val="18"/>
    </w:rPr>
  </w:style>
  <w:style w:type="character" w:customStyle="1" w:styleId="A1">
    <w:name w:val="A1"/>
    <w:uiPriority w:val="99"/>
    <w:rsid w:val="00DB294C"/>
    <w:rPr>
      <w:rFonts w:cs="TradeGothic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6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8387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0930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849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6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9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372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720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788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4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8964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7559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190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80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01526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22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53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0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24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7816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5354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400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2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61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54589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58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0840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4237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68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0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7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4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374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9502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63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2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4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8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7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8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73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5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914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26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6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71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6693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447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874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5163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73AEC-EF6A-4153-9531-662E7737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5008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Luca Schaefli</cp:lastModifiedBy>
  <cp:revision>13</cp:revision>
  <cp:lastPrinted>2016-03-25T15:18:00Z</cp:lastPrinted>
  <dcterms:created xsi:type="dcterms:W3CDTF">2012-04-24T19:56:00Z</dcterms:created>
  <dcterms:modified xsi:type="dcterms:W3CDTF">2017-05-04T09:43:00Z</dcterms:modified>
</cp:coreProperties>
</file>