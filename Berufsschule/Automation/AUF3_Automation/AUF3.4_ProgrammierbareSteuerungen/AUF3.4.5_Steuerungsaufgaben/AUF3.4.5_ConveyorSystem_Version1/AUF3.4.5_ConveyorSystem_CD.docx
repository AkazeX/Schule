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91" w:rsidRPr="00A353CE" w:rsidRDefault="003F5E3C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Conveyor system</w:t>
      </w:r>
      <w:r w:rsidR="00426091" w:rsidRPr="00653DDF">
        <w:rPr>
          <w:rFonts w:ascii="Verdana" w:hAnsi="Verdana"/>
          <w:sz w:val="22"/>
          <w:szCs w:val="22"/>
          <w:lang w:val="en-GB"/>
        </w:rPr>
        <w:t xml:space="preserve"> </w:t>
      </w:r>
    </w:p>
    <w:p w:rsidR="00EA7733" w:rsidRPr="00653DDF" w:rsidRDefault="00EA7733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810005" w:rsidRPr="00653DDF" w:rsidRDefault="00993DEF" w:rsidP="00810005">
      <w:pPr>
        <w:pStyle w:val="berschrift2"/>
        <w:ind w:firstLine="538"/>
        <w:rPr>
          <w:rFonts w:ascii="Arial" w:hAnsi="Arial" w:cs="Arial"/>
          <w:lang w:val="en-GB"/>
        </w:rPr>
      </w:pPr>
      <w:r w:rsidRPr="00653DDF">
        <w:rPr>
          <w:rFonts w:ascii="Arial" w:hAnsi="Arial" w:cs="Arial"/>
          <w:lang w:val="en-GB"/>
        </w:rPr>
        <w:t>Connection diagram of PLC</w:t>
      </w:r>
    </w:p>
    <w:p w:rsidR="00DA3EA9" w:rsidRPr="00693F17" w:rsidRDefault="00653DDF" w:rsidP="00DA3EA9">
      <w:pPr>
        <w:pStyle w:val="berschrift2"/>
        <w:ind w:left="708"/>
        <w:rPr>
          <w:rFonts w:ascii="Arial" w:hAnsi="Arial" w:cs="Arial"/>
          <w:b w:val="0"/>
          <w:i w:val="0"/>
          <w:sz w:val="20"/>
          <w:lang w:val="fr-CH"/>
        </w:rPr>
      </w:pPr>
      <w:r>
        <w:rPr>
          <w:rFonts w:ascii="Arial" w:hAnsi="Arial" w:cs="Arial"/>
          <w:b w:val="0"/>
          <w:noProof/>
          <w:lang w:val="de-CH" w:eastAsia="de-CH"/>
        </w:rPr>
        <w:drawing>
          <wp:anchor distT="0" distB="0" distL="114300" distR="114300" simplePos="0" relativeHeight="251990528" behindDoc="1" locked="0" layoutInCell="1" allowOverlap="1" wp14:anchorId="44E598E1" wp14:editId="3726B9EB">
            <wp:simplePos x="0" y="0"/>
            <wp:positionH relativeFrom="column">
              <wp:posOffset>5412740</wp:posOffset>
            </wp:positionH>
            <wp:positionV relativeFrom="paragraph">
              <wp:posOffset>124460</wp:posOffset>
            </wp:positionV>
            <wp:extent cx="489585" cy="694690"/>
            <wp:effectExtent l="0" t="0" r="5715" b="0"/>
            <wp:wrapTight wrapText="bothSides">
              <wp:wrapPolygon edited="0">
                <wp:start x="0" y="0"/>
                <wp:lineTo x="0" y="20731"/>
                <wp:lineTo x="21012" y="20731"/>
                <wp:lineTo x="21012" y="0"/>
                <wp:lineTo x="0" y="0"/>
              </wp:wrapPolygon>
            </wp:wrapTight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F02D7" w:rsidRPr="00693F17">
        <w:rPr>
          <w:rFonts w:ascii="Arial" w:hAnsi="Arial" w:cs="Arial"/>
          <w:b w:val="0"/>
          <w:i w:val="0"/>
          <w:sz w:val="20"/>
          <w:lang w:val="fr-CH"/>
        </w:rPr>
        <w:t>Task</w:t>
      </w:r>
      <w:proofErr w:type="spellEnd"/>
      <w:r w:rsidR="00DA3EA9" w:rsidRPr="00693F17">
        <w:rPr>
          <w:rFonts w:ascii="Arial" w:hAnsi="Arial" w:cs="Arial"/>
          <w:b w:val="0"/>
          <w:i w:val="0"/>
          <w:sz w:val="20"/>
          <w:lang w:val="fr-CH"/>
        </w:rPr>
        <w:t>:</w:t>
      </w:r>
      <w:r w:rsidR="00C20D3F" w:rsidRPr="00693F17">
        <w:rPr>
          <w:rFonts w:ascii="Arial" w:hAnsi="Arial" w:cs="Arial"/>
          <w:b w:val="0"/>
          <w:i w:val="0"/>
          <w:sz w:val="20"/>
          <w:lang w:val="fr-CH"/>
        </w:rPr>
        <w:t> </w:t>
      </w:r>
    </w:p>
    <w:p w:rsidR="002120D7" w:rsidRPr="00653DDF" w:rsidRDefault="001F02D7" w:rsidP="002120D7">
      <w:pPr>
        <w:ind w:left="705"/>
        <w:rPr>
          <w:rFonts w:ascii="Arial" w:hAnsi="Arial" w:cs="Arial"/>
          <w:b/>
          <w:lang w:val="en-GB"/>
        </w:rPr>
      </w:pPr>
      <w:r w:rsidRPr="00653DDF">
        <w:rPr>
          <w:rFonts w:ascii="Arial" w:hAnsi="Arial" w:cs="Arial"/>
          <w:lang w:val="en-GB"/>
        </w:rPr>
        <w:t xml:space="preserve">Complete the connection diagram of PLC using the worksheet on </w:t>
      </w:r>
      <w:r w:rsidR="00716CB6" w:rsidRPr="00653DDF">
        <w:rPr>
          <w:rFonts w:ascii="Arial" w:hAnsi="Arial" w:cs="Arial"/>
          <w:lang w:val="en-GB"/>
        </w:rPr>
        <w:t>“</w:t>
      </w:r>
      <w:r w:rsidR="003F5E3C" w:rsidRPr="00653DDF">
        <w:rPr>
          <w:rFonts w:ascii="Arial" w:hAnsi="Arial" w:cs="Arial"/>
          <w:lang w:val="en-GB"/>
        </w:rPr>
        <w:t>Conveyor system</w:t>
      </w:r>
      <w:r w:rsidR="004776EC" w:rsidRPr="00653DDF">
        <w:rPr>
          <w:rFonts w:ascii="Arial" w:hAnsi="Arial" w:cs="Arial"/>
          <w:lang w:val="en-GB"/>
        </w:rPr>
        <w:t>“</w:t>
      </w:r>
      <w:r w:rsidRPr="00653DDF">
        <w:rPr>
          <w:rFonts w:ascii="Arial" w:hAnsi="Arial" w:cs="Arial"/>
          <w:lang w:val="en-GB"/>
        </w:rPr>
        <w:t>. Refer to your textbook on mechatronics if necessary</w:t>
      </w:r>
      <w:r w:rsidR="00653DDF">
        <w:rPr>
          <w:rFonts w:ascii="Arial" w:hAnsi="Arial" w:cs="Arial"/>
          <w:lang w:val="en-GB"/>
        </w:rPr>
        <w:t>.</w:t>
      </w:r>
      <w:r w:rsidR="00653DDF" w:rsidRPr="00653DDF">
        <w:rPr>
          <w:rFonts w:ascii="Arial" w:hAnsi="Arial" w:cs="Arial"/>
          <w:b/>
          <w:noProof/>
          <w:lang w:val="de-CH" w:eastAsia="de-CH"/>
        </w:rPr>
        <w:t xml:space="preserve"> </w:t>
      </w:r>
    </w:p>
    <w:p w:rsidR="00716CB6" w:rsidRPr="004776EC" w:rsidRDefault="001559E1" w:rsidP="00DA3EA9">
      <w:pPr>
        <w:ind w:left="705"/>
        <w:rPr>
          <w:rFonts w:ascii="Arial" w:hAnsi="Arial" w:cs="Arial"/>
          <w:b/>
          <w:lang w:val="fr-CH"/>
        </w:rPr>
      </w:pPr>
      <w:r w:rsidRPr="004776EC">
        <w:rPr>
          <w:rFonts w:ascii="Arial" w:hAnsi="Arial" w:cs="Arial"/>
          <w:b/>
          <w:lang w:val="fr-CH"/>
        </w:rPr>
        <w:t xml:space="preserve"> </w:t>
      </w:r>
      <w:r w:rsidR="00256841" w:rsidRPr="004776EC">
        <w:rPr>
          <w:rFonts w:ascii="Arial" w:hAnsi="Arial" w:cs="Arial"/>
          <w:b/>
          <w:lang w:val="fr-CH"/>
        </w:rPr>
        <w:t xml:space="preserve"> </w:t>
      </w:r>
    </w:p>
    <w:p w:rsidR="001559E1" w:rsidRPr="004776EC" w:rsidRDefault="001559E1" w:rsidP="00DA3EA9">
      <w:pPr>
        <w:ind w:left="705"/>
        <w:rPr>
          <w:rFonts w:ascii="Arial" w:hAnsi="Arial" w:cs="Arial"/>
          <w:lang w:val="fr-CH"/>
        </w:rPr>
      </w:pPr>
    </w:p>
    <w:p w:rsidR="00DA3EA9" w:rsidRPr="004776EC" w:rsidRDefault="00DA3EA9" w:rsidP="00DA3EA9">
      <w:pPr>
        <w:ind w:left="705"/>
        <w:rPr>
          <w:rFonts w:ascii="Arial" w:hAnsi="Arial" w:cs="Arial"/>
          <w:lang w:val="fr-CH"/>
        </w:rPr>
      </w:pPr>
    </w:p>
    <w:p w:rsidR="00DA3EA9" w:rsidRPr="004776EC" w:rsidRDefault="00894937">
      <w:pPr>
        <w:ind w:left="709"/>
        <w:rPr>
          <w:rFonts w:ascii="Verdana" w:hAnsi="Verdana" w:cs="Arial"/>
          <w:b/>
          <w:sz w:val="28"/>
          <w:szCs w:val="28"/>
          <w:u w:val="single"/>
          <w:lang w:val="fr-CH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608E684A" wp14:editId="5243BC8B">
                <wp:simplePos x="0" y="0"/>
                <wp:positionH relativeFrom="column">
                  <wp:posOffset>5255895</wp:posOffset>
                </wp:positionH>
                <wp:positionV relativeFrom="paragraph">
                  <wp:posOffset>31115</wp:posOffset>
                </wp:positionV>
                <wp:extent cx="536575" cy="140970"/>
                <wp:effectExtent l="0" t="2540" r="0" b="0"/>
                <wp:wrapNone/>
                <wp:docPr id="310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8" o:spid="_x0000_s1026" type="#_x0000_t202" style="position:absolute;left:0;text-align:left;margin-left:413.85pt;margin-top:2.45pt;width:42.25pt;height:11.1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BA4FC49" wp14:editId="536F438D">
                <wp:simplePos x="0" y="0"/>
                <wp:positionH relativeFrom="column">
                  <wp:posOffset>634365</wp:posOffset>
                </wp:positionH>
                <wp:positionV relativeFrom="paragraph">
                  <wp:posOffset>200025</wp:posOffset>
                </wp:positionV>
                <wp:extent cx="4951730" cy="635"/>
                <wp:effectExtent l="5715" t="9525" r="5080" b="8890"/>
                <wp:wrapNone/>
                <wp:docPr id="309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1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1" o:spid="_x0000_s1026" style="position:absolute;flip: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5.75pt" to="439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E7F598D" wp14:editId="269B748E">
                <wp:simplePos x="0" y="0"/>
                <wp:positionH relativeFrom="column">
                  <wp:posOffset>634365</wp:posOffset>
                </wp:positionH>
                <wp:positionV relativeFrom="paragraph">
                  <wp:posOffset>201295</wp:posOffset>
                </wp:positionV>
                <wp:extent cx="0" cy="209550"/>
                <wp:effectExtent l="5715" t="10795" r="13335" b="8255"/>
                <wp:wrapNone/>
                <wp:docPr id="292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5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5.85pt" to="49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bJFQIAACsEAAAOAAAAZHJzL2Uyb0RvYy54bWysU02P2jAQvVfqf7B8h3yU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4D328A7" wp14:editId="23CB69EF">
                <wp:simplePos x="0" y="0"/>
                <wp:positionH relativeFrom="column">
                  <wp:posOffset>634365</wp:posOffset>
                </wp:positionH>
                <wp:positionV relativeFrom="paragraph">
                  <wp:posOffset>727075</wp:posOffset>
                </wp:positionV>
                <wp:extent cx="0" cy="209550"/>
                <wp:effectExtent l="5715" t="12700" r="13335" b="6350"/>
                <wp:wrapNone/>
                <wp:docPr id="291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4" o:spid="_x0000_s1026" style="position:absolute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57.25pt" to="49.9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DABB271" wp14:editId="4EE970DE">
                <wp:simplePos x="0" y="0"/>
                <wp:positionH relativeFrom="column">
                  <wp:posOffset>1202055</wp:posOffset>
                </wp:positionH>
                <wp:positionV relativeFrom="paragraph">
                  <wp:posOffset>604520</wp:posOffset>
                </wp:positionV>
                <wp:extent cx="232410" cy="140970"/>
                <wp:effectExtent l="1905" t="4445" r="3810" b="0"/>
                <wp:wrapNone/>
                <wp:docPr id="290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6" o:spid="_x0000_s1033" type="#_x0000_t202" style="position:absolute;left:0;text-align:left;margin-left:94.65pt;margin-top:47.6pt;width:18.3pt;height:11.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C9BC9FD" wp14:editId="2FA0EAD8">
                <wp:simplePos x="0" y="0"/>
                <wp:positionH relativeFrom="column">
                  <wp:posOffset>5251450</wp:posOffset>
                </wp:positionH>
                <wp:positionV relativeFrom="paragraph">
                  <wp:posOffset>2952750</wp:posOffset>
                </wp:positionV>
                <wp:extent cx="648335" cy="140970"/>
                <wp:effectExtent l="3175" t="0" r="0" b="1905"/>
                <wp:wrapNone/>
                <wp:docPr id="282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   0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9" o:spid="_x0000_s1028" type="#_x0000_t202" style="position:absolute;left:0;text-align:left;margin-left:413.5pt;margin-top:232.5pt;width:51.05pt;height:11.1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   0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B5E24BA" wp14:editId="75B3DF9D">
                <wp:simplePos x="0" y="0"/>
                <wp:positionH relativeFrom="column">
                  <wp:posOffset>4481195</wp:posOffset>
                </wp:positionH>
                <wp:positionV relativeFrom="paragraph">
                  <wp:posOffset>1747520</wp:posOffset>
                </wp:positionV>
                <wp:extent cx="1104900" cy="0"/>
                <wp:effectExtent l="13970" t="13970" r="5080" b="5080"/>
                <wp:wrapNone/>
                <wp:docPr id="280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0" o:spid="_x0000_s1026" style="position:absolute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85pt,137.6pt" to="439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0968765" wp14:editId="79D4DCD1">
                <wp:simplePos x="0" y="0"/>
                <wp:positionH relativeFrom="column">
                  <wp:posOffset>5258435</wp:posOffset>
                </wp:positionH>
                <wp:positionV relativeFrom="paragraph">
                  <wp:posOffset>1591310</wp:posOffset>
                </wp:positionV>
                <wp:extent cx="544195" cy="140970"/>
                <wp:effectExtent l="635" t="635" r="0" b="1270"/>
                <wp:wrapNone/>
                <wp:docPr id="279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1" o:spid="_x0000_s1036" type="#_x0000_t202" style="position:absolute;left:0;text-align:left;margin-left:414.05pt;margin-top:125.3pt;width:42.85pt;height:11.1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762847CA" wp14:editId="025718FB">
                <wp:simplePos x="0" y="0"/>
                <wp:positionH relativeFrom="column">
                  <wp:posOffset>3869690</wp:posOffset>
                </wp:positionH>
                <wp:positionV relativeFrom="paragraph">
                  <wp:posOffset>945515</wp:posOffset>
                </wp:positionV>
                <wp:extent cx="431800" cy="257175"/>
                <wp:effectExtent l="12065" t="12065" r="13335" b="6985"/>
                <wp:wrapNone/>
                <wp:docPr id="278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F17" w:rsidRPr="00DF7231" w:rsidRDefault="003F5E3C" w:rsidP="00693F1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 125.0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3" o:spid="_x0000_s1037" type="#_x0000_t202" style="position:absolute;left:0;text-align:left;margin-left:304.7pt;margin-top:74.45pt;width:34pt;height:20.2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">
                <v:textbox inset="0,,0">
                  <w:txbxContent>
                    <w:p w:rsidR="00693F17" w:rsidRPr="00DF7231" w:rsidRDefault="003F5E3C" w:rsidP="00693F1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 125.0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2660DC1" wp14:editId="002A8447">
                <wp:simplePos x="0" y="0"/>
                <wp:positionH relativeFrom="column">
                  <wp:posOffset>4298315</wp:posOffset>
                </wp:positionH>
                <wp:positionV relativeFrom="paragraph">
                  <wp:posOffset>942975</wp:posOffset>
                </wp:positionV>
                <wp:extent cx="431800" cy="257175"/>
                <wp:effectExtent l="12065" t="9525" r="13335" b="9525"/>
                <wp:wrapNone/>
                <wp:docPr id="273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F17" w:rsidRPr="00DF7231" w:rsidRDefault="003F5E3C" w:rsidP="00693F1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………..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038" type="#_x0000_t202" style="position:absolute;left:0;text-align:left;margin-left:338.45pt;margin-top:74.25pt;width:34pt;height:20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">
                <v:textbox inset="0,,0">
                  <w:txbxContent>
                    <w:p w:rsidR="00693F17" w:rsidRPr="00DF7231" w:rsidRDefault="003F5E3C" w:rsidP="00693F1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7A215621" wp14:editId="6BF234FC">
                <wp:simplePos x="0" y="0"/>
                <wp:positionH relativeFrom="column">
                  <wp:posOffset>3433445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13970" t="10160" r="11430" b="8890"/>
                <wp:wrapNone/>
                <wp:docPr id="272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124.7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9" o:spid="_x0000_s1039" type="#_x0000_t202" style="position:absolute;left:0;text-align:left;margin-left:270.35pt;margin-top:74.3pt;width:34pt;height:20.2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5E79FA8" wp14:editId="61E4D076">
                <wp:simplePos x="0" y="0"/>
                <wp:positionH relativeFrom="column">
                  <wp:posOffset>3002915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12065" t="10160" r="13335" b="8890"/>
                <wp:wrapNone/>
                <wp:docPr id="271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8" o:spid="_x0000_s1040" type="#_x0000_t202" style="position:absolute;left:0;text-align:left;margin-left:236.45pt;margin-top:74.3pt;width:34pt;height:20.2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21E364E" wp14:editId="7C161657">
                <wp:simplePos x="0" y="0"/>
                <wp:positionH relativeFrom="column">
                  <wp:posOffset>2569845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7620" t="10160" r="8255" b="8890"/>
                <wp:wrapNone/>
                <wp:docPr id="270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7" o:spid="_x0000_s1041" type="#_x0000_t202" style="position:absolute;left:0;text-align:left;margin-left:202.35pt;margin-top:74.3pt;width:34pt;height:20.2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663F6CC" wp14:editId="73FFDF3A">
                <wp:simplePos x="0" y="0"/>
                <wp:positionH relativeFrom="column">
                  <wp:posOffset>2138045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13970" t="10160" r="11430" b="8890"/>
                <wp:wrapNone/>
                <wp:docPr id="269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124.4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6" o:spid="_x0000_s1042" type="#_x0000_t202" style="position:absolute;left:0;text-align:left;margin-left:168.35pt;margin-top:74.3pt;width:34pt;height:20.2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124.4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A239C4C" wp14:editId="032FDC91">
                <wp:simplePos x="0" y="0"/>
                <wp:positionH relativeFrom="column">
                  <wp:posOffset>1712595</wp:posOffset>
                </wp:positionH>
                <wp:positionV relativeFrom="paragraph">
                  <wp:posOffset>945515</wp:posOffset>
                </wp:positionV>
                <wp:extent cx="431800" cy="257175"/>
                <wp:effectExtent l="7620" t="12065" r="8255" b="6985"/>
                <wp:wrapNone/>
                <wp:docPr id="268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5" o:spid="_x0000_s1043" type="#_x0000_t202" style="position:absolute;left:0;text-align:left;margin-left:134.85pt;margin-top:74.45pt;width:34pt;height:20.2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E2D48B1" wp14:editId="0A4A99FB">
                <wp:simplePos x="0" y="0"/>
                <wp:positionH relativeFrom="column">
                  <wp:posOffset>1280795</wp:posOffset>
                </wp:positionH>
                <wp:positionV relativeFrom="paragraph">
                  <wp:posOffset>945515</wp:posOffset>
                </wp:positionV>
                <wp:extent cx="431800" cy="257175"/>
                <wp:effectExtent l="13970" t="12065" r="11430" b="6985"/>
                <wp:wrapNone/>
                <wp:docPr id="267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44" type="#_x0000_t202" style="position:absolute;left:0;text-align:left;margin-left:100.85pt;margin-top:74.45pt;width:34pt;height:20.2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B01D6F9" wp14:editId="40A0EF6A">
                <wp:simplePos x="0" y="0"/>
                <wp:positionH relativeFrom="column">
                  <wp:posOffset>846455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8255" t="10160" r="7620" b="8890"/>
                <wp:wrapNone/>
                <wp:docPr id="266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3" o:spid="_x0000_s1045" type="#_x0000_t202" style="position:absolute;left:0;text-align:left;margin-left:66.65pt;margin-top:74.3pt;width:34pt;height:20.2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90D9124" wp14:editId="188617E7">
                <wp:simplePos x="0" y="0"/>
                <wp:positionH relativeFrom="column">
                  <wp:posOffset>414655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5080" t="10160" r="10795" b="8890"/>
                <wp:wrapNone/>
                <wp:docPr id="265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2" o:spid="_x0000_s1046" type="#_x0000_t202" style="position:absolute;left:0;text-align:left;margin-left:32.65pt;margin-top:74.3pt;width:34pt;height:20.2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DF7231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</w:txbxContent>
                </v:textbox>
              </v:shape>
            </w:pict>
          </mc:Fallback>
        </mc:AlternateContent>
      </w:r>
    </w:p>
    <w:p w:rsidR="00256841" w:rsidRPr="004776EC" w:rsidRDefault="00256841">
      <w:pPr>
        <w:ind w:left="709"/>
        <w:rPr>
          <w:rFonts w:ascii="Verdana" w:hAnsi="Verdana" w:cs="Arial"/>
          <w:b/>
          <w:sz w:val="28"/>
          <w:szCs w:val="28"/>
          <w:u w:val="single"/>
          <w:lang w:val="fr-CH"/>
        </w:rPr>
      </w:pPr>
    </w:p>
    <w:p w:rsidR="00DF7231" w:rsidRPr="004776EC" w:rsidRDefault="00DF7231">
      <w:pPr>
        <w:ind w:left="709"/>
        <w:rPr>
          <w:rFonts w:ascii="Arial" w:hAnsi="Arial" w:cs="Arial"/>
          <w:lang w:val="fr-CH"/>
        </w:rPr>
      </w:pPr>
    </w:p>
    <w:p w:rsidR="00DF7231" w:rsidRPr="004776EC" w:rsidRDefault="003716A8">
      <w:pPr>
        <w:ind w:left="709"/>
        <w:rPr>
          <w:rFonts w:ascii="Arial" w:hAnsi="Arial" w:cs="Arial"/>
          <w:lang w:val="fr-CH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w:drawing>
          <wp:anchor distT="0" distB="0" distL="114300" distR="114300" simplePos="0" relativeHeight="251662848" behindDoc="0" locked="0" layoutInCell="1" allowOverlap="1" wp14:anchorId="6B4FBC47" wp14:editId="6CF6D4F2">
            <wp:simplePos x="0" y="0"/>
            <wp:positionH relativeFrom="column">
              <wp:posOffset>5462270</wp:posOffset>
            </wp:positionH>
            <wp:positionV relativeFrom="paragraph">
              <wp:posOffset>86360</wp:posOffset>
            </wp:positionV>
            <wp:extent cx="549910" cy="772160"/>
            <wp:effectExtent l="0" t="0" r="0" b="0"/>
            <wp:wrapNone/>
            <wp:docPr id="242" name="Bild 242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uswer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231" w:rsidRPr="004776EC" w:rsidRDefault="00DF7231">
      <w:pPr>
        <w:ind w:left="709"/>
        <w:rPr>
          <w:rFonts w:ascii="Arial" w:hAnsi="Arial" w:cs="Arial"/>
          <w:lang w:val="fr-CH"/>
        </w:rPr>
      </w:pPr>
    </w:p>
    <w:p w:rsidR="00DF7231" w:rsidRPr="00256841" w:rsidRDefault="00653DDF">
      <w:pPr>
        <w:ind w:left="709"/>
        <w:rPr>
          <w:rFonts w:ascii="Arial" w:hAnsi="Arial" w:cs="Arial"/>
          <w:lang w:val="de-CH"/>
        </w:rPr>
      </w:pPr>
      <w:bookmarkStart w:id="0" w:name="_GoBack"/>
      <w:bookmarkEnd w:id="0"/>
      <w:r w:rsidRPr="00653DDF"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0934C421" wp14:editId="4854DF02">
                <wp:simplePos x="0" y="0"/>
                <wp:positionH relativeFrom="column">
                  <wp:posOffset>1289050</wp:posOffset>
                </wp:positionH>
                <wp:positionV relativeFrom="paragraph">
                  <wp:posOffset>1744345</wp:posOffset>
                </wp:positionV>
                <wp:extent cx="167640" cy="518795"/>
                <wp:effectExtent l="0" t="0" r="0" b="0"/>
                <wp:wrapNone/>
                <wp:docPr id="44" name="Textfeld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18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3DDF" w:rsidRDefault="00653DDF" w:rsidP="00653D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X1</w:t>
                            </w:r>
                          </w:p>
                          <w:p w:rsidR="00653DDF" w:rsidRPr="00A86127" w:rsidRDefault="00653DDF" w:rsidP="00653DD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de-CH"/>
                              </w:rPr>
                            </w:pPr>
                          </w:p>
                          <w:p w:rsidR="00653DDF" w:rsidRPr="00954002" w:rsidRDefault="00653DDF" w:rsidP="00653D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4" o:spid="_x0000_s1040" type="#_x0000_t202" style="position:absolute;left:0;text-align:left;margin-left:101.5pt;margin-top:137.35pt;width:13.2pt;height:40.8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" stroked="f">
                <v:fill opacity="0"/>
                <v:textbox inset="0,0,0,0">
                  <w:txbxContent>
                    <w:p w:rsidR="00653DDF" w:rsidRDefault="00653DDF" w:rsidP="00653D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X1</w:t>
                      </w:r>
                    </w:p>
                    <w:p w:rsidR="00653DDF" w:rsidRPr="00A86127" w:rsidRDefault="00653DDF" w:rsidP="00653DDF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de-CH"/>
                        </w:rPr>
                      </w:pPr>
                    </w:p>
                    <w:p w:rsidR="00653DDF" w:rsidRPr="00954002" w:rsidRDefault="00653DDF" w:rsidP="00653D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53DDF"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10931A8E" wp14:editId="766E86C2">
                <wp:simplePos x="0" y="0"/>
                <wp:positionH relativeFrom="column">
                  <wp:posOffset>879475</wp:posOffset>
                </wp:positionH>
                <wp:positionV relativeFrom="paragraph">
                  <wp:posOffset>1757045</wp:posOffset>
                </wp:positionV>
                <wp:extent cx="167640" cy="518795"/>
                <wp:effectExtent l="0" t="0" r="0" b="0"/>
                <wp:wrapNone/>
                <wp:docPr id="42" name="Textfeld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18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3DDF" w:rsidRDefault="00653DDF" w:rsidP="00653D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A1</w:t>
                            </w:r>
                          </w:p>
                          <w:p w:rsidR="00653DDF" w:rsidRPr="00954002" w:rsidRDefault="00653DDF" w:rsidP="00653DD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CH"/>
                              </w:rPr>
                            </w:pPr>
                          </w:p>
                          <w:p w:rsidR="00653DDF" w:rsidRPr="00954002" w:rsidRDefault="00653DDF" w:rsidP="00653DD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2" o:spid="_x0000_s1041" type="#_x0000_t202" style="position:absolute;left:0;text-align:left;margin-left:69.25pt;margin-top:138.35pt;width:13.2pt;height:40.8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" stroked="f">
                <v:fill opacity="0"/>
                <v:textbox inset="0,0,0,0">
                  <w:txbxContent>
                    <w:p w:rsidR="00653DDF" w:rsidRDefault="00653DDF" w:rsidP="00653D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A1</w:t>
                      </w:r>
                    </w:p>
                    <w:p w:rsidR="00653DDF" w:rsidRPr="00954002" w:rsidRDefault="00653DDF" w:rsidP="00653DD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de-CH"/>
                        </w:rPr>
                      </w:pPr>
                    </w:p>
                    <w:p w:rsidR="00653DDF" w:rsidRPr="00954002" w:rsidRDefault="00653DDF" w:rsidP="00653DD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1160D8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3200CEA1" wp14:editId="6403D2DF">
                <wp:simplePos x="0" y="0"/>
                <wp:positionH relativeFrom="column">
                  <wp:posOffset>1280795</wp:posOffset>
                </wp:positionH>
                <wp:positionV relativeFrom="paragraph">
                  <wp:posOffset>989330</wp:posOffset>
                </wp:positionV>
                <wp:extent cx="857250" cy="257175"/>
                <wp:effectExtent l="0" t="0" r="19050" b="28575"/>
                <wp:wrapNone/>
                <wp:docPr id="6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8949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89493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3" o:spid="_x0000_s1040" type="#_x0000_t202" style="position:absolute;left:0;text-align:left;margin-left:100.85pt;margin-top:77.9pt;width:67.5pt;height:20.2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">
                <v:textbox inset="0,,0">
                  <w:txbxContent>
                    <w:p w:rsidR="00DF7231" w:rsidRPr="00DF7231" w:rsidRDefault="00331D5E" w:rsidP="008949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894937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60D8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1BDB3CB" wp14:editId="65A7331C">
                <wp:simplePos x="0" y="0"/>
                <wp:positionH relativeFrom="column">
                  <wp:posOffset>1864995</wp:posOffset>
                </wp:positionH>
                <wp:positionV relativeFrom="paragraph">
                  <wp:posOffset>526415</wp:posOffset>
                </wp:positionV>
                <wp:extent cx="1245870" cy="251460"/>
                <wp:effectExtent l="0" t="0" r="11430" b="15240"/>
                <wp:wrapNone/>
                <wp:docPr id="281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BD5246" w:rsidRDefault="00DF7231" w:rsidP="00DF7231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BD5246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Siemens </w:t>
                            </w: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S7-300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0" o:spid="_x0000_s1050" type="#_x0000_t202" style="position:absolute;left:0;text-align:left;margin-left:146.85pt;margin-top:41.45pt;width:98.1pt;height:19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">
                <v:textbox>
                  <w:txbxContent>
                    <w:p w:rsidR="00DF7231" w:rsidRPr="00BD5246" w:rsidRDefault="00DF7231" w:rsidP="00DF7231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 w:rsidRPr="00BD5246">
                        <w:rPr>
                          <w:rFonts w:ascii="Arial" w:hAnsi="Arial" w:cs="Arial"/>
                          <w:lang w:val="de-CH"/>
                        </w:rPr>
                        <w:t xml:space="preserve">Siemens </w:t>
                      </w:r>
                      <w:r>
                        <w:rPr>
                          <w:rFonts w:ascii="Arial" w:hAnsi="Arial" w:cs="Arial"/>
                          <w:lang w:val="de-CH"/>
                        </w:rPr>
                        <w:t>S7-300</w:t>
                      </w:r>
                    </w:p>
                  </w:txbxContent>
                </v:textbox>
              </v:shape>
            </w:pict>
          </mc:Fallback>
        </mc:AlternateContent>
      </w:r>
      <w:r w:rsidR="001160D8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3151" behindDoc="0" locked="0" layoutInCell="1" allowOverlap="1" wp14:anchorId="5A609423" wp14:editId="461FE0D3">
                <wp:simplePos x="0" y="0"/>
                <wp:positionH relativeFrom="column">
                  <wp:posOffset>415290</wp:posOffset>
                </wp:positionH>
                <wp:positionV relativeFrom="paragraph">
                  <wp:posOffset>337820</wp:posOffset>
                </wp:positionV>
                <wp:extent cx="4319905" cy="651510"/>
                <wp:effectExtent l="0" t="0" r="23495" b="15240"/>
                <wp:wrapNone/>
                <wp:docPr id="277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0" o:spid="_x0000_s1026" style="position:absolute;margin-left:32.7pt;margin-top:26.6pt;width:340.15pt;height:51.3pt;z-index:251633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"/>
            </w:pict>
          </mc:Fallback>
        </mc:AlternateContent>
      </w:r>
      <w:r w:rsidR="001160D8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000DDE3" wp14:editId="4C4D2222">
                <wp:simplePos x="0" y="0"/>
                <wp:positionH relativeFrom="column">
                  <wp:posOffset>3872865</wp:posOffset>
                </wp:positionH>
                <wp:positionV relativeFrom="paragraph">
                  <wp:posOffset>988060</wp:posOffset>
                </wp:positionV>
                <wp:extent cx="860425" cy="257175"/>
                <wp:effectExtent l="0" t="0" r="15875" b="28575"/>
                <wp:wrapNone/>
                <wp:docPr id="275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F17" w:rsidRPr="00DF7231" w:rsidRDefault="001160D8" w:rsidP="00693F1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Q124.4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1" o:spid="_x0000_s1051" type="#_x0000_t202" style="position:absolute;left:0;text-align:left;margin-left:304.95pt;margin-top:77.8pt;width:67.75pt;height:20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">
                <v:textbox inset="0,,0">
                  <w:txbxContent>
                    <w:p w:rsidR="00693F17" w:rsidRPr="00DF7231" w:rsidRDefault="001160D8" w:rsidP="00693F1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Q124.4</w:t>
                      </w: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462355EE" wp14:editId="54A474A9">
                <wp:simplePos x="0" y="0"/>
                <wp:positionH relativeFrom="column">
                  <wp:posOffset>851535</wp:posOffset>
                </wp:positionH>
                <wp:positionV relativeFrom="paragraph">
                  <wp:posOffset>2252980</wp:posOffset>
                </wp:positionV>
                <wp:extent cx="4734560" cy="0"/>
                <wp:effectExtent l="5080" t="13970" r="9525" b="5080"/>
                <wp:wrapNone/>
                <wp:docPr id="255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3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2" o:spid="_x0000_s1026" style="position:absolute;flip: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177.4pt" to="439.8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41C5222" wp14:editId="0D87BAEC">
                <wp:simplePos x="0" y="0"/>
                <wp:positionH relativeFrom="column">
                  <wp:posOffset>577215</wp:posOffset>
                </wp:positionH>
                <wp:positionV relativeFrom="paragraph">
                  <wp:posOffset>2063115</wp:posOffset>
                </wp:positionV>
                <wp:extent cx="255270" cy="163830"/>
                <wp:effectExtent l="3810" t="5080" r="7620" b="4445"/>
                <wp:wrapNone/>
                <wp:docPr id="254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63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</w:t>
                            </w:r>
                            <w:r w:rsidR="002E1343">
                              <w:rPr>
                                <w:rFonts w:ascii="Arial" w:hAnsi="Arial" w:cs="Arial"/>
                                <w:lang w:val="de-CH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2" o:spid="_x0000_s1052" type="#_x0000_t202" style="position:absolute;left:0;text-align:left;margin-left:45.45pt;margin-top:162.45pt;width:20.1pt;height:12.9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" stroked="f">
                <v:fill opacity="0"/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</w:t>
                      </w:r>
                      <w:r w:rsidR="002E1343">
                        <w:rPr>
                          <w:rFonts w:ascii="Arial" w:hAnsi="Arial" w:cs="Arial"/>
                          <w:lang w:val="de-C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2B1A97AC" wp14:editId="36397435">
                <wp:simplePos x="0" y="0"/>
                <wp:positionH relativeFrom="column">
                  <wp:posOffset>851535</wp:posOffset>
                </wp:positionH>
                <wp:positionV relativeFrom="paragraph">
                  <wp:posOffset>1663700</wp:posOffset>
                </wp:positionV>
                <wp:extent cx="422910" cy="0"/>
                <wp:effectExtent l="7620" t="5715" r="7620" b="13335"/>
                <wp:wrapNone/>
                <wp:docPr id="253" name="Lin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3" o:spid="_x0000_s1026" style="position:absolute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131pt" to="100.3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tiFQIAACs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52BDD1C" wp14:editId="0ECE5C6F">
                <wp:simplePos x="0" y="0"/>
                <wp:positionH relativeFrom="column">
                  <wp:posOffset>1274445</wp:posOffset>
                </wp:positionH>
                <wp:positionV relativeFrom="paragraph">
                  <wp:posOffset>1663700</wp:posOffset>
                </wp:positionV>
                <wp:extent cx="0" cy="209550"/>
                <wp:effectExtent l="6985" t="5715" r="12065" b="13335"/>
                <wp:wrapNone/>
                <wp:docPr id="252" name="Lin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2" o:spid="_x0000_s1026" style="position:absolute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5pt,131pt" to="100.3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1DBCB8F6" wp14:editId="6C107667">
                <wp:simplePos x="0" y="0"/>
                <wp:positionH relativeFrom="column">
                  <wp:posOffset>1161415</wp:posOffset>
                </wp:positionH>
                <wp:positionV relativeFrom="paragraph">
                  <wp:posOffset>1873250</wp:posOffset>
                </wp:positionV>
                <wp:extent cx="213360" cy="220980"/>
                <wp:effectExtent l="13335" t="5715" r="11430" b="11430"/>
                <wp:wrapNone/>
                <wp:docPr id="251" name="Oval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9" o:spid="_x0000_s1026" style="position:absolute;margin-left:91.45pt;margin-top:147.5pt;width:16.8pt;height:17.4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4E9B40BB" wp14:editId="350F34C1">
                <wp:simplePos x="0" y="0"/>
                <wp:positionH relativeFrom="column">
                  <wp:posOffset>1249045</wp:posOffset>
                </wp:positionH>
                <wp:positionV relativeFrom="paragraph">
                  <wp:posOffset>2223770</wp:posOffset>
                </wp:positionV>
                <wp:extent cx="49530" cy="51435"/>
                <wp:effectExtent l="10795" t="13335" r="6350" b="11430"/>
                <wp:wrapNone/>
                <wp:docPr id="250" name="Oval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8" o:spid="_x0000_s1026" style="position:absolute;margin-left:98.35pt;margin-top:175.1pt;width:3.9pt;height:4.0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" fillcolor="black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23679C64" wp14:editId="58E77EB8">
                <wp:simplePos x="0" y="0"/>
                <wp:positionH relativeFrom="column">
                  <wp:posOffset>997585</wp:posOffset>
                </wp:positionH>
                <wp:positionV relativeFrom="paragraph">
                  <wp:posOffset>2068195</wp:posOffset>
                </wp:positionV>
                <wp:extent cx="270510" cy="140970"/>
                <wp:effectExtent l="2540" t="635" r="3175" b="1270"/>
                <wp:wrapNone/>
                <wp:docPr id="249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937" w:rsidRPr="00B50E83" w:rsidRDefault="00894937" w:rsidP="00894937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7" o:spid="_x0000_s1053" type="#_x0000_t202" style="position:absolute;left:0;text-align:left;margin-left:78.55pt;margin-top:162.85pt;width:21.3pt;height:11.1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" stroked="f">
                <v:fill opacity="0"/>
                <v:textbox inset="0,0,0,0">
                  <w:txbxContent>
                    <w:p w:rsidR="00894937" w:rsidRPr="00B50E83" w:rsidRDefault="00894937" w:rsidP="00894937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P1</w:t>
                      </w: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3F5433E" wp14:editId="332178AB">
                <wp:simplePos x="0" y="0"/>
                <wp:positionH relativeFrom="column">
                  <wp:posOffset>1271905</wp:posOffset>
                </wp:positionH>
                <wp:positionV relativeFrom="paragraph">
                  <wp:posOffset>2044700</wp:posOffset>
                </wp:positionV>
                <wp:extent cx="0" cy="209550"/>
                <wp:effectExtent l="5715" t="5715" r="13335" b="13335"/>
                <wp:wrapNone/>
                <wp:docPr id="24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5" o:spid="_x0000_s1026" style="position:absolute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15pt,161pt" to="100.1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261EF51D" wp14:editId="0CAE2DD5">
                <wp:simplePos x="0" y="0"/>
                <wp:positionH relativeFrom="column">
                  <wp:posOffset>1199515</wp:posOffset>
                </wp:positionH>
                <wp:positionV relativeFrom="paragraph">
                  <wp:posOffset>1915160</wp:posOffset>
                </wp:positionV>
                <wp:extent cx="148590" cy="144780"/>
                <wp:effectExtent l="5080" t="9525" r="8255" b="7620"/>
                <wp:wrapNone/>
                <wp:docPr id="247" name="Lin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" cy="144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1" o:spid="_x0000_s1026" style="position:absolute;flip:y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150.8pt" to="106.1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121051F" wp14:editId="3ACE2757">
                <wp:simplePos x="0" y="0"/>
                <wp:positionH relativeFrom="column">
                  <wp:posOffset>1184275</wp:posOffset>
                </wp:positionH>
                <wp:positionV relativeFrom="paragraph">
                  <wp:posOffset>1903730</wp:posOffset>
                </wp:positionV>
                <wp:extent cx="160020" cy="167640"/>
                <wp:effectExtent l="13970" t="7620" r="6985" b="5715"/>
                <wp:wrapNone/>
                <wp:docPr id="246" name="Lin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67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0" o:spid="_x0000_s1026" style="position:absolute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25pt,149.9pt" to="105.8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1C80D79" wp14:editId="42B99EC4">
                <wp:simplePos x="0" y="0"/>
                <wp:positionH relativeFrom="column">
                  <wp:posOffset>946785</wp:posOffset>
                </wp:positionH>
                <wp:positionV relativeFrom="paragraph">
                  <wp:posOffset>2078990</wp:posOffset>
                </wp:positionV>
                <wp:extent cx="270510" cy="140970"/>
                <wp:effectExtent l="635" t="1905" r="0" b="0"/>
                <wp:wrapNone/>
                <wp:docPr id="245" name="Text Box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937" w:rsidRPr="00B50E83" w:rsidRDefault="00894937" w:rsidP="00894937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6" o:spid="_x0000_s1054" type="#_x0000_t202" style="position:absolute;left:0;text-align:left;margin-left:74.55pt;margin-top:163.7pt;width:21.3pt;height:11.1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" stroked="f">
                <v:textbox inset="0,0,0,0">
                  <w:txbxContent>
                    <w:p w:rsidR="00894937" w:rsidRPr="00B50E83" w:rsidRDefault="00894937" w:rsidP="00894937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60CADCD" wp14:editId="0F748132">
                <wp:simplePos x="0" y="0"/>
                <wp:positionH relativeFrom="column">
                  <wp:posOffset>561975</wp:posOffset>
                </wp:positionH>
                <wp:positionV relativeFrom="paragraph">
                  <wp:posOffset>2073910</wp:posOffset>
                </wp:positionV>
                <wp:extent cx="270510" cy="140970"/>
                <wp:effectExtent l="1905" t="0" r="3810" b="0"/>
                <wp:wrapNone/>
                <wp:docPr id="244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5" type="#_x0000_t202" style="position:absolute;left:0;text-align:left;margin-left:44.25pt;margin-top:163.3pt;width:21.3pt;height:11.1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38D07FA" wp14:editId="5477A6C2">
                <wp:simplePos x="0" y="0"/>
                <wp:positionH relativeFrom="column">
                  <wp:posOffset>725805</wp:posOffset>
                </wp:positionH>
                <wp:positionV relativeFrom="paragraph">
                  <wp:posOffset>1906270</wp:posOffset>
                </wp:positionV>
                <wp:extent cx="251460" cy="133350"/>
                <wp:effectExtent l="8890" t="10160" r="6350" b="8890"/>
                <wp:wrapNone/>
                <wp:docPr id="24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8" o:spid="_x0000_s1026" style="position:absolute;margin-left:57.15pt;margin-top:150.1pt;width:19.8pt;height:10.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D454F60" wp14:editId="3702C2C2">
                <wp:simplePos x="0" y="0"/>
                <wp:positionH relativeFrom="column">
                  <wp:posOffset>851535</wp:posOffset>
                </wp:positionH>
                <wp:positionV relativeFrom="paragraph">
                  <wp:posOffset>2039620</wp:posOffset>
                </wp:positionV>
                <wp:extent cx="0" cy="209550"/>
                <wp:effectExtent l="6350" t="10160" r="12700" b="8890"/>
                <wp:wrapNone/>
                <wp:docPr id="241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6" o:spid="_x0000_s1026" style="position:absolute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160.6pt" to="67.0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QfFQIAACs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FF65EBF" wp14:editId="299DB029">
                <wp:simplePos x="0" y="0"/>
                <wp:positionH relativeFrom="column">
                  <wp:posOffset>851535</wp:posOffset>
                </wp:positionH>
                <wp:positionV relativeFrom="paragraph">
                  <wp:posOffset>1247775</wp:posOffset>
                </wp:positionV>
                <wp:extent cx="0" cy="650875"/>
                <wp:effectExtent l="6985" t="8890" r="12065" b="6985"/>
                <wp:wrapNone/>
                <wp:docPr id="240" name="Lin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7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98.25pt" to="67.0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5537C2C" wp14:editId="5ECF81B8">
                <wp:simplePos x="0" y="0"/>
                <wp:positionH relativeFrom="column">
                  <wp:posOffset>1807210</wp:posOffset>
                </wp:positionH>
                <wp:positionV relativeFrom="paragraph">
                  <wp:posOffset>2078990</wp:posOffset>
                </wp:positionV>
                <wp:extent cx="270510" cy="140970"/>
                <wp:effectExtent l="3175" t="1905" r="2540" b="0"/>
                <wp:wrapNone/>
                <wp:docPr id="230" name="Text Box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937" w:rsidRPr="00B50E83" w:rsidRDefault="00894937" w:rsidP="00894937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0" o:spid="_x0000_s1047" type="#_x0000_t202" style="position:absolute;left:0;text-align:left;margin-left:142.3pt;margin-top:163.7pt;width:21.3pt;height:11.1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" stroked="f">
                <v:textbox inset="0,0,0,0">
                  <w:txbxContent>
                    <w:p w:rsidR="00894937" w:rsidRPr="00B50E83" w:rsidRDefault="00894937" w:rsidP="00894937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DA90059" wp14:editId="277F1367">
                <wp:simplePos x="0" y="0"/>
                <wp:positionH relativeFrom="column">
                  <wp:posOffset>827405</wp:posOffset>
                </wp:positionH>
                <wp:positionV relativeFrom="paragraph">
                  <wp:posOffset>1638300</wp:posOffset>
                </wp:positionV>
                <wp:extent cx="49530" cy="51435"/>
                <wp:effectExtent l="13335" t="8890" r="13335" b="6350"/>
                <wp:wrapNone/>
                <wp:docPr id="224" name="Oval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4" o:spid="_x0000_s1026" style="position:absolute;margin-left:65.15pt;margin-top:129pt;width:3.9pt;height:4.0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" fillcolor="black"/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B908045" wp14:editId="11959376">
                <wp:simplePos x="0" y="0"/>
                <wp:positionH relativeFrom="column">
                  <wp:posOffset>2665730</wp:posOffset>
                </wp:positionH>
                <wp:positionV relativeFrom="paragraph">
                  <wp:posOffset>2073910</wp:posOffset>
                </wp:positionV>
                <wp:extent cx="270510" cy="140970"/>
                <wp:effectExtent l="3810" t="0" r="1905" b="0"/>
                <wp:wrapNone/>
                <wp:docPr id="23" name="Text Box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937" w:rsidRPr="00B50E83" w:rsidRDefault="00894937" w:rsidP="00894937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5" o:spid="_x0000_s1048" type="#_x0000_t202" style="position:absolute;left:0;text-align:left;margin-left:209.9pt;margin-top:163.3pt;width:21.3pt;height:11.1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" stroked="f">
                <v:textbox inset="0,0,0,0">
                  <w:txbxContent>
                    <w:p w:rsidR="00894937" w:rsidRPr="00B50E83" w:rsidRDefault="00894937" w:rsidP="00894937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78705CC7" wp14:editId="09A438F4">
                <wp:simplePos x="0" y="0"/>
                <wp:positionH relativeFrom="column">
                  <wp:posOffset>3002915</wp:posOffset>
                </wp:positionH>
                <wp:positionV relativeFrom="paragraph">
                  <wp:posOffset>987425</wp:posOffset>
                </wp:positionV>
                <wp:extent cx="866775" cy="257175"/>
                <wp:effectExtent l="7620" t="5715" r="8255" b="13335"/>
                <wp:wrapNone/>
                <wp:docPr id="1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</w:t>
                            </w:r>
                            <w:r w:rsidR="001160D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7" o:spid="_x0000_s1049" type="#_x0000_t202" style="position:absolute;left:0;text-align:left;margin-left:236.45pt;margin-top:77.75pt;width:68.25pt;height:20.2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">
                <v:textbox inset="0,,0">
                  <w:txbxContent>
                    <w:p w:rsidR="00DF7231" w:rsidRPr="00DF7231" w:rsidRDefault="00331D5E" w:rsidP="00DF723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</w:t>
                      </w:r>
                      <w:r w:rsidR="001160D8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6EA8D249" wp14:editId="5D9822AB">
                <wp:simplePos x="0" y="0"/>
                <wp:positionH relativeFrom="column">
                  <wp:posOffset>2138045</wp:posOffset>
                </wp:positionH>
                <wp:positionV relativeFrom="paragraph">
                  <wp:posOffset>987425</wp:posOffset>
                </wp:positionV>
                <wp:extent cx="863600" cy="257175"/>
                <wp:effectExtent l="9525" t="5715" r="6350" b="13335"/>
                <wp:wrapNone/>
                <wp:docPr id="7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DF7231" w:rsidRDefault="00331D5E" w:rsidP="008949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Q 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124.</w:t>
                            </w:r>
                            <w:r w:rsidR="0089493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5" o:spid="_x0000_s1050" type="#_x0000_t202" style="position:absolute;left:0;text-align:left;margin-left:168.35pt;margin-top:77.75pt;width:68pt;height:20.25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">
                <v:textbox inset="0,,0">
                  <w:txbxContent>
                    <w:p w:rsidR="00DF7231" w:rsidRPr="00DF7231" w:rsidRDefault="00331D5E" w:rsidP="008949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Q </w:t>
                      </w:r>
                      <w:r w:rsidR="00DF7231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124.</w:t>
                      </w:r>
                      <w:r w:rsidR="00894937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94937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987425</wp:posOffset>
                </wp:positionV>
                <wp:extent cx="863600" cy="257175"/>
                <wp:effectExtent l="10160" t="5715" r="5715" b="13335"/>
                <wp:wrapNone/>
                <wp:docPr id="5" name="Text 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BF1E6B" w:rsidRDefault="00331D5E" w:rsidP="008949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DF7231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  <w:p w:rsidR="00DF7231" w:rsidRPr="00BD5246" w:rsidRDefault="00DF7231" w:rsidP="00DF7231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66" type="#_x0000_t202" style="position:absolute;left:0;text-align:left;margin-left:32.65pt;margin-top:77.75pt;width:68pt;height:20.2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">
                <v:textbox inset="0,,0">
                  <w:txbxContent>
                    <w:p w:rsidR="00DF7231" w:rsidRPr="00BF1E6B" w:rsidRDefault="00331D5E" w:rsidP="008949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DF7231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  <w:p w:rsidR="00DF7231" w:rsidRPr="00BD5246" w:rsidRDefault="00DF7231" w:rsidP="00DF7231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F7231" w:rsidRPr="00256841" w:rsidSect="003A554E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446" w:rsidRDefault="00736446">
      <w:r>
        <w:separator/>
      </w:r>
    </w:p>
  </w:endnote>
  <w:endnote w:type="continuationSeparator" w:id="0">
    <w:p w:rsidR="00736446" w:rsidRDefault="0073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6264F2">
      <w:rPr>
        <w:rFonts w:ascii="Arial" w:hAnsi="Arial" w:cs="Arial"/>
        <w:noProof/>
        <w:sz w:val="12"/>
        <w:lang w:val="de-CH"/>
      </w:rPr>
      <w:t>02.04.14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>
      <w:rPr>
        <w:rFonts w:ascii="Arial" w:hAnsi="Arial" w:cs="Arial"/>
        <w:sz w:val="12"/>
        <w:szCs w:val="12"/>
        <w:lang w:val="de-CH"/>
      </w:rPr>
      <w:t xml:space="preserve">© </w:t>
    </w:r>
    <w:proofErr w:type="spellStart"/>
    <w:r w:rsidR="00101821" w:rsidRPr="00E70880">
      <w:rPr>
        <w:rFonts w:ascii="Arial" w:hAnsi="Arial" w:cs="Arial"/>
        <w:sz w:val="12"/>
        <w:szCs w:val="12"/>
        <w:lang w:val="de-CH"/>
      </w:rPr>
      <w:t>by</w:t>
    </w:r>
    <w:proofErr w:type="spellEnd"/>
    <w:r w:rsidR="00101821" w:rsidRPr="00E70880">
      <w:rPr>
        <w:rFonts w:ascii="Arial" w:hAnsi="Arial" w:cs="Arial"/>
        <w:sz w:val="12"/>
        <w:szCs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6264F2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6264F2">
      <w:rPr>
        <w:rStyle w:val="Seitenzahl"/>
        <w:rFonts w:ascii="Arial" w:hAnsi="Arial" w:cs="Arial"/>
        <w:noProof/>
        <w:snapToGrid w:val="0"/>
        <w:sz w:val="12"/>
      </w:rPr>
      <w:t>AUF3.4.5_ConveyorSystem_CD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446" w:rsidRDefault="00736446">
      <w:r>
        <w:separator/>
      </w:r>
    </w:p>
  </w:footnote>
  <w:footnote w:type="continuationSeparator" w:id="0">
    <w:p w:rsidR="00736446" w:rsidRDefault="00736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493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325100CC" wp14:editId="68985146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71F94498" wp14:editId="02C973A2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67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349F58ED" wp14:editId="60235E1A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6264F2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49AC9A24" wp14:editId="7DA23A0E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993DE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proofErr w:type="spellStart"/>
          <w:r>
            <w:rPr>
              <w:rFonts w:ascii="Arial" w:hAnsi="Arial"/>
              <w:lang w:val="de-CH"/>
            </w:rPr>
            <w:t>Subject</w:t>
          </w:r>
          <w:proofErr w:type="spellEnd"/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993DE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993DE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993DE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Control </w:t>
          </w:r>
          <w:proofErr w:type="spellStart"/>
          <w:r>
            <w:rPr>
              <w:rFonts w:ascii="Arial" w:hAnsi="Arial"/>
              <w:b/>
              <w:sz w:val="24"/>
              <w:lang w:val="de-CH"/>
            </w:rPr>
            <w:t>task</w:t>
          </w:r>
          <w:proofErr w:type="spellEnd"/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8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3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5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9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1"/>
  </w:num>
  <w:num w:numId="5">
    <w:abstractNumId w:val="16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23"/>
  </w:num>
  <w:num w:numId="16">
    <w:abstractNumId w:val="25"/>
  </w:num>
  <w:num w:numId="17">
    <w:abstractNumId w:val="4"/>
  </w:num>
  <w:num w:numId="18">
    <w:abstractNumId w:val="7"/>
  </w:num>
  <w:num w:numId="19">
    <w:abstractNumId w:val="18"/>
  </w:num>
  <w:num w:numId="20">
    <w:abstractNumId w:val="24"/>
  </w:num>
  <w:num w:numId="21">
    <w:abstractNumId w:val="26"/>
  </w:num>
  <w:num w:numId="22">
    <w:abstractNumId w:val="12"/>
  </w:num>
  <w:num w:numId="23">
    <w:abstractNumId w:val="6"/>
  </w:num>
  <w:num w:numId="24">
    <w:abstractNumId w:val="9"/>
  </w:num>
  <w:num w:numId="25">
    <w:abstractNumId w:val="11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40BB9"/>
    <w:rsid w:val="00062538"/>
    <w:rsid w:val="00062F9E"/>
    <w:rsid w:val="00090CE1"/>
    <w:rsid w:val="000A1D15"/>
    <w:rsid w:val="000A4134"/>
    <w:rsid w:val="000C25DB"/>
    <w:rsid w:val="000E0819"/>
    <w:rsid w:val="00101821"/>
    <w:rsid w:val="001103AA"/>
    <w:rsid w:val="001160D8"/>
    <w:rsid w:val="00116426"/>
    <w:rsid w:val="00120B26"/>
    <w:rsid w:val="00130940"/>
    <w:rsid w:val="00134D72"/>
    <w:rsid w:val="00147900"/>
    <w:rsid w:val="001559E1"/>
    <w:rsid w:val="001B0D02"/>
    <w:rsid w:val="001B2297"/>
    <w:rsid w:val="001F02D7"/>
    <w:rsid w:val="002120D7"/>
    <w:rsid w:val="00236B11"/>
    <w:rsid w:val="002454C9"/>
    <w:rsid w:val="00256841"/>
    <w:rsid w:val="002A5E97"/>
    <w:rsid w:val="002B50C1"/>
    <w:rsid w:val="002C1A00"/>
    <w:rsid w:val="002E1343"/>
    <w:rsid w:val="002E52C6"/>
    <w:rsid w:val="002E68BB"/>
    <w:rsid w:val="002F755F"/>
    <w:rsid w:val="003262D7"/>
    <w:rsid w:val="00331D5E"/>
    <w:rsid w:val="003332F2"/>
    <w:rsid w:val="00344955"/>
    <w:rsid w:val="00362BE1"/>
    <w:rsid w:val="003716A8"/>
    <w:rsid w:val="003A554E"/>
    <w:rsid w:val="003F1F5E"/>
    <w:rsid w:val="003F5DD7"/>
    <w:rsid w:val="003F5E3C"/>
    <w:rsid w:val="0040068E"/>
    <w:rsid w:val="00426091"/>
    <w:rsid w:val="00444CEA"/>
    <w:rsid w:val="004461A3"/>
    <w:rsid w:val="00446B04"/>
    <w:rsid w:val="004776EC"/>
    <w:rsid w:val="004A4F70"/>
    <w:rsid w:val="004B05ED"/>
    <w:rsid w:val="004C16FA"/>
    <w:rsid w:val="004F4CA0"/>
    <w:rsid w:val="00500DB2"/>
    <w:rsid w:val="005166F2"/>
    <w:rsid w:val="00522158"/>
    <w:rsid w:val="00523968"/>
    <w:rsid w:val="0054215B"/>
    <w:rsid w:val="0054468A"/>
    <w:rsid w:val="005837B3"/>
    <w:rsid w:val="005A4A7E"/>
    <w:rsid w:val="005B196A"/>
    <w:rsid w:val="005D141D"/>
    <w:rsid w:val="00602F6F"/>
    <w:rsid w:val="006206AF"/>
    <w:rsid w:val="006264F2"/>
    <w:rsid w:val="006333F0"/>
    <w:rsid w:val="00653DDF"/>
    <w:rsid w:val="00665C56"/>
    <w:rsid w:val="00693F17"/>
    <w:rsid w:val="006A6351"/>
    <w:rsid w:val="00703F71"/>
    <w:rsid w:val="00716CB6"/>
    <w:rsid w:val="0072275A"/>
    <w:rsid w:val="007266F6"/>
    <w:rsid w:val="00736446"/>
    <w:rsid w:val="00752AFB"/>
    <w:rsid w:val="007626B5"/>
    <w:rsid w:val="007B79A6"/>
    <w:rsid w:val="007F1710"/>
    <w:rsid w:val="00810005"/>
    <w:rsid w:val="00833358"/>
    <w:rsid w:val="00837BA6"/>
    <w:rsid w:val="008654FE"/>
    <w:rsid w:val="00865ABF"/>
    <w:rsid w:val="008742E8"/>
    <w:rsid w:val="00881FEC"/>
    <w:rsid w:val="00894937"/>
    <w:rsid w:val="00897EB5"/>
    <w:rsid w:val="00951E7F"/>
    <w:rsid w:val="009544F8"/>
    <w:rsid w:val="009643A2"/>
    <w:rsid w:val="00965586"/>
    <w:rsid w:val="00966B12"/>
    <w:rsid w:val="00993DEF"/>
    <w:rsid w:val="0099597E"/>
    <w:rsid w:val="009A340A"/>
    <w:rsid w:val="009C7FDD"/>
    <w:rsid w:val="009E0FDC"/>
    <w:rsid w:val="009F4174"/>
    <w:rsid w:val="009F4B71"/>
    <w:rsid w:val="00A04482"/>
    <w:rsid w:val="00A3033D"/>
    <w:rsid w:val="00A448C0"/>
    <w:rsid w:val="00A761DA"/>
    <w:rsid w:val="00A833B3"/>
    <w:rsid w:val="00A83B6C"/>
    <w:rsid w:val="00A9218B"/>
    <w:rsid w:val="00AA6CE6"/>
    <w:rsid w:val="00AC00C8"/>
    <w:rsid w:val="00B046D4"/>
    <w:rsid w:val="00B33648"/>
    <w:rsid w:val="00B42B5F"/>
    <w:rsid w:val="00B54707"/>
    <w:rsid w:val="00B636AB"/>
    <w:rsid w:val="00B7711F"/>
    <w:rsid w:val="00B77E50"/>
    <w:rsid w:val="00BC06FF"/>
    <w:rsid w:val="00BC39F9"/>
    <w:rsid w:val="00BD15FE"/>
    <w:rsid w:val="00BE40E2"/>
    <w:rsid w:val="00BF1E6B"/>
    <w:rsid w:val="00BF4F55"/>
    <w:rsid w:val="00C20D3F"/>
    <w:rsid w:val="00C23A75"/>
    <w:rsid w:val="00C26003"/>
    <w:rsid w:val="00C322C1"/>
    <w:rsid w:val="00C4428D"/>
    <w:rsid w:val="00C57174"/>
    <w:rsid w:val="00C747F3"/>
    <w:rsid w:val="00CE194C"/>
    <w:rsid w:val="00CF7F24"/>
    <w:rsid w:val="00D47517"/>
    <w:rsid w:val="00D6134C"/>
    <w:rsid w:val="00D93658"/>
    <w:rsid w:val="00DA3EA9"/>
    <w:rsid w:val="00DA4453"/>
    <w:rsid w:val="00DC323B"/>
    <w:rsid w:val="00DC712D"/>
    <w:rsid w:val="00DE30D8"/>
    <w:rsid w:val="00DF7231"/>
    <w:rsid w:val="00E331F3"/>
    <w:rsid w:val="00E40543"/>
    <w:rsid w:val="00E55580"/>
    <w:rsid w:val="00E7091A"/>
    <w:rsid w:val="00E76DD5"/>
    <w:rsid w:val="00E93284"/>
    <w:rsid w:val="00E93CC0"/>
    <w:rsid w:val="00EA7733"/>
    <w:rsid w:val="00EB5305"/>
    <w:rsid w:val="00ED6D55"/>
    <w:rsid w:val="00EE4B45"/>
    <w:rsid w:val="00F025AB"/>
    <w:rsid w:val="00F36CEA"/>
    <w:rsid w:val="00F42131"/>
    <w:rsid w:val="00F46B0C"/>
    <w:rsid w:val="00F53044"/>
    <w:rsid w:val="00F763E4"/>
    <w:rsid w:val="00F96107"/>
    <w:rsid w:val="00FB5AE9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</dc:creator>
  <cp:lastModifiedBy>Roman Moser</cp:lastModifiedBy>
  <cp:revision>9</cp:revision>
  <cp:lastPrinted>2014-04-02T17:27:00Z</cp:lastPrinted>
  <dcterms:created xsi:type="dcterms:W3CDTF">2012-04-10T06:41:00Z</dcterms:created>
  <dcterms:modified xsi:type="dcterms:W3CDTF">2014-04-02T17:27:00Z</dcterms:modified>
</cp:coreProperties>
</file>