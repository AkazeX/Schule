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091" w:rsidRPr="0050409F" w:rsidRDefault="002120D7" w:rsidP="00426091">
      <w:pPr>
        <w:spacing w:before="120"/>
        <w:ind w:left="567"/>
        <w:rPr>
          <w:rFonts w:ascii="Verdana" w:hAnsi="Verdana"/>
          <w:b/>
          <w:i/>
          <w:sz w:val="28"/>
          <w:szCs w:val="28"/>
          <w:lang w:val="de-CH"/>
        </w:rPr>
      </w:pPr>
      <w:r w:rsidRPr="0050409F">
        <w:rPr>
          <w:rFonts w:ascii="Verdana" w:hAnsi="Verdana"/>
          <w:b/>
          <w:i/>
          <w:sz w:val="28"/>
          <w:szCs w:val="28"/>
          <w:lang w:val="de-CH"/>
        </w:rPr>
        <w:t>Ein-/ Ausschalten eines Drehstrommotors</w:t>
      </w:r>
      <w:r w:rsidR="00426091" w:rsidRPr="00256841">
        <w:rPr>
          <w:rFonts w:ascii="Verdana" w:hAnsi="Verdana"/>
          <w:sz w:val="22"/>
          <w:szCs w:val="22"/>
          <w:lang w:val="de-CH"/>
        </w:rPr>
        <w:t xml:space="preserve"> </w:t>
      </w:r>
    </w:p>
    <w:p w:rsidR="00EA7733" w:rsidRPr="00256841" w:rsidRDefault="00EA7733">
      <w:pPr>
        <w:ind w:left="709"/>
        <w:rPr>
          <w:rFonts w:ascii="Verdana" w:hAnsi="Verdana" w:cs="Arial"/>
          <w:b/>
          <w:sz w:val="28"/>
          <w:szCs w:val="28"/>
          <w:u w:val="single"/>
          <w:lang w:val="de-CH"/>
        </w:rPr>
      </w:pPr>
    </w:p>
    <w:p w:rsidR="00810005" w:rsidRPr="00256841" w:rsidRDefault="00256841" w:rsidP="00810005">
      <w:pPr>
        <w:pStyle w:val="berschrift2"/>
        <w:ind w:firstLine="538"/>
        <w:rPr>
          <w:rFonts w:ascii="Arial" w:hAnsi="Arial" w:cs="Arial"/>
          <w:lang w:val="de-CH"/>
        </w:rPr>
      </w:pPr>
      <w:r w:rsidRPr="00256841">
        <w:rPr>
          <w:rFonts w:ascii="Arial" w:hAnsi="Arial" w:cs="Arial"/>
          <w:lang w:val="de-CH"/>
        </w:rPr>
        <w:t>SPS-Anschlussplan</w:t>
      </w:r>
    </w:p>
    <w:p w:rsidR="00DA3EA9" w:rsidRPr="00256841" w:rsidRDefault="00256841" w:rsidP="00DA3EA9">
      <w:pPr>
        <w:pStyle w:val="berschrift2"/>
        <w:ind w:left="708"/>
        <w:rPr>
          <w:rFonts w:ascii="Arial" w:hAnsi="Arial" w:cs="Arial"/>
          <w:b w:val="0"/>
          <w:i w:val="0"/>
          <w:sz w:val="20"/>
          <w:lang w:val="de-CH"/>
        </w:rPr>
      </w:pPr>
      <w:r w:rsidRPr="00256841">
        <w:rPr>
          <w:rFonts w:ascii="Arial" w:hAnsi="Arial" w:cs="Arial"/>
          <w:b w:val="0"/>
          <w:i w:val="0"/>
          <w:sz w:val="20"/>
          <w:lang w:val="de-CH"/>
        </w:rPr>
        <w:t>Aufgabe</w:t>
      </w:r>
      <w:r w:rsidR="00DA3EA9" w:rsidRPr="00256841">
        <w:rPr>
          <w:rFonts w:ascii="Arial" w:hAnsi="Arial" w:cs="Arial"/>
          <w:b w:val="0"/>
          <w:i w:val="0"/>
          <w:sz w:val="20"/>
          <w:lang w:val="de-CH"/>
        </w:rPr>
        <w:t>:</w:t>
      </w:r>
      <w:r w:rsidR="00C20D3F" w:rsidRPr="00256841">
        <w:rPr>
          <w:rFonts w:ascii="Arial" w:hAnsi="Arial" w:cs="Arial"/>
          <w:b w:val="0"/>
          <w:i w:val="0"/>
          <w:sz w:val="20"/>
          <w:lang w:val="de-CH"/>
        </w:rPr>
        <w:t> </w:t>
      </w:r>
    </w:p>
    <w:p w:rsidR="00716CB6" w:rsidRDefault="00716CB6" w:rsidP="00DA3EA9">
      <w:pPr>
        <w:ind w:left="705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Vervollständigen Sie den </w:t>
      </w:r>
      <w:r w:rsidR="00256841" w:rsidRPr="00256841">
        <w:rPr>
          <w:rFonts w:ascii="Arial" w:hAnsi="Arial" w:cs="Arial"/>
          <w:lang w:val="de-CH"/>
        </w:rPr>
        <w:t xml:space="preserve">SPS-Anschlussplan mit Hilfe der Aufgabenblätter zur </w:t>
      </w:r>
    </w:p>
    <w:p w:rsidR="002120D7" w:rsidRPr="001559E1" w:rsidRDefault="0050409F" w:rsidP="002120D7">
      <w:pPr>
        <w:ind w:left="705"/>
        <w:rPr>
          <w:rFonts w:ascii="Arial" w:hAnsi="Arial" w:cs="Arial"/>
          <w:b/>
          <w:lang w:val="de-CH"/>
        </w:rPr>
      </w:pPr>
      <w:r>
        <w:rPr>
          <w:rFonts w:ascii="Arial" w:hAnsi="Arial" w:cs="Arial"/>
          <w:b/>
          <w:noProof/>
          <w:lang w:val="de-CH" w:eastAsia="de-CH"/>
        </w:rPr>
        <w:drawing>
          <wp:anchor distT="0" distB="0" distL="114300" distR="114300" simplePos="0" relativeHeight="251846144" behindDoc="0" locked="0" layoutInCell="1" allowOverlap="1" wp14:anchorId="76F73573" wp14:editId="04CA7471">
            <wp:simplePos x="0" y="0"/>
            <wp:positionH relativeFrom="column">
              <wp:posOffset>5563870</wp:posOffset>
            </wp:positionH>
            <wp:positionV relativeFrom="paragraph">
              <wp:posOffset>125730</wp:posOffset>
            </wp:positionV>
            <wp:extent cx="488950" cy="695960"/>
            <wp:effectExtent l="0" t="0" r="6350" b="889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841" w:rsidRPr="00256841">
        <w:rPr>
          <w:rFonts w:ascii="Arial" w:hAnsi="Arial" w:cs="Arial"/>
          <w:lang w:val="de-CH"/>
        </w:rPr>
        <w:t xml:space="preserve">Steuerungsaufgabe </w:t>
      </w:r>
      <w:r w:rsidR="00716CB6">
        <w:rPr>
          <w:rFonts w:ascii="Arial" w:hAnsi="Arial" w:cs="Arial"/>
          <w:lang w:val="de-CH"/>
        </w:rPr>
        <w:t>“</w:t>
      </w:r>
      <w:r w:rsidR="002120D7">
        <w:rPr>
          <w:rFonts w:ascii="Arial" w:hAnsi="Arial" w:cs="Arial"/>
          <w:lang w:val="de-CH"/>
        </w:rPr>
        <w:t>Ein-/ Ausschalten eines Drehstrommotors</w:t>
      </w:r>
      <w:r w:rsidR="00716CB6">
        <w:rPr>
          <w:rFonts w:ascii="Arial" w:hAnsi="Arial" w:cs="Arial"/>
          <w:lang w:val="de-CH"/>
        </w:rPr>
        <w:t>“</w:t>
      </w:r>
      <w:r w:rsidR="00256841" w:rsidRPr="00256841">
        <w:rPr>
          <w:rFonts w:ascii="Arial" w:hAnsi="Arial" w:cs="Arial"/>
          <w:lang w:val="de-CH"/>
        </w:rPr>
        <w:t>.</w:t>
      </w:r>
    </w:p>
    <w:p w:rsidR="00716CB6" w:rsidRPr="001559E1" w:rsidRDefault="001559E1" w:rsidP="00DA3EA9">
      <w:pPr>
        <w:ind w:left="705"/>
        <w:rPr>
          <w:rFonts w:ascii="Arial" w:hAnsi="Arial" w:cs="Arial"/>
          <w:b/>
          <w:lang w:val="de-CH"/>
        </w:rPr>
      </w:pPr>
      <w:r w:rsidRPr="001559E1">
        <w:rPr>
          <w:rFonts w:ascii="Arial" w:hAnsi="Arial" w:cs="Arial"/>
          <w:b/>
          <w:lang w:val="de-CH"/>
        </w:rPr>
        <w:t xml:space="preserve"> </w:t>
      </w:r>
      <w:r w:rsidR="00256841" w:rsidRPr="001559E1">
        <w:rPr>
          <w:rFonts w:ascii="Arial" w:hAnsi="Arial" w:cs="Arial"/>
          <w:b/>
          <w:lang w:val="de-CH"/>
        </w:rPr>
        <w:t xml:space="preserve"> </w:t>
      </w:r>
    </w:p>
    <w:p w:rsidR="001559E1" w:rsidRDefault="001559E1" w:rsidP="00DA3EA9">
      <w:pPr>
        <w:ind w:left="705"/>
        <w:rPr>
          <w:rFonts w:ascii="Arial" w:hAnsi="Arial" w:cs="Arial"/>
          <w:lang w:val="de-CH"/>
        </w:rPr>
      </w:pPr>
    </w:p>
    <w:p w:rsidR="00DA3EA9" w:rsidRPr="00256841" w:rsidRDefault="00256841" w:rsidP="00DA3EA9">
      <w:pPr>
        <w:ind w:left="705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Ergänzende Informationen</w:t>
      </w:r>
      <w:r w:rsidR="00833358">
        <w:rPr>
          <w:rFonts w:ascii="Arial" w:hAnsi="Arial" w:cs="Arial"/>
          <w:lang w:val="de-CH"/>
        </w:rPr>
        <w:t xml:space="preserve"> zum SPS-Anschlussplan</w:t>
      </w:r>
      <w:r>
        <w:rPr>
          <w:rFonts w:ascii="Arial" w:hAnsi="Arial" w:cs="Arial"/>
          <w:lang w:val="de-CH"/>
        </w:rPr>
        <w:t xml:space="preserve"> finden Sie im </w:t>
      </w:r>
      <w:r w:rsidR="00833358">
        <w:rPr>
          <w:rFonts w:ascii="Arial" w:hAnsi="Arial" w:cs="Arial"/>
          <w:lang w:val="de-CH"/>
        </w:rPr>
        <w:t>Fachbuch</w:t>
      </w:r>
      <w:r>
        <w:rPr>
          <w:rFonts w:ascii="Arial" w:hAnsi="Arial" w:cs="Arial"/>
          <w:lang w:val="de-CH"/>
        </w:rPr>
        <w:t xml:space="preserve"> Mechatronik</w:t>
      </w:r>
      <w:r w:rsidR="0050409F">
        <w:rPr>
          <w:rFonts w:ascii="Arial" w:hAnsi="Arial" w:cs="Arial"/>
          <w:lang w:val="de-CH"/>
        </w:rPr>
        <w:t>.</w:t>
      </w:r>
      <w:r>
        <w:rPr>
          <w:rFonts w:ascii="Arial" w:hAnsi="Arial" w:cs="Arial"/>
          <w:lang w:val="de-CH"/>
        </w:rPr>
        <w:t xml:space="preserve"> </w:t>
      </w:r>
    </w:p>
    <w:p w:rsidR="00DA3EA9" w:rsidRDefault="00DA3EA9">
      <w:pPr>
        <w:ind w:left="709"/>
        <w:rPr>
          <w:rFonts w:ascii="Verdana" w:hAnsi="Verdana" w:cs="Arial"/>
          <w:b/>
          <w:sz w:val="28"/>
          <w:szCs w:val="28"/>
          <w:u w:val="single"/>
          <w:lang w:val="de-CH"/>
        </w:rPr>
      </w:pPr>
    </w:p>
    <w:p w:rsidR="00256841" w:rsidRPr="00256841" w:rsidRDefault="00256841">
      <w:pPr>
        <w:ind w:left="709"/>
        <w:rPr>
          <w:rFonts w:ascii="Verdana" w:hAnsi="Verdana" w:cs="Arial"/>
          <w:b/>
          <w:sz w:val="28"/>
          <w:szCs w:val="28"/>
          <w:u w:val="single"/>
          <w:lang w:val="de-CH"/>
        </w:rPr>
      </w:pPr>
    </w:p>
    <w:p w:rsidR="00DF7231" w:rsidRDefault="00897EB5">
      <w:pPr>
        <w:ind w:left="709"/>
        <w:rPr>
          <w:rFonts w:ascii="Arial" w:hAnsi="Arial" w:cs="Arial"/>
          <w:lang w:val="de-CH"/>
        </w:rPr>
      </w:pPr>
      <w:r>
        <w:rPr>
          <w:rFonts w:ascii="Verdana" w:hAnsi="Verdana" w:cs="Arial"/>
          <w:b/>
          <w:noProof/>
          <w:sz w:val="28"/>
          <w:szCs w:val="28"/>
          <w:u w:val="single"/>
          <w:lang w:val="de-CH" w:eastAsia="de-CH"/>
        </w:rPr>
        <w:drawing>
          <wp:anchor distT="0" distB="0" distL="114300" distR="114300" simplePos="0" relativeHeight="251634176" behindDoc="0" locked="0" layoutInCell="1" allowOverlap="1" wp14:anchorId="319C3659" wp14:editId="50DDB452">
            <wp:simplePos x="0" y="0"/>
            <wp:positionH relativeFrom="column">
              <wp:posOffset>5189855</wp:posOffset>
            </wp:positionH>
            <wp:positionV relativeFrom="paragraph">
              <wp:posOffset>20320</wp:posOffset>
            </wp:positionV>
            <wp:extent cx="669290" cy="939165"/>
            <wp:effectExtent l="19050" t="0" r="0" b="0"/>
            <wp:wrapNone/>
            <wp:docPr id="242" name="Bild 242" descr="ausw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auswer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297C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>
                <wp:simplePos x="0" y="0"/>
                <wp:positionH relativeFrom="column">
                  <wp:posOffset>4595495</wp:posOffset>
                </wp:positionH>
                <wp:positionV relativeFrom="paragraph">
                  <wp:posOffset>35560</wp:posOffset>
                </wp:positionV>
                <wp:extent cx="536575" cy="140970"/>
                <wp:effectExtent l="0" t="4445" r="0" b="0"/>
                <wp:wrapNone/>
                <wp:docPr id="281" name="Text Box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8" o:spid="_x0000_s1026" type="#_x0000_t202" style="position:absolute;left:0;text-align:left;margin-left:361.85pt;margin-top:2.8pt;width:42.25pt;height:11.1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  <w:r w:rsidR="00D5297C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>
                <wp:simplePos x="0" y="0"/>
                <wp:positionH relativeFrom="column">
                  <wp:posOffset>3883025</wp:posOffset>
                </wp:positionH>
                <wp:positionV relativeFrom="paragraph">
                  <wp:posOffset>2954020</wp:posOffset>
                </wp:positionV>
                <wp:extent cx="270510" cy="140970"/>
                <wp:effectExtent l="0" t="0" r="0" b="0"/>
                <wp:wrapNone/>
                <wp:docPr id="260" name="Text Box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5" o:spid="_x0000_s1027" type="#_x0000_t202" style="position:absolute;left:0;text-align:left;margin-left:305.75pt;margin-top:232.6pt;width:21.3pt;height:11.1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97C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203835</wp:posOffset>
                </wp:positionV>
                <wp:extent cx="0" cy="209550"/>
                <wp:effectExtent l="0" t="0" r="0" b="0"/>
                <wp:wrapNone/>
                <wp:docPr id="239" name="Lin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5" o:spid="_x0000_s1026" style="position:absolute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5pt,16.05pt" to="91.5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"/>
            </w:pict>
          </mc:Fallback>
        </mc:AlternateContent>
      </w:r>
      <w:r w:rsidR="00D5297C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729615</wp:posOffset>
                </wp:positionV>
                <wp:extent cx="0" cy="209550"/>
                <wp:effectExtent l="0" t="0" r="0" b="0"/>
                <wp:wrapNone/>
                <wp:docPr id="238" name="Lin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4" o:spid="_x0000_s1026" style="position:absolute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5pt,57.45pt" to="91.5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"/>
            </w:pict>
          </mc:Fallback>
        </mc:AlternateContent>
      </w:r>
      <w:r w:rsidR="00D5297C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2955290</wp:posOffset>
                </wp:positionV>
                <wp:extent cx="156210" cy="140970"/>
                <wp:effectExtent l="0" t="0" r="0" b="0"/>
                <wp:wrapNone/>
                <wp:docPr id="237" name="Text Box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3" o:spid="_x0000_s1028" type="#_x0000_t202" style="position:absolute;left:0;text-align:left;margin-left:247.25pt;margin-top:232.7pt;width:12.3pt;height:11.1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97C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1750060</wp:posOffset>
                </wp:positionV>
                <wp:extent cx="1104900" cy="0"/>
                <wp:effectExtent l="0" t="0" r="0" b="0"/>
                <wp:wrapNone/>
                <wp:docPr id="235" name="Lin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50" o:spid="_x0000_s1026" style="position:absolute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05pt,137.8pt" to="387.0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ciFwIAACw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"/>
            </w:pict>
          </mc:Fallback>
        </mc:AlternateContent>
      </w:r>
      <w:r w:rsidR="00D5297C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2947035</wp:posOffset>
                </wp:positionV>
                <wp:extent cx="270510" cy="140970"/>
                <wp:effectExtent l="0" t="0" r="0" b="0"/>
                <wp:wrapNone/>
                <wp:docPr id="234" name="Text Box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7" o:spid="_x0000_s1029" type="#_x0000_t202" style="position:absolute;left:0;text-align:left;margin-left:69.05pt;margin-top:232.05pt;width:21.3pt;height:11.1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97C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607060</wp:posOffset>
                </wp:positionV>
                <wp:extent cx="232410" cy="140970"/>
                <wp:effectExtent l="0" t="0" r="0" b="0"/>
                <wp:wrapNone/>
                <wp:docPr id="233" name="Text Box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6" o:spid="_x0000_s1030" type="#_x0000_t202" style="position:absolute;left:0;text-align:left;margin-left:136.25pt;margin-top:47.8pt;width:18.3pt;height:11.1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97C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3126105</wp:posOffset>
                </wp:positionV>
                <wp:extent cx="3752850" cy="0"/>
                <wp:effectExtent l="0" t="0" r="0" b="0"/>
                <wp:wrapNone/>
                <wp:docPr id="229" name="Lin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2" o:spid="_x0000_s1026" style="position:absolute;flip:y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5pt,246.15pt" to="387.35pt,2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"/>
            </w:pict>
          </mc:Fallback>
        </mc:AlternateContent>
      </w:r>
      <w:r w:rsidR="00D5297C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203200</wp:posOffset>
                </wp:positionV>
                <wp:extent cx="3752850" cy="0"/>
                <wp:effectExtent l="0" t="0" r="0" b="0"/>
                <wp:wrapNone/>
                <wp:docPr id="228" name="Lin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5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1" o:spid="_x0000_s1026" style="position:absolute;flip:y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5pt,16pt" to="387.0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"/>
            </w:pict>
          </mc:Fallback>
        </mc:AlternateContent>
      </w:r>
      <w:r w:rsidR="00D5297C"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1399540</wp:posOffset>
                </wp:positionV>
                <wp:extent cx="1245870" cy="251460"/>
                <wp:effectExtent l="0" t="0" r="0" b="0"/>
                <wp:wrapNone/>
                <wp:docPr id="227" name="Text Box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31" w:rsidRPr="00BD5246" w:rsidRDefault="00DF7231" w:rsidP="00DF7231">
                            <w:pPr>
                              <w:jc w:val="center"/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 w:rsidRPr="00BD5246"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Siemens </w:t>
                            </w: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S7-300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0" o:spid="_x0000_s1031" type="#_x0000_t202" style="position:absolute;left:0;text-align:left;margin-left:158.45pt;margin-top:110.2pt;width:98.1pt;height:19.8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">
                <v:textbox>
                  <w:txbxContent>
                    <w:p w:rsidR="00DF7231" w:rsidRPr="00BD5246" w:rsidRDefault="00DF7231" w:rsidP="00DF7231">
                      <w:pPr>
                        <w:jc w:val="center"/>
                        <w:rPr>
                          <w:rFonts w:ascii="Arial" w:hAnsi="Arial" w:cs="Arial"/>
                          <w:lang w:val="de-CH"/>
                        </w:rPr>
                      </w:pPr>
                      <w:r w:rsidRPr="00BD5246">
                        <w:rPr>
                          <w:rFonts w:ascii="Arial" w:hAnsi="Arial" w:cs="Arial"/>
                          <w:lang w:val="de-CH"/>
                        </w:rPr>
                        <w:t xml:space="preserve">Siemens </w:t>
                      </w:r>
                      <w:r>
                        <w:rPr>
                          <w:rFonts w:ascii="Arial" w:hAnsi="Arial" w:cs="Arial"/>
                          <w:lang w:val="de-CH"/>
                        </w:rPr>
                        <w:t>S7-300</w:t>
                      </w:r>
                    </w:p>
                  </w:txbxContent>
                </v:textbox>
              </v:shape>
            </w:pict>
          </mc:Fallback>
        </mc:AlternateContent>
      </w:r>
      <w:r w:rsidR="00D5297C">
        <w:rPr>
          <w:rFonts w:ascii="Arial" w:hAnsi="Arial" w:cs="Arial"/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807232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946150</wp:posOffset>
                </wp:positionV>
                <wp:extent cx="3451860" cy="1173480"/>
                <wp:effectExtent l="0" t="0" r="0" b="0"/>
                <wp:wrapNone/>
                <wp:docPr id="14" name="Group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1860" cy="1173480"/>
                          <a:chOff x="3855" y="10391"/>
                          <a:chExt cx="5436" cy="1848"/>
                        </a:xfrm>
                      </wpg:grpSpPr>
                      <wpg:grpSp>
                        <wpg:cNvPr id="15" name="Group 720"/>
                        <wpg:cNvGrpSpPr>
                          <a:grpSpLocks/>
                        </wpg:cNvGrpSpPr>
                        <wpg:grpSpPr bwMode="auto">
                          <a:xfrm>
                            <a:off x="3857" y="11831"/>
                            <a:ext cx="5434" cy="408"/>
                            <a:chOff x="3853" y="11831"/>
                            <a:chExt cx="5434" cy="408"/>
                          </a:xfrm>
                        </wpg:grpSpPr>
                        <wps:wsp>
                          <wps:cNvPr id="16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53" y="11831"/>
                              <a:ext cx="68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7231" w:rsidRPr="00BF1E6B" w:rsidRDefault="0050409F" w:rsidP="00DF723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>Q</w:t>
                                </w:r>
                                <w:r w:rsidR="00DF7231" w:rsidRPr="00BF1E6B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 xml:space="preserve"> 124.0</w:t>
                                </w:r>
                              </w:p>
                              <w:p w:rsidR="00DF7231" w:rsidRPr="00BD5246" w:rsidRDefault="00DF7231" w:rsidP="00DF7231">
                                <w:pPr>
                                  <w:jc w:val="center"/>
                                  <w:rPr>
                                    <w:rFonts w:ascii="Arial" w:hAnsi="Arial" w:cs="Arial"/>
                                    <w:lang w:val="de-CH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3" y="11831"/>
                              <a:ext cx="68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7231" w:rsidRPr="00DF7231" w:rsidRDefault="0050409F" w:rsidP="00DF723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>Q</w:t>
                                </w:r>
                                <w:r w:rsidR="00DF723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 xml:space="preserve"> 124.1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8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7" y="11834"/>
                              <a:ext cx="68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7231" w:rsidRPr="00DF7231" w:rsidRDefault="0050409F" w:rsidP="00DF723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>Q</w:t>
                                </w:r>
                                <w:r w:rsidR="00DF723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 xml:space="preserve"> 124.2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9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7" y="11834"/>
                              <a:ext cx="68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7231" w:rsidRPr="00DF7231" w:rsidRDefault="0050409F" w:rsidP="00DF723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>Q</w:t>
                                </w:r>
                                <w:r w:rsidR="00DF723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 xml:space="preserve"> 124.3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0" name="Text Box 7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7" y="11831"/>
                              <a:ext cx="68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7231" w:rsidRPr="00DF7231" w:rsidRDefault="0050409F" w:rsidP="00DF723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>Q</w:t>
                                </w:r>
                                <w:r w:rsidR="00DF723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 xml:space="preserve"> 124.4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1" name="Text Box 7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7" y="11831"/>
                              <a:ext cx="68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7231" w:rsidRPr="00DF7231" w:rsidRDefault="0050409F" w:rsidP="00DF723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>Q</w:t>
                                </w:r>
                                <w:r w:rsidR="00DF723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 xml:space="preserve"> 124.5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2" name="Text Box 7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29" y="11831"/>
                              <a:ext cx="68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7231" w:rsidRPr="00DF7231" w:rsidRDefault="0050409F" w:rsidP="00DF723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>Q</w:t>
                                </w:r>
                                <w:r w:rsidR="00DF723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 xml:space="preserve"> 124.6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3" name="Text Box 7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07" y="11831"/>
                              <a:ext cx="680" cy="4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F7231" w:rsidRPr="00DF7231" w:rsidRDefault="0050409F" w:rsidP="00DF723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>Q</w:t>
                                </w:r>
                                <w:r w:rsidR="00DF7231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de-CH"/>
                                  </w:rPr>
                                  <w:t xml:space="preserve"> 124.7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29"/>
                        <wpg:cNvGrpSpPr>
                          <a:grpSpLocks/>
                        </wpg:cNvGrpSpPr>
                        <wpg:grpSpPr bwMode="auto">
                          <a:xfrm>
                            <a:off x="3855" y="10391"/>
                            <a:ext cx="5436" cy="1437"/>
                            <a:chOff x="3855" y="10391"/>
                            <a:chExt cx="5436" cy="1437"/>
                          </a:xfrm>
                        </wpg:grpSpPr>
                        <wps:wsp>
                          <wps:cNvPr id="25" name="Rectangle 7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5" y="10802"/>
                              <a:ext cx="5436" cy="10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" name="Group 731"/>
                          <wpg:cNvGrpSpPr>
                            <a:grpSpLocks/>
                          </wpg:cNvGrpSpPr>
                          <wpg:grpSpPr bwMode="auto">
                            <a:xfrm>
                              <a:off x="3857" y="10391"/>
                              <a:ext cx="5434" cy="408"/>
                              <a:chOff x="3853" y="11831"/>
                              <a:chExt cx="5434" cy="408"/>
                            </a:xfrm>
                          </wpg:grpSpPr>
                          <wps:wsp>
                            <wps:cNvPr id="27" name="Text Box 7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" y="11831"/>
                                <a:ext cx="68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7231" w:rsidRPr="00DF7231" w:rsidRDefault="0050409F" w:rsidP="00DF723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>I</w:t>
                                  </w:r>
                                  <w:r w:rsidR="00DF7231" w:rsidRPr="00BF1E6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 xml:space="preserve"> 124.0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8" name="Text Box 7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33" y="11831"/>
                                <a:ext cx="68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7231" w:rsidRPr="00DF7231" w:rsidRDefault="0050409F" w:rsidP="00DF723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>I</w:t>
                                  </w:r>
                                  <w:r w:rsidR="00DF723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 xml:space="preserve"> 124.1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9" name="Text Box 7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17" y="11834"/>
                                <a:ext cx="68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7231" w:rsidRPr="00DF7231" w:rsidRDefault="0050409F" w:rsidP="00DF723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>I</w:t>
                                  </w:r>
                                  <w:r w:rsidR="00DF723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 xml:space="preserve"> 124.2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30" name="Text Box 7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97" y="11834"/>
                                <a:ext cx="68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7231" w:rsidRPr="00DF7231" w:rsidRDefault="0050409F" w:rsidP="00DF723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>I</w:t>
                                  </w:r>
                                  <w:r w:rsidR="00DF723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 xml:space="preserve"> 124.3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31" name="Text Box 7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67" y="11831"/>
                                <a:ext cx="68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7231" w:rsidRPr="00DF7231" w:rsidRDefault="0050409F" w:rsidP="00DF723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>I</w:t>
                                  </w:r>
                                  <w:r w:rsidR="00DF723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 xml:space="preserve"> 124.4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24" name="Text Box 7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47" y="11831"/>
                                <a:ext cx="68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7231" w:rsidRPr="00DF7231" w:rsidRDefault="0050409F" w:rsidP="00DF723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>I</w:t>
                                  </w:r>
                                  <w:r w:rsidR="00DF723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 xml:space="preserve"> 124.5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25" name="Text Box 7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29" y="11831"/>
                                <a:ext cx="68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7231" w:rsidRPr="00DF7231" w:rsidRDefault="0050409F" w:rsidP="00DF723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>I</w:t>
                                  </w:r>
                                  <w:r w:rsidR="00DF723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 xml:space="preserve"> 124.6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226" name="Text Box 7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07" y="11831"/>
                                <a:ext cx="680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7231" w:rsidRPr="00DF7231" w:rsidRDefault="0050409F" w:rsidP="00DF723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>I</w:t>
                                  </w:r>
                                  <w:r w:rsidR="00DF723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de-CH"/>
                                    </w:rPr>
                                    <w:t xml:space="preserve"> 124.7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9" o:spid="_x0000_s1032" style="position:absolute;left:0;text-align:left;margin-left:74.15pt;margin-top:74.5pt;width:271.8pt;height:92.4pt;z-index:251807232" coordorigin="3855,10391" coordsize="5436,1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">
                <v:group id="Group 720" o:spid="_x0000_s1033" style="position:absolute;left:3857;top:11831;width:5434;height:408" coordorigin="3853,11831" coordsize="5434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21" o:spid="_x0000_s1034" type="#_x0000_t202" style="position:absolute;left:3853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dyqMIA&#10;AADbAAAADwAAAGRycy9kb3ducmV2LnhtbERP32vCMBB+H/g/hBP2Ipp2DJHOKKMglI0NVgVfr82t&#10;KWsupYm1+++XgeDbfXw/b7ufbCdGGnzrWEG6SkAQ10633Cg4HQ/LDQgfkDV2jknBL3nY72YPW8y0&#10;u/IXjWVoRAxhn6ECE0KfSelrQxb9yvXEkft2g8UQ4dBIPeA1httOPiXJWlpsOTYY7Ck3VP+UF6tg&#10;9GGRFpiey4/+zeRVXS2eP9+VepxPry8gAk3hLr65Cx3nr+H/l3i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53KowgAAANsAAAAPAAAAAAAAAAAAAAAAAJgCAABkcnMvZG93&#10;bnJldi54bWxQSwUGAAAAAAQABAD1AAAAhwMAAAAA&#10;">
                    <v:textbox inset="0,,0">
                      <w:txbxContent>
                        <w:p w:rsidR="00DF7231" w:rsidRPr="00BF1E6B" w:rsidRDefault="0050409F" w:rsidP="00DF723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>Q</w:t>
                          </w:r>
                          <w:r w:rsidR="00DF7231" w:rsidRPr="00BF1E6B"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 xml:space="preserve"> 124.0</w:t>
                          </w:r>
                        </w:p>
                        <w:p w:rsidR="00DF7231" w:rsidRPr="00BD5246" w:rsidRDefault="00DF7231" w:rsidP="00DF7231">
                          <w:pPr>
                            <w:jc w:val="center"/>
                            <w:rPr>
                              <w:rFonts w:ascii="Arial" w:hAnsi="Arial" w:cs="Arial"/>
                              <w:lang w:val="de-CH"/>
                            </w:rPr>
                          </w:pPr>
                        </w:p>
                      </w:txbxContent>
                    </v:textbox>
                  </v:shape>
                  <v:shape id="Text Box 722" o:spid="_x0000_s1035" type="#_x0000_t202" style="position:absolute;left:4533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XM8EA&#10;AADbAAAADwAAAGRycy9kb3ducmV2LnhtbERP32vCMBB+F/wfwgm+yEwrY0pnFBEG4nBgFfZ6Nrem&#10;2FxKk9X635vBwLf7+H7ect3bWnTU+sqxgnSagCAunK64VHA+fbwsQPiArLF2TAru5GG9Gg6WmGl3&#10;4yN1eShFDGGfoQITQpNJ6QtDFv3UNcSR+3GtxRBhW0rd4i2G21rOkuRNWqw4NhhsaGuouOa/VkHn&#10;wyTdYfqdH5q92V6Ky+T161Op8ajfvIMI1Ien+N+903H+HP5+i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r1zPBAAAA2wAAAA8AAAAAAAAAAAAAAAAAmAIAAGRycy9kb3du&#10;cmV2LnhtbFBLBQYAAAAABAAEAPUAAACGAwAAAAA=&#10;">
                    <v:textbox inset="0,,0">
                      <w:txbxContent>
                        <w:p w:rsidR="00DF7231" w:rsidRPr="00DF7231" w:rsidRDefault="0050409F" w:rsidP="00DF723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>Q</w:t>
                          </w:r>
                          <w:r w:rsidR="00DF7231"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 xml:space="preserve"> 124.1</w:t>
                          </w:r>
                        </w:p>
                      </w:txbxContent>
                    </v:textbox>
                  </v:shape>
                  <v:shape id="Text Box 723" o:spid="_x0000_s1036" type="#_x0000_t202" style="position:absolute;left:5217;top:11834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RDQcQA&#10;AADbAAAADwAAAGRycy9kb3ducmV2LnhtbESPQWvCQBCF74X+h2UKvUjdRKSU6CpFEMRiwVjodcyO&#10;2dDsbMiuMf33nUPB2wzvzXvfLNejb9VAfWwCG8inGSjiKtiGawNfp+3LG6iYkC22gcnAL0VYrx4f&#10;lljYcOMjDWWqlYRwLNCAS6krtI6VI49xGjpi0S6h95hk7Wtte7xJuG/1LMtetceGpcFhRxtH1U95&#10;9QaGmCb5DvPv8tDt3eZcnSfzzw9jnp/G9wWoRGO6m/+vd1bwBVZ+kQH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0Q0HEAAAA2wAAAA8AAAAAAAAAAAAAAAAAmAIAAGRycy9k&#10;b3ducmV2LnhtbFBLBQYAAAAABAAEAPUAAACJAwAAAAA=&#10;">
                    <v:textbox inset="0,,0">
                      <w:txbxContent>
                        <w:p w:rsidR="00DF7231" w:rsidRPr="00DF7231" w:rsidRDefault="0050409F" w:rsidP="00DF723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>Q</w:t>
                          </w:r>
                          <w:r w:rsidR="00DF7231"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 xml:space="preserve"> 124.2</w:t>
                          </w:r>
                        </w:p>
                      </w:txbxContent>
                    </v:textbox>
                  </v:shape>
                  <v:shape id="Text Box 724" o:spid="_x0000_s1037" type="#_x0000_t202" style="position:absolute;left:5897;top:11834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jm2sEA&#10;AADbAAAADwAAAGRycy9kb3ducmV2LnhtbERP32vCMBB+F/wfwgm+yEwrY2hnFBEG4nBgFfZ6Nrem&#10;2FxKk9X635vBwLf7+H7ect3bWnTU+sqxgnSagCAunK64VHA+fbzMQfiArLF2TAru5GG9Gg6WmGl3&#10;4yN1eShFDGGfoQITQpNJ6QtDFv3UNcSR+3GtxRBhW0rd4i2G21rOkuRNWqw4NhhsaGuouOa/VkHn&#10;wyTdYfqdH5q92V6Ky+T161Op8ajfvIMI1Ien+N+903H+Av5+i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45trBAAAA2wAAAA8AAAAAAAAAAAAAAAAAmAIAAGRycy9kb3du&#10;cmV2LnhtbFBLBQYAAAAABAAEAPUAAACGAwAAAAA=&#10;">
                    <v:textbox inset="0,,0">
                      <w:txbxContent>
                        <w:p w:rsidR="00DF7231" w:rsidRPr="00DF7231" w:rsidRDefault="0050409F" w:rsidP="00DF723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>Q</w:t>
                          </w:r>
                          <w:r w:rsidR="00DF7231"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 xml:space="preserve"> 124.3</w:t>
                          </w:r>
                        </w:p>
                      </w:txbxContent>
                    </v:textbox>
                  </v:shape>
                  <v:shape id="Text Box 725" o:spid="_x0000_s1038" type="#_x0000_t202" style="position:absolute;left:6567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6F+sAA&#10;AADbAAAADwAAAGRycy9kb3ducmV2LnhtbERPTYvCMBC9L/gfwgheRNOKLEs1igiCrLhgV/A6NmNT&#10;bCalydb6781hwePjfS/Xva1FR62vHCtIpwkI4sLpiksF59/d5AuED8gaa8ek4Eke1qvBxxIz7R58&#10;oi4PpYgh7DNUYEJoMil9Yciin7qGOHI311oMEbal1C0+Yrit5SxJPqXFimODwYa2hop7/mcVdD6M&#10;0z2ml/zYfJvttbiO5z8HpUbDfrMAEagPb/G/e68VzOL6+CX+A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6F+sAAAADbAAAADwAAAAAAAAAAAAAAAACYAgAAZHJzL2Rvd25y&#10;ZXYueG1sUEsFBgAAAAAEAAQA9QAAAIUDAAAAAA==&#10;">
                    <v:textbox inset="0,,0">
                      <w:txbxContent>
                        <w:p w:rsidR="00DF7231" w:rsidRPr="00DF7231" w:rsidRDefault="0050409F" w:rsidP="00DF723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>Q</w:t>
                          </w:r>
                          <w:r w:rsidR="00DF7231"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 xml:space="preserve"> 124.4</w:t>
                          </w:r>
                        </w:p>
                      </w:txbxContent>
                    </v:textbox>
                  </v:shape>
                  <v:shape id="Text Box 726" o:spid="_x0000_s1039" type="#_x0000_t202" style="position:absolute;left:7247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IgYcQA&#10;AADbAAAADwAAAGRycy9kb3ducmV2LnhtbESPQWvCQBSE7wX/w/KEXkQ3kVIkuooIgrRYaBS8vmSf&#10;2WD2bciuMf33bqHQ4zAz3zCrzWAb0VPna8cK0lkCgrh0uuZKwfm0ny5A+ICssXFMCn7Iw2Y9ellh&#10;pt2Dv6nPQyUihH2GCkwIbSalLw1Z9DPXEkfv6jqLIcqukrrDR4TbRs6T5F1arDkuGGxpZ6i85Xer&#10;oPdhkh4wveTH9sPsirKYvH19KvU6HrZLEIGG8B/+ax+0gnkKv1/i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iIGHEAAAA2wAAAA8AAAAAAAAAAAAAAAAAmAIAAGRycy9k&#10;b3ducmV2LnhtbFBLBQYAAAAABAAEAPUAAACJAwAAAAA=&#10;">
                    <v:textbox inset="0,,0">
                      <w:txbxContent>
                        <w:p w:rsidR="00DF7231" w:rsidRPr="00DF7231" w:rsidRDefault="0050409F" w:rsidP="00DF723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>Q</w:t>
                          </w:r>
                          <w:r w:rsidR="00DF7231"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 xml:space="preserve"> 124.5</w:t>
                          </w:r>
                        </w:p>
                      </w:txbxContent>
                    </v:textbox>
                  </v:shape>
                  <v:shape id="Text Box 727" o:spid="_x0000_s1040" type="#_x0000_t202" style="position:absolute;left:7929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C+FsQA&#10;AADbAAAADwAAAGRycy9kb3ducmV2LnhtbESPQWvCQBSE7wX/w/KEXkQ3CaVIdBURBKm00Ch4fWaf&#10;2WD2bciuMf77bqHQ4zAz3zDL9WAb0VPna8cK0lkCgrh0uuZKwem4m85B+ICssXFMCp7kYb0avSwx&#10;1+7B39QXoRIRwj5HBSaENpfSl4Ys+plriaN3dZ3FEGVXSd3hI8JtI7MkeZcWa44LBlvaGipvxd0q&#10;6H2YpHtMz8Vn+2G2l/Iyefs6KPU6HjYLEIGG8B/+a++1giy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wvhbEAAAA2wAAAA8AAAAAAAAAAAAAAAAAmAIAAGRycy9k&#10;b3ducmV2LnhtbFBLBQYAAAAABAAEAPUAAACJAwAAAAA=&#10;">
                    <v:textbox inset="0,,0">
                      <w:txbxContent>
                        <w:p w:rsidR="00DF7231" w:rsidRPr="00DF7231" w:rsidRDefault="0050409F" w:rsidP="00DF723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>Q</w:t>
                          </w:r>
                          <w:r w:rsidR="00DF7231"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 xml:space="preserve"> 124.6</w:t>
                          </w:r>
                        </w:p>
                      </w:txbxContent>
                    </v:textbox>
                  </v:shape>
                  <v:shape id="Text Box 728" o:spid="_x0000_s1041" type="#_x0000_t202" style="position:absolute;left:8607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wbjcUA&#10;AADbAAAADwAAAGRycy9kb3ducmV2LnhtbESPQWvCQBSE7wX/w/IEL1I3sVJKmo2IIEiLQqPQ6zP7&#10;mg3Nvg3ZNab/3i0Uehxm5hsmX4+2FQP1vnGsIF0kIIgrpxuuFZxPu8cXED4ga2wdk4If8rAuJg85&#10;Ztrd+IOGMtQiQthnqMCE0GVS+sqQRb9wHXH0vlxvMUTZ11L3eItw28plkjxLiw3HBYMdbQ1V3+XV&#10;Khh8mKd7TD/LQ/dmtpfqMl8d35WaTcfNK4hAY/gP/7X3WsHyCX6/xB8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BuNxQAAANsAAAAPAAAAAAAAAAAAAAAAAJgCAABkcnMv&#10;ZG93bnJldi54bWxQSwUGAAAAAAQABAD1AAAAigMAAAAA&#10;">
                    <v:textbox inset="0,,0">
                      <w:txbxContent>
                        <w:p w:rsidR="00DF7231" w:rsidRPr="00DF7231" w:rsidRDefault="0050409F" w:rsidP="00DF723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>Q</w:t>
                          </w:r>
                          <w:r w:rsidR="00DF7231">
                            <w:rPr>
                              <w:rFonts w:ascii="Arial" w:hAnsi="Arial" w:cs="Arial"/>
                              <w:sz w:val="16"/>
                              <w:szCs w:val="16"/>
                              <w:lang w:val="de-CH"/>
                            </w:rPr>
                            <w:t xml:space="preserve"> 124.7</w:t>
                          </w:r>
                        </w:p>
                      </w:txbxContent>
                    </v:textbox>
                  </v:shape>
                </v:group>
                <v:group id="Group 729" o:spid="_x0000_s1042" style="position:absolute;left:3855;top:10391;width:5436;height:1437" coordorigin="3855,10391" coordsize="5436,1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Rectangle 730" o:spid="_x0000_s1043" style="position:absolute;left:3855;top:10802;width:5436;height:1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  <v:group id="Group 731" o:spid="_x0000_s1044" style="position:absolute;left:3857;top:10391;width:5434;height:408" coordorigin="3853,11831" coordsize="5434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Text Box 732" o:spid="_x0000_s1045" type="#_x0000_t202" style="position:absolute;left:3853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cdjsUA&#10;AADbAAAADwAAAGRycy9kb3ducmV2LnhtbESPQWvCQBSE7wX/w/IEL1I3kWJLmo2IIEiLQqPQ6zP7&#10;mg3Nvg3ZNab/3i0Uehxm5hsmX4+2FQP1vnGsIF0kIIgrpxuuFZxPu8cXED4ga2wdk4If8rAuJg85&#10;Ztrd+IOGMtQiQthnqMCE0GVS+sqQRb9wHXH0vlxvMUTZ11L3eItw28plkqykxYbjgsGOtoaq7/Jq&#10;FQw+zNM9pp/loXsz20t1mT8d35WaTcfNK4hAY/gP/7X3WsHyGX6/xB8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x2OxQAAANsAAAAPAAAAAAAAAAAAAAAAAJgCAABkcnMv&#10;ZG93bnJldi54bWxQSwUGAAAAAAQABAD1AAAAigMAAAAA&#10;">
                      <v:textbox inset="0,,0">
                        <w:txbxContent>
                          <w:p w:rsidR="00DF7231" w:rsidRPr="00DF7231" w:rsidRDefault="0050409F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 w:rsidRPr="00BF1E6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124.0</w:t>
                            </w:r>
                          </w:p>
                        </w:txbxContent>
                      </v:textbox>
                    </v:shape>
                    <v:shape id="Text Box 733" o:spid="_x0000_s1046" type="#_x0000_t202" style="position:absolute;left:4533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iJ/MAA&#10;AADbAAAADwAAAGRycy9kb3ducmV2LnhtbERPTYvCMBC9L/gfwgheRNOKLEs1igiCrLhgV/A6NmNT&#10;bCalydb6781hwePjfS/Xva1FR62vHCtIpwkI4sLpiksF59/d5AuED8gaa8ek4Eke1qvBxxIz7R58&#10;oi4PpYgh7DNUYEJoMil9Yciin7qGOHI311oMEbal1C0+Yrit5SxJPqXFimODwYa2hop7/mcVdD6M&#10;0z2ml/zYfJvttbiO5z8HpUbDfrMAEagPb/G/e68VzOLY+CX+A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iJ/MAAAADbAAAADwAAAAAAAAAAAAAAAACYAgAAZHJzL2Rvd25y&#10;ZXYueG1sUEsFBgAAAAAEAAQA9QAAAIUDAAAAAA==&#10;">
                      <v:textbox inset="0,,0">
                        <w:txbxContent>
                          <w:p w:rsidR="00DF7231" w:rsidRPr="00DF7231" w:rsidRDefault="0050409F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124.1</w:t>
                            </w:r>
                          </w:p>
                        </w:txbxContent>
                      </v:textbox>
                    </v:shape>
                    <v:shape id="Text Box 734" o:spid="_x0000_s1047" type="#_x0000_t202" style="position:absolute;left:5217;top:11834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QsZ8UA&#10;AADbAAAADwAAAGRycy9kb3ducmV2LnhtbESPQWvCQBSE7wX/w/IEL1I3kSJtmo2IIEiLQqPQ6zP7&#10;mg3Nvg3ZNab/3i0Uehxm5hsmX4+2FQP1vnGsIF0kIIgrpxuuFZxPu8dnED4ga2wdk4If8rAuJg85&#10;Ztrd+IOGMtQiQthnqMCE0GVS+sqQRb9wHXH0vlxvMUTZ11L3eItw28plkqykxYbjgsGOtoaq7/Jq&#10;FQw+zNM9pp/loXsz20t1mT8d35WaTcfNK4hAY/gP/7X3WsHyBX6/xB8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CxnxQAAANsAAAAPAAAAAAAAAAAAAAAAAJgCAABkcnMv&#10;ZG93bnJldi54bWxQSwUGAAAAAAQABAD1AAAAigMAAAAA&#10;">
                      <v:textbox inset="0,,0">
                        <w:txbxContent>
                          <w:p w:rsidR="00DF7231" w:rsidRPr="00DF7231" w:rsidRDefault="0050409F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124.2</w:t>
                            </w:r>
                          </w:p>
                        </w:txbxContent>
                      </v:textbox>
                    </v:shape>
                    <v:shape id="Text Box 735" o:spid="_x0000_s1048" type="#_x0000_t202" style="position:absolute;left:5897;top:11834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cTJ8EA&#10;AADbAAAADwAAAGRycy9kb3ducmV2LnhtbERPXWvCMBR9H+w/hDvwRTStDpFqlCEMxOHAbuDrbXNt&#10;is1NaWLt/r15EPZ4ON/r7WAb0VPna8cK0mkCgrh0uuZKwe/P52QJwgdkjY1jUvBHHrab15c1Ztrd&#10;+UR9HioRQ9hnqMCE0GZS+tKQRT91LXHkLq6zGCLsKqk7vMdw28hZkiykxZpjg8GWdobKa36zCnof&#10;xuke03N+bA9mV5TF+P37S6nR2/CxAhFoCP/ip3uvFczj+vgl/g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3EyfBAAAA2wAAAA8AAAAAAAAAAAAAAAAAmAIAAGRycy9kb3du&#10;cmV2LnhtbFBLBQYAAAAABAAEAPUAAACGAwAAAAA=&#10;">
                      <v:textbox inset="0,,0">
                        <w:txbxContent>
                          <w:p w:rsidR="00DF7231" w:rsidRPr="00DF7231" w:rsidRDefault="0050409F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124.3</w:t>
                            </w:r>
                          </w:p>
                        </w:txbxContent>
                      </v:textbox>
                    </v:shape>
                    <v:shape id="Text Box 736" o:spid="_x0000_s1049" type="#_x0000_t202" style="position:absolute;left:6567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u2vMQA&#10;AADbAAAADwAAAGRycy9kb3ducmV2LnhtbESPQWvCQBSE74L/YXlCL1I3aYtI6ioiCNJiwSj0+sy+&#10;ZoPZtyG7xvTfu4LgcZiZb5j5sre16Kj1lWMF6SQBQVw4XXGp4HjYvM5A+ICssXZMCv7Jw3IxHMwx&#10;0+7Ke+ryUIoIYZ+hAhNCk0npC0MW/cQ1xNH7c63FEGVbSt3iNcJtLd+SZCotVhwXDDa0NlSc84tV&#10;0PkwTreY/ua75susT8Vp/PHzrdTLqF99ggjUh2f40d5qBe8p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7trzEAAAA2wAAAA8AAAAAAAAAAAAAAAAAmAIAAGRycy9k&#10;b3ducmV2LnhtbFBLBQYAAAAABAAEAPUAAACJAwAAAAA=&#10;">
                      <v:textbox inset="0,,0">
                        <w:txbxContent>
                          <w:p w:rsidR="00DF7231" w:rsidRPr="00DF7231" w:rsidRDefault="0050409F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124.4</w:t>
                            </w:r>
                          </w:p>
                        </w:txbxContent>
                      </v:textbox>
                    </v:shape>
                    <v:shape id="Text Box 737" o:spid="_x0000_s1050" type="#_x0000_t202" style="position:absolute;left:7247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vz8QA&#10;AADcAAAADwAAAGRycy9kb3ducmV2LnhtbESPQWvCQBSE7wX/w/IEL6KbBCkluooIglRaaCp4fWaf&#10;2WD2bchuY/z3bqHQ4zAz3zCrzWAb0VPna8cK0nkCgrh0uuZKwel7P3sD4QOyxsYxKXiQh8169LLC&#10;XLs7f1FfhEpECPscFZgQ2lxKXxqy6OeuJY7e1XUWQ5RdJXWH9wi3jcyS5FVarDkuGGxpZ6i8FT9W&#10;Qe/DND1gei4+2nezu5SX6eLzqNRkPGyXIAIN4T/81z5oBVm2gN8z8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eL8/EAAAA3AAAAA8AAAAAAAAAAAAAAAAAmAIAAGRycy9k&#10;b3ducmV2LnhtbFBLBQYAAAAABAAEAPUAAACJAwAAAAA=&#10;">
                      <v:textbox inset="0,,0">
                        <w:txbxContent>
                          <w:p w:rsidR="00DF7231" w:rsidRPr="00DF7231" w:rsidRDefault="0050409F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124.5</w:t>
                            </w:r>
                          </w:p>
                        </w:txbxContent>
                      </v:textbox>
                    </v:shape>
                    <v:shape id="Text Box 738" o:spid="_x0000_s1051" type="#_x0000_t202" style="position:absolute;left:7929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KVMUA&#10;AADcAAAADwAAAGRycy9kb3ducmV2LnhtbESPQWvCQBSE74L/YXmCF9FNQlskdZUiFKTFQqPQ6zP7&#10;mg3Nvg3ZNab/3hUEj8PMfMOsNoNtRE+drx0rSBcJCOLS6ZorBcfD+3wJwgdkjY1jUvBPHjbr8WiF&#10;uXYX/qa+CJWIEPY5KjAhtLmUvjRk0S9cSxy9X9dZDFF2ldQdXiLcNjJLkhdpsea4YLClraHyrzhb&#10;Bb0Ps3SH6U+xbz/M9lSeZk9fn0pNJ8PbK4hAQ3iE7+2dVpBlz3A7E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0opUxQAAANwAAAAPAAAAAAAAAAAAAAAAAJgCAABkcnMv&#10;ZG93bnJldi54bWxQSwUGAAAAAAQABAD1AAAAigMAAAAA&#10;">
                      <v:textbox inset="0,,0">
                        <w:txbxContent>
                          <w:p w:rsidR="00DF7231" w:rsidRPr="00DF7231" w:rsidRDefault="0050409F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124.6</w:t>
                            </w:r>
                          </w:p>
                        </w:txbxContent>
                      </v:textbox>
                    </v:shape>
                    <v:shape id="Text Box 739" o:spid="_x0000_s1052" type="#_x0000_t202" style="position:absolute;left:8607;top:11831;width:68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AUI8QA&#10;AADcAAAADwAAAGRycy9kb3ducmV2LnhtbESPQWvCQBSE7wX/w/IEL6KbhCIluooIglRaaCp4fWaf&#10;2WD2bchuY/z3bqHQ4zAz3zCrzWAb0VPna8cK0nkCgrh0uuZKwel7P3sD4QOyxsYxKXiQh8169LLC&#10;XLs7f1FfhEpECPscFZgQ2lxKXxqy6OeuJY7e1XUWQ5RdJXWH9wi3jcySZCEt1hwXDLa0M1Teih+r&#10;oPdhmh4wPRcf7bvZXcrL9PXzqNRkPGyXIAIN4T/81z5oBVm2gN8z8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AFCPEAAAA3AAAAA8AAAAAAAAAAAAAAAAAmAIAAGRycy9k&#10;b3ducmV2LnhtbFBLBQYAAAAABAAEAPUAAACJAwAAAAA=&#10;">
                      <v:textbox inset="0,,0">
                        <w:txbxContent>
                          <w:p w:rsidR="00DF7231" w:rsidRPr="00DF7231" w:rsidRDefault="0050409F" w:rsidP="00DF723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>I</w:t>
                            </w:r>
                            <w:r w:rsidR="00DF7231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de-CH"/>
                              </w:rPr>
                              <w:t xml:space="preserve"> 124.7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DF7231" w:rsidRDefault="00DF7231">
      <w:pPr>
        <w:ind w:left="709"/>
        <w:rPr>
          <w:rFonts w:ascii="Arial" w:hAnsi="Arial" w:cs="Arial"/>
          <w:lang w:val="de-CH"/>
        </w:rPr>
      </w:pPr>
    </w:p>
    <w:p w:rsidR="00DF7231" w:rsidRDefault="00DF7231">
      <w:pPr>
        <w:ind w:left="709"/>
        <w:rPr>
          <w:rFonts w:ascii="Arial" w:hAnsi="Arial" w:cs="Arial"/>
          <w:lang w:val="de-CH"/>
        </w:rPr>
      </w:pPr>
    </w:p>
    <w:bookmarkStart w:id="0" w:name="_GoBack"/>
    <w:bookmarkEnd w:id="0"/>
    <w:p w:rsidR="00DF7231" w:rsidRPr="00256841" w:rsidRDefault="00D5297C">
      <w:pPr>
        <w:ind w:left="709"/>
        <w:rPr>
          <w:rFonts w:ascii="Arial" w:hAnsi="Arial" w:cs="Arial"/>
          <w:lang w:val="de-CH"/>
        </w:rPr>
      </w:pP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2531745</wp:posOffset>
                </wp:positionV>
                <wp:extent cx="648335" cy="140970"/>
                <wp:effectExtent l="0" t="0" r="0" b="0"/>
                <wp:wrapNone/>
                <wp:docPr id="7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   0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9" o:spid="_x0000_s1053" type="#_x0000_t202" style="position:absolute;left:0;text-align:left;margin-left:362.45pt;margin-top:199.35pt;width:51.05pt;height:11.1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   0 VDC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>
                <wp:simplePos x="0" y="0"/>
                <wp:positionH relativeFrom="column">
                  <wp:posOffset>4587875</wp:posOffset>
                </wp:positionH>
                <wp:positionV relativeFrom="paragraph">
                  <wp:posOffset>1155700</wp:posOffset>
                </wp:positionV>
                <wp:extent cx="544195" cy="140970"/>
                <wp:effectExtent l="0" t="0" r="0" b="0"/>
                <wp:wrapNone/>
                <wp:docPr id="6" name="Text Box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4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7231" w:rsidRPr="00B50E83" w:rsidRDefault="00DF7231" w:rsidP="00DF7231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>+24 VDC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1" o:spid="_x0000_s1054" type="#_x0000_t202" style="position:absolute;left:0;text-align:left;margin-left:361.25pt;margin-top:91pt;width:42.85pt;height:11.1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" stroked="f">
                <v:textbox inset="0,0,0,0">
                  <w:txbxContent>
                    <w:p w:rsidR="00DF7231" w:rsidRPr="00B50E83" w:rsidRDefault="00DF7231" w:rsidP="00DF7231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>+24 VDC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7231" w:rsidRPr="00256841" w:rsidSect="003A554E">
      <w:headerReference w:type="even" r:id="rId11"/>
      <w:headerReference w:type="default" r:id="rId12"/>
      <w:footerReference w:type="default" r:id="rId13"/>
      <w:pgSz w:w="11907" w:h="16840" w:code="9"/>
      <w:pgMar w:top="851" w:right="851" w:bottom="851" w:left="1418" w:header="851" w:footer="680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6ED" w:rsidRDefault="007C56ED">
      <w:r>
        <w:separator/>
      </w:r>
    </w:p>
  </w:endnote>
  <w:endnote w:type="continuationSeparator" w:id="0">
    <w:p w:rsidR="007C56ED" w:rsidRDefault="007C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733" w:rsidRDefault="00EA7733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2"/>
        <w:lang w:val="de-CH"/>
      </w:rPr>
    </w:pPr>
    <w:r>
      <w:rPr>
        <w:rFonts w:ascii="Arial" w:hAnsi="Arial" w:cs="Arial"/>
        <w:sz w:val="12"/>
        <w:lang w:val="de-CH"/>
      </w:rPr>
      <w:t xml:space="preserve">Datum: </w:t>
    </w:r>
    <w:r w:rsidR="007266F6">
      <w:rPr>
        <w:rFonts w:ascii="Arial" w:hAnsi="Arial" w:cs="Arial"/>
        <w:sz w:val="12"/>
        <w:lang w:val="de-CH"/>
      </w:rPr>
      <w:fldChar w:fldCharType="begin"/>
    </w:r>
    <w:r>
      <w:rPr>
        <w:rFonts w:ascii="Arial" w:hAnsi="Arial" w:cs="Arial"/>
        <w:sz w:val="12"/>
        <w:lang w:val="de-CH"/>
      </w:rPr>
      <w:instrText xml:space="preserve"> DATE \@ "dd.MM.yy" </w:instrText>
    </w:r>
    <w:r w:rsidR="007266F6">
      <w:rPr>
        <w:rFonts w:ascii="Arial" w:hAnsi="Arial" w:cs="Arial"/>
        <w:sz w:val="12"/>
        <w:lang w:val="de-CH"/>
      </w:rPr>
      <w:fldChar w:fldCharType="separate"/>
    </w:r>
    <w:r w:rsidR="001B2819">
      <w:rPr>
        <w:rFonts w:ascii="Arial" w:hAnsi="Arial" w:cs="Arial"/>
        <w:noProof/>
        <w:sz w:val="12"/>
        <w:lang w:val="de-CH"/>
      </w:rPr>
      <w:t>30.01.14</w:t>
    </w:r>
    <w:r w:rsidR="007266F6">
      <w:rPr>
        <w:rFonts w:ascii="Arial" w:hAnsi="Arial" w:cs="Arial"/>
        <w:sz w:val="12"/>
        <w:lang w:val="de-CH"/>
      </w:rPr>
      <w:fldChar w:fldCharType="end"/>
    </w:r>
    <w:r>
      <w:rPr>
        <w:rFonts w:ascii="Arial" w:hAnsi="Arial" w:cs="Arial"/>
        <w:sz w:val="12"/>
        <w:lang w:val="de-CH"/>
      </w:rPr>
      <w:t xml:space="preserve"> / </w:t>
    </w:r>
    <w:r w:rsidR="00101821">
      <w:rPr>
        <w:rFonts w:ascii="Arial" w:hAnsi="Arial" w:cs="Arial"/>
        <w:sz w:val="12"/>
        <w:szCs w:val="12"/>
        <w:lang w:val="de-CH"/>
      </w:rPr>
      <w:t xml:space="preserve">© </w:t>
    </w:r>
    <w:proofErr w:type="spellStart"/>
    <w:r w:rsidR="00101821" w:rsidRPr="00E70880">
      <w:rPr>
        <w:rFonts w:ascii="Arial" w:hAnsi="Arial" w:cs="Arial"/>
        <w:sz w:val="12"/>
        <w:szCs w:val="12"/>
        <w:lang w:val="de-CH"/>
      </w:rPr>
      <w:t>by</w:t>
    </w:r>
    <w:proofErr w:type="spellEnd"/>
    <w:r w:rsidR="00101821" w:rsidRPr="00E70880">
      <w:rPr>
        <w:rFonts w:ascii="Arial" w:hAnsi="Arial" w:cs="Arial"/>
        <w:sz w:val="12"/>
        <w:szCs w:val="12"/>
        <w:lang w:val="de-CH"/>
      </w:rPr>
      <w:t xml:space="preserve"> Roman Moser</w:t>
    </w:r>
    <w:r>
      <w:rPr>
        <w:rFonts w:ascii="Arial" w:hAnsi="Arial" w:cs="Arial"/>
        <w:sz w:val="12"/>
        <w:lang w:val="de-CH"/>
      </w:rPr>
      <w:tab/>
    </w:r>
    <w:r>
      <w:rPr>
        <w:rFonts w:ascii="Arial" w:hAnsi="Arial" w:cs="Arial"/>
        <w:sz w:val="12"/>
        <w:lang w:val="de-CH"/>
      </w:rPr>
      <w:tab/>
      <w:t xml:space="preserve">        Seite: </w:t>
    </w:r>
    <w:r w:rsidR="007266F6">
      <w:rPr>
        <w:rStyle w:val="Seitenzahl"/>
        <w:rFonts w:ascii="Arial" w:hAnsi="Arial" w:cs="Arial"/>
        <w:sz w:val="12"/>
      </w:rPr>
      <w:fldChar w:fldCharType="begin"/>
    </w:r>
    <w:r>
      <w:rPr>
        <w:rStyle w:val="Seitenzahl"/>
        <w:rFonts w:ascii="Arial" w:hAnsi="Arial" w:cs="Arial"/>
        <w:sz w:val="12"/>
      </w:rPr>
      <w:instrText xml:space="preserve"> PAGE </w:instrText>
    </w:r>
    <w:r w:rsidR="007266F6">
      <w:rPr>
        <w:rStyle w:val="Seitenzahl"/>
        <w:rFonts w:ascii="Arial" w:hAnsi="Arial" w:cs="Arial"/>
        <w:sz w:val="12"/>
      </w:rPr>
      <w:fldChar w:fldCharType="separate"/>
    </w:r>
    <w:r w:rsidR="001B2819">
      <w:rPr>
        <w:rStyle w:val="Seitenzahl"/>
        <w:rFonts w:ascii="Arial" w:hAnsi="Arial" w:cs="Arial"/>
        <w:noProof/>
        <w:sz w:val="12"/>
      </w:rPr>
      <w:t>1</w:t>
    </w:r>
    <w:r w:rsidR="007266F6">
      <w:rPr>
        <w:rStyle w:val="Seitenzahl"/>
        <w:rFonts w:ascii="Arial" w:hAnsi="Arial" w:cs="Arial"/>
        <w:sz w:val="12"/>
      </w:rPr>
      <w:fldChar w:fldCharType="end"/>
    </w:r>
    <w:r>
      <w:rPr>
        <w:rStyle w:val="Seitenzahl"/>
        <w:rFonts w:ascii="Arial" w:hAnsi="Arial" w:cs="Arial"/>
        <w:sz w:val="12"/>
      </w:rPr>
      <w:br/>
      <w:t xml:space="preserve">Datei: 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begin"/>
    </w:r>
    <w:r w:rsidR="007F1710" w:rsidRPr="007F1710">
      <w:rPr>
        <w:rStyle w:val="Seitenzahl"/>
        <w:rFonts w:ascii="Arial" w:hAnsi="Arial" w:cs="Arial"/>
        <w:snapToGrid w:val="0"/>
        <w:sz w:val="12"/>
      </w:rPr>
      <w:instrText xml:space="preserve"> FILENAME </w:instrTex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separate"/>
    </w:r>
    <w:r w:rsidR="001B2819">
      <w:rPr>
        <w:rStyle w:val="Seitenzahl"/>
        <w:rFonts w:ascii="Arial" w:hAnsi="Arial" w:cs="Arial"/>
        <w:noProof/>
        <w:snapToGrid w:val="0"/>
        <w:sz w:val="12"/>
      </w:rPr>
      <w:t>AUF3.4.5_Motor_Ein-Aus_AP</w:t>
    </w:r>
    <w:r w:rsidR="007266F6" w:rsidRPr="007F1710">
      <w:rPr>
        <w:rStyle w:val="Seitenzahl"/>
        <w:rFonts w:ascii="Arial" w:hAnsi="Arial"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6ED" w:rsidRDefault="007C56ED">
      <w:r>
        <w:separator/>
      </w:r>
    </w:p>
  </w:footnote>
  <w:footnote w:type="continuationSeparator" w:id="0">
    <w:p w:rsidR="007C56ED" w:rsidRDefault="007C5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2268"/>
      <w:gridCol w:w="3261"/>
      <w:gridCol w:w="1559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D5297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53A58F48" wp14:editId="117692A7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4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733" w:rsidRDefault="00897EB5">
                                <w:r>
                                  <w:rPr>
                                    <w:noProof/>
                                    <w:lang w:val="de-CH" w:eastAsia="de-CH"/>
                                  </w:rPr>
                                  <w:drawing>
                                    <wp:inline distT="0" distB="0" distL="0" distR="0" wp14:anchorId="3E8CE650" wp14:editId="3E6C6E31">
                                      <wp:extent cx="609600" cy="419100"/>
                                      <wp:effectExtent l="19050" t="0" r="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9600" cy="419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" o:allowincell="f" filled="f" stroked="f">
                    <v:textbox inset="1mm,1mm,1mm,1mm">
                      <w:txbxContent>
                        <w:p w:rsidR="00EA7733" w:rsidRDefault="00897EB5">
                          <w:r>
                            <w:rPr>
                              <w:noProof/>
                              <w:lang w:val="de-CH" w:eastAsia="de-CH"/>
                            </w:rPr>
                            <w:drawing>
                              <wp:inline distT="0" distB="0" distL="0" distR="0" wp14:anchorId="20D9DF22" wp14:editId="6151E527">
                                <wp:extent cx="609600" cy="419100"/>
                                <wp:effectExtent l="19050" t="0" r="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9600" cy="419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268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261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1559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26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Digitaltechnik</w:t>
          </w:r>
        </w:p>
      </w:tc>
      <w:tc>
        <w:tcPr>
          <w:tcW w:w="326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Logische Verknüpfungen</w:t>
          </w:r>
        </w:p>
      </w:tc>
      <w:tc>
        <w:tcPr>
          <w:tcW w:w="155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EL1</w:t>
          </w:r>
        </w:p>
      </w:tc>
      <w:tc>
        <w:tcPr>
          <w:tcW w:w="1417" w:type="dxa"/>
          <w:tcBorders>
            <w:top w:val="nil"/>
            <w:left w:val="single" w:sz="4" w:space="0" w:color="auto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jc w:val="right"/>
            <w:rPr>
              <w:rFonts w:ascii="Arial" w:hAnsi="Arial"/>
              <w:lang w:val="de-CH"/>
            </w:rPr>
          </w:pPr>
          <w:r>
            <w:rPr>
              <w:rFonts w:ascii="Arial" w:hAnsi="Arial"/>
              <w:snapToGrid w:val="0"/>
              <w:lang w:val="de-CH"/>
            </w:rPr>
            <w:t xml:space="preserve">Seite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PAGE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  <w:r>
            <w:rPr>
              <w:rFonts w:ascii="Arial" w:hAnsi="Arial"/>
              <w:snapToGrid w:val="0"/>
              <w:lang w:val="de-CH"/>
            </w:rPr>
            <w:t xml:space="preserve"> von </w:t>
          </w:r>
          <w:r w:rsidR="007266F6">
            <w:rPr>
              <w:rFonts w:ascii="Arial" w:hAnsi="Arial"/>
              <w:snapToGrid w:val="0"/>
              <w:lang w:val="de-CH"/>
            </w:rPr>
            <w:fldChar w:fldCharType="begin"/>
          </w:r>
          <w:r>
            <w:rPr>
              <w:rFonts w:ascii="Arial" w:hAnsi="Arial"/>
              <w:snapToGrid w:val="0"/>
              <w:lang w:val="de-CH"/>
            </w:rPr>
            <w:instrText xml:space="preserve"> NUMPAGES </w:instrText>
          </w:r>
          <w:r w:rsidR="007266F6">
            <w:rPr>
              <w:rFonts w:ascii="Arial" w:hAnsi="Arial"/>
              <w:snapToGrid w:val="0"/>
              <w:lang w:val="de-CH"/>
            </w:rPr>
            <w:fldChar w:fldCharType="separate"/>
          </w:r>
          <w:r w:rsidR="001B2819">
            <w:rPr>
              <w:rFonts w:ascii="Arial" w:hAnsi="Arial"/>
              <w:noProof/>
              <w:snapToGrid w:val="0"/>
              <w:lang w:val="de-CH"/>
            </w:rPr>
            <w:t>1</w:t>
          </w:r>
          <w:r w:rsidR="007266F6">
            <w:rPr>
              <w:rFonts w:ascii="Arial" w:hAnsi="Arial"/>
              <w:snapToGrid w:val="0"/>
              <w:lang w:val="de-CH"/>
            </w:rPr>
            <w:fldChar w:fldCharType="end"/>
          </w:r>
        </w:p>
      </w:tc>
    </w:tr>
  </w:tbl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  <w:p w:rsidR="00EA7733" w:rsidRDefault="00EA7733">
    <w:pPr>
      <w:pStyle w:val="Kopfzeile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701"/>
      <w:gridCol w:w="5387"/>
      <w:gridCol w:w="1417"/>
    </w:tblGrid>
    <w:tr w:rsidR="00EA7733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EA7733" w:rsidRDefault="00897EB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 wp14:anchorId="49AC9A24" wp14:editId="7DA23A0E">
                <wp:extent cx="632460" cy="407670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6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5387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</w:t>
          </w:r>
          <w:r w:rsidR="00EA7733">
            <w:rPr>
              <w:rFonts w:ascii="Arial" w:hAnsi="Arial"/>
              <w:lang w:val="de-CH"/>
            </w:rPr>
            <w:t>:</w:t>
          </w:r>
        </w:p>
      </w:tc>
      <w:tc>
        <w:tcPr>
          <w:tcW w:w="1417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</w:t>
          </w:r>
          <w:r w:rsidR="00EA7733">
            <w:rPr>
              <w:rFonts w:ascii="Arial" w:hAnsi="Arial"/>
              <w:lang w:val="de-CH"/>
            </w:rPr>
            <w:t>:</w:t>
          </w:r>
        </w:p>
      </w:tc>
    </w:tr>
    <w:tr w:rsidR="00EA7733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70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733" w:rsidRDefault="00EA773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38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EA7733" w:rsidRDefault="0025684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Steuerungsaufgaben</w:t>
          </w:r>
        </w:p>
      </w:tc>
      <w:tc>
        <w:tcPr>
          <w:tcW w:w="1417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EA7733" w:rsidRDefault="00A448C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napToGrid w:val="0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0E0819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EA7733" w:rsidRDefault="00EA7733">
    <w:pPr>
      <w:rPr>
        <w:lang w:val="de-CH"/>
      </w:rPr>
    </w:pPr>
  </w:p>
  <w:p w:rsidR="00EA7733" w:rsidRDefault="00EA7733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B6F"/>
    <w:multiLevelType w:val="singleLevel"/>
    <w:tmpl w:val="73B449A8"/>
    <w:lvl w:ilvl="0">
      <w:start w:val="1"/>
      <w:numFmt w:val="decimal"/>
      <w:pStyle w:val="Aufgabe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A82AEC"/>
    <w:multiLevelType w:val="hybridMultilevel"/>
    <w:tmpl w:val="6ABAC68A"/>
    <w:lvl w:ilvl="0" w:tplc="F66632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4C6CD1"/>
    <w:multiLevelType w:val="hybridMultilevel"/>
    <w:tmpl w:val="A8CAEBAC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F281549"/>
    <w:multiLevelType w:val="hybridMultilevel"/>
    <w:tmpl w:val="7374CD04"/>
    <w:lvl w:ilvl="0" w:tplc="573C0F4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0F2D6A05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5">
    <w:nsid w:val="11410E3C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426F32"/>
    <w:multiLevelType w:val="multilevel"/>
    <w:tmpl w:val="16ECB4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5C96C81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8">
    <w:nsid w:val="1AF55EF5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B65719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355168"/>
    <w:multiLevelType w:val="hybridMultilevel"/>
    <w:tmpl w:val="39001904"/>
    <w:lvl w:ilvl="0" w:tplc="40406374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15FCE3A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41042D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6351B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3">
    <w:nsid w:val="487C74D6"/>
    <w:multiLevelType w:val="hybridMultilevel"/>
    <w:tmpl w:val="F2BCA3D6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>
    <w:nsid w:val="53744408"/>
    <w:multiLevelType w:val="singleLevel"/>
    <w:tmpl w:val="690C8D7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Marlett" w:hint="default"/>
        <w:sz w:val="24"/>
      </w:rPr>
    </w:lvl>
  </w:abstractNum>
  <w:abstractNum w:abstractNumId="15">
    <w:nsid w:val="541160C7"/>
    <w:multiLevelType w:val="hybridMultilevel"/>
    <w:tmpl w:val="D892F49C"/>
    <w:lvl w:ilvl="0" w:tplc="530AF8F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558B06E2"/>
    <w:multiLevelType w:val="hybridMultilevel"/>
    <w:tmpl w:val="8A36A324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7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5D63D4A"/>
    <w:multiLevelType w:val="hybridMultilevel"/>
    <w:tmpl w:val="0802B888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>
    <w:nsid w:val="562216A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19">
    <w:nsid w:val="56C215C3"/>
    <w:multiLevelType w:val="hybridMultilevel"/>
    <w:tmpl w:val="6ABAC6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7454B60"/>
    <w:multiLevelType w:val="hybridMultilevel"/>
    <w:tmpl w:val="F22C2A9A"/>
    <w:lvl w:ilvl="0" w:tplc="04070007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57511120"/>
    <w:multiLevelType w:val="hybridMultilevel"/>
    <w:tmpl w:val="ED209040"/>
    <w:lvl w:ilvl="0" w:tplc="4F40CAF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07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sz w:val="16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>
    <w:nsid w:val="58EE7606"/>
    <w:multiLevelType w:val="hybridMultilevel"/>
    <w:tmpl w:val="6ABAC68A"/>
    <w:lvl w:ilvl="0" w:tplc="CBF27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6A35DF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4">
    <w:nsid w:val="67D22F58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5">
    <w:nsid w:val="6D8840D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abstractNum w:abstractNumId="26">
    <w:nsid w:val="75797F13"/>
    <w:multiLevelType w:val="singleLevel"/>
    <w:tmpl w:val="93161CAC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8"/>
      </w:pPr>
      <w:rPr>
        <w:rFonts w:ascii="Arial" w:hAnsi="Arial" w:hint="default"/>
        <w:b w:val="0"/>
        <w:i w:val="0"/>
        <w:sz w:val="20"/>
      </w:rPr>
    </w:lvl>
  </w:abstractNum>
  <w:num w:numId="1">
    <w:abstractNumId w:val="14"/>
  </w:num>
  <w:num w:numId="2">
    <w:abstractNumId w:val="17"/>
  </w:num>
  <w:num w:numId="3">
    <w:abstractNumId w:val="13"/>
  </w:num>
  <w:num w:numId="4">
    <w:abstractNumId w:val="21"/>
  </w:num>
  <w:num w:numId="5">
    <w:abstractNumId w:val="16"/>
  </w:num>
  <w:num w:numId="6">
    <w:abstractNumId w:val="15"/>
  </w:num>
  <w:num w:numId="7">
    <w:abstractNumId w:val="10"/>
  </w:num>
  <w:num w:numId="8">
    <w:abstractNumId w:val="5"/>
  </w:num>
  <w:num w:numId="9">
    <w:abstractNumId w:val="1"/>
  </w:num>
  <w:num w:numId="10">
    <w:abstractNumId w:val="19"/>
  </w:num>
  <w:num w:numId="11">
    <w:abstractNumId w:val="2"/>
  </w:num>
  <w:num w:numId="12">
    <w:abstractNumId w:val="20"/>
  </w:num>
  <w:num w:numId="13">
    <w:abstractNumId w:val="3"/>
  </w:num>
  <w:num w:numId="14">
    <w:abstractNumId w:val="0"/>
  </w:num>
  <w:num w:numId="15">
    <w:abstractNumId w:val="23"/>
  </w:num>
  <w:num w:numId="16">
    <w:abstractNumId w:val="25"/>
  </w:num>
  <w:num w:numId="17">
    <w:abstractNumId w:val="4"/>
  </w:num>
  <w:num w:numId="18">
    <w:abstractNumId w:val="7"/>
  </w:num>
  <w:num w:numId="19">
    <w:abstractNumId w:val="18"/>
  </w:num>
  <w:num w:numId="20">
    <w:abstractNumId w:val="24"/>
  </w:num>
  <w:num w:numId="21">
    <w:abstractNumId w:val="26"/>
  </w:num>
  <w:num w:numId="22">
    <w:abstractNumId w:val="12"/>
  </w:num>
  <w:num w:numId="23">
    <w:abstractNumId w:val="6"/>
  </w:num>
  <w:num w:numId="24">
    <w:abstractNumId w:val="9"/>
  </w:num>
  <w:num w:numId="25">
    <w:abstractNumId w:val="11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F3"/>
    <w:rsid w:val="00011418"/>
    <w:rsid w:val="00011AFF"/>
    <w:rsid w:val="00040BB9"/>
    <w:rsid w:val="00062538"/>
    <w:rsid w:val="00062F9E"/>
    <w:rsid w:val="00090CE1"/>
    <w:rsid w:val="000A1D15"/>
    <w:rsid w:val="000A4134"/>
    <w:rsid w:val="000C25DB"/>
    <w:rsid w:val="000E0819"/>
    <w:rsid w:val="00101821"/>
    <w:rsid w:val="001103AA"/>
    <w:rsid w:val="00116426"/>
    <w:rsid w:val="00120B26"/>
    <w:rsid w:val="00130940"/>
    <w:rsid w:val="00134D72"/>
    <w:rsid w:val="00147900"/>
    <w:rsid w:val="001559E1"/>
    <w:rsid w:val="001B0D02"/>
    <w:rsid w:val="001B2297"/>
    <w:rsid w:val="001B2819"/>
    <w:rsid w:val="002120D7"/>
    <w:rsid w:val="00236B11"/>
    <w:rsid w:val="00256841"/>
    <w:rsid w:val="002A5E97"/>
    <w:rsid w:val="002B50C1"/>
    <w:rsid w:val="002C1A00"/>
    <w:rsid w:val="002E52C6"/>
    <w:rsid w:val="002F755F"/>
    <w:rsid w:val="003332F2"/>
    <w:rsid w:val="00344955"/>
    <w:rsid w:val="003A554E"/>
    <w:rsid w:val="003F1F5E"/>
    <w:rsid w:val="00426091"/>
    <w:rsid w:val="00444CEA"/>
    <w:rsid w:val="004461A3"/>
    <w:rsid w:val="00446B04"/>
    <w:rsid w:val="004A4F70"/>
    <w:rsid w:val="004B05ED"/>
    <w:rsid w:val="004C16FA"/>
    <w:rsid w:val="004D5901"/>
    <w:rsid w:val="004F4CA0"/>
    <w:rsid w:val="00500DB2"/>
    <w:rsid w:val="0050409F"/>
    <w:rsid w:val="005166F2"/>
    <w:rsid w:val="00522158"/>
    <w:rsid w:val="00523968"/>
    <w:rsid w:val="0054215B"/>
    <w:rsid w:val="0054468A"/>
    <w:rsid w:val="0054517F"/>
    <w:rsid w:val="005837B3"/>
    <w:rsid w:val="005B196A"/>
    <w:rsid w:val="005D141D"/>
    <w:rsid w:val="00602F6F"/>
    <w:rsid w:val="00665C56"/>
    <w:rsid w:val="006A6351"/>
    <w:rsid w:val="00703F71"/>
    <w:rsid w:val="00716CB6"/>
    <w:rsid w:val="0072275A"/>
    <w:rsid w:val="007266F6"/>
    <w:rsid w:val="007626B5"/>
    <w:rsid w:val="007B79A6"/>
    <w:rsid w:val="007C56ED"/>
    <w:rsid w:val="007F1710"/>
    <w:rsid w:val="00810005"/>
    <w:rsid w:val="00833358"/>
    <w:rsid w:val="00837BA6"/>
    <w:rsid w:val="00865ABF"/>
    <w:rsid w:val="008742E8"/>
    <w:rsid w:val="00881FEC"/>
    <w:rsid w:val="00897EB5"/>
    <w:rsid w:val="008B412C"/>
    <w:rsid w:val="00951E7F"/>
    <w:rsid w:val="009544F8"/>
    <w:rsid w:val="00965586"/>
    <w:rsid w:val="0099597E"/>
    <w:rsid w:val="009A340A"/>
    <w:rsid w:val="009C7FDD"/>
    <w:rsid w:val="009E0FDC"/>
    <w:rsid w:val="009F4174"/>
    <w:rsid w:val="00A3033D"/>
    <w:rsid w:val="00A448C0"/>
    <w:rsid w:val="00A76591"/>
    <w:rsid w:val="00A833B3"/>
    <w:rsid w:val="00A83B6C"/>
    <w:rsid w:val="00A9218B"/>
    <w:rsid w:val="00AA6CE6"/>
    <w:rsid w:val="00AC00C8"/>
    <w:rsid w:val="00B046D4"/>
    <w:rsid w:val="00B54707"/>
    <w:rsid w:val="00B636AB"/>
    <w:rsid w:val="00B7711F"/>
    <w:rsid w:val="00BC06FF"/>
    <w:rsid w:val="00BC39F9"/>
    <w:rsid w:val="00BD15FE"/>
    <w:rsid w:val="00BE40E2"/>
    <w:rsid w:val="00BF1E6B"/>
    <w:rsid w:val="00C20D3F"/>
    <w:rsid w:val="00C23A75"/>
    <w:rsid w:val="00C26003"/>
    <w:rsid w:val="00C57174"/>
    <w:rsid w:val="00C747F3"/>
    <w:rsid w:val="00CF7F24"/>
    <w:rsid w:val="00D47517"/>
    <w:rsid w:val="00D5297C"/>
    <w:rsid w:val="00D6134C"/>
    <w:rsid w:val="00D93658"/>
    <w:rsid w:val="00DA3EA9"/>
    <w:rsid w:val="00DC323B"/>
    <w:rsid w:val="00DC712D"/>
    <w:rsid w:val="00DE30D8"/>
    <w:rsid w:val="00DF7231"/>
    <w:rsid w:val="00E331F3"/>
    <w:rsid w:val="00E40543"/>
    <w:rsid w:val="00E55580"/>
    <w:rsid w:val="00E7091A"/>
    <w:rsid w:val="00E76DD5"/>
    <w:rsid w:val="00E93284"/>
    <w:rsid w:val="00E93CC0"/>
    <w:rsid w:val="00EA7733"/>
    <w:rsid w:val="00EB5305"/>
    <w:rsid w:val="00ED6D55"/>
    <w:rsid w:val="00F36CEA"/>
    <w:rsid w:val="00F42131"/>
    <w:rsid w:val="00F46B0C"/>
    <w:rsid w:val="00F53044"/>
    <w:rsid w:val="00F763E4"/>
    <w:rsid w:val="00F96107"/>
    <w:rsid w:val="00FB7557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3A554E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3A554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3A554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paragraph" w:styleId="berschrift3">
    <w:name w:val="heading 3"/>
    <w:basedOn w:val="Standard"/>
    <w:next w:val="Standard"/>
    <w:qFormat/>
    <w:rsid w:val="003A55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3A554E"/>
    <w:pPr>
      <w:keepNext/>
      <w:ind w:left="750" w:firstLine="316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rsid w:val="003A554E"/>
    <w:pPr>
      <w:keepNext/>
      <w:outlineLvl w:val="4"/>
    </w:pPr>
    <w:rPr>
      <w:rFonts w:ascii="Verdana" w:hAnsi="Verdana"/>
      <w:b/>
      <w:bCs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A554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A554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A554E"/>
  </w:style>
  <w:style w:type="paragraph" w:styleId="Textkrper-Zeileneinzug">
    <w:name w:val="Body Text Indent"/>
    <w:basedOn w:val="Standard"/>
    <w:rsid w:val="003A554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3A554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Beschriftung">
    <w:name w:val="caption"/>
    <w:basedOn w:val="Standard"/>
    <w:next w:val="Standard"/>
    <w:qFormat/>
    <w:rsid w:val="003A554E"/>
    <w:pPr>
      <w:spacing w:before="120" w:after="120"/>
    </w:pPr>
    <w:rPr>
      <w:b/>
    </w:rPr>
  </w:style>
  <w:style w:type="paragraph" w:styleId="Sprechblasentext">
    <w:name w:val="Balloon Text"/>
    <w:basedOn w:val="Standard"/>
    <w:semiHidden/>
    <w:rsid w:val="003A554E"/>
    <w:rPr>
      <w:rFonts w:ascii="Tahoma" w:hAnsi="Tahoma" w:cs="Tahoma"/>
      <w:sz w:val="16"/>
      <w:szCs w:val="16"/>
    </w:rPr>
  </w:style>
  <w:style w:type="paragraph" w:styleId="Textkrper-Einzug2">
    <w:name w:val="Body Text Indent 2"/>
    <w:basedOn w:val="Standard"/>
    <w:rsid w:val="003A554E"/>
    <w:pPr>
      <w:ind w:left="2124"/>
    </w:pPr>
    <w:rPr>
      <w:rFonts w:ascii="Verdana" w:hAnsi="Verdana"/>
      <w:sz w:val="22"/>
    </w:rPr>
  </w:style>
  <w:style w:type="paragraph" w:customStyle="1" w:styleId="Aufgaben">
    <w:name w:val="Aufgaben"/>
    <w:basedOn w:val="Standard"/>
    <w:rsid w:val="003A554E"/>
    <w:pPr>
      <w:numPr>
        <w:numId w:val="14"/>
      </w:numPr>
      <w:spacing w:before="120"/>
    </w:pPr>
    <w:rPr>
      <w:rFonts w:ascii="Arial Narrow" w:hAnsi="Arial Narrow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Berufsschule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C519B-E564-41C2-894A-682E2B8F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Roman Moser</dc:creator>
  <cp:lastModifiedBy>Roman Moser</cp:lastModifiedBy>
  <cp:revision>7</cp:revision>
  <cp:lastPrinted>2014-01-30T10:18:00Z</cp:lastPrinted>
  <dcterms:created xsi:type="dcterms:W3CDTF">2012-02-24T09:23:00Z</dcterms:created>
  <dcterms:modified xsi:type="dcterms:W3CDTF">2014-01-30T10:18:00Z</dcterms:modified>
</cp:coreProperties>
</file>