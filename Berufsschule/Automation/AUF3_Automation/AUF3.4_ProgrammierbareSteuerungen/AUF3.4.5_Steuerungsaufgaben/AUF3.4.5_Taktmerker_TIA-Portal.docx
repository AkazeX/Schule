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F50B9C" w:rsidRDefault="00927F96" w:rsidP="003453C4">
      <w:pPr>
        <w:spacing w:before="240"/>
        <w:ind w:left="567"/>
        <w:rPr>
          <w:rFonts w:ascii="Verdana" w:hAnsi="Verdana"/>
          <w:b/>
          <w:i/>
          <w:sz w:val="28"/>
          <w:szCs w:val="28"/>
          <w:lang w:val="de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65440" behindDoc="1" locked="0" layoutInCell="1" allowOverlap="1" wp14:anchorId="055B7A45" wp14:editId="216E57C0">
            <wp:simplePos x="0" y="0"/>
            <wp:positionH relativeFrom="column">
              <wp:posOffset>3635375</wp:posOffset>
            </wp:positionH>
            <wp:positionV relativeFrom="paragraph">
              <wp:posOffset>-46990</wp:posOffset>
            </wp:positionV>
            <wp:extent cx="554355" cy="708660"/>
            <wp:effectExtent l="0" t="0" r="0" b="0"/>
            <wp:wrapTight wrapText="bothSides">
              <wp:wrapPolygon edited="0">
                <wp:start x="3711" y="0"/>
                <wp:lineTo x="0" y="1161"/>
                <wp:lineTo x="0" y="20903"/>
                <wp:lineTo x="20784" y="20903"/>
                <wp:lineTo x="20784" y="1161"/>
                <wp:lineTo x="17072" y="0"/>
                <wp:lineTo x="3711" y="0"/>
              </wp:wrapPolygon>
            </wp:wrapTight>
            <wp:docPr id="4" name="Grafik 4" descr="http://www.clipart-rahmen.de/wp-content/uploads/2011/08/Clipart-Alarm-Clock-von-Dark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lipart-rahmen.de/wp-content/uploads/2011/08/Clipart-Alarm-Clock-von-Dark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409F0" w:rsidRPr="00F50B9C">
        <w:rPr>
          <w:rFonts w:ascii="Verdana" w:hAnsi="Verdana"/>
          <w:b/>
          <w:i/>
          <w:sz w:val="28"/>
          <w:szCs w:val="28"/>
          <w:lang w:val="de-CH"/>
        </w:rPr>
        <w:t>Taktmerker</w:t>
      </w:r>
      <w:proofErr w:type="spellEnd"/>
      <w:r w:rsidR="00E409F0" w:rsidRPr="00F50B9C">
        <w:rPr>
          <w:rFonts w:ascii="Verdana" w:hAnsi="Verdana"/>
          <w:b/>
          <w:i/>
          <w:sz w:val="28"/>
          <w:szCs w:val="28"/>
          <w:lang w:val="de-CH"/>
        </w:rPr>
        <w:t xml:space="preserve"> bei S7-300 CPU</w:t>
      </w:r>
      <w:r w:rsidRPr="00F50B9C">
        <w:rPr>
          <w:rFonts w:ascii="Verdana" w:hAnsi="Verdana"/>
          <w:b/>
          <w:i/>
          <w:sz w:val="28"/>
          <w:szCs w:val="28"/>
          <w:lang w:val="de-CH"/>
        </w:rPr>
        <w:t>s</w:t>
      </w:r>
      <w:r w:rsidR="00767DC1" w:rsidRPr="00A348B3">
        <w:rPr>
          <w:rFonts w:ascii="Verdana" w:hAnsi="Verdana"/>
          <w:sz w:val="22"/>
          <w:szCs w:val="22"/>
          <w:lang w:val="de-CH"/>
        </w:rPr>
        <w:t xml:space="preserve"> </w:t>
      </w:r>
    </w:p>
    <w:p w:rsidR="0085474D" w:rsidRPr="00E409F0" w:rsidRDefault="0055570F" w:rsidP="00056BB9">
      <w:pPr>
        <w:spacing w:before="240" w:after="120"/>
        <w:ind w:left="567"/>
        <w:rPr>
          <w:rFonts w:ascii="Verdana" w:hAnsi="Verdana"/>
          <w:b/>
          <w:sz w:val="22"/>
          <w:szCs w:val="22"/>
          <w:lang w:val="de-CH"/>
        </w:rPr>
      </w:pPr>
      <w:r w:rsidRPr="00E409F0">
        <w:rPr>
          <w:rFonts w:ascii="Verdana" w:hAnsi="Verdana"/>
          <w:b/>
          <w:sz w:val="22"/>
          <w:szCs w:val="22"/>
          <w:lang w:val="de-CH"/>
        </w:rPr>
        <w:t>Einleitung</w:t>
      </w:r>
    </w:p>
    <w:p w:rsidR="00E409F0" w:rsidRDefault="00E409F0" w:rsidP="00E409F0">
      <w:pPr>
        <w:ind w:left="567"/>
        <w:rPr>
          <w:rFonts w:ascii="Verdana" w:hAnsi="Verdana"/>
          <w:color w:val="000000" w:themeColor="text1"/>
          <w:sz w:val="22"/>
          <w:szCs w:val="22"/>
          <w:lang w:val="de-CH"/>
        </w:rPr>
      </w:pPr>
      <w:r w:rsidRPr="00E409F0">
        <w:rPr>
          <w:rFonts w:ascii="Verdana" w:hAnsi="Verdana" w:cs="Arial"/>
          <w:color w:val="000000" w:themeColor="text1"/>
          <w:sz w:val="22"/>
          <w:szCs w:val="22"/>
        </w:rPr>
        <w:t xml:space="preserve">Ein </w:t>
      </w:r>
      <w:proofErr w:type="spellStart"/>
      <w:r w:rsidRPr="00E409F0">
        <w:rPr>
          <w:rFonts w:ascii="Verdana" w:hAnsi="Verdana" w:cs="Arial"/>
          <w:color w:val="000000" w:themeColor="text1"/>
          <w:sz w:val="22"/>
          <w:szCs w:val="22"/>
        </w:rPr>
        <w:t>Taktmerker</w:t>
      </w:r>
      <w:proofErr w:type="spellEnd"/>
      <w:r w:rsidRPr="00E409F0">
        <w:rPr>
          <w:rFonts w:ascii="Verdana" w:hAnsi="Verdana" w:cs="Arial"/>
          <w:color w:val="000000" w:themeColor="text1"/>
          <w:sz w:val="22"/>
          <w:szCs w:val="22"/>
        </w:rPr>
        <w:t xml:space="preserve"> ist ein Merker, der seinen Binärzustand periodisch im Puls-Pausen-Verhältnis 1:1 ändert. Welches </w:t>
      </w:r>
      <w:proofErr w:type="spellStart"/>
      <w:r w:rsidRPr="00E409F0">
        <w:rPr>
          <w:rFonts w:ascii="Verdana" w:hAnsi="Verdana" w:cs="Arial"/>
          <w:color w:val="000000" w:themeColor="text1"/>
          <w:sz w:val="22"/>
          <w:szCs w:val="22"/>
        </w:rPr>
        <w:t>Merkerbyte</w:t>
      </w:r>
      <w:proofErr w:type="spellEnd"/>
      <w:r w:rsidRPr="00E409F0">
        <w:rPr>
          <w:rFonts w:ascii="Verdana" w:hAnsi="Verdana" w:cs="Arial"/>
          <w:color w:val="000000" w:themeColor="text1"/>
          <w:sz w:val="22"/>
          <w:szCs w:val="22"/>
        </w:rPr>
        <w:t xml:space="preserve"> der CPU zum </w:t>
      </w:r>
      <w:proofErr w:type="spellStart"/>
      <w:r w:rsidRPr="00E409F0">
        <w:rPr>
          <w:rFonts w:ascii="Verdana" w:hAnsi="Verdana" w:cs="Arial"/>
          <w:color w:val="000000" w:themeColor="text1"/>
          <w:sz w:val="22"/>
          <w:szCs w:val="22"/>
        </w:rPr>
        <w:t>Taktmerker</w:t>
      </w:r>
      <w:r w:rsidR="00927F96">
        <w:rPr>
          <w:rFonts w:ascii="Verdana" w:hAnsi="Verdana" w:cs="Arial"/>
          <w:color w:val="000000" w:themeColor="text1"/>
          <w:sz w:val="22"/>
          <w:szCs w:val="22"/>
        </w:rPr>
        <w:t>byte</w:t>
      </w:r>
      <w:proofErr w:type="spellEnd"/>
      <w:r w:rsidRPr="00E409F0">
        <w:rPr>
          <w:rFonts w:ascii="Verdana" w:hAnsi="Verdana" w:cs="Arial"/>
          <w:color w:val="000000" w:themeColor="text1"/>
          <w:sz w:val="22"/>
          <w:szCs w:val="22"/>
        </w:rPr>
        <w:t xml:space="preserve"> wird, be</w:t>
      </w:r>
      <w:r w:rsidR="00CC1030">
        <w:rPr>
          <w:rFonts w:ascii="Verdana" w:hAnsi="Verdana" w:cs="Arial"/>
          <w:color w:val="000000" w:themeColor="text1"/>
          <w:sz w:val="22"/>
          <w:szCs w:val="22"/>
        </w:rPr>
        <w:t>stimmt der Anwender</w:t>
      </w:r>
      <w:r w:rsidRPr="00E409F0">
        <w:rPr>
          <w:rFonts w:ascii="Verdana" w:hAnsi="Verdana" w:cs="Arial"/>
          <w:color w:val="000000" w:themeColor="text1"/>
          <w:sz w:val="22"/>
          <w:szCs w:val="22"/>
        </w:rPr>
        <w:t xml:space="preserve"> bei der Parametrierung des </w:t>
      </w:r>
      <w:proofErr w:type="spellStart"/>
      <w:r w:rsidRPr="00E409F0">
        <w:rPr>
          <w:rFonts w:ascii="Verdana" w:hAnsi="Verdana" w:cs="Arial"/>
          <w:color w:val="000000" w:themeColor="text1"/>
          <w:sz w:val="22"/>
          <w:szCs w:val="22"/>
        </w:rPr>
        <w:t>Taktmerkers</w:t>
      </w:r>
      <w:proofErr w:type="spellEnd"/>
      <w:r w:rsidRPr="00E409F0">
        <w:rPr>
          <w:rFonts w:ascii="Verdana" w:hAnsi="Verdana" w:cs="Arial"/>
          <w:color w:val="000000" w:themeColor="text1"/>
          <w:sz w:val="22"/>
          <w:szCs w:val="22"/>
        </w:rPr>
        <w:t xml:space="preserve"> mit </w:t>
      </w:r>
      <w:r w:rsidR="000D2D5A">
        <w:rPr>
          <w:rFonts w:ascii="Verdana" w:hAnsi="Verdana" w:cs="Arial"/>
          <w:color w:val="000000" w:themeColor="text1"/>
          <w:sz w:val="22"/>
          <w:szCs w:val="22"/>
        </w:rPr>
        <w:t xml:space="preserve">           </w:t>
      </w:r>
      <w:r w:rsidRPr="00E409F0">
        <w:rPr>
          <w:rFonts w:ascii="Verdana" w:hAnsi="Verdana" w:cs="Arial"/>
          <w:color w:val="000000" w:themeColor="text1"/>
          <w:sz w:val="22"/>
          <w:szCs w:val="22"/>
        </w:rPr>
        <w:t xml:space="preserve">STEP 7. </w:t>
      </w:r>
      <w:proofErr w:type="spellStart"/>
      <w:r w:rsidRPr="00E409F0">
        <w:rPr>
          <w:rFonts w:ascii="Verdana" w:hAnsi="Verdana" w:cs="Arial"/>
          <w:color w:val="000000" w:themeColor="text1"/>
          <w:sz w:val="22"/>
          <w:szCs w:val="22"/>
        </w:rPr>
        <w:t>Taktmerker</w:t>
      </w:r>
      <w:proofErr w:type="spellEnd"/>
      <w:r w:rsidRPr="00E409F0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  <w:r w:rsidR="00CC1030">
        <w:rPr>
          <w:rFonts w:ascii="Verdana" w:hAnsi="Verdana" w:cs="Arial"/>
          <w:color w:val="000000" w:themeColor="text1"/>
          <w:sz w:val="22"/>
          <w:szCs w:val="22"/>
        </w:rPr>
        <w:t xml:space="preserve">kann man </w:t>
      </w:r>
      <w:r w:rsidRPr="00E409F0">
        <w:rPr>
          <w:rFonts w:ascii="Verdana" w:hAnsi="Verdana" w:cs="Arial"/>
          <w:color w:val="000000" w:themeColor="text1"/>
          <w:sz w:val="22"/>
          <w:szCs w:val="22"/>
        </w:rPr>
        <w:t xml:space="preserve">im Anwenderprogramm verwenden, um z.B. Leuchtmelder mit Blinklicht </w:t>
      </w:r>
      <w:r w:rsidR="00363113">
        <w:rPr>
          <w:rFonts w:ascii="Verdana" w:hAnsi="Verdana" w:cs="Arial"/>
          <w:color w:val="000000" w:themeColor="text1"/>
          <w:sz w:val="22"/>
          <w:szCs w:val="22"/>
        </w:rPr>
        <w:t>anzusteuern</w:t>
      </w:r>
      <w:r w:rsidRPr="00E409F0">
        <w:rPr>
          <w:rFonts w:ascii="Verdana" w:hAnsi="Verdana" w:cs="Arial"/>
          <w:color w:val="000000" w:themeColor="text1"/>
          <w:sz w:val="22"/>
          <w:szCs w:val="22"/>
        </w:rPr>
        <w:t>.</w:t>
      </w:r>
    </w:p>
    <w:p w:rsidR="00E409F0" w:rsidRDefault="00927F96" w:rsidP="00E409F0">
      <w:pPr>
        <w:ind w:left="567"/>
        <w:rPr>
          <w:rFonts w:ascii="Verdana" w:hAnsi="Verdana"/>
          <w:color w:val="000000" w:themeColor="text1"/>
          <w:sz w:val="22"/>
          <w:szCs w:val="22"/>
          <w:lang w:val="de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67488" behindDoc="0" locked="0" layoutInCell="1" allowOverlap="1" wp14:anchorId="13927E58" wp14:editId="7605A7DE">
            <wp:simplePos x="0" y="0"/>
            <wp:positionH relativeFrom="column">
              <wp:posOffset>337185</wp:posOffset>
            </wp:positionH>
            <wp:positionV relativeFrom="paragraph">
              <wp:posOffset>15875</wp:posOffset>
            </wp:positionV>
            <wp:extent cx="786130" cy="90551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09F0" w:rsidRPr="00927F96" w:rsidRDefault="00E409F0" w:rsidP="00363113">
      <w:pPr>
        <w:autoSpaceDE w:val="0"/>
        <w:autoSpaceDN w:val="0"/>
        <w:adjustRightInd w:val="0"/>
        <w:ind w:left="708"/>
        <w:rPr>
          <w:rFonts w:ascii="Verdana" w:eastAsia="ArialUnicodeMS" w:hAnsi="Verdana" w:cs="ArialUnicodeMS"/>
          <w:b/>
          <w:sz w:val="22"/>
          <w:szCs w:val="22"/>
        </w:rPr>
      </w:pPr>
      <w:r w:rsidRPr="00927F96">
        <w:rPr>
          <w:rFonts w:ascii="Verdana" w:eastAsia="ArialUnicodeMS" w:hAnsi="Verdana" w:cs="ArialUnicodeMS"/>
          <w:b/>
          <w:sz w:val="22"/>
          <w:szCs w:val="22"/>
        </w:rPr>
        <w:t>Achten Sie bei den S7-300-CPUs darauf, dass das Takt</w:t>
      </w:r>
      <w:r w:rsidR="006154D1">
        <w:rPr>
          <w:rFonts w:ascii="Verdana" w:eastAsia="ArialUnicodeMS" w:hAnsi="Verdana" w:cs="ArialUnicodeMS"/>
          <w:b/>
          <w:sz w:val="22"/>
          <w:szCs w:val="22"/>
        </w:rPr>
        <w:t xml:space="preserve">-    </w:t>
      </w:r>
      <w:proofErr w:type="spellStart"/>
      <w:r w:rsidRPr="00927F96">
        <w:rPr>
          <w:rFonts w:ascii="Verdana" w:eastAsia="ArialUnicodeMS" w:hAnsi="Verdana" w:cs="ArialUnicodeMS"/>
          <w:b/>
          <w:sz w:val="22"/>
          <w:szCs w:val="22"/>
        </w:rPr>
        <w:t>merkerbyte</w:t>
      </w:r>
      <w:proofErr w:type="spellEnd"/>
      <w:r w:rsidRPr="00927F96">
        <w:rPr>
          <w:rFonts w:ascii="Verdana" w:eastAsia="ArialUnicodeMS" w:hAnsi="Verdana" w:cs="ArialUnicodeMS"/>
          <w:b/>
          <w:sz w:val="22"/>
          <w:szCs w:val="22"/>
        </w:rPr>
        <w:t xml:space="preserve"> im Anwenderprogramm</w:t>
      </w:r>
      <w:r w:rsidR="00363113" w:rsidRPr="00927F96">
        <w:rPr>
          <w:rFonts w:ascii="Verdana" w:eastAsia="ArialUnicodeMS" w:hAnsi="Verdana" w:cs="ArialUnicodeMS"/>
          <w:b/>
          <w:sz w:val="22"/>
          <w:szCs w:val="22"/>
        </w:rPr>
        <w:t xml:space="preserve"> </w:t>
      </w:r>
      <w:r w:rsidR="00E93DD0">
        <w:rPr>
          <w:rFonts w:ascii="Verdana" w:eastAsia="ArialUnicodeMS" w:hAnsi="Verdana" w:cs="ArialUnicodeMS"/>
          <w:b/>
          <w:sz w:val="22"/>
          <w:szCs w:val="22"/>
        </w:rPr>
        <w:t xml:space="preserve">nicht überschrieben </w:t>
      </w:r>
      <w:r w:rsidR="006154D1">
        <w:rPr>
          <w:rFonts w:ascii="Verdana" w:eastAsia="ArialUnicodeMS" w:hAnsi="Verdana" w:cs="ArialUnicodeMS"/>
          <w:b/>
          <w:sz w:val="22"/>
          <w:szCs w:val="22"/>
        </w:rPr>
        <w:t xml:space="preserve">           </w:t>
      </w:r>
      <w:r w:rsidR="00E93DD0">
        <w:rPr>
          <w:rFonts w:ascii="Verdana" w:eastAsia="ArialUnicodeMS" w:hAnsi="Verdana" w:cs="ArialUnicodeMS"/>
          <w:b/>
          <w:sz w:val="22"/>
          <w:szCs w:val="22"/>
        </w:rPr>
        <w:t>wird (Doppelbelegung).</w:t>
      </w:r>
    </w:p>
    <w:p w:rsidR="00E409F0" w:rsidRPr="00363113" w:rsidRDefault="00E409F0" w:rsidP="00E409F0">
      <w:pPr>
        <w:rPr>
          <w:rFonts w:ascii="Verdana" w:eastAsia="ArialUnicodeMS" w:hAnsi="Verdana" w:cs="ArialUnicodeMS"/>
          <w:sz w:val="22"/>
          <w:szCs w:val="22"/>
        </w:rPr>
      </w:pPr>
    </w:p>
    <w:p w:rsidR="003453C4" w:rsidRPr="00F50B9C" w:rsidRDefault="003453C4" w:rsidP="003915A9">
      <w:pPr>
        <w:spacing w:before="60"/>
        <w:ind w:left="567"/>
        <w:rPr>
          <w:rStyle w:val="standardfett1"/>
          <w:rFonts w:cs="Arial"/>
          <w:sz w:val="22"/>
          <w:szCs w:val="22"/>
        </w:rPr>
      </w:pPr>
    </w:p>
    <w:p w:rsidR="008508F8" w:rsidRDefault="008508F8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8508F8" w:rsidRDefault="00B65DF6" w:rsidP="008508F8">
      <w:pPr>
        <w:ind w:left="56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Jedem Bit des </w:t>
      </w:r>
      <w:proofErr w:type="spellStart"/>
      <w:r>
        <w:rPr>
          <w:rFonts w:ascii="Verdana" w:hAnsi="Verdana"/>
          <w:sz w:val="22"/>
          <w:szCs w:val="22"/>
        </w:rPr>
        <w:t>Taktmerkerbytes</w:t>
      </w:r>
      <w:proofErr w:type="spellEnd"/>
      <w:r>
        <w:rPr>
          <w:rFonts w:ascii="Verdana" w:hAnsi="Verdana"/>
          <w:sz w:val="22"/>
          <w:szCs w:val="22"/>
        </w:rPr>
        <w:t xml:space="preserve"> ist eine Periodendauer bzw. </w:t>
      </w:r>
      <w:r w:rsidR="008508F8" w:rsidRPr="00E409F0">
        <w:rPr>
          <w:rFonts w:ascii="Verdana" w:hAnsi="Verdana"/>
          <w:sz w:val="22"/>
          <w:szCs w:val="22"/>
        </w:rPr>
        <w:t>Frequenz zugeordnet.</w:t>
      </w:r>
      <w:r>
        <w:rPr>
          <w:rFonts w:ascii="Verdana" w:hAnsi="Verdana"/>
          <w:sz w:val="22"/>
          <w:szCs w:val="22"/>
        </w:rPr>
        <w:t xml:space="preserve"> </w:t>
      </w:r>
      <w:r w:rsidR="008508F8" w:rsidRPr="00D63A10">
        <w:rPr>
          <w:rFonts w:ascii="Verdana" w:hAnsi="Verdana"/>
          <w:color w:val="000000"/>
          <w:sz w:val="22"/>
          <w:szCs w:val="22"/>
          <w:lang w:eastAsia="de-CH"/>
        </w:rPr>
        <w:t>Es gilt folgende Zuordnung:</w:t>
      </w:r>
    </w:p>
    <w:p w:rsidR="008508F8" w:rsidRPr="00E409F0" w:rsidRDefault="008508F8" w:rsidP="008508F8">
      <w:pPr>
        <w:ind w:left="567"/>
        <w:rPr>
          <w:rFonts w:ascii="Verdana" w:hAnsi="Verdana"/>
          <w:color w:val="000000" w:themeColor="text1"/>
          <w:sz w:val="22"/>
          <w:szCs w:val="22"/>
          <w:lang w:val="de-CH"/>
        </w:rPr>
      </w:pPr>
    </w:p>
    <w:tbl>
      <w:tblPr>
        <w:tblStyle w:val="Tabellenraster"/>
        <w:tblW w:w="8931" w:type="dxa"/>
        <w:tblInd w:w="675" w:type="dxa"/>
        <w:tblLayout w:type="fixed"/>
        <w:tblLook w:val="01E0" w:firstRow="1" w:lastRow="1" w:firstColumn="1" w:lastColumn="1" w:noHBand="0" w:noVBand="0"/>
      </w:tblPr>
      <w:tblGrid>
        <w:gridCol w:w="2268"/>
        <w:gridCol w:w="832"/>
        <w:gridCol w:w="1011"/>
        <w:gridCol w:w="655"/>
        <w:gridCol w:w="833"/>
        <w:gridCol w:w="833"/>
        <w:gridCol w:w="833"/>
        <w:gridCol w:w="833"/>
        <w:gridCol w:w="833"/>
      </w:tblGrid>
      <w:tr w:rsidR="000D2D5A" w:rsidRPr="00E409F0" w:rsidTr="009420E7"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8508F8" w:rsidRPr="00E409F0" w:rsidRDefault="008508F8" w:rsidP="0092664D">
            <w:pPr>
              <w:spacing w:before="120" w:after="120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b/>
                <w:bCs/>
                <w:color w:val="000000" w:themeColor="text1"/>
                <w:sz w:val="22"/>
                <w:szCs w:val="22"/>
              </w:rPr>
              <w:t xml:space="preserve">Bit Nr. 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b/>
                <w:bCs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b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0D2D5A" w:rsidRPr="00E409F0" w:rsidTr="009420E7">
        <w:tc>
          <w:tcPr>
            <w:tcW w:w="226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8508F8" w:rsidRPr="00E409F0" w:rsidRDefault="000D2D5A" w:rsidP="0092664D">
            <w:pPr>
              <w:spacing w:before="120" w:after="120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="Arial"/>
                <w:color w:val="000000" w:themeColor="text1"/>
                <w:sz w:val="22"/>
                <w:szCs w:val="22"/>
              </w:rPr>
              <w:t>Periodendauer [s]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color w:val="000000" w:themeColor="text1"/>
                <w:sz w:val="22"/>
                <w:szCs w:val="22"/>
              </w:rPr>
              <w:t>1,6</w:t>
            </w: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color w:val="000000" w:themeColor="text1"/>
                <w:sz w:val="22"/>
                <w:szCs w:val="22"/>
              </w:rPr>
              <w:t>0,8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color w:val="000000" w:themeColor="text1"/>
                <w:sz w:val="22"/>
                <w:szCs w:val="22"/>
              </w:rPr>
              <w:t>0,5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color w:val="000000" w:themeColor="text1"/>
                <w:sz w:val="22"/>
                <w:szCs w:val="22"/>
              </w:rPr>
              <w:t>0,4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color w:val="000000" w:themeColor="text1"/>
                <w:sz w:val="22"/>
                <w:szCs w:val="22"/>
              </w:rPr>
              <w:t>0,2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8508F8" w:rsidRPr="00E409F0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E409F0">
              <w:rPr>
                <w:rFonts w:ascii="Verdana" w:hAnsi="Verdana" w:cs="Arial"/>
                <w:color w:val="000000" w:themeColor="text1"/>
                <w:sz w:val="22"/>
                <w:szCs w:val="22"/>
              </w:rPr>
              <w:t>0,1</w:t>
            </w:r>
          </w:p>
        </w:tc>
      </w:tr>
      <w:tr w:rsidR="000D2D5A" w:rsidRPr="00363113" w:rsidTr="009420E7">
        <w:tc>
          <w:tcPr>
            <w:tcW w:w="2268" w:type="dxa"/>
            <w:shd w:val="clear" w:color="auto" w:fill="FDE9D9" w:themeFill="accent6" w:themeFillTint="33"/>
            <w:vAlign w:val="center"/>
          </w:tcPr>
          <w:p w:rsidR="008508F8" w:rsidRPr="00363113" w:rsidRDefault="000D2D5A" w:rsidP="0092664D">
            <w:pPr>
              <w:spacing w:before="120" w:after="120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="Arial"/>
                <w:color w:val="000000" w:themeColor="text1"/>
                <w:sz w:val="22"/>
                <w:szCs w:val="22"/>
              </w:rPr>
              <w:t>Frequenz [Hz]</w:t>
            </w:r>
          </w:p>
        </w:tc>
        <w:tc>
          <w:tcPr>
            <w:tcW w:w="832" w:type="dxa"/>
            <w:shd w:val="clear" w:color="auto" w:fill="FDE9D9" w:themeFill="accent6" w:themeFillTint="33"/>
            <w:vAlign w:val="center"/>
          </w:tcPr>
          <w:p w:rsidR="008508F8" w:rsidRPr="00363113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363113">
              <w:rPr>
                <w:rFonts w:ascii="Verdana" w:hAnsi="Verdana" w:cs="Arial"/>
                <w:color w:val="000000" w:themeColor="text1"/>
                <w:sz w:val="22"/>
                <w:szCs w:val="22"/>
              </w:rPr>
              <w:t>0,5</w:t>
            </w:r>
          </w:p>
        </w:tc>
        <w:tc>
          <w:tcPr>
            <w:tcW w:w="1011" w:type="dxa"/>
            <w:shd w:val="clear" w:color="auto" w:fill="FDE9D9" w:themeFill="accent6" w:themeFillTint="33"/>
            <w:vAlign w:val="center"/>
          </w:tcPr>
          <w:p w:rsidR="008508F8" w:rsidRPr="00363113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363113">
              <w:rPr>
                <w:rFonts w:ascii="Verdana" w:hAnsi="Verdana" w:cs="Arial"/>
                <w:color w:val="000000" w:themeColor="text1"/>
                <w:sz w:val="22"/>
                <w:szCs w:val="22"/>
              </w:rPr>
              <w:t>0,625</w:t>
            </w:r>
          </w:p>
        </w:tc>
        <w:tc>
          <w:tcPr>
            <w:tcW w:w="655" w:type="dxa"/>
            <w:shd w:val="clear" w:color="auto" w:fill="FDE9D9" w:themeFill="accent6" w:themeFillTint="33"/>
            <w:vAlign w:val="center"/>
          </w:tcPr>
          <w:p w:rsidR="008508F8" w:rsidRPr="00363113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363113">
              <w:rPr>
                <w:rFonts w:ascii="Verdana" w:hAnsi="Verdana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33" w:type="dxa"/>
            <w:shd w:val="clear" w:color="auto" w:fill="FDE9D9" w:themeFill="accent6" w:themeFillTint="33"/>
            <w:vAlign w:val="center"/>
          </w:tcPr>
          <w:p w:rsidR="008508F8" w:rsidRPr="00363113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363113">
              <w:rPr>
                <w:rFonts w:ascii="Verdana" w:hAnsi="Verdana" w:cs="Arial"/>
                <w:color w:val="000000" w:themeColor="text1"/>
                <w:sz w:val="22"/>
                <w:szCs w:val="22"/>
              </w:rPr>
              <w:t>1,25</w:t>
            </w:r>
          </w:p>
        </w:tc>
        <w:tc>
          <w:tcPr>
            <w:tcW w:w="833" w:type="dxa"/>
            <w:shd w:val="clear" w:color="auto" w:fill="FDE9D9" w:themeFill="accent6" w:themeFillTint="33"/>
            <w:vAlign w:val="center"/>
          </w:tcPr>
          <w:p w:rsidR="008508F8" w:rsidRPr="00363113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363113">
              <w:rPr>
                <w:rFonts w:ascii="Verdana" w:hAnsi="Verdana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33" w:type="dxa"/>
            <w:shd w:val="clear" w:color="auto" w:fill="FDE9D9" w:themeFill="accent6" w:themeFillTint="33"/>
            <w:vAlign w:val="center"/>
          </w:tcPr>
          <w:p w:rsidR="008508F8" w:rsidRPr="00363113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363113">
              <w:rPr>
                <w:rFonts w:ascii="Verdana" w:hAnsi="Verdana" w:cs="Arial"/>
                <w:color w:val="000000" w:themeColor="text1"/>
                <w:sz w:val="22"/>
                <w:szCs w:val="22"/>
              </w:rPr>
              <w:t>2,5</w:t>
            </w:r>
          </w:p>
        </w:tc>
        <w:tc>
          <w:tcPr>
            <w:tcW w:w="833" w:type="dxa"/>
            <w:shd w:val="clear" w:color="auto" w:fill="FDE9D9" w:themeFill="accent6" w:themeFillTint="33"/>
            <w:vAlign w:val="center"/>
          </w:tcPr>
          <w:p w:rsidR="008508F8" w:rsidRPr="00363113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363113">
              <w:rPr>
                <w:rFonts w:ascii="Verdana" w:hAnsi="Verdana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833" w:type="dxa"/>
            <w:shd w:val="clear" w:color="auto" w:fill="FDE9D9" w:themeFill="accent6" w:themeFillTint="33"/>
            <w:vAlign w:val="center"/>
          </w:tcPr>
          <w:p w:rsidR="008508F8" w:rsidRPr="00363113" w:rsidRDefault="008508F8" w:rsidP="0092664D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 w:rsidRPr="00363113">
              <w:rPr>
                <w:rFonts w:ascii="Verdana" w:hAnsi="Verdana" w:cs="Arial"/>
                <w:color w:val="000000" w:themeColor="text1"/>
                <w:sz w:val="22"/>
                <w:szCs w:val="22"/>
              </w:rPr>
              <w:t>10</w:t>
            </w:r>
          </w:p>
        </w:tc>
      </w:tr>
    </w:tbl>
    <w:p w:rsidR="00927F96" w:rsidRDefault="00927F96" w:rsidP="003453C4">
      <w:pPr>
        <w:spacing w:before="240" w:after="12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3915A9" w:rsidRPr="00457261" w:rsidRDefault="00993B8E" w:rsidP="003453C4">
      <w:pPr>
        <w:spacing w:before="240" w:after="120"/>
        <w:ind w:left="567"/>
        <w:rPr>
          <w:rStyle w:val="standardfett1"/>
          <w:rFonts w:cs="Arial"/>
          <w:sz w:val="22"/>
          <w:szCs w:val="22"/>
          <w:lang w:val="de-CH"/>
        </w:rPr>
      </w:pPr>
      <w:r>
        <w:rPr>
          <w:rStyle w:val="standardfett1"/>
          <w:rFonts w:cs="Arial"/>
          <w:sz w:val="22"/>
          <w:szCs w:val="22"/>
          <w:lang w:val="de-CH"/>
        </w:rPr>
        <w:t>Lernziele</w:t>
      </w:r>
    </w:p>
    <w:p w:rsidR="003915A9" w:rsidRPr="00E4421B" w:rsidRDefault="00993B8E" w:rsidP="003915A9">
      <w:pPr>
        <w:ind w:left="56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Am Ende dieser Lernsequenz </w:t>
      </w:r>
      <w:r w:rsidR="00B23D5B">
        <w:rPr>
          <w:rFonts w:ascii="Verdana" w:hAnsi="Verdana"/>
          <w:sz w:val="22"/>
          <w:szCs w:val="22"/>
          <w:lang w:val="de-CH"/>
        </w:rPr>
        <w:t>können</w:t>
      </w:r>
      <w:r>
        <w:rPr>
          <w:rFonts w:ascii="Verdana" w:hAnsi="Verdana"/>
          <w:sz w:val="22"/>
          <w:szCs w:val="22"/>
          <w:lang w:val="de-CH"/>
        </w:rPr>
        <w:t xml:space="preserve"> Sie </w:t>
      </w:r>
      <w:r w:rsidR="003915A9" w:rsidRPr="00E4421B">
        <w:rPr>
          <w:rFonts w:ascii="Verdana" w:hAnsi="Verdana"/>
          <w:sz w:val="22"/>
          <w:szCs w:val="22"/>
          <w:lang w:val="de-CH"/>
        </w:rPr>
        <w:t>…</w:t>
      </w:r>
    </w:p>
    <w:p w:rsidR="003915A9" w:rsidRPr="00993B8E" w:rsidRDefault="003915A9" w:rsidP="003453C4">
      <w:pPr>
        <w:pStyle w:val="Listenabsatz"/>
        <w:numPr>
          <w:ilvl w:val="0"/>
          <w:numId w:val="28"/>
        </w:numPr>
        <w:spacing w:before="12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 w:rsidRPr="00D74D10">
        <w:rPr>
          <w:rFonts w:ascii="Verdana" w:hAnsi="Verdana" w:cs="Arial"/>
          <w:bCs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942912" behindDoc="0" locked="0" layoutInCell="1" allowOverlap="1" wp14:anchorId="233D3712" wp14:editId="7E766D73">
            <wp:simplePos x="0" y="0"/>
            <wp:positionH relativeFrom="column">
              <wp:posOffset>339725</wp:posOffset>
            </wp:positionH>
            <wp:positionV relativeFrom="paragraph">
              <wp:posOffset>46990</wp:posOffset>
            </wp:positionV>
            <wp:extent cx="733425" cy="899160"/>
            <wp:effectExtent l="19050" t="0" r="9525" b="0"/>
            <wp:wrapNone/>
            <wp:docPr id="1132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3B8E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… </w:t>
      </w:r>
      <w:r w:rsidR="000D2D5A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das </w:t>
      </w:r>
      <w:proofErr w:type="spellStart"/>
      <w:r w:rsidR="000D2D5A">
        <w:rPr>
          <w:rStyle w:val="standardfett1"/>
          <w:rFonts w:cs="Arial"/>
          <w:b w:val="0"/>
          <w:bCs w:val="0"/>
          <w:sz w:val="22"/>
          <w:szCs w:val="22"/>
          <w:lang w:val="de-CH"/>
        </w:rPr>
        <w:t>Taktmerkerbyte</w:t>
      </w:r>
      <w:proofErr w:type="spellEnd"/>
      <w:r w:rsidR="000D2D5A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 in der S7-</w:t>
      </w:r>
      <w:r w:rsidR="00A10C05">
        <w:rPr>
          <w:rStyle w:val="standardfett1"/>
          <w:rFonts w:cs="Arial"/>
          <w:b w:val="0"/>
          <w:bCs w:val="0"/>
          <w:sz w:val="22"/>
          <w:szCs w:val="22"/>
          <w:lang w:val="de-CH"/>
        </w:rPr>
        <w:t>300-</w:t>
      </w:r>
      <w:r w:rsidR="000D2D5A">
        <w:rPr>
          <w:rStyle w:val="standardfett1"/>
          <w:rFonts w:cs="Arial"/>
          <w:b w:val="0"/>
          <w:bCs w:val="0"/>
          <w:sz w:val="22"/>
          <w:szCs w:val="22"/>
          <w:lang w:val="de-CH"/>
        </w:rPr>
        <w:t>CPU</w:t>
      </w:r>
      <w:r w:rsidR="00B90366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 korrekt</w:t>
      </w:r>
      <w:r w:rsidR="000D2D5A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 parametrieren</w:t>
      </w:r>
      <w:r w:rsidR="00B23D5B">
        <w:rPr>
          <w:rStyle w:val="standardfett1"/>
          <w:rFonts w:cs="Arial"/>
          <w:b w:val="0"/>
          <w:bCs w:val="0"/>
          <w:sz w:val="22"/>
          <w:szCs w:val="22"/>
          <w:lang w:val="de-CH"/>
        </w:rPr>
        <w:t>.</w:t>
      </w:r>
    </w:p>
    <w:p w:rsidR="003915A9" w:rsidRPr="00B23D5B" w:rsidRDefault="003915A9" w:rsidP="003453C4">
      <w:pPr>
        <w:pStyle w:val="Listenabsatz"/>
        <w:numPr>
          <w:ilvl w:val="0"/>
          <w:numId w:val="28"/>
        </w:numPr>
        <w:spacing w:before="12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 w:rsidRPr="00B23D5B">
        <w:rPr>
          <w:rStyle w:val="standardfett1"/>
          <w:rFonts w:cs="Arial"/>
          <w:b w:val="0"/>
          <w:sz w:val="22"/>
          <w:szCs w:val="22"/>
          <w:lang w:val="de-CH"/>
        </w:rPr>
        <w:t xml:space="preserve">… </w:t>
      </w:r>
      <w:r w:rsidR="000D2D5A">
        <w:rPr>
          <w:rStyle w:val="standardfett1"/>
          <w:rFonts w:cs="Arial"/>
          <w:b w:val="0"/>
          <w:sz w:val="22"/>
          <w:szCs w:val="22"/>
          <w:lang w:val="de-CH"/>
        </w:rPr>
        <w:t xml:space="preserve">die Funktion des </w:t>
      </w:r>
      <w:proofErr w:type="spellStart"/>
      <w:r w:rsidR="000D2D5A">
        <w:rPr>
          <w:rStyle w:val="standardfett1"/>
          <w:rFonts w:cs="Arial"/>
          <w:b w:val="0"/>
          <w:sz w:val="22"/>
          <w:szCs w:val="22"/>
          <w:lang w:val="de-CH"/>
        </w:rPr>
        <w:t>Taktmerkerbytes</w:t>
      </w:r>
      <w:proofErr w:type="spellEnd"/>
      <w:r w:rsidR="000D2D5A">
        <w:rPr>
          <w:rStyle w:val="standardfett1"/>
          <w:rFonts w:cs="Arial"/>
          <w:b w:val="0"/>
          <w:sz w:val="22"/>
          <w:szCs w:val="22"/>
          <w:lang w:val="de-CH"/>
        </w:rPr>
        <w:t xml:space="preserve"> verstehen</w:t>
      </w:r>
      <w:r w:rsidRPr="00B23D5B">
        <w:rPr>
          <w:rStyle w:val="standardfett1"/>
          <w:rFonts w:cs="Arial"/>
          <w:b w:val="0"/>
          <w:sz w:val="22"/>
          <w:szCs w:val="22"/>
          <w:lang w:val="de-CH"/>
        </w:rPr>
        <w:t>.</w:t>
      </w:r>
    </w:p>
    <w:p w:rsidR="003915A9" w:rsidRPr="009E4C63" w:rsidRDefault="003915A9" w:rsidP="003453C4">
      <w:pPr>
        <w:pStyle w:val="Listenabsatz"/>
        <w:numPr>
          <w:ilvl w:val="0"/>
          <w:numId w:val="28"/>
        </w:numPr>
        <w:spacing w:before="12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 w:rsidRPr="009E4C63">
        <w:rPr>
          <w:rStyle w:val="standardfett1"/>
          <w:rFonts w:cs="Arial"/>
          <w:b w:val="0"/>
          <w:sz w:val="22"/>
          <w:szCs w:val="22"/>
          <w:lang w:val="de-CH"/>
        </w:rPr>
        <w:t xml:space="preserve">… </w:t>
      </w:r>
      <w:r w:rsidR="002A79E7">
        <w:rPr>
          <w:rStyle w:val="standardfett1"/>
          <w:rFonts w:cs="Arial"/>
          <w:b w:val="0"/>
          <w:sz w:val="22"/>
          <w:szCs w:val="22"/>
          <w:lang w:val="de-CH"/>
        </w:rPr>
        <w:t xml:space="preserve">das </w:t>
      </w:r>
      <w:proofErr w:type="spellStart"/>
      <w:r w:rsidR="002A79E7">
        <w:rPr>
          <w:rStyle w:val="standardfett1"/>
          <w:rFonts w:cs="Arial"/>
          <w:b w:val="0"/>
          <w:sz w:val="22"/>
          <w:szCs w:val="22"/>
          <w:lang w:val="de-CH"/>
        </w:rPr>
        <w:t>Taktmerkerbyte</w:t>
      </w:r>
      <w:proofErr w:type="spellEnd"/>
      <w:r w:rsidR="002A79E7">
        <w:rPr>
          <w:rStyle w:val="standardfett1"/>
          <w:rFonts w:cs="Arial"/>
          <w:b w:val="0"/>
          <w:sz w:val="22"/>
          <w:szCs w:val="22"/>
          <w:lang w:val="de-CH"/>
        </w:rPr>
        <w:t xml:space="preserve"> in einem Programmbeispiel </w:t>
      </w:r>
      <w:r w:rsidR="00A10C05">
        <w:rPr>
          <w:rStyle w:val="standardfett1"/>
          <w:rFonts w:cs="Arial"/>
          <w:b w:val="0"/>
          <w:sz w:val="22"/>
          <w:szCs w:val="22"/>
          <w:lang w:val="de-CH"/>
        </w:rPr>
        <w:t xml:space="preserve">praktisch </w:t>
      </w:r>
      <w:r w:rsidR="006154D1">
        <w:rPr>
          <w:rStyle w:val="standardfett1"/>
          <w:rFonts w:cs="Arial"/>
          <w:b w:val="0"/>
          <w:sz w:val="22"/>
          <w:szCs w:val="22"/>
          <w:lang w:val="de-CH"/>
        </w:rPr>
        <w:t xml:space="preserve">           </w:t>
      </w:r>
      <w:r w:rsidR="002A79E7">
        <w:rPr>
          <w:rStyle w:val="standardfett1"/>
          <w:rFonts w:cs="Arial"/>
          <w:b w:val="0"/>
          <w:sz w:val="22"/>
          <w:szCs w:val="22"/>
          <w:lang w:val="de-CH"/>
        </w:rPr>
        <w:t>anwenden</w:t>
      </w:r>
      <w:r w:rsidR="00B23D5B">
        <w:rPr>
          <w:rStyle w:val="standardfett1"/>
          <w:rFonts w:cs="Arial"/>
          <w:b w:val="0"/>
          <w:sz w:val="22"/>
          <w:szCs w:val="22"/>
          <w:lang w:val="de-CH"/>
        </w:rPr>
        <w:t xml:space="preserve">. </w:t>
      </w:r>
      <w:r w:rsidRPr="009E4C63">
        <w:rPr>
          <w:rStyle w:val="standardfett1"/>
          <w:rFonts w:cs="Arial"/>
          <w:b w:val="0"/>
          <w:sz w:val="22"/>
          <w:szCs w:val="22"/>
          <w:lang w:val="de-CH"/>
        </w:rPr>
        <w:t xml:space="preserve">   </w:t>
      </w:r>
    </w:p>
    <w:p w:rsidR="003265A6" w:rsidRPr="00457261" w:rsidRDefault="003265A6" w:rsidP="003265A6">
      <w:pPr>
        <w:spacing w:before="60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Aufgaben</w:t>
      </w:r>
    </w:p>
    <w:p w:rsidR="003265A6" w:rsidRDefault="00927F96" w:rsidP="00863240">
      <w:pPr>
        <w:pStyle w:val="Listenabsatz"/>
        <w:numPr>
          <w:ilvl w:val="0"/>
          <w:numId w:val="31"/>
        </w:numPr>
        <w:spacing w:before="120" w:after="12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Wie viele </w:t>
      </w:r>
      <w:proofErr w:type="spellStart"/>
      <w:r>
        <w:rPr>
          <w:rFonts w:ascii="Verdana" w:hAnsi="Verdana"/>
          <w:sz w:val="22"/>
          <w:szCs w:val="22"/>
          <w:lang w:val="de-CH"/>
        </w:rPr>
        <w:t>Taktmerker</w:t>
      </w:r>
      <w:proofErr w:type="spellEnd"/>
      <w:r>
        <w:rPr>
          <w:rFonts w:ascii="Verdana" w:hAnsi="Verdana"/>
          <w:sz w:val="22"/>
          <w:szCs w:val="22"/>
          <w:lang w:val="de-CH"/>
        </w:rPr>
        <w:t xml:space="preserve"> resp. </w:t>
      </w:r>
      <w:proofErr w:type="spellStart"/>
      <w:r>
        <w:rPr>
          <w:rFonts w:ascii="Verdana" w:hAnsi="Verdana"/>
          <w:sz w:val="22"/>
          <w:szCs w:val="22"/>
          <w:lang w:val="de-CH"/>
        </w:rPr>
        <w:t>Taktmerkerbyte</w:t>
      </w:r>
      <w:proofErr w:type="spellEnd"/>
      <w:r>
        <w:rPr>
          <w:rFonts w:ascii="Verdana" w:hAnsi="Verdana"/>
          <w:sz w:val="22"/>
          <w:szCs w:val="22"/>
          <w:lang w:val="de-CH"/>
        </w:rPr>
        <w:t xml:space="preserve"> können in einer </w:t>
      </w:r>
      <w:r w:rsidRPr="008B1514">
        <w:rPr>
          <w:rFonts w:ascii="Verdana" w:hAnsi="Verdana"/>
          <w:b/>
          <w:sz w:val="22"/>
          <w:szCs w:val="22"/>
          <w:lang w:val="de-CH"/>
        </w:rPr>
        <w:t>CPU 314C-2 PN/DP</w:t>
      </w:r>
      <w:r>
        <w:rPr>
          <w:rFonts w:ascii="Verdana" w:hAnsi="Verdana"/>
          <w:sz w:val="22"/>
          <w:szCs w:val="22"/>
          <w:lang w:val="de-CH"/>
        </w:rPr>
        <w:t xml:space="preserve"> parametriert werden? Schlagen Sie diese Information im Gerätehandbuch</w:t>
      </w:r>
      <w:r w:rsidR="00863240">
        <w:rPr>
          <w:rFonts w:ascii="Verdana" w:hAnsi="Verdana"/>
          <w:sz w:val="22"/>
          <w:szCs w:val="22"/>
          <w:lang w:val="de-CH"/>
        </w:rPr>
        <w:t xml:space="preserve"> </w:t>
      </w:r>
      <w:r w:rsidR="00863240" w:rsidRPr="00863240">
        <w:rPr>
          <w:rFonts w:ascii="Verdana" w:hAnsi="Verdana"/>
          <w:i/>
          <w:sz w:val="22"/>
          <w:szCs w:val="22"/>
          <w:lang w:val="de-CH"/>
        </w:rPr>
        <w:t>(AUF3.4.3_Gerätehandbuch_S7-300.pdf)</w:t>
      </w:r>
      <w:r>
        <w:rPr>
          <w:rFonts w:ascii="Verdana" w:hAnsi="Verdana"/>
          <w:sz w:val="22"/>
          <w:szCs w:val="22"/>
          <w:lang w:val="de-CH"/>
        </w:rPr>
        <w:t>, welches Sie auf der Lernplattform finden können,</w:t>
      </w:r>
      <w:r w:rsidR="00F50B9C">
        <w:rPr>
          <w:rFonts w:ascii="Verdana" w:hAnsi="Verdana"/>
          <w:sz w:val="22"/>
          <w:szCs w:val="22"/>
          <w:lang w:val="de-CH"/>
        </w:rPr>
        <w:t xml:space="preserve"> nach.</w:t>
      </w:r>
      <w:r>
        <w:rPr>
          <w:rFonts w:ascii="Verdana" w:hAnsi="Verdana"/>
          <w:sz w:val="22"/>
          <w:szCs w:val="22"/>
          <w:lang w:val="de-CH"/>
        </w:rPr>
        <w:t xml:space="preserve"> </w:t>
      </w:r>
    </w:p>
    <w:p w:rsidR="009420E7" w:rsidRPr="00AB332D" w:rsidRDefault="0064639B" w:rsidP="009420E7">
      <w:pPr>
        <w:pStyle w:val="Listenabsatz"/>
        <w:ind w:left="927"/>
        <w:rPr>
          <w:rFonts w:ascii="Comic Sans MS" w:hAnsi="Comic Sans MS" w:cs="Arial"/>
          <w:sz w:val="28"/>
          <w:szCs w:val="28"/>
        </w:rPr>
      </w:pPr>
      <w:permStart w:id="1816609969" w:edGrp="everyone"/>
      <w:r>
        <w:rPr>
          <w:rFonts w:ascii="Comic Sans MS" w:hAnsi="Comic Sans MS" w:cs="Arial"/>
          <w:color w:val="548DD4" w:themeColor="text2" w:themeTint="99"/>
          <w:sz w:val="28"/>
          <w:szCs w:val="28"/>
        </w:rPr>
        <w:t>8</w:t>
      </w:r>
      <w:r w:rsidR="009B36C9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 Merker Bit = 1 Merker Byte</w:t>
      </w:r>
      <w:bookmarkStart w:id="0" w:name="_GoBack"/>
      <w:bookmarkEnd w:id="0"/>
      <w:r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 </w:t>
      </w:r>
      <w:permEnd w:id="1816609969"/>
    </w:p>
    <w:p w:rsidR="009420E7" w:rsidRDefault="009420E7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br w:type="page"/>
      </w:r>
    </w:p>
    <w:p w:rsidR="00D4387D" w:rsidRDefault="00EC2602" w:rsidP="003265A6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lastRenderedPageBreak/>
        <w:t>Erstellen Sie ein STEP 7</w:t>
      </w:r>
      <w:r w:rsidR="008B1514">
        <w:rPr>
          <w:rFonts w:ascii="Verdana" w:hAnsi="Verdana"/>
          <w:sz w:val="22"/>
          <w:szCs w:val="22"/>
          <w:lang w:val="de-CH"/>
        </w:rPr>
        <w:t>-</w:t>
      </w:r>
      <w:r>
        <w:rPr>
          <w:rFonts w:ascii="Verdana" w:hAnsi="Verdana"/>
          <w:sz w:val="22"/>
          <w:szCs w:val="22"/>
          <w:lang w:val="de-CH"/>
        </w:rPr>
        <w:t xml:space="preserve">Projekt mit dem Namen </w:t>
      </w:r>
      <w:r w:rsidR="008B1514">
        <w:rPr>
          <w:rFonts w:ascii="Verdana" w:hAnsi="Verdana"/>
          <w:sz w:val="22"/>
          <w:szCs w:val="22"/>
          <w:lang w:val="de-CH"/>
        </w:rPr>
        <w:t>„</w:t>
      </w:r>
      <w:r>
        <w:rPr>
          <w:rFonts w:ascii="Verdana" w:hAnsi="Verdana"/>
          <w:sz w:val="22"/>
          <w:szCs w:val="22"/>
          <w:lang w:val="de-CH"/>
        </w:rPr>
        <w:t>S7-Takt</w:t>
      </w:r>
      <w:r w:rsidR="008B1514">
        <w:rPr>
          <w:rFonts w:ascii="Verdana" w:hAnsi="Verdana"/>
          <w:sz w:val="22"/>
          <w:szCs w:val="22"/>
          <w:lang w:val="de-CH"/>
        </w:rPr>
        <w:t>“</w:t>
      </w:r>
      <w:r w:rsidR="00E93DD0">
        <w:rPr>
          <w:rFonts w:ascii="Verdana" w:hAnsi="Verdana"/>
          <w:sz w:val="22"/>
          <w:szCs w:val="22"/>
          <w:lang w:val="de-CH"/>
        </w:rPr>
        <w:t xml:space="preserve">. </w:t>
      </w:r>
      <w:r w:rsidR="002F62E8">
        <w:rPr>
          <w:rFonts w:ascii="Verdana" w:hAnsi="Verdana"/>
          <w:sz w:val="22"/>
          <w:szCs w:val="22"/>
          <w:lang w:val="de-CH"/>
        </w:rPr>
        <w:t xml:space="preserve">                             </w:t>
      </w:r>
      <w:r w:rsidR="00E93DD0">
        <w:rPr>
          <w:rFonts w:ascii="Verdana" w:hAnsi="Verdana"/>
          <w:sz w:val="22"/>
          <w:szCs w:val="22"/>
          <w:lang w:val="de-CH"/>
        </w:rPr>
        <w:t>Verwende</w:t>
      </w:r>
      <w:r w:rsidR="002F62E8">
        <w:rPr>
          <w:rFonts w:ascii="Verdana" w:hAnsi="Verdana"/>
          <w:sz w:val="22"/>
          <w:szCs w:val="22"/>
          <w:lang w:val="de-CH"/>
        </w:rPr>
        <w:t>n Sie dazu Ihr Vorlage-Projekt!</w:t>
      </w:r>
    </w:p>
    <w:p w:rsidR="00D85A70" w:rsidRDefault="00D4387D" w:rsidP="00D85A70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P</w:t>
      </w:r>
      <w:r w:rsidR="00EC2602">
        <w:rPr>
          <w:rFonts w:ascii="Verdana" w:hAnsi="Verdana"/>
          <w:sz w:val="22"/>
          <w:szCs w:val="22"/>
          <w:lang w:val="de-CH"/>
        </w:rPr>
        <w:t>aramet</w:t>
      </w:r>
      <w:r w:rsidR="008B1514">
        <w:rPr>
          <w:rFonts w:ascii="Verdana" w:hAnsi="Verdana"/>
          <w:sz w:val="22"/>
          <w:szCs w:val="22"/>
          <w:lang w:val="de-CH"/>
        </w:rPr>
        <w:t>r</w:t>
      </w:r>
      <w:r w:rsidR="00EC2602">
        <w:rPr>
          <w:rFonts w:ascii="Verdana" w:hAnsi="Verdana"/>
          <w:sz w:val="22"/>
          <w:szCs w:val="22"/>
          <w:lang w:val="de-CH"/>
        </w:rPr>
        <w:t xml:space="preserve">ieren Sie das </w:t>
      </w:r>
      <w:proofErr w:type="spellStart"/>
      <w:r w:rsidR="00EC2602">
        <w:rPr>
          <w:rFonts w:ascii="Verdana" w:hAnsi="Verdana"/>
          <w:sz w:val="22"/>
          <w:szCs w:val="22"/>
          <w:lang w:val="de-CH"/>
        </w:rPr>
        <w:t>Taktmerkerbyte</w:t>
      </w:r>
      <w:proofErr w:type="spellEnd"/>
      <w:r w:rsidR="00EC2602">
        <w:rPr>
          <w:rFonts w:ascii="Verdana" w:hAnsi="Verdana"/>
          <w:sz w:val="22"/>
          <w:szCs w:val="22"/>
          <w:lang w:val="de-CH"/>
        </w:rPr>
        <w:t xml:space="preserve"> </w:t>
      </w:r>
      <w:r w:rsidR="00EC2602" w:rsidRPr="008B1514">
        <w:rPr>
          <w:rFonts w:ascii="Verdana" w:hAnsi="Verdana"/>
          <w:b/>
          <w:sz w:val="22"/>
          <w:szCs w:val="22"/>
          <w:lang w:val="de-CH"/>
        </w:rPr>
        <w:t>MB</w:t>
      </w:r>
      <w:r w:rsidR="00B624AD">
        <w:rPr>
          <w:rFonts w:ascii="Verdana" w:hAnsi="Verdana"/>
          <w:b/>
          <w:sz w:val="22"/>
          <w:szCs w:val="22"/>
          <w:lang w:val="de-CH"/>
        </w:rPr>
        <w:t xml:space="preserve"> </w:t>
      </w:r>
      <w:r w:rsidR="00EC2602" w:rsidRPr="008B1514">
        <w:rPr>
          <w:rFonts w:ascii="Verdana" w:hAnsi="Verdana"/>
          <w:b/>
          <w:sz w:val="22"/>
          <w:szCs w:val="22"/>
          <w:lang w:val="de-CH"/>
        </w:rPr>
        <w:t>100</w:t>
      </w:r>
      <w:r w:rsidR="00EC2602">
        <w:rPr>
          <w:rFonts w:ascii="Verdana" w:hAnsi="Verdana"/>
          <w:sz w:val="22"/>
          <w:szCs w:val="22"/>
          <w:lang w:val="de-CH"/>
        </w:rPr>
        <w:t xml:space="preserve">. </w:t>
      </w:r>
      <w:r w:rsidR="00E93DD0">
        <w:rPr>
          <w:rFonts w:ascii="Verdana" w:hAnsi="Verdana"/>
          <w:sz w:val="22"/>
          <w:szCs w:val="22"/>
          <w:lang w:val="de-CH"/>
        </w:rPr>
        <w:t xml:space="preserve">                                               </w:t>
      </w:r>
    </w:p>
    <w:p w:rsidR="00D85A70" w:rsidRDefault="00D85A70" w:rsidP="00D85A70">
      <w:pPr>
        <w:pStyle w:val="Listenabsatz"/>
        <w:spacing w:before="120" w:after="240"/>
        <w:ind w:left="92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Gehen Sie dazu wie folgt vor: </w:t>
      </w:r>
    </w:p>
    <w:p w:rsidR="008B1514" w:rsidRPr="00D85A70" w:rsidRDefault="008B1514" w:rsidP="00D85A70">
      <w:pPr>
        <w:pStyle w:val="Listenabsatz"/>
        <w:spacing w:before="120" w:after="240"/>
        <w:ind w:left="927"/>
        <w:rPr>
          <w:rFonts w:ascii="Verdana" w:hAnsi="Verdana"/>
          <w:sz w:val="22"/>
          <w:szCs w:val="22"/>
          <w:lang w:val="de-CH"/>
        </w:rPr>
      </w:pPr>
      <w:r w:rsidRPr="00D85A70">
        <w:rPr>
          <w:rFonts w:ascii="Verdana" w:hAnsi="Verdana" w:cs="Verdana"/>
          <w:sz w:val="22"/>
          <w:szCs w:val="22"/>
          <w:lang w:val="de-CH" w:eastAsia="de-CH"/>
        </w:rPr>
        <w:t xml:space="preserve">Öffnen Sie die </w:t>
      </w:r>
      <w:r w:rsidR="0047308C" w:rsidRPr="00D85A70">
        <w:rPr>
          <w:rFonts w:ascii="Verdana" w:hAnsi="Verdana" w:cs="Verdana"/>
          <w:sz w:val="22"/>
          <w:szCs w:val="22"/>
          <w:lang w:val="de-CH" w:eastAsia="de-CH"/>
        </w:rPr>
        <w:t>Geräte</w:t>
      </w:r>
      <w:r w:rsidR="00D4387D" w:rsidRPr="00D85A70">
        <w:rPr>
          <w:rFonts w:ascii="Verdana" w:hAnsi="Verdana" w:cs="Verdana"/>
          <w:sz w:val="22"/>
          <w:szCs w:val="22"/>
          <w:lang w:val="de-CH" w:eastAsia="de-CH"/>
        </w:rPr>
        <w:t xml:space="preserve">konfiguration und klicken Sie </w:t>
      </w:r>
      <w:r w:rsidR="00E93DD0" w:rsidRPr="00D85A70">
        <w:rPr>
          <w:rFonts w:ascii="Verdana" w:hAnsi="Verdana" w:cs="Verdana"/>
          <w:sz w:val="22"/>
          <w:szCs w:val="22"/>
          <w:lang w:val="de-CH" w:eastAsia="de-CH"/>
        </w:rPr>
        <w:t>im Register</w:t>
      </w:r>
      <w:r w:rsidR="00D4387D" w:rsidRPr="00D85A70">
        <w:rPr>
          <w:rFonts w:ascii="Verdana" w:hAnsi="Verdana" w:cs="Verdana"/>
          <w:sz w:val="22"/>
          <w:szCs w:val="22"/>
          <w:lang w:val="de-CH" w:eastAsia="de-CH"/>
        </w:rPr>
        <w:t xml:space="preserve"> </w:t>
      </w:r>
      <w:r w:rsidR="00D85A70">
        <w:rPr>
          <w:rFonts w:ascii="Verdana" w:hAnsi="Verdana" w:cs="Verdana"/>
          <w:sz w:val="22"/>
          <w:szCs w:val="22"/>
          <w:lang w:val="de-CH" w:eastAsia="de-CH"/>
        </w:rPr>
        <w:t>„</w:t>
      </w:r>
      <w:r w:rsidR="00D4387D" w:rsidRPr="00D85A70">
        <w:rPr>
          <w:rFonts w:ascii="Verdana" w:hAnsi="Verdana" w:cs="Verdana"/>
          <w:sz w:val="22"/>
          <w:szCs w:val="22"/>
          <w:lang w:val="de-CH" w:eastAsia="de-CH"/>
        </w:rPr>
        <w:t>Allgemein</w:t>
      </w:r>
      <w:r w:rsidR="00D85A70">
        <w:rPr>
          <w:rFonts w:ascii="Verdana" w:hAnsi="Verdana" w:cs="Verdana"/>
          <w:sz w:val="22"/>
          <w:szCs w:val="22"/>
          <w:lang w:val="de-CH" w:eastAsia="de-CH"/>
        </w:rPr>
        <w:t>“</w:t>
      </w:r>
      <w:r w:rsidRPr="00D85A70">
        <w:rPr>
          <w:rFonts w:ascii="Verdana" w:hAnsi="Verdana"/>
          <w:sz w:val="22"/>
          <w:szCs w:val="22"/>
          <w:lang w:val="de-CH"/>
        </w:rPr>
        <w:t xml:space="preserve"> </w:t>
      </w:r>
      <w:r w:rsidR="00D4387D" w:rsidRPr="00D85A70">
        <w:rPr>
          <w:rFonts w:ascii="Verdana" w:hAnsi="Verdana" w:cs="Verdana"/>
          <w:sz w:val="22"/>
          <w:szCs w:val="22"/>
          <w:lang w:val="de-CH" w:eastAsia="de-CH"/>
        </w:rPr>
        <w:t xml:space="preserve">die Auswahl </w:t>
      </w:r>
      <w:r w:rsidR="00D85A70">
        <w:rPr>
          <w:rFonts w:ascii="Verdana" w:hAnsi="Verdana" w:cs="Verdana"/>
          <w:sz w:val="22"/>
          <w:szCs w:val="22"/>
          <w:lang w:val="de-CH" w:eastAsia="de-CH"/>
        </w:rPr>
        <w:t>„</w:t>
      </w:r>
      <w:proofErr w:type="spellStart"/>
      <w:r w:rsidR="00D4387D" w:rsidRPr="00D85A70">
        <w:rPr>
          <w:rFonts w:ascii="Verdana" w:hAnsi="Verdana" w:cs="Verdana"/>
          <w:sz w:val="22"/>
          <w:szCs w:val="22"/>
          <w:lang w:val="de-CH" w:eastAsia="de-CH"/>
        </w:rPr>
        <w:t>Taktmerker</w:t>
      </w:r>
      <w:proofErr w:type="spellEnd"/>
      <w:r w:rsidR="00D85A70">
        <w:rPr>
          <w:rFonts w:ascii="Verdana" w:hAnsi="Verdana" w:cs="Verdana"/>
          <w:sz w:val="22"/>
          <w:szCs w:val="22"/>
          <w:lang w:val="de-CH" w:eastAsia="de-CH"/>
        </w:rPr>
        <w:t>“</w:t>
      </w:r>
      <w:r w:rsidR="00B624AD" w:rsidRPr="00D85A70">
        <w:rPr>
          <w:rFonts w:ascii="Verdana" w:hAnsi="Verdana" w:cs="Verdana"/>
          <w:sz w:val="22"/>
          <w:szCs w:val="22"/>
          <w:lang w:val="de-CH" w:eastAsia="de-CH"/>
        </w:rPr>
        <w:t xml:space="preserve">. </w:t>
      </w:r>
      <w:r w:rsidR="00D4387D" w:rsidRPr="00D85A70">
        <w:rPr>
          <w:rFonts w:ascii="Verdana" w:hAnsi="Verdana" w:cs="Verdana"/>
          <w:sz w:val="22"/>
          <w:szCs w:val="22"/>
          <w:lang w:val="de-CH" w:eastAsia="de-CH"/>
        </w:rPr>
        <w:t xml:space="preserve">Definieren Sie das </w:t>
      </w:r>
      <w:proofErr w:type="spellStart"/>
      <w:r w:rsidR="00D4387D" w:rsidRPr="00D85A70">
        <w:rPr>
          <w:rFonts w:ascii="Verdana" w:hAnsi="Verdana" w:cs="Verdana"/>
          <w:sz w:val="22"/>
          <w:szCs w:val="22"/>
          <w:lang w:val="de-CH" w:eastAsia="de-CH"/>
        </w:rPr>
        <w:t>Taktmerkerbyte</w:t>
      </w:r>
      <w:proofErr w:type="spellEnd"/>
      <w:r w:rsidR="00D4387D" w:rsidRPr="00D85A70">
        <w:rPr>
          <w:rFonts w:ascii="Verdana" w:hAnsi="Verdana" w:cs="Verdana"/>
          <w:sz w:val="22"/>
          <w:szCs w:val="22"/>
          <w:lang w:val="de-CH" w:eastAsia="de-CH"/>
        </w:rPr>
        <w:t xml:space="preserve"> 100 und speichern Sie Ihr Projekt</w:t>
      </w:r>
      <w:r w:rsidRPr="00D85A70">
        <w:rPr>
          <w:rFonts w:ascii="Verdana" w:hAnsi="Verdana" w:cs="Verdana"/>
          <w:sz w:val="22"/>
          <w:szCs w:val="22"/>
          <w:lang w:val="de-CH" w:eastAsia="de-CH"/>
        </w:rPr>
        <w:t>.</w:t>
      </w:r>
    </w:p>
    <w:p w:rsidR="008C1EA3" w:rsidRDefault="00AA3678" w:rsidP="008B1514">
      <w:pPr>
        <w:spacing w:before="120" w:after="240"/>
        <w:ind w:left="927"/>
        <w:rPr>
          <w:rFonts w:ascii="Verdana" w:hAnsi="Verdana"/>
          <w:sz w:val="22"/>
          <w:szCs w:val="22"/>
          <w:lang w:val="de-CH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2506345</wp:posOffset>
                </wp:positionV>
                <wp:extent cx="320040" cy="110490"/>
                <wp:effectExtent l="10795" t="16510" r="12065" b="15875"/>
                <wp:wrapNone/>
                <wp:docPr id="1121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110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42291C" id="AutoShape 188" o:spid="_x0000_s1026" style="position:absolute;margin-left:125.7pt;margin-top:197.35pt;width:25.2pt;height:8.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" fillcolor="white [3212]" strokecolor="red" strokeweight="1.5pt">
                <v:fill opacity="0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2126615</wp:posOffset>
                </wp:positionV>
                <wp:extent cx="986790" cy="233045"/>
                <wp:effectExtent l="14605" t="17780" r="17780" b="15875"/>
                <wp:wrapNone/>
                <wp:docPr id="1120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790" cy="233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BFE01F" id="AutoShape 189" o:spid="_x0000_s1026" style="position:absolute;margin-left:213.75pt;margin-top:167.45pt;width:77.7pt;height:18.3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" fillcolor="white [3212]" strokecolor="red" strokeweight="1.5pt">
                <v:fill opacity="0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777875</wp:posOffset>
                </wp:positionV>
                <wp:extent cx="800735" cy="164465"/>
                <wp:effectExtent l="17780" t="12065" r="10160" b="13970"/>
                <wp:wrapNone/>
                <wp:docPr id="30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1644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7E5826" id="AutoShape 199" o:spid="_x0000_s1026" style="position:absolute;margin-left:50.5pt;margin-top:61.25pt;width:63.05pt;height:12.9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" fillcolor="white [3212]" strokecolor="red" strokeweight="1.5pt">
                <v:fill opacity="0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131445</wp:posOffset>
                </wp:positionV>
                <wp:extent cx="424180" cy="133350"/>
                <wp:effectExtent l="16510" t="13335" r="16510" b="15240"/>
                <wp:wrapNone/>
                <wp:docPr id="29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133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1097FF" id="AutoShape 205" o:spid="_x0000_s1026" style="position:absolute;margin-left:60.15pt;margin-top:10.35pt;width:33.4pt;height:10.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" fillcolor="white [3212]" strokecolor="red" strokeweight="1.5pt">
                <v:fill opacity="0"/>
              </v:roundrect>
            </w:pict>
          </mc:Fallback>
        </mc:AlternateContent>
      </w:r>
      <w:r w:rsidR="00D4387D">
        <w:rPr>
          <w:rFonts w:ascii="Verdana" w:hAnsi="Verdana"/>
          <w:noProof/>
          <w:sz w:val="22"/>
          <w:szCs w:val="22"/>
          <w:lang w:val="en-US" w:eastAsia="en-US"/>
        </w:rPr>
        <w:drawing>
          <wp:inline distT="0" distB="0" distL="0" distR="0">
            <wp:extent cx="5456939" cy="2924371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benan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292" cy="29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7D" w:rsidRDefault="00BC6536" w:rsidP="00887260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de-CH"/>
        </w:rPr>
      </w:pPr>
      <w:r w:rsidRPr="00395DA8">
        <w:rPr>
          <w:rFonts w:ascii="Verdana" w:hAnsi="Verdana"/>
          <w:sz w:val="22"/>
          <w:szCs w:val="22"/>
          <w:lang w:val="de-CH"/>
        </w:rPr>
        <w:t xml:space="preserve">Erstellen Sie </w:t>
      </w:r>
      <w:r w:rsidR="00395DA8" w:rsidRPr="00395DA8">
        <w:rPr>
          <w:rFonts w:ascii="Verdana" w:hAnsi="Verdana"/>
          <w:sz w:val="22"/>
          <w:szCs w:val="22"/>
          <w:lang w:val="de-CH"/>
        </w:rPr>
        <w:t xml:space="preserve">in Ihrem </w:t>
      </w:r>
      <w:r w:rsidRPr="00395DA8">
        <w:rPr>
          <w:rFonts w:ascii="Verdana" w:hAnsi="Verdana"/>
          <w:sz w:val="22"/>
          <w:szCs w:val="22"/>
          <w:lang w:val="de-CH"/>
        </w:rPr>
        <w:t xml:space="preserve">STEP 7-Projekt „S7-Takt“ </w:t>
      </w:r>
      <w:r w:rsidR="00395DA8" w:rsidRPr="00395DA8">
        <w:rPr>
          <w:rFonts w:ascii="Verdana" w:hAnsi="Verdana"/>
          <w:sz w:val="22"/>
          <w:szCs w:val="22"/>
          <w:lang w:val="de-CH"/>
        </w:rPr>
        <w:t xml:space="preserve">folgende </w:t>
      </w:r>
      <w:r w:rsidR="00D4387D">
        <w:rPr>
          <w:rFonts w:ascii="Verdana" w:hAnsi="Verdana"/>
          <w:sz w:val="22"/>
          <w:szCs w:val="22"/>
          <w:lang w:val="de-CH"/>
        </w:rPr>
        <w:t>Standard-Variablentabelle</w:t>
      </w:r>
      <w:r w:rsidR="00395DA8" w:rsidRPr="00395DA8">
        <w:rPr>
          <w:rFonts w:ascii="Verdana" w:hAnsi="Verdana"/>
          <w:sz w:val="22"/>
          <w:szCs w:val="22"/>
          <w:lang w:val="de-CH"/>
        </w:rPr>
        <w:t>:</w:t>
      </w:r>
    </w:p>
    <w:p w:rsidR="008B1514" w:rsidRPr="00395DA8" w:rsidRDefault="00AA3678" w:rsidP="00D4387D">
      <w:pPr>
        <w:pStyle w:val="Listenabsatz"/>
        <w:spacing w:before="120" w:after="240"/>
        <w:ind w:left="927"/>
        <w:rPr>
          <w:rFonts w:ascii="Verdana" w:hAnsi="Verdana"/>
          <w:sz w:val="22"/>
          <w:szCs w:val="22"/>
          <w:lang w:val="de-CH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666115</wp:posOffset>
                </wp:positionV>
                <wp:extent cx="4518660" cy="450215"/>
                <wp:effectExtent l="17780" t="10795" r="16510" b="15240"/>
                <wp:wrapNone/>
                <wp:docPr id="28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8660" cy="4502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88650C" id="AutoShape 212" o:spid="_x0000_s1026" style="position:absolute;margin-left:62.5pt;margin-top:52.45pt;width:355.8pt;height:35.4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" fillcolor="white [3212]" strokecolor="red" strokeweight="1.5pt">
                <v:fill opacity="0"/>
              </v:roundrect>
            </w:pict>
          </mc:Fallback>
        </mc:AlternateContent>
      </w:r>
      <w:r w:rsidR="00D4387D">
        <w:rPr>
          <w:noProof/>
          <w:lang w:val="en-US" w:eastAsia="en-US"/>
        </w:rPr>
        <w:drawing>
          <wp:inline distT="0" distB="0" distL="0" distR="0">
            <wp:extent cx="5472011" cy="144039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benan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780" cy="14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8633460</wp:posOffset>
                </wp:positionV>
                <wp:extent cx="1648460" cy="374015"/>
                <wp:effectExtent l="0" t="0" r="27940" b="26035"/>
                <wp:wrapNone/>
                <wp:docPr id="27" name="Abgerundetes Rechtec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8460" cy="3740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99646" id="Abgerundetes Rechteck 31" o:spid="_x0000_s1026" style="position:absolute;margin-left:335.95pt;margin-top:679.8pt;width:129.8pt;height:29.4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" fillcolor="white [3212]" strokecolor="red" strokeweight="2pt">
                <v:fill opacity="0"/>
                <v:path arrowok="t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8633460</wp:posOffset>
                </wp:positionV>
                <wp:extent cx="1648460" cy="374015"/>
                <wp:effectExtent l="0" t="0" r="27940" b="26035"/>
                <wp:wrapNone/>
                <wp:docPr id="26" name="Abgerundetes Rechtec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8460" cy="3740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7DD70" id="Abgerundetes Rechteck 31" o:spid="_x0000_s1026" style="position:absolute;margin-left:335.95pt;margin-top:679.8pt;width:129.8pt;height:29.4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" fillcolor="white [3212]" strokecolor="red" strokeweight="2pt">
                <v:fill opacity="0"/>
                <v:path arrowok="t"/>
              </v:roundrect>
            </w:pict>
          </mc:Fallback>
        </mc:AlternateContent>
      </w:r>
    </w:p>
    <w:p w:rsidR="00887260" w:rsidRDefault="00887260" w:rsidP="00887260">
      <w:pPr>
        <w:spacing w:before="12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F4324B" w:rsidRDefault="00F4324B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br w:type="page"/>
      </w:r>
    </w:p>
    <w:p w:rsidR="00F4324B" w:rsidRDefault="00E93DD0" w:rsidP="00F4324B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lastRenderedPageBreak/>
        <w:t xml:space="preserve">Klicken Sie mit der rechten Maustaste auf den „Main [OB1]“-Baustein und wählen Sie Eigenschaften. </w:t>
      </w:r>
      <w:r w:rsidR="00D85A70">
        <w:rPr>
          <w:rFonts w:ascii="Verdana" w:hAnsi="Verdana"/>
          <w:sz w:val="22"/>
          <w:szCs w:val="22"/>
          <w:lang w:val="de-CH"/>
        </w:rPr>
        <w:t>Selektieren</w:t>
      </w:r>
      <w:r>
        <w:rPr>
          <w:rFonts w:ascii="Verdana" w:hAnsi="Verdana"/>
          <w:sz w:val="22"/>
          <w:szCs w:val="22"/>
          <w:lang w:val="de-CH"/>
        </w:rPr>
        <w:t xml:space="preserve"> Sie </w:t>
      </w:r>
      <w:r w:rsidR="00581D4A">
        <w:rPr>
          <w:rFonts w:ascii="Verdana" w:hAnsi="Verdana"/>
          <w:sz w:val="22"/>
          <w:szCs w:val="22"/>
          <w:lang w:val="de-CH"/>
        </w:rPr>
        <w:t xml:space="preserve">die Programmiersprache </w:t>
      </w:r>
      <w:r w:rsidR="00581D4A" w:rsidRPr="002B7336">
        <w:rPr>
          <w:rFonts w:ascii="Verdana" w:hAnsi="Verdana"/>
          <w:b/>
          <w:sz w:val="22"/>
          <w:szCs w:val="22"/>
          <w:lang w:val="de-CH"/>
        </w:rPr>
        <w:t>Anweisungsliste (AWL)</w:t>
      </w:r>
      <w:r w:rsidR="00581D4A">
        <w:rPr>
          <w:rFonts w:ascii="Verdana" w:hAnsi="Verdana"/>
          <w:sz w:val="22"/>
          <w:szCs w:val="22"/>
          <w:lang w:val="de-CH"/>
        </w:rPr>
        <w:t>.</w:t>
      </w:r>
    </w:p>
    <w:p w:rsidR="008C6C63" w:rsidRPr="00395DA8" w:rsidRDefault="00AA3678" w:rsidP="008C6C63">
      <w:pPr>
        <w:pStyle w:val="Listenabsatz"/>
        <w:spacing w:before="120" w:after="240"/>
        <w:ind w:left="927"/>
        <w:rPr>
          <w:rFonts w:ascii="Verdana" w:hAnsi="Verdana"/>
          <w:sz w:val="22"/>
          <w:szCs w:val="22"/>
          <w:lang w:val="de-CH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1730375</wp:posOffset>
                </wp:positionV>
                <wp:extent cx="2219960" cy="137160"/>
                <wp:effectExtent l="17780" t="18415" r="10160" b="15875"/>
                <wp:wrapNone/>
                <wp:docPr id="25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9960" cy="137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8D0BD" id="AutoShape 192" o:spid="_x0000_s1026" style="position:absolute;margin-left:280.75pt;margin-top:136.25pt;width:174.8pt;height:10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" fillcolor="white [3212]" strokecolor="red" strokeweight="1.5pt">
                <v:fill opacity="0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1584960</wp:posOffset>
                </wp:positionV>
                <wp:extent cx="883920" cy="115570"/>
                <wp:effectExtent l="10160" t="15875" r="10795" b="11430"/>
                <wp:wrapNone/>
                <wp:docPr id="24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115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0053AA" id="AutoShape 206" o:spid="_x0000_s1026" style="position:absolute;margin-left:73.9pt;margin-top:124.8pt;width:69.6pt;height:9.1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" fillcolor="white [3212]" strokecolor="red" strokeweight="1.5pt">
                <v:fill opacity="0"/>
              </v:roundrect>
            </w:pict>
          </mc:Fallback>
        </mc:AlternateContent>
      </w:r>
      <w:r w:rsidR="008C6C63">
        <w:rPr>
          <w:rFonts w:ascii="Verdana" w:hAnsi="Verdana"/>
          <w:noProof/>
          <w:sz w:val="22"/>
          <w:szCs w:val="22"/>
          <w:lang w:val="en-US" w:eastAsia="en-US"/>
        </w:rPr>
        <w:drawing>
          <wp:inline distT="0" distB="0" distL="0" distR="0">
            <wp:extent cx="5436842" cy="315729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benan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788" cy="31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A" w:rsidRPr="002F62E8" w:rsidRDefault="00AA3678" w:rsidP="002F62E8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de-CH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8633460</wp:posOffset>
                </wp:positionV>
                <wp:extent cx="1648460" cy="374015"/>
                <wp:effectExtent l="0" t="0" r="27940" b="26035"/>
                <wp:wrapNone/>
                <wp:docPr id="23" name="Abgerundetes Rechtec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8460" cy="3740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6E5FC" id="Abgerundetes Rechteck 31" o:spid="_x0000_s1026" style="position:absolute;margin-left:335.95pt;margin-top:679.8pt;width:129.8pt;height:29.4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" fillcolor="white [3212]" strokecolor="red" strokeweight="2pt">
                <v:fill opacity="0"/>
                <v:path arrowok="t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8633460</wp:posOffset>
                </wp:positionV>
                <wp:extent cx="1648460" cy="374015"/>
                <wp:effectExtent l="0" t="0" r="27940" b="26035"/>
                <wp:wrapNone/>
                <wp:docPr id="22" name="Abgerundetes Rechtec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8460" cy="3740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57F3A" id="Abgerundetes Rechteck 31" o:spid="_x0000_s1026" style="position:absolute;margin-left:335.95pt;margin-top:679.8pt;width:129.8pt;height:29.4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" fillcolor="white [3212]" strokecolor="red" strokeweight="2pt">
                <v:fill opacity="0"/>
                <v:path arrowok="t"/>
              </v:roundrect>
            </w:pict>
          </mc:Fallback>
        </mc:AlternateContent>
      </w:r>
      <w:r w:rsidR="00D85A70">
        <w:rPr>
          <w:rFonts w:ascii="Verdana" w:hAnsi="Verdana"/>
          <w:sz w:val="22"/>
          <w:szCs w:val="22"/>
          <w:lang w:val="de-CH"/>
        </w:rPr>
        <w:t>Öffnen Sie den Bau</w:t>
      </w:r>
      <w:r w:rsidR="002F62E8">
        <w:rPr>
          <w:rFonts w:ascii="Verdana" w:hAnsi="Verdana"/>
          <w:sz w:val="22"/>
          <w:szCs w:val="22"/>
          <w:lang w:val="de-CH"/>
        </w:rPr>
        <w:t>s</w:t>
      </w:r>
      <w:r w:rsidR="00D85A70">
        <w:rPr>
          <w:rFonts w:ascii="Verdana" w:hAnsi="Verdana"/>
          <w:sz w:val="22"/>
          <w:szCs w:val="22"/>
          <w:lang w:val="de-CH"/>
        </w:rPr>
        <w:t>tein OB1 durch Doppelklick, und e</w:t>
      </w:r>
      <w:r w:rsidR="00D10C7A">
        <w:rPr>
          <w:rFonts w:ascii="Verdana" w:hAnsi="Verdana"/>
          <w:sz w:val="22"/>
          <w:szCs w:val="22"/>
          <w:lang w:val="de-CH"/>
        </w:rPr>
        <w:t xml:space="preserve">rstellen Sie im Netzwerk 1 das SPS-Programm in AWL. Die beiden Programmierbefehle heissen </w:t>
      </w:r>
      <w:r w:rsidR="002F62E8">
        <w:rPr>
          <w:rFonts w:ascii="Verdana" w:hAnsi="Verdana"/>
          <w:sz w:val="22"/>
          <w:szCs w:val="22"/>
          <w:lang w:val="de-CH"/>
        </w:rPr>
        <w:t xml:space="preserve">          </w:t>
      </w:r>
      <w:r w:rsidR="00D10C7A" w:rsidRPr="002B7336">
        <w:rPr>
          <w:rFonts w:ascii="Verdana" w:hAnsi="Verdana"/>
          <w:b/>
          <w:sz w:val="22"/>
          <w:szCs w:val="22"/>
          <w:lang w:val="de-CH"/>
        </w:rPr>
        <w:t>L (Laden)</w:t>
      </w:r>
      <w:r w:rsidR="00D10C7A">
        <w:rPr>
          <w:rFonts w:ascii="Verdana" w:hAnsi="Verdana"/>
          <w:sz w:val="22"/>
          <w:szCs w:val="22"/>
          <w:lang w:val="de-CH"/>
        </w:rPr>
        <w:t xml:space="preserve"> und </w:t>
      </w:r>
      <w:r w:rsidR="00D10C7A" w:rsidRPr="002B7336">
        <w:rPr>
          <w:rFonts w:ascii="Verdana" w:hAnsi="Verdana"/>
          <w:b/>
          <w:sz w:val="22"/>
          <w:szCs w:val="22"/>
          <w:lang w:val="de-CH"/>
        </w:rPr>
        <w:t>T (Transferieren)</w:t>
      </w:r>
      <w:r w:rsidR="00D10C7A">
        <w:rPr>
          <w:rFonts w:ascii="Verdana" w:hAnsi="Verdana"/>
          <w:sz w:val="22"/>
          <w:szCs w:val="22"/>
          <w:lang w:val="de-CH"/>
        </w:rPr>
        <w:t>.</w:t>
      </w:r>
      <w:r w:rsidR="002B7336">
        <w:rPr>
          <w:rFonts w:ascii="Verdana" w:hAnsi="Verdana"/>
          <w:sz w:val="22"/>
          <w:szCs w:val="22"/>
          <w:lang w:val="de-CH"/>
        </w:rPr>
        <w:t xml:space="preserve"> </w:t>
      </w:r>
      <w:r w:rsidR="002F62E8">
        <w:rPr>
          <w:rFonts w:ascii="Verdana" w:hAnsi="Verdana"/>
          <w:sz w:val="22"/>
          <w:szCs w:val="22"/>
          <w:lang w:val="de-CH"/>
        </w:rPr>
        <w:t xml:space="preserve">                                                    </w:t>
      </w:r>
      <w:r w:rsidR="006154D1">
        <w:rPr>
          <w:rFonts w:ascii="Verdana" w:hAnsi="Verdana"/>
          <w:sz w:val="22"/>
          <w:szCs w:val="22"/>
          <w:lang w:val="de-CH"/>
        </w:rPr>
        <w:t xml:space="preserve">  </w:t>
      </w:r>
      <w:r w:rsidR="002B7336" w:rsidRPr="002F62E8">
        <w:rPr>
          <w:rFonts w:ascii="Verdana" w:hAnsi="Verdana"/>
          <w:sz w:val="22"/>
          <w:szCs w:val="22"/>
          <w:lang w:val="de-CH"/>
        </w:rPr>
        <w:t>Übernehmen Sie auch Titel und Kommentar gemäss der folgenden Abbildung.</w:t>
      </w:r>
    </w:p>
    <w:p w:rsidR="00B01C3F" w:rsidRDefault="00AA3678" w:rsidP="00887260">
      <w:pPr>
        <w:spacing w:before="120" w:after="240"/>
        <w:ind w:left="92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1582420</wp:posOffset>
                </wp:positionV>
                <wp:extent cx="4064000" cy="689610"/>
                <wp:effectExtent l="11430" t="11430" r="10795" b="13335"/>
                <wp:wrapNone/>
                <wp:docPr id="21" name="Auto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0" cy="689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674842" id="AutoShape 207" o:spid="_x0000_s1026" style="position:absolute;margin-left:153.5pt;margin-top:124.6pt;width:320pt;height:54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" fillcolor="white [3212]" strokecolor="red" strokeweight="1.5pt">
                <v:fill opacity="0"/>
              </v:roundrect>
            </w:pict>
          </mc:Fallback>
        </mc:AlternateContent>
      </w:r>
      <w:r w:rsidR="008C6C63">
        <w:rPr>
          <w:rFonts w:ascii="Verdana" w:hAnsi="Verdana"/>
          <w:noProof/>
          <w:sz w:val="22"/>
          <w:szCs w:val="22"/>
          <w:lang w:val="en-US" w:eastAsia="en-US"/>
        </w:rPr>
        <w:drawing>
          <wp:inline distT="0" distB="0" distL="0" distR="0">
            <wp:extent cx="5472011" cy="2667307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benan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410" cy="26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A" w:rsidRDefault="00D10C7A" w:rsidP="00887260">
      <w:pPr>
        <w:spacing w:before="12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8508F8" w:rsidRDefault="008508F8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br w:type="page"/>
      </w:r>
    </w:p>
    <w:p w:rsidR="00D10C7A" w:rsidRPr="00877F89" w:rsidRDefault="002B7336" w:rsidP="00877F89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lastRenderedPageBreak/>
        <w:t>T</w:t>
      </w:r>
      <w:r w:rsidR="008508F8" w:rsidRPr="008508F8">
        <w:rPr>
          <w:rFonts w:ascii="Verdana" w:hAnsi="Verdana"/>
          <w:sz w:val="22"/>
          <w:szCs w:val="22"/>
          <w:lang w:val="de-CH"/>
        </w:rPr>
        <w:t>esten Sie Ihr Programm mit</w:t>
      </w:r>
      <w:r>
        <w:rPr>
          <w:rFonts w:ascii="Verdana" w:hAnsi="Verdana"/>
          <w:sz w:val="22"/>
          <w:szCs w:val="22"/>
          <w:lang w:val="de-CH"/>
        </w:rPr>
        <w:t xml:space="preserve"> der Soft-SPS</w:t>
      </w:r>
      <w:r w:rsidR="00B624AD">
        <w:rPr>
          <w:rFonts w:ascii="Verdana" w:hAnsi="Verdana"/>
          <w:sz w:val="22"/>
          <w:szCs w:val="22"/>
          <w:lang w:val="de-CH"/>
        </w:rPr>
        <w:t xml:space="preserve"> PLCSIM.</w:t>
      </w:r>
      <w:r w:rsidR="0097757A">
        <w:rPr>
          <w:rFonts w:ascii="Verdana" w:hAnsi="Verdana"/>
          <w:sz w:val="22"/>
          <w:szCs w:val="22"/>
          <w:lang w:val="de-CH"/>
        </w:rPr>
        <w:t xml:space="preserve"> </w:t>
      </w:r>
      <w:r w:rsidR="00D85A70">
        <w:rPr>
          <w:rFonts w:ascii="Verdana" w:hAnsi="Verdana"/>
          <w:sz w:val="22"/>
          <w:szCs w:val="22"/>
          <w:lang w:val="de-CH"/>
        </w:rPr>
        <w:t xml:space="preserve">Klicken Sie zuerst auf das Projekt und anschliessend auf den Button „Simulation ein“. Im Fenster </w:t>
      </w:r>
      <w:r w:rsidR="00833BC3">
        <w:rPr>
          <w:rFonts w:ascii="Verdana" w:hAnsi="Verdana"/>
          <w:sz w:val="22"/>
          <w:szCs w:val="22"/>
          <w:lang w:val="de-CH"/>
        </w:rPr>
        <w:t xml:space="preserve">            </w:t>
      </w:r>
      <w:r w:rsidR="00D85A70">
        <w:rPr>
          <w:rFonts w:ascii="Verdana" w:hAnsi="Verdana"/>
          <w:sz w:val="22"/>
          <w:szCs w:val="22"/>
          <w:lang w:val="de-CH"/>
        </w:rPr>
        <w:t xml:space="preserve">„Erweitertes Laden“ nehmen Sie die Einstellungen gemäss Abbildung vor. </w:t>
      </w:r>
      <w:r w:rsidR="00833BC3">
        <w:rPr>
          <w:rFonts w:ascii="Verdana" w:hAnsi="Verdana"/>
          <w:sz w:val="22"/>
          <w:szCs w:val="22"/>
          <w:lang w:val="de-CH"/>
        </w:rPr>
        <w:t xml:space="preserve">           Drücken Sie die Schaltfläche „Suche starten“ und warten Sie bis die Verbindung zur Soft-SPS PLCSIM erstellt ist. </w:t>
      </w:r>
      <w:r w:rsidR="00D85A70">
        <w:rPr>
          <w:rFonts w:ascii="Verdana" w:hAnsi="Verdana"/>
          <w:sz w:val="22"/>
          <w:szCs w:val="22"/>
          <w:lang w:val="de-CH"/>
        </w:rPr>
        <w:t>Klicken Sie nun auf die Schaltfläche „Laden“.</w:t>
      </w:r>
      <w:r w:rsidR="0097757A" w:rsidRPr="00877F89">
        <w:rPr>
          <w:rFonts w:ascii="Verdana" w:hAnsi="Verdana"/>
          <w:sz w:val="22"/>
          <w:szCs w:val="22"/>
          <w:lang w:val="de-CH"/>
        </w:rPr>
        <w:t xml:space="preserve">                               </w:t>
      </w:r>
    </w:p>
    <w:p w:rsidR="00385521" w:rsidRDefault="00AA3678" w:rsidP="00385521">
      <w:pPr>
        <w:pStyle w:val="Listenabsatz"/>
        <w:spacing w:before="120" w:after="240"/>
        <w:ind w:left="92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5355590</wp:posOffset>
                </wp:positionH>
                <wp:positionV relativeFrom="paragraph">
                  <wp:posOffset>2678430</wp:posOffset>
                </wp:positionV>
                <wp:extent cx="588010" cy="250825"/>
                <wp:effectExtent l="17145" t="18415" r="13970" b="16510"/>
                <wp:wrapNone/>
                <wp:docPr id="20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10" cy="250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397D81" id="AutoShape 213" o:spid="_x0000_s1026" style="position:absolute;margin-left:421.7pt;margin-top:210.9pt;width:46.3pt;height:19.7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" fillcolor="white [3212]" strokecolor="red" strokeweight="1.5pt">
                <v:fill opacity="0"/>
              </v:roundrect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1217295</wp:posOffset>
                </wp:positionV>
                <wp:extent cx="2958465" cy="628650"/>
                <wp:effectExtent l="12065" t="14605" r="10795" b="13970"/>
                <wp:wrapNone/>
                <wp:docPr id="19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8465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657ADF" id="AutoShape 209" o:spid="_x0000_s1026" style="position:absolute;margin-left:230.05pt;margin-top:95.85pt;width:232.95pt;height:49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" fillcolor="white [3212]" strokecolor="red" strokeweight="1.5pt">
                <v:fill opacity="0"/>
              </v:roundrect>
            </w:pict>
          </mc:Fallback>
        </mc:AlternateContent>
      </w:r>
      <w:r w:rsidR="00877F89">
        <w:rPr>
          <w:rFonts w:ascii="Verdana" w:hAnsi="Verdan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8752" behindDoc="0" locked="0" layoutInCell="1" allowOverlap="1" wp14:anchorId="4BA88BDC" wp14:editId="1C0A4227">
            <wp:simplePos x="0" y="0"/>
            <wp:positionH relativeFrom="column">
              <wp:posOffset>3003898</wp:posOffset>
            </wp:positionH>
            <wp:positionV relativeFrom="paragraph">
              <wp:posOffset>1251202</wp:posOffset>
            </wp:positionV>
            <wp:extent cx="2900800" cy="569343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benannt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4" t="25236" r="1022" b="57894"/>
                    <a:stretch/>
                  </pic:blipFill>
                  <pic:spPr bwMode="auto">
                    <a:xfrm>
                      <a:off x="0" y="0"/>
                      <a:ext cx="2900800" cy="56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184150</wp:posOffset>
                </wp:positionV>
                <wp:extent cx="253365" cy="215900"/>
                <wp:effectExtent l="12700" t="10160" r="10160" b="12065"/>
                <wp:wrapNone/>
                <wp:docPr id="17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" cy="21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B6CD0D" id="AutoShape 208" o:spid="_x0000_s1026" style="position:absolute;margin-left:211.35pt;margin-top:14.5pt;width:19.95pt;height:17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" fillcolor="white [3212]" strokecolor="red" strokeweight="1.5pt">
                <v:fill opacity="0"/>
              </v:roundrect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3418205</wp:posOffset>
                </wp:positionV>
                <wp:extent cx="588010" cy="250825"/>
                <wp:effectExtent l="17780" t="15240" r="13335" b="10160"/>
                <wp:wrapNone/>
                <wp:docPr id="15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10" cy="250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BB7B80" id="AutoShape 210" o:spid="_x0000_s1026" style="position:absolute;margin-left:388pt;margin-top:269.15pt;width:46.3pt;height:19.7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" fillcolor="white [3212]" strokecolor="red" strokeweight="1.5pt">
                <v:fill opacity="0"/>
              </v:roundrect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1066800</wp:posOffset>
                </wp:positionV>
                <wp:extent cx="1229995" cy="150495"/>
                <wp:effectExtent l="15875" t="16510" r="11430" b="13970"/>
                <wp:wrapNone/>
                <wp:docPr id="13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995" cy="150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58F477" id="AutoShape 200" o:spid="_x0000_s1026" style="position:absolute;margin-left:52.6pt;margin-top:84pt;width:96.85pt;height:11.8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" fillcolor="white [3212]" strokecolor="red" strokeweight="1.5pt">
                <v:fill opacity="0"/>
              </v:roundrect>
            </w:pict>
          </mc:Fallback>
        </mc:AlternateContent>
      </w:r>
      <w:r w:rsidR="00385521">
        <w:rPr>
          <w:rFonts w:ascii="Verdana" w:hAnsi="Verdana"/>
          <w:noProof/>
          <w:sz w:val="22"/>
          <w:szCs w:val="22"/>
          <w:lang w:val="en-US" w:eastAsia="en-US"/>
        </w:rPr>
        <w:drawing>
          <wp:inline distT="0" distB="0" distL="0" distR="0">
            <wp:extent cx="5456939" cy="375893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benann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002" cy="37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D0" w:rsidRDefault="00E93DD0" w:rsidP="00877F89">
      <w:pPr>
        <w:pStyle w:val="Listenabsatz"/>
        <w:spacing w:before="120" w:after="120"/>
        <w:ind w:left="927"/>
        <w:rPr>
          <w:rFonts w:ascii="Verdana" w:hAnsi="Verdana"/>
          <w:sz w:val="22"/>
          <w:szCs w:val="22"/>
          <w:lang w:val="de-CH"/>
        </w:rPr>
      </w:pPr>
      <w:r w:rsidRPr="0097757A">
        <w:rPr>
          <w:rFonts w:ascii="Verdana" w:hAnsi="Verdana"/>
          <w:b/>
          <w:sz w:val="22"/>
          <w:szCs w:val="22"/>
          <w:lang w:val="de-CH"/>
        </w:rPr>
        <w:t>Achten Sie darauf, dass die Schnittstelle der Soft-SPS auf „PLCSIM(TCP/IP)“ eingestellt ist.</w:t>
      </w:r>
      <w:r>
        <w:rPr>
          <w:rFonts w:ascii="Verdana" w:hAnsi="Verdana"/>
          <w:sz w:val="22"/>
          <w:szCs w:val="22"/>
          <w:lang w:val="de-CH"/>
        </w:rPr>
        <w:t xml:space="preserve">                                                            </w:t>
      </w:r>
      <w:r w:rsidRPr="008A375E">
        <w:rPr>
          <w:rFonts w:ascii="Verdana" w:hAnsi="Verdana"/>
          <w:sz w:val="22"/>
          <w:szCs w:val="22"/>
          <w:lang w:val="de-CH"/>
        </w:rPr>
        <w:t>Tipp: MB100 und QB125 kön</w:t>
      </w:r>
      <w:r>
        <w:rPr>
          <w:rFonts w:ascii="Verdana" w:hAnsi="Verdana"/>
          <w:sz w:val="22"/>
          <w:szCs w:val="22"/>
          <w:lang w:val="de-CH"/>
        </w:rPr>
        <w:t xml:space="preserve">nen Sie mit Hilfe der Menü-Option                      </w:t>
      </w:r>
      <w:r w:rsidRPr="008A375E">
        <w:rPr>
          <w:rFonts w:ascii="Verdana" w:hAnsi="Verdana"/>
          <w:sz w:val="22"/>
          <w:szCs w:val="22"/>
          <w:lang w:val="de-CH"/>
        </w:rPr>
        <w:t>Einfügen&gt;Vertikale Bits einfügen.</w:t>
      </w:r>
    </w:p>
    <w:p w:rsidR="00B01C3F" w:rsidRPr="00887260" w:rsidRDefault="00AA3678" w:rsidP="00D85A70">
      <w:pPr>
        <w:pStyle w:val="Listenabsatz"/>
        <w:spacing w:before="120" w:after="240"/>
        <w:ind w:left="92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313055</wp:posOffset>
                </wp:positionV>
                <wp:extent cx="1123950" cy="247650"/>
                <wp:effectExtent l="15875" t="14605" r="12700" b="13970"/>
                <wp:wrapNone/>
                <wp:docPr id="11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247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6FE5ED" id="AutoShape 211" o:spid="_x0000_s1026" style="position:absolute;margin-left:105.1pt;margin-top:24.65pt;width:88.5pt;height:19.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" fillcolor="white [3212]" strokecolor="red" strokeweight="1.5pt">
                <v:fill opacity="0"/>
              </v:roundrect>
            </w:pict>
          </mc:Fallback>
        </mc:AlternateContent>
      </w:r>
      <w:r w:rsidR="00385521">
        <w:rPr>
          <w:rFonts w:ascii="Verdana" w:hAnsi="Verdana"/>
          <w:noProof/>
          <w:sz w:val="22"/>
          <w:szCs w:val="22"/>
          <w:lang w:val="en-US" w:eastAsia="en-US"/>
        </w:rPr>
        <w:drawing>
          <wp:inline distT="0" distB="0" distL="0" distR="0">
            <wp:extent cx="5262114" cy="2947723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benann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717" cy="296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03" w:rsidRPr="008F4503" w:rsidRDefault="00C41889" w:rsidP="00C41889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lastRenderedPageBreak/>
        <w:t xml:space="preserve">Nun laden Sie Ihr Programm auf die Ihnen zugeteilte Hardware-SPS im </w:t>
      </w:r>
      <w:r w:rsidR="00BF1D33">
        <w:rPr>
          <w:rFonts w:ascii="Verdana" w:hAnsi="Verdana"/>
          <w:sz w:val="22"/>
          <w:szCs w:val="22"/>
          <w:lang w:val="de-CH"/>
        </w:rPr>
        <w:t xml:space="preserve">          </w:t>
      </w:r>
      <w:r>
        <w:rPr>
          <w:rFonts w:ascii="Verdana" w:hAnsi="Verdana"/>
          <w:sz w:val="22"/>
          <w:szCs w:val="22"/>
          <w:lang w:val="de-CH"/>
        </w:rPr>
        <w:t>Praktikumszimmer</w:t>
      </w:r>
      <w:r w:rsidR="004C75E9">
        <w:rPr>
          <w:rFonts w:ascii="Verdana" w:hAnsi="Verdana"/>
          <w:sz w:val="22"/>
          <w:szCs w:val="22"/>
          <w:lang w:val="de-CH"/>
        </w:rPr>
        <w:t xml:space="preserve"> B306</w:t>
      </w:r>
      <w:r w:rsidR="00782436">
        <w:rPr>
          <w:rFonts w:ascii="Verdana" w:hAnsi="Verdana"/>
          <w:sz w:val="22"/>
          <w:szCs w:val="22"/>
          <w:lang w:val="de-CH"/>
        </w:rPr>
        <w:t>, und testen die korrekte Funktion des Programms.</w:t>
      </w:r>
      <w:r>
        <w:rPr>
          <w:rFonts w:ascii="Verdana" w:hAnsi="Verdana"/>
          <w:sz w:val="22"/>
          <w:szCs w:val="22"/>
          <w:lang w:val="de-CH"/>
        </w:rPr>
        <w:t xml:space="preserve"> </w:t>
      </w:r>
    </w:p>
    <w:p w:rsidR="00C41889" w:rsidRDefault="008F4503" w:rsidP="008F4503">
      <w:pPr>
        <w:pStyle w:val="Listenabsatz"/>
        <w:spacing w:before="120" w:after="240"/>
        <w:ind w:left="927"/>
        <w:rPr>
          <w:rFonts w:ascii="Verdana" w:hAnsi="Verdana"/>
          <w:b/>
          <w:sz w:val="22"/>
          <w:szCs w:val="22"/>
          <w:lang w:val="de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94112" behindDoc="0" locked="0" layoutInCell="1" allowOverlap="1" wp14:anchorId="545D86B2" wp14:editId="23052E23">
            <wp:simplePos x="0" y="0"/>
            <wp:positionH relativeFrom="column">
              <wp:posOffset>588645</wp:posOffset>
            </wp:positionH>
            <wp:positionV relativeFrom="paragraph">
              <wp:posOffset>3175</wp:posOffset>
            </wp:positionV>
            <wp:extent cx="786130" cy="905510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889" w:rsidRPr="00BF1D33">
        <w:rPr>
          <w:rFonts w:ascii="Verdana" w:hAnsi="Verdana"/>
          <w:b/>
          <w:sz w:val="22"/>
          <w:szCs w:val="22"/>
          <w:lang w:val="de-CH"/>
        </w:rPr>
        <w:t>Befolgen</w:t>
      </w:r>
      <w:r>
        <w:rPr>
          <w:rFonts w:ascii="Verdana" w:hAnsi="Verdana"/>
          <w:b/>
          <w:sz w:val="22"/>
          <w:szCs w:val="22"/>
          <w:lang w:val="de-CH"/>
        </w:rPr>
        <w:t xml:space="preserve"> Sie dazu die Anweisungen Ihrer </w:t>
      </w:r>
      <w:r w:rsidR="00F50B9C">
        <w:rPr>
          <w:rFonts w:ascii="Verdana" w:hAnsi="Verdana"/>
          <w:b/>
          <w:sz w:val="22"/>
          <w:szCs w:val="22"/>
          <w:lang w:val="de-CH"/>
        </w:rPr>
        <w:t>Lehrperson</w:t>
      </w:r>
      <w:r w:rsidR="00782436">
        <w:rPr>
          <w:rFonts w:ascii="Verdana" w:hAnsi="Verdana"/>
          <w:b/>
          <w:sz w:val="22"/>
          <w:szCs w:val="22"/>
          <w:lang w:val="de-CH"/>
        </w:rPr>
        <w:t>.</w:t>
      </w:r>
    </w:p>
    <w:p w:rsidR="008F4503" w:rsidRDefault="007030D6" w:rsidP="008F4503">
      <w:pPr>
        <w:pStyle w:val="Listenabsatz"/>
        <w:spacing w:before="120" w:after="240"/>
        <w:ind w:left="927"/>
        <w:rPr>
          <w:rFonts w:ascii="Verdana" w:hAnsi="Verdana"/>
          <w:b/>
          <w:sz w:val="22"/>
          <w:szCs w:val="22"/>
          <w:lang w:val="de-CH"/>
        </w:rPr>
      </w:pPr>
      <w:r>
        <w:rPr>
          <w:b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995136" behindDoc="0" locked="0" layoutInCell="1" allowOverlap="1" wp14:anchorId="504868E2" wp14:editId="04EC90A7">
            <wp:simplePos x="0" y="0"/>
            <wp:positionH relativeFrom="column">
              <wp:posOffset>1468683</wp:posOffset>
            </wp:positionH>
            <wp:positionV relativeFrom="paragraph">
              <wp:posOffset>4206</wp:posOffset>
            </wp:positionV>
            <wp:extent cx="4555281" cy="1403230"/>
            <wp:effectExtent l="0" t="0" r="0" b="698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841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2" r="3731" b="45556"/>
                    <a:stretch/>
                  </pic:blipFill>
                  <pic:spPr bwMode="auto">
                    <a:xfrm>
                      <a:off x="0" y="0"/>
                      <a:ext cx="4555281" cy="140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4503" w:rsidRDefault="008F4503" w:rsidP="008F4503">
      <w:pPr>
        <w:pStyle w:val="Listenabsatz"/>
        <w:spacing w:before="120" w:after="240"/>
        <w:ind w:left="927"/>
        <w:rPr>
          <w:rFonts w:ascii="Verdana" w:hAnsi="Verdana"/>
          <w:b/>
          <w:sz w:val="22"/>
          <w:szCs w:val="22"/>
          <w:lang w:val="de-CH"/>
        </w:rPr>
      </w:pPr>
    </w:p>
    <w:p w:rsidR="008F4503" w:rsidRPr="00BF1D33" w:rsidRDefault="008F4503" w:rsidP="008F4503">
      <w:pPr>
        <w:pStyle w:val="Listenabsatz"/>
        <w:spacing w:before="120" w:after="240"/>
        <w:ind w:left="927"/>
        <w:rPr>
          <w:rFonts w:ascii="Verdana" w:hAnsi="Verdana"/>
          <w:b/>
          <w:sz w:val="22"/>
          <w:szCs w:val="22"/>
          <w:lang w:val="de-CH"/>
        </w:rPr>
      </w:pPr>
    </w:p>
    <w:p w:rsidR="004F0466" w:rsidRPr="00363113" w:rsidRDefault="004F0466" w:rsidP="00E177B7">
      <w:pPr>
        <w:shd w:val="clear" w:color="auto" w:fill="FFFFFF"/>
        <w:spacing w:after="149"/>
        <w:ind w:left="786" w:firstLine="141"/>
        <w:rPr>
          <w:rFonts w:ascii="Verdana" w:hAnsi="Verdana" w:cs="Arial"/>
          <w:b/>
          <w:color w:val="000000"/>
          <w:sz w:val="22"/>
          <w:szCs w:val="22"/>
          <w:lang w:val="de-CH" w:eastAsia="de-CH"/>
        </w:rPr>
      </w:pPr>
    </w:p>
    <w:p w:rsidR="00D85A70" w:rsidRPr="00D85A70" w:rsidRDefault="00D85A70" w:rsidP="00D85A70">
      <w:pPr>
        <w:pStyle w:val="Listenabsatz"/>
        <w:spacing w:before="120" w:after="240"/>
        <w:ind w:left="927"/>
        <w:rPr>
          <w:rFonts w:ascii="Verdana" w:hAnsi="Verdana"/>
          <w:b/>
          <w:sz w:val="22"/>
          <w:szCs w:val="22"/>
          <w:lang w:val="de-CH"/>
        </w:rPr>
      </w:pPr>
    </w:p>
    <w:p w:rsidR="00782436" w:rsidRPr="005E1E1C" w:rsidRDefault="00AA3678" w:rsidP="00782436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b/>
          <w:sz w:val="22"/>
          <w:szCs w:val="22"/>
          <w:lang w:val="de-CH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8633460</wp:posOffset>
                </wp:positionV>
                <wp:extent cx="1648460" cy="374015"/>
                <wp:effectExtent l="0" t="0" r="27940" b="26035"/>
                <wp:wrapNone/>
                <wp:docPr id="10" name="Abgerundetes Rechtec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8460" cy="3740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47DC8" id="Abgerundetes Rechteck 31" o:spid="_x0000_s1026" style="position:absolute;margin-left:335.95pt;margin-top:679.8pt;width:129.8pt;height:29.4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" fillcolor="white [3212]" strokecolor="red" strokeweight="2pt">
                <v:fill opacity="0"/>
                <v:path arrowok="t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8633460</wp:posOffset>
                </wp:positionV>
                <wp:extent cx="1648460" cy="374015"/>
                <wp:effectExtent l="0" t="0" r="27940" b="26035"/>
                <wp:wrapNone/>
                <wp:docPr id="31" name="Abgerundetes Rechtec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8460" cy="3740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C4F60" id="Abgerundetes Rechteck 31" o:spid="_x0000_s1026" style="position:absolute;margin-left:335.95pt;margin-top:679.8pt;width:129.8pt;height:29.4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" fillcolor="white [3212]" strokecolor="red" strokeweight="2pt">
                <v:fill opacity="0"/>
                <v:path arrowok="t"/>
              </v:roundrect>
            </w:pict>
          </mc:Fallback>
        </mc:AlternateContent>
      </w:r>
      <w:r w:rsidR="00782436">
        <w:rPr>
          <w:rFonts w:ascii="Verdana" w:hAnsi="Verdana"/>
          <w:sz w:val="22"/>
          <w:szCs w:val="22"/>
          <w:lang w:val="de-CH"/>
        </w:rPr>
        <w:t xml:space="preserve">Da </w:t>
      </w:r>
      <w:r w:rsidR="008A375E">
        <w:rPr>
          <w:rFonts w:ascii="Verdana" w:hAnsi="Verdana"/>
          <w:sz w:val="22"/>
          <w:szCs w:val="22"/>
          <w:lang w:val="de-CH"/>
        </w:rPr>
        <w:t xml:space="preserve">das </w:t>
      </w:r>
      <w:proofErr w:type="spellStart"/>
      <w:r w:rsidR="008A375E">
        <w:rPr>
          <w:rFonts w:ascii="Verdana" w:hAnsi="Verdana"/>
          <w:sz w:val="22"/>
          <w:szCs w:val="22"/>
          <w:lang w:val="de-CH"/>
        </w:rPr>
        <w:t>Taktmerkerbyte</w:t>
      </w:r>
      <w:proofErr w:type="spellEnd"/>
      <w:r w:rsidR="00782436">
        <w:rPr>
          <w:rFonts w:ascii="Verdana" w:hAnsi="Verdana"/>
          <w:sz w:val="22"/>
          <w:szCs w:val="22"/>
          <w:lang w:val="de-CH"/>
        </w:rPr>
        <w:t xml:space="preserve"> in SPS-Programmen relativ häufig zum Einsatz kom</w:t>
      </w:r>
      <w:r w:rsidR="008A375E">
        <w:rPr>
          <w:rFonts w:ascii="Verdana" w:hAnsi="Verdana"/>
          <w:sz w:val="22"/>
          <w:szCs w:val="22"/>
          <w:lang w:val="de-CH"/>
        </w:rPr>
        <w:t>mt</w:t>
      </w:r>
      <w:r w:rsidR="00782436">
        <w:rPr>
          <w:rFonts w:ascii="Verdana" w:hAnsi="Verdana"/>
          <w:sz w:val="22"/>
          <w:szCs w:val="22"/>
          <w:lang w:val="de-CH"/>
        </w:rPr>
        <w:t xml:space="preserve">, ergänzen Sie nun die Symbolliste in Ihrem Vorlage-Projekt mit </w:t>
      </w:r>
      <w:r w:rsidR="006154D1">
        <w:rPr>
          <w:rFonts w:ascii="Verdana" w:hAnsi="Verdana"/>
          <w:sz w:val="22"/>
          <w:szCs w:val="22"/>
          <w:lang w:val="de-CH"/>
        </w:rPr>
        <w:t xml:space="preserve">          </w:t>
      </w:r>
      <w:r w:rsidR="00782436">
        <w:rPr>
          <w:rFonts w:ascii="Verdana" w:hAnsi="Verdana"/>
          <w:sz w:val="22"/>
          <w:szCs w:val="22"/>
          <w:lang w:val="de-CH"/>
        </w:rPr>
        <w:t xml:space="preserve">sämtlichen </w:t>
      </w:r>
      <w:proofErr w:type="spellStart"/>
      <w:r w:rsidR="00782436">
        <w:rPr>
          <w:rFonts w:ascii="Verdana" w:hAnsi="Verdana"/>
          <w:sz w:val="22"/>
          <w:szCs w:val="22"/>
          <w:lang w:val="de-CH"/>
        </w:rPr>
        <w:t>Taktmerker</w:t>
      </w:r>
      <w:proofErr w:type="spellEnd"/>
      <w:r w:rsidR="008A375E">
        <w:rPr>
          <w:rFonts w:ascii="Verdana" w:hAnsi="Verdana"/>
          <w:sz w:val="22"/>
          <w:szCs w:val="22"/>
          <w:lang w:val="de-CH"/>
        </w:rPr>
        <w:t>-Bits gemäss</w:t>
      </w:r>
      <w:r w:rsidR="00782436">
        <w:rPr>
          <w:rFonts w:ascii="Verdana" w:hAnsi="Verdana"/>
          <w:sz w:val="22"/>
          <w:szCs w:val="22"/>
          <w:lang w:val="de-CH"/>
        </w:rPr>
        <w:t xml:space="preserve"> der Vorlage unten. </w:t>
      </w:r>
      <w:r w:rsidR="006154D1">
        <w:rPr>
          <w:rFonts w:ascii="Verdana" w:hAnsi="Verdana"/>
          <w:sz w:val="22"/>
          <w:szCs w:val="22"/>
          <w:lang w:val="de-CH"/>
        </w:rPr>
        <w:t xml:space="preserve">                                      </w:t>
      </w:r>
      <w:r w:rsidR="00782436">
        <w:rPr>
          <w:rFonts w:ascii="Verdana" w:hAnsi="Verdana"/>
          <w:sz w:val="22"/>
          <w:szCs w:val="22"/>
          <w:lang w:val="de-CH"/>
        </w:rPr>
        <w:t xml:space="preserve">Vergessen Sie nicht, in der </w:t>
      </w:r>
      <w:r w:rsidR="00D85A70">
        <w:rPr>
          <w:rFonts w:ascii="Verdana" w:hAnsi="Verdana"/>
          <w:sz w:val="22"/>
          <w:szCs w:val="22"/>
          <w:lang w:val="de-CH"/>
        </w:rPr>
        <w:t>Geräte</w:t>
      </w:r>
      <w:r w:rsidR="00782436">
        <w:rPr>
          <w:rFonts w:ascii="Verdana" w:hAnsi="Verdana"/>
          <w:sz w:val="22"/>
          <w:szCs w:val="22"/>
          <w:lang w:val="de-CH"/>
        </w:rPr>
        <w:t xml:space="preserve">konfiguration das </w:t>
      </w:r>
      <w:proofErr w:type="spellStart"/>
      <w:r w:rsidR="00782436">
        <w:rPr>
          <w:rFonts w:ascii="Verdana" w:hAnsi="Verdana"/>
          <w:sz w:val="22"/>
          <w:szCs w:val="22"/>
          <w:lang w:val="de-CH"/>
        </w:rPr>
        <w:t>Taktmerkerbyte</w:t>
      </w:r>
      <w:proofErr w:type="spellEnd"/>
      <w:r w:rsidR="00782436">
        <w:rPr>
          <w:rFonts w:ascii="Verdana" w:hAnsi="Verdana"/>
          <w:sz w:val="22"/>
          <w:szCs w:val="22"/>
          <w:lang w:val="de-CH"/>
        </w:rPr>
        <w:t xml:space="preserve"> 100 </w:t>
      </w:r>
      <w:r w:rsidR="006154D1">
        <w:rPr>
          <w:rFonts w:ascii="Verdana" w:hAnsi="Verdana"/>
          <w:sz w:val="22"/>
          <w:szCs w:val="22"/>
          <w:lang w:val="de-CH"/>
        </w:rPr>
        <w:t xml:space="preserve">              </w:t>
      </w:r>
      <w:r w:rsidR="00782436">
        <w:rPr>
          <w:rFonts w:ascii="Verdana" w:hAnsi="Verdana"/>
          <w:sz w:val="22"/>
          <w:szCs w:val="22"/>
          <w:lang w:val="de-CH"/>
        </w:rPr>
        <w:t>zu aktivieren</w:t>
      </w:r>
      <w:r w:rsidR="008A375E">
        <w:rPr>
          <w:rFonts w:ascii="Verdana" w:hAnsi="Verdana"/>
          <w:sz w:val="22"/>
          <w:szCs w:val="22"/>
          <w:lang w:val="de-CH"/>
        </w:rPr>
        <w:t xml:space="preserve"> (s.</w:t>
      </w:r>
      <w:r w:rsidR="00782436">
        <w:rPr>
          <w:rFonts w:ascii="Verdana" w:hAnsi="Verdana"/>
          <w:sz w:val="22"/>
          <w:szCs w:val="22"/>
          <w:lang w:val="de-CH"/>
        </w:rPr>
        <w:t xml:space="preserve"> unter </w:t>
      </w:r>
      <w:r w:rsidR="00E93DD0">
        <w:rPr>
          <w:rFonts w:ascii="Verdana" w:hAnsi="Verdana"/>
          <w:sz w:val="22"/>
          <w:szCs w:val="22"/>
          <w:lang w:val="de-CH"/>
        </w:rPr>
        <w:t>c</w:t>
      </w:r>
      <w:r w:rsidR="00782436">
        <w:rPr>
          <w:rFonts w:ascii="Verdana" w:hAnsi="Verdana"/>
          <w:sz w:val="22"/>
          <w:szCs w:val="22"/>
          <w:lang w:val="de-CH"/>
        </w:rPr>
        <w:t xml:space="preserve">)). </w:t>
      </w:r>
    </w:p>
    <w:sectPr w:rsidR="00782436" w:rsidRPr="005E1E1C" w:rsidSect="00B65DF6">
      <w:headerReference w:type="default" r:id="rId19"/>
      <w:footerReference w:type="default" r:id="rId20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299" w:rsidRDefault="00D74299">
      <w:r>
        <w:separator/>
      </w:r>
    </w:p>
  </w:endnote>
  <w:endnote w:type="continuationSeparator" w:id="0">
    <w:p w:rsidR="00D74299" w:rsidRDefault="00D7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494" w:rsidRPr="00D27E1F" w:rsidRDefault="00E81494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="005D01B2"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5D01B2"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9B36C9">
      <w:rPr>
        <w:rFonts w:ascii="Arial" w:hAnsi="Arial" w:cs="Arial"/>
        <w:noProof/>
        <w:sz w:val="16"/>
        <w:szCs w:val="16"/>
        <w:lang w:val="de-CH"/>
      </w:rPr>
      <w:t>19.01.17</w:t>
    </w:r>
    <w:r w:rsidR="005D01B2" w:rsidRPr="00D27E1F">
      <w:rPr>
        <w:rFonts w:ascii="Arial" w:hAnsi="Arial" w:cs="Arial"/>
        <w:sz w:val="16"/>
        <w:szCs w:val="16"/>
        <w:lang w:val="de-CH"/>
      </w:rPr>
      <w:fldChar w:fldCharType="end"/>
    </w:r>
    <w:r w:rsidRPr="00D27E1F">
      <w:rPr>
        <w:rFonts w:ascii="Arial" w:hAnsi="Arial" w:cs="Arial"/>
        <w:sz w:val="16"/>
        <w:szCs w:val="16"/>
        <w:lang w:val="de-CH"/>
      </w:rPr>
      <w:t xml:space="preserve"> / © </w:t>
    </w:r>
    <w:proofErr w:type="spellStart"/>
    <w:r w:rsidR="00B624AD">
      <w:rPr>
        <w:rFonts w:ascii="Arial" w:hAnsi="Arial" w:cs="Arial"/>
        <w:sz w:val="16"/>
        <w:szCs w:val="16"/>
        <w:lang w:val="de-CH"/>
      </w:rPr>
      <w:t>by</w:t>
    </w:r>
    <w:proofErr w:type="spellEnd"/>
    <w:r w:rsidRPr="00D27E1F">
      <w:rPr>
        <w:rFonts w:ascii="Arial" w:hAnsi="Arial" w:cs="Arial"/>
        <w:sz w:val="16"/>
        <w:szCs w:val="16"/>
        <w:lang w:val="de-CH"/>
      </w:rPr>
      <w:t xml:space="preserve"> 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 </w:t>
    </w:r>
    <w:r w:rsidR="00B624AD">
      <w:rPr>
        <w:rFonts w:ascii="Arial" w:hAnsi="Arial" w:cs="Arial"/>
        <w:sz w:val="16"/>
        <w:szCs w:val="16"/>
        <w:lang w:val="de-CH"/>
      </w:rPr>
      <w:t xml:space="preserve">     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="005D01B2"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="005D01B2"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B36C9">
              <w:rPr>
                <w:rFonts w:ascii="Arial" w:hAnsi="Arial" w:cs="Arial"/>
                <w:noProof/>
                <w:sz w:val="16"/>
                <w:szCs w:val="16"/>
              </w:rPr>
              <w:t>5</w:t>
            </w:r>
            <w:r w:rsidR="005D01B2"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="005D01B2"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="005D01B2"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973ACE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AUF3.4.5_Taktmerker_TIA-Portal.docx</w:t>
    </w:r>
    <w:r w:rsidR="005D01B2"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299" w:rsidRDefault="00D74299">
      <w:r>
        <w:separator/>
      </w:r>
    </w:p>
  </w:footnote>
  <w:footnote w:type="continuationSeparator" w:id="0">
    <w:p w:rsidR="00D74299" w:rsidRDefault="00D742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69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22"/>
    </w:tblGrid>
    <w:tr w:rsidR="00E81494" w:rsidTr="006154D1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81494" w:rsidRDefault="00E8149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680E68FA" wp14:editId="0BDE29E5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81494" w:rsidRDefault="00993B8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</w:t>
          </w:r>
          <w:r w:rsidR="00E81494">
            <w:rPr>
              <w:rFonts w:ascii="Arial" w:hAnsi="Arial"/>
              <w:lang w:val="de-CH"/>
            </w:rPr>
            <w:t>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81494" w:rsidRDefault="00993B8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Arbeitsblatt</w:t>
          </w:r>
          <w:r w:rsidR="00E81494">
            <w:rPr>
              <w:rFonts w:ascii="Arial" w:hAnsi="Arial"/>
              <w:lang w:val="de-CH"/>
            </w:rPr>
            <w:t>:</w:t>
          </w:r>
        </w:p>
      </w:tc>
      <w:tc>
        <w:tcPr>
          <w:tcW w:w="92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81494" w:rsidRDefault="00993B8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</w:t>
          </w:r>
          <w:r w:rsidR="00E81494">
            <w:rPr>
              <w:rFonts w:ascii="Arial" w:hAnsi="Arial"/>
              <w:lang w:val="de-CH"/>
            </w:rPr>
            <w:t>:</w:t>
          </w:r>
        </w:p>
      </w:tc>
    </w:tr>
    <w:tr w:rsidR="00E81494" w:rsidTr="006154D1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81494" w:rsidRDefault="00E8149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81494" w:rsidRDefault="00E8149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81494" w:rsidRDefault="00993B8E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Steuerungsaufgaben</w:t>
          </w:r>
        </w:p>
      </w:tc>
      <w:tc>
        <w:tcPr>
          <w:tcW w:w="92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81494" w:rsidRDefault="00E81494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E81494" w:rsidRDefault="00E81494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E81494" w:rsidRDefault="00E81494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7F6"/>
    <w:multiLevelType w:val="hybridMultilevel"/>
    <w:tmpl w:val="315A9D56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F90641"/>
    <w:multiLevelType w:val="hybridMultilevel"/>
    <w:tmpl w:val="6FD24714"/>
    <w:lvl w:ilvl="0" w:tplc="26C01FDC">
      <w:start w:val="1"/>
      <w:numFmt w:val="decimal"/>
      <w:lvlText w:val="%1)"/>
      <w:lvlJc w:val="left"/>
      <w:pPr>
        <w:ind w:left="1429" w:hanging="360"/>
      </w:pPr>
      <w:rPr>
        <w:rFonts w:ascii="Verdana" w:eastAsia="Times New Roman" w:hAnsi="Verdana" w:cs="Times New Roman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" w15:restartNumberingAfterBreak="0">
    <w:nsid w:val="0C583A10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06C249B"/>
    <w:multiLevelType w:val="hybridMultilevel"/>
    <w:tmpl w:val="8DD0F06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6" w15:restartNumberingAfterBreak="0">
    <w:nsid w:val="175B266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D4607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E683B9D"/>
    <w:multiLevelType w:val="hybridMultilevel"/>
    <w:tmpl w:val="5754A40C"/>
    <w:lvl w:ilvl="0" w:tplc="842CFF72">
      <w:numFmt w:val="bullet"/>
      <w:lvlText w:val="-"/>
      <w:lvlJc w:val="left"/>
      <w:pPr>
        <w:ind w:left="1287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0" w15:restartNumberingAfterBreak="0">
    <w:nsid w:val="220731F9"/>
    <w:multiLevelType w:val="hybridMultilevel"/>
    <w:tmpl w:val="03DEC72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5736CF4"/>
    <w:multiLevelType w:val="hybridMultilevel"/>
    <w:tmpl w:val="01241E7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8FA4331"/>
    <w:multiLevelType w:val="hybridMultilevel"/>
    <w:tmpl w:val="FF9A5EBE"/>
    <w:lvl w:ilvl="0" w:tplc="FAD21582">
      <w:numFmt w:val="bullet"/>
      <w:lvlText w:val="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2A1523B2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DCE7CDE"/>
    <w:multiLevelType w:val="hybridMultilevel"/>
    <w:tmpl w:val="8092F3A4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D42D41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C431AF1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D4822F9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B63DA"/>
    <w:multiLevelType w:val="hybridMultilevel"/>
    <w:tmpl w:val="2A767B9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4CB7379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5E078B5"/>
    <w:multiLevelType w:val="hybridMultilevel"/>
    <w:tmpl w:val="588A1EC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AA42AAB"/>
    <w:multiLevelType w:val="hybridMultilevel"/>
    <w:tmpl w:val="50683754"/>
    <w:lvl w:ilvl="0" w:tplc="112AE576">
      <w:start w:val="1"/>
      <w:numFmt w:val="bullet"/>
      <w:lvlText w:val=""/>
      <w:lvlJc w:val="left"/>
      <w:pPr>
        <w:ind w:left="164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788B"/>
    <w:multiLevelType w:val="hybridMultilevel"/>
    <w:tmpl w:val="A4F48E9C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EC77A17"/>
    <w:multiLevelType w:val="hybridMultilevel"/>
    <w:tmpl w:val="DB4C7C60"/>
    <w:lvl w:ilvl="0" w:tplc="81529656">
      <w:numFmt w:val="bullet"/>
      <w:lvlText w:val=""/>
      <w:lvlJc w:val="left"/>
      <w:pPr>
        <w:ind w:left="1287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20D7F10"/>
    <w:multiLevelType w:val="hybridMultilevel"/>
    <w:tmpl w:val="79A07C4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64F5A98"/>
    <w:multiLevelType w:val="hybridMultilevel"/>
    <w:tmpl w:val="9410C2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6EC73D7"/>
    <w:multiLevelType w:val="hybridMultilevel"/>
    <w:tmpl w:val="CF48737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CAF6837"/>
    <w:multiLevelType w:val="hybridMultilevel"/>
    <w:tmpl w:val="3BAA4F94"/>
    <w:lvl w:ilvl="0" w:tplc="37A2C954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  <w:b/>
        <w:sz w:val="20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CD05706"/>
    <w:multiLevelType w:val="hybridMultilevel"/>
    <w:tmpl w:val="288CCA36"/>
    <w:lvl w:ilvl="0" w:tplc="5106DD8E">
      <w:start w:val="1"/>
      <w:numFmt w:val="bullet"/>
      <w:lvlText w:val="-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5E023E9C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F15FB"/>
    <w:multiLevelType w:val="hybridMultilevel"/>
    <w:tmpl w:val="35D22486"/>
    <w:lvl w:ilvl="0" w:tplc="E792685C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7BE476A2">
      <w:start w:val="1"/>
      <w:numFmt w:val="decimal"/>
      <w:lvlText w:val="%2)"/>
      <w:lvlJc w:val="left"/>
      <w:pPr>
        <w:tabs>
          <w:tab w:val="num" w:pos="2149"/>
        </w:tabs>
        <w:ind w:left="2149" w:hanging="360"/>
      </w:pPr>
      <w:rPr>
        <w:rFonts w:cs="Arial" w:hint="default"/>
        <w:color w:val="000000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3" w15:restartNumberingAfterBreak="0">
    <w:nsid w:val="666032DE"/>
    <w:multiLevelType w:val="hybridMultilevel"/>
    <w:tmpl w:val="355C58A0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8681F7C"/>
    <w:multiLevelType w:val="hybridMultilevel"/>
    <w:tmpl w:val="B6CC4A3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8986AB5"/>
    <w:multiLevelType w:val="hybridMultilevel"/>
    <w:tmpl w:val="9FBC7AC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B11DF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37817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B63F4"/>
    <w:multiLevelType w:val="hybridMultilevel"/>
    <w:tmpl w:val="93604DA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BFC001C"/>
    <w:multiLevelType w:val="hybridMultilevel"/>
    <w:tmpl w:val="0BA61E0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C65293D"/>
    <w:multiLevelType w:val="hybridMultilevel"/>
    <w:tmpl w:val="CD8C0F02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1" w15:restartNumberingAfterBreak="0">
    <w:nsid w:val="719E1D3C"/>
    <w:multiLevelType w:val="hybridMultilevel"/>
    <w:tmpl w:val="5B0AE9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CE35511"/>
    <w:multiLevelType w:val="hybridMultilevel"/>
    <w:tmpl w:val="6604092C"/>
    <w:lvl w:ilvl="0" w:tplc="316C4192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EB81F39"/>
    <w:multiLevelType w:val="hybridMultilevel"/>
    <w:tmpl w:val="96E09AD8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5"/>
  </w:num>
  <w:num w:numId="3">
    <w:abstractNumId w:val="2"/>
  </w:num>
  <w:num w:numId="4">
    <w:abstractNumId w:val="14"/>
  </w:num>
  <w:num w:numId="5">
    <w:abstractNumId w:val="3"/>
  </w:num>
  <w:num w:numId="6">
    <w:abstractNumId w:val="22"/>
  </w:num>
  <w:num w:numId="7">
    <w:abstractNumId w:val="39"/>
  </w:num>
  <w:num w:numId="8">
    <w:abstractNumId w:val="27"/>
  </w:num>
  <w:num w:numId="9">
    <w:abstractNumId w:val="4"/>
  </w:num>
  <w:num w:numId="10">
    <w:abstractNumId w:val="37"/>
  </w:num>
  <w:num w:numId="11">
    <w:abstractNumId w:val="19"/>
  </w:num>
  <w:num w:numId="12">
    <w:abstractNumId w:val="33"/>
  </w:num>
  <w:num w:numId="13">
    <w:abstractNumId w:val="41"/>
  </w:num>
  <w:num w:numId="14">
    <w:abstractNumId w:val="21"/>
  </w:num>
  <w:num w:numId="15">
    <w:abstractNumId w:val="7"/>
  </w:num>
  <w:num w:numId="16">
    <w:abstractNumId w:val="16"/>
  </w:num>
  <w:num w:numId="17">
    <w:abstractNumId w:val="36"/>
  </w:num>
  <w:num w:numId="18">
    <w:abstractNumId w:val="18"/>
  </w:num>
  <w:num w:numId="19">
    <w:abstractNumId w:val="15"/>
  </w:num>
  <w:num w:numId="20">
    <w:abstractNumId w:val="30"/>
  </w:num>
  <w:num w:numId="21">
    <w:abstractNumId w:val="40"/>
  </w:num>
  <w:num w:numId="22">
    <w:abstractNumId w:val="11"/>
  </w:num>
  <w:num w:numId="23">
    <w:abstractNumId w:val="35"/>
  </w:num>
  <w:num w:numId="24">
    <w:abstractNumId w:val="29"/>
  </w:num>
  <w:num w:numId="25">
    <w:abstractNumId w:val="12"/>
  </w:num>
  <w:num w:numId="26">
    <w:abstractNumId w:val="31"/>
  </w:num>
  <w:num w:numId="27">
    <w:abstractNumId w:val="6"/>
  </w:num>
  <w:num w:numId="28">
    <w:abstractNumId w:val="17"/>
  </w:num>
  <w:num w:numId="29">
    <w:abstractNumId w:val="43"/>
  </w:num>
  <w:num w:numId="30">
    <w:abstractNumId w:val="24"/>
  </w:num>
  <w:num w:numId="31">
    <w:abstractNumId w:val="42"/>
  </w:num>
  <w:num w:numId="32">
    <w:abstractNumId w:val="13"/>
  </w:num>
  <w:num w:numId="33">
    <w:abstractNumId w:val="10"/>
  </w:num>
  <w:num w:numId="34">
    <w:abstractNumId w:val="38"/>
  </w:num>
  <w:num w:numId="35">
    <w:abstractNumId w:val="8"/>
  </w:num>
  <w:num w:numId="36">
    <w:abstractNumId w:val="0"/>
  </w:num>
  <w:num w:numId="37">
    <w:abstractNumId w:val="28"/>
  </w:num>
  <w:num w:numId="38">
    <w:abstractNumId w:val="26"/>
  </w:num>
  <w:num w:numId="39">
    <w:abstractNumId w:val="34"/>
  </w:num>
  <w:num w:numId="40">
    <w:abstractNumId w:val="23"/>
  </w:num>
  <w:num w:numId="41">
    <w:abstractNumId w:val="20"/>
  </w:num>
  <w:num w:numId="42">
    <w:abstractNumId w:val="25"/>
  </w:num>
  <w:num w:numId="43">
    <w:abstractNumId w:val="32"/>
  </w:num>
  <w:num w:numId="4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B0"/>
    <w:rsid w:val="0000170D"/>
    <w:rsid w:val="0000407F"/>
    <w:rsid w:val="000044BD"/>
    <w:rsid w:val="00004A42"/>
    <w:rsid w:val="000069A8"/>
    <w:rsid w:val="00007A50"/>
    <w:rsid w:val="00010DDC"/>
    <w:rsid w:val="000115C0"/>
    <w:rsid w:val="00011796"/>
    <w:rsid w:val="000121B8"/>
    <w:rsid w:val="0001367C"/>
    <w:rsid w:val="0001548B"/>
    <w:rsid w:val="00016950"/>
    <w:rsid w:val="00016E9B"/>
    <w:rsid w:val="000231FE"/>
    <w:rsid w:val="00025AE2"/>
    <w:rsid w:val="00026625"/>
    <w:rsid w:val="00027132"/>
    <w:rsid w:val="0003166E"/>
    <w:rsid w:val="00032A13"/>
    <w:rsid w:val="000337BF"/>
    <w:rsid w:val="00033F83"/>
    <w:rsid w:val="0003711B"/>
    <w:rsid w:val="00040A77"/>
    <w:rsid w:val="000433ED"/>
    <w:rsid w:val="00044BD5"/>
    <w:rsid w:val="00045A49"/>
    <w:rsid w:val="0005050E"/>
    <w:rsid w:val="00050B17"/>
    <w:rsid w:val="00054BC5"/>
    <w:rsid w:val="00055711"/>
    <w:rsid w:val="000563AE"/>
    <w:rsid w:val="00056BB9"/>
    <w:rsid w:val="00057DB4"/>
    <w:rsid w:val="0006188B"/>
    <w:rsid w:val="00064B9A"/>
    <w:rsid w:val="000677C5"/>
    <w:rsid w:val="0007113F"/>
    <w:rsid w:val="00071610"/>
    <w:rsid w:val="000717DE"/>
    <w:rsid w:val="00071886"/>
    <w:rsid w:val="000740BF"/>
    <w:rsid w:val="000745E4"/>
    <w:rsid w:val="000766DA"/>
    <w:rsid w:val="00080F24"/>
    <w:rsid w:val="00081B0A"/>
    <w:rsid w:val="00082798"/>
    <w:rsid w:val="00083477"/>
    <w:rsid w:val="0008453D"/>
    <w:rsid w:val="000861A8"/>
    <w:rsid w:val="00086371"/>
    <w:rsid w:val="00087EC8"/>
    <w:rsid w:val="000909AF"/>
    <w:rsid w:val="00094CBA"/>
    <w:rsid w:val="000A0103"/>
    <w:rsid w:val="000A5F16"/>
    <w:rsid w:val="000A7333"/>
    <w:rsid w:val="000A79F2"/>
    <w:rsid w:val="000B1824"/>
    <w:rsid w:val="000B1BD3"/>
    <w:rsid w:val="000B2AB1"/>
    <w:rsid w:val="000B33DE"/>
    <w:rsid w:val="000B35F7"/>
    <w:rsid w:val="000B5156"/>
    <w:rsid w:val="000C0732"/>
    <w:rsid w:val="000C132D"/>
    <w:rsid w:val="000C20B8"/>
    <w:rsid w:val="000C3260"/>
    <w:rsid w:val="000C618B"/>
    <w:rsid w:val="000D131C"/>
    <w:rsid w:val="000D1F4B"/>
    <w:rsid w:val="000D2D5A"/>
    <w:rsid w:val="000D40BA"/>
    <w:rsid w:val="000D64D0"/>
    <w:rsid w:val="000E01F7"/>
    <w:rsid w:val="000E2367"/>
    <w:rsid w:val="000E3A05"/>
    <w:rsid w:val="000E506F"/>
    <w:rsid w:val="000E5BE4"/>
    <w:rsid w:val="000E5DAA"/>
    <w:rsid w:val="000E7FB6"/>
    <w:rsid w:val="000F0871"/>
    <w:rsid w:val="000F09AC"/>
    <w:rsid w:val="000F2B99"/>
    <w:rsid w:val="000F3650"/>
    <w:rsid w:val="000F671D"/>
    <w:rsid w:val="000F6EA5"/>
    <w:rsid w:val="00103258"/>
    <w:rsid w:val="001041D7"/>
    <w:rsid w:val="001044C4"/>
    <w:rsid w:val="00106220"/>
    <w:rsid w:val="001074FA"/>
    <w:rsid w:val="00114002"/>
    <w:rsid w:val="001145F1"/>
    <w:rsid w:val="0011638F"/>
    <w:rsid w:val="001212E2"/>
    <w:rsid w:val="00122A61"/>
    <w:rsid w:val="0012425B"/>
    <w:rsid w:val="001261EA"/>
    <w:rsid w:val="00126373"/>
    <w:rsid w:val="0012764D"/>
    <w:rsid w:val="00127756"/>
    <w:rsid w:val="001311CA"/>
    <w:rsid w:val="001323E6"/>
    <w:rsid w:val="00132734"/>
    <w:rsid w:val="00133035"/>
    <w:rsid w:val="00134DF8"/>
    <w:rsid w:val="00134FFE"/>
    <w:rsid w:val="001359F5"/>
    <w:rsid w:val="00135C5D"/>
    <w:rsid w:val="001366FE"/>
    <w:rsid w:val="00136E73"/>
    <w:rsid w:val="001417D9"/>
    <w:rsid w:val="00141EBB"/>
    <w:rsid w:val="0014224B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5158D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6DA4"/>
    <w:rsid w:val="001679B5"/>
    <w:rsid w:val="00167D14"/>
    <w:rsid w:val="0017415F"/>
    <w:rsid w:val="0017583F"/>
    <w:rsid w:val="00175D62"/>
    <w:rsid w:val="00176D96"/>
    <w:rsid w:val="001772EA"/>
    <w:rsid w:val="00177781"/>
    <w:rsid w:val="00180535"/>
    <w:rsid w:val="0018143B"/>
    <w:rsid w:val="0018206B"/>
    <w:rsid w:val="00182C51"/>
    <w:rsid w:val="00183431"/>
    <w:rsid w:val="00184275"/>
    <w:rsid w:val="00184283"/>
    <w:rsid w:val="00184C45"/>
    <w:rsid w:val="00185007"/>
    <w:rsid w:val="00185F5D"/>
    <w:rsid w:val="00186B04"/>
    <w:rsid w:val="0018740E"/>
    <w:rsid w:val="00191F02"/>
    <w:rsid w:val="001926A7"/>
    <w:rsid w:val="001954DE"/>
    <w:rsid w:val="001972CA"/>
    <w:rsid w:val="001A0A54"/>
    <w:rsid w:val="001A0FF1"/>
    <w:rsid w:val="001A2857"/>
    <w:rsid w:val="001A335D"/>
    <w:rsid w:val="001A4105"/>
    <w:rsid w:val="001A465B"/>
    <w:rsid w:val="001A4B98"/>
    <w:rsid w:val="001A539C"/>
    <w:rsid w:val="001A5B60"/>
    <w:rsid w:val="001A66AD"/>
    <w:rsid w:val="001A6764"/>
    <w:rsid w:val="001A6E47"/>
    <w:rsid w:val="001B165C"/>
    <w:rsid w:val="001B398E"/>
    <w:rsid w:val="001B5BA3"/>
    <w:rsid w:val="001B5F8B"/>
    <w:rsid w:val="001B6B27"/>
    <w:rsid w:val="001B712A"/>
    <w:rsid w:val="001C00EF"/>
    <w:rsid w:val="001C086C"/>
    <w:rsid w:val="001C1EE3"/>
    <w:rsid w:val="001C216F"/>
    <w:rsid w:val="001C3ED7"/>
    <w:rsid w:val="001C5694"/>
    <w:rsid w:val="001C5C4C"/>
    <w:rsid w:val="001C7299"/>
    <w:rsid w:val="001D0910"/>
    <w:rsid w:val="001D48A3"/>
    <w:rsid w:val="001D4EED"/>
    <w:rsid w:val="001D66B7"/>
    <w:rsid w:val="001E1FBF"/>
    <w:rsid w:val="001E4005"/>
    <w:rsid w:val="001E4156"/>
    <w:rsid w:val="001E47DB"/>
    <w:rsid w:val="001E6069"/>
    <w:rsid w:val="001E7712"/>
    <w:rsid w:val="001F051B"/>
    <w:rsid w:val="001F0CA6"/>
    <w:rsid w:val="001F2B16"/>
    <w:rsid w:val="001F5F0C"/>
    <w:rsid w:val="00202E67"/>
    <w:rsid w:val="00203246"/>
    <w:rsid w:val="00204572"/>
    <w:rsid w:val="0020557B"/>
    <w:rsid w:val="00206071"/>
    <w:rsid w:val="0020669F"/>
    <w:rsid w:val="00207E2B"/>
    <w:rsid w:val="002112E0"/>
    <w:rsid w:val="00214A87"/>
    <w:rsid w:val="00215821"/>
    <w:rsid w:val="0021690B"/>
    <w:rsid w:val="00220B79"/>
    <w:rsid w:val="00221458"/>
    <w:rsid w:val="002216EC"/>
    <w:rsid w:val="0022443F"/>
    <w:rsid w:val="00225C13"/>
    <w:rsid w:val="002261A2"/>
    <w:rsid w:val="002262E0"/>
    <w:rsid w:val="00226A03"/>
    <w:rsid w:val="00227B9D"/>
    <w:rsid w:val="00230E0F"/>
    <w:rsid w:val="0023268B"/>
    <w:rsid w:val="00233453"/>
    <w:rsid w:val="00233CA7"/>
    <w:rsid w:val="00233D46"/>
    <w:rsid w:val="00233E13"/>
    <w:rsid w:val="00233FF5"/>
    <w:rsid w:val="0023539F"/>
    <w:rsid w:val="00235774"/>
    <w:rsid w:val="002359FD"/>
    <w:rsid w:val="0024220B"/>
    <w:rsid w:val="00243225"/>
    <w:rsid w:val="00243F58"/>
    <w:rsid w:val="00245739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E11"/>
    <w:rsid w:val="002613FE"/>
    <w:rsid w:val="00263007"/>
    <w:rsid w:val="00263068"/>
    <w:rsid w:val="00263C2E"/>
    <w:rsid w:val="00266DCA"/>
    <w:rsid w:val="00274A05"/>
    <w:rsid w:val="00280AEF"/>
    <w:rsid w:val="00281E58"/>
    <w:rsid w:val="002825FF"/>
    <w:rsid w:val="00284360"/>
    <w:rsid w:val="0028491D"/>
    <w:rsid w:val="00285910"/>
    <w:rsid w:val="0028769A"/>
    <w:rsid w:val="00290001"/>
    <w:rsid w:val="00290192"/>
    <w:rsid w:val="00290524"/>
    <w:rsid w:val="00292164"/>
    <w:rsid w:val="0029531D"/>
    <w:rsid w:val="00295D22"/>
    <w:rsid w:val="00296889"/>
    <w:rsid w:val="002A4368"/>
    <w:rsid w:val="002A4D84"/>
    <w:rsid w:val="002A6B84"/>
    <w:rsid w:val="002A6FB7"/>
    <w:rsid w:val="002A79E7"/>
    <w:rsid w:val="002B19C1"/>
    <w:rsid w:val="002B50D1"/>
    <w:rsid w:val="002B5AD7"/>
    <w:rsid w:val="002B6967"/>
    <w:rsid w:val="002B7336"/>
    <w:rsid w:val="002C1838"/>
    <w:rsid w:val="002C24A5"/>
    <w:rsid w:val="002C3E56"/>
    <w:rsid w:val="002C42F3"/>
    <w:rsid w:val="002C4971"/>
    <w:rsid w:val="002C6955"/>
    <w:rsid w:val="002C7D0B"/>
    <w:rsid w:val="002D23BF"/>
    <w:rsid w:val="002D3295"/>
    <w:rsid w:val="002D39A6"/>
    <w:rsid w:val="002D5DFA"/>
    <w:rsid w:val="002D7FBF"/>
    <w:rsid w:val="002E0DEA"/>
    <w:rsid w:val="002E0E83"/>
    <w:rsid w:val="002E1999"/>
    <w:rsid w:val="002E2D82"/>
    <w:rsid w:val="002E32ED"/>
    <w:rsid w:val="002E4894"/>
    <w:rsid w:val="002E4B33"/>
    <w:rsid w:val="002E58AB"/>
    <w:rsid w:val="002E5E01"/>
    <w:rsid w:val="002E6718"/>
    <w:rsid w:val="002E70F6"/>
    <w:rsid w:val="002F0664"/>
    <w:rsid w:val="002F12DA"/>
    <w:rsid w:val="002F14AA"/>
    <w:rsid w:val="002F1996"/>
    <w:rsid w:val="002F1B8A"/>
    <w:rsid w:val="002F4442"/>
    <w:rsid w:val="002F61C7"/>
    <w:rsid w:val="002F62E8"/>
    <w:rsid w:val="00302683"/>
    <w:rsid w:val="003032D9"/>
    <w:rsid w:val="00303C40"/>
    <w:rsid w:val="00303EC9"/>
    <w:rsid w:val="0030718B"/>
    <w:rsid w:val="003077A0"/>
    <w:rsid w:val="00310324"/>
    <w:rsid w:val="00310849"/>
    <w:rsid w:val="00311F79"/>
    <w:rsid w:val="0031229E"/>
    <w:rsid w:val="00312BDA"/>
    <w:rsid w:val="00313681"/>
    <w:rsid w:val="0031398F"/>
    <w:rsid w:val="00313CCD"/>
    <w:rsid w:val="0031442D"/>
    <w:rsid w:val="00314E6B"/>
    <w:rsid w:val="003173E0"/>
    <w:rsid w:val="003179E2"/>
    <w:rsid w:val="00322801"/>
    <w:rsid w:val="003234DF"/>
    <w:rsid w:val="00323EC6"/>
    <w:rsid w:val="00325880"/>
    <w:rsid w:val="00325F43"/>
    <w:rsid w:val="003265A6"/>
    <w:rsid w:val="00326E99"/>
    <w:rsid w:val="00327885"/>
    <w:rsid w:val="00330FD5"/>
    <w:rsid w:val="003323BA"/>
    <w:rsid w:val="00332908"/>
    <w:rsid w:val="00332A6F"/>
    <w:rsid w:val="00332AFC"/>
    <w:rsid w:val="00332E55"/>
    <w:rsid w:val="0033344C"/>
    <w:rsid w:val="00333570"/>
    <w:rsid w:val="00333EC9"/>
    <w:rsid w:val="00334C11"/>
    <w:rsid w:val="0033507F"/>
    <w:rsid w:val="003352F6"/>
    <w:rsid w:val="00335CA3"/>
    <w:rsid w:val="00336EDD"/>
    <w:rsid w:val="00336EF5"/>
    <w:rsid w:val="003370FD"/>
    <w:rsid w:val="00340B26"/>
    <w:rsid w:val="00340EF2"/>
    <w:rsid w:val="0034182E"/>
    <w:rsid w:val="003423E9"/>
    <w:rsid w:val="003426D5"/>
    <w:rsid w:val="003435BF"/>
    <w:rsid w:val="0034511F"/>
    <w:rsid w:val="003453C4"/>
    <w:rsid w:val="003457DD"/>
    <w:rsid w:val="00347103"/>
    <w:rsid w:val="00347917"/>
    <w:rsid w:val="00347C5B"/>
    <w:rsid w:val="00350737"/>
    <w:rsid w:val="0035073D"/>
    <w:rsid w:val="00353384"/>
    <w:rsid w:val="0035365E"/>
    <w:rsid w:val="00354A0E"/>
    <w:rsid w:val="0035544A"/>
    <w:rsid w:val="0035607A"/>
    <w:rsid w:val="003617BD"/>
    <w:rsid w:val="00362304"/>
    <w:rsid w:val="00362AD7"/>
    <w:rsid w:val="00362E48"/>
    <w:rsid w:val="00363113"/>
    <w:rsid w:val="00364027"/>
    <w:rsid w:val="00365DBF"/>
    <w:rsid w:val="0037108E"/>
    <w:rsid w:val="00371348"/>
    <w:rsid w:val="00371DE1"/>
    <w:rsid w:val="00371F41"/>
    <w:rsid w:val="003721F5"/>
    <w:rsid w:val="003722DB"/>
    <w:rsid w:val="00372ED5"/>
    <w:rsid w:val="00374817"/>
    <w:rsid w:val="00374D72"/>
    <w:rsid w:val="00375747"/>
    <w:rsid w:val="00377130"/>
    <w:rsid w:val="00377777"/>
    <w:rsid w:val="00380E2F"/>
    <w:rsid w:val="00382922"/>
    <w:rsid w:val="00383388"/>
    <w:rsid w:val="00383D0C"/>
    <w:rsid w:val="003840C2"/>
    <w:rsid w:val="00384356"/>
    <w:rsid w:val="00384ACA"/>
    <w:rsid w:val="00384C62"/>
    <w:rsid w:val="00384DF1"/>
    <w:rsid w:val="00385521"/>
    <w:rsid w:val="00387060"/>
    <w:rsid w:val="00387DB4"/>
    <w:rsid w:val="003900B1"/>
    <w:rsid w:val="003915A9"/>
    <w:rsid w:val="003920F6"/>
    <w:rsid w:val="00392A2E"/>
    <w:rsid w:val="00393029"/>
    <w:rsid w:val="003947AE"/>
    <w:rsid w:val="003948EA"/>
    <w:rsid w:val="00395D2F"/>
    <w:rsid w:val="00395DA8"/>
    <w:rsid w:val="00395DCA"/>
    <w:rsid w:val="0039709D"/>
    <w:rsid w:val="003A112A"/>
    <w:rsid w:val="003A19B5"/>
    <w:rsid w:val="003A3958"/>
    <w:rsid w:val="003A514C"/>
    <w:rsid w:val="003A6852"/>
    <w:rsid w:val="003A7020"/>
    <w:rsid w:val="003A7981"/>
    <w:rsid w:val="003B0579"/>
    <w:rsid w:val="003B1304"/>
    <w:rsid w:val="003B164E"/>
    <w:rsid w:val="003B2AA5"/>
    <w:rsid w:val="003B4C4F"/>
    <w:rsid w:val="003B6A04"/>
    <w:rsid w:val="003B6F78"/>
    <w:rsid w:val="003C04CE"/>
    <w:rsid w:val="003C0BB4"/>
    <w:rsid w:val="003C123A"/>
    <w:rsid w:val="003C138D"/>
    <w:rsid w:val="003C3BF3"/>
    <w:rsid w:val="003C463D"/>
    <w:rsid w:val="003C72AC"/>
    <w:rsid w:val="003D01AB"/>
    <w:rsid w:val="003D04A7"/>
    <w:rsid w:val="003D0FBC"/>
    <w:rsid w:val="003D1E20"/>
    <w:rsid w:val="003D4269"/>
    <w:rsid w:val="003D4FE6"/>
    <w:rsid w:val="003D5E9D"/>
    <w:rsid w:val="003D650C"/>
    <w:rsid w:val="003D6C9D"/>
    <w:rsid w:val="003D7EF5"/>
    <w:rsid w:val="003E0123"/>
    <w:rsid w:val="003E0F7D"/>
    <w:rsid w:val="003E35E6"/>
    <w:rsid w:val="003E6521"/>
    <w:rsid w:val="003E6A2E"/>
    <w:rsid w:val="003E7657"/>
    <w:rsid w:val="003F07A4"/>
    <w:rsid w:val="003F1FD0"/>
    <w:rsid w:val="003F29E4"/>
    <w:rsid w:val="003F34EE"/>
    <w:rsid w:val="003F53A1"/>
    <w:rsid w:val="00400BCB"/>
    <w:rsid w:val="00400DBB"/>
    <w:rsid w:val="00401FCC"/>
    <w:rsid w:val="0040206A"/>
    <w:rsid w:val="00402213"/>
    <w:rsid w:val="00402C39"/>
    <w:rsid w:val="004041BF"/>
    <w:rsid w:val="004047AC"/>
    <w:rsid w:val="00407008"/>
    <w:rsid w:val="00407C17"/>
    <w:rsid w:val="00407CF5"/>
    <w:rsid w:val="00411071"/>
    <w:rsid w:val="00411961"/>
    <w:rsid w:val="00412928"/>
    <w:rsid w:val="004141D2"/>
    <w:rsid w:val="004170F5"/>
    <w:rsid w:val="004171D8"/>
    <w:rsid w:val="004207A8"/>
    <w:rsid w:val="00420ED0"/>
    <w:rsid w:val="00421B78"/>
    <w:rsid w:val="00423A36"/>
    <w:rsid w:val="00423FB0"/>
    <w:rsid w:val="00427435"/>
    <w:rsid w:val="0042777D"/>
    <w:rsid w:val="0043158B"/>
    <w:rsid w:val="004326C2"/>
    <w:rsid w:val="00435047"/>
    <w:rsid w:val="00437BE3"/>
    <w:rsid w:val="00440188"/>
    <w:rsid w:val="004407A9"/>
    <w:rsid w:val="004415D4"/>
    <w:rsid w:val="004429C2"/>
    <w:rsid w:val="00444197"/>
    <w:rsid w:val="00447B91"/>
    <w:rsid w:val="00450F19"/>
    <w:rsid w:val="00452BF2"/>
    <w:rsid w:val="004545DA"/>
    <w:rsid w:val="00454F08"/>
    <w:rsid w:val="00455F1E"/>
    <w:rsid w:val="00457261"/>
    <w:rsid w:val="00460CDE"/>
    <w:rsid w:val="00461624"/>
    <w:rsid w:val="00461B60"/>
    <w:rsid w:val="00462AA8"/>
    <w:rsid w:val="0046403A"/>
    <w:rsid w:val="00464FDC"/>
    <w:rsid w:val="0046648D"/>
    <w:rsid w:val="00466FF7"/>
    <w:rsid w:val="00472E15"/>
    <w:rsid w:val="0047308C"/>
    <w:rsid w:val="00473668"/>
    <w:rsid w:val="00480C17"/>
    <w:rsid w:val="00481576"/>
    <w:rsid w:val="0048234B"/>
    <w:rsid w:val="00483A5B"/>
    <w:rsid w:val="00483CF9"/>
    <w:rsid w:val="0048483F"/>
    <w:rsid w:val="00485256"/>
    <w:rsid w:val="00486F13"/>
    <w:rsid w:val="004873E5"/>
    <w:rsid w:val="00487535"/>
    <w:rsid w:val="004875D0"/>
    <w:rsid w:val="00487C0E"/>
    <w:rsid w:val="00487DF6"/>
    <w:rsid w:val="004918E4"/>
    <w:rsid w:val="00491D18"/>
    <w:rsid w:val="00491F68"/>
    <w:rsid w:val="00492C8C"/>
    <w:rsid w:val="00493166"/>
    <w:rsid w:val="004935BE"/>
    <w:rsid w:val="004939C0"/>
    <w:rsid w:val="004945CB"/>
    <w:rsid w:val="00494EE3"/>
    <w:rsid w:val="0049586C"/>
    <w:rsid w:val="00495D3E"/>
    <w:rsid w:val="00496D2C"/>
    <w:rsid w:val="004A0393"/>
    <w:rsid w:val="004A07E2"/>
    <w:rsid w:val="004A1B06"/>
    <w:rsid w:val="004A3A65"/>
    <w:rsid w:val="004A4805"/>
    <w:rsid w:val="004A4994"/>
    <w:rsid w:val="004A6D5B"/>
    <w:rsid w:val="004A71DE"/>
    <w:rsid w:val="004A7908"/>
    <w:rsid w:val="004B08F1"/>
    <w:rsid w:val="004B0EED"/>
    <w:rsid w:val="004B2AF2"/>
    <w:rsid w:val="004B5697"/>
    <w:rsid w:val="004B7901"/>
    <w:rsid w:val="004B7944"/>
    <w:rsid w:val="004C4783"/>
    <w:rsid w:val="004C5E76"/>
    <w:rsid w:val="004C6AC1"/>
    <w:rsid w:val="004C75E9"/>
    <w:rsid w:val="004D3980"/>
    <w:rsid w:val="004D41E4"/>
    <w:rsid w:val="004D4F4D"/>
    <w:rsid w:val="004D767C"/>
    <w:rsid w:val="004D7AC8"/>
    <w:rsid w:val="004D7BAC"/>
    <w:rsid w:val="004E0019"/>
    <w:rsid w:val="004E1742"/>
    <w:rsid w:val="004E1969"/>
    <w:rsid w:val="004E1B29"/>
    <w:rsid w:val="004E3003"/>
    <w:rsid w:val="004E5003"/>
    <w:rsid w:val="004E6959"/>
    <w:rsid w:val="004E6F06"/>
    <w:rsid w:val="004F0466"/>
    <w:rsid w:val="004F133F"/>
    <w:rsid w:val="004F3A52"/>
    <w:rsid w:val="004F74BE"/>
    <w:rsid w:val="00501066"/>
    <w:rsid w:val="005016DE"/>
    <w:rsid w:val="005027CC"/>
    <w:rsid w:val="0050300C"/>
    <w:rsid w:val="005063E1"/>
    <w:rsid w:val="005079A8"/>
    <w:rsid w:val="00510AFA"/>
    <w:rsid w:val="00512553"/>
    <w:rsid w:val="005145E4"/>
    <w:rsid w:val="005173CE"/>
    <w:rsid w:val="00523E7E"/>
    <w:rsid w:val="005254E4"/>
    <w:rsid w:val="00526195"/>
    <w:rsid w:val="00527782"/>
    <w:rsid w:val="005331A0"/>
    <w:rsid w:val="00533BE5"/>
    <w:rsid w:val="00534B3A"/>
    <w:rsid w:val="0053552E"/>
    <w:rsid w:val="0053610C"/>
    <w:rsid w:val="005402FB"/>
    <w:rsid w:val="005409FD"/>
    <w:rsid w:val="00541CF8"/>
    <w:rsid w:val="00541D2C"/>
    <w:rsid w:val="00545203"/>
    <w:rsid w:val="00547313"/>
    <w:rsid w:val="00547624"/>
    <w:rsid w:val="00547660"/>
    <w:rsid w:val="00550C86"/>
    <w:rsid w:val="005523E1"/>
    <w:rsid w:val="0055570F"/>
    <w:rsid w:val="005604A3"/>
    <w:rsid w:val="0056078D"/>
    <w:rsid w:val="00561D9C"/>
    <w:rsid w:val="00566DD6"/>
    <w:rsid w:val="00570328"/>
    <w:rsid w:val="005764BE"/>
    <w:rsid w:val="00581B26"/>
    <w:rsid w:val="00581D4A"/>
    <w:rsid w:val="0058235D"/>
    <w:rsid w:val="0058508A"/>
    <w:rsid w:val="00585DC0"/>
    <w:rsid w:val="005913E9"/>
    <w:rsid w:val="00591925"/>
    <w:rsid w:val="00592A7B"/>
    <w:rsid w:val="005937BA"/>
    <w:rsid w:val="00595B40"/>
    <w:rsid w:val="00596B4D"/>
    <w:rsid w:val="005A115F"/>
    <w:rsid w:val="005A19BC"/>
    <w:rsid w:val="005A5998"/>
    <w:rsid w:val="005A5BB3"/>
    <w:rsid w:val="005A6096"/>
    <w:rsid w:val="005A7D06"/>
    <w:rsid w:val="005B4639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01B2"/>
    <w:rsid w:val="005D050D"/>
    <w:rsid w:val="005D13B6"/>
    <w:rsid w:val="005D1BCE"/>
    <w:rsid w:val="005D2A6D"/>
    <w:rsid w:val="005D3428"/>
    <w:rsid w:val="005D694A"/>
    <w:rsid w:val="005D6A4E"/>
    <w:rsid w:val="005D7302"/>
    <w:rsid w:val="005D7E29"/>
    <w:rsid w:val="005E0EF2"/>
    <w:rsid w:val="005E127D"/>
    <w:rsid w:val="005E1697"/>
    <w:rsid w:val="005E1E1C"/>
    <w:rsid w:val="005E310E"/>
    <w:rsid w:val="005E3A59"/>
    <w:rsid w:val="005E3BA2"/>
    <w:rsid w:val="005E4178"/>
    <w:rsid w:val="005E428B"/>
    <w:rsid w:val="005E4C3D"/>
    <w:rsid w:val="005E569D"/>
    <w:rsid w:val="005E5B1E"/>
    <w:rsid w:val="005E74F1"/>
    <w:rsid w:val="005E7C75"/>
    <w:rsid w:val="005E7D4D"/>
    <w:rsid w:val="005F1C92"/>
    <w:rsid w:val="005F43C0"/>
    <w:rsid w:val="005F46CB"/>
    <w:rsid w:val="005F5D5F"/>
    <w:rsid w:val="005F770A"/>
    <w:rsid w:val="00600C8B"/>
    <w:rsid w:val="00601269"/>
    <w:rsid w:val="00604423"/>
    <w:rsid w:val="00604D94"/>
    <w:rsid w:val="00605DE1"/>
    <w:rsid w:val="00605F18"/>
    <w:rsid w:val="0060668D"/>
    <w:rsid w:val="0060796F"/>
    <w:rsid w:val="00610565"/>
    <w:rsid w:val="00612578"/>
    <w:rsid w:val="00612F0C"/>
    <w:rsid w:val="00614192"/>
    <w:rsid w:val="006154D1"/>
    <w:rsid w:val="006163E6"/>
    <w:rsid w:val="00616A63"/>
    <w:rsid w:val="00617092"/>
    <w:rsid w:val="00617098"/>
    <w:rsid w:val="006176EA"/>
    <w:rsid w:val="00620378"/>
    <w:rsid w:val="00622AB1"/>
    <w:rsid w:val="0062362C"/>
    <w:rsid w:val="00623BCD"/>
    <w:rsid w:val="00623BD2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5C6C"/>
    <w:rsid w:val="00636E93"/>
    <w:rsid w:val="00637B90"/>
    <w:rsid w:val="00640837"/>
    <w:rsid w:val="00640D82"/>
    <w:rsid w:val="00640F71"/>
    <w:rsid w:val="0064302F"/>
    <w:rsid w:val="006456E4"/>
    <w:rsid w:val="006459A7"/>
    <w:rsid w:val="0064639B"/>
    <w:rsid w:val="0064784E"/>
    <w:rsid w:val="00647E1F"/>
    <w:rsid w:val="00652978"/>
    <w:rsid w:val="00652E0E"/>
    <w:rsid w:val="006532B4"/>
    <w:rsid w:val="00653616"/>
    <w:rsid w:val="00655CD3"/>
    <w:rsid w:val="006561D0"/>
    <w:rsid w:val="00656D86"/>
    <w:rsid w:val="0065774C"/>
    <w:rsid w:val="00661104"/>
    <w:rsid w:val="00667742"/>
    <w:rsid w:val="00670F97"/>
    <w:rsid w:val="00672E5C"/>
    <w:rsid w:val="006730B2"/>
    <w:rsid w:val="006732B6"/>
    <w:rsid w:val="006761F3"/>
    <w:rsid w:val="0068040A"/>
    <w:rsid w:val="006846C6"/>
    <w:rsid w:val="00686115"/>
    <w:rsid w:val="00687392"/>
    <w:rsid w:val="00687816"/>
    <w:rsid w:val="006878B5"/>
    <w:rsid w:val="00687963"/>
    <w:rsid w:val="00691541"/>
    <w:rsid w:val="00691B44"/>
    <w:rsid w:val="006960DD"/>
    <w:rsid w:val="006A20CB"/>
    <w:rsid w:val="006A2B6D"/>
    <w:rsid w:val="006A31B2"/>
    <w:rsid w:val="006A3F3E"/>
    <w:rsid w:val="006A4AE6"/>
    <w:rsid w:val="006A4B20"/>
    <w:rsid w:val="006A7148"/>
    <w:rsid w:val="006A7496"/>
    <w:rsid w:val="006B07E3"/>
    <w:rsid w:val="006B1EB3"/>
    <w:rsid w:val="006B2D0C"/>
    <w:rsid w:val="006B792F"/>
    <w:rsid w:val="006B7FFA"/>
    <w:rsid w:val="006C3F7B"/>
    <w:rsid w:val="006C40EF"/>
    <w:rsid w:val="006C7325"/>
    <w:rsid w:val="006D0E26"/>
    <w:rsid w:val="006D0E67"/>
    <w:rsid w:val="006D2CF5"/>
    <w:rsid w:val="006D3509"/>
    <w:rsid w:val="006D3DD1"/>
    <w:rsid w:val="006D61DD"/>
    <w:rsid w:val="006D6A98"/>
    <w:rsid w:val="006E0D6E"/>
    <w:rsid w:val="006E1A05"/>
    <w:rsid w:val="006E65F4"/>
    <w:rsid w:val="006E6602"/>
    <w:rsid w:val="006E6D48"/>
    <w:rsid w:val="006F0684"/>
    <w:rsid w:val="006F0708"/>
    <w:rsid w:val="006F150E"/>
    <w:rsid w:val="006F3072"/>
    <w:rsid w:val="006F5D8E"/>
    <w:rsid w:val="006F65D2"/>
    <w:rsid w:val="006F7174"/>
    <w:rsid w:val="007006C5"/>
    <w:rsid w:val="007030D6"/>
    <w:rsid w:val="00704D5B"/>
    <w:rsid w:val="007053B9"/>
    <w:rsid w:val="00706F64"/>
    <w:rsid w:val="00710315"/>
    <w:rsid w:val="00710772"/>
    <w:rsid w:val="00712805"/>
    <w:rsid w:val="00713CD5"/>
    <w:rsid w:val="00714F8C"/>
    <w:rsid w:val="00716E28"/>
    <w:rsid w:val="007175C6"/>
    <w:rsid w:val="007177B0"/>
    <w:rsid w:val="0071792A"/>
    <w:rsid w:val="0072197C"/>
    <w:rsid w:val="00725E74"/>
    <w:rsid w:val="0072676E"/>
    <w:rsid w:val="00726E93"/>
    <w:rsid w:val="007313D7"/>
    <w:rsid w:val="007322A3"/>
    <w:rsid w:val="00732A27"/>
    <w:rsid w:val="00732E94"/>
    <w:rsid w:val="007331C8"/>
    <w:rsid w:val="00737834"/>
    <w:rsid w:val="00740D6F"/>
    <w:rsid w:val="007418CF"/>
    <w:rsid w:val="007428D5"/>
    <w:rsid w:val="00745220"/>
    <w:rsid w:val="00745CED"/>
    <w:rsid w:val="0075315B"/>
    <w:rsid w:val="00756775"/>
    <w:rsid w:val="00760FEF"/>
    <w:rsid w:val="00761320"/>
    <w:rsid w:val="00762004"/>
    <w:rsid w:val="007628A9"/>
    <w:rsid w:val="00764AFA"/>
    <w:rsid w:val="00767DC1"/>
    <w:rsid w:val="00770037"/>
    <w:rsid w:val="0077023E"/>
    <w:rsid w:val="007711BA"/>
    <w:rsid w:val="00773D3C"/>
    <w:rsid w:val="00775865"/>
    <w:rsid w:val="00777905"/>
    <w:rsid w:val="00780302"/>
    <w:rsid w:val="00780B90"/>
    <w:rsid w:val="007820E0"/>
    <w:rsid w:val="00782436"/>
    <w:rsid w:val="007855B3"/>
    <w:rsid w:val="007900EA"/>
    <w:rsid w:val="007901FD"/>
    <w:rsid w:val="0079380F"/>
    <w:rsid w:val="00793BB6"/>
    <w:rsid w:val="007969B3"/>
    <w:rsid w:val="00796B8E"/>
    <w:rsid w:val="007A0F50"/>
    <w:rsid w:val="007A3346"/>
    <w:rsid w:val="007A7B54"/>
    <w:rsid w:val="007B1093"/>
    <w:rsid w:val="007B2145"/>
    <w:rsid w:val="007B2ADD"/>
    <w:rsid w:val="007B4AB8"/>
    <w:rsid w:val="007C0643"/>
    <w:rsid w:val="007C2274"/>
    <w:rsid w:val="007C2E03"/>
    <w:rsid w:val="007C4C11"/>
    <w:rsid w:val="007D122D"/>
    <w:rsid w:val="007D1809"/>
    <w:rsid w:val="007D3A76"/>
    <w:rsid w:val="007D5117"/>
    <w:rsid w:val="007D5E16"/>
    <w:rsid w:val="007E0205"/>
    <w:rsid w:val="007E0D3F"/>
    <w:rsid w:val="007E117C"/>
    <w:rsid w:val="007E1969"/>
    <w:rsid w:val="007E1A00"/>
    <w:rsid w:val="007E21B7"/>
    <w:rsid w:val="007E3ED8"/>
    <w:rsid w:val="007E5879"/>
    <w:rsid w:val="007E6578"/>
    <w:rsid w:val="007E7C97"/>
    <w:rsid w:val="007F0B66"/>
    <w:rsid w:val="007F1485"/>
    <w:rsid w:val="007F1C0D"/>
    <w:rsid w:val="007F23F0"/>
    <w:rsid w:val="007F479E"/>
    <w:rsid w:val="007F491D"/>
    <w:rsid w:val="007F4C3E"/>
    <w:rsid w:val="007F7BF6"/>
    <w:rsid w:val="00801143"/>
    <w:rsid w:val="00802715"/>
    <w:rsid w:val="00804FBE"/>
    <w:rsid w:val="00805BA8"/>
    <w:rsid w:val="00807244"/>
    <w:rsid w:val="008103B6"/>
    <w:rsid w:val="0081106F"/>
    <w:rsid w:val="0081328E"/>
    <w:rsid w:val="0081413A"/>
    <w:rsid w:val="008172EC"/>
    <w:rsid w:val="008172EE"/>
    <w:rsid w:val="008178F7"/>
    <w:rsid w:val="0082098D"/>
    <w:rsid w:val="0082111C"/>
    <w:rsid w:val="00821328"/>
    <w:rsid w:val="00823BD5"/>
    <w:rsid w:val="008242F3"/>
    <w:rsid w:val="00825A56"/>
    <w:rsid w:val="00831BEF"/>
    <w:rsid w:val="00833BC3"/>
    <w:rsid w:val="008351EC"/>
    <w:rsid w:val="00840883"/>
    <w:rsid w:val="008417AF"/>
    <w:rsid w:val="00841E5D"/>
    <w:rsid w:val="00844F1B"/>
    <w:rsid w:val="00845A54"/>
    <w:rsid w:val="008468C1"/>
    <w:rsid w:val="008469D8"/>
    <w:rsid w:val="00846FA1"/>
    <w:rsid w:val="0084787F"/>
    <w:rsid w:val="0085071B"/>
    <w:rsid w:val="008508F8"/>
    <w:rsid w:val="00850913"/>
    <w:rsid w:val="00851AB4"/>
    <w:rsid w:val="008525B1"/>
    <w:rsid w:val="00852BBB"/>
    <w:rsid w:val="0085474D"/>
    <w:rsid w:val="00860598"/>
    <w:rsid w:val="008613F7"/>
    <w:rsid w:val="00863240"/>
    <w:rsid w:val="008642B6"/>
    <w:rsid w:val="00864F39"/>
    <w:rsid w:val="008652F3"/>
    <w:rsid w:val="00866B43"/>
    <w:rsid w:val="0087186F"/>
    <w:rsid w:val="00871B1A"/>
    <w:rsid w:val="00871C94"/>
    <w:rsid w:val="00871EE0"/>
    <w:rsid w:val="00872AD8"/>
    <w:rsid w:val="00874537"/>
    <w:rsid w:val="00875D80"/>
    <w:rsid w:val="00877F89"/>
    <w:rsid w:val="00882ECE"/>
    <w:rsid w:val="0088317B"/>
    <w:rsid w:val="00884661"/>
    <w:rsid w:val="00884F97"/>
    <w:rsid w:val="00885072"/>
    <w:rsid w:val="00886150"/>
    <w:rsid w:val="00886181"/>
    <w:rsid w:val="0088640A"/>
    <w:rsid w:val="00887260"/>
    <w:rsid w:val="0089192D"/>
    <w:rsid w:val="00892735"/>
    <w:rsid w:val="00894662"/>
    <w:rsid w:val="00896722"/>
    <w:rsid w:val="00896E66"/>
    <w:rsid w:val="008A1C40"/>
    <w:rsid w:val="008A2900"/>
    <w:rsid w:val="008A298C"/>
    <w:rsid w:val="008A3072"/>
    <w:rsid w:val="008A375E"/>
    <w:rsid w:val="008A3DAF"/>
    <w:rsid w:val="008A643A"/>
    <w:rsid w:val="008A69EA"/>
    <w:rsid w:val="008A7D54"/>
    <w:rsid w:val="008B1514"/>
    <w:rsid w:val="008B1649"/>
    <w:rsid w:val="008B1F36"/>
    <w:rsid w:val="008B204A"/>
    <w:rsid w:val="008C1746"/>
    <w:rsid w:val="008C1EA3"/>
    <w:rsid w:val="008C3503"/>
    <w:rsid w:val="008C3B54"/>
    <w:rsid w:val="008C4E52"/>
    <w:rsid w:val="008C5020"/>
    <w:rsid w:val="008C66E6"/>
    <w:rsid w:val="008C66EF"/>
    <w:rsid w:val="008C6C63"/>
    <w:rsid w:val="008C6DBA"/>
    <w:rsid w:val="008D0C77"/>
    <w:rsid w:val="008D0DBC"/>
    <w:rsid w:val="008D2821"/>
    <w:rsid w:val="008D2D2A"/>
    <w:rsid w:val="008D2EC6"/>
    <w:rsid w:val="008D3369"/>
    <w:rsid w:val="008D3FC0"/>
    <w:rsid w:val="008D4E1E"/>
    <w:rsid w:val="008D5B34"/>
    <w:rsid w:val="008E0021"/>
    <w:rsid w:val="008E1987"/>
    <w:rsid w:val="008E330B"/>
    <w:rsid w:val="008E3694"/>
    <w:rsid w:val="008E3BC8"/>
    <w:rsid w:val="008E589D"/>
    <w:rsid w:val="008E6B2E"/>
    <w:rsid w:val="008F09C7"/>
    <w:rsid w:val="008F0CAF"/>
    <w:rsid w:val="008F1941"/>
    <w:rsid w:val="008F4503"/>
    <w:rsid w:val="008F5C8C"/>
    <w:rsid w:val="008F5DB4"/>
    <w:rsid w:val="008F7D92"/>
    <w:rsid w:val="00900189"/>
    <w:rsid w:val="00900C95"/>
    <w:rsid w:val="009025BD"/>
    <w:rsid w:val="0090381F"/>
    <w:rsid w:val="009042F7"/>
    <w:rsid w:val="0090753B"/>
    <w:rsid w:val="00910DA8"/>
    <w:rsid w:val="0091197F"/>
    <w:rsid w:val="00911CEB"/>
    <w:rsid w:val="00911E5A"/>
    <w:rsid w:val="00911FD7"/>
    <w:rsid w:val="00913FB2"/>
    <w:rsid w:val="009162EF"/>
    <w:rsid w:val="00916517"/>
    <w:rsid w:val="0092263E"/>
    <w:rsid w:val="00927028"/>
    <w:rsid w:val="00927F96"/>
    <w:rsid w:val="009306E9"/>
    <w:rsid w:val="00931308"/>
    <w:rsid w:val="00931A45"/>
    <w:rsid w:val="0093304D"/>
    <w:rsid w:val="009336D7"/>
    <w:rsid w:val="0093414A"/>
    <w:rsid w:val="009341CC"/>
    <w:rsid w:val="00935A5D"/>
    <w:rsid w:val="00935D7C"/>
    <w:rsid w:val="009365B6"/>
    <w:rsid w:val="0094127C"/>
    <w:rsid w:val="009412CA"/>
    <w:rsid w:val="009420E7"/>
    <w:rsid w:val="00942141"/>
    <w:rsid w:val="00942173"/>
    <w:rsid w:val="00942D62"/>
    <w:rsid w:val="00951668"/>
    <w:rsid w:val="00953A2D"/>
    <w:rsid w:val="009543EE"/>
    <w:rsid w:val="009546AB"/>
    <w:rsid w:val="0095561C"/>
    <w:rsid w:val="00955E0E"/>
    <w:rsid w:val="00956981"/>
    <w:rsid w:val="00960667"/>
    <w:rsid w:val="00962662"/>
    <w:rsid w:val="0096280E"/>
    <w:rsid w:val="009632C8"/>
    <w:rsid w:val="009648B6"/>
    <w:rsid w:val="009657BC"/>
    <w:rsid w:val="0096580F"/>
    <w:rsid w:val="009663FF"/>
    <w:rsid w:val="009703A7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3ACE"/>
    <w:rsid w:val="0097497D"/>
    <w:rsid w:val="009756B7"/>
    <w:rsid w:val="009759AD"/>
    <w:rsid w:val="0097683D"/>
    <w:rsid w:val="00976AA2"/>
    <w:rsid w:val="0097707A"/>
    <w:rsid w:val="0097757A"/>
    <w:rsid w:val="00977E20"/>
    <w:rsid w:val="0098129D"/>
    <w:rsid w:val="009823F6"/>
    <w:rsid w:val="0098248A"/>
    <w:rsid w:val="0098318C"/>
    <w:rsid w:val="00985E8A"/>
    <w:rsid w:val="00987682"/>
    <w:rsid w:val="00987DE9"/>
    <w:rsid w:val="009908C2"/>
    <w:rsid w:val="00992DA0"/>
    <w:rsid w:val="00992DE2"/>
    <w:rsid w:val="00993B8E"/>
    <w:rsid w:val="00993D59"/>
    <w:rsid w:val="00994D4E"/>
    <w:rsid w:val="00995E3E"/>
    <w:rsid w:val="00996382"/>
    <w:rsid w:val="00996C39"/>
    <w:rsid w:val="009973DA"/>
    <w:rsid w:val="0099764E"/>
    <w:rsid w:val="00997880"/>
    <w:rsid w:val="00997C0C"/>
    <w:rsid w:val="009A0161"/>
    <w:rsid w:val="009A0AA8"/>
    <w:rsid w:val="009A1F10"/>
    <w:rsid w:val="009A37E4"/>
    <w:rsid w:val="009A3F07"/>
    <w:rsid w:val="009B36C9"/>
    <w:rsid w:val="009B3AAD"/>
    <w:rsid w:val="009B3B6C"/>
    <w:rsid w:val="009B7611"/>
    <w:rsid w:val="009C01BF"/>
    <w:rsid w:val="009C16E7"/>
    <w:rsid w:val="009C18D5"/>
    <w:rsid w:val="009C22E7"/>
    <w:rsid w:val="009C34DD"/>
    <w:rsid w:val="009C39AA"/>
    <w:rsid w:val="009C41D0"/>
    <w:rsid w:val="009C7C25"/>
    <w:rsid w:val="009D0467"/>
    <w:rsid w:val="009D0774"/>
    <w:rsid w:val="009D107E"/>
    <w:rsid w:val="009D3122"/>
    <w:rsid w:val="009D3A71"/>
    <w:rsid w:val="009D5191"/>
    <w:rsid w:val="009D5C72"/>
    <w:rsid w:val="009D5E5C"/>
    <w:rsid w:val="009D6BE4"/>
    <w:rsid w:val="009D6F5F"/>
    <w:rsid w:val="009E03E2"/>
    <w:rsid w:val="009E104E"/>
    <w:rsid w:val="009E16FA"/>
    <w:rsid w:val="009E1E8E"/>
    <w:rsid w:val="009E2F89"/>
    <w:rsid w:val="009E3233"/>
    <w:rsid w:val="009E391F"/>
    <w:rsid w:val="009E3EBA"/>
    <w:rsid w:val="009E3FB1"/>
    <w:rsid w:val="009E4C63"/>
    <w:rsid w:val="009E6A6D"/>
    <w:rsid w:val="009F0745"/>
    <w:rsid w:val="009F1B08"/>
    <w:rsid w:val="009F3FCB"/>
    <w:rsid w:val="009F4EC2"/>
    <w:rsid w:val="009F67FE"/>
    <w:rsid w:val="00A0022D"/>
    <w:rsid w:val="00A014E5"/>
    <w:rsid w:val="00A0176C"/>
    <w:rsid w:val="00A01870"/>
    <w:rsid w:val="00A01CE4"/>
    <w:rsid w:val="00A027DD"/>
    <w:rsid w:val="00A03880"/>
    <w:rsid w:val="00A03CB4"/>
    <w:rsid w:val="00A04F1F"/>
    <w:rsid w:val="00A052B2"/>
    <w:rsid w:val="00A0602F"/>
    <w:rsid w:val="00A10C05"/>
    <w:rsid w:val="00A11C7C"/>
    <w:rsid w:val="00A12323"/>
    <w:rsid w:val="00A12BDF"/>
    <w:rsid w:val="00A13EC9"/>
    <w:rsid w:val="00A14829"/>
    <w:rsid w:val="00A14955"/>
    <w:rsid w:val="00A150C1"/>
    <w:rsid w:val="00A15C9D"/>
    <w:rsid w:val="00A17ED0"/>
    <w:rsid w:val="00A222C4"/>
    <w:rsid w:val="00A23BE7"/>
    <w:rsid w:val="00A2417C"/>
    <w:rsid w:val="00A2495D"/>
    <w:rsid w:val="00A24C65"/>
    <w:rsid w:val="00A27879"/>
    <w:rsid w:val="00A302F5"/>
    <w:rsid w:val="00A3077E"/>
    <w:rsid w:val="00A32ACC"/>
    <w:rsid w:val="00A33251"/>
    <w:rsid w:val="00A335BB"/>
    <w:rsid w:val="00A335EB"/>
    <w:rsid w:val="00A33D6C"/>
    <w:rsid w:val="00A3448B"/>
    <w:rsid w:val="00A348B3"/>
    <w:rsid w:val="00A353CE"/>
    <w:rsid w:val="00A3578B"/>
    <w:rsid w:val="00A4024E"/>
    <w:rsid w:val="00A40B5C"/>
    <w:rsid w:val="00A417B1"/>
    <w:rsid w:val="00A4189A"/>
    <w:rsid w:val="00A434BB"/>
    <w:rsid w:val="00A4432E"/>
    <w:rsid w:val="00A44DF6"/>
    <w:rsid w:val="00A45924"/>
    <w:rsid w:val="00A45CA4"/>
    <w:rsid w:val="00A4708B"/>
    <w:rsid w:val="00A502B0"/>
    <w:rsid w:val="00A54516"/>
    <w:rsid w:val="00A54913"/>
    <w:rsid w:val="00A55D53"/>
    <w:rsid w:val="00A570B9"/>
    <w:rsid w:val="00A60A55"/>
    <w:rsid w:val="00A61C01"/>
    <w:rsid w:val="00A61D49"/>
    <w:rsid w:val="00A624B5"/>
    <w:rsid w:val="00A62B98"/>
    <w:rsid w:val="00A6492C"/>
    <w:rsid w:val="00A664EE"/>
    <w:rsid w:val="00A6690E"/>
    <w:rsid w:val="00A66D5C"/>
    <w:rsid w:val="00A66FFA"/>
    <w:rsid w:val="00A671A8"/>
    <w:rsid w:val="00A67396"/>
    <w:rsid w:val="00A677B8"/>
    <w:rsid w:val="00A71527"/>
    <w:rsid w:val="00A71830"/>
    <w:rsid w:val="00A72588"/>
    <w:rsid w:val="00A72FC7"/>
    <w:rsid w:val="00A74868"/>
    <w:rsid w:val="00A75951"/>
    <w:rsid w:val="00A75C16"/>
    <w:rsid w:val="00A77C3D"/>
    <w:rsid w:val="00A806D1"/>
    <w:rsid w:val="00A83236"/>
    <w:rsid w:val="00A84EBD"/>
    <w:rsid w:val="00A85834"/>
    <w:rsid w:val="00A86224"/>
    <w:rsid w:val="00A86FEF"/>
    <w:rsid w:val="00A879F0"/>
    <w:rsid w:val="00A87AFC"/>
    <w:rsid w:val="00A904F0"/>
    <w:rsid w:val="00A9201A"/>
    <w:rsid w:val="00A95215"/>
    <w:rsid w:val="00A96179"/>
    <w:rsid w:val="00A9688A"/>
    <w:rsid w:val="00A96D2B"/>
    <w:rsid w:val="00AA0AD9"/>
    <w:rsid w:val="00AA1367"/>
    <w:rsid w:val="00AA2996"/>
    <w:rsid w:val="00AA2B04"/>
    <w:rsid w:val="00AA3471"/>
    <w:rsid w:val="00AA3678"/>
    <w:rsid w:val="00AA5432"/>
    <w:rsid w:val="00AA6075"/>
    <w:rsid w:val="00AA6349"/>
    <w:rsid w:val="00AB0696"/>
    <w:rsid w:val="00AB1FD1"/>
    <w:rsid w:val="00AB2454"/>
    <w:rsid w:val="00AB3862"/>
    <w:rsid w:val="00AB42CF"/>
    <w:rsid w:val="00AB4734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0C8A"/>
    <w:rsid w:val="00AD5D09"/>
    <w:rsid w:val="00AD7F1A"/>
    <w:rsid w:val="00AE31EB"/>
    <w:rsid w:val="00AE5D30"/>
    <w:rsid w:val="00AE64A1"/>
    <w:rsid w:val="00AE7E90"/>
    <w:rsid w:val="00AF1948"/>
    <w:rsid w:val="00AF1981"/>
    <w:rsid w:val="00AF1A2A"/>
    <w:rsid w:val="00AF44A1"/>
    <w:rsid w:val="00AF51FE"/>
    <w:rsid w:val="00AF5EC8"/>
    <w:rsid w:val="00AF71B2"/>
    <w:rsid w:val="00B000F2"/>
    <w:rsid w:val="00B006FE"/>
    <w:rsid w:val="00B00A3C"/>
    <w:rsid w:val="00B01503"/>
    <w:rsid w:val="00B01C3F"/>
    <w:rsid w:val="00B021E8"/>
    <w:rsid w:val="00B02486"/>
    <w:rsid w:val="00B02F3B"/>
    <w:rsid w:val="00B035E7"/>
    <w:rsid w:val="00B04912"/>
    <w:rsid w:val="00B05181"/>
    <w:rsid w:val="00B06F1D"/>
    <w:rsid w:val="00B07030"/>
    <w:rsid w:val="00B10FA6"/>
    <w:rsid w:val="00B124FE"/>
    <w:rsid w:val="00B130DC"/>
    <w:rsid w:val="00B13F49"/>
    <w:rsid w:val="00B152EB"/>
    <w:rsid w:val="00B163F5"/>
    <w:rsid w:val="00B17846"/>
    <w:rsid w:val="00B203DA"/>
    <w:rsid w:val="00B21974"/>
    <w:rsid w:val="00B2274C"/>
    <w:rsid w:val="00B22CA2"/>
    <w:rsid w:val="00B23D5B"/>
    <w:rsid w:val="00B24884"/>
    <w:rsid w:val="00B24965"/>
    <w:rsid w:val="00B2599D"/>
    <w:rsid w:val="00B2602C"/>
    <w:rsid w:val="00B27F74"/>
    <w:rsid w:val="00B30CCA"/>
    <w:rsid w:val="00B314E7"/>
    <w:rsid w:val="00B3195A"/>
    <w:rsid w:val="00B33DF0"/>
    <w:rsid w:val="00B34062"/>
    <w:rsid w:val="00B34BB8"/>
    <w:rsid w:val="00B34F7A"/>
    <w:rsid w:val="00B365BA"/>
    <w:rsid w:val="00B408D4"/>
    <w:rsid w:val="00B40AF5"/>
    <w:rsid w:val="00B424AF"/>
    <w:rsid w:val="00B4465D"/>
    <w:rsid w:val="00B465B2"/>
    <w:rsid w:val="00B47AB8"/>
    <w:rsid w:val="00B47D8E"/>
    <w:rsid w:val="00B50BED"/>
    <w:rsid w:val="00B5384D"/>
    <w:rsid w:val="00B55970"/>
    <w:rsid w:val="00B55EBF"/>
    <w:rsid w:val="00B624AD"/>
    <w:rsid w:val="00B63E46"/>
    <w:rsid w:val="00B64ABC"/>
    <w:rsid w:val="00B65DF6"/>
    <w:rsid w:val="00B7008A"/>
    <w:rsid w:val="00B72496"/>
    <w:rsid w:val="00B755D1"/>
    <w:rsid w:val="00B777C9"/>
    <w:rsid w:val="00B77817"/>
    <w:rsid w:val="00B80329"/>
    <w:rsid w:val="00B810C2"/>
    <w:rsid w:val="00B8170D"/>
    <w:rsid w:val="00B8449F"/>
    <w:rsid w:val="00B8635A"/>
    <w:rsid w:val="00B86E45"/>
    <w:rsid w:val="00B87D6F"/>
    <w:rsid w:val="00B90366"/>
    <w:rsid w:val="00B908C3"/>
    <w:rsid w:val="00B90920"/>
    <w:rsid w:val="00B9202C"/>
    <w:rsid w:val="00B922F1"/>
    <w:rsid w:val="00B9363B"/>
    <w:rsid w:val="00B941C7"/>
    <w:rsid w:val="00B947B2"/>
    <w:rsid w:val="00B95E8D"/>
    <w:rsid w:val="00B96A6A"/>
    <w:rsid w:val="00BA1949"/>
    <w:rsid w:val="00BA240D"/>
    <w:rsid w:val="00BA25F0"/>
    <w:rsid w:val="00BA3E42"/>
    <w:rsid w:val="00BA53F6"/>
    <w:rsid w:val="00BA5854"/>
    <w:rsid w:val="00BA6447"/>
    <w:rsid w:val="00BA74D7"/>
    <w:rsid w:val="00BB0F70"/>
    <w:rsid w:val="00BB0FCB"/>
    <w:rsid w:val="00BB1A3A"/>
    <w:rsid w:val="00BB2DF3"/>
    <w:rsid w:val="00BB3CFB"/>
    <w:rsid w:val="00BB3E54"/>
    <w:rsid w:val="00BC0CC9"/>
    <w:rsid w:val="00BC279A"/>
    <w:rsid w:val="00BC2E7B"/>
    <w:rsid w:val="00BC3D70"/>
    <w:rsid w:val="00BC4A90"/>
    <w:rsid w:val="00BC5F04"/>
    <w:rsid w:val="00BC6536"/>
    <w:rsid w:val="00BC68D2"/>
    <w:rsid w:val="00BC7E3E"/>
    <w:rsid w:val="00BD168A"/>
    <w:rsid w:val="00BD3C2B"/>
    <w:rsid w:val="00BD549A"/>
    <w:rsid w:val="00BD7401"/>
    <w:rsid w:val="00BD75B0"/>
    <w:rsid w:val="00BE0382"/>
    <w:rsid w:val="00BE1013"/>
    <w:rsid w:val="00BE43D1"/>
    <w:rsid w:val="00BE4678"/>
    <w:rsid w:val="00BE4FA5"/>
    <w:rsid w:val="00BE5A17"/>
    <w:rsid w:val="00BE6CCD"/>
    <w:rsid w:val="00BF1D33"/>
    <w:rsid w:val="00BF3762"/>
    <w:rsid w:val="00BF39E5"/>
    <w:rsid w:val="00BF4D79"/>
    <w:rsid w:val="00BF509A"/>
    <w:rsid w:val="00BF586E"/>
    <w:rsid w:val="00BF7899"/>
    <w:rsid w:val="00C017E4"/>
    <w:rsid w:val="00C02B9B"/>
    <w:rsid w:val="00C0420D"/>
    <w:rsid w:val="00C0484B"/>
    <w:rsid w:val="00C04F99"/>
    <w:rsid w:val="00C0555C"/>
    <w:rsid w:val="00C11646"/>
    <w:rsid w:val="00C123AA"/>
    <w:rsid w:val="00C12B19"/>
    <w:rsid w:val="00C14064"/>
    <w:rsid w:val="00C159AD"/>
    <w:rsid w:val="00C159EB"/>
    <w:rsid w:val="00C1620F"/>
    <w:rsid w:val="00C16FF8"/>
    <w:rsid w:val="00C17E62"/>
    <w:rsid w:val="00C229AC"/>
    <w:rsid w:val="00C24352"/>
    <w:rsid w:val="00C254DA"/>
    <w:rsid w:val="00C259CD"/>
    <w:rsid w:val="00C26F05"/>
    <w:rsid w:val="00C27B41"/>
    <w:rsid w:val="00C30E7D"/>
    <w:rsid w:val="00C3218F"/>
    <w:rsid w:val="00C322B2"/>
    <w:rsid w:val="00C34535"/>
    <w:rsid w:val="00C35009"/>
    <w:rsid w:val="00C35C86"/>
    <w:rsid w:val="00C369B3"/>
    <w:rsid w:val="00C41184"/>
    <w:rsid w:val="00C41889"/>
    <w:rsid w:val="00C41CEA"/>
    <w:rsid w:val="00C42BAC"/>
    <w:rsid w:val="00C43E29"/>
    <w:rsid w:val="00C44CBD"/>
    <w:rsid w:val="00C50F6B"/>
    <w:rsid w:val="00C53AC5"/>
    <w:rsid w:val="00C54A37"/>
    <w:rsid w:val="00C54F6F"/>
    <w:rsid w:val="00C557E5"/>
    <w:rsid w:val="00C56D12"/>
    <w:rsid w:val="00C56EA8"/>
    <w:rsid w:val="00C57510"/>
    <w:rsid w:val="00C57C93"/>
    <w:rsid w:val="00C62520"/>
    <w:rsid w:val="00C644E0"/>
    <w:rsid w:val="00C646FF"/>
    <w:rsid w:val="00C64B9F"/>
    <w:rsid w:val="00C654A5"/>
    <w:rsid w:val="00C67621"/>
    <w:rsid w:val="00C70076"/>
    <w:rsid w:val="00C71329"/>
    <w:rsid w:val="00C73013"/>
    <w:rsid w:val="00C73356"/>
    <w:rsid w:val="00C74211"/>
    <w:rsid w:val="00C763AA"/>
    <w:rsid w:val="00C8236F"/>
    <w:rsid w:val="00C82698"/>
    <w:rsid w:val="00C830B6"/>
    <w:rsid w:val="00C85950"/>
    <w:rsid w:val="00C85EE6"/>
    <w:rsid w:val="00C904E7"/>
    <w:rsid w:val="00C90B77"/>
    <w:rsid w:val="00C92E51"/>
    <w:rsid w:val="00C94DE2"/>
    <w:rsid w:val="00C951BC"/>
    <w:rsid w:val="00CA05AF"/>
    <w:rsid w:val="00CA630D"/>
    <w:rsid w:val="00CA69A6"/>
    <w:rsid w:val="00CA7975"/>
    <w:rsid w:val="00CB0F8C"/>
    <w:rsid w:val="00CB236E"/>
    <w:rsid w:val="00CB3B75"/>
    <w:rsid w:val="00CB5375"/>
    <w:rsid w:val="00CB556C"/>
    <w:rsid w:val="00CB5D16"/>
    <w:rsid w:val="00CB6818"/>
    <w:rsid w:val="00CB6D16"/>
    <w:rsid w:val="00CC081F"/>
    <w:rsid w:val="00CC1030"/>
    <w:rsid w:val="00CC1206"/>
    <w:rsid w:val="00CC2FF2"/>
    <w:rsid w:val="00CC38B5"/>
    <w:rsid w:val="00CC3AB1"/>
    <w:rsid w:val="00CC4BB4"/>
    <w:rsid w:val="00CC7A3C"/>
    <w:rsid w:val="00CD364E"/>
    <w:rsid w:val="00CD3C29"/>
    <w:rsid w:val="00CD45D5"/>
    <w:rsid w:val="00CD6E09"/>
    <w:rsid w:val="00CE1E84"/>
    <w:rsid w:val="00CE3660"/>
    <w:rsid w:val="00CE4011"/>
    <w:rsid w:val="00CE51CF"/>
    <w:rsid w:val="00CE5B8F"/>
    <w:rsid w:val="00CE68CE"/>
    <w:rsid w:val="00CE788C"/>
    <w:rsid w:val="00CF48B9"/>
    <w:rsid w:val="00CF5EE8"/>
    <w:rsid w:val="00CF747E"/>
    <w:rsid w:val="00D0483B"/>
    <w:rsid w:val="00D04D58"/>
    <w:rsid w:val="00D06FEF"/>
    <w:rsid w:val="00D10A3C"/>
    <w:rsid w:val="00D10C7A"/>
    <w:rsid w:val="00D12C74"/>
    <w:rsid w:val="00D14D5E"/>
    <w:rsid w:val="00D20678"/>
    <w:rsid w:val="00D2143E"/>
    <w:rsid w:val="00D21BAA"/>
    <w:rsid w:val="00D23BFD"/>
    <w:rsid w:val="00D251BE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35622"/>
    <w:rsid w:val="00D36CD5"/>
    <w:rsid w:val="00D4271E"/>
    <w:rsid w:val="00D4387D"/>
    <w:rsid w:val="00D43F41"/>
    <w:rsid w:val="00D44B57"/>
    <w:rsid w:val="00D44B9A"/>
    <w:rsid w:val="00D45844"/>
    <w:rsid w:val="00D45ABF"/>
    <w:rsid w:val="00D479A5"/>
    <w:rsid w:val="00D50DEB"/>
    <w:rsid w:val="00D51BB4"/>
    <w:rsid w:val="00D52635"/>
    <w:rsid w:val="00D545F0"/>
    <w:rsid w:val="00D54CEB"/>
    <w:rsid w:val="00D55AB7"/>
    <w:rsid w:val="00D55EC1"/>
    <w:rsid w:val="00D57A99"/>
    <w:rsid w:val="00D57AC0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5524"/>
    <w:rsid w:val="00D67E15"/>
    <w:rsid w:val="00D70678"/>
    <w:rsid w:val="00D72EBB"/>
    <w:rsid w:val="00D73AFD"/>
    <w:rsid w:val="00D73ED5"/>
    <w:rsid w:val="00D74299"/>
    <w:rsid w:val="00D74659"/>
    <w:rsid w:val="00D74D10"/>
    <w:rsid w:val="00D74E75"/>
    <w:rsid w:val="00D8098C"/>
    <w:rsid w:val="00D828B2"/>
    <w:rsid w:val="00D83991"/>
    <w:rsid w:val="00D85A70"/>
    <w:rsid w:val="00D8652F"/>
    <w:rsid w:val="00D86AE4"/>
    <w:rsid w:val="00D90B5F"/>
    <w:rsid w:val="00D90E59"/>
    <w:rsid w:val="00D9221C"/>
    <w:rsid w:val="00D9226C"/>
    <w:rsid w:val="00D92DFC"/>
    <w:rsid w:val="00D94366"/>
    <w:rsid w:val="00D95DCD"/>
    <w:rsid w:val="00D95F05"/>
    <w:rsid w:val="00DA294C"/>
    <w:rsid w:val="00DA6057"/>
    <w:rsid w:val="00DB1030"/>
    <w:rsid w:val="00DB13AC"/>
    <w:rsid w:val="00DB25B0"/>
    <w:rsid w:val="00DB3F37"/>
    <w:rsid w:val="00DB479F"/>
    <w:rsid w:val="00DB70E2"/>
    <w:rsid w:val="00DB79F1"/>
    <w:rsid w:val="00DC3598"/>
    <w:rsid w:val="00DD0F56"/>
    <w:rsid w:val="00DD1F34"/>
    <w:rsid w:val="00DD21A3"/>
    <w:rsid w:val="00DD2341"/>
    <w:rsid w:val="00DD33A1"/>
    <w:rsid w:val="00DD4B12"/>
    <w:rsid w:val="00DE0EBD"/>
    <w:rsid w:val="00DE1256"/>
    <w:rsid w:val="00DE21DD"/>
    <w:rsid w:val="00DE3863"/>
    <w:rsid w:val="00DE395F"/>
    <w:rsid w:val="00DE4D83"/>
    <w:rsid w:val="00DE79D1"/>
    <w:rsid w:val="00DE7FC7"/>
    <w:rsid w:val="00DF185E"/>
    <w:rsid w:val="00DF20DA"/>
    <w:rsid w:val="00DF23B1"/>
    <w:rsid w:val="00DF39F5"/>
    <w:rsid w:val="00DF42D1"/>
    <w:rsid w:val="00DF6FC6"/>
    <w:rsid w:val="00E001DF"/>
    <w:rsid w:val="00E01B4B"/>
    <w:rsid w:val="00E01CC1"/>
    <w:rsid w:val="00E01F31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2ED9"/>
    <w:rsid w:val="00E13D26"/>
    <w:rsid w:val="00E16F1C"/>
    <w:rsid w:val="00E177B7"/>
    <w:rsid w:val="00E17AA0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2547C"/>
    <w:rsid w:val="00E30536"/>
    <w:rsid w:val="00E31E8A"/>
    <w:rsid w:val="00E376CF"/>
    <w:rsid w:val="00E403BC"/>
    <w:rsid w:val="00E40643"/>
    <w:rsid w:val="00E409F0"/>
    <w:rsid w:val="00E428B9"/>
    <w:rsid w:val="00E42ED8"/>
    <w:rsid w:val="00E43189"/>
    <w:rsid w:val="00E4421B"/>
    <w:rsid w:val="00E44B83"/>
    <w:rsid w:val="00E44FFE"/>
    <w:rsid w:val="00E459FF"/>
    <w:rsid w:val="00E45F7E"/>
    <w:rsid w:val="00E47ECE"/>
    <w:rsid w:val="00E545B6"/>
    <w:rsid w:val="00E56A62"/>
    <w:rsid w:val="00E57352"/>
    <w:rsid w:val="00E637BA"/>
    <w:rsid w:val="00E64A95"/>
    <w:rsid w:val="00E64C72"/>
    <w:rsid w:val="00E6702D"/>
    <w:rsid w:val="00E71DB7"/>
    <w:rsid w:val="00E7293B"/>
    <w:rsid w:val="00E74493"/>
    <w:rsid w:val="00E74CB4"/>
    <w:rsid w:val="00E75302"/>
    <w:rsid w:val="00E81494"/>
    <w:rsid w:val="00E81AF7"/>
    <w:rsid w:val="00E82F2E"/>
    <w:rsid w:val="00E83E4C"/>
    <w:rsid w:val="00E877C1"/>
    <w:rsid w:val="00E92E5F"/>
    <w:rsid w:val="00E9311D"/>
    <w:rsid w:val="00E93436"/>
    <w:rsid w:val="00E9380D"/>
    <w:rsid w:val="00E93DD0"/>
    <w:rsid w:val="00E96D70"/>
    <w:rsid w:val="00E97B8D"/>
    <w:rsid w:val="00EA2363"/>
    <w:rsid w:val="00EA2EE9"/>
    <w:rsid w:val="00EA7DC8"/>
    <w:rsid w:val="00EB3526"/>
    <w:rsid w:val="00EB4255"/>
    <w:rsid w:val="00EB4DEB"/>
    <w:rsid w:val="00EB64B4"/>
    <w:rsid w:val="00EB737E"/>
    <w:rsid w:val="00EB7CB3"/>
    <w:rsid w:val="00EC01E2"/>
    <w:rsid w:val="00EC1E8B"/>
    <w:rsid w:val="00EC2017"/>
    <w:rsid w:val="00EC2602"/>
    <w:rsid w:val="00EC2E05"/>
    <w:rsid w:val="00EC4250"/>
    <w:rsid w:val="00EC4B81"/>
    <w:rsid w:val="00EC5BBC"/>
    <w:rsid w:val="00EC6203"/>
    <w:rsid w:val="00EC68B0"/>
    <w:rsid w:val="00ED0361"/>
    <w:rsid w:val="00ED1AF4"/>
    <w:rsid w:val="00ED4FD7"/>
    <w:rsid w:val="00ED5DC8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E53D8"/>
    <w:rsid w:val="00EE5E6B"/>
    <w:rsid w:val="00EE60B4"/>
    <w:rsid w:val="00EE74FB"/>
    <w:rsid w:val="00EF075E"/>
    <w:rsid w:val="00EF0F74"/>
    <w:rsid w:val="00EF0FE6"/>
    <w:rsid w:val="00EF1520"/>
    <w:rsid w:val="00EF1F38"/>
    <w:rsid w:val="00EF2189"/>
    <w:rsid w:val="00EF52C8"/>
    <w:rsid w:val="00EF6FE0"/>
    <w:rsid w:val="00EF7DA7"/>
    <w:rsid w:val="00F07E22"/>
    <w:rsid w:val="00F118A7"/>
    <w:rsid w:val="00F12761"/>
    <w:rsid w:val="00F15F3D"/>
    <w:rsid w:val="00F16BE1"/>
    <w:rsid w:val="00F17B6B"/>
    <w:rsid w:val="00F207DA"/>
    <w:rsid w:val="00F21A6D"/>
    <w:rsid w:val="00F2434F"/>
    <w:rsid w:val="00F24B63"/>
    <w:rsid w:val="00F24F3B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DB"/>
    <w:rsid w:val="00F4324B"/>
    <w:rsid w:val="00F45C2B"/>
    <w:rsid w:val="00F46382"/>
    <w:rsid w:val="00F47C12"/>
    <w:rsid w:val="00F50B9C"/>
    <w:rsid w:val="00F53D1D"/>
    <w:rsid w:val="00F55C98"/>
    <w:rsid w:val="00F55D29"/>
    <w:rsid w:val="00F55FB1"/>
    <w:rsid w:val="00F60DF4"/>
    <w:rsid w:val="00F60F24"/>
    <w:rsid w:val="00F62184"/>
    <w:rsid w:val="00F64230"/>
    <w:rsid w:val="00F6471C"/>
    <w:rsid w:val="00F704A4"/>
    <w:rsid w:val="00F70671"/>
    <w:rsid w:val="00F71E68"/>
    <w:rsid w:val="00F72EB4"/>
    <w:rsid w:val="00F7339A"/>
    <w:rsid w:val="00F7358B"/>
    <w:rsid w:val="00F73AA5"/>
    <w:rsid w:val="00F74CE8"/>
    <w:rsid w:val="00F750FA"/>
    <w:rsid w:val="00F75E65"/>
    <w:rsid w:val="00F80B65"/>
    <w:rsid w:val="00F81FE0"/>
    <w:rsid w:val="00F822AC"/>
    <w:rsid w:val="00F829AF"/>
    <w:rsid w:val="00F83F50"/>
    <w:rsid w:val="00F872B2"/>
    <w:rsid w:val="00F91FCA"/>
    <w:rsid w:val="00F938C7"/>
    <w:rsid w:val="00F97F2C"/>
    <w:rsid w:val="00FA000B"/>
    <w:rsid w:val="00FA0C40"/>
    <w:rsid w:val="00FA2B68"/>
    <w:rsid w:val="00FA38EA"/>
    <w:rsid w:val="00FA4D11"/>
    <w:rsid w:val="00FA500B"/>
    <w:rsid w:val="00FB1265"/>
    <w:rsid w:val="00FB4B2E"/>
    <w:rsid w:val="00FC2383"/>
    <w:rsid w:val="00FC2515"/>
    <w:rsid w:val="00FC2CA7"/>
    <w:rsid w:val="00FC43E7"/>
    <w:rsid w:val="00FC49AE"/>
    <w:rsid w:val="00FC5253"/>
    <w:rsid w:val="00FC5A6E"/>
    <w:rsid w:val="00FC7753"/>
    <w:rsid w:val="00FD1D09"/>
    <w:rsid w:val="00FD2392"/>
    <w:rsid w:val="00FD5CAF"/>
    <w:rsid w:val="00FD63FF"/>
    <w:rsid w:val="00FE360D"/>
    <w:rsid w:val="00FE3A5C"/>
    <w:rsid w:val="00FE517B"/>
    <w:rsid w:val="00FF037C"/>
    <w:rsid w:val="00FF08CE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5:docId w15:val="{457B7127-0E22-453C-A829-0AF3C47E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313681"/>
    <w:pPr>
      <w:framePr w:hSpace="141" w:wrap="around" w:vAnchor="text" w:hAnchor="margin" w:xAlign="center" w:y="75"/>
      <w:tabs>
        <w:tab w:val="left" w:pos="1418"/>
      </w:tabs>
      <w:spacing w:before="40" w:after="40"/>
      <w:ind w:left="34"/>
      <w:jc w:val="center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9102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2027B-2C10-45D8-B2FB-8862215F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3538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13</cp:revision>
  <cp:lastPrinted>2016-01-08T09:08:00Z</cp:lastPrinted>
  <dcterms:created xsi:type="dcterms:W3CDTF">2016-01-08T08:49:00Z</dcterms:created>
  <dcterms:modified xsi:type="dcterms:W3CDTF">2017-01-19T10:28:00Z</dcterms:modified>
</cp:coreProperties>
</file>