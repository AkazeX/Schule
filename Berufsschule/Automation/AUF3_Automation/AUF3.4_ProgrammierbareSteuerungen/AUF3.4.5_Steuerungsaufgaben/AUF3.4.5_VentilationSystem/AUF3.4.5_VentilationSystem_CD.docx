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1" w:rsidRPr="00A353CE" w:rsidRDefault="00F9364A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bookmarkStart w:id="0" w:name="_GoBack"/>
      <w:bookmarkEnd w:id="0"/>
      <w:r>
        <w:rPr>
          <w:rFonts w:ascii="Verdana" w:hAnsi="Verdana"/>
          <w:b/>
          <w:i/>
          <w:sz w:val="28"/>
          <w:szCs w:val="28"/>
          <w:lang w:val="en-GB"/>
        </w:rPr>
        <w:t xml:space="preserve">Ventilation </w:t>
      </w:r>
      <w:r w:rsidR="00A61181">
        <w:rPr>
          <w:rFonts w:ascii="Verdana" w:hAnsi="Verdana"/>
          <w:b/>
          <w:i/>
          <w:sz w:val="28"/>
          <w:szCs w:val="28"/>
          <w:lang w:val="en-GB"/>
        </w:rPr>
        <w:t>s</w:t>
      </w:r>
      <w:r>
        <w:rPr>
          <w:rFonts w:ascii="Verdana" w:hAnsi="Verdana"/>
          <w:b/>
          <w:i/>
          <w:sz w:val="28"/>
          <w:szCs w:val="28"/>
          <w:lang w:val="en-GB"/>
        </w:rPr>
        <w:t>ystem</w:t>
      </w:r>
    </w:p>
    <w:p w:rsidR="00EA7733" w:rsidRPr="003E15DD" w:rsidRDefault="00EA773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810005" w:rsidRPr="003E15DD" w:rsidRDefault="00F9364A" w:rsidP="00810005">
      <w:pPr>
        <w:pStyle w:val="berschrift2"/>
        <w:ind w:firstLine="538"/>
        <w:rPr>
          <w:rFonts w:ascii="Arial" w:hAnsi="Arial" w:cs="Arial"/>
          <w:lang w:val="en-GB"/>
        </w:rPr>
      </w:pPr>
      <w:r w:rsidRPr="003E15DD">
        <w:rPr>
          <w:rFonts w:ascii="Arial" w:hAnsi="Arial" w:cs="Arial"/>
          <w:lang w:val="en-GB"/>
        </w:rPr>
        <w:t>Connection diagram of PLC</w:t>
      </w:r>
    </w:p>
    <w:p w:rsidR="006C29B1" w:rsidRPr="002434CF" w:rsidRDefault="00F9364A" w:rsidP="006C29B1">
      <w:pPr>
        <w:pStyle w:val="berschrift2"/>
        <w:ind w:left="708"/>
        <w:rPr>
          <w:rFonts w:cs="Arial"/>
          <w:b w:val="0"/>
          <w:i w:val="0"/>
          <w:sz w:val="20"/>
          <w:lang w:val="en-GB"/>
        </w:rPr>
      </w:pPr>
      <w:r w:rsidRPr="002434CF">
        <w:rPr>
          <w:rFonts w:cs="Arial"/>
          <w:b w:val="0"/>
          <w:i w:val="0"/>
          <w:sz w:val="20"/>
          <w:lang w:val="en-GB"/>
        </w:rPr>
        <w:t>Task</w:t>
      </w:r>
      <w:r w:rsidR="006C29B1" w:rsidRPr="002434CF">
        <w:rPr>
          <w:rFonts w:cs="Arial"/>
          <w:b w:val="0"/>
          <w:i w:val="0"/>
          <w:sz w:val="20"/>
          <w:lang w:val="en-GB"/>
        </w:rPr>
        <w:t>: </w:t>
      </w:r>
    </w:p>
    <w:p w:rsidR="0023593C" w:rsidRPr="003E15DD" w:rsidRDefault="0023593C" w:rsidP="0023593C">
      <w:pPr>
        <w:ind w:left="705"/>
        <w:rPr>
          <w:rFonts w:ascii="Verdana" w:hAnsi="Verdana" w:cs="Arial"/>
          <w:lang w:val="en-GB"/>
        </w:rPr>
      </w:pPr>
      <w:r w:rsidRPr="003E15DD">
        <w:rPr>
          <w:rFonts w:ascii="Verdana" w:hAnsi="Verdana" w:cs="Arial"/>
          <w:lang w:val="en-GB"/>
        </w:rPr>
        <w:t xml:space="preserve">Complete the connection diagram of PLC using the worksheets on </w:t>
      </w:r>
      <w:r w:rsidRPr="003E15DD">
        <w:rPr>
          <w:rFonts w:ascii="Verdana" w:hAnsi="Verdana"/>
          <w:lang w:val="en-GB"/>
        </w:rPr>
        <w:t>„</w:t>
      </w:r>
      <w:r w:rsidRPr="003E15DD">
        <w:rPr>
          <w:rFonts w:ascii="Verdana" w:hAnsi="Verdana" w:cs="Arial"/>
          <w:lang w:val="en-GB"/>
        </w:rPr>
        <w:t>Ventilation system</w:t>
      </w:r>
      <w:r w:rsidRPr="003E15DD">
        <w:rPr>
          <w:rFonts w:ascii="Verdana" w:hAnsi="Verdana"/>
          <w:lang w:val="en-GB"/>
        </w:rPr>
        <w:t>“</w:t>
      </w:r>
      <w:r w:rsidRPr="003E15DD">
        <w:rPr>
          <w:rFonts w:ascii="Verdana" w:hAnsi="Verdana" w:cs="Arial"/>
          <w:lang w:val="en-GB"/>
        </w:rPr>
        <w:t xml:space="preserve">. </w:t>
      </w:r>
    </w:p>
    <w:p w:rsidR="0023593C" w:rsidRPr="003E15DD" w:rsidRDefault="003E15DD" w:rsidP="0023593C">
      <w:pPr>
        <w:ind w:left="705"/>
        <w:rPr>
          <w:rFonts w:ascii="Verdana" w:hAnsi="Verdana" w:cs="Arial"/>
          <w:lang w:val="en-GB"/>
        </w:rPr>
      </w:pPr>
      <w:r>
        <w:rPr>
          <w:rFonts w:ascii="Arial" w:hAnsi="Arial" w:cs="Arial"/>
          <w:b/>
          <w:noProof/>
          <w:lang w:val="de-CH" w:eastAsia="de-CH"/>
        </w:rPr>
        <w:drawing>
          <wp:anchor distT="0" distB="0" distL="114300" distR="114300" simplePos="0" relativeHeight="252173824" behindDoc="0" locked="0" layoutInCell="1" allowOverlap="1" wp14:anchorId="2B046036" wp14:editId="61EBC504">
            <wp:simplePos x="0" y="0"/>
            <wp:positionH relativeFrom="column">
              <wp:posOffset>3949700</wp:posOffset>
            </wp:positionH>
            <wp:positionV relativeFrom="paragraph">
              <wp:posOffset>46355</wp:posOffset>
            </wp:positionV>
            <wp:extent cx="488950" cy="695960"/>
            <wp:effectExtent l="0" t="0" r="6350" b="889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93C" w:rsidRPr="003E15DD" w:rsidRDefault="0023593C" w:rsidP="0023593C">
      <w:pPr>
        <w:ind w:left="705"/>
        <w:rPr>
          <w:rFonts w:ascii="Verdana" w:hAnsi="Verdana" w:cs="Arial"/>
          <w:b/>
          <w:lang w:val="en-GB"/>
        </w:rPr>
      </w:pPr>
      <w:r w:rsidRPr="003E15DD">
        <w:rPr>
          <w:rFonts w:ascii="Verdana" w:hAnsi="Verdana" w:cs="Arial"/>
          <w:lang w:val="en-GB"/>
        </w:rPr>
        <w:t>Refer to your textbook on mechatronics if necessary</w:t>
      </w:r>
      <w:r w:rsidR="003E15DD">
        <w:rPr>
          <w:rFonts w:ascii="Verdana" w:hAnsi="Verdana" w:cs="Arial"/>
          <w:lang w:val="en-GB"/>
        </w:rPr>
        <w:t>.</w:t>
      </w:r>
    </w:p>
    <w:p w:rsidR="0023593C" w:rsidRPr="003E15DD" w:rsidRDefault="0023593C" w:rsidP="0023593C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23593C" w:rsidRPr="003E15DD" w:rsidRDefault="0023593C" w:rsidP="0023593C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251712" w:rsidRPr="003E15DD" w:rsidRDefault="00251712" w:rsidP="00251712">
      <w:pPr>
        <w:ind w:left="705"/>
        <w:rPr>
          <w:rFonts w:ascii="Arial" w:hAnsi="Arial" w:cs="Arial"/>
          <w:lang w:val="en-GB"/>
        </w:rPr>
      </w:pPr>
    </w:p>
    <w:p w:rsidR="00251712" w:rsidRPr="003E15DD" w:rsidRDefault="00AD7167" w:rsidP="00251712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5B31ABD9" wp14:editId="1B9A967A">
                <wp:simplePos x="0" y="0"/>
                <wp:positionH relativeFrom="column">
                  <wp:posOffset>2319655</wp:posOffset>
                </wp:positionH>
                <wp:positionV relativeFrom="paragraph">
                  <wp:posOffset>174625</wp:posOffset>
                </wp:positionV>
                <wp:extent cx="49530" cy="51435"/>
                <wp:effectExtent l="0" t="0" r="26670" b="24765"/>
                <wp:wrapNone/>
                <wp:docPr id="408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182.65pt;margin-top:13.75pt;width:3.9pt;height:4.05pt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148B765A" wp14:editId="45481EBB">
                <wp:simplePos x="0" y="0"/>
                <wp:positionH relativeFrom="column">
                  <wp:posOffset>3614420</wp:posOffset>
                </wp:positionH>
                <wp:positionV relativeFrom="paragraph">
                  <wp:posOffset>178435</wp:posOffset>
                </wp:positionV>
                <wp:extent cx="49530" cy="51435"/>
                <wp:effectExtent l="13970" t="6985" r="12700" b="8255"/>
                <wp:wrapNone/>
                <wp:docPr id="407" name="Oval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3" o:spid="_x0000_s1026" style="position:absolute;margin-left:284.6pt;margin-top:14.05pt;width:3.9pt;height:4.0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7ACFC312" wp14:editId="0F7B9343">
                <wp:simplePos x="0" y="0"/>
                <wp:positionH relativeFrom="column">
                  <wp:posOffset>3640455</wp:posOffset>
                </wp:positionH>
                <wp:positionV relativeFrom="paragraph">
                  <wp:posOffset>198755</wp:posOffset>
                </wp:positionV>
                <wp:extent cx="0" cy="218440"/>
                <wp:effectExtent l="11430" t="8255" r="7620" b="11430"/>
                <wp:wrapNone/>
                <wp:docPr id="406" name="Line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5" o:spid="_x0000_s1026" style="position:absolute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5pt,15.65pt" to="286.6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NxFQIAACw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12CD1F6D" wp14:editId="623B40E8">
                <wp:simplePos x="0" y="0"/>
                <wp:positionH relativeFrom="column">
                  <wp:posOffset>4047490</wp:posOffset>
                </wp:positionH>
                <wp:positionV relativeFrom="paragraph">
                  <wp:posOffset>175260</wp:posOffset>
                </wp:positionV>
                <wp:extent cx="49530" cy="51435"/>
                <wp:effectExtent l="0" t="0" r="26670" b="24765"/>
                <wp:wrapNone/>
                <wp:docPr id="405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3" o:spid="_x0000_s1026" style="position:absolute;margin-left:318.7pt;margin-top:13.8pt;width:3.9pt;height:4.05pt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1635F9D9" wp14:editId="2FBEAD16">
                <wp:simplePos x="0" y="0"/>
                <wp:positionH relativeFrom="column">
                  <wp:posOffset>3208020</wp:posOffset>
                </wp:positionH>
                <wp:positionV relativeFrom="paragraph">
                  <wp:posOffset>202565</wp:posOffset>
                </wp:positionV>
                <wp:extent cx="0" cy="218440"/>
                <wp:effectExtent l="7620" t="12065" r="11430" b="7620"/>
                <wp:wrapNone/>
                <wp:docPr id="403" name="Lin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8" o:spid="_x0000_s1026" style="position:absolute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15.95pt" to="252.6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EUFQIAACw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4102E1C2" wp14:editId="269BB53B">
                <wp:simplePos x="0" y="0"/>
                <wp:positionH relativeFrom="column">
                  <wp:posOffset>3208020</wp:posOffset>
                </wp:positionH>
                <wp:positionV relativeFrom="paragraph">
                  <wp:posOffset>732790</wp:posOffset>
                </wp:positionV>
                <wp:extent cx="0" cy="209550"/>
                <wp:effectExtent l="7620" t="8890" r="11430" b="10160"/>
                <wp:wrapNone/>
                <wp:docPr id="402" name="Lin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7" o:spid="_x0000_s1026" style="position:absolute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57.7pt" to="252.6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sNFQIAACw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3E846589" wp14:editId="78380F15">
                <wp:simplePos x="0" y="0"/>
                <wp:positionH relativeFrom="column">
                  <wp:posOffset>3185160</wp:posOffset>
                </wp:positionH>
                <wp:positionV relativeFrom="paragraph">
                  <wp:posOffset>175895</wp:posOffset>
                </wp:positionV>
                <wp:extent cx="49530" cy="51435"/>
                <wp:effectExtent l="13335" t="13970" r="13335" b="10795"/>
                <wp:wrapNone/>
                <wp:docPr id="401" name="Oval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6" o:spid="_x0000_s1026" style="position:absolute;margin-left:250.8pt;margin-top:13.85pt;width:3.9pt;height:4.0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19A7A26D" wp14:editId="4F0EE492">
                <wp:simplePos x="0" y="0"/>
                <wp:positionH relativeFrom="column">
                  <wp:posOffset>3640455</wp:posOffset>
                </wp:positionH>
                <wp:positionV relativeFrom="paragraph">
                  <wp:posOffset>728980</wp:posOffset>
                </wp:positionV>
                <wp:extent cx="0" cy="209550"/>
                <wp:effectExtent l="11430" t="5080" r="7620" b="13970"/>
                <wp:wrapNone/>
                <wp:docPr id="381" name="Line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4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5pt,57.4pt" to="286.6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kYFgIAACw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44128" behindDoc="0" locked="0" layoutInCell="1" allowOverlap="1" wp14:anchorId="09639EFE" wp14:editId="4DD7239B">
                <wp:simplePos x="0" y="0"/>
                <wp:positionH relativeFrom="column">
                  <wp:posOffset>4073524</wp:posOffset>
                </wp:positionH>
                <wp:positionV relativeFrom="paragraph">
                  <wp:posOffset>206375</wp:posOffset>
                </wp:positionV>
                <wp:extent cx="0" cy="209550"/>
                <wp:effectExtent l="0" t="0" r="19050" b="19050"/>
                <wp:wrapNone/>
                <wp:docPr id="379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4" o:spid="_x0000_s1026" style="position:absolute;z-index:25214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75pt,16.25pt" to="320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u99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43104" behindDoc="0" locked="0" layoutInCell="1" allowOverlap="1" wp14:anchorId="517DC707" wp14:editId="61492996">
                <wp:simplePos x="0" y="0"/>
                <wp:positionH relativeFrom="column">
                  <wp:posOffset>4073524</wp:posOffset>
                </wp:positionH>
                <wp:positionV relativeFrom="paragraph">
                  <wp:posOffset>732155</wp:posOffset>
                </wp:positionV>
                <wp:extent cx="0" cy="209550"/>
                <wp:effectExtent l="0" t="0" r="19050" b="19050"/>
                <wp:wrapNone/>
                <wp:docPr id="378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3" o:spid="_x0000_s1026" style="position:absolute;z-index:25214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75pt,57.65pt" to="320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1qFQ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ECD5BB9" wp14:editId="3744A831">
                <wp:simplePos x="0" y="0"/>
                <wp:positionH relativeFrom="column">
                  <wp:posOffset>2770505</wp:posOffset>
                </wp:positionH>
                <wp:positionV relativeFrom="paragraph">
                  <wp:posOffset>174625</wp:posOffset>
                </wp:positionV>
                <wp:extent cx="49530" cy="51435"/>
                <wp:effectExtent l="0" t="0" r="26670" b="24765"/>
                <wp:wrapNone/>
                <wp:docPr id="376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3" o:spid="_x0000_s1026" style="position:absolute;margin-left:218.15pt;margin-top:13.75pt;width:3.9pt;height:4.0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1440" behindDoc="0" locked="0" layoutInCell="1" allowOverlap="1" wp14:anchorId="5FF52D6D" wp14:editId="5BDC8F54">
                <wp:simplePos x="0" y="0"/>
                <wp:positionH relativeFrom="column">
                  <wp:posOffset>2793364</wp:posOffset>
                </wp:positionH>
                <wp:positionV relativeFrom="paragraph">
                  <wp:posOffset>208915</wp:posOffset>
                </wp:positionV>
                <wp:extent cx="0" cy="209550"/>
                <wp:effectExtent l="0" t="0" r="19050" b="19050"/>
                <wp:wrapNone/>
                <wp:docPr id="374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4" o:spid="_x0000_s1026" style="position:absolute;z-index:251901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9.95pt,16.45pt" to="219.9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+T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0416" behindDoc="0" locked="0" layoutInCell="1" allowOverlap="1" wp14:anchorId="37737676" wp14:editId="63946AC0">
                <wp:simplePos x="0" y="0"/>
                <wp:positionH relativeFrom="column">
                  <wp:posOffset>2793364</wp:posOffset>
                </wp:positionH>
                <wp:positionV relativeFrom="paragraph">
                  <wp:posOffset>734695</wp:posOffset>
                </wp:positionV>
                <wp:extent cx="0" cy="209550"/>
                <wp:effectExtent l="0" t="0" r="19050" b="19050"/>
                <wp:wrapNone/>
                <wp:docPr id="373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3" o:spid="_x0000_s1026" style="position:absolute;z-index:251900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9.95pt,57.85pt" to="219.9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N9Fg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33888" behindDoc="0" locked="0" layoutInCell="1" allowOverlap="1" wp14:anchorId="4FD03871" wp14:editId="02122816">
                <wp:simplePos x="0" y="0"/>
                <wp:positionH relativeFrom="column">
                  <wp:posOffset>2346324</wp:posOffset>
                </wp:positionH>
                <wp:positionV relativeFrom="paragraph">
                  <wp:posOffset>196215</wp:posOffset>
                </wp:positionV>
                <wp:extent cx="0" cy="209550"/>
                <wp:effectExtent l="0" t="0" r="19050" b="19050"/>
                <wp:wrapNone/>
                <wp:docPr id="367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3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75pt,15.45pt" to="184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Ai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22624" behindDoc="0" locked="0" layoutInCell="1" allowOverlap="1" wp14:anchorId="0D989017" wp14:editId="30DC6966">
                <wp:simplePos x="0" y="0"/>
                <wp:positionH relativeFrom="column">
                  <wp:posOffset>1919604</wp:posOffset>
                </wp:positionH>
                <wp:positionV relativeFrom="paragraph">
                  <wp:posOffset>200025</wp:posOffset>
                </wp:positionV>
                <wp:extent cx="0" cy="209550"/>
                <wp:effectExtent l="0" t="0" r="19050" b="19050"/>
                <wp:wrapNone/>
                <wp:docPr id="358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2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1.15pt,15.75pt" to="151.1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eI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5BK&#10;kQ5EehaKo8dZHrrTG1eAU6W2NtRHT+rVPGv63SGlq5aoPY8s384GArMQkbwLCRtnIMeu/6IZ+JCD&#10;17FVp8Z2ARKagE5RkfNNEX7yiA6HFE4n6WI6jW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21600" behindDoc="0" locked="0" layoutInCell="1" allowOverlap="1" wp14:anchorId="12C42A86" wp14:editId="0AA02090">
                <wp:simplePos x="0" y="0"/>
                <wp:positionH relativeFrom="column">
                  <wp:posOffset>1919604</wp:posOffset>
                </wp:positionH>
                <wp:positionV relativeFrom="paragraph">
                  <wp:posOffset>725805</wp:posOffset>
                </wp:positionV>
                <wp:extent cx="0" cy="209550"/>
                <wp:effectExtent l="0" t="0" r="19050" b="19050"/>
                <wp:wrapNone/>
                <wp:docPr id="357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12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1.15pt,57.15pt" to="151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LgFg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3C0DEB89" wp14:editId="7D11BB96">
                <wp:simplePos x="0" y="0"/>
                <wp:positionH relativeFrom="column">
                  <wp:posOffset>1892935</wp:posOffset>
                </wp:positionH>
                <wp:positionV relativeFrom="paragraph">
                  <wp:posOffset>175260</wp:posOffset>
                </wp:positionV>
                <wp:extent cx="49530" cy="51435"/>
                <wp:effectExtent l="0" t="0" r="26670" b="24765"/>
                <wp:wrapNone/>
                <wp:docPr id="356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149.05pt;margin-top:13.8pt;width:3.9pt;height:4.0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11360" behindDoc="0" locked="0" layoutInCell="1" allowOverlap="1" wp14:anchorId="2C565B03" wp14:editId="07EE3CC3">
                <wp:simplePos x="0" y="0"/>
                <wp:positionH relativeFrom="column">
                  <wp:posOffset>1496694</wp:posOffset>
                </wp:positionH>
                <wp:positionV relativeFrom="paragraph">
                  <wp:posOffset>200025</wp:posOffset>
                </wp:positionV>
                <wp:extent cx="0" cy="209550"/>
                <wp:effectExtent l="0" t="0" r="19050" b="19050"/>
                <wp:wrapNone/>
                <wp:docPr id="350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1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85pt,15.75pt" to="117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10336" behindDoc="0" locked="0" layoutInCell="1" allowOverlap="1" wp14:anchorId="599DC0EE" wp14:editId="13FF5E3A">
                <wp:simplePos x="0" y="0"/>
                <wp:positionH relativeFrom="column">
                  <wp:posOffset>1496694</wp:posOffset>
                </wp:positionH>
                <wp:positionV relativeFrom="paragraph">
                  <wp:posOffset>725805</wp:posOffset>
                </wp:positionV>
                <wp:extent cx="0" cy="209550"/>
                <wp:effectExtent l="0" t="0" r="19050" b="19050"/>
                <wp:wrapNone/>
                <wp:docPr id="349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11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85pt,57.15pt" to="117.8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4nFQ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6CEA2E6" wp14:editId="004C2481">
                <wp:simplePos x="0" y="0"/>
                <wp:positionH relativeFrom="column">
                  <wp:posOffset>1470025</wp:posOffset>
                </wp:positionH>
                <wp:positionV relativeFrom="paragraph">
                  <wp:posOffset>175260</wp:posOffset>
                </wp:positionV>
                <wp:extent cx="49530" cy="51435"/>
                <wp:effectExtent l="0" t="0" r="26670" b="24765"/>
                <wp:wrapNone/>
                <wp:docPr id="348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115.75pt;margin-top:13.8pt;width:3.9pt;height:4.05pt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00096" behindDoc="0" locked="0" layoutInCell="1" allowOverlap="1" wp14:anchorId="04211F44" wp14:editId="05B9223D">
                <wp:simplePos x="0" y="0"/>
                <wp:positionH relativeFrom="column">
                  <wp:posOffset>1069974</wp:posOffset>
                </wp:positionH>
                <wp:positionV relativeFrom="paragraph">
                  <wp:posOffset>203835</wp:posOffset>
                </wp:positionV>
                <wp:extent cx="0" cy="209550"/>
                <wp:effectExtent l="0" t="0" r="19050" b="19050"/>
                <wp:wrapNone/>
                <wp:docPr id="340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0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4.25pt,16.05pt" to="84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W2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OfRH&#10;kQ5EehaKo8dZHrrTG1eAU6W2NtRHT+rVPGv63SGlq5aoPY8s384GArMQkbwLCRtnIMeu/6IZ+JCD&#10;17FVp8Z2ARKagE5RkfNNEX7yiA6HFE4n6WI6jW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99072" behindDoc="0" locked="0" layoutInCell="1" allowOverlap="1" wp14:anchorId="2A63384B" wp14:editId="3B735667">
                <wp:simplePos x="0" y="0"/>
                <wp:positionH relativeFrom="column">
                  <wp:posOffset>1069974</wp:posOffset>
                </wp:positionH>
                <wp:positionV relativeFrom="paragraph">
                  <wp:posOffset>729615</wp:posOffset>
                </wp:positionV>
                <wp:extent cx="0" cy="209550"/>
                <wp:effectExtent l="0" t="0" r="19050" b="19050"/>
                <wp:wrapNone/>
                <wp:docPr id="339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09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4.25pt,57.45pt" to="84.2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64Fg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52C67948" wp14:editId="2327A8CF">
                <wp:simplePos x="0" y="0"/>
                <wp:positionH relativeFrom="column">
                  <wp:posOffset>1043305</wp:posOffset>
                </wp:positionH>
                <wp:positionV relativeFrom="paragraph">
                  <wp:posOffset>179070</wp:posOffset>
                </wp:positionV>
                <wp:extent cx="49530" cy="51435"/>
                <wp:effectExtent l="0" t="0" r="26670" b="24765"/>
                <wp:wrapNone/>
                <wp:docPr id="338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82.15pt;margin-top:14.1pt;width:3.9pt;height:4.05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383C505" wp14:editId="312A3705">
                <wp:simplePos x="0" y="0"/>
                <wp:positionH relativeFrom="column">
                  <wp:posOffset>8580755</wp:posOffset>
                </wp:positionH>
                <wp:positionV relativeFrom="paragraph">
                  <wp:posOffset>33655</wp:posOffset>
                </wp:positionV>
                <wp:extent cx="536575" cy="140970"/>
                <wp:effectExtent l="0" t="0" r="0" b="0"/>
                <wp:wrapNone/>
                <wp:docPr id="332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8" o:spid="_x0000_s1026" type="#_x0000_t202" style="position:absolute;left:0;text-align:left;margin-left:675.65pt;margin-top:2.65pt;width:42.25pt;height:11.1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3B8D8B5D" wp14:editId="402852BD">
                <wp:simplePos x="0" y="0"/>
                <wp:positionH relativeFrom="column">
                  <wp:posOffset>634365</wp:posOffset>
                </wp:positionH>
                <wp:positionV relativeFrom="paragraph">
                  <wp:posOffset>200025</wp:posOffset>
                </wp:positionV>
                <wp:extent cx="8274050" cy="635"/>
                <wp:effectExtent l="0" t="0" r="12700" b="37465"/>
                <wp:wrapNone/>
                <wp:docPr id="331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74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1" o:spid="_x0000_s1026" style="position:absolute;flip:y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5.75pt" to="701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5FB0256" wp14:editId="699589BC">
                <wp:simplePos x="0" y="0"/>
                <wp:positionH relativeFrom="column">
                  <wp:posOffset>432435</wp:posOffset>
                </wp:positionH>
                <wp:positionV relativeFrom="paragraph">
                  <wp:posOffset>605790</wp:posOffset>
                </wp:positionV>
                <wp:extent cx="156210" cy="140970"/>
                <wp:effectExtent l="0" t="0" r="0" b="0"/>
                <wp:wrapNone/>
                <wp:docPr id="330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27" type="#_x0000_t202" style="position:absolute;left:0;text-align:left;margin-left:34.05pt;margin-top:47.7pt;width:12.3pt;height:11.1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23968" behindDoc="0" locked="0" layoutInCell="1" allowOverlap="1" wp14:anchorId="28D1F21A" wp14:editId="19418C24">
                <wp:simplePos x="0" y="0"/>
                <wp:positionH relativeFrom="column">
                  <wp:posOffset>516254</wp:posOffset>
                </wp:positionH>
                <wp:positionV relativeFrom="paragraph">
                  <wp:posOffset>479425</wp:posOffset>
                </wp:positionV>
                <wp:extent cx="0" cy="118110"/>
                <wp:effectExtent l="0" t="0" r="19050" b="15240"/>
                <wp:wrapNone/>
                <wp:docPr id="329" name="Lin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8" o:spid="_x0000_s1026" style="position:absolute;z-index:251923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.65pt,37.75pt" to="40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Fzm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1922944" behindDoc="0" locked="0" layoutInCell="1" allowOverlap="1" wp14:anchorId="02A9F981" wp14:editId="4DD574B9">
                <wp:simplePos x="0" y="0"/>
                <wp:positionH relativeFrom="column">
                  <wp:posOffset>523875</wp:posOffset>
                </wp:positionH>
                <wp:positionV relativeFrom="paragraph">
                  <wp:posOffset>532764</wp:posOffset>
                </wp:positionV>
                <wp:extent cx="140970" cy="0"/>
                <wp:effectExtent l="0" t="0" r="11430" b="19050"/>
                <wp:wrapNone/>
                <wp:docPr id="328" name="Lin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7" o:spid="_x0000_s1026" style="position:absolute;z-index:251922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25pt,41.95pt" to="52.3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sjIA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20896" behindDoc="0" locked="0" layoutInCell="1" allowOverlap="1" wp14:anchorId="10EBB328" wp14:editId="3D44B6C2">
                <wp:simplePos x="0" y="0"/>
                <wp:positionH relativeFrom="column">
                  <wp:posOffset>634364</wp:posOffset>
                </wp:positionH>
                <wp:positionV relativeFrom="paragraph">
                  <wp:posOffset>201295</wp:posOffset>
                </wp:positionV>
                <wp:extent cx="0" cy="209550"/>
                <wp:effectExtent l="0" t="0" r="19050" b="19050"/>
                <wp:wrapNone/>
                <wp:docPr id="327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5" o:spid="_x0000_s1026" style="position:absolute;z-index:251920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95pt,15.85pt" to="49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19872" behindDoc="0" locked="0" layoutInCell="1" allowOverlap="1" wp14:anchorId="10241748" wp14:editId="539DE0B9">
                <wp:simplePos x="0" y="0"/>
                <wp:positionH relativeFrom="column">
                  <wp:posOffset>634364</wp:posOffset>
                </wp:positionH>
                <wp:positionV relativeFrom="paragraph">
                  <wp:posOffset>727075</wp:posOffset>
                </wp:positionV>
                <wp:extent cx="0" cy="209550"/>
                <wp:effectExtent l="0" t="0" r="19050" b="19050"/>
                <wp:wrapNone/>
                <wp:docPr id="326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4" o:spid="_x0000_s1026" style="position:absolute;z-index:251919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95pt,57.25pt" to="49.9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e3FgIAACs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6AC3028E" wp14:editId="5645EA42">
                <wp:simplePos x="0" y="0"/>
                <wp:positionH relativeFrom="column">
                  <wp:posOffset>846455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0" t="0" r="25400" b="28575"/>
                <wp:wrapNone/>
                <wp:docPr id="325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3" o:spid="_x0000_s1028" type="#_x0000_t202" style="position:absolute;left:0;text-align:left;margin-left:66.65pt;margin-top:74.3pt;width:34pt;height:20.2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338DCAA" wp14:editId="477634CF">
                <wp:simplePos x="0" y="0"/>
                <wp:positionH relativeFrom="column">
                  <wp:posOffset>414655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0" t="0" r="25400" b="28575"/>
                <wp:wrapNone/>
                <wp:docPr id="324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2" o:spid="_x0000_s1029" type="#_x0000_t202" style="position:absolute;left:0;text-align:left;margin-left:32.65pt;margin-top:74.3pt;width:34pt;height:20.2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</w:txbxContent>
                </v:textbox>
              </v:shape>
            </w:pict>
          </mc:Fallback>
        </mc:AlternateContent>
      </w:r>
    </w:p>
    <w:p w:rsidR="00251712" w:rsidRPr="003E15DD" w:rsidRDefault="003E15DD" w:rsidP="00251712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28F6C180" wp14:editId="1D6A24AB">
                <wp:simplePos x="0" y="0"/>
                <wp:positionH relativeFrom="column">
                  <wp:posOffset>659219</wp:posOffset>
                </wp:positionH>
                <wp:positionV relativeFrom="paragraph">
                  <wp:posOffset>57785</wp:posOffset>
                </wp:positionV>
                <wp:extent cx="167640" cy="563880"/>
                <wp:effectExtent l="0" t="0" r="0" b="0"/>
                <wp:wrapNone/>
                <wp:docPr id="213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21</w:t>
                            </w:r>
                          </w:p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0" o:spid="_x0000_s1030" type="#_x0000_t202" style="position:absolute;left:0;text-align:left;margin-left:51.9pt;margin-top:4.55pt;width:13.2pt;height:44.4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" stroked="f">
                <v:fill opacity="0"/>
                <v:textbox inset="0,0,0,0">
                  <w:txbxContent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21</w:t>
                      </w:r>
                    </w:p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1928064" behindDoc="0" locked="0" layoutInCell="1" allowOverlap="1" wp14:anchorId="0C0D6D72" wp14:editId="7A2C602A">
                <wp:simplePos x="0" y="0"/>
                <wp:positionH relativeFrom="column">
                  <wp:posOffset>634365</wp:posOffset>
                </wp:positionH>
                <wp:positionV relativeFrom="paragraph">
                  <wp:posOffset>201294</wp:posOffset>
                </wp:positionV>
                <wp:extent cx="102870" cy="0"/>
                <wp:effectExtent l="0" t="0" r="11430" b="19050"/>
                <wp:wrapNone/>
                <wp:docPr id="31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2" o:spid="_x0000_s1026" style="position:absolute;z-index:251928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15.85pt" to="58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bqFQIAACs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3721C7A" wp14:editId="1BBB397B">
                <wp:simplePos x="0" y="0"/>
                <wp:positionH relativeFrom="column">
                  <wp:posOffset>633730</wp:posOffset>
                </wp:positionH>
                <wp:positionV relativeFrom="paragraph">
                  <wp:posOffset>177165</wp:posOffset>
                </wp:positionV>
                <wp:extent cx="72390" cy="328930"/>
                <wp:effectExtent l="0" t="0" r="22860" b="13970"/>
                <wp:wrapNone/>
                <wp:docPr id="318" name="Lin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" cy="328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6" o:spid="_x0000_s1026" style="position:absolute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pt,13.95pt" to="55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"/>
            </w:pict>
          </mc:Fallback>
        </mc:AlternateContent>
      </w:r>
      <w:r w:rsidR="00251712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w:drawing>
          <wp:anchor distT="0" distB="0" distL="114300" distR="114300" simplePos="0" relativeHeight="251899392" behindDoc="0" locked="0" layoutInCell="1" allowOverlap="1" wp14:anchorId="7898F042" wp14:editId="1E46063F">
            <wp:simplePos x="0" y="0"/>
            <wp:positionH relativeFrom="column">
              <wp:posOffset>8578850</wp:posOffset>
            </wp:positionH>
            <wp:positionV relativeFrom="paragraph">
              <wp:posOffset>166370</wp:posOffset>
            </wp:positionV>
            <wp:extent cx="549910" cy="772160"/>
            <wp:effectExtent l="0" t="0" r="0" b="0"/>
            <wp:wrapNone/>
            <wp:docPr id="242" name="Bild 24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uswer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712" w:rsidRPr="003E15DD" w:rsidRDefault="00251712" w:rsidP="00251712">
      <w:pPr>
        <w:ind w:left="709"/>
        <w:rPr>
          <w:rFonts w:ascii="Arial" w:hAnsi="Arial" w:cs="Arial"/>
          <w:lang w:val="en-GB"/>
        </w:rPr>
      </w:pPr>
    </w:p>
    <w:p w:rsidR="00251712" w:rsidRPr="003E15DD" w:rsidRDefault="00251712" w:rsidP="00251712">
      <w:pPr>
        <w:ind w:left="709"/>
        <w:rPr>
          <w:rFonts w:ascii="Arial" w:hAnsi="Arial" w:cs="Arial"/>
          <w:lang w:val="en-GB"/>
        </w:rPr>
      </w:pPr>
    </w:p>
    <w:p w:rsidR="00251712" w:rsidRPr="003E15DD" w:rsidRDefault="00AD7167" w:rsidP="00251712">
      <w:pPr>
        <w:ind w:left="709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32864" behindDoc="0" locked="0" layoutInCell="1" allowOverlap="1" wp14:anchorId="7F6A5282" wp14:editId="2CEC4B33">
                <wp:simplePos x="0" y="0"/>
                <wp:positionH relativeFrom="column">
                  <wp:posOffset>2346324</wp:posOffset>
                </wp:positionH>
                <wp:positionV relativeFrom="paragraph">
                  <wp:posOffset>3810</wp:posOffset>
                </wp:positionV>
                <wp:extent cx="0" cy="209550"/>
                <wp:effectExtent l="0" t="0" r="19050" b="19050"/>
                <wp:wrapNone/>
                <wp:docPr id="313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13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75pt,.3pt" to="184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vCFQ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000DB4AE" wp14:editId="28D91FD3">
                <wp:simplePos x="0" y="0"/>
                <wp:positionH relativeFrom="column">
                  <wp:posOffset>4283075</wp:posOffset>
                </wp:positionH>
                <wp:positionV relativeFrom="paragraph">
                  <wp:posOffset>218440</wp:posOffset>
                </wp:positionV>
                <wp:extent cx="431800" cy="257175"/>
                <wp:effectExtent l="0" t="0" r="25400" b="28575"/>
                <wp:wrapNone/>
                <wp:docPr id="312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B06BD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125.1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030" type="#_x0000_t202" style="position:absolute;left:0;text-align:left;margin-left:337.25pt;margin-top:17.2pt;width:34pt;height:20.2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">
                <v:textbox inset="0,,0">
                  <w:txbxContent>
                    <w:p w:rsidR="00251712" w:rsidRPr="00DF7231" w:rsidRDefault="00F9364A" w:rsidP="00B06BD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125.1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CA6A65D" wp14:editId="1049148E">
                <wp:simplePos x="0" y="0"/>
                <wp:positionH relativeFrom="column">
                  <wp:posOffset>3418205</wp:posOffset>
                </wp:positionH>
                <wp:positionV relativeFrom="paragraph">
                  <wp:posOffset>219075</wp:posOffset>
                </wp:positionV>
                <wp:extent cx="431800" cy="257175"/>
                <wp:effectExtent l="0" t="0" r="25400" b="28575"/>
                <wp:wrapNone/>
                <wp:docPr id="311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124.7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9" o:spid="_x0000_s1031" type="#_x0000_t202" style="position:absolute;left:0;text-align:left;margin-left:269.15pt;margin-top:17.25pt;width:34pt;height:20.2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EA64C19" wp14:editId="2CC243FC">
                <wp:simplePos x="0" y="0"/>
                <wp:positionH relativeFrom="column">
                  <wp:posOffset>2987675</wp:posOffset>
                </wp:positionH>
                <wp:positionV relativeFrom="paragraph">
                  <wp:posOffset>219075</wp:posOffset>
                </wp:positionV>
                <wp:extent cx="431800" cy="257175"/>
                <wp:effectExtent l="0" t="0" r="25400" b="28575"/>
                <wp:wrapNone/>
                <wp:docPr id="310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" o:spid="_x0000_s1032" type="#_x0000_t202" style="position:absolute;left:0;text-align:left;margin-left:235.25pt;margin-top:17.25pt;width:34pt;height:20.2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124.6</w:t>
                      </w:r>
                    </w:p>
                  </w:txbxContent>
                </v:textbox>
              </v:shape>
            </w:pict>
          </mc:Fallback>
        </mc:AlternateContent>
      </w:r>
    </w:p>
    <w:p w:rsidR="00251712" w:rsidRPr="003E15DD" w:rsidRDefault="00AD7167" w:rsidP="00251712">
      <w:pPr>
        <w:ind w:left="709"/>
        <w:rPr>
          <w:rFonts w:ascii="Arial" w:hAnsi="Arial" w:cs="Arial"/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33B6D96A" wp14:editId="08BF7A33">
                <wp:simplePos x="0" y="0"/>
                <wp:positionH relativeFrom="column">
                  <wp:posOffset>1273175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9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33" type="#_x0000_t202" style="position:absolute;left:0;text-align:left;margin-left:100.25pt;margin-top:5.9pt;width:34pt;height:20.0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34BF9CF7" wp14:editId="35F5908A">
                <wp:simplePos x="0" y="0"/>
                <wp:positionH relativeFrom="column">
                  <wp:posOffset>1704975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8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5" o:spid="_x0000_s1034" type="#_x0000_t202" style="position:absolute;left:0;text-align:left;margin-left:134.25pt;margin-top:5.9pt;width:34pt;height:20.0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28B6CBAF" wp14:editId="07B0D258">
                <wp:simplePos x="0" y="0"/>
                <wp:positionH relativeFrom="column">
                  <wp:posOffset>3854450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7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125.0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3" o:spid="_x0000_s1035" type="#_x0000_t202" style="position:absolute;left:0;text-align:left;margin-left:303.5pt;margin-top:5.9pt;width:34pt;height:20.0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25821E50" wp14:editId="0BD19A37">
                <wp:simplePos x="0" y="0"/>
                <wp:positionH relativeFrom="column">
                  <wp:posOffset>4710430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6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0.9pt;margin-top:5.9pt;width:34pt;height:20.05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315D779" wp14:editId="77F7E5DD">
                <wp:simplePos x="0" y="0"/>
                <wp:positionH relativeFrom="column">
                  <wp:posOffset>6851650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5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39.5pt;margin-top:5.9pt;width:34pt;height:20.05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7C3A563B" wp14:editId="650B0B72">
                <wp:simplePos x="0" y="0"/>
                <wp:positionH relativeFrom="column">
                  <wp:posOffset>7282180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4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73.4pt;margin-top:5.9pt;width:34pt;height:20.05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6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73C2F18C" wp14:editId="18B97F99">
                <wp:simplePos x="0" y="0"/>
                <wp:positionH relativeFrom="column">
                  <wp:posOffset>6426200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3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I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7" o:spid="_x0000_s1039" type="#_x0000_t202" style="position:absolute;left:0;text-align:left;margin-left:506pt;margin-top:5.9pt;width:34pt;height:20.05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I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1F60CE40" wp14:editId="5FD53388">
                <wp:simplePos x="0" y="0"/>
                <wp:positionH relativeFrom="column">
                  <wp:posOffset>5994400</wp:posOffset>
                </wp:positionH>
                <wp:positionV relativeFrom="paragraph">
                  <wp:posOffset>72390</wp:posOffset>
                </wp:positionV>
                <wp:extent cx="431800" cy="257175"/>
                <wp:effectExtent l="0" t="0" r="25400" b="28575"/>
                <wp:wrapNone/>
                <wp:docPr id="302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6" o:spid="_x0000_s1040" type="#_x0000_t202" style="position:absolute;left:0;text-align:left;margin-left:472pt;margin-top:5.7pt;width:34pt;height:20.2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126D0C9" wp14:editId="19246379">
                <wp:simplePos x="0" y="0"/>
                <wp:positionH relativeFrom="column">
                  <wp:posOffset>7718425</wp:posOffset>
                </wp:positionH>
                <wp:positionV relativeFrom="paragraph">
                  <wp:posOffset>72390</wp:posOffset>
                </wp:positionV>
                <wp:extent cx="441960" cy="257175"/>
                <wp:effectExtent l="0" t="0" r="15240" b="28575"/>
                <wp:wrapNone/>
                <wp:docPr id="301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B06BD6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07.75pt;margin-top:5.7pt;width:34.8pt;height:20.25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">
                <v:textbox inset="0,,0">
                  <w:txbxContent>
                    <w:p w:rsidR="00251712" w:rsidRPr="00DF7231" w:rsidRDefault="00B06BD6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408D221" wp14:editId="0172062C">
                <wp:simplePos x="0" y="0"/>
                <wp:positionH relativeFrom="column">
                  <wp:posOffset>5568950</wp:posOffset>
                </wp:positionH>
                <wp:positionV relativeFrom="paragraph">
                  <wp:posOffset>72390</wp:posOffset>
                </wp:positionV>
                <wp:extent cx="431800" cy="257175"/>
                <wp:effectExtent l="0" t="0" r="25400" b="28575"/>
                <wp:wrapNone/>
                <wp:docPr id="300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38.5pt;margin-top:5.7pt;width:34pt;height:20.25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0E6372B8" wp14:editId="1834C12F">
                <wp:simplePos x="0" y="0"/>
                <wp:positionH relativeFrom="column">
                  <wp:posOffset>5137150</wp:posOffset>
                </wp:positionH>
                <wp:positionV relativeFrom="paragraph">
                  <wp:posOffset>72390</wp:posOffset>
                </wp:positionV>
                <wp:extent cx="431800" cy="257175"/>
                <wp:effectExtent l="0" t="0" r="25400" b="28575"/>
                <wp:wrapNone/>
                <wp:docPr id="299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04.5pt;margin-top:5.7pt;width:34pt;height:20.25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3AE3D9DD" wp14:editId="5229D4CE">
                <wp:simplePos x="0" y="0"/>
                <wp:positionH relativeFrom="column">
                  <wp:posOffset>2562225</wp:posOffset>
                </wp:positionH>
                <wp:positionV relativeFrom="paragraph">
                  <wp:posOffset>73025</wp:posOffset>
                </wp:positionV>
                <wp:extent cx="431800" cy="257175"/>
                <wp:effectExtent l="0" t="0" r="25400" b="28575"/>
                <wp:wrapNone/>
                <wp:docPr id="298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I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124.5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01.75pt;margin-top:5.75pt;width:34pt;height:20.25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I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9D5B901" wp14:editId="072730DC">
                <wp:simplePos x="0" y="0"/>
                <wp:positionH relativeFrom="column">
                  <wp:posOffset>2130425</wp:posOffset>
                </wp:positionH>
                <wp:positionV relativeFrom="paragraph">
                  <wp:posOffset>73025</wp:posOffset>
                </wp:positionV>
                <wp:extent cx="431800" cy="257175"/>
                <wp:effectExtent l="0" t="0" r="25400" b="28575"/>
                <wp:wrapNone/>
                <wp:docPr id="297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67.75pt;margin-top:5.75pt;width:34pt;height:20.2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058A2511" wp14:editId="1FBCB90C">
                <wp:simplePos x="0" y="0"/>
                <wp:positionH relativeFrom="column">
                  <wp:posOffset>414655</wp:posOffset>
                </wp:positionH>
                <wp:positionV relativeFrom="paragraph">
                  <wp:posOffset>987425</wp:posOffset>
                </wp:positionV>
                <wp:extent cx="863600" cy="257175"/>
                <wp:effectExtent l="0" t="0" r="12700" b="28575"/>
                <wp:wrapNone/>
                <wp:docPr id="296" name="Text 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BF1E6B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  <w:p w:rsidR="00251712" w:rsidRPr="00BD5246" w:rsidRDefault="00251712" w:rsidP="00251712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46" type="#_x0000_t202" style="position:absolute;left:0;text-align:left;margin-left:32.65pt;margin-top:77.75pt;width:68pt;height:20.25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">
                <v:textbox inset="0,,0">
                  <w:txbxContent>
                    <w:p w:rsidR="00251712" w:rsidRPr="00BF1E6B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  <w:p w:rsidR="00251712" w:rsidRPr="00BD5246" w:rsidRDefault="00251712" w:rsidP="00251712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EA9" w:rsidRPr="006C29B1" w:rsidRDefault="003E15DD" w:rsidP="00DA3EA9">
      <w:pPr>
        <w:ind w:left="705"/>
        <w:rPr>
          <w:rFonts w:ascii="Arial" w:hAnsi="Arial" w:cs="Arial"/>
          <w:lang w:val="de-CH"/>
        </w:rPr>
      </w:pPr>
      <w:r w:rsidRPr="003E15DD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7E6A93BB" wp14:editId="59B26C29">
                <wp:simplePos x="0" y="0"/>
                <wp:positionH relativeFrom="column">
                  <wp:posOffset>4725035</wp:posOffset>
                </wp:positionH>
                <wp:positionV relativeFrom="paragraph">
                  <wp:posOffset>1626870</wp:posOffset>
                </wp:positionV>
                <wp:extent cx="167640" cy="563880"/>
                <wp:effectExtent l="0" t="0" r="0" b="0"/>
                <wp:wrapNone/>
                <wp:docPr id="14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X1</w:t>
                            </w:r>
                          </w:p>
                          <w:p w:rsidR="003E15DD" w:rsidRPr="00767E45" w:rsidRDefault="003E15DD" w:rsidP="003E15D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72.05pt;margin-top:128.1pt;width:13.2pt;height:44.4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" stroked="f">
                <v:fill opacity="0"/>
                <v:textbox inset="0,0,0,0">
                  <w:txbxContent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X1</w:t>
                      </w:r>
                    </w:p>
                    <w:p w:rsidR="003E15DD" w:rsidRPr="00767E45" w:rsidRDefault="003E15DD" w:rsidP="003E15D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3E15DD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3ACC8592" wp14:editId="532CF2C7">
                <wp:simplePos x="0" y="0"/>
                <wp:positionH relativeFrom="column">
                  <wp:posOffset>4304665</wp:posOffset>
                </wp:positionH>
                <wp:positionV relativeFrom="paragraph">
                  <wp:posOffset>1628229</wp:posOffset>
                </wp:positionV>
                <wp:extent cx="167640" cy="563880"/>
                <wp:effectExtent l="0" t="0" r="0" b="0"/>
                <wp:wrapNone/>
                <wp:docPr id="13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A1</w:t>
                            </w:r>
                          </w:p>
                          <w:p w:rsidR="003E15DD" w:rsidRPr="00767E45" w:rsidRDefault="003E15DD" w:rsidP="003E15D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38.95pt;margin-top:128.2pt;width:13.2pt;height:44.4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" stroked="f">
                <v:fill opacity="0"/>
                <v:textbox inset="0,0,0,0">
                  <w:txbxContent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A1</w:t>
                      </w:r>
                    </w:p>
                    <w:p w:rsidR="003E15DD" w:rsidRPr="00767E45" w:rsidRDefault="003E15DD" w:rsidP="003E15D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843280</wp:posOffset>
                </wp:positionV>
                <wp:extent cx="857250" cy="254635"/>
                <wp:effectExtent l="0" t="0" r="19050" b="12065"/>
                <wp:wrapNone/>
                <wp:docPr id="292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3" o:spid="_x0000_s1047" type="#_x0000_t202" style="position:absolute;left:0;text-align:left;margin-left:100.25pt;margin-top:66.4pt;width:67.5pt;height:20.05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380365</wp:posOffset>
                </wp:positionV>
                <wp:extent cx="1245870" cy="251460"/>
                <wp:effectExtent l="0" t="0" r="11430" b="15240"/>
                <wp:wrapNone/>
                <wp:docPr id="291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BD5246" w:rsidRDefault="00251712" w:rsidP="00251712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D5246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Siemens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S7-300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0" o:spid="_x0000_s1048" type="#_x0000_t202" style="position:absolute;left:0;text-align:left;margin-left:291.75pt;margin-top:29.95pt;width:98.1pt;height:19.8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">
                <v:textbox>
                  <w:txbxContent>
                    <w:p w:rsidR="00251712" w:rsidRPr="00BD5246" w:rsidRDefault="00251712" w:rsidP="00251712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 w:rsidRPr="00BD5246">
                        <w:rPr>
                          <w:rFonts w:ascii="Arial" w:hAnsi="Arial" w:cs="Arial"/>
                          <w:lang w:val="de-CH"/>
                        </w:rPr>
                        <w:t xml:space="preserve">Siemens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S7-300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2084070</wp:posOffset>
                </wp:positionV>
                <wp:extent cx="49530" cy="51435"/>
                <wp:effectExtent l="0" t="0" r="26670" b="24765"/>
                <wp:wrapNone/>
                <wp:docPr id="290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132.2pt;margin-top:164.1pt;width:3.9pt;height:4.0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1932940</wp:posOffset>
                </wp:positionV>
                <wp:extent cx="270510" cy="140970"/>
                <wp:effectExtent l="0" t="0" r="0" b="0"/>
                <wp:wrapNone/>
                <wp:docPr id="287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72B" w:rsidRPr="00B50E83" w:rsidRDefault="009A672B" w:rsidP="009A672B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5" o:spid="_x0000_s1049" type="#_x0000_t202" style="position:absolute;left:0;text-align:left;margin-left:44.5pt;margin-top:152.2pt;width:21.3pt;height:11.1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" stroked="f">
                <v:textbox inset="0,0,0,0">
                  <w:txbxContent>
                    <w:p w:rsidR="009A672B" w:rsidRPr="00B50E83" w:rsidRDefault="009A672B" w:rsidP="009A672B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89856" behindDoc="0" locked="0" layoutInCell="1" allowOverlap="1">
                <wp:simplePos x="0" y="0"/>
                <wp:positionH relativeFrom="column">
                  <wp:posOffset>854709</wp:posOffset>
                </wp:positionH>
                <wp:positionV relativeFrom="paragraph">
                  <wp:posOffset>1898650</wp:posOffset>
                </wp:positionV>
                <wp:extent cx="0" cy="209550"/>
                <wp:effectExtent l="0" t="0" r="19050" b="19050"/>
                <wp:wrapNone/>
                <wp:docPr id="285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2089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7.3pt,149.5pt" to="67.3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9YFQ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2082800</wp:posOffset>
                </wp:positionV>
                <wp:extent cx="49530" cy="51435"/>
                <wp:effectExtent l="0" t="0" r="26670" b="24765"/>
                <wp:wrapNone/>
                <wp:docPr id="283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335.4pt;margin-top:164pt;width:3.9pt;height:4.05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1942465</wp:posOffset>
                </wp:positionV>
                <wp:extent cx="270510" cy="140970"/>
                <wp:effectExtent l="0" t="0" r="0" b="0"/>
                <wp:wrapNone/>
                <wp:docPr id="281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72B" w:rsidRPr="00B50E83" w:rsidRDefault="009A672B" w:rsidP="009A672B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11.45pt;margin-top:152.95pt;width:21.3pt;height:11.1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" stroked="f">
                <v:textbox inset="0,0,0,0">
                  <w:txbxContent>
                    <w:p w:rsidR="009A672B" w:rsidRPr="00B50E83" w:rsidRDefault="009A672B" w:rsidP="009A672B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81664" behindDoc="0" locked="0" layoutInCell="1" allowOverlap="1">
                <wp:simplePos x="0" y="0"/>
                <wp:positionH relativeFrom="column">
                  <wp:posOffset>1704974</wp:posOffset>
                </wp:positionH>
                <wp:positionV relativeFrom="paragraph">
                  <wp:posOffset>1908175</wp:posOffset>
                </wp:positionV>
                <wp:extent cx="0" cy="209550"/>
                <wp:effectExtent l="0" t="0" r="19050" b="19050"/>
                <wp:wrapNone/>
                <wp:docPr id="276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2081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25pt,150.25pt" to="134.2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KVFQ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1934845</wp:posOffset>
                </wp:positionV>
                <wp:extent cx="270510" cy="140970"/>
                <wp:effectExtent l="0" t="0" r="0" b="0"/>
                <wp:wrapNone/>
                <wp:docPr id="271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77.05pt;margin-top:152.35pt;width:21.3pt;height:11.1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2079625</wp:posOffset>
                </wp:positionV>
                <wp:extent cx="49530" cy="51435"/>
                <wp:effectExtent l="0" t="0" r="26670" b="24765"/>
                <wp:wrapNone/>
                <wp:docPr id="270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198.05pt;margin-top:163.75pt;width:3.9pt;height:4.0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39328" behindDoc="0" locked="0" layoutInCell="1" allowOverlap="1">
                <wp:simplePos x="0" y="0"/>
                <wp:positionH relativeFrom="column">
                  <wp:posOffset>2538094</wp:posOffset>
                </wp:positionH>
                <wp:positionV relativeFrom="paragraph">
                  <wp:posOffset>1900555</wp:posOffset>
                </wp:positionV>
                <wp:extent cx="0" cy="209550"/>
                <wp:effectExtent l="0" t="0" r="19050" b="19050"/>
                <wp:wrapNone/>
                <wp:docPr id="268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1939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85pt,149.65pt" to="199.8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>
                <wp:simplePos x="0" y="0"/>
                <wp:positionH relativeFrom="column">
                  <wp:posOffset>6967220</wp:posOffset>
                </wp:positionH>
                <wp:positionV relativeFrom="paragraph">
                  <wp:posOffset>1931670</wp:posOffset>
                </wp:positionV>
                <wp:extent cx="270510" cy="140970"/>
                <wp:effectExtent l="0" t="0" r="0" b="0"/>
                <wp:wrapNone/>
                <wp:docPr id="261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72B" w:rsidRPr="00B50E83" w:rsidRDefault="009A672B" w:rsidP="009A672B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5" o:spid="_x0000_s1052" type="#_x0000_t202" style="position:absolute;left:0;text-align:left;margin-left:548.6pt;margin-top:152.1pt;width:21.3pt;height:11.1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" stroked="f">
                <v:textbox inset="0,0,0,0">
                  <w:txbxContent>
                    <w:p w:rsidR="009A672B" w:rsidRPr="00B50E83" w:rsidRDefault="009A672B" w:rsidP="009A672B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2013056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1517649</wp:posOffset>
                </wp:positionV>
                <wp:extent cx="422910" cy="0"/>
                <wp:effectExtent l="0" t="0" r="15240" b="19050"/>
                <wp:wrapNone/>
                <wp:docPr id="253" name="Lin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3" o:spid="_x0000_s1026" style="position:absolute;z-index:25201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7.25pt,119.5pt" to="370.5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tiFQIAACs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12032" behindDoc="0" locked="0" layoutInCell="1" allowOverlap="1">
                <wp:simplePos x="0" y="0"/>
                <wp:positionH relativeFrom="column">
                  <wp:posOffset>4705984</wp:posOffset>
                </wp:positionH>
                <wp:positionV relativeFrom="paragraph">
                  <wp:posOffset>1517650</wp:posOffset>
                </wp:positionV>
                <wp:extent cx="0" cy="209550"/>
                <wp:effectExtent l="0" t="0" r="19050" b="19050"/>
                <wp:wrapNone/>
                <wp:docPr id="252" name="Lin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2" o:spid="_x0000_s1026" style="position:absolute;z-index:25201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55pt,119.5pt" to="370.5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1727200</wp:posOffset>
                </wp:positionV>
                <wp:extent cx="213360" cy="220980"/>
                <wp:effectExtent l="0" t="0" r="15240" b="26670"/>
                <wp:wrapNone/>
                <wp:docPr id="251" name="Oval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9" o:spid="_x0000_s1026" style="position:absolute;margin-left:361.65pt;margin-top:136pt;width:16.8pt;height:17.4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2077720</wp:posOffset>
                </wp:positionV>
                <wp:extent cx="49530" cy="51435"/>
                <wp:effectExtent l="0" t="0" r="26670" b="24765"/>
                <wp:wrapNone/>
                <wp:docPr id="250" name="Oval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8" o:spid="_x0000_s1026" style="position:absolute;margin-left:368.55pt;margin-top:163.6pt;width:3.9pt;height:4.0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1922145</wp:posOffset>
                </wp:positionV>
                <wp:extent cx="270510" cy="140970"/>
                <wp:effectExtent l="0" t="0" r="0" b="0"/>
                <wp:wrapNone/>
                <wp:docPr id="249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7" o:spid="_x0000_s1053" type="#_x0000_t202" style="position:absolute;left:0;text-align:left;margin-left:348.75pt;margin-top:151.35pt;width:21.3pt;height:11.1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" stroked="f">
                <v:fill opacity="0"/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P1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04864" behindDoc="0" locked="0" layoutInCell="1" allowOverlap="1">
                <wp:simplePos x="0" y="0"/>
                <wp:positionH relativeFrom="column">
                  <wp:posOffset>4703444</wp:posOffset>
                </wp:positionH>
                <wp:positionV relativeFrom="paragraph">
                  <wp:posOffset>1898650</wp:posOffset>
                </wp:positionV>
                <wp:extent cx="0" cy="209550"/>
                <wp:effectExtent l="0" t="0" r="19050" b="19050"/>
                <wp:wrapNone/>
                <wp:docPr id="24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5" o:spid="_x0000_s1026" style="position:absolute;z-index:25200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35pt,149.5pt" to="370.3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1769110</wp:posOffset>
                </wp:positionV>
                <wp:extent cx="148590" cy="144780"/>
                <wp:effectExtent l="0" t="0" r="22860" b="26670"/>
                <wp:wrapNone/>
                <wp:docPr id="247" name="Lin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1" o:spid="_x0000_s1026" style="position:absolute;flip:y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139.3pt" to="376.3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1757680</wp:posOffset>
                </wp:positionV>
                <wp:extent cx="160020" cy="167640"/>
                <wp:effectExtent l="0" t="0" r="30480" b="22860"/>
                <wp:wrapNone/>
                <wp:docPr id="246" name="Lin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67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0" o:spid="_x0000_s1026" style="position:absolute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5pt,138.4pt" to="376.0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1932940</wp:posOffset>
                </wp:positionV>
                <wp:extent cx="270510" cy="140970"/>
                <wp:effectExtent l="0" t="0" r="0" b="0"/>
                <wp:wrapNone/>
                <wp:docPr id="245" name="Text Box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6" o:spid="_x0000_s1054" type="#_x0000_t202" style="position:absolute;left:0;text-align:left;margin-left:344.75pt;margin-top:152.2pt;width:21.3pt;height:11.1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1927860</wp:posOffset>
                </wp:positionV>
                <wp:extent cx="270510" cy="140970"/>
                <wp:effectExtent l="0" t="0" r="0" b="0"/>
                <wp:wrapNone/>
                <wp:docPr id="244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5" type="#_x0000_t202" style="position:absolute;left:0;text-align:left;margin-left:314.45pt;margin-top:151.8pt;width:21.3pt;height:11.1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1760220</wp:posOffset>
                </wp:positionV>
                <wp:extent cx="251460" cy="133350"/>
                <wp:effectExtent l="0" t="0" r="15240" b="19050"/>
                <wp:wrapNone/>
                <wp:docPr id="24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8" o:spid="_x0000_s1026" style="position:absolute;margin-left:327.35pt;margin-top:138.6pt;width:19.8pt;height:10.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3488" behindDoc="0" locked="0" layoutInCell="1" allowOverlap="1">
                <wp:simplePos x="0" y="0"/>
                <wp:positionH relativeFrom="column">
                  <wp:posOffset>4283074</wp:posOffset>
                </wp:positionH>
                <wp:positionV relativeFrom="paragraph">
                  <wp:posOffset>1893570</wp:posOffset>
                </wp:positionV>
                <wp:extent cx="0" cy="209550"/>
                <wp:effectExtent l="0" t="0" r="19050" b="19050"/>
                <wp:wrapNone/>
                <wp:docPr id="241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6" o:spid="_x0000_s1026" style="position:absolute;z-index:251903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7.25pt,149.1pt" to="337.2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QfFQIAACs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4512" behindDoc="0" locked="0" layoutInCell="1" allowOverlap="1">
                <wp:simplePos x="0" y="0"/>
                <wp:positionH relativeFrom="column">
                  <wp:posOffset>4283074</wp:posOffset>
                </wp:positionH>
                <wp:positionV relativeFrom="paragraph">
                  <wp:posOffset>1101725</wp:posOffset>
                </wp:positionV>
                <wp:extent cx="0" cy="650875"/>
                <wp:effectExtent l="0" t="0" r="19050" b="15875"/>
                <wp:wrapNone/>
                <wp:docPr id="240" name="Lin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7" o:spid="_x0000_s1026" style="position:absolute;z-index:251904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7.25pt,86.75pt" to="337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1932940</wp:posOffset>
                </wp:positionV>
                <wp:extent cx="270510" cy="140970"/>
                <wp:effectExtent l="0" t="0" r="0" b="0"/>
                <wp:wrapNone/>
                <wp:docPr id="230" name="Text Box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0" o:spid="_x0000_s1056" type="#_x0000_t202" style="position:absolute;left:0;text-align:left;margin-left:412.5pt;margin-top:152.2pt;width:21.3pt;height:11.1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1492250</wp:posOffset>
                </wp:positionV>
                <wp:extent cx="49530" cy="51435"/>
                <wp:effectExtent l="0" t="0" r="26670" b="24765"/>
                <wp:wrapNone/>
                <wp:docPr id="224" name="Oval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4" o:spid="_x0000_s1026" style="position:absolute;margin-left:335.35pt;margin-top:117.5pt;width:3.9pt;height:4.05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>
                <wp:simplePos x="0" y="0"/>
                <wp:positionH relativeFrom="column">
                  <wp:posOffset>6097270</wp:posOffset>
                </wp:positionH>
                <wp:positionV relativeFrom="paragraph">
                  <wp:posOffset>1927860</wp:posOffset>
                </wp:positionV>
                <wp:extent cx="270510" cy="140970"/>
                <wp:effectExtent l="0" t="0" r="0" b="0"/>
                <wp:wrapNone/>
                <wp:docPr id="23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480.1pt;margin-top:151.8pt;width:21.3pt;height:11.1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1917065</wp:posOffset>
                </wp:positionV>
                <wp:extent cx="255270" cy="163830"/>
                <wp:effectExtent l="0" t="0" r="0" b="0"/>
                <wp:wrapNone/>
                <wp:docPr id="254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63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Q1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2" o:spid="_x0000_s1058" type="#_x0000_t202" style="position:absolute;left:0;text-align:left;margin-left:315.65pt;margin-top:150.95pt;width:20.1pt;height:12.9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" stroked="f">
                <v:fill opacity="0"/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Q1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8590915</wp:posOffset>
                </wp:positionH>
                <wp:positionV relativeFrom="paragraph">
                  <wp:posOffset>1940560</wp:posOffset>
                </wp:positionV>
                <wp:extent cx="648335" cy="140970"/>
                <wp:effectExtent l="0" t="0" r="0" b="0"/>
                <wp:wrapNone/>
                <wp:docPr id="282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9" o:spid="_x0000_s1059" type="#_x0000_t202" style="position:absolute;left:0;text-align:left;margin-left:676.45pt;margin-top:152.8pt;width:51.05pt;height:11.1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2106930</wp:posOffset>
                </wp:positionV>
                <wp:extent cx="8056880" cy="3175"/>
                <wp:effectExtent l="13335" t="11430" r="6985" b="13970"/>
                <wp:wrapNone/>
                <wp:docPr id="10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5688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2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165.9pt" to="701.4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183515</wp:posOffset>
                </wp:positionV>
                <wp:extent cx="7745095" cy="659765"/>
                <wp:effectExtent l="0" t="0" r="27305" b="26035"/>
                <wp:wrapNone/>
                <wp:docPr id="277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509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0" o:spid="_x0000_s1026" style="position:absolute;margin-left:32.7pt;margin-top:14.45pt;width:609.85pt;height:51.9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1916800" behindDoc="0" locked="0" layoutInCell="1" allowOverlap="1">
                <wp:simplePos x="0" y="0"/>
                <wp:positionH relativeFrom="column">
                  <wp:posOffset>7803515</wp:posOffset>
                </wp:positionH>
                <wp:positionV relativeFrom="paragraph">
                  <wp:posOffset>730884</wp:posOffset>
                </wp:positionV>
                <wp:extent cx="1104900" cy="0"/>
                <wp:effectExtent l="0" t="0" r="19050" b="19050"/>
                <wp:wrapNone/>
                <wp:docPr id="280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0" o:spid="_x0000_s1026" style="position:absolute;z-index:251916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14.45pt,57.55pt" to="701.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>
                <wp:simplePos x="0" y="0"/>
                <wp:positionH relativeFrom="column">
                  <wp:posOffset>8580755</wp:posOffset>
                </wp:positionH>
                <wp:positionV relativeFrom="paragraph">
                  <wp:posOffset>574675</wp:posOffset>
                </wp:positionV>
                <wp:extent cx="544195" cy="140970"/>
                <wp:effectExtent l="0" t="0" r="8255" b="0"/>
                <wp:wrapNone/>
                <wp:docPr id="279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1" o:spid="_x0000_s1060" type="#_x0000_t202" style="position:absolute;left:0;text-align:left;margin-left:675.65pt;margin-top:45.25pt;width:42.85pt;height:11.1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>
                <wp:simplePos x="0" y="0"/>
                <wp:positionH relativeFrom="column">
                  <wp:posOffset>6439535</wp:posOffset>
                </wp:positionH>
                <wp:positionV relativeFrom="paragraph">
                  <wp:posOffset>841375</wp:posOffset>
                </wp:positionV>
                <wp:extent cx="860425" cy="257175"/>
                <wp:effectExtent l="0" t="0" r="15875" b="28575"/>
                <wp:wrapNone/>
                <wp:docPr id="9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Q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1" o:spid="_x0000_s1061" type="#_x0000_t202" style="position:absolute;left:0;text-align:left;margin-left:507.05pt;margin-top:66.25pt;width:67.75pt;height:20.25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Q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840740</wp:posOffset>
                </wp:positionV>
                <wp:extent cx="863600" cy="257175"/>
                <wp:effectExtent l="0" t="0" r="12700" b="28575"/>
                <wp:wrapNone/>
                <wp:docPr id="8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5" o:spid="_x0000_s1062" type="#_x0000_t202" style="position:absolute;left:0;text-align:left;margin-left:371.05pt;margin-top:66.2pt;width:68pt;height:20.25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840740</wp:posOffset>
                </wp:positionV>
                <wp:extent cx="866775" cy="257175"/>
                <wp:effectExtent l="0" t="0" r="28575" b="28575"/>
                <wp:wrapNone/>
                <wp:docPr id="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63" type="#_x0000_t202" style="position:absolute;left:0;text-align:left;margin-left:439.15pt;margin-top:66.2pt;width:68.25pt;height:20.25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>
                <wp:simplePos x="0" y="0"/>
                <wp:positionH relativeFrom="column">
                  <wp:posOffset>7299960</wp:posOffset>
                </wp:positionH>
                <wp:positionV relativeFrom="paragraph">
                  <wp:posOffset>840740</wp:posOffset>
                </wp:positionV>
                <wp:extent cx="860425" cy="257175"/>
                <wp:effectExtent l="0" t="0" r="15875" b="28575"/>
                <wp:wrapNone/>
                <wp:docPr id="5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E301E6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………………...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74.8pt;margin-top:66.2pt;width:67.75pt;height:20.25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">
                <v:textbox inset="0,,0">
                  <w:txbxContent>
                    <w:p w:rsidR="00251712" w:rsidRPr="00DF7231" w:rsidRDefault="00E301E6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842010</wp:posOffset>
                </wp:positionV>
                <wp:extent cx="860425" cy="257175"/>
                <wp:effectExtent l="0" t="0" r="15875" b="28575"/>
                <wp:wrapNone/>
                <wp:docPr id="275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Q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03.15pt;margin-top:66.3pt;width:67.75pt;height:20.2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Q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841375</wp:posOffset>
                </wp:positionV>
                <wp:extent cx="866775" cy="257175"/>
                <wp:effectExtent l="0" t="0" r="28575" b="28575"/>
                <wp:wrapNone/>
                <wp:docPr id="1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E301E6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………………...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35.25pt;margin-top:66.25pt;width:68.25pt;height:20.25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">
                <v:textbox inset="0,,0">
                  <w:txbxContent>
                    <w:p w:rsidR="00251712" w:rsidRPr="00DF7231" w:rsidRDefault="00E301E6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841375</wp:posOffset>
                </wp:positionV>
                <wp:extent cx="863600" cy="257175"/>
                <wp:effectExtent l="0" t="0" r="12700" b="28575"/>
                <wp:wrapNone/>
                <wp:docPr id="7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67.75pt;margin-top:66.25pt;width:68pt;height:20.25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3EA9" w:rsidRPr="006C29B1" w:rsidSect="00251712">
      <w:headerReference w:type="even" r:id="rId10"/>
      <w:headerReference w:type="default" r:id="rId11"/>
      <w:footerReference w:type="default" r:id="rId12"/>
      <w:pgSz w:w="16840" w:h="11907" w:orient="landscape" w:code="9"/>
      <w:pgMar w:top="1418" w:right="851" w:bottom="851" w:left="851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83B" w:rsidRDefault="00D6783B">
      <w:r>
        <w:separator/>
      </w:r>
    </w:p>
  </w:endnote>
  <w:endnote w:type="continuationSeparator" w:id="0">
    <w:p w:rsidR="00D6783B" w:rsidRDefault="00D6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B63171">
      <w:rPr>
        <w:rFonts w:ascii="Arial" w:hAnsi="Arial" w:cs="Arial"/>
        <w:noProof/>
        <w:sz w:val="12"/>
        <w:lang w:val="de-CH"/>
      </w:rPr>
      <w:t>11.05.15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>
      <w:rPr>
        <w:rFonts w:ascii="Arial" w:hAnsi="Arial" w:cs="Arial"/>
        <w:sz w:val="12"/>
        <w:szCs w:val="12"/>
        <w:lang w:val="de-CH"/>
      </w:rPr>
      <w:t xml:space="preserve">© </w:t>
    </w:r>
    <w:proofErr w:type="spellStart"/>
    <w:r w:rsidR="00101821" w:rsidRPr="00E70880">
      <w:rPr>
        <w:rFonts w:ascii="Arial" w:hAnsi="Arial" w:cs="Arial"/>
        <w:sz w:val="12"/>
        <w:szCs w:val="12"/>
        <w:lang w:val="de-CH"/>
      </w:rPr>
      <w:t>by</w:t>
    </w:r>
    <w:proofErr w:type="spellEnd"/>
    <w:r w:rsidR="00101821" w:rsidRPr="00E70880">
      <w:rPr>
        <w:rFonts w:ascii="Arial" w:hAnsi="Arial" w:cs="Arial"/>
        <w:sz w:val="12"/>
        <w:szCs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</w:t>
    </w:r>
    <w:r w:rsidR="00251712"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 xml:space="preserve">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B63171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B63171">
      <w:rPr>
        <w:rStyle w:val="Seitenzahl"/>
        <w:rFonts w:ascii="Arial" w:hAnsi="Arial" w:cs="Arial"/>
        <w:noProof/>
        <w:snapToGrid w:val="0"/>
        <w:sz w:val="12"/>
      </w:rPr>
      <w:t>AUF3.4.5_VentilationSystem_CD.docx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83B" w:rsidRDefault="00D6783B">
      <w:r>
        <w:separator/>
      </w:r>
    </w:p>
  </w:footnote>
  <w:footnote w:type="continuationSeparator" w:id="0">
    <w:p w:rsidR="00D6783B" w:rsidRDefault="00D67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AD71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69FB8937" wp14:editId="71CC013B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4BFE1410" wp14:editId="6D5477F6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68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08932B7B" wp14:editId="10F7CE20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B63171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10897"/>
      <w:gridCol w:w="1417"/>
    </w:tblGrid>
    <w:tr w:rsidR="00EA7733" w:rsidTr="00251712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09B02E5D" wp14:editId="46EF58BC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F9364A" w:rsidP="006C29B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proofErr w:type="spellStart"/>
          <w:r>
            <w:rPr>
              <w:rFonts w:ascii="Arial" w:hAnsi="Arial"/>
              <w:lang w:val="de-CH"/>
            </w:rPr>
            <w:t>Subject</w:t>
          </w:r>
          <w:proofErr w:type="spellEnd"/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089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F9364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F9364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 w:rsidTr="00251712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1089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A6118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Control </w:t>
          </w:r>
          <w:proofErr w:type="spellStart"/>
          <w:r>
            <w:rPr>
              <w:rFonts w:ascii="Arial" w:hAnsi="Arial"/>
              <w:b/>
              <w:sz w:val="24"/>
              <w:lang w:val="de-CH"/>
            </w:rPr>
            <w:t>tasks</w:t>
          </w:r>
          <w:proofErr w:type="spellEnd"/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8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3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5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3"/>
  </w:num>
  <w:num w:numId="16">
    <w:abstractNumId w:val="25"/>
  </w:num>
  <w:num w:numId="17">
    <w:abstractNumId w:val="4"/>
  </w:num>
  <w:num w:numId="18">
    <w:abstractNumId w:val="7"/>
  </w:num>
  <w:num w:numId="19">
    <w:abstractNumId w:val="18"/>
  </w:num>
  <w:num w:numId="20">
    <w:abstractNumId w:val="24"/>
  </w:num>
  <w:num w:numId="21">
    <w:abstractNumId w:val="26"/>
  </w:num>
  <w:num w:numId="22">
    <w:abstractNumId w:val="12"/>
  </w:num>
  <w:num w:numId="23">
    <w:abstractNumId w:val="6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40BB9"/>
    <w:rsid w:val="00062538"/>
    <w:rsid w:val="00062F9E"/>
    <w:rsid w:val="00090CE1"/>
    <w:rsid w:val="000A1D15"/>
    <w:rsid w:val="000A4134"/>
    <w:rsid w:val="000C25DB"/>
    <w:rsid w:val="000E0819"/>
    <w:rsid w:val="00101821"/>
    <w:rsid w:val="001103AA"/>
    <w:rsid w:val="00115C18"/>
    <w:rsid w:val="00116426"/>
    <w:rsid w:val="00120B26"/>
    <w:rsid w:val="00130940"/>
    <w:rsid w:val="00134D72"/>
    <w:rsid w:val="00142D28"/>
    <w:rsid w:val="00147900"/>
    <w:rsid w:val="001559E1"/>
    <w:rsid w:val="00156DC0"/>
    <w:rsid w:val="001A23A7"/>
    <w:rsid w:val="001A4305"/>
    <w:rsid w:val="001B0D02"/>
    <w:rsid w:val="001B2297"/>
    <w:rsid w:val="001F02D7"/>
    <w:rsid w:val="002120D7"/>
    <w:rsid w:val="00232394"/>
    <w:rsid w:val="0023593C"/>
    <w:rsid w:val="00236B11"/>
    <w:rsid w:val="002434CF"/>
    <w:rsid w:val="002454C9"/>
    <w:rsid w:val="002516F9"/>
    <w:rsid w:val="00251712"/>
    <w:rsid w:val="00256841"/>
    <w:rsid w:val="00290715"/>
    <w:rsid w:val="002A5E97"/>
    <w:rsid w:val="002B50C1"/>
    <w:rsid w:val="002C1A00"/>
    <w:rsid w:val="002D33C0"/>
    <w:rsid w:val="002E1343"/>
    <w:rsid w:val="002E52C6"/>
    <w:rsid w:val="002F755F"/>
    <w:rsid w:val="00302724"/>
    <w:rsid w:val="00331D5E"/>
    <w:rsid w:val="003332F2"/>
    <w:rsid w:val="00344955"/>
    <w:rsid w:val="00362BE1"/>
    <w:rsid w:val="003716A8"/>
    <w:rsid w:val="003A554E"/>
    <w:rsid w:val="003D3190"/>
    <w:rsid w:val="003E15DD"/>
    <w:rsid w:val="003F1F5E"/>
    <w:rsid w:val="00426091"/>
    <w:rsid w:val="00444CEA"/>
    <w:rsid w:val="004461A3"/>
    <w:rsid w:val="00446B04"/>
    <w:rsid w:val="004776EC"/>
    <w:rsid w:val="00497227"/>
    <w:rsid w:val="004A4F70"/>
    <w:rsid w:val="004B05ED"/>
    <w:rsid w:val="004C16FA"/>
    <w:rsid w:val="004D2A87"/>
    <w:rsid w:val="004F4CA0"/>
    <w:rsid w:val="00500DB2"/>
    <w:rsid w:val="005166F2"/>
    <w:rsid w:val="00522158"/>
    <w:rsid w:val="00523968"/>
    <w:rsid w:val="0054215B"/>
    <w:rsid w:val="0054468A"/>
    <w:rsid w:val="005837B3"/>
    <w:rsid w:val="005B196A"/>
    <w:rsid w:val="005D141D"/>
    <w:rsid w:val="00602F6F"/>
    <w:rsid w:val="00665C56"/>
    <w:rsid w:val="00693F17"/>
    <w:rsid w:val="006A6351"/>
    <w:rsid w:val="006C29B1"/>
    <w:rsid w:val="006D7504"/>
    <w:rsid w:val="00703F71"/>
    <w:rsid w:val="00716CB6"/>
    <w:rsid w:val="0072275A"/>
    <w:rsid w:val="007266F6"/>
    <w:rsid w:val="00737E6D"/>
    <w:rsid w:val="007626B5"/>
    <w:rsid w:val="007B79A6"/>
    <w:rsid w:val="007E5F4E"/>
    <w:rsid w:val="007F1710"/>
    <w:rsid w:val="00810005"/>
    <w:rsid w:val="00833358"/>
    <w:rsid w:val="00837BA6"/>
    <w:rsid w:val="00865ABF"/>
    <w:rsid w:val="008742E8"/>
    <w:rsid w:val="00881FEC"/>
    <w:rsid w:val="00887CAF"/>
    <w:rsid w:val="008977CA"/>
    <w:rsid w:val="00897EB5"/>
    <w:rsid w:val="008C402F"/>
    <w:rsid w:val="00951E7F"/>
    <w:rsid w:val="009544F8"/>
    <w:rsid w:val="00955F44"/>
    <w:rsid w:val="00964DEB"/>
    <w:rsid w:val="00965586"/>
    <w:rsid w:val="00966B12"/>
    <w:rsid w:val="00993DEF"/>
    <w:rsid w:val="0099597E"/>
    <w:rsid w:val="009A340A"/>
    <w:rsid w:val="009A672B"/>
    <w:rsid w:val="009C6C1C"/>
    <w:rsid w:val="009C7FDD"/>
    <w:rsid w:val="009E0FDC"/>
    <w:rsid w:val="009E538A"/>
    <w:rsid w:val="009F4174"/>
    <w:rsid w:val="00A3033D"/>
    <w:rsid w:val="00A448C0"/>
    <w:rsid w:val="00A46BA6"/>
    <w:rsid w:val="00A61181"/>
    <w:rsid w:val="00A833B3"/>
    <w:rsid w:val="00A83B6C"/>
    <w:rsid w:val="00A9218B"/>
    <w:rsid w:val="00AA6CE6"/>
    <w:rsid w:val="00AC00C8"/>
    <w:rsid w:val="00AD7167"/>
    <w:rsid w:val="00B046D4"/>
    <w:rsid w:val="00B06BD6"/>
    <w:rsid w:val="00B33648"/>
    <w:rsid w:val="00B36357"/>
    <w:rsid w:val="00B54707"/>
    <w:rsid w:val="00B62D95"/>
    <w:rsid w:val="00B63171"/>
    <w:rsid w:val="00B636AB"/>
    <w:rsid w:val="00B7711F"/>
    <w:rsid w:val="00B77416"/>
    <w:rsid w:val="00B7753F"/>
    <w:rsid w:val="00BC06FF"/>
    <w:rsid w:val="00BC39F9"/>
    <w:rsid w:val="00BC6FEB"/>
    <w:rsid w:val="00BD15FE"/>
    <w:rsid w:val="00BE40E2"/>
    <w:rsid w:val="00BF1E6B"/>
    <w:rsid w:val="00BF4F55"/>
    <w:rsid w:val="00C20D3F"/>
    <w:rsid w:val="00C23A75"/>
    <w:rsid w:val="00C26003"/>
    <w:rsid w:val="00C322C1"/>
    <w:rsid w:val="00C36FE1"/>
    <w:rsid w:val="00C57174"/>
    <w:rsid w:val="00C747F3"/>
    <w:rsid w:val="00CF3496"/>
    <w:rsid w:val="00CF47D1"/>
    <w:rsid w:val="00CF7F24"/>
    <w:rsid w:val="00D01FA2"/>
    <w:rsid w:val="00D25A7B"/>
    <w:rsid w:val="00D47517"/>
    <w:rsid w:val="00D6134C"/>
    <w:rsid w:val="00D6783B"/>
    <w:rsid w:val="00D93658"/>
    <w:rsid w:val="00DA3EA9"/>
    <w:rsid w:val="00DC323B"/>
    <w:rsid w:val="00DC712D"/>
    <w:rsid w:val="00DE30D8"/>
    <w:rsid w:val="00DF7231"/>
    <w:rsid w:val="00E22653"/>
    <w:rsid w:val="00E301E6"/>
    <w:rsid w:val="00E331F3"/>
    <w:rsid w:val="00E40543"/>
    <w:rsid w:val="00E46E76"/>
    <w:rsid w:val="00E55580"/>
    <w:rsid w:val="00E7091A"/>
    <w:rsid w:val="00E76DD5"/>
    <w:rsid w:val="00E93284"/>
    <w:rsid w:val="00E93CC0"/>
    <w:rsid w:val="00EA7733"/>
    <w:rsid w:val="00EB2DDA"/>
    <w:rsid w:val="00EB5305"/>
    <w:rsid w:val="00ED6D55"/>
    <w:rsid w:val="00EE4B45"/>
    <w:rsid w:val="00F025AB"/>
    <w:rsid w:val="00F36CEA"/>
    <w:rsid w:val="00F42131"/>
    <w:rsid w:val="00F46B0C"/>
    <w:rsid w:val="00F53044"/>
    <w:rsid w:val="00F763E4"/>
    <w:rsid w:val="00F9364A"/>
    <w:rsid w:val="00F96107"/>
    <w:rsid w:val="00FA27BD"/>
    <w:rsid w:val="00FB5AE9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character" w:customStyle="1" w:styleId="berschrift2Zchn">
    <w:name w:val="Überschrift 2 Zchn"/>
    <w:basedOn w:val="Absatz-Standardschriftart"/>
    <w:link w:val="berschrift2"/>
    <w:rsid w:val="006C29B1"/>
    <w:rPr>
      <w:rFonts w:ascii="Verdana" w:hAnsi="Verdana"/>
      <w:b/>
      <w:i/>
      <w:sz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character" w:customStyle="1" w:styleId="berschrift2Zchn">
    <w:name w:val="Überschrift 2 Zchn"/>
    <w:basedOn w:val="Absatz-Standardschriftart"/>
    <w:link w:val="berschrift2"/>
    <w:rsid w:val="006C29B1"/>
    <w:rPr>
      <w:rFonts w:ascii="Verdana" w:hAnsi="Verdana"/>
      <w:b/>
      <w:i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Roman Moser</cp:lastModifiedBy>
  <cp:revision>1</cp:revision>
  <cp:lastPrinted>2015-05-11T17:43:00Z</cp:lastPrinted>
  <dcterms:created xsi:type="dcterms:W3CDTF">2012-05-03T07:33:00Z</dcterms:created>
  <dcterms:modified xsi:type="dcterms:W3CDTF">2015-05-11T17:44:00Z</dcterms:modified>
</cp:coreProperties>
</file>