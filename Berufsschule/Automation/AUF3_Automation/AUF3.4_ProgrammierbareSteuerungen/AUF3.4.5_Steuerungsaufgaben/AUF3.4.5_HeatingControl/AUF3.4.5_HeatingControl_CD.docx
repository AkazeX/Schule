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01" w:rsidRPr="00A353CE" w:rsidRDefault="00114301" w:rsidP="00114301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bookmarkStart w:id="0" w:name="_GoBack"/>
      <w:bookmarkEnd w:id="0"/>
      <w:r>
        <w:rPr>
          <w:rFonts w:ascii="Verdana" w:hAnsi="Verdana"/>
          <w:b/>
          <w:i/>
          <w:sz w:val="28"/>
          <w:szCs w:val="28"/>
          <w:lang w:val="en-GB"/>
        </w:rPr>
        <w:t>Heating control system</w:t>
      </w:r>
    </w:p>
    <w:p w:rsidR="00114301" w:rsidRPr="00FB18CD" w:rsidRDefault="00114301" w:rsidP="00114301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114301" w:rsidRPr="00FB18CD" w:rsidRDefault="00114301" w:rsidP="00114301">
      <w:pPr>
        <w:pStyle w:val="berschrift2"/>
        <w:ind w:firstLine="538"/>
        <w:rPr>
          <w:rFonts w:ascii="Arial" w:hAnsi="Arial" w:cs="Arial"/>
          <w:lang w:val="en-GB"/>
        </w:rPr>
      </w:pPr>
      <w:r w:rsidRPr="00FB18CD">
        <w:rPr>
          <w:rFonts w:ascii="Arial" w:hAnsi="Arial" w:cs="Arial"/>
          <w:lang w:val="en-GB"/>
        </w:rPr>
        <w:t>Connection diagram of PLC</w:t>
      </w:r>
    </w:p>
    <w:p w:rsidR="00114301" w:rsidRPr="00FB18CD" w:rsidRDefault="00114301" w:rsidP="00114301">
      <w:pPr>
        <w:pStyle w:val="berschrift2"/>
        <w:ind w:left="708"/>
        <w:rPr>
          <w:rFonts w:cs="Arial"/>
          <w:b w:val="0"/>
          <w:i w:val="0"/>
          <w:sz w:val="20"/>
          <w:lang w:val="en-GB"/>
        </w:rPr>
      </w:pPr>
      <w:r w:rsidRPr="00FB18CD">
        <w:rPr>
          <w:rFonts w:cs="Arial"/>
          <w:b w:val="0"/>
          <w:i w:val="0"/>
          <w:sz w:val="20"/>
          <w:lang w:val="en-GB"/>
        </w:rPr>
        <w:t>Task: </w:t>
      </w:r>
    </w:p>
    <w:p w:rsidR="00114301" w:rsidRPr="00FB18CD" w:rsidRDefault="00FB18CD" w:rsidP="00114301">
      <w:pPr>
        <w:ind w:left="705"/>
        <w:rPr>
          <w:rFonts w:ascii="Verdana" w:hAnsi="Verdana" w:cs="Arial"/>
          <w:lang w:val="en-GB"/>
        </w:rPr>
      </w:pPr>
      <w:r>
        <w:rPr>
          <w:rFonts w:ascii="Arial" w:hAnsi="Arial" w:cs="Arial"/>
          <w:b/>
          <w:noProof/>
          <w:lang w:val="de-CH" w:eastAsia="de-CH"/>
        </w:rPr>
        <w:drawing>
          <wp:anchor distT="0" distB="0" distL="114300" distR="114300" simplePos="0" relativeHeight="252041728" behindDoc="0" locked="0" layoutInCell="1" allowOverlap="1" wp14:anchorId="4046B27F" wp14:editId="733A7AE4">
            <wp:simplePos x="0" y="0"/>
            <wp:positionH relativeFrom="column">
              <wp:posOffset>4020820</wp:posOffset>
            </wp:positionH>
            <wp:positionV relativeFrom="paragraph">
              <wp:posOffset>237490</wp:posOffset>
            </wp:positionV>
            <wp:extent cx="488950" cy="695960"/>
            <wp:effectExtent l="0" t="0" r="6350" b="889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301" w:rsidRPr="00FB18CD">
        <w:rPr>
          <w:rFonts w:ascii="Verdana" w:hAnsi="Verdana" w:cs="Arial"/>
          <w:lang w:val="en-GB"/>
        </w:rPr>
        <w:t xml:space="preserve">Complete the connection diagram of PLC using the worksheets on </w:t>
      </w:r>
      <w:r w:rsidR="00114301" w:rsidRPr="00FB18CD">
        <w:rPr>
          <w:rFonts w:ascii="Verdana" w:hAnsi="Verdana"/>
          <w:lang w:val="en-GB"/>
        </w:rPr>
        <w:t>„</w:t>
      </w:r>
      <w:r w:rsidR="00114301" w:rsidRPr="00FB18CD">
        <w:rPr>
          <w:rFonts w:ascii="Verdana" w:hAnsi="Verdana" w:cs="Arial"/>
          <w:lang w:val="en-GB"/>
        </w:rPr>
        <w:t>Heating control system</w:t>
      </w:r>
      <w:r w:rsidR="00114301" w:rsidRPr="00FB18CD">
        <w:rPr>
          <w:rFonts w:ascii="Verdana" w:hAnsi="Verdana"/>
          <w:lang w:val="en-GB"/>
        </w:rPr>
        <w:t>“</w:t>
      </w:r>
      <w:r w:rsidR="00114301" w:rsidRPr="00FB18CD">
        <w:rPr>
          <w:rFonts w:ascii="Verdana" w:hAnsi="Verdana" w:cs="Arial"/>
          <w:lang w:val="en-GB"/>
        </w:rPr>
        <w:t xml:space="preserve">. </w:t>
      </w:r>
    </w:p>
    <w:p w:rsidR="00114301" w:rsidRPr="00FB18CD" w:rsidRDefault="00114301" w:rsidP="00114301">
      <w:pPr>
        <w:ind w:left="705"/>
        <w:rPr>
          <w:rFonts w:ascii="Verdana" w:hAnsi="Verdana" w:cs="Arial"/>
          <w:lang w:val="en-GB"/>
        </w:rPr>
      </w:pPr>
    </w:p>
    <w:p w:rsidR="00114301" w:rsidRPr="00FB18CD" w:rsidRDefault="00114301" w:rsidP="00114301">
      <w:pPr>
        <w:ind w:left="705"/>
        <w:rPr>
          <w:rFonts w:ascii="Verdana" w:hAnsi="Verdana" w:cs="Arial"/>
          <w:b/>
          <w:lang w:val="en-GB"/>
        </w:rPr>
      </w:pPr>
      <w:r w:rsidRPr="00FB18CD">
        <w:rPr>
          <w:rFonts w:ascii="Verdana" w:hAnsi="Verdana" w:cs="Arial"/>
          <w:lang w:val="en-GB"/>
        </w:rPr>
        <w:t>Refer to your textbook on mechatronics if necessary</w:t>
      </w:r>
      <w:r w:rsidR="00FB18CD">
        <w:rPr>
          <w:rFonts w:ascii="Verdana" w:hAnsi="Verdana" w:cs="Arial"/>
          <w:lang w:val="en-GB"/>
        </w:rPr>
        <w:t>.</w:t>
      </w:r>
      <w:r w:rsidR="00FB18CD" w:rsidRPr="00FB18CD">
        <w:rPr>
          <w:rFonts w:ascii="Arial" w:hAnsi="Arial" w:cs="Arial"/>
          <w:b/>
          <w:noProof/>
          <w:lang w:val="en-GB" w:eastAsia="de-CH"/>
        </w:rPr>
        <w:t xml:space="preserve"> </w:t>
      </w:r>
    </w:p>
    <w:p w:rsidR="001559E1" w:rsidRPr="00FB18CD" w:rsidRDefault="001559E1" w:rsidP="00DA3EA9">
      <w:pPr>
        <w:ind w:left="705"/>
        <w:rPr>
          <w:rFonts w:ascii="Arial" w:hAnsi="Arial" w:cs="Arial"/>
          <w:lang w:val="en-GB"/>
        </w:rPr>
      </w:pPr>
    </w:p>
    <w:p w:rsidR="00DA3EA9" w:rsidRPr="00FB18CD" w:rsidRDefault="00DA3EA9" w:rsidP="00DA3EA9">
      <w:pPr>
        <w:ind w:left="705"/>
        <w:rPr>
          <w:rFonts w:ascii="Arial" w:hAnsi="Arial" w:cs="Arial"/>
          <w:lang w:val="en-GB"/>
        </w:rPr>
      </w:pPr>
    </w:p>
    <w:p w:rsidR="00DA3EA9" w:rsidRPr="00FB18CD" w:rsidRDefault="006E0437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258964FB" wp14:editId="22F3B73E">
                <wp:simplePos x="0" y="0"/>
                <wp:positionH relativeFrom="column">
                  <wp:posOffset>1050327</wp:posOffset>
                </wp:positionH>
                <wp:positionV relativeFrom="paragraph">
                  <wp:posOffset>179705</wp:posOffset>
                </wp:positionV>
                <wp:extent cx="49530" cy="51435"/>
                <wp:effectExtent l="0" t="0" r="26670" b="24765"/>
                <wp:wrapNone/>
                <wp:docPr id="338" name="Oval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5" o:spid="_x0000_s1026" style="position:absolute;margin-left:82.7pt;margin-top:14.15pt;width:3.9pt;height:4.0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" fillcolor="black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7AC998FE" wp14:editId="22FF2F74">
                <wp:simplePos x="0" y="0"/>
                <wp:positionH relativeFrom="column">
                  <wp:posOffset>514985</wp:posOffset>
                </wp:positionH>
                <wp:positionV relativeFrom="paragraph">
                  <wp:posOffset>485140</wp:posOffset>
                </wp:positionV>
                <wp:extent cx="0" cy="118110"/>
                <wp:effectExtent l="10160" t="8890" r="8890" b="6350"/>
                <wp:wrapNone/>
                <wp:docPr id="349" name="Lin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6" o:spid="_x0000_s1026" style="position:absolute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55pt,38.2pt" to="40.5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JVy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2CC2D43" wp14:editId="5DF13F0D">
                <wp:simplePos x="0" y="0"/>
                <wp:positionH relativeFrom="column">
                  <wp:posOffset>522605</wp:posOffset>
                </wp:positionH>
                <wp:positionV relativeFrom="paragraph">
                  <wp:posOffset>538480</wp:posOffset>
                </wp:positionV>
                <wp:extent cx="140970" cy="0"/>
                <wp:effectExtent l="8255" t="5080" r="12700" b="13970"/>
                <wp:wrapNone/>
                <wp:docPr id="348" name="Lin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5" o:spid="_x0000_s1026" style="position:absolute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15pt,42.4pt" to="52.2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">
                <v:stroke dashstyle="dash"/>
              </v:lin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0B0CBC27" wp14:editId="029AE343">
                <wp:simplePos x="0" y="0"/>
                <wp:positionH relativeFrom="column">
                  <wp:posOffset>633095</wp:posOffset>
                </wp:positionH>
                <wp:positionV relativeFrom="paragraph">
                  <wp:posOffset>207010</wp:posOffset>
                </wp:positionV>
                <wp:extent cx="0" cy="209550"/>
                <wp:effectExtent l="13970" t="6985" r="5080" b="12065"/>
                <wp:wrapNone/>
                <wp:docPr id="346" name="Lin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3" o:spid="_x0000_s1026" style="position:absolute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5pt,16.3pt" to="49.8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X+LFQIAACs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0B0D3292" wp14:editId="1459CB7C">
                <wp:simplePos x="0" y="0"/>
                <wp:positionH relativeFrom="column">
                  <wp:posOffset>633095</wp:posOffset>
                </wp:positionH>
                <wp:positionV relativeFrom="paragraph">
                  <wp:posOffset>732790</wp:posOffset>
                </wp:positionV>
                <wp:extent cx="0" cy="209550"/>
                <wp:effectExtent l="13970" t="8890" r="5080" b="10160"/>
                <wp:wrapNone/>
                <wp:docPr id="345" name="Lin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2" o:spid="_x0000_s1026" style="position:absolute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5pt,57.7pt" to="49.8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hz+FQIAACs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53E0003F" wp14:editId="537641EC">
                <wp:simplePos x="0" y="0"/>
                <wp:positionH relativeFrom="column">
                  <wp:posOffset>633095</wp:posOffset>
                </wp:positionH>
                <wp:positionV relativeFrom="paragraph">
                  <wp:posOffset>426720</wp:posOffset>
                </wp:positionV>
                <wp:extent cx="102870" cy="0"/>
                <wp:effectExtent l="13970" t="7620" r="6985" b="11430"/>
                <wp:wrapNone/>
                <wp:docPr id="344" name="Line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0" o:spid="_x0000_s1026" style="position:absolute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5pt,33.6pt" to="57.9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/KFgIAACs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ACBD266" wp14:editId="785380D2">
                <wp:simplePos x="0" y="0"/>
                <wp:positionH relativeFrom="column">
                  <wp:posOffset>1072515</wp:posOffset>
                </wp:positionH>
                <wp:positionV relativeFrom="paragraph">
                  <wp:posOffset>203200</wp:posOffset>
                </wp:positionV>
                <wp:extent cx="0" cy="209550"/>
                <wp:effectExtent l="5715" t="12700" r="13335" b="6350"/>
                <wp:wrapNone/>
                <wp:docPr id="340" name="Line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2" o:spid="_x0000_s1026" style="position:absolute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5pt,16pt" to="84.4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hqFQIAACs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3681FC8A" wp14:editId="33C2048A">
                <wp:simplePos x="0" y="0"/>
                <wp:positionH relativeFrom="column">
                  <wp:posOffset>1072515</wp:posOffset>
                </wp:positionH>
                <wp:positionV relativeFrom="paragraph">
                  <wp:posOffset>728980</wp:posOffset>
                </wp:positionV>
                <wp:extent cx="0" cy="209550"/>
                <wp:effectExtent l="5715" t="5080" r="13335" b="13970"/>
                <wp:wrapNone/>
                <wp:docPr id="339" name="Line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1" o:spid="_x0000_s1026" style="position:absolute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5pt,57.4pt" to="84.4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3534E3C5" wp14:editId="4912DAE7">
                <wp:simplePos x="0" y="0"/>
                <wp:positionH relativeFrom="column">
                  <wp:posOffset>874395</wp:posOffset>
                </wp:positionH>
                <wp:positionV relativeFrom="paragraph">
                  <wp:posOffset>526415</wp:posOffset>
                </wp:positionV>
                <wp:extent cx="140970" cy="0"/>
                <wp:effectExtent l="7620" t="12065" r="13335" b="6985"/>
                <wp:wrapNone/>
                <wp:docPr id="337" name="Lin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2" o:spid="_x0000_s1026" style="position:absolute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85pt,41.45pt" to="79.9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NvHw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">
                <v:stroke dashstyle="dash"/>
              </v:lin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73649DB1" wp14:editId="76027DF8">
                <wp:simplePos x="0" y="0"/>
                <wp:positionH relativeFrom="column">
                  <wp:posOffset>871855</wp:posOffset>
                </wp:positionH>
                <wp:positionV relativeFrom="paragraph">
                  <wp:posOffset>473075</wp:posOffset>
                </wp:positionV>
                <wp:extent cx="0" cy="118110"/>
                <wp:effectExtent l="5080" t="6350" r="13970" b="8890"/>
                <wp:wrapNone/>
                <wp:docPr id="336" name="Line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3" o:spid="_x0000_s1026" style="position:absolute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65pt,37.25pt" to="68.6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fyFQIAACs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8A777DF" wp14:editId="2BAE8BB1">
                <wp:simplePos x="0" y="0"/>
                <wp:positionH relativeFrom="column">
                  <wp:posOffset>5255895</wp:posOffset>
                </wp:positionH>
                <wp:positionV relativeFrom="paragraph">
                  <wp:posOffset>31115</wp:posOffset>
                </wp:positionV>
                <wp:extent cx="536575" cy="140970"/>
                <wp:effectExtent l="0" t="2540" r="0" b="0"/>
                <wp:wrapNone/>
                <wp:docPr id="335" name="Text Box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+24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8" o:spid="_x0000_s1026" type="#_x0000_t202" style="position:absolute;left:0;text-align:left;margin-left:413.85pt;margin-top:2.45pt;width:42.25pt;height:11.1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+24 VDC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231CB6F" wp14:editId="2B563BC4">
                <wp:simplePos x="0" y="0"/>
                <wp:positionH relativeFrom="column">
                  <wp:posOffset>634365</wp:posOffset>
                </wp:positionH>
                <wp:positionV relativeFrom="paragraph">
                  <wp:posOffset>200025</wp:posOffset>
                </wp:positionV>
                <wp:extent cx="4951730" cy="635"/>
                <wp:effectExtent l="5715" t="9525" r="5080" b="8890"/>
                <wp:wrapNone/>
                <wp:docPr id="334" name="Lin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1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1" o:spid="_x0000_s1026" style="position:absolute;flip:y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15.75pt" to="439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263F8AE6" wp14:editId="6EC051F9">
                <wp:simplePos x="0" y="0"/>
                <wp:positionH relativeFrom="column">
                  <wp:posOffset>2611755</wp:posOffset>
                </wp:positionH>
                <wp:positionV relativeFrom="paragraph">
                  <wp:posOffset>2952750</wp:posOffset>
                </wp:positionV>
                <wp:extent cx="156210" cy="140970"/>
                <wp:effectExtent l="1905" t="0" r="3810" b="1905"/>
                <wp:wrapNone/>
                <wp:docPr id="333" name="Text Box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3" o:spid="_x0000_s1027" type="#_x0000_t202" style="position:absolute;left:0;text-align:left;margin-left:205.65pt;margin-top:232.5pt;width:12.3pt;height:11.1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6315B50A" wp14:editId="52CF3CF0">
                <wp:simplePos x="0" y="0"/>
                <wp:positionH relativeFrom="column">
                  <wp:posOffset>3865245</wp:posOffset>
                </wp:positionH>
                <wp:positionV relativeFrom="paragraph">
                  <wp:posOffset>1859915</wp:posOffset>
                </wp:positionV>
                <wp:extent cx="431800" cy="257175"/>
                <wp:effectExtent l="7620" t="12065" r="8255" b="6985"/>
                <wp:wrapNone/>
                <wp:docPr id="332" name="Text Box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F17" w:rsidRPr="00DF7231" w:rsidRDefault="00114301" w:rsidP="00693F1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A46BA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125.5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4" o:spid="_x0000_s1028" type="#_x0000_t202" style="position:absolute;left:0;text-align:left;margin-left:304.35pt;margin-top:146.45pt;width:34pt;height:20.2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">
                <v:textbox inset="0,,0">
                  <w:txbxContent>
                    <w:p w:rsidR="00693F17" w:rsidRPr="00DF7231" w:rsidRDefault="00114301" w:rsidP="00693F1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A46BA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125.5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7361AA23" wp14:editId="04C8F096">
                <wp:simplePos x="0" y="0"/>
                <wp:positionH relativeFrom="column">
                  <wp:posOffset>5251450</wp:posOffset>
                </wp:positionH>
                <wp:positionV relativeFrom="paragraph">
                  <wp:posOffset>2952750</wp:posOffset>
                </wp:positionV>
                <wp:extent cx="648335" cy="140970"/>
                <wp:effectExtent l="3175" t="0" r="0" b="1905"/>
                <wp:wrapNone/>
                <wp:docPr id="331" name="Text 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   0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9" o:spid="_x0000_s1029" type="#_x0000_t202" style="position:absolute;left:0;text-align:left;margin-left:413.5pt;margin-top:232.5pt;width:51.05pt;height:11.1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    0 VDC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BC26550" wp14:editId="5BB57817">
                <wp:simplePos x="0" y="0"/>
                <wp:positionH relativeFrom="column">
                  <wp:posOffset>638175</wp:posOffset>
                </wp:positionH>
                <wp:positionV relativeFrom="paragraph">
                  <wp:posOffset>3123565</wp:posOffset>
                </wp:positionV>
                <wp:extent cx="4947920" cy="3175"/>
                <wp:effectExtent l="9525" t="8890" r="5080" b="6985"/>
                <wp:wrapNone/>
                <wp:docPr id="330" name="Lin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7920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2" o:spid="_x0000_s1026" style="position:absolute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5pt,245.95pt" to="439.85pt,2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5BCCF5E0" wp14:editId="61018550">
                <wp:simplePos x="0" y="0"/>
                <wp:positionH relativeFrom="column">
                  <wp:posOffset>2225675</wp:posOffset>
                </wp:positionH>
                <wp:positionV relativeFrom="paragraph">
                  <wp:posOffset>1397000</wp:posOffset>
                </wp:positionV>
                <wp:extent cx="1245870" cy="251460"/>
                <wp:effectExtent l="6350" t="6350" r="5080" b="8890"/>
                <wp:wrapNone/>
                <wp:docPr id="329" name="Text Box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BD5246" w:rsidRDefault="00DF7231" w:rsidP="00DF7231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 w:rsidRPr="00BD5246"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Siemens </w:t>
                            </w: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S7-300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0" o:spid="_x0000_s1030" type="#_x0000_t202" style="position:absolute;left:0;text-align:left;margin-left:175.25pt;margin-top:110pt;width:98.1pt;height:19.8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">
                <v:textbox>
                  <w:txbxContent>
                    <w:p w:rsidR="00DF7231" w:rsidRPr="00BD5246" w:rsidRDefault="00DF7231" w:rsidP="00DF7231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  <w:r w:rsidRPr="00BD5246">
                        <w:rPr>
                          <w:rFonts w:ascii="Arial" w:hAnsi="Arial" w:cs="Arial"/>
                          <w:lang w:val="de-CH"/>
                        </w:rPr>
                        <w:t xml:space="preserve">Siemens </w:t>
                      </w:r>
                      <w:r>
                        <w:rPr>
                          <w:rFonts w:ascii="Arial" w:hAnsi="Arial" w:cs="Arial"/>
                          <w:lang w:val="de-CH"/>
                        </w:rPr>
                        <w:t>S7-300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12644055" wp14:editId="2B04B06E">
                <wp:simplePos x="0" y="0"/>
                <wp:positionH relativeFrom="column">
                  <wp:posOffset>4481195</wp:posOffset>
                </wp:positionH>
                <wp:positionV relativeFrom="paragraph">
                  <wp:posOffset>1747520</wp:posOffset>
                </wp:positionV>
                <wp:extent cx="1104900" cy="0"/>
                <wp:effectExtent l="13970" t="13970" r="5080" b="5080"/>
                <wp:wrapNone/>
                <wp:docPr id="328" name="Lin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0" o:spid="_x0000_s1026" style="position:absolute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85pt,137.6pt" to="439.8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6FjFgIAACw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6DF14499" wp14:editId="5BE19D36">
                <wp:simplePos x="0" y="0"/>
                <wp:positionH relativeFrom="column">
                  <wp:posOffset>5258435</wp:posOffset>
                </wp:positionH>
                <wp:positionV relativeFrom="paragraph">
                  <wp:posOffset>1591310</wp:posOffset>
                </wp:positionV>
                <wp:extent cx="544195" cy="140970"/>
                <wp:effectExtent l="635" t="635" r="0" b="1270"/>
                <wp:wrapNone/>
                <wp:docPr id="327" name="Text 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+24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1" o:spid="_x0000_s1031" type="#_x0000_t202" style="position:absolute;left:0;text-align:left;margin-left:414.05pt;margin-top:125.3pt;width:42.85pt;height:11.1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+24 VDC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795915BA" wp14:editId="69A37D19">
                <wp:simplePos x="0" y="0"/>
                <wp:positionH relativeFrom="column">
                  <wp:posOffset>3869690</wp:posOffset>
                </wp:positionH>
                <wp:positionV relativeFrom="paragraph">
                  <wp:posOffset>945515</wp:posOffset>
                </wp:positionV>
                <wp:extent cx="431800" cy="257175"/>
                <wp:effectExtent l="12065" t="12065" r="13335" b="6985"/>
                <wp:wrapNone/>
                <wp:docPr id="326" name="Text Box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FAB" w:rsidRPr="00DF7231" w:rsidRDefault="00477FAB" w:rsidP="00477FA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………..</w:t>
                            </w:r>
                          </w:p>
                          <w:p w:rsidR="00693F17" w:rsidRPr="00DF7231" w:rsidRDefault="00693F17" w:rsidP="00693F1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3" o:spid="_x0000_s1032" type="#_x0000_t202" style="position:absolute;left:0;text-align:left;margin-left:304.7pt;margin-top:74.45pt;width:34pt;height:20.2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">
                <v:textbox inset="0,,0">
                  <w:txbxContent>
                    <w:p w:rsidR="00477FAB" w:rsidRPr="00DF7231" w:rsidRDefault="00477FAB" w:rsidP="00477FA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………..</w:t>
                      </w:r>
                    </w:p>
                    <w:p w:rsidR="00693F17" w:rsidRPr="00DF7231" w:rsidRDefault="00693F17" w:rsidP="00693F1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3151" behindDoc="0" locked="0" layoutInCell="1" allowOverlap="1" wp14:anchorId="40032417" wp14:editId="538C516F">
                <wp:simplePos x="0" y="0"/>
                <wp:positionH relativeFrom="column">
                  <wp:posOffset>413385</wp:posOffset>
                </wp:positionH>
                <wp:positionV relativeFrom="paragraph">
                  <wp:posOffset>1204595</wp:posOffset>
                </wp:positionV>
                <wp:extent cx="4747260" cy="651510"/>
                <wp:effectExtent l="13335" t="13970" r="11430" b="10795"/>
                <wp:wrapNone/>
                <wp:docPr id="325" name="Rectangl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0" o:spid="_x0000_s1026" style="position:absolute;margin-left:32.55pt;margin-top:94.85pt;width:373.8pt;height:51.3pt;z-index:251633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491CE950" wp14:editId="752F81AB">
                <wp:simplePos x="0" y="0"/>
                <wp:positionH relativeFrom="column">
                  <wp:posOffset>4732020</wp:posOffset>
                </wp:positionH>
                <wp:positionV relativeFrom="paragraph">
                  <wp:posOffset>1859915</wp:posOffset>
                </wp:positionV>
                <wp:extent cx="431800" cy="257175"/>
                <wp:effectExtent l="7620" t="12065" r="8255" b="6985"/>
                <wp:wrapNone/>
                <wp:docPr id="324" name="Text Box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F17" w:rsidRPr="00DF7231" w:rsidRDefault="00114301" w:rsidP="00693F1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693F1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C322C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693F1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.7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2" o:spid="_x0000_s1033" type="#_x0000_t202" style="position:absolute;left:0;text-align:left;margin-left:372.6pt;margin-top:146.45pt;width:34pt;height:20.2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">
                <v:textbox inset="0,,0">
                  <w:txbxContent>
                    <w:p w:rsidR="00693F17" w:rsidRPr="00DF7231" w:rsidRDefault="00114301" w:rsidP="00693F1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693F17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C322C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693F17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.7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A8E74A2" wp14:editId="061D39E8">
                <wp:simplePos x="0" y="0"/>
                <wp:positionH relativeFrom="column">
                  <wp:posOffset>4301490</wp:posOffset>
                </wp:positionH>
                <wp:positionV relativeFrom="paragraph">
                  <wp:posOffset>1859915</wp:posOffset>
                </wp:positionV>
                <wp:extent cx="431800" cy="257175"/>
                <wp:effectExtent l="5715" t="12065" r="10160" b="6985"/>
                <wp:wrapNone/>
                <wp:docPr id="323" name="Text Box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F17" w:rsidRPr="00DF7231" w:rsidRDefault="00114301" w:rsidP="00693F1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693F1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C322C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693F1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1" o:spid="_x0000_s1034" type="#_x0000_t202" style="position:absolute;left:0;text-align:left;margin-left:338.7pt;margin-top:146.45pt;width:34pt;height:20.2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">
                <v:textbox inset="0,,0">
                  <w:txbxContent>
                    <w:p w:rsidR="00693F17" w:rsidRPr="00DF7231" w:rsidRDefault="00114301" w:rsidP="00693F1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693F17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C322C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693F17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2A431E99" wp14:editId="6BF99897">
                <wp:simplePos x="0" y="0"/>
                <wp:positionH relativeFrom="column">
                  <wp:posOffset>4728845</wp:posOffset>
                </wp:positionH>
                <wp:positionV relativeFrom="paragraph">
                  <wp:posOffset>942975</wp:posOffset>
                </wp:positionV>
                <wp:extent cx="431800" cy="257175"/>
                <wp:effectExtent l="13970" t="9525" r="11430" b="9525"/>
                <wp:wrapNone/>
                <wp:docPr id="322" name="Text Box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44B" w:rsidRPr="00DF7231" w:rsidRDefault="0041644B" w:rsidP="0041644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………..</w:t>
                            </w:r>
                          </w:p>
                          <w:p w:rsidR="00693F17" w:rsidRPr="00477FAB" w:rsidRDefault="00693F17" w:rsidP="00693F1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9" o:spid="_x0000_s1035" type="#_x0000_t202" style="position:absolute;left:0;text-align:left;margin-left:372.35pt;margin-top:74.25pt;width:34pt;height:20.2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">
                <v:textbox inset="0,,0">
                  <w:txbxContent>
                    <w:p w:rsidR="0041644B" w:rsidRPr="00DF7231" w:rsidRDefault="0041644B" w:rsidP="0041644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………..</w:t>
                      </w:r>
                    </w:p>
                    <w:p w:rsidR="00693F17" w:rsidRPr="00477FAB" w:rsidRDefault="00693F17" w:rsidP="00693F1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615FBDDB" wp14:editId="31037511">
                <wp:simplePos x="0" y="0"/>
                <wp:positionH relativeFrom="column">
                  <wp:posOffset>4298315</wp:posOffset>
                </wp:positionH>
                <wp:positionV relativeFrom="paragraph">
                  <wp:posOffset>942975</wp:posOffset>
                </wp:positionV>
                <wp:extent cx="431800" cy="257175"/>
                <wp:effectExtent l="12065" t="9525" r="13335" b="9525"/>
                <wp:wrapNone/>
                <wp:docPr id="321" name="Text Box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F17" w:rsidRPr="0041644B" w:rsidRDefault="0041644B" w:rsidP="0041644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477FA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CH"/>
                              </w:rPr>
                              <w:t>P</w:t>
                            </w:r>
                            <w:r w:rsidR="0011430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CH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CH"/>
                              </w:rPr>
                              <w:t>W 752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8" o:spid="_x0000_s1036" type="#_x0000_t202" style="position:absolute;left:0;text-align:left;margin-left:338.45pt;margin-top:74.25pt;width:34pt;height:20.2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">
                <v:textbox inset="0,,0">
                  <w:txbxContent>
                    <w:p w:rsidR="00693F17" w:rsidRPr="0041644B" w:rsidRDefault="0041644B" w:rsidP="0041644B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de-CH"/>
                        </w:rPr>
                      </w:pPr>
                      <w:r w:rsidRPr="00477FAB">
                        <w:rPr>
                          <w:rFonts w:ascii="Arial" w:hAnsi="Arial" w:cs="Arial"/>
                          <w:sz w:val="14"/>
                          <w:szCs w:val="14"/>
                          <w:lang w:val="de-CH"/>
                        </w:rPr>
                        <w:t>P</w:t>
                      </w:r>
                      <w:r w:rsidR="00114301">
                        <w:rPr>
                          <w:rFonts w:ascii="Arial" w:hAnsi="Arial" w:cs="Arial"/>
                          <w:sz w:val="14"/>
                          <w:szCs w:val="14"/>
                          <w:lang w:val="de-CH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de-CH"/>
                        </w:rPr>
                        <w:t>W 752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6CAEE657" wp14:editId="0CC7774B">
                <wp:simplePos x="0" y="0"/>
                <wp:positionH relativeFrom="column">
                  <wp:posOffset>3433445</wp:posOffset>
                </wp:positionH>
                <wp:positionV relativeFrom="paragraph">
                  <wp:posOffset>943610</wp:posOffset>
                </wp:positionV>
                <wp:extent cx="431800" cy="257175"/>
                <wp:effectExtent l="13970" t="10160" r="11430" b="8890"/>
                <wp:wrapNone/>
                <wp:docPr id="320" name="Text Box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A46BA6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………..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9" o:spid="_x0000_s1037" type="#_x0000_t202" style="position:absolute;left:0;text-align:left;margin-left:270.35pt;margin-top:74.3pt;width:34pt;height:20.2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">
                <v:textbox inset="0,,0">
                  <w:txbxContent>
                    <w:p w:rsidR="00DF7231" w:rsidRPr="00DF7231" w:rsidRDefault="00A46BA6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………..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5B382A12" wp14:editId="14B2ECBA">
                <wp:simplePos x="0" y="0"/>
                <wp:positionH relativeFrom="column">
                  <wp:posOffset>3002915</wp:posOffset>
                </wp:positionH>
                <wp:positionV relativeFrom="paragraph">
                  <wp:posOffset>943610</wp:posOffset>
                </wp:positionV>
                <wp:extent cx="431800" cy="257175"/>
                <wp:effectExtent l="12065" t="10160" r="13335" b="8890"/>
                <wp:wrapNone/>
                <wp:docPr id="319" name="Text Box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114301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124.6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8" o:spid="_x0000_s1038" type="#_x0000_t202" style="position:absolute;left:0;text-align:left;margin-left:236.45pt;margin-top:74.3pt;width:34pt;height:20.2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">
                <v:textbox inset="0,,0">
                  <w:txbxContent>
                    <w:p w:rsidR="00DF7231" w:rsidRPr="00DF7231" w:rsidRDefault="00114301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DF723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124.6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2F305C89" wp14:editId="6D5AB9C0">
                <wp:simplePos x="0" y="0"/>
                <wp:positionH relativeFrom="column">
                  <wp:posOffset>2569845</wp:posOffset>
                </wp:positionH>
                <wp:positionV relativeFrom="paragraph">
                  <wp:posOffset>943610</wp:posOffset>
                </wp:positionV>
                <wp:extent cx="431800" cy="257175"/>
                <wp:effectExtent l="7620" t="10160" r="8255" b="8890"/>
                <wp:wrapNone/>
                <wp:docPr id="318" name="Text Box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114301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124.5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7" o:spid="_x0000_s1039" type="#_x0000_t202" style="position:absolute;left:0;text-align:left;margin-left:202.35pt;margin-top:74.3pt;width:34pt;height:20.2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">
                <v:textbox inset="0,,0">
                  <w:txbxContent>
                    <w:p w:rsidR="00DF7231" w:rsidRPr="00DF7231" w:rsidRDefault="00114301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DF723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124.5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4C94ED9D" wp14:editId="086C8B69">
                <wp:simplePos x="0" y="0"/>
                <wp:positionH relativeFrom="column">
                  <wp:posOffset>2138045</wp:posOffset>
                </wp:positionH>
                <wp:positionV relativeFrom="paragraph">
                  <wp:posOffset>943610</wp:posOffset>
                </wp:positionV>
                <wp:extent cx="431800" cy="257175"/>
                <wp:effectExtent l="13970" t="10160" r="11430" b="8890"/>
                <wp:wrapNone/>
                <wp:docPr id="317" name="Text Box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114301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6C29B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124.4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6" o:spid="_x0000_s1040" type="#_x0000_t202" style="position:absolute;left:0;text-align:left;margin-left:168.35pt;margin-top:74.3pt;width:34pt;height:20.2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">
                <v:textbox inset="0,,0">
                  <w:txbxContent>
                    <w:p w:rsidR="00DF7231" w:rsidRPr="00DF7231" w:rsidRDefault="00114301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6C29B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</w:t>
                      </w:r>
                      <w:r w:rsidR="00DF723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124.4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72CF9C9" wp14:editId="2377682B">
                <wp:simplePos x="0" y="0"/>
                <wp:positionH relativeFrom="column">
                  <wp:posOffset>1712595</wp:posOffset>
                </wp:positionH>
                <wp:positionV relativeFrom="paragraph">
                  <wp:posOffset>945515</wp:posOffset>
                </wp:positionV>
                <wp:extent cx="431800" cy="257175"/>
                <wp:effectExtent l="7620" t="12065" r="8255" b="6985"/>
                <wp:wrapNone/>
                <wp:docPr id="316" name="Text Box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114301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124.3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5" o:spid="_x0000_s1041" type="#_x0000_t202" style="position:absolute;left:0;text-align:left;margin-left:134.85pt;margin-top:74.45pt;width:34pt;height:20.25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">
                <v:textbox inset="0,,0">
                  <w:txbxContent>
                    <w:p w:rsidR="00DF7231" w:rsidRPr="00DF7231" w:rsidRDefault="00114301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DF723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124.3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36E3EC6C" wp14:editId="60F1CAEB">
                <wp:simplePos x="0" y="0"/>
                <wp:positionH relativeFrom="column">
                  <wp:posOffset>1280795</wp:posOffset>
                </wp:positionH>
                <wp:positionV relativeFrom="paragraph">
                  <wp:posOffset>945515</wp:posOffset>
                </wp:positionV>
                <wp:extent cx="431800" cy="257175"/>
                <wp:effectExtent l="13970" t="12065" r="11430" b="6985"/>
                <wp:wrapNone/>
                <wp:docPr id="315" name="Text Box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114301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124.2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4" o:spid="_x0000_s1042" type="#_x0000_t202" style="position:absolute;left:0;text-align:left;margin-left:100.85pt;margin-top:74.45pt;width:34pt;height:20.2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">
                <v:textbox inset="0,,0">
                  <w:txbxContent>
                    <w:p w:rsidR="00DF7231" w:rsidRPr="00DF7231" w:rsidRDefault="00114301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DF723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124.2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3702717D" wp14:editId="73C89343">
                <wp:simplePos x="0" y="0"/>
                <wp:positionH relativeFrom="column">
                  <wp:posOffset>846455</wp:posOffset>
                </wp:positionH>
                <wp:positionV relativeFrom="paragraph">
                  <wp:posOffset>943610</wp:posOffset>
                </wp:positionV>
                <wp:extent cx="431800" cy="257175"/>
                <wp:effectExtent l="8255" t="10160" r="7620" b="8890"/>
                <wp:wrapNone/>
                <wp:docPr id="314" name="Text Box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114301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124.1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3" o:spid="_x0000_s1043" type="#_x0000_t202" style="position:absolute;left:0;text-align:left;margin-left:66.65pt;margin-top:74.3pt;width:34pt;height:20.2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">
                <v:textbox inset="0,,0">
                  <w:txbxContent>
                    <w:p w:rsidR="00DF7231" w:rsidRPr="00DF7231" w:rsidRDefault="00114301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DF723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124.1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70C65CC9" wp14:editId="04E27725">
                <wp:simplePos x="0" y="0"/>
                <wp:positionH relativeFrom="column">
                  <wp:posOffset>414655</wp:posOffset>
                </wp:positionH>
                <wp:positionV relativeFrom="paragraph">
                  <wp:posOffset>943610</wp:posOffset>
                </wp:positionV>
                <wp:extent cx="431800" cy="257175"/>
                <wp:effectExtent l="5080" t="10160" r="10795" b="8890"/>
                <wp:wrapNone/>
                <wp:docPr id="313" name="Text Box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114301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124.0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2" o:spid="_x0000_s1044" type="#_x0000_t202" style="position:absolute;left:0;text-align:left;margin-left:32.65pt;margin-top:74.3pt;width:34pt;height:20.2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">
                <v:textbox inset="0,,0">
                  <w:txbxContent>
                    <w:p w:rsidR="00DF7231" w:rsidRPr="00DF7231" w:rsidRDefault="00114301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DF7231" w:rsidRPr="00BF1E6B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124.0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865600" behindDoc="0" locked="0" layoutInCell="1" allowOverlap="1" wp14:anchorId="7F017E1C" wp14:editId="774FF6CC">
                <wp:simplePos x="0" y="0"/>
                <wp:positionH relativeFrom="column">
                  <wp:posOffset>414655</wp:posOffset>
                </wp:positionH>
                <wp:positionV relativeFrom="paragraph">
                  <wp:posOffset>1858010</wp:posOffset>
                </wp:positionV>
                <wp:extent cx="3450590" cy="259080"/>
                <wp:effectExtent l="5080" t="10160" r="11430" b="6985"/>
                <wp:wrapNone/>
                <wp:docPr id="304" name="Group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0590" cy="259080"/>
                          <a:chOff x="3853" y="11831"/>
                          <a:chExt cx="5434" cy="408"/>
                        </a:xfrm>
                      </wpg:grpSpPr>
                      <wps:wsp>
                        <wps:cNvPr id="305" name="Text Box 721"/>
                        <wps:cNvSpPr txBox="1">
                          <a:spLocks noChangeArrowheads="1"/>
                        </wps:cNvSpPr>
                        <wps:spPr bwMode="auto">
                          <a:xfrm>
                            <a:off x="3853" y="11831"/>
                            <a:ext cx="6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7231" w:rsidRPr="00BF1E6B" w:rsidRDefault="00114301" w:rsidP="00DF723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Q</w:t>
                              </w:r>
                              <w:r w:rsidR="00DF7231" w:rsidRPr="00BF1E6B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 xml:space="preserve"> 124.0</w:t>
                              </w:r>
                            </w:p>
                            <w:p w:rsidR="00DF7231" w:rsidRPr="00BD5246" w:rsidRDefault="00DF7231" w:rsidP="00DF7231">
                              <w:pPr>
                                <w:jc w:val="center"/>
                                <w:rPr>
                                  <w:rFonts w:ascii="Arial" w:hAnsi="Arial" w:cs="Arial"/>
                                  <w:lang w:val="de-CH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06" name="Text Box 72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" y="11831"/>
                            <a:ext cx="6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7231" w:rsidRPr="00DF7231" w:rsidRDefault="00114301" w:rsidP="00DF723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Q</w:t>
                              </w:r>
                              <w:r w:rsidR="00331D5E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 xml:space="preserve"> </w:t>
                              </w:r>
                              <w:r w:rsidR="00DF723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124.1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07" name="Text Box 723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1834"/>
                            <a:ext cx="6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7231" w:rsidRPr="00DF7231" w:rsidRDefault="00114301" w:rsidP="00DF723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Q</w:t>
                              </w:r>
                              <w:r w:rsidR="00DF723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 xml:space="preserve"> 124.2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08" name="Text Box 724"/>
                        <wps:cNvSpPr txBox="1">
                          <a:spLocks noChangeArrowheads="1"/>
                        </wps:cNvSpPr>
                        <wps:spPr bwMode="auto">
                          <a:xfrm>
                            <a:off x="5897" y="11834"/>
                            <a:ext cx="6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7231" w:rsidRPr="00DF7231" w:rsidRDefault="00114301" w:rsidP="00DF723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Q</w:t>
                              </w:r>
                              <w:r w:rsidR="00DF723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 xml:space="preserve"> 124.3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09" name="Text Box 725"/>
                        <wps:cNvSpPr txBox="1">
                          <a:spLocks noChangeArrowheads="1"/>
                        </wps:cNvSpPr>
                        <wps:spPr bwMode="auto">
                          <a:xfrm>
                            <a:off x="6567" y="11831"/>
                            <a:ext cx="6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7231" w:rsidRPr="00DF7231" w:rsidRDefault="00622C7C" w:rsidP="00622C7C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………..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10" name="Text Box 726"/>
                        <wps:cNvSpPr txBox="1">
                          <a:spLocks noChangeArrowheads="1"/>
                        </wps:cNvSpPr>
                        <wps:spPr bwMode="auto">
                          <a:xfrm>
                            <a:off x="7247" y="11831"/>
                            <a:ext cx="6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7231" w:rsidRPr="00DF7231" w:rsidRDefault="00114301" w:rsidP="00DF723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Q</w:t>
                              </w:r>
                              <w:r w:rsidR="00622C7C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 xml:space="preserve"> 125</w:t>
                              </w:r>
                              <w:r w:rsidR="00DF723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.</w:t>
                              </w:r>
                              <w:r w:rsidR="00622C7C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11" name="Text Box 727"/>
                        <wps:cNvSpPr txBox="1">
                          <a:spLocks noChangeArrowheads="1"/>
                        </wps:cNvSpPr>
                        <wps:spPr bwMode="auto">
                          <a:xfrm>
                            <a:off x="7929" y="11831"/>
                            <a:ext cx="6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7231" w:rsidRPr="00DF7231" w:rsidRDefault="00622C7C" w:rsidP="00DF723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………..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12" name="Text Box 728"/>
                        <wps:cNvSpPr txBox="1">
                          <a:spLocks noChangeArrowheads="1"/>
                        </wps:cNvSpPr>
                        <wps:spPr bwMode="auto">
                          <a:xfrm>
                            <a:off x="8607" y="11831"/>
                            <a:ext cx="6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C7C" w:rsidRPr="00DF7231" w:rsidRDefault="00114301" w:rsidP="00622C7C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Q</w:t>
                              </w:r>
                              <w:r w:rsidR="00622C7C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 xml:space="preserve"> 125.4</w:t>
                              </w:r>
                            </w:p>
                            <w:p w:rsidR="00DF7231" w:rsidRPr="00DF7231" w:rsidRDefault="00DF7231" w:rsidP="00DF723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0" o:spid="_x0000_s1045" style="position:absolute;left:0;text-align:left;margin-left:32.65pt;margin-top:146.3pt;width:271.7pt;height:20.4pt;z-index:251865600" coordorigin="3853,11831" coordsize="5434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">
                <v:shape id="Text Box 721" o:spid="_x0000_s1046" type="#_x0000_t202" style="position:absolute;left:3853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ZqcUA&#10;AADcAAAADwAAAGRycy9kb3ducmV2LnhtbESPQWvCQBSE70L/w/IKXkQ3sVZK6ioiCGKx0FTw+sy+&#10;ZkOzb0N2jem/7wqCx2FmvmEWq97WoqPWV44VpJMEBHHhdMWlguP3dvwGwgdkjbVjUvBHHlbLp8EC&#10;M+2u/EVdHkoRIewzVGBCaDIpfWHIop+4hjh6P661GKJsS6lbvEa4reU0SebSYsVxwWBDG0PFb36x&#10;CjofRukO01N+aPZmcy7Oo9nnh1LD5379DiJQHx7he3unFbwkr3A7E4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htmpxQAAANwAAAAPAAAAAAAAAAAAAAAAAJgCAABkcnMv&#10;ZG93bnJldi54bWxQSwUGAAAAAAQABAD1AAAAigMAAAAA&#10;">
                  <v:textbox inset="0,,0">
                    <w:txbxContent>
                      <w:p w:rsidR="00DF7231" w:rsidRPr="00BF1E6B" w:rsidRDefault="00114301" w:rsidP="00DF723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Q</w:t>
                        </w:r>
                        <w:r w:rsidR="00DF7231" w:rsidRPr="00BF1E6B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 xml:space="preserve"> 124.0</w:t>
                        </w:r>
                      </w:p>
                      <w:p w:rsidR="00DF7231" w:rsidRPr="00BD5246" w:rsidRDefault="00DF7231" w:rsidP="00DF7231">
                        <w:pPr>
                          <w:jc w:val="center"/>
                          <w:rPr>
                            <w:rFonts w:ascii="Arial" w:hAnsi="Arial" w:cs="Arial"/>
                            <w:lang w:val="de-CH"/>
                          </w:rPr>
                        </w:pPr>
                      </w:p>
                    </w:txbxContent>
                  </v:textbox>
                </v:shape>
                <v:shape id="Text Box 722" o:spid="_x0000_s1047" type="#_x0000_t202" style="position:absolute;left:4533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RH3sUA&#10;AADcAAAADwAAAGRycy9kb3ducmV2LnhtbESPQWvCQBSE74L/YXmCF6mbtCIlzUZEEMRSoVHo9Zl9&#10;zYZm34bsNqb/vlsQehxm5hsm34y2FQP1vnGsIF0mIIgrpxuuFVzO+4dnED4ga2wdk4If8rApppMc&#10;M+1u/E5DGWoRIewzVGBC6DIpfWXIol+6jjh6n663GKLsa6l7vEW4beVjkqylxYbjgsGOdoaqr/Lb&#10;Khh8WKQHTD/Kt+5odtfqulidXpWaz8btC4hAY/gP39sHreApWcPfmXg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VEfexQAAANwAAAAPAAAAAAAAAAAAAAAAAJgCAABkcnMv&#10;ZG93bnJldi54bWxQSwUGAAAAAAQABAD1AAAAigMAAAAA&#10;">
                  <v:textbox inset="0,,0">
                    <w:txbxContent>
                      <w:p w:rsidR="00DF7231" w:rsidRPr="00DF7231" w:rsidRDefault="00114301" w:rsidP="00DF723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Q</w:t>
                        </w:r>
                        <w:r w:rsidR="00331D5E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 xml:space="preserve"> </w:t>
                        </w:r>
                        <w:r w:rsidR="00DF7231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124.1</w:t>
                        </w:r>
                      </w:p>
                    </w:txbxContent>
                  </v:textbox>
                </v:shape>
                <v:shape id="Text Box 723" o:spid="_x0000_s1048" type="#_x0000_t202" style="position:absolute;left:5217;top:11834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jiRcUA&#10;AADcAAAADwAAAGRycy9kb3ducmV2LnhtbESPQWvCQBSE70L/w/IKXkQ3sVJL6ioiCGKx0FTw+sy+&#10;ZkOzb0N2jem/7wqCx2FmvmEWq97WoqPWV44VpJMEBHHhdMWlguP3dvwGwgdkjbVjUvBHHlbLp8EC&#10;M+2u/EVdHkoRIewzVGBCaDIpfWHIop+4hjh6P661GKJsS6lbvEa4reU0SV6lxYrjgsGGNoaK3/xi&#10;FXQ+jNIdpqf80OzN5lycR7PPD6WGz/36HUSgPjzC9/ZOK3hJ5nA7E4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GOJFxQAAANwAAAAPAAAAAAAAAAAAAAAAAJgCAABkcnMv&#10;ZG93bnJldi54bWxQSwUGAAAAAAQABAD1AAAAigMAAAAA&#10;">
                  <v:textbox inset="0,,0">
                    <w:txbxContent>
                      <w:p w:rsidR="00DF7231" w:rsidRPr="00DF7231" w:rsidRDefault="00114301" w:rsidP="00DF723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Q</w:t>
                        </w:r>
                        <w:r w:rsidR="00DF7231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 xml:space="preserve"> 124.2</w:t>
                        </w:r>
                      </w:p>
                    </w:txbxContent>
                  </v:textbox>
                </v:shape>
                <v:shape id="Text Box 724" o:spid="_x0000_s1049" type="#_x0000_t202" style="position:absolute;left:5897;top:11834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d2N8IA&#10;AADcAAAADwAAAGRycy9kb3ducmV2LnhtbERPXWvCMBR9H+w/hDvwRTStDpFqlCEMxOHAbuDrbXNt&#10;is1NaWLt/r15EPZ4ON/r7WAb0VPna8cK0mkCgrh0uuZKwe/P52QJwgdkjY1jUvBHHrab15c1Ztrd&#10;+UR9HioRQ9hnqMCE0GZS+tKQRT91LXHkLq6zGCLsKqk7vMdw28hZkiykxZpjg8GWdobKa36zCnof&#10;xuke03N+bA9mV5TF+P37S6nR2/CxAhFoCP/ip3uvFcyTuDaeiUd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3Y3wgAAANwAAAAPAAAAAAAAAAAAAAAAAJgCAABkcnMvZG93&#10;bnJldi54bWxQSwUGAAAAAAQABAD1AAAAhwMAAAAA&#10;">
                  <v:textbox inset="0,,0">
                    <w:txbxContent>
                      <w:p w:rsidR="00DF7231" w:rsidRPr="00DF7231" w:rsidRDefault="00114301" w:rsidP="00DF723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Q</w:t>
                        </w:r>
                        <w:r w:rsidR="00DF7231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 xml:space="preserve"> 124.3</w:t>
                        </w:r>
                      </w:p>
                    </w:txbxContent>
                  </v:textbox>
                </v:shape>
                <v:shape id="Text Box 725" o:spid="_x0000_s1050" type="#_x0000_t202" style="position:absolute;left:6567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vTrMUA&#10;AADcAAAADwAAAGRycy9kb3ducmV2LnhtbESPQWvCQBSE70L/w/IKXkQ3sVJs6ioiCGKx0FTw+sy+&#10;ZkOzb0N2jem/7wqCx2FmvmEWq97WoqPWV44VpJMEBHHhdMWlguP3djwH4QOyxtoxKfgjD6vl02CB&#10;mXZX/qIuD6WIEPYZKjAhNJmUvjBk0U9cQxy9H9daDFG2pdQtXiPc1nKaJK/SYsVxwWBDG0PFb36x&#10;CjofRukO01N+aPZmcy7Oo9nnh1LD5379DiJQHx7he3unFbwkb3A7E4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y9OsxQAAANwAAAAPAAAAAAAAAAAAAAAAAJgCAABkcnMv&#10;ZG93bnJldi54bWxQSwUGAAAAAAQABAD1AAAAigMAAAAA&#10;">
                  <v:textbox inset="0,,0">
                    <w:txbxContent>
                      <w:p w:rsidR="00DF7231" w:rsidRPr="00DF7231" w:rsidRDefault="00622C7C" w:rsidP="00622C7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………..</w:t>
                        </w:r>
                      </w:p>
                    </w:txbxContent>
                  </v:textbox>
                </v:shape>
                <v:shape id="Text Box 726" o:spid="_x0000_s1051" type="#_x0000_t202" style="position:absolute;left:7247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7MMA&#10;AADcAAAADwAAAGRycy9kb3ducmV2LnhtbERPXWvCMBR9F/Yfwh3sRTTtFJHOtAxhIBsKdoO93jZ3&#10;TVlzU5qsdv/ePAg+Hs73rphsJ0YafOtYQbpMQBDXTrfcKPj6fFtsQfiArLFzTAr+yUORP8x2mGl3&#10;4TONZWhEDGGfoQITQp9J6WtDFv3S9cSR+3GDxRDh0Eg94CWG204+J8lGWmw5NhjsaW+o/i3/rILR&#10;h3l6wPS7PPbvZl/V1Xx9+lDq6XF6fQERaAp38c190ApWaZwfz8Qj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7MMAAADcAAAADwAAAAAAAAAAAAAAAACYAgAAZHJzL2Rv&#10;d25yZXYueG1sUEsFBgAAAAAEAAQA9QAAAIgDAAAAAA==&#10;">
                  <v:textbox inset="0,,0">
                    <w:txbxContent>
                      <w:p w:rsidR="00DF7231" w:rsidRPr="00DF7231" w:rsidRDefault="00114301" w:rsidP="00DF723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Q</w:t>
                        </w:r>
                        <w:r w:rsidR="00622C7C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 xml:space="preserve"> 125</w:t>
                        </w:r>
                        <w:r w:rsidR="00DF7231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.</w:t>
                        </w:r>
                        <w:r w:rsidR="00622C7C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0</w:t>
                        </w:r>
                      </w:p>
                    </w:txbxContent>
                  </v:textbox>
                </v:shape>
                <v:shape id="Text Box 727" o:spid="_x0000_s1052" type="#_x0000_t202" style="position:absolute;left:7929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RJd8UA&#10;AADcAAAADwAAAGRycy9kb3ducmV2LnhtbESPUWvCMBSF3wX/Q7iDvchMsw0ZnVFEEGTDgXWw12tz&#10;15Q1N6WJtfv3RhB8PJxzvsOZLwfXiJ66UHvWoKYZCOLSm5orDd+HzdMbiBCRDTaeScM/BVguxqM5&#10;5safeU99ESuRIBxy1GBjbHMpQ2nJYZj6ljh5v75zGJPsKmk6PCe4a+Rzls2kw5rTgsWW1pbKv+Lk&#10;NPQhTtQW1U+xaz/s+lgeJ69fn1o/PgyrdxCRhngP39pbo+FFKbieSUd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ZEl3xQAAANwAAAAPAAAAAAAAAAAAAAAAAJgCAABkcnMv&#10;ZG93bnJldi54bWxQSwUGAAAAAAQABAD1AAAAigMAAAAA&#10;">
                  <v:textbox inset="0,,0">
                    <w:txbxContent>
                      <w:p w:rsidR="00DF7231" w:rsidRPr="00DF7231" w:rsidRDefault="00622C7C" w:rsidP="00DF723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………..</w:t>
                        </w:r>
                      </w:p>
                    </w:txbxContent>
                  </v:textbox>
                </v:shape>
                <v:shape id="Text Box 728" o:spid="_x0000_s1053" type="#_x0000_t202" style="position:absolute;left:8607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bXAMUA&#10;AADcAAAADwAAAGRycy9kb3ducmV2LnhtbESPQWvCQBSE7wX/w/IEL1I3sVJKmo2IIEiLQqPQ6zP7&#10;mg3Nvg3ZNab/3i0Uehxm5hsmX4+2FQP1vnGsIF0kIIgrpxuuFZxPu8cXED4ga2wdk4If8rAuJg85&#10;Ztrd+IOGMtQiQthnqMCE0GVS+sqQRb9wHXH0vlxvMUTZ11L3eItw28plkjxLiw3HBYMdbQ1V3+XV&#10;Khh8mKd7TD/LQ/dmtpfqMl8d35WaTcfNK4hAY/gP/7X3WsFTuoTfM/EIy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tcAxQAAANwAAAAPAAAAAAAAAAAAAAAAAJgCAABkcnMv&#10;ZG93bnJldi54bWxQSwUGAAAAAAQABAD1AAAAigMAAAAA&#10;">
                  <v:textbox inset="0,,0">
                    <w:txbxContent>
                      <w:p w:rsidR="00622C7C" w:rsidRPr="00DF7231" w:rsidRDefault="00114301" w:rsidP="00622C7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Q</w:t>
                        </w:r>
                        <w:r w:rsidR="00622C7C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 xml:space="preserve"> 125.4</w:t>
                        </w:r>
                      </w:p>
                      <w:p w:rsidR="00DF7231" w:rsidRPr="00DF7231" w:rsidRDefault="00DF7231" w:rsidP="00DF723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56841" w:rsidRPr="00FB18CD" w:rsidRDefault="00FB18CD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2468692A" wp14:editId="549725FB">
                <wp:simplePos x="0" y="0"/>
                <wp:positionH relativeFrom="column">
                  <wp:posOffset>662940</wp:posOffset>
                </wp:positionH>
                <wp:positionV relativeFrom="paragraph">
                  <wp:posOffset>65101</wp:posOffset>
                </wp:positionV>
                <wp:extent cx="167640" cy="563880"/>
                <wp:effectExtent l="0" t="0" r="0" b="0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563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18CD" w:rsidRDefault="00FB18CD" w:rsidP="00FB18C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21</w:t>
                            </w:r>
                          </w:p>
                          <w:p w:rsidR="00FB18CD" w:rsidRDefault="00FB18CD" w:rsidP="00FB18C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</w:p>
                          <w:p w:rsidR="00FB18CD" w:rsidRPr="00954002" w:rsidRDefault="00FB18CD" w:rsidP="00FB18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CH"/>
                              </w:rPr>
                            </w:pPr>
                          </w:p>
                          <w:p w:rsidR="00FB18CD" w:rsidRPr="00954002" w:rsidRDefault="00FB18CD" w:rsidP="00FB18C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54" type="#_x0000_t202" style="position:absolute;left:0;text-align:left;margin-left:52.2pt;margin-top:5.15pt;width:13.2pt;height:44.4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" stroked="f">
                <v:fill opacity="0"/>
                <v:textbox inset="0,0,0,0">
                  <w:txbxContent>
                    <w:p w:rsidR="00FB18CD" w:rsidRDefault="00FB18CD" w:rsidP="00FB18C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21</w:t>
                      </w:r>
                    </w:p>
                    <w:p w:rsidR="00FB18CD" w:rsidRDefault="00FB18CD" w:rsidP="00FB18C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</w:p>
                    <w:p w:rsidR="00FB18CD" w:rsidRPr="00954002" w:rsidRDefault="00FB18CD" w:rsidP="00FB18C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de-CH"/>
                        </w:rPr>
                      </w:pPr>
                    </w:p>
                    <w:p w:rsidR="00FB18CD" w:rsidRPr="00954002" w:rsidRDefault="00FB18CD" w:rsidP="00FB18C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CC04A2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4598F117" wp14:editId="1765D035">
                <wp:simplePos x="0" y="0"/>
                <wp:positionH relativeFrom="column">
                  <wp:posOffset>629285</wp:posOffset>
                </wp:positionH>
                <wp:positionV relativeFrom="paragraph">
                  <wp:posOffset>188632</wp:posOffset>
                </wp:positionV>
                <wp:extent cx="72390" cy="328930"/>
                <wp:effectExtent l="0" t="0" r="22860" b="13970"/>
                <wp:wrapNone/>
                <wp:docPr id="347" name="Lin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" cy="328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4" o:spid="_x0000_s1026" style="position:absolute;flip:y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5pt,14.85pt" to="55.2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"/>
            </w:pict>
          </mc:Fallback>
        </mc:AlternateContent>
      </w:r>
      <w:r w:rsidR="00CC04A2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37F1345B" wp14:editId="3B725C41">
                <wp:simplePos x="0" y="0"/>
                <wp:positionH relativeFrom="column">
                  <wp:posOffset>981075</wp:posOffset>
                </wp:positionH>
                <wp:positionV relativeFrom="paragraph">
                  <wp:posOffset>200660</wp:posOffset>
                </wp:positionV>
                <wp:extent cx="87630" cy="308610"/>
                <wp:effectExtent l="0" t="0" r="26670" b="15240"/>
                <wp:wrapNone/>
                <wp:docPr id="341" name="Line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7630" cy="308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3" o:spid="_x0000_s1026" style="position:absolute;flip:x y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15.8pt" to="84.1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"/>
            </w:pict>
          </mc:Fallback>
        </mc:AlternateContent>
      </w:r>
      <w:r w:rsidR="008B23A4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g">
            <w:drawing>
              <wp:anchor distT="0" distB="0" distL="114300" distR="114300" simplePos="0" relativeHeight="252012032" behindDoc="0" locked="0" layoutInCell="1" allowOverlap="1" wp14:anchorId="2D49F13F" wp14:editId="08B8CA3E">
                <wp:simplePos x="0" y="0"/>
                <wp:positionH relativeFrom="column">
                  <wp:posOffset>4513580</wp:posOffset>
                </wp:positionH>
                <wp:positionV relativeFrom="paragraph">
                  <wp:posOffset>93345</wp:posOffset>
                </wp:positionV>
                <wp:extent cx="782320" cy="628650"/>
                <wp:effectExtent l="8255" t="0" r="0" b="11430"/>
                <wp:wrapNone/>
                <wp:docPr id="295" name="Group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2320" cy="628650"/>
                          <a:chOff x="9192" y="5855"/>
                          <a:chExt cx="1232" cy="990"/>
                        </a:xfrm>
                      </wpg:grpSpPr>
                      <wps:wsp>
                        <wps:cNvPr id="296" name="Line 940"/>
                        <wps:cNvCnPr/>
                        <wps:spPr bwMode="auto">
                          <a:xfrm flipH="1">
                            <a:off x="9192" y="6304"/>
                            <a:ext cx="2" cy="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941"/>
                        <wps:cNvCnPr/>
                        <wps:spPr bwMode="auto">
                          <a:xfrm>
                            <a:off x="9537" y="655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Text Box 94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5855"/>
                            <a:ext cx="845" cy="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FAB" w:rsidRPr="00477FAB" w:rsidRDefault="00477FAB" w:rsidP="00477FAB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 w:rsidRPr="00477FAB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10</w:t>
                              </w:r>
                              <w:r w:rsidRPr="00477FAB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 xml:space="preserve"> VDC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Rectangle 947"/>
                        <wps:cNvSpPr>
                          <a:spLocks noChangeArrowheads="1"/>
                        </wps:cNvSpPr>
                        <wps:spPr bwMode="auto">
                          <a:xfrm>
                            <a:off x="9440" y="6080"/>
                            <a:ext cx="192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Line 948"/>
                        <wps:cNvCnPr/>
                        <wps:spPr bwMode="auto">
                          <a:xfrm flipH="1">
                            <a:off x="9445" y="6717"/>
                            <a:ext cx="1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9650" y="6577"/>
                            <a:ext cx="508" cy="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FAB" w:rsidRPr="00477FAB" w:rsidRDefault="00477FAB" w:rsidP="00477FAB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 w:rsidRPr="00477FAB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0 VDC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Line 950"/>
                        <wps:cNvCnPr/>
                        <wps:spPr bwMode="auto">
                          <a:xfrm>
                            <a:off x="9530" y="592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Line 951"/>
                        <wps:cNvCnPr/>
                        <wps:spPr bwMode="auto">
                          <a:xfrm flipH="1">
                            <a:off x="9194" y="6304"/>
                            <a:ext cx="2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2" o:spid="_x0000_s1054" style="position:absolute;left:0;text-align:left;margin-left:355.4pt;margin-top:7.35pt;width:61.6pt;height:49.5pt;z-index:252012032" coordorigin="9192,5855" coordsize="1232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">
                <v:line id="Line 940" o:spid="_x0000_s1055" style="position:absolute;flip:x;visibility:visible;mso-wrap-style:square" from="9192,6304" to="9194,6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ItcYAAADcAAAADwAAAGRycy9kb3ducmV2LnhtbESPQWsCMRSE74X+h/AKvRTNKiK6GkUK&#10;Qg9e1LLS23Pz3Cy7edkmqW7/fVMQPA4z8w2zXPe2FVfyoXasYDTMQBCXTtdcKfg8bgczECEia2wd&#10;k4JfCrBePT8tMdfuxnu6HmIlEoRDjgpMjF0uZSgNWQxD1xEn7+K8xZikr6T2eEtw28pxlk2lxZrT&#10;gsGO3g2VzeHHKpCz3du335wnTdGcTnNTlEX3tVPq9aXfLEBE6uMjfG9/aAXj+RT+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XSLXGAAAA3AAAAA8AAAAAAAAA&#10;AAAAAAAAoQIAAGRycy9kb3ducmV2LnhtbFBLBQYAAAAABAAEAPkAAACUAwAAAAA=&#10;"/>
                <v:line id="Line 941" o:spid="_x0000_s1056" style="position:absolute;visibility:visible;mso-wrap-style:square" from="9537,6558" to="9537,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<v:shape id="Text Box 946" o:spid="_x0000_s1057" type="#_x0000_t202" style="position:absolute;left:9579;top:5855;width:845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5O9sEA&#10;AADcAAAADwAAAGRycy9kb3ducmV2LnhtbERPTYvCMBC9C/sfwix4kTXdHkSrUVx1wYMe6ornoRnb&#10;YjMpSbT1328OgsfH+16setOIBzlfW1bwPU5AEBdW11wqOP/9fk1B+ICssbFMCp7kYbX8GCww07bj&#10;nB6nUIoYwj5DBVUIbSalLyoy6Me2JY7c1TqDIUJXSu2wi+GmkWmSTKTBmmNDhS1tKipup7tRMNm6&#10;e5fzZrQ97w54bMv08vO8KDX87NdzEIH68Ba/3HutIJ3FtfFMPA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+TvbBAAAA3AAAAA8AAAAAAAAAAAAAAAAAmAIAAGRycy9kb3du&#10;cmV2LnhtbFBLBQYAAAAABAAEAPUAAACGAwAAAAA=&#10;" stroked="f">
                  <v:textbox inset="0,0,0,0">
                    <w:txbxContent>
                      <w:p w:rsidR="00477FAB" w:rsidRPr="00477FAB" w:rsidRDefault="00477FAB" w:rsidP="00477FAB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 w:rsidRPr="00477FAB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10</w:t>
                        </w:r>
                        <w:r w:rsidRPr="00477FAB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 xml:space="preserve"> VDC</w:t>
                        </w:r>
                      </w:p>
                    </w:txbxContent>
                  </v:textbox>
                </v:shape>
                <v:rect id="Rectangle 947" o:spid="_x0000_s1058" style="position:absolute;left:9440;top:6080;width:192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i9MUA&#10;AADcAAAADwAAAGRycy9kb3ducmV2LnhtbESPT2vCQBTE70K/w/IKvemmEaSJrlJalHqM8dLba/aZ&#10;pM2+DdnNn/bTu0LB4zAzv2E2u8k0YqDO1ZYVPC8iEMSF1TWXCs75fv4CwnlkjY1lUvBLDnbbh9kG&#10;U21Hzmg4+VIECLsUFVTet6mUrqjIoFvYljh4F9sZ9EF2pdQdjgFuGhlH0UoarDksVNjSW0XFz6k3&#10;Cr7q+Ix/WX6ITLJf+uOUf/ef70o9PU6vaxCeJn8P/7c/tII4SeB2JhwB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iL0xQAAANwAAAAPAAAAAAAAAAAAAAAAAJgCAABkcnMv&#10;ZG93bnJldi54bWxQSwUGAAAAAAQABAD1AAAAigMAAAAA&#10;"/>
                <v:line id="Line 948" o:spid="_x0000_s1059" style="position:absolute;flip:x;visibility:visible;mso-wrap-style:square" from="9445,6717" to="9630,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nvQMMAAADc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Zbmp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Z70DDAAAA3AAAAA8AAAAAAAAAAAAA&#10;AAAAoQIAAGRycy9kb3ducmV2LnhtbFBLBQYAAAAABAAEAPkAAACRAwAAAAA=&#10;"/>
                <v:shape id="Text Box 949" o:spid="_x0000_s1060" type="#_x0000_t202" style="position:absolute;left:9650;top:6577;width:508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99ccUA&#10;AADc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mC3ic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731xxQAAANwAAAAPAAAAAAAAAAAAAAAAAJgCAABkcnMv&#10;ZG93bnJldi54bWxQSwUGAAAAAAQABAD1AAAAigMAAAAA&#10;" stroked="f">
                  <v:textbox inset="0,0,0,0">
                    <w:txbxContent>
                      <w:p w:rsidR="00477FAB" w:rsidRPr="00477FAB" w:rsidRDefault="00477FAB" w:rsidP="00477FAB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 w:rsidRPr="00477FAB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0 VDC</w:t>
                        </w:r>
                      </w:p>
                    </w:txbxContent>
                  </v:textbox>
                </v:shape>
                <v:line id="Line 950" o:spid="_x0000_s1061" style="position:absolute;visibility:visible;mso-wrap-style:square" from="9530,5924" to="9530,6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<v:line id="Line 951" o:spid="_x0000_s1062" style="position:absolute;flip:x;visibility:visible;mso-wrap-style:square" from="9194,6304" to="9448,6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668QAAADcAAAADwAAAGRycy9kb3ducmV2LnhtbESPT4vCMBTE7wt+h/AEL4um6iJSjSLC&#10;gnha/90fzWtabF5Kk21rP/1mYWGPw8z8htnue1uJlhpfOlYwnyUgiDOnSzYK7rfP6RqED8gaK8ek&#10;4EUe9rvR2xZT7Tq+UHsNRkQI+xQVFCHUqZQ+K8iin7maOHq5ayyGKBsjdYNdhNtKLpJkJS2WHBcK&#10;rOlYUPa8flsFi/eh9ybLL+uhHc5frjMfj/yg1GTcHzYgAvXhP/zXPmkFy2QJv2fi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b7rrxAAAANwAAAAPAAAAAAAAAAAA&#10;AAAAAKECAABkcnMvZG93bnJldi54bWxQSwUGAAAAAAQABAD5AAAAkgMAAAAA&#10;">
                  <v:stroke startarrow="block"/>
                </v:line>
              </v:group>
            </w:pict>
          </mc:Fallback>
        </mc:AlternateContent>
      </w:r>
    </w:p>
    <w:p w:rsidR="00DF7231" w:rsidRPr="00FB18CD" w:rsidRDefault="00DF7231">
      <w:pPr>
        <w:ind w:left="709"/>
        <w:rPr>
          <w:rFonts w:ascii="Arial" w:hAnsi="Arial" w:cs="Arial"/>
          <w:lang w:val="en-GB"/>
        </w:rPr>
      </w:pPr>
    </w:p>
    <w:p w:rsidR="00DF7231" w:rsidRPr="00FB18CD" w:rsidRDefault="008B23A4">
      <w:pPr>
        <w:ind w:left="709"/>
        <w:rPr>
          <w:rFonts w:ascii="Arial" w:hAnsi="Arial" w:cs="Arial"/>
          <w:lang w:val="en-GB"/>
        </w:rPr>
      </w:pP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34336386" wp14:editId="327DCB98">
                <wp:simplePos x="0" y="0"/>
                <wp:positionH relativeFrom="column">
                  <wp:posOffset>4224655</wp:posOffset>
                </wp:positionH>
                <wp:positionV relativeFrom="paragraph">
                  <wp:posOffset>48895</wp:posOffset>
                </wp:positionV>
                <wp:extent cx="251460" cy="140970"/>
                <wp:effectExtent l="635" t="635" r="0" b="1270"/>
                <wp:wrapNone/>
                <wp:docPr id="293" name="Text Box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02F2" w:rsidRPr="00B50E83" w:rsidRDefault="003802F2" w:rsidP="003802F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S4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2" o:spid="_x0000_s1063" type="#_x0000_t202" style="position:absolute;left:0;text-align:left;margin-left:332.65pt;margin-top:3.85pt;width:19.8pt;height:11.1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" stroked="f">
                <v:textbox inset="0,0,0,0">
                  <w:txbxContent>
                    <w:p w:rsidR="003802F2" w:rsidRPr="00B50E83" w:rsidRDefault="003802F2" w:rsidP="003802F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 S4</w:t>
                      </w:r>
                    </w:p>
                  </w:txbxContent>
                </v:textbox>
              </v:shape>
            </w:pict>
          </mc:Fallback>
        </mc:AlternateContent>
      </w:r>
      <w:r w:rsidR="003716A8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w:drawing>
          <wp:anchor distT="0" distB="0" distL="114300" distR="114300" simplePos="0" relativeHeight="251634176" behindDoc="0" locked="0" layoutInCell="1" allowOverlap="1" wp14:anchorId="1EF85DBD" wp14:editId="3930D522">
            <wp:simplePos x="0" y="0"/>
            <wp:positionH relativeFrom="column">
              <wp:posOffset>5492750</wp:posOffset>
            </wp:positionH>
            <wp:positionV relativeFrom="paragraph">
              <wp:posOffset>86360</wp:posOffset>
            </wp:positionV>
            <wp:extent cx="549910" cy="772160"/>
            <wp:effectExtent l="0" t="0" r="0" b="0"/>
            <wp:wrapNone/>
            <wp:docPr id="242" name="Bild 242" descr="ausw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auswer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7231" w:rsidRPr="00FB18CD" w:rsidRDefault="00DF7231">
      <w:pPr>
        <w:ind w:left="709"/>
        <w:rPr>
          <w:rFonts w:ascii="Arial" w:hAnsi="Arial" w:cs="Arial"/>
          <w:lang w:val="en-GB"/>
        </w:rPr>
      </w:pPr>
    </w:p>
    <w:p w:rsidR="00DF7231" w:rsidRPr="00256841" w:rsidRDefault="00FB18CD">
      <w:pPr>
        <w:ind w:left="709"/>
        <w:rPr>
          <w:rFonts w:ascii="Arial" w:hAnsi="Arial" w:cs="Arial"/>
          <w:lang w:val="de-CH"/>
        </w:rPr>
      </w:pP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1C6F4849" wp14:editId="7434CBEB">
                <wp:simplePos x="0" y="0"/>
                <wp:positionH relativeFrom="column">
                  <wp:posOffset>3689019</wp:posOffset>
                </wp:positionH>
                <wp:positionV relativeFrom="paragraph">
                  <wp:posOffset>1721485</wp:posOffset>
                </wp:positionV>
                <wp:extent cx="167640" cy="563880"/>
                <wp:effectExtent l="0" t="0" r="0" b="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563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18CD" w:rsidRDefault="00FB18CD" w:rsidP="00FB18C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X1</w:t>
                            </w:r>
                          </w:p>
                          <w:p w:rsidR="00FB18CD" w:rsidRPr="00404BB1" w:rsidRDefault="00FB18CD" w:rsidP="00FB18CD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de-CH"/>
                              </w:rPr>
                            </w:pPr>
                          </w:p>
                          <w:p w:rsidR="00FB18CD" w:rsidRPr="00954002" w:rsidRDefault="00FB18CD" w:rsidP="00FB18C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5" o:spid="_x0000_s1065" type="#_x0000_t202" style="position:absolute;left:0;text-align:left;margin-left:290.45pt;margin-top:135.55pt;width:13.2pt;height:44.4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" stroked="f">
                <v:fill opacity="0"/>
                <v:textbox inset="0,0,0,0">
                  <w:txbxContent>
                    <w:p w:rsidR="00FB18CD" w:rsidRDefault="00FB18CD" w:rsidP="00FB18C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X1</w:t>
                      </w:r>
                    </w:p>
                    <w:p w:rsidR="00FB18CD" w:rsidRPr="00404BB1" w:rsidRDefault="00FB18CD" w:rsidP="00FB18CD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de-CH"/>
                        </w:rPr>
                      </w:pPr>
                    </w:p>
                    <w:p w:rsidR="00FB18CD" w:rsidRPr="00954002" w:rsidRDefault="00FB18CD" w:rsidP="00FB18C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1875155</wp:posOffset>
                </wp:positionV>
                <wp:extent cx="213360" cy="220980"/>
                <wp:effectExtent l="12065" t="8255" r="12700" b="8890"/>
                <wp:wrapNone/>
                <wp:docPr id="287" name="Oval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20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8" o:spid="_x0000_s1026" style="position:absolute;margin-left:279.2pt;margin-top:147.65pt;width:16.8pt;height:17.4pt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>
                <wp:simplePos x="0" y="0"/>
                <wp:positionH relativeFrom="column">
                  <wp:posOffset>3633470</wp:posOffset>
                </wp:positionH>
                <wp:positionV relativeFrom="paragraph">
                  <wp:posOffset>2225675</wp:posOffset>
                </wp:positionV>
                <wp:extent cx="49530" cy="51435"/>
                <wp:effectExtent l="13970" t="6350" r="12700" b="8890"/>
                <wp:wrapNone/>
                <wp:docPr id="286" name="Oval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7" o:spid="_x0000_s1026" style="position:absolute;margin-left:286.1pt;margin-top:175.25pt;width:3.9pt;height:4.05p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" fillcolor="black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2080895</wp:posOffset>
                </wp:positionV>
                <wp:extent cx="270510" cy="140970"/>
                <wp:effectExtent l="4445" t="4445" r="1270" b="0"/>
                <wp:wrapNone/>
                <wp:docPr id="285" name="Text Box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C7C" w:rsidRPr="00B50E83" w:rsidRDefault="00622C7C" w:rsidP="00622C7C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5" o:spid="_x0000_s1064" type="#_x0000_t202" style="position:absolute;left:0;text-align:left;margin-left:265.1pt;margin-top:163.85pt;width:21.3pt;height:11.1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" stroked="f">
                <v:textbox inset="0,0,0,0">
                  <w:txbxContent>
                    <w:p w:rsidR="00622C7C" w:rsidRPr="00B50E83" w:rsidRDefault="00622C7C" w:rsidP="00622C7C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1245870</wp:posOffset>
                </wp:positionV>
                <wp:extent cx="0" cy="632460"/>
                <wp:effectExtent l="8255" t="7620" r="10795" b="7620"/>
                <wp:wrapNone/>
                <wp:docPr id="284" name="Line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4" o:spid="_x0000_s1026" style="position:absolute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9pt,98.1pt" to="287.9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cVFQIAACs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2046605</wp:posOffset>
                </wp:positionV>
                <wp:extent cx="0" cy="209550"/>
                <wp:effectExtent l="8255" t="8255" r="10795" b="10795"/>
                <wp:wrapNone/>
                <wp:docPr id="283" name="Line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3" o:spid="_x0000_s1026" style="position:absolute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9pt,161.15pt" to="287.9pt,1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WGFQIAACs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1917065</wp:posOffset>
                </wp:positionV>
                <wp:extent cx="148590" cy="144780"/>
                <wp:effectExtent l="12065" t="12065" r="10795" b="5080"/>
                <wp:wrapNone/>
                <wp:docPr id="282" name="Line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" cy="144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90" o:spid="_x0000_s1026" style="position:absolute;flip:y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2pt,150.95pt" to="293.9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1905635</wp:posOffset>
                </wp:positionV>
                <wp:extent cx="160020" cy="167640"/>
                <wp:effectExtent l="6350" t="10160" r="5080" b="12700"/>
                <wp:wrapNone/>
                <wp:docPr id="281" name="Line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167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9" o:spid="_x0000_s1026" style="position:absolute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pt,150.05pt" to="293.6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YGGwIAADAEAAAOAAAAZHJzL2Uyb0RvYy54bWysU8uu2yAQ3VfqPyD2iR91ch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2080260</wp:posOffset>
                </wp:positionV>
                <wp:extent cx="270510" cy="140970"/>
                <wp:effectExtent l="3810" t="3810" r="1905" b="0"/>
                <wp:wrapNone/>
                <wp:docPr id="277" name="Text Box 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C7C" w:rsidRPr="00B50E83" w:rsidRDefault="00622C7C" w:rsidP="00622C7C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7" o:spid="_x0000_s1065" type="#_x0000_t202" style="position:absolute;left:0;text-align:left;margin-left:196.8pt;margin-top:163.8pt;width:21.3pt;height:11.1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" stroked="f">
                <v:textbox inset="0,0,0,0">
                  <w:txbxContent>
                    <w:p w:rsidR="00622C7C" w:rsidRPr="00B50E83" w:rsidRDefault="00622C7C" w:rsidP="00622C7C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2073910</wp:posOffset>
                </wp:positionV>
                <wp:extent cx="270510" cy="140970"/>
                <wp:effectExtent l="635" t="0" r="0" b="4445"/>
                <wp:wrapNone/>
                <wp:docPr id="260" name="Text Box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5BB7" w:rsidRPr="00B50E83" w:rsidRDefault="00995BB7" w:rsidP="00995BB7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4" o:spid="_x0000_s1066" type="#_x0000_t202" style="position:absolute;left:0;text-align:left;margin-left:129.05pt;margin-top:163.3pt;width:21.3pt;height:11.1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" stroked="f">
                <v:textbox inset="0,0,0,0">
                  <w:txbxContent>
                    <w:p w:rsidR="00995BB7" w:rsidRPr="00B50E83" w:rsidRDefault="00995BB7" w:rsidP="00995BB7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>
                <wp:simplePos x="0" y="0"/>
                <wp:positionH relativeFrom="column">
                  <wp:posOffset>4665980</wp:posOffset>
                </wp:positionH>
                <wp:positionV relativeFrom="paragraph">
                  <wp:posOffset>2085340</wp:posOffset>
                </wp:positionV>
                <wp:extent cx="270510" cy="140970"/>
                <wp:effectExtent l="0" t="0" r="0" b="2540"/>
                <wp:wrapNone/>
                <wp:docPr id="258" name="Text Box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6BA6" w:rsidRPr="00B50E83" w:rsidRDefault="00A46BA6" w:rsidP="00A46BA6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6" o:spid="_x0000_s1067" type="#_x0000_t202" style="position:absolute;left:0;text-align:left;margin-left:367.4pt;margin-top:164.2pt;width:21.3pt;height:11.1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" stroked="f">
                <v:textbox inset="0,0,0,0">
                  <w:txbxContent>
                    <w:p w:rsidR="00A46BA6" w:rsidRPr="00B50E83" w:rsidRDefault="00A46BA6" w:rsidP="00A46BA6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2082165</wp:posOffset>
                </wp:positionV>
                <wp:extent cx="270510" cy="140970"/>
                <wp:effectExtent l="0" t="0" r="635" b="0"/>
                <wp:wrapNone/>
                <wp:docPr id="251" name="Text Box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6BA6" w:rsidRPr="00B50E83" w:rsidRDefault="00A46BA6" w:rsidP="00A46BA6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8" o:spid="_x0000_s1068" type="#_x0000_t202" style="position:absolute;left:0;text-align:left;margin-left:298.9pt;margin-top:163.95pt;width:21.3pt;height:11.1pt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" stroked="f">
                <v:textbox inset="0,0,0,0">
                  <w:txbxContent>
                    <w:p w:rsidR="00A46BA6" w:rsidRPr="00B50E83" w:rsidRDefault="00A46BA6" w:rsidP="00A46BA6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2077720</wp:posOffset>
                </wp:positionV>
                <wp:extent cx="270510" cy="140970"/>
                <wp:effectExtent l="2540" t="1270" r="3175" b="635"/>
                <wp:wrapNone/>
                <wp:docPr id="234" name="Text Box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B1" w:rsidRPr="00B50E83" w:rsidRDefault="006C29B1" w:rsidP="006C29B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0" o:spid="_x0000_s1069" type="#_x0000_t202" style="position:absolute;left:0;text-align:left;margin-left:95.45pt;margin-top:163.6pt;width:21.3pt;height:11.1pt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" stroked="f">
                <v:textbox inset="0,0,0,0">
                  <w:txbxContent>
                    <w:p w:rsidR="006C29B1" w:rsidRPr="00B50E83" w:rsidRDefault="006C29B1" w:rsidP="006C29B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2072005</wp:posOffset>
                </wp:positionV>
                <wp:extent cx="270510" cy="140970"/>
                <wp:effectExtent l="4445" t="0" r="1270" b="0"/>
                <wp:wrapNone/>
                <wp:docPr id="29" name="Text Box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B1" w:rsidRPr="00B50E83" w:rsidRDefault="006C29B1" w:rsidP="006C29B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7" o:spid="_x0000_s1070" type="#_x0000_t202" style="position:absolute;left:0;text-align:left;margin-left:60.35pt;margin-top:163.15pt;width:21.3pt;height:11.1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" stroked="f">
                <v:textbox inset="0,0,0,0">
                  <w:txbxContent>
                    <w:p w:rsidR="006C29B1" w:rsidRPr="00B50E83" w:rsidRDefault="006C29B1" w:rsidP="006C29B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958784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1874520</wp:posOffset>
                </wp:positionV>
                <wp:extent cx="41910" cy="190500"/>
                <wp:effectExtent l="10160" t="7620" r="5080" b="11430"/>
                <wp:wrapNone/>
                <wp:docPr id="19" name="Group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" cy="190500"/>
                          <a:chOff x="3651" y="7895"/>
                          <a:chExt cx="66" cy="300"/>
                        </a:xfrm>
                      </wpg:grpSpPr>
                      <wps:wsp>
                        <wps:cNvPr id="20" name="Line 878"/>
                        <wps:cNvCnPr/>
                        <wps:spPr bwMode="auto">
                          <a:xfrm flipV="1">
                            <a:off x="3651" y="7955"/>
                            <a:ext cx="66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879"/>
                        <wps:cNvCnPr/>
                        <wps:spPr bwMode="auto">
                          <a:xfrm flipH="1" flipV="1">
                            <a:off x="3657" y="7955"/>
                            <a:ext cx="54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80"/>
                        <wps:cNvCnPr/>
                        <wps:spPr bwMode="auto">
                          <a:xfrm>
                            <a:off x="3651" y="8147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881"/>
                        <wps:cNvCnPr/>
                        <wps:spPr bwMode="auto">
                          <a:xfrm>
                            <a:off x="3657" y="7949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882"/>
                        <wps:cNvCnPr/>
                        <wps:spPr bwMode="auto">
                          <a:xfrm>
                            <a:off x="3681" y="8147"/>
                            <a:ext cx="0" cy="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83"/>
                        <wps:cNvCnPr/>
                        <wps:spPr bwMode="auto">
                          <a:xfrm>
                            <a:off x="3687" y="7895"/>
                            <a:ext cx="0" cy="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7" o:spid="_x0000_s1026" style="position:absolute;margin-left:63.05pt;margin-top:147.6pt;width:3.3pt;height:15pt;z-index:251958784" coordorigin="3651,7895" coordsize="66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">
                <v:line id="Line 878" o:spid="_x0000_s1027" style="position:absolute;flip:y;visibility:visible;mso-wrap-style:square" from="3651,7955" to="3717,8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879" o:spid="_x0000_s1028" style="position:absolute;flip:x y;visibility:visible;mso-wrap-style:square" from="3657,7955" to="3711,8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3vrsIAAADbAAAADwAAAGRycy9kb3ducmV2LnhtbESPQYvCMBSE7wv+h/AEL8uati4iXaOI&#10;oHhSVl32+miebbF5KU201V9vBMHjMDPfMNN5ZypxpcaVlhXEwwgEcWZ1ybmC42H1NQHhPLLGyjIp&#10;uJGD+az3McVU25Z/6br3uQgQdikqKLyvUyldVpBBN7Q1cfBOtjHog2xyqRtsA9xUMomisTRYclgo&#10;sKZlQdl5fzEKkLf30aSN6Vuu6d8l293n4u+k1KDfLX5AeOr8O/xqb7SCJIbnl/A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3vrsIAAADbAAAADwAAAAAAAAAAAAAA&#10;AAChAgAAZHJzL2Rvd25yZXYueG1sUEsFBgAAAAAEAAQA+QAAAJADAAAAAA==&#10;"/>
                <v:line id="Line 880" o:spid="_x0000_s1029" style="position:absolute;visibility:visible;mso-wrap-style:square" from="3651,8147" to="3711,8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881" o:spid="_x0000_s1030" style="position:absolute;visibility:visible;mso-wrap-style:square" from="3657,7949" to="3717,7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882" o:spid="_x0000_s1031" style="position:absolute;visibility:visible;mso-wrap-style:square" from="3681,8147" to="3681,8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883" o:spid="_x0000_s1032" style="position:absolute;visibility:visible;mso-wrap-style:square" from="3687,7895" to="3687,7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</v:group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1973580</wp:posOffset>
                </wp:positionV>
                <wp:extent cx="53340" cy="0"/>
                <wp:effectExtent l="10160" t="11430" r="12700" b="7620"/>
                <wp:wrapNone/>
                <wp:docPr id="18" name="Line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6" o:spid="_x0000_s1026" style="position:absolute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05pt,155.4pt" to="64.2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BIEwIAACk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2073910</wp:posOffset>
                </wp:positionV>
                <wp:extent cx="270510" cy="140970"/>
                <wp:effectExtent l="635" t="0" r="0" b="4445"/>
                <wp:wrapNone/>
                <wp:docPr id="16" name="Text Box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B1" w:rsidRPr="00B50E83" w:rsidRDefault="006C29B1" w:rsidP="006C29B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4" o:spid="_x0000_s1071" type="#_x0000_t202" style="position:absolute;left:0;text-align:left;margin-left:27.05pt;margin-top:163.3pt;width:21.3pt;height:11.1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" stroked="f">
                <v:textbox inset="0,0,0,0">
                  <w:txbxContent>
                    <w:p w:rsidR="006C29B1" w:rsidRPr="00B50E83" w:rsidRDefault="006C29B1" w:rsidP="006C29B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1906270</wp:posOffset>
                </wp:positionV>
                <wp:extent cx="251460" cy="133350"/>
                <wp:effectExtent l="12065" t="10795" r="12700" b="8255"/>
                <wp:wrapNone/>
                <wp:docPr id="15" name="Rectangle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3" o:spid="_x0000_s1026" style="position:absolute;margin-left:39.95pt;margin-top:150.1pt;width:19.8pt;height:10.5p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1246505</wp:posOffset>
                </wp:positionV>
                <wp:extent cx="0" cy="650875"/>
                <wp:effectExtent l="13970" t="8255" r="5080" b="7620"/>
                <wp:wrapNone/>
                <wp:docPr id="14" name="Line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0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2" o:spid="_x0000_s1026" style="position:absolute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5pt,98.15pt" to="49.8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scEgIAACo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2039620</wp:posOffset>
                </wp:positionV>
                <wp:extent cx="0" cy="209550"/>
                <wp:effectExtent l="13970" t="10795" r="5080" b="8255"/>
                <wp:wrapNone/>
                <wp:docPr id="13" name="Line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1" o:spid="_x0000_s1026" style="position:absolute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5pt,160.6pt" to="49.8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xJAFQIAACo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"/>
            </w:pict>
          </mc:Fallback>
        </mc:AlternateContent>
      </w:r>
      <w:r w:rsidR="008B23A4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2082165</wp:posOffset>
                </wp:positionV>
                <wp:extent cx="270510" cy="140970"/>
                <wp:effectExtent l="0" t="0" r="0" b="0"/>
                <wp:wrapNone/>
                <wp:docPr id="10" name="Text Box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5" o:spid="_x0000_s1072" type="#_x0000_t202" style="position:absolute;left:0;text-align:left;margin-left:333.6pt;margin-top:163.95pt;width:21.3pt;height:11.1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F7231" w:rsidRPr="00256841" w:rsidSect="003A554E">
      <w:headerReference w:type="even" r:id="rId10"/>
      <w:headerReference w:type="default" r:id="rId11"/>
      <w:footerReference w:type="default" r:id="rId12"/>
      <w:pgSz w:w="11907" w:h="16840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0F0" w:rsidRDefault="001B20F0">
      <w:r>
        <w:separator/>
      </w:r>
    </w:p>
  </w:endnote>
  <w:endnote w:type="continuationSeparator" w:id="0">
    <w:p w:rsidR="001B20F0" w:rsidRDefault="001B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733" w:rsidRDefault="00EA7733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 w:rsidR="007266F6"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 w:rsidR="007266F6">
      <w:rPr>
        <w:rFonts w:ascii="Arial" w:hAnsi="Arial" w:cs="Arial"/>
        <w:sz w:val="12"/>
        <w:lang w:val="de-CH"/>
      </w:rPr>
      <w:fldChar w:fldCharType="separate"/>
    </w:r>
    <w:r w:rsidR="00DC6853">
      <w:rPr>
        <w:rFonts w:ascii="Arial" w:hAnsi="Arial" w:cs="Arial"/>
        <w:noProof/>
        <w:sz w:val="12"/>
        <w:lang w:val="de-CH"/>
      </w:rPr>
      <w:t>02.12.14</w:t>
    </w:r>
    <w:r w:rsidR="007266F6"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</w:t>
    </w:r>
    <w:r w:rsidR="00101821">
      <w:rPr>
        <w:rFonts w:ascii="Arial" w:hAnsi="Arial" w:cs="Arial"/>
        <w:sz w:val="12"/>
        <w:szCs w:val="12"/>
        <w:lang w:val="de-CH"/>
      </w:rPr>
      <w:t xml:space="preserve">© </w:t>
    </w:r>
    <w:proofErr w:type="spellStart"/>
    <w:r w:rsidR="00101821" w:rsidRPr="00E70880">
      <w:rPr>
        <w:rFonts w:ascii="Arial" w:hAnsi="Arial" w:cs="Arial"/>
        <w:sz w:val="12"/>
        <w:szCs w:val="12"/>
        <w:lang w:val="de-CH"/>
      </w:rPr>
      <w:t>by</w:t>
    </w:r>
    <w:proofErr w:type="spellEnd"/>
    <w:r w:rsidR="00101821" w:rsidRPr="00E70880">
      <w:rPr>
        <w:rFonts w:ascii="Arial" w:hAnsi="Arial" w:cs="Arial"/>
        <w:sz w:val="12"/>
        <w:szCs w:val="12"/>
        <w:lang w:val="de-CH"/>
      </w:rPr>
      <w:t xml:space="preserve"> 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 Seite: </w:t>
    </w:r>
    <w:r w:rsidR="007266F6"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 w:rsidR="007266F6">
      <w:rPr>
        <w:rStyle w:val="Seitenzahl"/>
        <w:rFonts w:ascii="Arial" w:hAnsi="Arial" w:cs="Arial"/>
        <w:sz w:val="12"/>
      </w:rPr>
      <w:fldChar w:fldCharType="separate"/>
    </w:r>
    <w:r w:rsidR="00DC6853">
      <w:rPr>
        <w:rStyle w:val="Seitenzahl"/>
        <w:rFonts w:ascii="Arial" w:hAnsi="Arial" w:cs="Arial"/>
        <w:noProof/>
        <w:sz w:val="12"/>
      </w:rPr>
      <w:t>1</w:t>
    </w:r>
    <w:r w:rsidR="007266F6"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begin"/>
    </w:r>
    <w:r w:rsidR="007F1710" w:rsidRPr="007F1710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separate"/>
    </w:r>
    <w:r w:rsidR="00DC6853">
      <w:rPr>
        <w:rStyle w:val="Seitenzahl"/>
        <w:rFonts w:ascii="Arial" w:hAnsi="Arial" w:cs="Arial"/>
        <w:noProof/>
        <w:snapToGrid w:val="0"/>
        <w:sz w:val="12"/>
      </w:rPr>
      <w:t>AUF3.4.5_HeatingControl_CD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0F0" w:rsidRDefault="001B20F0">
      <w:r>
        <w:separator/>
      </w:r>
    </w:p>
  </w:footnote>
  <w:footnote w:type="continuationSeparator" w:id="0">
    <w:p w:rsidR="001B20F0" w:rsidRDefault="001B20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8B23A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1B9E7EF8" wp14:editId="2A79BF5F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733" w:rsidRDefault="00897EB5">
                                <w:r>
                                  <w:rPr>
                                    <w:noProof/>
                                    <w:lang w:val="de-CH" w:eastAsia="de-CH"/>
                                  </w:rPr>
                                  <w:drawing>
                                    <wp:inline distT="0" distB="0" distL="0" distR="0" wp14:anchorId="6CBD0AA6" wp14:editId="2B4E64C3">
                                      <wp:extent cx="609600" cy="419100"/>
                                      <wp:effectExtent l="19050" t="0" r="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73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kbzZ7q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EA7733" w:rsidRDefault="00897EB5">
                          <w:r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 wp14:anchorId="64B22949" wp14:editId="21E6CF0E">
                                <wp:extent cx="609600" cy="419100"/>
                                <wp:effectExtent l="19050" t="0" r="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 w:rsidR="00DC6853"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EA7733" w:rsidRDefault="00EA7733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701"/>
      <w:gridCol w:w="5387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897EB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 wp14:anchorId="49AC9A24" wp14:editId="7DA23A0E">
                <wp:extent cx="632460" cy="407670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6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D15567" w:rsidP="00D1556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proofErr w:type="spellStart"/>
          <w:r>
            <w:rPr>
              <w:rFonts w:ascii="Arial" w:hAnsi="Arial"/>
              <w:lang w:val="de-CH"/>
            </w:rPr>
            <w:t>Subject</w:t>
          </w:r>
          <w:proofErr w:type="spellEnd"/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5387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D1556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1417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11430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EA7733">
            <w:rPr>
              <w:rFonts w:ascii="Arial" w:hAnsi="Arial"/>
              <w:lang w:val="de-CH"/>
            </w:rPr>
            <w:t>:</w:t>
          </w: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70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38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D15567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 xml:space="preserve">Control </w:t>
          </w:r>
          <w:proofErr w:type="spellStart"/>
          <w:r>
            <w:rPr>
              <w:rFonts w:ascii="Arial" w:hAnsi="Arial"/>
              <w:b/>
              <w:sz w:val="24"/>
              <w:lang w:val="de-CH"/>
            </w:rPr>
            <w:t>tasks</w:t>
          </w:r>
          <w:proofErr w:type="spellEnd"/>
        </w:p>
      </w:tc>
      <w:tc>
        <w:tcPr>
          <w:tcW w:w="1417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A448C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0E0819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EA7733" w:rsidRDefault="00EA7733">
    <w:pPr>
      <w:rPr>
        <w:lang w:val="de-CH"/>
      </w:rPr>
    </w:pPr>
  </w:p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B6F"/>
    <w:multiLevelType w:val="singleLevel"/>
    <w:tmpl w:val="73B449A8"/>
    <w:lvl w:ilvl="0">
      <w:start w:val="1"/>
      <w:numFmt w:val="decimal"/>
      <w:pStyle w:val="Aufgabe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A82AEC"/>
    <w:multiLevelType w:val="hybridMultilevel"/>
    <w:tmpl w:val="6ABAC68A"/>
    <w:lvl w:ilvl="0" w:tplc="F66632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C6CD1"/>
    <w:multiLevelType w:val="hybridMultilevel"/>
    <w:tmpl w:val="A8CAEBAC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0F2D6A05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5">
    <w:nsid w:val="11410E3C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426F32"/>
    <w:multiLevelType w:val="multilevel"/>
    <w:tmpl w:val="16ECB4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5C96C81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8">
    <w:nsid w:val="1AF55EF5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B65719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355168"/>
    <w:multiLevelType w:val="hybridMultilevel"/>
    <w:tmpl w:val="39001904"/>
    <w:lvl w:ilvl="0" w:tplc="40406374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15FCE3A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41042D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6351B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3">
    <w:nsid w:val="487C74D6"/>
    <w:multiLevelType w:val="hybridMultilevel"/>
    <w:tmpl w:val="F2BCA3D6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15">
    <w:nsid w:val="541160C7"/>
    <w:multiLevelType w:val="hybridMultilevel"/>
    <w:tmpl w:val="D892F49C"/>
    <w:lvl w:ilvl="0" w:tplc="530AF8F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558B06E2"/>
    <w:multiLevelType w:val="hybridMultilevel"/>
    <w:tmpl w:val="8A36A324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7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5D63D4A"/>
    <w:multiLevelType w:val="hybridMultilevel"/>
    <w:tmpl w:val="0802B888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>
    <w:nsid w:val="562216A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9">
    <w:nsid w:val="56C215C3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454B60"/>
    <w:multiLevelType w:val="hybridMultilevel"/>
    <w:tmpl w:val="F22C2A9A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57511120"/>
    <w:multiLevelType w:val="hybridMultilevel"/>
    <w:tmpl w:val="ED209040"/>
    <w:lvl w:ilvl="0" w:tplc="4F40CAF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07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58EE7606"/>
    <w:multiLevelType w:val="hybridMultilevel"/>
    <w:tmpl w:val="6ABAC68A"/>
    <w:lvl w:ilvl="0" w:tplc="CBF279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6A35DF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4">
    <w:nsid w:val="67D22F5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5">
    <w:nsid w:val="6D8840D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6">
    <w:nsid w:val="75797F1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21"/>
  </w:num>
  <w:num w:numId="5">
    <w:abstractNumId w:val="16"/>
  </w:num>
  <w:num w:numId="6">
    <w:abstractNumId w:val="15"/>
  </w:num>
  <w:num w:numId="7">
    <w:abstractNumId w:val="10"/>
  </w:num>
  <w:num w:numId="8">
    <w:abstractNumId w:val="5"/>
  </w:num>
  <w:num w:numId="9">
    <w:abstractNumId w:val="1"/>
  </w:num>
  <w:num w:numId="10">
    <w:abstractNumId w:val="19"/>
  </w:num>
  <w:num w:numId="11">
    <w:abstractNumId w:val="2"/>
  </w:num>
  <w:num w:numId="12">
    <w:abstractNumId w:val="20"/>
  </w:num>
  <w:num w:numId="13">
    <w:abstractNumId w:val="3"/>
  </w:num>
  <w:num w:numId="14">
    <w:abstractNumId w:val="0"/>
  </w:num>
  <w:num w:numId="15">
    <w:abstractNumId w:val="23"/>
  </w:num>
  <w:num w:numId="16">
    <w:abstractNumId w:val="25"/>
  </w:num>
  <w:num w:numId="17">
    <w:abstractNumId w:val="4"/>
  </w:num>
  <w:num w:numId="18">
    <w:abstractNumId w:val="7"/>
  </w:num>
  <w:num w:numId="19">
    <w:abstractNumId w:val="18"/>
  </w:num>
  <w:num w:numId="20">
    <w:abstractNumId w:val="24"/>
  </w:num>
  <w:num w:numId="21">
    <w:abstractNumId w:val="26"/>
  </w:num>
  <w:num w:numId="22">
    <w:abstractNumId w:val="12"/>
  </w:num>
  <w:num w:numId="23">
    <w:abstractNumId w:val="6"/>
  </w:num>
  <w:num w:numId="24">
    <w:abstractNumId w:val="9"/>
  </w:num>
  <w:num w:numId="25">
    <w:abstractNumId w:val="11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F3"/>
    <w:rsid w:val="00011418"/>
    <w:rsid w:val="00011AFF"/>
    <w:rsid w:val="00040BB9"/>
    <w:rsid w:val="00062538"/>
    <w:rsid w:val="00062F9E"/>
    <w:rsid w:val="00090CE1"/>
    <w:rsid w:val="000A1D15"/>
    <w:rsid w:val="000A4134"/>
    <w:rsid w:val="000C25DB"/>
    <w:rsid w:val="000E0819"/>
    <w:rsid w:val="00101821"/>
    <w:rsid w:val="001103AA"/>
    <w:rsid w:val="00114301"/>
    <w:rsid w:val="00116426"/>
    <w:rsid w:val="00120B26"/>
    <w:rsid w:val="00130940"/>
    <w:rsid w:val="00134D72"/>
    <w:rsid w:val="00147900"/>
    <w:rsid w:val="001559E1"/>
    <w:rsid w:val="001B0D02"/>
    <w:rsid w:val="001B20F0"/>
    <w:rsid w:val="001B2297"/>
    <w:rsid w:val="001F02D7"/>
    <w:rsid w:val="002120D7"/>
    <w:rsid w:val="00236B11"/>
    <w:rsid w:val="002454C9"/>
    <w:rsid w:val="002516F9"/>
    <w:rsid w:val="00256841"/>
    <w:rsid w:val="002A5E97"/>
    <w:rsid w:val="002B50C1"/>
    <w:rsid w:val="002C1A00"/>
    <w:rsid w:val="002E1343"/>
    <w:rsid w:val="002E52C6"/>
    <w:rsid w:val="002F755F"/>
    <w:rsid w:val="00331D5E"/>
    <w:rsid w:val="003332F2"/>
    <w:rsid w:val="00344955"/>
    <w:rsid w:val="00362BE1"/>
    <w:rsid w:val="003716A8"/>
    <w:rsid w:val="003802F2"/>
    <w:rsid w:val="003A554E"/>
    <w:rsid w:val="003D3190"/>
    <w:rsid w:val="003F1F5E"/>
    <w:rsid w:val="003F2432"/>
    <w:rsid w:val="0041644B"/>
    <w:rsid w:val="00426091"/>
    <w:rsid w:val="00444CEA"/>
    <w:rsid w:val="004461A3"/>
    <w:rsid w:val="00446B04"/>
    <w:rsid w:val="004776EC"/>
    <w:rsid w:val="00477FAB"/>
    <w:rsid w:val="004A4F70"/>
    <w:rsid w:val="004B05ED"/>
    <w:rsid w:val="004C16FA"/>
    <w:rsid w:val="004F4CA0"/>
    <w:rsid w:val="00500DB2"/>
    <w:rsid w:val="005166F2"/>
    <w:rsid w:val="00522158"/>
    <w:rsid w:val="00523968"/>
    <w:rsid w:val="00531294"/>
    <w:rsid w:val="0054215B"/>
    <w:rsid w:val="0054468A"/>
    <w:rsid w:val="005837B3"/>
    <w:rsid w:val="005B196A"/>
    <w:rsid w:val="005D141D"/>
    <w:rsid w:val="00602F6F"/>
    <w:rsid w:val="00622C7C"/>
    <w:rsid w:val="00642939"/>
    <w:rsid w:val="00665C56"/>
    <w:rsid w:val="00693F17"/>
    <w:rsid w:val="006A6351"/>
    <w:rsid w:val="006C29B1"/>
    <w:rsid w:val="006D7504"/>
    <w:rsid w:val="006E0437"/>
    <w:rsid w:val="006E4743"/>
    <w:rsid w:val="00703F71"/>
    <w:rsid w:val="00716CB6"/>
    <w:rsid w:val="0072275A"/>
    <w:rsid w:val="007266F6"/>
    <w:rsid w:val="007626B5"/>
    <w:rsid w:val="007B79A6"/>
    <w:rsid w:val="007D224E"/>
    <w:rsid w:val="007F1710"/>
    <w:rsid w:val="008043B5"/>
    <w:rsid w:val="00810005"/>
    <w:rsid w:val="00833358"/>
    <w:rsid w:val="00837BA6"/>
    <w:rsid w:val="00863855"/>
    <w:rsid w:val="00864329"/>
    <w:rsid w:val="00865ABF"/>
    <w:rsid w:val="008742E8"/>
    <w:rsid w:val="00881FEC"/>
    <w:rsid w:val="00897EB5"/>
    <w:rsid w:val="008B23A4"/>
    <w:rsid w:val="00906842"/>
    <w:rsid w:val="00951E7F"/>
    <w:rsid w:val="009544F8"/>
    <w:rsid w:val="00964DEB"/>
    <w:rsid w:val="00965586"/>
    <w:rsid w:val="00966B12"/>
    <w:rsid w:val="00993DEF"/>
    <w:rsid w:val="0099597E"/>
    <w:rsid w:val="00995BB7"/>
    <w:rsid w:val="009A340A"/>
    <w:rsid w:val="009B3700"/>
    <w:rsid w:val="009C7FDD"/>
    <w:rsid w:val="009D23EE"/>
    <w:rsid w:val="009E0E80"/>
    <w:rsid w:val="009E0FDC"/>
    <w:rsid w:val="009F4174"/>
    <w:rsid w:val="00A3033D"/>
    <w:rsid w:val="00A448C0"/>
    <w:rsid w:val="00A46BA6"/>
    <w:rsid w:val="00A833B3"/>
    <w:rsid w:val="00A83B6C"/>
    <w:rsid w:val="00A9218B"/>
    <w:rsid w:val="00AA6CE6"/>
    <w:rsid w:val="00AC00C8"/>
    <w:rsid w:val="00B046D4"/>
    <w:rsid w:val="00B33648"/>
    <w:rsid w:val="00B54707"/>
    <w:rsid w:val="00B62D95"/>
    <w:rsid w:val="00B636AB"/>
    <w:rsid w:val="00B7711F"/>
    <w:rsid w:val="00B93166"/>
    <w:rsid w:val="00BC06FF"/>
    <w:rsid w:val="00BC39F9"/>
    <w:rsid w:val="00BD15FE"/>
    <w:rsid w:val="00BE40E2"/>
    <w:rsid w:val="00BE650A"/>
    <w:rsid w:val="00BF1E6B"/>
    <w:rsid w:val="00BF4F55"/>
    <w:rsid w:val="00C20D3F"/>
    <w:rsid w:val="00C23A75"/>
    <w:rsid w:val="00C26003"/>
    <w:rsid w:val="00C322C1"/>
    <w:rsid w:val="00C57174"/>
    <w:rsid w:val="00C747F3"/>
    <w:rsid w:val="00CC04A2"/>
    <w:rsid w:val="00CD7A15"/>
    <w:rsid w:val="00CF7F24"/>
    <w:rsid w:val="00D15567"/>
    <w:rsid w:val="00D47517"/>
    <w:rsid w:val="00D6134C"/>
    <w:rsid w:val="00D93658"/>
    <w:rsid w:val="00DA3EA9"/>
    <w:rsid w:val="00DC323B"/>
    <w:rsid w:val="00DC6853"/>
    <w:rsid w:val="00DC712D"/>
    <w:rsid w:val="00DE30D8"/>
    <w:rsid w:val="00DF7231"/>
    <w:rsid w:val="00E331F3"/>
    <w:rsid w:val="00E40543"/>
    <w:rsid w:val="00E55580"/>
    <w:rsid w:val="00E7091A"/>
    <w:rsid w:val="00E76DD5"/>
    <w:rsid w:val="00E93284"/>
    <w:rsid w:val="00E93CC0"/>
    <w:rsid w:val="00EA7733"/>
    <w:rsid w:val="00EB5305"/>
    <w:rsid w:val="00ED6D55"/>
    <w:rsid w:val="00EE4B45"/>
    <w:rsid w:val="00F025AB"/>
    <w:rsid w:val="00F36CEA"/>
    <w:rsid w:val="00F42131"/>
    <w:rsid w:val="00F46B0C"/>
    <w:rsid w:val="00F53044"/>
    <w:rsid w:val="00F763E4"/>
    <w:rsid w:val="00F96107"/>
    <w:rsid w:val="00FA27BD"/>
    <w:rsid w:val="00FB18CD"/>
    <w:rsid w:val="00FB5AE9"/>
    <w:rsid w:val="00FB7557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  <w:style w:type="character" w:customStyle="1" w:styleId="berschrift2Zchn">
    <w:name w:val="Überschrift 2 Zchn"/>
    <w:basedOn w:val="Absatz-Standardschriftart"/>
    <w:link w:val="berschrift2"/>
    <w:rsid w:val="006C29B1"/>
    <w:rPr>
      <w:rFonts w:ascii="Verdana" w:hAnsi="Verdana"/>
      <w:b/>
      <w:i/>
      <w:sz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  <w:style w:type="character" w:customStyle="1" w:styleId="berschrift2Zchn">
    <w:name w:val="Überschrift 2 Zchn"/>
    <w:basedOn w:val="Absatz-Standardschriftart"/>
    <w:link w:val="berschrift2"/>
    <w:rsid w:val="006C29B1"/>
    <w:rPr>
      <w:rFonts w:ascii="Verdana" w:hAnsi="Verdana"/>
      <w:b/>
      <w:i/>
      <w:sz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Berufsschule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0</TotalTime>
  <Pages>1</Pages>
  <Words>37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Roman Moser</dc:creator>
  <cp:lastModifiedBy>Roman Moser</cp:lastModifiedBy>
  <cp:revision>10</cp:revision>
  <cp:lastPrinted>2014-12-02T19:20:00Z</cp:lastPrinted>
  <dcterms:created xsi:type="dcterms:W3CDTF">2012-06-22T07:10:00Z</dcterms:created>
  <dcterms:modified xsi:type="dcterms:W3CDTF">2014-12-02T19:20:00Z</dcterms:modified>
</cp:coreProperties>
</file>