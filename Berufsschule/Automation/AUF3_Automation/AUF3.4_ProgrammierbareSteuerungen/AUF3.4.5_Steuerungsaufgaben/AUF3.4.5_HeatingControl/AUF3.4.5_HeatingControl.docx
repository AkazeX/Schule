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BE1" w:rsidRPr="003D6F40" w:rsidRDefault="002E1BD5" w:rsidP="008F6B77">
      <w:pPr>
        <w:spacing w:before="120"/>
        <w:ind w:left="567"/>
        <w:rPr>
          <w:rFonts w:ascii="Verdana" w:hAnsi="Verdana"/>
          <w:i/>
          <w:sz w:val="28"/>
          <w:szCs w:val="28"/>
          <w:lang w:val="en-GB"/>
        </w:rPr>
      </w:pPr>
      <w:bookmarkStart w:id="0" w:name="_GoBack"/>
      <w:bookmarkEnd w:id="0"/>
      <w:r>
        <w:rPr>
          <w:rFonts w:ascii="Verdana" w:hAnsi="Verdana"/>
          <w:b/>
          <w:i/>
          <w:sz w:val="28"/>
          <w:szCs w:val="28"/>
          <w:lang w:val="en-GB"/>
        </w:rPr>
        <w:t xml:space="preserve">Heating </w:t>
      </w:r>
      <w:r w:rsidR="00286204">
        <w:rPr>
          <w:rFonts w:ascii="Verdana" w:hAnsi="Verdana"/>
          <w:b/>
          <w:i/>
          <w:sz w:val="28"/>
          <w:szCs w:val="28"/>
          <w:lang w:val="en-GB"/>
        </w:rPr>
        <w:t>c</w:t>
      </w:r>
      <w:r>
        <w:rPr>
          <w:rFonts w:ascii="Verdana" w:hAnsi="Verdana"/>
          <w:b/>
          <w:i/>
          <w:sz w:val="28"/>
          <w:szCs w:val="28"/>
          <w:lang w:val="en-GB"/>
        </w:rPr>
        <w:t>ontrol</w:t>
      </w:r>
      <w:r w:rsidR="00286204">
        <w:rPr>
          <w:rFonts w:ascii="Verdana" w:hAnsi="Verdana"/>
          <w:b/>
          <w:i/>
          <w:sz w:val="28"/>
          <w:szCs w:val="28"/>
          <w:lang w:val="en-GB"/>
        </w:rPr>
        <w:t xml:space="preserve"> system</w:t>
      </w:r>
      <w:r w:rsidR="00767DC1" w:rsidRPr="003D6F40">
        <w:rPr>
          <w:rFonts w:ascii="Verdana" w:hAnsi="Verdana"/>
          <w:sz w:val="22"/>
          <w:szCs w:val="22"/>
          <w:lang w:val="de-CH"/>
        </w:rPr>
        <w:t xml:space="preserve"> </w:t>
      </w:r>
    </w:p>
    <w:p w:rsidR="0085474D" w:rsidRPr="00457261" w:rsidRDefault="002E1BD5" w:rsidP="00056BB9">
      <w:pPr>
        <w:spacing w:before="240" w:after="120"/>
        <w:ind w:left="567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/>
          <w:b/>
          <w:sz w:val="22"/>
          <w:szCs w:val="22"/>
          <w:lang w:val="de-CH"/>
        </w:rPr>
        <w:t>Introduction</w:t>
      </w:r>
    </w:p>
    <w:p w:rsidR="0003166E" w:rsidRPr="0082049A" w:rsidRDefault="00A80EBD" w:rsidP="0003166E">
      <w:pPr>
        <w:ind w:left="567"/>
        <w:rPr>
          <w:rFonts w:ascii="Verdana" w:hAnsi="Verdana"/>
          <w:color w:val="000000" w:themeColor="text1"/>
          <w:sz w:val="22"/>
          <w:szCs w:val="22"/>
          <w:lang w:val="en-GB"/>
        </w:rPr>
      </w:pPr>
      <w:r w:rsidRPr="0082049A">
        <w:rPr>
          <w:rFonts w:ascii="Verdana" w:hAnsi="Verdana"/>
          <w:sz w:val="22"/>
          <w:szCs w:val="22"/>
          <w:lang w:val="en-GB"/>
        </w:rPr>
        <w:t xml:space="preserve">The </w:t>
      </w:r>
      <w:r w:rsidRPr="0082049A">
        <w:rPr>
          <w:rFonts w:ascii="Verdana" w:hAnsi="Verdana"/>
          <w:b/>
          <w:sz w:val="22"/>
          <w:szCs w:val="22"/>
          <w:lang w:val="en-GB"/>
        </w:rPr>
        <w:t>performance of the heating installation</w:t>
      </w:r>
      <w:r w:rsidRPr="0082049A">
        <w:rPr>
          <w:rFonts w:ascii="Verdana" w:hAnsi="Verdana"/>
          <w:sz w:val="22"/>
          <w:szCs w:val="22"/>
          <w:lang w:val="en-GB"/>
        </w:rPr>
        <w:t xml:space="preserve"> in a storage area is to be co</w:t>
      </w:r>
      <w:r w:rsidRPr="0082049A">
        <w:rPr>
          <w:rFonts w:ascii="Verdana" w:hAnsi="Verdana"/>
          <w:sz w:val="22"/>
          <w:szCs w:val="22"/>
          <w:lang w:val="en-GB"/>
        </w:rPr>
        <w:t>n</w:t>
      </w:r>
      <w:r w:rsidRPr="0082049A">
        <w:rPr>
          <w:rFonts w:ascii="Verdana" w:hAnsi="Verdana"/>
          <w:sz w:val="22"/>
          <w:szCs w:val="22"/>
          <w:lang w:val="en-GB"/>
        </w:rPr>
        <w:t xml:space="preserve">trolled through power on/off of radiators. </w:t>
      </w:r>
      <w:r w:rsidRPr="0082049A">
        <w:rPr>
          <w:rFonts w:ascii="Verdana" w:hAnsi="Verdana"/>
          <w:color w:val="000000" w:themeColor="text1"/>
          <w:sz w:val="22"/>
          <w:szCs w:val="22"/>
          <w:lang w:val="en-GB"/>
        </w:rPr>
        <w:t xml:space="preserve">The PLC system S7-300 from Siemens is used to </w:t>
      </w:r>
      <w:r w:rsidR="0082049A">
        <w:rPr>
          <w:rFonts w:ascii="Verdana" w:hAnsi="Verdana"/>
          <w:color w:val="000000" w:themeColor="text1"/>
          <w:sz w:val="22"/>
          <w:szCs w:val="22"/>
          <w:lang w:val="en-GB"/>
        </w:rPr>
        <w:t>design</w:t>
      </w:r>
      <w:r w:rsidRPr="0082049A">
        <w:rPr>
          <w:rFonts w:ascii="Verdana" w:hAnsi="Verdana"/>
          <w:color w:val="000000" w:themeColor="text1"/>
          <w:sz w:val="22"/>
          <w:szCs w:val="22"/>
          <w:lang w:val="en-GB"/>
        </w:rPr>
        <w:t xml:space="preserve"> the control function. </w:t>
      </w:r>
      <w:r w:rsidR="002B59A5" w:rsidRPr="0082049A">
        <w:rPr>
          <w:rFonts w:ascii="Verdana" w:hAnsi="Verdana"/>
          <w:color w:val="000000" w:themeColor="text1"/>
          <w:sz w:val="22"/>
          <w:szCs w:val="22"/>
          <w:lang w:val="en-GB"/>
        </w:rPr>
        <w:t xml:space="preserve"> </w:t>
      </w:r>
      <w:r w:rsidR="00A348B3" w:rsidRPr="0082049A">
        <w:rPr>
          <w:rFonts w:ascii="Verdana" w:hAnsi="Verdana"/>
          <w:color w:val="000000" w:themeColor="text1"/>
          <w:sz w:val="22"/>
          <w:szCs w:val="22"/>
          <w:lang w:val="en-GB"/>
        </w:rPr>
        <w:t xml:space="preserve"> </w:t>
      </w:r>
      <w:r w:rsidR="00605F18" w:rsidRPr="0082049A">
        <w:rPr>
          <w:rFonts w:ascii="Verdana" w:hAnsi="Verdana"/>
          <w:color w:val="000000" w:themeColor="text1"/>
          <w:sz w:val="22"/>
          <w:szCs w:val="22"/>
          <w:lang w:val="en-GB"/>
        </w:rPr>
        <w:t xml:space="preserve"> </w:t>
      </w:r>
    </w:p>
    <w:p w:rsidR="00F6249D" w:rsidRPr="0082049A" w:rsidRDefault="009102CD" w:rsidP="009102CD">
      <w:pPr>
        <w:spacing w:before="120" w:after="120"/>
        <w:ind w:firstLine="567"/>
        <w:rPr>
          <w:rStyle w:val="standardfett1"/>
          <w:rFonts w:cs="Arial"/>
          <w:sz w:val="22"/>
          <w:szCs w:val="22"/>
          <w:lang w:val="en-GB"/>
        </w:rPr>
      </w:pPr>
      <w:r>
        <w:rPr>
          <w:rFonts w:ascii="Verdana" w:hAnsi="Verdana" w:cs="Arial"/>
          <w:b/>
          <w:bCs/>
          <w:noProof/>
          <w:color w:val="000000"/>
          <w:sz w:val="22"/>
          <w:szCs w:val="22"/>
          <w:lang w:val="de-CH" w:eastAsia="de-CH"/>
        </w:rPr>
        <w:drawing>
          <wp:anchor distT="0" distB="0" distL="114300" distR="114300" simplePos="0" relativeHeight="251944960" behindDoc="0" locked="0" layoutInCell="1" allowOverlap="1" wp14:anchorId="49DDA9F0" wp14:editId="57CD3068">
            <wp:simplePos x="0" y="0"/>
            <wp:positionH relativeFrom="column">
              <wp:posOffset>4594225</wp:posOffset>
            </wp:positionH>
            <wp:positionV relativeFrom="paragraph">
              <wp:posOffset>1960245</wp:posOffset>
            </wp:positionV>
            <wp:extent cx="1362710" cy="1043305"/>
            <wp:effectExtent l="0" t="0" r="8890" b="444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zSt_CP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EBD">
        <w:rPr>
          <w:rFonts w:ascii="Verdana" w:hAnsi="Verdana" w:cs="Arial"/>
          <w:b/>
          <w:bCs/>
          <w:noProof/>
          <w:color w:val="000000"/>
          <w:sz w:val="22"/>
          <w:szCs w:val="22"/>
          <w:lang w:val="de-CH" w:eastAsia="de-CH"/>
        </w:rPr>
        <w:drawing>
          <wp:anchor distT="0" distB="0" distL="114300" distR="114300" simplePos="0" relativeHeight="251943936" behindDoc="1" locked="0" layoutInCell="1" allowOverlap="1" wp14:anchorId="02730CB9" wp14:editId="12BBCE15">
            <wp:simplePos x="0" y="0"/>
            <wp:positionH relativeFrom="column">
              <wp:posOffset>4594225</wp:posOffset>
            </wp:positionH>
            <wp:positionV relativeFrom="paragraph">
              <wp:posOffset>75565</wp:posOffset>
            </wp:positionV>
            <wp:extent cx="1362710" cy="1768475"/>
            <wp:effectExtent l="0" t="0" r="8890" b="3175"/>
            <wp:wrapTight wrapText="bothSides">
              <wp:wrapPolygon edited="0">
                <wp:start x="0" y="0"/>
                <wp:lineTo x="0" y="21406"/>
                <wp:lineTo x="21439" y="21406"/>
                <wp:lineTo x="2143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zSt_CP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DBD">
        <w:rPr>
          <w:rFonts w:ascii="Verdana" w:hAnsi="Verdana" w:cs="Arial"/>
          <w:b/>
          <w:bCs/>
          <w:noProof/>
          <w:color w:val="000000"/>
          <w:sz w:val="22"/>
          <w:szCs w:val="22"/>
          <w:lang w:val="de-CH" w:eastAsia="de-CH"/>
        </w:rPr>
        <w:drawing>
          <wp:inline distT="0" distB="0" distL="0" distR="0" wp14:anchorId="016F4783" wp14:editId="25172384">
            <wp:extent cx="4114800" cy="2927492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zSt_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294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DBD" w:rsidRPr="0082049A">
        <w:rPr>
          <w:rFonts w:ascii="Verdana" w:hAnsi="Verdana" w:cs="Arial"/>
          <w:b/>
          <w:bCs/>
          <w:noProof/>
          <w:color w:val="000000"/>
          <w:sz w:val="22"/>
          <w:szCs w:val="22"/>
          <w:lang w:val="en-GB" w:eastAsia="de-CH"/>
        </w:rPr>
        <w:t xml:space="preserve">    </w:t>
      </w:r>
    </w:p>
    <w:p w:rsidR="00A52141" w:rsidRPr="0082049A" w:rsidRDefault="00285ECA" w:rsidP="00A52141">
      <w:pPr>
        <w:spacing w:after="120"/>
        <w:ind w:left="567"/>
        <w:rPr>
          <w:rStyle w:val="standardfett1"/>
          <w:rFonts w:cs="Arial"/>
          <w:b w:val="0"/>
          <w:i/>
          <w:sz w:val="16"/>
          <w:szCs w:val="16"/>
          <w:lang w:val="en-GB"/>
        </w:rPr>
      </w:pPr>
      <w:r w:rsidRPr="0082049A">
        <w:rPr>
          <w:rStyle w:val="standardfett1"/>
          <w:rFonts w:cs="Arial"/>
          <w:b w:val="0"/>
          <w:i/>
          <w:sz w:val="16"/>
          <w:szCs w:val="16"/>
          <w:lang w:val="en-GB"/>
        </w:rPr>
        <w:t>Abb</w:t>
      </w:r>
      <w:r w:rsidR="00A52141" w:rsidRPr="0082049A">
        <w:rPr>
          <w:rStyle w:val="standardfett1"/>
          <w:rFonts w:cs="Arial"/>
          <w:b w:val="0"/>
          <w:i/>
          <w:sz w:val="16"/>
          <w:szCs w:val="16"/>
          <w:lang w:val="en-GB"/>
        </w:rPr>
        <w:t xml:space="preserve">.1: </w:t>
      </w:r>
      <w:r w:rsidR="00286204" w:rsidRPr="0082049A">
        <w:rPr>
          <w:rStyle w:val="standardfett1"/>
          <w:rFonts w:cs="Arial"/>
          <w:b w:val="0"/>
          <w:i/>
          <w:sz w:val="16"/>
          <w:szCs w:val="16"/>
          <w:lang w:val="en-GB"/>
        </w:rPr>
        <w:t>Technology diagram of the heating control system</w:t>
      </w:r>
      <w:r w:rsidR="00286204" w:rsidRPr="0082049A">
        <w:rPr>
          <w:rStyle w:val="standardfett1"/>
          <w:rFonts w:cs="Arial"/>
          <w:b w:val="0"/>
          <w:i/>
          <w:sz w:val="16"/>
          <w:szCs w:val="16"/>
          <w:lang w:val="en-GB"/>
        </w:rPr>
        <w:tab/>
      </w:r>
      <w:r w:rsidR="00286204" w:rsidRPr="0082049A">
        <w:rPr>
          <w:rStyle w:val="standardfett1"/>
          <w:rFonts w:cs="Arial"/>
          <w:b w:val="0"/>
          <w:i/>
          <w:sz w:val="16"/>
          <w:szCs w:val="16"/>
          <w:lang w:val="en-GB"/>
        </w:rPr>
        <w:tab/>
      </w:r>
      <w:r w:rsidR="00A52141" w:rsidRPr="0082049A">
        <w:rPr>
          <w:rStyle w:val="standardfett1"/>
          <w:rFonts w:cs="Arial"/>
          <w:b w:val="0"/>
          <w:i/>
          <w:sz w:val="16"/>
          <w:szCs w:val="16"/>
          <w:lang w:val="en-GB"/>
        </w:rPr>
        <w:t xml:space="preserve">       </w:t>
      </w:r>
      <w:r w:rsidRPr="0082049A">
        <w:rPr>
          <w:rStyle w:val="standardfett1"/>
          <w:rFonts w:cs="Arial"/>
          <w:b w:val="0"/>
          <w:i/>
          <w:sz w:val="16"/>
          <w:szCs w:val="16"/>
          <w:lang w:val="en-GB"/>
        </w:rPr>
        <w:tab/>
      </w:r>
      <w:r w:rsidR="003F1F2D" w:rsidRPr="0082049A">
        <w:rPr>
          <w:rStyle w:val="standardfett1"/>
          <w:rFonts w:cs="Arial"/>
          <w:b w:val="0"/>
          <w:i/>
          <w:sz w:val="16"/>
          <w:szCs w:val="16"/>
          <w:lang w:val="en-GB"/>
        </w:rPr>
        <w:t xml:space="preserve">  </w:t>
      </w:r>
      <w:r w:rsidR="00A52141" w:rsidRPr="0082049A">
        <w:rPr>
          <w:rStyle w:val="standardfett1"/>
          <w:rFonts w:cs="Arial"/>
          <w:b w:val="0"/>
          <w:i/>
          <w:sz w:val="16"/>
          <w:szCs w:val="16"/>
          <w:lang w:val="en-GB"/>
        </w:rPr>
        <w:t xml:space="preserve"> </w:t>
      </w:r>
      <w:r w:rsidRPr="0082049A">
        <w:rPr>
          <w:rStyle w:val="standardfett1"/>
          <w:rFonts w:cs="Arial"/>
          <w:b w:val="0"/>
          <w:i/>
          <w:sz w:val="16"/>
          <w:szCs w:val="16"/>
          <w:lang w:val="en-GB"/>
        </w:rPr>
        <w:t>Abb</w:t>
      </w:r>
      <w:r w:rsidR="00A52141" w:rsidRPr="0082049A">
        <w:rPr>
          <w:rStyle w:val="standardfett1"/>
          <w:rFonts w:cs="Arial"/>
          <w:b w:val="0"/>
          <w:i/>
          <w:sz w:val="16"/>
          <w:szCs w:val="16"/>
          <w:lang w:val="en-GB"/>
        </w:rPr>
        <w:t xml:space="preserve">.2: </w:t>
      </w:r>
      <w:r w:rsidR="00286204" w:rsidRPr="0082049A">
        <w:rPr>
          <w:rStyle w:val="standardfett1"/>
          <w:rFonts w:cs="Arial"/>
          <w:b w:val="0"/>
          <w:i/>
          <w:sz w:val="16"/>
          <w:szCs w:val="16"/>
          <w:lang w:val="en-GB"/>
        </w:rPr>
        <w:t>Control panel</w:t>
      </w:r>
    </w:p>
    <w:p w:rsidR="0027679A" w:rsidRDefault="008F5E43" w:rsidP="008F5E43">
      <w:pPr>
        <w:pStyle w:val="Textkrper-Zeileneinzug"/>
        <w:numPr>
          <w:ilvl w:val="0"/>
          <w:numId w:val="0"/>
        </w:numPr>
        <w:spacing w:before="240" w:after="0"/>
        <w:ind w:left="567"/>
        <w:rPr>
          <w:szCs w:val="22"/>
        </w:rPr>
      </w:pPr>
      <w:r>
        <w:rPr>
          <w:snapToGrid/>
          <w:szCs w:val="22"/>
          <w:lang w:val="de-CH" w:eastAsia="de-CH"/>
        </w:rPr>
        <mc:AlternateContent>
          <mc:Choice Requires="wpg">
            <w:drawing>
              <wp:anchor distT="0" distB="0" distL="114300" distR="114300" simplePos="0" relativeHeight="251949056" behindDoc="0" locked="0" layoutInCell="1" allowOverlap="1" wp14:anchorId="19B38774" wp14:editId="17602830">
                <wp:simplePos x="0" y="0"/>
                <wp:positionH relativeFrom="column">
                  <wp:posOffset>1439545</wp:posOffset>
                </wp:positionH>
                <wp:positionV relativeFrom="paragraph">
                  <wp:posOffset>273685</wp:posOffset>
                </wp:positionV>
                <wp:extent cx="1248410" cy="363220"/>
                <wp:effectExtent l="0" t="0" r="8890" b="0"/>
                <wp:wrapNone/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410" cy="363220"/>
                          <a:chOff x="0" y="0"/>
                          <a:chExt cx="1248507" cy="363415"/>
                        </a:xfrm>
                      </wpg:grpSpPr>
                      <pic:pic xmlns:pic="http://schemas.openxmlformats.org/drawingml/2006/picture">
                        <pic:nvPicPr>
                          <pic:cNvPr id="4" name="Grafik 4" descr="Signalleuch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000" r="79692" b="24769"/>
                          <a:stretch/>
                        </pic:blipFill>
                        <pic:spPr bwMode="auto">
                          <a:xfrm>
                            <a:off x="955430" y="0"/>
                            <a:ext cx="293077" cy="363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Grafik 5" descr="Signalleuch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000" r="79692" b="24769"/>
                          <a:stretch/>
                        </pic:blipFill>
                        <pic:spPr bwMode="auto">
                          <a:xfrm>
                            <a:off x="316523" y="0"/>
                            <a:ext cx="293077" cy="363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Grafik 7" descr="Signalleuch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000" r="79692" b="24769"/>
                          <a:stretch/>
                        </pic:blipFill>
                        <pic:spPr bwMode="auto">
                          <a:xfrm>
                            <a:off x="0" y="0"/>
                            <a:ext cx="293076" cy="363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Grafik 8" descr="Signalleuch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000" r="79692" b="24769"/>
                          <a:stretch/>
                        </pic:blipFill>
                        <pic:spPr bwMode="auto">
                          <a:xfrm>
                            <a:off x="644769" y="0"/>
                            <a:ext cx="293077" cy="363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pieren 9" o:spid="_x0000_s1026" style="position:absolute;margin-left:113.35pt;margin-top:21.55pt;width:98.3pt;height:28.6pt;z-index:251949056" coordsize="12485,36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" o:spid="_x0000_s1027" type="#_x0000_t75" alt="Signalleuchte" style="position:absolute;left:9554;width:2931;height:36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MpbjFAAAA2gAAAA8AAABkcnMvZG93bnJldi54bWxEj0FrwkAUhO8F/8PyBC+lbixFmugqIlhy&#10;kWpaBG+P7GsSmn0bdldN+uu7QqHHYWa+YZbr3rTiSs43lhXMpgkI4tLqhisFnx+7p1cQPiBrbC2T&#10;goE8rFejhyVm2t74SNciVCJC2GeooA6hy6T0ZU0G/dR2xNH7ss5giNJVUju8Rbhp5XOSzKXBhuNC&#10;jR1tayq/i4tREFzy+P6W5kU+Tw/n089m2OvToNRk3G8WIAL14T/81861ghe4X4k3QK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TKW4xQAAANoAAAAPAAAAAAAAAAAAAAAA&#10;AJ8CAABkcnMvZG93bnJldi54bWxQSwUGAAAAAAQABAD3AAAAkQMAAAAA&#10;">
                  <v:imagedata r:id="rId13" o:title="Signalleuchte" croptop=".5" cropbottom="16233f" cropright="52227f"/>
                  <v:path arrowok="t"/>
                </v:shape>
                <v:shape id="Grafik 5" o:spid="_x0000_s1028" type="#_x0000_t75" alt="Signalleuchte" style="position:absolute;left:3165;width:2931;height:36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4AACPFAAAA2gAAAA8AAABkcnMvZG93bnJldi54bWxEj0FrwkAUhO8F/8PyBC+lbixUmugqIlhy&#10;kWpaBG+P7GsSmn0bdldN+uu7QqHHYWa+YZbr3rTiSs43lhXMpgkI4tLqhisFnx+7p1cQPiBrbC2T&#10;goE8rFejhyVm2t74SNciVCJC2GeooA6hy6T0ZU0G/dR2xNH7ss5giNJVUju8Rbhp5XOSzKXBhuNC&#10;jR1tayq/i4tREFzy+P6W5kU+Tw/n089m2OvToNRk3G8WIAL14T/81861ghe4X4k3QK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AAAjxQAAANoAAAAPAAAAAAAAAAAAAAAA&#10;AJ8CAABkcnMvZG93bnJldi54bWxQSwUGAAAAAAQABAD3AAAAkQMAAAAA&#10;">
                  <v:imagedata r:id="rId13" o:title="Signalleuchte" croptop=".5" cropbottom="16233f" cropright="52227f"/>
                  <v:path arrowok="t"/>
                </v:shape>
                <v:shape id="Grafik 7" o:spid="_x0000_s1029" type="#_x0000_t75" alt="Signalleuchte" style="position:absolute;width:2930;height:36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eO8/FAAAA2gAAAA8AAABkcnMvZG93bnJldi54bWxEj0FrwkAUhO8F/8PyhF6KbvRgNbqKCJVc&#10;SmsUwdsj+0yC2bdhd6tJf323UOhxmJlvmNWmM424k/O1ZQWTcQKCuLC65lLB6fg2moPwAVljY5kU&#10;9ORhsx48rTDV9sEHuuehFBHCPkUFVQhtKqUvKjLox7Yljt7VOoMhSldK7fAR4aaR0ySZSYM1x4UK&#10;W9pVVNzyL6MguOTlY7/I8my2+Lycv7f9uz73Sj0Pu+0SRKAu/If/2plW8Aq/V+INkO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BnjvPxQAAANoAAAAPAAAAAAAAAAAAAAAA&#10;AJ8CAABkcnMvZG93bnJldi54bWxQSwUGAAAAAAQABAD3AAAAkQMAAAAA&#10;">
                  <v:imagedata r:id="rId13" o:title="Signalleuchte" croptop=".5" cropbottom="16233f" cropright="52227f"/>
                  <v:path arrowok="t"/>
                </v:shape>
                <v:shape id="Grafik 8" o:spid="_x0000_s1030" type="#_x0000_t75" alt="Signalleuchte" style="position:absolute;left:6447;width:2931;height:36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Br73BAAAA2gAAAA8AAABkcnMvZG93bnJldi54bWxET89rwjAUvgv7H8IbeJGZuoOs1SgymPQi&#10;c3UI3h7Nsy02LyXJtN1fbw6Cx4/v93Ldm1ZcyfnGsoLZNAFBXFrdcKXg9/D19gHCB2SNrWVSMJCH&#10;9epltMRM2xv/0LUIlYgh7DNUUIfQZVL6siaDfmo74sidrTMYInSV1A5vMdy08j1J5tJgw7Ghxo4+&#10;ayovxZ9REFwy+d6meZHP0/3p+L8Zdvo4KDV+7TcLEIH68BQ/3LlWELfGK/EGyN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ABr73BAAAA2gAAAA8AAAAAAAAAAAAAAAAAnwIA&#10;AGRycy9kb3ducmV2LnhtbFBLBQYAAAAABAAEAPcAAACNAwAAAAA=&#10;">
                  <v:imagedata r:id="rId13" o:title="Signalleuchte" croptop=".5" cropbottom="16233f" cropright="52227f"/>
                  <v:path arrowok="t"/>
                </v:shape>
              </v:group>
            </w:pict>
          </mc:Fallback>
        </mc:AlternateContent>
      </w:r>
      <w:r w:rsidR="00807FE9">
        <w:rPr>
          <w:szCs w:val="22"/>
        </w:rPr>
        <w:t>The status</w:t>
      </w:r>
      <w:r w:rsidR="004B2674">
        <w:rPr>
          <w:szCs w:val="22"/>
        </w:rPr>
        <w:t xml:space="preserve"> of the four radiators must be indicated in the </w:t>
      </w:r>
      <w:r w:rsidR="00807FE9">
        <w:rPr>
          <w:b/>
          <w:szCs w:val="22"/>
        </w:rPr>
        <w:t>control room</w:t>
      </w:r>
      <w:r w:rsidR="004B2674">
        <w:rPr>
          <w:szCs w:val="22"/>
        </w:rPr>
        <w:t xml:space="preserve"> as follows</w:t>
      </w:r>
      <w:r w:rsidR="008761CA" w:rsidRPr="00567E70">
        <w:rPr>
          <w:szCs w:val="22"/>
        </w:rPr>
        <w:t xml:space="preserve">: </w:t>
      </w:r>
    </w:p>
    <w:tbl>
      <w:tblPr>
        <w:tblStyle w:val="Tabellenraster"/>
        <w:tblW w:w="0" w:type="auto"/>
        <w:tblInd w:w="1951" w:type="dxa"/>
        <w:tblLook w:val="04A0" w:firstRow="1" w:lastRow="0" w:firstColumn="1" w:lastColumn="0" w:noHBand="0" w:noVBand="1"/>
      </w:tblPr>
      <w:tblGrid>
        <w:gridCol w:w="2835"/>
        <w:gridCol w:w="1701"/>
        <w:gridCol w:w="2693"/>
      </w:tblGrid>
      <w:tr w:rsidR="00E7026B" w:rsidTr="00A46CDE">
        <w:tc>
          <w:tcPr>
            <w:tcW w:w="2835" w:type="dxa"/>
            <w:tcBorders>
              <w:top w:val="nil"/>
              <w:left w:val="nil"/>
            </w:tcBorders>
          </w:tcPr>
          <w:p w:rsidR="0027679A" w:rsidRDefault="0027679A" w:rsidP="00207391">
            <w:pPr>
              <w:pStyle w:val="Textkrper-Zeileneinzug"/>
              <w:numPr>
                <w:ilvl w:val="0"/>
                <w:numId w:val="0"/>
              </w:numPr>
              <w:spacing w:before="60"/>
              <w:rPr>
                <w:szCs w:val="22"/>
              </w:rPr>
            </w:pPr>
          </w:p>
        </w:tc>
        <w:tc>
          <w:tcPr>
            <w:tcW w:w="1701" w:type="dxa"/>
            <w:shd w:val="pct5" w:color="auto" w:fill="auto"/>
          </w:tcPr>
          <w:p w:rsidR="0027679A" w:rsidRPr="00A46CDE" w:rsidRDefault="004B2674" w:rsidP="00207391">
            <w:pPr>
              <w:pStyle w:val="Textkrper-Zeileneinzug"/>
              <w:numPr>
                <w:ilvl w:val="0"/>
                <w:numId w:val="0"/>
              </w:numPr>
              <w:spacing w:before="60"/>
              <w:jc w:val="center"/>
              <w:rPr>
                <w:b/>
                <w:szCs w:val="22"/>
              </w:rPr>
            </w:pPr>
            <w:r w:rsidRPr="00A46CDE">
              <w:rPr>
                <w:b/>
                <w:szCs w:val="22"/>
              </w:rPr>
              <w:t>signal lamp</w:t>
            </w:r>
          </w:p>
        </w:tc>
        <w:tc>
          <w:tcPr>
            <w:tcW w:w="2693" w:type="dxa"/>
            <w:shd w:val="pct5" w:color="auto" w:fill="auto"/>
          </w:tcPr>
          <w:p w:rsidR="0027679A" w:rsidRPr="00A46CDE" w:rsidRDefault="004B2674" w:rsidP="00207391">
            <w:pPr>
              <w:pStyle w:val="Textkrper-Zeileneinzug"/>
              <w:numPr>
                <w:ilvl w:val="0"/>
                <w:numId w:val="0"/>
              </w:numPr>
              <w:spacing w:before="60"/>
              <w:jc w:val="center"/>
              <w:rPr>
                <w:b/>
                <w:szCs w:val="22"/>
              </w:rPr>
            </w:pPr>
            <w:r w:rsidRPr="00A46CDE">
              <w:rPr>
                <w:b/>
                <w:szCs w:val="22"/>
              </w:rPr>
              <w:t>clock frequency</w:t>
            </w:r>
            <w:r w:rsidR="00E7026B" w:rsidRPr="00A46CDE">
              <w:rPr>
                <w:b/>
                <w:szCs w:val="22"/>
              </w:rPr>
              <w:t xml:space="preserve"> [s]</w:t>
            </w:r>
          </w:p>
        </w:tc>
      </w:tr>
      <w:tr w:rsidR="00E7026B" w:rsidTr="00A46CDE">
        <w:tc>
          <w:tcPr>
            <w:tcW w:w="2835" w:type="dxa"/>
          </w:tcPr>
          <w:p w:rsidR="0027679A" w:rsidRDefault="004B2674" w:rsidP="00227704">
            <w:pPr>
              <w:pStyle w:val="Textkrper-Zeileneinzug"/>
              <w:numPr>
                <w:ilvl w:val="0"/>
                <w:numId w:val="0"/>
              </w:numPr>
              <w:spacing w:before="40" w:after="40"/>
              <w:rPr>
                <w:szCs w:val="22"/>
              </w:rPr>
            </w:pPr>
            <w:r>
              <w:rPr>
                <w:szCs w:val="22"/>
              </w:rPr>
              <w:t>radiator</w:t>
            </w:r>
            <w:r w:rsidR="00E7026B">
              <w:rPr>
                <w:szCs w:val="22"/>
              </w:rPr>
              <w:t xml:space="preserve"> 1 </w:t>
            </w:r>
            <w:r>
              <w:rPr>
                <w:szCs w:val="22"/>
              </w:rPr>
              <w:t>switched on</w:t>
            </w:r>
          </w:p>
        </w:tc>
        <w:tc>
          <w:tcPr>
            <w:tcW w:w="1701" w:type="dxa"/>
          </w:tcPr>
          <w:p w:rsidR="0027679A" w:rsidRDefault="00E7026B" w:rsidP="00227704">
            <w:pPr>
              <w:pStyle w:val="Textkrper-Zeileneinzug"/>
              <w:numPr>
                <w:ilvl w:val="0"/>
                <w:numId w:val="0"/>
              </w:numPr>
              <w:spacing w:before="40" w:after="40"/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P10 </w:t>
            </w:r>
            <w:r w:rsidR="004B2674">
              <w:rPr>
                <w:szCs w:val="22"/>
              </w:rPr>
              <w:t>flashes</w:t>
            </w:r>
          </w:p>
        </w:tc>
        <w:tc>
          <w:tcPr>
            <w:tcW w:w="2693" w:type="dxa"/>
          </w:tcPr>
          <w:p w:rsidR="0027679A" w:rsidRDefault="007718E0" w:rsidP="00227704">
            <w:pPr>
              <w:pStyle w:val="Textkrper-Zeileneinzug"/>
              <w:numPr>
                <w:ilvl w:val="0"/>
                <w:numId w:val="0"/>
              </w:numPr>
              <w:spacing w:before="40" w:after="40"/>
              <w:jc w:val="center"/>
              <w:rPr>
                <w:szCs w:val="22"/>
              </w:rPr>
            </w:pPr>
            <w:r>
              <w:rPr>
                <w:szCs w:val="22"/>
              </w:rPr>
              <w:t>0,8</w:t>
            </w:r>
          </w:p>
        </w:tc>
      </w:tr>
      <w:tr w:rsidR="004B2674" w:rsidTr="00A46CDE">
        <w:tc>
          <w:tcPr>
            <w:tcW w:w="2835" w:type="dxa"/>
          </w:tcPr>
          <w:p w:rsidR="004B2674" w:rsidRDefault="004B2674" w:rsidP="00227704">
            <w:pPr>
              <w:pStyle w:val="Textkrper-Zeileneinzug"/>
              <w:numPr>
                <w:ilvl w:val="0"/>
                <w:numId w:val="0"/>
              </w:numPr>
              <w:spacing w:before="40" w:after="40"/>
              <w:rPr>
                <w:szCs w:val="22"/>
              </w:rPr>
            </w:pPr>
            <w:r>
              <w:rPr>
                <w:szCs w:val="22"/>
              </w:rPr>
              <w:t>radiator 2 switched on</w:t>
            </w:r>
          </w:p>
        </w:tc>
        <w:tc>
          <w:tcPr>
            <w:tcW w:w="1701" w:type="dxa"/>
          </w:tcPr>
          <w:p w:rsidR="004B2674" w:rsidRDefault="004B2674" w:rsidP="00227704">
            <w:pPr>
              <w:pStyle w:val="Textkrper-Zeileneinzug"/>
              <w:numPr>
                <w:ilvl w:val="0"/>
                <w:numId w:val="0"/>
              </w:numPr>
              <w:spacing w:before="40" w:after="40"/>
              <w:jc w:val="center"/>
              <w:rPr>
                <w:szCs w:val="22"/>
              </w:rPr>
            </w:pPr>
            <w:r>
              <w:rPr>
                <w:szCs w:val="22"/>
              </w:rPr>
              <w:t>P20 flashes</w:t>
            </w:r>
          </w:p>
        </w:tc>
        <w:tc>
          <w:tcPr>
            <w:tcW w:w="2693" w:type="dxa"/>
          </w:tcPr>
          <w:p w:rsidR="004B2674" w:rsidRDefault="004B2674" w:rsidP="00227704">
            <w:pPr>
              <w:pStyle w:val="Textkrper-Zeileneinzug"/>
              <w:numPr>
                <w:ilvl w:val="0"/>
                <w:numId w:val="0"/>
              </w:numPr>
              <w:spacing w:before="40" w:after="40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4B2674" w:rsidTr="00A46CDE">
        <w:tc>
          <w:tcPr>
            <w:tcW w:w="2835" w:type="dxa"/>
          </w:tcPr>
          <w:p w:rsidR="004B2674" w:rsidRDefault="004B2674" w:rsidP="00227704">
            <w:pPr>
              <w:pStyle w:val="Textkrper-Zeileneinzug"/>
              <w:numPr>
                <w:ilvl w:val="0"/>
                <w:numId w:val="0"/>
              </w:numPr>
              <w:spacing w:before="40" w:after="40"/>
              <w:rPr>
                <w:szCs w:val="22"/>
              </w:rPr>
            </w:pPr>
            <w:r>
              <w:rPr>
                <w:szCs w:val="22"/>
              </w:rPr>
              <w:t>radiator 3 switched on</w:t>
            </w:r>
          </w:p>
        </w:tc>
        <w:tc>
          <w:tcPr>
            <w:tcW w:w="1701" w:type="dxa"/>
          </w:tcPr>
          <w:p w:rsidR="004B2674" w:rsidRDefault="004B2674" w:rsidP="00227704">
            <w:pPr>
              <w:pStyle w:val="Textkrper-Zeileneinzug"/>
              <w:numPr>
                <w:ilvl w:val="0"/>
                <w:numId w:val="0"/>
              </w:numPr>
              <w:spacing w:before="40" w:after="40"/>
              <w:jc w:val="center"/>
              <w:rPr>
                <w:szCs w:val="22"/>
              </w:rPr>
            </w:pPr>
            <w:r>
              <w:rPr>
                <w:szCs w:val="22"/>
              </w:rPr>
              <w:t>P30 flashes</w:t>
            </w:r>
          </w:p>
        </w:tc>
        <w:tc>
          <w:tcPr>
            <w:tcW w:w="2693" w:type="dxa"/>
          </w:tcPr>
          <w:p w:rsidR="004B2674" w:rsidRDefault="004B2674" w:rsidP="00227704">
            <w:pPr>
              <w:pStyle w:val="Textkrper-Zeileneinzug"/>
              <w:numPr>
                <w:ilvl w:val="0"/>
                <w:numId w:val="0"/>
              </w:numPr>
              <w:spacing w:before="40" w:after="40"/>
              <w:jc w:val="center"/>
              <w:rPr>
                <w:szCs w:val="22"/>
              </w:rPr>
            </w:pPr>
            <w:r>
              <w:rPr>
                <w:szCs w:val="22"/>
              </w:rPr>
              <w:t>1,6</w:t>
            </w:r>
          </w:p>
        </w:tc>
      </w:tr>
      <w:tr w:rsidR="004B2674" w:rsidTr="00A46CDE">
        <w:tc>
          <w:tcPr>
            <w:tcW w:w="2835" w:type="dxa"/>
          </w:tcPr>
          <w:p w:rsidR="004B2674" w:rsidRDefault="004B2674" w:rsidP="00227704">
            <w:pPr>
              <w:pStyle w:val="Textkrper-Zeileneinzug"/>
              <w:numPr>
                <w:ilvl w:val="0"/>
                <w:numId w:val="0"/>
              </w:numPr>
              <w:spacing w:before="40" w:after="40"/>
              <w:rPr>
                <w:szCs w:val="22"/>
              </w:rPr>
            </w:pPr>
            <w:r>
              <w:rPr>
                <w:szCs w:val="22"/>
              </w:rPr>
              <w:t>radiator 4 switched on</w:t>
            </w:r>
          </w:p>
        </w:tc>
        <w:tc>
          <w:tcPr>
            <w:tcW w:w="1701" w:type="dxa"/>
          </w:tcPr>
          <w:p w:rsidR="004B2674" w:rsidRDefault="004B2674" w:rsidP="00227704">
            <w:pPr>
              <w:pStyle w:val="Textkrper-Zeileneinzug"/>
              <w:numPr>
                <w:ilvl w:val="0"/>
                <w:numId w:val="0"/>
              </w:numPr>
              <w:spacing w:before="40" w:after="40"/>
              <w:jc w:val="center"/>
              <w:rPr>
                <w:szCs w:val="22"/>
              </w:rPr>
            </w:pPr>
            <w:r>
              <w:rPr>
                <w:szCs w:val="22"/>
              </w:rPr>
              <w:t>P40 flashes</w:t>
            </w:r>
          </w:p>
        </w:tc>
        <w:tc>
          <w:tcPr>
            <w:tcW w:w="2693" w:type="dxa"/>
          </w:tcPr>
          <w:p w:rsidR="004B2674" w:rsidRDefault="004B2674" w:rsidP="00227704">
            <w:pPr>
              <w:pStyle w:val="Textkrper-Zeileneinzug"/>
              <w:numPr>
                <w:ilvl w:val="0"/>
                <w:numId w:val="0"/>
              </w:numPr>
              <w:spacing w:before="40" w:after="40"/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</w:tbl>
    <w:p w:rsidR="003915A9" w:rsidRPr="00285ECA" w:rsidRDefault="007259B2" w:rsidP="00227704">
      <w:pPr>
        <w:spacing w:before="180" w:after="60"/>
        <w:ind w:left="567"/>
        <w:rPr>
          <w:rStyle w:val="standardfett1"/>
          <w:rFonts w:cs="Arial"/>
          <w:sz w:val="22"/>
          <w:szCs w:val="22"/>
          <w:lang w:val="fr-CH"/>
        </w:rPr>
      </w:pPr>
      <w:r>
        <w:rPr>
          <w:rStyle w:val="standardfett1"/>
          <w:rFonts w:cs="Arial"/>
          <w:sz w:val="22"/>
          <w:szCs w:val="22"/>
          <w:lang w:val="fr-CH"/>
        </w:rPr>
        <w:t>Learning objectives</w:t>
      </w:r>
    </w:p>
    <w:p w:rsidR="003915A9" w:rsidRPr="0082049A" w:rsidRDefault="007259B2" w:rsidP="003915A9">
      <w:pPr>
        <w:ind w:left="567"/>
        <w:rPr>
          <w:rFonts w:ascii="Verdana" w:hAnsi="Verdana"/>
          <w:sz w:val="22"/>
          <w:szCs w:val="22"/>
          <w:lang w:val="en-GB"/>
        </w:rPr>
      </w:pPr>
      <w:r w:rsidRPr="0082049A">
        <w:rPr>
          <w:rFonts w:ascii="Verdana" w:hAnsi="Verdana"/>
          <w:sz w:val="22"/>
          <w:szCs w:val="22"/>
          <w:lang w:val="en-GB"/>
        </w:rPr>
        <w:t>By the end of this learning sequence you will</w:t>
      </w:r>
      <w:r w:rsidR="00993B8E" w:rsidRPr="0082049A">
        <w:rPr>
          <w:rFonts w:ascii="Verdana" w:hAnsi="Verdana"/>
          <w:sz w:val="22"/>
          <w:szCs w:val="22"/>
          <w:lang w:val="en-GB"/>
        </w:rPr>
        <w:t xml:space="preserve"> </w:t>
      </w:r>
      <w:r w:rsidR="003915A9" w:rsidRPr="0082049A">
        <w:rPr>
          <w:rFonts w:ascii="Verdana" w:hAnsi="Verdana"/>
          <w:sz w:val="22"/>
          <w:szCs w:val="22"/>
          <w:lang w:val="en-GB"/>
        </w:rPr>
        <w:t>…</w:t>
      </w:r>
    </w:p>
    <w:p w:rsidR="001072DD" w:rsidRPr="0082049A" w:rsidRDefault="003915A9" w:rsidP="00227704">
      <w:pPr>
        <w:pStyle w:val="Listenabsatz"/>
        <w:numPr>
          <w:ilvl w:val="0"/>
          <w:numId w:val="28"/>
        </w:numPr>
        <w:spacing w:before="40"/>
        <w:ind w:left="2268" w:hanging="283"/>
        <w:rPr>
          <w:rFonts w:ascii="Verdana" w:hAnsi="Verdana" w:cs="Arial"/>
          <w:color w:val="000000"/>
          <w:sz w:val="22"/>
          <w:szCs w:val="22"/>
          <w:lang w:val="en-GB"/>
        </w:rPr>
      </w:pPr>
      <w:r w:rsidRPr="001072DD">
        <w:rPr>
          <w:rFonts w:ascii="Verdana" w:hAnsi="Verdana" w:cs="Arial"/>
          <w:bCs/>
          <w:noProof/>
          <w:color w:val="000000"/>
          <w:sz w:val="22"/>
          <w:szCs w:val="22"/>
          <w:lang w:val="de-CH" w:eastAsia="de-CH"/>
        </w:rPr>
        <w:drawing>
          <wp:anchor distT="0" distB="0" distL="114300" distR="114300" simplePos="0" relativeHeight="251942912" behindDoc="0" locked="0" layoutInCell="1" allowOverlap="1" wp14:anchorId="5EF27202" wp14:editId="160C95E3">
            <wp:simplePos x="0" y="0"/>
            <wp:positionH relativeFrom="column">
              <wp:posOffset>339725</wp:posOffset>
            </wp:positionH>
            <wp:positionV relativeFrom="paragraph">
              <wp:posOffset>46990</wp:posOffset>
            </wp:positionV>
            <wp:extent cx="733425" cy="899160"/>
            <wp:effectExtent l="19050" t="0" r="9525" b="0"/>
            <wp:wrapNone/>
            <wp:docPr id="1132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049A">
        <w:rPr>
          <w:rStyle w:val="standardfett1"/>
          <w:rFonts w:cs="Arial"/>
          <w:b w:val="0"/>
          <w:bCs w:val="0"/>
          <w:sz w:val="22"/>
          <w:szCs w:val="22"/>
          <w:lang w:val="en-GB"/>
        </w:rPr>
        <w:t xml:space="preserve">… </w:t>
      </w:r>
      <w:r w:rsidR="007259B2" w:rsidRPr="0082049A">
        <w:rPr>
          <w:rFonts w:ascii="Verdana" w:hAnsi="Verdana" w:cs="Arial"/>
          <w:sz w:val="22"/>
          <w:szCs w:val="22"/>
          <w:lang w:val="en-GB"/>
        </w:rPr>
        <w:t>have successfully applied your knowledge of PLC in a practical example</w:t>
      </w:r>
      <w:r w:rsidR="001072DD" w:rsidRPr="0082049A">
        <w:rPr>
          <w:rFonts w:ascii="Verdana" w:hAnsi="Verdana" w:cs="Arial"/>
          <w:sz w:val="22"/>
          <w:szCs w:val="22"/>
          <w:lang w:val="en-GB"/>
        </w:rPr>
        <w:t>.</w:t>
      </w:r>
    </w:p>
    <w:p w:rsidR="008F5E43" w:rsidRPr="0082049A" w:rsidRDefault="008F5E43" w:rsidP="00227704">
      <w:pPr>
        <w:pStyle w:val="Listenabsatz"/>
        <w:numPr>
          <w:ilvl w:val="0"/>
          <w:numId w:val="28"/>
        </w:numPr>
        <w:spacing w:before="40"/>
        <w:ind w:left="2268" w:hanging="283"/>
        <w:rPr>
          <w:rFonts w:ascii="Verdana" w:hAnsi="Verdana" w:cs="Arial"/>
          <w:color w:val="000000"/>
          <w:sz w:val="22"/>
          <w:szCs w:val="22"/>
          <w:lang w:val="en-GB"/>
        </w:rPr>
      </w:pPr>
      <w:r>
        <w:rPr>
          <w:rFonts w:ascii="Verdana" w:hAnsi="Verdana" w:cs="Arial"/>
          <w:color w:val="000000"/>
          <w:sz w:val="22"/>
          <w:szCs w:val="22"/>
          <w:lang w:val="en"/>
        </w:rPr>
        <w:t>… have understood t</w:t>
      </w:r>
      <w:r w:rsidRPr="008F5E43">
        <w:rPr>
          <w:rFonts w:ascii="Verdana" w:hAnsi="Verdana" w:cs="Arial"/>
          <w:color w:val="000000"/>
          <w:sz w:val="22"/>
          <w:szCs w:val="22"/>
          <w:lang w:val="en"/>
        </w:rPr>
        <w:t>he basics of an</w:t>
      </w:r>
      <w:r w:rsidR="00A46CDE">
        <w:rPr>
          <w:rFonts w:ascii="Verdana" w:hAnsi="Verdana" w:cs="Arial"/>
          <w:color w:val="000000"/>
          <w:sz w:val="22"/>
          <w:szCs w:val="22"/>
          <w:lang w:val="en"/>
        </w:rPr>
        <w:t>alog value processing with  PLC</w:t>
      </w:r>
      <w:r>
        <w:rPr>
          <w:rFonts w:ascii="Verdana" w:hAnsi="Verdana" w:cs="Arial"/>
          <w:color w:val="000000"/>
          <w:sz w:val="22"/>
          <w:szCs w:val="22"/>
          <w:lang w:val="en"/>
        </w:rPr>
        <w:t xml:space="preserve"> </w:t>
      </w:r>
      <w:r w:rsidRPr="008F5E43">
        <w:rPr>
          <w:rFonts w:ascii="Verdana" w:hAnsi="Verdana" w:cs="Arial"/>
          <w:color w:val="000000"/>
          <w:sz w:val="22"/>
          <w:szCs w:val="22"/>
          <w:lang w:val="en"/>
        </w:rPr>
        <w:t xml:space="preserve">and </w:t>
      </w:r>
      <w:r w:rsidR="00A46CDE">
        <w:rPr>
          <w:rFonts w:ascii="Verdana" w:hAnsi="Verdana" w:cs="Arial"/>
          <w:color w:val="000000"/>
          <w:sz w:val="22"/>
          <w:szCs w:val="22"/>
          <w:lang w:val="en"/>
        </w:rPr>
        <w:t xml:space="preserve">you will have </w:t>
      </w:r>
      <w:r w:rsidRPr="008F5E43">
        <w:rPr>
          <w:rFonts w:ascii="Verdana" w:hAnsi="Verdana" w:cs="Arial"/>
          <w:color w:val="000000"/>
          <w:sz w:val="22"/>
          <w:szCs w:val="22"/>
          <w:lang w:val="en"/>
        </w:rPr>
        <w:t xml:space="preserve">applied </w:t>
      </w:r>
      <w:r>
        <w:rPr>
          <w:rFonts w:ascii="Verdana" w:hAnsi="Verdana" w:cs="Arial"/>
          <w:color w:val="000000"/>
          <w:sz w:val="22"/>
          <w:szCs w:val="22"/>
          <w:lang w:val="en"/>
        </w:rPr>
        <w:t xml:space="preserve">it </w:t>
      </w:r>
      <w:r w:rsidRPr="008F5E43">
        <w:rPr>
          <w:rFonts w:ascii="Verdana" w:hAnsi="Verdana" w:cs="Arial"/>
          <w:color w:val="000000"/>
          <w:sz w:val="22"/>
          <w:szCs w:val="22"/>
          <w:lang w:val="en"/>
        </w:rPr>
        <w:t>in a practical example</w:t>
      </w:r>
      <w:r w:rsidR="00A46CDE">
        <w:rPr>
          <w:rFonts w:ascii="Verdana" w:hAnsi="Verdana" w:cs="Arial"/>
          <w:color w:val="000000"/>
          <w:sz w:val="22"/>
          <w:szCs w:val="22"/>
          <w:lang w:val="en"/>
        </w:rPr>
        <w:t>.</w:t>
      </w:r>
    </w:p>
    <w:p w:rsidR="001072DD" w:rsidRPr="0082049A" w:rsidRDefault="001072DD" w:rsidP="00227704">
      <w:pPr>
        <w:pStyle w:val="Listenabsatz"/>
        <w:numPr>
          <w:ilvl w:val="0"/>
          <w:numId w:val="28"/>
        </w:numPr>
        <w:spacing w:before="40"/>
        <w:ind w:left="2268" w:hanging="283"/>
        <w:rPr>
          <w:rFonts w:ascii="Verdana" w:hAnsi="Verdana" w:cs="Arial"/>
          <w:color w:val="000000"/>
          <w:sz w:val="22"/>
          <w:szCs w:val="22"/>
          <w:lang w:val="en-GB"/>
        </w:rPr>
      </w:pPr>
      <w:r w:rsidRPr="0082049A">
        <w:rPr>
          <w:rFonts w:ascii="Verdana" w:hAnsi="Verdana" w:cs="Arial"/>
          <w:sz w:val="22"/>
          <w:szCs w:val="22"/>
          <w:lang w:val="en-GB"/>
        </w:rPr>
        <w:t xml:space="preserve">… </w:t>
      </w:r>
      <w:r w:rsidR="0070514F" w:rsidRPr="0082049A">
        <w:rPr>
          <w:rFonts w:ascii="Verdana" w:hAnsi="Verdana"/>
          <w:sz w:val="22"/>
          <w:szCs w:val="22"/>
          <w:lang w:val="en-GB"/>
        </w:rPr>
        <w:t>have worked out a structured PLC-program in the programming language FBD</w:t>
      </w:r>
      <w:r w:rsidRPr="0082049A">
        <w:rPr>
          <w:rFonts w:ascii="Verdana" w:hAnsi="Verdana" w:cs="Arial"/>
          <w:sz w:val="22"/>
          <w:szCs w:val="22"/>
          <w:lang w:val="en-GB"/>
        </w:rPr>
        <w:t xml:space="preserve">. </w:t>
      </w:r>
    </w:p>
    <w:p w:rsidR="001072DD" w:rsidRPr="0082049A" w:rsidRDefault="00227704" w:rsidP="00227704">
      <w:pPr>
        <w:pStyle w:val="Listenabsatz"/>
        <w:numPr>
          <w:ilvl w:val="0"/>
          <w:numId w:val="28"/>
        </w:numPr>
        <w:spacing w:before="40"/>
        <w:ind w:left="2268" w:hanging="283"/>
        <w:rPr>
          <w:rFonts w:ascii="Verdana" w:hAnsi="Verdana" w:cs="Arial"/>
          <w:color w:val="000000"/>
          <w:sz w:val="22"/>
          <w:szCs w:val="22"/>
          <w:lang w:val="en-GB"/>
        </w:rPr>
      </w:pPr>
      <w:r w:rsidRPr="00457261">
        <w:rPr>
          <w:rFonts w:ascii="Verdana" w:hAnsi="Verdana"/>
          <w:b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956224" behindDoc="0" locked="0" layoutInCell="1" allowOverlap="1" wp14:anchorId="7BDEF32A" wp14:editId="332379F6">
            <wp:simplePos x="0" y="0"/>
            <wp:positionH relativeFrom="column">
              <wp:posOffset>4687570</wp:posOffset>
            </wp:positionH>
            <wp:positionV relativeFrom="paragraph">
              <wp:posOffset>441960</wp:posOffset>
            </wp:positionV>
            <wp:extent cx="751840" cy="596265"/>
            <wp:effectExtent l="0" t="0" r="0" b="0"/>
            <wp:wrapNone/>
            <wp:docPr id="117" name="Bild 1" descr="http://www.mormontrail.k12.ia.us/images/library/studenttaking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montrail.k12.ia.us/images/library/studenttakingtest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72DD" w:rsidRPr="0082049A">
        <w:rPr>
          <w:rFonts w:ascii="Verdana" w:hAnsi="Verdana" w:cs="Arial"/>
          <w:sz w:val="22"/>
          <w:szCs w:val="22"/>
          <w:lang w:val="en-GB"/>
        </w:rPr>
        <w:t xml:space="preserve">… </w:t>
      </w:r>
      <w:r w:rsidR="008F5E43" w:rsidRPr="0082049A">
        <w:rPr>
          <w:rFonts w:ascii="Verdana" w:hAnsi="Verdana" w:cs="Arial"/>
          <w:sz w:val="22"/>
          <w:szCs w:val="22"/>
          <w:lang w:val="en-GB"/>
        </w:rPr>
        <w:t>be able to create and work out all the required documents to record a PLC control task such as function diagram, connection diagram of PLC or symbol table</w:t>
      </w:r>
      <w:r w:rsidR="001072DD" w:rsidRPr="0082049A">
        <w:rPr>
          <w:rFonts w:ascii="Verdana" w:hAnsi="Verdana" w:cs="Arial"/>
          <w:sz w:val="22"/>
          <w:szCs w:val="22"/>
          <w:lang w:val="en-GB"/>
        </w:rPr>
        <w:t>.</w:t>
      </w:r>
    </w:p>
    <w:p w:rsidR="008F5E43" w:rsidRPr="0082049A" w:rsidRDefault="008F5E43" w:rsidP="00227704">
      <w:pPr>
        <w:spacing w:before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82049A">
        <w:rPr>
          <w:rFonts w:ascii="Verdana" w:hAnsi="Verdana"/>
          <w:b/>
          <w:sz w:val="22"/>
          <w:szCs w:val="22"/>
          <w:lang w:val="en-GB"/>
        </w:rPr>
        <w:t>Homework</w:t>
      </w:r>
    </w:p>
    <w:p w:rsidR="008F5E43" w:rsidRPr="0082049A" w:rsidRDefault="008F5E43" w:rsidP="00227704">
      <w:pPr>
        <w:spacing w:before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82049A">
        <w:rPr>
          <w:rFonts w:ascii="Verdana" w:hAnsi="Verdana"/>
          <w:sz w:val="22"/>
          <w:szCs w:val="22"/>
          <w:lang w:val="en-GB"/>
        </w:rPr>
        <w:t xml:space="preserve">Make your own vocab cards and learn the new vocabulary! </w:t>
      </w:r>
      <w:r w:rsidRPr="0082049A">
        <w:rPr>
          <w:rFonts w:ascii="Verdana" w:hAnsi="Verdana"/>
          <w:b/>
          <w:sz w:val="22"/>
          <w:szCs w:val="22"/>
          <w:lang w:val="en-GB"/>
        </w:rPr>
        <w:br w:type="page"/>
      </w:r>
    </w:p>
    <w:p w:rsidR="00DF428C" w:rsidRPr="00DF428C" w:rsidRDefault="00914C41" w:rsidP="00FC34A0">
      <w:pPr>
        <w:pStyle w:val="Textkrper-Zeileneinzug"/>
        <w:numPr>
          <w:ilvl w:val="0"/>
          <w:numId w:val="0"/>
        </w:numPr>
        <w:spacing w:after="0"/>
        <w:ind w:left="2552"/>
        <w:rPr>
          <w:szCs w:val="22"/>
        </w:rPr>
      </w:pPr>
      <w:r>
        <w:rPr>
          <w:rFonts w:ascii="Arial" w:hAnsi="Arial"/>
          <w:lang w:val="de-CH" w:eastAsia="de-CH"/>
        </w:rPr>
        <w:lastRenderedPageBreak/>
        <w:drawing>
          <wp:anchor distT="0" distB="0" distL="114300" distR="114300" simplePos="0" relativeHeight="251950080" behindDoc="1" locked="0" layoutInCell="1" allowOverlap="1" wp14:anchorId="730A94D3" wp14:editId="77FC6746">
            <wp:simplePos x="0" y="0"/>
            <wp:positionH relativeFrom="column">
              <wp:posOffset>453390</wp:posOffset>
            </wp:positionH>
            <wp:positionV relativeFrom="paragraph">
              <wp:posOffset>-5080</wp:posOffset>
            </wp:positionV>
            <wp:extent cx="1007745" cy="994410"/>
            <wp:effectExtent l="0" t="0" r="1905" b="0"/>
            <wp:wrapSquare wrapText="bothSides"/>
            <wp:docPr id="10" name="Grafik 10" descr="http://www.clipart-fr.com/en/data/icons/3D_01/icones_02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clipart-fr.com/en/data/icons/3D_01/icones_0238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0" t="6010" r="5048" b="6010"/>
                    <a:stretch/>
                  </pic:blipFill>
                  <pic:spPr bwMode="auto">
                    <a:xfrm>
                      <a:off x="0" y="0"/>
                      <a:ext cx="1007745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28C">
        <w:rPr>
          <w:szCs w:val="22"/>
        </w:rPr>
        <w:t>The following functions</w:t>
      </w:r>
      <w:r w:rsidR="00807FE9">
        <w:rPr>
          <w:szCs w:val="22"/>
        </w:rPr>
        <w:t>,</w:t>
      </w:r>
      <w:r w:rsidR="00DF428C">
        <w:rPr>
          <w:szCs w:val="22"/>
        </w:rPr>
        <w:t xml:space="preserve"> 1 to 5</w:t>
      </w:r>
      <w:r w:rsidR="00807FE9">
        <w:rPr>
          <w:szCs w:val="22"/>
        </w:rPr>
        <w:t>,</w:t>
      </w:r>
      <w:r w:rsidR="00DF428C">
        <w:rPr>
          <w:szCs w:val="22"/>
        </w:rPr>
        <w:t xml:space="preserve"> should be implemented </w:t>
      </w:r>
      <w:r w:rsidR="00DF428C" w:rsidRPr="00A46CDE">
        <w:rPr>
          <w:b/>
          <w:szCs w:val="22"/>
        </w:rPr>
        <w:t>in sequence</w:t>
      </w:r>
      <w:r w:rsidR="00DF428C">
        <w:rPr>
          <w:szCs w:val="22"/>
        </w:rPr>
        <w:t xml:space="preserve">. </w:t>
      </w:r>
      <w:r w:rsidR="00DF428C" w:rsidRPr="00DF428C">
        <w:rPr>
          <w:color w:val="000000"/>
          <w:szCs w:val="22"/>
          <w:lang w:val="en"/>
        </w:rPr>
        <w:t xml:space="preserve">If a circuit function </w:t>
      </w:r>
      <w:r w:rsidR="00DF428C">
        <w:rPr>
          <w:color w:val="000000"/>
          <w:szCs w:val="22"/>
          <w:lang w:val="en"/>
        </w:rPr>
        <w:t>is</w:t>
      </w:r>
      <w:r w:rsidR="00DF428C" w:rsidRPr="00DF428C">
        <w:rPr>
          <w:color w:val="000000"/>
          <w:szCs w:val="22"/>
          <w:lang w:val="en"/>
        </w:rPr>
        <w:t xml:space="preserve"> designed on a previously </w:t>
      </w:r>
      <w:r w:rsidR="0082049A">
        <w:rPr>
          <w:color w:val="000000"/>
          <w:szCs w:val="22"/>
          <w:lang w:val="en"/>
        </w:rPr>
        <w:t>designed</w:t>
      </w:r>
      <w:r w:rsidR="00FC34A0">
        <w:rPr>
          <w:color w:val="000000"/>
          <w:szCs w:val="22"/>
          <w:lang w:val="en"/>
        </w:rPr>
        <w:t xml:space="preserve"> circuit function, this is to </w:t>
      </w:r>
      <w:r w:rsidR="00807FE9">
        <w:rPr>
          <w:color w:val="000000"/>
          <w:szCs w:val="22"/>
          <w:lang w:val="en"/>
        </w:rPr>
        <w:t xml:space="preserve">be </w:t>
      </w:r>
      <w:r w:rsidR="00FC34A0">
        <w:rPr>
          <w:color w:val="000000"/>
          <w:szCs w:val="22"/>
          <w:lang w:val="en"/>
        </w:rPr>
        <w:t>develop</w:t>
      </w:r>
      <w:r w:rsidR="00807FE9">
        <w:rPr>
          <w:color w:val="000000"/>
          <w:szCs w:val="22"/>
          <w:lang w:val="en"/>
        </w:rPr>
        <w:t>ed</w:t>
      </w:r>
      <w:r w:rsidR="00DF428C" w:rsidRPr="00DF428C">
        <w:rPr>
          <w:color w:val="000000"/>
          <w:szCs w:val="22"/>
          <w:lang w:val="en"/>
        </w:rPr>
        <w:t xml:space="preserve"> </w:t>
      </w:r>
      <w:r w:rsidR="00807FE9">
        <w:rPr>
          <w:color w:val="000000"/>
          <w:szCs w:val="22"/>
          <w:lang w:val="en"/>
        </w:rPr>
        <w:t xml:space="preserve">by </w:t>
      </w:r>
      <w:r w:rsidR="00DF428C" w:rsidRPr="00DF428C">
        <w:rPr>
          <w:color w:val="000000"/>
          <w:szCs w:val="22"/>
          <w:lang w:val="en"/>
        </w:rPr>
        <w:t>amend</w:t>
      </w:r>
      <w:r w:rsidR="00807FE9">
        <w:rPr>
          <w:color w:val="000000"/>
          <w:szCs w:val="22"/>
          <w:lang w:val="en"/>
        </w:rPr>
        <w:t>ing</w:t>
      </w:r>
      <w:r w:rsidR="00DF428C" w:rsidRPr="00DF428C">
        <w:rPr>
          <w:color w:val="000000"/>
          <w:szCs w:val="22"/>
          <w:lang w:val="en"/>
        </w:rPr>
        <w:t xml:space="preserve"> </w:t>
      </w:r>
      <w:r w:rsidR="00807FE9">
        <w:rPr>
          <w:color w:val="000000"/>
          <w:szCs w:val="22"/>
          <w:lang w:val="en"/>
        </w:rPr>
        <w:t xml:space="preserve"> </w:t>
      </w:r>
      <w:r w:rsidR="00DF428C" w:rsidRPr="00DF428C">
        <w:rPr>
          <w:color w:val="000000"/>
          <w:szCs w:val="22"/>
          <w:lang w:val="en"/>
        </w:rPr>
        <w:t>or supplement</w:t>
      </w:r>
      <w:r w:rsidR="00807FE9">
        <w:rPr>
          <w:color w:val="000000"/>
          <w:szCs w:val="22"/>
          <w:lang w:val="en"/>
        </w:rPr>
        <w:t>ing</w:t>
      </w:r>
      <w:r w:rsidR="00DF428C" w:rsidRPr="00DF428C">
        <w:rPr>
          <w:color w:val="000000"/>
          <w:szCs w:val="22"/>
          <w:lang w:val="en"/>
        </w:rPr>
        <w:t xml:space="preserve"> the previous circuit function. </w:t>
      </w:r>
      <w:r w:rsidR="00807FE9">
        <w:rPr>
          <w:color w:val="000000"/>
          <w:szCs w:val="22"/>
          <w:lang w:val="en"/>
        </w:rPr>
        <w:t xml:space="preserve">For this purpose use </w:t>
      </w:r>
      <w:r w:rsidR="00DF428C" w:rsidRPr="00DF428C">
        <w:rPr>
          <w:color w:val="000000"/>
          <w:szCs w:val="22"/>
          <w:lang w:val="en"/>
        </w:rPr>
        <w:t xml:space="preserve">the function </w:t>
      </w:r>
      <w:r w:rsidR="00DF428C">
        <w:rPr>
          <w:color w:val="000000"/>
          <w:szCs w:val="22"/>
          <w:lang w:val="en"/>
        </w:rPr>
        <w:t>diagram</w:t>
      </w:r>
      <w:r w:rsidR="00DF428C" w:rsidRPr="00DF428C">
        <w:rPr>
          <w:color w:val="000000"/>
          <w:szCs w:val="22"/>
          <w:lang w:val="en"/>
        </w:rPr>
        <w:t xml:space="preserve"> (GRAFCET) or the parts of the program of the previous circuit function</w:t>
      </w:r>
      <w:r w:rsidR="00807FE9">
        <w:rPr>
          <w:color w:val="000000"/>
          <w:szCs w:val="22"/>
          <w:lang w:val="en"/>
        </w:rPr>
        <w:t>.</w:t>
      </w:r>
    </w:p>
    <w:p w:rsidR="005A5998" w:rsidRPr="00330E57" w:rsidRDefault="007916C2" w:rsidP="00330E57">
      <w:pPr>
        <w:spacing w:before="240" w:after="120"/>
        <w:ind w:left="567"/>
        <w:rPr>
          <w:rFonts w:ascii="Verdana" w:hAnsi="Verdana"/>
          <w:sz w:val="22"/>
          <w:szCs w:val="22"/>
          <w:lang w:val="en-GB"/>
        </w:rPr>
      </w:pPr>
      <w:r w:rsidRPr="00330E57">
        <w:rPr>
          <w:rFonts w:ascii="Verdana" w:hAnsi="Verdana"/>
          <w:b/>
          <w:sz w:val="22"/>
          <w:szCs w:val="22"/>
          <w:lang w:val="en-GB"/>
        </w:rPr>
        <w:t>Functional description</w:t>
      </w:r>
      <w:r w:rsidR="00E70EBD" w:rsidRPr="00330E57">
        <w:rPr>
          <w:rFonts w:ascii="Verdana" w:hAnsi="Verdana"/>
          <w:b/>
          <w:sz w:val="22"/>
          <w:szCs w:val="22"/>
          <w:lang w:val="en-GB"/>
        </w:rPr>
        <w:t xml:space="preserve"> 1</w:t>
      </w:r>
    </w:p>
    <w:p w:rsidR="0042277F" w:rsidRPr="0042277F" w:rsidRDefault="0042277F" w:rsidP="008D7B06">
      <w:pPr>
        <w:pStyle w:val="Textkrper-Zeileneinzug"/>
        <w:numPr>
          <w:ilvl w:val="0"/>
          <w:numId w:val="0"/>
        </w:numPr>
        <w:spacing w:after="0"/>
        <w:ind w:left="567"/>
        <w:rPr>
          <w:szCs w:val="22"/>
        </w:rPr>
      </w:pPr>
      <w:r w:rsidRPr="0042277F">
        <w:rPr>
          <w:color w:val="000000"/>
          <w:szCs w:val="22"/>
          <w:lang w:val="en"/>
        </w:rPr>
        <w:t xml:space="preserve">The heating system is switched </w:t>
      </w:r>
      <w:r>
        <w:rPr>
          <w:color w:val="000000"/>
          <w:szCs w:val="22"/>
          <w:lang w:val="en"/>
        </w:rPr>
        <w:t>over to readiness with</w:t>
      </w:r>
      <w:r w:rsidRPr="0042277F">
        <w:rPr>
          <w:color w:val="000000"/>
          <w:szCs w:val="22"/>
          <w:lang w:val="en"/>
        </w:rPr>
        <w:t xml:space="preserve"> </w:t>
      </w:r>
      <w:r>
        <w:rPr>
          <w:color w:val="000000"/>
          <w:szCs w:val="22"/>
          <w:lang w:val="en"/>
        </w:rPr>
        <w:t>pushbutton</w:t>
      </w:r>
      <w:r w:rsidRPr="0042277F">
        <w:rPr>
          <w:color w:val="000000"/>
          <w:szCs w:val="22"/>
          <w:lang w:val="en"/>
        </w:rPr>
        <w:t xml:space="preserve"> S1 "</w:t>
      </w:r>
      <w:r w:rsidR="00C02611">
        <w:rPr>
          <w:color w:val="000000"/>
          <w:szCs w:val="22"/>
          <w:lang w:val="en"/>
        </w:rPr>
        <w:t>o</w:t>
      </w:r>
      <w:r>
        <w:rPr>
          <w:color w:val="000000"/>
          <w:szCs w:val="22"/>
          <w:lang w:val="en"/>
        </w:rPr>
        <w:t>n"</w:t>
      </w:r>
      <w:r w:rsidRPr="0042277F">
        <w:rPr>
          <w:color w:val="000000"/>
          <w:szCs w:val="22"/>
          <w:lang w:val="en"/>
        </w:rPr>
        <w:t xml:space="preserve">. </w:t>
      </w:r>
      <w:r>
        <w:rPr>
          <w:color w:val="000000"/>
          <w:szCs w:val="22"/>
          <w:lang w:val="en"/>
        </w:rPr>
        <w:t>Signal lamp P1 indicates</w:t>
      </w:r>
      <w:r w:rsidRPr="0042277F">
        <w:rPr>
          <w:color w:val="000000"/>
          <w:szCs w:val="22"/>
          <w:lang w:val="en"/>
        </w:rPr>
        <w:t xml:space="preserve"> the </w:t>
      </w:r>
      <w:r>
        <w:rPr>
          <w:color w:val="000000"/>
          <w:szCs w:val="22"/>
          <w:lang w:val="en"/>
        </w:rPr>
        <w:t>stand-by mode</w:t>
      </w:r>
      <w:r w:rsidRPr="0042277F">
        <w:rPr>
          <w:color w:val="000000"/>
          <w:szCs w:val="22"/>
          <w:lang w:val="en"/>
        </w:rPr>
        <w:t xml:space="preserve"> of the heating installation. </w:t>
      </w:r>
      <w:r w:rsidR="00DB225E">
        <w:rPr>
          <w:color w:val="000000"/>
          <w:szCs w:val="22"/>
          <w:lang w:val="en"/>
        </w:rPr>
        <w:t xml:space="preserve">                   </w:t>
      </w:r>
      <w:r>
        <w:rPr>
          <w:color w:val="000000"/>
          <w:szCs w:val="22"/>
          <w:lang w:val="en"/>
        </w:rPr>
        <w:t>By pressing</w:t>
      </w:r>
      <w:r w:rsidRPr="0042277F">
        <w:rPr>
          <w:color w:val="000000"/>
          <w:szCs w:val="22"/>
          <w:lang w:val="en"/>
        </w:rPr>
        <w:t xml:space="preserve"> </w:t>
      </w:r>
      <w:r>
        <w:rPr>
          <w:color w:val="000000"/>
          <w:szCs w:val="22"/>
          <w:lang w:val="en"/>
        </w:rPr>
        <w:t xml:space="preserve">pushbuttons </w:t>
      </w:r>
      <w:r w:rsidRPr="0042277F">
        <w:rPr>
          <w:color w:val="000000"/>
          <w:szCs w:val="22"/>
          <w:lang w:val="en"/>
        </w:rPr>
        <w:t>S2 and S3</w:t>
      </w:r>
      <w:r w:rsidR="00807FE9">
        <w:rPr>
          <w:color w:val="000000"/>
          <w:szCs w:val="22"/>
          <w:lang w:val="en"/>
        </w:rPr>
        <w:t>,</w:t>
      </w:r>
      <w:r w:rsidRPr="0042277F">
        <w:rPr>
          <w:color w:val="000000"/>
          <w:szCs w:val="22"/>
          <w:lang w:val="en"/>
        </w:rPr>
        <w:t xml:space="preserve"> </w:t>
      </w:r>
      <w:r>
        <w:rPr>
          <w:color w:val="000000"/>
          <w:szCs w:val="22"/>
          <w:lang w:val="en"/>
        </w:rPr>
        <w:t>one can switch on</w:t>
      </w:r>
      <w:r w:rsidR="00DB225E">
        <w:rPr>
          <w:color w:val="000000"/>
          <w:szCs w:val="22"/>
          <w:lang w:val="en"/>
        </w:rPr>
        <w:t xml:space="preserve"> or </w:t>
      </w:r>
      <w:r>
        <w:rPr>
          <w:color w:val="000000"/>
          <w:szCs w:val="22"/>
          <w:lang w:val="en"/>
        </w:rPr>
        <w:t xml:space="preserve">off </w:t>
      </w:r>
      <w:r w:rsidRPr="0042277F">
        <w:rPr>
          <w:color w:val="000000"/>
          <w:szCs w:val="22"/>
          <w:lang w:val="en"/>
        </w:rPr>
        <w:t>the radiator</w:t>
      </w:r>
      <w:r>
        <w:rPr>
          <w:color w:val="000000"/>
          <w:szCs w:val="22"/>
          <w:lang w:val="en"/>
        </w:rPr>
        <w:t>s</w:t>
      </w:r>
      <w:r w:rsidRPr="0042277F">
        <w:rPr>
          <w:color w:val="000000"/>
          <w:szCs w:val="22"/>
          <w:lang w:val="en"/>
        </w:rPr>
        <w:t xml:space="preserve"> in </w:t>
      </w:r>
      <w:r w:rsidR="00807FE9">
        <w:rPr>
          <w:color w:val="000000"/>
          <w:szCs w:val="22"/>
          <w:lang w:val="en"/>
        </w:rPr>
        <w:t xml:space="preserve">   </w:t>
      </w:r>
      <w:r w:rsidRPr="0042277F">
        <w:rPr>
          <w:color w:val="000000"/>
          <w:szCs w:val="22"/>
          <w:lang w:val="en"/>
        </w:rPr>
        <w:t xml:space="preserve">the </w:t>
      </w:r>
      <w:r>
        <w:rPr>
          <w:color w:val="000000"/>
          <w:szCs w:val="22"/>
          <w:lang w:val="en"/>
        </w:rPr>
        <w:t>sequence</w:t>
      </w:r>
      <w:r w:rsidRPr="0042277F">
        <w:rPr>
          <w:color w:val="000000"/>
          <w:szCs w:val="22"/>
          <w:lang w:val="en"/>
        </w:rPr>
        <w:t xml:space="preserve"> 1 to 4 and </w:t>
      </w:r>
      <w:r>
        <w:rPr>
          <w:color w:val="000000"/>
          <w:szCs w:val="22"/>
          <w:lang w:val="en"/>
        </w:rPr>
        <w:t xml:space="preserve">4 to 1 </w:t>
      </w:r>
      <w:r w:rsidR="00C02611">
        <w:rPr>
          <w:color w:val="000000"/>
          <w:szCs w:val="22"/>
          <w:lang w:val="en"/>
        </w:rPr>
        <w:t>via</w:t>
      </w:r>
      <w:r>
        <w:rPr>
          <w:color w:val="000000"/>
          <w:szCs w:val="22"/>
          <w:lang w:val="en"/>
        </w:rPr>
        <w:t xml:space="preserve"> the valves Q1 to Q4</w:t>
      </w:r>
      <w:r w:rsidRPr="0042277F">
        <w:rPr>
          <w:color w:val="000000"/>
          <w:szCs w:val="22"/>
          <w:lang w:val="en"/>
        </w:rPr>
        <w:t xml:space="preserve">. With </w:t>
      </w:r>
      <w:r>
        <w:rPr>
          <w:color w:val="000000"/>
          <w:szCs w:val="22"/>
          <w:lang w:val="en"/>
        </w:rPr>
        <w:t xml:space="preserve">the pushbutton </w:t>
      </w:r>
      <w:r w:rsidR="00807FE9">
        <w:rPr>
          <w:color w:val="000000"/>
          <w:szCs w:val="22"/>
          <w:lang w:val="en"/>
        </w:rPr>
        <w:t xml:space="preserve">          </w:t>
      </w:r>
      <w:r>
        <w:rPr>
          <w:color w:val="000000"/>
          <w:szCs w:val="22"/>
          <w:lang w:val="en"/>
        </w:rPr>
        <w:t>S0 "</w:t>
      </w:r>
      <w:r w:rsidR="00C02611">
        <w:rPr>
          <w:color w:val="000000"/>
          <w:szCs w:val="22"/>
          <w:lang w:val="en"/>
        </w:rPr>
        <w:t>o</w:t>
      </w:r>
      <w:r>
        <w:rPr>
          <w:color w:val="000000"/>
          <w:szCs w:val="22"/>
          <w:lang w:val="en"/>
        </w:rPr>
        <w:t>ff"</w:t>
      </w:r>
      <w:r w:rsidRPr="0042277F">
        <w:rPr>
          <w:color w:val="000000"/>
          <w:szCs w:val="22"/>
          <w:lang w:val="en"/>
        </w:rPr>
        <w:t>, the heating system can be switched off at any time.</w:t>
      </w:r>
    </w:p>
    <w:p w:rsidR="00E70EBD" w:rsidRPr="0082049A" w:rsidRDefault="007916C2" w:rsidP="00330E57">
      <w:pPr>
        <w:spacing w:before="240" w:after="120"/>
        <w:ind w:left="567"/>
        <w:rPr>
          <w:rFonts w:ascii="Verdana" w:hAnsi="Verdana"/>
          <w:sz w:val="22"/>
          <w:szCs w:val="22"/>
          <w:lang w:val="en-GB"/>
        </w:rPr>
      </w:pPr>
      <w:r w:rsidRPr="0082049A">
        <w:rPr>
          <w:rFonts w:ascii="Verdana" w:hAnsi="Verdana"/>
          <w:b/>
          <w:sz w:val="22"/>
          <w:szCs w:val="22"/>
          <w:lang w:val="en-GB"/>
        </w:rPr>
        <w:t>Functional description</w:t>
      </w:r>
      <w:r w:rsidR="00E70EBD" w:rsidRPr="0082049A">
        <w:rPr>
          <w:rFonts w:ascii="Verdana" w:hAnsi="Verdana"/>
          <w:b/>
          <w:sz w:val="22"/>
          <w:szCs w:val="22"/>
          <w:lang w:val="en-GB"/>
        </w:rPr>
        <w:t xml:space="preserve"> 2</w:t>
      </w:r>
    </w:p>
    <w:p w:rsidR="000E480F" w:rsidRPr="000E480F" w:rsidRDefault="003526ED" w:rsidP="003F731F">
      <w:pPr>
        <w:ind w:left="567"/>
        <w:rPr>
          <w:rFonts w:ascii="Verdana" w:hAnsi="Verdana" w:cs="Arial"/>
          <w:sz w:val="22"/>
          <w:szCs w:val="22"/>
          <w:lang w:val="en"/>
        </w:rPr>
      </w:pPr>
      <w:r>
        <w:rPr>
          <w:rFonts w:ascii="Verdana" w:hAnsi="Verdana" w:cs="Arial"/>
          <w:color w:val="000000"/>
          <w:sz w:val="22"/>
          <w:szCs w:val="22"/>
          <w:lang w:val="en"/>
        </w:rPr>
        <w:t>After assuming</w:t>
      </w:r>
      <w:r w:rsidR="000E480F" w:rsidRPr="000E480F">
        <w:rPr>
          <w:rFonts w:ascii="Verdana" w:hAnsi="Verdana" w:cs="Arial"/>
          <w:color w:val="000000"/>
          <w:sz w:val="22"/>
          <w:szCs w:val="22"/>
          <w:lang w:val="en"/>
        </w:rPr>
        <w:t xml:space="preserve"> that all radiators have the same heat</w:t>
      </w:r>
      <w:r w:rsidR="000E480F">
        <w:rPr>
          <w:rFonts w:ascii="Verdana" w:hAnsi="Verdana" w:cs="Arial"/>
          <w:color w:val="000000"/>
          <w:sz w:val="22"/>
          <w:szCs w:val="22"/>
          <w:lang w:val="en"/>
        </w:rPr>
        <w:t>ing power</w:t>
      </w:r>
      <w:r w:rsidR="000E480F" w:rsidRPr="000E480F">
        <w:rPr>
          <w:rFonts w:ascii="Verdana" w:hAnsi="Verdana" w:cs="Arial"/>
          <w:color w:val="000000"/>
          <w:sz w:val="22"/>
          <w:szCs w:val="22"/>
          <w:lang w:val="en"/>
        </w:rPr>
        <w:t>, a</w:t>
      </w:r>
      <w:r>
        <w:rPr>
          <w:rFonts w:ascii="Verdana" w:hAnsi="Verdana" w:cs="Arial"/>
          <w:color w:val="000000"/>
          <w:sz w:val="22"/>
          <w:szCs w:val="22"/>
          <w:lang w:val="en"/>
        </w:rPr>
        <w:t xml:space="preserve"> </w:t>
      </w:r>
      <w:r w:rsidR="000E480F" w:rsidRPr="000E480F">
        <w:rPr>
          <w:rFonts w:ascii="Verdana" w:hAnsi="Verdana" w:cs="Arial"/>
          <w:color w:val="000000"/>
          <w:sz w:val="22"/>
          <w:szCs w:val="22"/>
          <w:lang w:val="en"/>
        </w:rPr>
        <w:t xml:space="preserve">different </w:t>
      </w:r>
      <w:r>
        <w:rPr>
          <w:rFonts w:ascii="Verdana" w:hAnsi="Verdana" w:cs="Arial"/>
          <w:color w:val="000000"/>
          <w:sz w:val="22"/>
          <w:szCs w:val="22"/>
          <w:lang w:val="en"/>
        </w:rPr>
        <w:t xml:space="preserve">            </w:t>
      </w:r>
      <w:r w:rsidR="000E480F">
        <w:rPr>
          <w:rFonts w:ascii="Verdana" w:hAnsi="Verdana" w:cs="Arial"/>
          <w:color w:val="000000"/>
          <w:sz w:val="22"/>
          <w:szCs w:val="22"/>
          <w:lang w:val="en"/>
        </w:rPr>
        <w:t xml:space="preserve">heating </w:t>
      </w:r>
      <w:r w:rsidR="000E480F" w:rsidRPr="000E480F">
        <w:rPr>
          <w:rFonts w:ascii="Verdana" w:hAnsi="Verdana" w:cs="Arial"/>
          <w:color w:val="000000"/>
          <w:sz w:val="22"/>
          <w:szCs w:val="22"/>
          <w:lang w:val="en"/>
        </w:rPr>
        <w:t>power of the radiator</w:t>
      </w:r>
      <w:r w:rsidR="00C5065A">
        <w:rPr>
          <w:rFonts w:ascii="Verdana" w:hAnsi="Verdana" w:cs="Arial"/>
          <w:color w:val="000000"/>
          <w:sz w:val="22"/>
          <w:szCs w:val="22"/>
          <w:lang w:val="en"/>
        </w:rPr>
        <w:t>s</w:t>
      </w:r>
      <w:r w:rsidR="000E480F" w:rsidRPr="000E480F">
        <w:rPr>
          <w:rFonts w:ascii="Verdana" w:hAnsi="Verdana" w:cs="Arial"/>
          <w:color w:val="000000"/>
          <w:sz w:val="22"/>
          <w:szCs w:val="22"/>
          <w:lang w:val="en"/>
        </w:rPr>
        <w:t xml:space="preserve"> is </w:t>
      </w:r>
      <w:r w:rsidR="000E480F">
        <w:rPr>
          <w:rFonts w:ascii="Verdana" w:hAnsi="Verdana" w:cs="Arial"/>
          <w:color w:val="000000"/>
          <w:sz w:val="22"/>
          <w:szCs w:val="22"/>
          <w:lang w:val="en"/>
        </w:rPr>
        <w:t xml:space="preserve">now </w:t>
      </w:r>
      <w:r w:rsidR="000E480F" w:rsidRPr="000E480F">
        <w:rPr>
          <w:rFonts w:ascii="Verdana" w:hAnsi="Verdana" w:cs="Arial"/>
          <w:color w:val="000000"/>
          <w:sz w:val="22"/>
          <w:szCs w:val="22"/>
          <w:lang w:val="en"/>
        </w:rPr>
        <w:t xml:space="preserve">taken into </w:t>
      </w:r>
      <w:r w:rsidR="000E480F">
        <w:rPr>
          <w:rFonts w:ascii="Verdana" w:hAnsi="Verdana" w:cs="Arial"/>
          <w:color w:val="000000"/>
          <w:sz w:val="22"/>
          <w:szCs w:val="22"/>
          <w:lang w:val="en"/>
        </w:rPr>
        <w:t>account</w:t>
      </w:r>
      <w:r>
        <w:rPr>
          <w:rFonts w:ascii="Verdana" w:hAnsi="Verdana" w:cs="Arial"/>
          <w:color w:val="000000"/>
          <w:sz w:val="22"/>
          <w:szCs w:val="22"/>
          <w:lang w:val="en"/>
        </w:rPr>
        <w:t xml:space="preserve">. So the </w:t>
      </w:r>
      <w:r w:rsidR="000E480F" w:rsidRPr="000E480F">
        <w:rPr>
          <w:rFonts w:ascii="Verdana" w:hAnsi="Verdana" w:cs="Arial"/>
          <w:color w:val="000000"/>
          <w:sz w:val="22"/>
          <w:szCs w:val="22"/>
          <w:lang w:val="en"/>
        </w:rPr>
        <w:t>following heat outputs can be switched with the valves Q1 to Q4:</w:t>
      </w:r>
    </w:p>
    <w:p w:rsidR="005D7DBA" w:rsidRPr="000E480F" w:rsidRDefault="005D7DBA" w:rsidP="003F731F">
      <w:pPr>
        <w:ind w:left="567"/>
        <w:rPr>
          <w:rFonts w:ascii="Verdana" w:hAnsi="Verdana" w:cs="Arial"/>
          <w:sz w:val="22"/>
          <w:szCs w:val="22"/>
          <w:lang w:val="en"/>
        </w:rPr>
      </w:pPr>
    </w:p>
    <w:tbl>
      <w:tblPr>
        <w:tblStyle w:val="Tabellenraster"/>
        <w:tblW w:w="0" w:type="auto"/>
        <w:tblInd w:w="1809" w:type="dxa"/>
        <w:shd w:val="clear" w:color="auto" w:fill="FFFFCC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1453"/>
      </w:tblGrid>
      <w:tr w:rsidR="005D7DBA" w:rsidTr="00A5276E">
        <w:tc>
          <w:tcPr>
            <w:tcW w:w="1453" w:type="dxa"/>
            <w:shd w:val="clear" w:color="auto" w:fill="FFFFCC"/>
          </w:tcPr>
          <w:p w:rsidR="005D7DBA" w:rsidRDefault="005D7DBA" w:rsidP="005D7DBA">
            <w:pPr>
              <w:spacing w:before="40" w:after="40"/>
              <w:rPr>
                <w:rFonts w:ascii="Verdana" w:hAnsi="Verdana" w:cs="Arial"/>
                <w:sz w:val="22"/>
                <w:szCs w:val="22"/>
              </w:rPr>
            </w:pPr>
            <w:r w:rsidRPr="003F731F">
              <w:rPr>
                <w:rFonts w:ascii="Verdana" w:hAnsi="Verdana" w:cs="Arial"/>
                <w:sz w:val="22"/>
                <w:szCs w:val="22"/>
              </w:rPr>
              <w:t>Q1: 1 KW</w:t>
            </w:r>
          </w:p>
        </w:tc>
        <w:tc>
          <w:tcPr>
            <w:tcW w:w="1453" w:type="dxa"/>
            <w:shd w:val="clear" w:color="auto" w:fill="FFFFCC"/>
          </w:tcPr>
          <w:p w:rsidR="005D7DBA" w:rsidRDefault="005D7DBA" w:rsidP="005D7DBA">
            <w:pPr>
              <w:spacing w:before="40" w:after="40"/>
              <w:rPr>
                <w:rFonts w:ascii="Verdana" w:hAnsi="Verdana" w:cs="Arial"/>
                <w:sz w:val="22"/>
                <w:szCs w:val="22"/>
              </w:rPr>
            </w:pPr>
            <w:r w:rsidRPr="003F731F">
              <w:rPr>
                <w:rFonts w:ascii="Verdana" w:hAnsi="Verdana" w:cs="Arial"/>
                <w:sz w:val="22"/>
                <w:szCs w:val="22"/>
              </w:rPr>
              <w:t>Q2: 2 kW</w:t>
            </w:r>
          </w:p>
        </w:tc>
        <w:tc>
          <w:tcPr>
            <w:tcW w:w="1453" w:type="dxa"/>
            <w:shd w:val="clear" w:color="auto" w:fill="FFFFCC"/>
          </w:tcPr>
          <w:p w:rsidR="005D7DBA" w:rsidRDefault="005D7DBA" w:rsidP="005D7DBA">
            <w:pPr>
              <w:spacing w:before="40" w:after="40"/>
              <w:rPr>
                <w:rFonts w:ascii="Verdana" w:hAnsi="Verdana" w:cs="Arial"/>
                <w:sz w:val="22"/>
                <w:szCs w:val="22"/>
              </w:rPr>
            </w:pPr>
            <w:r w:rsidRPr="003F731F">
              <w:rPr>
                <w:rFonts w:ascii="Verdana" w:hAnsi="Verdana" w:cs="Arial"/>
                <w:sz w:val="22"/>
                <w:szCs w:val="22"/>
              </w:rPr>
              <w:t>Q3: 4 kW</w:t>
            </w:r>
          </w:p>
        </w:tc>
        <w:tc>
          <w:tcPr>
            <w:tcW w:w="1453" w:type="dxa"/>
            <w:shd w:val="clear" w:color="auto" w:fill="FFFFCC"/>
          </w:tcPr>
          <w:p w:rsidR="005D7DBA" w:rsidRDefault="005D7DBA" w:rsidP="005D7DBA">
            <w:pPr>
              <w:spacing w:before="40" w:after="40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Q</w:t>
            </w:r>
            <w:r w:rsidRPr="003F731F">
              <w:rPr>
                <w:rFonts w:ascii="Verdana" w:hAnsi="Verdana" w:cs="Arial"/>
                <w:sz w:val="22"/>
                <w:szCs w:val="22"/>
              </w:rPr>
              <w:t>4: 8 kW</w:t>
            </w:r>
          </w:p>
        </w:tc>
      </w:tr>
    </w:tbl>
    <w:p w:rsidR="00E70EBD" w:rsidRPr="00A5276E" w:rsidRDefault="00E70EBD" w:rsidP="00E70EBD">
      <w:pPr>
        <w:ind w:left="708"/>
        <w:rPr>
          <w:rFonts w:ascii="Verdana" w:hAnsi="Verdana" w:cs="Arial"/>
          <w:sz w:val="22"/>
          <w:szCs w:val="22"/>
        </w:rPr>
      </w:pPr>
    </w:p>
    <w:p w:rsidR="00607F54" w:rsidRPr="0082049A" w:rsidRDefault="00581147" w:rsidP="00581147">
      <w:pPr>
        <w:pStyle w:val="Textkrper-Zeileneinzug"/>
        <w:numPr>
          <w:ilvl w:val="0"/>
          <w:numId w:val="0"/>
        </w:numPr>
        <w:spacing w:after="0"/>
        <w:ind w:left="567"/>
        <w:rPr>
          <w:b/>
          <w:bCs w:val="0"/>
          <w:szCs w:val="22"/>
        </w:rPr>
      </w:pPr>
      <w:r>
        <w:rPr>
          <w:color w:val="000000"/>
          <w:szCs w:val="22"/>
          <w:lang w:val="en"/>
        </w:rPr>
        <w:t xml:space="preserve">As a result, </w:t>
      </w:r>
      <w:r w:rsidR="000E480F" w:rsidRPr="000E480F">
        <w:rPr>
          <w:color w:val="000000"/>
          <w:szCs w:val="22"/>
          <w:lang w:val="en"/>
        </w:rPr>
        <w:t>the heat</w:t>
      </w:r>
      <w:r w:rsidR="000E480F">
        <w:rPr>
          <w:color w:val="000000"/>
          <w:szCs w:val="22"/>
          <w:lang w:val="en"/>
        </w:rPr>
        <w:t>ing power</w:t>
      </w:r>
      <w:r w:rsidR="000E480F" w:rsidRPr="000E480F">
        <w:rPr>
          <w:color w:val="000000"/>
          <w:szCs w:val="22"/>
          <w:lang w:val="en"/>
        </w:rPr>
        <w:t xml:space="preserve"> can</w:t>
      </w:r>
      <w:r w:rsidR="000E480F">
        <w:rPr>
          <w:color w:val="000000"/>
          <w:szCs w:val="22"/>
          <w:lang w:val="en"/>
        </w:rPr>
        <w:t xml:space="preserve"> now</w:t>
      </w:r>
      <w:r w:rsidR="000E480F" w:rsidRPr="000E480F">
        <w:rPr>
          <w:color w:val="000000"/>
          <w:szCs w:val="22"/>
          <w:lang w:val="en"/>
        </w:rPr>
        <w:t xml:space="preserve"> be </w:t>
      </w:r>
      <w:r w:rsidR="00C5065A">
        <w:rPr>
          <w:color w:val="000000"/>
          <w:szCs w:val="22"/>
          <w:lang w:val="en"/>
        </w:rPr>
        <w:t>varied</w:t>
      </w:r>
      <w:r w:rsidR="000E480F" w:rsidRPr="000E480F">
        <w:rPr>
          <w:color w:val="000000"/>
          <w:szCs w:val="22"/>
          <w:lang w:val="en"/>
        </w:rPr>
        <w:t xml:space="preserve"> </w:t>
      </w:r>
      <w:r w:rsidR="000E480F">
        <w:rPr>
          <w:color w:val="000000"/>
          <w:szCs w:val="22"/>
          <w:lang w:val="en"/>
        </w:rPr>
        <w:t>from 0</w:t>
      </w:r>
      <w:r w:rsidR="00C5065A">
        <w:rPr>
          <w:color w:val="000000"/>
          <w:szCs w:val="22"/>
          <w:lang w:val="en"/>
        </w:rPr>
        <w:t xml:space="preserve"> kW to 15 kW in increments of 1 </w:t>
      </w:r>
      <w:r w:rsidR="000E480F" w:rsidRPr="000E480F">
        <w:rPr>
          <w:color w:val="000000"/>
          <w:szCs w:val="22"/>
          <w:lang w:val="en"/>
        </w:rPr>
        <w:t>kW.</w:t>
      </w:r>
    </w:p>
    <w:p w:rsidR="00E70EBD" w:rsidRPr="0082049A" w:rsidRDefault="007C50EF" w:rsidP="00330E57">
      <w:pPr>
        <w:pStyle w:val="Textkrper-Zeileneinzug"/>
        <w:numPr>
          <w:ilvl w:val="0"/>
          <w:numId w:val="0"/>
        </w:numPr>
        <w:spacing w:before="240" w:after="120"/>
        <w:ind w:left="567"/>
        <w:rPr>
          <w:szCs w:val="22"/>
        </w:rPr>
      </w:pPr>
      <w:r>
        <w:rPr>
          <w:color w:val="000000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2E1AB9A" wp14:editId="7680E778">
                <wp:simplePos x="0" y="0"/>
                <wp:positionH relativeFrom="column">
                  <wp:posOffset>4506107</wp:posOffset>
                </wp:positionH>
                <wp:positionV relativeFrom="paragraph">
                  <wp:posOffset>210185</wp:posOffset>
                </wp:positionV>
                <wp:extent cx="1224915" cy="1031240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103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shd w:val="clear" w:color="auto" w:fill="CCFFCC"/>
                              <w:tblLook w:val="04A0" w:firstRow="1" w:lastRow="0" w:firstColumn="1" w:lastColumn="0" w:noHBand="0" w:noVBand="1"/>
                            </w:tblPr>
                            <w:tblGrid>
                              <w:gridCol w:w="850"/>
                              <w:gridCol w:w="993"/>
                            </w:tblGrid>
                            <w:tr w:rsidR="007C50EF" w:rsidTr="00146CB9">
                              <w:tc>
                                <w:tcPr>
                                  <w:tcW w:w="850" w:type="dxa"/>
                                  <w:shd w:val="clear" w:color="auto" w:fill="CCFFCC"/>
                                </w:tcPr>
                                <w:p w:rsidR="007C50EF" w:rsidRDefault="007C50EF" w:rsidP="00146CB9">
                                  <w:pPr>
                                    <w:spacing w:before="40" w:after="40"/>
                                    <w:rPr>
                                      <w:rFonts w:ascii="Verdana" w:hAnsi="Verdana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Verdana" w:hAnsi="Verdana" w:cs="Arial"/>
                                      <w:sz w:val="22"/>
                                      <w:szCs w:val="22"/>
                                    </w:rPr>
                                    <w:t>0 V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CCFFCC"/>
                                </w:tcPr>
                                <w:p w:rsidR="007C50EF" w:rsidRDefault="007C50EF" w:rsidP="00146CB9">
                                  <w:pPr>
                                    <w:spacing w:before="40" w:after="40"/>
                                    <w:rPr>
                                      <w:rFonts w:ascii="Verdana" w:hAnsi="Verdana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Verdana" w:hAnsi="Verdana" w:cs="Arial"/>
                                      <w:sz w:val="22"/>
                                      <w:szCs w:val="22"/>
                                    </w:rPr>
                                    <w:t>0 %</w:t>
                                  </w:r>
                                </w:p>
                              </w:tc>
                            </w:tr>
                            <w:tr w:rsidR="007C50EF" w:rsidTr="00146CB9">
                              <w:tc>
                                <w:tcPr>
                                  <w:tcW w:w="850" w:type="dxa"/>
                                  <w:shd w:val="clear" w:color="auto" w:fill="CCFFCC"/>
                                </w:tcPr>
                                <w:p w:rsidR="007C50EF" w:rsidRDefault="007C50EF" w:rsidP="00146CB9">
                                  <w:pPr>
                                    <w:spacing w:before="40" w:after="40"/>
                                    <w:rPr>
                                      <w:rFonts w:ascii="Verdana" w:hAnsi="Verdana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Verdana" w:hAnsi="Verdana" w:cs="Arial"/>
                                      <w:sz w:val="22"/>
                                      <w:szCs w:val="22"/>
                                    </w:rPr>
                                    <w:t>1 V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CCFFCC"/>
                                </w:tcPr>
                                <w:p w:rsidR="007C50EF" w:rsidRDefault="007C50EF" w:rsidP="00146CB9">
                                  <w:pPr>
                                    <w:spacing w:before="40" w:after="40"/>
                                    <w:rPr>
                                      <w:rFonts w:ascii="Verdana" w:hAnsi="Verdana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Verdana" w:hAnsi="Verdana" w:cs="Arial"/>
                                      <w:sz w:val="22"/>
                                      <w:szCs w:val="22"/>
                                    </w:rPr>
                                    <w:t>10 %</w:t>
                                  </w:r>
                                </w:p>
                              </w:tc>
                            </w:tr>
                            <w:tr w:rsidR="007C50EF" w:rsidTr="00146CB9">
                              <w:tc>
                                <w:tcPr>
                                  <w:tcW w:w="850" w:type="dxa"/>
                                  <w:shd w:val="clear" w:color="auto" w:fill="CCFFCC"/>
                                </w:tcPr>
                                <w:p w:rsidR="007C50EF" w:rsidRDefault="007C50EF" w:rsidP="00146CB9">
                                  <w:pPr>
                                    <w:spacing w:before="40" w:after="40"/>
                                    <w:rPr>
                                      <w:rFonts w:ascii="Verdana" w:hAnsi="Verdana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Verdana" w:hAnsi="Verdana" w:cs="Arial"/>
                                      <w:sz w:val="22"/>
                                      <w:szCs w:val="22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CCFFCC"/>
                                </w:tcPr>
                                <w:p w:rsidR="007C50EF" w:rsidRDefault="007C50EF" w:rsidP="00146CB9">
                                  <w:pPr>
                                    <w:spacing w:before="40" w:after="40"/>
                                    <w:rPr>
                                      <w:rFonts w:ascii="Verdana" w:hAnsi="Verdana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Verdana" w:hAnsi="Verdana" w:cs="Arial"/>
                                      <w:sz w:val="22"/>
                                      <w:szCs w:val="22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7C50EF" w:rsidTr="00146CB9">
                              <w:tc>
                                <w:tcPr>
                                  <w:tcW w:w="850" w:type="dxa"/>
                                  <w:shd w:val="clear" w:color="auto" w:fill="CCFFCC"/>
                                </w:tcPr>
                                <w:p w:rsidR="007C50EF" w:rsidRDefault="007C50EF" w:rsidP="00146CB9">
                                  <w:pPr>
                                    <w:spacing w:before="40" w:after="40"/>
                                    <w:rPr>
                                      <w:rFonts w:ascii="Verdana" w:hAnsi="Verdana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Verdana" w:hAnsi="Verdana" w:cs="Arial"/>
                                      <w:sz w:val="22"/>
                                      <w:szCs w:val="22"/>
                                    </w:rPr>
                                    <w:t>10 V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CCFFCC"/>
                                </w:tcPr>
                                <w:p w:rsidR="007C50EF" w:rsidRDefault="007C50EF" w:rsidP="00146CB9">
                                  <w:pPr>
                                    <w:spacing w:before="40" w:after="40"/>
                                    <w:rPr>
                                      <w:rFonts w:ascii="Verdana" w:hAnsi="Verdana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Verdana" w:hAnsi="Verdana" w:cs="Arial"/>
                                      <w:sz w:val="22"/>
                                      <w:szCs w:val="22"/>
                                    </w:rPr>
                                    <w:t>100 %</w:t>
                                  </w:r>
                                </w:p>
                              </w:tc>
                            </w:tr>
                          </w:tbl>
                          <w:p w:rsidR="007C50EF" w:rsidRDefault="007C50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26" type="#_x0000_t202" style="position:absolute;left:0;text-align:left;margin-left:354.8pt;margin-top:16.55pt;width:96.45pt;height:81.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" fillcolor="white [3201]" stroked="f" strokeweight=".5pt">
                <v:textbox>
                  <w:txbxContent>
                    <w:tbl>
                      <w:tblPr>
                        <w:tblStyle w:val="Tabellenraster"/>
                        <w:tblW w:w="0" w:type="auto"/>
                        <w:shd w:val="clear" w:color="auto" w:fill="CCFFCC"/>
                        <w:tblLook w:val="04A0" w:firstRow="1" w:lastRow="0" w:firstColumn="1" w:lastColumn="0" w:noHBand="0" w:noVBand="1"/>
                      </w:tblPr>
                      <w:tblGrid>
                        <w:gridCol w:w="850"/>
                        <w:gridCol w:w="993"/>
                      </w:tblGrid>
                      <w:tr w:rsidR="007C50EF" w:rsidTr="00146CB9">
                        <w:tc>
                          <w:tcPr>
                            <w:tcW w:w="850" w:type="dxa"/>
                            <w:shd w:val="clear" w:color="auto" w:fill="CCFFCC"/>
                          </w:tcPr>
                          <w:p w:rsidR="007C50EF" w:rsidRDefault="007C50EF" w:rsidP="00146CB9">
                            <w:pPr>
                              <w:spacing w:before="40" w:after="40"/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>0 V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CCFFCC"/>
                          </w:tcPr>
                          <w:p w:rsidR="007C50EF" w:rsidRDefault="007C50EF" w:rsidP="00146CB9">
                            <w:pPr>
                              <w:spacing w:before="40" w:after="40"/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>0 %</w:t>
                            </w:r>
                          </w:p>
                        </w:tc>
                      </w:tr>
                      <w:tr w:rsidR="007C50EF" w:rsidTr="00146CB9">
                        <w:tc>
                          <w:tcPr>
                            <w:tcW w:w="850" w:type="dxa"/>
                            <w:shd w:val="clear" w:color="auto" w:fill="CCFFCC"/>
                          </w:tcPr>
                          <w:p w:rsidR="007C50EF" w:rsidRDefault="007C50EF" w:rsidP="00146CB9">
                            <w:pPr>
                              <w:spacing w:before="40" w:after="40"/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>1 V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CCFFCC"/>
                          </w:tcPr>
                          <w:p w:rsidR="007C50EF" w:rsidRDefault="007C50EF" w:rsidP="00146CB9">
                            <w:pPr>
                              <w:spacing w:before="40" w:after="40"/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>10 %</w:t>
                            </w:r>
                          </w:p>
                        </w:tc>
                      </w:tr>
                      <w:tr w:rsidR="007C50EF" w:rsidTr="00146CB9">
                        <w:tc>
                          <w:tcPr>
                            <w:tcW w:w="850" w:type="dxa"/>
                            <w:shd w:val="clear" w:color="auto" w:fill="CCFFCC"/>
                          </w:tcPr>
                          <w:p w:rsidR="007C50EF" w:rsidRDefault="007C50EF" w:rsidP="00146CB9">
                            <w:pPr>
                              <w:spacing w:before="40" w:after="40"/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CCFFCC"/>
                          </w:tcPr>
                          <w:p w:rsidR="007C50EF" w:rsidRDefault="007C50EF" w:rsidP="00146CB9">
                            <w:pPr>
                              <w:spacing w:before="40" w:after="40"/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</w:tc>
                      </w:tr>
                      <w:tr w:rsidR="007C50EF" w:rsidTr="00146CB9">
                        <w:tc>
                          <w:tcPr>
                            <w:tcW w:w="850" w:type="dxa"/>
                            <w:shd w:val="clear" w:color="auto" w:fill="CCFFCC"/>
                          </w:tcPr>
                          <w:p w:rsidR="007C50EF" w:rsidRDefault="007C50EF" w:rsidP="00146CB9">
                            <w:pPr>
                              <w:spacing w:before="40" w:after="40"/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>10 V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CCFFCC"/>
                          </w:tcPr>
                          <w:p w:rsidR="007C50EF" w:rsidRDefault="007C50EF" w:rsidP="00146CB9">
                            <w:pPr>
                              <w:spacing w:before="40" w:after="40"/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>100 %</w:t>
                            </w:r>
                          </w:p>
                        </w:tc>
                      </w:tr>
                    </w:tbl>
                    <w:p w:rsidR="007C50EF" w:rsidRDefault="007C50EF"/>
                  </w:txbxContent>
                </v:textbox>
              </v:shape>
            </w:pict>
          </mc:Fallback>
        </mc:AlternateContent>
      </w:r>
      <w:r w:rsidR="007916C2" w:rsidRPr="0082049A">
        <w:rPr>
          <w:b/>
          <w:szCs w:val="22"/>
        </w:rPr>
        <w:t>Functional description</w:t>
      </w:r>
      <w:r w:rsidR="00E70EBD" w:rsidRPr="0082049A">
        <w:rPr>
          <w:b/>
          <w:szCs w:val="22"/>
        </w:rPr>
        <w:t xml:space="preserve"> </w:t>
      </w:r>
      <w:r w:rsidR="00DE7290" w:rsidRPr="0082049A">
        <w:rPr>
          <w:b/>
          <w:szCs w:val="22"/>
        </w:rPr>
        <w:t>3</w:t>
      </w:r>
    </w:p>
    <w:p w:rsidR="007C50EF" w:rsidRDefault="0008063E" w:rsidP="007C50EF">
      <w:pPr>
        <w:ind w:left="567"/>
        <w:rPr>
          <w:rFonts w:ascii="Verdana" w:hAnsi="Verdana" w:cs="Arial"/>
          <w:color w:val="000000"/>
          <w:sz w:val="22"/>
          <w:szCs w:val="22"/>
          <w:lang w:val="en" w:eastAsia="de-CH"/>
        </w:rPr>
      </w:pPr>
      <w:r>
        <w:rPr>
          <w:rFonts w:ascii="Verdana" w:hAnsi="Verdana" w:cs="Arial"/>
          <w:color w:val="000000"/>
          <w:sz w:val="22"/>
          <w:szCs w:val="22"/>
          <w:lang w:val="en" w:eastAsia="de-CH"/>
        </w:rPr>
        <w:t>In accordance with functional description 1, t</w:t>
      </w:r>
      <w:r w:rsidR="00607F54" w:rsidRPr="00607F54">
        <w:rPr>
          <w:rFonts w:ascii="Verdana" w:hAnsi="Verdana" w:cs="Arial"/>
          <w:color w:val="000000"/>
          <w:sz w:val="22"/>
          <w:szCs w:val="22"/>
          <w:lang w:val="en" w:eastAsia="de-CH"/>
        </w:rPr>
        <w:t>he</w:t>
      </w:r>
      <w:r w:rsidR="007C50EF">
        <w:rPr>
          <w:rFonts w:ascii="Verdana" w:hAnsi="Verdana" w:cs="Arial"/>
          <w:color w:val="000000"/>
          <w:sz w:val="22"/>
          <w:szCs w:val="22"/>
          <w:lang w:val="en" w:eastAsia="de-CH"/>
        </w:rPr>
        <w:t xml:space="preserve"> </w:t>
      </w:r>
      <w:r w:rsidR="00607F54" w:rsidRPr="00607F54">
        <w:rPr>
          <w:rFonts w:ascii="Verdana" w:hAnsi="Verdana" w:cs="Arial"/>
          <w:color w:val="000000"/>
          <w:sz w:val="22"/>
          <w:szCs w:val="22"/>
          <w:lang w:val="en" w:eastAsia="de-CH"/>
        </w:rPr>
        <w:t>radiator</w:t>
      </w:r>
      <w:r w:rsidR="00607F54">
        <w:rPr>
          <w:rFonts w:ascii="Verdana" w:hAnsi="Verdana" w:cs="Arial"/>
          <w:color w:val="000000"/>
          <w:sz w:val="22"/>
          <w:szCs w:val="22"/>
          <w:lang w:val="en" w:eastAsia="de-CH"/>
        </w:rPr>
        <w:t>s</w:t>
      </w:r>
      <w:r w:rsidR="00607F54" w:rsidRPr="00607F54">
        <w:rPr>
          <w:rFonts w:ascii="Verdana" w:hAnsi="Verdana" w:cs="Arial"/>
          <w:color w:val="000000"/>
          <w:sz w:val="22"/>
          <w:szCs w:val="22"/>
          <w:lang w:val="en" w:eastAsia="de-CH"/>
        </w:rPr>
        <w:t xml:space="preserve"> </w:t>
      </w:r>
    </w:p>
    <w:p w:rsidR="007C50EF" w:rsidRDefault="00607F54" w:rsidP="007C50EF">
      <w:pPr>
        <w:ind w:left="567"/>
        <w:rPr>
          <w:rFonts w:ascii="Verdana" w:hAnsi="Verdana" w:cs="Arial"/>
          <w:color w:val="000000"/>
          <w:sz w:val="22"/>
          <w:szCs w:val="22"/>
          <w:lang w:val="en" w:eastAsia="de-CH"/>
        </w:rPr>
      </w:pPr>
      <w:r w:rsidRPr="00607F54">
        <w:rPr>
          <w:rFonts w:ascii="Verdana" w:hAnsi="Verdana" w:cs="Arial"/>
          <w:color w:val="000000"/>
          <w:sz w:val="22"/>
          <w:szCs w:val="22"/>
          <w:lang w:val="en" w:eastAsia="de-CH"/>
        </w:rPr>
        <w:t>should</w:t>
      </w:r>
      <w:r w:rsidR="003526ED">
        <w:rPr>
          <w:rFonts w:ascii="Verdana" w:hAnsi="Verdana" w:cs="Arial"/>
          <w:color w:val="000000"/>
          <w:sz w:val="22"/>
          <w:szCs w:val="22"/>
          <w:lang w:val="en" w:eastAsia="de-CH"/>
        </w:rPr>
        <w:t xml:space="preserve"> now be switched on or </w:t>
      </w:r>
      <w:r w:rsidR="0008063E">
        <w:rPr>
          <w:rFonts w:ascii="Verdana" w:hAnsi="Verdana" w:cs="Arial"/>
          <w:color w:val="000000"/>
          <w:sz w:val="22"/>
          <w:szCs w:val="22"/>
          <w:lang w:val="en" w:eastAsia="de-CH"/>
        </w:rPr>
        <w:t>off by setting</w:t>
      </w:r>
      <w:r w:rsidRPr="00607F54">
        <w:rPr>
          <w:rFonts w:ascii="Verdana" w:hAnsi="Verdana" w:cs="Arial"/>
          <w:color w:val="000000"/>
          <w:sz w:val="22"/>
          <w:szCs w:val="22"/>
          <w:lang w:val="en" w:eastAsia="de-CH"/>
        </w:rPr>
        <w:t xml:space="preserve"> the</w:t>
      </w:r>
      <w:r w:rsidR="003526ED">
        <w:rPr>
          <w:rFonts w:ascii="Verdana" w:hAnsi="Verdana" w:cs="Arial"/>
          <w:color w:val="000000"/>
          <w:sz w:val="22"/>
          <w:szCs w:val="22"/>
          <w:lang w:val="en" w:eastAsia="de-CH"/>
        </w:rPr>
        <w:t xml:space="preserve">                                             </w:t>
      </w:r>
      <w:r w:rsidRPr="00607F54">
        <w:rPr>
          <w:rFonts w:ascii="Verdana" w:hAnsi="Verdana" w:cs="Arial"/>
          <w:color w:val="000000"/>
          <w:sz w:val="22"/>
          <w:szCs w:val="22"/>
          <w:lang w:val="en" w:eastAsia="de-CH"/>
        </w:rPr>
        <w:t>potentiome</w:t>
      </w:r>
      <w:r w:rsidR="0008063E">
        <w:rPr>
          <w:rFonts w:ascii="Verdana" w:hAnsi="Verdana" w:cs="Arial"/>
          <w:color w:val="000000"/>
          <w:sz w:val="22"/>
          <w:szCs w:val="22"/>
          <w:lang w:val="en" w:eastAsia="de-CH"/>
        </w:rPr>
        <w:t>ter S4</w:t>
      </w:r>
      <w:r w:rsidRPr="00607F54">
        <w:rPr>
          <w:rFonts w:ascii="Verdana" w:hAnsi="Verdana" w:cs="Arial"/>
          <w:color w:val="000000"/>
          <w:sz w:val="22"/>
          <w:szCs w:val="22"/>
          <w:lang w:val="en" w:eastAsia="de-CH"/>
        </w:rPr>
        <w:t>.</w:t>
      </w:r>
      <w:r w:rsidR="007C50EF">
        <w:rPr>
          <w:rFonts w:ascii="Verdana" w:hAnsi="Verdana" w:cs="Arial"/>
          <w:color w:val="000000"/>
          <w:sz w:val="22"/>
          <w:szCs w:val="22"/>
          <w:lang w:val="en" w:eastAsia="de-CH"/>
        </w:rPr>
        <w:t xml:space="preserve"> </w:t>
      </w:r>
      <w:r w:rsidR="0008063E">
        <w:rPr>
          <w:rFonts w:ascii="Verdana" w:hAnsi="Verdana" w:cs="Arial"/>
          <w:color w:val="000000"/>
          <w:sz w:val="22"/>
          <w:szCs w:val="22"/>
          <w:lang w:val="en" w:eastAsia="de-CH"/>
        </w:rPr>
        <w:t xml:space="preserve">The </w:t>
      </w:r>
      <w:r w:rsidRPr="00607F54">
        <w:rPr>
          <w:rFonts w:ascii="Verdana" w:hAnsi="Verdana" w:cs="Arial"/>
          <w:color w:val="000000"/>
          <w:sz w:val="22"/>
          <w:szCs w:val="22"/>
          <w:lang w:val="en" w:eastAsia="de-CH"/>
        </w:rPr>
        <w:t xml:space="preserve">linear </w:t>
      </w:r>
      <w:r w:rsidR="0008063E">
        <w:rPr>
          <w:rFonts w:ascii="Verdana" w:hAnsi="Verdana" w:cs="Arial"/>
          <w:color w:val="000000"/>
          <w:sz w:val="22"/>
          <w:szCs w:val="22"/>
          <w:lang w:val="en" w:eastAsia="de-CH"/>
        </w:rPr>
        <w:t xml:space="preserve">setting </w:t>
      </w:r>
      <w:r w:rsidRPr="00607F54">
        <w:rPr>
          <w:rFonts w:ascii="Verdana" w:hAnsi="Verdana" w:cs="Arial"/>
          <w:color w:val="000000"/>
          <w:sz w:val="22"/>
          <w:szCs w:val="22"/>
          <w:lang w:val="en" w:eastAsia="de-CH"/>
        </w:rPr>
        <w:t xml:space="preserve">range of the </w:t>
      </w:r>
    </w:p>
    <w:p w:rsidR="00607F54" w:rsidRPr="00330E57" w:rsidRDefault="00607F54" w:rsidP="007C50EF">
      <w:pPr>
        <w:ind w:left="567"/>
        <w:rPr>
          <w:rFonts w:ascii="Verdana" w:hAnsi="Verdana" w:cs="Arial"/>
          <w:color w:val="000000"/>
          <w:sz w:val="22"/>
          <w:szCs w:val="22"/>
          <w:lang w:val="en" w:eastAsia="de-CH"/>
        </w:rPr>
      </w:pPr>
      <w:r w:rsidRPr="00607F54">
        <w:rPr>
          <w:rFonts w:ascii="Verdana" w:hAnsi="Verdana" w:cs="Arial"/>
          <w:color w:val="000000"/>
          <w:sz w:val="22"/>
          <w:szCs w:val="22"/>
          <w:lang w:val="en" w:eastAsia="de-CH"/>
        </w:rPr>
        <w:t>potentiometer</w:t>
      </w:r>
      <w:r w:rsidR="0008063E">
        <w:rPr>
          <w:rFonts w:ascii="Verdana" w:hAnsi="Verdana" w:cs="Arial"/>
          <w:color w:val="000000"/>
          <w:sz w:val="22"/>
          <w:szCs w:val="22"/>
          <w:lang w:val="en" w:eastAsia="de-CH"/>
        </w:rPr>
        <w:t xml:space="preserve"> is</w:t>
      </w:r>
      <w:r w:rsidR="007C50EF">
        <w:rPr>
          <w:rFonts w:ascii="Verdana" w:hAnsi="Verdana" w:cs="Arial"/>
          <w:color w:val="000000"/>
          <w:sz w:val="22"/>
          <w:szCs w:val="22"/>
          <w:lang w:val="en" w:eastAsia="de-CH"/>
        </w:rPr>
        <w:t xml:space="preserve"> given </w:t>
      </w:r>
      <w:r w:rsidR="0008063E">
        <w:rPr>
          <w:rFonts w:ascii="Verdana" w:hAnsi="Verdana" w:cs="Arial"/>
          <w:color w:val="000000"/>
          <w:sz w:val="22"/>
          <w:szCs w:val="22"/>
          <w:lang w:val="en" w:eastAsia="de-CH"/>
        </w:rPr>
        <w:t>in the ta</w:t>
      </w:r>
      <w:r w:rsidR="00330E57">
        <w:rPr>
          <w:rFonts w:ascii="Verdana" w:hAnsi="Verdana" w:cs="Arial"/>
          <w:color w:val="000000"/>
          <w:sz w:val="22"/>
          <w:szCs w:val="22"/>
          <w:lang w:val="en" w:eastAsia="de-CH"/>
        </w:rPr>
        <w:t>ble</w:t>
      </w:r>
      <w:r w:rsidR="002123EF">
        <w:rPr>
          <w:rFonts w:ascii="Verdana" w:hAnsi="Verdana" w:cs="Arial"/>
          <w:color w:val="000000"/>
          <w:sz w:val="22"/>
          <w:szCs w:val="22"/>
          <w:lang w:val="en" w:eastAsia="de-CH"/>
        </w:rPr>
        <w:t xml:space="preserve"> beside</w:t>
      </w:r>
      <w:r w:rsidR="0008063E">
        <w:rPr>
          <w:rFonts w:ascii="Verdana" w:hAnsi="Verdana" w:cs="Arial"/>
          <w:color w:val="000000"/>
          <w:sz w:val="22"/>
          <w:szCs w:val="22"/>
          <w:lang w:val="en" w:eastAsia="de-CH"/>
        </w:rPr>
        <w:t>.</w:t>
      </w:r>
    </w:p>
    <w:p w:rsidR="00E70EBD" w:rsidRPr="00330E57" w:rsidRDefault="007916C2" w:rsidP="00330E57">
      <w:pPr>
        <w:spacing w:before="240" w:after="120"/>
        <w:ind w:left="567"/>
        <w:rPr>
          <w:rFonts w:ascii="Verdana" w:hAnsi="Verdana"/>
          <w:sz w:val="22"/>
          <w:szCs w:val="22"/>
          <w:lang w:val="en"/>
        </w:rPr>
      </w:pPr>
      <w:r w:rsidRPr="00330E57">
        <w:rPr>
          <w:rFonts w:ascii="Verdana" w:hAnsi="Verdana"/>
          <w:b/>
          <w:sz w:val="22"/>
          <w:szCs w:val="22"/>
          <w:lang w:val="en"/>
        </w:rPr>
        <w:t>Functional description</w:t>
      </w:r>
      <w:r w:rsidR="00E70EBD" w:rsidRPr="00330E57">
        <w:rPr>
          <w:rFonts w:ascii="Verdana" w:hAnsi="Verdana"/>
          <w:b/>
          <w:sz w:val="22"/>
          <w:szCs w:val="22"/>
          <w:lang w:val="en"/>
        </w:rPr>
        <w:t xml:space="preserve"> </w:t>
      </w:r>
      <w:r w:rsidR="00DE7290" w:rsidRPr="00330E57">
        <w:rPr>
          <w:rFonts w:ascii="Verdana" w:hAnsi="Verdana"/>
          <w:b/>
          <w:sz w:val="22"/>
          <w:szCs w:val="22"/>
          <w:lang w:val="en"/>
        </w:rPr>
        <w:t>4</w:t>
      </w:r>
    </w:p>
    <w:p w:rsidR="00C571F7" w:rsidRPr="00BD3B5E" w:rsidRDefault="00BD3B5E" w:rsidP="001139CE">
      <w:pPr>
        <w:spacing w:before="120"/>
        <w:ind w:left="567"/>
        <w:rPr>
          <w:rFonts w:ascii="Verdana" w:hAnsi="Verdana" w:cs="Arial"/>
          <w:sz w:val="22"/>
          <w:szCs w:val="22"/>
          <w:lang w:val="en"/>
        </w:rPr>
      </w:pPr>
      <w:r>
        <w:rPr>
          <w:rFonts w:cs="Arial"/>
          <w:b/>
          <w:bCs/>
          <w:noProof/>
          <w:lang w:val="de-CH" w:eastAsia="de-CH"/>
        </w:rPr>
        <w:drawing>
          <wp:anchor distT="0" distB="0" distL="114300" distR="114300" simplePos="0" relativeHeight="251954176" behindDoc="1" locked="0" layoutInCell="1" allowOverlap="1" wp14:anchorId="7AB7CAD7" wp14:editId="77ED9B81">
            <wp:simplePos x="0" y="0"/>
            <wp:positionH relativeFrom="column">
              <wp:posOffset>5353050</wp:posOffset>
            </wp:positionH>
            <wp:positionV relativeFrom="paragraph">
              <wp:posOffset>60325</wp:posOffset>
            </wp:positionV>
            <wp:extent cx="731520" cy="3048000"/>
            <wp:effectExtent l="0" t="0" r="0" b="0"/>
            <wp:wrapTight wrapText="bothSides">
              <wp:wrapPolygon edited="0">
                <wp:start x="0" y="0"/>
                <wp:lineTo x="0" y="21465"/>
                <wp:lineTo x="20813" y="21465"/>
                <wp:lineTo x="20813" y="0"/>
                <wp:lineTo x="0" y="0"/>
              </wp:wrapPolygon>
            </wp:wrapTight>
            <wp:docPr id="1149" name="Bild 194" descr="collat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ollateral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E57">
        <w:rPr>
          <w:rFonts w:ascii="Verdana" w:hAnsi="Verdana" w:cs="Arial"/>
          <w:color w:val="000000"/>
          <w:sz w:val="22"/>
          <w:szCs w:val="22"/>
          <w:lang w:val="en" w:eastAsia="de-CH"/>
        </w:rPr>
        <w:t>In accordance with functional description 2, t</w:t>
      </w:r>
      <w:r w:rsidR="00330E57" w:rsidRPr="00607F54">
        <w:rPr>
          <w:rFonts w:ascii="Verdana" w:hAnsi="Verdana" w:cs="Arial"/>
          <w:color w:val="000000"/>
          <w:sz w:val="22"/>
          <w:szCs w:val="22"/>
          <w:lang w:val="en" w:eastAsia="de-CH"/>
        </w:rPr>
        <w:t>he radiator</w:t>
      </w:r>
      <w:r w:rsidR="00330E57">
        <w:rPr>
          <w:rFonts w:ascii="Verdana" w:hAnsi="Verdana" w:cs="Arial"/>
          <w:color w:val="000000"/>
          <w:sz w:val="22"/>
          <w:szCs w:val="22"/>
          <w:lang w:val="en" w:eastAsia="de-CH"/>
        </w:rPr>
        <w:t>s</w:t>
      </w:r>
      <w:r w:rsidR="00330E57" w:rsidRPr="00607F54">
        <w:rPr>
          <w:rFonts w:ascii="Verdana" w:hAnsi="Verdana" w:cs="Arial"/>
          <w:color w:val="000000"/>
          <w:sz w:val="22"/>
          <w:szCs w:val="22"/>
          <w:lang w:val="en" w:eastAsia="de-CH"/>
        </w:rPr>
        <w:t xml:space="preserve"> should</w:t>
      </w:r>
      <w:r w:rsidR="00DD209C">
        <w:rPr>
          <w:rFonts w:ascii="Verdana" w:hAnsi="Verdana" w:cs="Arial"/>
          <w:color w:val="000000"/>
          <w:sz w:val="22"/>
          <w:szCs w:val="22"/>
          <w:lang w:val="en" w:eastAsia="de-CH"/>
        </w:rPr>
        <w:t xml:space="preserve"> now be switched on or</w:t>
      </w:r>
      <w:r w:rsidR="00330E57">
        <w:rPr>
          <w:rFonts w:ascii="Verdana" w:hAnsi="Verdana" w:cs="Arial"/>
          <w:color w:val="000000"/>
          <w:sz w:val="22"/>
          <w:szCs w:val="22"/>
          <w:lang w:val="en" w:eastAsia="de-CH"/>
        </w:rPr>
        <w:t xml:space="preserve"> off by setting</w:t>
      </w:r>
      <w:r w:rsidR="00330E57" w:rsidRPr="00607F54">
        <w:rPr>
          <w:rFonts w:ascii="Verdana" w:hAnsi="Verdana" w:cs="Arial"/>
          <w:color w:val="000000"/>
          <w:sz w:val="22"/>
          <w:szCs w:val="22"/>
          <w:lang w:val="en" w:eastAsia="de-CH"/>
        </w:rPr>
        <w:t xml:space="preserve"> the potentiome</w:t>
      </w:r>
      <w:r w:rsidR="00330E57">
        <w:rPr>
          <w:rFonts w:ascii="Verdana" w:hAnsi="Verdana" w:cs="Arial"/>
          <w:color w:val="000000"/>
          <w:sz w:val="22"/>
          <w:szCs w:val="22"/>
          <w:lang w:val="en" w:eastAsia="de-CH"/>
        </w:rPr>
        <w:t>ter</w:t>
      </w:r>
      <w:r w:rsidR="0034078D">
        <w:rPr>
          <w:rFonts w:ascii="Verdana" w:hAnsi="Verdana" w:cs="Arial"/>
          <w:color w:val="000000"/>
          <w:sz w:val="22"/>
          <w:szCs w:val="22"/>
          <w:lang w:val="en" w:eastAsia="de-CH"/>
        </w:rPr>
        <w:t xml:space="preserve"> </w:t>
      </w:r>
      <w:r w:rsidR="00330E57">
        <w:rPr>
          <w:rFonts w:ascii="Verdana" w:hAnsi="Verdana" w:cs="Arial"/>
          <w:color w:val="000000"/>
          <w:sz w:val="22"/>
          <w:szCs w:val="22"/>
          <w:lang w:val="en" w:eastAsia="de-CH"/>
        </w:rPr>
        <w:t>S4</w:t>
      </w:r>
      <w:r w:rsidR="00330E57" w:rsidRPr="00607F54">
        <w:rPr>
          <w:rFonts w:ascii="Verdana" w:hAnsi="Verdana" w:cs="Arial"/>
          <w:color w:val="000000"/>
          <w:sz w:val="22"/>
          <w:szCs w:val="22"/>
          <w:lang w:val="en" w:eastAsia="de-CH"/>
        </w:rPr>
        <w:t>.</w:t>
      </w:r>
    </w:p>
    <w:p w:rsidR="00CA1FB6" w:rsidRPr="0082049A" w:rsidRDefault="007916C2" w:rsidP="00BD3B5E">
      <w:pPr>
        <w:spacing w:before="240" w:after="120"/>
        <w:ind w:left="567"/>
        <w:rPr>
          <w:rFonts w:ascii="Verdana" w:hAnsi="Verdana"/>
          <w:sz w:val="22"/>
          <w:szCs w:val="22"/>
          <w:lang w:val="en-GB"/>
        </w:rPr>
      </w:pPr>
      <w:r w:rsidRPr="0082049A">
        <w:rPr>
          <w:rFonts w:ascii="Verdana" w:hAnsi="Verdana"/>
          <w:b/>
          <w:sz w:val="22"/>
          <w:szCs w:val="22"/>
          <w:lang w:val="en-GB"/>
        </w:rPr>
        <w:t>Functional description</w:t>
      </w:r>
      <w:r w:rsidR="00CA1FB6" w:rsidRPr="0082049A">
        <w:rPr>
          <w:rFonts w:ascii="Verdana" w:hAnsi="Verdana"/>
          <w:b/>
          <w:sz w:val="22"/>
          <w:szCs w:val="22"/>
          <w:lang w:val="en-GB"/>
        </w:rPr>
        <w:t xml:space="preserve"> 5</w:t>
      </w:r>
    </w:p>
    <w:p w:rsidR="00CA1FB6" w:rsidRPr="0082049A" w:rsidRDefault="00C571F7" w:rsidP="00CA1FB6">
      <w:pPr>
        <w:ind w:left="567"/>
        <w:rPr>
          <w:rFonts w:ascii="Verdana" w:hAnsi="Verdana"/>
          <w:sz w:val="22"/>
          <w:szCs w:val="22"/>
          <w:lang w:val="en-GB"/>
        </w:rPr>
      </w:pPr>
      <w:r w:rsidRPr="0082049A">
        <w:rPr>
          <w:rFonts w:ascii="Verdana" w:hAnsi="Verdana"/>
          <w:sz w:val="22"/>
          <w:szCs w:val="22"/>
          <w:lang w:val="en-GB"/>
        </w:rPr>
        <w:t xml:space="preserve">The heating control system </w:t>
      </w:r>
      <w:r w:rsidR="008E4AEF" w:rsidRPr="0082049A">
        <w:rPr>
          <w:rFonts w:ascii="Verdana" w:hAnsi="Verdana"/>
          <w:sz w:val="22"/>
          <w:szCs w:val="22"/>
          <w:lang w:val="en-GB"/>
        </w:rPr>
        <w:t>(</w:t>
      </w:r>
      <w:r w:rsidRPr="0082049A">
        <w:rPr>
          <w:rFonts w:ascii="Verdana" w:hAnsi="Verdana"/>
          <w:sz w:val="22"/>
          <w:szCs w:val="22"/>
          <w:lang w:val="en-GB"/>
        </w:rPr>
        <w:t>acc. to functional description</w:t>
      </w:r>
      <w:r w:rsidR="008E4AEF" w:rsidRPr="0082049A">
        <w:rPr>
          <w:rFonts w:ascii="Verdana" w:hAnsi="Verdana"/>
          <w:sz w:val="22"/>
          <w:szCs w:val="22"/>
          <w:lang w:val="en-GB"/>
        </w:rPr>
        <w:t xml:space="preserve"> 4)</w:t>
      </w:r>
      <w:r w:rsidR="0015486F" w:rsidRPr="0082049A">
        <w:rPr>
          <w:rFonts w:ascii="Verdana" w:hAnsi="Verdana"/>
          <w:sz w:val="22"/>
          <w:szCs w:val="22"/>
          <w:lang w:val="en-GB"/>
        </w:rPr>
        <w:t xml:space="preserve"> </w:t>
      </w:r>
      <w:r w:rsidRPr="0082049A">
        <w:rPr>
          <w:rFonts w:ascii="Verdana" w:hAnsi="Verdana"/>
          <w:sz w:val="22"/>
          <w:szCs w:val="22"/>
          <w:lang w:val="en-GB"/>
        </w:rPr>
        <w:t>has to be extended with a signalling column which is able to communicate</w:t>
      </w:r>
      <w:r w:rsidR="0015486F" w:rsidRPr="0082049A">
        <w:rPr>
          <w:rFonts w:ascii="Verdana" w:hAnsi="Verdana"/>
          <w:sz w:val="22"/>
          <w:szCs w:val="22"/>
          <w:lang w:val="en-GB"/>
        </w:rPr>
        <w:t xml:space="preserve">. </w:t>
      </w:r>
      <w:r w:rsidR="00DD209C" w:rsidRPr="0082049A">
        <w:rPr>
          <w:rFonts w:ascii="Verdana" w:hAnsi="Verdana"/>
          <w:sz w:val="22"/>
          <w:szCs w:val="22"/>
          <w:lang w:val="en-GB"/>
        </w:rPr>
        <w:t>The status</w:t>
      </w:r>
      <w:r w:rsidRPr="0082049A">
        <w:rPr>
          <w:rFonts w:ascii="Verdana" w:hAnsi="Verdana"/>
          <w:sz w:val="22"/>
          <w:szCs w:val="22"/>
          <w:lang w:val="en-GB"/>
        </w:rPr>
        <w:t xml:space="preserve"> of the four radiators must be indicated additionally in the </w:t>
      </w:r>
      <w:r w:rsidRPr="0082049A">
        <w:rPr>
          <w:rFonts w:ascii="Verdana" w:hAnsi="Verdana"/>
          <w:b/>
          <w:sz w:val="22"/>
          <w:szCs w:val="22"/>
          <w:lang w:val="en-GB"/>
        </w:rPr>
        <w:t xml:space="preserve">storage area </w:t>
      </w:r>
      <w:r w:rsidRPr="0082049A">
        <w:rPr>
          <w:rFonts w:ascii="Verdana" w:hAnsi="Verdana"/>
          <w:sz w:val="22"/>
          <w:szCs w:val="22"/>
          <w:lang w:val="en-GB"/>
        </w:rPr>
        <w:t>using a signalling column. The lamps of the column need to flash as follows:</w:t>
      </w: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2835"/>
        <w:gridCol w:w="1985"/>
        <w:gridCol w:w="2268"/>
      </w:tblGrid>
      <w:tr w:rsidR="008E4AEF" w:rsidTr="007916C2">
        <w:tc>
          <w:tcPr>
            <w:tcW w:w="2835" w:type="dxa"/>
            <w:tcBorders>
              <w:top w:val="nil"/>
              <w:left w:val="nil"/>
            </w:tcBorders>
          </w:tcPr>
          <w:p w:rsidR="008E4AEF" w:rsidRDefault="008E4AEF" w:rsidP="00686730">
            <w:pPr>
              <w:pStyle w:val="Textkrper-Zeileneinzug"/>
              <w:numPr>
                <w:ilvl w:val="0"/>
                <w:numId w:val="0"/>
              </w:numPr>
              <w:spacing w:before="60"/>
              <w:rPr>
                <w:szCs w:val="22"/>
              </w:rPr>
            </w:pPr>
          </w:p>
        </w:tc>
        <w:tc>
          <w:tcPr>
            <w:tcW w:w="1985" w:type="dxa"/>
            <w:shd w:val="pct5" w:color="auto" w:fill="auto"/>
          </w:tcPr>
          <w:p w:rsidR="008E4AEF" w:rsidRPr="00872EA9" w:rsidRDefault="00E36915" w:rsidP="00686730">
            <w:pPr>
              <w:pStyle w:val="Textkrper-Zeileneinzug"/>
              <w:numPr>
                <w:ilvl w:val="0"/>
                <w:numId w:val="0"/>
              </w:numPr>
              <w:spacing w:before="6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s</w:t>
            </w:r>
            <w:r w:rsidR="007916C2">
              <w:rPr>
                <w:b/>
                <w:szCs w:val="22"/>
              </w:rPr>
              <w:t>ignal lamp</w:t>
            </w:r>
          </w:p>
        </w:tc>
        <w:tc>
          <w:tcPr>
            <w:tcW w:w="2268" w:type="dxa"/>
            <w:shd w:val="pct5" w:color="auto" w:fill="auto"/>
          </w:tcPr>
          <w:p w:rsidR="008E4AEF" w:rsidRPr="00872EA9" w:rsidRDefault="007916C2" w:rsidP="00686730">
            <w:pPr>
              <w:pStyle w:val="Textkrper-Zeileneinzug"/>
              <w:numPr>
                <w:ilvl w:val="0"/>
                <w:numId w:val="0"/>
              </w:numPr>
              <w:spacing w:before="6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PLC-ad</w:t>
            </w:r>
            <w:r w:rsidR="008E4AEF" w:rsidRPr="00872EA9">
              <w:rPr>
                <w:b/>
                <w:szCs w:val="22"/>
              </w:rPr>
              <w:t>dress</w:t>
            </w:r>
          </w:p>
        </w:tc>
      </w:tr>
      <w:tr w:rsidR="007916C2" w:rsidTr="007916C2">
        <w:tc>
          <w:tcPr>
            <w:tcW w:w="2835" w:type="dxa"/>
          </w:tcPr>
          <w:p w:rsidR="007916C2" w:rsidRDefault="007916C2" w:rsidP="00686730">
            <w:pPr>
              <w:pStyle w:val="Textkrper-Zeileneinzug"/>
              <w:numPr>
                <w:ilvl w:val="0"/>
                <w:numId w:val="0"/>
              </w:numPr>
              <w:spacing w:before="40" w:after="40"/>
              <w:rPr>
                <w:szCs w:val="22"/>
              </w:rPr>
            </w:pPr>
            <w:r>
              <w:rPr>
                <w:szCs w:val="22"/>
              </w:rPr>
              <w:t>radiator 1 switched on</w:t>
            </w:r>
          </w:p>
        </w:tc>
        <w:tc>
          <w:tcPr>
            <w:tcW w:w="1985" w:type="dxa"/>
          </w:tcPr>
          <w:p w:rsidR="007916C2" w:rsidRDefault="007916C2" w:rsidP="00686730">
            <w:pPr>
              <w:pStyle w:val="Textkrper-Zeileneinzug"/>
              <w:numPr>
                <w:ilvl w:val="0"/>
                <w:numId w:val="0"/>
              </w:numPr>
              <w:spacing w:before="60"/>
              <w:jc w:val="center"/>
              <w:rPr>
                <w:szCs w:val="22"/>
              </w:rPr>
            </w:pPr>
            <w:r>
              <w:rPr>
                <w:rFonts w:ascii="Arial" w:hAnsi="Arial"/>
                <w:lang w:val="de-CH" w:eastAsia="de-CH"/>
              </w:rPr>
              <w:drawing>
                <wp:inline distT="0" distB="0" distL="0" distR="0" wp14:anchorId="38FD717E" wp14:editId="6DF7CD8E">
                  <wp:extent cx="194634" cy="216877"/>
                  <wp:effectExtent l="0" t="0" r="0" b="0"/>
                  <wp:docPr id="1150" name="Grafik 1150" descr="http://www.mercateo.com/images/products/927_tgiautotech/8wd4400-1a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mercateo.com/images/products/927_tgiautotech/8wd4400-1ab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000" t="53200"/>
                          <a:stretch/>
                        </pic:blipFill>
                        <pic:spPr bwMode="auto">
                          <a:xfrm>
                            <a:off x="0" y="0"/>
                            <a:ext cx="199820" cy="222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Merge w:val="restart"/>
            <w:vAlign w:val="center"/>
          </w:tcPr>
          <w:p w:rsidR="007916C2" w:rsidRPr="00B22691" w:rsidRDefault="0082049A" w:rsidP="00B22691">
            <w:pPr>
              <w:pStyle w:val="Textkrper-Zeileneinzug"/>
              <w:numPr>
                <w:ilvl w:val="0"/>
                <w:numId w:val="0"/>
              </w:numPr>
              <w:spacing w:before="6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?</w:t>
            </w:r>
          </w:p>
        </w:tc>
      </w:tr>
      <w:tr w:rsidR="007916C2" w:rsidTr="007916C2">
        <w:tc>
          <w:tcPr>
            <w:tcW w:w="2835" w:type="dxa"/>
          </w:tcPr>
          <w:p w:rsidR="007916C2" w:rsidRDefault="007916C2" w:rsidP="00686730">
            <w:pPr>
              <w:pStyle w:val="Textkrper-Zeileneinzug"/>
              <w:numPr>
                <w:ilvl w:val="0"/>
                <w:numId w:val="0"/>
              </w:numPr>
              <w:spacing w:before="40" w:after="40"/>
              <w:rPr>
                <w:szCs w:val="22"/>
              </w:rPr>
            </w:pPr>
            <w:r>
              <w:rPr>
                <w:szCs w:val="22"/>
              </w:rPr>
              <w:t>radiator 2 switched on</w:t>
            </w:r>
          </w:p>
        </w:tc>
        <w:tc>
          <w:tcPr>
            <w:tcW w:w="1985" w:type="dxa"/>
          </w:tcPr>
          <w:p w:rsidR="007916C2" w:rsidRDefault="007916C2" w:rsidP="00686730">
            <w:pPr>
              <w:pStyle w:val="Textkrper-Zeileneinzug"/>
              <w:numPr>
                <w:ilvl w:val="0"/>
                <w:numId w:val="0"/>
              </w:numPr>
              <w:spacing w:before="60"/>
              <w:jc w:val="center"/>
              <w:rPr>
                <w:szCs w:val="22"/>
              </w:rPr>
            </w:pPr>
            <w:r>
              <w:rPr>
                <w:rFonts w:ascii="Arial" w:hAnsi="Arial"/>
                <w:lang w:val="de-CH" w:eastAsia="de-CH"/>
              </w:rPr>
              <w:drawing>
                <wp:inline distT="0" distB="0" distL="0" distR="0" wp14:anchorId="5695B82C" wp14:editId="48C745ED">
                  <wp:extent cx="175670" cy="188893"/>
                  <wp:effectExtent l="0" t="0" r="0" b="1905"/>
                  <wp:docPr id="1151" name="Grafik 1151" descr="http://www.insystems-shop.de/media/images/thumb/signalsule_gel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insystems-shop.de/media/images/thumb/signalsule_gelb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00"/>
                          <a:stretch/>
                        </pic:blipFill>
                        <pic:spPr bwMode="auto">
                          <a:xfrm>
                            <a:off x="0" y="0"/>
                            <a:ext cx="176809" cy="190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Merge/>
          </w:tcPr>
          <w:p w:rsidR="007916C2" w:rsidRDefault="007916C2" w:rsidP="00686730">
            <w:pPr>
              <w:pStyle w:val="Textkrper-Zeileneinzug"/>
              <w:numPr>
                <w:ilvl w:val="0"/>
                <w:numId w:val="0"/>
              </w:numPr>
              <w:spacing w:before="60"/>
              <w:jc w:val="center"/>
              <w:rPr>
                <w:szCs w:val="22"/>
              </w:rPr>
            </w:pPr>
          </w:p>
        </w:tc>
      </w:tr>
      <w:tr w:rsidR="007916C2" w:rsidTr="007916C2">
        <w:tc>
          <w:tcPr>
            <w:tcW w:w="2835" w:type="dxa"/>
          </w:tcPr>
          <w:p w:rsidR="007916C2" w:rsidRDefault="007916C2" w:rsidP="00686730">
            <w:pPr>
              <w:pStyle w:val="Textkrper-Zeileneinzug"/>
              <w:numPr>
                <w:ilvl w:val="0"/>
                <w:numId w:val="0"/>
              </w:numPr>
              <w:spacing w:before="40" w:after="40"/>
              <w:rPr>
                <w:szCs w:val="22"/>
              </w:rPr>
            </w:pPr>
            <w:r>
              <w:rPr>
                <w:szCs w:val="22"/>
              </w:rPr>
              <w:t>radiator 3 switched on</w:t>
            </w:r>
          </w:p>
        </w:tc>
        <w:tc>
          <w:tcPr>
            <w:tcW w:w="1985" w:type="dxa"/>
          </w:tcPr>
          <w:p w:rsidR="007916C2" w:rsidRDefault="007916C2" w:rsidP="00686730">
            <w:pPr>
              <w:pStyle w:val="Textkrper-Zeileneinzug"/>
              <w:numPr>
                <w:ilvl w:val="0"/>
                <w:numId w:val="0"/>
              </w:numPr>
              <w:spacing w:before="60"/>
              <w:jc w:val="center"/>
              <w:rPr>
                <w:szCs w:val="22"/>
              </w:rPr>
            </w:pPr>
            <w:r>
              <w:rPr>
                <w:rFonts w:ascii="Arial" w:hAnsi="Arial"/>
                <w:lang w:val="de-CH" w:eastAsia="de-CH"/>
              </w:rPr>
              <w:drawing>
                <wp:inline distT="0" distB="0" distL="0" distR="0" wp14:anchorId="1FD27C0D" wp14:editId="68EDC83A">
                  <wp:extent cx="192571" cy="216877"/>
                  <wp:effectExtent l="0" t="0" r="0" b="0"/>
                  <wp:docPr id="192" name="Grafik 192" descr="http://www.mercateo.com/images/products/927_tgiautotech/8wd4400-1a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mercateo.com/images/products/927_tgiautotech/8wd4400-1ac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800" t="53600"/>
                          <a:stretch/>
                        </pic:blipFill>
                        <pic:spPr bwMode="auto">
                          <a:xfrm>
                            <a:off x="0" y="0"/>
                            <a:ext cx="192915" cy="217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Merge/>
          </w:tcPr>
          <w:p w:rsidR="007916C2" w:rsidRDefault="007916C2" w:rsidP="00686730">
            <w:pPr>
              <w:pStyle w:val="Textkrper-Zeileneinzug"/>
              <w:numPr>
                <w:ilvl w:val="0"/>
                <w:numId w:val="0"/>
              </w:numPr>
              <w:spacing w:before="60"/>
              <w:jc w:val="center"/>
              <w:rPr>
                <w:szCs w:val="22"/>
              </w:rPr>
            </w:pPr>
          </w:p>
        </w:tc>
      </w:tr>
      <w:tr w:rsidR="007916C2" w:rsidTr="007916C2">
        <w:tc>
          <w:tcPr>
            <w:tcW w:w="2835" w:type="dxa"/>
          </w:tcPr>
          <w:p w:rsidR="007916C2" w:rsidRDefault="007916C2" w:rsidP="00686730">
            <w:pPr>
              <w:pStyle w:val="Textkrper-Zeileneinzug"/>
              <w:numPr>
                <w:ilvl w:val="0"/>
                <w:numId w:val="0"/>
              </w:numPr>
              <w:spacing w:before="40" w:after="40"/>
              <w:rPr>
                <w:szCs w:val="22"/>
              </w:rPr>
            </w:pPr>
            <w:r>
              <w:rPr>
                <w:szCs w:val="22"/>
              </w:rPr>
              <w:t>radiator 4 switched on</w:t>
            </w:r>
          </w:p>
        </w:tc>
        <w:tc>
          <w:tcPr>
            <w:tcW w:w="1985" w:type="dxa"/>
          </w:tcPr>
          <w:p w:rsidR="007916C2" w:rsidRDefault="007916C2" w:rsidP="00686730">
            <w:pPr>
              <w:pStyle w:val="Textkrper-Zeileneinzug"/>
              <w:numPr>
                <w:ilvl w:val="0"/>
                <w:numId w:val="0"/>
              </w:numPr>
              <w:spacing w:before="60"/>
              <w:jc w:val="center"/>
              <w:rPr>
                <w:szCs w:val="22"/>
              </w:rPr>
            </w:pPr>
            <w:r>
              <w:rPr>
                <w:rFonts w:ascii="Arial" w:hAnsi="Arial"/>
                <w:lang w:val="de-CH" w:eastAsia="de-CH"/>
              </w:rPr>
              <w:drawing>
                <wp:inline distT="0" distB="0" distL="0" distR="0" wp14:anchorId="05273A2E" wp14:editId="4CEFB9C5">
                  <wp:extent cx="190411" cy="205154"/>
                  <wp:effectExtent l="0" t="0" r="635" b="4445"/>
                  <wp:docPr id="193" name="Grafik 193" descr="http://support.automation.siemens.com/BE/llisapi.dll/csfetch/23218609/P_NSC0_XX_00179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support.automation.siemens.com/BE/llisapi.dll/csfetch/23218609/P_NSC0_XX_00179i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67" t="55466"/>
                          <a:stretch/>
                        </pic:blipFill>
                        <pic:spPr bwMode="auto">
                          <a:xfrm>
                            <a:off x="0" y="0"/>
                            <a:ext cx="192870" cy="207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Merge/>
          </w:tcPr>
          <w:p w:rsidR="007916C2" w:rsidRDefault="007916C2" w:rsidP="00686730">
            <w:pPr>
              <w:pStyle w:val="Textkrper-Zeileneinzug"/>
              <w:numPr>
                <w:ilvl w:val="0"/>
                <w:numId w:val="0"/>
              </w:numPr>
              <w:spacing w:before="60"/>
              <w:jc w:val="center"/>
              <w:rPr>
                <w:szCs w:val="22"/>
              </w:rPr>
            </w:pPr>
          </w:p>
        </w:tc>
      </w:tr>
    </w:tbl>
    <w:p w:rsidR="00F44375" w:rsidRDefault="00F44375">
      <w:pPr>
        <w:rPr>
          <w:rFonts w:ascii="Verdana" w:hAnsi="Verdana" w:cs="Arial"/>
          <w:b/>
          <w:color w:val="000000"/>
          <w:sz w:val="22"/>
          <w:szCs w:val="22"/>
          <w:lang w:val="de-CH" w:eastAsia="de-CH"/>
        </w:rPr>
      </w:pPr>
      <w:r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br w:type="page"/>
      </w:r>
    </w:p>
    <w:p w:rsidR="002E2E9C" w:rsidRPr="00457261" w:rsidRDefault="00E81141" w:rsidP="00D12EDA">
      <w:pPr>
        <w:spacing w:before="240" w:after="120"/>
        <w:ind w:left="567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lastRenderedPageBreak/>
        <w:t>Symbol table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29"/>
        <w:gridCol w:w="1848"/>
        <w:gridCol w:w="5528"/>
      </w:tblGrid>
      <w:tr w:rsidR="002E2E9C" w:rsidRPr="00674AD5" w:rsidTr="00DE6D8E">
        <w:tc>
          <w:tcPr>
            <w:tcW w:w="1129" w:type="dxa"/>
            <w:shd w:val="clear" w:color="auto" w:fill="E6E6E6"/>
          </w:tcPr>
          <w:p w:rsidR="002E2E9C" w:rsidRPr="00674AD5" w:rsidRDefault="002E2E9C" w:rsidP="00D176FF">
            <w:pPr>
              <w:spacing w:before="20" w:after="20"/>
              <w:rPr>
                <w:rFonts w:ascii="Verdana" w:hAnsi="Verdana"/>
                <w:b/>
                <w:sz w:val="22"/>
                <w:szCs w:val="22"/>
              </w:rPr>
            </w:pPr>
            <w:r w:rsidRPr="00674AD5">
              <w:rPr>
                <w:rFonts w:ascii="Verdana" w:hAnsi="Verdana"/>
                <w:b/>
                <w:sz w:val="22"/>
                <w:szCs w:val="22"/>
              </w:rPr>
              <w:t>Symbol</w:t>
            </w:r>
          </w:p>
        </w:tc>
        <w:tc>
          <w:tcPr>
            <w:tcW w:w="1848" w:type="dxa"/>
            <w:shd w:val="clear" w:color="auto" w:fill="E6E6E6"/>
          </w:tcPr>
          <w:p w:rsidR="002E2E9C" w:rsidRPr="00674AD5" w:rsidRDefault="00E81141" w:rsidP="00D176FF">
            <w:pPr>
              <w:spacing w:before="20" w:after="2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PLC-a</w:t>
            </w:r>
            <w:r w:rsidR="002E2E9C" w:rsidRPr="00674AD5">
              <w:rPr>
                <w:rFonts w:ascii="Verdana" w:hAnsi="Verdana"/>
                <w:b/>
                <w:sz w:val="22"/>
                <w:szCs w:val="22"/>
              </w:rPr>
              <w:t>d</w:t>
            </w:r>
            <w:r>
              <w:rPr>
                <w:rFonts w:ascii="Verdana" w:hAnsi="Verdana"/>
                <w:b/>
                <w:sz w:val="22"/>
                <w:szCs w:val="22"/>
              </w:rPr>
              <w:t>d</w:t>
            </w:r>
            <w:r w:rsidR="002E2E9C" w:rsidRPr="00674AD5">
              <w:rPr>
                <w:rFonts w:ascii="Verdana" w:hAnsi="Verdana"/>
                <w:b/>
                <w:sz w:val="22"/>
                <w:szCs w:val="22"/>
              </w:rPr>
              <w:t>ress</w:t>
            </w:r>
          </w:p>
        </w:tc>
        <w:tc>
          <w:tcPr>
            <w:tcW w:w="5528" w:type="dxa"/>
            <w:shd w:val="clear" w:color="auto" w:fill="E6E6E6"/>
          </w:tcPr>
          <w:p w:rsidR="002E2E9C" w:rsidRPr="00674AD5" w:rsidRDefault="00E81141" w:rsidP="00D176FF">
            <w:pPr>
              <w:spacing w:before="20" w:after="2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Comment</w:t>
            </w:r>
          </w:p>
        </w:tc>
      </w:tr>
      <w:tr w:rsidR="002E2E9C" w:rsidRPr="00674AD5" w:rsidTr="00DE6D8E">
        <w:tc>
          <w:tcPr>
            <w:tcW w:w="1129" w:type="dxa"/>
            <w:shd w:val="clear" w:color="auto" w:fill="auto"/>
          </w:tcPr>
          <w:p w:rsidR="002E2E9C" w:rsidRPr="00674AD5" w:rsidRDefault="002E2E9C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 w:rsidRPr="00674AD5">
              <w:rPr>
                <w:rFonts w:ascii="Verdana" w:hAnsi="Verdana"/>
                <w:sz w:val="22"/>
                <w:szCs w:val="22"/>
              </w:rPr>
              <w:t>S0</w:t>
            </w:r>
          </w:p>
        </w:tc>
        <w:tc>
          <w:tcPr>
            <w:tcW w:w="1848" w:type="dxa"/>
            <w:shd w:val="clear" w:color="auto" w:fill="auto"/>
          </w:tcPr>
          <w:p w:rsidR="002E2E9C" w:rsidRPr="00674AD5" w:rsidRDefault="00E81141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</w:t>
            </w:r>
            <w:r w:rsidR="002E2E9C" w:rsidRPr="00674AD5">
              <w:rPr>
                <w:rFonts w:ascii="Verdana" w:hAnsi="Verdana"/>
                <w:sz w:val="22"/>
                <w:szCs w:val="22"/>
              </w:rPr>
              <w:t xml:space="preserve"> 124.0</w:t>
            </w:r>
          </w:p>
        </w:tc>
        <w:tc>
          <w:tcPr>
            <w:tcW w:w="5528" w:type="dxa"/>
            <w:shd w:val="clear" w:color="auto" w:fill="auto"/>
          </w:tcPr>
          <w:p w:rsidR="002E2E9C" w:rsidRPr="00674AD5" w:rsidRDefault="00E81141" w:rsidP="00E81141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Heating system off</w:t>
            </w:r>
            <w:r w:rsidR="004014F3" w:rsidRPr="00674AD5">
              <w:rPr>
                <w:rFonts w:ascii="Verdana" w:hAnsi="Verdana"/>
                <w:sz w:val="22"/>
                <w:szCs w:val="22"/>
              </w:rPr>
              <w:t xml:space="preserve"> (NC)</w:t>
            </w:r>
          </w:p>
        </w:tc>
      </w:tr>
      <w:tr w:rsidR="004014F3" w:rsidRPr="0082049A" w:rsidTr="00DE6D8E">
        <w:tc>
          <w:tcPr>
            <w:tcW w:w="1129" w:type="dxa"/>
            <w:shd w:val="clear" w:color="auto" w:fill="auto"/>
          </w:tcPr>
          <w:p w:rsidR="004014F3" w:rsidRPr="00674AD5" w:rsidRDefault="004014F3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 w:rsidRPr="00674AD5">
              <w:rPr>
                <w:rFonts w:ascii="Verdana" w:hAnsi="Verdana"/>
                <w:sz w:val="22"/>
                <w:szCs w:val="22"/>
              </w:rPr>
              <w:t>S1</w:t>
            </w:r>
          </w:p>
        </w:tc>
        <w:tc>
          <w:tcPr>
            <w:tcW w:w="1848" w:type="dxa"/>
            <w:shd w:val="clear" w:color="auto" w:fill="auto"/>
          </w:tcPr>
          <w:p w:rsidR="004014F3" w:rsidRPr="00674AD5" w:rsidRDefault="00E81141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</w:t>
            </w:r>
            <w:r w:rsidR="004014F3" w:rsidRPr="00674AD5">
              <w:rPr>
                <w:rFonts w:ascii="Verdana" w:hAnsi="Verdana"/>
                <w:sz w:val="22"/>
                <w:szCs w:val="22"/>
              </w:rPr>
              <w:t xml:space="preserve"> 124.1</w:t>
            </w:r>
          </w:p>
        </w:tc>
        <w:tc>
          <w:tcPr>
            <w:tcW w:w="5528" w:type="dxa"/>
            <w:shd w:val="clear" w:color="auto" w:fill="auto"/>
          </w:tcPr>
          <w:p w:rsidR="004014F3" w:rsidRPr="0082049A" w:rsidRDefault="00E81141" w:rsidP="00E81141">
            <w:pPr>
              <w:spacing w:before="20" w:after="20"/>
              <w:rPr>
                <w:rFonts w:ascii="Verdana" w:hAnsi="Verdana"/>
                <w:sz w:val="22"/>
                <w:szCs w:val="22"/>
                <w:lang w:val="en-GB"/>
              </w:rPr>
            </w:pPr>
            <w:r w:rsidRPr="0082049A">
              <w:rPr>
                <w:rFonts w:ascii="Verdana" w:hAnsi="Verdana"/>
                <w:sz w:val="22"/>
                <w:szCs w:val="22"/>
                <w:lang w:val="en-GB"/>
              </w:rPr>
              <w:t xml:space="preserve">Heating system on </w:t>
            </w:r>
            <w:r w:rsidR="004014F3" w:rsidRPr="0082049A">
              <w:rPr>
                <w:rFonts w:ascii="Verdana" w:hAnsi="Verdana"/>
                <w:sz w:val="22"/>
                <w:szCs w:val="22"/>
                <w:lang w:val="en-GB"/>
              </w:rPr>
              <w:t>(</w:t>
            </w:r>
            <w:r w:rsidRPr="0082049A">
              <w:rPr>
                <w:rFonts w:ascii="Verdana" w:hAnsi="Verdana"/>
                <w:sz w:val="22"/>
                <w:szCs w:val="22"/>
                <w:lang w:val="en-GB"/>
              </w:rPr>
              <w:t>stand-by mode</w:t>
            </w:r>
            <w:r w:rsidR="004014F3" w:rsidRPr="0082049A">
              <w:rPr>
                <w:rFonts w:ascii="Verdana" w:hAnsi="Verdana"/>
                <w:sz w:val="22"/>
                <w:szCs w:val="22"/>
                <w:lang w:val="en-GB"/>
              </w:rPr>
              <w:t>)</w:t>
            </w:r>
          </w:p>
        </w:tc>
      </w:tr>
      <w:tr w:rsidR="004014F3" w:rsidRPr="0082049A" w:rsidTr="00DE6D8E">
        <w:tc>
          <w:tcPr>
            <w:tcW w:w="1129" w:type="dxa"/>
            <w:shd w:val="clear" w:color="auto" w:fill="auto"/>
          </w:tcPr>
          <w:p w:rsidR="004014F3" w:rsidRPr="00674AD5" w:rsidRDefault="004014F3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 w:rsidRPr="00674AD5">
              <w:rPr>
                <w:rFonts w:ascii="Verdana" w:hAnsi="Verdana"/>
                <w:sz w:val="22"/>
                <w:szCs w:val="22"/>
              </w:rPr>
              <w:t>S2</w:t>
            </w:r>
          </w:p>
        </w:tc>
        <w:tc>
          <w:tcPr>
            <w:tcW w:w="1848" w:type="dxa"/>
            <w:shd w:val="clear" w:color="auto" w:fill="auto"/>
          </w:tcPr>
          <w:p w:rsidR="004014F3" w:rsidRPr="00674AD5" w:rsidRDefault="00E81141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</w:t>
            </w:r>
            <w:r w:rsidR="004014F3" w:rsidRPr="00674AD5">
              <w:rPr>
                <w:rFonts w:ascii="Verdana" w:hAnsi="Verdana"/>
                <w:sz w:val="22"/>
                <w:szCs w:val="22"/>
              </w:rPr>
              <w:t xml:space="preserve"> 124.2</w:t>
            </w:r>
          </w:p>
        </w:tc>
        <w:tc>
          <w:tcPr>
            <w:tcW w:w="5528" w:type="dxa"/>
            <w:shd w:val="clear" w:color="auto" w:fill="auto"/>
          </w:tcPr>
          <w:p w:rsidR="004014F3" w:rsidRPr="0082049A" w:rsidRDefault="00E81141" w:rsidP="00E81141">
            <w:pPr>
              <w:spacing w:before="20" w:after="20"/>
              <w:rPr>
                <w:rFonts w:ascii="Verdana" w:hAnsi="Verdana"/>
                <w:sz w:val="22"/>
                <w:szCs w:val="22"/>
                <w:lang w:val="en-GB"/>
              </w:rPr>
            </w:pPr>
            <w:r w:rsidRPr="0082049A">
              <w:rPr>
                <w:rFonts w:ascii="Verdana" w:hAnsi="Verdana"/>
                <w:sz w:val="22"/>
                <w:szCs w:val="22"/>
                <w:lang w:val="en-GB"/>
              </w:rPr>
              <w:t xml:space="preserve">Switch on </w:t>
            </w:r>
            <w:r w:rsidR="00A46620" w:rsidRPr="0082049A">
              <w:rPr>
                <w:rFonts w:ascii="Verdana" w:hAnsi="Verdana"/>
                <w:sz w:val="22"/>
                <w:szCs w:val="22"/>
                <w:lang w:val="en-GB"/>
              </w:rPr>
              <w:t xml:space="preserve">any of the </w:t>
            </w:r>
            <w:r w:rsidRPr="0082049A">
              <w:rPr>
                <w:rFonts w:ascii="Verdana" w:hAnsi="Verdana"/>
                <w:sz w:val="22"/>
                <w:szCs w:val="22"/>
                <w:lang w:val="en-GB"/>
              </w:rPr>
              <w:t>radiator</w:t>
            </w:r>
            <w:r w:rsidR="00A46620" w:rsidRPr="0082049A">
              <w:rPr>
                <w:rFonts w:ascii="Verdana" w:hAnsi="Verdana"/>
                <w:sz w:val="22"/>
                <w:szCs w:val="22"/>
                <w:lang w:val="en-GB"/>
              </w:rPr>
              <w:t>s</w:t>
            </w:r>
          </w:p>
        </w:tc>
      </w:tr>
      <w:tr w:rsidR="004014F3" w:rsidRPr="0082049A" w:rsidTr="00DE6D8E">
        <w:tc>
          <w:tcPr>
            <w:tcW w:w="1129" w:type="dxa"/>
            <w:shd w:val="clear" w:color="auto" w:fill="auto"/>
          </w:tcPr>
          <w:p w:rsidR="004014F3" w:rsidRPr="00674AD5" w:rsidRDefault="004014F3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 w:rsidRPr="00674AD5">
              <w:rPr>
                <w:rFonts w:ascii="Verdana" w:hAnsi="Verdana"/>
                <w:sz w:val="22"/>
                <w:szCs w:val="22"/>
              </w:rPr>
              <w:t>S3</w:t>
            </w:r>
          </w:p>
        </w:tc>
        <w:tc>
          <w:tcPr>
            <w:tcW w:w="1848" w:type="dxa"/>
            <w:shd w:val="clear" w:color="auto" w:fill="auto"/>
          </w:tcPr>
          <w:p w:rsidR="004014F3" w:rsidRPr="00674AD5" w:rsidRDefault="00E81141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</w:t>
            </w:r>
            <w:r w:rsidR="004014F3" w:rsidRPr="00674AD5">
              <w:rPr>
                <w:rFonts w:ascii="Verdana" w:hAnsi="Verdana"/>
                <w:sz w:val="22"/>
                <w:szCs w:val="22"/>
              </w:rPr>
              <w:t xml:space="preserve"> 124.3</w:t>
            </w:r>
          </w:p>
        </w:tc>
        <w:tc>
          <w:tcPr>
            <w:tcW w:w="5528" w:type="dxa"/>
            <w:shd w:val="clear" w:color="auto" w:fill="auto"/>
          </w:tcPr>
          <w:p w:rsidR="004014F3" w:rsidRPr="0082049A" w:rsidRDefault="00A46620" w:rsidP="00A46620">
            <w:pPr>
              <w:spacing w:before="20" w:after="20"/>
              <w:rPr>
                <w:rFonts w:ascii="Verdana" w:hAnsi="Verdana"/>
                <w:sz w:val="22"/>
                <w:szCs w:val="22"/>
                <w:lang w:val="en-GB"/>
              </w:rPr>
            </w:pPr>
            <w:r w:rsidRPr="0082049A">
              <w:rPr>
                <w:rFonts w:ascii="Verdana" w:hAnsi="Verdana"/>
                <w:sz w:val="22"/>
                <w:szCs w:val="22"/>
                <w:lang w:val="en-GB"/>
              </w:rPr>
              <w:t>Switch off any of the radiators</w:t>
            </w:r>
          </w:p>
        </w:tc>
      </w:tr>
      <w:tr w:rsidR="00B47B84" w:rsidRPr="0082049A" w:rsidTr="00DE6D8E">
        <w:tc>
          <w:tcPr>
            <w:tcW w:w="1129" w:type="dxa"/>
            <w:shd w:val="clear" w:color="auto" w:fill="auto"/>
          </w:tcPr>
          <w:p w:rsidR="00B47B84" w:rsidRPr="00674AD5" w:rsidRDefault="00B47B84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 w:rsidRPr="00674AD5">
              <w:rPr>
                <w:rFonts w:ascii="Verdana" w:hAnsi="Verdana"/>
                <w:sz w:val="22"/>
                <w:szCs w:val="22"/>
              </w:rPr>
              <w:t>S4</w:t>
            </w:r>
          </w:p>
        </w:tc>
        <w:tc>
          <w:tcPr>
            <w:tcW w:w="1848" w:type="dxa"/>
            <w:shd w:val="clear" w:color="auto" w:fill="auto"/>
          </w:tcPr>
          <w:p w:rsidR="00B47B84" w:rsidRPr="00674AD5" w:rsidRDefault="004014F3" w:rsidP="00E81141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 w:rsidRPr="00674AD5">
              <w:rPr>
                <w:rFonts w:ascii="Verdana" w:hAnsi="Verdana"/>
                <w:sz w:val="22"/>
                <w:szCs w:val="22"/>
              </w:rPr>
              <w:t>P</w:t>
            </w:r>
            <w:r w:rsidR="00E81141">
              <w:rPr>
                <w:rFonts w:ascii="Verdana" w:hAnsi="Verdana"/>
                <w:sz w:val="22"/>
                <w:szCs w:val="22"/>
              </w:rPr>
              <w:t>I</w:t>
            </w:r>
            <w:r w:rsidRPr="00674AD5">
              <w:rPr>
                <w:rFonts w:ascii="Verdana" w:hAnsi="Verdana"/>
                <w:sz w:val="22"/>
                <w:szCs w:val="22"/>
              </w:rPr>
              <w:t>W 752</w:t>
            </w:r>
          </w:p>
        </w:tc>
        <w:tc>
          <w:tcPr>
            <w:tcW w:w="5528" w:type="dxa"/>
            <w:shd w:val="clear" w:color="auto" w:fill="auto"/>
          </w:tcPr>
          <w:p w:rsidR="00B47B84" w:rsidRPr="0082049A" w:rsidRDefault="00E81141" w:rsidP="00D176FF">
            <w:pPr>
              <w:spacing w:before="20" w:after="20"/>
              <w:rPr>
                <w:rFonts w:ascii="Verdana" w:hAnsi="Verdana"/>
                <w:sz w:val="22"/>
                <w:szCs w:val="22"/>
                <w:lang w:val="en-GB"/>
              </w:rPr>
            </w:pPr>
            <w:r w:rsidRPr="0082049A">
              <w:rPr>
                <w:rFonts w:ascii="Verdana" w:hAnsi="Verdana"/>
                <w:sz w:val="22"/>
                <w:szCs w:val="22"/>
                <w:lang w:val="en-GB"/>
              </w:rPr>
              <w:t xml:space="preserve">Switch on/off </w:t>
            </w:r>
            <w:r w:rsidR="00175309" w:rsidRPr="0082049A">
              <w:rPr>
                <w:rFonts w:ascii="Verdana" w:hAnsi="Verdana"/>
                <w:sz w:val="22"/>
                <w:szCs w:val="22"/>
                <w:lang w:val="en-GB"/>
              </w:rPr>
              <w:t xml:space="preserve">any of the </w:t>
            </w:r>
            <w:r w:rsidRPr="0082049A">
              <w:rPr>
                <w:rFonts w:ascii="Verdana" w:hAnsi="Verdana"/>
                <w:sz w:val="22"/>
                <w:szCs w:val="22"/>
                <w:lang w:val="en-GB"/>
              </w:rPr>
              <w:t>radiator</w:t>
            </w:r>
            <w:r w:rsidR="00175309" w:rsidRPr="0082049A">
              <w:rPr>
                <w:rFonts w:ascii="Verdana" w:hAnsi="Verdana"/>
                <w:sz w:val="22"/>
                <w:szCs w:val="22"/>
                <w:lang w:val="en-GB"/>
              </w:rPr>
              <w:t>s</w:t>
            </w:r>
          </w:p>
        </w:tc>
      </w:tr>
      <w:tr w:rsidR="002E2E9C" w:rsidRPr="0082049A" w:rsidTr="00DE6D8E">
        <w:tc>
          <w:tcPr>
            <w:tcW w:w="1129" w:type="dxa"/>
            <w:shd w:val="clear" w:color="auto" w:fill="auto"/>
          </w:tcPr>
          <w:p w:rsidR="002E2E9C" w:rsidRPr="00674AD5" w:rsidRDefault="00A47F44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 w:rsidRPr="00674AD5">
              <w:rPr>
                <w:rFonts w:ascii="Verdana" w:hAnsi="Verdana"/>
                <w:sz w:val="22"/>
                <w:szCs w:val="22"/>
              </w:rPr>
              <w:t>Q1</w:t>
            </w:r>
          </w:p>
        </w:tc>
        <w:tc>
          <w:tcPr>
            <w:tcW w:w="1848" w:type="dxa"/>
            <w:shd w:val="clear" w:color="auto" w:fill="auto"/>
          </w:tcPr>
          <w:p w:rsidR="002E2E9C" w:rsidRPr="00674AD5" w:rsidRDefault="00E81141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Q</w:t>
            </w:r>
            <w:r w:rsidR="002E2E9C" w:rsidRPr="00674AD5">
              <w:rPr>
                <w:rFonts w:ascii="Verdana" w:hAnsi="Verdana"/>
                <w:sz w:val="22"/>
                <w:szCs w:val="22"/>
              </w:rPr>
              <w:t xml:space="preserve"> 124.0</w:t>
            </w:r>
          </w:p>
        </w:tc>
        <w:tc>
          <w:tcPr>
            <w:tcW w:w="5528" w:type="dxa"/>
            <w:shd w:val="clear" w:color="auto" w:fill="auto"/>
          </w:tcPr>
          <w:p w:rsidR="002E2E9C" w:rsidRPr="0082049A" w:rsidRDefault="00E81141" w:rsidP="00E81141">
            <w:pPr>
              <w:spacing w:before="20" w:after="20"/>
              <w:rPr>
                <w:rFonts w:ascii="Verdana" w:hAnsi="Verdana"/>
                <w:sz w:val="22"/>
                <w:szCs w:val="22"/>
                <w:lang w:val="en-GB"/>
              </w:rPr>
            </w:pPr>
            <w:r w:rsidRPr="0082049A">
              <w:rPr>
                <w:rFonts w:ascii="Verdana" w:hAnsi="Verdana"/>
                <w:sz w:val="22"/>
                <w:szCs w:val="22"/>
                <w:lang w:val="en-GB"/>
              </w:rPr>
              <w:t>Positioning valve</w:t>
            </w:r>
            <w:r w:rsidR="00AE127E" w:rsidRPr="0082049A">
              <w:rPr>
                <w:rFonts w:ascii="Verdana" w:hAnsi="Verdana"/>
                <w:sz w:val="22"/>
                <w:szCs w:val="22"/>
                <w:lang w:val="en-GB"/>
              </w:rPr>
              <w:t xml:space="preserve"> Q1</w:t>
            </w:r>
            <w:r w:rsidR="00B47B84" w:rsidRPr="0082049A">
              <w:rPr>
                <w:rFonts w:ascii="Verdana" w:hAnsi="Verdana"/>
                <w:sz w:val="22"/>
                <w:szCs w:val="22"/>
                <w:lang w:val="en-GB"/>
              </w:rPr>
              <w:t xml:space="preserve">, </w:t>
            </w:r>
            <w:r w:rsidRPr="0082049A">
              <w:rPr>
                <w:rFonts w:ascii="Verdana" w:hAnsi="Verdana"/>
                <w:sz w:val="22"/>
                <w:szCs w:val="22"/>
                <w:lang w:val="en-GB"/>
              </w:rPr>
              <w:t>feed radiator</w:t>
            </w:r>
            <w:r w:rsidR="00B47B84" w:rsidRPr="0082049A">
              <w:rPr>
                <w:rFonts w:ascii="Verdana" w:hAnsi="Verdana"/>
                <w:sz w:val="22"/>
                <w:szCs w:val="22"/>
                <w:lang w:val="en-GB"/>
              </w:rPr>
              <w:t xml:space="preserve"> 1 </w:t>
            </w:r>
          </w:p>
        </w:tc>
      </w:tr>
      <w:tr w:rsidR="00E81141" w:rsidRPr="0082049A" w:rsidTr="00DE6D8E">
        <w:tc>
          <w:tcPr>
            <w:tcW w:w="1129" w:type="dxa"/>
            <w:shd w:val="clear" w:color="auto" w:fill="auto"/>
          </w:tcPr>
          <w:p w:rsidR="00E81141" w:rsidRPr="00674AD5" w:rsidRDefault="00E81141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 w:rsidRPr="00674AD5">
              <w:rPr>
                <w:rFonts w:ascii="Verdana" w:hAnsi="Verdana"/>
                <w:sz w:val="22"/>
                <w:szCs w:val="22"/>
              </w:rPr>
              <w:t>Q2</w:t>
            </w:r>
          </w:p>
        </w:tc>
        <w:tc>
          <w:tcPr>
            <w:tcW w:w="1848" w:type="dxa"/>
            <w:shd w:val="clear" w:color="auto" w:fill="auto"/>
          </w:tcPr>
          <w:p w:rsidR="00E81141" w:rsidRPr="00674AD5" w:rsidRDefault="00E81141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Q</w:t>
            </w:r>
            <w:r w:rsidRPr="00674AD5">
              <w:rPr>
                <w:rFonts w:ascii="Verdana" w:hAnsi="Verdana"/>
                <w:sz w:val="22"/>
                <w:szCs w:val="22"/>
              </w:rPr>
              <w:t xml:space="preserve"> 124.1</w:t>
            </w:r>
          </w:p>
        </w:tc>
        <w:tc>
          <w:tcPr>
            <w:tcW w:w="5528" w:type="dxa"/>
            <w:shd w:val="clear" w:color="auto" w:fill="auto"/>
          </w:tcPr>
          <w:p w:rsidR="00E81141" w:rsidRPr="0082049A" w:rsidRDefault="00E81141" w:rsidP="00E81141">
            <w:pPr>
              <w:spacing w:before="20" w:after="20"/>
              <w:rPr>
                <w:rFonts w:ascii="Verdana" w:hAnsi="Verdana"/>
                <w:sz w:val="22"/>
                <w:szCs w:val="22"/>
                <w:lang w:val="en-GB"/>
              </w:rPr>
            </w:pPr>
            <w:r w:rsidRPr="0082049A">
              <w:rPr>
                <w:rFonts w:ascii="Verdana" w:hAnsi="Verdana"/>
                <w:sz w:val="22"/>
                <w:szCs w:val="22"/>
                <w:lang w:val="en-GB"/>
              </w:rPr>
              <w:t xml:space="preserve">Positioning valve Q2, feed radiator 2 </w:t>
            </w:r>
          </w:p>
        </w:tc>
      </w:tr>
      <w:tr w:rsidR="00E81141" w:rsidRPr="0082049A" w:rsidTr="00DE6D8E">
        <w:tc>
          <w:tcPr>
            <w:tcW w:w="1129" w:type="dxa"/>
            <w:shd w:val="clear" w:color="auto" w:fill="auto"/>
          </w:tcPr>
          <w:p w:rsidR="00E81141" w:rsidRPr="00674AD5" w:rsidRDefault="00E81141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 w:rsidRPr="00674AD5">
              <w:rPr>
                <w:rFonts w:ascii="Verdana" w:hAnsi="Verdana"/>
                <w:sz w:val="22"/>
                <w:szCs w:val="22"/>
              </w:rPr>
              <w:t>Q3</w:t>
            </w:r>
          </w:p>
        </w:tc>
        <w:tc>
          <w:tcPr>
            <w:tcW w:w="1848" w:type="dxa"/>
            <w:shd w:val="clear" w:color="auto" w:fill="auto"/>
          </w:tcPr>
          <w:p w:rsidR="00E81141" w:rsidRPr="00674AD5" w:rsidRDefault="00E81141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Q</w:t>
            </w:r>
            <w:r w:rsidRPr="00674AD5">
              <w:rPr>
                <w:rFonts w:ascii="Verdana" w:hAnsi="Verdana"/>
                <w:sz w:val="22"/>
                <w:szCs w:val="22"/>
              </w:rPr>
              <w:t xml:space="preserve"> 124.2</w:t>
            </w:r>
          </w:p>
        </w:tc>
        <w:tc>
          <w:tcPr>
            <w:tcW w:w="5528" w:type="dxa"/>
            <w:shd w:val="clear" w:color="auto" w:fill="auto"/>
          </w:tcPr>
          <w:p w:rsidR="00E81141" w:rsidRPr="0082049A" w:rsidRDefault="00E81141" w:rsidP="00E81141">
            <w:pPr>
              <w:spacing w:before="20" w:after="20"/>
              <w:rPr>
                <w:rFonts w:ascii="Verdana" w:hAnsi="Verdana"/>
                <w:sz w:val="22"/>
                <w:szCs w:val="22"/>
                <w:lang w:val="en-GB"/>
              </w:rPr>
            </w:pPr>
            <w:r w:rsidRPr="0082049A">
              <w:rPr>
                <w:rFonts w:ascii="Verdana" w:hAnsi="Verdana"/>
                <w:sz w:val="22"/>
                <w:szCs w:val="22"/>
                <w:lang w:val="en-GB"/>
              </w:rPr>
              <w:t xml:space="preserve">Positioning valve Q3, feed radiator 3 </w:t>
            </w:r>
          </w:p>
        </w:tc>
      </w:tr>
      <w:tr w:rsidR="00E81141" w:rsidRPr="0082049A" w:rsidTr="00DE6D8E">
        <w:tc>
          <w:tcPr>
            <w:tcW w:w="1129" w:type="dxa"/>
            <w:shd w:val="clear" w:color="auto" w:fill="auto"/>
          </w:tcPr>
          <w:p w:rsidR="00E81141" w:rsidRPr="00674AD5" w:rsidRDefault="00E81141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 w:rsidRPr="00674AD5">
              <w:rPr>
                <w:rFonts w:ascii="Verdana" w:hAnsi="Verdana"/>
                <w:sz w:val="22"/>
                <w:szCs w:val="22"/>
              </w:rPr>
              <w:t>Q4</w:t>
            </w:r>
          </w:p>
        </w:tc>
        <w:tc>
          <w:tcPr>
            <w:tcW w:w="1848" w:type="dxa"/>
            <w:shd w:val="clear" w:color="auto" w:fill="auto"/>
          </w:tcPr>
          <w:p w:rsidR="00E81141" w:rsidRPr="00674AD5" w:rsidRDefault="00E81141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Q</w:t>
            </w:r>
            <w:r w:rsidRPr="00674AD5">
              <w:rPr>
                <w:rFonts w:ascii="Verdana" w:hAnsi="Verdana"/>
                <w:sz w:val="22"/>
                <w:szCs w:val="22"/>
              </w:rPr>
              <w:t xml:space="preserve"> 124.3</w:t>
            </w:r>
          </w:p>
        </w:tc>
        <w:tc>
          <w:tcPr>
            <w:tcW w:w="5528" w:type="dxa"/>
            <w:shd w:val="clear" w:color="auto" w:fill="auto"/>
          </w:tcPr>
          <w:p w:rsidR="00E81141" w:rsidRPr="0082049A" w:rsidRDefault="00E81141" w:rsidP="00E81141">
            <w:pPr>
              <w:spacing w:before="20" w:after="20"/>
              <w:rPr>
                <w:rFonts w:ascii="Verdana" w:hAnsi="Verdana"/>
                <w:sz w:val="22"/>
                <w:szCs w:val="22"/>
                <w:lang w:val="en-GB"/>
              </w:rPr>
            </w:pPr>
            <w:r w:rsidRPr="0082049A">
              <w:rPr>
                <w:rFonts w:ascii="Verdana" w:hAnsi="Verdana"/>
                <w:sz w:val="22"/>
                <w:szCs w:val="22"/>
                <w:lang w:val="en-GB"/>
              </w:rPr>
              <w:t xml:space="preserve">Positioning valve Q4, feed radiator 4 </w:t>
            </w:r>
          </w:p>
        </w:tc>
      </w:tr>
      <w:tr w:rsidR="00B47B84" w:rsidRPr="0082049A" w:rsidTr="00DE6D8E">
        <w:tc>
          <w:tcPr>
            <w:tcW w:w="1129" w:type="dxa"/>
            <w:shd w:val="clear" w:color="auto" w:fill="auto"/>
          </w:tcPr>
          <w:p w:rsidR="00B47B84" w:rsidRPr="00674AD5" w:rsidRDefault="00B47B84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 w:rsidRPr="00674AD5">
              <w:rPr>
                <w:rFonts w:ascii="Verdana" w:hAnsi="Verdana"/>
                <w:sz w:val="22"/>
                <w:szCs w:val="22"/>
              </w:rPr>
              <w:t>P1</w:t>
            </w:r>
          </w:p>
        </w:tc>
        <w:tc>
          <w:tcPr>
            <w:tcW w:w="1848" w:type="dxa"/>
            <w:shd w:val="clear" w:color="auto" w:fill="auto"/>
          </w:tcPr>
          <w:p w:rsidR="00B47B84" w:rsidRPr="00674AD5" w:rsidRDefault="00E81141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Q</w:t>
            </w:r>
            <w:r w:rsidR="00B47B84" w:rsidRPr="00674AD5">
              <w:rPr>
                <w:rFonts w:ascii="Verdana" w:hAnsi="Verdana"/>
                <w:sz w:val="22"/>
                <w:szCs w:val="22"/>
              </w:rPr>
              <w:t xml:space="preserve"> 125.</w:t>
            </w:r>
            <w:r w:rsidR="00EC4BB5" w:rsidRPr="00674AD5"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5528" w:type="dxa"/>
            <w:shd w:val="clear" w:color="auto" w:fill="auto"/>
          </w:tcPr>
          <w:p w:rsidR="00B47B84" w:rsidRPr="0082049A" w:rsidRDefault="00E81141" w:rsidP="00E81141">
            <w:pPr>
              <w:spacing w:before="20" w:after="20"/>
              <w:rPr>
                <w:rFonts w:ascii="Verdana" w:hAnsi="Verdana"/>
                <w:sz w:val="22"/>
                <w:szCs w:val="22"/>
                <w:lang w:val="en-GB"/>
              </w:rPr>
            </w:pPr>
            <w:r w:rsidRPr="0082049A">
              <w:rPr>
                <w:rFonts w:ascii="Verdana" w:hAnsi="Verdana"/>
                <w:sz w:val="22"/>
                <w:szCs w:val="22"/>
                <w:lang w:val="en-GB"/>
              </w:rPr>
              <w:t>Heating system</w:t>
            </w:r>
            <w:r w:rsidR="00EC4BB5" w:rsidRPr="0082049A">
              <w:rPr>
                <w:rFonts w:ascii="Verdana" w:hAnsi="Verdana"/>
                <w:sz w:val="22"/>
                <w:szCs w:val="22"/>
                <w:lang w:val="en-GB"/>
              </w:rPr>
              <w:t xml:space="preserve"> in </w:t>
            </w:r>
            <w:r w:rsidRPr="0082049A">
              <w:rPr>
                <w:rFonts w:ascii="Verdana" w:hAnsi="Verdana"/>
                <w:sz w:val="22"/>
                <w:szCs w:val="22"/>
                <w:lang w:val="en-GB"/>
              </w:rPr>
              <w:t>stand-by mode</w:t>
            </w:r>
          </w:p>
        </w:tc>
      </w:tr>
      <w:tr w:rsidR="00BE4F89" w:rsidRPr="00674AD5" w:rsidTr="00DE6D8E">
        <w:tc>
          <w:tcPr>
            <w:tcW w:w="1129" w:type="dxa"/>
            <w:shd w:val="clear" w:color="auto" w:fill="auto"/>
          </w:tcPr>
          <w:p w:rsidR="00BE4F89" w:rsidRPr="00674AD5" w:rsidRDefault="00BE4F89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 w:rsidRPr="00674AD5">
              <w:rPr>
                <w:rFonts w:ascii="Verdana" w:hAnsi="Verdana"/>
                <w:sz w:val="22"/>
                <w:szCs w:val="22"/>
              </w:rPr>
              <w:t>P</w:t>
            </w:r>
            <w:r w:rsidR="00EC4BB5" w:rsidRPr="00674AD5">
              <w:rPr>
                <w:rFonts w:ascii="Verdana" w:hAnsi="Verdana"/>
                <w:sz w:val="22"/>
                <w:szCs w:val="22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BE4F89" w:rsidRPr="00674AD5" w:rsidRDefault="00E81141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Q</w:t>
            </w:r>
            <w:r w:rsidR="00BE4F89" w:rsidRPr="00674AD5">
              <w:rPr>
                <w:rFonts w:ascii="Verdana" w:hAnsi="Verdana"/>
                <w:sz w:val="22"/>
                <w:szCs w:val="22"/>
              </w:rPr>
              <w:t xml:space="preserve"> 125.</w:t>
            </w:r>
            <w:r w:rsidR="00EC4BB5" w:rsidRPr="00674AD5">
              <w:rPr>
                <w:rFonts w:ascii="Verdana" w:hAnsi="Verdana"/>
                <w:sz w:val="22"/>
                <w:szCs w:val="22"/>
              </w:rPr>
              <w:t>4</w:t>
            </w:r>
          </w:p>
        </w:tc>
        <w:tc>
          <w:tcPr>
            <w:tcW w:w="5528" w:type="dxa"/>
            <w:shd w:val="clear" w:color="auto" w:fill="auto"/>
          </w:tcPr>
          <w:p w:rsidR="00BE4F89" w:rsidRPr="00674AD5" w:rsidRDefault="00E81141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Radiator</w:t>
            </w:r>
            <w:r w:rsidR="00EC4BB5" w:rsidRPr="00674AD5">
              <w:rPr>
                <w:rFonts w:ascii="Verdana" w:hAnsi="Verdana"/>
                <w:sz w:val="22"/>
                <w:szCs w:val="22"/>
              </w:rPr>
              <w:t xml:space="preserve"> 1</w:t>
            </w:r>
            <w:r w:rsidR="00BE4F89" w:rsidRPr="00674AD5">
              <w:rPr>
                <w:rFonts w:ascii="Verdana" w:hAnsi="Verdana"/>
                <w:sz w:val="22"/>
                <w:szCs w:val="22"/>
              </w:rPr>
              <w:t xml:space="preserve"> </w:t>
            </w:r>
            <w:r w:rsidR="00175309">
              <w:rPr>
                <w:rFonts w:ascii="Verdana" w:hAnsi="Verdana"/>
                <w:sz w:val="22"/>
                <w:szCs w:val="22"/>
              </w:rPr>
              <w:t xml:space="preserve">is </w:t>
            </w:r>
            <w:r w:rsidR="00BE4F89" w:rsidRPr="00674AD5">
              <w:rPr>
                <w:rFonts w:ascii="Verdana" w:hAnsi="Verdana"/>
                <w:sz w:val="22"/>
                <w:szCs w:val="22"/>
              </w:rPr>
              <w:t>a</w:t>
            </w:r>
            <w:r>
              <w:rPr>
                <w:rFonts w:ascii="Verdana" w:hAnsi="Verdana"/>
                <w:sz w:val="22"/>
                <w:szCs w:val="22"/>
              </w:rPr>
              <w:t>ctive</w:t>
            </w:r>
          </w:p>
        </w:tc>
      </w:tr>
      <w:tr w:rsidR="00E81141" w:rsidRPr="00674AD5" w:rsidTr="00DE6D8E">
        <w:tc>
          <w:tcPr>
            <w:tcW w:w="1129" w:type="dxa"/>
            <w:shd w:val="clear" w:color="auto" w:fill="auto"/>
          </w:tcPr>
          <w:p w:rsidR="00E81141" w:rsidRPr="00674AD5" w:rsidRDefault="00E81141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 w:rsidRPr="00674AD5">
              <w:rPr>
                <w:rFonts w:ascii="Verdana" w:hAnsi="Verdana"/>
                <w:sz w:val="22"/>
                <w:szCs w:val="22"/>
              </w:rPr>
              <w:t>P20</w:t>
            </w:r>
          </w:p>
        </w:tc>
        <w:tc>
          <w:tcPr>
            <w:tcW w:w="1848" w:type="dxa"/>
            <w:shd w:val="clear" w:color="auto" w:fill="auto"/>
          </w:tcPr>
          <w:p w:rsidR="00E81141" w:rsidRPr="00674AD5" w:rsidRDefault="00E81141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Q</w:t>
            </w:r>
            <w:r w:rsidRPr="00674AD5">
              <w:rPr>
                <w:rFonts w:ascii="Verdana" w:hAnsi="Verdana"/>
                <w:sz w:val="22"/>
                <w:szCs w:val="22"/>
              </w:rPr>
              <w:t xml:space="preserve"> 125.5</w:t>
            </w:r>
          </w:p>
        </w:tc>
        <w:tc>
          <w:tcPr>
            <w:tcW w:w="5528" w:type="dxa"/>
            <w:shd w:val="clear" w:color="auto" w:fill="auto"/>
          </w:tcPr>
          <w:p w:rsidR="00E81141" w:rsidRPr="00674AD5" w:rsidRDefault="00E81141" w:rsidP="00E81141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Radiator</w:t>
            </w:r>
            <w:r w:rsidRPr="00674AD5">
              <w:rPr>
                <w:rFonts w:ascii="Verdana" w:hAnsi="Verdana"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</w:rPr>
              <w:t>2</w:t>
            </w:r>
            <w:r w:rsidRPr="00674AD5">
              <w:rPr>
                <w:rFonts w:ascii="Verdana" w:hAnsi="Verdana"/>
                <w:sz w:val="22"/>
                <w:szCs w:val="22"/>
              </w:rPr>
              <w:t xml:space="preserve"> </w:t>
            </w:r>
            <w:r w:rsidR="00175309">
              <w:rPr>
                <w:rFonts w:ascii="Verdana" w:hAnsi="Verdana"/>
                <w:sz w:val="22"/>
                <w:szCs w:val="22"/>
              </w:rPr>
              <w:t xml:space="preserve">is </w:t>
            </w:r>
            <w:r w:rsidRPr="00674AD5">
              <w:rPr>
                <w:rFonts w:ascii="Verdana" w:hAnsi="Verdana"/>
                <w:sz w:val="22"/>
                <w:szCs w:val="22"/>
              </w:rPr>
              <w:t>a</w:t>
            </w:r>
            <w:r>
              <w:rPr>
                <w:rFonts w:ascii="Verdana" w:hAnsi="Verdana"/>
                <w:sz w:val="22"/>
                <w:szCs w:val="22"/>
              </w:rPr>
              <w:t>ctive</w:t>
            </w:r>
          </w:p>
        </w:tc>
      </w:tr>
      <w:tr w:rsidR="00E81141" w:rsidRPr="00674AD5" w:rsidTr="00DE6D8E">
        <w:tc>
          <w:tcPr>
            <w:tcW w:w="1129" w:type="dxa"/>
            <w:shd w:val="clear" w:color="auto" w:fill="auto"/>
          </w:tcPr>
          <w:p w:rsidR="00E81141" w:rsidRPr="00674AD5" w:rsidRDefault="00E81141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 w:rsidRPr="00674AD5">
              <w:rPr>
                <w:rFonts w:ascii="Verdana" w:hAnsi="Verdana"/>
                <w:sz w:val="22"/>
                <w:szCs w:val="22"/>
              </w:rPr>
              <w:t>P30</w:t>
            </w:r>
          </w:p>
        </w:tc>
        <w:tc>
          <w:tcPr>
            <w:tcW w:w="1848" w:type="dxa"/>
            <w:shd w:val="clear" w:color="auto" w:fill="auto"/>
          </w:tcPr>
          <w:p w:rsidR="00E81141" w:rsidRPr="00674AD5" w:rsidRDefault="00E81141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Q</w:t>
            </w:r>
            <w:r w:rsidRPr="00674AD5">
              <w:rPr>
                <w:rFonts w:ascii="Verdana" w:hAnsi="Verdana"/>
                <w:sz w:val="22"/>
                <w:szCs w:val="22"/>
              </w:rPr>
              <w:t xml:space="preserve"> 125.6</w:t>
            </w:r>
          </w:p>
        </w:tc>
        <w:tc>
          <w:tcPr>
            <w:tcW w:w="5528" w:type="dxa"/>
            <w:shd w:val="clear" w:color="auto" w:fill="auto"/>
          </w:tcPr>
          <w:p w:rsidR="00E81141" w:rsidRPr="00674AD5" w:rsidRDefault="00E81141" w:rsidP="00E81141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Radiator</w:t>
            </w:r>
            <w:r w:rsidRPr="00674AD5">
              <w:rPr>
                <w:rFonts w:ascii="Verdana" w:hAnsi="Verdana"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</w:rPr>
              <w:t>3</w:t>
            </w:r>
            <w:r w:rsidRPr="00674AD5">
              <w:rPr>
                <w:rFonts w:ascii="Verdana" w:hAnsi="Verdana"/>
                <w:sz w:val="22"/>
                <w:szCs w:val="22"/>
              </w:rPr>
              <w:t xml:space="preserve"> </w:t>
            </w:r>
            <w:r w:rsidR="00175309">
              <w:rPr>
                <w:rFonts w:ascii="Verdana" w:hAnsi="Verdana"/>
                <w:sz w:val="22"/>
                <w:szCs w:val="22"/>
              </w:rPr>
              <w:t xml:space="preserve">is </w:t>
            </w:r>
            <w:r w:rsidRPr="00674AD5">
              <w:rPr>
                <w:rFonts w:ascii="Verdana" w:hAnsi="Verdana"/>
                <w:sz w:val="22"/>
                <w:szCs w:val="22"/>
              </w:rPr>
              <w:t>a</w:t>
            </w:r>
            <w:r>
              <w:rPr>
                <w:rFonts w:ascii="Verdana" w:hAnsi="Verdana"/>
                <w:sz w:val="22"/>
                <w:szCs w:val="22"/>
              </w:rPr>
              <w:t>ctive</w:t>
            </w:r>
          </w:p>
        </w:tc>
      </w:tr>
      <w:tr w:rsidR="00E81141" w:rsidRPr="00674AD5" w:rsidTr="00DE6D8E">
        <w:tc>
          <w:tcPr>
            <w:tcW w:w="1129" w:type="dxa"/>
            <w:shd w:val="clear" w:color="auto" w:fill="auto"/>
          </w:tcPr>
          <w:p w:rsidR="00E81141" w:rsidRPr="00674AD5" w:rsidRDefault="00E81141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 w:rsidRPr="00674AD5">
              <w:rPr>
                <w:rFonts w:ascii="Verdana" w:hAnsi="Verdana"/>
                <w:sz w:val="22"/>
                <w:szCs w:val="22"/>
              </w:rPr>
              <w:t>P40</w:t>
            </w:r>
          </w:p>
        </w:tc>
        <w:tc>
          <w:tcPr>
            <w:tcW w:w="1848" w:type="dxa"/>
            <w:shd w:val="clear" w:color="auto" w:fill="auto"/>
          </w:tcPr>
          <w:p w:rsidR="00E81141" w:rsidRPr="00674AD5" w:rsidRDefault="00E81141" w:rsidP="00D176FF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Q</w:t>
            </w:r>
            <w:r w:rsidRPr="00674AD5">
              <w:rPr>
                <w:rFonts w:ascii="Verdana" w:hAnsi="Verdana"/>
                <w:sz w:val="22"/>
                <w:szCs w:val="22"/>
              </w:rPr>
              <w:t xml:space="preserve"> 125.7</w:t>
            </w:r>
          </w:p>
        </w:tc>
        <w:tc>
          <w:tcPr>
            <w:tcW w:w="5528" w:type="dxa"/>
            <w:shd w:val="clear" w:color="auto" w:fill="auto"/>
          </w:tcPr>
          <w:p w:rsidR="00E81141" w:rsidRPr="00674AD5" w:rsidRDefault="00E81141" w:rsidP="00E81141">
            <w:pPr>
              <w:spacing w:before="20" w:after="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Radiator</w:t>
            </w:r>
            <w:r w:rsidRPr="00674AD5">
              <w:rPr>
                <w:rFonts w:ascii="Verdana" w:hAnsi="Verdana"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</w:rPr>
              <w:t>4</w:t>
            </w:r>
            <w:r w:rsidRPr="00674AD5">
              <w:rPr>
                <w:rFonts w:ascii="Verdana" w:hAnsi="Verdana"/>
                <w:sz w:val="22"/>
                <w:szCs w:val="22"/>
              </w:rPr>
              <w:t xml:space="preserve"> </w:t>
            </w:r>
            <w:r w:rsidR="00175309">
              <w:rPr>
                <w:rFonts w:ascii="Verdana" w:hAnsi="Verdana"/>
                <w:sz w:val="22"/>
                <w:szCs w:val="22"/>
              </w:rPr>
              <w:t xml:space="preserve">is </w:t>
            </w:r>
            <w:r w:rsidRPr="00674AD5">
              <w:rPr>
                <w:rFonts w:ascii="Verdana" w:hAnsi="Verdana"/>
                <w:sz w:val="22"/>
                <w:szCs w:val="22"/>
              </w:rPr>
              <w:t>a</w:t>
            </w:r>
            <w:r>
              <w:rPr>
                <w:rFonts w:ascii="Verdana" w:hAnsi="Verdana"/>
                <w:sz w:val="22"/>
                <w:szCs w:val="22"/>
              </w:rPr>
              <w:t>ctive</w:t>
            </w:r>
          </w:p>
        </w:tc>
      </w:tr>
    </w:tbl>
    <w:p w:rsidR="00BC3D89" w:rsidRPr="00457261" w:rsidRDefault="00BC3D89" w:rsidP="00BC3D89">
      <w:pPr>
        <w:spacing w:before="240" w:after="120"/>
        <w:ind w:left="567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Tasks</w:t>
      </w:r>
    </w:p>
    <w:p w:rsidR="00BC3D89" w:rsidRPr="0082049A" w:rsidRDefault="00BC3D89" w:rsidP="00BC3D89">
      <w:pPr>
        <w:pStyle w:val="Listenabsatz"/>
        <w:numPr>
          <w:ilvl w:val="0"/>
          <w:numId w:val="50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82049A">
        <w:rPr>
          <w:rFonts w:ascii="Verdana" w:hAnsi="Verdana"/>
          <w:sz w:val="22"/>
          <w:szCs w:val="22"/>
          <w:lang w:val="en-GB"/>
        </w:rPr>
        <w:t>Work out the function diagram (Grafcet acc. EN60848) in accordance with  the functional description.</w:t>
      </w:r>
    </w:p>
    <w:p w:rsidR="00BC3D89" w:rsidRPr="00992A87" w:rsidRDefault="00BC3D89" w:rsidP="00BC3D89">
      <w:pPr>
        <w:pStyle w:val="Listenabsatz"/>
        <w:numPr>
          <w:ilvl w:val="0"/>
          <w:numId w:val="50"/>
        </w:numPr>
        <w:spacing w:after="60"/>
        <w:rPr>
          <w:rFonts w:ascii="Verdana" w:hAnsi="Verdana"/>
          <w:sz w:val="22"/>
          <w:szCs w:val="22"/>
          <w:lang w:val="fr-CH"/>
        </w:rPr>
      </w:pPr>
      <w:r w:rsidRPr="0082049A">
        <w:rPr>
          <w:rFonts w:ascii="Verdana" w:hAnsi="Verdana"/>
          <w:sz w:val="22"/>
          <w:szCs w:val="22"/>
          <w:lang w:val="en-GB"/>
        </w:rPr>
        <w:t xml:space="preserve">Work out the connection diagram of PLC. Take the rules on wire breakage           into account! </w:t>
      </w:r>
      <w:r>
        <w:rPr>
          <w:rFonts w:ascii="Verdana" w:hAnsi="Verdana"/>
          <w:sz w:val="22"/>
          <w:szCs w:val="22"/>
          <w:lang w:val="fr-CH"/>
        </w:rPr>
        <w:t>T</w:t>
      </w:r>
      <w:r w:rsidRPr="00992A87">
        <w:rPr>
          <w:rFonts w:ascii="Verdana" w:hAnsi="Verdana"/>
          <w:sz w:val="22"/>
          <w:szCs w:val="22"/>
          <w:lang w:val="fr-CH"/>
        </w:rPr>
        <w:t xml:space="preserve">he </w:t>
      </w:r>
      <w:r>
        <w:rPr>
          <w:rFonts w:ascii="Verdana" w:hAnsi="Verdana"/>
          <w:sz w:val="22"/>
          <w:szCs w:val="22"/>
          <w:lang w:val="fr-CH"/>
        </w:rPr>
        <w:t>heating</w:t>
      </w:r>
      <w:r w:rsidRPr="00992A87">
        <w:rPr>
          <w:rFonts w:ascii="Verdana" w:hAnsi="Verdana"/>
          <w:sz w:val="22"/>
          <w:szCs w:val="22"/>
          <w:lang w:val="fr-CH"/>
        </w:rPr>
        <w:t xml:space="preserve"> control </w:t>
      </w:r>
      <w:r>
        <w:rPr>
          <w:rFonts w:ascii="Verdana" w:hAnsi="Verdana"/>
          <w:sz w:val="22"/>
          <w:szCs w:val="22"/>
          <w:lang w:val="fr-CH"/>
        </w:rPr>
        <w:t>must be fail-safe!</w:t>
      </w:r>
    </w:p>
    <w:p w:rsidR="00BC3D89" w:rsidRPr="00381ED3" w:rsidRDefault="00BC3D89" w:rsidP="00BC3D89">
      <w:pPr>
        <w:pStyle w:val="Listenabsatz"/>
        <w:numPr>
          <w:ilvl w:val="0"/>
          <w:numId w:val="50"/>
        </w:numPr>
        <w:spacing w:after="60"/>
        <w:rPr>
          <w:rFonts w:ascii="Verdana" w:hAnsi="Verdana"/>
          <w:sz w:val="22"/>
          <w:szCs w:val="22"/>
          <w:lang w:val="fr-CH"/>
        </w:rPr>
      </w:pPr>
      <w:r w:rsidRPr="0082049A">
        <w:rPr>
          <w:rFonts w:ascii="Verdana" w:hAnsi="Verdana"/>
          <w:sz w:val="22"/>
          <w:szCs w:val="22"/>
          <w:lang w:val="en-GB"/>
        </w:rPr>
        <w:t xml:space="preserve">Create an S7-project and call it </w:t>
      </w:r>
      <w:r w:rsidRPr="0082049A">
        <w:rPr>
          <w:rFonts w:ascii="Verdana" w:hAnsi="Verdana"/>
          <w:b/>
          <w:i/>
          <w:sz w:val="22"/>
          <w:szCs w:val="22"/>
          <w:lang w:val="en-GB"/>
        </w:rPr>
        <w:t xml:space="preserve">HeatCt1 </w:t>
      </w:r>
      <w:r w:rsidR="00381ED3" w:rsidRPr="0082049A">
        <w:rPr>
          <w:rFonts w:ascii="Verdana" w:hAnsi="Verdana"/>
          <w:b/>
          <w:i/>
          <w:sz w:val="22"/>
          <w:szCs w:val="22"/>
          <w:lang w:val="en-GB"/>
        </w:rPr>
        <w:tab/>
      </w:r>
      <w:r w:rsidR="00381ED3" w:rsidRPr="0082049A">
        <w:rPr>
          <w:rFonts w:ascii="Verdana" w:hAnsi="Verdana"/>
          <w:b/>
          <w:i/>
          <w:sz w:val="22"/>
          <w:szCs w:val="22"/>
          <w:lang w:val="en-GB"/>
        </w:rPr>
        <w:tab/>
      </w:r>
      <w:r w:rsidR="00381ED3" w:rsidRPr="0082049A">
        <w:rPr>
          <w:rFonts w:ascii="Verdana" w:hAnsi="Verdana"/>
          <w:b/>
          <w:i/>
          <w:sz w:val="22"/>
          <w:szCs w:val="22"/>
          <w:lang w:val="en-GB"/>
        </w:rPr>
        <w:tab/>
      </w:r>
      <w:r w:rsidR="00381ED3" w:rsidRPr="0082049A">
        <w:rPr>
          <w:rFonts w:ascii="Verdana" w:hAnsi="Verdana"/>
          <w:b/>
          <w:i/>
          <w:sz w:val="22"/>
          <w:szCs w:val="22"/>
          <w:lang w:val="en-GB"/>
        </w:rPr>
        <w:tab/>
      </w:r>
      <w:r w:rsidR="00381ED3" w:rsidRPr="0082049A">
        <w:rPr>
          <w:rFonts w:ascii="Verdana" w:hAnsi="Verdana"/>
          <w:b/>
          <w:i/>
          <w:sz w:val="22"/>
          <w:szCs w:val="22"/>
          <w:lang w:val="en-GB"/>
        </w:rPr>
        <w:tab/>
        <w:t xml:space="preserve">                 </w:t>
      </w:r>
      <w:r w:rsidRPr="0082049A">
        <w:rPr>
          <w:rFonts w:ascii="Verdana" w:hAnsi="Verdana"/>
          <w:sz w:val="22"/>
          <w:szCs w:val="22"/>
          <w:lang w:val="en-GB"/>
        </w:rPr>
        <w:t xml:space="preserve">(resp. </w:t>
      </w:r>
      <w:r w:rsidRPr="00381ED3">
        <w:rPr>
          <w:rFonts w:ascii="Verdana" w:hAnsi="Verdana"/>
          <w:b/>
          <w:i/>
          <w:sz w:val="22"/>
          <w:szCs w:val="22"/>
          <w:lang w:val="fr-CH"/>
        </w:rPr>
        <w:t>HeatCt2</w:t>
      </w:r>
      <w:r w:rsidRPr="00381ED3">
        <w:rPr>
          <w:rFonts w:ascii="Verdana" w:hAnsi="Verdana"/>
          <w:i/>
          <w:sz w:val="22"/>
          <w:szCs w:val="22"/>
          <w:lang w:val="fr-CH"/>
        </w:rPr>
        <w:t>/</w:t>
      </w:r>
      <w:r w:rsidRPr="00381ED3">
        <w:rPr>
          <w:rFonts w:ascii="Verdana" w:hAnsi="Verdana"/>
          <w:b/>
          <w:i/>
          <w:sz w:val="22"/>
          <w:szCs w:val="22"/>
          <w:lang w:val="fr-CH"/>
        </w:rPr>
        <w:t>HeatCt3</w:t>
      </w:r>
      <w:r w:rsidRPr="00381ED3">
        <w:rPr>
          <w:rFonts w:ascii="Verdana" w:hAnsi="Verdana"/>
          <w:i/>
          <w:sz w:val="22"/>
          <w:szCs w:val="22"/>
          <w:lang w:val="fr-CH"/>
        </w:rPr>
        <w:t>/</w:t>
      </w:r>
      <w:r w:rsidRPr="00381ED3">
        <w:rPr>
          <w:rFonts w:ascii="Verdana" w:hAnsi="Verdana"/>
          <w:b/>
          <w:i/>
          <w:sz w:val="22"/>
          <w:szCs w:val="22"/>
          <w:lang w:val="fr-CH"/>
        </w:rPr>
        <w:t>HeatCt4</w:t>
      </w:r>
      <w:r w:rsidRPr="00381ED3">
        <w:rPr>
          <w:rFonts w:ascii="Verdana" w:hAnsi="Verdana"/>
          <w:i/>
          <w:sz w:val="22"/>
          <w:szCs w:val="22"/>
          <w:lang w:val="fr-CH"/>
        </w:rPr>
        <w:t xml:space="preserve">/ </w:t>
      </w:r>
      <w:r w:rsidRPr="00381ED3">
        <w:rPr>
          <w:rFonts w:ascii="Verdana" w:hAnsi="Verdana"/>
          <w:b/>
          <w:i/>
          <w:sz w:val="22"/>
          <w:szCs w:val="22"/>
          <w:lang w:val="fr-CH"/>
        </w:rPr>
        <w:t>HeatCt5</w:t>
      </w:r>
      <w:r w:rsidRPr="00381ED3">
        <w:rPr>
          <w:rFonts w:ascii="Verdana" w:hAnsi="Verdana"/>
          <w:sz w:val="22"/>
          <w:szCs w:val="22"/>
          <w:lang w:val="fr-CH"/>
        </w:rPr>
        <w:t xml:space="preserve">).    </w:t>
      </w:r>
    </w:p>
    <w:p w:rsidR="00BC3D89" w:rsidRPr="0082049A" w:rsidRDefault="00BC3D89" w:rsidP="00BC3D89">
      <w:pPr>
        <w:pStyle w:val="Listenabsatz"/>
        <w:numPr>
          <w:ilvl w:val="0"/>
          <w:numId w:val="50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82049A">
        <w:rPr>
          <w:rFonts w:ascii="Verdana" w:hAnsi="Verdana"/>
          <w:sz w:val="22"/>
          <w:szCs w:val="22"/>
          <w:lang w:val="en-GB"/>
        </w:rPr>
        <w:t>Work out the hardware configuration.</w:t>
      </w:r>
    </w:p>
    <w:p w:rsidR="00BC3D89" w:rsidRPr="0082049A" w:rsidRDefault="00BC3D89" w:rsidP="00BC3D89">
      <w:pPr>
        <w:pStyle w:val="Listenabsatz"/>
        <w:numPr>
          <w:ilvl w:val="0"/>
          <w:numId w:val="50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82049A">
        <w:rPr>
          <w:rFonts w:ascii="Verdana" w:hAnsi="Verdana"/>
          <w:sz w:val="22"/>
          <w:szCs w:val="22"/>
          <w:lang w:val="en-GB"/>
        </w:rPr>
        <w:t>Create the symbol table using SIMATIC MANAGER.</w:t>
      </w:r>
    </w:p>
    <w:p w:rsidR="00BC3D89" w:rsidRPr="0082049A" w:rsidRDefault="00BC3D89" w:rsidP="00BC3D89">
      <w:pPr>
        <w:pStyle w:val="Listenabsatz"/>
        <w:numPr>
          <w:ilvl w:val="0"/>
          <w:numId w:val="50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82049A">
        <w:rPr>
          <w:rFonts w:ascii="Verdana" w:hAnsi="Verdana"/>
          <w:sz w:val="22"/>
          <w:szCs w:val="22"/>
          <w:lang w:val="en-GB"/>
        </w:rPr>
        <w:t xml:space="preserve">Work out the PLC program in the programming language </w:t>
      </w:r>
      <w:r w:rsidRPr="0082049A">
        <w:rPr>
          <w:rFonts w:ascii="Verdana" w:hAnsi="Verdana"/>
          <w:b/>
          <w:sz w:val="22"/>
          <w:szCs w:val="22"/>
          <w:lang w:val="en-GB"/>
        </w:rPr>
        <w:t>FBD</w:t>
      </w:r>
      <w:r w:rsidRPr="0082049A">
        <w:rPr>
          <w:rFonts w:ascii="Verdana" w:hAnsi="Verdana"/>
          <w:sz w:val="22"/>
          <w:szCs w:val="22"/>
          <w:lang w:val="en-GB"/>
        </w:rPr>
        <w:t xml:space="preserve">. </w:t>
      </w:r>
    </w:p>
    <w:p w:rsidR="00BC3D89" w:rsidRPr="0082049A" w:rsidRDefault="00BC3D89" w:rsidP="00BC3D89">
      <w:pPr>
        <w:pStyle w:val="Listenabsatz"/>
        <w:numPr>
          <w:ilvl w:val="0"/>
          <w:numId w:val="50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82049A">
        <w:rPr>
          <w:rFonts w:ascii="Verdana" w:hAnsi="Verdana"/>
          <w:sz w:val="22"/>
          <w:szCs w:val="22"/>
          <w:lang w:val="en-GB"/>
        </w:rPr>
        <w:t>Simulate your PLC program using PLCSIM.</w:t>
      </w:r>
    </w:p>
    <w:p w:rsidR="00BC3D89" w:rsidRPr="0082049A" w:rsidRDefault="00BC3D89" w:rsidP="00BC3D89">
      <w:pPr>
        <w:pStyle w:val="Listenabsatz"/>
        <w:numPr>
          <w:ilvl w:val="0"/>
          <w:numId w:val="50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82049A">
        <w:rPr>
          <w:rFonts w:ascii="Verdana" w:hAnsi="Verdana"/>
          <w:sz w:val="22"/>
          <w:szCs w:val="22"/>
          <w:lang w:val="en-GB"/>
        </w:rPr>
        <w:t xml:space="preserve">Assemble and commission the </w:t>
      </w:r>
      <w:r w:rsidR="004362B8" w:rsidRPr="0082049A">
        <w:rPr>
          <w:rFonts w:ascii="Verdana" w:hAnsi="Verdana"/>
          <w:sz w:val="22"/>
          <w:szCs w:val="22"/>
          <w:lang w:val="en-GB"/>
        </w:rPr>
        <w:t>heating control</w:t>
      </w:r>
      <w:r w:rsidRPr="0082049A">
        <w:rPr>
          <w:rFonts w:ascii="Verdana" w:hAnsi="Verdana"/>
          <w:sz w:val="22"/>
          <w:szCs w:val="22"/>
          <w:lang w:val="en-GB"/>
        </w:rPr>
        <w:t xml:space="preserve"> system in the laboratory.</w:t>
      </w:r>
    </w:p>
    <w:p w:rsidR="00BC3D89" w:rsidRPr="0082049A" w:rsidRDefault="00BC3D89" w:rsidP="00BC3D89">
      <w:pPr>
        <w:pStyle w:val="Listenabsatz"/>
        <w:numPr>
          <w:ilvl w:val="0"/>
          <w:numId w:val="50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82049A">
        <w:rPr>
          <w:rFonts w:ascii="Verdana" w:hAnsi="Verdana"/>
          <w:sz w:val="22"/>
          <w:szCs w:val="22"/>
          <w:lang w:val="en-GB"/>
        </w:rPr>
        <w:t>Present your solution to the teacher.</w:t>
      </w:r>
    </w:p>
    <w:p w:rsidR="00BC3D89" w:rsidRPr="0082049A" w:rsidRDefault="00BC3D89" w:rsidP="00BC3D89">
      <w:pPr>
        <w:spacing w:before="240"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82049A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Required documentations</w:t>
      </w:r>
    </w:p>
    <w:p w:rsidR="00BC3D89" w:rsidRPr="0082049A" w:rsidRDefault="00BC3D89" w:rsidP="00BC3D89">
      <w:pPr>
        <w:ind w:left="567"/>
        <w:rPr>
          <w:rFonts w:ascii="Verdana" w:hAnsi="Verdana"/>
          <w:sz w:val="22"/>
          <w:szCs w:val="22"/>
          <w:lang w:val="en-GB"/>
        </w:rPr>
      </w:pPr>
      <w:r w:rsidRPr="0082049A">
        <w:rPr>
          <w:rFonts w:ascii="Verdana" w:hAnsi="Verdana"/>
          <w:sz w:val="22"/>
          <w:szCs w:val="22"/>
          <w:lang w:val="en-GB"/>
        </w:rPr>
        <w:t>After finishing this control task, you are expected to file the following documents as hard copy:</w:t>
      </w:r>
    </w:p>
    <w:p w:rsidR="00BC3D89" w:rsidRDefault="00BC3D89" w:rsidP="00BC3D89">
      <w:pPr>
        <w:pStyle w:val="Textkrper-Zeileneinzug"/>
        <w:numPr>
          <w:ilvl w:val="0"/>
          <w:numId w:val="48"/>
        </w:numPr>
        <w:spacing w:before="60" w:after="0"/>
        <w:ind w:left="1134" w:hanging="283"/>
      </w:pPr>
      <w:r>
        <w:t>Function diagram (Grafcet)</w:t>
      </w:r>
    </w:p>
    <w:p w:rsidR="00BC3D89" w:rsidRDefault="00BC3D89" w:rsidP="00BC3D89">
      <w:pPr>
        <w:pStyle w:val="Textkrper-Zeileneinzug"/>
        <w:numPr>
          <w:ilvl w:val="0"/>
          <w:numId w:val="48"/>
        </w:numPr>
        <w:spacing w:before="60" w:after="0"/>
        <w:ind w:left="1134" w:hanging="283"/>
      </w:pPr>
      <w:r>
        <w:t>Connection diagram of PLC</w:t>
      </w:r>
    </w:p>
    <w:p w:rsidR="00BC3D89" w:rsidRPr="004049D3" w:rsidRDefault="00BC3D89" w:rsidP="00BC3D89">
      <w:pPr>
        <w:ind w:left="567"/>
        <w:rPr>
          <w:rFonts w:ascii="Verdana" w:hAnsi="Verdana"/>
          <w:sz w:val="16"/>
          <w:szCs w:val="16"/>
          <w:lang w:val="fr-CH"/>
        </w:rPr>
      </w:pPr>
    </w:p>
    <w:p w:rsidR="00BC3D89" w:rsidRPr="0082049A" w:rsidRDefault="00BC3D89" w:rsidP="00BC3D89">
      <w:pPr>
        <w:ind w:left="567"/>
        <w:rPr>
          <w:rFonts w:ascii="Verdana" w:hAnsi="Verdana"/>
          <w:sz w:val="22"/>
          <w:szCs w:val="22"/>
          <w:lang w:val="en-GB"/>
        </w:rPr>
      </w:pPr>
      <w:r w:rsidRPr="0082049A">
        <w:rPr>
          <w:rFonts w:ascii="Verdana" w:hAnsi="Verdana"/>
          <w:sz w:val="22"/>
          <w:szCs w:val="22"/>
          <w:lang w:val="en-GB"/>
        </w:rPr>
        <w:t xml:space="preserve">After finishing this control task, you are expected to file the following documents </w:t>
      </w:r>
      <w:r w:rsidRPr="0082049A">
        <w:rPr>
          <w:rFonts w:ascii="Verdana" w:hAnsi="Verdana" w:cs="Arial"/>
          <w:color w:val="000000"/>
          <w:sz w:val="22"/>
          <w:szCs w:val="22"/>
          <w:lang w:val="en-GB"/>
        </w:rPr>
        <w:t xml:space="preserve">as soft copy on </w:t>
      </w:r>
      <w:r w:rsidRPr="0082049A">
        <w:rPr>
          <w:rFonts w:ascii="Verdana" w:hAnsi="Verdana"/>
          <w:sz w:val="22"/>
          <w:szCs w:val="22"/>
          <w:lang w:val="en-GB"/>
        </w:rPr>
        <w:t>„</w:t>
      </w:r>
      <w:r w:rsidRPr="0082049A">
        <w:rPr>
          <w:rFonts w:ascii="Verdana" w:hAnsi="Verdana" w:cs="Arial"/>
          <w:color w:val="000000"/>
          <w:sz w:val="22"/>
          <w:szCs w:val="22"/>
          <w:lang w:val="en-GB"/>
        </w:rPr>
        <w:t>moodle</w:t>
      </w:r>
      <w:r w:rsidRPr="0082049A">
        <w:rPr>
          <w:rFonts w:ascii="Verdana" w:hAnsi="Verdana"/>
          <w:sz w:val="22"/>
          <w:szCs w:val="22"/>
          <w:lang w:val="en-GB"/>
        </w:rPr>
        <w:t>“:</w:t>
      </w:r>
    </w:p>
    <w:p w:rsidR="00BC3D89" w:rsidRPr="0082049A" w:rsidRDefault="00BC3D89" w:rsidP="00BC3D89">
      <w:pPr>
        <w:pStyle w:val="Listenabsatz"/>
        <w:numPr>
          <w:ilvl w:val="0"/>
          <w:numId w:val="49"/>
        </w:numPr>
        <w:spacing w:before="60"/>
        <w:ind w:left="1134" w:hanging="283"/>
        <w:rPr>
          <w:rFonts w:ascii="Verdana" w:hAnsi="Verdana"/>
          <w:sz w:val="22"/>
          <w:szCs w:val="22"/>
          <w:lang w:val="en-GB"/>
        </w:rPr>
      </w:pPr>
      <w:r w:rsidRPr="0082049A">
        <w:rPr>
          <w:rFonts w:ascii="Verdana" w:hAnsi="Verdana"/>
          <w:sz w:val="22"/>
          <w:szCs w:val="22"/>
          <w:lang w:val="en-GB"/>
        </w:rPr>
        <w:t xml:space="preserve">S7-project </w:t>
      </w:r>
      <w:r w:rsidR="004362B8" w:rsidRPr="0082049A">
        <w:rPr>
          <w:rFonts w:ascii="Verdana" w:hAnsi="Verdana"/>
          <w:i/>
          <w:sz w:val="22"/>
          <w:szCs w:val="22"/>
          <w:lang w:val="en-GB"/>
        </w:rPr>
        <w:t>HeatCt1</w:t>
      </w:r>
      <w:r w:rsidRPr="0082049A">
        <w:rPr>
          <w:rFonts w:ascii="Verdana" w:hAnsi="Verdana"/>
          <w:i/>
          <w:sz w:val="22"/>
          <w:szCs w:val="22"/>
          <w:lang w:val="en-GB"/>
        </w:rPr>
        <w:t>.zip</w:t>
      </w:r>
      <w:r w:rsidR="004362B8" w:rsidRPr="0082049A">
        <w:rPr>
          <w:rFonts w:ascii="Verdana" w:hAnsi="Verdana"/>
          <w:i/>
          <w:sz w:val="22"/>
          <w:szCs w:val="22"/>
          <w:lang w:val="en-GB"/>
        </w:rPr>
        <w:t>/ HeatCt2.zip/ HeatCt3.zip/ HeatCt4.zip/ HeatCt5.zip</w:t>
      </w:r>
    </w:p>
    <w:p w:rsidR="00BC3D89" w:rsidRPr="0082049A" w:rsidRDefault="00BC3D89" w:rsidP="00BC3D89">
      <w:pPr>
        <w:pStyle w:val="Listenabsatz"/>
        <w:numPr>
          <w:ilvl w:val="0"/>
          <w:numId w:val="49"/>
        </w:numPr>
        <w:spacing w:before="60" w:after="120"/>
        <w:ind w:left="1134" w:hanging="283"/>
        <w:rPr>
          <w:rFonts w:ascii="Verdana" w:hAnsi="Verdana"/>
          <w:sz w:val="22"/>
          <w:szCs w:val="22"/>
          <w:lang w:val="en-GB"/>
        </w:rPr>
      </w:pPr>
      <w:r w:rsidRPr="0082049A">
        <w:rPr>
          <w:rFonts w:ascii="Verdana" w:hAnsi="Verdana"/>
          <w:b/>
          <w:sz w:val="22"/>
          <w:szCs w:val="22"/>
          <w:lang w:val="en-GB"/>
        </w:rPr>
        <w:t xml:space="preserve">Individual </w:t>
      </w:r>
      <w:r w:rsidRPr="0082049A">
        <w:rPr>
          <w:rFonts w:ascii="Verdana" w:hAnsi="Verdana"/>
          <w:sz w:val="22"/>
          <w:szCs w:val="22"/>
          <w:lang w:val="en-GB"/>
        </w:rPr>
        <w:t xml:space="preserve">conclusive comment on the control task </w:t>
      </w:r>
      <w:r w:rsidR="004362B8" w:rsidRPr="0082049A">
        <w:rPr>
          <w:rFonts w:ascii="Verdana" w:hAnsi="Verdana"/>
          <w:i/>
          <w:sz w:val="22"/>
          <w:szCs w:val="22"/>
          <w:lang w:val="en-GB"/>
        </w:rPr>
        <w:t>HeatCt</w:t>
      </w:r>
      <w:r w:rsidRPr="0082049A">
        <w:rPr>
          <w:rFonts w:ascii="Verdana" w:hAnsi="Verdana"/>
          <w:i/>
          <w:sz w:val="22"/>
          <w:szCs w:val="22"/>
          <w:lang w:val="en-GB"/>
        </w:rPr>
        <w:t>.docx</w:t>
      </w:r>
      <w:r w:rsidRPr="0082049A">
        <w:rPr>
          <w:rFonts w:ascii="Verdana" w:hAnsi="Verdana"/>
          <w:sz w:val="22"/>
          <w:szCs w:val="22"/>
          <w:lang w:val="en-GB"/>
        </w:rPr>
        <w:t>.</w:t>
      </w:r>
    </w:p>
    <w:p w:rsidR="00BC3D89" w:rsidRPr="0082049A" w:rsidRDefault="00BC3D89" w:rsidP="00BC3D89">
      <w:pPr>
        <w:spacing w:before="360"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82049A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Timetable</w:t>
      </w:r>
    </w:p>
    <w:p w:rsidR="00BC3D89" w:rsidRPr="0082049A" w:rsidRDefault="00914C8B" w:rsidP="00BC3D89">
      <w:pPr>
        <w:ind w:left="567"/>
        <w:rPr>
          <w:rFonts w:ascii="Verdana" w:hAnsi="Verdana"/>
          <w:sz w:val="22"/>
          <w:szCs w:val="22"/>
          <w:lang w:val="en-GB"/>
        </w:rPr>
      </w:pPr>
      <w:r w:rsidRPr="0082049A">
        <w:rPr>
          <w:rFonts w:ascii="Verdana" w:hAnsi="Verdana"/>
          <w:sz w:val="22"/>
          <w:szCs w:val="22"/>
          <w:lang w:val="en-GB"/>
        </w:rPr>
        <w:t>A</w:t>
      </w:r>
      <w:r w:rsidR="00BC3D89" w:rsidRPr="0082049A">
        <w:rPr>
          <w:rFonts w:ascii="Verdana" w:hAnsi="Verdana"/>
          <w:sz w:val="22"/>
          <w:szCs w:val="22"/>
          <w:lang w:val="en-GB"/>
        </w:rPr>
        <w:t xml:space="preserve">ccording your teacher’s directions. </w:t>
      </w:r>
    </w:p>
    <w:p w:rsidR="00BC3D89" w:rsidRPr="0082049A" w:rsidRDefault="00BC3D89" w:rsidP="00BC3D89">
      <w:pPr>
        <w:spacing w:before="120"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82049A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lastRenderedPageBreak/>
        <w:t>Vocabulary</w:t>
      </w:r>
    </w:p>
    <w:p w:rsidR="00BC3D89" w:rsidRPr="0082049A" w:rsidRDefault="00BC3D89" w:rsidP="00BC3D89">
      <w:pPr>
        <w:spacing w:after="120"/>
        <w:ind w:left="567"/>
        <w:rPr>
          <w:rFonts w:ascii="Verdana" w:hAnsi="Verdana"/>
          <w:sz w:val="22"/>
          <w:szCs w:val="22"/>
          <w:lang w:val="en-GB"/>
        </w:rPr>
      </w:pPr>
      <w:r w:rsidRPr="00CD7679">
        <w:rPr>
          <w:rFonts w:ascii="Verdana" w:hAnsi="Verdana"/>
          <w:sz w:val="22"/>
          <w:szCs w:val="22"/>
          <w:lang w:val="en-GB"/>
        </w:rPr>
        <w:t xml:space="preserve">Complete the wordlist </w:t>
      </w:r>
      <w:r w:rsidRPr="0063261E">
        <w:rPr>
          <w:rFonts w:ascii="Verdana" w:hAnsi="Verdana"/>
          <w:b/>
          <w:sz w:val="22"/>
          <w:szCs w:val="22"/>
          <w:lang w:val="en-GB"/>
        </w:rPr>
        <w:t>using just this document</w:t>
      </w:r>
      <w:r w:rsidRPr="00CD7679">
        <w:rPr>
          <w:rFonts w:ascii="Verdana" w:hAnsi="Verdana"/>
          <w:sz w:val="22"/>
          <w:szCs w:val="22"/>
          <w:lang w:val="en-GB"/>
        </w:rPr>
        <w:t xml:space="preserve">! </w:t>
      </w:r>
      <w:r w:rsidRPr="0063261E">
        <w:rPr>
          <w:rFonts w:ascii="Verdana" w:hAnsi="Verdana"/>
          <w:sz w:val="22"/>
          <w:szCs w:val="22"/>
          <w:lang w:val="en-GB"/>
        </w:rPr>
        <w:t xml:space="preserve">All the terms are used within this worksheet!                 </w:t>
      </w:r>
    </w:p>
    <w:tbl>
      <w:tblPr>
        <w:tblpPr w:leftFromText="141" w:rightFromText="141" w:vertAnchor="text" w:horzAnchor="page" w:tblpX="2182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1"/>
        <w:gridCol w:w="4111"/>
      </w:tblGrid>
      <w:tr w:rsidR="00BC3D89" w:rsidTr="00686730">
        <w:tc>
          <w:tcPr>
            <w:tcW w:w="4361" w:type="dxa"/>
            <w:shd w:val="clear" w:color="auto" w:fill="C0C0C0"/>
          </w:tcPr>
          <w:p w:rsidR="00BC3D89" w:rsidRDefault="00BC3D89" w:rsidP="00686730">
            <w:pPr>
              <w:pStyle w:val="Textkrper-Zeileneinzug"/>
              <w:numPr>
                <w:ilvl w:val="0"/>
                <w:numId w:val="0"/>
              </w:numPr>
              <w:spacing w:before="60"/>
            </w:pPr>
            <w:r>
              <w:t>English:</w:t>
            </w:r>
          </w:p>
        </w:tc>
        <w:tc>
          <w:tcPr>
            <w:tcW w:w="4111" w:type="dxa"/>
            <w:shd w:val="clear" w:color="auto" w:fill="C0C0C0"/>
          </w:tcPr>
          <w:p w:rsidR="00BC3D89" w:rsidRDefault="00BC3D89" w:rsidP="00686730">
            <w:pPr>
              <w:pStyle w:val="Textkrper-Zeileneinzug"/>
              <w:numPr>
                <w:ilvl w:val="0"/>
                <w:numId w:val="0"/>
              </w:numPr>
              <w:spacing w:before="60"/>
            </w:pPr>
            <w:r>
              <w:t>German:</w:t>
            </w:r>
          </w:p>
        </w:tc>
      </w:tr>
      <w:tr w:rsidR="00BC3D89" w:rsidRPr="008732F6" w:rsidTr="00686730">
        <w:tc>
          <w:tcPr>
            <w:tcW w:w="4361" w:type="dxa"/>
          </w:tcPr>
          <w:p w:rsidR="00BC3D89" w:rsidRPr="00C15777" w:rsidRDefault="00B41555" w:rsidP="0068673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949840817" w:edGrp="everyone"/>
            <w:r>
              <w:rPr>
                <w:color w:val="548DD4" w:themeColor="text2" w:themeTint="99"/>
              </w:rPr>
              <w:t>…</w:t>
            </w:r>
            <w:permEnd w:id="1949840817"/>
          </w:p>
        </w:tc>
        <w:tc>
          <w:tcPr>
            <w:tcW w:w="4111" w:type="dxa"/>
          </w:tcPr>
          <w:p w:rsidR="00BC3D89" w:rsidRPr="00F74EE7" w:rsidRDefault="002E34A6" w:rsidP="00686730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Heizungssteuerung</w:t>
            </w:r>
          </w:p>
        </w:tc>
      </w:tr>
      <w:tr w:rsidR="00B41555" w:rsidRPr="008732F6" w:rsidTr="00686730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467303882" w:edGrp="everyone"/>
            <w:r>
              <w:rPr>
                <w:color w:val="548DD4" w:themeColor="text2" w:themeTint="99"/>
              </w:rPr>
              <w:t>…</w:t>
            </w:r>
            <w:permEnd w:id="1467303882"/>
          </w:p>
        </w:tc>
        <w:tc>
          <w:tcPr>
            <w:tcW w:w="4111" w:type="dxa"/>
          </w:tcPr>
          <w:p w:rsidR="00B41555" w:rsidRPr="00F74EE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Heizungsanlage</w:t>
            </w:r>
          </w:p>
        </w:tc>
      </w:tr>
      <w:tr w:rsidR="00B41555" w:rsidRPr="008732F6" w:rsidTr="00686730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815509349" w:edGrp="everyone"/>
            <w:r>
              <w:rPr>
                <w:color w:val="548DD4" w:themeColor="text2" w:themeTint="99"/>
              </w:rPr>
              <w:t>…</w:t>
            </w:r>
            <w:permEnd w:id="1815509349"/>
          </w:p>
        </w:tc>
        <w:tc>
          <w:tcPr>
            <w:tcW w:w="4111" w:type="dxa"/>
          </w:tcPr>
          <w:p w:rsidR="00B41555" w:rsidRPr="00F74EE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Lagerraum</w:t>
            </w:r>
          </w:p>
        </w:tc>
      </w:tr>
      <w:tr w:rsidR="00B41555" w:rsidRPr="008732F6" w:rsidTr="00686730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727590815" w:edGrp="everyone"/>
            <w:r>
              <w:rPr>
                <w:color w:val="548DD4" w:themeColor="text2" w:themeTint="99"/>
              </w:rPr>
              <w:t>…</w:t>
            </w:r>
            <w:permEnd w:id="727590815"/>
          </w:p>
        </w:tc>
        <w:tc>
          <w:tcPr>
            <w:tcW w:w="4111" w:type="dxa"/>
          </w:tcPr>
          <w:p w:rsidR="00B41555" w:rsidRPr="00F74EE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Heizkörper</w:t>
            </w:r>
          </w:p>
        </w:tc>
      </w:tr>
      <w:tr w:rsidR="00B41555" w:rsidRPr="008732F6" w:rsidTr="00686730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333028285" w:edGrp="everyone"/>
            <w:r>
              <w:rPr>
                <w:color w:val="548DD4" w:themeColor="text2" w:themeTint="99"/>
              </w:rPr>
              <w:t>…</w:t>
            </w:r>
            <w:permEnd w:id="1333028285"/>
          </w:p>
        </w:tc>
        <w:tc>
          <w:tcPr>
            <w:tcW w:w="4111" w:type="dxa"/>
          </w:tcPr>
          <w:p w:rsidR="00B41555" w:rsidRPr="00F74EE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Kommandoraum</w:t>
            </w:r>
          </w:p>
        </w:tc>
      </w:tr>
      <w:tr w:rsidR="00B41555" w:rsidRPr="008732F6" w:rsidTr="00686730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231955598" w:edGrp="everyone"/>
            <w:r>
              <w:rPr>
                <w:color w:val="548DD4" w:themeColor="text2" w:themeTint="99"/>
              </w:rPr>
              <w:t>…</w:t>
            </w:r>
            <w:permEnd w:id="231955598"/>
          </w:p>
        </w:tc>
        <w:tc>
          <w:tcPr>
            <w:tcW w:w="4111" w:type="dxa"/>
          </w:tcPr>
          <w:p w:rsidR="00B41555" w:rsidRPr="00F74EE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Analogwertverarbeitung</w:t>
            </w:r>
          </w:p>
        </w:tc>
      </w:tr>
      <w:tr w:rsidR="00B41555" w:rsidRPr="008732F6" w:rsidTr="00DF16DB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071283433" w:edGrp="everyone"/>
            <w:r>
              <w:rPr>
                <w:color w:val="548DD4" w:themeColor="text2" w:themeTint="99"/>
              </w:rPr>
              <w:t>…</w:t>
            </w:r>
            <w:permEnd w:id="1071283433"/>
          </w:p>
        </w:tc>
        <w:tc>
          <w:tcPr>
            <w:tcW w:w="4111" w:type="dxa"/>
          </w:tcPr>
          <w:p w:rsidR="00B41555" w:rsidRPr="00F74EE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der Reihe nach</w:t>
            </w:r>
          </w:p>
        </w:tc>
      </w:tr>
      <w:tr w:rsidR="00B41555" w:rsidRPr="008732F6" w:rsidTr="00686730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2051361589" w:edGrp="everyone"/>
            <w:r>
              <w:rPr>
                <w:color w:val="548DD4" w:themeColor="text2" w:themeTint="99"/>
              </w:rPr>
              <w:t>…</w:t>
            </w:r>
            <w:permEnd w:id="2051361589"/>
          </w:p>
        </w:tc>
        <w:tc>
          <w:tcPr>
            <w:tcW w:w="4111" w:type="dxa"/>
          </w:tcPr>
          <w:p w:rsidR="00B41555" w:rsidRPr="00F74EE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Abänderung</w:t>
            </w:r>
          </w:p>
        </w:tc>
      </w:tr>
      <w:tr w:rsidR="00B41555" w:rsidRPr="008732F6" w:rsidTr="00686730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568474417" w:edGrp="everyone"/>
            <w:r>
              <w:rPr>
                <w:color w:val="548DD4" w:themeColor="text2" w:themeTint="99"/>
              </w:rPr>
              <w:t>…</w:t>
            </w:r>
            <w:permEnd w:id="1568474417"/>
          </w:p>
        </w:tc>
        <w:tc>
          <w:tcPr>
            <w:tcW w:w="4111" w:type="dxa"/>
          </w:tcPr>
          <w:p w:rsidR="00B41555" w:rsidRPr="00F74EE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Ergänzung</w:t>
            </w:r>
          </w:p>
        </w:tc>
      </w:tr>
      <w:tr w:rsidR="00B41555" w:rsidRPr="008732F6" w:rsidTr="00686730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719222325" w:edGrp="everyone"/>
            <w:r>
              <w:rPr>
                <w:color w:val="548DD4" w:themeColor="text2" w:themeTint="99"/>
              </w:rPr>
              <w:t>…</w:t>
            </w:r>
            <w:permEnd w:id="1719222325"/>
          </w:p>
        </w:tc>
        <w:tc>
          <w:tcPr>
            <w:tcW w:w="4111" w:type="dxa"/>
          </w:tcPr>
          <w:p w:rsidR="00B41555" w:rsidRPr="00F74EE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Heizleistung</w:t>
            </w:r>
          </w:p>
        </w:tc>
      </w:tr>
      <w:tr w:rsidR="00B41555" w:rsidRPr="008732F6" w:rsidTr="00686730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314277005" w:edGrp="everyone"/>
            <w:r>
              <w:rPr>
                <w:color w:val="548DD4" w:themeColor="text2" w:themeTint="99"/>
              </w:rPr>
              <w:t>…</w:t>
            </w:r>
            <w:permEnd w:id="314277005"/>
          </w:p>
        </w:tc>
        <w:tc>
          <w:tcPr>
            <w:tcW w:w="4111" w:type="dxa"/>
          </w:tcPr>
          <w:p w:rsidR="00B41555" w:rsidRPr="00F74EE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Einstellbereich</w:t>
            </w:r>
          </w:p>
        </w:tc>
      </w:tr>
      <w:tr w:rsidR="00B41555" w:rsidRPr="008732F6" w:rsidTr="00686730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798708932" w:edGrp="everyone"/>
            <w:r>
              <w:rPr>
                <w:color w:val="548DD4" w:themeColor="text2" w:themeTint="99"/>
              </w:rPr>
              <w:t>…</w:t>
            </w:r>
            <w:permEnd w:id="798708932"/>
          </w:p>
        </w:tc>
        <w:tc>
          <w:tcPr>
            <w:tcW w:w="4111" w:type="dxa"/>
          </w:tcPr>
          <w:p w:rsidR="00B41555" w:rsidRPr="00F74EE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</w:pPr>
            <w:r>
              <w:t>Signalsäule</w:t>
            </w:r>
          </w:p>
        </w:tc>
      </w:tr>
      <w:tr w:rsidR="00B41555" w:rsidRPr="008732F6" w:rsidTr="00686730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296594833" w:edGrp="everyone"/>
            <w:r>
              <w:rPr>
                <w:color w:val="548DD4" w:themeColor="text2" w:themeTint="99"/>
              </w:rPr>
              <w:t>…</w:t>
            </w:r>
            <w:permEnd w:id="1296594833"/>
          </w:p>
        </w:tc>
        <w:tc>
          <w:tcPr>
            <w:tcW w:w="4111" w:type="dxa"/>
          </w:tcPr>
          <w:p w:rsidR="00B41555" w:rsidRPr="00D20678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rFonts w:ascii="Comic Sans MS" w:hAnsi="Comic Sans MS"/>
                <w:color w:val="548DD4" w:themeColor="text2" w:themeTint="99"/>
              </w:rPr>
            </w:pPr>
            <w:r>
              <w:t>Stellventil</w:t>
            </w:r>
          </w:p>
        </w:tc>
      </w:tr>
      <w:tr w:rsidR="00381ED3" w:rsidRPr="008732F6" w:rsidTr="00DF16DB">
        <w:tc>
          <w:tcPr>
            <w:tcW w:w="4361" w:type="dxa"/>
          </w:tcPr>
          <w:p w:rsidR="00381ED3" w:rsidRPr="00C15777" w:rsidRDefault="00381ED3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r w:rsidRPr="00381ED3">
              <w:t>to</w:t>
            </w:r>
            <w:r>
              <w:rPr>
                <w:color w:val="548DD4" w:themeColor="text2" w:themeTint="99"/>
              </w:rPr>
              <w:t xml:space="preserve"> </w:t>
            </w:r>
            <w:permStart w:id="2046696228" w:edGrp="everyone"/>
            <w:r w:rsidR="00B41555">
              <w:rPr>
                <w:color w:val="548DD4" w:themeColor="text2" w:themeTint="99"/>
              </w:rPr>
              <w:t>…</w:t>
            </w:r>
            <w:permEnd w:id="2046696228"/>
            <w:r>
              <w:rPr>
                <w:color w:val="548DD4" w:themeColor="text2" w:themeTint="99"/>
              </w:rPr>
              <w:t xml:space="preserve"> </w:t>
            </w:r>
          </w:p>
        </w:tc>
        <w:tc>
          <w:tcPr>
            <w:tcW w:w="4111" w:type="dxa"/>
          </w:tcPr>
          <w:p w:rsidR="00381ED3" w:rsidRPr="00D20678" w:rsidRDefault="00381ED3" w:rsidP="00381ED3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rFonts w:ascii="Comic Sans MS" w:hAnsi="Comic Sans MS"/>
                <w:color w:val="548DD4" w:themeColor="text2" w:themeTint="99"/>
              </w:rPr>
            </w:pPr>
            <w:r>
              <w:t>einspeisen</w:t>
            </w:r>
          </w:p>
        </w:tc>
      </w:tr>
      <w:tr w:rsidR="00B41555" w:rsidRPr="008732F6" w:rsidTr="00686730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2022004067" w:edGrp="everyone"/>
            <w:r>
              <w:rPr>
                <w:color w:val="548DD4" w:themeColor="text2" w:themeTint="99"/>
              </w:rPr>
              <w:t>…</w:t>
            </w:r>
            <w:permEnd w:id="2022004067"/>
          </w:p>
        </w:tc>
        <w:tc>
          <w:tcPr>
            <w:tcW w:w="4111" w:type="dxa"/>
          </w:tcPr>
          <w:p w:rsidR="00B41555" w:rsidRPr="00D20678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rFonts w:ascii="Comic Sans MS" w:hAnsi="Comic Sans MS"/>
                <w:color w:val="548DD4" w:themeColor="text2" w:themeTint="99"/>
              </w:rPr>
            </w:pPr>
            <w:r>
              <w:t>Drahtbruch</w:t>
            </w:r>
          </w:p>
        </w:tc>
      </w:tr>
      <w:tr w:rsidR="00B41555" w:rsidRPr="008732F6" w:rsidTr="00686730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702121419" w:edGrp="everyone"/>
            <w:r>
              <w:rPr>
                <w:color w:val="548DD4" w:themeColor="text2" w:themeTint="99"/>
              </w:rPr>
              <w:t>…</w:t>
            </w:r>
            <w:permEnd w:id="1702121419"/>
          </w:p>
        </w:tc>
        <w:tc>
          <w:tcPr>
            <w:tcW w:w="4111" w:type="dxa"/>
          </w:tcPr>
          <w:p w:rsidR="00B41555" w:rsidRPr="00D20678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rPr>
                <w:rFonts w:ascii="Comic Sans MS" w:hAnsi="Comic Sans MS"/>
                <w:color w:val="548DD4" w:themeColor="text2" w:themeTint="99"/>
              </w:rPr>
            </w:pPr>
            <w:r>
              <w:t>drahtbruchsicher, fehlersicher, ausfallsicher</w:t>
            </w:r>
          </w:p>
        </w:tc>
      </w:tr>
      <w:tr w:rsidR="00B41555" w:rsidRPr="008732F6" w:rsidTr="00686730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220359266" w:edGrp="everyone"/>
            <w:r>
              <w:rPr>
                <w:color w:val="548DD4" w:themeColor="text2" w:themeTint="99"/>
              </w:rPr>
              <w:t>…</w:t>
            </w:r>
            <w:permEnd w:id="220359266"/>
          </w:p>
        </w:tc>
        <w:tc>
          <w:tcPr>
            <w:tcW w:w="4111" w:type="dxa"/>
          </w:tcPr>
          <w:p w:rsidR="00B41555" w:rsidRPr="00D20678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rFonts w:ascii="Comic Sans MS" w:hAnsi="Comic Sans MS"/>
                <w:color w:val="548DD4" w:themeColor="text2" w:themeTint="99"/>
              </w:rPr>
            </w:pPr>
            <w:r>
              <w:t>Schlussbetrachtung</w:t>
            </w:r>
          </w:p>
        </w:tc>
      </w:tr>
      <w:tr w:rsidR="00B41555" w:rsidRPr="008732F6" w:rsidTr="00686730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21770445" w:edGrp="everyone"/>
            <w:r>
              <w:rPr>
                <w:color w:val="548DD4" w:themeColor="text2" w:themeTint="99"/>
              </w:rPr>
              <w:t>…</w:t>
            </w:r>
            <w:permEnd w:id="121770445"/>
          </w:p>
        </w:tc>
        <w:tc>
          <w:tcPr>
            <w:tcW w:w="4111" w:type="dxa"/>
          </w:tcPr>
          <w:p w:rsidR="00B41555" w:rsidRPr="00D20678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rFonts w:ascii="Comic Sans MS" w:hAnsi="Comic Sans MS"/>
                <w:color w:val="548DD4" w:themeColor="text2" w:themeTint="99"/>
              </w:rPr>
            </w:pPr>
            <w:r>
              <w:t>Zeitplan</w:t>
            </w:r>
          </w:p>
        </w:tc>
      </w:tr>
      <w:tr w:rsidR="00B41555" w:rsidRPr="008732F6" w:rsidTr="00686730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2120752492" w:edGrp="everyone"/>
            <w:r>
              <w:rPr>
                <w:color w:val="548DD4" w:themeColor="text2" w:themeTint="99"/>
              </w:rPr>
              <w:t>…</w:t>
            </w:r>
            <w:permEnd w:id="2120752492"/>
          </w:p>
        </w:tc>
        <w:tc>
          <w:tcPr>
            <w:tcW w:w="411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735263034" w:edGrp="everyone"/>
            <w:r>
              <w:rPr>
                <w:color w:val="548DD4" w:themeColor="text2" w:themeTint="99"/>
              </w:rPr>
              <w:t>…</w:t>
            </w:r>
            <w:permEnd w:id="735263034"/>
          </w:p>
        </w:tc>
      </w:tr>
      <w:tr w:rsidR="00B41555" w:rsidRPr="008732F6" w:rsidTr="00686730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732367743" w:edGrp="everyone"/>
            <w:r>
              <w:rPr>
                <w:color w:val="548DD4" w:themeColor="text2" w:themeTint="99"/>
              </w:rPr>
              <w:t>…</w:t>
            </w:r>
            <w:permEnd w:id="732367743"/>
          </w:p>
        </w:tc>
        <w:tc>
          <w:tcPr>
            <w:tcW w:w="411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303015052" w:edGrp="everyone"/>
            <w:r>
              <w:rPr>
                <w:color w:val="548DD4" w:themeColor="text2" w:themeTint="99"/>
              </w:rPr>
              <w:t>…</w:t>
            </w:r>
            <w:permEnd w:id="1303015052"/>
          </w:p>
        </w:tc>
      </w:tr>
      <w:tr w:rsidR="00B41555" w:rsidRPr="008732F6" w:rsidTr="00686730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147484675" w:edGrp="everyone"/>
            <w:r>
              <w:rPr>
                <w:color w:val="548DD4" w:themeColor="text2" w:themeTint="99"/>
              </w:rPr>
              <w:t>…</w:t>
            </w:r>
            <w:permEnd w:id="1147484675"/>
          </w:p>
        </w:tc>
        <w:tc>
          <w:tcPr>
            <w:tcW w:w="411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847467175" w:edGrp="everyone"/>
            <w:r>
              <w:rPr>
                <w:color w:val="548DD4" w:themeColor="text2" w:themeTint="99"/>
              </w:rPr>
              <w:t>…</w:t>
            </w:r>
            <w:permEnd w:id="1847467175"/>
          </w:p>
        </w:tc>
      </w:tr>
      <w:tr w:rsidR="00B41555" w:rsidRPr="008732F6" w:rsidTr="00686730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588923802" w:edGrp="everyone"/>
            <w:r>
              <w:rPr>
                <w:color w:val="548DD4" w:themeColor="text2" w:themeTint="99"/>
              </w:rPr>
              <w:t>…</w:t>
            </w:r>
            <w:permEnd w:id="588923802"/>
          </w:p>
        </w:tc>
        <w:tc>
          <w:tcPr>
            <w:tcW w:w="411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058687342" w:edGrp="everyone"/>
            <w:r>
              <w:rPr>
                <w:color w:val="548DD4" w:themeColor="text2" w:themeTint="99"/>
              </w:rPr>
              <w:t>…</w:t>
            </w:r>
            <w:permEnd w:id="1058687342"/>
          </w:p>
        </w:tc>
      </w:tr>
      <w:tr w:rsidR="00B41555" w:rsidRPr="008732F6" w:rsidTr="00686730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421086272" w:edGrp="everyone"/>
            <w:r>
              <w:rPr>
                <w:color w:val="548DD4" w:themeColor="text2" w:themeTint="99"/>
              </w:rPr>
              <w:t>…</w:t>
            </w:r>
            <w:permEnd w:id="1421086272"/>
          </w:p>
        </w:tc>
        <w:tc>
          <w:tcPr>
            <w:tcW w:w="411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10443363" w:edGrp="everyone"/>
            <w:r>
              <w:rPr>
                <w:color w:val="548DD4" w:themeColor="text2" w:themeTint="99"/>
              </w:rPr>
              <w:t>…</w:t>
            </w:r>
            <w:permEnd w:id="110443363"/>
          </w:p>
        </w:tc>
      </w:tr>
      <w:tr w:rsidR="00B41555" w:rsidRPr="008732F6" w:rsidTr="00686730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763116004" w:edGrp="everyone"/>
            <w:r>
              <w:rPr>
                <w:color w:val="548DD4" w:themeColor="text2" w:themeTint="99"/>
              </w:rPr>
              <w:t>…</w:t>
            </w:r>
            <w:permEnd w:id="763116004"/>
          </w:p>
        </w:tc>
        <w:tc>
          <w:tcPr>
            <w:tcW w:w="411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93921755" w:edGrp="everyone"/>
            <w:r>
              <w:rPr>
                <w:color w:val="548DD4" w:themeColor="text2" w:themeTint="99"/>
              </w:rPr>
              <w:t>…</w:t>
            </w:r>
            <w:permEnd w:id="93921755"/>
          </w:p>
        </w:tc>
      </w:tr>
      <w:tr w:rsidR="00B41555" w:rsidRPr="008732F6" w:rsidTr="00686730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416191551" w:edGrp="everyone"/>
            <w:r>
              <w:rPr>
                <w:color w:val="548DD4" w:themeColor="text2" w:themeTint="99"/>
              </w:rPr>
              <w:t>…</w:t>
            </w:r>
            <w:permEnd w:id="1416191551"/>
          </w:p>
        </w:tc>
        <w:tc>
          <w:tcPr>
            <w:tcW w:w="411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219092512" w:edGrp="everyone"/>
            <w:r>
              <w:rPr>
                <w:color w:val="548DD4" w:themeColor="text2" w:themeTint="99"/>
              </w:rPr>
              <w:t>…</w:t>
            </w:r>
            <w:permEnd w:id="219092512"/>
          </w:p>
        </w:tc>
      </w:tr>
      <w:tr w:rsidR="00B41555" w:rsidRPr="008732F6" w:rsidTr="00686730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571292669" w:edGrp="everyone"/>
            <w:r>
              <w:rPr>
                <w:color w:val="548DD4" w:themeColor="text2" w:themeTint="99"/>
              </w:rPr>
              <w:t>…</w:t>
            </w:r>
            <w:permEnd w:id="571292669"/>
          </w:p>
        </w:tc>
        <w:tc>
          <w:tcPr>
            <w:tcW w:w="411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804850966" w:edGrp="everyone"/>
            <w:r>
              <w:rPr>
                <w:color w:val="548DD4" w:themeColor="text2" w:themeTint="99"/>
              </w:rPr>
              <w:t>…</w:t>
            </w:r>
            <w:permEnd w:id="804850966"/>
          </w:p>
        </w:tc>
      </w:tr>
      <w:tr w:rsidR="00B41555" w:rsidRPr="00D20678" w:rsidTr="00146CB9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322266855" w:edGrp="everyone"/>
            <w:r>
              <w:rPr>
                <w:color w:val="548DD4" w:themeColor="text2" w:themeTint="99"/>
              </w:rPr>
              <w:t>…</w:t>
            </w:r>
            <w:permEnd w:id="1322266855"/>
          </w:p>
        </w:tc>
        <w:tc>
          <w:tcPr>
            <w:tcW w:w="411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420048439" w:edGrp="everyone"/>
            <w:r>
              <w:rPr>
                <w:color w:val="548DD4" w:themeColor="text2" w:themeTint="99"/>
              </w:rPr>
              <w:t>…</w:t>
            </w:r>
            <w:permEnd w:id="1420048439"/>
          </w:p>
        </w:tc>
      </w:tr>
      <w:tr w:rsidR="00B41555" w:rsidRPr="00D20678" w:rsidTr="00146CB9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158762369" w:edGrp="everyone"/>
            <w:r>
              <w:rPr>
                <w:color w:val="548DD4" w:themeColor="text2" w:themeTint="99"/>
              </w:rPr>
              <w:t>…</w:t>
            </w:r>
            <w:permEnd w:id="1158762369"/>
          </w:p>
        </w:tc>
        <w:tc>
          <w:tcPr>
            <w:tcW w:w="411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476666499" w:edGrp="everyone"/>
            <w:r>
              <w:rPr>
                <w:color w:val="548DD4" w:themeColor="text2" w:themeTint="99"/>
              </w:rPr>
              <w:t>…</w:t>
            </w:r>
            <w:permEnd w:id="476666499"/>
          </w:p>
        </w:tc>
      </w:tr>
      <w:tr w:rsidR="00B41555" w:rsidRPr="008732F6" w:rsidTr="00686730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1136728804" w:edGrp="everyone"/>
            <w:r>
              <w:rPr>
                <w:color w:val="548DD4" w:themeColor="text2" w:themeTint="99"/>
              </w:rPr>
              <w:t>…</w:t>
            </w:r>
            <w:permEnd w:id="1136728804"/>
          </w:p>
        </w:tc>
        <w:tc>
          <w:tcPr>
            <w:tcW w:w="411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896665357" w:edGrp="everyone"/>
            <w:r>
              <w:rPr>
                <w:color w:val="548DD4" w:themeColor="text2" w:themeTint="99"/>
              </w:rPr>
              <w:t>…</w:t>
            </w:r>
            <w:permEnd w:id="896665357"/>
          </w:p>
        </w:tc>
      </w:tr>
      <w:tr w:rsidR="00B41555" w:rsidRPr="008732F6" w:rsidTr="00686730">
        <w:tc>
          <w:tcPr>
            <w:tcW w:w="436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776607255" w:edGrp="everyone"/>
            <w:r>
              <w:rPr>
                <w:color w:val="548DD4" w:themeColor="text2" w:themeTint="99"/>
              </w:rPr>
              <w:t>…</w:t>
            </w:r>
            <w:permEnd w:id="776607255"/>
          </w:p>
        </w:tc>
        <w:tc>
          <w:tcPr>
            <w:tcW w:w="4111" w:type="dxa"/>
          </w:tcPr>
          <w:p w:rsidR="00B41555" w:rsidRPr="00C15777" w:rsidRDefault="00B41555" w:rsidP="00B41555">
            <w:pPr>
              <w:pStyle w:val="Textkrper-Zeileneinzug"/>
              <w:numPr>
                <w:ilvl w:val="0"/>
                <w:numId w:val="0"/>
              </w:numPr>
              <w:spacing w:before="60"/>
              <w:jc w:val="both"/>
              <w:rPr>
                <w:color w:val="548DD4" w:themeColor="text2" w:themeTint="99"/>
              </w:rPr>
            </w:pPr>
            <w:permStart w:id="320436886" w:edGrp="everyone"/>
            <w:r>
              <w:rPr>
                <w:color w:val="548DD4" w:themeColor="text2" w:themeTint="99"/>
              </w:rPr>
              <w:t>…</w:t>
            </w:r>
            <w:permEnd w:id="320436886"/>
          </w:p>
        </w:tc>
      </w:tr>
    </w:tbl>
    <w:p w:rsidR="00BC3D89" w:rsidRDefault="00BC3D89" w:rsidP="00674AD5">
      <w:pPr>
        <w:spacing w:before="240" w:after="120"/>
        <w:ind w:left="567"/>
        <w:rPr>
          <w:rFonts w:ascii="Verdana" w:hAnsi="Verdana" w:cs="Arial"/>
          <w:b/>
          <w:color w:val="000000"/>
          <w:sz w:val="22"/>
          <w:szCs w:val="22"/>
          <w:lang w:val="de-CH" w:eastAsia="de-CH"/>
        </w:rPr>
      </w:pPr>
    </w:p>
    <w:sectPr w:rsidR="00BC3D89" w:rsidSect="007718E0">
      <w:headerReference w:type="default" r:id="rId22"/>
      <w:footerReference w:type="default" r:id="rId23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97E" w:rsidRDefault="007A597E">
      <w:r>
        <w:separator/>
      </w:r>
    </w:p>
  </w:endnote>
  <w:endnote w:type="continuationSeparator" w:id="0">
    <w:p w:rsidR="007A597E" w:rsidRDefault="007A5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730" w:rsidRPr="00D27E1F" w:rsidRDefault="00686730" w:rsidP="00D27E1F">
    <w:pPr>
      <w:rPr>
        <w:rFonts w:ascii="Arial" w:hAnsi="Arial" w:cs="Arial"/>
        <w:sz w:val="16"/>
        <w:szCs w:val="16"/>
      </w:rPr>
    </w:pPr>
    <w:r w:rsidRPr="00D27E1F">
      <w:rPr>
        <w:rFonts w:ascii="Arial" w:hAnsi="Arial" w:cs="Arial"/>
        <w:sz w:val="16"/>
        <w:szCs w:val="16"/>
        <w:lang w:val="de-CH"/>
      </w:rPr>
      <w:t xml:space="preserve">Datum: </w:t>
    </w:r>
    <w:r w:rsidRPr="00D27E1F">
      <w:rPr>
        <w:rFonts w:ascii="Arial" w:hAnsi="Arial" w:cs="Arial"/>
        <w:sz w:val="16"/>
        <w:szCs w:val="16"/>
        <w:lang w:val="de-CH"/>
      </w:rPr>
      <w:fldChar w:fldCharType="begin"/>
    </w:r>
    <w:r w:rsidRPr="00D27E1F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Pr="00D27E1F">
      <w:rPr>
        <w:rFonts w:ascii="Arial" w:hAnsi="Arial" w:cs="Arial"/>
        <w:sz w:val="16"/>
        <w:szCs w:val="16"/>
        <w:lang w:val="de-CH"/>
      </w:rPr>
      <w:fldChar w:fldCharType="separate"/>
    </w:r>
    <w:r w:rsidR="00E910AC">
      <w:rPr>
        <w:rFonts w:ascii="Arial" w:hAnsi="Arial" w:cs="Arial"/>
        <w:noProof/>
        <w:sz w:val="16"/>
        <w:szCs w:val="16"/>
        <w:lang w:val="de-CH"/>
      </w:rPr>
      <w:t>03.08.15</w:t>
    </w:r>
    <w:r w:rsidRPr="00D27E1F">
      <w:rPr>
        <w:rFonts w:ascii="Arial" w:hAnsi="Arial" w:cs="Arial"/>
        <w:sz w:val="16"/>
        <w:szCs w:val="16"/>
        <w:lang w:val="de-CH"/>
      </w:rPr>
      <w:fldChar w:fldCharType="end"/>
    </w:r>
    <w:r>
      <w:rPr>
        <w:rFonts w:ascii="Arial" w:hAnsi="Arial" w:cs="Arial"/>
        <w:sz w:val="16"/>
        <w:szCs w:val="16"/>
        <w:lang w:val="de-CH"/>
      </w:rPr>
      <w:t xml:space="preserve"> / © by </w:t>
    </w:r>
    <w:r w:rsidRPr="00D27E1F">
      <w:rPr>
        <w:rFonts w:ascii="Arial" w:hAnsi="Arial" w:cs="Arial"/>
        <w:sz w:val="16"/>
        <w:szCs w:val="16"/>
        <w:lang w:val="de-CH"/>
      </w:rPr>
      <w:t>Roman Moser</w:t>
    </w:r>
    <w:r w:rsidRPr="00D27E1F">
      <w:rPr>
        <w:rFonts w:ascii="Arial" w:hAnsi="Arial" w:cs="Arial"/>
        <w:sz w:val="16"/>
        <w:szCs w:val="16"/>
        <w:lang w:val="de-CH"/>
      </w:rPr>
      <w:tab/>
    </w:r>
    <w:r w:rsidRPr="00D27E1F">
      <w:rPr>
        <w:rFonts w:ascii="Arial" w:hAnsi="Arial" w:cs="Arial"/>
        <w:sz w:val="16"/>
        <w:szCs w:val="16"/>
        <w:lang w:val="de-CH"/>
      </w:rPr>
      <w:tab/>
      <w:t xml:space="preserve"> </w:t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  <w:t xml:space="preserve">                             </w:t>
    </w:r>
    <w:r w:rsidRPr="00D27E1F">
      <w:rPr>
        <w:rFonts w:ascii="Arial" w:hAnsi="Arial" w:cs="Arial"/>
        <w:sz w:val="16"/>
        <w:szCs w:val="16"/>
        <w:lang w:val="de-CH"/>
      </w:rPr>
      <w:t xml:space="preserve">Seite: </w:t>
    </w:r>
    <w:sdt>
      <w:sdtPr>
        <w:rPr>
          <w:rFonts w:ascii="Arial" w:hAnsi="Arial" w:cs="Arial"/>
          <w:sz w:val="16"/>
          <w:szCs w:val="16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  <w:szCs w:val="16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Pr="00D27E1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D27E1F">
              <w:rPr>
                <w:rFonts w:ascii="Arial" w:hAnsi="Arial" w:cs="Arial"/>
                <w:sz w:val="16"/>
                <w:szCs w:val="16"/>
              </w:rPr>
              <w:instrText xml:space="preserve"> PAGE   \* MERGEFORMAT </w:instrText>
            </w:r>
            <w:r w:rsidRPr="00D27E1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E910AC">
              <w:rPr>
                <w:rFonts w:ascii="Arial" w:hAnsi="Arial" w:cs="Arial"/>
                <w:noProof/>
                <w:sz w:val="16"/>
                <w:szCs w:val="16"/>
              </w:rPr>
              <w:t>4</w:t>
            </w:r>
            <w:r w:rsidRPr="00D27E1F">
              <w:rPr>
                <w:rFonts w:ascii="Arial" w:hAnsi="Arial" w:cs="Arial"/>
                <w:sz w:val="16"/>
                <w:szCs w:val="16"/>
              </w:rPr>
              <w:fldChar w:fldCharType="end"/>
            </w:r>
          </w:sdtContent>
        </w:sdt>
      </w:sdtContent>
    </w:sdt>
    <w:r w:rsidRPr="00D27E1F">
      <w:rPr>
        <w:rStyle w:val="Seitenzahl"/>
        <w:rFonts w:ascii="Arial" w:hAnsi="Arial" w:cs="Arial"/>
        <w:sz w:val="16"/>
        <w:szCs w:val="16"/>
        <w:lang w:val="de-CH"/>
      </w:rPr>
      <w:br/>
      <w:t xml:space="preserve">Datei: 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D27E1F">
      <w:rPr>
        <w:rStyle w:val="Seitenzahl"/>
        <w:rFonts w:ascii="Arial" w:hAnsi="Arial" w:cs="Arial"/>
        <w:snapToGrid w:val="0"/>
        <w:sz w:val="16"/>
        <w:szCs w:val="16"/>
        <w:lang w:val="de-CH"/>
      </w:rPr>
      <w:instrText xml:space="preserve"> FILENAME </w:instrTex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E910AC">
      <w:rPr>
        <w:rStyle w:val="Seitenzahl"/>
        <w:rFonts w:ascii="Arial" w:hAnsi="Arial" w:cs="Arial"/>
        <w:noProof/>
        <w:snapToGrid w:val="0"/>
        <w:sz w:val="16"/>
        <w:szCs w:val="16"/>
        <w:lang w:val="de-CH"/>
      </w:rPr>
      <w:t>AUF3.4.5_HeatingControl.docx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97E" w:rsidRDefault="007A597E">
      <w:r>
        <w:separator/>
      </w:r>
    </w:p>
  </w:footnote>
  <w:footnote w:type="continuationSeparator" w:id="0">
    <w:p w:rsidR="007A597E" w:rsidRDefault="007A59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686730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686730" w:rsidRDefault="00686730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w:drawing>
              <wp:inline distT="0" distB="0" distL="0" distR="0" wp14:anchorId="5B8596F5" wp14:editId="2EFD25D9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686730" w:rsidRDefault="00686730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686730" w:rsidRDefault="00686730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686730" w:rsidRDefault="00686730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Class:</w:t>
          </w:r>
        </w:p>
      </w:tc>
    </w:tr>
    <w:tr w:rsidR="00686730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686730" w:rsidRDefault="0068673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686730" w:rsidRDefault="0068673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686730" w:rsidRDefault="00686730" w:rsidP="002C24A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Control tasks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686730" w:rsidRDefault="00686730" w:rsidP="00C7335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AU2</w:t>
          </w:r>
        </w:p>
      </w:tc>
    </w:tr>
  </w:tbl>
  <w:p w:rsidR="00686730" w:rsidRDefault="00686730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686730" w:rsidRDefault="00686730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7F6"/>
    <w:multiLevelType w:val="hybridMultilevel"/>
    <w:tmpl w:val="315A9D56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2">
    <w:nsid w:val="0C583A10"/>
    <w:multiLevelType w:val="hybridMultilevel"/>
    <w:tmpl w:val="FD60DDF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06C249B"/>
    <w:multiLevelType w:val="hybridMultilevel"/>
    <w:tmpl w:val="8DD0F06C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0CF762E"/>
    <w:multiLevelType w:val="hybridMultilevel"/>
    <w:tmpl w:val="433A9C66"/>
    <w:lvl w:ilvl="0" w:tplc="9F4A84A6">
      <w:start w:val="7"/>
      <w:numFmt w:val="bullet"/>
      <w:pStyle w:val="Textkrper-Zeileneinzug"/>
      <w:lvlText w:val="-"/>
      <w:lvlJc w:val="left"/>
      <w:pPr>
        <w:tabs>
          <w:tab w:val="num" w:pos="1137"/>
        </w:tabs>
        <w:ind w:left="1137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857"/>
        </w:tabs>
        <w:ind w:left="1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77"/>
        </w:tabs>
        <w:ind w:left="2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97"/>
        </w:tabs>
        <w:ind w:left="3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017"/>
        </w:tabs>
        <w:ind w:left="4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737"/>
        </w:tabs>
        <w:ind w:left="4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457"/>
        </w:tabs>
        <w:ind w:left="5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77"/>
        </w:tabs>
        <w:ind w:left="6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97"/>
        </w:tabs>
        <w:ind w:left="6897" w:hanging="360"/>
      </w:pPr>
      <w:rPr>
        <w:rFonts w:ascii="Wingdings" w:hAnsi="Wingdings" w:hint="default"/>
      </w:rPr>
    </w:lvl>
  </w:abstractNum>
  <w:abstractNum w:abstractNumId="5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6">
    <w:nsid w:val="175B266C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7D4607"/>
    <w:multiLevelType w:val="hybridMultilevel"/>
    <w:tmpl w:val="2C16B13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E683B9D"/>
    <w:multiLevelType w:val="hybridMultilevel"/>
    <w:tmpl w:val="5754A40C"/>
    <w:lvl w:ilvl="0" w:tplc="842CFF72">
      <w:numFmt w:val="bullet"/>
      <w:lvlText w:val="-"/>
      <w:lvlJc w:val="left"/>
      <w:pPr>
        <w:ind w:left="1287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EF25B15"/>
    <w:multiLevelType w:val="hybridMultilevel"/>
    <w:tmpl w:val="0EE481EE"/>
    <w:lvl w:ilvl="0" w:tplc="0807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11">
    <w:nsid w:val="220731F9"/>
    <w:multiLevelType w:val="hybridMultilevel"/>
    <w:tmpl w:val="03DEC728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30C3824"/>
    <w:multiLevelType w:val="hybridMultilevel"/>
    <w:tmpl w:val="F96A0748"/>
    <w:lvl w:ilvl="0" w:tplc="FAD21582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>
    <w:nsid w:val="25736CF4"/>
    <w:multiLevelType w:val="hybridMultilevel"/>
    <w:tmpl w:val="01241E7C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8FA4331"/>
    <w:multiLevelType w:val="hybridMultilevel"/>
    <w:tmpl w:val="FF9A5EBE"/>
    <w:lvl w:ilvl="0" w:tplc="FAD21582">
      <w:numFmt w:val="bullet"/>
      <w:lvlText w:val=""/>
      <w:lvlJc w:val="left"/>
      <w:pPr>
        <w:ind w:left="1647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>
    <w:nsid w:val="2A1523B2"/>
    <w:multiLevelType w:val="hybridMultilevel"/>
    <w:tmpl w:val="7A70B1E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DCE7CDE"/>
    <w:multiLevelType w:val="hybridMultilevel"/>
    <w:tmpl w:val="8092F3A4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2ED42D41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FC76FC"/>
    <w:multiLevelType w:val="hybridMultilevel"/>
    <w:tmpl w:val="F61E6B22"/>
    <w:lvl w:ilvl="0" w:tplc="6E60BB06">
      <w:start w:val="3"/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3C431AF1"/>
    <w:multiLevelType w:val="hybridMultilevel"/>
    <w:tmpl w:val="2C16B13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D4822F9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FB63DA"/>
    <w:multiLevelType w:val="hybridMultilevel"/>
    <w:tmpl w:val="2A767B9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4CB7379"/>
    <w:multiLevelType w:val="hybridMultilevel"/>
    <w:tmpl w:val="7A70B1E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5E078B5"/>
    <w:multiLevelType w:val="hybridMultilevel"/>
    <w:tmpl w:val="588A1EC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4AA42AAB"/>
    <w:multiLevelType w:val="hybridMultilevel"/>
    <w:tmpl w:val="50683754"/>
    <w:lvl w:ilvl="0" w:tplc="112AE576">
      <w:start w:val="1"/>
      <w:numFmt w:val="bullet"/>
      <w:lvlText w:val=""/>
      <w:lvlJc w:val="left"/>
      <w:pPr>
        <w:ind w:left="164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0E788B"/>
    <w:multiLevelType w:val="hybridMultilevel"/>
    <w:tmpl w:val="A4F48E9C"/>
    <w:lvl w:ilvl="0" w:tplc="6480F9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EBD6A04"/>
    <w:multiLevelType w:val="hybridMultilevel"/>
    <w:tmpl w:val="757A38C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EC77A17"/>
    <w:multiLevelType w:val="hybridMultilevel"/>
    <w:tmpl w:val="DB4C7C60"/>
    <w:lvl w:ilvl="0" w:tplc="81529656">
      <w:numFmt w:val="bullet"/>
      <w:lvlText w:val=""/>
      <w:lvlJc w:val="left"/>
      <w:pPr>
        <w:ind w:left="1287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20D7F10"/>
    <w:multiLevelType w:val="hybridMultilevel"/>
    <w:tmpl w:val="79A07C4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3744408"/>
    <w:multiLevelType w:val="singleLevel"/>
    <w:tmpl w:val="690C8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Marlett" w:hint="default"/>
        <w:sz w:val="24"/>
      </w:rPr>
    </w:lvl>
  </w:abstractNum>
  <w:abstractNum w:abstractNumId="30">
    <w:nsid w:val="564F5A98"/>
    <w:multiLevelType w:val="hybridMultilevel"/>
    <w:tmpl w:val="9410C29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6EC73D7"/>
    <w:multiLevelType w:val="hybridMultilevel"/>
    <w:tmpl w:val="CF487378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58EE7606"/>
    <w:multiLevelType w:val="hybridMultilevel"/>
    <w:tmpl w:val="6ABAC68A"/>
    <w:lvl w:ilvl="0" w:tplc="CBF279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AF6837"/>
    <w:multiLevelType w:val="hybridMultilevel"/>
    <w:tmpl w:val="3BAA4F94"/>
    <w:lvl w:ilvl="0" w:tplc="37A2C954">
      <w:start w:val="1"/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  <w:b/>
        <w:sz w:val="20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>
    <w:nsid w:val="5CD05706"/>
    <w:multiLevelType w:val="hybridMultilevel"/>
    <w:tmpl w:val="288CCA36"/>
    <w:lvl w:ilvl="0" w:tplc="5106DD8E">
      <w:start w:val="1"/>
      <w:numFmt w:val="bullet"/>
      <w:lvlText w:val="-"/>
      <w:lvlJc w:val="left"/>
      <w:pPr>
        <w:ind w:left="927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>
    <w:nsid w:val="5E023E9C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6A5161"/>
    <w:multiLevelType w:val="hybridMultilevel"/>
    <w:tmpl w:val="757A38C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666032DE"/>
    <w:multiLevelType w:val="hybridMultilevel"/>
    <w:tmpl w:val="355C58A0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68681F7C"/>
    <w:multiLevelType w:val="hybridMultilevel"/>
    <w:tmpl w:val="B6CC4A32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>
    <w:nsid w:val="68986AB5"/>
    <w:multiLevelType w:val="hybridMultilevel"/>
    <w:tmpl w:val="9FBC7AC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B11DFC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E37817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0B63F4"/>
    <w:multiLevelType w:val="hybridMultilevel"/>
    <w:tmpl w:val="93604DA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>
    <w:nsid w:val="6BFC001C"/>
    <w:multiLevelType w:val="hybridMultilevel"/>
    <w:tmpl w:val="0BA61E0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6C65293D"/>
    <w:multiLevelType w:val="hybridMultilevel"/>
    <w:tmpl w:val="CD8C0F02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5">
    <w:nsid w:val="6D315050"/>
    <w:multiLevelType w:val="hybridMultilevel"/>
    <w:tmpl w:val="B0B6EAB2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343D41"/>
    <w:multiLevelType w:val="hybridMultilevel"/>
    <w:tmpl w:val="6F184720"/>
    <w:lvl w:ilvl="0" w:tplc="0807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>
    <w:nsid w:val="719E1D3C"/>
    <w:multiLevelType w:val="hybridMultilevel"/>
    <w:tmpl w:val="5B0AE99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8">
    <w:nsid w:val="7CE35511"/>
    <w:multiLevelType w:val="hybridMultilevel"/>
    <w:tmpl w:val="757A38C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9">
    <w:nsid w:val="7EB81F39"/>
    <w:multiLevelType w:val="hybridMultilevel"/>
    <w:tmpl w:val="96E09AD8"/>
    <w:lvl w:ilvl="0" w:tplc="6480F9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5"/>
  </w:num>
  <w:num w:numId="3">
    <w:abstractNumId w:val="1"/>
  </w:num>
  <w:num w:numId="4">
    <w:abstractNumId w:val="15"/>
  </w:num>
  <w:num w:numId="5">
    <w:abstractNumId w:val="2"/>
  </w:num>
  <w:num w:numId="6">
    <w:abstractNumId w:val="23"/>
  </w:num>
  <w:num w:numId="7">
    <w:abstractNumId w:val="43"/>
  </w:num>
  <w:num w:numId="8">
    <w:abstractNumId w:val="30"/>
  </w:num>
  <w:num w:numId="9">
    <w:abstractNumId w:val="3"/>
  </w:num>
  <w:num w:numId="10">
    <w:abstractNumId w:val="41"/>
  </w:num>
  <w:num w:numId="11">
    <w:abstractNumId w:val="20"/>
  </w:num>
  <w:num w:numId="12">
    <w:abstractNumId w:val="37"/>
  </w:num>
  <w:num w:numId="13">
    <w:abstractNumId w:val="47"/>
  </w:num>
  <w:num w:numId="14">
    <w:abstractNumId w:val="22"/>
  </w:num>
  <w:num w:numId="15">
    <w:abstractNumId w:val="7"/>
  </w:num>
  <w:num w:numId="16">
    <w:abstractNumId w:val="17"/>
  </w:num>
  <w:num w:numId="17">
    <w:abstractNumId w:val="40"/>
  </w:num>
  <w:num w:numId="18">
    <w:abstractNumId w:val="19"/>
  </w:num>
  <w:num w:numId="19">
    <w:abstractNumId w:val="16"/>
  </w:num>
  <w:num w:numId="20">
    <w:abstractNumId w:val="34"/>
  </w:num>
  <w:num w:numId="21">
    <w:abstractNumId w:val="44"/>
  </w:num>
  <w:num w:numId="22">
    <w:abstractNumId w:val="12"/>
  </w:num>
  <w:num w:numId="23">
    <w:abstractNumId w:val="39"/>
  </w:num>
  <w:num w:numId="24">
    <w:abstractNumId w:val="33"/>
  </w:num>
  <w:num w:numId="25">
    <w:abstractNumId w:val="13"/>
  </w:num>
  <w:num w:numId="26">
    <w:abstractNumId w:val="35"/>
  </w:num>
  <w:num w:numId="27">
    <w:abstractNumId w:val="6"/>
  </w:num>
  <w:num w:numId="28">
    <w:abstractNumId w:val="18"/>
  </w:num>
  <w:num w:numId="29">
    <w:abstractNumId w:val="49"/>
  </w:num>
  <w:num w:numId="30">
    <w:abstractNumId w:val="25"/>
  </w:num>
  <w:num w:numId="31">
    <w:abstractNumId w:val="48"/>
  </w:num>
  <w:num w:numId="32">
    <w:abstractNumId w:val="14"/>
  </w:num>
  <w:num w:numId="33">
    <w:abstractNumId w:val="11"/>
  </w:num>
  <w:num w:numId="34">
    <w:abstractNumId w:val="42"/>
  </w:num>
  <w:num w:numId="35">
    <w:abstractNumId w:val="8"/>
  </w:num>
  <w:num w:numId="36">
    <w:abstractNumId w:val="0"/>
  </w:num>
  <w:num w:numId="37">
    <w:abstractNumId w:val="31"/>
  </w:num>
  <w:num w:numId="38">
    <w:abstractNumId w:val="28"/>
  </w:num>
  <w:num w:numId="39">
    <w:abstractNumId w:val="38"/>
  </w:num>
  <w:num w:numId="40">
    <w:abstractNumId w:val="24"/>
  </w:num>
  <w:num w:numId="41">
    <w:abstractNumId w:val="21"/>
  </w:num>
  <w:num w:numId="42">
    <w:abstractNumId w:val="27"/>
  </w:num>
  <w:num w:numId="43">
    <w:abstractNumId w:val="9"/>
  </w:num>
  <w:num w:numId="44">
    <w:abstractNumId w:val="29"/>
  </w:num>
  <w:num w:numId="45">
    <w:abstractNumId w:val="32"/>
  </w:num>
  <w:num w:numId="46">
    <w:abstractNumId w:val="4"/>
  </w:num>
  <w:num w:numId="47">
    <w:abstractNumId w:val="36"/>
  </w:num>
  <w:num w:numId="48">
    <w:abstractNumId w:val="45"/>
  </w:num>
  <w:num w:numId="49">
    <w:abstractNumId w:val="46"/>
  </w:num>
  <w:num w:numId="50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2FQoMeqQHNV9jbdhv5NtcuOu2i0=" w:salt="/Qkcwn2FdssrmtBys/kN5A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#00b0f0" strokecolor="none [3212]">
      <v:fill color="#00b0f0"/>
      <v:stroke color="none [3212]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B0"/>
    <w:rsid w:val="0000170D"/>
    <w:rsid w:val="0000407F"/>
    <w:rsid w:val="000044BD"/>
    <w:rsid w:val="00004A42"/>
    <w:rsid w:val="000069A8"/>
    <w:rsid w:val="00007A50"/>
    <w:rsid w:val="00010DDC"/>
    <w:rsid w:val="000115C0"/>
    <w:rsid w:val="00011796"/>
    <w:rsid w:val="000121B8"/>
    <w:rsid w:val="00012921"/>
    <w:rsid w:val="0001367C"/>
    <w:rsid w:val="0001548B"/>
    <w:rsid w:val="00016950"/>
    <w:rsid w:val="00016E9B"/>
    <w:rsid w:val="000231FE"/>
    <w:rsid w:val="00025AE2"/>
    <w:rsid w:val="00026625"/>
    <w:rsid w:val="00027132"/>
    <w:rsid w:val="0003166E"/>
    <w:rsid w:val="00032A13"/>
    <w:rsid w:val="000337BF"/>
    <w:rsid w:val="00033F83"/>
    <w:rsid w:val="0003711B"/>
    <w:rsid w:val="00040A77"/>
    <w:rsid w:val="000433ED"/>
    <w:rsid w:val="00044BD5"/>
    <w:rsid w:val="00045A49"/>
    <w:rsid w:val="0005050E"/>
    <w:rsid w:val="00050B17"/>
    <w:rsid w:val="00054BC5"/>
    <w:rsid w:val="00055711"/>
    <w:rsid w:val="00055728"/>
    <w:rsid w:val="000563AE"/>
    <w:rsid w:val="00056BB9"/>
    <w:rsid w:val="00057DB4"/>
    <w:rsid w:val="000609C8"/>
    <w:rsid w:val="0006188B"/>
    <w:rsid w:val="00064B9A"/>
    <w:rsid w:val="000677C5"/>
    <w:rsid w:val="0007113F"/>
    <w:rsid w:val="00071610"/>
    <w:rsid w:val="000717DE"/>
    <w:rsid w:val="00071886"/>
    <w:rsid w:val="000740BF"/>
    <w:rsid w:val="000745E4"/>
    <w:rsid w:val="000766DA"/>
    <w:rsid w:val="0008063E"/>
    <w:rsid w:val="00080F24"/>
    <w:rsid w:val="00081B0A"/>
    <w:rsid w:val="00082798"/>
    <w:rsid w:val="00083477"/>
    <w:rsid w:val="0008453D"/>
    <w:rsid w:val="00084554"/>
    <w:rsid w:val="000861A8"/>
    <w:rsid w:val="00086371"/>
    <w:rsid w:val="00087EC8"/>
    <w:rsid w:val="000909AF"/>
    <w:rsid w:val="00094CBA"/>
    <w:rsid w:val="000A0103"/>
    <w:rsid w:val="000A5F16"/>
    <w:rsid w:val="000A7333"/>
    <w:rsid w:val="000A79F2"/>
    <w:rsid w:val="000B1824"/>
    <w:rsid w:val="000B1BD3"/>
    <w:rsid w:val="000B2AB1"/>
    <w:rsid w:val="000B33DE"/>
    <w:rsid w:val="000B35F7"/>
    <w:rsid w:val="000B5156"/>
    <w:rsid w:val="000C0732"/>
    <w:rsid w:val="000C132D"/>
    <w:rsid w:val="000C20B8"/>
    <w:rsid w:val="000C3260"/>
    <w:rsid w:val="000C618B"/>
    <w:rsid w:val="000C73E4"/>
    <w:rsid w:val="000D131C"/>
    <w:rsid w:val="000D1F4B"/>
    <w:rsid w:val="000D40BA"/>
    <w:rsid w:val="000D64D0"/>
    <w:rsid w:val="000D788F"/>
    <w:rsid w:val="000E01F7"/>
    <w:rsid w:val="000E2367"/>
    <w:rsid w:val="000E3A05"/>
    <w:rsid w:val="000E480F"/>
    <w:rsid w:val="000E506F"/>
    <w:rsid w:val="000E5BE4"/>
    <w:rsid w:val="000E5DAA"/>
    <w:rsid w:val="000E7FB6"/>
    <w:rsid w:val="000F0871"/>
    <w:rsid w:val="000F09AC"/>
    <w:rsid w:val="000F2B99"/>
    <w:rsid w:val="000F3650"/>
    <w:rsid w:val="000F671D"/>
    <w:rsid w:val="000F6EA5"/>
    <w:rsid w:val="00103258"/>
    <w:rsid w:val="001041D7"/>
    <w:rsid w:val="001044C4"/>
    <w:rsid w:val="00106220"/>
    <w:rsid w:val="001072DD"/>
    <w:rsid w:val="001074FA"/>
    <w:rsid w:val="001139CE"/>
    <w:rsid w:val="00114002"/>
    <w:rsid w:val="001145F1"/>
    <w:rsid w:val="0011638F"/>
    <w:rsid w:val="001212E2"/>
    <w:rsid w:val="00122A61"/>
    <w:rsid w:val="0012425B"/>
    <w:rsid w:val="001261EA"/>
    <w:rsid w:val="00126373"/>
    <w:rsid w:val="0012764D"/>
    <w:rsid w:val="00127756"/>
    <w:rsid w:val="001311CA"/>
    <w:rsid w:val="001323E6"/>
    <w:rsid w:val="00132734"/>
    <w:rsid w:val="00133035"/>
    <w:rsid w:val="00134DF8"/>
    <w:rsid w:val="00134FFE"/>
    <w:rsid w:val="001359F5"/>
    <w:rsid w:val="00135C5D"/>
    <w:rsid w:val="001366FE"/>
    <w:rsid w:val="00136E73"/>
    <w:rsid w:val="001417D9"/>
    <w:rsid w:val="00141EBB"/>
    <w:rsid w:val="0014224B"/>
    <w:rsid w:val="001427F9"/>
    <w:rsid w:val="00142813"/>
    <w:rsid w:val="00142AA6"/>
    <w:rsid w:val="0014308B"/>
    <w:rsid w:val="00143457"/>
    <w:rsid w:val="00143827"/>
    <w:rsid w:val="00146E9E"/>
    <w:rsid w:val="001471BF"/>
    <w:rsid w:val="001476F6"/>
    <w:rsid w:val="001478A4"/>
    <w:rsid w:val="0015158D"/>
    <w:rsid w:val="00153C62"/>
    <w:rsid w:val="00153FD7"/>
    <w:rsid w:val="0015486F"/>
    <w:rsid w:val="00155198"/>
    <w:rsid w:val="00155C54"/>
    <w:rsid w:val="00155D07"/>
    <w:rsid w:val="00155F9D"/>
    <w:rsid w:val="0015649C"/>
    <w:rsid w:val="00160489"/>
    <w:rsid w:val="00161DA1"/>
    <w:rsid w:val="00162DDE"/>
    <w:rsid w:val="00163391"/>
    <w:rsid w:val="00163A66"/>
    <w:rsid w:val="00165CC8"/>
    <w:rsid w:val="00166DA4"/>
    <w:rsid w:val="001679B5"/>
    <w:rsid w:val="00167D14"/>
    <w:rsid w:val="0017415F"/>
    <w:rsid w:val="00175309"/>
    <w:rsid w:val="0017583F"/>
    <w:rsid w:val="00175D62"/>
    <w:rsid w:val="00176D96"/>
    <w:rsid w:val="001772EA"/>
    <w:rsid w:val="00177781"/>
    <w:rsid w:val="00180535"/>
    <w:rsid w:val="0018143B"/>
    <w:rsid w:val="0018206B"/>
    <w:rsid w:val="00182BDA"/>
    <w:rsid w:val="00182C51"/>
    <w:rsid w:val="00183431"/>
    <w:rsid w:val="00184275"/>
    <w:rsid w:val="00184283"/>
    <w:rsid w:val="00184C45"/>
    <w:rsid w:val="00185007"/>
    <w:rsid w:val="00185F5D"/>
    <w:rsid w:val="00186858"/>
    <w:rsid w:val="00186B04"/>
    <w:rsid w:val="0018740E"/>
    <w:rsid w:val="00191F02"/>
    <w:rsid w:val="001926A7"/>
    <w:rsid w:val="001954DE"/>
    <w:rsid w:val="001972CA"/>
    <w:rsid w:val="001A0A54"/>
    <w:rsid w:val="001A0FF1"/>
    <w:rsid w:val="001A2857"/>
    <w:rsid w:val="001A335D"/>
    <w:rsid w:val="001A4105"/>
    <w:rsid w:val="001A465B"/>
    <w:rsid w:val="001A4B98"/>
    <w:rsid w:val="001A539C"/>
    <w:rsid w:val="001A5B60"/>
    <w:rsid w:val="001A66AD"/>
    <w:rsid w:val="001A6764"/>
    <w:rsid w:val="001A6E47"/>
    <w:rsid w:val="001B165C"/>
    <w:rsid w:val="001B398E"/>
    <w:rsid w:val="001B5BA3"/>
    <w:rsid w:val="001B5F8B"/>
    <w:rsid w:val="001B6B27"/>
    <w:rsid w:val="001B6E6D"/>
    <w:rsid w:val="001B712A"/>
    <w:rsid w:val="001C00EF"/>
    <w:rsid w:val="001C086C"/>
    <w:rsid w:val="001C1EE3"/>
    <w:rsid w:val="001C216F"/>
    <w:rsid w:val="001C3ED7"/>
    <w:rsid w:val="001C5694"/>
    <w:rsid w:val="001C5C4C"/>
    <w:rsid w:val="001C7299"/>
    <w:rsid w:val="001D0910"/>
    <w:rsid w:val="001D48A3"/>
    <w:rsid w:val="001D4EED"/>
    <w:rsid w:val="001D66B7"/>
    <w:rsid w:val="001E4156"/>
    <w:rsid w:val="001E47DB"/>
    <w:rsid w:val="001E6069"/>
    <w:rsid w:val="001E7712"/>
    <w:rsid w:val="001F051B"/>
    <w:rsid w:val="001F0CA6"/>
    <w:rsid w:val="001F2B16"/>
    <w:rsid w:val="001F5D70"/>
    <w:rsid w:val="001F5F0C"/>
    <w:rsid w:val="001F692A"/>
    <w:rsid w:val="00202E67"/>
    <w:rsid w:val="00203246"/>
    <w:rsid w:val="00204572"/>
    <w:rsid w:val="0020557B"/>
    <w:rsid w:val="00206071"/>
    <w:rsid w:val="0020669F"/>
    <w:rsid w:val="00207391"/>
    <w:rsid w:val="00207E2B"/>
    <w:rsid w:val="002112E0"/>
    <w:rsid w:val="002123EF"/>
    <w:rsid w:val="00214A87"/>
    <w:rsid w:val="00215821"/>
    <w:rsid w:val="0021690B"/>
    <w:rsid w:val="00220B79"/>
    <w:rsid w:val="00221458"/>
    <w:rsid w:val="002216EC"/>
    <w:rsid w:val="0022443F"/>
    <w:rsid w:val="00225C13"/>
    <w:rsid w:val="002261A2"/>
    <w:rsid w:val="002262E0"/>
    <w:rsid w:val="00226A03"/>
    <w:rsid w:val="00227704"/>
    <w:rsid w:val="00227B9D"/>
    <w:rsid w:val="00230E0F"/>
    <w:rsid w:val="0023268B"/>
    <w:rsid w:val="00233453"/>
    <w:rsid w:val="00233CA7"/>
    <w:rsid w:val="00233D46"/>
    <w:rsid w:val="00233E13"/>
    <w:rsid w:val="00233FF5"/>
    <w:rsid w:val="0023539F"/>
    <w:rsid w:val="00235774"/>
    <w:rsid w:val="0024220B"/>
    <w:rsid w:val="00243225"/>
    <w:rsid w:val="00243F58"/>
    <w:rsid w:val="00245739"/>
    <w:rsid w:val="00252178"/>
    <w:rsid w:val="0025281E"/>
    <w:rsid w:val="002529DC"/>
    <w:rsid w:val="00252FAC"/>
    <w:rsid w:val="00253030"/>
    <w:rsid w:val="00253618"/>
    <w:rsid w:val="00253ACB"/>
    <w:rsid w:val="00253F58"/>
    <w:rsid w:val="002543C6"/>
    <w:rsid w:val="00254B62"/>
    <w:rsid w:val="002552C8"/>
    <w:rsid w:val="002559F0"/>
    <w:rsid w:val="002573E2"/>
    <w:rsid w:val="00257E11"/>
    <w:rsid w:val="002613FE"/>
    <w:rsid w:val="00263007"/>
    <w:rsid w:val="00263068"/>
    <w:rsid w:val="00263C2E"/>
    <w:rsid w:val="00266DCA"/>
    <w:rsid w:val="00274A05"/>
    <w:rsid w:val="0027679A"/>
    <w:rsid w:val="00280AEF"/>
    <w:rsid w:val="00281E58"/>
    <w:rsid w:val="002825FF"/>
    <w:rsid w:val="00284360"/>
    <w:rsid w:val="0028491D"/>
    <w:rsid w:val="00285910"/>
    <w:rsid w:val="00285A28"/>
    <w:rsid w:val="00285ECA"/>
    <w:rsid w:val="00286204"/>
    <w:rsid w:val="0028769A"/>
    <w:rsid w:val="00290001"/>
    <w:rsid w:val="00290192"/>
    <w:rsid w:val="00290524"/>
    <w:rsid w:val="00292164"/>
    <w:rsid w:val="0029531D"/>
    <w:rsid w:val="00295D22"/>
    <w:rsid w:val="00296889"/>
    <w:rsid w:val="002A4368"/>
    <w:rsid w:val="002A4D84"/>
    <w:rsid w:val="002A6B84"/>
    <w:rsid w:val="002A6FB7"/>
    <w:rsid w:val="002B19C1"/>
    <w:rsid w:val="002B50D1"/>
    <w:rsid w:val="002B59A5"/>
    <w:rsid w:val="002B5AD7"/>
    <w:rsid w:val="002B6967"/>
    <w:rsid w:val="002C1838"/>
    <w:rsid w:val="002C24A5"/>
    <w:rsid w:val="002C3E56"/>
    <w:rsid w:val="002C42F3"/>
    <w:rsid w:val="002C4971"/>
    <w:rsid w:val="002C5776"/>
    <w:rsid w:val="002C6955"/>
    <w:rsid w:val="002C7D0B"/>
    <w:rsid w:val="002D23BF"/>
    <w:rsid w:val="002D3295"/>
    <w:rsid w:val="002D39A6"/>
    <w:rsid w:val="002D5817"/>
    <w:rsid w:val="002D5DFA"/>
    <w:rsid w:val="002D7FBF"/>
    <w:rsid w:val="002E0DEA"/>
    <w:rsid w:val="002E0E83"/>
    <w:rsid w:val="002E1999"/>
    <w:rsid w:val="002E1BD5"/>
    <w:rsid w:val="002E2D82"/>
    <w:rsid w:val="002E2E9C"/>
    <w:rsid w:val="002E32ED"/>
    <w:rsid w:val="002E34A6"/>
    <w:rsid w:val="002E4894"/>
    <w:rsid w:val="002E4B33"/>
    <w:rsid w:val="002E506F"/>
    <w:rsid w:val="002E58AB"/>
    <w:rsid w:val="002E5E01"/>
    <w:rsid w:val="002E6718"/>
    <w:rsid w:val="002E70F6"/>
    <w:rsid w:val="002F0664"/>
    <w:rsid w:val="002F12DA"/>
    <w:rsid w:val="002F14AA"/>
    <w:rsid w:val="002F1996"/>
    <w:rsid w:val="002F1B8A"/>
    <w:rsid w:val="002F4442"/>
    <w:rsid w:val="002F61C7"/>
    <w:rsid w:val="002F75E2"/>
    <w:rsid w:val="00302683"/>
    <w:rsid w:val="003032D9"/>
    <w:rsid w:val="00303C40"/>
    <w:rsid w:val="00303EC9"/>
    <w:rsid w:val="0030718B"/>
    <w:rsid w:val="003077A0"/>
    <w:rsid w:val="00310324"/>
    <w:rsid w:val="00310849"/>
    <w:rsid w:val="00311F79"/>
    <w:rsid w:val="0031229E"/>
    <w:rsid w:val="00312BDA"/>
    <w:rsid w:val="00313681"/>
    <w:rsid w:val="0031398F"/>
    <w:rsid w:val="00313CCD"/>
    <w:rsid w:val="0031442D"/>
    <w:rsid w:val="00314E6B"/>
    <w:rsid w:val="003173E0"/>
    <w:rsid w:val="003179E2"/>
    <w:rsid w:val="00322801"/>
    <w:rsid w:val="003234DF"/>
    <w:rsid w:val="00323EC6"/>
    <w:rsid w:val="00325880"/>
    <w:rsid w:val="00325F43"/>
    <w:rsid w:val="003265A6"/>
    <w:rsid w:val="00326E99"/>
    <w:rsid w:val="00327885"/>
    <w:rsid w:val="00330E57"/>
    <w:rsid w:val="00330FD5"/>
    <w:rsid w:val="003323BA"/>
    <w:rsid w:val="00332908"/>
    <w:rsid w:val="00332A6F"/>
    <w:rsid w:val="00332AFC"/>
    <w:rsid w:val="00332E55"/>
    <w:rsid w:val="0033344C"/>
    <w:rsid w:val="00333570"/>
    <w:rsid w:val="00333B77"/>
    <w:rsid w:val="00333EC9"/>
    <w:rsid w:val="00334C11"/>
    <w:rsid w:val="0033507F"/>
    <w:rsid w:val="00335CA3"/>
    <w:rsid w:val="00336EDD"/>
    <w:rsid w:val="00336EF5"/>
    <w:rsid w:val="003370FD"/>
    <w:rsid w:val="0034078D"/>
    <w:rsid w:val="00340B26"/>
    <w:rsid w:val="00340EF2"/>
    <w:rsid w:val="0034182E"/>
    <w:rsid w:val="003423E9"/>
    <w:rsid w:val="003426D5"/>
    <w:rsid w:val="003435BF"/>
    <w:rsid w:val="0034511F"/>
    <w:rsid w:val="003453C4"/>
    <w:rsid w:val="003457DD"/>
    <w:rsid w:val="00347103"/>
    <w:rsid w:val="00347917"/>
    <w:rsid w:val="00347C5B"/>
    <w:rsid w:val="00350737"/>
    <w:rsid w:val="0035073D"/>
    <w:rsid w:val="003526ED"/>
    <w:rsid w:val="00353384"/>
    <w:rsid w:val="0035365E"/>
    <w:rsid w:val="00354A0E"/>
    <w:rsid w:val="0035544A"/>
    <w:rsid w:val="0035607A"/>
    <w:rsid w:val="003617BD"/>
    <w:rsid w:val="00362304"/>
    <w:rsid w:val="00362AD7"/>
    <w:rsid w:val="00362E48"/>
    <w:rsid w:val="00364027"/>
    <w:rsid w:val="00365DBF"/>
    <w:rsid w:val="00367031"/>
    <w:rsid w:val="00367699"/>
    <w:rsid w:val="0037108E"/>
    <w:rsid w:val="00371348"/>
    <w:rsid w:val="00371DE1"/>
    <w:rsid w:val="00371F41"/>
    <w:rsid w:val="003721F5"/>
    <w:rsid w:val="003722DB"/>
    <w:rsid w:val="0037256D"/>
    <w:rsid w:val="00372ED5"/>
    <w:rsid w:val="00374817"/>
    <w:rsid w:val="00374D72"/>
    <w:rsid w:val="00375747"/>
    <w:rsid w:val="00377130"/>
    <w:rsid w:val="00377777"/>
    <w:rsid w:val="00380E2F"/>
    <w:rsid w:val="00381ED3"/>
    <w:rsid w:val="00382922"/>
    <w:rsid w:val="00383388"/>
    <w:rsid w:val="00383D0C"/>
    <w:rsid w:val="003840C2"/>
    <w:rsid w:val="00384356"/>
    <w:rsid w:val="00384ACA"/>
    <w:rsid w:val="00384C62"/>
    <w:rsid w:val="00384DF1"/>
    <w:rsid w:val="00387060"/>
    <w:rsid w:val="00387DB4"/>
    <w:rsid w:val="003900B1"/>
    <w:rsid w:val="003915A9"/>
    <w:rsid w:val="00392A2E"/>
    <w:rsid w:val="00393029"/>
    <w:rsid w:val="003947AE"/>
    <w:rsid w:val="003948EA"/>
    <w:rsid w:val="00395D2F"/>
    <w:rsid w:val="00395DCA"/>
    <w:rsid w:val="0039709D"/>
    <w:rsid w:val="003A112A"/>
    <w:rsid w:val="003A19B5"/>
    <w:rsid w:val="003A3958"/>
    <w:rsid w:val="003A514C"/>
    <w:rsid w:val="003A6852"/>
    <w:rsid w:val="003A7020"/>
    <w:rsid w:val="003A7981"/>
    <w:rsid w:val="003B0579"/>
    <w:rsid w:val="003B1304"/>
    <w:rsid w:val="003B164E"/>
    <w:rsid w:val="003B2AA5"/>
    <w:rsid w:val="003B4C4F"/>
    <w:rsid w:val="003B6F78"/>
    <w:rsid w:val="003C04CE"/>
    <w:rsid w:val="003C0BB4"/>
    <w:rsid w:val="003C123A"/>
    <w:rsid w:val="003C3BF3"/>
    <w:rsid w:val="003C463D"/>
    <w:rsid w:val="003C72AC"/>
    <w:rsid w:val="003D01AB"/>
    <w:rsid w:val="003D04A7"/>
    <w:rsid w:val="003D0E29"/>
    <w:rsid w:val="003D0FBC"/>
    <w:rsid w:val="003D1E20"/>
    <w:rsid w:val="003D4269"/>
    <w:rsid w:val="003D4FE6"/>
    <w:rsid w:val="003D5E9D"/>
    <w:rsid w:val="003D650C"/>
    <w:rsid w:val="003D6C9D"/>
    <w:rsid w:val="003D6F40"/>
    <w:rsid w:val="003D7EF5"/>
    <w:rsid w:val="003E0123"/>
    <w:rsid w:val="003E0F7D"/>
    <w:rsid w:val="003E35E6"/>
    <w:rsid w:val="003E6521"/>
    <w:rsid w:val="003E6A2E"/>
    <w:rsid w:val="003E7657"/>
    <w:rsid w:val="003F07A4"/>
    <w:rsid w:val="003F1F2D"/>
    <w:rsid w:val="003F1FD0"/>
    <w:rsid w:val="003F29E4"/>
    <w:rsid w:val="003F34EE"/>
    <w:rsid w:val="003F53A1"/>
    <w:rsid w:val="003F731F"/>
    <w:rsid w:val="00400BCB"/>
    <w:rsid w:val="00400DBB"/>
    <w:rsid w:val="004014F3"/>
    <w:rsid w:val="00401FCC"/>
    <w:rsid w:val="0040206A"/>
    <w:rsid w:val="00402213"/>
    <w:rsid w:val="00402C39"/>
    <w:rsid w:val="004041BF"/>
    <w:rsid w:val="004047AC"/>
    <w:rsid w:val="00405574"/>
    <w:rsid w:val="00407008"/>
    <w:rsid w:val="00407C17"/>
    <w:rsid w:val="00407CF5"/>
    <w:rsid w:val="00411071"/>
    <w:rsid w:val="00411961"/>
    <w:rsid w:val="00412928"/>
    <w:rsid w:val="004141D2"/>
    <w:rsid w:val="004170F5"/>
    <w:rsid w:val="004171D8"/>
    <w:rsid w:val="004207A8"/>
    <w:rsid w:val="00420ED0"/>
    <w:rsid w:val="00421B78"/>
    <w:rsid w:val="0042277F"/>
    <w:rsid w:val="00423A36"/>
    <w:rsid w:val="00423FB0"/>
    <w:rsid w:val="00427435"/>
    <w:rsid w:val="0042777D"/>
    <w:rsid w:val="0043158B"/>
    <w:rsid w:val="004326C2"/>
    <w:rsid w:val="00435047"/>
    <w:rsid w:val="004362B8"/>
    <w:rsid w:val="00437BE3"/>
    <w:rsid w:val="00440188"/>
    <w:rsid w:val="004407A9"/>
    <w:rsid w:val="004415D4"/>
    <w:rsid w:val="004429C2"/>
    <w:rsid w:val="00444197"/>
    <w:rsid w:val="0044663B"/>
    <w:rsid w:val="00447B91"/>
    <w:rsid w:val="00450F19"/>
    <w:rsid w:val="00452BF2"/>
    <w:rsid w:val="004545DA"/>
    <w:rsid w:val="00454F08"/>
    <w:rsid w:val="00455F1E"/>
    <w:rsid w:val="00457261"/>
    <w:rsid w:val="00460CDE"/>
    <w:rsid w:val="00461624"/>
    <w:rsid w:val="00462AA8"/>
    <w:rsid w:val="0046403A"/>
    <w:rsid w:val="00464FDC"/>
    <w:rsid w:val="0046648D"/>
    <w:rsid w:val="00466FF7"/>
    <w:rsid w:val="00472E15"/>
    <w:rsid w:val="00473668"/>
    <w:rsid w:val="00480C17"/>
    <w:rsid w:val="00481576"/>
    <w:rsid w:val="0048234B"/>
    <w:rsid w:val="00483A5B"/>
    <w:rsid w:val="00483CF9"/>
    <w:rsid w:val="0048483F"/>
    <w:rsid w:val="00485256"/>
    <w:rsid w:val="00486F13"/>
    <w:rsid w:val="004873E5"/>
    <w:rsid w:val="004875D0"/>
    <w:rsid w:val="00487C0E"/>
    <w:rsid w:val="00487DF6"/>
    <w:rsid w:val="004905BA"/>
    <w:rsid w:val="00490B97"/>
    <w:rsid w:val="004918E4"/>
    <w:rsid w:val="00491D18"/>
    <w:rsid w:val="00491F68"/>
    <w:rsid w:val="00492C8C"/>
    <w:rsid w:val="004935BE"/>
    <w:rsid w:val="004939C0"/>
    <w:rsid w:val="004945CB"/>
    <w:rsid w:val="00494EE3"/>
    <w:rsid w:val="0049586C"/>
    <w:rsid w:val="00495D3E"/>
    <w:rsid w:val="00496D2C"/>
    <w:rsid w:val="004A0393"/>
    <w:rsid w:val="004A07E2"/>
    <w:rsid w:val="004A1B06"/>
    <w:rsid w:val="004A3A65"/>
    <w:rsid w:val="004A4805"/>
    <w:rsid w:val="004A4994"/>
    <w:rsid w:val="004A6D5B"/>
    <w:rsid w:val="004A71DE"/>
    <w:rsid w:val="004A7908"/>
    <w:rsid w:val="004B08F1"/>
    <w:rsid w:val="004B0EED"/>
    <w:rsid w:val="004B2674"/>
    <w:rsid w:val="004B2AF2"/>
    <w:rsid w:val="004B5697"/>
    <w:rsid w:val="004B6663"/>
    <w:rsid w:val="004B7901"/>
    <w:rsid w:val="004B7944"/>
    <w:rsid w:val="004C4783"/>
    <w:rsid w:val="004C5E76"/>
    <w:rsid w:val="004C6AC1"/>
    <w:rsid w:val="004D41E4"/>
    <w:rsid w:val="004D4F4D"/>
    <w:rsid w:val="004D767C"/>
    <w:rsid w:val="004D7AC8"/>
    <w:rsid w:val="004D7BAC"/>
    <w:rsid w:val="004E0019"/>
    <w:rsid w:val="004E1742"/>
    <w:rsid w:val="004E1969"/>
    <w:rsid w:val="004E1B29"/>
    <w:rsid w:val="004E276A"/>
    <w:rsid w:val="004E2A82"/>
    <w:rsid w:val="004E3003"/>
    <w:rsid w:val="004E5003"/>
    <w:rsid w:val="004E6959"/>
    <w:rsid w:val="004E6F06"/>
    <w:rsid w:val="004F133F"/>
    <w:rsid w:val="004F3A52"/>
    <w:rsid w:val="004F74BE"/>
    <w:rsid w:val="00501066"/>
    <w:rsid w:val="005016DE"/>
    <w:rsid w:val="005027CC"/>
    <w:rsid w:val="0050300C"/>
    <w:rsid w:val="005063E1"/>
    <w:rsid w:val="005079A8"/>
    <w:rsid w:val="00510AFA"/>
    <w:rsid w:val="00512553"/>
    <w:rsid w:val="005145E4"/>
    <w:rsid w:val="0051737D"/>
    <w:rsid w:val="005173CE"/>
    <w:rsid w:val="00523E7E"/>
    <w:rsid w:val="005254E4"/>
    <w:rsid w:val="00526195"/>
    <w:rsid w:val="00527782"/>
    <w:rsid w:val="00533BE5"/>
    <w:rsid w:val="00534B3A"/>
    <w:rsid w:val="0053552E"/>
    <w:rsid w:val="0053610C"/>
    <w:rsid w:val="005402FB"/>
    <w:rsid w:val="005409FD"/>
    <w:rsid w:val="00541CF8"/>
    <w:rsid w:val="00541D2C"/>
    <w:rsid w:val="00545203"/>
    <w:rsid w:val="00546FF2"/>
    <w:rsid w:val="00547313"/>
    <w:rsid w:val="00547624"/>
    <w:rsid w:val="00547660"/>
    <w:rsid w:val="00550C86"/>
    <w:rsid w:val="005523E1"/>
    <w:rsid w:val="0055570F"/>
    <w:rsid w:val="005604A3"/>
    <w:rsid w:val="0056078D"/>
    <w:rsid w:val="005618B9"/>
    <w:rsid w:val="00561D9C"/>
    <w:rsid w:val="00566DD6"/>
    <w:rsid w:val="00567E70"/>
    <w:rsid w:val="00570328"/>
    <w:rsid w:val="005764BE"/>
    <w:rsid w:val="00581147"/>
    <w:rsid w:val="00581B26"/>
    <w:rsid w:val="0058235D"/>
    <w:rsid w:val="0058508A"/>
    <w:rsid w:val="00585DC0"/>
    <w:rsid w:val="005913E9"/>
    <w:rsid w:val="00591925"/>
    <w:rsid w:val="00592A7B"/>
    <w:rsid w:val="005937BA"/>
    <w:rsid w:val="00595B40"/>
    <w:rsid w:val="00596B4D"/>
    <w:rsid w:val="005A115F"/>
    <w:rsid w:val="005A19BC"/>
    <w:rsid w:val="005A5998"/>
    <w:rsid w:val="005A5BB3"/>
    <w:rsid w:val="005A6096"/>
    <w:rsid w:val="005A7D06"/>
    <w:rsid w:val="005B4639"/>
    <w:rsid w:val="005B5502"/>
    <w:rsid w:val="005B748E"/>
    <w:rsid w:val="005B7ACA"/>
    <w:rsid w:val="005C0AFF"/>
    <w:rsid w:val="005C27C8"/>
    <w:rsid w:val="005C32FF"/>
    <w:rsid w:val="005C336B"/>
    <w:rsid w:val="005C43D9"/>
    <w:rsid w:val="005C460B"/>
    <w:rsid w:val="005C4BDF"/>
    <w:rsid w:val="005C5F44"/>
    <w:rsid w:val="005C6484"/>
    <w:rsid w:val="005C6EEC"/>
    <w:rsid w:val="005D01B2"/>
    <w:rsid w:val="005D050D"/>
    <w:rsid w:val="005D13B6"/>
    <w:rsid w:val="005D1BCE"/>
    <w:rsid w:val="005D2A6D"/>
    <w:rsid w:val="005D3428"/>
    <w:rsid w:val="005D4BF1"/>
    <w:rsid w:val="005D694A"/>
    <w:rsid w:val="005D6A4E"/>
    <w:rsid w:val="005D7302"/>
    <w:rsid w:val="005D7DBA"/>
    <w:rsid w:val="005E0EF2"/>
    <w:rsid w:val="005E127D"/>
    <w:rsid w:val="005E1697"/>
    <w:rsid w:val="005E1A7C"/>
    <w:rsid w:val="005E310E"/>
    <w:rsid w:val="005E3111"/>
    <w:rsid w:val="005E3A59"/>
    <w:rsid w:val="005E3BA2"/>
    <w:rsid w:val="005E4178"/>
    <w:rsid w:val="005E428B"/>
    <w:rsid w:val="005E4C3D"/>
    <w:rsid w:val="005E569D"/>
    <w:rsid w:val="005E5B1E"/>
    <w:rsid w:val="005E74F1"/>
    <w:rsid w:val="005E7C75"/>
    <w:rsid w:val="005E7D4D"/>
    <w:rsid w:val="005F0FD4"/>
    <w:rsid w:val="005F1C92"/>
    <w:rsid w:val="005F26BA"/>
    <w:rsid w:val="005F43C0"/>
    <w:rsid w:val="005F46CB"/>
    <w:rsid w:val="005F5D5F"/>
    <w:rsid w:val="005F770A"/>
    <w:rsid w:val="00600C8B"/>
    <w:rsid w:val="00601269"/>
    <w:rsid w:val="00604423"/>
    <w:rsid w:val="00604D94"/>
    <w:rsid w:val="00605DE1"/>
    <w:rsid w:val="00605F18"/>
    <w:rsid w:val="0060668D"/>
    <w:rsid w:val="0060796F"/>
    <w:rsid w:val="00607F54"/>
    <w:rsid w:val="00610565"/>
    <w:rsid w:val="00612578"/>
    <w:rsid w:val="00612F0C"/>
    <w:rsid w:val="00614192"/>
    <w:rsid w:val="006163E6"/>
    <w:rsid w:val="00616A63"/>
    <w:rsid w:val="00616DCE"/>
    <w:rsid w:val="00617092"/>
    <w:rsid w:val="00617098"/>
    <w:rsid w:val="006176EA"/>
    <w:rsid w:val="00620378"/>
    <w:rsid w:val="00622AB1"/>
    <w:rsid w:val="0062362C"/>
    <w:rsid w:val="00623BCD"/>
    <w:rsid w:val="00623BD2"/>
    <w:rsid w:val="00623FA9"/>
    <w:rsid w:val="00625799"/>
    <w:rsid w:val="00625FD3"/>
    <w:rsid w:val="0062640F"/>
    <w:rsid w:val="00630718"/>
    <w:rsid w:val="00630BF2"/>
    <w:rsid w:val="00630D78"/>
    <w:rsid w:val="0063261E"/>
    <w:rsid w:val="00632D2B"/>
    <w:rsid w:val="006330AF"/>
    <w:rsid w:val="00633251"/>
    <w:rsid w:val="00635C6C"/>
    <w:rsid w:val="00636E93"/>
    <w:rsid w:val="00640D82"/>
    <w:rsid w:val="00640F71"/>
    <w:rsid w:val="0064302F"/>
    <w:rsid w:val="006456E4"/>
    <w:rsid w:val="006459A7"/>
    <w:rsid w:val="0064784E"/>
    <w:rsid w:val="00647E1F"/>
    <w:rsid w:val="00652978"/>
    <w:rsid w:val="00652E0E"/>
    <w:rsid w:val="006532B4"/>
    <w:rsid w:val="00653616"/>
    <w:rsid w:val="00655CD3"/>
    <w:rsid w:val="006561D0"/>
    <w:rsid w:val="00656D86"/>
    <w:rsid w:val="0065774C"/>
    <w:rsid w:val="00661104"/>
    <w:rsid w:val="00667742"/>
    <w:rsid w:val="00670F97"/>
    <w:rsid w:val="00672E5C"/>
    <w:rsid w:val="006730B2"/>
    <w:rsid w:val="006732B6"/>
    <w:rsid w:val="00674AD5"/>
    <w:rsid w:val="00674B2E"/>
    <w:rsid w:val="00675D27"/>
    <w:rsid w:val="006761F3"/>
    <w:rsid w:val="0068040A"/>
    <w:rsid w:val="006846C6"/>
    <w:rsid w:val="00686115"/>
    <w:rsid w:val="00686730"/>
    <w:rsid w:val="00687392"/>
    <w:rsid w:val="00687816"/>
    <w:rsid w:val="006878B5"/>
    <w:rsid w:val="00687963"/>
    <w:rsid w:val="00691541"/>
    <w:rsid w:val="00691B44"/>
    <w:rsid w:val="006960DD"/>
    <w:rsid w:val="006A20CB"/>
    <w:rsid w:val="006A2B6D"/>
    <w:rsid w:val="006A31B2"/>
    <w:rsid w:val="006A3F3E"/>
    <w:rsid w:val="006A4AE6"/>
    <w:rsid w:val="006A4B20"/>
    <w:rsid w:val="006A7148"/>
    <w:rsid w:val="006A7496"/>
    <w:rsid w:val="006B07E3"/>
    <w:rsid w:val="006B1053"/>
    <w:rsid w:val="006B1EB3"/>
    <w:rsid w:val="006B2D0C"/>
    <w:rsid w:val="006B792F"/>
    <w:rsid w:val="006B7FFA"/>
    <w:rsid w:val="006C3F7B"/>
    <w:rsid w:val="006C40EF"/>
    <w:rsid w:val="006C7325"/>
    <w:rsid w:val="006D0E26"/>
    <w:rsid w:val="006D0E67"/>
    <w:rsid w:val="006D2CF5"/>
    <w:rsid w:val="006D3509"/>
    <w:rsid w:val="006D3DD1"/>
    <w:rsid w:val="006D61DD"/>
    <w:rsid w:val="006D6A98"/>
    <w:rsid w:val="006E0D6E"/>
    <w:rsid w:val="006E1A05"/>
    <w:rsid w:val="006E65F4"/>
    <w:rsid w:val="006E6602"/>
    <w:rsid w:val="006E6D48"/>
    <w:rsid w:val="006F0684"/>
    <w:rsid w:val="006F0708"/>
    <w:rsid w:val="006F150E"/>
    <w:rsid w:val="006F3072"/>
    <w:rsid w:val="006F5D8E"/>
    <w:rsid w:val="006F65D2"/>
    <w:rsid w:val="006F7174"/>
    <w:rsid w:val="007006C5"/>
    <w:rsid w:val="00704D5B"/>
    <w:rsid w:val="0070514F"/>
    <w:rsid w:val="007053B9"/>
    <w:rsid w:val="00706F64"/>
    <w:rsid w:val="00710315"/>
    <w:rsid w:val="00710772"/>
    <w:rsid w:val="00712805"/>
    <w:rsid w:val="00713CD5"/>
    <w:rsid w:val="00714F8C"/>
    <w:rsid w:val="00716E28"/>
    <w:rsid w:val="007175C6"/>
    <w:rsid w:val="007177B0"/>
    <w:rsid w:val="0071792A"/>
    <w:rsid w:val="0072197C"/>
    <w:rsid w:val="007259B2"/>
    <w:rsid w:val="00725E74"/>
    <w:rsid w:val="0072676E"/>
    <w:rsid w:val="00726E93"/>
    <w:rsid w:val="007313D7"/>
    <w:rsid w:val="007322A3"/>
    <w:rsid w:val="00732A27"/>
    <w:rsid w:val="00732E94"/>
    <w:rsid w:val="007331C8"/>
    <w:rsid w:val="00737834"/>
    <w:rsid w:val="00740D6F"/>
    <w:rsid w:val="007418CF"/>
    <w:rsid w:val="007428D5"/>
    <w:rsid w:val="00745220"/>
    <w:rsid w:val="00745CED"/>
    <w:rsid w:val="0075315B"/>
    <w:rsid w:val="00756775"/>
    <w:rsid w:val="00760FEF"/>
    <w:rsid w:val="00761320"/>
    <w:rsid w:val="00762004"/>
    <w:rsid w:val="007628A9"/>
    <w:rsid w:val="00764AFA"/>
    <w:rsid w:val="00767DC1"/>
    <w:rsid w:val="00770037"/>
    <w:rsid w:val="0077023E"/>
    <w:rsid w:val="007711BA"/>
    <w:rsid w:val="007718E0"/>
    <w:rsid w:val="00773D3C"/>
    <w:rsid w:val="00775865"/>
    <w:rsid w:val="00777905"/>
    <w:rsid w:val="00780302"/>
    <w:rsid w:val="00780B90"/>
    <w:rsid w:val="007820E0"/>
    <w:rsid w:val="007855B3"/>
    <w:rsid w:val="007900EA"/>
    <w:rsid w:val="007901FD"/>
    <w:rsid w:val="007916C2"/>
    <w:rsid w:val="0079380F"/>
    <w:rsid w:val="00793BB6"/>
    <w:rsid w:val="00794699"/>
    <w:rsid w:val="007969B3"/>
    <w:rsid w:val="00796B8E"/>
    <w:rsid w:val="007A3346"/>
    <w:rsid w:val="007A597E"/>
    <w:rsid w:val="007A7B54"/>
    <w:rsid w:val="007B1093"/>
    <w:rsid w:val="007B2ADD"/>
    <w:rsid w:val="007B4AB8"/>
    <w:rsid w:val="007C0643"/>
    <w:rsid w:val="007C2274"/>
    <w:rsid w:val="007C4C11"/>
    <w:rsid w:val="007C50EF"/>
    <w:rsid w:val="007D122D"/>
    <w:rsid w:val="007D1809"/>
    <w:rsid w:val="007D5117"/>
    <w:rsid w:val="007D5E16"/>
    <w:rsid w:val="007E0205"/>
    <w:rsid w:val="007E0D3F"/>
    <w:rsid w:val="007E117C"/>
    <w:rsid w:val="007E1969"/>
    <w:rsid w:val="007E1A00"/>
    <w:rsid w:val="007E21B7"/>
    <w:rsid w:val="007E3ED8"/>
    <w:rsid w:val="007E5879"/>
    <w:rsid w:val="007E6578"/>
    <w:rsid w:val="007E7C97"/>
    <w:rsid w:val="007F0B66"/>
    <w:rsid w:val="007F1485"/>
    <w:rsid w:val="007F1C0D"/>
    <w:rsid w:val="007F23F0"/>
    <w:rsid w:val="007F479E"/>
    <w:rsid w:val="007F491D"/>
    <w:rsid w:val="007F4C3E"/>
    <w:rsid w:val="007F7BF6"/>
    <w:rsid w:val="00801143"/>
    <w:rsid w:val="00802715"/>
    <w:rsid w:val="00804FBE"/>
    <w:rsid w:val="00805BA8"/>
    <w:rsid w:val="00807244"/>
    <w:rsid w:val="00807FE9"/>
    <w:rsid w:val="008103B6"/>
    <w:rsid w:val="0081106F"/>
    <w:rsid w:val="0081328E"/>
    <w:rsid w:val="0081413A"/>
    <w:rsid w:val="00815BCB"/>
    <w:rsid w:val="008172EC"/>
    <w:rsid w:val="008172EE"/>
    <w:rsid w:val="008178F7"/>
    <w:rsid w:val="0082049A"/>
    <w:rsid w:val="0082098D"/>
    <w:rsid w:val="0082111C"/>
    <w:rsid w:val="00823BD5"/>
    <w:rsid w:val="008242F3"/>
    <w:rsid w:val="00825A56"/>
    <w:rsid w:val="00830A46"/>
    <w:rsid w:val="00831BEF"/>
    <w:rsid w:val="008351EC"/>
    <w:rsid w:val="00840883"/>
    <w:rsid w:val="008417AF"/>
    <w:rsid w:val="00841E5D"/>
    <w:rsid w:val="00844F1B"/>
    <w:rsid w:val="00845A54"/>
    <w:rsid w:val="0084656C"/>
    <w:rsid w:val="008468C1"/>
    <w:rsid w:val="008469D8"/>
    <w:rsid w:val="00846FA1"/>
    <w:rsid w:val="0084787F"/>
    <w:rsid w:val="0085071B"/>
    <w:rsid w:val="00850913"/>
    <w:rsid w:val="00851AB4"/>
    <w:rsid w:val="00851AF2"/>
    <w:rsid w:val="008525B1"/>
    <w:rsid w:val="00852BBB"/>
    <w:rsid w:val="0085474D"/>
    <w:rsid w:val="00860598"/>
    <w:rsid w:val="008613F7"/>
    <w:rsid w:val="008642B6"/>
    <w:rsid w:val="00864F39"/>
    <w:rsid w:val="008652F3"/>
    <w:rsid w:val="00866B43"/>
    <w:rsid w:val="0087186F"/>
    <w:rsid w:val="00871B1A"/>
    <w:rsid w:val="00871C94"/>
    <w:rsid w:val="00871EE0"/>
    <w:rsid w:val="00872EA9"/>
    <w:rsid w:val="00874537"/>
    <w:rsid w:val="00875D80"/>
    <w:rsid w:val="008761CA"/>
    <w:rsid w:val="00882ECE"/>
    <w:rsid w:val="0088317B"/>
    <w:rsid w:val="00884661"/>
    <w:rsid w:val="00884C9F"/>
    <w:rsid w:val="00884F97"/>
    <w:rsid w:val="00885072"/>
    <w:rsid w:val="00886150"/>
    <w:rsid w:val="00886181"/>
    <w:rsid w:val="0088640A"/>
    <w:rsid w:val="0089192D"/>
    <w:rsid w:val="00892735"/>
    <w:rsid w:val="00894662"/>
    <w:rsid w:val="00896722"/>
    <w:rsid w:val="00896E66"/>
    <w:rsid w:val="008A1787"/>
    <w:rsid w:val="008A1C40"/>
    <w:rsid w:val="008A2900"/>
    <w:rsid w:val="008A298C"/>
    <w:rsid w:val="008A3072"/>
    <w:rsid w:val="008A3DAF"/>
    <w:rsid w:val="008A643A"/>
    <w:rsid w:val="008A69EA"/>
    <w:rsid w:val="008A7D54"/>
    <w:rsid w:val="008B0EC2"/>
    <w:rsid w:val="008B1649"/>
    <w:rsid w:val="008B1F36"/>
    <w:rsid w:val="008B204A"/>
    <w:rsid w:val="008C1746"/>
    <w:rsid w:val="008C3503"/>
    <w:rsid w:val="008C3B54"/>
    <w:rsid w:val="008C4808"/>
    <w:rsid w:val="008C4E52"/>
    <w:rsid w:val="008C5020"/>
    <w:rsid w:val="008C66E6"/>
    <w:rsid w:val="008C66EF"/>
    <w:rsid w:val="008C6DBA"/>
    <w:rsid w:val="008D0C77"/>
    <w:rsid w:val="008D0DBC"/>
    <w:rsid w:val="008D2821"/>
    <w:rsid w:val="008D2D2A"/>
    <w:rsid w:val="008D2EC6"/>
    <w:rsid w:val="008D3369"/>
    <w:rsid w:val="008D3FC0"/>
    <w:rsid w:val="008D4E1E"/>
    <w:rsid w:val="008D5B34"/>
    <w:rsid w:val="008D6290"/>
    <w:rsid w:val="008D7B06"/>
    <w:rsid w:val="008E0021"/>
    <w:rsid w:val="008E1987"/>
    <w:rsid w:val="008E330B"/>
    <w:rsid w:val="008E3694"/>
    <w:rsid w:val="008E3BC8"/>
    <w:rsid w:val="008E4AEF"/>
    <w:rsid w:val="008E589D"/>
    <w:rsid w:val="008F09C7"/>
    <w:rsid w:val="008F0CAF"/>
    <w:rsid w:val="008F1941"/>
    <w:rsid w:val="008F5C8C"/>
    <w:rsid w:val="008F5DB4"/>
    <w:rsid w:val="008F5E43"/>
    <w:rsid w:val="008F6B77"/>
    <w:rsid w:val="008F7D92"/>
    <w:rsid w:val="00900189"/>
    <w:rsid w:val="00900C95"/>
    <w:rsid w:val="009025BD"/>
    <w:rsid w:val="0090381F"/>
    <w:rsid w:val="009042F7"/>
    <w:rsid w:val="0090753B"/>
    <w:rsid w:val="009102CD"/>
    <w:rsid w:val="00910DA8"/>
    <w:rsid w:val="0091197F"/>
    <w:rsid w:val="00911CEB"/>
    <w:rsid w:val="00911E5A"/>
    <w:rsid w:val="00911FD7"/>
    <w:rsid w:val="00913FB2"/>
    <w:rsid w:val="00914C41"/>
    <w:rsid w:val="00914C8B"/>
    <w:rsid w:val="009162EF"/>
    <w:rsid w:val="00916517"/>
    <w:rsid w:val="009215CE"/>
    <w:rsid w:val="0092263E"/>
    <w:rsid w:val="00927028"/>
    <w:rsid w:val="009306E9"/>
    <w:rsid w:val="00931308"/>
    <w:rsid w:val="00931A45"/>
    <w:rsid w:val="0093304D"/>
    <w:rsid w:val="009336D7"/>
    <w:rsid w:val="0093414A"/>
    <w:rsid w:val="009341CC"/>
    <w:rsid w:val="00935A5D"/>
    <w:rsid w:val="00935D7C"/>
    <w:rsid w:val="009365B6"/>
    <w:rsid w:val="0094127C"/>
    <w:rsid w:val="009412CA"/>
    <w:rsid w:val="00942141"/>
    <w:rsid w:val="00942173"/>
    <w:rsid w:val="00942D62"/>
    <w:rsid w:val="00950F65"/>
    <w:rsid w:val="00951668"/>
    <w:rsid w:val="00953A2D"/>
    <w:rsid w:val="009543EE"/>
    <w:rsid w:val="009546AB"/>
    <w:rsid w:val="0095561C"/>
    <w:rsid w:val="00955E0E"/>
    <w:rsid w:val="00956981"/>
    <w:rsid w:val="00960667"/>
    <w:rsid w:val="00962662"/>
    <w:rsid w:val="0096280E"/>
    <w:rsid w:val="009632C8"/>
    <w:rsid w:val="009648B6"/>
    <w:rsid w:val="009657BC"/>
    <w:rsid w:val="0096580F"/>
    <w:rsid w:val="009663FF"/>
    <w:rsid w:val="009703A7"/>
    <w:rsid w:val="00971312"/>
    <w:rsid w:val="00971704"/>
    <w:rsid w:val="00971B69"/>
    <w:rsid w:val="00971EFD"/>
    <w:rsid w:val="00971F9D"/>
    <w:rsid w:val="00972159"/>
    <w:rsid w:val="0097336B"/>
    <w:rsid w:val="009735E8"/>
    <w:rsid w:val="009737B1"/>
    <w:rsid w:val="0097497D"/>
    <w:rsid w:val="009756B7"/>
    <w:rsid w:val="009759AD"/>
    <w:rsid w:val="0097683D"/>
    <w:rsid w:val="00976AA2"/>
    <w:rsid w:val="0097707A"/>
    <w:rsid w:val="00977E20"/>
    <w:rsid w:val="0098129D"/>
    <w:rsid w:val="009816FE"/>
    <w:rsid w:val="009823F6"/>
    <w:rsid w:val="0098248A"/>
    <w:rsid w:val="0098318C"/>
    <w:rsid w:val="00985E8A"/>
    <w:rsid w:val="00987682"/>
    <w:rsid w:val="00987DE9"/>
    <w:rsid w:val="009908C2"/>
    <w:rsid w:val="00992DA0"/>
    <w:rsid w:val="00992DE2"/>
    <w:rsid w:val="00993B8E"/>
    <w:rsid w:val="00993D59"/>
    <w:rsid w:val="00994D4E"/>
    <w:rsid w:val="00995E3E"/>
    <w:rsid w:val="00996382"/>
    <w:rsid w:val="00996C39"/>
    <w:rsid w:val="009973DA"/>
    <w:rsid w:val="0099764E"/>
    <w:rsid w:val="00997880"/>
    <w:rsid w:val="00997C0C"/>
    <w:rsid w:val="009A0161"/>
    <w:rsid w:val="009A0AA8"/>
    <w:rsid w:val="009A1F10"/>
    <w:rsid w:val="009A37E4"/>
    <w:rsid w:val="009A3F07"/>
    <w:rsid w:val="009B3AAD"/>
    <w:rsid w:val="009B3B6C"/>
    <w:rsid w:val="009B7611"/>
    <w:rsid w:val="009C01BF"/>
    <w:rsid w:val="009C0AE3"/>
    <w:rsid w:val="009C16E7"/>
    <w:rsid w:val="009C18D5"/>
    <w:rsid w:val="009C22E7"/>
    <w:rsid w:val="009C34DD"/>
    <w:rsid w:val="009C39AA"/>
    <w:rsid w:val="009C41D0"/>
    <w:rsid w:val="009C7C25"/>
    <w:rsid w:val="009D0467"/>
    <w:rsid w:val="009D0774"/>
    <w:rsid w:val="009D107E"/>
    <w:rsid w:val="009D3122"/>
    <w:rsid w:val="009D3A71"/>
    <w:rsid w:val="009D5191"/>
    <w:rsid w:val="009D5C72"/>
    <w:rsid w:val="009D5E5C"/>
    <w:rsid w:val="009D6BE4"/>
    <w:rsid w:val="009D6F5F"/>
    <w:rsid w:val="009E03E2"/>
    <w:rsid w:val="009E104E"/>
    <w:rsid w:val="009E16FA"/>
    <w:rsid w:val="009E1E8E"/>
    <w:rsid w:val="009E2F89"/>
    <w:rsid w:val="009E3233"/>
    <w:rsid w:val="009E391F"/>
    <w:rsid w:val="009E3CBE"/>
    <w:rsid w:val="009E3EBA"/>
    <w:rsid w:val="009E3FB1"/>
    <w:rsid w:val="009E4C63"/>
    <w:rsid w:val="009E6A6D"/>
    <w:rsid w:val="009F0745"/>
    <w:rsid w:val="009F1B08"/>
    <w:rsid w:val="009F22AE"/>
    <w:rsid w:val="009F3FCB"/>
    <w:rsid w:val="009F4EC2"/>
    <w:rsid w:val="009F67FE"/>
    <w:rsid w:val="009F7BC3"/>
    <w:rsid w:val="00A0022D"/>
    <w:rsid w:val="00A0176C"/>
    <w:rsid w:val="00A01870"/>
    <w:rsid w:val="00A01CE4"/>
    <w:rsid w:val="00A027DD"/>
    <w:rsid w:val="00A03880"/>
    <w:rsid w:val="00A03CB4"/>
    <w:rsid w:val="00A04F1F"/>
    <w:rsid w:val="00A052B2"/>
    <w:rsid w:val="00A0602F"/>
    <w:rsid w:val="00A11818"/>
    <w:rsid w:val="00A11C7C"/>
    <w:rsid w:val="00A12323"/>
    <w:rsid w:val="00A12BDF"/>
    <w:rsid w:val="00A13CF1"/>
    <w:rsid w:val="00A13EC9"/>
    <w:rsid w:val="00A14829"/>
    <w:rsid w:val="00A14955"/>
    <w:rsid w:val="00A150C1"/>
    <w:rsid w:val="00A15C9D"/>
    <w:rsid w:val="00A17ED0"/>
    <w:rsid w:val="00A222C4"/>
    <w:rsid w:val="00A23BE7"/>
    <w:rsid w:val="00A2417C"/>
    <w:rsid w:val="00A2495D"/>
    <w:rsid w:val="00A24C65"/>
    <w:rsid w:val="00A27651"/>
    <w:rsid w:val="00A27879"/>
    <w:rsid w:val="00A302F5"/>
    <w:rsid w:val="00A3077E"/>
    <w:rsid w:val="00A3291C"/>
    <w:rsid w:val="00A32ACC"/>
    <w:rsid w:val="00A33251"/>
    <w:rsid w:val="00A335BB"/>
    <w:rsid w:val="00A335EB"/>
    <w:rsid w:val="00A33D6C"/>
    <w:rsid w:val="00A3448B"/>
    <w:rsid w:val="00A348B3"/>
    <w:rsid w:val="00A353CE"/>
    <w:rsid w:val="00A3578B"/>
    <w:rsid w:val="00A36E13"/>
    <w:rsid w:val="00A4024E"/>
    <w:rsid w:val="00A40B5C"/>
    <w:rsid w:val="00A417B1"/>
    <w:rsid w:val="00A4189A"/>
    <w:rsid w:val="00A434BB"/>
    <w:rsid w:val="00A4432E"/>
    <w:rsid w:val="00A44DF6"/>
    <w:rsid w:val="00A45924"/>
    <w:rsid w:val="00A45CA4"/>
    <w:rsid w:val="00A460AC"/>
    <w:rsid w:val="00A46620"/>
    <w:rsid w:val="00A46CDE"/>
    <w:rsid w:val="00A4708B"/>
    <w:rsid w:val="00A47D2F"/>
    <w:rsid w:val="00A47F44"/>
    <w:rsid w:val="00A502B0"/>
    <w:rsid w:val="00A52141"/>
    <w:rsid w:val="00A5276E"/>
    <w:rsid w:val="00A54516"/>
    <w:rsid w:val="00A54913"/>
    <w:rsid w:val="00A55D53"/>
    <w:rsid w:val="00A570B9"/>
    <w:rsid w:val="00A60A55"/>
    <w:rsid w:val="00A618BF"/>
    <w:rsid w:val="00A61C01"/>
    <w:rsid w:val="00A61D49"/>
    <w:rsid w:val="00A624B5"/>
    <w:rsid w:val="00A62B98"/>
    <w:rsid w:val="00A6492C"/>
    <w:rsid w:val="00A664EE"/>
    <w:rsid w:val="00A66D5C"/>
    <w:rsid w:val="00A66FFA"/>
    <w:rsid w:val="00A671A8"/>
    <w:rsid w:val="00A67396"/>
    <w:rsid w:val="00A677B8"/>
    <w:rsid w:val="00A70A96"/>
    <w:rsid w:val="00A71527"/>
    <w:rsid w:val="00A71830"/>
    <w:rsid w:val="00A72588"/>
    <w:rsid w:val="00A72FC7"/>
    <w:rsid w:val="00A74868"/>
    <w:rsid w:val="00A75477"/>
    <w:rsid w:val="00A75951"/>
    <w:rsid w:val="00A75C16"/>
    <w:rsid w:val="00A77C3D"/>
    <w:rsid w:val="00A806D1"/>
    <w:rsid w:val="00A80EBD"/>
    <w:rsid w:val="00A83236"/>
    <w:rsid w:val="00A84EBD"/>
    <w:rsid w:val="00A85834"/>
    <w:rsid w:val="00A86224"/>
    <w:rsid w:val="00A86FEF"/>
    <w:rsid w:val="00A879F0"/>
    <w:rsid w:val="00A87AFC"/>
    <w:rsid w:val="00A904F0"/>
    <w:rsid w:val="00A9201A"/>
    <w:rsid w:val="00A95215"/>
    <w:rsid w:val="00A96179"/>
    <w:rsid w:val="00A9688A"/>
    <w:rsid w:val="00A96D2B"/>
    <w:rsid w:val="00AA0AD9"/>
    <w:rsid w:val="00AA1367"/>
    <w:rsid w:val="00AA2996"/>
    <w:rsid w:val="00AA2B04"/>
    <w:rsid w:val="00AA30BA"/>
    <w:rsid w:val="00AA3471"/>
    <w:rsid w:val="00AA5432"/>
    <w:rsid w:val="00AA6075"/>
    <w:rsid w:val="00AA6349"/>
    <w:rsid w:val="00AB0696"/>
    <w:rsid w:val="00AB1FD1"/>
    <w:rsid w:val="00AB2454"/>
    <w:rsid w:val="00AB3862"/>
    <w:rsid w:val="00AB42CF"/>
    <w:rsid w:val="00AB4F1B"/>
    <w:rsid w:val="00AB56C2"/>
    <w:rsid w:val="00AB680B"/>
    <w:rsid w:val="00AB6CBA"/>
    <w:rsid w:val="00AC077D"/>
    <w:rsid w:val="00AC12AC"/>
    <w:rsid w:val="00AC1F82"/>
    <w:rsid w:val="00AC2595"/>
    <w:rsid w:val="00AC3EBA"/>
    <w:rsid w:val="00AC402D"/>
    <w:rsid w:val="00AC5451"/>
    <w:rsid w:val="00AC6460"/>
    <w:rsid w:val="00AD0C8A"/>
    <w:rsid w:val="00AD5D09"/>
    <w:rsid w:val="00AD7F1A"/>
    <w:rsid w:val="00AE127E"/>
    <w:rsid w:val="00AE31EB"/>
    <w:rsid w:val="00AE3874"/>
    <w:rsid w:val="00AE4285"/>
    <w:rsid w:val="00AE5D30"/>
    <w:rsid w:val="00AE64A1"/>
    <w:rsid w:val="00AE7E90"/>
    <w:rsid w:val="00AF1948"/>
    <w:rsid w:val="00AF1981"/>
    <w:rsid w:val="00AF1A2A"/>
    <w:rsid w:val="00AF44A1"/>
    <w:rsid w:val="00AF51FE"/>
    <w:rsid w:val="00AF5EC8"/>
    <w:rsid w:val="00AF71B2"/>
    <w:rsid w:val="00B000F2"/>
    <w:rsid w:val="00B006FE"/>
    <w:rsid w:val="00B00A3C"/>
    <w:rsid w:val="00B01503"/>
    <w:rsid w:val="00B0159A"/>
    <w:rsid w:val="00B021E8"/>
    <w:rsid w:val="00B02486"/>
    <w:rsid w:val="00B02F3B"/>
    <w:rsid w:val="00B035E7"/>
    <w:rsid w:val="00B04912"/>
    <w:rsid w:val="00B05181"/>
    <w:rsid w:val="00B06F1D"/>
    <w:rsid w:val="00B07030"/>
    <w:rsid w:val="00B10FA6"/>
    <w:rsid w:val="00B124FE"/>
    <w:rsid w:val="00B130DC"/>
    <w:rsid w:val="00B13F49"/>
    <w:rsid w:val="00B152EB"/>
    <w:rsid w:val="00B163F5"/>
    <w:rsid w:val="00B17846"/>
    <w:rsid w:val="00B203DA"/>
    <w:rsid w:val="00B21974"/>
    <w:rsid w:val="00B22691"/>
    <w:rsid w:val="00B2274C"/>
    <w:rsid w:val="00B22CA2"/>
    <w:rsid w:val="00B23D5B"/>
    <w:rsid w:val="00B24884"/>
    <w:rsid w:val="00B24965"/>
    <w:rsid w:val="00B2599D"/>
    <w:rsid w:val="00B2602C"/>
    <w:rsid w:val="00B27F74"/>
    <w:rsid w:val="00B30CCA"/>
    <w:rsid w:val="00B314E7"/>
    <w:rsid w:val="00B3195A"/>
    <w:rsid w:val="00B33DF0"/>
    <w:rsid w:val="00B34062"/>
    <w:rsid w:val="00B34BB8"/>
    <w:rsid w:val="00B34F7A"/>
    <w:rsid w:val="00B365BA"/>
    <w:rsid w:val="00B408D4"/>
    <w:rsid w:val="00B40AF5"/>
    <w:rsid w:val="00B41555"/>
    <w:rsid w:val="00B424AF"/>
    <w:rsid w:val="00B43834"/>
    <w:rsid w:val="00B4465D"/>
    <w:rsid w:val="00B465B2"/>
    <w:rsid w:val="00B47AB8"/>
    <w:rsid w:val="00B47B84"/>
    <w:rsid w:val="00B47D8E"/>
    <w:rsid w:val="00B50BED"/>
    <w:rsid w:val="00B5384D"/>
    <w:rsid w:val="00B55970"/>
    <w:rsid w:val="00B55EBF"/>
    <w:rsid w:val="00B63E46"/>
    <w:rsid w:val="00B64ABC"/>
    <w:rsid w:val="00B7008A"/>
    <w:rsid w:val="00B72496"/>
    <w:rsid w:val="00B745F6"/>
    <w:rsid w:val="00B755D1"/>
    <w:rsid w:val="00B777C9"/>
    <w:rsid w:val="00B77817"/>
    <w:rsid w:val="00B80329"/>
    <w:rsid w:val="00B810C2"/>
    <w:rsid w:val="00B8170D"/>
    <w:rsid w:val="00B8449F"/>
    <w:rsid w:val="00B8635A"/>
    <w:rsid w:val="00B86E45"/>
    <w:rsid w:val="00B87D6F"/>
    <w:rsid w:val="00B908C3"/>
    <w:rsid w:val="00B90920"/>
    <w:rsid w:val="00B9202C"/>
    <w:rsid w:val="00B922F1"/>
    <w:rsid w:val="00B9363B"/>
    <w:rsid w:val="00B941C7"/>
    <w:rsid w:val="00B947B2"/>
    <w:rsid w:val="00B9597E"/>
    <w:rsid w:val="00B95E8D"/>
    <w:rsid w:val="00B96A6A"/>
    <w:rsid w:val="00B9759A"/>
    <w:rsid w:val="00BA1949"/>
    <w:rsid w:val="00BA240D"/>
    <w:rsid w:val="00BA25F0"/>
    <w:rsid w:val="00BA3E42"/>
    <w:rsid w:val="00BA53F6"/>
    <w:rsid w:val="00BA5854"/>
    <w:rsid w:val="00BA6447"/>
    <w:rsid w:val="00BA74D7"/>
    <w:rsid w:val="00BB0F70"/>
    <w:rsid w:val="00BB0FCB"/>
    <w:rsid w:val="00BB1A3A"/>
    <w:rsid w:val="00BB2DF3"/>
    <w:rsid w:val="00BB3CFB"/>
    <w:rsid w:val="00BB3E54"/>
    <w:rsid w:val="00BC0CC9"/>
    <w:rsid w:val="00BC279A"/>
    <w:rsid w:val="00BC2E7B"/>
    <w:rsid w:val="00BC3D70"/>
    <w:rsid w:val="00BC3D89"/>
    <w:rsid w:val="00BC4A90"/>
    <w:rsid w:val="00BC5F04"/>
    <w:rsid w:val="00BC68D2"/>
    <w:rsid w:val="00BC7E3E"/>
    <w:rsid w:val="00BD168A"/>
    <w:rsid w:val="00BD3B5E"/>
    <w:rsid w:val="00BD3C2B"/>
    <w:rsid w:val="00BD549A"/>
    <w:rsid w:val="00BD5B60"/>
    <w:rsid w:val="00BD7401"/>
    <w:rsid w:val="00BD75B0"/>
    <w:rsid w:val="00BE0382"/>
    <w:rsid w:val="00BE1013"/>
    <w:rsid w:val="00BE43D1"/>
    <w:rsid w:val="00BE4678"/>
    <w:rsid w:val="00BE4F89"/>
    <w:rsid w:val="00BE4FA5"/>
    <w:rsid w:val="00BE5A17"/>
    <w:rsid w:val="00BE6CCD"/>
    <w:rsid w:val="00BF0B62"/>
    <w:rsid w:val="00BF3762"/>
    <w:rsid w:val="00BF39E5"/>
    <w:rsid w:val="00BF4D79"/>
    <w:rsid w:val="00BF509A"/>
    <w:rsid w:val="00BF586E"/>
    <w:rsid w:val="00BF7899"/>
    <w:rsid w:val="00C017E4"/>
    <w:rsid w:val="00C02611"/>
    <w:rsid w:val="00C02B9B"/>
    <w:rsid w:val="00C0420D"/>
    <w:rsid w:val="00C0484B"/>
    <w:rsid w:val="00C04F99"/>
    <w:rsid w:val="00C0555C"/>
    <w:rsid w:val="00C11646"/>
    <w:rsid w:val="00C123AA"/>
    <w:rsid w:val="00C12B19"/>
    <w:rsid w:val="00C14064"/>
    <w:rsid w:val="00C159AD"/>
    <w:rsid w:val="00C159EB"/>
    <w:rsid w:val="00C1620F"/>
    <w:rsid w:val="00C16FF8"/>
    <w:rsid w:val="00C17E62"/>
    <w:rsid w:val="00C229AC"/>
    <w:rsid w:val="00C24352"/>
    <w:rsid w:val="00C254DA"/>
    <w:rsid w:val="00C259CD"/>
    <w:rsid w:val="00C26F05"/>
    <w:rsid w:val="00C27B41"/>
    <w:rsid w:val="00C30E7D"/>
    <w:rsid w:val="00C31640"/>
    <w:rsid w:val="00C31EFF"/>
    <w:rsid w:val="00C3218F"/>
    <w:rsid w:val="00C322B2"/>
    <w:rsid w:val="00C34535"/>
    <w:rsid w:val="00C35009"/>
    <w:rsid w:val="00C35C86"/>
    <w:rsid w:val="00C369B3"/>
    <w:rsid w:val="00C41184"/>
    <w:rsid w:val="00C41CEA"/>
    <w:rsid w:val="00C42BAC"/>
    <w:rsid w:val="00C43E29"/>
    <w:rsid w:val="00C44CBD"/>
    <w:rsid w:val="00C5065A"/>
    <w:rsid w:val="00C50F6B"/>
    <w:rsid w:val="00C53AC5"/>
    <w:rsid w:val="00C54A37"/>
    <w:rsid w:val="00C54F6F"/>
    <w:rsid w:val="00C557E5"/>
    <w:rsid w:val="00C56D12"/>
    <w:rsid w:val="00C56EA8"/>
    <w:rsid w:val="00C571F7"/>
    <w:rsid w:val="00C57510"/>
    <w:rsid w:val="00C57C93"/>
    <w:rsid w:val="00C62520"/>
    <w:rsid w:val="00C62FC6"/>
    <w:rsid w:val="00C644E0"/>
    <w:rsid w:val="00C646FF"/>
    <w:rsid w:val="00C64B9F"/>
    <w:rsid w:val="00C654A5"/>
    <w:rsid w:val="00C67621"/>
    <w:rsid w:val="00C70076"/>
    <w:rsid w:val="00C71329"/>
    <w:rsid w:val="00C73013"/>
    <w:rsid w:val="00C73356"/>
    <w:rsid w:val="00C74211"/>
    <w:rsid w:val="00C763AA"/>
    <w:rsid w:val="00C8236F"/>
    <w:rsid w:val="00C82698"/>
    <w:rsid w:val="00C830B6"/>
    <w:rsid w:val="00C85950"/>
    <w:rsid w:val="00C85EE6"/>
    <w:rsid w:val="00C904E7"/>
    <w:rsid w:val="00C90B77"/>
    <w:rsid w:val="00C92E51"/>
    <w:rsid w:val="00C94DE2"/>
    <w:rsid w:val="00C951BC"/>
    <w:rsid w:val="00CA05AF"/>
    <w:rsid w:val="00CA1FB6"/>
    <w:rsid w:val="00CA630D"/>
    <w:rsid w:val="00CA69A6"/>
    <w:rsid w:val="00CA7975"/>
    <w:rsid w:val="00CB0F8C"/>
    <w:rsid w:val="00CB236E"/>
    <w:rsid w:val="00CB3B75"/>
    <w:rsid w:val="00CB5375"/>
    <w:rsid w:val="00CB556C"/>
    <w:rsid w:val="00CB5D16"/>
    <w:rsid w:val="00CB6818"/>
    <w:rsid w:val="00CB6D16"/>
    <w:rsid w:val="00CC081F"/>
    <w:rsid w:val="00CC1206"/>
    <w:rsid w:val="00CC2FF2"/>
    <w:rsid w:val="00CC38B5"/>
    <w:rsid w:val="00CC3AB1"/>
    <w:rsid w:val="00CC4BB4"/>
    <w:rsid w:val="00CC7A3C"/>
    <w:rsid w:val="00CD000D"/>
    <w:rsid w:val="00CD3419"/>
    <w:rsid w:val="00CD364E"/>
    <w:rsid w:val="00CD3C29"/>
    <w:rsid w:val="00CD45D5"/>
    <w:rsid w:val="00CD6E09"/>
    <w:rsid w:val="00CE1E84"/>
    <w:rsid w:val="00CE3660"/>
    <w:rsid w:val="00CE4011"/>
    <w:rsid w:val="00CE51CF"/>
    <w:rsid w:val="00CE5B8F"/>
    <w:rsid w:val="00CE68CE"/>
    <w:rsid w:val="00CE788C"/>
    <w:rsid w:val="00CF48B9"/>
    <w:rsid w:val="00CF5EE8"/>
    <w:rsid w:val="00CF60D7"/>
    <w:rsid w:val="00CF747E"/>
    <w:rsid w:val="00D0483B"/>
    <w:rsid w:val="00D04D58"/>
    <w:rsid w:val="00D06FEF"/>
    <w:rsid w:val="00D10A3C"/>
    <w:rsid w:val="00D128EE"/>
    <w:rsid w:val="00D12C74"/>
    <w:rsid w:val="00D12EDA"/>
    <w:rsid w:val="00D14084"/>
    <w:rsid w:val="00D14D5E"/>
    <w:rsid w:val="00D16DBD"/>
    <w:rsid w:val="00D176FF"/>
    <w:rsid w:val="00D20678"/>
    <w:rsid w:val="00D2143E"/>
    <w:rsid w:val="00D21BAA"/>
    <w:rsid w:val="00D22630"/>
    <w:rsid w:val="00D23BFD"/>
    <w:rsid w:val="00D251BE"/>
    <w:rsid w:val="00D25944"/>
    <w:rsid w:val="00D25F50"/>
    <w:rsid w:val="00D260BC"/>
    <w:rsid w:val="00D27B12"/>
    <w:rsid w:val="00D27E1F"/>
    <w:rsid w:val="00D302F2"/>
    <w:rsid w:val="00D32126"/>
    <w:rsid w:val="00D3222F"/>
    <w:rsid w:val="00D345A6"/>
    <w:rsid w:val="00D35622"/>
    <w:rsid w:val="00D36CD5"/>
    <w:rsid w:val="00D4271E"/>
    <w:rsid w:val="00D43F41"/>
    <w:rsid w:val="00D44B57"/>
    <w:rsid w:val="00D44B9A"/>
    <w:rsid w:val="00D45844"/>
    <w:rsid w:val="00D45ABF"/>
    <w:rsid w:val="00D479A5"/>
    <w:rsid w:val="00D51BB4"/>
    <w:rsid w:val="00D52635"/>
    <w:rsid w:val="00D545F0"/>
    <w:rsid w:val="00D54CEB"/>
    <w:rsid w:val="00D55AB7"/>
    <w:rsid w:val="00D55EC1"/>
    <w:rsid w:val="00D57A99"/>
    <w:rsid w:val="00D57AC0"/>
    <w:rsid w:val="00D60ACF"/>
    <w:rsid w:val="00D60E77"/>
    <w:rsid w:val="00D61036"/>
    <w:rsid w:val="00D6123E"/>
    <w:rsid w:val="00D6205A"/>
    <w:rsid w:val="00D626C8"/>
    <w:rsid w:val="00D62DF4"/>
    <w:rsid w:val="00D63865"/>
    <w:rsid w:val="00D63CF5"/>
    <w:rsid w:val="00D65524"/>
    <w:rsid w:val="00D65775"/>
    <w:rsid w:val="00D67050"/>
    <w:rsid w:val="00D67E15"/>
    <w:rsid w:val="00D70678"/>
    <w:rsid w:val="00D72EBB"/>
    <w:rsid w:val="00D73AFD"/>
    <w:rsid w:val="00D73ED5"/>
    <w:rsid w:val="00D74659"/>
    <w:rsid w:val="00D74D10"/>
    <w:rsid w:val="00D74E75"/>
    <w:rsid w:val="00D8098C"/>
    <w:rsid w:val="00D828B2"/>
    <w:rsid w:val="00D831B4"/>
    <w:rsid w:val="00D83991"/>
    <w:rsid w:val="00D8652F"/>
    <w:rsid w:val="00D86AE4"/>
    <w:rsid w:val="00D9041B"/>
    <w:rsid w:val="00D90B5F"/>
    <w:rsid w:val="00D90E59"/>
    <w:rsid w:val="00D9221C"/>
    <w:rsid w:val="00D9226C"/>
    <w:rsid w:val="00D92DFC"/>
    <w:rsid w:val="00D94366"/>
    <w:rsid w:val="00D95DCD"/>
    <w:rsid w:val="00D95F05"/>
    <w:rsid w:val="00DA294C"/>
    <w:rsid w:val="00DA6057"/>
    <w:rsid w:val="00DB0EA7"/>
    <w:rsid w:val="00DB1030"/>
    <w:rsid w:val="00DB13AC"/>
    <w:rsid w:val="00DB225E"/>
    <w:rsid w:val="00DB25B0"/>
    <w:rsid w:val="00DB3F37"/>
    <w:rsid w:val="00DB479F"/>
    <w:rsid w:val="00DB70E2"/>
    <w:rsid w:val="00DB79F1"/>
    <w:rsid w:val="00DB7F67"/>
    <w:rsid w:val="00DC3598"/>
    <w:rsid w:val="00DD0F56"/>
    <w:rsid w:val="00DD1F34"/>
    <w:rsid w:val="00DD209C"/>
    <w:rsid w:val="00DD21A3"/>
    <w:rsid w:val="00DD2341"/>
    <w:rsid w:val="00DD33A1"/>
    <w:rsid w:val="00DD4B12"/>
    <w:rsid w:val="00DE0EBD"/>
    <w:rsid w:val="00DE1256"/>
    <w:rsid w:val="00DE150F"/>
    <w:rsid w:val="00DE21DD"/>
    <w:rsid w:val="00DE3863"/>
    <w:rsid w:val="00DE395F"/>
    <w:rsid w:val="00DE4D83"/>
    <w:rsid w:val="00DE6D8E"/>
    <w:rsid w:val="00DE7290"/>
    <w:rsid w:val="00DE79D1"/>
    <w:rsid w:val="00DE7FC7"/>
    <w:rsid w:val="00DF185E"/>
    <w:rsid w:val="00DF20DA"/>
    <w:rsid w:val="00DF23B1"/>
    <w:rsid w:val="00DF39F5"/>
    <w:rsid w:val="00DF428C"/>
    <w:rsid w:val="00DF42D1"/>
    <w:rsid w:val="00DF7048"/>
    <w:rsid w:val="00E001DF"/>
    <w:rsid w:val="00E01B4B"/>
    <w:rsid w:val="00E01CC1"/>
    <w:rsid w:val="00E01D1F"/>
    <w:rsid w:val="00E01F31"/>
    <w:rsid w:val="00E04066"/>
    <w:rsid w:val="00E044EC"/>
    <w:rsid w:val="00E045A8"/>
    <w:rsid w:val="00E047B9"/>
    <w:rsid w:val="00E04AE1"/>
    <w:rsid w:val="00E05893"/>
    <w:rsid w:val="00E05979"/>
    <w:rsid w:val="00E06D74"/>
    <w:rsid w:val="00E120E7"/>
    <w:rsid w:val="00E12ED9"/>
    <w:rsid w:val="00E13D26"/>
    <w:rsid w:val="00E13EC5"/>
    <w:rsid w:val="00E16F1C"/>
    <w:rsid w:val="00E172CE"/>
    <w:rsid w:val="00E17AA0"/>
    <w:rsid w:val="00E20576"/>
    <w:rsid w:val="00E20F20"/>
    <w:rsid w:val="00E20F83"/>
    <w:rsid w:val="00E215EE"/>
    <w:rsid w:val="00E22948"/>
    <w:rsid w:val="00E22C25"/>
    <w:rsid w:val="00E23261"/>
    <w:rsid w:val="00E246B9"/>
    <w:rsid w:val="00E24B96"/>
    <w:rsid w:val="00E2547C"/>
    <w:rsid w:val="00E30536"/>
    <w:rsid w:val="00E31E8A"/>
    <w:rsid w:val="00E36915"/>
    <w:rsid w:val="00E376CF"/>
    <w:rsid w:val="00E403BC"/>
    <w:rsid w:val="00E40643"/>
    <w:rsid w:val="00E428B9"/>
    <w:rsid w:val="00E42ED8"/>
    <w:rsid w:val="00E43189"/>
    <w:rsid w:val="00E4421B"/>
    <w:rsid w:val="00E44B83"/>
    <w:rsid w:val="00E44FFE"/>
    <w:rsid w:val="00E459FF"/>
    <w:rsid w:val="00E45F7E"/>
    <w:rsid w:val="00E545B6"/>
    <w:rsid w:val="00E56A62"/>
    <w:rsid w:val="00E57352"/>
    <w:rsid w:val="00E637BA"/>
    <w:rsid w:val="00E64A95"/>
    <w:rsid w:val="00E64C72"/>
    <w:rsid w:val="00E6702D"/>
    <w:rsid w:val="00E7026B"/>
    <w:rsid w:val="00E70EBD"/>
    <w:rsid w:val="00E71DB7"/>
    <w:rsid w:val="00E7293B"/>
    <w:rsid w:val="00E74493"/>
    <w:rsid w:val="00E74CB4"/>
    <w:rsid w:val="00E75302"/>
    <w:rsid w:val="00E81141"/>
    <w:rsid w:val="00E81494"/>
    <w:rsid w:val="00E81AF7"/>
    <w:rsid w:val="00E82F2E"/>
    <w:rsid w:val="00E83E4C"/>
    <w:rsid w:val="00E877C1"/>
    <w:rsid w:val="00E910AC"/>
    <w:rsid w:val="00E92E5F"/>
    <w:rsid w:val="00E9311D"/>
    <w:rsid w:val="00E93436"/>
    <w:rsid w:val="00E9380D"/>
    <w:rsid w:val="00E96D70"/>
    <w:rsid w:val="00E97B8D"/>
    <w:rsid w:val="00EA2363"/>
    <w:rsid w:val="00EA2D7C"/>
    <w:rsid w:val="00EA2EE9"/>
    <w:rsid w:val="00EA4095"/>
    <w:rsid w:val="00EA7DC8"/>
    <w:rsid w:val="00EB3526"/>
    <w:rsid w:val="00EB4255"/>
    <w:rsid w:val="00EB4DEB"/>
    <w:rsid w:val="00EB64B4"/>
    <w:rsid w:val="00EB737E"/>
    <w:rsid w:val="00EB7CB3"/>
    <w:rsid w:val="00EC01E2"/>
    <w:rsid w:val="00EC1E8B"/>
    <w:rsid w:val="00EC2017"/>
    <w:rsid w:val="00EC2E05"/>
    <w:rsid w:val="00EC4250"/>
    <w:rsid w:val="00EC4B81"/>
    <w:rsid w:val="00EC4BB5"/>
    <w:rsid w:val="00EC5BBC"/>
    <w:rsid w:val="00EC6203"/>
    <w:rsid w:val="00EC68B0"/>
    <w:rsid w:val="00ED0361"/>
    <w:rsid w:val="00ED1AF4"/>
    <w:rsid w:val="00ED4FD7"/>
    <w:rsid w:val="00ED5DC8"/>
    <w:rsid w:val="00ED7AC7"/>
    <w:rsid w:val="00EE01DE"/>
    <w:rsid w:val="00EE077C"/>
    <w:rsid w:val="00EE1224"/>
    <w:rsid w:val="00EE1B7A"/>
    <w:rsid w:val="00EE20FC"/>
    <w:rsid w:val="00EE3322"/>
    <w:rsid w:val="00EE3B89"/>
    <w:rsid w:val="00EE426C"/>
    <w:rsid w:val="00EE53D8"/>
    <w:rsid w:val="00EE60B4"/>
    <w:rsid w:val="00EE74FB"/>
    <w:rsid w:val="00EF075E"/>
    <w:rsid w:val="00EF0F74"/>
    <w:rsid w:val="00EF0FE6"/>
    <w:rsid w:val="00EF1520"/>
    <w:rsid w:val="00EF1F38"/>
    <w:rsid w:val="00EF2189"/>
    <w:rsid w:val="00EF52C8"/>
    <w:rsid w:val="00EF6FE0"/>
    <w:rsid w:val="00EF7DA7"/>
    <w:rsid w:val="00F07E22"/>
    <w:rsid w:val="00F118A7"/>
    <w:rsid w:val="00F12761"/>
    <w:rsid w:val="00F15F3D"/>
    <w:rsid w:val="00F16BE1"/>
    <w:rsid w:val="00F17B6B"/>
    <w:rsid w:val="00F207DA"/>
    <w:rsid w:val="00F21A6D"/>
    <w:rsid w:val="00F2434F"/>
    <w:rsid w:val="00F24B63"/>
    <w:rsid w:val="00F24F3B"/>
    <w:rsid w:val="00F308B1"/>
    <w:rsid w:val="00F32368"/>
    <w:rsid w:val="00F340B2"/>
    <w:rsid w:val="00F350FB"/>
    <w:rsid w:val="00F3541D"/>
    <w:rsid w:val="00F354A6"/>
    <w:rsid w:val="00F35AA8"/>
    <w:rsid w:val="00F36B76"/>
    <w:rsid w:val="00F37F86"/>
    <w:rsid w:val="00F4257E"/>
    <w:rsid w:val="00F42CC1"/>
    <w:rsid w:val="00F42EDB"/>
    <w:rsid w:val="00F44375"/>
    <w:rsid w:val="00F45C2B"/>
    <w:rsid w:val="00F46382"/>
    <w:rsid w:val="00F47C12"/>
    <w:rsid w:val="00F53D1D"/>
    <w:rsid w:val="00F55C98"/>
    <w:rsid w:val="00F55D29"/>
    <w:rsid w:val="00F55FB1"/>
    <w:rsid w:val="00F60DF4"/>
    <w:rsid w:val="00F60F24"/>
    <w:rsid w:val="00F62184"/>
    <w:rsid w:val="00F6249D"/>
    <w:rsid w:val="00F64230"/>
    <w:rsid w:val="00F6471C"/>
    <w:rsid w:val="00F704A4"/>
    <w:rsid w:val="00F70671"/>
    <w:rsid w:val="00F71E68"/>
    <w:rsid w:val="00F72EB4"/>
    <w:rsid w:val="00F7339A"/>
    <w:rsid w:val="00F7358B"/>
    <w:rsid w:val="00F73AA5"/>
    <w:rsid w:val="00F74CE8"/>
    <w:rsid w:val="00F750FA"/>
    <w:rsid w:val="00F75E65"/>
    <w:rsid w:val="00F80B65"/>
    <w:rsid w:val="00F81FE0"/>
    <w:rsid w:val="00F829AF"/>
    <w:rsid w:val="00F83F50"/>
    <w:rsid w:val="00F872B2"/>
    <w:rsid w:val="00F90394"/>
    <w:rsid w:val="00F91FCA"/>
    <w:rsid w:val="00F938C7"/>
    <w:rsid w:val="00F97F2C"/>
    <w:rsid w:val="00FA000B"/>
    <w:rsid w:val="00FA0C40"/>
    <w:rsid w:val="00FA2B68"/>
    <w:rsid w:val="00FA38EA"/>
    <w:rsid w:val="00FA4D11"/>
    <w:rsid w:val="00FA500B"/>
    <w:rsid w:val="00FB1265"/>
    <w:rsid w:val="00FB4B2E"/>
    <w:rsid w:val="00FC2383"/>
    <w:rsid w:val="00FC2515"/>
    <w:rsid w:val="00FC2CA7"/>
    <w:rsid w:val="00FC34A0"/>
    <w:rsid w:val="00FC43E7"/>
    <w:rsid w:val="00FC49AE"/>
    <w:rsid w:val="00FC5253"/>
    <w:rsid w:val="00FC5A6E"/>
    <w:rsid w:val="00FC7753"/>
    <w:rsid w:val="00FD1D09"/>
    <w:rsid w:val="00FD2392"/>
    <w:rsid w:val="00FD5CAF"/>
    <w:rsid w:val="00FD63FF"/>
    <w:rsid w:val="00FE360D"/>
    <w:rsid w:val="00FE3A5C"/>
    <w:rsid w:val="00FE517B"/>
    <w:rsid w:val="00FF037C"/>
    <w:rsid w:val="00FF08CE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00b0f0" strokecolor="none [3212]">
      <v:fill color="#00b0f0"/>
      <v:stroke color="none [3212]"/>
      <o:colormru v:ext="edit" colors="#ffc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link w:val="Textkrper-ZeileneinzugZchn"/>
    <w:autoRedefine/>
    <w:rsid w:val="00C31EFF"/>
    <w:pPr>
      <w:numPr>
        <w:numId w:val="46"/>
      </w:numPr>
      <w:spacing w:after="60"/>
    </w:pPr>
    <w:rPr>
      <w:rFonts w:ascii="Verdana" w:hAnsi="Verdana" w:cs="Arial"/>
      <w:bCs/>
      <w:noProof/>
      <w:snapToGrid w:val="0"/>
      <w:sz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 w:hAnchor="text"/>
      <w:tabs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 w:hAnchor="text"/>
      <w:numPr>
        <w:numId w:val="3"/>
      </w:numPr>
      <w:tabs>
        <w:tab w:val="clear" w:pos="567"/>
        <w:tab w:val="left" w:pos="1560"/>
        <w:tab w:val="num" w:pos="1983"/>
      </w:tabs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 w:hAnchor="text"/>
      <w:spacing w:after="12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rsid w:val="0087186F"/>
    <w:rPr>
      <w:rFonts w:ascii="Verdana" w:hAnsi="Verdana"/>
      <w:b/>
      <w:bCs/>
      <w:lang w:val="de-DE" w:eastAsia="de-DE"/>
    </w:rPr>
  </w:style>
  <w:style w:type="character" w:customStyle="1" w:styleId="standardfett1">
    <w:name w:val="standardfett1"/>
    <w:basedOn w:val="Absatz-Standardschriftart"/>
    <w:rsid w:val="00D74D10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D74D10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BC3D89"/>
    <w:rPr>
      <w:rFonts w:ascii="Verdana" w:hAnsi="Verdana" w:cs="Arial"/>
      <w:bCs/>
      <w:noProof/>
      <w:snapToGrid w:val="0"/>
      <w:sz w:val="22"/>
      <w:lang w:val="en-GB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link w:val="Textkrper-ZeileneinzugZchn"/>
    <w:autoRedefine/>
    <w:rsid w:val="00C31EFF"/>
    <w:pPr>
      <w:numPr>
        <w:numId w:val="46"/>
      </w:numPr>
      <w:spacing w:after="60"/>
    </w:pPr>
    <w:rPr>
      <w:rFonts w:ascii="Verdana" w:hAnsi="Verdana" w:cs="Arial"/>
      <w:bCs/>
      <w:noProof/>
      <w:snapToGrid w:val="0"/>
      <w:sz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 w:hAnchor="text"/>
      <w:tabs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 w:hAnchor="text"/>
      <w:numPr>
        <w:numId w:val="3"/>
      </w:numPr>
      <w:tabs>
        <w:tab w:val="clear" w:pos="567"/>
        <w:tab w:val="left" w:pos="1560"/>
        <w:tab w:val="num" w:pos="1983"/>
      </w:tabs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 w:hAnchor="text"/>
      <w:spacing w:after="12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rsid w:val="0087186F"/>
    <w:rPr>
      <w:rFonts w:ascii="Verdana" w:hAnsi="Verdana"/>
      <w:b/>
      <w:bCs/>
      <w:lang w:val="de-DE" w:eastAsia="de-DE"/>
    </w:rPr>
  </w:style>
  <w:style w:type="character" w:customStyle="1" w:styleId="standardfett1">
    <w:name w:val="standardfett1"/>
    <w:basedOn w:val="Absatz-Standardschriftart"/>
    <w:rsid w:val="00D74D10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D74D10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BC3D89"/>
    <w:rPr>
      <w:rFonts w:ascii="Verdana" w:hAnsi="Verdana" w:cs="Arial"/>
      <w:bCs/>
      <w:noProof/>
      <w:snapToGrid w:val="0"/>
      <w:sz w:val="22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951373">
      <w:bodyDiv w:val="1"/>
      <w:marLeft w:val="0"/>
      <w:marRight w:val="0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677">
              <w:marLeft w:val="0"/>
              <w:marRight w:val="0"/>
              <w:marTop w:val="489"/>
              <w:marBottom w:val="0"/>
              <w:divBdr>
                <w:top w:val="single" w:sz="18" w:space="3" w:color="E8E7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8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8425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66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657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96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12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99102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gif"/><Relationship Id="rId23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BC075-E964-4798-B24F-EADBBAF91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0</TotalTime>
  <Pages>4</Pages>
  <Words>750</Words>
  <Characters>4727</Characters>
  <Application>Microsoft Office Word</Application>
  <DocSecurity>8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Steuerungsgrundlagen_EinteilungBegriffe_V1.0_LPEx.doc</vt:lpstr>
    </vt:vector>
  </TitlesOfParts>
  <Company>HP</Company>
  <LinksUpToDate>false</LinksUpToDate>
  <CharactersWithSpaces>5467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Steuerungsgrundlagen_EinteilungBegriffe_V1.0_LPEx.doc</dc:title>
  <dc:creator>Roman Moser, BFS BBB</dc:creator>
  <dc:description>SWISSMEM Lehrplan 2009                                 AUF3.1 Steuerungsgrundlagen                AUF3.1.1 Einteilung, Begriffe</dc:description>
  <cp:lastModifiedBy>Roman Moser</cp:lastModifiedBy>
  <cp:revision>8</cp:revision>
  <cp:lastPrinted>2015-08-03T11:06:00Z</cp:lastPrinted>
  <dcterms:created xsi:type="dcterms:W3CDTF">2012-07-10T07:56:00Z</dcterms:created>
  <dcterms:modified xsi:type="dcterms:W3CDTF">2015-08-03T11:06:00Z</dcterms:modified>
</cp:coreProperties>
</file>