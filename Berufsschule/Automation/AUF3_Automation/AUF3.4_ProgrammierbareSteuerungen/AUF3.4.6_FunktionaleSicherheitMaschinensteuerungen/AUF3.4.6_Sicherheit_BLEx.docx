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55B" w:rsidRPr="00C9768C" w:rsidRDefault="00FE5646" w:rsidP="005A0F2B">
      <w:pPr>
        <w:rPr>
          <w:rFonts w:ascii="Verdana" w:hAnsi="Verdana" w:cs="Arial"/>
          <w:b/>
          <w:sz w:val="20"/>
        </w:rPr>
      </w:pPr>
      <w:r w:rsidRPr="00C9768C">
        <w:rPr>
          <w:rFonts w:ascii="Verdana" w:hAnsi="Verdana" w:cs="Arial"/>
          <w:b/>
          <w:noProof/>
          <w:sz w:val="20"/>
          <w:lang w:val="en-US" w:eastAsia="en-US"/>
        </w:rPr>
        <w:drawing>
          <wp:anchor distT="0" distB="0" distL="114300" distR="114300" simplePos="0" relativeHeight="251655680" behindDoc="1" locked="0" layoutInCell="1" allowOverlap="1">
            <wp:simplePos x="0" y="0"/>
            <wp:positionH relativeFrom="column">
              <wp:posOffset>4729480</wp:posOffset>
            </wp:positionH>
            <wp:positionV relativeFrom="paragraph">
              <wp:posOffset>-11430</wp:posOffset>
            </wp:positionV>
            <wp:extent cx="1236980" cy="869950"/>
            <wp:effectExtent l="19050" t="0" r="1270" b="0"/>
            <wp:wrapTight wrapText="bothSides">
              <wp:wrapPolygon edited="0">
                <wp:start x="-333" y="0"/>
                <wp:lineTo x="-333" y="21285"/>
                <wp:lineTo x="21622" y="21285"/>
                <wp:lineTo x="21622" y="0"/>
                <wp:lineTo x="-333" y="0"/>
              </wp:wrapPolygon>
            </wp:wrapTight>
            <wp:docPr id="968" name="Bild 968" descr="http://www.mjd-net.de/system/files/images/computer_intern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http://www.mjd-net.de/system/files/images/computer_internet.gif"/>
                    <pic:cNvPicPr>
                      <a:picLocks noChangeAspect="1" noChangeArrowheads="1"/>
                    </pic:cNvPicPr>
                  </pic:nvPicPr>
                  <pic:blipFill>
                    <a:blip r:embed="rId8" r:link="rId9" cstate="print"/>
                    <a:srcRect/>
                    <a:stretch>
                      <a:fillRect/>
                    </a:stretch>
                  </pic:blipFill>
                  <pic:spPr bwMode="auto">
                    <a:xfrm>
                      <a:off x="0" y="0"/>
                      <a:ext cx="1236980" cy="869950"/>
                    </a:xfrm>
                    <a:prstGeom prst="rect">
                      <a:avLst/>
                    </a:prstGeom>
                    <a:noFill/>
                    <a:ln w="9525">
                      <a:noFill/>
                      <a:miter lim="800000"/>
                      <a:headEnd/>
                      <a:tailEnd/>
                    </a:ln>
                  </pic:spPr>
                </pic:pic>
              </a:graphicData>
            </a:graphic>
          </wp:anchor>
        </w:drawing>
      </w:r>
      <w:r w:rsidR="005A0F2B" w:rsidRPr="00C9768C">
        <w:rPr>
          <w:rFonts w:ascii="Verdana" w:hAnsi="Verdana" w:cs="Arial"/>
          <w:b/>
          <w:sz w:val="20"/>
        </w:rPr>
        <w:tab/>
      </w:r>
    </w:p>
    <w:p w:rsidR="005A0F2B" w:rsidRDefault="0074755B" w:rsidP="005A0F2B">
      <w:pPr>
        <w:rPr>
          <w:rFonts w:ascii="Verdana" w:hAnsi="Verdana" w:cs="Arial"/>
          <w:b/>
          <w:sz w:val="28"/>
          <w:szCs w:val="28"/>
        </w:rPr>
      </w:pPr>
      <w:r w:rsidRPr="00C767F5">
        <w:rPr>
          <w:rFonts w:ascii="Verdana" w:hAnsi="Verdana" w:cs="Arial"/>
          <w:b/>
          <w:sz w:val="28"/>
          <w:szCs w:val="28"/>
        </w:rPr>
        <w:tab/>
      </w:r>
      <w:r w:rsidR="000F11F2" w:rsidRPr="00C767F5">
        <w:rPr>
          <w:rFonts w:ascii="Verdana" w:hAnsi="Verdana" w:cs="Arial"/>
          <w:b/>
          <w:sz w:val="28"/>
          <w:szCs w:val="28"/>
        </w:rPr>
        <w:t>Lernprogra</w:t>
      </w:r>
      <w:r w:rsidR="00FA67FD">
        <w:rPr>
          <w:rFonts w:ascii="Verdana" w:hAnsi="Verdana" w:cs="Arial"/>
          <w:b/>
          <w:sz w:val="28"/>
          <w:szCs w:val="28"/>
        </w:rPr>
        <w:t xml:space="preserve">mm: </w:t>
      </w:r>
      <w:r w:rsidR="004041E3">
        <w:rPr>
          <w:rFonts w:ascii="Verdana" w:hAnsi="Verdana" w:cs="Arial"/>
          <w:b/>
          <w:sz w:val="28"/>
          <w:szCs w:val="28"/>
        </w:rPr>
        <w:t>LOGO! Basiswissen</w:t>
      </w:r>
    </w:p>
    <w:p w:rsidR="004041E3" w:rsidRPr="004041E3" w:rsidRDefault="004041E3" w:rsidP="00C9768C">
      <w:pPr>
        <w:spacing w:before="120" w:after="120"/>
        <w:ind w:firstLine="709"/>
        <w:rPr>
          <w:rFonts w:ascii="Verdana" w:hAnsi="Verdana" w:cs="Arial"/>
          <w:b/>
          <w:sz w:val="24"/>
          <w:szCs w:val="24"/>
        </w:rPr>
      </w:pPr>
      <w:r w:rsidRPr="004041E3">
        <w:rPr>
          <w:rFonts w:ascii="Verdana" w:hAnsi="Verdana" w:cs="Arial"/>
          <w:sz w:val="24"/>
          <w:szCs w:val="24"/>
        </w:rPr>
        <w:t>Kapitel</w:t>
      </w:r>
      <w:r w:rsidRPr="004041E3">
        <w:rPr>
          <w:rFonts w:ascii="Verdana" w:hAnsi="Verdana" w:cs="Arial"/>
          <w:b/>
          <w:i/>
          <w:sz w:val="24"/>
          <w:szCs w:val="24"/>
        </w:rPr>
        <w:t xml:space="preserve"> </w:t>
      </w:r>
      <w:r w:rsidR="00083E00">
        <w:rPr>
          <w:rFonts w:ascii="Verdana" w:hAnsi="Verdana" w:cs="Arial"/>
          <w:b/>
          <w:i/>
          <w:sz w:val="24"/>
          <w:szCs w:val="24"/>
        </w:rPr>
        <w:t>Sicherheit</w:t>
      </w:r>
    </w:p>
    <w:p w:rsidR="00FE5646" w:rsidRDefault="00FE5646" w:rsidP="0074755B">
      <w:pPr>
        <w:ind w:left="709"/>
        <w:rPr>
          <w:rStyle w:val="standardfett1"/>
          <w:rFonts w:cs="Arial"/>
          <w:sz w:val="22"/>
          <w:szCs w:val="22"/>
        </w:rPr>
      </w:pPr>
    </w:p>
    <w:p w:rsidR="00596F8C" w:rsidRDefault="00691988" w:rsidP="00596F8C">
      <w:pPr>
        <w:ind w:left="709"/>
        <w:rPr>
          <w:rFonts w:ascii="Verdana" w:hAnsi="Verdana" w:cs="Arial"/>
          <w:color w:val="000000"/>
          <w:szCs w:val="22"/>
        </w:rPr>
      </w:pPr>
      <w:r>
        <w:rPr>
          <w:rFonts w:ascii="Verdana" w:hAnsi="Verdana"/>
          <w:noProof/>
          <w:szCs w:val="22"/>
          <w:lang w:val="en-US" w:eastAsia="en-US"/>
        </w:rPr>
        <w:drawing>
          <wp:anchor distT="0" distB="0" distL="114300" distR="114300" simplePos="0" relativeHeight="251652608" behindDoc="1" locked="0" layoutInCell="1" allowOverlap="1">
            <wp:simplePos x="0" y="0"/>
            <wp:positionH relativeFrom="column">
              <wp:posOffset>283210</wp:posOffset>
            </wp:positionH>
            <wp:positionV relativeFrom="paragraph">
              <wp:posOffset>258445</wp:posOffset>
            </wp:positionV>
            <wp:extent cx="628650" cy="636270"/>
            <wp:effectExtent l="19050" t="0" r="0" b="0"/>
            <wp:wrapTight wrapText="bothSides">
              <wp:wrapPolygon edited="0">
                <wp:start x="-655" y="0"/>
                <wp:lineTo x="-655" y="20695"/>
                <wp:lineTo x="21600" y="20695"/>
                <wp:lineTo x="21600" y="0"/>
                <wp:lineTo x="-655" y="0"/>
              </wp:wrapPolygon>
            </wp:wrapTight>
            <wp:docPr id="919" name="Bild 919"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Information"/>
                    <pic:cNvPicPr>
                      <a:picLocks noChangeAspect="1" noChangeArrowheads="1"/>
                    </pic:cNvPicPr>
                  </pic:nvPicPr>
                  <pic:blipFill>
                    <a:blip r:embed="rId10" cstate="print"/>
                    <a:srcRect/>
                    <a:stretch>
                      <a:fillRect/>
                    </a:stretch>
                  </pic:blipFill>
                  <pic:spPr bwMode="auto">
                    <a:xfrm>
                      <a:off x="0" y="0"/>
                      <a:ext cx="628650" cy="636270"/>
                    </a:xfrm>
                    <a:prstGeom prst="rect">
                      <a:avLst/>
                    </a:prstGeom>
                    <a:noFill/>
                    <a:ln w="9525">
                      <a:noFill/>
                      <a:miter lim="800000"/>
                      <a:headEnd/>
                      <a:tailEnd/>
                    </a:ln>
                  </pic:spPr>
                </pic:pic>
              </a:graphicData>
            </a:graphic>
          </wp:anchor>
        </w:drawing>
      </w:r>
      <w:r w:rsidR="005A0F2B" w:rsidRPr="00BC2474">
        <w:rPr>
          <w:rStyle w:val="standardfett1"/>
          <w:rFonts w:cs="Arial"/>
          <w:sz w:val="22"/>
          <w:szCs w:val="22"/>
        </w:rPr>
        <w:t>Inhalt</w:t>
      </w:r>
      <w:r w:rsidR="005A0F2B" w:rsidRPr="00BC2474">
        <w:rPr>
          <w:rFonts w:ascii="Verdana" w:hAnsi="Verdana" w:cs="Arial"/>
          <w:color w:val="000000"/>
          <w:szCs w:val="22"/>
        </w:rPr>
        <w:br/>
      </w:r>
      <w:r w:rsidR="00083E00" w:rsidRPr="00083E00">
        <w:rPr>
          <w:rFonts w:ascii="Verdana" w:hAnsi="Verdana" w:cs="Arial"/>
          <w:color w:val="000000"/>
          <w:szCs w:val="22"/>
        </w:rPr>
        <w:t>Dieses Kapitel informiert über die für die digitale Steuerungstechnik relevanten Vorschriften.</w:t>
      </w:r>
    </w:p>
    <w:p w:rsidR="00083E00" w:rsidRDefault="00083E00" w:rsidP="00596F8C">
      <w:pPr>
        <w:ind w:left="709"/>
        <w:rPr>
          <w:rStyle w:val="standardtext1"/>
          <w:rFonts w:cs="Arial"/>
          <w:sz w:val="22"/>
          <w:szCs w:val="22"/>
        </w:rPr>
      </w:pPr>
    </w:p>
    <w:p w:rsidR="00083E00" w:rsidRDefault="00083E00" w:rsidP="00596F8C">
      <w:pPr>
        <w:ind w:left="709"/>
        <w:rPr>
          <w:rStyle w:val="standardtext1"/>
          <w:rFonts w:cs="Arial"/>
          <w:sz w:val="22"/>
          <w:szCs w:val="22"/>
        </w:rPr>
      </w:pPr>
    </w:p>
    <w:p w:rsidR="00083E00" w:rsidRPr="00083E00" w:rsidRDefault="00083E00" w:rsidP="00596F8C">
      <w:pPr>
        <w:ind w:left="709"/>
        <w:rPr>
          <w:rStyle w:val="standardtext1"/>
          <w:rFonts w:cs="Arial"/>
          <w:sz w:val="22"/>
          <w:szCs w:val="22"/>
        </w:rPr>
      </w:pPr>
    </w:p>
    <w:p w:rsidR="00B91268" w:rsidRPr="00C9768C" w:rsidRDefault="00B91268" w:rsidP="0074755B">
      <w:pPr>
        <w:ind w:left="709"/>
        <w:rPr>
          <w:rFonts w:ascii="Verdana" w:hAnsi="Verdana" w:cs="Arial"/>
          <w:color w:val="000000"/>
          <w:sz w:val="8"/>
          <w:szCs w:val="8"/>
        </w:rPr>
      </w:pPr>
    </w:p>
    <w:p w:rsidR="004B5F96" w:rsidRDefault="004B5F96" w:rsidP="00596F8C">
      <w:pPr>
        <w:ind w:left="709"/>
        <w:rPr>
          <w:rStyle w:val="standardfett1"/>
          <w:rFonts w:cs="Arial"/>
          <w:sz w:val="22"/>
          <w:szCs w:val="22"/>
        </w:rPr>
      </w:pPr>
    </w:p>
    <w:p w:rsidR="005A0F2B" w:rsidRDefault="00691988" w:rsidP="00083E00">
      <w:pPr>
        <w:ind w:left="709"/>
        <w:rPr>
          <w:rFonts w:ascii="Verdana" w:hAnsi="Verdana" w:cs="Arial"/>
          <w:color w:val="000000"/>
          <w:szCs w:val="22"/>
        </w:rPr>
      </w:pPr>
      <w:r>
        <w:rPr>
          <w:rFonts w:ascii="Verdana" w:hAnsi="Verdana"/>
          <w:noProof/>
          <w:szCs w:val="22"/>
          <w:lang w:val="en-US" w:eastAsia="en-US"/>
        </w:rPr>
        <w:drawing>
          <wp:anchor distT="0" distB="0" distL="114300" distR="114300" simplePos="0" relativeHeight="251653632" behindDoc="1" locked="0" layoutInCell="1" allowOverlap="1" wp14:anchorId="0C5C4D0D" wp14:editId="4C049874">
            <wp:simplePos x="0" y="0"/>
            <wp:positionH relativeFrom="column">
              <wp:posOffset>283845</wp:posOffset>
            </wp:positionH>
            <wp:positionV relativeFrom="paragraph">
              <wp:posOffset>206375</wp:posOffset>
            </wp:positionV>
            <wp:extent cx="640715" cy="783590"/>
            <wp:effectExtent l="0" t="0" r="6985" b="0"/>
            <wp:wrapSquare wrapText="bothSides"/>
            <wp:docPr id="920"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1" cstate="print"/>
                    <a:srcRect/>
                    <a:stretch>
                      <a:fillRect/>
                    </a:stretch>
                  </pic:blipFill>
                  <pic:spPr bwMode="auto">
                    <a:xfrm>
                      <a:off x="0" y="0"/>
                      <a:ext cx="640715" cy="783590"/>
                    </a:xfrm>
                    <a:prstGeom prst="rect">
                      <a:avLst/>
                    </a:prstGeom>
                    <a:noFill/>
                    <a:ln w="9525">
                      <a:noFill/>
                      <a:miter lim="800000"/>
                      <a:headEnd/>
                      <a:tailEnd/>
                    </a:ln>
                  </pic:spPr>
                </pic:pic>
              </a:graphicData>
            </a:graphic>
          </wp:anchor>
        </w:drawing>
      </w:r>
      <w:r w:rsidR="005A0F2B" w:rsidRPr="00BC2474">
        <w:rPr>
          <w:rStyle w:val="standardfett1"/>
          <w:rFonts w:cs="Arial"/>
          <w:sz w:val="22"/>
          <w:szCs w:val="22"/>
        </w:rPr>
        <w:t>Lernziele</w:t>
      </w:r>
      <w:r w:rsidR="005A0F2B" w:rsidRPr="00BC2474">
        <w:rPr>
          <w:rFonts w:ascii="Verdana" w:hAnsi="Verdana" w:cs="Arial"/>
          <w:color w:val="000000"/>
          <w:szCs w:val="22"/>
        </w:rPr>
        <w:br/>
      </w:r>
      <w:r w:rsidR="00083E00" w:rsidRPr="00083E00">
        <w:rPr>
          <w:rFonts w:ascii="Verdana" w:hAnsi="Verdana" w:cs="Arial"/>
          <w:color w:val="000000"/>
          <w:szCs w:val="22"/>
        </w:rPr>
        <w:t>Sie wissen, wie Verriegelungsschaltungen funktionieren und Gefahren für Mensch und Maschine durch elektrische Fehler vermieden werden. Sie kennen die Prüfungsarten einer Sicherheitsüberprüfung.</w:t>
      </w:r>
    </w:p>
    <w:p w:rsidR="00083E00" w:rsidRDefault="00083E00" w:rsidP="00083E00">
      <w:pPr>
        <w:ind w:left="709"/>
        <w:rPr>
          <w:rFonts w:ascii="Verdana" w:hAnsi="Verdana" w:cs="Arial"/>
          <w:color w:val="000000"/>
          <w:szCs w:val="22"/>
        </w:rPr>
      </w:pPr>
    </w:p>
    <w:p w:rsidR="00083E00" w:rsidRPr="00083E00" w:rsidRDefault="00083E00" w:rsidP="00083E00">
      <w:pPr>
        <w:ind w:left="709"/>
        <w:rPr>
          <w:rFonts w:ascii="Verdana" w:hAnsi="Verdana" w:cs="Arial"/>
          <w:color w:val="000000"/>
          <w:szCs w:val="22"/>
        </w:rPr>
      </w:pPr>
    </w:p>
    <w:p w:rsidR="002E1656" w:rsidRPr="00C9768C" w:rsidRDefault="002E1656" w:rsidP="00551A37">
      <w:pPr>
        <w:ind w:left="709"/>
        <w:rPr>
          <w:rStyle w:val="standardfett1"/>
          <w:rFonts w:cs="Arial"/>
          <w:sz w:val="8"/>
          <w:szCs w:val="8"/>
          <w:lang w:val="de-CH"/>
        </w:rPr>
      </w:pPr>
    </w:p>
    <w:p w:rsidR="004B5F96" w:rsidRDefault="004B5F96" w:rsidP="00596F8C">
      <w:pPr>
        <w:ind w:left="709"/>
        <w:rPr>
          <w:rStyle w:val="standardfett1"/>
          <w:rFonts w:cs="Arial"/>
          <w:sz w:val="22"/>
          <w:szCs w:val="22"/>
        </w:rPr>
      </w:pPr>
    </w:p>
    <w:p w:rsidR="00596F8C" w:rsidRPr="00596F8C" w:rsidRDefault="00691988" w:rsidP="00596F8C">
      <w:pPr>
        <w:ind w:left="709"/>
        <w:rPr>
          <w:rFonts w:ascii="Verdana" w:hAnsi="Verdana" w:cs="Arial"/>
          <w:b/>
          <w:color w:val="000000"/>
          <w:szCs w:val="22"/>
        </w:rPr>
      </w:pPr>
      <w:r>
        <w:rPr>
          <w:rFonts w:ascii="Verdana" w:hAnsi="Verdana" w:cs="Arial"/>
          <w:noProof/>
          <w:color w:val="000000"/>
          <w:szCs w:val="22"/>
          <w:lang w:val="en-US" w:eastAsia="en-US"/>
        </w:rPr>
        <w:drawing>
          <wp:anchor distT="0" distB="0" distL="114300" distR="114300" simplePos="0" relativeHeight="251656704" behindDoc="1" locked="0" layoutInCell="1" allowOverlap="1">
            <wp:simplePos x="0" y="0"/>
            <wp:positionH relativeFrom="column">
              <wp:posOffset>265430</wp:posOffset>
            </wp:positionH>
            <wp:positionV relativeFrom="paragraph">
              <wp:posOffset>219075</wp:posOffset>
            </wp:positionV>
            <wp:extent cx="657225" cy="742950"/>
            <wp:effectExtent l="19050" t="0" r="9525" b="0"/>
            <wp:wrapTight wrapText="bothSides">
              <wp:wrapPolygon edited="0">
                <wp:start x="-626" y="0"/>
                <wp:lineTo x="-626" y="21046"/>
                <wp:lineTo x="21913" y="21046"/>
                <wp:lineTo x="21913" y="0"/>
                <wp:lineTo x="-626" y="0"/>
              </wp:wrapPolygon>
            </wp:wrapTight>
            <wp:docPr id="976"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11" descr="http://www.homestead.com/~media/elements/Clipart/office/laptop_work.jpg"/>
                    <pic:cNvPicPr>
                      <a:picLocks noChangeAspect="1" noChangeArrowheads="1"/>
                    </pic:cNvPicPr>
                  </pic:nvPicPr>
                  <pic:blipFill>
                    <a:blip r:embed="rId12" r:link="rId13" cstate="print"/>
                    <a:srcRect/>
                    <a:stretch>
                      <a:fillRect/>
                    </a:stretch>
                  </pic:blipFill>
                  <pic:spPr bwMode="auto">
                    <a:xfrm>
                      <a:off x="0" y="0"/>
                      <a:ext cx="657225" cy="742950"/>
                    </a:xfrm>
                    <a:prstGeom prst="rect">
                      <a:avLst/>
                    </a:prstGeom>
                    <a:noFill/>
                    <a:ln w="9525">
                      <a:noFill/>
                      <a:miter lim="800000"/>
                      <a:headEnd/>
                      <a:tailEnd/>
                    </a:ln>
                  </pic:spPr>
                </pic:pic>
              </a:graphicData>
            </a:graphic>
          </wp:anchor>
        </w:drawing>
      </w:r>
      <w:r w:rsidR="004B3D6B" w:rsidRPr="00BC2474">
        <w:rPr>
          <w:rStyle w:val="standardfett1"/>
          <w:rFonts w:cs="Arial"/>
          <w:sz w:val="22"/>
          <w:szCs w:val="22"/>
        </w:rPr>
        <w:t>Auftrag</w:t>
      </w:r>
      <w:r w:rsidR="004B3D6B" w:rsidRPr="004041E3">
        <w:rPr>
          <w:rFonts w:ascii="Verdana" w:hAnsi="Verdana" w:cs="Arial"/>
          <w:color w:val="000000"/>
          <w:szCs w:val="22"/>
        </w:rPr>
        <w:br/>
      </w:r>
      <w:r w:rsidR="00596F8C" w:rsidRPr="00596F8C">
        <w:rPr>
          <w:rFonts w:ascii="Verdana" w:hAnsi="Verdana" w:cs="Arial"/>
          <w:color w:val="000000"/>
          <w:szCs w:val="22"/>
        </w:rPr>
        <w:t xml:space="preserve">Starten Sie das Lernprogramm </w:t>
      </w:r>
      <w:r w:rsidR="00596F8C" w:rsidRPr="00596F8C">
        <w:rPr>
          <w:rFonts w:ascii="Verdana" w:hAnsi="Verdana" w:cs="Arial"/>
          <w:b/>
          <w:color w:val="000000"/>
          <w:szCs w:val="22"/>
        </w:rPr>
        <w:t>LOGO! Basiswissen</w:t>
      </w:r>
      <w:r w:rsidR="00596F8C" w:rsidRPr="00596F8C">
        <w:rPr>
          <w:rFonts w:ascii="Verdana" w:hAnsi="Verdana" w:cs="Arial"/>
          <w:color w:val="000000"/>
          <w:szCs w:val="22"/>
        </w:rPr>
        <w:t xml:space="preserve">. Öffnen Sie das Kapitel </w:t>
      </w:r>
      <w:r w:rsidR="00083E00">
        <w:rPr>
          <w:rFonts w:ascii="Verdana" w:hAnsi="Verdana" w:cs="Arial"/>
          <w:b/>
          <w:color w:val="000000"/>
          <w:szCs w:val="22"/>
        </w:rPr>
        <w:t>Sicherheit</w:t>
      </w:r>
      <w:r w:rsidR="00596F8C" w:rsidRPr="00596F8C">
        <w:rPr>
          <w:rFonts w:ascii="Verdana" w:hAnsi="Verdana" w:cs="Arial"/>
          <w:color w:val="000000"/>
          <w:szCs w:val="22"/>
        </w:rPr>
        <w:t xml:space="preserve">. Bearbeiten Sie das Kapitel in der gegebenen Reihenfolge. </w:t>
      </w:r>
      <w:r w:rsidR="00596F8C" w:rsidRPr="004041E3">
        <w:rPr>
          <w:rFonts w:ascii="Verdana" w:hAnsi="Verdana" w:cs="Arial"/>
          <w:color w:val="000000"/>
          <w:szCs w:val="22"/>
        </w:rPr>
        <w:t xml:space="preserve">Beantworten Sie schriftlich die Aufgaben 1 bis </w:t>
      </w:r>
      <w:r w:rsidR="00882FB6">
        <w:rPr>
          <w:rFonts w:ascii="Verdana" w:hAnsi="Verdana" w:cs="Arial"/>
          <w:color w:val="000000"/>
          <w:szCs w:val="22"/>
        </w:rPr>
        <w:t>12</w:t>
      </w:r>
      <w:r w:rsidR="00596F8C" w:rsidRPr="004041E3">
        <w:rPr>
          <w:rFonts w:ascii="Verdana" w:hAnsi="Verdana" w:cs="Arial"/>
          <w:color w:val="000000"/>
          <w:szCs w:val="22"/>
        </w:rPr>
        <w:t xml:space="preserve"> auf diesem Arbeitspapier. </w:t>
      </w:r>
      <w:r w:rsidR="00596F8C" w:rsidRPr="004041E3">
        <w:rPr>
          <w:rFonts w:ascii="Verdana" w:hAnsi="Verdana" w:cs="Arial"/>
          <w:b/>
          <w:color w:val="000000"/>
          <w:szCs w:val="22"/>
        </w:rPr>
        <w:t>Sie arbeiten selbständig!</w:t>
      </w:r>
      <w:r w:rsidR="00083E00">
        <w:rPr>
          <w:rFonts w:ascii="Verdana" w:hAnsi="Verdana" w:cs="Arial"/>
          <w:b/>
          <w:color w:val="000000"/>
          <w:szCs w:val="22"/>
        </w:rPr>
        <w:t xml:space="preserve"> </w:t>
      </w:r>
    </w:p>
    <w:p w:rsidR="004041E3" w:rsidRPr="00596F8C" w:rsidRDefault="004041E3" w:rsidP="00DA2267">
      <w:pPr>
        <w:ind w:left="709"/>
        <w:rPr>
          <w:rStyle w:val="standardfett1"/>
          <w:rFonts w:cs="Arial"/>
          <w:sz w:val="22"/>
          <w:szCs w:val="22"/>
        </w:rPr>
      </w:pPr>
    </w:p>
    <w:p w:rsidR="004041E3" w:rsidRPr="00C9768C" w:rsidRDefault="004041E3" w:rsidP="00DA2267">
      <w:pPr>
        <w:ind w:left="709"/>
        <w:rPr>
          <w:rStyle w:val="standardfett1"/>
          <w:rFonts w:cs="Arial"/>
          <w:sz w:val="8"/>
          <w:szCs w:val="8"/>
        </w:rPr>
      </w:pPr>
    </w:p>
    <w:p w:rsidR="004B5F96" w:rsidRDefault="004B5F96" w:rsidP="00DA2267">
      <w:pPr>
        <w:ind w:left="709"/>
        <w:rPr>
          <w:rStyle w:val="standardfett1"/>
          <w:rFonts w:cs="Arial"/>
          <w:sz w:val="22"/>
          <w:szCs w:val="22"/>
        </w:rPr>
      </w:pPr>
    </w:p>
    <w:p w:rsidR="00DA2267" w:rsidRPr="00BC2474" w:rsidRDefault="00691988" w:rsidP="00DA2267">
      <w:pPr>
        <w:ind w:left="709"/>
        <w:rPr>
          <w:rFonts w:ascii="Verdana" w:hAnsi="Verdana" w:cs="Arial"/>
          <w:color w:val="000000"/>
          <w:szCs w:val="22"/>
        </w:rPr>
      </w:pPr>
      <w:r>
        <w:rPr>
          <w:rFonts w:ascii="Verdana" w:hAnsi="Verdana"/>
          <w:noProof/>
          <w:szCs w:val="22"/>
          <w:lang w:val="en-US" w:eastAsia="en-US"/>
        </w:rPr>
        <w:drawing>
          <wp:anchor distT="0" distB="0" distL="114300" distR="114300" simplePos="0" relativeHeight="251654656" behindDoc="0" locked="0" layoutInCell="1" allowOverlap="1">
            <wp:simplePos x="0" y="0"/>
            <wp:positionH relativeFrom="column">
              <wp:posOffset>462915</wp:posOffset>
            </wp:positionH>
            <wp:positionV relativeFrom="paragraph">
              <wp:posOffset>193675</wp:posOffset>
            </wp:positionV>
            <wp:extent cx="459740" cy="549275"/>
            <wp:effectExtent l="19050" t="0" r="0" b="0"/>
            <wp:wrapSquare wrapText="bothSides"/>
            <wp:docPr id="947" name="Bild 947" descr="wck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wcker1"/>
                    <pic:cNvPicPr>
                      <a:picLocks noChangeAspect="1" noChangeArrowheads="1"/>
                    </pic:cNvPicPr>
                  </pic:nvPicPr>
                  <pic:blipFill>
                    <a:blip r:embed="rId14" cstate="print"/>
                    <a:srcRect/>
                    <a:stretch>
                      <a:fillRect/>
                    </a:stretch>
                  </pic:blipFill>
                  <pic:spPr bwMode="auto">
                    <a:xfrm>
                      <a:off x="0" y="0"/>
                      <a:ext cx="459740" cy="549275"/>
                    </a:xfrm>
                    <a:prstGeom prst="rect">
                      <a:avLst/>
                    </a:prstGeom>
                    <a:noFill/>
                    <a:ln w="9525">
                      <a:noFill/>
                      <a:miter lim="800000"/>
                      <a:headEnd/>
                      <a:tailEnd/>
                    </a:ln>
                  </pic:spPr>
                </pic:pic>
              </a:graphicData>
            </a:graphic>
          </wp:anchor>
        </w:drawing>
      </w:r>
      <w:r w:rsidR="00A31336">
        <w:rPr>
          <w:rStyle w:val="standardfett1"/>
          <w:rFonts w:cs="Arial"/>
          <w:sz w:val="22"/>
          <w:szCs w:val="22"/>
        </w:rPr>
        <w:t>Richtz</w:t>
      </w:r>
      <w:r w:rsidR="004B5F96">
        <w:rPr>
          <w:rStyle w:val="standardfett1"/>
          <w:rFonts w:cs="Arial"/>
          <w:sz w:val="22"/>
          <w:szCs w:val="22"/>
        </w:rPr>
        <w:t>eit</w:t>
      </w:r>
      <w:r w:rsidR="00DA2267" w:rsidRPr="00BC2474">
        <w:rPr>
          <w:rStyle w:val="standardfett1"/>
          <w:rFonts w:cs="Arial"/>
          <w:sz w:val="22"/>
          <w:szCs w:val="22"/>
        </w:rPr>
        <w:t xml:space="preserve"> </w:t>
      </w:r>
      <w:r w:rsidR="00DA2267" w:rsidRPr="00BC2474">
        <w:rPr>
          <w:rFonts w:ascii="Verdana" w:hAnsi="Verdana" w:cs="Arial"/>
          <w:color w:val="000000"/>
          <w:szCs w:val="22"/>
        </w:rPr>
        <w:br/>
      </w:r>
      <w:r w:rsidR="00083E00">
        <w:rPr>
          <w:rFonts w:ascii="Verdana" w:hAnsi="Verdana" w:cs="Arial"/>
          <w:b/>
          <w:color w:val="000000"/>
          <w:szCs w:val="22"/>
        </w:rPr>
        <w:t>30</w:t>
      </w:r>
      <w:r w:rsidR="00DA2267" w:rsidRPr="00BC2474">
        <w:rPr>
          <w:rFonts w:ascii="Verdana" w:hAnsi="Verdana" w:cs="Arial"/>
          <w:b/>
          <w:color w:val="000000"/>
          <w:szCs w:val="22"/>
        </w:rPr>
        <w:t xml:space="preserve"> Minuten</w:t>
      </w:r>
    </w:p>
    <w:p w:rsidR="00DA2267" w:rsidRPr="00BC2474" w:rsidRDefault="00DA2267" w:rsidP="00DA2267">
      <w:pPr>
        <w:ind w:left="709"/>
        <w:rPr>
          <w:rFonts w:ascii="Verdana" w:hAnsi="Verdana" w:cs="Arial"/>
          <w:color w:val="000000"/>
          <w:szCs w:val="22"/>
        </w:rPr>
      </w:pPr>
    </w:p>
    <w:p w:rsidR="00DA2267" w:rsidRPr="00BC2474" w:rsidRDefault="00DA2267" w:rsidP="00DA2267">
      <w:pPr>
        <w:ind w:left="709"/>
        <w:rPr>
          <w:rFonts w:ascii="Verdana" w:hAnsi="Verdana" w:cs="Arial"/>
          <w:color w:val="000000"/>
          <w:szCs w:val="22"/>
        </w:rPr>
      </w:pPr>
    </w:p>
    <w:p w:rsidR="00DA2267" w:rsidRPr="00BC2474" w:rsidRDefault="00DA2267" w:rsidP="00DA2267">
      <w:pPr>
        <w:ind w:left="709"/>
        <w:rPr>
          <w:rFonts w:ascii="Verdana" w:hAnsi="Verdana" w:cs="Arial"/>
          <w:color w:val="000000"/>
          <w:szCs w:val="22"/>
        </w:rPr>
      </w:pPr>
    </w:p>
    <w:p w:rsidR="003A44B3" w:rsidRPr="00BC2474" w:rsidRDefault="00A072D5" w:rsidP="008009D8">
      <w:pPr>
        <w:spacing w:before="240" w:after="240"/>
        <w:ind w:left="709"/>
        <w:rPr>
          <w:rFonts w:ascii="Verdana" w:hAnsi="Verdana" w:cs="Arial"/>
          <w:szCs w:val="22"/>
        </w:rPr>
      </w:pPr>
      <w:r>
        <w:rPr>
          <w:rStyle w:val="standardfett1"/>
          <w:rFonts w:cs="Arial"/>
          <w:sz w:val="22"/>
          <w:szCs w:val="22"/>
        </w:rPr>
        <w:t>Aufgaben</w:t>
      </w:r>
      <w:r w:rsidR="00551A37" w:rsidRPr="00BC2474">
        <w:rPr>
          <w:rStyle w:val="standardfett1"/>
          <w:rFonts w:cs="Arial"/>
          <w:sz w:val="22"/>
          <w:szCs w:val="22"/>
        </w:rPr>
        <w:t xml:space="preserve"> </w:t>
      </w:r>
    </w:p>
    <w:p w:rsidR="00083E00" w:rsidRPr="00083E00" w:rsidRDefault="00083E00" w:rsidP="00083E00">
      <w:pPr>
        <w:pStyle w:val="Textkrper-Zeileneinzug"/>
        <w:numPr>
          <w:ilvl w:val="0"/>
          <w:numId w:val="1"/>
        </w:numPr>
        <w:tabs>
          <w:tab w:val="clear" w:pos="1069"/>
          <w:tab w:val="clear" w:pos="1560"/>
          <w:tab w:val="left" w:pos="1134"/>
        </w:tabs>
        <w:spacing w:before="240"/>
        <w:ind w:left="1134" w:hanging="425"/>
        <w:rPr>
          <w:sz w:val="22"/>
          <w:szCs w:val="22"/>
        </w:rPr>
      </w:pPr>
      <w:r w:rsidRPr="00083E00">
        <w:rPr>
          <w:rFonts w:cs="Arial"/>
          <w:color w:val="000000"/>
          <w:sz w:val="22"/>
          <w:szCs w:val="22"/>
        </w:rPr>
        <w:t>Wie muss ein Notschalter aufgebaut sein?</w:t>
      </w:r>
    </w:p>
    <w:p w:rsidR="00083E00" w:rsidRPr="00A61B18" w:rsidRDefault="00083E00" w:rsidP="00D46612">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55360" behindDoc="0" locked="0" layoutInCell="1" allowOverlap="1" wp14:anchorId="1A6106DF" wp14:editId="175159FA">
                <wp:simplePos x="0" y="0"/>
                <wp:positionH relativeFrom="column">
                  <wp:posOffset>719818</wp:posOffset>
                </wp:positionH>
                <wp:positionV relativeFrom="paragraph">
                  <wp:posOffset>635</wp:posOffset>
                </wp:positionV>
                <wp:extent cx="124460" cy="182880"/>
                <wp:effectExtent l="0" t="0" r="27940" b="26670"/>
                <wp:wrapNone/>
                <wp:docPr id="907" name="Textfeld 9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083E00" w:rsidRPr="00C32E46" w:rsidRDefault="00C13640" w:rsidP="00083E00">
                            <w:pPr>
                              <w:rPr>
                                <w:color w:val="548DD4" w:themeColor="text2" w:themeTint="99"/>
                                <w:lang w:val="de-CH"/>
                              </w:rPr>
                            </w:pPr>
                            <w:permStart w:id="2011320778" w:edGrp="everyone"/>
                            <w:r>
                              <w:rPr>
                                <w:color w:val="548DD4" w:themeColor="text2" w:themeTint="99"/>
                                <w:lang w:val="de-CH"/>
                              </w:rPr>
                              <w:t xml:space="preserve">X </w:t>
                            </w:r>
                            <w:permEnd w:id="2011320778"/>
                          </w:p>
                          <w:p w:rsidR="00083E00" w:rsidRPr="005C4EC9" w:rsidRDefault="00083E00" w:rsidP="00083E00">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106DF" id="_x0000_t202" coordsize="21600,21600" o:spt="202" path="m,l,21600r21600,l21600,xe">
                <v:stroke joinstyle="miter"/>
                <v:path gradientshapeok="t" o:connecttype="rect"/>
              </v:shapetype>
              <v:shape id="Textfeld 907" o:spid="_x0000_s1026" type="#_x0000_t202" style="position:absolute;left:0;text-align:left;margin-left:56.7pt;margin-top:.05pt;width:9.8pt;height:14.4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">
                <v:textbox inset="0,0,0,0">
                  <w:txbxContent>
                    <w:p w:rsidR="00083E00" w:rsidRPr="00C32E46" w:rsidRDefault="00C13640" w:rsidP="00083E00">
                      <w:pPr>
                        <w:rPr>
                          <w:color w:val="548DD4" w:themeColor="text2" w:themeTint="99"/>
                          <w:lang w:val="de-CH"/>
                        </w:rPr>
                      </w:pPr>
                      <w:permStart w:id="2011320778" w:edGrp="everyone"/>
                      <w:r>
                        <w:rPr>
                          <w:color w:val="548DD4" w:themeColor="text2" w:themeTint="99"/>
                          <w:lang w:val="de-CH"/>
                        </w:rPr>
                        <w:t xml:space="preserve">X </w:t>
                      </w:r>
                      <w:permEnd w:id="2011320778"/>
                    </w:p>
                    <w:p w:rsidR="00083E00" w:rsidRPr="005C4EC9" w:rsidRDefault="00083E00" w:rsidP="00083E00">
                      <w:pPr>
                        <w:rPr>
                          <w:color w:val="548DD4" w:themeColor="text2" w:themeTint="99"/>
                          <w:lang w:val="de-CH"/>
                        </w:rPr>
                      </w:pPr>
                    </w:p>
                  </w:txbxContent>
                </v:textbox>
              </v:shape>
            </w:pict>
          </mc:Fallback>
        </mc:AlternateContent>
      </w:r>
      <w:r w:rsidRPr="00083E00">
        <w:rPr>
          <w:rFonts w:cs="Arial"/>
          <w:color w:val="000000"/>
          <w:sz w:val="22"/>
          <w:szCs w:val="22"/>
        </w:rPr>
        <w:t>Roter Schalter auf gelbem Grund.</w:t>
      </w:r>
      <w:r w:rsidRPr="00A61B18">
        <w:rPr>
          <w:rFonts w:cs="Arial"/>
          <w:sz w:val="22"/>
          <w:szCs w:val="22"/>
        </w:rPr>
        <w:t xml:space="preserve"> </w:t>
      </w:r>
    </w:p>
    <w:p w:rsidR="00083E00" w:rsidRPr="00A61B18" w:rsidRDefault="00083E00" w:rsidP="00D46612">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54336" behindDoc="0" locked="0" layoutInCell="1" allowOverlap="1" wp14:anchorId="129CBB56" wp14:editId="21CB8C17">
                <wp:simplePos x="0" y="0"/>
                <wp:positionH relativeFrom="column">
                  <wp:posOffset>719818</wp:posOffset>
                </wp:positionH>
                <wp:positionV relativeFrom="paragraph">
                  <wp:posOffset>10160</wp:posOffset>
                </wp:positionV>
                <wp:extent cx="124460" cy="182880"/>
                <wp:effectExtent l="0" t="0" r="27940" b="26670"/>
                <wp:wrapNone/>
                <wp:docPr id="906" name="Textfeld 9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083E00" w:rsidRPr="00C32E46" w:rsidRDefault="00083E00" w:rsidP="00083E00">
                            <w:pPr>
                              <w:rPr>
                                <w:color w:val="548DD4" w:themeColor="text2" w:themeTint="99"/>
                                <w:lang w:val="de-CH"/>
                              </w:rPr>
                            </w:pPr>
                            <w:permStart w:id="759000068" w:edGrp="everyone"/>
                            <w:r>
                              <w:rPr>
                                <w:color w:val="548DD4" w:themeColor="text2" w:themeTint="99"/>
                                <w:lang w:val="de-CH"/>
                              </w:rPr>
                              <w:t>_</w:t>
                            </w:r>
                            <w:permEnd w:id="759000068"/>
                          </w:p>
                          <w:p w:rsidR="00083E00" w:rsidRPr="00C32E46" w:rsidRDefault="00083E00" w:rsidP="00083E00">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CBB56" id="Textfeld 906" o:spid="_x0000_s1027" type="#_x0000_t202" style="position:absolute;left:0;text-align:left;margin-left:56.7pt;margin-top:.8pt;width:9.8pt;height:14.4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">
                <v:textbox inset="0,0,0,0">
                  <w:txbxContent>
                    <w:p w:rsidR="00083E00" w:rsidRPr="00C32E46" w:rsidRDefault="00083E00" w:rsidP="00083E00">
                      <w:pPr>
                        <w:rPr>
                          <w:color w:val="548DD4" w:themeColor="text2" w:themeTint="99"/>
                          <w:lang w:val="de-CH"/>
                        </w:rPr>
                      </w:pPr>
                      <w:permStart w:id="759000068" w:edGrp="everyone"/>
                      <w:r>
                        <w:rPr>
                          <w:color w:val="548DD4" w:themeColor="text2" w:themeTint="99"/>
                          <w:lang w:val="de-CH"/>
                        </w:rPr>
                        <w:t>_</w:t>
                      </w:r>
                      <w:permEnd w:id="759000068"/>
                    </w:p>
                    <w:p w:rsidR="00083E00" w:rsidRPr="00C32E46" w:rsidRDefault="00083E00" w:rsidP="00083E00">
                      <w:pPr>
                        <w:rPr>
                          <w:color w:val="548DD4" w:themeColor="text2" w:themeTint="99"/>
                          <w:lang w:val="de-CH"/>
                        </w:rPr>
                      </w:pPr>
                    </w:p>
                  </w:txbxContent>
                </v:textbox>
              </v:shape>
            </w:pict>
          </mc:Fallback>
        </mc:AlternateContent>
      </w:r>
      <w:r w:rsidRPr="00083E00">
        <w:rPr>
          <w:rFonts w:cs="Arial"/>
          <w:color w:val="000000"/>
          <w:sz w:val="22"/>
          <w:szCs w:val="22"/>
        </w:rPr>
        <w:t>Gelber Schalter auf rotem Grund.</w:t>
      </w:r>
    </w:p>
    <w:p w:rsidR="00083E00" w:rsidRPr="00A61B18" w:rsidRDefault="00D46612" w:rsidP="00D46612">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856384" behindDoc="0" locked="0" layoutInCell="1" allowOverlap="1" wp14:anchorId="18CA0A87" wp14:editId="1A028B0D">
                <wp:simplePos x="0" y="0"/>
                <wp:positionH relativeFrom="column">
                  <wp:posOffset>717550</wp:posOffset>
                </wp:positionH>
                <wp:positionV relativeFrom="paragraph">
                  <wp:posOffset>6350</wp:posOffset>
                </wp:positionV>
                <wp:extent cx="124460" cy="182880"/>
                <wp:effectExtent l="0" t="0" r="27940" b="26670"/>
                <wp:wrapNone/>
                <wp:docPr id="905" name="Textfeld 9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083E00" w:rsidRPr="00C32E46" w:rsidRDefault="00083E00" w:rsidP="00083E00">
                            <w:pPr>
                              <w:rPr>
                                <w:color w:val="548DD4" w:themeColor="text2" w:themeTint="99"/>
                                <w:lang w:val="de-CH"/>
                              </w:rPr>
                            </w:pPr>
                            <w:permStart w:id="1779443810" w:edGrp="everyone"/>
                            <w:r>
                              <w:rPr>
                                <w:color w:val="548DD4" w:themeColor="text2" w:themeTint="99"/>
                                <w:lang w:val="de-CH"/>
                              </w:rPr>
                              <w:t>_</w:t>
                            </w:r>
                            <w:permEnd w:id="1779443810"/>
                          </w:p>
                          <w:p w:rsidR="00083E00" w:rsidRPr="00C32E46" w:rsidRDefault="00083E00" w:rsidP="00083E00">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A0A87" id="Textfeld 905" o:spid="_x0000_s1028" type="#_x0000_t202" style="position:absolute;left:0;text-align:left;margin-left:56.5pt;margin-top:.5pt;width:9.8pt;height:14.4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">
                <v:textbox inset="0,0,0,0">
                  <w:txbxContent>
                    <w:p w:rsidR="00083E00" w:rsidRPr="00C32E46" w:rsidRDefault="00083E00" w:rsidP="00083E00">
                      <w:pPr>
                        <w:rPr>
                          <w:color w:val="548DD4" w:themeColor="text2" w:themeTint="99"/>
                          <w:lang w:val="de-CH"/>
                        </w:rPr>
                      </w:pPr>
                      <w:permStart w:id="1779443810" w:edGrp="everyone"/>
                      <w:r>
                        <w:rPr>
                          <w:color w:val="548DD4" w:themeColor="text2" w:themeTint="99"/>
                          <w:lang w:val="de-CH"/>
                        </w:rPr>
                        <w:t>_</w:t>
                      </w:r>
                      <w:permEnd w:id="1779443810"/>
                    </w:p>
                    <w:p w:rsidR="00083E00" w:rsidRPr="00C32E46" w:rsidRDefault="00083E00" w:rsidP="00083E00">
                      <w:pPr>
                        <w:rPr>
                          <w:color w:val="548DD4" w:themeColor="text2" w:themeTint="99"/>
                          <w:lang w:val="de-CH"/>
                        </w:rPr>
                      </w:pPr>
                    </w:p>
                  </w:txbxContent>
                </v:textbox>
              </v:shape>
            </w:pict>
          </mc:Fallback>
        </mc:AlternateContent>
      </w:r>
      <w:r>
        <w:rPr>
          <w:noProof/>
          <w:sz w:val="22"/>
          <w:szCs w:val="22"/>
          <w:lang w:val="en-US" w:eastAsia="en-US"/>
        </w:rPr>
        <mc:AlternateContent>
          <mc:Choice Requires="wps">
            <w:drawing>
              <wp:anchor distT="0" distB="0" distL="114300" distR="114300" simplePos="0" relativeHeight="251857408" behindDoc="0" locked="0" layoutInCell="1" allowOverlap="1" wp14:anchorId="6E9D396D" wp14:editId="20B10449">
                <wp:simplePos x="0" y="0"/>
                <wp:positionH relativeFrom="column">
                  <wp:posOffset>717913</wp:posOffset>
                </wp:positionH>
                <wp:positionV relativeFrom="paragraph">
                  <wp:posOffset>240030</wp:posOffset>
                </wp:positionV>
                <wp:extent cx="124460" cy="182880"/>
                <wp:effectExtent l="0" t="0" r="27940" b="26670"/>
                <wp:wrapNone/>
                <wp:docPr id="904" name="Textfeld 9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083E00" w:rsidRPr="00C32E46" w:rsidRDefault="00C13640" w:rsidP="00083E00">
                            <w:pPr>
                              <w:rPr>
                                <w:color w:val="548DD4" w:themeColor="text2" w:themeTint="99"/>
                                <w:lang w:val="de-CH"/>
                              </w:rPr>
                            </w:pPr>
                            <w:permStart w:id="1018242785" w:edGrp="everyone"/>
                            <w:r>
                              <w:rPr>
                                <w:color w:val="548DD4" w:themeColor="text2" w:themeTint="99"/>
                                <w:lang w:val="de-CH"/>
                              </w:rPr>
                              <w:t xml:space="preserve">X </w:t>
                            </w:r>
                            <w:permEnd w:id="1018242785"/>
                          </w:p>
                          <w:p w:rsidR="00083E00" w:rsidRPr="005C4EC9" w:rsidRDefault="00083E00" w:rsidP="00083E00">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D396D" id="Textfeld 904" o:spid="_x0000_s1029" type="#_x0000_t202" style="position:absolute;left:0;text-align:left;margin-left:56.55pt;margin-top:18.9pt;width:9.8pt;height:14.4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">
                <v:textbox inset="0,0,0,0">
                  <w:txbxContent>
                    <w:p w:rsidR="00083E00" w:rsidRPr="00C32E46" w:rsidRDefault="00C13640" w:rsidP="00083E00">
                      <w:pPr>
                        <w:rPr>
                          <w:color w:val="548DD4" w:themeColor="text2" w:themeTint="99"/>
                          <w:lang w:val="de-CH"/>
                        </w:rPr>
                      </w:pPr>
                      <w:permStart w:id="1018242785" w:edGrp="everyone"/>
                      <w:r>
                        <w:rPr>
                          <w:color w:val="548DD4" w:themeColor="text2" w:themeTint="99"/>
                          <w:lang w:val="de-CH"/>
                        </w:rPr>
                        <w:t xml:space="preserve">X </w:t>
                      </w:r>
                      <w:permEnd w:id="1018242785"/>
                    </w:p>
                    <w:p w:rsidR="00083E00" w:rsidRPr="005C4EC9" w:rsidRDefault="00083E00" w:rsidP="00083E00">
                      <w:pPr>
                        <w:rPr>
                          <w:color w:val="548DD4" w:themeColor="text2" w:themeTint="99"/>
                          <w:lang w:val="de-CH"/>
                        </w:rPr>
                      </w:pPr>
                    </w:p>
                  </w:txbxContent>
                </v:textbox>
              </v:shape>
            </w:pict>
          </mc:Fallback>
        </mc:AlternateContent>
      </w:r>
      <w:r w:rsidR="00083E00" w:rsidRPr="00083E00">
        <w:rPr>
          <w:rFonts w:cs="Arial"/>
          <w:color w:val="000000"/>
          <w:sz w:val="22"/>
          <w:szCs w:val="22"/>
        </w:rPr>
        <w:t>Versenkt montiert, um ihn nicht versehentlich zu betätigen.</w:t>
      </w:r>
    </w:p>
    <w:p w:rsidR="00083E00" w:rsidRPr="00083E00" w:rsidRDefault="00083E00" w:rsidP="00D46612">
      <w:pPr>
        <w:pStyle w:val="Textkrper-Zeileneinzug"/>
        <w:numPr>
          <w:ilvl w:val="0"/>
          <w:numId w:val="2"/>
        </w:numPr>
        <w:ind w:left="1560" w:hanging="426"/>
        <w:rPr>
          <w:sz w:val="22"/>
          <w:szCs w:val="22"/>
        </w:rPr>
      </w:pPr>
      <w:r w:rsidRPr="00083E00">
        <w:rPr>
          <w:rFonts w:cs="Arial"/>
          <w:color w:val="000000"/>
          <w:sz w:val="22"/>
          <w:szCs w:val="22"/>
        </w:rPr>
        <w:t>Hervorstehend und leicht erreichbar.</w:t>
      </w:r>
    </w:p>
    <w:p w:rsidR="00083E00" w:rsidRPr="00083E00" w:rsidRDefault="00083E00" w:rsidP="00D46612">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859456" behindDoc="0" locked="0" layoutInCell="1" allowOverlap="1" wp14:anchorId="41FE1765" wp14:editId="4BD46458">
                <wp:simplePos x="0" y="0"/>
                <wp:positionH relativeFrom="column">
                  <wp:posOffset>717913</wp:posOffset>
                </wp:positionH>
                <wp:positionV relativeFrom="paragraph">
                  <wp:posOffset>6350</wp:posOffset>
                </wp:positionV>
                <wp:extent cx="124460" cy="182880"/>
                <wp:effectExtent l="0" t="0" r="27940" b="26670"/>
                <wp:wrapNone/>
                <wp:docPr id="908" name="Textfeld 9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083E00" w:rsidRPr="00C32E46" w:rsidRDefault="00083E00" w:rsidP="00083E00">
                            <w:pPr>
                              <w:rPr>
                                <w:color w:val="548DD4" w:themeColor="text2" w:themeTint="99"/>
                                <w:lang w:val="de-CH"/>
                              </w:rPr>
                            </w:pPr>
                            <w:permStart w:id="2085233722" w:edGrp="everyone"/>
                            <w:r>
                              <w:rPr>
                                <w:color w:val="548DD4" w:themeColor="text2" w:themeTint="99"/>
                                <w:lang w:val="de-CH"/>
                              </w:rPr>
                              <w:t>_</w:t>
                            </w:r>
                            <w:permEnd w:id="2085233722"/>
                          </w:p>
                          <w:p w:rsidR="00083E00" w:rsidRPr="00C32E46" w:rsidRDefault="00083E00" w:rsidP="00083E00">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E1765" id="Textfeld 908" o:spid="_x0000_s1030" type="#_x0000_t202" style="position:absolute;left:0;text-align:left;margin-left:56.55pt;margin-top:.5pt;width:9.8pt;height:14.4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">
                <v:textbox inset="0,0,0,0">
                  <w:txbxContent>
                    <w:p w:rsidR="00083E00" w:rsidRPr="00C32E46" w:rsidRDefault="00083E00" w:rsidP="00083E00">
                      <w:pPr>
                        <w:rPr>
                          <w:color w:val="548DD4" w:themeColor="text2" w:themeTint="99"/>
                          <w:lang w:val="de-CH"/>
                        </w:rPr>
                      </w:pPr>
                      <w:permStart w:id="2085233722" w:edGrp="everyone"/>
                      <w:r>
                        <w:rPr>
                          <w:color w:val="548DD4" w:themeColor="text2" w:themeTint="99"/>
                          <w:lang w:val="de-CH"/>
                        </w:rPr>
                        <w:t>_</w:t>
                      </w:r>
                      <w:permEnd w:id="2085233722"/>
                    </w:p>
                    <w:p w:rsidR="00083E00" w:rsidRPr="00C32E46" w:rsidRDefault="00083E00" w:rsidP="00083E00">
                      <w:pPr>
                        <w:rPr>
                          <w:color w:val="548DD4" w:themeColor="text2" w:themeTint="99"/>
                          <w:lang w:val="de-CH"/>
                        </w:rPr>
                      </w:pPr>
                    </w:p>
                  </w:txbxContent>
                </v:textbox>
              </v:shape>
            </w:pict>
          </mc:Fallback>
        </mc:AlternateContent>
      </w:r>
      <w:r w:rsidRPr="00083E00">
        <w:rPr>
          <w:rFonts w:cs="Arial"/>
          <w:color w:val="000000"/>
          <w:sz w:val="22"/>
          <w:szCs w:val="22"/>
        </w:rPr>
        <w:t>Keine besonderen Vorschriften.</w:t>
      </w:r>
    </w:p>
    <w:p w:rsidR="00083E00" w:rsidRPr="00083E00" w:rsidRDefault="00083E00" w:rsidP="008009D8">
      <w:pPr>
        <w:pStyle w:val="Textkrper-Zeileneinzug"/>
        <w:numPr>
          <w:ilvl w:val="0"/>
          <w:numId w:val="1"/>
        </w:numPr>
        <w:tabs>
          <w:tab w:val="clear" w:pos="1069"/>
          <w:tab w:val="clear" w:pos="1560"/>
          <w:tab w:val="left" w:pos="1134"/>
        </w:tabs>
        <w:spacing w:before="360"/>
        <w:ind w:left="1134" w:hanging="425"/>
        <w:rPr>
          <w:sz w:val="22"/>
          <w:szCs w:val="22"/>
        </w:rPr>
      </w:pPr>
      <w:r w:rsidRPr="00083E00">
        <w:rPr>
          <w:rFonts w:cs="Arial"/>
          <w:color w:val="000000"/>
          <w:sz w:val="22"/>
          <w:szCs w:val="22"/>
        </w:rPr>
        <w:t xml:space="preserve">Was versteht man unter einer </w:t>
      </w:r>
      <w:r w:rsidRPr="00083E00">
        <w:rPr>
          <w:rFonts w:cs="Arial"/>
          <w:b/>
          <w:color w:val="000000"/>
          <w:sz w:val="22"/>
          <w:szCs w:val="22"/>
        </w:rPr>
        <w:t>Sicherheitskette</w:t>
      </w:r>
      <w:r w:rsidRPr="00083E00">
        <w:rPr>
          <w:rFonts w:cs="Arial"/>
          <w:color w:val="000000"/>
          <w:sz w:val="22"/>
          <w:szCs w:val="22"/>
        </w:rPr>
        <w:t>?</w:t>
      </w:r>
    </w:p>
    <w:p w:rsidR="00D46612" w:rsidRDefault="00C13640" w:rsidP="00D46612">
      <w:pPr>
        <w:tabs>
          <w:tab w:val="left" w:pos="1134"/>
        </w:tabs>
        <w:ind w:left="1134"/>
        <w:rPr>
          <w:rFonts w:ascii="Comic Sans MS" w:hAnsi="Comic Sans MS" w:cs="Arial"/>
          <w:color w:val="0000FF"/>
          <w:sz w:val="28"/>
          <w:szCs w:val="28"/>
        </w:rPr>
      </w:pPr>
      <w:permStart w:id="1487890103" w:edGrp="everyone"/>
      <w:r>
        <w:rPr>
          <w:rFonts w:ascii="Comic Sans MS" w:hAnsi="Comic Sans MS" w:cs="Arial"/>
          <w:color w:val="0000FF"/>
          <w:sz w:val="28"/>
          <w:szCs w:val="28"/>
          <w:lang w:val="de-CH"/>
        </w:rPr>
        <w:t>Damit alle Überwachungseinrichtungen eine Anlage im Fehlerfall schützen können werden diese in Reihe geschaltet. Dies wird als Sicherheitskette bezeichnet.</w:t>
      </w:r>
      <w:permEnd w:id="1487890103"/>
    </w:p>
    <w:p w:rsidR="00D46612" w:rsidRDefault="00D46612">
      <w:pPr>
        <w:rPr>
          <w:rFonts w:ascii="Comic Sans MS" w:hAnsi="Comic Sans MS" w:cs="Arial"/>
          <w:color w:val="0000FF"/>
          <w:sz w:val="28"/>
          <w:szCs w:val="28"/>
        </w:rPr>
      </w:pPr>
      <w:r>
        <w:rPr>
          <w:rFonts w:ascii="Comic Sans MS" w:hAnsi="Comic Sans MS" w:cs="Arial"/>
          <w:color w:val="0000FF"/>
          <w:sz w:val="28"/>
          <w:szCs w:val="28"/>
        </w:rPr>
        <w:br w:type="page"/>
      </w:r>
    </w:p>
    <w:p w:rsidR="00D46612" w:rsidRPr="00083E00" w:rsidRDefault="00D46612" w:rsidP="00D46612">
      <w:pPr>
        <w:pStyle w:val="Textkrper-Zeileneinzug"/>
        <w:numPr>
          <w:ilvl w:val="0"/>
          <w:numId w:val="1"/>
        </w:numPr>
        <w:tabs>
          <w:tab w:val="clear" w:pos="1069"/>
          <w:tab w:val="clear" w:pos="1560"/>
          <w:tab w:val="left" w:pos="1134"/>
        </w:tabs>
        <w:spacing w:before="240"/>
        <w:ind w:left="1134" w:hanging="425"/>
        <w:rPr>
          <w:sz w:val="22"/>
          <w:szCs w:val="22"/>
        </w:rPr>
      </w:pPr>
      <w:r w:rsidRPr="00083E00">
        <w:rPr>
          <w:rFonts w:cs="Arial"/>
          <w:color w:val="000000"/>
          <w:sz w:val="22"/>
          <w:szCs w:val="22"/>
        </w:rPr>
        <w:lastRenderedPageBreak/>
        <w:t>Sie sehen unterschiedliche Aussagen, die die Schaltfunktion eines Notschalters beschreiben. Welche sind zutreffend?</w:t>
      </w:r>
    </w:p>
    <w:p w:rsidR="00D46612" w:rsidRPr="00A61B18" w:rsidRDefault="00D46612" w:rsidP="00D46612">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62528" behindDoc="0" locked="0" layoutInCell="1" allowOverlap="1" wp14:anchorId="017CE110" wp14:editId="2ED2E55A">
                <wp:simplePos x="0" y="0"/>
                <wp:positionH relativeFrom="column">
                  <wp:posOffset>719818</wp:posOffset>
                </wp:positionH>
                <wp:positionV relativeFrom="paragraph">
                  <wp:posOffset>635</wp:posOffset>
                </wp:positionV>
                <wp:extent cx="124460" cy="182880"/>
                <wp:effectExtent l="0" t="0" r="27940" b="26670"/>
                <wp:wrapNone/>
                <wp:docPr id="910" name="Textfeld 9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D46612" w:rsidRPr="00C32E46" w:rsidRDefault="00C13640" w:rsidP="00D46612">
                            <w:pPr>
                              <w:rPr>
                                <w:color w:val="548DD4" w:themeColor="text2" w:themeTint="99"/>
                                <w:lang w:val="de-CH"/>
                              </w:rPr>
                            </w:pPr>
                            <w:permStart w:id="385483846" w:edGrp="everyone"/>
                            <w:r>
                              <w:rPr>
                                <w:color w:val="548DD4" w:themeColor="text2" w:themeTint="99"/>
                                <w:lang w:val="de-CH"/>
                              </w:rPr>
                              <w:t xml:space="preserve">X </w:t>
                            </w:r>
                            <w:permEnd w:id="385483846"/>
                          </w:p>
                          <w:p w:rsidR="00D46612" w:rsidRPr="005C4EC9" w:rsidRDefault="00D46612" w:rsidP="00D4661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CE110" id="Textfeld 910" o:spid="_x0000_s1031" type="#_x0000_t202" style="position:absolute;left:0;text-align:left;margin-left:56.7pt;margin-top:.05pt;width:9.8pt;height:14.4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">
                <v:textbox inset="0,0,0,0">
                  <w:txbxContent>
                    <w:p w:rsidR="00D46612" w:rsidRPr="00C32E46" w:rsidRDefault="00C13640" w:rsidP="00D46612">
                      <w:pPr>
                        <w:rPr>
                          <w:color w:val="548DD4" w:themeColor="text2" w:themeTint="99"/>
                          <w:lang w:val="de-CH"/>
                        </w:rPr>
                      </w:pPr>
                      <w:permStart w:id="385483846" w:edGrp="everyone"/>
                      <w:r>
                        <w:rPr>
                          <w:color w:val="548DD4" w:themeColor="text2" w:themeTint="99"/>
                          <w:lang w:val="de-CH"/>
                        </w:rPr>
                        <w:t xml:space="preserve">X </w:t>
                      </w:r>
                      <w:permEnd w:id="385483846"/>
                    </w:p>
                    <w:p w:rsidR="00D46612" w:rsidRPr="005C4EC9" w:rsidRDefault="00D46612" w:rsidP="00D46612">
                      <w:pPr>
                        <w:rPr>
                          <w:color w:val="548DD4" w:themeColor="text2" w:themeTint="99"/>
                          <w:lang w:val="de-CH"/>
                        </w:rPr>
                      </w:pPr>
                    </w:p>
                  </w:txbxContent>
                </v:textbox>
              </v:shape>
            </w:pict>
          </mc:Fallback>
        </mc:AlternateContent>
      </w:r>
      <w:r w:rsidRPr="00083E00">
        <w:rPr>
          <w:rFonts w:cs="Arial"/>
          <w:color w:val="000000"/>
          <w:sz w:val="22"/>
          <w:szCs w:val="22"/>
        </w:rPr>
        <w:t>Rastend nach Betätigung.</w:t>
      </w:r>
      <w:r w:rsidRPr="00A61B18">
        <w:rPr>
          <w:rFonts w:cs="Arial"/>
          <w:sz w:val="22"/>
          <w:szCs w:val="22"/>
        </w:rPr>
        <w:t xml:space="preserve"> </w:t>
      </w:r>
    </w:p>
    <w:p w:rsidR="00D46612" w:rsidRPr="00A61B18" w:rsidRDefault="00D46612" w:rsidP="00D46612">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61504" behindDoc="0" locked="0" layoutInCell="1" allowOverlap="1" wp14:anchorId="1C4CE6D8" wp14:editId="4D40BF7D">
                <wp:simplePos x="0" y="0"/>
                <wp:positionH relativeFrom="column">
                  <wp:posOffset>719818</wp:posOffset>
                </wp:positionH>
                <wp:positionV relativeFrom="paragraph">
                  <wp:posOffset>10160</wp:posOffset>
                </wp:positionV>
                <wp:extent cx="124460" cy="182880"/>
                <wp:effectExtent l="0" t="0" r="27940" b="26670"/>
                <wp:wrapNone/>
                <wp:docPr id="911" name="Textfeld 9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D46612" w:rsidRPr="00C32E46" w:rsidRDefault="00C13640" w:rsidP="00D46612">
                            <w:pPr>
                              <w:rPr>
                                <w:color w:val="548DD4" w:themeColor="text2" w:themeTint="99"/>
                                <w:lang w:val="de-CH"/>
                              </w:rPr>
                            </w:pPr>
                            <w:permStart w:id="1859007924" w:edGrp="everyone"/>
                            <w:r>
                              <w:rPr>
                                <w:color w:val="548DD4" w:themeColor="text2" w:themeTint="99"/>
                                <w:lang w:val="de-CH"/>
                              </w:rPr>
                              <w:t xml:space="preserve">X </w:t>
                            </w:r>
                            <w:permEnd w:id="1859007924"/>
                          </w:p>
                          <w:p w:rsidR="00D46612" w:rsidRPr="00C32E46" w:rsidRDefault="00D46612" w:rsidP="00D4661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CE6D8" id="Textfeld 911" o:spid="_x0000_s1032" type="#_x0000_t202" style="position:absolute;left:0;text-align:left;margin-left:56.7pt;margin-top:.8pt;width:9.8pt;height:14.4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">
                <v:textbox inset="0,0,0,0">
                  <w:txbxContent>
                    <w:p w:rsidR="00D46612" w:rsidRPr="00C32E46" w:rsidRDefault="00C13640" w:rsidP="00D46612">
                      <w:pPr>
                        <w:rPr>
                          <w:color w:val="548DD4" w:themeColor="text2" w:themeTint="99"/>
                          <w:lang w:val="de-CH"/>
                        </w:rPr>
                      </w:pPr>
                      <w:permStart w:id="1859007924" w:edGrp="everyone"/>
                      <w:r>
                        <w:rPr>
                          <w:color w:val="548DD4" w:themeColor="text2" w:themeTint="99"/>
                          <w:lang w:val="de-CH"/>
                        </w:rPr>
                        <w:t xml:space="preserve">X </w:t>
                      </w:r>
                      <w:permEnd w:id="1859007924"/>
                    </w:p>
                    <w:p w:rsidR="00D46612" w:rsidRPr="00C32E46" w:rsidRDefault="00D46612" w:rsidP="00D46612">
                      <w:pPr>
                        <w:rPr>
                          <w:color w:val="548DD4" w:themeColor="text2" w:themeTint="99"/>
                          <w:lang w:val="de-CH"/>
                        </w:rPr>
                      </w:pPr>
                    </w:p>
                  </w:txbxContent>
                </v:textbox>
              </v:shape>
            </w:pict>
          </mc:Fallback>
        </mc:AlternateContent>
      </w:r>
      <w:r w:rsidRPr="00083E00">
        <w:rPr>
          <w:rFonts w:cs="Arial"/>
          <w:color w:val="000000"/>
          <w:sz w:val="22"/>
          <w:szCs w:val="22"/>
        </w:rPr>
        <w:t>Muss nach Betätigung durch Drehen oder Ziehen entriegelt werden.</w:t>
      </w:r>
    </w:p>
    <w:p w:rsidR="00D46612" w:rsidRPr="00A61B18" w:rsidRDefault="00D46612" w:rsidP="00D46612">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863552" behindDoc="0" locked="0" layoutInCell="1" allowOverlap="1" wp14:anchorId="5118FAAE" wp14:editId="4655C20C">
                <wp:simplePos x="0" y="0"/>
                <wp:positionH relativeFrom="column">
                  <wp:posOffset>717550</wp:posOffset>
                </wp:positionH>
                <wp:positionV relativeFrom="paragraph">
                  <wp:posOffset>6350</wp:posOffset>
                </wp:positionV>
                <wp:extent cx="124460" cy="182880"/>
                <wp:effectExtent l="0" t="0" r="27940" b="26670"/>
                <wp:wrapNone/>
                <wp:docPr id="912" name="Textfeld 9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D46612" w:rsidRPr="00C32E46" w:rsidRDefault="00D46612" w:rsidP="00D46612">
                            <w:pPr>
                              <w:rPr>
                                <w:color w:val="548DD4" w:themeColor="text2" w:themeTint="99"/>
                                <w:lang w:val="de-CH"/>
                              </w:rPr>
                            </w:pPr>
                            <w:permStart w:id="741221115" w:edGrp="everyone"/>
                            <w:r>
                              <w:rPr>
                                <w:color w:val="548DD4" w:themeColor="text2" w:themeTint="99"/>
                                <w:lang w:val="de-CH"/>
                              </w:rPr>
                              <w:t>_</w:t>
                            </w:r>
                            <w:permEnd w:id="741221115"/>
                          </w:p>
                          <w:p w:rsidR="00D46612" w:rsidRPr="00C32E46" w:rsidRDefault="00D46612" w:rsidP="00D4661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8FAAE" id="Textfeld 912" o:spid="_x0000_s1033" type="#_x0000_t202" style="position:absolute;left:0;text-align:left;margin-left:56.5pt;margin-top:.5pt;width:9.8pt;height:14.4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">
                <v:textbox inset="0,0,0,0">
                  <w:txbxContent>
                    <w:p w:rsidR="00D46612" w:rsidRPr="00C32E46" w:rsidRDefault="00D46612" w:rsidP="00D46612">
                      <w:pPr>
                        <w:rPr>
                          <w:color w:val="548DD4" w:themeColor="text2" w:themeTint="99"/>
                          <w:lang w:val="de-CH"/>
                        </w:rPr>
                      </w:pPr>
                      <w:permStart w:id="741221115" w:edGrp="everyone"/>
                      <w:r>
                        <w:rPr>
                          <w:color w:val="548DD4" w:themeColor="text2" w:themeTint="99"/>
                          <w:lang w:val="de-CH"/>
                        </w:rPr>
                        <w:t>_</w:t>
                      </w:r>
                      <w:permEnd w:id="741221115"/>
                    </w:p>
                    <w:p w:rsidR="00D46612" w:rsidRPr="00C32E46" w:rsidRDefault="00D46612" w:rsidP="00D46612">
                      <w:pPr>
                        <w:rPr>
                          <w:color w:val="548DD4" w:themeColor="text2" w:themeTint="99"/>
                          <w:lang w:val="de-CH"/>
                        </w:rPr>
                      </w:pPr>
                    </w:p>
                  </w:txbxContent>
                </v:textbox>
              </v:shape>
            </w:pict>
          </mc:Fallback>
        </mc:AlternateContent>
      </w:r>
      <w:r>
        <w:rPr>
          <w:noProof/>
          <w:sz w:val="22"/>
          <w:szCs w:val="22"/>
          <w:lang w:val="en-US" w:eastAsia="en-US"/>
        </w:rPr>
        <mc:AlternateContent>
          <mc:Choice Requires="wps">
            <w:drawing>
              <wp:anchor distT="0" distB="0" distL="114300" distR="114300" simplePos="0" relativeHeight="251864576" behindDoc="0" locked="0" layoutInCell="1" allowOverlap="1" wp14:anchorId="63022238" wp14:editId="63E7B2B5">
                <wp:simplePos x="0" y="0"/>
                <wp:positionH relativeFrom="column">
                  <wp:posOffset>717913</wp:posOffset>
                </wp:positionH>
                <wp:positionV relativeFrom="paragraph">
                  <wp:posOffset>240030</wp:posOffset>
                </wp:positionV>
                <wp:extent cx="124460" cy="182880"/>
                <wp:effectExtent l="0" t="0" r="27940" b="26670"/>
                <wp:wrapNone/>
                <wp:docPr id="913" name="Textfeld 9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D46612" w:rsidRPr="00C32E46" w:rsidRDefault="00D46612" w:rsidP="00D46612">
                            <w:pPr>
                              <w:rPr>
                                <w:color w:val="548DD4" w:themeColor="text2" w:themeTint="99"/>
                                <w:lang w:val="de-CH"/>
                              </w:rPr>
                            </w:pPr>
                            <w:permStart w:id="745352625" w:edGrp="everyone"/>
                            <w:r>
                              <w:rPr>
                                <w:color w:val="548DD4" w:themeColor="text2" w:themeTint="99"/>
                                <w:lang w:val="de-CH"/>
                              </w:rPr>
                              <w:t>_</w:t>
                            </w:r>
                            <w:permEnd w:id="745352625"/>
                          </w:p>
                          <w:p w:rsidR="00D46612" w:rsidRPr="005C4EC9" w:rsidRDefault="00D46612" w:rsidP="00D4661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22238" id="Textfeld 913" o:spid="_x0000_s1034" type="#_x0000_t202" style="position:absolute;left:0;text-align:left;margin-left:56.55pt;margin-top:18.9pt;width:9.8pt;height:14.4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">
                <v:textbox inset="0,0,0,0">
                  <w:txbxContent>
                    <w:p w:rsidR="00D46612" w:rsidRPr="00C32E46" w:rsidRDefault="00D46612" w:rsidP="00D46612">
                      <w:pPr>
                        <w:rPr>
                          <w:color w:val="548DD4" w:themeColor="text2" w:themeTint="99"/>
                          <w:lang w:val="de-CH"/>
                        </w:rPr>
                      </w:pPr>
                      <w:permStart w:id="745352625" w:edGrp="everyone"/>
                      <w:r>
                        <w:rPr>
                          <w:color w:val="548DD4" w:themeColor="text2" w:themeTint="99"/>
                          <w:lang w:val="de-CH"/>
                        </w:rPr>
                        <w:t>_</w:t>
                      </w:r>
                      <w:permEnd w:id="745352625"/>
                    </w:p>
                    <w:p w:rsidR="00D46612" w:rsidRPr="005C4EC9" w:rsidRDefault="00D46612" w:rsidP="00D46612">
                      <w:pPr>
                        <w:rPr>
                          <w:color w:val="548DD4" w:themeColor="text2" w:themeTint="99"/>
                          <w:lang w:val="de-CH"/>
                        </w:rPr>
                      </w:pPr>
                    </w:p>
                  </w:txbxContent>
                </v:textbox>
              </v:shape>
            </w:pict>
          </mc:Fallback>
        </mc:AlternateContent>
      </w:r>
      <w:r w:rsidRPr="00083E00">
        <w:rPr>
          <w:rFonts w:cs="Arial"/>
          <w:color w:val="000000"/>
          <w:sz w:val="22"/>
          <w:szCs w:val="22"/>
        </w:rPr>
        <w:t>Darf auch zum Abschalten der Maschine verwendet werden.</w:t>
      </w:r>
    </w:p>
    <w:p w:rsidR="00D46612" w:rsidRPr="00083E00" w:rsidRDefault="00D46612" w:rsidP="00D46612">
      <w:pPr>
        <w:pStyle w:val="Textkrper-Zeileneinzug"/>
        <w:numPr>
          <w:ilvl w:val="0"/>
          <w:numId w:val="2"/>
        </w:numPr>
        <w:ind w:left="1560" w:hanging="426"/>
        <w:rPr>
          <w:sz w:val="22"/>
          <w:szCs w:val="22"/>
        </w:rPr>
      </w:pPr>
      <w:r w:rsidRPr="00083E00">
        <w:rPr>
          <w:rFonts w:cs="Arial"/>
          <w:color w:val="000000"/>
          <w:sz w:val="22"/>
          <w:szCs w:val="22"/>
        </w:rPr>
        <w:t>Geht nach Betätigung sofort in die Ausgangsstellung zurück.</w:t>
      </w:r>
    </w:p>
    <w:p w:rsidR="00D46612" w:rsidRPr="00083E00" w:rsidRDefault="00D46612" w:rsidP="00D46612">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865600" behindDoc="0" locked="0" layoutInCell="1" allowOverlap="1" wp14:anchorId="1E64AA46" wp14:editId="16E4F17C">
                <wp:simplePos x="0" y="0"/>
                <wp:positionH relativeFrom="column">
                  <wp:posOffset>717913</wp:posOffset>
                </wp:positionH>
                <wp:positionV relativeFrom="paragraph">
                  <wp:posOffset>6350</wp:posOffset>
                </wp:positionV>
                <wp:extent cx="124460" cy="182880"/>
                <wp:effectExtent l="0" t="0" r="27940" b="26670"/>
                <wp:wrapNone/>
                <wp:docPr id="914" name="Textfeld 9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D46612" w:rsidRPr="00C32E46" w:rsidRDefault="00D46612" w:rsidP="00D46612">
                            <w:pPr>
                              <w:rPr>
                                <w:color w:val="548DD4" w:themeColor="text2" w:themeTint="99"/>
                                <w:lang w:val="de-CH"/>
                              </w:rPr>
                            </w:pPr>
                            <w:permStart w:id="436608769" w:edGrp="everyone"/>
                            <w:r>
                              <w:rPr>
                                <w:color w:val="548DD4" w:themeColor="text2" w:themeTint="99"/>
                                <w:lang w:val="de-CH"/>
                              </w:rPr>
                              <w:t>_</w:t>
                            </w:r>
                            <w:permEnd w:id="436608769"/>
                          </w:p>
                          <w:p w:rsidR="00D46612" w:rsidRPr="00C32E46" w:rsidRDefault="00D46612" w:rsidP="00D4661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AA46" id="Textfeld 914" o:spid="_x0000_s1035" type="#_x0000_t202" style="position:absolute;left:0;text-align:left;margin-left:56.55pt;margin-top:.5pt;width:9.8pt;height:14.4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">
                <v:textbox inset="0,0,0,0">
                  <w:txbxContent>
                    <w:p w:rsidR="00D46612" w:rsidRPr="00C32E46" w:rsidRDefault="00D46612" w:rsidP="00D46612">
                      <w:pPr>
                        <w:rPr>
                          <w:color w:val="548DD4" w:themeColor="text2" w:themeTint="99"/>
                          <w:lang w:val="de-CH"/>
                        </w:rPr>
                      </w:pPr>
                      <w:permStart w:id="436608769" w:edGrp="everyone"/>
                      <w:r>
                        <w:rPr>
                          <w:color w:val="548DD4" w:themeColor="text2" w:themeTint="99"/>
                          <w:lang w:val="de-CH"/>
                        </w:rPr>
                        <w:t>_</w:t>
                      </w:r>
                      <w:permEnd w:id="436608769"/>
                    </w:p>
                    <w:p w:rsidR="00D46612" w:rsidRPr="00C32E46" w:rsidRDefault="00D46612" w:rsidP="00D46612">
                      <w:pPr>
                        <w:rPr>
                          <w:color w:val="548DD4" w:themeColor="text2" w:themeTint="99"/>
                          <w:lang w:val="de-CH"/>
                        </w:rPr>
                      </w:pPr>
                    </w:p>
                  </w:txbxContent>
                </v:textbox>
              </v:shape>
            </w:pict>
          </mc:Fallback>
        </mc:AlternateContent>
      </w:r>
      <w:r w:rsidRPr="00083E00">
        <w:rPr>
          <w:rFonts w:cs="Arial"/>
          <w:color w:val="000000"/>
          <w:sz w:val="22"/>
          <w:szCs w:val="22"/>
        </w:rPr>
        <w:t>Es ist maximal 1 Schalter pro Werkstatt vorgeschrieben.</w:t>
      </w:r>
    </w:p>
    <w:p w:rsidR="008056A1" w:rsidRPr="008056A1" w:rsidRDefault="008056A1" w:rsidP="008009D8">
      <w:pPr>
        <w:pStyle w:val="Textkrper-Zeileneinzug"/>
        <w:numPr>
          <w:ilvl w:val="0"/>
          <w:numId w:val="1"/>
        </w:numPr>
        <w:tabs>
          <w:tab w:val="clear" w:pos="1069"/>
          <w:tab w:val="clear" w:pos="1560"/>
          <w:tab w:val="left" w:pos="1134"/>
        </w:tabs>
        <w:spacing w:before="360"/>
        <w:ind w:left="1134" w:hanging="425"/>
        <w:rPr>
          <w:sz w:val="22"/>
          <w:szCs w:val="22"/>
        </w:rPr>
      </w:pPr>
      <w:r w:rsidRPr="008056A1">
        <w:rPr>
          <w:rFonts w:cs="Arial"/>
          <w:color w:val="000000"/>
          <w:sz w:val="22"/>
          <w:szCs w:val="22"/>
        </w:rPr>
        <w:t>Welchen Zweck hat eine Schützenverriegelung?</w:t>
      </w:r>
    </w:p>
    <w:p w:rsidR="008056A1" w:rsidRPr="00A61B18" w:rsidRDefault="008056A1" w:rsidP="008056A1">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68672" behindDoc="0" locked="0" layoutInCell="1" allowOverlap="1" wp14:anchorId="74285D47" wp14:editId="4B8F7157">
                <wp:simplePos x="0" y="0"/>
                <wp:positionH relativeFrom="column">
                  <wp:posOffset>719818</wp:posOffset>
                </wp:positionH>
                <wp:positionV relativeFrom="paragraph">
                  <wp:posOffset>635</wp:posOffset>
                </wp:positionV>
                <wp:extent cx="124460" cy="182880"/>
                <wp:effectExtent l="0" t="0" r="27940" b="26670"/>
                <wp:wrapNone/>
                <wp:docPr id="915" name="Textfeld 9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056A1" w:rsidRPr="00C32E46" w:rsidRDefault="008056A1" w:rsidP="008056A1">
                            <w:pPr>
                              <w:rPr>
                                <w:color w:val="548DD4" w:themeColor="text2" w:themeTint="99"/>
                                <w:lang w:val="de-CH"/>
                              </w:rPr>
                            </w:pPr>
                            <w:permStart w:id="1332968264" w:edGrp="everyone"/>
                            <w:r>
                              <w:rPr>
                                <w:color w:val="548DD4" w:themeColor="text2" w:themeTint="99"/>
                                <w:lang w:val="de-CH"/>
                              </w:rPr>
                              <w:t>_</w:t>
                            </w:r>
                            <w:permEnd w:id="1332968264"/>
                          </w:p>
                          <w:p w:rsidR="008056A1" w:rsidRPr="005C4EC9" w:rsidRDefault="008056A1" w:rsidP="008056A1">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85D47" id="Textfeld 915" o:spid="_x0000_s1036" type="#_x0000_t202" style="position:absolute;left:0;text-align:left;margin-left:56.7pt;margin-top:.05pt;width:9.8pt;height:14.4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">
                <v:textbox inset="0,0,0,0">
                  <w:txbxContent>
                    <w:p w:rsidR="008056A1" w:rsidRPr="00C32E46" w:rsidRDefault="008056A1" w:rsidP="008056A1">
                      <w:pPr>
                        <w:rPr>
                          <w:color w:val="548DD4" w:themeColor="text2" w:themeTint="99"/>
                          <w:lang w:val="de-CH"/>
                        </w:rPr>
                      </w:pPr>
                      <w:permStart w:id="1332968264" w:edGrp="everyone"/>
                      <w:r>
                        <w:rPr>
                          <w:color w:val="548DD4" w:themeColor="text2" w:themeTint="99"/>
                          <w:lang w:val="de-CH"/>
                        </w:rPr>
                        <w:t>_</w:t>
                      </w:r>
                      <w:permEnd w:id="1332968264"/>
                    </w:p>
                    <w:p w:rsidR="008056A1" w:rsidRPr="005C4EC9" w:rsidRDefault="008056A1" w:rsidP="008056A1">
                      <w:pPr>
                        <w:rPr>
                          <w:color w:val="548DD4" w:themeColor="text2" w:themeTint="99"/>
                          <w:lang w:val="de-CH"/>
                        </w:rPr>
                      </w:pPr>
                    </w:p>
                  </w:txbxContent>
                </v:textbox>
              </v:shape>
            </w:pict>
          </mc:Fallback>
        </mc:AlternateContent>
      </w:r>
      <w:r w:rsidRPr="00083E00">
        <w:rPr>
          <w:rFonts w:cs="Arial"/>
          <w:color w:val="000000"/>
          <w:sz w:val="22"/>
          <w:szCs w:val="22"/>
        </w:rPr>
        <w:t>Sie dient zur Transportsicherung, wenn Anlagen über weitere Strecken transportiert werden.</w:t>
      </w:r>
      <w:r w:rsidRPr="00A61B18">
        <w:rPr>
          <w:rFonts w:cs="Arial"/>
          <w:sz w:val="22"/>
          <w:szCs w:val="22"/>
        </w:rPr>
        <w:t xml:space="preserve"> </w:t>
      </w:r>
    </w:p>
    <w:p w:rsidR="008056A1" w:rsidRPr="00A61B18" w:rsidRDefault="008056A1" w:rsidP="008056A1">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67648" behindDoc="0" locked="0" layoutInCell="1" allowOverlap="1" wp14:anchorId="2278BD05" wp14:editId="0CF835FF">
                <wp:simplePos x="0" y="0"/>
                <wp:positionH relativeFrom="column">
                  <wp:posOffset>719818</wp:posOffset>
                </wp:positionH>
                <wp:positionV relativeFrom="paragraph">
                  <wp:posOffset>10160</wp:posOffset>
                </wp:positionV>
                <wp:extent cx="124460" cy="182880"/>
                <wp:effectExtent l="0" t="0" r="27940" b="26670"/>
                <wp:wrapNone/>
                <wp:docPr id="916" name="Textfeld 9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056A1" w:rsidRPr="00C32E46" w:rsidRDefault="008056A1" w:rsidP="008056A1">
                            <w:pPr>
                              <w:rPr>
                                <w:color w:val="548DD4" w:themeColor="text2" w:themeTint="99"/>
                                <w:lang w:val="de-CH"/>
                              </w:rPr>
                            </w:pPr>
                            <w:permStart w:id="988031069" w:edGrp="everyone"/>
                            <w:r>
                              <w:rPr>
                                <w:color w:val="548DD4" w:themeColor="text2" w:themeTint="99"/>
                                <w:lang w:val="de-CH"/>
                              </w:rPr>
                              <w:t>_</w:t>
                            </w:r>
                            <w:permEnd w:id="988031069"/>
                          </w:p>
                          <w:p w:rsidR="008056A1" w:rsidRPr="00C32E46" w:rsidRDefault="008056A1" w:rsidP="008056A1">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8BD05" id="Textfeld 916" o:spid="_x0000_s1037" type="#_x0000_t202" style="position:absolute;left:0;text-align:left;margin-left:56.7pt;margin-top:.8pt;width:9.8pt;height:14.4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">
                <v:textbox inset="0,0,0,0">
                  <w:txbxContent>
                    <w:p w:rsidR="008056A1" w:rsidRPr="00C32E46" w:rsidRDefault="008056A1" w:rsidP="008056A1">
                      <w:pPr>
                        <w:rPr>
                          <w:color w:val="548DD4" w:themeColor="text2" w:themeTint="99"/>
                          <w:lang w:val="de-CH"/>
                        </w:rPr>
                      </w:pPr>
                      <w:permStart w:id="988031069" w:edGrp="everyone"/>
                      <w:r>
                        <w:rPr>
                          <w:color w:val="548DD4" w:themeColor="text2" w:themeTint="99"/>
                          <w:lang w:val="de-CH"/>
                        </w:rPr>
                        <w:t>_</w:t>
                      </w:r>
                      <w:permEnd w:id="988031069"/>
                    </w:p>
                    <w:p w:rsidR="008056A1" w:rsidRPr="00C32E46" w:rsidRDefault="008056A1" w:rsidP="008056A1">
                      <w:pPr>
                        <w:rPr>
                          <w:color w:val="548DD4" w:themeColor="text2" w:themeTint="99"/>
                          <w:lang w:val="de-CH"/>
                        </w:rPr>
                      </w:pPr>
                    </w:p>
                  </w:txbxContent>
                </v:textbox>
              </v:shape>
            </w:pict>
          </mc:Fallback>
        </mc:AlternateContent>
      </w:r>
      <w:r w:rsidRPr="00083E00">
        <w:rPr>
          <w:rFonts w:cs="Arial"/>
          <w:color w:val="000000"/>
          <w:sz w:val="22"/>
          <w:szCs w:val="22"/>
        </w:rPr>
        <w:t>Sie dient zum Schutz der Anlage vor unberechtigter Berührung.</w:t>
      </w:r>
    </w:p>
    <w:p w:rsidR="008056A1" w:rsidRPr="00A61B18" w:rsidRDefault="008056A1" w:rsidP="008056A1">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869696" behindDoc="0" locked="0" layoutInCell="1" allowOverlap="1" wp14:anchorId="2303B979" wp14:editId="60EF1EF6">
                <wp:simplePos x="0" y="0"/>
                <wp:positionH relativeFrom="column">
                  <wp:posOffset>717550</wp:posOffset>
                </wp:positionH>
                <wp:positionV relativeFrom="paragraph">
                  <wp:posOffset>6350</wp:posOffset>
                </wp:positionV>
                <wp:extent cx="124460" cy="182880"/>
                <wp:effectExtent l="0" t="0" r="27940" b="26670"/>
                <wp:wrapNone/>
                <wp:docPr id="917" name="Textfeld 9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056A1" w:rsidRPr="00C32E46" w:rsidRDefault="008056A1" w:rsidP="008056A1">
                            <w:pPr>
                              <w:rPr>
                                <w:color w:val="548DD4" w:themeColor="text2" w:themeTint="99"/>
                                <w:lang w:val="de-CH"/>
                              </w:rPr>
                            </w:pPr>
                            <w:permStart w:id="202248115" w:edGrp="everyone"/>
                            <w:r>
                              <w:rPr>
                                <w:color w:val="548DD4" w:themeColor="text2" w:themeTint="99"/>
                                <w:lang w:val="de-CH"/>
                              </w:rPr>
                              <w:t>_</w:t>
                            </w:r>
                            <w:permEnd w:id="202248115"/>
                          </w:p>
                          <w:p w:rsidR="008056A1" w:rsidRPr="00C32E46" w:rsidRDefault="008056A1" w:rsidP="008056A1">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3B979" id="Textfeld 917" o:spid="_x0000_s1038" type="#_x0000_t202" style="position:absolute;left:0;text-align:left;margin-left:56.5pt;margin-top:.5pt;width:9.8pt;height:14.4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">
                <v:textbox inset="0,0,0,0">
                  <w:txbxContent>
                    <w:p w:rsidR="008056A1" w:rsidRPr="00C32E46" w:rsidRDefault="008056A1" w:rsidP="008056A1">
                      <w:pPr>
                        <w:rPr>
                          <w:color w:val="548DD4" w:themeColor="text2" w:themeTint="99"/>
                          <w:lang w:val="de-CH"/>
                        </w:rPr>
                      </w:pPr>
                      <w:permStart w:id="202248115" w:edGrp="everyone"/>
                      <w:r>
                        <w:rPr>
                          <w:color w:val="548DD4" w:themeColor="text2" w:themeTint="99"/>
                          <w:lang w:val="de-CH"/>
                        </w:rPr>
                        <w:t>_</w:t>
                      </w:r>
                      <w:permEnd w:id="202248115"/>
                    </w:p>
                    <w:p w:rsidR="008056A1" w:rsidRPr="00C32E46" w:rsidRDefault="008056A1" w:rsidP="008056A1">
                      <w:pPr>
                        <w:rPr>
                          <w:color w:val="548DD4" w:themeColor="text2" w:themeTint="99"/>
                          <w:lang w:val="de-CH"/>
                        </w:rPr>
                      </w:pPr>
                    </w:p>
                  </w:txbxContent>
                </v:textbox>
              </v:shape>
            </w:pict>
          </mc:Fallback>
        </mc:AlternateContent>
      </w:r>
      <w:r w:rsidRPr="00083E00">
        <w:rPr>
          <w:rFonts w:cs="Arial"/>
          <w:color w:val="000000"/>
          <w:sz w:val="22"/>
          <w:szCs w:val="22"/>
        </w:rPr>
        <w:t>Sie sorgt dafür, dass z.B. bei Wendeschützschaltungen beide Schütze gleichzeitig anziehen.</w:t>
      </w:r>
    </w:p>
    <w:p w:rsidR="008056A1" w:rsidRPr="00083E00" w:rsidRDefault="008056A1" w:rsidP="008056A1">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70720" behindDoc="0" locked="0" layoutInCell="1" allowOverlap="1" wp14:anchorId="539E3DCB" wp14:editId="78B56E0F">
                <wp:simplePos x="0" y="0"/>
                <wp:positionH relativeFrom="column">
                  <wp:posOffset>717550</wp:posOffset>
                </wp:positionH>
                <wp:positionV relativeFrom="paragraph">
                  <wp:posOffset>17508</wp:posOffset>
                </wp:positionV>
                <wp:extent cx="124460" cy="182880"/>
                <wp:effectExtent l="0" t="0" r="27940" b="26670"/>
                <wp:wrapNone/>
                <wp:docPr id="918" name="Textfeld 9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056A1" w:rsidRPr="00C32E46" w:rsidRDefault="00C13640" w:rsidP="008056A1">
                            <w:pPr>
                              <w:rPr>
                                <w:color w:val="548DD4" w:themeColor="text2" w:themeTint="99"/>
                                <w:lang w:val="de-CH"/>
                              </w:rPr>
                            </w:pPr>
                            <w:permStart w:id="1873488697" w:edGrp="everyone"/>
                            <w:r>
                              <w:rPr>
                                <w:color w:val="548DD4" w:themeColor="text2" w:themeTint="99"/>
                                <w:lang w:val="de-CH"/>
                              </w:rPr>
                              <w:t xml:space="preserve">X </w:t>
                            </w:r>
                            <w:permEnd w:id="1873488697"/>
                          </w:p>
                          <w:p w:rsidR="008056A1" w:rsidRPr="005C4EC9" w:rsidRDefault="008056A1" w:rsidP="008056A1">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E3DCB" id="Textfeld 918" o:spid="_x0000_s1039" type="#_x0000_t202" style="position:absolute;left:0;text-align:left;margin-left:56.5pt;margin-top:1.4pt;width:9.8pt;height:14.4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">
                <v:textbox inset="0,0,0,0">
                  <w:txbxContent>
                    <w:p w:rsidR="008056A1" w:rsidRPr="00C32E46" w:rsidRDefault="00C13640" w:rsidP="008056A1">
                      <w:pPr>
                        <w:rPr>
                          <w:color w:val="548DD4" w:themeColor="text2" w:themeTint="99"/>
                          <w:lang w:val="de-CH"/>
                        </w:rPr>
                      </w:pPr>
                      <w:permStart w:id="1873488697" w:edGrp="everyone"/>
                      <w:r>
                        <w:rPr>
                          <w:color w:val="548DD4" w:themeColor="text2" w:themeTint="99"/>
                          <w:lang w:val="de-CH"/>
                        </w:rPr>
                        <w:t xml:space="preserve">X </w:t>
                      </w:r>
                      <w:permEnd w:id="1873488697"/>
                    </w:p>
                    <w:p w:rsidR="008056A1" w:rsidRPr="005C4EC9" w:rsidRDefault="008056A1" w:rsidP="008056A1">
                      <w:pPr>
                        <w:rPr>
                          <w:color w:val="548DD4" w:themeColor="text2" w:themeTint="99"/>
                          <w:lang w:val="de-CH"/>
                        </w:rPr>
                      </w:pPr>
                    </w:p>
                  </w:txbxContent>
                </v:textbox>
              </v:shape>
            </w:pict>
          </mc:Fallback>
        </mc:AlternateContent>
      </w:r>
      <w:r w:rsidRPr="00083E00">
        <w:rPr>
          <w:rFonts w:cs="Arial"/>
          <w:color w:val="000000"/>
          <w:sz w:val="22"/>
          <w:szCs w:val="22"/>
        </w:rPr>
        <w:t>Sie sorgt dafür, dass z.B. bei Wendeschützschaltungen beid</w:t>
      </w:r>
      <w:r>
        <w:rPr>
          <w:rFonts w:cs="Arial"/>
          <w:color w:val="000000"/>
          <w:sz w:val="22"/>
          <w:szCs w:val="22"/>
        </w:rPr>
        <w:t xml:space="preserve">e Schütze nicht gleichzeitig </w:t>
      </w:r>
      <w:r w:rsidRPr="00083E00">
        <w:rPr>
          <w:rFonts w:cs="Arial"/>
          <w:color w:val="000000"/>
          <w:sz w:val="22"/>
          <w:szCs w:val="22"/>
        </w:rPr>
        <w:t>anziehen.</w:t>
      </w:r>
    </w:p>
    <w:p w:rsidR="008056A1" w:rsidRPr="00083E00" w:rsidRDefault="008056A1" w:rsidP="008056A1">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871744" behindDoc="0" locked="0" layoutInCell="1" allowOverlap="1" wp14:anchorId="0CA86328" wp14:editId="32F0B5E5">
                <wp:simplePos x="0" y="0"/>
                <wp:positionH relativeFrom="column">
                  <wp:posOffset>717913</wp:posOffset>
                </wp:positionH>
                <wp:positionV relativeFrom="paragraph">
                  <wp:posOffset>6350</wp:posOffset>
                </wp:positionV>
                <wp:extent cx="124460" cy="182880"/>
                <wp:effectExtent l="0" t="0" r="27940" b="26670"/>
                <wp:wrapNone/>
                <wp:docPr id="921" name="Textfeld 9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056A1" w:rsidRPr="00C32E46" w:rsidRDefault="008056A1" w:rsidP="008056A1">
                            <w:pPr>
                              <w:rPr>
                                <w:color w:val="548DD4" w:themeColor="text2" w:themeTint="99"/>
                                <w:lang w:val="de-CH"/>
                              </w:rPr>
                            </w:pPr>
                            <w:permStart w:id="1636970484" w:edGrp="everyone"/>
                            <w:r>
                              <w:rPr>
                                <w:color w:val="548DD4" w:themeColor="text2" w:themeTint="99"/>
                                <w:lang w:val="de-CH"/>
                              </w:rPr>
                              <w:t>_</w:t>
                            </w:r>
                            <w:permEnd w:id="1636970484"/>
                          </w:p>
                          <w:p w:rsidR="008056A1" w:rsidRPr="00C32E46" w:rsidRDefault="008056A1" w:rsidP="008056A1">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86328" id="Textfeld 921" o:spid="_x0000_s1040" type="#_x0000_t202" style="position:absolute;left:0;text-align:left;margin-left:56.55pt;margin-top:.5pt;width:9.8pt;height:14.4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">
                <v:textbox inset="0,0,0,0">
                  <w:txbxContent>
                    <w:p w:rsidR="008056A1" w:rsidRPr="00C32E46" w:rsidRDefault="008056A1" w:rsidP="008056A1">
                      <w:pPr>
                        <w:rPr>
                          <w:color w:val="548DD4" w:themeColor="text2" w:themeTint="99"/>
                          <w:lang w:val="de-CH"/>
                        </w:rPr>
                      </w:pPr>
                      <w:permStart w:id="1636970484" w:edGrp="everyone"/>
                      <w:r>
                        <w:rPr>
                          <w:color w:val="548DD4" w:themeColor="text2" w:themeTint="99"/>
                          <w:lang w:val="de-CH"/>
                        </w:rPr>
                        <w:t>_</w:t>
                      </w:r>
                      <w:permEnd w:id="1636970484"/>
                    </w:p>
                    <w:p w:rsidR="008056A1" w:rsidRPr="00C32E46" w:rsidRDefault="008056A1" w:rsidP="008056A1">
                      <w:pPr>
                        <w:rPr>
                          <w:color w:val="548DD4" w:themeColor="text2" w:themeTint="99"/>
                          <w:lang w:val="de-CH"/>
                        </w:rPr>
                      </w:pPr>
                    </w:p>
                  </w:txbxContent>
                </v:textbox>
              </v:shape>
            </w:pict>
          </mc:Fallback>
        </mc:AlternateContent>
      </w:r>
      <w:r w:rsidRPr="00083E00">
        <w:rPr>
          <w:rFonts w:cs="Arial"/>
          <w:color w:val="000000"/>
          <w:sz w:val="22"/>
          <w:szCs w:val="22"/>
        </w:rPr>
        <w:t>Sie wird nur in älteren Anlagen eingesetzt.</w:t>
      </w:r>
    </w:p>
    <w:p w:rsidR="008009D8" w:rsidRPr="00083E00" w:rsidRDefault="008009D8" w:rsidP="008009D8">
      <w:pPr>
        <w:pStyle w:val="Textkrper-Zeileneinzug"/>
        <w:numPr>
          <w:ilvl w:val="0"/>
          <w:numId w:val="1"/>
        </w:numPr>
        <w:tabs>
          <w:tab w:val="clear" w:pos="1069"/>
          <w:tab w:val="clear" w:pos="1560"/>
          <w:tab w:val="left" w:pos="1134"/>
        </w:tabs>
        <w:spacing w:before="360"/>
        <w:ind w:left="1134" w:hanging="425"/>
        <w:rPr>
          <w:sz w:val="22"/>
          <w:szCs w:val="22"/>
        </w:rPr>
      </w:pPr>
      <w:r w:rsidRPr="00083E00">
        <w:rPr>
          <w:rFonts w:cs="Arial"/>
          <w:color w:val="000000"/>
          <w:sz w:val="22"/>
          <w:szCs w:val="22"/>
        </w:rPr>
        <w:t>Mit welchen Hilfsmitteln kann optisch eine Störung angezeigt werden?</w:t>
      </w:r>
    </w:p>
    <w:p w:rsidR="008009D8" w:rsidRPr="00A61B18" w:rsidRDefault="008009D8" w:rsidP="008009D8">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74816" behindDoc="0" locked="0" layoutInCell="1" allowOverlap="1" wp14:anchorId="576A4BD6" wp14:editId="23EC2BB5">
                <wp:simplePos x="0" y="0"/>
                <wp:positionH relativeFrom="column">
                  <wp:posOffset>719818</wp:posOffset>
                </wp:positionH>
                <wp:positionV relativeFrom="paragraph">
                  <wp:posOffset>635</wp:posOffset>
                </wp:positionV>
                <wp:extent cx="124460" cy="182880"/>
                <wp:effectExtent l="0" t="0" r="27940" b="26670"/>
                <wp:wrapNone/>
                <wp:docPr id="922" name="Textfeld 9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009D8" w:rsidRPr="00C32E46" w:rsidRDefault="00C13640" w:rsidP="008009D8">
                            <w:pPr>
                              <w:rPr>
                                <w:color w:val="548DD4" w:themeColor="text2" w:themeTint="99"/>
                                <w:lang w:val="de-CH"/>
                              </w:rPr>
                            </w:pPr>
                            <w:permStart w:id="1228765146" w:edGrp="everyone"/>
                            <w:r>
                              <w:rPr>
                                <w:color w:val="548DD4" w:themeColor="text2" w:themeTint="99"/>
                                <w:lang w:val="de-CH"/>
                              </w:rPr>
                              <w:t xml:space="preserve">X </w:t>
                            </w:r>
                            <w:permEnd w:id="1228765146"/>
                          </w:p>
                          <w:p w:rsidR="008009D8" w:rsidRPr="005C4EC9" w:rsidRDefault="008009D8" w:rsidP="008009D8">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A4BD6" id="Textfeld 922" o:spid="_x0000_s1041" type="#_x0000_t202" style="position:absolute;left:0;text-align:left;margin-left:56.7pt;margin-top:.05pt;width:9.8pt;height:14.4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">
                <v:textbox inset="0,0,0,0">
                  <w:txbxContent>
                    <w:p w:rsidR="008009D8" w:rsidRPr="00C32E46" w:rsidRDefault="00C13640" w:rsidP="008009D8">
                      <w:pPr>
                        <w:rPr>
                          <w:color w:val="548DD4" w:themeColor="text2" w:themeTint="99"/>
                          <w:lang w:val="de-CH"/>
                        </w:rPr>
                      </w:pPr>
                      <w:permStart w:id="1228765146" w:edGrp="everyone"/>
                      <w:r>
                        <w:rPr>
                          <w:color w:val="548DD4" w:themeColor="text2" w:themeTint="99"/>
                          <w:lang w:val="de-CH"/>
                        </w:rPr>
                        <w:t xml:space="preserve">X </w:t>
                      </w:r>
                      <w:permEnd w:id="1228765146"/>
                    </w:p>
                    <w:p w:rsidR="008009D8" w:rsidRPr="005C4EC9" w:rsidRDefault="008009D8" w:rsidP="008009D8">
                      <w:pPr>
                        <w:rPr>
                          <w:color w:val="548DD4" w:themeColor="text2" w:themeTint="99"/>
                          <w:lang w:val="de-CH"/>
                        </w:rPr>
                      </w:pPr>
                    </w:p>
                  </w:txbxContent>
                </v:textbox>
              </v:shape>
            </w:pict>
          </mc:Fallback>
        </mc:AlternateContent>
      </w:r>
      <w:r w:rsidRPr="00083E00">
        <w:rPr>
          <w:rFonts w:cs="Arial"/>
          <w:color w:val="000000"/>
          <w:sz w:val="22"/>
          <w:szCs w:val="22"/>
        </w:rPr>
        <w:t>Blinklampe</w:t>
      </w:r>
      <w:r w:rsidRPr="00A61B18">
        <w:rPr>
          <w:rFonts w:cs="Arial"/>
          <w:sz w:val="22"/>
          <w:szCs w:val="22"/>
        </w:rPr>
        <w:t xml:space="preserve"> </w:t>
      </w:r>
    </w:p>
    <w:p w:rsidR="008009D8" w:rsidRPr="00A61B18" w:rsidRDefault="008009D8" w:rsidP="008009D8">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73792" behindDoc="0" locked="0" layoutInCell="1" allowOverlap="1" wp14:anchorId="3AE1A859" wp14:editId="7E0424FC">
                <wp:simplePos x="0" y="0"/>
                <wp:positionH relativeFrom="column">
                  <wp:posOffset>719818</wp:posOffset>
                </wp:positionH>
                <wp:positionV relativeFrom="paragraph">
                  <wp:posOffset>10160</wp:posOffset>
                </wp:positionV>
                <wp:extent cx="124460" cy="182880"/>
                <wp:effectExtent l="0" t="0" r="27940" b="26670"/>
                <wp:wrapNone/>
                <wp:docPr id="923" name="Textfeld 9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009D8" w:rsidRPr="00C32E46" w:rsidRDefault="00C13640" w:rsidP="008009D8">
                            <w:pPr>
                              <w:rPr>
                                <w:color w:val="548DD4" w:themeColor="text2" w:themeTint="99"/>
                                <w:lang w:val="de-CH"/>
                              </w:rPr>
                            </w:pPr>
                            <w:permStart w:id="267610102" w:edGrp="everyone"/>
                            <w:r>
                              <w:rPr>
                                <w:color w:val="548DD4" w:themeColor="text2" w:themeTint="99"/>
                                <w:lang w:val="de-CH"/>
                              </w:rPr>
                              <w:t xml:space="preserve">X </w:t>
                            </w:r>
                            <w:permEnd w:id="267610102"/>
                          </w:p>
                          <w:p w:rsidR="008009D8" w:rsidRPr="00C32E46" w:rsidRDefault="008009D8" w:rsidP="008009D8">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1A859" id="Textfeld 923" o:spid="_x0000_s1042" type="#_x0000_t202" style="position:absolute;left:0;text-align:left;margin-left:56.7pt;margin-top:.8pt;width:9.8pt;height:14.4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">
                <v:textbox inset="0,0,0,0">
                  <w:txbxContent>
                    <w:p w:rsidR="008009D8" w:rsidRPr="00C32E46" w:rsidRDefault="00C13640" w:rsidP="008009D8">
                      <w:pPr>
                        <w:rPr>
                          <w:color w:val="548DD4" w:themeColor="text2" w:themeTint="99"/>
                          <w:lang w:val="de-CH"/>
                        </w:rPr>
                      </w:pPr>
                      <w:permStart w:id="267610102" w:edGrp="everyone"/>
                      <w:r>
                        <w:rPr>
                          <w:color w:val="548DD4" w:themeColor="text2" w:themeTint="99"/>
                          <w:lang w:val="de-CH"/>
                        </w:rPr>
                        <w:t xml:space="preserve">X </w:t>
                      </w:r>
                      <w:permEnd w:id="267610102"/>
                    </w:p>
                    <w:p w:rsidR="008009D8" w:rsidRPr="00C32E46" w:rsidRDefault="008009D8" w:rsidP="008009D8">
                      <w:pPr>
                        <w:rPr>
                          <w:color w:val="548DD4" w:themeColor="text2" w:themeTint="99"/>
                          <w:lang w:val="de-CH"/>
                        </w:rPr>
                      </w:pPr>
                    </w:p>
                  </w:txbxContent>
                </v:textbox>
              </v:shape>
            </w:pict>
          </mc:Fallback>
        </mc:AlternateContent>
      </w:r>
      <w:r w:rsidRPr="00083E00">
        <w:rPr>
          <w:rFonts w:cs="Arial"/>
          <w:color w:val="000000"/>
          <w:sz w:val="22"/>
          <w:szCs w:val="22"/>
        </w:rPr>
        <w:t>Bildschirm</w:t>
      </w:r>
    </w:p>
    <w:p w:rsidR="008009D8" w:rsidRPr="00A61B18" w:rsidRDefault="008009D8" w:rsidP="008009D8">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875840" behindDoc="0" locked="0" layoutInCell="1" allowOverlap="1" wp14:anchorId="59F45EE3" wp14:editId="0EE91757">
                <wp:simplePos x="0" y="0"/>
                <wp:positionH relativeFrom="column">
                  <wp:posOffset>717550</wp:posOffset>
                </wp:positionH>
                <wp:positionV relativeFrom="paragraph">
                  <wp:posOffset>6350</wp:posOffset>
                </wp:positionV>
                <wp:extent cx="124460" cy="182880"/>
                <wp:effectExtent l="0" t="0" r="27940" b="26670"/>
                <wp:wrapNone/>
                <wp:docPr id="924" name="Textfeld 9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009D8" w:rsidRPr="00C32E46" w:rsidRDefault="008009D8" w:rsidP="008009D8">
                            <w:pPr>
                              <w:rPr>
                                <w:color w:val="548DD4" w:themeColor="text2" w:themeTint="99"/>
                                <w:lang w:val="de-CH"/>
                              </w:rPr>
                            </w:pPr>
                            <w:permStart w:id="998514844" w:edGrp="everyone"/>
                            <w:r>
                              <w:rPr>
                                <w:color w:val="548DD4" w:themeColor="text2" w:themeTint="99"/>
                                <w:lang w:val="de-CH"/>
                              </w:rPr>
                              <w:t>_</w:t>
                            </w:r>
                            <w:permEnd w:id="998514844"/>
                          </w:p>
                          <w:p w:rsidR="008009D8" w:rsidRPr="00C32E46" w:rsidRDefault="008009D8" w:rsidP="008009D8">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45EE3" id="Textfeld 924" o:spid="_x0000_s1043" type="#_x0000_t202" style="position:absolute;left:0;text-align:left;margin-left:56.5pt;margin-top:.5pt;width:9.8pt;height:14.4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">
                <v:textbox inset="0,0,0,0">
                  <w:txbxContent>
                    <w:p w:rsidR="008009D8" w:rsidRPr="00C32E46" w:rsidRDefault="008009D8" w:rsidP="008009D8">
                      <w:pPr>
                        <w:rPr>
                          <w:color w:val="548DD4" w:themeColor="text2" w:themeTint="99"/>
                          <w:lang w:val="de-CH"/>
                        </w:rPr>
                      </w:pPr>
                      <w:permStart w:id="998514844" w:edGrp="everyone"/>
                      <w:r>
                        <w:rPr>
                          <w:color w:val="548DD4" w:themeColor="text2" w:themeTint="99"/>
                          <w:lang w:val="de-CH"/>
                        </w:rPr>
                        <w:t>_</w:t>
                      </w:r>
                      <w:permEnd w:id="998514844"/>
                    </w:p>
                    <w:p w:rsidR="008009D8" w:rsidRPr="00C32E46" w:rsidRDefault="008009D8" w:rsidP="008009D8">
                      <w:pPr>
                        <w:rPr>
                          <w:color w:val="548DD4" w:themeColor="text2" w:themeTint="99"/>
                          <w:lang w:val="de-CH"/>
                        </w:rPr>
                      </w:pPr>
                    </w:p>
                  </w:txbxContent>
                </v:textbox>
              </v:shape>
            </w:pict>
          </mc:Fallback>
        </mc:AlternateContent>
      </w:r>
      <w:r>
        <w:rPr>
          <w:noProof/>
          <w:sz w:val="22"/>
          <w:szCs w:val="22"/>
          <w:lang w:val="en-US" w:eastAsia="en-US"/>
        </w:rPr>
        <mc:AlternateContent>
          <mc:Choice Requires="wps">
            <w:drawing>
              <wp:anchor distT="0" distB="0" distL="114300" distR="114300" simplePos="0" relativeHeight="251876864" behindDoc="0" locked="0" layoutInCell="1" allowOverlap="1" wp14:anchorId="1F311529" wp14:editId="39059458">
                <wp:simplePos x="0" y="0"/>
                <wp:positionH relativeFrom="column">
                  <wp:posOffset>717913</wp:posOffset>
                </wp:positionH>
                <wp:positionV relativeFrom="paragraph">
                  <wp:posOffset>240030</wp:posOffset>
                </wp:positionV>
                <wp:extent cx="124460" cy="182880"/>
                <wp:effectExtent l="0" t="0" r="27940" b="26670"/>
                <wp:wrapNone/>
                <wp:docPr id="925" name="Textfeld 9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009D8" w:rsidRPr="00C32E46" w:rsidRDefault="00C13640" w:rsidP="008009D8">
                            <w:pPr>
                              <w:rPr>
                                <w:color w:val="548DD4" w:themeColor="text2" w:themeTint="99"/>
                                <w:lang w:val="de-CH"/>
                              </w:rPr>
                            </w:pPr>
                            <w:permStart w:id="2112291008" w:edGrp="everyone"/>
                            <w:r>
                              <w:rPr>
                                <w:color w:val="548DD4" w:themeColor="text2" w:themeTint="99"/>
                                <w:lang w:val="de-CH"/>
                              </w:rPr>
                              <w:t xml:space="preserve">X </w:t>
                            </w:r>
                            <w:permEnd w:id="2112291008"/>
                          </w:p>
                          <w:p w:rsidR="008009D8" w:rsidRPr="005C4EC9" w:rsidRDefault="008009D8" w:rsidP="008009D8">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11529" id="Textfeld 925" o:spid="_x0000_s1044" type="#_x0000_t202" style="position:absolute;left:0;text-align:left;margin-left:56.55pt;margin-top:18.9pt;width:9.8pt;height:14.4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">
                <v:textbox inset="0,0,0,0">
                  <w:txbxContent>
                    <w:p w:rsidR="008009D8" w:rsidRPr="00C32E46" w:rsidRDefault="00C13640" w:rsidP="008009D8">
                      <w:pPr>
                        <w:rPr>
                          <w:color w:val="548DD4" w:themeColor="text2" w:themeTint="99"/>
                          <w:lang w:val="de-CH"/>
                        </w:rPr>
                      </w:pPr>
                      <w:permStart w:id="2112291008" w:edGrp="everyone"/>
                      <w:r>
                        <w:rPr>
                          <w:color w:val="548DD4" w:themeColor="text2" w:themeTint="99"/>
                          <w:lang w:val="de-CH"/>
                        </w:rPr>
                        <w:t xml:space="preserve">X </w:t>
                      </w:r>
                      <w:permEnd w:id="2112291008"/>
                    </w:p>
                    <w:p w:rsidR="008009D8" w:rsidRPr="005C4EC9" w:rsidRDefault="008009D8" w:rsidP="008009D8">
                      <w:pPr>
                        <w:rPr>
                          <w:color w:val="548DD4" w:themeColor="text2" w:themeTint="99"/>
                          <w:lang w:val="de-CH"/>
                        </w:rPr>
                      </w:pPr>
                    </w:p>
                  </w:txbxContent>
                </v:textbox>
              </v:shape>
            </w:pict>
          </mc:Fallback>
        </mc:AlternateContent>
      </w:r>
      <w:r w:rsidRPr="00083E00">
        <w:rPr>
          <w:rFonts w:cs="Arial"/>
          <w:color w:val="000000"/>
          <w:sz w:val="22"/>
          <w:szCs w:val="22"/>
        </w:rPr>
        <w:t>Fernrohr</w:t>
      </w:r>
    </w:p>
    <w:p w:rsidR="008009D8" w:rsidRPr="00083E00" w:rsidRDefault="008009D8" w:rsidP="008009D8">
      <w:pPr>
        <w:pStyle w:val="Textkrper-Zeileneinzug"/>
        <w:numPr>
          <w:ilvl w:val="0"/>
          <w:numId w:val="2"/>
        </w:numPr>
        <w:ind w:left="1560" w:hanging="426"/>
        <w:rPr>
          <w:sz w:val="22"/>
          <w:szCs w:val="22"/>
        </w:rPr>
      </w:pPr>
      <w:r w:rsidRPr="00083E00">
        <w:rPr>
          <w:rFonts w:cs="Arial"/>
          <w:color w:val="000000"/>
          <w:sz w:val="22"/>
          <w:szCs w:val="22"/>
        </w:rPr>
        <w:t>Blitzlampe</w:t>
      </w:r>
    </w:p>
    <w:p w:rsidR="008009D8" w:rsidRPr="00083E00" w:rsidRDefault="008009D8" w:rsidP="008009D8">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877888" behindDoc="0" locked="0" layoutInCell="1" allowOverlap="1" wp14:anchorId="34205B1D" wp14:editId="58542773">
                <wp:simplePos x="0" y="0"/>
                <wp:positionH relativeFrom="column">
                  <wp:posOffset>717913</wp:posOffset>
                </wp:positionH>
                <wp:positionV relativeFrom="paragraph">
                  <wp:posOffset>6350</wp:posOffset>
                </wp:positionV>
                <wp:extent cx="124460" cy="182880"/>
                <wp:effectExtent l="0" t="0" r="27940" b="26670"/>
                <wp:wrapNone/>
                <wp:docPr id="926" name="Textfeld 9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009D8" w:rsidRPr="00C32E46" w:rsidRDefault="00C13640" w:rsidP="008009D8">
                            <w:pPr>
                              <w:rPr>
                                <w:color w:val="548DD4" w:themeColor="text2" w:themeTint="99"/>
                                <w:lang w:val="de-CH"/>
                              </w:rPr>
                            </w:pPr>
                            <w:permStart w:id="77880856" w:edGrp="everyone"/>
                            <w:r>
                              <w:rPr>
                                <w:color w:val="548DD4" w:themeColor="text2" w:themeTint="99"/>
                                <w:lang w:val="de-CH"/>
                              </w:rPr>
                              <w:t xml:space="preserve">X </w:t>
                            </w:r>
                            <w:permEnd w:id="77880856"/>
                          </w:p>
                          <w:p w:rsidR="008009D8" w:rsidRPr="00C32E46" w:rsidRDefault="008009D8" w:rsidP="008009D8">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05B1D" id="Textfeld 926" o:spid="_x0000_s1045" type="#_x0000_t202" style="position:absolute;left:0;text-align:left;margin-left:56.55pt;margin-top:.5pt;width:9.8pt;height:14.4pt;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">
                <v:textbox inset="0,0,0,0">
                  <w:txbxContent>
                    <w:p w:rsidR="008009D8" w:rsidRPr="00C32E46" w:rsidRDefault="00C13640" w:rsidP="008009D8">
                      <w:pPr>
                        <w:rPr>
                          <w:color w:val="548DD4" w:themeColor="text2" w:themeTint="99"/>
                          <w:lang w:val="de-CH"/>
                        </w:rPr>
                      </w:pPr>
                      <w:permStart w:id="77880856" w:edGrp="everyone"/>
                      <w:r>
                        <w:rPr>
                          <w:color w:val="548DD4" w:themeColor="text2" w:themeTint="99"/>
                          <w:lang w:val="de-CH"/>
                        </w:rPr>
                        <w:t xml:space="preserve">X </w:t>
                      </w:r>
                      <w:permEnd w:id="77880856"/>
                    </w:p>
                    <w:p w:rsidR="008009D8" w:rsidRPr="00C32E46" w:rsidRDefault="008009D8" w:rsidP="008009D8">
                      <w:pPr>
                        <w:rPr>
                          <w:color w:val="548DD4" w:themeColor="text2" w:themeTint="99"/>
                          <w:lang w:val="de-CH"/>
                        </w:rPr>
                      </w:pPr>
                    </w:p>
                  </w:txbxContent>
                </v:textbox>
              </v:shape>
            </w:pict>
          </mc:Fallback>
        </mc:AlternateContent>
      </w:r>
      <w:r w:rsidRPr="00083E00">
        <w:rPr>
          <w:rFonts w:cs="Arial"/>
          <w:color w:val="000000"/>
          <w:sz w:val="22"/>
          <w:szCs w:val="22"/>
        </w:rPr>
        <w:t>Anzeigendisplay</w:t>
      </w:r>
    </w:p>
    <w:p w:rsidR="008009D8" w:rsidRPr="00083E00" w:rsidRDefault="008009D8" w:rsidP="008009D8">
      <w:pPr>
        <w:pStyle w:val="Textkrper-Zeileneinzug"/>
        <w:numPr>
          <w:ilvl w:val="0"/>
          <w:numId w:val="1"/>
        </w:numPr>
        <w:tabs>
          <w:tab w:val="clear" w:pos="1069"/>
          <w:tab w:val="clear" w:pos="1560"/>
          <w:tab w:val="left" w:pos="1134"/>
        </w:tabs>
        <w:spacing w:before="360"/>
        <w:ind w:left="1134" w:hanging="425"/>
        <w:rPr>
          <w:sz w:val="22"/>
          <w:szCs w:val="22"/>
        </w:rPr>
      </w:pPr>
      <w:r w:rsidRPr="00083E00">
        <w:rPr>
          <w:rFonts w:cs="Arial"/>
          <w:color w:val="000000"/>
          <w:sz w:val="22"/>
          <w:szCs w:val="22"/>
        </w:rPr>
        <w:t>Was bezweckt die Drahtbruchsicherheit?</w:t>
      </w:r>
    </w:p>
    <w:p w:rsidR="008009D8" w:rsidRDefault="00F61697" w:rsidP="008009D8">
      <w:pPr>
        <w:tabs>
          <w:tab w:val="left" w:pos="1134"/>
        </w:tabs>
        <w:ind w:left="1134"/>
        <w:rPr>
          <w:rFonts w:ascii="Comic Sans MS" w:hAnsi="Comic Sans MS" w:cs="Arial"/>
          <w:color w:val="0000FF"/>
          <w:sz w:val="28"/>
          <w:szCs w:val="28"/>
        </w:rPr>
      </w:pPr>
      <w:permStart w:id="1908615850" w:edGrp="everyone"/>
      <w:r>
        <w:rPr>
          <w:rFonts w:ascii="Comic Sans MS" w:hAnsi="Comic Sans MS" w:cs="Arial"/>
          <w:color w:val="0000FF"/>
          <w:sz w:val="28"/>
          <w:szCs w:val="28"/>
        </w:rPr>
        <w:t>Durch Drehbuchsicherheit soll verhindert werden, dass im Fehlerfall durch eine Unterbrechung in einer Steuerleitung die Anlage unkontrollierbare Befehle erhält oder sich nicht mehr abschalten lässt. Dabei wird der Aus Taster als Öffner ausführt, damit er bei Drahtbruch trotzdem Abschaltet</w:t>
      </w:r>
      <w:r w:rsidR="0003641F">
        <w:rPr>
          <w:rFonts w:ascii="Comic Sans MS" w:hAnsi="Comic Sans MS" w:cs="Arial"/>
          <w:color w:val="0000FF"/>
          <w:sz w:val="28"/>
          <w:szCs w:val="28"/>
        </w:rPr>
        <w:t xml:space="preserve"> und ein Taster als Schließer</w:t>
      </w:r>
      <w:bookmarkStart w:id="0" w:name="_GoBack"/>
      <w:bookmarkEnd w:id="0"/>
      <w:r w:rsidR="0003641F">
        <w:rPr>
          <w:rFonts w:ascii="Comic Sans MS" w:hAnsi="Comic Sans MS" w:cs="Arial"/>
          <w:color w:val="0000FF"/>
          <w:sz w:val="28"/>
          <w:szCs w:val="28"/>
        </w:rPr>
        <w:t xml:space="preserve"> so das man bei Drahtbruch nicht mehr einschalten kann. </w:t>
      </w:r>
    </w:p>
    <w:permEnd w:id="1908615850"/>
    <w:p w:rsidR="008009D8" w:rsidRDefault="008009D8" w:rsidP="008009D8">
      <w:pPr>
        <w:tabs>
          <w:tab w:val="left" w:pos="1134"/>
        </w:tabs>
        <w:ind w:left="1134"/>
        <w:rPr>
          <w:rFonts w:ascii="Comic Sans MS" w:hAnsi="Comic Sans MS" w:cs="Arial"/>
          <w:color w:val="0000FF"/>
          <w:sz w:val="28"/>
          <w:szCs w:val="28"/>
        </w:rPr>
      </w:pPr>
    </w:p>
    <w:p w:rsidR="008009D8" w:rsidRDefault="008009D8">
      <w:pPr>
        <w:rPr>
          <w:rFonts w:ascii="Comic Sans MS" w:hAnsi="Comic Sans MS" w:cs="Arial"/>
          <w:color w:val="0000FF"/>
          <w:sz w:val="28"/>
          <w:szCs w:val="28"/>
        </w:rPr>
      </w:pPr>
      <w:r>
        <w:rPr>
          <w:rFonts w:ascii="Comic Sans MS" w:hAnsi="Comic Sans MS" w:cs="Arial"/>
          <w:color w:val="0000FF"/>
          <w:sz w:val="28"/>
          <w:szCs w:val="28"/>
        </w:rPr>
        <w:br w:type="page"/>
      </w:r>
    </w:p>
    <w:p w:rsidR="008009D8" w:rsidRPr="00083E00" w:rsidRDefault="008009D8" w:rsidP="008009D8">
      <w:pPr>
        <w:pStyle w:val="Textkrper-Zeileneinzug"/>
        <w:numPr>
          <w:ilvl w:val="0"/>
          <w:numId w:val="1"/>
        </w:numPr>
        <w:tabs>
          <w:tab w:val="clear" w:pos="1069"/>
          <w:tab w:val="clear" w:pos="1560"/>
          <w:tab w:val="left" w:pos="1134"/>
        </w:tabs>
        <w:spacing w:before="360"/>
        <w:ind w:left="1134" w:hanging="425"/>
        <w:rPr>
          <w:sz w:val="22"/>
          <w:szCs w:val="22"/>
        </w:rPr>
      </w:pPr>
      <w:r w:rsidRPr="00083E00">
        <w:rPr>
          <w:rFonts w:cs="Arial"/>
          <w:color w:val="000000"/>
          <w:sz w:val="22"/>
          <w:szCs w:val="22"/>
        </w:rPr>
        <w:lastRenderedPageBreak/>
        <w:t>Welche Anlagenteile werden nicht in den Potenzialausgleich einbezogen?</w:t>
      </w:r>
    </w:p>
    <w:p w:rsidR="008009D8" w:rsidRPr="00A61B18" w:rsidRDefault="008009D8" w:rsidP="008009D8">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80960" behindDoc="0" locked="0" layoutInCell="1" allowOverlap="1" wp14:anchorId="2E48CD5D" wp14:editId="39FB3D9B">
                <wp:simplePos x="0" y="0"/>
                <wp:positionH relativeFrom="column">
                  <wp:posOffset>719818</wp:posOffset>
                </wp:positionH>
                <wp:positionV relativeFrom="paragraph">
                  <wp:posOffset>635</wp:posOffset>
                </wp:positionV>
                <wp:extent cx="124460" cy="182880"/>
                <wp:effectExtent l="0" t="0" r="27940" b="26670"/>
                <wp:wrapNone/>
                <wp:docPr id="927" name="Textfeld 9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009D8" w:rsidRPr="00C32E46" w:rsidRDefault="00C13640" w:rsidP="008009D8">
                            <w:pPr>
                              <w:rPr>
                                <w:color w:val="548DD4" w:themeColor="text2" w:themeTint="99"/>
                                <w:lang w:val="de-CH"/>
                              </w:rPr>
                            </w:pPr>
                            <w:permStart w:id="985203589" w:edGrp="everyone"/>
                            <w:r>
                              <w:rPr>
                                <w:color w:val="548DD4" w:themeColor="text2" w:themeTint="99"/>
                                <w:lang w:val="de-CH"/>
                              </w:rPr>
                              <w:t xml:space="preserve">X </w:t>
                            </w:r>
                            <w:permEnd w:id="985203589"/>
                          </w:p>
                          <w:p w:rsidR="008009D8" w:rsidRPr="005C4EC9" w:rsidRDefault="008009D8" w:rsidP="008009D8">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8CD5D" id="Textfeld 927" o:spid="_x0000_s1046" type="#_x0000_t202" style="position:absolute;left:0;text-align:left;margin-left:56.7pt;margin-top:.05pt;width:9.8pt;height:14.4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">
                <v:textbox inset="0,0,0,0">
                  <w:txbxContent>
                    <w:p w:rsidR="008009D8" w:rsidRPr="00C32E46" w:rsidRDefault="00C13640" w:rsidP="008009D8">
                      <w:pPr>
                        <w:rPr>
                          <w:color w:val="548DD4" w:themeColor="text2" w:themeTint="99"/>
                          <w:lang w:val="de-CH"/>
                        </w:rPr>
                      </w:pPr>
                      <w:permStart w:id="985203589" w:edGrp="everyone"/>
                      <w:r>
                        <w:rPr>
                          <w:color w:val="548DD4" w:themeColor="text2" w:themeTint="99"/>
                          <w:lang w:val="de-CH"/>
                        </w:rPr>
                        <w:t xml:space="preserve">X </w:t>
                      </w:r>
                      <w:permEnd w:id="985203589"/>
                    </w:p>
                    <w:p w:rsidR="008009D8" w:rsidRPr="005C4EC9" w:rsidRDefault="008009D8" w:rsidP="008009D8">
                      <w:pPr>
                        <w:rPr>
                          <w:color w:val="548DD4" w:themeColor="text2" w:themeTint="99"/>
                          <w:lang w:val="de-CH"/>
                        </w:rPr>
                      </w:pPr>
                    </w:p>
                  </w:txbxContent>
                </v:textbox>
              </v:shape>
            </w:pict>
          </mc:Fallback>
        </mc:AlternateContent>
      </w:r>
      <w:r w:rsidR="008B1D57" w:rsidRPr="00083E00">
        <w:rPr>
          <w:rFonts w:cs="Arial"/>
          <w:color w:val="000000"/>
          <w:sz w:val="22"/>
          <w:szCs w:val="22"/>
        </w:rPr>
        <w:t>PVC-Abwasserleitung</w:t>
      </w:r>
      <w:r w:rsidRPr="00A61B18">
        <w:rPr>
          <w:rFonts w:cs="Arial"/>
          <w:sz w:val="22"/>
          <w:szCs w:val="22"/>
        </w:rPr>
        <w:t xml:space="preserve"> </w:t>
      </w:r>
    </w:p>
    <w:p w:rsidR="008009D8" w:rsidRPr="00192FEE" w:rsidRDefault="008009D8" w:rsidP="00192FEE">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79936" behindDoc="0" locked="0" layoutInCell="1" allowOverlap="1" wp14:anchorId="472EA564" wp14:editId="638BB854">
                <wp:simplePos x="0" y="0"/>
                <wp:positionH relativeFrom="column">
                  <wp:posOffset>719818</wp:posOffset>
                </wp:positionH>
                <wp:positionV relativeFrom="paragraph">
                  <wp:posOffset>10160</wp:posOffset>
                </wp:positionV>
                <wp:extent cx="124460" cy="182880"/>
                <wp:effectExtent l="0" t="0" r="27940" b="26670"/>
                <wp:wrapNone/>
                <wp:docPr id="928" name="Textfeld 9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009D8" w:rsidRPr="00C32E46" w:rsidRDefault="00C13640" w:rsidP="008009D8">
                            <w:pPr>
                              <w:rPr>
                                <w:color w:val="548DD4" w:themeColor="text2" w:themeTint="99"/>
                                <w:lang w:val="de-CH"/>
                              </w:rPr>
                            </w:pPr>
                            <w:permStart w:id="1860505756" w:edGrp="everyone"/>
                            <w:r>
                              <w:rPr>
                                <w:color w:val="548DD4" w:themeColor="text2" w:themeTint="99"/>
                                <w:lang w:val="de-CH"/>
                              </w:rPr>
                              <w:t xml:space="preserve">X </w:t>
                            </w:r>
                            <w:permEnd w:id="1860505756"/>
                          </w:p>
                          <w:p w:rsidR="008009D8" w:rsidRPr="00C32E46" w:rsidRDefault="008009D8" w:rsidP="008009D8">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EA564" id="Textfeld 928" o:spid="_x0000_s1047" type="#_x0000_t202" style="position:absolute;left:0;text-align:left;margin-left:56.7pt;margin-top:.8pt;width:9.8pt;height:14.4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">
                <v:textbox inset="0,0,0,0">
                  <w:txbxContent>
                    <w:p w:rsidR="008009D8" w:rsidRPr="00C32E46" w:rsidRDefault="00C13640" w:rsidP="008009D8">
                      <w:pPr>
                        <w:rPr>
                          <w:color w:val="548DD4" w:themeColor="text2" w:themeTint="99"/>
                          <w:lang w:val="de-CH"/>
                        </w:rPr>
                      </w:pPr>
                      <w:permStart w:id="1860505756" w:edGrp="everyone"/>
                      <w:r>
                        <w:rPr>
                          <w:color w:val="548DD4" w:themeColor="text2" w:themeTint="99"/>
                          <w:lang w:val="de-CH"/>
                        </w:rPr>
                        <w:t xml:space="preserve">X </w:t>
                      </w:r>
                      <w:permEnd w:id="1860505756"/>
                    </w:p>
                    <w:p w:rsidR="008009D8" w:rsidRPr="00C32E46" w:rsidRDefault="008009D8" w:rsidP="008009D8">
                      <w:pPr>
                        <w:rPr>
                          <w:color w:val="548DD4" w:themeColor="text2" w:themeTint="99"/>
                          <w:lang w:val="de-CH"/>
                        </w:rPr>
                      </w:pPr>
                    </w:p>
                  </w:txbxContent>
                </v:textbox>
              </v:shape>
            </w:pict>
          </mc:Fallback>
        </mc:AlternateContent>
      </w:r>
      <w:r w:rsidR="008B1D57" w:rsidRPr="00083E00">
        <w:rPr>
          <w:rFonts w:cs="Arial"/>
          <w:color w:val="000000"/>
          <w:sz w:val="22"/>
          <w:szCs w:val="22"/>
        </w:rPr>
        <w:t>PVC-Wasserleitungen</w:t>
      </w:r>
      <w:r>
        <w:rPr>
          <w:noProof/>
          <w:sz w:val="22"/>
          <w:szCs w:val="22"/>
          <w:lang w:val="en-US" w:eastAsia="en-US"/>
        </w:rPr>
        <mc:AlternateContent>
          <mc:Choice Requires="wps">
            <w:drawing>
              <wp:anchor distT="0" distB="0" distL="114300" distR="114300" simplePos="0" relativeHeight="251883008" behindDoc="0" locked="0" layoutInCell="1" allowOverlap="1" wp14:anchorId="48B8539E" wp14:editId="626C9FB3">
                <wp:simplePos x="0" y="0"/>
                <wp:positionH relativeFrom="column">
                  <wp:posOffset>717913</wp:posOffset>
                </wp:positionH>
                <wp:positionV relativeFrom="paragraph">
                  <wp:posOffset>240030</wp:posOffset>
                </wp:positionV>
                <wp:extent cx="124460" cy="182880"/>
                <wp:effectExtent l="0" t="0" r="27940" b="26670"/>
                <wp:wrapNone/>
                <wp:docPr id="930" name="Textfeld 9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009D8" w:rsidRPr="00C32E46" w:rsidRDefault="008B1D57" w:rsidP="008009D8">
                            <w:pPr>
                              <w:rPr>
                                <w:color w:val="548DD4" w:themeColor="text2" w:themeTint="99"/>
                                <w:lang w:val="de-CH"/>
                              </w:rPr>
                            </w:pPr>
                            <w:permStart w:id="1392248143" w:edGrp="everyone"/>
                            <w:r>
                              <w:rPr>
                                <w:color w:val="548DD4" w:themeColor="text2" w:themeTint="99"/>
                                <w:lang w:val="de-CH"/>
                              </w:rPr>
                              <w:t>_</w:t>
                            </w:r>
                            <w:permEnd w:id="1392248143"/>
                          </w:p>
                          <w:p w:rsidR="008009D8" w:rsidRPr="005C4EC9" w:rsidRDefault="008009D8" w:rsidP="008009D8">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8539E" id="Textfeld 930" o:spid="_x0000_s1048" type="#_x0000_t202" style="position:absolute;left:0;text-align:left;margin-left:56.55pt;margin-top:18.9pt;width:9.8pt;height:14.4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">
                <v:textbox inset="0,0,0,0">
                  <w:txbxContent>
                    <w:p w:rsidR="008009D8" w:rsidRPr="00C32E46" w:rsidRDefault="008B1D57" w:rsidP="008009D8">
                      <w:pPr>
                        <w:rPr>
                          <w:color w:val="548DD4" w:themeColor="text2" w:themeTint="99"/>
                          <w:lang w:val="de-CH"/>
                        </w:rPr>
                      </w:pPr>
                      <w:permStart w:id="1392248143" w:edGrp="everyone"/>
                      <w:r>
                        <w:rPr>
                          <w:color w:val="548DD4" w:themeColor="text2" w:themeTint="99"/>
                          <w:lang w:val="de-CH"/>
                        </w:rPr>
                        <w:t>_</w:t>
                      </w:r>
                      <w:permEnd w:id="1392248143"/>
                    </w:p>
                    <w:p w:rsidR="008009D8" w:rsidRPr="005C4EC9" w:rsidRDefault="008009D8" w:rsidP="008009D8">
                      <w:pPr>
                        <w:rPr>
                          <w:color w:val="548DD4" w:themeColor="text2" w:themeTint="99"/>
                          <w:lang w:val="de-CH"/>
                        </w:rPr>
                      </w:pPr>
                    </w:p>
                  </w:txbxContent>
                </v:textbox>
              </v:shape>
            </w:pict>
          </mc:Fallback>
        </mc:AlternateContent>
      </w:r>
    </w:p>
    <w:p w:rsidR="008009D8" w:rsidRPr="00083E00" w:rsidRDefault="008B1D57" w:rsidP="008009D8">
      <w:pPr>
        <w:pStyle w:val="Textkrper-Zeileneinzug"/>
        <w:numPr>
          <w:ilvl w:val="0"/>
          <w:numId w:val="2"/>
        </w:numPr>
        <w:ind w:left="1560" w:hanging="426"/>
        <w:rPr>
          <w:sz w:val="22"/>
          <w:szCs w:val="22"/>
        </w:rPr>
      </w:pPr>
      <w:r w:rsidRPr="00083E00">
        <w:rPr>
          <w:rFonts w:cs="Arial"/>
          <w:color w:val="000000"/>
          <w:sz w:val="22"/>
          <w:szCs w:val="22"/>
        </w:rPr>
        <w:t>Regenwasserleitung von der Zisterne</w:t>
      </w:r>
    </w:p>
    <w:p w:rsidR="008009D8" w:rsidRPr="00083E00" w:rsidRDefault="008009D8" w:rsidP="008009D8">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884032" behindDoc="0" locked="0" layoutInCell="1" allowOverlap="1" wp14:anchorId="21351D07" wp14:editId="0DA75C81">
                <wp:simplePos x="0" y="0"/>
                <wp:positionH relativeFrom="column">
                  <wp:posOffset>717913</wp:posOffset>
                </wp:positionH>
                <wp:positionV relativeFrom="paragraph">
                  <wp:posOffset>6350</wp:posOffset>
                </wp:positionV>
                <wp:extent cx="124460" cy="182880"/>
                <wp:effectExtent l="0" t="0" r="27940" b="26670"/>
                <wp:wrapNone/>
                <wp:docPr id="931" name="Textfeld 9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009D8" w:rsidRPr="00C32E46" w:rsidRDefault="00C13640" w:rsidP="008009D8">
                            <w:pPr>
                              <w:rPr>
                                <w:color w:val="548DD4" w:themeColor="text2" w:themeTint="99"/>
                                <w:lang w:val="de-CH"/>
                              </w:rPr>
                            </w:pPr>
                            <w:permStart w:id="750019081" w:edGrp="everyone"/>
                            <w:r>
                              <w:rPr>
                                <w:color w:val="548DD4" w:themeColor="text2" w:themeTint="99"/>
                                <w:lang w:val="de-CH"/>
                              </w:rPr>
                              <w:t xml:space="preserve">X </w:t>
                            </w:r>
                            <w:permEnd w:id="750019081"/>
                          </w:p>
                          <w:p w:rsidR="008009D8" w:rsidRPr="00C32E46" w:rsidRDefault="008009D8" w:rsidP="008009D8">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51D07" id="Textfeld 931" o:spid="_x0000_s1049" type="#_x0000_t202" style="position:absolute;left:0;text-align:left;margin-left:56.55pt;margin-top:.5pt;width:9.8pt;height:14.4pt;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">
                <v:textbox inset="0,0,0,0">
                  <w:txbxContent>
                    <w:p w:rsidR="008009D8" w:rsidRPr="00C32E46" w:rsidRDefault="00C13640" w:rsidP="008009D8">
                      <w:pPr>
                        <w:rPr>
                          <w:color w:val="548DD4" w:themeColor="text2" w:themeTint="99"/>
                          <w:lang w:val="de-CH"/>
                        </w:rPr>
                      </w:pPr>
                      <w:permStart w:id="750019081" w:edGrp="everyone"/>
                      <w:r>
                        <w:rPr>
                          <w:color w:val="548DD4" w:themeColor="text2" w:themeTint="99"/>
                          <w:lang w:val="de-CH"/>
                        </w:rPr>
                        <w:t xml:space="preserve">X </w:t>
                      </w:r>
                      <w:permEnd w:id="750019081"/>
                    </w:p>
                    <w:p w:rsidR="008009D8" w:rsidRPr="00C32E46" w:rsidRDefault="008009D8" w:rsidP="008009D8">
                      <w:pPr>
                        <w:rPr>
                          <w:color w:val="548DD4" w:themeColor="text2" w:themeTint="99"/>
                          <w:lang w:val="de-CH"/>
                        </w:rPr>
                      </w:pPr>
                    </w:p>
                  </w:txbxContent>
                </v:textbox>
              </v:shape>
            </w:pict>
          </mc:Fallback>
        </mc:AlternateContent>
      </w:r>
      <w:r w:rsidR="008B1D57" w:rsidRPr="00083E00">
        <w:rPr>
          <w:rFonts w:cs="Arial"/>
          <w:color w:val="000000"/>
          <w:sz w:val="22"/>
          <w:szCs w:val="22"/>
        </w:rPr>
        <w:t>Kunststoffduschwannen</w:t>
      </w:r>
    </w:p>
    <w:p w:rsidR="008B1D57" w:rsidRPr="00083E00" w:rsidRDefault="008B1D57" w:rsidP="008B1D57">
      <w:pPr>
        <w:pStyle w:val="Textkrper-Zeileneinzug"/>
        <w:numPr>
          <w:ilvl w:val="0"/>
          <w:numId w:val="1"/>
        </w:numPr>
        <w:tabs>
          <w:tab w:val="clear" w:pos="1069"/>
          <w:tab w:val="clear" w:pos="1560"/>
          <w:tab w:val="left" w:pos="1134"/>
        </w:tabs>
        <w:spacing w:before="360"/>
        <w:ind w:left="1134" w:hanging="425"/>
        <w:rPr>
          <w:sz w:val="22"/>
          <w:szCs w:val="22"/>
        </w:rPr>
      </w:pPr>
      <w:r w:rsidRPr="00083E00">
        <w:rPr>
          <w:rFonts w:cs="Arial"/>
          <w:color w:val="000000"/>
          <w:sz w:val="22"/>
          <w:szCs w:val="22"/>
        </w:rPr>
        <w:t>Welche Punkte müssen bei der Sichtprüfung elektrischer Anlagen beachtet werden?</w:t>
      </w:r>
    </w:p>
    <w:p w:rsidR="008B1D57" w:rsidRPr="00A61B18" w:rsidRDefault="008B1D57" w:rsidP="008B1D57">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87104" behindDoc="0" locked="0" layoutInCell="1" allowOverlap="1" wp14:anchorId="0B865756" wp14:editId="3BD14700">
                <wp:simplePos x="0" y="0"/>
                <wp:positionH relativeFrom="column">
                  <wp:posOffset>719818</wp:posOffset>
                </wp:positionH>
                <wp:positionV relativeFrom="paragraph">
                  <wp:posOffset>635</wp:posOffset>
                </wp:positionV>
                <wp:extent cx="124460" cy="182880"/>
                <wp:effectExtent l="0" t="0" r="27940" b="26670"/>
                <wp:wrapNone/>
                <wp:docPr id="932" name="Textfeld 9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B1D57" w:rsidRPr="00C32E46" w:rsidRDefault="00C13640" w:rsidP="008B1D57">
                            <w:pPr>
                              <w:rPr>
                                <w:color w:val="548DD4" w:themeColor="text2" w:themeTint="99"/>
                                <w:lang w:val="de-CH"/>
                              </w:rPr>
                            </w:pPr>
                            <w:permStart w:id="1048522879" w:edGrp="everyone"/>
                            <w:r>
                              <w:rPr>
                                <w:color w:val="548DD4" w:themeColor="text2" w:themeTint="99"/>
                                <w:lang w:val="de-CH"/>
                              </w:rPr>
                              <w:t xml:space="preserve">X </w:t>
                            </w:r>
                            <w:permEnd w:id="1048522879"/>
                          </w:p>
                          <w:p w:rsidR="008B1D57" w:rsidRPr="005C4EC9" w:rsidRDefault="008B1D57" w:rsidP="008B1D57">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65756" id="Textfeld 932" o:spid="_x0000_s1050" type="#_x0000_t202" style="position:absolute;left:0;text-align:left;margin-left:56.7pt;margin-top:.05pt;width:9.8pt;height:14.4pt;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">
                <v:textbox inset="0,0,0,0">
                  <w:txbxContent>
                    <w:p w:rsidR="008B1D57" w:rsidRPr="00C32E46" w:rsidRDefault="00C13640" w:rsidP="008B1D57">
                      <w:pPr>
                        <w:rPr>
                          <w:color w:val="548DD4" w:themeColor="text2" w:themeTint="99"/>
                          <w:lang w:val="de-CH"/>
                        </w:rPr>
                      </w:pPr>
                      <w:permStart w:id="1048522879" w:edGrp="everyone"/>
                      <w:r>
                        <w:rPr>
                          <w:color w:val="548DD4" w:themeColor="text2" w:themeTint="99"/>
                          <w:lang w:val="de-CH"/>
                        </w:rPr>
                        <w:t xml:space="preserve">X </w:t>
                      </w:r>
                      <w:permEnd w:id="1048522879"/>
                    </w:p>
                    <w:p w:rsidR="008B1D57" w:rsidRPr="005C4EC9" w:rsidRDefault="008B1D57" w:rsidP="008B1D57">
                      <w:pPr>
                        <w:rPr>
                          <w:color w:val="548DD4" w:themeColor="text2" w:themeTint="99"/>
                          <w:lang w:val="de-CH"/>
                        </w:rPr>
                      </w:pPr>
                    </w:p>
                  </w:txbxContent>
                </v:textbox>
              </v:shape>
            </w:pict>
          </mc:Fallback>
        </mc:AlternateContent>
      </w:r>
      <w:r w:rsidRPr="00083E00">
        <w:rPr>
          <w:rFonts w:cs="Arial"/>
          <w:color w:val="000000"/>
          <w:sz w:val="22"/>
          <w:szCs w:val="22"/>
        </w:rPr>
        <w:t>Beschädigung an elektrischen Leitungen.</w:t>
      </w:r>
    </w:p>
    <w:p w:rsidR="008B1D57" w:rsidRPr="00A61B18" w:rsidRDefault="008B1D57" w:rsidP="008B1D57">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86080" behindDoc="0" locked="0" layoutInCell="1" allowOverlap="1" wp14:anchorId="69D4DFA9" wp14:editId="269537BA">
                <wp:simplePos x="0" y="0"/>
                <wp:positionH relativeFrom="column">
                  <wp:posOffset>719818</wp:posOffset>
                </wp:positionH>
                <wp:positionV relativeFrom="paragraph">
                  <wp:posOffset>10160</wp:posOffset>
                </wp:positionV>
                <wp:extent cx="124460" cy="182880"/>
                <wp:effectExtent l="0" t="0" r="27940" b="26670"/>
                <wp:wrapNone/>
                <wp:docPr id="933" name="Textfeld 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B1D57" w:rsidRPr="00C32E46" w:rsidRDefault="00C13640" w:rsidP="008B1D57">
                            <w:pPr>
                              <w:rPr>
                                <w:color w:val="548DD4" w:themeColor="text2" w:themeTint="99"/>
                                <w:lang w:val="de-CH"/>
                              </w:rPr>
                            </w:pPr>
                            <w:permStart w:id="316489011" w:edGrp="everyone"/>
                            <w:r>
                              <w:rPr>
                                <w:color w:val="548DD4" w:themeColor="text2" w:themeTint="99"/>
                                <w:lang w:val="de-CH"/>
                              </w:rPr>
                              <w:t xml:space="preserve">X </w:t>
                            </w:r>
                            <w:permEnd w:id="316489011"/>
                          </w:p>
                          <w:p w:rsidR="008B1D57" w:rsidRPr="00C32E46" w:rsidRDefault="008B1D57" w:rsidP="008B1D57">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4DFA9" id="Textfeld 933" o:spid="_x0000_s1051" type="#_x0000_t202" style="position:absolute;left:0;text-align:left;margin-left:56.7pt;margin-top:.8pt;width:9.8pt;height:14.4pt;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">
                <v:textbox inset="0,0,0,0">
                  <w:txbxContent>
                    <w:p w:rsidR="008B1D57" w:rsidRPr="00C32E46" w:rsidRDefault="00C13640" w:rsidP="008B1D57">
                      <w:pPr>
                        <w:rPr>
                          <w:color w:val="548DD4" w:themeColor="text2" w:themeTint="99"/>
                          <w:lang w:val="de-CH"/>
                        </w:rPr>
                      </w:pPr>
                      <w:permStart w:id="316489011" w:edGrp="everyone"/>
                      <w:r>
                        <w:rPr>
                          <w:color w:val="548DD4" w:themeColor="text2" w:themeTint="99"/>
                          <w:lang w:val="de-CH"/>
                        </w:rPr>
                        <w:t xml:space="preserve">X </w:t>
                      </w:r>
                      <w:permEnd w:id="316489011"/>
                    </w:p>
                    <w:p w:rsidR="008B1D57" w:rsidRPr="00C32E46" w:rsidRDefault="008B1D57" w:rsidP="008B1D57">
                      <w:pPr>
                        <w:rPr>
                          <w:color w:val="548DD4" w:themeColor="text2" w:themeTint="99"/>
                          <w:lang w:val="de-CH"/>
                        </w:rPr>
                      </w:pPr>
                    </w:p>
                  </w:txbxContent>
                </v:textbox>
              </v:shape>
            </w:pict>
          </mc:Fallback>
        </mc:AlternateContent>
      </w:r>
      <w:r w:rsidRPr="00083E00">
        <w:rPr>
          <w:rFonts w:cs="Arial"/>
          <w:color w:val="000000"/>
          <w:sz w:val="22"/>
          <w:szCs w:val="22"/>
        </w:rPr>
        <w:t>Richtige Sicherungen (Bauart, Grösse).</w:t>
      </w:r>
    </w:p>
    <w:p w:rsidR="008B1D57" w:rsidRPr="00A61B18" w:rsidRDefault="008B1D57" w:rsidP="008B1D57">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888128" behindDoc="0" locked="0" layoutInCell="1" allowOverlap="1" wp14:anchorId="116764F7" wp14:editId="469919F8">
                <wp:simplePos x="0" y="0"/>
                <wp:positionH relativeFrom="column">
                  <wp:posOffset>717550</wp:posOffset>
                </wp:positionH>
                <wp:positionV relativeFrom="paragraph">
                  <wp:posOffset>6350</wp:posOffset>
                </wp:positionV>
                <wp:extent cx="124460" cy="182880"/>
                <wp:effectExtent l="0" t="0" r="27940" b="26670"/>
                <wp:wrapNone/>
                <wp:docPr id="934" name="Textfeld 9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B1D57" w:rsidRPr="00C32E46" w:rsidRDefault="00C13640" w:rsidP="008B1D57">
                            <w:pPr>
                              <w:rPr>
                                <w:color w:val="548DD4" w:themeColor="text2" w:themeTint="99"/>
                                <w:lang w:val="de-CH"/>
                              </w:rPr>
                            </w:pPr>
                            <w:permStart w:id="2111527134" w:edGrp="everyone"/>
                            <w:r>
                              <w:rPr>
                                <w:color w:val="548DD4" w:themeColor="text2" w:themeTint="99"/>
                                <w:lang w:val="de-CH"/>
                              </w:rPr>
                              <w:t xml:space="preserve">X </w:t>
                            </w:r>
                            <w:permEnd w:id="2111527134"/>
                          </w:p>
                          <w:p w:rsidR="008B1D57" w:rsidRPr="00C32E46" w:rsidRDefault="008B1D57" w:rsidP="008B1D57">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764F7" id="Textfeld 934" o:spid="_x0000_s1052" type="#_x0000_t202" style="position:absolute;left:0;text-align:left;margin-left:56.5pt;margin-top:.5pt;width:9.8pt;height:14.4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">
                <v:textbox inset="0,0,0,0">
                  <w:txbxContent>
                    <w:p w:rsidR="008B1D57" w:rsidRPr="00C32E46" w:rsidRDefault="00C13640" w:rsidP="008B1D57">
                      <w:pPr>
                        <w:rPr>
                          <w:color w:val="548DD4" w:themeColor="text2" w:themeTint="99"/>
                          <w:lang w:val="de-CH"/>
                        </w:rPr>
                      </w:pPr>
                      <w:permStart w:id="2111527134" w:edGrp="everyone"/>
                      <w:r>
                        <w:rPr>
                          <w:color w:val="548DD4" w:themeColor="text2" w:themeTint="99"/>
                          <w:lang w:val="de-CH"/>
                        </w:rPr>
                        <w:t xml:space="preserve">X </w:t>
                      </w:r>
                      <w:permEnd w:id="2111527134"/>
                    </w:p>
                    <w:p w:rsidR="008B1D57" w:rsidRPr="00C32E46" w:rsidRDefault="008B1D57" w:rsidP="008B1D57">
                      <w:pPr>
                        <w:rPr>
                          <w:color w:val="548DD4" w:themeColor="text2" w:themeTint="99"/>
                          <w:lang w:val="de-CH"/>
                        </w:rPr>
                      </w:pPr>
                    </w:p>
                  </w:txbxContent>
                </v:textbox>
              </v:shape>
            </w:pict>
          </mc:Fallback>
        </mc:AlternateContent>
      </w:r>
      <w:r>
        <w:rPr>
          <w:noProof/>
          <w:sz w:val="22"/>
          <w:szCs w:val="22"/>
          <w:lang w:val="en-US" w:eastAsia="en-US"/>
        </w:rPr>
        <mc:AlternateContent>
          <mc:Choice Requires="wps">
            <w:drawing>
              <wp:anchor distT="0" distB="0" distL="114300" distR="114300" simplePos="0" relativeHeight="251889152" behindDoc="0" locked="0" layoutInCell="1" allowOverlap="1" wp14:anchorId="7A860872" wp14:editId="02FEF6F4">
                <wp:simplePos x="0" y="0"/>
                <wp:positionH relativeFrom="column">
                  <wp:posOffset>717913</wp:posOffset>
                </wp:positionH>
                <wp:positionV relativeFrom="paragraph">
                  <wp:posOffset>240030</wp:posOffset>
                </wp:positionV>
                <wp:extent cx="124460" cy="182880"/>
                <wp:effectExtent l="0" t="0" r="27940" b="26670"/>
                <wp:wrapNone/>
                <wp:docPr id="935" name="Textfeld 9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B1D57" w:rsidRPr="00C32E46" w:rsidRDefault="00C13640" w:rsidP="008B1D57">
                            <w:pPr>
                              <w:rPr>
                                <w:color w:val="548DD4" w:themeColor="text2" w:themeTint="99"/>
                                <w:lang w:val="de-CH"/>
                              </w:rPr>
                            </w:pPr>
                            <w:permStart w:id="2004713273" w:edGrp="everyone"/>
                            <w:r>
                              <w:rPr>
                                <w:color w:val="548DD4" w:themeColor="text2" w:themeTint="99"/>
                                <w:lang w:val="de-CH"/>
                              </w:rPr>
                              <w:t xml:space="preserve">X </w:t>
                            </w:r>
                            <w:permEnd w:id="2004713273"/>
                          </w:p>
                          <w:p w:rsidR="008B1D57" w:rsidRPr="005C4EC9" w:rsidRDefault="008B1D57" w:rsidP="008B1D57">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60872" id="Textfeld 935" o:spid="_x0000_s1053" type="#_x0000_t202" style="position:absolute;left:0;text-align:left;margin-left:56.55pt;margin-top:18.9pt;width:9.8pt;height:14.4pt;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">
                <v:textbox inset="0,0,0,0">
                  <w:txbxContent>
                    <w:p w:rsidR="008B1D57" w:rsidRPr="00C32E46" w:rsidRDefault="00C13640" w:rsidP="008B1D57">
                      <w:pPr>
                        <w:rPr>
                          <w:color w:val="548DD4" w:themeColor="text2" w:themeTint="99"/>
                          <w:lang w:val="de-CH"/>
                        </w:rPr>
                      </w:pPr>
                      <w:permStart w:id="2004713273" w:edGrp="everyone"/>
                      <w:r>
                        <w:rPr>
                          <w:color w:val="548DD4" w:themeColor="text2" w:themeTint="99"/>
                          <w:lang w:val="de-CH"/>
                        </w:rPr>
                        <w:t xml:space="preserve">X </w:t>
                      </w:r>
                      <w:permEnd w:id="2004713273"/>
                    </w:p>
                    <w:p w:rsidR="008B1D57" w:rsidRPr="005C4EC9" w:rsidRDefault="008B1D57" w:rsidP="008B1D57">
                      <w:pPr>
                        <w:rPr>
                          <w:color w:val="548DD4" w:themeColor="text2" w:themeTint="99"/>
                          <w:lang w:val="de-CH"/>
                        </w:rPr>
                      </w:pPr>
                    </w:p>
                  </w:txbxContent>
                </v:textbox>
              </v:shape>
            </w:pict>
          </mc:Fallback>
        </mc:AlternateContent>
      </w:r>
      <w:r w:rsidRPr="00083E00">
        <w:rPr>
          <w:rFonts w:cs="Arial"/>
          <w:color w:val="000000"/>
          <w:sz w:val="22"/>
          <w:szCs w:val="22"/>
        </w:rPr>
        <w:t>Richtige Benutzung gemäss Schutzklasse.</w:t>
      </w:r>
    </w:p>
    <w:p w:rsidR="008B1D57" w:rsidRPr="00083E00" w:rsidRDefault="008B1D57" w:rsidP="008B1D57">
      <w:pPr>
        <w:pStyle w:val="Textkrper-Zeileneinzug"/>
        <w:numPr>
          <w:ilvl w:val="0"/>
          <w:numId w:val="2"/>
        </w:numPr>
        <w:ind w:left="1560" w:hanging="426"/>
        <w:rPr>
          <w:sz w:val="22"/>
          <w:szCs w:val="22"/>
        </w:rPr>
      </w:pPr>
      <w:r w:rsidRPr="00083E00">
        <w:rPr>
          <w:rFonts w:cs="Arial"/>
          <w:color w:val="000000"/>
          <w:sz w:val="22"/>
          <w:szCs w:val="22"/>
        </w:rPr>
        <w:t>Guter Zustand von Isolierteilen.</w:t>
      </w:r>
    </w:p>
    <w:p w:rsidR="008B1D57" w:rsidRPr="00083E00" w:rsidRDefault="008B1D57" w:rsidP="008B1D57">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890176" behindDoc="0" locked="0" layoutInCell="1" allowOverlap="1" wp14:anchorId="7032E3F7" wp14:editId="6B606FB1">
                <wp:simplePos x="0" y="0"/>
                <wp:positionH relativeFrom="column">
                  <wp:posOffset>717913</wp:posOffset>
                </wp:positionH>
                <wp:positionV relativeFrom="paragraph">
                  <wp:posOffset>6350</wp:posOffset>
                </wp:positionV>
                <wp:extent cx="124460" cy="182880"/>
                <wp:effectExtent l="0" t="0" r="27940" b="26670"/>
                <wp:wrapNone/>
                <wp:docPr id="936" name="Textfeld 9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B1D57" w:rsidRPr="00C32E46" w:rsidRDefault="00C13640" w:rsidP="008B1D57">
                            <w:pPr>
                              <w:rPr>
                                <w:color w:val="548DD4" w:themeColor="text2" w:themeTint="99"/>
                                <w:lang w:val="de-CH"/>
                              </w:rPr>
                            </w:pPr>
                            <w:permStart w:id="1168129012" w:edGrp="everyone"/>
                            <w:r>
                              <w:rPr>
                                <w:color w:val="548DD4" w:themeColor="text2" w:themeTint="99"/>
                                <w:lang w:val="de-CH"/>
                              </w:rPr>
                              <w:t xml:space="preserve">X </w:t>
                            </w:r>
                            <w:permEnd w:id="1168129012"/>
                          </w:p>
                          <w:p w:rsidR="008B1D57" w:rsidRPr="00C32E46" w:rsidRDefault="008B1D57" w:rsidP="008B1D57">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2E3F7" id="Textfeld 936" o:spid="_x0000_s1054" type="#_x0000_t202" style="position:absolute;left:0;text-align:left;margin-left:56.55pt;margin-top:.5pt;width:9.8pt;height:14.4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">
                <v:textbox inset="0,0,0,0">
                  <w:txbxContent>
                    <w:p w:rsidR="008B1D57" w:rsidRPr="00C32E46" w:rsidRDefault="00C13640" w:rsidP="008B1D57">
                      <w:pPr>
                        <w:rPr>
                          <w:color w:val="548DD4" w:themeColor="text2" w:themeTint="99"/>
                          <w:lang w:val="de-CH"/>
                        </w:rPr>
                      </w:pPr>
                      <w:permStart w:id="1168129012" w:edGrp="everyone"/>
                      <w:r>
                        <w:rPr>
                          <w:color w:val="548DD4" w:themeColor="text2" w:themeTint="99"/>
                          <w:lang w:val="de-CH"/>
                        </w:rPr>
                        <w:t xml:space="preserve">X </w:t>
                      </w:r>
                      <w:permEnd w:id="1168129012"/>
                    </w:p>
                    <w:p w:rsidR="008B1D57" w:rsidRPr="00C32E46" w:rsidRDefault="008B1D57" w:rsidP="008B1D57">
                      <w:pPr>
                        <w:rPr>
                          <w:color w:val="548DD4" w:themeColor="text2" w:themeTint="99"/>
                          <w:lang w:val="de-CH"/>
                        </w:rPr>
                      </w:pPr>
                    </w:p>
                  </w:txbxContent>
                </v:textbox>
              </v:shape>
            </w:pict>
          </mc:Fallback>
        </mc:AlternateContent>
      </w:r>
      <w:r w:rsidRPr="00083E00">
        <w:rPr>
          <w:rFonts w:cs="Arial"/>
          <w:color w:val="000000"/>
          <w:sz w:val="22"/>
          <w:szCs w:val="22"/>
        </w:rPr>
        <w:t>Richtiges und komplettes Typenschild.</w:t>
      </w:r>
    </w:p>
    <w:p w:rsidR="00882FB6" w:rsidRPr="00083E00" w:rsidRDefault="00882FB6" w:rsidP="00882FB6">
      <w:pPr>
        <w:pStyle w:val="Textkrper-Zeileneinzug"/>
        <w:numPr>
          <w:ilvl w:val="0"/>
          <w:numId w:val="1"/>
        </w:numPr>
        <w:tabs>
          <w:tab w:val="clear" w:pos="1069"/>
          <w:tab w:val="clear" w:pos="1560"/>
          <w:tab w:val="left" w:pos="1134"/>
        </w:tabs>
        <w:spacing w:before="360"/>
        <w:ind w:left="1134" w:hanging="425"/>
        <w:rPr>
          <w:sz w:val="22"/>
          <w:szCs w:val="22"/>
        </w:rPr>
      </w:pPr>
      <w:r w:rsidRPr="00083E00">
        <w:rPr>
          <w:rFonts w:cs="Arial"/>
          <w:color w:val="000000"/>
          <w:sz w:val="22"/>
          <w:szCs w:val="22"/>
        </w:rPr>
        <w:t>Welche Aufgabe bzw. Aufgaben hat ein Potenzialausgleich?</w:t>
      </w:r>
    </w:p>
    <w:p w:rsidR="00882FB6" w:rsidRPr="00A61B18" w:rsidRDefault="00882FB6" w:rsidP="00882FB6">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93248" behindDoc="0" locked="0" layoutInCell="1" allowOverlap="1" wp14:anchorId="5EFE8871" wp14:editId="65C546FE">
                <wp:simplePos x="0" y="0"/>
                <wp:positionH relativeFrom="column">
                  <wp:posOffset>719818</wp:posOffset>
                </wp:positionH>
                <wp:positionV relativeFrom="paragraph">
                  <wp:posOffset>635</wp:posOffset>
                </wp:positionV>
                <wp:extent cx="124460" cy="182880"/>
                <wp:effectExtent l="0" t="0" r="27940" b="26670"/>
                <wp:wrapNone/>
                <wp:docPr id="937" name="Textfeld 9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C13640" w:rsidP="00882FB6">
                            <w:pPr>
                              <w:rPr>
                                <w:color w:val="548DD4" w:themeColor="text2" w:themeTint="99"/>
                                <w:lang w:val="de-CH"/>
                              </w:rPr>
                            </w:pPr>
                            <w:permStart w:id="1003640885" w:edGrp="everyone"/>
                            <w:r>
                              <w:rPr>
                                <w:color w:val="548DD4" w:themeColor="text2" w:themeTint="99"/>
                                <w:lang w:val="de-CH"/>
                              </w:rPr>
                              <w:t xml:space="preserve">X </w:t>
                            </w:r>
                            <w:permEnd w:id="1003640885"/>
                          </w:p>
                          <w:p w:rsidR="00882FB6" w:rsidRPr="005C4EC9"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E8871" id="Textfeld 937" o:spid="_x0000_s1055" type="#_x0000_t202" style="position:absolute;left:0;text-align:left;margin-left:56.7pt;margin-top:.05pt;width:9.8pt;height:14.4pt;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">
                <v:textbox inset="0,0,0,0">
                  <w:txbxContent>
                    <w:p w:rsidR="00882FB6" w:rsidRPr="00C32E46" w:rsidRDefault="00C13640" w:rsidP="00882FB6">
                      <w:pPr>
                        <w:rPr>
                          <w:color w:val="548DD4" w:themeColor="text2" w:themeTint="99"/>
                          <w:lang w:val="de-CH"/>
                        </w:rPr>
                      </w:pPr>
                      <w:permStart w:id="1003640885" w:edGrp="everyone"/>
                      <w:r>
                        <w:rPr>
                          <w:color w:val="548DD4" w:themeColor="text2" w:themeTint="99"/>
                          <w:lang w:val="de-CH"/>
                        </w:rPr>
                        <w:t xml:space="preserve">X </w:t>
                      </w:r>
                      <w:permEnd w:id="1003640885"/>
                    </w:p>
                    <w:p w:rsidR="00882FB6" w:rsidRPr="005C4EC9" w:rsidRDefault="00882FB6" w:rsidP="00882FB6">
                      <w:pPr>
                        <w:rPr>
                          <w:color w:val="548DD4" w:themeColor="text2" w:themeTint="99"/>
                          <w:lang w:val="de-CH"/>
                        </w:rPr>
                      </w:pPr>
                    </w:p>
                  </w:txbxContent>
                </v:textbox>
              </v:shape>
            </w:pict>
          </mc:Fallback>
        </mc:AlternateContent>
      </w:r>
      <w:r w:rsidRPr="00083E00">
        <w:rPr>
          <w:rFonts w:cs="Arial"/>
          <w:color w:val="000000"/>
          <w:sz w:val="22"/>
          <w:szCs w:val="22"/>
        </w:rPr>
        <w:t>Für die Elektroinstallation sehr wichtig.</w:t>
      </w:r>
    </w:p>
    <w:p w:rsidR="00882FB6" w:rsidRPr="00A61B18" w:rsidRDefault="00882FB6" w:rsidP="00882FB6">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92224" behindDoc="0" locked="0" layoutInCell="1" allowOverlap="1" wp14:anchorId="0243D06E" wp14:editId="7E9FB22C">
                <wp:simplePos x="0" y="0"/>
                <wp:positionH relativeFrom="column">
                  <wp:posOffset>719818</wp:posOffset>
                </wp:positionH>
                <wp:positionV relativeFrom="paragraph">
                  <wp:posOffset>10160</wp:posOffset>
                </wp:positionV>
                <wp:extent cx="124460" cy="182880"/>
                <wp:effectExtent l="0" t="0" r="27940" b="26670"/>
                <wp:wrapNone/>
                <wp:docPr id="938" name="Textfeld 9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882FB6" w:rsidP="00882FB6">
                            <w:pPr>
                              <w:rPr>
                                <w:color w:val="548DD4" w:themeColor="text2" w:themeTint="99"/>
                                <w:lang w:val="de-CH"/>
                              </w:rPr>
                            </w:pPr>
                            <w:permStart w:id="1796545763" w:edGrp="everyone"/>
                            <w:r>
                              <w:rPr>
                                <w:color w:val="548DD4" w:themeColor="text2" w:themeTint="99"/>
                                <w:lang w:val="de-CH"/>
                              </w:rPr>
                              <w:t>_</w:t>
                            </w:r>
                            <w:permEnd w:id="1796545763"/>
                          </w:p>
                          <w:p w:rsidR="00882FB6" w:rsidRPr="00C32E46"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3D06E" id="Textfeld 938" o:spid="_x0000_s1056" type="#_x0000_t202" style="position:absolute;left:0;text-align:left;margin-left:56.7pt;margin-top:.8pt;width:9.8pt;height:14.4p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">
                <v:textbox inset="0,0,0,0">
                  <w:txbxContent>
                    <w:p w:rsidR="00882FB6" w:rsidRPr="00C32E46" w:rsidRDefault="00882FB6" w:rsidP="00882FB6">
                      <w:pPr>
                        <w:rPr>
                          <w:color w:val="548DD4" w:themeColor="text2" w:themeTint="99"/>
                          <w:lang w:val="de-CH"/>
                        </w:rPr>
                      </w:pPr>
                      <w:permStart w:id="1796545763" w:edGrp="everyone"/>
                      <w:r>
                        <w:rPr>
                          <w:color w:val="548DD4" w:themeColor="text2" w:themeTint="99"/>
                          <w:lang w:val="de-CH"/>
                        </w:rPr>
                        <w:t>_</w:t>
                      </w:r>
                      <w:permEnd w:id="1796545763"/>
                    </w:p>
                    <w:p w:rsidR="00882FB6" w:rsidRPr="00C32E46" w:rsidRDefault="00882FB6" w:rsidP="00882FB6">
                      <w:pPr>
                        <w:rPr>
                          <w:color w:val="548DD4" w:themeColor="text2" w:themeTint="99"/>
                          <w:lang w:val="de-CH"/>
                        </w:rPr>
                      </w:pPr>
                    </w:p>
                  </w:txbxContent>
                </v:textbox>
              </v:shape>
            </w:pict>
          </mc:Fallback>
        </mc:AlternateContent>
      </w:r>
      <w:r w:rsidRPr="00083E00">
        <w:rPr>
          <w:rFonts w:cs="Arial"/>
          <w:color w:val="000000"/>
          <w:sz w:val="22"/>
          <w:szCs w:val="22"/>
        </w:rPr>
        <w:t>Für die Elektroinstallation überhaupt keine.</w:t>
      </w:r>
    </w:p>
    <w:p w:rsidR="00882FB6" w:rsidRPr="00A61B18" w:rsidRDefault="00882FB6" w:rsidP="00882FB6">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894272" behindDoc="0" locked="0" layoutInCell="1" allowOverlap="1" wp14:anchorId="3C70A9EE" wp14:editId="4933E52E">
                <wp:simplePos x="0" y="0"/>
                <wp:positionH relativeFrom="column">
                  <wp:posOffset>717550</wp:posOffset>
                </wp:positionH>
                <wp:positionV relativeFrom="paragraph">
                  <wp:posOffset>6350</wp:posOffset>
                </wp:positionV>
                <wp:extent cx="124460" cy="182880"/>
                <wp:effectExtent l="0" t="0" r="27940" b="26670"/>
                <wp:wrapNone/>
                <wp:docPr id="939" name="Textfeld 9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882FB6" w:rsidP="00882FB6">
                            <w:pPr>
                              <w:rPr>
                                <w:color w:val="548DD4" w:themeColor="text2" w:themeTint="99"/>
                                <w:lang w:val="de-CH"/>
                              </w:rPr>
                            </w:pPr>
                            <w:permStart w:id="1771851223" w:edGrp="everyone"/>
                            <w:r>
                              <w:rPr>
                                <w:color w:val="548DD4" w:themeColor="text2" w:themeTint="99"/>
                                <w:lang w:val="de-CH"/>
                              </w:rPr>
                              <w:t>_</w:t>
                            </w:r>
                            <w:permEnd w:id="1771851223"/>
                          </w:p>
                          <w:p w:rsidR="00882FB6" w:rsidRPr="00C32E46"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0A9EE" id="Textfeld 939" o:spid="_x0000_s1057" type="#_x0000_t202" style="position:absolute;left:0;text-align:left;margin-left:56.5pt;margin-top:.5pt;width:9.8pt;height:14.4pt;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">
                <v:textbox inset="0,0,0,0">
                  <w:txbxContent>
                    <w:p w:rsidR="00882FB6" w:rsidRPr="00C32E46" w:rsidRDefault="00882FB6" w:rsidP="00882FB6">
                      <w:pPr>
                        <w:rPr>
                          <w:color w:val="548DD4" w:themeColor="text2" w:themeTint="99"/>
                          <w:lang w:val="de-CH"/>
                        </w:rPr>
                      </w:pPr>
                      <w:permStart w:id="1771851223" w:edGrp="everyone"/>
                      <w:r>
                        <w:rPr>
                          <w:color w:val="548DD4" w:themeColor="text2" w:themeTint="99"/>
                          <w:lang w:val="de-CH"/>
                        </w:rPr>
                        <w:t>_</w:t>
                      </w:r>
                      <w:permEnd w:id="1771851223"/>
                    </w:p>
                    <w:p w:rsidR="00882FB6" w:rsidRPr="00C32E46" w:rsidRDefault="00882FB6" w:rsidP="00882FB6">
                      <w:pPr>
                        <w:rPr>
                          <w:color w:val="548DD4" w:themeColor="text2" w:themeTint="99"/>
                          <w:lang w:val="de-CH"/>
                        </w:rPr>
                      </w:pPr>
                    </w:p>
                  </w:txbxContent>
                </v:textbox>
              </v:shape>
            </w:pict>
          </mc:Fallback>
        </mc:AlternateContent>
      </w:r>
      <w:r>
        <w:rPr>
          <w:noProof/>
          <w:sz w:val="22"/>
          <w:szCs w:val="22"/>
          <w:lang w:val="en-US" w:eastAsia="en-US"/>
        </w:rPr>
        <mc:AlternateContent>
          <mc:Choice Requires="wps">
            <w:drawing>
              <wp:anchor distT="0" distB="0" distL="114300" distR="114300" simplePos="0" relativeHeight="251895296" behindDoc="0" locked="0" layoutInCell="1" allowOverlap="1" wp14:anchorId="66EBE7C1" wp14:editId="0326D359">
                <wp:simplePos x="0" y="0"/>
                <wp:positionH relativeFrom="column">
                  <wp:posOffset>717913</wp:posOffset>
                </wp:positionH>
                <wp:positionV relativeFrom="paragraph">
                  <wp:posOffset>240030</wp:posOffset>
                </wp:positionV>
                <wp:extent cx="124460" cy="182880"/>
                <wp:effectExtent l="0" t="0" r="27940" b="26670"/>
                <wp:wrapNone/>
                <wp:docPr id="940" name="Textfeld 9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C13640" w:rsidP="00882FB6">
                            <w:pPr>
                              <w:rPr>
                                <w:color w:val="548DD4" w:themeColor="text2" w:themeTint="99"/>
                                <w:lang w:val="de-CH"/>
                              </w:rPr>
                            </w:pPr>
                            <w:permStart w:id="1898397806" w:edGrp="everyone"/>
                            <w:r>
                              <w:rPr>
                                <w:color w:val="548DD4" w:themeColor="text2" w:themeTint="99"/>
                                <w:lang w:val="de-CH"/>
                              </w:rPr>
                              <w:t xml:space="preserve">X </w:t>
                            </w:r>
                            <w:permEnd w:id="1898397806"/>
                          </w:p>
                          <w:p w:rsidR="00882FB6" w:rsidRPr="005C4EC9"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BE7C1" id="Textfeld 940" o:spid="_x0000_s1058" type="#_x0000_t202" style="position:absolute;left:0;text-align:left;margin-left:56.55pt;margin-top:18.9pt;width:9.8pt;height:14.4pt;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">
                <v:textbox inset="0,0,0,0">
                  <w:txbxContent>
                    <w:p w:rsidR="00882FB6" w:rsidRPr="00C32E46" w:rsidRDefault="00C13640" w:rsidP="00882FB6">
                      <w:pPr>
                        <w:rPr>
                          <w:color w:val="548DD4" w:themeColor="text2" w:themeTint="99"/>
                          <w:lang w:val="de-CH"/>
                        </w:rPr>
                      </w:pPr>
                      <w:permStart w:id="1898397806" w:edGrp="everyone"/>
                      <w:r>
                        <w:rPr>
                          <w:color w:val="548DD4" w:themeColor="text2" w:themeTint="99"/>
                          <w:lang w:val="de-CH"/>
                        </w:rPr>
                        <w:t xml:space="preserve">X </w:t>
                      </w:r>
                      <w:permEnd w:id="1898397806"/>
                    </w:p>
                    <w:p w:rsidR="00882FB6" w:rsidRPr="005C4EC9" w:rsidRDefault="00882FB6" w:rsidP="00882FB6">
                      <w:pPr>
                        <w:rPr>
                          <w:color w:val="548DD4" w:themeColor="text2" w:themeTint="99"/>
                          <w:lang w:val="de-CH"/>
                        </w:rPr>
                      </w:pPr>
                    </w:p>
                  </w:txbxContent>
                </v:textbox>
              </v:shape>
            </w:pict>
          </mc:Fallback>
        </mc:AlternateContent>
      </w:r>
      <w:r w:rsidRPr="00083E00">
        <w:rPr>
          <w:rFonts w:cs="Arial"/>
          <w:color w:val="000000"/>
          <w:sz w:val="22"/>
          <w:szCs w:val="22"/>
        </w:rPr>
        <w:t>Erdband im Fundament dient zur Verstärkung der Bodenplatte.</w:t>
      </w:r>
    </w:p>
    <w:p w:rsidR="00882FB6" w:rsidRPr="00083E00" w:rsidRDefault="00882FB6" w:rsidP="00882FB6">
      <w:pPr>
        <w:pStyle w:val="Textkrper-Zeileneinzug"/>
        <w:numPr>
          <w:ilvl w:val="0"/>
          <w:numId w:val="2"/>
        </w:numPr>
        <w:ind w:left="1560" w:hanging="426"/>
        <w:rPr>
          <w:sz w:val="22"/>
          <w:szCs w:val="22"/>
        </w:rPr>
      </w:pPr>
      <w:r w:rsidRPr="00083E00">
        <w:rPr>
          <w:rFonts w:cs="Arial"/>
          <w:color w:val="000000"/>
          <w:sz w:val="22"/>
          <w:szCs w:val="22"/>
        </w:rPr>
        <w:t>Verbindet alle leitfähigen Teile.</w:t>
      </w:r>
    </w:p>
    <w:p w:rsidR="00882FB6" w:rsidRPr="00083E00" w:rsidRDefault="00882FB6" w:rsidP="00882FB6">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896320" behindDoc="0" locked="0" layoutInCell="1" allowOverlap="1" wp14:anchorId="353F6C8C" wp14:editId="5D340D2D">
                <wp:simplePos x="0" y="0"/>
                <wp:positionH relativeFrom="column">
                  <wp:posOffset>717913</wp:posOffset>
                </wp:positionH>
                <wp:positionV relativeFrom="paragraph">
                  <wp:posOffset>6350</wp:posOffset>
                </wp:positionV>
                <wp:extent cx="124460" cy="182880"/>
                <wp:effectExtent l="0" t="0" r="27940" b="26670"/>
                <wp:wrapNone/>
                <wp:docPr id="941" name="Textfeld 9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C13640" w:rsidP="00882FB6">
                            <w:pPr>
                              <w:rPr>
                                <w:color w:val="548DD4" w:themeColor="text2" w:themeTint="99"/>
                                <w:lang w:val="de-CH"/>
                              </w:rPr>
                            </w:pPr>
                            <w:permStart w:id="1971077070" w:edGrp="everyone"/>
                            <w:r>
                              <w:rPr>
                                <w:color w:val="548DD4" w:themeColor="text2" w:themeTint="99"/>
                                <w:lang w:val="de-CH"/>
                              </w:rPr>
                              <w:t xml:space="preserve">X </w:t>
                            </w:r>
                            <w:permEnd w:id="1971077070"/>
                          </w:p>
                          <w:p w:rsidR="00882FB6" w:rsidRPr="00C32E46"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F6C8C" id="Textfeld 941" o:spid="_x0000_s1059" type="#_x0000_t202" style="position:absolute;left:0;text-align:left;margin-left:56.55pt;margin-top:.5pt;width:9.8pt;height:14.4pt;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">
                <v:textbox inset="0,0,0,0">
                  <w:txbxContent>
                    <w:p w:rsidR="00882FB6" w:rsidRPr="00C32E46" w:rsidRDefault="00C13640" w:rsidP="00882FB6">
                      <w:pPr>
                        <w:rPr>
                          <w:color w:val="548DD4" w:themeColor="text2" w:themeTint="99"/>
                          <w:lang w:val="de-CH"/>
                        </w:rPr>
                      </w:pPr>
                      <w:permStart w:id="1971077070" w:edGrp="everyone"/>
                      <w:r>
                        <w:rPr>
                          <w:color w:val="548DD4" w:themeColor="text2" w:themeTint="99"/>
                          <w:lang w:val="de-CH"/>
                        </w:rPr>
                        <w:t xml:space="preserve">X </w:t>
                      </w:r>
                      <w:permEnd w:id="1971077070"/>
                    </w:p>
                    <w:p w:rsidR="00882FB6" w:rsidRPr="00C32E46" w:rsidRDefault="00882FB6" w:rsidP="00882FB6">
                      <w:pPr>
                        <w:rPr>
                          <w:color w:val="548DD4" w:themeColor="text2" w:themeTint="99"/>
                          <w:lang w:val="de-CH"/>
                        </w:rPr>
                      </w:pPr>
                    </w:p>
                  </w:txbxContent>
                </v:textbox>
              </v:shape>
            </w:pict>
          </mc:Fallback>
        </mc:AlternateContent>
      </w:r>
      <w:r w:rsidRPr="00083E00">
        <w:rPr>
          <w:rFonts w:cs="Arial"/>
          <w:color w:val="000000"/>
          <w:sz w:val="22"/>
          <w:szCs w:val="22"/>
        </w:rPr>
        <w:t>Sorgt dafür, dass im Fehlerfall keine Spannungsverschleppung auftritt.</w:t>
      </w:r>
    </w:p>
    <w:p w:rsidR="00882FB6" w:rsidRPr="00083E00" w:rsidRDefault="00882FB6" w:rsidP="00882FB6">
      <w:pPr>
        <w:pStyle w:val="Textkrper-Zeileneinzug"/>
        <w:numPr>
          <w:ilvl w:val="0"/>
          <w:numId w:val="1"/>
        </w:numPr>
        <w:tabs>
          <w:tab w:val="clear" w:pos="1069"/>
          <w:tab w:val="clear" w:pos="1560"/>
          <w:tab w:val="left" w:pos="1134"/>
        </w:tabs>
        <w:spacing w:before="360"/>
        <w:ind w:left="1134" w:hanging="425"/>
        <w:rPr>
          <w:sz w:val="22"/>
          <w:szCs w:val="22"/>
        </w:rPr>
      </w:pPr>
      <w:r w:rsidRPr="00083E00">
        <w:rPr>
          <w:rFonts w:cs="Arial"/>
          <w:color w:val="000000"/>
          <w:sz w:val="22"/>
          <w:szCs w:val="22"/>
        </w:rPr>
        <w:t>Nennen Sie die maximale Berührungsspannung, die für Mensch und Tier noch zulässig ist?</w:t>
      </w:r>
    </w:p>
    <w:p w:rsidR="00882FB6" w:rsidRPr="00A61B18" w:rsidRDefault="00882FB6" w:rsidP="00882FB6">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99392" behindDoc="0" locked="0" layoutInCell="1" allowOverlap="1" wp14:anchorId="0D1F5285" wp14:editId="05AD63C7">
                <wp:simplePos x="0" y="0"/>
                <wp:positionH relativeFrom="column">
                  <wp:posOffset>719818</wp:posOffset>
                </wp:positionH>
                <wp:positionV relativeFrom="paragraph">
                  <wp:posOffset>635</wp:posOffset>
                </wp:positionV>
                <wp:extent cx="124460" cy="182880"/>
                <wp:effectExtent l="0" t="0" r="27940" b="26670"/>
                <wp:wrapNone/>
                <wp:docPr id="942" name="Textfeld 9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882FB6" w:rsidP="00882FB6">
                            <w:pPr>
                              <w:rPr>
                                <w:color w:val="548DD4" w:themeColor="text2" w:themeTint="99"/>
                                <w:lang w:val="de-CH"/>
                              </w:rPr>
                            </w:pPr>
                            <w:permStart w:id="1671458712" w:edGrp="everyone"/>
                            <w:r>
                              <w:rPr>
                                <w:color w:val="548DD4" w:themeColor="text2" w:themeTint="99"/>
                                <w:lang w:val="de-CH"/>
                              </w:rPr>
                              <w:t>_</w:t>
                            </w:r>
                            <w:permEnd w:id="1671458712"/>
                          </w:p>
                          <w:p w:rsidR="00882FB6" w:rsidRPr="005C4EC9"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F5285" id="Textfeld 942" o:spid="_x0000_s1060" type="#_x0000_t202" style="position:absolute;left:0;text-align:left;margin-left:56.7pt;margin-top:.05pt;width:9.8pt;height:14.4pt;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">
                <v:textbox inset="0,0,0,0">
                  <w:txbxContent>
                    <w:p w:rsidR="00882FB6" w:rsidRPr="00C32E46" w:rsidRDefault="00882FB6" w:rsidP="00882FB6">
                      <w:pPr>
                        <w:rPr>
                          <w:color w:val="548DD4" w:themeColor="text2" w:themeTint="99"/>
                          <w:lang w:val="de-CH"/>
                        </w:rPr>
                      </w:pPr>
                      <w:permStart w:id="1671458712" w:edGrp="everyone"/>
                      <w:r>
                        <w:rPr>
                          <w:color w:val="548DD4" w:themeColor="text2" w:themeTint="99"/>
                          <w:lang w:val="de-CH"/>
                        </w:rPr>
                        <w:t>_</w:t>
                      </w:r>
                      <w:permEnd w:id="1671458712"/>
                    </w:p>
                    <w:p w:rsidR="00882FB6" w:rsidRPr="005C4EC9" w:rsidRDefault="00882FB6" w:rsidP="00882FB6">
                      <w:pPr>
                        <w:rPr>
                          <w:color w:val="548DD4" w:themeColor="text2" w:themeTint="99"/>
                          <w:lang w:val="de-CH"/>
                        </w:rPr>
                      </w:pPr>
                    </w:p>
                  </w:txbxContent>
                </v:textbox>
              </v:shape>
            </w:pict>
          </mc:Fallback>
        </mc:AlternateContent>
      </w:r>
      <w:r w:rsidRPr="00882FB6">
        <w:rPr>
          <w:rFonts w:cs="Arial"/>
          <w:color w:val="000000"/>
          <w:sz w:val="22"/>
          <w:szCs w:val="22"/>
        </w:rPr>
        <w:t xml:space="preserve"> </w:t>
      </w:r>
      <w:r w:rsidRPr="00083E00">
        <w:rPr>
          <w:rFonts w:cs="Arial"/>
          <w:color w:val="000000"/>
          <w:sz w:val="22"/>
          <w:szCs w:val="22"/>
        </w:rPr>
        <w:t>Mensch und Tier 25 VAC und 50 VDC</w:t>
      </w:r>
    </w:p>
    <w:p w:rsidR="00882FB6" w:rsidRPr="00A61B18" w:rsidRDefault="00882FB6" w:rsidP="00882FB6">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898368" behindDoc="0" locked="0" layoutInCell="1" allowOverlap="1" wp14:anchorId="5E606349" wp14:editId="32CDCACD">
                <wp:simplePos x="0" y="0"/>
                <wp:positionH relativeFrom="column">
                  <wp:posOffset>719818</wp:posOffset>
                </wp:positionH>
                <wp:positionV relativeFrom="paragraph">
                  <wp:posOffset>10160</wp:posOffset>
                </wp:positionV>
                <wp:extent cx="124460" cy="182880"/>
                <wp:effectExtent l="0" t="0" r="27940" b="26670"/>
                <wp:wrapNone/>
                <wp:docPr id="943" name="Textfeld 9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C13640" w:rsidP="00882FB6">
                            <w:pPr>
                              <w:rPr>
                                <w:color w:val="548DD4" w:themeColor="text2" w:themeTint="99"/>
                                <w:lang w:val="de-CH"/>
                              </w:rPr>
                            </w:pPr>
                            <w:permStart w:id="1190932674" w:edGrp="everyone"/>
                            <w:r>
                              <w:rPr>
                                <w:color w:val="548DD4" w:themeColor="text2" w:themeTint="99"/>
                                <w:lang w:val="de-CH"/>
                              </w:rPr>
                              <w:t xml:space="preserve">X </w:t>
                            </w:r>
                            <w:r w:rsidR="00A44866">
                              <w:rPr>
                                <w:color w:val="548DD4" w:themeColor="text2" w:themeTint="99"/>
                                <w:lang w:val="de-CH"/>
                              </w:rPr>
                              <w:t>_</w:t>
                            </w:r>
                            <w:permEnd w:id="1190932674"/>
                          </w:p>
                          <w:p w:rsidR="00882FB6" w:rsidRPr="00C32E46"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06349" id="Textfeld 943" o:spid="_x0000_s1061" type="#_x0000_t202" style="position:absolute;left:0;text-align:left;margin-left:56.7pt;margin-top:.8pt;width:9.8pt;height:14.4pt;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">
                <v:textbox inset="0,0,0,0">
                  <w:txbxContent>
                    <w:p w:rsidR="00882FB6" w:rsidRPr="00C32E46" w:rsidRDefault="00C13640" w:rsidP="00882FB6">
                      <w:pPr>
                        <w:rPr>
                          <w:color w:val="548DD4" w:themeColor="text2" w:themeTint="99"/>
                          <w:lang w:val="de-CH"/>
                        </w:rPr>
                      </w:pPr>
                      <w:permStart w:id="1190932674" w:edGrp="everyone"/>
                      <w:r>
                        <w:rPr>
                          <w:color w:val="548DD4" w:themeColor="text2" w:themeTint="99"/>
                          <w:lang w:val="de-CH"/>
                        </w:rPr>
                        <w:t xml:space="preserve">X </w:t>
                      </w:r>
                      <w:r w:rsidR="00A44866">
                        <w:rPr>
                          <w:color w:val="548DD4" w:themeColor="text2" w:themeTint="99"/>
                          <w:lang w:val="de-CH"/>
                        </w:rPr>
                        <w:t>_</w:t>
                      </w:r>
                      <w:permEnd w:id="1190932674"/>
                    </w:p>
                    <w:p w:rsidR="00882FB6" w:rsidRPr="00C32E46" w:rsidRDefault="00882FB6" w:rsidP="00882FB6">
                      <w:pPr>
                        <w:rPr>
                          <w:color w:val="548DD4" w:themeColor="text2" w:themeTint="99"/>
                          <w:lang w:val="de-CH"/>
                        </w:rPr>
                      </w:pPr>
                    </w:p>
                  </w:txbxContent>
                </v:textbox>
              </v:shape>
            </w:pict>
          </mc:Fallback>
        </mc:AlternateContent>
      </w:r>
      <w:r w:rsidRPr="00882FB6">
        <w:rPr>
          <w:rFonts w:cs="Arial"/>
          <w:color w:val="000000"/>
          <w:sz w:val="22"/>
          <w:szCs w:val="22"/>
        </w:rPr>
        <w:t xml:space="preserve"> </w:t>
      </w:r>
      <w:r w:rsidRPr="00083E00">
        <w:rPr>
          <w:rFonts w:cs="Arial"/>
          <w:color w:val="000000"/>
          <w:sz w:val="22"/>
          <w:szCs w:val="22"/>
        </w:rPr>
        <w:t>Mensch 50 VAC und 120 VDC / Tier 25 VAC und 50 VDC</w:t>
      </w:r>
    </w:p>
    <w:p w:rsidR="00882FB6" w:rsidRPr="00A61B18" w:rsidRDefault="00882FB6" w:rsidP="00882FB6">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900416" behindDoc="0" locked="0" layoutInCell="1" allowOverlap="1" wp14:anchorId="55A13CA7" wp14:editId="25A0B979">
                <wp:simplePos x="0" y="0"/>
                <wp:positionH relativeFrom="column">
                  <wp:posOffset>717550</wp:posOffset>
                </wp:positionH>
                <wp:positionV relativeFrom="paragraph">
                  <wp:posOffset>6350</wp:posOffset>
                </wp:positionV>
                <wp:extent cx="124460" cy="182880"/>
                <wp:effectExtent l="0" t="0" r="27940" b="26670"/>
                <wp:wrapNone/>
                <wp:docPr id="944" name="Textfeld 9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882FB6" w:rsidP="00882FB6">
                            <w:pPr>
                              <w:rPr>
                                <w:color w:val="548DD4" w:themeColor="text2" w:themeTint="99"/>
                                <w:lang w:val="de-CH"/>
                              </w:rPr>
                            </w:pPr>
                            <w:permStart w:id="618883927" w:edGrp="everyone"/>
                            <w:r>
                              <w:rPr>
                                <w:color w:val="548DD4" w:themeColor="text2" w:themeTint="99"/>
                                <w:lang w:val="de-CH"/>
                              </w:rPr>
                              <w:t>_</w:t>
                            </w:r>
                            <w:permEnd w:id="618883927"/>
                          </w:p>
                          <w:p w:rsidR="00882FB6" w:rsidRPr="00C32E46"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13CA7" id="Textfeld 944" o:spid="_x0000_s1062" type="#_x0000_t202" style="position:absolute;left:0;text-align:left;margin-left:56.5pt;margin-top:.5pt;width:9.8pt;height:14.4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">
                <v:textbox inset="0,0,0,0">
                  <w:txbxContent>
                    <w:p w:rsidR="00882FB6" w:rsidRPr="00C32E46" w:rsidRDefault="00882FB6" w:rsidP="00882FB6">
                      <w:pPr>
                        <w:rPr>
                          <w:color w:val="548DD4" w:themeColor="text2" w:themeTint="99"/>
                          <w:lang w:val="de-CH"/>
                        </w:rPr>
                      </w:pPr>
                      <w:permStart w:id="618883927" w:edGrp="everyone"/>
                      <w:r>
                        <w:rPr>
                          <w:color w:val="548DD4" w:themeColor="text2" w:themeTint="99"/>
                          <w:lang w:val="de-CH"/>
                        </w:rPr>
                        <w:t>_</w:t>
                      </w:r>
                      <w:permEnd w:id="618883927"/>
                    </w:p>
                    <w:p w:rsidR="00882FB6" w:rsidRPr="00C32E46" w:rsidRDefault="00882FB6" w:rsidP="00882FB6">
                      <w:pPr>
                        <w:rPr>
                          <w:color w:val="548DD4" w:themeColor="text2" w:themeTint="99"/>
                          <w:lang w:val="de-CH"/>
                        </w:rPr>
                      </w:pPr>
                    </w:p>
                  </w:txbxContent>
                </v:textbox>
              </v:shape>
            </w:pict>
          </mc:Fallback>
        </mc:AlternateContent>
      </w:r>
      <w:r>
        <w:rPr>
          <w:noProof/>
          <w:sz w:val="22"/>
          <w:szCs w:val="22"/>
          <w:lang w:val="en-US" w:eastAsia="en-US"/>
        </w:rPr>
        <mc:AlternateContent>
          <mc:Choice Requires="wps">
            <w:drawing>
              <wp:anchor distT="0" distB="0" distL="114300" distR="114300" simplePos="0" relativeHeight="251901440" behindDoc="0" locked="0" layoutInCell="1" allowOverlap="1" wp14:anchorId="21F81287" wp14:editId="44EB8807">
                <wp:simplePos x="0" y="0"/>
                <wp:positionH relativeFrom="column">
                  <wp:posOffset>717913</wp:posOffset>
                </wp:positionH>
                <wp:positionV relativeFrom="paragraph">
                  <wp:posOffset>240030</wp:posOffset>
                </wp:positionV>
                <wp:extent cx="124460" cy="182880"/>
                <wp:effectExtent l="0" t="0" r="27940" b="26670"/>
                <wp:wrapNone/>
                <wp:docPr id="945" name="Textfeld 9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882FB6" w:rsidP="00882FB6">
                            <w:pPr>
                              <w:rPr>
                                <w:color w:val="548DD4" w:themeColor="text2" w:themeTint="99"/>
                                <w:lang w:val="de-CH"/>
                              </w:rPr>
                            </w:pPr>
                            <w:permStart w:id="1348691145" w:edGrp="everyone"/>
                            <w:r>
                              <w:rPr>
                                <w:color w:val="548DD4" w:themeColor="text2" w:themeTint="99"/>
                                <w:lang w:val="de-CH"/>
                              </w:rPr>
                              <w:t>_</w:t>
                            </w:r>
                            <w:permEnd w:id="1348691145"/>
                          </w:p>
                          <w:p w:rsidR="00882FB6" w:rsidRPr="005C4EC9"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81287" id="Textfeld 945" o:spid="_x0000_s1063" type="#_x0000_t202" style="position:absolute;left:0;text-align:left;margin-left:56.55pt;margin-top:18.9pt;width:9.8pt;height:14.4pt;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">
                <v:textbox inset="0,0,0,0">
                  <w:txbxContent>
                    <w:p w:rsidR="00882FB6" w:rsidRPr="00C32E46" w:rsidRDefault="00882FB6" w:rsidP="00882FB6">
                      <w:pPr>
                        <w:rPr>
                          <w:color w:val="548DD4" w:themeColor="text2" w:themeTint="99"/>
                          <w:lang w:val="de-CH"/>
                        </w:rPr>
                      </w:pPr>
                      <w:permStart w:id="1348691145" w:edGrp="everyone"/>
                      <w:r>
                        <w:rPr>
                          <w:color w:val="548DD4" w:themeColor="text2" w:themeTint="99"/>
                          <w:lang w:val="de-CH"/>
                        </w:rPr>
                        <w:t>_</w:t>
                      </w:r>
                      <w:permEnd w:id="1348691145"/>
                    </w:p>
                    <w:p w:rsidR="00882FB6" w:rsidRPr="005C4EC9" w:rsidRDefault="00882FB6" w:rsidP="00882FB6">
                      <w:pPr>
                        <w:rPr>
                          <w:color w:val="548DD4" w:themeColor="text2" w:themeTint="99"/>
                          <w:lang w:val="de-CH"/>
                        </w:rPr>
                      </w:pPr>
                    </w:p>
                  </w:txbxContent>
                </v:textbox>
              </v:shape>
            </w:pict>
          </mc:Fallback>
        </mc:AlternateContent>
      </w:r>
      <w:r w:rsidRPr="00882FB6">
        <w:rPr>
          <w:rFonts w:cs="Arial"/>
          <w:color w:val="000000"/>
          <w:sz w:val="22"/>
          <w:szCs w:val="22"/>
        </w:rPr>
        <w:t xml:space="preserve"> </w:t>
      </w:r>
      <w:r w:rsidRPr="00083E00">
        <w:rPr>
          <w:rFonts w:cs="Arial"/>
          <w:color w:val="000000"/>
          <w:sz w:val="22"/>
          <w:szCs w:val="22"/>
        </w:rPr>
        <w:t>Mensch 50 VAC und 120 VDC / Tier 50 VAC und 120 VDC</w:t>
      </w:r>
    </w:p>
    <w:p w:rsidR="00882FB6" w:rsidRPr="00083E00" w:rsidRDefault="00882FB6" w:rsidP="00882FB6">
      <w:pPr>
        <w:pStyle w:val="Textkrper-Zeileneinzug"/>
        <w:numPr>
          <w:ilvl w:val="0"/>
          <w:numId w:val="2"/>
        </w:numPr>
        <w:ind w:left="1560" w:hanging="426"/>
        <w:rPr>
          <w:sz w:val="22"/>
          <w:szCs w:val="22"/>
        </w:rPr>
      </w:pPr>
      <w:r w:rsidRPr="00083E00">
        <w:rPr>
          <w:rFonts w:cs="Arial"/>
          <w:color w:val="000000"/>
          <w:sz w:val="22"/>
          <w:szCs w:val="22"/>
        </w:rPr>
        <w:t>Mensch 50 VAC und 120 VDC / Tier 50 VAC und 25 VDC</w:t>
      </w:r>
    </w:p>
    <w:p w:rsidR="00882FB6" w:rsidRPr="00083E00" w:rsidRDefault="00882FB6" w:rsidP="00882FB6">
      <w:pPr>
        <w:pStyle w:val="Textkrper-Zeileneinzug"/>
        <w:numPr>
          <w:ilvl w:val="0"/>
          <w:numId w:val="1"/>
        </w:numPr>
        <w:tabs>
          <w:tab w:val="clear" w:pos="1069"/>
          <w:tab w:val="clear" w:pos="1560"/>
          <w:tab w:val="left" w:pos="1134"/>
        </w:tabs>
        <w:spacing w:before="360"/>
        <w:ind w:left="1134" w:hanging="425"/>
        <w:rPr>
          <w:sz w:val="22"/>
          <w:szCs w:val="22"/>
        </w:rPr>
      </w:pPr>
      <w:r w:rsidRPr="00083E00">
        <w:rPr>
          <w:rFonts w:cs="Arial"/>
          <w:color w:val="000000"/>
          <w:sz w:val="22"/>
          <w:szCs w:val="22"/>
        </w:rPr>
        <w:t>Welche Auswirkungen kann der Drahtbruch einer Steuerleitung in einer elektrischen Anlage haben?</w:t>
      </w:r>
    </w:p>
    <w:p w:rsidR="00882FB6" w:rsidRPr="00A61B18" w:rsidRDefault="00882FB6" w:rsidP="00882FB6">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904512" behindDoc="0" locked="0" layoutInCell="1" allowOverlap="1" wp14:anchorId="0CB677E6" wp14:editId="4F226AC0">
                <wp:simplePos x="0" y="0"/>
                <wp:positionH relativeFrom="column">
                  <wp:posOffset>719818</wp:posOffset>
                </wp:positionH>
                <wp:positionV relativeFrom="paragraph">
                  <wp:posOffset>635</wp:posOffset>
                </wp:positionV>
                <wp:extent cx="124460" cy="182880"/>
                <wp:effectExtent l="0" t="0" r="27940" b="26670"/>
                <wp:wrapNone/>
                <wp:docPr id="948" name="Textfeld 9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9A4AB7" w:rsidP="00882FB6">
                            <w:pPr>
                              <w:rPr>
                                <w:color w:val="548DD4" w:themeColor="text2" w:themeTint="99"/>
                                <w:lang w:val="de-CH"/>
                              </w:rPr>
                            </w:pPr>
                            <w:permStart w:id="1192963363" w:edGrp="everyone"/>
                            <w:r>
                              <w:rPr>
                                <w:color w:val="548DD4" w:themeColor="text2" w:themeTint="99"/>
                                <w:lang w:val="de-CH"/>
                              </w:rPr>
                              <w:t xml:space="preserve">X </w:t>
                            </w:r>
                            <w:permEnd w:id="1192963363"/>
                          </w:p>
                          <w:p w:rsidR="00882FB6" w:rsidRPr="005C4EC9"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677E6" id="Textfeld 948" o:spid="_x0000_s1064" type="#_x0000_t202" style="position:absolute;left:0;text-align:left;margin-left:56.7pt;margin-top:.05pt;width:9.8pt;height:14.4pt;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">
                <v:textbox inset="0,0,0,0">
                  <w:txbxContent>
                    <w:p w:rsidR="00882FB6" w:rsidRPr="00C32E46" w:rsidRDefault="009A4AB7" w:rsidP="00882FB6">
                      <w:pPr>
                        <w:rPr>
                          <w:color w:val="548DD4" w:themeColor="text2" w:themeTint="99"/>
                          <w:lang w:val="de-CH"/>
                        </w:rPr>
                      </w:pPr>
                      <w:permStart w:id="1192963363" w:edGrp="everyone"/>
                      <w:r>
                        <w:rPr>
                          <w:color w:val="548DD4" w:themeColor="text2" w:themeTint="99"/>
                          <w:lang w:val="de-CH"/>
                        </w:rPr>
                        <w:t xml:space="preserve">X </w:t>
                      </w:r>
                      <w:permEnd w:id="1192963363"/>
                    </w:p>
                    <w:p w:rsidR="00882FB6" w:rsidRPr="005C4EC9" w:rsidRDefault="00882FB6" w:rsidP="00882FB6">
                      <w:pPr>
                        <w:rPr>
                          <w:color w:val="548DD4" w:themeColor="text2" w:themeTint="99"/>
                          <w:lang w:val="de-CH"/>
                        </w:rPr>
                      </w:pPr>
                    </w:p>
                  </w:txbxContent>
                </v:textbox>
              </v:shape>
            </w:pict>
          </mc:Fallback>
        </mc:AlternateContent>
      </w:r>
      <w:r w:rsidRPr="00083E00">
        <w:rPr>
          <w:rFonts w:cs="Arial"/>
          <w:color w:val="000000"/>
          <w:sz w:val="22"/>
          <w:szCs w:val="22"/>
        </w:rPr>
        <w:t>Eine Anlage lässt sich nicht starten.</w:t>
      </w:r>
    </w:p>
    <w:p w:rsidR="00882FB6" w:rsidRPr="00A61B18" w:rsidRDefault="00882FB6" w:rsidP="00882FB6">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903488" behindDoc="0" locked="0" layoutInCell="1" allowOverlap="1" wp14:anchorId="3A1A9238" wp14:editId="28683CB8">
                <wp:simplePos x="0" y="0"/>
                <wp:positionH relativeFrom="column">
                  <wp:posOffset>719818</wp:posOffset>
                </wp:positionH>
                <wp:positionV relativeFrom="paragraph">
                  <wp:posOffset>10160</wp:posOffset>
                </wp:positionV>
                <wp:extent cx="124460" cy="182880"/>
                <wp:effectExtent l="0" t="0" r="27940" b="26670"/>
                <wp:wrapNone/>
                <wp:docPr id="949" name="Textfeld 9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A44866" w:rsidP="00882FB6">
                            <w:pPr>
                              <w:rPr>
                                <w:color w:val="548DD4" w:themeColor="text2" w:themeTint="99"/>
                                <w:lang w:val="de-CH"/>
                              </w:rPr>
                            </w:pPr>
                            <w:permStart w:id="2037715384" w:edGrp="everyone"/>
                            <w:r>
                              <w:rPr>
                                <w:color w:val="548DD4" w:themeColor="text2" w:themeTint="99"/>
                                <w:lang w:val="de-CH"/>
                              </w:rPr>
                              <w:t>_</w:t>
                            </w:r>
                            <w:permEnd w:id="2037715384"/>
                          </w:p>
                          <w:p w:rsidR="00882FB6" w:rsidRPr="00C32E46"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A9238" id="Textfeld 949" o:spid="_x0000_s1065" type="#_x0000_t202" style="position:absolute;left:0;text-align:left;margin-left:56.7pt;margin-top:.8pt;width:9.8pt;height:14.4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">
                <v:textbox inset="0,0,0,0">
                  <w:txbxContent>
                    <w:p w:rsidR="00882FB6" w:rsidRPr="00C32E46" w:rsidRDefault="00A44866" w:rsidP="00882FB6">
                      <w:pPr>
                        <w:rPr>
                          <w:color w:val="548DD4" w:themeColor="text2" w:themeTint="99"/>
                          <w:lang w:val="de-CH"/>
                        </w:rPr>
                      </w:pPr>
                      <w:permStart w:id="2037715384" w:edGrp="everyone"/>
                      <w:r>
                        <w:rPr>
                          <w:color w:val="548DD4" w:themeColor="text2" w:themeTint="99"/>
                          <w:lang w:val="de-CH"/>
                        </w:rPr>
                        <w:t>_</w:t>
                      </w:r>
                      <w:permEnd w:id="2037715384"/>
                    </w:p>
                    <w:p w:rsidR="00882FB6" w:rsidRPr="00C32E46" w:rsidRDefault="00882FB6" w:rsidP="00882FB6">
                      <w:pPr>
                        <w:rPr>
                          <w:color w:val="548DD4" w:themeColor="text2" w:themeTint="99"/>
                          <w:lang w:val="de-CH"/>
                        </w:rPr>
                      </w:pPr>
                    </w:p>
                  </w:txbxContent>
                </v:textbox>
              </v:shape>
            </w:pict>
          </mc:Fallback>
        </mc:AlternateContent>
      </w:r>
      <w:r w:rsidRPr="00083E00">
        <w:rPr>
          <w:rFonts w:cs="Arial"/>
          <w:color w:val="000000"/>
          <w:sz w:val="22"/>
          <w:szCs w:val="22"/>
        </w:rPr>
        <w:t>Eine Anlage lässt sich nicht stoppen.</w:t>
      </w:r>
    </w:p>
    <w:p w:rsidR="00882FB6" w:rsidRPr="00A61B18" w:rsidRDefault="00882FB6" w:rsidP="00882FB6">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905536" behindDoc="0" locked="0" layoutInCell="1" allowOverlap="1" wp14:anchorId="6E3A1153" wp14:editId="44B7A286">
                <wp:simplePos x="0" y="0"/>
                <wp:positionH relativeFrom="column">
                  <wp:posOffset>717550</wp:posOffset>
                </wp:positionH>
                <wp:positionV relativeFrom="paragraph">
                  <wp:posOffset>6350</wp:posOffset>
                </wp:positionV>
                <wp:extent cx="124460" cy="182880"/>
                <wp:effectExtent l="0" t="0" r="27940" b="26670"/>
                <wp:wrapNone/>
                <wp:docPr id="950" name="Textfeld 9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A44866" w:rsidP="00882FB6">
                            <w:pPr>
                              <w:rPr>
                                <w:color w:val="548DD4" w:themeColor="text2" w:themeTint="99"/>
                                <w:lang w:val="de-CH"/>
                              </w:rPr>
                            </w:pPr>
                            <w:permStart w:id="476397485" w:edGrp="everyone"/>
                            <w:r>
                              <w:rPr>
                                <w:color w:val="548DD4" w:themeColor="text2" w:themeTint="99"/>
                                <w:lang w:val="de-CH"/>
                              </w:rPr>
                              <w:t>_</w:t>
                            </w:r>
                            <w:permEnd w:id="476397485"/>
                          </w:p>
                          <w:p w:rsidR="00882FB6" w:rsidRPr="00C32E46"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A1153" id="Textfeld 950" o:spid="_x0000_s1066" type="#_x0000_t202" style="position:absolute;left:0;text-align:left;margin-left:56.5pt;margin-top:.5pt;width:9.8pt;height:14.4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">
                <v:textbox inset="0,0,0,0">
                  <w:txbxContent>
                    <w:p w:rsidR="00882FB6" w:rsidRPr="00C32E46" w:rsidRDefault="00A44866" w:rsidP="00882FB6">
                      <w:pPr>
                        <w:rPr>
                          <w:color w:val="548DD4" w:themeColor="text2" w:themeTint="99"/>
                          <w:lang w:val="de-CH"/>
                        </w:rPr>
                      </w:pPr>
                      <w:permStart w:id="476397485" w:edGrp="everyone"/>
                      <w:r>
                        <w:rPr>
                          <w:color w:val="548DD4" w:themeColor="text2" w:themeTint="99"/>
                          <w:lang w:val="de-CH"/>
                        </w:rPr>
                        <w:t>_</w:t>
                      </w:r>
                      <w:permEnd w:id="476397485"/>
                    </w:p>
                    <w:p w:rsidR="00882FB6" w:rsidRPr="00C32E46" w:rsidRDefault="00882FB6" w:rsidP="00882FB6">
                      <w:pPr>
                        <w:rPr>
                          <w:color w:val="548DD4" w:themeColor="text2" w:themeTint="99"/>
                          <w:lang w:val="de-CH"/>
                        </w:rPr>
                      </w:pPr>
                    </w:p>
                  </w:txbxContent>
                </v:textbox>
              </v:shape>
            </w:pict>
          </mc:Fallback>
        </mc:AlternateContent>
      </w:r>
      <w:r>
        <w:rPr>
          <w:noProof/>
          <w:sz w:val="22"/>
          <w:szCs w:val="22"/>
          <w:lang w:val="en-US" w:eastAsia="en-US"/>
        </w:rPr>
        <mc:AlternateContent>
          <mc:Choice Requires="wps">
            <w:drawing>
              <wp:anchor distT="0" distB="0" distL="114300" distR="114300" simplePos="0" relativeHeight="251906560" behindDoc="0" locked="0" layoutInCell="1" allowOverlap="1" wp14:anchorId="53E2D4CE" wp14:editId="400AD2C7">
                <wp:simplePos x="0" y="0"/>
                <wp:positionH relativeFrom="column">
                  <wp:posOffset>717913</wp:posOffset>
                </wp:positionH>
                <wp:positionV relativeFrom="paragraph">
                  <wp:posOffset>240030</wp:posOffset>
                </wp:positionV>
                <wp:extent cx="124460" cy="182880"/>
                <wp:effectExtent l="0" t="0" r="27940" b="26670"/>
                <wp:wrapNone/>
                <wp:docPr id="951" name="Textfeld 9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882FB6" w:rsidP="00882FB6">
                            <w:pPr>
                              <w:rPr>
                                <w:color w:val="548DD4" w:themeColor="text2" w:themeTint="99"/>
                                <w:lang w:val="de-CH"/>
                              </w:rPr>
                            </w:pPr>
                            <w:permStart w:id="861107452" w:edGrp="everyone"/>
                            <w:r>
                              <w:rPr>
                                <w:color w:val="548DD4" w:themeColor="text2" w:themeTint="99"/>
                                <w:lang w:val="de-CH"/>
                              </w:rPr>
                              <w:t>_</w:t>
                            </w:r>
                            <w:permEnd w:id="861107452"/>
                          </w:p>
                          <w:p w:rsidR="00882FB6" w:rsidRPr="005C4EC9"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2D4CE" id="Textfeld 951" o:spid="_x0000_s1067" type="#_x0000_t202" style="position:absolute;left:0;text-align:left;margin-left:56.55pt;margin-top:18.9pt;width:9.8pt;height:14.4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">
                <v:textbox inset="0,0,0,0">
                  <w:txbxContent>
                    <w:p w:rsidR="00882FB6" w:rsidRPr="00C32E46" w:rsidRDefault="00882FB6" w:rsidP="00882FB6">
                      <w:pPr>
                        <w:rPr>
                          <w:color w:val="548DD4" w:themeColor="text2" w:themeTint="99"/>
                          <w:lang w:val="de-CH"/>
                        </w:rPr>
                      </w:pPr>
                      <w:permStart w:id="861107452" w:edGrp="everyone"/>
                      <w:r>
                        <w:rPr>
                          <w:color w:val="548DD4" w:themeColor="text2" w:themeTint="99"/>
                          <w:lang w:val="de-CH"/>
                        </w:rPr>
                        <w:t>_</w:t>
                      </w:r>
                      <w:permEnd w:id="861107452"/>
                    </w:p>
                    <w:p w:rsidR="00882FB6" w:rsidRPr="005C4EC9" w:rsidRDefault="00882FB6" w:rsidP="00882FB6">
                      <w:pPr>
                        <w:rPr>
                          <w:color w:val="548DD4" w:themeColor="text2" w:themeTint="99"/>
                          <w:lang w:val="de-CH"/>
                        </w:rPr>
                      </w:pPr>
                    </w:p>
                  </w:txbxContent>
                </v:textbox>
              </v:shape>
            </w:pict>
          </mc:Fallback>
        </mc:AlternateContent>
      </w:r>
      <w:r w:rsidRPr="00083E00">
        <w:rPr>
          <w:rFonts w:cs="Arial"/>
          <w:color w:val="000000"/>
          <w:sz w:val="22"/>
          <w:szCs w:val="22"/>
        </w:rPr>
        <w:t>Eine Anlage führt unkontrollierbare Befehle aus.</w:t>
      </w:r>
    </w:p>
    <w:p w:rsidR="00882FB6" w:rsidRPr="00083E00" w:rsidRDefault="00882FB6" w:rsidP="00882FB6">
      <w:pPr>
        <w:pStyle w:val="Textkrper-Zeileneinzug"/>
        <w:numPr>
          <w:ilvl w:val="0"/>
          <w:numId w:val="2"/>
        </w:numPr>
        <w:ind w:left="1560" w:hanging="426"/>
        <w:rPr>
          <w:sz w:val="22"/>
          <w:szCs w:val="22"/>
        </w:rPr>
      </w:pPr>
      <w:r w:rsidRPr="00083E00">
        <w:rPr>
          <w:rFonts w:cs="Arial"/>
          <w:color w:val="000000"/>
          <w:sz w:val="22"/>
          <w:szCs w:val="22"/>
        </w:rPr>
        <w:t>Ein Draht macht bei einer grossen Maschine nichts aus.</w:t>
      </w:r>
    </w:p>
    <w:p w:rsidR="00882FB6" w:rsidRPr="00083E00" w:rsidRDefault="00882FB6" w:rsidP="00882FB6">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907584" behindDoc="0" locked="0" layoutInCell="1" allowOverlap="1" wp14:anchorId="248D83BA" wp14:editId="6403441F">
                <wp:simplePos x="0" y="0"/>
                <wp:positionH relativeFrom="column">
                  <wp:posOffset>717913</wp:posOffset>
                </wp:positionH>
                <wp:positionV relativeFrom="paragraph">
                  <wp:posOffset>6350</wp:posOffset>
                </wp:positionV>
                <wp:extent cx="124460" cy="182880"/>
                <wp:effectExtent l="0" t="0" r="27940" b="26670"/>
                <wp:wrapNone/>
                <wp:docPr id="952" name="Textfeld 9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882FB6" w:rsidP="00882FB6">
                            <w:pPr>
                              <w:rPr>
                                <w:color w:val="548DD4" w:themeColor="text2" w:themeTint="99"/>
                                <w:lang w:val="de-CH"/>
                              </w:rPr>
                            </w:pPr>
                            <w:permStart w:id="1455103" w:edGrp="everyone"/>
                            <w:r>
                              <w:rPr>
                                <w:color w:val="548DD4" w:themeColor="text2" w:themeTint="99"/>
                                <w:lang w:val="de-CH"/>
                              </w:rPr>
                              <w:t>_</w:t>
                            </w:r>
                            <w:permEnd w:id="1455103"/>
                          </w:p>
                          <w:p w:rsidR="00882FB6" w:rsidRPr="00C32E46"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D83BA" id="Textfeld 952" o:spid="_x0000_s1068" type="#_x0000_t202" style="position:absolute;left:0;text-align:left;margin-left:56.55pt;margin-top:.5pt;width:9.8pt;height:14.4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">
                <v:textbox inset="0,0,0,0">
                  <w:txbxContent>
                    <w:p w:rsidR="00882FB6" w:rsidRPr="00C32E46" w:rsidRDefault="00882FB6" w:rsidP="00882FB6">
                      <w:pPr>
                        <w:rPr>
                          <w:color w:val="548DD4" w:themeColor="text2" w:themeTint="99"/>
                          <w:lang w:val="de-CH"/>
                        </w:rPr>
                      </w:pPr>
                      <w:permStart w:id="1455103" w:edGrp="everyone"/>
                      <w:r>
                        <w:rPr>
                          <w:color w:val="548DD4" w:themeColor="text2" w:themeTint="99"/>
                          <w:lang w:val="de-CH"/>
                        </w:rPr>
                        <w:t>_</w:t>
                      </w:r>
                      <w:permEnd w:id="1455103"/>
                    </w:p>
                    <w:p w:rsidR="00882FB6" w:rsidRPr="00C32E46" w:rsidRDefault="00882FB6" w:rsidP="00882FB6">
                      <w:pPr>
                        <w:rPr>
                          <w:color w:val="548DD4" w:themeColor="text2" w:themeTint="99"/>
                          <w:lang w:val="de-CH"/>
                        </w:rPr>
                      </w:pPr>
                    </w:p>
                  </w:txbxContent>
                </v:textbox>
              </v:shape>
            </w:pict>
          </mc:Fallback>
        </mc:AlternateContent>
      </w:r>
      <w:r w:rsidRPr="00083E00">
        <w:rPr>
          <w:rFonts w:cs="Arial"/>
          <w:color w:val="000000"/>
          <w:sz w:val="22"/>
          <w:szCs w:val="22"/>
        </w:rPr>
        <w:t>Keine, da meist Reservedrähte vorhanden sind.</w:t>
      </w:r>
    </w:p>
    <w:p w:rsidR="00882FB6" w:rsidRDefault="00882FB6">
      <w:pPr>
        <w:rPr>
          <w:rFonts w:ascii="Verdana" w:hAnsi="Verdana" w:cs="Arial"/>
          <w:color w:val="000000"/>
          <w:szCs w:val="22"/>
          <w:lang w:val="de-CH"/>
        </w:rPr>
      </w:pPr>
      <w:r>
        <w:rPr>
          <w:rFonts w:ascii="Verdana" w:hAnsi="Verdana" w:cs="Arial"/>
          <w:color w:val="000000"/>
          <w:szCs w:val="22"/>
          <w:lang w:val="de-CH"/>
        </w:rPr>
        <w:br w:type="page"/>
      </w:r>
    </w:p>
    <w:p w:rsidR="00882FB6" w:rsidRPr="00083E00" w:rsidRDefault="00882FB6" w:rsidP="00882FB6">
      <w:pPr>
        <w:pStyle w:val="Textkrper-Zeileneinzug"/>
        <w:numPr>
          <w:ilvl w:val="0"/>
          <w:numId w:val="1"/>
        </w:numPr>
        <w:tabs>
          <w:tab w:val="clear" w:pos="1069"/>
          <w:tab w:val="clear" w:pos="1560"/>
          <w:tab w:val="left" w:pos="1134"/>
        </w:tabs>
        <w:spacing w:before="360"/>
        <w:ind w:left="1134" w:hanging="425"/>
        <w:rPr>
          <w:sz w:val="22"/>
          <w:szCs w:val="22"/>
        </w:rPr>
      </w:pPr>
      <w:r w:rsidRPr="00083E00">
        <w:rPr>
          <w:rFonts w:cs="Arial"/>
          <w:color w:val="000000"/>
          <w:sz w:val="22"/>
          <w:szCs w:val="22"/>
        </w:rPr>
        <w:lastRenderedPageBreak/>
        <w:t>Welche Aussagen zur Prüfung von elektrischen Anlagen und Betriebsmitteln sind korrekt?</w:t>
      </w:r>
    </w:p>
    <w:p w:rsidR="00882FB6" w:rsidRPr="00A61B18" w:rsidRDefault="00882FB6" w:rsidP="00882FB6">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910656" behindDoc="0" locked="0" layoutInCell="1" allowOverlap="1" wp14:anchorId="1A898F25" wp14:editId="2A452D6C">
                <wp:simplePos x="0" y="0"/>
                <wp:positionH relativeFrom="column">
                  <wp:posOffset>719818</wp:posOffset>
                </wp:positionH>
                <wp:positionV relativeFrom="paragraph">
                  <wp:posOffset>635</wp:posOffset>
                </wp:positionV>
                <wp:extent cx="124460" cy="182880"/>
                <wp:effectExtent l="0" t="0" r="27940" b="26670"/>
                <wp:wrapNone/>
                <wp:docPr id="953" name="Textfeld 9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9A4AB7" w:rsidP="00882FB6">
                            <w:pPr>
                              <w:rPr>
                                <w:color w:val="548DD4" w:themeColor="text2" w:themeTint="99"/>
                                <w:lang w:val="de-CH"/>
                              </w:rPr>
                            </w:pPr>
                            <w:permStart w:id="1786184703" w:edGrp="everyone"/>
                            <w:r>
                              <w:rPr>
                                <w:color w:val="548DD4" w:themeColor="text2" w:themeTint="99"/>
                                <w:lang w:val="de-CH"/>
                              </w:rPr>
                              <w:t xml:space="preserve">X </w:t>
                            </w:r>
                            <w:permEnd w:id="1786184703"/>
                          </w:p>
                          <w:p w:rsidR="00882FB6" w:rsidRPr="005C4EC9"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98F25" id="Textfeld 953" o:spid="_x0000_s1069" type="#_x0000_t202" style="position:absolute;left:0;text-align:left;margin-left:56.7pt;margin-top:.05pt;width:9.8pt;height:14.4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">
                <v:textbox inset="0,0,0,0">
                  <w:txbxContent>
                    <w:p w:rsidR="00882FB6" w:rsidRPr="00C32E46" w:rsidRDefault="009A4AB7" w:rsidP="00882FB6">
                      <w:pPr>
                        <w:rPr>
                          <w:color w:val="548DD4" w:themeColor="text2" w:themeTint="99"/>
                          <w:lang w:val="de-CH"/>
                        </w:rPr>
                      </w:pPr>
                      <w:permStart w:id="1786184703" w:edGrp="everyone"/>
                      <w:r>
                        <w:rPr>
                          <w:color w:val="548DD4" w:themeColor="text2" w:themeTint="99"/>
                          <w:lang w:val="de-CH"/>
                        </w:rPr>
                        <w:t xml:space="preserve">X </w:t>
                      </w:r>
                      <w:permEnd w:id="1786184703"/>
                    </w:p>
                    <w:p w:rsidR="00882FB6" w:rsidRPr="005C4EC9" w:rsidRDefault="00882FB6" w:rsidP="00882FB6">
                      <w:pPr>
                        <w:rPr>
                          <w:color w:val="548DD4" w:themeColor="text2" w:themeTint="99"/>
                          <w:lang w:val="de-CH"/>
                        </w:rPr>
                      </w:pPr>
                    </w:p>
                  </w:txbxContent>
                </v:textbox>
              </v:shape>
            </w:pict>
          </mc:Fallback>
        </mc:AlternateContent>
      </w:r>
      <w:r w:rsidRPr="00083E00">
        <w:rPr>
          <w:rFonts w:cs="Arial"/>
          <w:color w:val="000000"/>
          <w:sz w:val="22"/>
          <w:szCs w:val="22"/>
        </w:rPr>
        <w:t>Sie ist in festgelegten Zeitabständen vorgeschrieben.</w:t>
      </w:r>
    </w:p>
    <w:p w:rsidR="00882FB6" w:rsidRPr="00A61B18" w:rsidRDefault="00882FB6" w:rsidP="00882FB6">
      <w:pPr>
        <w:pStyle w:val="Textkrper-Zeileneinzug"/>
        <w:numPr>
          <w:ilvl w:val="0"/>
          <w:numId w:val="2"/>
        </w:numPr>
        <w:ind w:left="1560" w:hanging="426"/>
        <w:rPr>
          <w:sz w:val="22"/>
          <w:szCs w:val="22"/>
        </w:rPr>
      </w:pPr>
      <w:r>
        <w:rPr>
          <w:noProof/>
          <w:sz w:val="22"/>
          <w:szCs w:val="22"/>
          <w:lang w:val="en-US" w:eastAsia="en-US"/>
        </w:rPr>
        <mc:AlternateContent>
          <mc:Choice Requires="wps">
            <w:drawing>
              <wp:anchor distT="0" distB="0" distL="114300" distR="114300" simplePos="0" relativeHeight="251909632" behindDoc="0" locked="0" layoutInCell="1" allowOverlap="1" wp14:anchorId="2CD84360" wp14:editId="7F9D7537">
                <wp:simplePos x="0" y="0"/>
                <wp:positionH relativeFrom="column">
                  <wp:posOffset>719818</wp:posOffset>
                </wp:positionH>
                <wp:positionV relativeFrom="paragraph">
                  <wp:posOffset>10160</wp:posOffset>
                </wp:positionV>
                <wp:extent cx="124460" cy="182880"/>
                <wp:effectExtent l="0" t="0" r="27940" b="26670"/>
                <wp:wrapNone/>
                <wp:docPr id="954" name="Textfeld 9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9A4AB7" w:rsidP="00882FB6">
                            <w:pPr>
                              <w:rPr>
                                <w:color w:val="548DD4" w:themeColor="text2" w:themeTint="99"/>
                                <w:lang w:val="de-CH"/>
                              </w:rPr>
                            </w:pPr>
                            <w:permStart w:id="634074035" w:edGrp="everyone"/>
                            <w:r>
                              <w:rPr>
                                <w:color w:val="548DD4" w:themeColor="text2" w:themeTint="99"/>
                                <w:lang w:val="de-CH"/>
                              </w:rPr>
                              <w:t xml:space="preserve">X </w:t>
                            </w:r>
                            <w:permEnd w:id="634074035"/>
                          </w:p>
                          <w:p w:rsidR="00882FB6" w:rsidRPr="00C32E46"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84360" id="Textfeld 954" o:spid="_x0000_s1070" type="#_x0000_t202" style="position:absolute;left:0;text-align:left;margin-left:56.7pt;margin-top:.8pt;width:9.8pt;height:14.4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">
                <v:textbox inset="0,0,0,0">
                  <w:txbxContent>
                    <w:p w:rsidR="00882FB6" w:rsidRPr="00C32E46" w:rsidRDefault="009A4AB7" w:rsidP="00882FB6">
                      <w:pPr>
                        <w:rPr>
                          <w:color w:val="548DD4" w:themeColor="text2" w:themeTint="99"/>
                          <w:lang w:val="de-CH"/>
                        </w:rPr>
                      </w:pPr>
                      <w:permStart w:id="634074035" w:edGrp="everyone"/>
                      <w:r>
                        <w:rPr>
                          <w:color w:val="548DD4" w:themeColor="text2" w:themeTint="99"/>
                          <w:lang w:val="de-CH"/>
                        </w:rPr>
                        <w:t xml:space="preserve">X </w:t>
                      </w:r>
                      <w:permEnd w:id="634074035"/>
                    </w:p>
                    <w:p w:rsidR="00882FB6" w:rsidRPr="00C32E46" w:rsidRDefault="00882FB6" w:rsidP="00882FB6">
                      <w:pPr>
                        <w:rPr>
                          <w:color w:val="548DD4" w:themeColor="text2" w:themeTint="99"/>
                          <w:lang w:val="de-CH"/>
                        </w:rPr>
                      </w:pPr>
                    </w:p>
                  </w:txbxContent>
                </v:textbox>
              </v:shape>
            </w:pict>
          </mc:Fallback>
        </mc:AlternateContent>
      </w:r>
      <w:r w:rsidRPr="00083E00">
        <w:rPr>
          <w:rFonts w:cs="Arial"/>
          <w:color w:val="000000"/>
          <w:sz w:val="22"/>
          <w:szCs w:val="22"/>
        </w:rPr>
        <w:t>Sie soll die elektrische Sicherheit gewährleisten.</w:t>
      </w:r>
    </w:p>
    <w:p w:rsidR="00882FB6" w:rsidRPr="00A61B18" w:rsidRDefault="00882FB6" w:rsidP="00882FB6">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911680" behindDoc="0" locked="0" layoutInCell="1" allowOverlap="1" wp14:anchorId="32167860" wp14:editId="2314BD57">
                <wp:simplePos x="0" y="0"/>
                <wp:positionH relativeFrom="column">
                  <wp:posOffset>717550</wp:posOffset>
                </wp:positionH>
                <wp:positionV relativeFrom="paragraph">
                  <wp:posOffset>6350</wp:posOffset>
                </wp:positionV>
                <wp:extent cx="124460" cy="182880"/>
                <wp:effectExtent l="0" t="0" r="27940" b="26670"/>
                <wp:wrapNone/>
                <wp:docPr id="955" name="Textfeld 9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882FB6" w:rsidP="00882FB6">
                            <w:pPr>
                              <w:rPr>
                                <w:color w:val="548DD4" w:themeColor="text2" w:themeTint="99"/>
                                <w:lang w:val="de-CH"/>
                              </w:rPr>
                            </w:pPr>
                            <w:permStart w:id="663561155" w:edGrp="everyone"/>
                            <w:r>
                              <w:rPr>
                                <w:color w:val="548DD4" w:themeColor="text2" w:themeTint="99"/>
                                <w:lang w:val="de-CH"/>
                              </w:rPr>
                              <w:t>_</w:t>
                            </w:r>
                            <w:permEnd w:id="663561155"/>
                          </w:p>
                          <w:p w:rsidR="00882FB6" w:rsidRPr="00C32E46"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67860" id="Textfeld 955" o:spid="_x0000_s1071" type="#_x0000_t202" style="position:absolute;left:0;text-align:left;margin-left:56.5pt;margin-top:.5pt;width:9.8pt;height:14.4pt;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">
                <v:textbox inset="0,0,0,0">
                  <w:txbxContent>
                    <w:p w:rsidR="00882FB6" w:rsidRPr="00C32E46" w:rsidRDefault="00882FB6" w:rsidP="00882FB6">
                      <w:pPr>
                        <w:rPr>
                          <w:color w:val="548DD4" w:themeColor="text2" w:themeTint="99"/>
                          <w:lang w:val="de-CH"/>
                        </w:rPr>
                      </w:pPr>
                      <w:permStart w:id="663561155" w:edGrp="everyone"/>
                      <w:r>
                        <w:rPr>
                          <w:color w:val="548DD4" w:themeColor="text2" w:themeTint="99"/>
                          <w:lang w:val="de-CH"/>
                        </w:rPr>
                        <w:t>_</w:t>
                      </w:r>
                      <w:permEnd w:id="663561155"/>
                    </w:p>
                    <w:p w:rsidR="00882FB6" w:rsidRPr="00C32E46" w:rsidRDefault="00882FB6" w:rsidP="00882FB6">
                      <w:pPr>
                        <w:rPr>
                          <w:color w:val="548DD4" w:themeColor="text2" w:themeTint="99"/>
                          <w:lang w:val="de-CH"/>
                        </w:rPr>
                      </w:pPr>
                    </w:p>
                  </w:txbxContent>
                </v:textbox>
              </v:shape>
            </w:pict>
          </mc:Fallback>
        </mc:AlternateContent>
      </w:r>
      <w:r>
        <w:rPr>
          <w:noProof/>
          <w:sz w:val="22"/>
          <w:szCs w:val="22"/>
          <w:lang w:val="en-US" w:eastAsia="en-US"/>
        </w:rPr>
        <mc:AlternateContent>
          <mc:Choice Requires="wps">
            <w:drawing>
              <wp:anchor distT="0" distB="0" distL="114300" distR="114300" simplePos="0" relativeHeight="251912704" behindDoc="0" locked="0" layoutInCell="1" allowOverlap="1" wp14:anchorId="6DB06A80" wp14:editId="23F29DAC">
                <wp:simplePos x="0" y="0"/>
                <wp:positionH relativeFrom="column">
                  <wp:posOffset>717913</wp:posOffset>
                </wp:positionH>
                <wp:positionV relativeFrom="paragraph">
                  <wp:posOffset>240030</wp:posOffset>
                </wp:positionV>
                <wp:extent cx="124460" cy="182880"/>
                <wp:effectExtent l="0" t="0" r="27940" b="26670"/>
                <wp:wrapNone/>
                <wp:docPr id="956" name="Textfeld 9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9A4AB7" w:rsidP="00882FB6">
                            <w:pPr>
                              <w:rPr>
                                <w:color w:val="548DD4" w:themeColor="text2" w:themeTint="99"/>
                                <w:lang w:val="de-CH"/>
                              </w:rPr>
                            </w:pPr>
                            <w:permStart w:id="1809909936" w:edGrp="everyone"/>
                            <w:r>
                              <w:rPr>
                                <w:color w:val="548DD4" w:themeColor="text2" w:themeTint="99"/>
                                <w:lang w:val="de-CH"/>
                              </w:rPr>
                              <w:t xml:space="preserve">X </w:t>
                            </w:r>
                            <w:permEnd w:id="1809909936"/>
                          </w:p>
                          <w:p w:rsidR="00882FB6" w:rsidRPr="005C4EC9"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06A80" id="Textfeld 956" o:spid="_x0000_s1072" type="#_x0000_t202" style="position:absolute;left:0;text-align:left;margin-left:56.55pt;margin-top:18.9pt;width:9.8pt;height:14.4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">
                <v:textbox inset="0,0,0,0">
                  <w:txbxContent>
                    <w:p w:rsidR="00882FB6" w:rsidRPr="00C32E46" w:rsidRDefault="009A4AB7" w:rsidP="00882FB6">
                      <w:pPr>
                        <w:rPr>
                          <w:color w:val="548DD4" w:themeColor="text2" w:themeTint="99"/>
                          <w:lang w:val="de-CH"/>
                        </w:rPr>
                      </w:pPr>
                      <w:permStart w:id="1809909936" w:edGrp="everyone"/>
                      <w:r>
                        <w:rPr>
                          <w:color w:val="548DD4" w:themeColor="text2" w:themeTint="99"/>
                          <w:lang w:val="de-CH"/>
                        </w:rPr>
                        <w:t xml:space="preserve">X </w:t>
                      </w:r>
                      <w:permEnd w:id="1809909936"/>
                    </w:p>
                    <w:p w:rsidR="00882FB6" w:rsidRPr="005C4EC9" w:rsidRDefault="00882FB6" w:rsidP="00882FB6">
                      <w:pPr>
                        <w:rPr>
                          <w:color w:val="548DD4" w:themeColor="text2" w:themeTint="99"/>
                          <w:lang w:val="de-CH"/>
                        </w:rPr>
                      </w:pPr>
                    </w:p>
                  </w:txbxContent>
                </v:textbox>
              </v:shape>
            </w:pict>
          </mc:Fallback>
        </mc:AlternateContent>
      </w:r>
      <w:r w:rsidRPr="00083E00">
        <w:rPr>
          <w:rFonts w:cs="Arial"/>
          <w:color w:val="000000"/>
          <w:sz w:val="22"/>
          <w:szCs w:val="22"/>
        </w:rPr>
        <w:t>Sie kann gelegentlich erfolgen.</w:t>
      </w:r>
    </w:p>
    <w:p w:rsidR="00882FB6" w:rsidRPr="00083E00" w:rsidRDefault="00882FB6" w:rsidP="00882FB6">
      <w:pPr>
        <w:pStyle w:val="Textkrper-Zeileneinzug"/>
        <w:numPr>
          <w:ilvl w:val="0"/>
          <w:numId w:val="2"/>
        </w:numPr>
        <w:ind w:left="1560" w:hanging="426"/>
        <w:rPr>
          <w:sz w:val="22"/>
          <w:szCs w:val="22"/>
        </w:rPr>
      </w:pPr>
      <w:r w:rsidRPr="00083E00">
        <w:rPr>
          <w:rFonts w:cs="Arial"/>
          <w:color w:val="000000"/>
          <w:sz w:val="22"/>
          <w:szCs w:val="22"/>
        </w:rPr>
        <w:t>Sie besteht aus Sichtprüfung, Probelauf und Messung.</w:t>
      </w:r>
    </w:p>
    <w:p w:rsidR="00882FB6" w:rsidRPr="00083E00" w:rsidRDefault="00882FB6" w:rsidP="00882FB6">
      <w:pPr>
        <w:pStyle w:val="Textkrper-Zeileneinzug"/>
        <w:numPr>
          <w:ilvl w:val="0"/>
          <w:numId w:val="2"/>
        </w:numPr>
        <w:ind w:left="1560" w:hanging="426"/>
        <w:rPr>
          <w:sz w:val="22"/>
          <w:szCs w:val="22"/>
        </w:rPr>
      </w:pPr>
      <w:r>
        <w:rPr>
          <w:rFonts w:ascii="Comic Sans MS" w:hAnsi="Comic Sans MS" w:cs="Arial"/>
          <w:noProof/>
          <w:sz w:val="22"/>
          <w:szCs w:val="22"/>
          <w:lang w:val="en-US" w:eastAsia="en-US"/>
        </w:rPr>
        <mc:AlternateContent>
          <mc:Choice Requires="wps">
            <w:drawing>
              <wp:anchor distT="0" distB="0" distL="114300" distR="114300" simplePos="0" relativeHeight="251913728" behindDoc="0" locked="0" layoutInCell="1" allowOverlap="1" wp14:anchorId="4EB21D94" wp14:editId="2225A3CA">
                <wp:simplePos x="0" y="0"/>
                <wp:positionH relativeFrom="column">
                  <wp:posOffset>717913</wp:posOffset>
                </wp:positionH>
                <wp:positionV relativeFrom="paragraph">
                  <wp:posOffset>6350</wp:posOffset>
                </wp:positionV>
                <wp:extent cx="124460" cy="182880"/>
                <wp:effectExtent l="0" t="0" r="27940" b="26670"/>
                <wp:wrapNone/>
                <wp:docPr id="957" name="Textfeld 9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82FB6" w:rsidRPr="00C32E46" w:rsidRDefault="00882FB6" w:rsidP="00882FB6">
                            <w:pPr>
                              <w:rPr>
                                <w:color w:val="548DD4" w:themeColor="text2" w:themeTint="99"/>
                                <w:lang w:val="de-CH"/>
                              </w:rPr>
                            </w:pPr>
                            <w:permStart w:id="66545767" w:edGrp="everyone"/>
                            <w:r>
                              <w:rPr>
                                <w:color w:val="548DD4" w:themeColor="text2" w:themeTint="99"/>
                                <w:lang w:val="de-CH"/>
                              </w:rPr>
                              <w:t>_</w:t>
                            </w:r>
                            <w:permEnd w:id="66545767"/>
                          </w:p>
                          <w:p w:rsidR="00882FB6" w:rsidRPr="00C32E46" w:rsidRDefault="00882FB6" w:rsidP="00882FB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21D94" id="Textfeld 957" o:spid="_x0000_s1073" type="#_x0000_t202" style="position:absolute;left:0;text-align:left;margin-left:56.55pt;margin-top:.5pt;width:9.8pt;height:14.4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">
                <v:textbox inset="0,0,0,0">
                  <w:txbxContent>
                    <w:p w:rsidR="00882FB6" w:rsidRPr="00C32E46" w:rsidRDefault="00882FB6" w:rsidP="00882FB6">
                      <w:pPr>
                        <w:rPr>
                          <w:color w:val="548DD4" w:themeColor="text2" w:themeTint="99"/>
                          <w:lang w:val="de-CH"/>
                        </w:rPr>
                      </w:pPr>
                      <w:permStart w:id="66545767" w:edGrp="everyone"/>
                      <w:r>
                        <w:rPr>
                          <w:color w:val="548DD4" w:themeColor="text2" w:themeTint="99"/>
                          <w:lang w:val="de-CH"/>
                        </w:rPr>
                        <w:t>_</w:t>
                      </w:r>
                      <w:permEnd w:id="66545767"/>
                    </w:p>
                    <w:p w:rsidR="00882FB6" w:rsidRPr="00C32E46" w:rsidRDefault="00882FB6" w:rsidP="00882FB6">
                      <w:pPr>
                        <w:rPr>
                          <w:color w:val="548DD4" w:themeColor="text2" w:themeTint="99"/>
                          <w:lang w:val="de-CH"/>
                        </w:rPr>
                      </w:pPr>
                    </w:p>
                  </w:txbxContent>
                </v:textbox>
              </v:shape>
            </w:pict>
          </mc:Fallback>
        </mc:AlternateContent>
      </w:r>
      <w:r w:rsidRPr="00083E00">
        <w:rPr>
          <w:rFonts w:cs="Arial"/>
          <w:color w:val="000000"/>
          <w:sz w:val="22"/>
          <w:szCs w:val="22"/>
        </w:rPr>
        <w:t>Sie läuft vollautomatisch ohne fremde Hilfe ab.</w:t>
      </w:r>
    </w:p>
    <w:p w:rsidR="00083E00" w:rsidRPr="00882FB6" w:rsidRDefault="00083E00" w:rsidP="00083E00">
      <w:pPr>
        <w:rPr>
          <w:rFonts w:ascii="Verdana" w:hAnsi="Verdana" w:cs="Arial"/>
          <w:color w:val="000000"/>
          <w:szCs w:val="22"/>
          <w:lang w:val="de-CH"/>
        </w:rPr>
      </w:pPr>
    </w:p>
    <w:sectPr w:rsidR="00083E00" w:rsidRPr="00882FB6" w:rsidSect="00204EB4">
      <w:headerReference w:type="default" r:id="rId15"/>
      <w:footerReference w:type="default" r:id="rId16"/>
      <w:pgSz w:w="11906" w:h="16838" w:code="9"/>
      <w:pgMar w:top="851" w:right="851" w:bottom="851" w:left="1418" w:header="720" w:footer="720" w:gutter="0"/>
      <w:pgBorders>
        <w:top w:val="single" w:sz="4" w:space="0" w:color="auto"/>
        <w:left w:val="single" w:sz="4" w:space="0" w:color="auto"/>
        <w:bottom w:val="single" w:sz="4" w:space="0" w:color="auto"/>
        <w:right w:val="single" w:sz="4" w:space="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7FD" w:rsidRDefault="002307FD">
      <w:r>
        <w:separator/>
      </w:r>
    </w:p>
  </w:endnote>
  <w:endnote w:type="continuationSeparator" w:id="0">
    <w:p w:rsidR="002307FD" w:rsidRDefault="00230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330" w:rsidRPr="003821DA" w:rsidRDefault="00376330" w:rsidP="003821DA">
    <w:pPr>
      <w:rPr>
        <w:rFonts w:cs="Arial"/>
        <w:sz w:val="12"/>
        <w:szCs w:val="12"/>
      </w:rPr>
    </w:pPr>
    <w:r w:rsidRPr="003821DA">
      <w:rPr>
        <w:rFonts w:cs="Arial"/>
        <w:sz w:val="12"/>
        <w:szCs w:val="12"/>
        <w:lang w:val="de-CH"/>
      </w:rPr>
      <w:t xml:space="preserve">Datum: </w:t>
    </w:r>
    <w:r w:rsidR="00A62417" w:rsidRPr="003821DA">
      <w:rPr>
        <w:rFonts w:cs="Arial"/>
        <w:sz w:val="12"/>
        <w:szCs w:val="12"/>
        <w:lang w:val="de-CH"/>
      </w:rPr>
      <w:fldChar w:fldCharType="begin"/>
    </w:r>
    <w:r w:rsidRPr="003821DA">
      <w:rPr>
        <w:rFonts w:cs="Arial"/>
        <w:sz w:val="12"/>
        <w:szCs w:val="12"/>
        <w:lang w:val="de-CH"/>
      </w:rPr>
      <w:instrText xml:space="preserve"> DATE \@ "dd.MM.yy" </w:instrText>
    </w:r>
    <w:r w:rsidR="00A62417" w:rsidRPr="003821DA">
      <w:rPr>
        <w:rFonts w:cs="Arial"/>
        <w:sz w:val="12"/>
        <w:szCs w:val="12"/>
        <w:lang w:val="de-CH"/>
      </w:rPr>
      <w:fldChar w:fldCharType="separate"/>
    </w:r>
    <w:r w:rsidR="0003641F">
      <w:rPr>
        <w:rFonts w:cs="Arial"/>
        <w:noProof/>
        <w:sz w:val="12"/>
        <w:szCs w:val="12"/>
        <w:lang w:val="de-CH"/>
      </w:rPr>
      <w:t>14.11.17</w:t>
    </w:r>
    <w:r w:rsidR="00A62417" w:rsidRPr="003821DA">
      <w:rPr>
        <w:rFonts w:cs="Arial"/>
        <w:sz w:val="12"/>
        <w:szCs w:val="12"/>
        <w:lang w:val="de-CH"/>
      </w:rPr>
      <w:fldChar w:fldCharType="end"/>
    </w:r>
    <w:r w:rsidRPr="003821DA">
      <w:rPr>
        <w:rFonts w:cs="Arial"/>
        <w:sz w:val="12"/>
        <w:szCs w:val="12"/>
        <w:lang w:val="de-CH"/>
      </w:rPr>
      <w:t xml:space="preserve"> / © </w:t>
    </w:r>
    <w:r w:rsidR="00192FEE">
      <w:rPr>
        <w:rFonts w:cs="Arial"/>
        <w:sz w:val="12"/>
        <w:szCs w:val="12"/>
        <w:lang w:val="de-CH"/>
      </w:rPr>
      <w:t>by</w:t>
    </w:r>
    <w:r w:rsidRPr="003821DA">
      <w:rPr>
        <w:rFonts w:cs="Arial"/>
        <w:sz w:val="12"/>
        <w:szCs w:val="12"/>
        <w:lang w:val="de-CH"/>
      </w:rPr>
      <w:t xml:space="preserve"> Roman Moser</w:t>
    </w:r>
    <w:r w:rsidRPr="003821DA">
      <w:rPr>
        <w:rFonts w:cs="Arial"/>
        <w:sz w:val="12"/>
        <w:szCs w:val="12"/>
        <w:lang w:val="de-CH"/>
      </w:rPr>
      <w:tab/>
    </w:r>
    <w:r w:rsidRPr="003821DA">
      <w:rPr>
        <w:rFonts w:cs="Arial"/>
        <w:sz w:val="12"/>
        <w:szCs w:val="12"/>
        <w:lang w:val="de-CH"/>
      </w:rPr>
      <w:tab/>
      <w:t xml:space="preserve"> </w:t>
    </w:r>
    <w:r>
      <w:rPr>
        <w:rFonts w:cs="Arial"/>
        <w:sz w:val="12"/>
        <w:szCs w:val="12"/>
        <w:lang w:val="de-CH"/>
      </w:rPr>
      <w:tab/>
    </w:r>
    <w:r>
      <w:rPr>
        <w:rFonts w:cs="Arial"/>
        <w:sz w:val="12"/>
        <w:szCs w:val="12"/>
        <w:lang w:val="de-CH"/>
      </w:rPr>
      <w:tab/>
    </w:r>
    <w:r w:rsidR="00192FEE">
      <w:rPr>
        <w:rFonts w:cs="Arial"/>
        <w:sz w:val="12"/>
        <w:szCs w:val="12"/>
        <w:lang w:val="de-CH"/>
      </w:rPr>
      <w:t xml:space="preserve">                             </w:t>
    </w:r>
    <w:r>
      <w:rPr>
        <w:rFonts w:cs="Arial"/>
        <w:sz w:val="12"/>
        <w:szCs w:val="12"/>
        <w:lang w:val="de-CH"/>
      </w:rPr>
      <w:tab/>
    </w:r>
    <w:r>
      <w:rPr>
        <w:rFonts w:cs="Arial"/>
        <w:sz w:val="12"/>
        <w:szCs w:val="12"/>
        <w:lang w:val="de-CH"/>
      </w:rPr>
      <w:tab/>
    </w:r>
    <w:r>
      <w:rPr>
        <w:rFonts w:cs="Arial"/>
        <w:sz w:val="12"/>
        <w:szCs w:val="12"/>
        <w:lang w:val="de-CH"/>
      </w:rPr>
      <w:tab/>
    </w:r>
    <w:r>
      <w:rPr>
        <w:rFonts w:cs="Arial"/>
        <w:sz w:val="12"/>
        <w:szCs w:val="12"/>
        <w:lang w:val="de-CH"/>
      </w:rPr>
      <w:tab/>
    </w:r>
    <w:r>
      <w:rPr>
        <w:rFonts w:cs="Arial"/>
        <w:sz w:val="12"/>
        <w:szCs w:val="12"/>
        <w:lang w:val="de-CH"/>
      </w:rPr>
      <w:tab/>
    </w:r>
    <w:r>
      <w:rPr>
        <w:rFonts w:cs="Arial"/>
        <w:sz w:val="12"/>
        <w:szCs w:val="12"/>
        <w:lang w:val="de-CH"/>
      </w:rPr>
      <w:tab/>
    </w:r>
    <w:r w:rsidRPr="003821DA">
      <w:rPr>
        <w:rFonts w:cs="Arial"/>
        <w:sz w:val="12"/>
        <w:szCs w:val="12"/>
        <w:lang w:val="de-CH"/>
      </w:rPr>
      <w:t xml:space="preserve">Seite: </w:t>
    </w:r>
    <w:sdt>
      <w:sdtPr>
        <w:rPr>
          <w:rFonts w:cs="Arial"/>
          <w:sz w:val="12"/>
          <w:szCs w:val="12"/>
        </w:rPr>
        <w:id w:val="14478487"/>
        <w:docPartObj>
          <w:docPartGallery w:val="Page Numbers (Margins)"/>
          <w:docPartUnique/>
        </w:docPartObj>
      </w:sdtPr>
      <w:sdtEndPr/>
      <w:sdtContent>
        <w:sdt>
          <w:sdtPr>
            <w:rPr>
              <w:rFonts w:cs="Arial"/>
              <w:sz w:val="12"/>
              <w:szCs w:val="12"/>
            </w:rPr>
            <w:id w:val="107640144"/>
            <w:docPartObj>
              <w:docPartGallery w:val="Page Numbers (Margins)"/>
              <w:docPartUnique/>
            </w:docPartObj>
          </w:sdtPr>
          <w:sdtEndPr/>
          <w:sdtContent>
            <w:r w:rsidR="00A62417" w:rsidRPr="003821DA">
              <w:rPr>
                <w:rFonts w:cs="Arial"/>
                <w:sz w:val="12"/>
                <w:szCs w:val="12"/>
              </w:rPr>
              <w:fldChar w:fldCharType="begin"/>
            </w:r>
            <w:r w:rsidRPr="003821DA">
              <w:rPr>
                <w:rFonts w:cs="Arial"/>
                <w:sz w:val="12"/>
                <w:szCs w:val="12"/>
              </w:rPr>
              <w:instrText xml:space="preserve"> PAGE   \* MERGEFORMAT </w:instrText>
            </w:r>
            <w:r w:rsidR="00A62417" w:rsidRPr="003821DA">
              <w:rPr>
                <w:rFonts w:cs="Arial"/>
                <w:sz w:val="12"/>
                <w:szCs w:val="12"/>
              </w:rPr>
              <w:fldChar w:fldCharType="separate"/>
            </w:r>
            <w:r w:rsidR="0003641F">
              <w:rPr>
                <w:rFonts w:cs="Arial"/>
                <w:noProof/>
                <w:sz w:val="12"/>
                <w:szCs w:val="12"/>
              </w:rPr>
              <w:t>2</w:t>
            </w:r>
            <w:r w:rsidR="00A62417" w:rsidRPr="003821DA">
              <w:rPr>
                <w:rFonts w:cs="Arial"/>
                <w:sz w:val="12"/>
                <w:szCs w:val="12"/>
              </w:rPr>
              <w:fldChar w:fldCharType="end"/>
            </w:r>
          </w:sdtContent>
        </w:sdt>
      </w:sdtContent>
    </w:sdt>
    <w:r w:rsidRPr="003821DA">
      <w:rPr>
        <w:rStyle w:val="Seitenzahl"/>
        <w:rFonts w:cs="Arial"/>
        <w:sz w:val="12"/>
        <w:szCs w:val="12"/>
      </w:rPr>
      <w:br/>
      <w:t xml:space="preserve">Datei: </w:t>
    </w:r>
    <w:r w:rsidR="00A62417" w:rsidRPr="003821DA">
      <w:rPr>
        <w:rStyle w:val="Seitenzahl"/>
        <w:rFonts w:cs="Arial"/>
        <w:snapToGrid w:val="0"/>
        <w:sz w:val="12"/>
        <w:szCs w:val="12"/>
      </w:rPr>
      <w:fldChar w:fldCharType="begin"/>
    </w:r>
    <w:r w:rsidRPr="003821DA">
      <w:rPr>
        <w:rStyle w:val="Seitenzahl"/>
        <w:rFonts w:cs="Arial"/>
        <w:snapToGrid w:val="0"/>
        <w:sz w:val="12"/>
        <w:szCs w:val="12"/>
      </w:rPr>
      <w:instrText xml:space="preserve"> FILENAME </w:instrText>
    </w:r>
    <w:r w:rsidR="00A62417" w:rsidRPr="003821DA">
      <w:rPr>
        <w:rStyle w:val="Seitenzahl"/>
        <w:rFonts w:cs="Arial"/>
        <w:snapToGrid w:val="0"/>
        <w:sz w:val="12"/>
        <w:szCs w:val="12"/>
      </w:rPr>
      <w:fldChar w:fldCharType="separate"/>
    </w:r>
    <w:r w:rsidR="005E44C1">
      <w:rPr>
        <w:rStyle w:val="Seitenzahl"/>
        <w:rFonts w:cs="Arial"/>
        <w:noProof/>
        <w:snapToGrid w:val="0"/>
        <w:sz w:val="12"/>
        <w:szCs w:val="12"/>
      </w:rPr>
      <w:t>AUF3.4.6_Sicherheit_BLEx</w:t>
    </w:r>
    <w:r w:rsidR="00A62417" w:rsidRPr="003821DA">
      <w:rPr>
        <w:rStyle w:val="Seitenzahl"/>
        <w:rFonts w:cs="Arial"/>
        <w:snapToGrid w:val="0"/>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7FD" w:rsidRDefault="002307FD">
      <w:r>
        <w:separator/>
      </w:r>
    </w:p>
  </w:footnote>
  <w:footnote w:type="continuationSeparator" w:id="0">
    <w:p w:rsidR="002307FD" w:rsidRDefault="002307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560"/>
      <w:gridCol w:w="6095"/>
      <w:gridCol w:w="850"/>
    </w:tblGrid>
    <w:tr w:rsidR="00376330" w:rsidTr="001F7374">
      <w:trPr>
        <w:cantSplit/>
        <w:trHeight w:val="320"/>
      </w:trPr>
      <w:tc>
        <w:tcPr>
          <w:tcW w:w="1134" w:type="dxa"/>
          <w:vMerge w:val="restart"/>
          <w:tcBorders>
            <w:top w:val="single" w:sz="4" w:space="0" w:color="auto"/>
            <w:left w:val="single" w:sz="4" w:space="0" w:color="auto"/>
            <w:bottom w:val="single" w:sz="8" w:space="0" w:color="auto"/>
            <w:right w:val="nil"/>
          </w:tcBorders>
        </w:tcPr>
        <w:p w:rsidR="00376330" w:rsidRDefault="00376330" w:rsidP="00427EE6">
          <w:pPr>
            <w:pStyle w:val="Kopfzeile"/>
          </w:pPr>
          <w:r>
            <w:rPr>
              <w:noProof/>
              <w:lang w:val="en-US" w:eastAsia="en-US"/>
            </w:rPr>
            <w:drawing>
              <wp:inline distT="0" distB="0" distL="0" distR="0" wp14:anchorId="183406BF" wp14:editId="1EF38270">
                <wp:extent cx="629285" cy="409575"/>
                <wp:effectExtent l="19050" t="0" r="0"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9285" cy="409575"/>
                        </a:xfrm>
                        <a:prstGeom prst="rect">
                          <a:avLst/>
                        </a:prstGeom>
                        <a:noFill/>
                        <a:ln w="9525">
                          <a:noFill/>
                          <a:miter lim="800000"/>
                          <a:headEnd/>
                          <a:tailEnd/>
                        </a:ln>
                      </pic:spPr>
                    </pic:pic>
                  </a:graphicData>
                </a:graphic>
              </wp:inline>
            </w:drawing>
          </w:r>
        </w:p>
      </w:tc>
      <w:tc>
        <w:tcPr>
          <w:tcW w:w="1560" w:type="dxa"/>
          <w:tcBorders>
            <w:top w:val="single" w:sz="4" w:space="0" w:color="auto"/>
            <w:left w:val="single" w:sz="8" w:space="0" w:color="auto"/>
            <w:bottom w:val="nil"/>
            <w:right w:val="single" w:sz="8" w:space="0" w:color="auto"/>
          </w:tcBorders>
        </w:tcPr>
        <w:p w:rsidR="00376330" w:rsidRDefault="00376330" w:rsidP="00427EE6">
          <w:pPr>
            <w:pStyle w:val="Kopfzeile"/>
          </w:pPr>
          <w:r>
            <w:t>Fach:</w:t>
          </w:r>
        </w:p>
      </w:tc>
      <w:tc>
        <w:tcPr>
          <w:tcW w:w="6095" w:type="dxa"/>
          <w:tcBorders>
            <w:top w:val="single" w:sz="4" w:space="0" w:color="auto"/>
            <w:left w:val="nil"/>
            <w:bottom w:val="nil"/>
            <w:right w:val="single" w:sz="8" w:space="0" w:color="auto"/>
          </w:tcBorders>
        </w:tcPr>
        <w:p w:rsidR="00376330" w:rsidRDefault="00376330" w:rsidP="00427EE6">
          <w:pPr>
            <w:pStyle w:val="Kopfzeile"/>
          </w:pPr>
          <w:r>
            <w:t>Arbeitsblatt:</w:t>
          </w:r>
        </w:p>
      </w:tc>
      <w:tc>
        <w:tcPr>
          <w:tcW w:w="850" w:type="dxa"/>
          <w:tcBorders>
            <w:top w:val="single" w:sz="4" w:space="0" w:color="auto"/>
            <w:left w:val="nil"/>
            <w:bottom w:val="nil"/>
            <w:right w:val="single" w:sz="4" w:space="0" w:color="auto"/>
          </w:tcBorders>
        </w:tcPr>
        <w:p w:rsidR="00376330" w:rsidRDefault="00376330" w:rsidP="00427EE6">
          <w:pPr>
            <w:pStyle w:val="Kopfzeile"/>
          </w:pPr>
          <w:r>
            <w:t>Beruf:</w:t>
          </w:r>
        </w:p>
      </w:tc>
    </w:tr>
    <w:tr w:rsidR="00376330" w:rsidTr="001F7374">
      <w:trPr>
        <w:cantSplit/>
      </w:trPr>
      <w:tc>
        <w:tcPr>
          <w:tcW w:w="1134" w:type="dxa"/>
          <w:vMerge/>
          <w:tcBorders>
            <w:top w:val="single" w:sz="8" w:space="0" w:color="auto"/>
            <w:left w:val="single" w:sz="4" w:space="0" w:color="auto"/>
            <w:bottom w:val="single" w:sz="8" w:space="0" w:color="auto"/>
            <w:right w:val="nil"/>
          </w:tcBorders>
        </w:tcPr>
        <w:p w:rsidR="00376330" w:rsidRDefault="00376330" w:rsidP="00427EE6">
          <w:pPr>
            <w:pStyle w:val="Kopfzeile"/>
            <w:spacing w:before="20" w:after="60"/>
            <w:rPr>
              <w:b/>
              <w:sz w:val="24"/>
            </w:rPr>
          </w:pPr>
        </w:p>
      </w:tc>
      <w:tc>
        <w:tcPr>
          <w:tcW w:w="1560" w:type="dxa"/>
          <w:tcBorders>
            <w:top w:val="nil"/>
            <w:left w:val="single" w:sz="8" w:space="0" w:color="auto"/>
            <w:bottom w:val="single" w:sz="8" w:space="0" w:color="auto"/>
            <w:right w:val="single" w:sz="8" w:space="0" w:color="auto"/>
          </w:tcBorders>
        </w:tcPr>
        <w:p w:rsidR="00376330" w:rsidRDefault="00376330" w:rsidP="00427EE6">
          <w:pPr>
            <w:pStyle w:val="Kopfzeile"/>
            <w:spacing w:before="20" w:after="60"/>
            <w:rPr>
              <w:b/>
              <w:sz w:val="24"/>
            </w:rPr>
          </w:pPr>
          <w:r>
            <w:rPr>
              <w:b/>
              <w:sz w:val="24"/>
            </w:rPr>
            <w:t>Automation</w:t>
          </w:r>
        </w:p>
      </w:tc>
      <w:tc>
        <w:tcPr>
          <w:tcW w:w="6095" w:type="dxa"/>
          <w:tcBorders>
            <w:top w:val="nil"/>
            <w:left w:val="nil"/>
            <w:bottom w:val="single" w:sz="8" w:space="0" w:color="auto"/>
            <w:right w:val="single" w:sz="8" w:space="0" w:color="auto"/>
          </w:tcBorders>
        </w:tcPr>
        <w:p w:rsidR="00376330" w:rsidRDefault="00882FB6" w:rsidP="002B61EE">
          <w:pPr>
            <w:pStyle w:val="Kopfzeile"/>
            <w:spacing w:before="20" w:after="60"/>
            <w:rPr>
              <w:b/>
              <w:sz w:val="24"/>
            </w:rPr>
          </w:pPr>
          <w:r>
            <w:rPr>
              <w:b/>
              <w:sz w:val="24"/>
            </w:rPr>
            <w:t>Funktionale Sicherheit von Maschinensteuerungen</w:t>
          </w:r>
        </w:p>
      </w:tc>
      <w:tc>
        <w:tcPr>
          <w:tcW w:w="850" w:type="dxa"/>
          <w:tcBorders>
            <w:top w:val="nil"/>
            <w:left w:val="nil"/>
            <w:bottom w:val="single" w:sz="8" w:space="0" w:color="auto"/>
            <w:right w:val="single" w:sz="4" w:space="0" w:color="auto"/>
          </w:tcBorders>
        </w:tcPr>
        <w:p w:rsidR="00376330" w:rsidRDefault="00376330" w:rsidP="00083E00">
          <w:pPr>
            <w:pStyle w:val="Kopfzeile"/>
            <w:spacing w:before="20" w:after="60"/>
          </w:pPr>
          <w:r>
            <w:rPr>
              <w:b/>
              <w:sz w:val="24"/>
            </w:rPr>
            <w:t>AU</w:t>
          </w:r>
          <w:r w:rsidR="00083E00">
            <w:rPr>
              <w:b/>
              <w:sz w:val="24"/>
            </w:rPr>
            <w:t>3</w:t>
          </w:r>
        </w:p>
      </w:tc>
    </w:tr>
  </w:tbl>
  <w:p w:rsidR="00376330" w:rsidRPr="00AE31CB" w:rsidRDefault="00376330" w:rsidP="00AE31C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00E70"/>
    <w:multiLevelType w:val="hybridMultilevel"/>
    <w:tmpl w:val="03F40780"/>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CE4105"/>
    <w:multiLevelType w:val="hybridMultilevel"/>
    <w:tmpl w:val="39223904"/>
    <w:lvl w:ilvl="0" w:tplc="E56056D4">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0C3824"/>
    <w:multiLevelType w:val="hybridMultilevel"/>
    <w:tmpl w:val="F96A0748"/>
    <w:lvl w:ilvl="0" w:tplc="FAD21582">
      <w:numFmt w:val="bullet"/>
      <w:lvlText w:val=""/>
      <w:lvlJc w:val="left"/>
      <w:pPr>
        <w:ind w:left="1789" w:hanging="360"/>
      </w:pPr>
      <w:rPr>
        <w:rFonts w:ascii="Symbol" w:eastAsia="Times New Roman" w:hAnsi="Symbol" w:cs="Times New Roman" w:hint="default"/>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3" w15:restartNumberingAfterBreak="0">
    <w:nsid w:val="23290346"/>
    <w:multiLevelType w:val="hybridMultilevel"/>
    <w:tmpl w:val="7C540F28"/>
    <w:lvl w:ilvl="0" w:tplc="D4BA9450">
      <w:start w:val="20"/>
      <w:numFmt w:val="bullet"/>
      <w:lvlText w:val="-"/>
      <w:lvlJc w:val="left"/>
      <w:pPr>
        <w:tabs>
          <w:tab w:val="num" w:pos="720"/>
        </w:tabs>
        <w:ind w:left="720" w:hanging="360"/>
      </w:pPr>
      <w:rPr>
        <w:rFonts w:ascii="Comic Sans MS" w:eastAsia="Times New Roman" w:hAnsi="Comic Sans MS" w:cs="Times New Roman" w:hint="default"/>
        <w:color w:val="auto"/>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0D2390"/>
    <w:multiLevelType w:val="hybridMultilevel"/>
    <w:tmpl w:val="1FAC92DA"/>
    <w:lvl w:ilvl="0" w:tplc="DE2854A8">
      <w:start w:val="1"/>
      <w:numFmt w:val="decimal"/>
      <w:lvlText w:val="%1)"/>
      <w:lvlJc w:val="left"/>
      <w:pPr>
        <w:tabs>
          <w:tab w:val="num" w:pos="1069"/>
        </w:tabs>
        <w:ind w:left="1069" w:hanging="360"/>
      </w:pPr>
      <w:rPr>
        <w:rFonts w:hint="default"/>
      </w:rPr>
    </w:lvl>
    <w:lvl w:ilvl="1" w:tplc="04070019">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5" w15:restartNumberingAfterBreak="0">
    <w:nsid w:val="407C0C6D"/>
    <w:multiLevelType w:val="hybridMultilevel"/>
    <w:tmpl w:val="1464AEFC"/>
    <w:lvl w:ilvl="0" w:tplc="DE2854A8">
      <w:start w:val="1"/>
      <w:numFmt w:val="decimal"/>
      <w:lvlText w:val="%1)"/>
      <w:lvlJc w:val="left"/>
      <w:pPr>
        <w:tabs>
          <w:tab w:val="num" w:pos="1069"/>
        </w:tabs>
        <w:ind w:left="1069" w:hanging="360"/>
      </w:pPr>
      <w:rPr>
        <w:rFonts w:hint="default"/>
      </w:rPr>
    </w:lvl>
    <w:lvl w:ilvl="1" w:tplc="04070019">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6" w15:restartNumberingAfterBreak="0">
    <w:nsid w:val="41BD377B"/>
    <w:multiLevelType w:val="hybridMultilevel"/>
    <w:tmpl w:val="60667DD6"/>
    <w:lvl w:ilvl="0" w:tplc="D4BA9450">
      <w:start w:val="20"/>
      <w:numFmt w:val="bullet"/>
      <w:lvlText w:val="-"/>
      <w:lvlJc w:val="left"/>
      <w:pPr>
        <w:ind w:left="1789" w:hanging="360"/>
      </w:pPr>
      <w:rPr>
        <w:rFonts w:ascii="Comic Sans MS" w:eastAsia="Times New Roman" w:hAnsi="Comic Sans MS" w:cs="Times New Roman" w:hint="default"/>
        <w:color w:val="auto"/>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7" w15:restartNumberingAfterBreak="0">
    <w:nsid w:val="6C65293D"/>
    <w:multiLevelType w:val="hybridMultilevel"/>
    <w:tmpl w:val="1464AEFC"/>
    <w:lvl w:ilvl="0" w:tplc="DE2854A8">
      <w:start w:val="1"/>
      <w:numFmt w:val="decimal"/>
      <w:lvlText w:val="%1)"/>
      <w:lvlJc w:val="left"/>
      <w:pPr>
        <w:tabs>
          <w:tab w:val="num" w:pos="1069"/>
        </w:tabs>
        <w:ind w:left="1069" w:hanging="360"/>
      </w:pPr>
      <w:rPr>
        <w:rFonts w:hint="default"/>
      </w:rPr>
    </w:lvl>
    <w:lvl w:ilvl="1" w:tplc="04070019">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8" w15:restartNumberingAfterBreak="0">
    <w:nsid w:val="768051C8"/>
    <w:multiLevelType w:val="hybridMultilevel"/>
    <w:tmpl w:val="1A2EAFB4"/>
    <w:lvl w:ilvl="0" w:tplc="04070011">
      <w:start w:val="1"/>
      <w:numFmt w:val="decimal"/>
      <w:lvlText w:val="%1)"/>
      <w:lvlJc w:val="left"/>
      <w:pPr>
        <w:tabs>
          <w:tab w:val="num" w:pos="720"/>
        </w:tabs>
        <w:ind w:left="720" w:hanging="360"/>
      </w:pPr>
      <w:rPr>
        <w:rFonts w:hint="default"/>
      </w:rPr>
    </w:lvl>
    <w:lvl w:ilvl="1" w:tplc="0807000F">
      <w:start w:val="1"/>
      <w:numFmt w:val="decimal"/>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6"/>
  </w:num>
  <w:num w:numId="4">
    <w:abstractNumId w:val="8"/>
  </w:num>
  <w:num w:numId="5">
    <w:abstractNumId w:val="0"/>
  </w:num>
  <w:num w:numId="6">
    <w:abstractNumId w:val="4"/>
  </w:num>
  <w:num w:numId="7">
    <w:abstractNumId w:val="3"/>
  </w:num>
  <w:num w:numId="8">
    <w:abstractNumId w:val="1"/>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lignBordersAndEdges/>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vuAD7djuUNeV8Zt1X4kMea7KVYc=" w:salt="o1iMsDuTDfWKM+I4SaDzgg=="/>
  <w:defaultTabStop w:val="709"/>
  <w:autoHyphenation/>
  <w:hyphenationZone w:val="425"/>
  <w:doNotHyphenateCaps/>
  <w:drawingGridHorizontalSpacing w:val="45"/>
  <w:drawingGridVerticalSpacing w:val="45"/>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5C1"/>
    <w:rsid w:val="000057B0"/>
    <w:rsid w:val="00013C0D"/>
    <w:rsid w:val="00024B16"/>
    <w:rsid w:val="00026946"/>
    <w:rsid w:val="00027C13"/>
    <w:rsid w:val="00030116"/>
    <w:rsid w:val="00034081"/>
    <w:rsid w:val="00035620"/>
    <w:rsid w:val="0003641F"/>
    <w:rsid w:val="00046030"/>
    <w:rsid w:val="00060067"/>
    <w:rsid w:val="00060C5C"/>
    <w:rsid w:val="000755F3"/>
    <w:rsid w:val="000765DD"/>
    <w:rsid w:val="00083E00"/>
    <w:rsid w:val="00086065"/>
    <w:rsid w:val="00086D1B"/>
    <w:rsid w:val="00091327"/>
    <w:rsid w:val="000B1698"/>
    <w:rsid w:val="000B49E2"/>
    <w:rsid w:val="000C0796"/>
    <w:rsid w:val="000C1949"/>
    <w:rsid w:val="000D4563"/>
    <w:rsid w:val="000D4B80"/>
    <w:rsid w:val="000D5BE9"/>
    <w:rsid w:val="000D6A3D"/>
    <w:rsid w:val="000E0DC3"/>
    <w:rsid w:val="000E6A20"/>
    <w:rsid w:val="000F11F2"/>
    <w:rsid w:val="000F31D6"/>
    <w:rsid w:val="000F711C"/>
    <w:rsid w:val="00101317"/>
    <w:rsid w:val="00101820"/>
    <w:rsid w:val="00105803"/>
    <w:rsid w:val="00112D0E"/>
    <w:rsid w:val="00114B92"/>
    <w:rsid w:val="00116130"/>
    <w:rsid w:val="00116D48"/>
    <w:rsid w:val="00116FB3"/>
    <w:rsid w:val="0013488E"/>
    <w:rsid w:val="00136E67"/>
    <w:rsid w:val="00141F86"/>
    <w:rsid w:val="00143B3C"/>
    <w:rsid w:val="00144642"/>
    <w:rsid w:val="001458F2"/>
    <w:rsid w:val="00146750"/>
    <w:rsid w:val="00146A09"/>
    <w:rsid w:val="00173CDD"/>
    <w:rsid w:val="00174A1C"/>
    <w:rsid w:val="001764ED"/>
    <w:rsid w:val="00177D88"/>
    <w:rsid w:val="001839A8"/>
    <w:rsid w:val="00183DD9"/>
    <w:rsid w:val="00184EC8"/>
    <w:rsid w:val="00192FEE"/>
    <w:rsid w:val="001957F0"/>
    <w:rsid w:val="001B05F4"/>
    <w:rsid w:val="001B539D"/>
    <w:rsid w:val="001B7A2D"/>
    <w:rsid w:val="001B7C4A"/>
    <w:rsid w:val="001C31A4"/>
    <w:rsid w:val="001C345E"/>
    <w:rsid w:val="001C4900"/>
    <w:rsid w:val="001C5307"/>
    <w:rsid w:val="001D275F"/>
    <w:rsid w:val="001D3B4E"/>
    <w:rsid w:val="001D41A1"/>
    <w:rsid w:val="001D61C6"/>
    <w:rsid w:val="001E6886"/>
    <w:rsid w:val="001E6C4B"/>
    <w:rsid w:val="001F4975"/>
    <w:rsid w:val="001F4E2C"/>
    <w:rsid w:val="001F7374"/>
    <w:rsid w:val="001F756E"/>
    <w:rsid w:val="00203CDF"/>
    <w:rsid w:val="00204EB4"/>
    <w:rsid w:val="002066CF"/>
    <w:rsid w:val="00210519"/>
    <w:rsid w:val="00211777"/>
    <w:rsid w:val="00214C3C"/>
    <w:rsid w:val="00216703"/>
    <w:rsid w:val="00223A3E"/>
    <w:rsid w:val="002307FD"/>
    <w:rsid w:val="00232230"/>
    <w:rsid w:val="00237DFF"/>
    <w:rsid w:val="0024794E"/>
    <w:rsid w:val="00251CF2"/>
    <w:rsid w:val="00262239"/>
    <w:rsid w:val="00271C9B"/>
    <w:rsid w:val="00272FCF"/>
    <w:rsid w:val="002775FF"/>
    <w:rsid w:val="0028707A"/>
    <w:rsid w:val="002946A3"/>
    <w:rsid w:val="002954D4"/>
    <w:rsid w:val="00296F97"/>
    <w:rsid w:val="00297FB9"/>
    <w:rsid w:val="002A034D"/>
    <w:rsid w:val="002B07DB"/>
    <w:rsid w:val="002B0E59"/>
    <w:rsid w:val="002B61EE"/>
    <w:rsid w:val="002B7B17"/>
    <w:rsid w:val="002C3205"/>
    <w:rsid w:val="002C4374"/>
    <w:rsid w:val="002D5DBE"/>
    <w:rsid w:val="002D7873"/>
    <w:rsid w:val="002E0D96"/>
    <w:rsid w:val="002E1656"/>
    <w:rsid w:val="002E5385"/>
    <w:rsid w:val="002E5BC7"/>
    <w:rsid w:val="002F181F"/>
    <w:rsid w:val="002F283B"/>
    <w:rsid w:val="002F4399"/>
    <w:rsid w:val="003037FE"/>
    <w:rsid w:val="00305984"/>
    <w:rsid w:val="00307B6B"/>
    <w:rsid w:val="00317E5C"/>
    <w:rsid w:val="0032298B"/>
    <w:rsid w:val="00323EB3"/>
    <w:rsid w:val="003264BC"/>
    <w:rsid w:val="00346AE4"/>
    <w:rsid w:val="003527E6"/>
    <w:rsid w:val="00354B74"/>
    <w:rsid w:val="00362553"/>
    <w:rsid w:val="00365580"/>
    <w:rsid w:val="00370650"/>
    <w:rsid w:val="0037174C"/>
    <w:rsid w:val="00376330"/>
    <w:rsid w:val="00377E50"/>
    <w:rsid w:val="003821DA"/>
    <w:rsid w:val="003845C1"/>
    <w:rsid w:val="00385F5F"/>
    <w:rsid w:val="00395668"/>
    <w:rsid w:val="003963BD"/>
    <w:rsid w:val="00397E99"/>
    <w:rsid w:val="003A24DF"/>
    <w:rsid w:val="003A3E73"/>
    <w:rsid w:val="003A44B3"/>
    <w:rsid w:val="003A77B2"/>
    <w:rsid w:val="003B5373"/>
    <w:rsid w:val="003C2735"/>
    <w:rsid w:val="003C2788"/>
    <w:rsid w:val="003C3781"/>
    <w:rsid w:val="003C4971"/>
    <w:rsid w:val="003C5200"/>
    <w:rsid w:val="003C6EF1"/>
    <w:rsid w:val="003D5368"/>
    <w:rsid w:val="003D5CA2"/>
    <w:rsid w:val="003D64CB"/>
    <w:rsid w:val="003E4495"/>
    <w:rsid w:val="003E70E4"/>
    <w:rsid w:val="003F01B5"/>
    <w:rsid w:val="003F6192"/>
    <w:rsid w:val="003F6283"/>
    <w:rsid w:val="0040249C"/>
    <w:rsid w:val="004041E3"/>
    <w:rsid w:val="00411FA2"/>
    <w:rsid w:val="004127EF"/>
    <w:rsid w:val="00416F55"/>
    <w:rsid w:val="00417F3C"/>
    <w:rsid w:val="00427EE6"/>
    <w:rsid w:val="00437AD4"/>
    <w:rsid w:val="00450E75"/>
    <w:rsid w:val="004526C9"/>
    <w:rsid w:val="00456725"/>
    <w:rsid w:val="00457677"/>
    <w:rsid w:val="00461AE7"/>
    <w:rsid w:val="00461AF2"/>
    <w:rsid w:val="00462962"/>
    <w:rsid w:val="0047233D"/>
    <w:rsid w:val="004834AF"/>
    <w:rsid w:val="00497187"/>
    <w:rsid w:val="004A137C"/>
    <w:rsid w:val="004A229B"/>
    <w:rsid w:val="004A2BCE"/>
    <w:rsid w:val="004A353F"/>
    <w:rsid w:val="004A5162"/>
    <w:rsid w:val="004A63FD"/>
    <w:rsid w:val="004B2C91"/>
    <w:rsid w:val="004B3D6B"/>
    <w:rsid w:val="004B4A8C"/>
    <w:rsid w:val="004B5F96"/>
    <w:rsid w:val="004C0A3E"/>
    <w:rsid w:val="004C2098"/>
    <w:rsid w:val="004C2F3E"/>
    <w:rsid w:val="004E2EA5"/>
    <w:rsid w:val="004E5025"/>
    <w:rsid w:val="004F127E"/>
    <w:rsid w:val="004F6606"/>
    <w:rsid w:val="004F7BE7"/>
    <w:rsid w:val="00500AE2"/>
    <w:rsid w:val="00502831"/>
    <w:rsid w:val="005056B5"/>
    <w:rsid w:val="00517E25"/>
    <w:rsid w:val="00517F7D"/>
    <w:rsid w:val="005205E7"/>
    <w:rsid w:val="005232DE"/>
    <w:rsid w:val="00531C65"/>
    <w:rsid w:val="00534799"/>
    <w:rsid w:val="00534878"/>
    <w:rsid w:val="0054166F"/>
    <w:rsid w:val="00542F61"/>
    <w:rsid w:val="00544796"/>
    <w:rsid w:val="0054571D"/>
    <w:rsid w:val="00545A6D"/>
    <w:rsid w:val="00550DBE"/>
    <w:rsid w:val="00551A37"/>
    <w:rsid w:val="0055568C"/>
    <w:rsid w:val="00561768"/>
    <w:rsid w:val="0058086B"/>
    <w:rsid w:val="00582255"/>
    <w:rsid w:val="00583290"/>
    <w:rsid w:val="00583A0D"/>
    <w:rsid w:val="005930E9"/>
    <w:rsid w:val="00596DE4"/>
    <w:rsid w:val="00596F8C"/>
    <w:rsid w:val="005A0F2B"/>
    <w:rsid w:val="005B48F7"/>
    <w:rsid w:val="005B6C9A"/>
    <w:rsid w:val="005B7326"/>
    <w:rsid w:val="005B7B44"/>
    <w:rsid w:val="005C4EC9"/>
    <w:rsid w:val="005C6692"/>
    <w:rsid w:val="005D009A"/>
    <w:rsid w:val="005D0FED"/>
    <w:rsid w:val="005E011F"/>
    <w:rsid w:val="005E04A9"/>
    <w:rsid w:val="005E2411"/>
    <w:rsid w:val="005E2886"/>
    <w:rsid w:val="005E32A4"/>
    <w:rsid w:val="005E44C1"/>
    <w:rsid w:val="005E56BB"/>
    <w:rsid w:val="005F0C6A"/>
    <w:rsid w:val="005F1289"/>
    <w:rsid w:val="005F1291"/>
    <w:rsid w:val="005F4A8C"/>
    <w:rsid w:val="005F52E4"/>
    <w:rsid w:val="005F7551"/>
    <w:rsid w:val="006040D2"/>
    <w:rsid w:val="00606BA2"/>
    <w:rsid w:val="0061203C"/>
    <w:rsid w:val="0061350C"/>
    <w:rsid w:val="00616077"/>
    <w:rsid w:val="00621619"/>
    <w:rsid w:val="00622840"/>
    <w:rsid w:val="00625A04"/>
    <w:rsid w:val="00641829"/>
    <w:rsid w:val="00642440"/>
    <w:rsid w:val="00642E3C"/>
    <w:rsid w:val="00652516"/>
    <w:rsid w:val="006669CC"/>
    <w:rsid w:val="00666B8B"/>
    <w:rsid w:val="00666C0D"/>
    <w:rsid w:val="006746B5"/>
    <w:rsid w:val="0068662F"/>
    <w:rsid w:val="00691988"/>
    <w:rsid w:val="00695323"/>
    <w:rsid w:val="00696762"/>
    <w:rsid w:val="0069765D"/>
    <w:rsid w:val="006A0A1A"/>
    <w:rsid w:val="006A25FB"/>
    <w:rsid w:val="006A7931"/>
    <w:rsid w:val="006B3389"/>
    <w:rsid w:val="006B546D"/>
    <w:rsid w:val="006B5CCF"/>
    <w:rsid w:val="006B60BB"/>
    <w:rsid w:val="006B7963"/>
    <w:rsid w:val="006E4052"/>
    <w:rsid w:val="006E4558"/>
    <w:rsid w:val="006F1FD3"/>
    <w:rsid w:val="006F3A17"/>
    <w:rsid w:val="006F4160"/>
    <w:rsid w:val="006F64F9"/>
    <w:rsid w:val="00701C43"/>
    <w:rsid w:val="00703DFA"/>
    <w:rsid w:val="00704251"/>
    <w:rsid w:val="00704B2D"/>
    <w:rsid w:val="0070679E"/>
    <w:rsid w:val="00711163"/>
    <w:rsid w:val="00712636"/>
    <w:rsid w:val="00712D71"/>
    <w:rsid w:val="00722B31"/>
    <w:rsid w:val="00743E28"/>
    <w:rsid w:val="00745D03"/>
    <w:rsid w:val="00746705"/>
    <w:rsid w:val="0074755B"/>
    <w:rsid w:val="00751A92"/>
    <w:rsid w:val="007528B6"/>
    <w:rsid w:val="00763437"/>
    <w:rsid w:val="007673F9"/>
    <w:rsid w:val="007703EC"/>
    <w:rsid w:val="00785578"/>
    <w:rsid w:val="007904E1"/>
    <w:rsid w:val="00790502"/>
    <w:rsid w:val="00793E33"/>
    <w:rsid w:val="00794F4F"/>
    <w:rsid w:val="0079759E"/>
    <w:rsid w:val="007A43E1"/>
    <w:rsid w:val="007B0E7A"/>
    <w:rsid w:val="007B401E"/>
    <w:rsid w:val="007C7B0D"/>
    <w:rsid w:val="007D24D2"/>
    <w:rsid w:val="007D5545"/>
    <w:rsid w:val="007E0C64"/>
    <w:rsid w:val="007E3CB9"/>
    <w:rsid w:val="007E4019"/>
    <w:rsid w:val="007E74C6"/>
    <w:rsid w:val="007F4DDB"/>
    <w:rsid w:val="007F6F91"/>
    <w:rsid w:val="007F7F32"/>
    <w:rsid w:val="008009D8"/>
    <w:rsid w:val="00801829"/>
    <w:rsid w:val="008048EC"/>
    <w:rsid w:val="008051FE"/>
    <w:rsid w:val="008056A1"/>
    <w:rsid w:val="00820DCC"/>
    <w:rsid w:val="008232B5"/>
    <w:rsid w:val="00824390"/>
    <w:rsid w:val="008277C0"/>
    <w:rsid w:val="00846A81"/>
    <w:rsid w:val="00851F83"/>
    <w:rsid w:val="00857E5D"/>
    <w:rsid w:val="0086615F"/>
    <w:rsid w:val="00871230"/>
    <w:rsid w:val="00871453"/>
    <w:rsid w:val="00876568"/>
    <w:rsid w:val="008813D6"/>
    <w:rsid w:val="00882FB6"/>
    <w:rsid w:val="00892031"/>
    <w:rsid w:val="00893440"/>
    <w:rsid w:val="00896554"/>
    <w:rsid w:val="008B163B"/>
    <w:rsid w:val="008B1D57"/>
    <w:rsid w:val="008B2E3E"/>
    <w:rsid w:val="008C1184"/>
    <w:rsid w:val="008C3FF9"/>
    <w:rsid w:val="008C4011"/>
    <w:rsid w:val="008C7DBD"/>
    <w:rsid w:val="008D07FF"/>
    <w:rsid w:val="00904111"/>
    <w:rsid w:val="00904DAF"/>
    <w:rsid w:val="009076CB"/>
    <w:rsid w:val="00907EA0"/>
    <w:rsid w:val="0091287E"/>
    <w:rsid w:val="0091552F"/>
    <w:rsid w:val="00917860"/>
    <w:rsid w:val="00927D3B"/>
    <w:rsid w:val="00930F7D"/>
    <w:rsid w:val="009360CF"/>
    <w:rsid w:val="00941766"/>
    <w:rsid w:val="00943E8A"/>
    <w:rsid w:val="00944173"/>
    <w:rsid w:val="009535C8"/>
    <w:rsid w:val="00955DF4"/>
    <w:rsid w:val="00961A4F"/>
    <w:rsid w:val="00963342"/>
    <w:rsid w:val="0096473F"/>
    <w:rsid w:val="00972916"/>
    <w:rsid w:val="0097365B"/>
    <w:rsid w:val="00983223"/>
    <w:rsid w:val="0098647A"/>
    <w:rsid w:val="009A4AB7"/>
    <w:rsid w:val="009A6AF6"/>
    <w:rsid w:val="009B6E86"/>
    <w:rsid w:val="009D132B"/>
    <w:rsid w:val="009D3C08"/>
    <w:rsid w:val="009D4080"/>
    <w:rsid w:val="009D54FE"/>
    <w:rsid w:val="009D63F9"/>
    <w:rsid w:val="009E4E9A"/>
    <w:rsid w:val="009F069A"/>
    <w:rsid w:val="00A03396"/>
    <w:rsid w:val="00A072D5"/>
    <w:rsid w:val="00A07586"/>
    <w:rsid w:val="00A07D5C"/>
    <w:rsid w:val="00A10095"/>
    <w:rsid w:val="00A14BA2"/>
    <w:rsid w:val="00A16B03"/>
    <w:rsid w:val="00A175A2"/>
    <w:rsid w:val="00A21D01"/>
    <w:rsid w:val="00A260CA"/>
    <w:rsid w:val="00A26598"/>
    <w:rsid w:val="00A26661"/>
    <w:rsid w:val="00A30F84"/>
    <w:rsid w:val="00A31336"/>
    <w:rsid w:val="00A411FE"/>
    <w:rsid w:val="00A44866"/>
    <w:rsid w:val="00A4523A"/>
    <w:rsid w:val="00A45C4B"/>
    <w:rsid w:val="00A54EC8"/>
    <w:rsid w:val="00A60FAC"/>
    <w:rsid w:val="00A61B18"/>
    <w:rsid w:val="00A62417"/>
    <w:rsid w:val="00A630BD"/>
    <w:rsid w:val="00A64A4A"/>
    <w:rsid w:val="00A6630E"/>
    <w:rsid w:val="00A6746B"/>
    <w:rsid w:val="00A713E0"/>
    <w:rsid w:val="00A71D7D"/>
    <w:rsid w:val="00A74F0D"/>
    <w:rsid w:val="00A82177"/>
    <w:rsid w:val="00A832F1"/>
    <w:rsid w:val="00A83640"/>
    <w:rsid w:val="00A8370C"/>
    <w:rsid w:val="00A8379D"/>
    <w:rsid w:val="00A84AA4"/>
    <w:rsid w:val="00A862CC"/>
    <w:rsid w:val="00A90F67"/>
    <w:rsid w:val="00A92838"/>
    <w:rsid w:val="00A93964"/>
    <w:rsid w:val="00AA1372"/>
    <w:rsid w:val="00AA62C3"/>
    <w:rsid w:val="00AA6A5E"/>
    <w:rsid w:val="00AA6BB8"/>
    <w:rsid w:val="00AA728B"/>
    <w:rsid w:val="00AB127D"/>
    <w:rsid w:val="00AB332D"/>
    <w:rsid w:val="00AB6D1C"/>
    <w:rsid w:val="00AB7F9F"/>
    <w:rsid w:val="00AD5437"/>
    <w:rsid w:val="00AE2E0E"/>
    <w:rsid w:val="00AE31CB"/>
    <w:rsid w:val="00AF54C8"/>
    <w:rsid w:val="00B05C30"/>
    <w:rsid w:val="00B1427A"/>
    <w:rsid w:val="00B14999"/>
    <w:rsid w:val="00B2727D"/>
    <w:rsid w:val="00B27FA9"/>
    <w:rsid w:val="00B3086D"/>
    <w:rsid w:val="00B33746"/>
    <w:rsid w:val="00B54DB8"/>
    <w:rsid w:val="00B57C60"/>
    <w:rsid w:val="00B6136C"/>
    <w:rsid w:val="00B61C4F"/>
    <w:rsid w:val="00B62248"/>
    <w:rsid w:val="00B749F0"/>
    <w:rsid w:val="00B807DE"/>
    <w:rsid w:val="00B8234E"/>
    <w:rsid w:val="00B833A2"/>
    <w:rsid w:val="00B836F1"/>
    <w:rsid w:val="00B841C6"/>
    <w:rsid w:val="00B91268"/>
    <w:rsid w:val="00B94576"/>
    <w:rsid w:val="00B94CC2"/>
    <w:rsid w:val="00B94E2F"/>
    <w:rsid w:val="00BA3C83"/>
    <w:rsid w:val="00BA77DD"/>
    <w:rsid w:val="00BB36D9"/>
    <w:rsid w:val="00BC2474"/>
    <w:rsid w:val="00BC3B91"/>
    <w:rsid w:val="00BC49A0"/>
    <w:rsid w:val="00BD3F97"/>
    <w:rsid w:val="00BD704E"/>
    <w:rsid w:val="00BE071C"/>
    <w:rsid w:val="00BE33EF"/>
    <w:rsid w:val="00BF284A"/>
    <w:rsid w:val="00BF350C"/>
    <w:rsid w:val="00C03ACF"/>
    <w:rsid w:val="00C067E8"/>
    <w:rsid w:val="00C1300C"/>
    <w:rsid w:val="00C131C1"/>
    <w:rsid w:val="00C13640"/>
    <w:rsid w:val="00C22637"/>
    <w:rsid w:val="00C24D42"/>
    <w:rsid w:val="00C251F8"/>
    <w:rsid w:val="00C32813"/>
    <w:rsid w:val="00C32E46"/>
    <w:rsid w:val="00C43BC8"/>
    <w:rsid w:val="00C55F85"/>
    <w:rsid w:val="00C6031E"/>
    <w:rsid w:val="00C64978"/>
    <w:rsid w:val="00C6687E"/>
    <w:rsid w:val="00C767F5"/>
    <w:rsid w:val="00C76B00"/>
    <w:rsid w:val="00C825C2"/>
    <w:rsid w:val="00C90591"/>
    <w:rsid w:val="00C9768C"/>
    <w:rsid w:val="00CA3BD8"/>
    <w:rsid w:val="00CC0A53"/>
    <w:rsid w:val="00CC47CF"/>
    <w:rsid w:val="00CC51C3"/>
    <w:rsid w:val="00CC7823"/>
    <w:rsid w:val="00CE073D"/>
    <w:rsid w:val="00CE07B5"/>
    <w:rsid w:val="00CE2F4D"/>
    <w:rsid w:val="00CE4C38"/>
    <w:rsid w:val="00CE66E0"/>
    <w:rsid w:val="00CF33B0"/>
    <w:rsid w:val="00CF5C5D"/>
    <w:rsid w:val="00CF7849"/>
    <w:rsid w:val="00D02377"/>
    <w:rsid w:val="00D0268B"/>
    <w:rsid w:val="00D032DA"/>
    <w:rsid w:val="00D03B05"/>
    <w:rsid w:val="00D057CE"/>
    <w:rsid w:val="00D075CF"/>
    <w:rsid w:val="00D14473"/>
    <w:rsid w:val="00D16A88"/>
    <w:rsid w:val="00D17E76"/>
    <w:rsid w:val="00D24EE7"/>
    <w:rsid w:val="00D2584C"/>
    <w:rsid w:val="00D30926"/>
    <w:rsid w:val="00D31D1D"/>
    <w:rsid w:val="00D37B6F"/>
    <w:rsid w:val="00D4103D"/>
    <w:rsid w:val="00D411DC"/>
    <w:rsid w:val="00D46612"/>
    <w:rsid w:val="00D47A0F"/>
    <w:rsid w:val="00D51066"/>
    <w:rsid w:val="00D51BC7"/>
    <w:rsid w:val="00D51FBC"/>
    <w:rsid w:val="00D5613C"/>
    <w:rsid w:val="00D563B8"/>
    <w:rsid w:val="00D6001F"/>
    <w:rsid w:val="00D601FC"/>
    <w:rsid w:val="00D61918"/>
    <w:rsid w:val="00D632BD"/>
    <w:rsid w:val="00D642D1"/>
    <w:rsid w:val="00D66E7F"/>
    <w:rsid w:val="00D70E51"/>
    <w:rsid w:val="00D73444"/>
    <w:rsid w:val="00D747F1"/>
    <w:rsid w:val="00D772F3"/>
    <w:rsid w:val="00D80E2F"/>
    <w:rsid w:val="00D860B3"/>
    <w:rsid w:val="00D9268F"/>
    <w:rsid w:val="00D96ADE"/>
    <w:rsid w:val="00DA2267"/>
    <w:rsid w:val="00DB67A7"/>
    <w:rsid w:val="00DC6922"/>
    <w:rsid w:val="00DD1501"/>
    <w:rsid w:val="00DD2381"/>
    <w:rsid w:val="00DE5737"/>
    <w:rsid w:val="00DF1400"/>
    <w:rsid w:val="00E008B6"/>
    <w:rsid w:val="00E03428"/>
    <w:rsid w:val="00E11FCA"/>
    <w:rsid w:val="00E12647"/>
    <w:rsid w:val="00E14380"/>
    <w:rsid w:val="00E20352"/>
    <w:rsid w:val="00E24998"/>
    <w:rsid w:val="00E2515B"/>
    <w:rsid w:val="00E25C3C"/>
    <w:rsid w:val="00E2615D"/>
    <w:rsid w:val="00E322B0"/>
    <w:rsid w:val="00E41D40"/>
    <w:rsid w:val="00E46F45"/>
    <w:rsid w:val="00E471F4"/>
    <w:rsid w:val="00E53718"/>
    <w:rsid w:val="00E6203B"/>
    <w:rsid w:val="00E65B43"/>
    <w:rsid w:val="00E67CB6"/>
    <w:rsid w:val="00E67E8A"/>
    <w:rsid w:val="00E70073"/>
    <w:rsid w:val="00E73D5A"/>
    <w:rsid w:val="00E803FE"/>
    <w:rsid w:val="00E82632"/>
    <w:rsid w:val="00E86325"/>
    <w:rsid w:val="00E90558"/>
    <w:rsid w:val="00E92944"/>
    <w:rsid w:val="00E95271"/>
    <w:rsid w:val="00E95DDD"/>
    <w:rsid w:val="00EA2D3A"/>
    <w:rsid w:val="00EA3483"/>
    <w:rsid w:val="00EA567B"/>
    <w:rsid w:val="00EA7286"/>
    <w:rsid w:val="00EA799A"/>
    <w:rsid w:val="00EB3CB7"/>
    <w:rsid w:val="00EC6CBB"/>
    <w:rsid w:val="00EC6E1F"/>
    <w:rsid w:val="00ED0A10"/>
    <w:rsid w:val="00ED1273"/>
    <w:rsid w:val="00ED1D8D"/>
    <w:rsid w:val="00ED4EF6"/>
    <w:rsid w:val="00ED7549"/>
    <w:rsid w:val="00EE3B64"/>
    <w:rsid w:val="00EE48FF"/>
    <w:rsid w:val="00EF5EF4"/>
    <w:rsid w:val="00F01E59"/>
    <w:rsid w:val="00F05484"/>
    <w:rsid w:val="00F1158D"/>
    <w:rsid w:val="00F12415"/>
    <w:rsid w:val="00F14ABB"/>
    <w:rsid w:val="00F221D3"/>
    <w:rsid w:val="00F26877"/>
    <w:rsid w:val="00F30C73"/>
    <w:rsid w:val="00F32981"/>
    <w:rsid w:val="00F35075"/>
    <w:rsid w:val="00F371FD"/>
    <w:rsid w:val="00F4300F"/>
    <w:rsid w:val="00F46F5D"/>
    <w:rsid w:val="00F52C41"/>
    <w:rsid w:val="00F57C94"/>
    <w:rsid w:val="00F61697"/>
    <w:rsid w:val="00F71FFA"/>
    <w:rsid w:val="00F75D5A"/>
    <w:rsid w:val="00F80FAA"/>
    <w:rsid w:val="00F82B61"/>
    <w:rsid w:val="00F946A9"/>
    <w:rsid w:val="00F9521C"/>
    <w:rsid w:val="00F963BF"/>
    <w:rsid w:val="00F968F2"/>
    <w:rsid w:val="00F96D76"/>
    <w:rsid w:val="00F97601"/>
    <w:rsid w:val="00FA2D41"/>
    <w:rsid w:val="00FA3AB8"/>
    <w:rsid w:val="00FA67FD"/>
    <w:rsid w:val="00FB0C40"/>
    <w:rsid w:val="00FB3E5F"/>
    <w:rsid w:val="00FB77F6"/>
    <w:rsid w:val="00FC6F51"/>
    <w:rsid w:val="00FD2E9A"/>
    <w:rsid w:val="00FD314C"/>
    <w:rsid w:val="00FD4E26"/>
    <w:rsid w:val="00FD6D16"/>
    <w:rsid w:val="00FE1E09"/>
    <w:rsid w:val="00FE31EF"/>
    <w:rsid w:val="00FE515D"/>
    <w:rsid w:val="00FE5646"/>
    <w:rsid w:val="00FF16D8"/>
    <w:rsid w:val="00FF30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F9D7B7A-9803-4276-95B5-73929C39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A6A5E"/>
    <w:rPr>
      <w:rFonts w:ascii="Arial" w:hAnsi="Arial"/>
      <w:sz w:val="22"/>
      <w:lang w:val="de-DE" w:eastAsia="de-DE"/>
    </w:rPr>
  </w:style>
  <w:style w:type="paragraph" w:styleId="berschrift3">
    <w:name w:val="heading 3"/>
    <w:basedOn w:val="Standard"/>
    <w:qFormat/>
    <w:rsid w:val="005A0F2B"/>
    <w:pPr>
      <w:spacing w:before="100" w:beforeAutospacing="1" w:after="100" w:afterAutospacing="1"/>
      <w:outlineLvl w:val="2"/>
    </w:pPr>
    <w:rPr>
      <w:rFonts w:cs="Arial"/>
      <w:b/>
      <w:bCs/>
      <w:color w:val="00000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A6A5E"/>
    <w:pPr>
      <w:tabs>
        <w:tab w:val="center" w:pos="4536"/>
        <w:tab w:val="right" w:pos="9072"/>
      </w:tabs>
    </w:pPr>
  </w:style>
  <w:style w:type="paragraph" w:styleId="Fuzeile">
    <w:name w:val="footer"/>
    <w:basedOn w:val="Standard"/>
    <w:rsid w:val="00AA6A5E"/>
    <w:pPr>
      <w:tabs>
        <w:tab w:val="center" w:pos="4536"/>
        <w:tab w:val="right" w:pos="9072"/>
      </w:tabs>
    </w:pPr>
  </w:style>
  <w:style w:type="character" w:styleId="Seitenzahl">
    <w:name w:val="page number"/>
    <w:basedOn w:val="Absatz-Standardschriftart"/>
    <w:rsid w:val="00AA6A5E"/>
  </w:style>
  <w:style w:type="character" w:styleId="Hyperlink">
    <w:name w:val="Hyperlink"/>
    <w:basedOn w:val="Absatz-Standardschriftart"/>
    <w:rsid w:val="00AA6A5E"/>
    <w:rPr>
      <w:color w:val="0000FF"/>
      <w:u w:val="single"/>
    </w:rPr>
  </w:style>
  <w:style w:type="character" w:styleId="BesuchterHyperlink">
    <w:name w:val="FollowedHyperlink"/>
    <w:basedOn w:val="Absatz-Standardschriftart"/>
    <w:rsid w:val="00AA6A5E"/>
    <w:rPr>
      <w:color w:val="800080"/>
      <w:u w:val="single"/>
    </w:rPr>
  </w:style>
  <w:style w:type="character" w:customStyle="1" w:styleId="standardfett1">
    <w:name w:val="standardfett1"/>
    <w:basedOn w:val="Absatz-Standardschriftart"/>
    <w:rsid w:val="005A0F2B"/>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5A0F2B"/>
    <w:rPr>
      <w:rFonts w:ascii="Verdana" w:hAnsi="Verdana" w:hint="default"/>
      <w:b w:val="0"/>
      <w:bCs w:val="0"/>
      <w:i w:val="0"/>
      <w:iCs w:val="0"/>
      <w:color w:val="000000"/>
      <w:sz w:val="15"/>
      <w:szCs w:val="15"/>
    </w:rPr>
  </w:style>
  <w:style w:type="table" w:styleId="Tabellenraster">
    <w:name w:val="Table Grid"/>
    <w:basedOn w:val="NormaleTabelle"/>
    <w:rsid w:val="00307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Zeileneinzug">
    <w:name w:val="Body Text Indent"/>
    <w:basedOn w:val="Standard"/>
    <w:link w:val="Textkrper-ZeileneinzugZchn"/>
    <w:rsid w:val="00801829"/>
    <w:pPr>
      <w:tabs>
        <w:tab w:val="left" w:pos="1560"/>
      </w:tabs>
      <w:spacing w:before="120" w:after="120"/>
      <w:ind w:left="709"/>
    </w:pPr>
    <w:rPr>
      <w:rFonts w:ascii="Verdana" w:hAnsi="Verdana"/>
      <w:sz w:val="20"/>
      <w:lang w:val="de-CH"/>
    </w:rPr>
  </w:style>
  <w:style w:type="paragraph" w:customStyle="1" w:styleId="Antwort1">
    <w:name w:val="Antwort1"/>
    <w:basedOn w:val="Textkrper-Zeileneinzug"/>
    <w:rsid w:val="00801829"/>
    <w:pPr>
      <w:tabs>
        <w:tab w:val="clear" w:pos="1560"/>
      </w:tabs>
      <w:spacing w:before="0"/>
      <w:ind w:left="1559"/>
    </w:pPr>
    <w:rPr>
      <w:i/>
      <w:iCs/>
      <w:sz w:val="24"/>
    </w:rPr>
  </w:style>
  <w:style w:type="paragraph" w:styleId="Sprechblasentext">
    <w:name w:val="Balloon Text"/>
    <w:basedOn w:val="Standard"/>
    <w:link w:val="SprechblasentextZchn"/>
    <w:rsid w:val="003E4495"/>
    <w:rPr>
      <w:rFonts w:ascii="Tahoma" w:hAnsi="Tahoma" w:cs="Tahoma"/>
      <w:sz w:val="16"/>
      <w:szCs w:val="16"/>
    </w:rPr>
  </w:style>
  <w:style w:type="character" w:customStyle="1" w:styleId="SprechblasentextZchn">
    <w:name w:val="Sprechblasentext Zchn"/>
    <w:basedOn w:val="Absatz-Standardschriftart"/>
    <w:link w:val="Sprechblasentext"/>
    <w:rsid w:val="003E4495"/>
    <w:rPr>
      <w:rFonts w:ascii="Tahoma" w:hAnsi="Tahoma" w:cs="Tahoma"/>
      <w:sz w:val="16"/>
      <w:szCs w:val="16"/>
      <w:lang w:val="de-DE" w:eastAsia="de-DE"/>
    </w:rPr>
  </w:style>
  <w:style w:type="paragraph" w:styleId="Listenabsatz">
    <w:name w:val="List Paragraph"/>
    <w:basedOn w:val="Standard"/>
    <w:uiPriority w:val="34"/>
    <w:qFormat/>
    <w:rsid w:val="00A260CA"/>
    <w:pPr>
      <w:ind w:left="708"/>
    </w:pPr>
    <w:rPr>
      <w:rFonts w:ascii="Times New Roman" w:hAnsi="Times New Roman"/>
      <w:sz w:val="20"/>
    </w:rPr>
  </w:style>
  <w:style w:type="character" w:customStyle="1" w:styleId="Textkrper-ZeileneinzugZchn">
    <w:name w:val="Textkörper-Zeileneinzug Zchn"/>
    <w:basedOn w:val="Absatz-Standardschriftart"/>
    <w:link w:val="Textkrper-Zeileneinzug"/>
    <w:rsid w:val="00D0268B"/>
    <w:rPr>
      <w:rFonts w:ascii="Verdana" w:hAnsi="Verdana"/>
      <w:lang w:eastAsia="de-DE"/>
    </w:rPr>
  </w:style>
  <w:style w:type="character" w:styleId="Platzhaltertext">
    <w:name w:val="Placeholder Text"/>
    <w:basedOn w:val="Absatz-Standardschriftart"/>
    <w:uiPriority w:val="99"/>
    <w:semiHidden/>
    <w:rsid w:val="00A713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http://www.homestead.com/~media/elements/Clipart/office/laptop_work.jp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www.mjd-net.de/system/files/images/computer_internet.gif"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Layout-A4-AU.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93900-0915-4C1F-8800-CEE500E9C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Layout-A4-AU.dot</Template>
  <TotalTime>0</TotalTime>
  <Pages>4</Pages>
  <Words>624</Words>
  <Characters>3561</Characters>
  <Application>Microsoft Office Word</Application>
  <DocSecurity>8</DocSecurity>
  <Lines>29</Lines>
  <Paragraphs>8</Paragraphs>
  <ScaleCrop>false</ScaleCrop>
  <HeadingPairs>
    <vt:vector size="2" baseType="variant">
      <vt:variant>
        <vt:lpstr>Titel</vt:lpstr>
      </vt:variant>
      <vt:variant>
        <vt:i4>1</vt:i4>
      </vt:variant>
    </vt:vector>
  </HeadingPairs>
  <TitlesOfParts>
    <vt:vector size="1" baseType="lpstr">
      <vt:lpstr>DMS und Wegmessung</vt:lpstr>
    </vt:vector>
  </TitlesOfParts>
  <Company>Schulmeisterbüro</Company>
  <LinksUpToDate>false</LinksUpToDate>
  <CharactersWithSpaces>4177</CharactersWithSpaces>
  <SharedDoc>false</SharedDoc>
  <HLinks>
    <vt:vector size="12" baseType="variant">
      <vt:variant>
        <vt:i4>8126494</vt:i4>
      </vt:variant>
      <vt:variant>
        <vt:i4>-1</vt:i4>
      </vt:variant>
      <vt:variant>
        <vt:i4>1992</vt:i4>
      </vt:variant>
      <vt:variant>
        <vt:i4>1</vt:i4>
      </vt:variant>
      <vt:variant>
        <vt:lpwstr>http://www.mjd-net.de/system/files/images/computer_internet.gif</vt:lpwstr>
      </vt:variant>
      <vt:variant>
        <vt:lpwstr/>
      </vt:variant>
      <vt:variant>
        <vt:i4>7798814</vt:i4>
      </vt:variant>
      <vt:variant>
        <vt:i4>-1</vt:i4>
      </vt:variant>
      <vt:variant>
        <vt:i4>2000</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und Wegmessung</dc:title>
  <dc:creator>Roman Moser</dc:creator>
  <cp:lastModifiedBy>Luca Schäfli</cp:lastModifiedBy>
  <cp:revision>10</cp:revision>
  <cp:lastPrinted>2011-07-12T08:56:00Z</cp:lastPrinted>
  <dcterms:created xsi:type="dcterms:W3CDTF">2011-07-12T08:48:00Z</dcterms:created>
  <dcterms:modified xsi:type="dcterms:W3CDTF">2017-11-14T07:24:00Z</dcterms:modified>
</cp:coreProperties>
</file>