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91" w:rsidRPr="00CD7BB6" w:rsidRDefault="00DD3620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de-CH"/>
        </w:rPr>
      </w:pPr>
      <w:r w:rsidRPr="00CD7BB6">
        <w:rPr>
          <w:rFonts w:ascii="Verdana" w:hAnsi="Verdana"/>
          <w:b/>
          <w:i/>
          <w:sz w:val="28"/>
          <w:szCs w:val="28"/>
          <w:lang w:val="de-CH"/>
        </w:rPr>
        <w:t>Ablaufsteuerungen</w:t>
      </w:r>
    </w:p>
    <w:p w:rsidR="00810005" w:rsidRPr="00256841" w:rsidRDefault="00C729AB" w:rsidP="00810005">
      <w:pPr>
        <w:pStyle w:val="berschrift2"/>
        <w:ind w:firstLine="538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Übung </w:t>
      </w:r>
      <w:r w:rsidR="0078754E">
        <w:rPr>
          <w:rFonts w:ascii="Arial" w:hAnsi="Arial" w:cs="Arial"/>
          <w:lang w:val="de-CH"/>
        </w:rPr>
        <w:t>3</w:t>
      </w:r>
      <w:r w:rsidR="00DE17A3">
        <w:rPr>
          <w:rFonts w:ascii="Arial" w:hAnsi="Arial" w:cs="Arial"/>
          <w:lang w:val="de-CH"/>
        </w:rPr>
        <w:t xml:space="preserve">: </w:t>
      </w:r>
      <w:r w:rsidR="0078754E">
        <w:rPr>
          <w:rFonts w:ascii="Arial" w:hAnsi="Arial" w:cs="Arial"/>
          <w:lang w:val="de-CH"/>
        </w:rPr>
        <w:t>Rundtisch</w:t>
      </w:r>
    </w:p>
    <w:p w:rsidR="00DE17A3" w:rsidRPr="00B74012" w:rsidRDefault="00B74012" w:rsidP="00B74012">
      <w:pPr>
        <w:ind w:left="705"/>
        <w:rPr>
          <w:rFonts w:ascii="Verdana" w:hAnsi="Verdana" w:cs="Arial"/>
        </w:rPr>
      </w:pPr>
      <w:r>
        <w:rPr>
          <w:rFonts w:ascii="Verdana" w:hAnsi="Verdana" w:cs="Arial"/>
        </w:rPr>
        <w:t>Folgend</w:t>
      </w:r>
      <w:r w:rsidR="00C63AF0">
        <w:rPr>
          <w:rFonts w:ascii="Verdana" w:hAnsi="Verdana" w:cs="Arial"/>
        </w:rPr>
        <w:t xml:space="preserve"> dargestellt sind das Technologieschema sowie d</w:t>
      </w:r>
      <w:r w:rsidR="0078754E">
        <w:rPr>
          <w:rFonts w:ascii="Verdana" w:hAnsi="Verdana" w:cs="Arial"/>
        </w:rPr>
        <w:t>as</w:t>
      </w:r>
      <w:r w:rsidR="00232CC9">
        <w:rPr>
          <w:rFonts w:ascii="Verdana" w:hAnsi="Verdana" w:cs="Arial"/>
        </w:rPr>
        <w:t xml:space="preserve"> </w:t>
      </w:r>
      <w:r w:rsidR="0078754E">
        <w:rPr>
          <w:rFonts w:ascii="Verdana" w:hAnsi="Verdana" w:cs="Arial"/>
        </w:rPr>
        <w:t>pneumatische Schema</w:t>
      </w:r>
      <w:r w:rsidR="00526AF6">
        <w:rPr>
          <w:rFonts w:ascii="Verdana" w:hAnsi="Verdana" w:cs="Arial"/>
        </w:rPr>
        <w:t xml:space="preserve"> für eine</w:t>
      </w:r>
      <w:r w:rsidR="0078754E">
        <w:rPr>
          <w:rFonts w:ascii="Verdana" w:hAnsi="Verdana" w:cs="Arial"/>
        </w:rPr>
        <w:t>n</w:t>
      </w:r>
      <w:r w:rsidR="00526AF6">
        <w:rPr>
          <w:rFonts w:ascii="Verdana" w:hAnsi="Verdana" w:cs="Arial"/>
        </w:rPr>
        <w:t xml:space="preserve"> </w:t>
      </w:r>
      <w:r w:rsidR="0078754E">
        <w:rPr>
          <w:rFonts w:ascii="Verdana" w:hAnsi="Verdana" w:cs="Arial"/>
        </w:rPr>
        <w:t>Rundtisch</w:t>
      </w:r>
      <w:r w:rsidR="00C63AF0">
        <w:rPr>
          <w:rFonts w:ascii="Verdana" w:hAnsi="Verdana" w:cs="Arial"/>
        </w:rPr>
        <w:t>.</w:t>
      </w:r>
      <w:r w:rsidR="00DE17A3" w:rsidRPr="00C85E14">
        <w:rPr>
          <w:rFonts w:ascii="Verdana" w:hAnsi="Verdana" w:cs="Arial"/>
        </w:rPr>
        <w:t xml:space="preserve">                                 </w:t>
      </w:r>
    </w:p>
    <w:p w:rsidR="00F8584E" w:rsidRDefault="00CA0A6F" w:rsidP="002A1FAB">
      <w:pPr>
        <w:ind w:left="705"/>
        <w:jc w:val="center"/>
        <w:rPr>
          <w:noProof/>
          <w:lang w:val="de-CH" w:eastAsia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4864" behindDoc="1" locked="0" layoutInCell="1" allowOverlap="1" wp14:anchorId="5AB6CD3D" wp14:editId="31EC7CFF">
            <wp:simplePos x="0" y="0"/>
            <wp:positionH relativeFrom="column">
              <wp:posOffset>3174365</wp:posOffset>
            </wp:positionH>
            <wp:positionV relativeFrom="paragraph">
              <wp:posOffset>360680</wp:posOffset>
            </wp:positionV>
            <wp:extent cx="2070100" cy="2044065"/>
            <wp:effectExtent l="0" t="0" r="6350" b="0"/>
            <wp:wrapTight wrapText="bothSides">
              <wp:wrapPolygon edited="0">
                <wp:start x="0" y="0"/>
                <wp:lineTo x="0" y="21338"/>
                <wp:lineTo x="21467" y="21338"/>
                <wp:lineTo x="21467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D36"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20FBA" wp14:editId="30C23494">
                <wp:simplePos x="0" y="0"/>
                <wp:positionH relativeFrom="column">
                  <wp:posOffset>855980</wp:posOffset>
                </wp:positionH>
                <wp:positionV relativeFrom="paragraph">
                  <wp:posOffset>604373</wp:posOffset>
                </wp:positionV>
                <wp:extent cx="626745" cy="175260"/>
                <wp:effectExtent l="0" t="0" r="1905" b="0"/>
                <wp:wrapNone/>
                <wp:docPr id="316" name="Textfeld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D36" w:rsidRPr="0040689D" w:rsidRDefault="009B0D36" w:rsidP="009B0D36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lang w:val="de-CH"/>
                              </w:rPr>
                              <w:t>Stempel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20FBA" id="_x0000_t202" coordsize="21600,21600" o:spt="202" path="m,l,21600r21600,l21600,xe">
                <v:stroke joinstyle="miter"/>
                <v:path gradientshapeok="t" o:connecttype="rect"/>
              </v:shapetype>
              <v:shape id="Textfeld 316" o:spid="_x0000_s1026" type="#_x0000_t202" style="position:absolute;left:0;text-align:left;margin-left:67.4pt;margin-top:47.6pt;width:49.35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" fillcolor="white [3201]" stroked="f" strokeweight=".5pt">
                <v:textbox inset="0,0,0,0">
                  <w:txbxContent>
                    <w:p w:rsidR="009B0D36" w:rsidRPr="0040689D" w:rsidRDefault="009B0D36" w:rsidP="009B0D36">
                      <w:pPr>
                        <w:rPr>
                          <w:rFonts w:ascii="Arial" w:hAnsi="Arial" w:cs="Arial"/>
                          <w:b/>
                          <w:color w:val="FF0000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lang w:val="de-CH"/>
                        </w:rPr>
                        <w:t>Stempel</w:t>
                      </w:r>
                    </w:p>
                  </w:txbxContent>
                </v:textbox>
              </v:shape>
            </w:pict>
          </mc:Fallback>
        </mc:AlternateContent>
      </w:r>
      <w:r w:rsidR="009B0D36"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7DBB9" wp14:editId="1C650666">
                <wp:simplePos x="0" y="0"/>
                <wp:positionH relativeFrom="column">
                  <wp:posOffset>1362124</wp:posOffset>
                </wp:positionH>
                <wp:positionV relativeFrom="paragraph">
                  <wp:posOffset>723022</wp:posOffset>
                </wp:positionV>
                <wp:extent cx="615461" cy="287751"/>
                <wp:effectExtent l="0" t="0" r="32385" b="36195"/>
                <wp:wrapNone/>
                <wp:docPr id="317" name="Gerade Verbindung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1" cy="287751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27332" id="Gerade Verbindung 3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56.95pt" to="155.7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" strokecolor="red" strokeweight=".5pt"/>
            </w:pict>
          </mc:Fallback>
        </mc:AlternateContent>
      </w:r>
      <w:r w:rsidR="00E53157"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347C0" wp14:editId="7AD482A3">
                <wp:simplePos x="0" y="0"/>
                <wp:positionH relativeFrom="column">
                  <wp:posOffset>1830705</wp:posOffset>
                </wp:positionH>
                <wp:positionV relativeFrom="paragraph">
                  <wp:posOffset>500380</wp:posOffset>
                </wp:positionV>
                <wp:extent cx="181610" cy="122555"/>
                <wp:effectExtent l="0" t="0" r="27940" b="29845"/>
                <wp:wrapNone/>
                <wp:docPr id="314" name="Gerade Verbindung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" cy="12255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58FE2" id="Gerade Verbindung 3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5pt,39.4pt" to="158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" strokecolor="red" strokeweight=".5pt"/>
            </w:pict>
          </mc:Fallback>
        </mc:AlternateContent>
      </w:r>
      <w:r w:rsidR="00E53157"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4AB04" wp14:editId="59417F69">
                <wp:simplePos x="0" y="0"/>
                <wp:positionH relativeFrom="column">
                  <wp:posOffset>1566545</wp:posOffset>
                </wp:positionH>
                <wp:positionV relativeFrom="paragraph">
                  <wp:posOffset>599440</wp:posOffset>
                </wp:positionV>
                <wp:extent cx="263525" cy="175260"/>
                <wp:effectExtent l="0" t="0" r="3175" b="0"/>
                <wp:wrapNone/>
                <wp:docPr id="289" name="Textfeld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9D" w:rsidRPr="0040689D" w:rsidRDefault="0040689D" w:rsidP="0040689D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lang w:val="de-CH"/>
                              </w:rPr>
                              <w:t>1A1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AB04" id="Textfeld 289" o:spid="_x0000_s1027" type="#_x0000_t202" style="position:absolute;left:0;text-align:left;margin-left:123.35pt;margin-top:47.2pt;width:20.75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" fillcolor="white [3201]" stroked="f" strokeweight=".5pt">
                <v:textbox inset="0,0,0,0">
                  <w:txbxContent>
                    <w:p w:rsidR="0040689D" w:rsidRPr="0040689D" w:rsidRDefault="0040689D" w:rsidP="0040689D">
                      <w:pPr>
                        <w:rPr>
                          <w:rFonts w:ascii="Arial" w:hAnsi="Arial" w:cs="Arial"/>
                          <w:b/>
                          <w:color w:val="FF0000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lang w:val="de-CH"/>
                        </w:rPr>
                        <w:t>1A1</w:t>
                      </w:r>
                    </w:p>
                  </w:txbxContent>
                </v:textbox>
              </v:shape>
            </w:pict>
          </mc:Fallback>
        </mc:AlternateContent>
      </w:r>
      <w:r w:rsidR="00E53157"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C1B982" wp14:editId="62F68C50">
                <wp:simplePos x="0" y="0"/>
                <wp:positionH relativeFrom="column">
                  <wp:posOffset>2047924</wp:posOffset>
                </wp:positionH>
                <wp:positionV relativeFrom="paragraph">
                  <wp:posOffset>1684314</wp:posOffset>
                </wp:positionV>
                <wp:extent cx="386861" cy="147075"/>
                <wp:effectExtent l="0" t="0" r="13335" b="24765"/>
                <wp:wrapNone/>
                <wp:docPr id="309" name="Gerade Verbindung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1" cy="14707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C62A" id="Gerade Verbindung 30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32.6pt" to="191.7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" strokecolor="red" strokeweight=".5pt"/>
            </w:pict>
          </mc:Fallback>
        </mc:AlternateContent>
      </w:r>
      <w:r w:rsidR="00E53157"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1BBF8" wp14:editId="5144E9F1">
                <wp:simplePos x="0" y="0"/>
                <wp:positionH relativeFrom="column">
                  <wp:posOffset>1361538</wp:posOffset>
                </wp:positionH>
                <wp:positionV relativeFrom="paragraph">
                  <wp:posOffset>1010773</wp:posOffset>
                </wp:positionV>
                <wp:extent cx="100232" cy="52754"/>
                <wp:effectExtent l="0" t="0" r="14605" b="23495"/>
                <wp:wrapNone/>
                <wp:docPr id="290" name="Gerade Verbindung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32" cy="52754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E6366" id="Gerade Verbindung 29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79.6pt" to="115.1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" strokecolor="red" strokeweight=".5pt"/>
            </w:pict>
          </mc:Fallback>
        </mc:AlternateContent>
      </w:r>
      <w:r w:rsidR="00993853">
        <w:rPr>
          <w:rFonts w:ascii="Verdana" w:hAnsi="Verdana"/>
          <w:noProof/>
          <w:lang w:val="en-US" w:eastAsia="en-US"/>
        </w:rPr>
        <w:drawing>
          <wp:inline distT="0" distB="0" distL="0" distR="0" wp14:anchorId="5BCF9C04" wp14:editId="46A11AA6">
            <wp:extent cx="1467196" cy="2290156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dtis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196" cy="22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89D"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819F0" wp14:editId="5957D88A">
                <wp:simplePos x="0" y="0"/>
                <wp:positionH relativeFrom="column">
                  <wp:posOffset>2434052</wp:posOffset>
                </wp:positionH>
                <wp:positionV relativeFrom="paragraph">
                  <wp:posOffset>1830412</wp:posOffset>
                </wp:positionV>
                <wp:extent cx="175846" cy="175846"/>
                <wp:effectExtent l="0" t="0" r="0" b="0"/>
                <wp:wrapNone/>
                <wp:docPr id="288" name="Textfeld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" cy="175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9D" w:rsidRPr="0040689D" w:rsidRDefault="0040689D" w:rsidP="0040689D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lang w:val="de-CH"/>
                              </w:rPr>
                              <w:t>S</w:t>
                            </w:r>
                            <w:r w:rsidR="00993853">
                              <w:rPr>
                                <w:rFonts w:ascii="Arial" w:hAnsi="Arial" w:cs="Arial"/>
                                <w:b/>
                                <w:color w:val="FF0000"/>
                                <w:lang w:val="de-C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19F0" id="Textfeld 288" o:spid="_x0000_s1028" type="#_x0000_t202" style="position:absolute;left:0;text-align:left;margin-left:191.65pt;margin-top:144.15pt;width:13.85pt;height: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" fillcolor="white [3201]" stroked="f" strokeweight=".5pt">
                <v:textbox inset="0,0,0,0">
                  <w:txbxContent>
                    <w:p w:rsidR="0040689D" w:rsidRPr="0040689D" w:rsidRDefault="0040689D" w:rsidP="0040689D">
                      <w:pPr>
                        <w:rPr>
                          <w:rFonts w:ascii="Arial" w:hAnsi="Arial" w:cs="Arial"/>
                          <w:b/>
                          <w:color w:val="FF0000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lang w:val="de-CH"/>
                        </w:rPr>
                        <w:t>S</w:t>
                      </w:r>
                      <w:r w:rsidR="00993853">
                        <w:rPr>
                          <w:rFonts w:ascii="Arial" w:hAnsi="Arial" w:cs="Arial"/>
                          <w:b/>
                          <w:color w:val="FF0000"/>
                          <w:lang w:val="de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0689D"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B037F" wp14:editId="1961DF0E">
                <wp:simplePos x="0" y="0"/>
                <wp:positionH relativeFrom="column">
                  <wp:posOffset>1185740</wp:posOffset>
                </wp:positionH>
                <wp:positionV relativeFrom="paragraph">
                  <wp:posOffset>928175</wp:posOffset>
                </wp:positionV>
                <wp:extent cx="175846" cy="175846"/>
                <wp:effectExtent l="0" t="0" r="0" b="0"/>
                <wp:wrapNone/>
                <wp:docPr id="286" name="Textfeld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" cy="175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9D" w:rsidRPr="0040689D" w:rsidRDefault="0040689D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lang w:val="de-CH"/>
                              </w:rPr>
                            </w:pPr>
                            <w:r w:rsidRPr="0040689D">
                              <w:rPr>
                                <w:rFonts w:ascii="Arial" w:hAnsi="Arial" w:cs="Arial"/>
                                <w:b/>
                                <w:color w:val="FF0000"/>
                                <w:lang w:val="de-CH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037F" id="Textfeld 286" o:spid="_x0000_s1029" type="#_x0000_t202" style="position:absolute;left:0;text-align:left;margin-left:93.35pt;margin-top:73.1pt;width:13.85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" fillcolor="white [3201]" stroked="f" strokeweight=".5pt">
                <v:textbox inset="0,0,0,0">
                  <w:txbxContent>
                    <w:p w:rsidR="0040689D" w:rsidRPr="0040689D" w:rsidRDefault="0040689D">
                      <w:pPr>
                        <w:rPr>
                          <w:rFonts w:ascii="Arial" w:hAnsi="Arial" w:cs="Arial"/>
                          <w:b/>
                          <w:color w:val="FF0000"/>
                          <w:lang w:val="de-CH"/>
                        </w:rPr>
                      </w:pPr>
                      <w:r w:rsidRPr="0040689D">
                        <w:rPr>
                          <w:rFonts w:ascii="Arial" w:hAnsi="Arial" w:cs="Arial"/>
                          <w:b/>
                          <w:color w:val="FF0000"/>
                          <w:lang w:val="de-CH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A40544">
        <w:rPr>
          <w:noProof/>
          <w:lang w:val="de-CH" w:eastAsia="de-CH"/>
        </w:rPr>
        <w:t xml:space="preserve">  </w:t>
      </w:r>
      <w:r w:rsidR="00B74012">
        <w:rPr>
          <w:noProof/>
          <w:lang w:val="de-CH" w:eastAsia="de-CH"/>
        </w:rPr>
        <w:t xml:space="preserve">                       </w:t>
      </w:r>
      <w:r w:rsidR="00A40544">
        <w:rPr>
          <w:noProof/>
          <w:lang w:val="de-CH" w:eastAsia="de-CH"/>
        </w:rPr>
        <w:t xml:space="preserve">    </w:t>
      </w:r>
    </w:p>
    <w:p w:rsidR="00B74012" w:rsidRDefault="00B74012" w:rsidP="002A1FAB">
      <w:pPr>
        <w:ind w:left="705"/>
        <w:jc w:val="center"/>
        <w:rPr>
          <w:noProof/>
          <w:lang w:val="de-CH" w:eastAsia="de-CH"/>
        </w:rPr>
      </w:pPr>
    </w:p>
    <w:p w:rsidR="00B74012" w:rsidRDefault="00B74012" w:rsidP="00B74012">
      <w:pPr>
        <w:ind w:left="705"/>
        <w:rPr>
          <w:rFonts w:ascii="Verdana" w:hAnsi="Verdana" w:cs="Arial"/>
        </w:rPr>
      </w:pPr>
    </w:p>
    <w:p w:rsidR="009B0D36" w:rsidRDefault="002678DC" w:rsidP="00993853">
      <w:pPr>
        <w:ind w:left="709" w:hanging="4"/>
        <w:rPr>
          <w:rFonts w:ascii="Verdana" w:hAnsi="Verdana"/>
        </w:rPr>
      </w:pPr>
      <w:r>
        <w:rPr>
          <w:rFonts w:ascii="Verdana" w:hAnsi="Verdana"/>
        </w:rPr>
        <w:t>Am</w:t>
      </w:r>
      <w:r w:rsidR="00993853">
        <w:rPr>
          <w:rFonts w:ascii="Verdana" w:hAnsi="Verdana"/>
        </w:rPr>
        <w:t xml:space="preserve"> Rundtisch befinden sich zwei Taster S1 und</w:t>
      </w:r>
      <w:r w:rsidRPr="002678DC">
        <w:rPr>
          <w:rFonts w:ascii="Verdana" w:hAnsi="Verdana"/>
        </w:rPr>
        <w:t xml:space="preserve"> S2. </w:t>
      </w:r>
      <w:r w:rsidR="00993853">
        <w:rPr>
          <w:rFonts w:ascii="Verdana" w:hAnsi="Verdana"/>
        </w:rPr>
        <w:t>Nur w</w:t>
      </w:r>
      <w:r w:rsidRPr="002678DC">
        <w:rPr>
          <w:rFonts w:ascii="Verdana" w:hAnsi="Verdana"/>
        </w:rPr>
        <w:t xml:space="preserve">enn </w:t>
      </w:r>
      <w:r w:rsidR="00993853">
        <w:rPr>
          <w:rFonts w:ascii="Verdana" w:hAnsi="Verdana"/>
        </w:rPr>
        <w:t xml:space="preserve">beide Taster gleichzeitig betätigt werden, </w:t>
      </w:r>
      <w:r w:rsidRPr="002678DC">
        <w:rPr>
          <w:rFonts w:ascii="Verdana" w:hAnsi="Verdana"/>
        </w:rPr>
        <w:t xml:space="preserve">fährt ein Stempel </w:t>
      </w:r>
      <w:r w:rsidR="009B0D36">
        <w:rPr>
          <w:rFonts w:ascii="Verdana" w:hAnsi="Verdana"/>
        </w:rPr>
        <w:t>nach unten</w:t>
      </w:r>
      <w:r w:rsidRPr="002678DC">
        <w:rPr>
          <w:rFonts w:ascii="Verdana" w:hAnsi="Verdana"/>
        </w:rPr>
        <w:t xml:space="preserve">. Der Rückhub erfolgt über den </w:t>
      </w:r>
    </w:p>
    <w:p w:rsidR="002678DC" w:rsidRDefault="002678DC" w:rsidP="00993853">
      <w:pPr>
        <w:ind w:left="709" w:hanging="4"/>
        <w:rPr>
          <w:rFonts w:ascii="Verdana" w:hAnsi="Verdana"/>
        </w:rPr>
      </w:pPr>
      <w:r w:rsidRPr="002678DC">
        <w:rPr>
          <w:rFonts w:ascii="Verdana" w:hAnsi="Verdana"/>
        </w:rPr>
        <w:t>End</w:t>
      </w:r>
      <w:r w:rsidR="009B0D36">
        <w:rPr>
          <w:rFonts w:ascii="Verdana" w:hAnsi="Verdana"/>
        </w:rPr>
        <w:t>lagengeber</w:t>
      </w:r>
      <w:r w:rsidRPr="002678DC">
        <w:rPr>
          <w:rFonts w:ascii="Verdana" w:hAnsi="Verdana"/>
        </w:rPr>
        <w:t xml:space="preserve"> (</w:t>
      </w:r>
      <w:r>
        <w:rPr>
          <w:rFonts w:ascii="Verdana" w:hAnsi="Verdana"/>
        </w:rPr>
        <w:t>1S2</w:t>
      </w:r>
      <w:r w:rsidR="00993853">
        <w:rPr>
          <w:rFonts w:ascii="Verdana" w:hAnsi="Verdana"/>
        </w:rPr>
        <w:t>) oder wenn mindestens einer der beiden Taster losgelassen wird automatisch</w:t>
      </w:r>
      <w:r w:rsidR="009966A6">
        <w:rPr>
          <w:rFonts w:ascii="Verdana" w:hAnsi="Verdana"/>
        </w:rPr>
        <w:t>.</w:t>
      </w:r>
      <w:r w:rsidR="00993853">
        <w:rPr>
          <w:rFonts w:ascii="Verdana" w:hAnsi="Verdana"/>
        </w:rPr>
        <w:t xml:space="preserve"> </w:t>
      </w:r>
    </w:p>
    <w:p w:rsidR="002678DC" w:rsidRDefault="001D4C9B" w:rsidP="002678DC">
      <w:pPr>
        <w:ind w:left="705"/>
        <w:rPr>
          <w:rFonts w:ascii="Verdana" w:hAnsi="Verdana" w:cs="Arial"/>
          <w:lang w:val="de-CH"/>
        </w:rPr>
      </w:pPr>
      <w:r>
        <w:rPr>
          <w:rFonts w:ascii="Verdana" w:hAnsi="Verdana" w:cs="Arial"/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0B06A73D" wp14:editId="194A7740">
            <wp:simplePos x="0" y="0"/>
            <wp:positionH relativeFrom="column">
              <wp:posOffset>1229266</wp:posOffset>
            </wp:positionH>
            <wp:positionV relativeFrom="paragraph">
              <wp:posOffset>59446</wp:posOffset>
            </wp:positionV>
            <wp:extent cx="361950" cy="505460"/>
            <wp:effectExtent l="0" t="0" r="0" b="8890"/>
            <wp:wrapNone/>
            <wp:docPr id="5" name="Grafik 5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swe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0B9" w:rsidRPr="001320B9" w:rsidRDefault="00257385" w:rsidP="001D4C9B">
      <w:pPr>
        <w:spacing w:before="360" w:after="120"/>
        <w:ind w:left="705"/>
        <w:rPr>
          <w:rFonts w:ascii="Verdana" w:hAnsi="Verdana" w:cs="Arial"/>
          <w:b/>
          <w:lang w:val="de-CH"/>
        </w:rPr>
      </w:pPr>
      <w:r>
        <w:rPr>
          <w:rFonts w:ascii="Verdana" w:hAnsi="Verdana" w:cs="Arial"/>
          <w:b/>
          <w:lang w:val="de-CH"/>
        </w:rPr>
        <w:t>Aufgaben</w:t>
      </w:r>
      <w:r w:rsidR="001320B9" w:rsidRPr="001320B9">
        <w:rPr>
          <w:rFonts w:ascii="Verdana" w:hAnsi="Verdana" w:cs="Arial"/>
          <w:b/>
          <w:lang w:val="de-CH"/>
        </w:rPr>
        <w:t xml:space="preserve"> </w:t>
      </w:r>
    </w:p>
    <w:p w:rsidR="001320B9" w:rsidRPr="0058275B" w:rsidRDefault="00D10EF0" w:rsidP="001320B9">
      <w:pPr>
        <w:pStyle w:val="Listenabsatz"/>
        <w:numPr>
          <w:ilvl w:val="0"/>
          <w:numId w:val="29"/>
        </w:numPr>
        <w:spacing w:after="240"/>
        <w:rPr>
          <w:rFonts w:ascii="Verdana" w:hAnsi="Verdana" w:cs="Arial"/>
        </w:rPr>
      </w:pPr>
      <w:r>
        <w:rPr>
          <w:rFonts w:ascii="Verdana" w:hAnsi="Verdana" w:cs="Arial"/>
          <w:lang w:val="de-CH"/>
        </w:rPr>
        <w:t xml:space="preserve">Zeichnen </w:t>
      </w:r>
      <w:r w:rsidR="001320B9">
        <w:rPr>
          <w:rFonts w:ascii="Verdana" w:hAnsi="Verdana" w:cs="Arial"/>
          <w:lang w:val="de-CH"/>
        </w:rPr>
        <w:t>und beschriften Sie normge</w:t>
      </w:r>
      <w:r w:rsidR="00CD7BB6">
        <w:rPr>
          <w:rFonts w:ascii="Verdana" w:hAnsi="Verdana" w:cs="Arial"/>
          <w:lang w:val="de-CH"/>
        </w:rPr>
        <w:t>recht das Weg-Schritt-Diagramm.</w:t>
      </w:r>
      <w:r w:rsidR="00257385">
        <w:rPr>
          <w:rFonts w:ascii="Verdana" w:hAnsi="Verdana" w:cs="Arial"/>
          <w:lang w:val="de-CH"/>
        </w:rPr>
        <w:t xml:space="preserve">           </w:t>
      </w:r>
      <w:r w:rsidR="001320B9">
        <w:rPr>
          <w:rFonts w:ascii="Verdana" w:hAnsi="Verdana" w:cs="Arial"/>
          <w:lang w:val="de-CH"/>
        </w:rPr>
        <w:t xml:space="preserve">Nehmen Sie Ihr </w:t>
      </w:r>
      <w:r w:rsidR="001320B9" w:rsidRPr="00B60855">
        <w:rPr>
          <w:rFonts w:ascii="Verdana" w:hAnsi="Verdana" w:cs="Arial"/>
          <w:b/>
          <w:lang w:val="de-CH"/>
        </w:rPr>
        <w:t>Tabellenbuch Mechatronik</w:t>
      </w:r>
      <w:r w:rsidR="00CD7BB6">
        <w:rPr>
          <w:rFonts w:ascii="Verdana" w:hAnsi="Verdana" w:cs="Arial"/>
          <w:lang w:val="de-CH"/>
        </w:rPr>
        <w:t xml:space="preserve"> zur Hilfe.</w:t>
      </w:r>
      <w:r w:rsidR="001320B9">
        <w:rPr>
          <w:rFonts w:ascii="Verdana" w:hAnsi="Verdana" w:cs="Arial"/>
          <w:lang w:val="de-CH"/>
        </w:rPr>
        <w:t xml:space="preserve"> </w:t>
      </w:r>
    </w:p>
    <w:p w:rsidR="0058275B" w:rsidRPr="001320B9" w:rsidRDefault="0058275B" w:rsidP="0058275B">
      <w:pPr>
        <w:pStyle w:val="Listenabsatz"/>
        <w:spacing w:after="240"/>
        <w:ind w:left="1065"/>
        <w:rPr>
          <w:rFonts w:ascii="Verdana" w:hAnsi="Verdana" w:cs="Arial"/>
        </w:rPr>
      </w:pPr>
    </w:p>
    <w:p w:rsidR="0058275B" w:rsidRPr="0058275B" w:rsidRDefault="0058275B" w:rsidP="0058275B">
      <w:pPr>
        <w:pStyle w:val="Listenabsatz"/>
        <w:spacing w:after="240"/>
        <w:ind w:left="1065"/>
        <w:rPr>
          <w:rFonts w:ascii="Verdana" w:hAnsi="Verdana" w:cs="Arial"/>
        </w:rPr>
      </w:pPr>
    </w:p>
    <w:p w:rsidR="00B74012" w:rsidRDefault="00B60855" w:rsidP="001320B9">
      <w:pPr>
        <w:pStyle w:val="Listenabsatz"/>
        <w:numPr>
          <w:ilvl w:val="0"/>
          <w:numId w:val="29"/>
        </w:numPr>
        <w:spacing w:after="240"/>
        <w:rPr>
          <w:rFonts w:ascii="Verdana" w:hAnsi="Verdana" w:cs="Arial"/>
        </w:rPr>
      </w:pPr>
      <w:r>
        <w:rPr>
          <w:rFonts w:ascii="Verdana" w:hAnsi="Verdana" w:cs="Arial"/>
          <w:lang w:val="de-CH"/>
        </w:rPr>
        <w:t xml:space="preserve">Zeichnen </w:t>
      </w:r>
      <w:r w:rsidR="001320B9">
        <w:rPr>
          <w:rFonts w:ascii="Verdana" w:hAnsi="Verdana" w:cs="Arial"/>
          <w:lang w:val="de-CH"/>
        </w:rPr>
        <w:t xml:space="preserve">und beschriften Sie normgerecht den Funktionsplan (Grafcet). </w:t>
      </w:r>
      <w:r>
        <w:rPr>
          <w:rFonts w:ascii="Verdana" w:hAnsi="Verdana" w:cs="Arial"/>
          <w:lang w:val="de-CH"/>
        </w:rPr>
        <w:t xml:space="preserve">              </w:t>
      </w:r>
      <w:r w:rsidR="001320B9">
        <w:rPr>
          <w:rFonts w:ascii="Verdana" w:hAnsi="Verdana" w:cs="Arial"/>
          <w:lang w:val="de-CH"/>
        </w:rPr>
        <w:t xml:space="preserve">Schlagen Sie die Symbole und </w:t>
      </w:r>
      <w:r w:rsidR="009966A6">
        <w:rPr>
          <w:rFonts w:ascii="Verdana" w:hAnsi="Verdana" w:cs="Arial"/>
          <w:lang w:val="de-CH"/>
        </w:rPr>
        <w:t xml:space="preserve">die </w:t>
      </w:r>
      <w:r w:rsidR="001320B9">
        <w:rPr>
          <w:rFonts w:ascii="Verdana" w:hAnsi="Verdana" w:cs="Arial"/>
          <w:lang w:val="de-CH"/>
        </w:rPr>
        <w:t>B</w:t>
      </w:r>
      <w:r w:rsidR="00B74012" w:rsidRPr="001320B9">
        <w:rPr>
          <w:rFonts w:ascii="Verdana" w:hAnsi="Verdana" w:cs="Arial"/>
        </w:rPr>
        <w:t xml:space="preserve">ezeichnungen im </w:t>
      </w:r>
      <w:r w:rsidR="00B74012" w:rsidRPr="001320B9">
        <w:rPr>
          <w:rFonts w:ascii="Verdana" w:hAnsi="Verdana" w:cs="Arial"/>
          <w:b/>
        </w:rPr>
        <w:t>Dokument „Übersicht Ablaufsteuerungen Grafcet“</w:t>
      </w:r>
      <w:r w:rsidR="00B74012" w:rsidRPr="001320B9">
        <w:rPr>
          <w:rFonts w:ascii="Verdana" w:hAnsi="Verdana" w:cs="Arial"/>
        </w:rPr>
        <w:t xml:space="preserve"> (AUF3.</w:t>
      </w:r>
      <w:r w:rsidR="00CD7BB6">
        <w:rPr>
          <w:rFonts w:ascii="Verdana" w:hAnsi="Verdana" w:cs="Arial"/>
        </w:rPr>
        <w:t>4.4_Übersicht-Grafcet.pdf) nach.</w:t>
      </w:r>
      <w:r w:rsidR="00B74012" w:rsidRPr="001320B9">
        <w:rPr>
          <w:rFonts w:ascii="Verdana" w:hAnsi="Verdana" w:cs="Arial"/>
        </w:rPr>
        <w:t xml:space="preserve"> </w:t>
      </w:r>
    </w:p>
    <w:p w:rsidR="00D10EF0" w:rsidRPr="00D10EF0" w:rsidRDefault="00CD7BB6" w:rsidP="00D10EF0">
      <w:pPr>
        <w:pStyle w:val="Listenabsatz"/>
        <w:rPr>
          <w:rFonts w:ascii="Verdana" w:hAnsi="Verdana" w:cs="Arial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anchor distT="0" distB="0" distL="114300" distR="114300" simplePos="0" relativeHeight="251686912" behindDoc="0" locked="0" layoutInCell="1" allowOverlap="1" wp14:anchorId="16F9B1F3" wp14:editId="042C7B3E">
            <wp:simplePos x="0" y="0"/>
            <wp:positionH relativeFrom="column">
              <wp:posOffset>5427980</wp:posOffset>
            </wp:positionH>
            <wp:positionV relativeFrom="paragraph">
              <wp:posOffset>-1176020</wp:posOffset>
            </wp:positionV>
            <wp:extent cx="532765" cy="755650"/>
            <wp:effectExtent l="0" t="0" r="635" b="6350"/>
            <wp:wrapNone/>
            <wp:docPr id="7" name="Grafik 7" descr="http://www.europa-lehrmittel.de/_cover_global/705/45011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uropa-lehrmittel.de/_cover_global/705/45011-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75B" w:rsidRDefault="0058275B" w:rsidP="0058275B">
      <w:pPr>
        <w:pStyle w:val="Listenabsatz"/>
        <w:spacing w:after="240"/>
        <w:ind w:left="1065"/>
        <w:rPr>
          <w:rFonts w:ascii="Verdana" w:hAnsi="Verdana" w:cs="Arial"/>
        </w:rPr>
      </w:pPr>
      <w:bookmarkStart w:id="0" w:name="_GoBack"/>
      <w:bookmarkEnd w:id="0"/>
      <w:r>
        <w:rPr>
          <w:rFonts w:ascii="Verdana" w:hAnsi="Verdana" w:cs="Arial"/>
        </w:rPr>
        <w:t>Fluidsim Doc.</w:t>
      </w:r>
    </w:p>
    <w:p w:rsidR="00B74012" w:rsidRPr="002678DC" w:rsidRDefault="00D10EF0" w:rsidP="00B74012">
      <w:pPr>
        <w:ind w:left="705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</w:t>
      </w:r>
    </w:p>
    <w:sectPr w:rsidR="00B74012" w:rsidRPr="002678DC" w:rsidSect="003A554E">
      <w:headerReference w:type="even" r:id="rId11"/>
      <w:headerReference w:type="default" r:id="rId12"/>
      <w:footerReference w:type="default" r:id="rId13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009" w:rsidRDefault="001A6009">
      <w:r>
        <w:separator/>
      </w:r>
    </w:p>
  </w:endnote>
  <w:endnote w:type="continuationSeparator" w:id="0">
    <w:p w:rsidR="001A6009" w:rsidRDefault="001A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58275B">
      <w:rPr>
        <w:rFonts w:ascii="Arial" w:hAnsi="Arial" w:cs="Arial"/>
        <w:noProof/>
        <w:sz w:val="12"/>
        <w:lang w:val="de-CH"/>
      </w:rPr>
      <w:t>12.01.17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 w:rsidRPr="00E70880">
      <w:rPr>
        <w:rFonts w:ascii="Arial" w:hAnsi="Arial" w:cs="Arial"/>
        <w:sz w:val="12"/>
        <w:szCs w:val="12"/>
        <w:lang w:val="de-CH"/>
      </w:rPr>
      <w:t>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58275B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954D8C">
      <w:rPr>
        <w:rStyle w:val="Seitenzahl"/>
        <w:rFonts w:ascii="Arial" w:hAnsi="Arial" w:cs="Arial"/>
        <w:noProof/>
        <w:snapToGrid w:val="0"/>
        <w:sz w:val="12"/>
      </w:rPr>
      <w:t>AUF3.4.4_Funktionsplan-Grafcet_UE3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009" w:rsidRDefault="001A6009">
      <w:r>
        <w:separator/>
      </w:r>
    </w:p>
  </w:footnote>
  <w:footnote w:type="continuationSeparator" w:id="0">
    <w:p w:rsidR="001A6009" w:rsidRDefault="001A6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A14E0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60DDB845" wp14:editId="34F3169E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420B034C" wp14:editId="3B8A4F82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DDB8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420B034C" wp14:editId="3B8A4F82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954D8C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387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7AA20270" wp14:editId="34446E96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DE17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Programmerstellung und -dokumentation</w:t>
          </w:r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 w15:restartNumberingAfterBreak="0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7131"/>
    <w:multiLevelType w:val="hybridMultilevel"/>
    <w:tmpl w:val="208CE3D4"/>
    <w:lvl w:ilvl="0" w:tplc="24180B1A">
      <w:start w:val="1"/>
      <w:numFmt w:val="lowerLetter"/>
      <w:lvlText w:val="%1)"/>
      <w:lvlJc w:val="left"/>
      <w:pPr>
        <w:ind w:left="1065" w:hanging="360"/>
      </w:pPr>
      <w:rPr>
        <w:rFonts w:ascii="Verdana" w:hAnsi="Verdana"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9" w15:restartNumberingAfterBreak="0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500FB"/>
    <w:multiLevelType w:val="hybridMultilevel"/>
    <w:tmpl w:val="C7A0E1E4"/>
    <w:lvl w:ilvl="0" w:tplc="3E5CD9D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A7E295B"/>
    <w:multiLevelType w:val="hybridMultilevel"/>
    <w:tmpl w:val="4F26CE74"/>
    <w:lvl w:ilvl="0" w:tplc="573AA0B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6" w15:restartNumberingAfterBreak="0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8" w15:restartNumberingAfterBreak="0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2" w15:restartNumberingAfterBreak="0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7" w15:restartNumberingAfterBreak="0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8" w15:restartNumberingAfterBreak="0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9" w15:restartNumberingAfterBreak="0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7"/>
  </w:num>
  <w:num w:numId="2">
    <w:abstractNumId w:val="20"/>
  </w:num>
  <w:num w:numId="3">
    <w:abstractNumId w:val="16"/>
  </w:num>
  <w:num w:numId="4">
    <w:abstractNumId w:val="24"/>
  </w:num>
  <w:num w:numId="5">
    <w:abstractNumId w:val="19"/>
  </w:num>
  <w:num w:numId="6">
    <w:abstractNumId w:val="18"/>
  </w:num>
  <w:num w:numId="7">
    <w:abstractNumId w:val="11"/>
  </w:num>
  <w:num w:numId="8">
    <w:abstractNumId w:val="5"/>
  </w:num>
  <w:num w:numId="9">
    <w:abstractNumId w:val="1"/>
  </w:num>
  <w:num w:numId="10">
    <w:abstractNumId w:val="22"/>
  </w:num>
  <w:num w:numId="11">
    <w:abstractNumId w:val="2"/>
  </w:num>
  <w:num w:numId="12">
    <w:abstractNumId w:val="23"/>
  </w:num>
  <w:num w:numId="13">
    <w:abstractNumId w:val="3"/>
  </w:num>
  <w:num w:numId="14">
    <w:abstractNumId w:val="0"/>
  </w:num>
  <w:num w:numId="15">
    <w:abstractNumId w:val="26"/>
  </w:num>
  <w:num w:numId="16">
    <w:abstractNumId w:val="28"/>
  </w:num>
  <w:num w:numId="17">
    <w:abstractNumId w:val="4"/>
  </w:num>
  <w:num w:numId="18">
    <w:abstractNumId w:val="8"/>
  </w:num>
  <w:num w:numId="19">
    <w:abstractNumId w:val="21"/>
  </w:num>
  <w:num w:numId="20">
    <w:abstractNumId w:val="27"/>
  </w:num>
  <w:num w:numId="21">
    <w:abstractNumId w:val="29"/>
  </w:num>
  <w:num w:numId="22">
    <w:abstractNumId w:val="15"/>
  </w:num>
  <w:num w:numId="23">
    <w:abstractNumId w:val="7"/>
  </w:num>
  <w:num w:numId="24">
    <w:abstractNumId w:val="10"/>
  </w:num>
  <w:num w:numId="25">
    <w:abstractNumId w:val="12"/>
  </w:num>
  <w:num w:numId="26">
    <w:abstractNumId w:val="25"/>
  </w:num>
  <w:num w:numId="27">
    <w:abstractNumId w:val="9"/>
  </w:num>
  <w:num w:numId="28">
    <w:abstractNumId w:val="6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03E08"/>
    <w:rsid w:val="00011418"/>
    <w:rsid w:val="00011AFF"/>
    <w:rsid w:val="00017D71"/>
    <w:rsid w:val="00040BB9"/>
    <w:rsid w:val="00062538"/>
    <w:rsid w:val="00062F9E"/>
    <w:rsid w:val="00063C24"/>
    <w:rsid w:val="00090CE1"/>
    <w:rsid w:val="00095B00"/>
    <w:rsid w:val="000A1D15"/>
    <w:rsid w:val="000A4134"/>
    <w:rsid w:val="000B1405"/>
    <w:rsid w:val="000C25DB"/>
    <w:rsid w:val="000E0819"/>
    <w:rsid w:val="000E1848"/>
    <w:rsid w:val="00101821"/>
    <w:rsid w:val="001103AA"/>
    <w:rsid w:val="00116426"/>
    <w:rsid w:val="001165CD"/>
    <w:rsid w:val="00120B26"/>
    <w:rsid w:val="00130940"/>
    <w:rsid w:val="001320B9"/>
    <w:rsid w:val="00134D72"/>
    <w:rsid w:val="00147900"/>
    <w:rsid w:val="00151606"/>
    <w:rsid w:val="001559E1"/>
    <w:rsid w:val="001A6009"/>
    <w:rsid w:val="001B0D02"/>
    <w:rsid w:val="001B2224"/>
    <w:rsid w:val="001B2297"/>
    <w:rsid w:val="001D3A78"/>
    <w:rsid w:val="001D4C9B"/>
    <w:rsid w:val="001E224B"/>
    <w:rsid w:val="00232CC9"/>
    <w:rsid w:val="00256841"/>
    <w:rsid w:val="00257385"/>
    <w:rsid w:val="002678DC"/>
    <w:rsid w:val="002A1FAB"/>
    <w:rsid w:val="002A5E97"/>
    <w:rsid w:val="002C1A00"/>
    <w:rsid w:val="002E52C6"/>
    <w:rsid w:val="0032387C"/>
    <w:rsid w:val="003332F2"/>
    <w:rsid w:val="00344955"/>
    <w:rsid w:val="00373B0F"/>
    <w:rsid w:val="003A554E"/>
    <w:rsid w:val="003D1B0B"/>
    <w:rsid w:val="003E50C1"/>
    <w:rsid w:val="003F1F5E"/>
    <w:rsid w:val="0040689D"/>
    <w:rsid w:val="00426091"/>
    <w:rsid w:val="00444CEA"/>
    <w:rsid w:val="004461A3"/>
    <w:rsid w:val="00446B04"/>
    <w:rsid w:val="00450008"/>
    <w:rsid w:val="0045359C"/>
    <w:rsid w:val="00465671"/>
    <w:rsid w:val="00471E14"/>
    <w:rsid w:val="004A4F70"/>
    <w:rsid w:val="004B05ED"/>
    <w:rsid w:val="004C16FA"/>
    <w:rsid w:val="004F20B4"/>
    <w:rsid w:val="004F4CA0"/>
    <w:rsid w:val="00500DB2"/>
    <w:rsid w:val="005166F2"/>
    <w:rsid w:val="00522158"/>
    <w:rsid w:val="00523968"/>
    <w:rsid w:val="005243F5"/>
    <w:rsid w:val="00526AF6"/>
    <w:rsid w:val="0054118A"/>
    <w:rsid w:val="0054468A"/>
    <w:rsid w:val="0058275B"/>
    <w:rsid w:val="005837B3"/>
    <w:rsid w:val="005B196A"/>
    <w:rsid w:val="005D141D"/>
    <w:rsid w:val="00602F6F"/>
    <w:rsid w:val="00603E48"/>
    <w:rsid w:val="00623ADC"/>
    <w:rsid w:val="00651556"/>
    <w:rsid w:val="00665C56"/>
    <w:rsid w:val="00692C41"/>
    <w:rsid w:val="006A49EF"/>
    <w:rsid w:val="006A6351"/>
    <w:rsid w:val="006B7CFD"/>
    <w:rsid w:val="006F2FC2"/>
    <w:rsid w:val="00703F71"/>
    <w:rsid w:val="00716CB6"/>
    <w:rsid w:val="0072275A"/>
    <w:rsid w:val="007266F6"/>
    <w:rsid w:val="007626B5"/>
    <w:rsid w:val="0078754E"/>
    <w:rsid w:val="007B79A6"/>
    <w:rsid w:val="007D6B1B"/>
    <w:rsid w:val="007F1710"/>
    <w:rsid w:val="00805047"/>
    <w:rsid w:val="00810005"/>
    <w:rsid w:val="00833358"/>
    <w:rsid w:val="00837BA6"/>
    <w:rsid w:val="0086595E"/>
    <w:rsid w:val="00865ABF"/>
    <w:rsid w:val="008742E8"/>
    <w:rsid w:val="00880E80"/>
    <w:rsid w:val="00881FEC"/>
    <w:rsid w:val="00897EB5"/>
    <w:rsid w:val="00944276"/>
    <w:rsid w:val="00951E7F"/>
    <w:rsid w:val="009544F8"/>
    <w:rsid w:val="00954D8C"/>
    <w:rsid w:val="00965586"/>
    <w:rsid w:val="00993853"/>
    <w:rsid w:val="0099597E"/>
    <w:rsid w:val="009966A6"/>
    <w:rsid w:val="009A340A"/>
    <w:rsid w:val="009B0D36"/>
    <w:rsid w:val="009C7FDD"/>
    <w:rsid w:val="009F4174"/>
    <w:rsid w:val="00A078E6"/>
    <w:rsid w:val="00A14E0B"/>
    <w:rsid w:val="00A15244"/>
    <w:rsid w:val="00A20505"/>
    <w:rsid w:val="00A3033D"/>
    <w:rsid w:val="00A40544"/>
    <w:rsid w:val="00A448C0"/>
    <w:rsid w:val="00A73D06"/>
    <w:rsid w:val="00A833B3"/>
    <w:rsid w:val="00A83B6C"/>
    <w:rsid w:val="00A9218B"/>
    <w:rsid w:val="00AA6CE6"/>
    <w:rsid w:val="00AC00C8"/>
    <w:rsid w:val="00AD6F9B"/>
    <w:rsid w:val="00B046D4"/>
    <w:rsid w:val="00B42BFF"/>
    <w:rsid w:val="00B54707"/>
    <w:rsid w:val="00B554F8"/>
    <w:rsid w:val="00B60855"/>
    <w:rsid w:val="00B636AB"/>
    <w:rsid w:val="00B74012"/>
    <w:rsid w:val="00B7711F"/>
    <w:rsid w:val="00B929A0"/>
    <w:rsid w:val="00BC06FF"/>
    <w:rsid w:val="00BC39F9"/>
    <w:rsid w:val="00BD15FE"/>
    <w:rsid w:val="00BD57C6"/>
    <w:rsid w:val="00BE40E2"/>
    <w:rsid w:val="00C175D2"/>
    <w:rsid w:val="00C202AF"/>
    <w:rsid w:val="00C20D3F"/>
    <w:rsid w:val="00C23A75"/>
    <w:rsid w:val="00C26003"/>
    <w:rsid w:val="00C57174"/>
    <w:rsid w:val="00C63AF0"/>
    <w:rsid w:val="00C729AB"/>
    <w:rsid w:val="00C747F3"/>
    <w:rsid w:val="00C8113A"/>
    <w:rsid w:val="00CA0A6F"/>
    <w:rsid w:val="00CA6DEE"/>
    <w:rsid w:val="00CC1B28"/>
    <w:rsid w:val="00CD4615"/>
    <w:rsid w:val="00CD7BB6"/>
    <w:rsid w:val="00CF7F24"/>
    <w:rsid w:val="00D10EF0"/>
    <w:rsid w:val="00D36576"/>
    <w:rsid w:val="00D47517"/>
    <w:rsid w:val="00D6134C"/>
    <w:rsid w:val="00D93658"/>
    <w:rsid w:val="00DA3EA9"/>
    <w:rsid w:val="00DC323B"/>
    <w:rsid w:val="00DC4630"/>
    <w:rsid w:val="00DD3620"/>
    <w:rsid w:val="00DD65D3"/>
    <w:rsid w:val="00DE17A3"/>
    <w:rsid w:val="00DE30D8"/>
    <w:rsid w:val="00DF6EBE"/>
    <w:rsid w:val="00E329F2"/>
    <w:rsid w:val="00E331F3"/>
    <w:rsid w:val="00E35122"/>
    <w:rsid w:val="00E40543"/>
    <w:rsid w:val="00E53157"/>
    <w:rsid w:val="00E55580"/>
    <w:rsid w:val="00E7091A"/>
    <w:rsid w:val="00E76DD5"/>
    <w:rsid w:val="00E93284"/>
    <w:rsid w:val="00EA7733"/>
    <w:rsid w:val="00EB0165"/>
    <w:rsid w:val="00EB5305"/>
    <w:rsid w:val="00ED6D55"/>
    <w:rsid w:val="00F36CEA"/>
    <w:rsid w:val="00F42131"/>
    <w:rsid w:val="00F46B0C"/>
    <w:rsid w:val="00F53044"/>
    <w:rsid w:val="00F804B2"/>
    <w:rsid w:val="00F81101"/>
    <w:rsid w:val="00F8584E"/>
    <w:rsid w:val="00F94306"/>
    <w:rsid w:val="00F96107"/>
    <w:rsid w:val="00FB7557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81705D3-5856-4536-91A1-9A073B8E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paragraph" w:styleId="Listenabsatz">
    <w:name w:val="List Paragraph"/>
    <w:basedOn w:val="Standard"/>
    <w:uiPriority w:val="34"/>
    <w:qFormat/>
    <w:rsid w:val="0052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10</cp:revision>
  <cp:lastPrinted>2014-12-17T20:01:00Z</cp:lastPrinted>
  <dcterms:created xsi:type="dcterms:W3CDTF">2012-12-08T12:37:00Z</dcterms:created>
  <dcterms:modified xsi:type="dcterms:W3CDTF">2017-01-12T13:22:00Z</dcterms:modified>
</cp:coreProperties>
</file>