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91" w:rsidRPr="00A353CE" w:rsidRDefault="00DD3620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Ablaufsteuerungen</w:t>
      </w:r>
    </w:p>
    <w:p w:rsidR="00810005" w:rsidRPr="00256841" w:rsidRDefault="00C729AB" w:rsidP="00810005">
      <w:pPr>
        <w:pStyle w:val="berschrift2"/>
        <w:ind w:firstLine="538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Übung </w:t>
      </w:r>
      <w:r w:rsidR="00114479">
        <w:rPr>
          <w:rFonts w:ascii="Arial" w:hAnsi="Arial" w:cs="Arial"/>
          <w:lang w:val="de-CH"/>
        </w:rPr>
        <w:t>4</w:t>
      </w:r>
      <w:r w:rsidR="00DE17A3">
        <w:rPr>
          <w:rFonts w:ascii="Arial" w:hAnsi="Arial" w:cs="Arial"/>
          <w:lang w:val="de-CH"/>
        </w:rPr>
        <w:t xml:space="preserve">: </w:t>
      </w:r>
      <w:r w:rsidR="004D51AE">
        <w:rPr>
          <w:rFonts w:ascii="Arial" w:hAnsi="Arial" w:cs="Arial"/>
          <w:lang w:val="de-CH"/>
        </w:rPr>
        <w:t>Spannvorrichtung</w:t>
      </w:r>
    </w:p>
    <w:p w:rsidR="00DE6F9A" w:rsidRPr="00271D75" w:rsidRDefault="00271D75" w:rsidP="00271D75">
      <w:pPr>
        <w:ind w:left="705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DE17A3" w:rsidRPr="00220A15">
        <w:rPr>
          <w:rFonts w:ascii="Verdana" w:hAnsi="Verdana" w:cs="Arial"/>
        </w:rPr>
        <w:t xml:space="preserve">  </w:t>
      </w:r>
    </w:p>
    <w:p w:rsidR="00B74012" w:rsidRPr="007A10F3" w:rsidRDefault="00F65592" w:rsidP="00271D75">
      <w:pPr>
        <w:pStyle w:val="Listenabsatz"/>
        <w:numPr>
          <w:ilvl w:val="0"/>
          <w:numId w:val="29"/>
        </w:numPr>
        <w:spacing w:after="240"/>
        <w:rPr>
          <w:rFonts w:ascii="Verdana" w:hAnsi="Verdana" w:cs="Arial"/>
        </w:rPr>
      </w:pPr>
      <w:r w:rsidRPr="00F65592">
        <w:rPr>
          <w:noProof/>
          <w:lang w:val="de-CH" w:eastAsia="de-CH"/>
        </w:rPr>
        <w:t xml:space="preserve"> </w:t>
      </w:r>
      <w:r w:rsidR="007A10F3">
        <w:rPr>
          <w:rFonts w:ascii="Verdana" w:hAnsi="Verdana" w:cs="Arial"/>
          <w:lang w:val="de-CH"/>
        </w:rPr>
        <w:t xml:space="preserve">Zeichnen </w:t>
      </w:r>
      <w:r w:rsidR="007A10F3" w:rsidRPr="007A10F3">
        <w:rPr>
          <w:rFonts w:ascii="Verdana" w:hAnsi="Verdana" w:cs="Arial"/>
          <w:lang w:val="de-CH"/>
        </w:rPr>
        <w:t>und beschriften Sie normgerecht den Funktionsplan (</w:t>
      </w:r>
      <w:proofErr w:type="spellStart"/>
      <w:r w:rsidR="007A10F3" w:rsidRPr="007A10F3">
        <w:rPr>
          <w:rFonts w:ascii="Verdana" w:hAnsi="Verdana" w:cs="Arial"/>
          <w:lang w:val="de-CH"/>
        </w:rPr>
        <w:t>Grafcet</w:t>
      </w:r>
      <w:proofErr w:type="spellEnd"/>
      <w:r w:rsidR="007A10F3" w:rsidRPr="007A10F3">
        <w:rPr>
          <w:rFonts w:ascii="Verdana" w:hAnsi="Verdana" w:cs="Arial"/>
          <w:lang w:val="de-CH"/>
        </w:rPr>
        <w:t xml:space="preserve">). </w:t>
      </w:r>
      <w:r w:rsidR="00F54D57">
        <w:rPr>
          <w:rFonts w:ascii="Verdana" w:hAnsi="Verdana" w:cs="Arial"/>
          <w:lang w:val="de-CH"/>
        </w:rPr>
        <w:t xml:space="preserve">                   </w:t>
      </w:r>
      <w:r w:rsidR="007A10F3" w:rsidRPr="007A10F3">
        <w:rPr>
          <w:rFonts w:ascii="Verdana" w:hAnsi="Verdana" w:cs="Arial"/>
        </w:rPr>
        <w:t>Auch die CNC-Bearbeitung soll als eigener Arbeitsschritt eingetragen werden.</w:t>
      </w:r>
      <w:r w:rsidR="007A10F3">
        <w:rPr>
          <w:rFonts w:ascii="Verdana" w:hAnsi="Verdana" w:cs="Arial"/>
        </w:rPr>
        <w:t xml:space="preserve"> </w:t>
      </w:r>
      <w:r w:rsidR="00F54D57">
        <w:rPr>
          <w:rFonts w:ascii="Verdana" w:hAnsi="Verdana" w:cs="Arial"/>
        </w:rPr>
        <w:t xml:space="preserve">             </w:t>
      </w:r>
      <w:r w:rsidR="007A10F3" w:rsidRPr="007A10F3">
        <w:rPr>
          <w:rFonts w:ascii="Verdana" w:hAnsi="Verdana" w:cs="Arial"/>
        </w:rPr>
        <w:t xml:space="preserve">Eine automatische Ansteuerung der CNC-Fräsmaschine ist bei diesem Projekt </w:t>
      </w:r>
      <w:r w:rsidR="00F54D57">
        <w:rPr>
          <w:rFonts w:ascii="Verdana" w:hAnsi="Verdana" w:cs="Arial"/>
        </w:rPr>
        <w:t xml:space="preserve">            </w:t>
      </w:r>
      <w:r w:rsidR="007A10F3" w:rsidRPr="007A10F3">
        <w:rPr>
          <w:rFonts w:ascii="Verdana" w:hAnsi="Verdana" w:cs="Arial"/>
        </w:rPr>
        <w:t>nicht vorgesehen.</w:t>
      </w:r>
      <w:r w:rsidR="007A10F3">
        <w:rPr>
          <w:rFonts w:ascii="Verdana" w:hAnsi="Verdana" w:cs="Arial"/>
        </w:rPr>
        <w:t xml:space="preserve"> </w:t>
      </w:r>
      <w:r w:rsidR="007A10F3" w:rsidRPr="007A10F3">
        <w:rPr>
          <w:rFonts w:ascii="Verdana" w:hAnsi="Verdana" w:cs="Arial"/>
          <w:lang w:val="de-CH"/>
        </w:rPr>
        <w:t>Schlagen Sie die Symbole und B</w:t>
      </w:r>
      <w:r w:rsidR="007A10F3" w:rsidRPr="007A10F3">
        <w:rPr>
          <w:rFonts w:ascii="Verdana" w:hAnsi="Verdana" w:cs="Arial"/>
        </w:rPr>
        <w:t xml:space="preserve">ezeichnungen im </w:t>
      </w:r>
      <w:r w:rsidR="007A10F3" w:rsidRPr="007A10F3">
        <w:rPr>
          <w:rFonts w:ascii="Verdana" w:hAnsi="Verdana" w:cs="Arial"/>
          <w:b/>
        </w:rPr>
        <w:t>Dokument „Übersicht Ablaufsteuerungen Grafcet“</w:t>
      </w:r>
      <w:r w:rsidR="007A10F3" w:rsidRPr="007A10F3">
        <w:rPr>
          <w:rFonts w:ascii="Verdana" w:hAnsi="Verdana" w:cs="Arial"/>
        </w:rPr>
        <w:t xml:space="preserve"> (AUF3.4.4_Übersicht-Grafcet.pdf) </w:t>
      </w:r>
      <w:r w:rsidR="004B1BB4">
        <w:rPr>
          <w:rFonts w:ascii="Verdana" w:hAnsi="Verdana" w:cs="Arial"/>
        </w:rPr>
        <w:t xml:space="preserve">und/oder in Ihrem Tabellenbuch Mechatronik </w:t>
      </w:r>
      <w:r w:rsidR="007A10F3" w:rsidRPr="007A10F3">
        <w:rPr>
          <w:rFonts w:ascii="Verdana" w:hAnsi="Verdana" w:cs="Arial"/>
        </w:rPr>
        <w:t>nach.</w:t>
      </w:r>
      <w:r w:rsidR="007A10F3">
        <w:rPr>
          <w:rFonts w:ascii="Verdana" w:hAnsi="Verdana" w:cs="Arial"/>
        </w:rPr>
        <w:t xml:space="preserve"> </w:t>
      </w:r>
    </w:p>
    <w:p w:rsidR="001320B9" w:rsidRPr="007A10F3" w:rsidRDefault="00F65592" w:rsidP="00B74012">
      <w:pPr>
        <w:ind w:left="705"/>
        <w:rPr>
          <w:rFonts w:ascii="Verdana" w:hAnsi="Verdana" w:cs="Arial"/>
        </w:rPr>
      </w:pPr>
      <w:r>
        <w:rPr>
          <w:rFonts w:ascii="Verdana" w:hAnsi="Verdana" w:cs="Arial"/>
          <w:noProof/>
          <w:lang w:val="de-CH" w:eastAsia="de-CH"/>
        </w:rPr>
        <w:drawing>
          <wp:anchor distT="0" distB="0" distL="114300" distR="114300" simplePos="0" relativeHeight="251686912" behindDoc="1" locked="0" layoutInCell="1" allowOverlap="1" wp14:anchorId="7047CCB2" wp14:editId="0D84B17E">
            <wp:simplePos x="0" y="0"/>
            <wp:positionH relativeFrom="column">
              <wp:posOffset>4659630</wp:posOffset>
            </wp:positionH>
            <wp:positionV relativeFrom="paragraph">
              <wp:posOffset>147955</wp:posOffset>
            </wp:positionV>
            <wp:extent cx="655320" cy="914400"/>
            <wp:effectExtent l="0" t="0" r="0" b="0"/>
            <wp:wrapTight wrapText="bothSides">
              <wp:wrapPolygon edited="0">
                <wp:start x="0" y="0"/>
                <wp:lineTo x="0" y="21150"/>
                <wp:lineTo x="20721" y="21150"/>
                <wp:lineTo x="20721" y="0"/>
                <wp:lineTo x="0" y="0"/>
              </wp:wrapPolygon>
            </wp:wrapTight>
            <wp:docPr id="5" name="Grafik 5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swe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012" w:rsidRPr="002678DC" w:rsidRDefault="00F65592" w:rsidP="00B74012">
      <w:pPr>
        <w:ind w:left="705"/>
        <w:rPr>
          <w:rFonts w:ascii="Verdana" w:hAnsi="Verdana" w:cs="Arial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85888" behindDoc="1" locked="0" layoutInCell="1" allowOverlap="1" wp14:anchorId="4B86745B" wp14:editId="002AB37D">
            <wp:simplePos x="0" y="0"/>
            <wp:positionH relativeFrom="column">
              <wp:posOffset>-466139</wp:posOffset>
            </wp:positionH>
            <wp:positionV relativeFrom="paragraph">
              <wp:posOffset>911655</wp:posOffset>
            </wp:positionV>
            <wp:extent cx="6936891" cy="4615743"/>
            <wp:effectExtent l="0" t="127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36891" cy="4615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012" w:rsidRPr="002678DC">
        <w:rPr>
          <w:rFonts w:ascii="Verdana" w:hAnsi="Verdana" w:cs="Arial"/>
        </w:rPr>
        <w:t xml:space="preserve"> </w:t>
      </w:r>
      <w:bookmarkStart w:id="0" w:name="_GoBack"/>
      <w:bookmarkEnd w:id="0"/>
    </w:p>
    <w:sectPr w:rsidR="00B74012" w:rsidRPr="002678DC" w:rsidSect="003A554E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2E6" w:rsidRDefault="00E572E6">
      <w:r>
        <w:separator/>
      </w:r>
    </w:p>
  </w:endnote>
  <w:endnote w:type="continuationSeparator" w:id="0">
    <w:p w:rsidR="00E572E6" w:rsidRDefault="00E5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6114AE">
      <w:rPr>
        <w:rFonts w:ascii="Arial" w:hAnsi="Arial" w:cs="Arial"/>
        <w:noProof/>
        <w:sz w:val="12"/>
        <w:lang w:val="de-CH"/>
      </w:rPr>
      <w:t>18.12.13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 w:rsidRPr="00E70880">
      <w:rPr>
        <w:rFonts w:ascii="Arial" w:hAnsi="Arial" w:cs="Arial"/>
        <w:sz w:val="12"/>
        <w:szCs w:val="12"/>
        <w:lang w:val="de-CH"/>
      </w:rPr>
      <w:t>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6114AE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6114AE">
      <w:rPr>
        <w:rStyle w:val="Seitenzahl"/>
        <w:rFonts w:ascii="Arial" w:hAnsi="Arial" w:cs="Arial"/>
        <w:noProof/>
        <w:snapToGrid w:val="0"/>
        <w:sz w:val="12"/>
      </w:rPr>
      <w:t>AUF3.4.4_Funktionsplan-Grafcet_UE4_print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2E6" w:rsidRDefault="00E572E6">
      <w:r>
        <w:separator/>
      </w:r>
    </w:p>
  </w:footnote>
  <w:footnote w:type="continuationSeparator" w:id="0">
    <w:p w:rsidR="00E572E6" w:rsidRDefault="00E57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A14E0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0209E1D2" wp14:editId="5028EB63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33196DFE" wp14:editId="719D84FC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45B2E0CC" wp14:editId="7A66BAC7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6114AE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7AA20270" wp14:editId="34446E96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DE17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Programmerstellung und -dokumentation</w:t>
          </w:r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9E7131"/>
    <w:multiLevelType w:val="hybridMultilevel"/>
    <w:tmpl w:val="208CE3D4"/>
    <w:lvl w:ilvl="0" w:tplc="24180B1A">
      <w:start w:val="1"/>
      <w:numFmt w:val="lowerLetter"/>
      <w:lvlText w:val="%1)"/>
      <w:lvlJc w:val="left"/>
      <w:pPr>
        <w:ind w:left="1065" w:hanging="360"/>
      </w:pPr>
      <w:rPr>
        <w:rFonts w:ascii="Verdana" w:hAnsi="Verdana"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9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6500FB"/>
    <w:multiLevelType w:val="hybridMultilevel"/>
    <w:tmpl w:val="9AA06C62"/>
    <w:lvl w:ilvl="0" w:tplc="BFCEB30E">
      <w:start w:val="3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5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7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1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7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8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23"/>
  </w:num>
  <w:num w:numId="5">
    <w:abstractNumId w:val="18"/>
  </w:num>
  <w:num w:numId="6">
    <w:abstractNumId w:val="17"/>
  </w:num>
  <w:num w:numId="7">
    <w:abstractNumId w:val="11"/>
  </w:num>
  <w:num w:numId="8">
    <w:abstractNumId w:val="5"/>
  </w:num>
  <w:num w:numId="9">
    <w:abstractNumId w:val="1"/>
  </w:num>
  <w:num w:numId="10">
    <w:abstractNumId w:val="21"/>
  </w:num>
  <w:num w:numId="11">
    <w:abstractNumId w:val="2"/>
  </w:num>
  <w:num w:numId="12">
    <w:abstractNumId w:val="22"/>
  </w:num>
  <w:num w:numId="13">
    <w:abstractNumId w:val="3"/>
  </w:num>
  <w:num w:numId="14">
    <w:abstractNumId w:val="0"/>
  </w:num>
  <w:num w:numId="15">
    <w:abstractNumId w:val="25"/>
  </w:num>
  <w:num w:numId="16">
    <w:abstractNumId w:val="27"/>
  </w:num>
  <w:num w:numId="17">
    <w:abstractNumId w:val="4"/>
  </w:num>
  <w:num w:numId="18">
    <w:abstractNumId w:val="8"/>
  </w:num>
  <w:num w:numId="19">
    <w:abstractNumId w:val="20"/>
  </w:num>
  <w:num w:numId="20">
    <w:abstractNumId w:val="26"/>
  </w:num>
  <w:num w:numId="21">
    <w:abstractNumId w:val="28"/>
  </w:num>
  <w:num w:numId="22">
    <w:abstractNumId w:val="14"/>
  </w:num>
  <w:num w:numId="23">
    <w:abstractNumId w:val="7"/>
  </w:num>
  <w:num w:numId="24">
    <w:abstractNumId w:val="10"/>
  </w:num>
  <w:num w:numId="25">
    <w:abstractNumId w:val="12"/>
  </w:num>
  <w:num w:numId="26">
    <w:abstractNumId w:val="24"/>
  </w:num>
  <w:num w:numId="27">
    <w:abstractNumId w:val="9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17D71"/>
    <w:rsid w:val="00040BB9"/>
    <w:rsid w:val="00062538"/>
    <w:rsid w:val="00062F9E"/>
    <w:rsid w:val="00063C24"/>
    <w:rsid w:val="00090CE1"/>
    <w:rsid w:val="000A1D15"/>
    <w:rsid w:val="000A4134"/>
    <w:rsid w:val="000B1405"/>
    <w:rsid w:val="000C25DB"/>
    <w:rsid w:val="000E0819"/>
    <w:rsid w:val="000E1848"/>
    <w:rsid w:val="00101821"/>
    <w:rsid w:val="001103AA"/>
    <w:rsid w:val="00114479"/>
    <w:rsid w:val="00116426"/>
    <w:rsid w:val="00120B26"/>
    <w:rsid w:val="00130940"/>
    <w:rsid w:val="001320B9"/>
    <w:rsid w:val="00134D72"/>
    <w:rsid w:val="00147900"/>
    <w:rsid w:val="00151606"/>
    <w:rsid w:val="001559E1"/>
    <w:rsid w:val="001B0D02"/>
    <w:rsid w:val="001B2224"/>
    <w:rsid w:val="001B2297"/>
    <w:rsid w:val="001C6FF1"/>
    <w:rsid w:val="001D3A78"/>
    <w:rsid w:val="00215B38"/>
    <w:rsid w:val="00220A15"/>
    <w:rsid w:val="00232CC9"/>
    <w:rsid w:val="00237F3C"/>
    <w:rsid w:val="00256841"/>
    <w:rsid w:val="00257385"/>
    <w:rsid w:val="002678DC"/>
    <w:rsid w:val="00271D75"/>
    <w:rsid w:val="002A1FAB"/>
    <w:rsid w:val="002A5E97"/>
    <w:rsid w:val="002C1A00"/>
    <w:rsid w:val="002E52C6"/>
    <w:rsid w:val="0032387C"/>
    <w:rsid w:val="003332F2"/>
    <w:rsid w:val="00344955"/>
    <w:rsid w:val="00373B0F"/>
    <w:rsid w:val="003A554E"/>
    <w:rsid w:val="003B5BCD"/>
    <w:rsid w:val="003C77B6"/>
    <w:rsid w:val="003D1B0B"/>
    <w:rsid w:val="003E50C1"/>
    <w:rsid w:val="003F1F5E"/>
    <w:rsid w:val="0040689D"/>
    <w:rsid w:val="00426091"/>
    <w:rsid w:val="00444CEA"/>
    <w:rsid w:val="004461A3"/>
    <w:rsid w:val="00446B04"/>
    <w:rsid w:val="00471E14"/>
    <w:rsid w:val="004A4F70"/>
    <w:rsid w:val="004B05ED"/>
    <w:rsid w:val="004B1BB4"/>
    <w:rsid w:val="004C16FA"/>
    <w:rsid w:val="004D51AE"/>
    <w:rsid w:val="004E69FB"/>
    <w:rsid w:val="004F4CA0"/>
    <w:rsid w:val="00500DB2"/>
    <w:rsid w:val="005166F2"/>
    <w:rsid w:val="00522158"/>
    <w:rsid w:val="00523968"/>
    <w:rsid w:val="005243F5"/>
    <w:rsid w:val="00526AF6"/>
    <w:rsid w:val="00540C4D"/>
    <w:rsid w:val="0054468A"/>
    <w:rsid w:val="00556509"/>
    <w:rsid w:val="005837B3"/>
    <w:rsid w:val="005B196A"/>
    <w:rsid w:val="005D141D"/>
    <w:rsid w:val="00602F6F"/>
    <w:rsid w:val="00603E48"/>
    <w:rsid w:val="006114AE"/>
    <w:rsid w:val="00623ADC"/>
    <w:rsid w:val="00651556"/>
    <w:rsid w:val="00665C56"/>
    <w:rsid w:val="00692C41"/>
    <w:rsid w:val="006A49EF"/>
    <w:rsid w:val="006A6351"/>
    <w:rsid w:val="006B7CFD"/>
    <w:rsid w:val="006B7D99"/>
    <w:rsid w:val="006F2FC2"/>
    <w:rsid w:val="00703F71"/>
    <w:rsid w:val="00716CB6"/>
    <w:rsid w:val="0072275A"/>
    <w:rsid w:val="007266F6"/>
    <w:rsid w:val="007626B5"/>
    <w:rsid w:val="00773EA6"/>
    <w:rsid w:val="0078754E"/>
    <w:rsid w:val="0079447B"/>
    <w:rsid w:val="007A10F3"/>
    <w:rsid w:val="007A3CBA"/>
    <w:rsid w:val="007B79A6"/>
    <w:rsid w:val="007C619C"/>
    <w:rsid w:val="007D6B1B"/>
    <w:rsid w:val="007F1710"/>
    <w:rsid w:val="00810005"/>
    <w:rsid w:val="00833358"/>
    <w:rsid w:val="00837BA6"/>
    <w:rsid w:val="0086595E"/>
    <w:rsid w:val="00865ABF"/>
    <w:rsid w:val="008742E8"/>
    <w:rsid w:val="00880E80"/>
    <w:rsid w:val="00881FEC"/>
    <w:rsid w:val="00897EB5"/>
    <w:rsid w:val="00944276"/>
    <w:rsid w:val="00951E7F"/>
    <w:rsid w:val="009544F8"/>
    <w:rsid w:val="00965586"/>
    <w:rsid w:val="0099597E"/>
    <w:rsid w:val="009A340A"/>
    <w:rsid w:val="009A53B4"/>
    <w:rsid w:val="009B0D36"/>
    <w:rsid w:val="009C7FDD"/>
    <w:rsid w:val="009D0176"/>
    <w:rsid w:val="009F4174"/>
    <w:rsid w:val="00A078E6"/>
    <w:rsid w:val="00A14E0B"/>
    <w:rsid w:val="00A15244"/>
    <w:rsid w:val="00A20505"/>
    <w:rsid w:val="00A3033D"/>
    <w:rsid w:val="00A40544"/>
    <w:rsid w:val="00A448C0"/>
    <w:rsid w:val="00A539BD"/>
    <w:rsid w:val="00A833B3"/>
    <w:rsid w:val="00A83B6C"/>
    <w:rsid w:val="00A9218B"/>
    <w:rsid w:val="00AA6CE6"/>
    <w:rsid w:val="00AC00C8"/>
    <w:rsid w:val="00AD6F9B"/>
    <w:rsid w:val="00AE458C"/>
    <w:rsid w:val="00B046D4"/>
    <w:rsid w:val="00B22CFF"/>
    <w:rsid w:val="00B42BFF"/>
    <w:rsid w:val="00B54707"/>
    <w:rsid w:val="00B554F8"/>
    <w:rsid w:val="00B636AB"/>
    <w:rsid w:val="00B74012"/>
    <w:rsid w:val="00B7711F"/>
    <w:rsid w:val="00B929A0"/>
    <w:rsid w:val="00BC06FF"/>
    <w:rsid w:val="00BC39F9"/>
    <w:rsid w:val="00BD15FE"/>
    <w:rsid w:val="00BD57C6"/>
    <w:rsid w:val="00BE40E2"/>
    <w:rsid w:val="00C20D3F"/>
    <w:rsid w:val="00C23A75"/>
    <w:rsid w:val="00C26003"/>
    <w:rsid w:val="00C57174"/>
    <w:rsid w:val="00C63AF0"/>
    <w:rsid w:val="00C729AB"/>
    <w:rsid w:val="00C747F3"/>
    <w:rsid w:val="00C97827"/>
    <w:rsid w:val="00CA6DEE"/>
    <w:rsid w:val="00CC1B28"/>
    <w:rsid w:val="00CC4C97"/>
    <w:rsid w:val="00CF7F24"/>
    <w:rsid w:val="00D103FF"/>
    <w:rsid w:val="00D10688"/>
    <w:rsid w:val="00D45862"/>
    <w:rsid w:val="00D47517"/>
    <w:rsid w:val="00D6134C"/>
    <w:rsid w:val="00D93658"/>
    <w:rsid w:val="00DA3EA9"/>
    <w:rsid w:val="00DC323B"/>
    <w:rsid w:val="00DC4630"/>
    <w:rsid w:val="00DD3620"/>
    <w:rsid w:val="00DD5F94"/>
    <w:rsid w:val="00DD65D3"/>
    <w:rsid w:val="00DE17A3"/>
    <w:rsid w:val="00DE30D8"/>
    <w:rsid w:val="00DE6F9A"/>
    <w:rsid w:val="00DF6EBE"/>
    <w:rsid w:val="00E01E31"/>
    <w:rsid w:val="00E331F3"/>
    <w:rsid w:val="00E35122"/>
    <w:rsid w:val="00E40543"/>
    <w:rsid w:val="00E53157"/>
    <w:rsid w:val="00E55580"/>
    <w:rsid w:val="00E572E6"/>
    <w:rsid w:val="00E7091A"/>
    <w:rsid w:val="00E76DD5"/>
    <w:rsid w:val="00E93284"/>
    <w:rsid w:val="00EA7733"/>
    <w:rsid w:val="00EB5305"/>
    <w:rsid w:val="00ED6D55"/>
    <w:rsid w:val="00EF30C9"/>
    <w:rsid w:val="00F36CEA"/>
    <w:rsid w:val="00F42131"/>
    <w:rsid w:val="00F46B0C"/>
    <w:rsid w:val="00F51E61"/>
    <w:rsid w:val="00F53044"/>
    <w:rsid w:val="00F54D57"/>
    <w:rsid w:val="00F65592"/>
    <w:rsid w:val="00F804B2"/>
    <w:rsid w:val="00F81101"/>
    <w:rsid w:val="00F8584E"/>
    <w:rsid w:val="00F96107"/>
    <w:rsid w:val="00FA2E2E"/>
    <w:rsid w:val="00FA503F"/>
    <w:rsid w:val="00FA75EF"/>
    <w:rsid w:val="00FB7557"/>
    <w:rsid w:val="00FD57EF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paragraph" w:styleId="Listenabsatz">
    <w:name w:val="List Paragraph"/>
    <w:basedOn w:val="Standard"/>
    <w:uiPriority w:val="34"/>
    <w:qFormat/>
    <w:rsid w:val="00526AF6"/>
    <w:pPr>
      <w:ind w:left="720"/>
      <w:contextualSpacing/>
    </w:pPr>
  </w:style>
  <w:style w:type="table" w:styleId="Tabellenraster">
    <w:name w:val="Table Grid"/>
    <w:basedOn w:val="NormaleTabelle"/>
    <w:rsid w:val="00773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paragraph" w:styleId="Listenabsatz">
    <w:name w:val="List Paragraph"/>
    <w:basedOn w:val="Standard"/>
    <w:uiPriority w:val="34"/>
    <w:qFormat/>
    <w:rsid w:val="00526AF6"/>
    <w:pPr>
      <w:ind w:left="720"/>
      <w:contextualSpacing/>
    </w:pPr>
  </w:style>
  <w:style w:type="table" w:styleId="Tabellenraster">
    <w:name w:val="Table Grid"/>
    <w:basedOn w:val="NormaleTabelle"/>
    <w:rsid w:val="00773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Roman Moser</cp:lastModifiedBy>
  <cp:revision>10</cp:revision>
  <cp:lastPrinted>2013-12-18T13:42:00Z</cp:lastPrinted>
  <dcterms:created xsi:type="dcterms:W3CDTF">2012-01-13T07:16:00Z</dcterms:created>
  <dcterms:modified xsi:type="dcterms:W3CDTF">2013-12-18T13:42:00Z</dcterms:modified>
</cp:coreProperties>
</file>