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9768C" w:rsidRDefault="00FE5646" w:rsidP="005A0F2B">
      <w:pPr>
        <w:rPr>
          <w:rFonts w:ascii="Verdana" w:hAnsi="Verdana" w:cs="Arial"/>
          <w:b/>
          <w:sz w:val="20"/>
        </w:rPr>
      </w:pPr>
      <w:r w:rsidRPr="00C9768C">
        <w:rPr>
          <w:rFonts w:ascii="Verdana" w:hAnsi="Verdana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9768C">
        <w:rPr>
          <w:rFonts w:ascii="Verdana" w:hAnsi="Verdana" w:cs="Arial"/>
          <w:b/>
          <w:sz w:val="20"/>
        </w:rPr>
        <w:tab/>
      </w:r>
    </w:p>
    <w:p w:rsidR="005A0F2B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4041E3">
        <w:rPr>
          <w:rFonts w:ascii="Verdana" w:hAnsi="Verdana" w:cs="Arial"/>
          <w:b/>
          <w:sz w:val="28"/>
          <w:szCs w:val="28"/>
        </w:rPr>
        <w:t>LOGO! Basiswissen</w:t>
      </w:r>
    </w:p>
    <w:p w:rsidR="004041E3" w:rsidRPr="004041E3" w:rsidRDefault="004041E3" w:rsidP="00C9768C">
      <w:pPr>
        <w:spacing w:before="120" w:after="120"/>
        <w:ind w:firstLine="709"/>
        <w:rPr>
          <w:rFonts w:ascii="Verdana" w:hAnsi="Verdana" w:cs="Arial"/>
          <w:b/>
          <w:sz w:val="24"/>
          <w:szCs w:val="24"/>
        </w:rPr>
      </w:pPr>
      <w:r w:rsidRPr="004041E3">
        <w:rPr>
          <w:rFonts w:ascii="Verdana" w:hAnsi="Verdana" w:cs="Arial"/>
          <w:sz w:val="24"/>
          <w:szCs w:val="24"/>
        </w:rPr>
        <w:t>Kapitel</w:t>
      </w:r>
      <w:r w:rsidRPr="004041E3">
        <w:rPr>
          <w:rFonts w:ascii="Verdana" w:hAnsi="Verdana" w:cs="Arial"/>
          <w:b/>
          <w:i/>
          <w:sz w:val="24"/>
          <w:szCs w:val="24"/>
        </w:rPr>
        <w:t xml:space="preserve"> VPS, SPS und Logikmodul</w:t>
      </w: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4041E3" w:rsidRPr="004041E3" w:rsidRDefault="00691988" w:rsidP="004041E3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223520</wp:posOffset>
            </wp:positionV>
            <wp:extent cx="481330" cy="483870"/>
            <wp:effectExtent l="19050" t="0" r="0" b="0"/>
            <wp:wrapTight wrapText="bothSides">
              <wp:wrapPolygon edited="0">
                <wp:start x="-855" y="0"/>
                <wp:lineTo x="-855" y="20409"/>
                <wp:lineTo x="21372" y="20409"/>
                <wp:lineTo x="21372" y="0"/>
                <wp:lineTo x="-855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4041E3" w:rsidRPr="004041E3">
        <w:rPr>
          <w:rStyle w:val="standardtext1"/>
          <w:rFonts w:cs="Arial"/>
          <w:sz w:val="22"/>
          <w:szCs w:val="22"/>
        </w:rPr>
        <w:t xml:space="preserve">Diese Sequenz </w:t>
      </w:r>
      <w:r w:rsidR="004041E3" w:rsidRPr="004041E3">
        <w:rPr>
          <w:rFonts w:ascii="Verdana" w:hAnsi="Verdana" w:cs="Arial"/>
          <w:color w:val="000000"/>
          <w:szCs w:val="22"/>
        </w:rPr>
        <w:t>zeigt Ihnen die Unterschiede zwischen VPS, SPS und Logikmodul. Es werden Vor- und Nachteile der drei unterschiedlichen Steuerungsarten erläutert. Die Erweiterungsmodule der LOGO! von Siemens werden vorgestellt.</w:t>
      </w:r>
    </w:p>
    <w:p w:rsidR="00B91268" w:rsidRPr="00C9768C" w:rsidRDefault="00B91268" w:rsidP="0074755B">
      <w:pPr>
        <w:ind w:left="709"/>
        <w:rPr>
          <w:rFonts w:ascii="Verdana" w:hAnsi="Verdana" w:cs="Arial"/>
          <w:color w:val="000000"/>
          <w:sz w:val="8"/>
          <w:szCs w:val="8"/>
        </w:rPr>
      </w:pPr>
    </w:p>
    <w:p w:rsidR="004041E3" w:rsidRPr="004041E3" w:rsidRDefault="00691988" w:rsidP="004041E3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206375</wp:posOffset>
            </wp:positionV>
            <wp:extent cx="640715" cy="783590"/>
            <wp:effectExtent l="0" t="0" r="6985" b="0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4041E3" w:rsidRPr="004041E3">
        <w:rPr>
          <w:rFonts w:ascii="Verdana" w:hAnsi="Verdana" w:cs="Arial"/>
          <w:color w:val="000000"/>
          <w:szCs w:val="22"/>
        </w:rPr>
        <w:t>In diesem Kapitel lernen Sie, wie sich eine VPS, eine SPS und ein Logikmodul unterscheiden. Sie wissen, in welchen Bereichen die unterschiedlichen Steuerungsarten eingesetzt werden. Sie kennen die Vor- und Nachteile der Steuerungen.</w:t>
      </w:r>
    </w:p>
    <w:p w:rsidR="005A0F2B" w:rsidRPr="004041E3" w:rsidRDefault="005A0F2B" w:rsidP="005A0F2B">
      <w:pPr>
        <w:rPr>
          <w:rFonts w:ascii="Verdana" w:hAnsi="Verdana"/>
          <w:szCs w:val="22"/>
        </w:rPr>
      </w:pPr>
    </w:p>
    <w:p w:rsidR="002E1656" w:rsidRPr="00C9768C" w:rsidRDefault="002E1656" w:rsidP="00551A37">
      <w:pPr>
        <w:ind w:left="709"/>
        <w:rPr>
          <w:rStyle w:val="standardfett1"/>
          <w:rFonts w:cs="Arial"/>
          <w:sz w:val="8"/>
          <w:szCs w:val="8"/>
          <w:lang w:val="de-CH"/>
        </w:rPr>
      </w:pPr>
    </w:p>
    <w:p w:rsidR="001D61C6" w:rsidRPr="004041E3" w:rsidRDefault="00691988" w:rsidP="004041E3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219075</wp:posOffset>
            </wp:positionV>
            <wp:extent cx="657225" cy="742950"/>
            <wp:effectExtent l="19050" t="0" r="9525" b="0"/>
            <wp:wrapTight wrapText="bothSides">
              <wp:wrapPolygon edited="0">
                <wp:start x="-626" y="0"/>
                <wp:lineTo x="-626" y="21046"/>
                <wp:lineTo x="21913" y="21046"/>
                <wp:lineTo x="21913" y="0"/>
                <wp:lineTo x="-626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>Auftrag</w:t>
      </w:r>
      <w:r w:rsidR="004B3D6B" w:rsidRPr="004041E3">
        <w:rPr>
          <w:rStyle w:val="standardfett1"/>
          <w:rFonts w:cs="Arial"/>
          <w:sz w:val="22"/>
          <w:szCs w:val="22"/>
        </w:rPr>
        <w:t xml:space="preserve"> </w:t>
      </w:r>
      <w:r w:rsidR="004B3D6B" w:rsidRPr="004041E3">
        <w:rPr>
          <w:rFonts w:ascii="Verdana" w:hAnsi="Verdana" w:cs="Arial"/>
          <w:color w:val="000000"/>
          <w:szCs w:val="22"/>
        </w:rPr>
        <w:br/>
      </w:r>
      <w:r w:rsidR="004041E3" w:rsidRPr="004041E3">
        <w:rPr>
          <w:rFonts w:ascii="Verdana" w:hAnsi="Verdana" w:cs="Arial"/>
          <w:color w:val="000000"/>
          <w:szCs w:val="22"/>
        </w:rPr>
        <w:t xml:space="preserve">Starten Sie das Lernprogramm </w:t>
      </w:r>
      <w:r w:rsidR="004041E3" w:rsidRPr="004041E3">
        <w:rPr>
          <w:rFonts w:ascii="Verdana" w:hAnsi="Verdana" w:cs="Arial"/>
          <w:b/>
          <w:color w:val="000000"/>
          <w:szCs w:val="22"/>
        </w:rPr>
        <w:t>LOGO! Basiswissen</w:t>
      </w:r>
      <w:r w:rsidR="004041E3" w:rsidRPr="004041E3">
        <w:rPr>
          <w:rFonts w:ascii="Verdana" w:hAnsi="Verdana" w:cs="Arial"/>
          <w:color w:val="000000"/>
          <w:szCs w:val="22"/>
        </w:rPr>
        <w:t xml:space="preserve">. Öffnen Sie das Kapitel </w:t>
      </w:r>
      <w:r w:rsidR="004041E3" w:rsidRPr="004041E3">
        <w:rPr>
          <w:rFonts w:ascii="Verdana" w:hAnsi="Verdana" w:cs="Arial"/>
          <w:b/>
          <w:color w:val="000000"/>
          <w:szCs w:val="22"/>
        </w:rPr>
        <w:t>VPS, SPS und Logikmodul</w:t>
      </w:r>
      <w:r w:rsidR="004041E3" w:rsidRPr="004041E3">
        <w:rPr>
          <w:rFonts w:ascii="Verdana" w:hAnsi="Verdana" w:cs="Arial"/>
          <w:color w:val="000000"/>
          <w:szCs w:val="22"/>
        </w:rPr>
        <w:t xml:space="preserve">. Bearbeiten Sie das Kapitel in der gegebenen Reihenfolge. Beantworten Sie schriftlich die Aufgaben 1 bis </w:t>
      </w:r>
      <w:r w:rsidR="007528B6">
        <w:rPr>
          <w:rFonts w:ascii="Verdana" w:hAnsi="Verdana" w:cs="Arial"/>
          <w:color w:val="000000"/>
          <w:szCs w:val="22"/>
        </w:rPr>
        <w:t>6</w:t>
      </w:r>
      <w:r w:rsidR="004041E3" w:rsidRPr="004041E3">
        <w:rPr>
          <w:rFonts w:ascii="Verdana" w:hAnsi="Verdana" w:cs="Arial"/>
          <w:color w:val="000000"/>
          <w:szCs w:val="22"/>
        </w:rPr>
        <w:t xml:space="preserve"> auf diesem Arbeitspapier. </w:t>
      </w:r>
      <w:r w:rsidR="004041E3" w:rsidRPr="004041E3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4041E3" w:rsidRPr="004041E3" w:rsidRDefault="004041E3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4041E3" w:rsidRPr="00C9768C" w:rsidRDefault="004041E3" w:rsidP="00DA2267">
      <w:pPr>
        <w:ind w:left="709"/>
        <w:rPr>
          <w:rStyle w:val="standardfett1"/>
          <w:rFonts w:cs="Arial"/>
          <w:sz w:val="8"/>
          <w:szCs w:val="8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193675</wp:posOffset>
            </wp:positionV>
            <wp:extent cx="459740" cy="54927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>eit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4041E3">
        <w:rPr>
          <w:rFonts w:ascii="Verdana" w:hAnsi="Verdana" w:cs="Arial"/>
          <w:b/>
          <w:color w:val="000000"/>
          <w:szCs w:val="22"/>
        </w:rPr>
        <w:t>2</w:t>
      </w:r>
      <w:r w:rsidR="005B48F7">
        <w:rPr>
          <w:rFonts w:ascii="Verdana" w:hAnsi="Verdana" w:cs="Arial"/>
          <w:b/>
          <w:color w:val="000000"/>
          <w:szCs w:val="22"/>
        </w:rPr>
        <w:t>0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3A44B3" w:rsidRPr="00BC2474" w:rsidRDefault="00A072D5" w:rsidP="007528B6">
      <w:pPr>
        <w:spacing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: </w:t>
      </w:r>
    </w:p>
    <w:p w:rsidR="00105803" w:rsidRPr="004041E3" w:rsidRDefault="004041E3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Grundsätzlich gibt es drei unterschiedliche</w:t>
      </w:r>
      <w:r w:rsidRPr="004041E3">
        <w:rPr>
          <w:sz w:val="22"/>
          <w:szCs w:val="22"/>
        </w:rPr>
        <w:t xml:space="preserve"> </w:t>
      </w:r>
      <w:r w:rsidRPr="00C9768C">
        <w:rPr>
          <w:b/>
          <w:sz w:val="22"/>
          <w:szCs w:val="22"/>
        </w:rPr>
        <w:t>Arten von Steuerungen</w:t>
      </w:r>
      <w:r>
        <w:rPr>
          <w:sz w:val="22"/>
          <w:szCs w:val="22"/>
        </w:rPr>
        <w:t xml:space="preserve">. </w:t>
      </w:r>
      <w:r w:rsidR="00C9768C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Notieren Sie eine kurze Beschreibung zu den drei Typen: </w:t>
      </w:r>
    </w:p>
    <w:p w:rsidR="004041E3" w:rsidRPr="004041E3" w:rsidRDefault="004041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r w:rsidRPr="004041E3">
        <w:rPr>
          <w:rFonts w:ascii="Comic Sans MS" w:hAnsi="Comic Sans MS" w:cs="Arial"/>
          <w:sz w:val="28"/>
          <w:szCs w:val="28"/>
        </w:rPr>
        <w:t xml:space="preserve">VPS: </w:t>
      </w:r>
      <w:permStart w:id="1809475326" w:edGrp="everyone"/>
      <w:r w:rsidR="005F676A">
        <w:rPr>
          <w:rFonts w:ascii="Comic Sans MS" w:hAnsi="Comic Sans MS" w:cs="Arial"/>
          <w:color w:val="0070C0"/>
          <w:sz w:val="28"/>
          <w:szCs w:val="28"/>
        </w:rPr>
        <w:t>Verbindung</w:t>
      </w:r>
      <w:r w:rsidR="00E672E3">
        <w:rPr>
          <w:rFonts w:ascii="Comic Sans MS" w:hAnsi="Comic Sans MS" w:cs="Arial"/>
          <w:color w:val="0070C0"/>
          <w:sz w:val="28"/>
          <w:szCs w:val="28"/>
        </w:rPr>
        <w:t>programmierbare Steuerung</w:t>
      </w:r>
      <w:r w:rsidR="00E672E3">
        <w:rPr>
          <w:rFonts w:ascii="Comic Sans MS" w:hAnsi="Comic Sans MS" w:cs="Arial"/>
          <w:sz w:val="28"/>
          <w:szCs w:val="28"/>
        </w:rPr>
        <w:t xml:space="preserve"> </w:t>
      </w:r>
      <w:permEnd w:id="1809475326"/>
      <w:r w:rsidRPr="004041E3">
        <w:rPr>
          <w:rFonts w:ascii="Comic Sans MS" w:hAnsi="Comic Sans MS" w:cs="Arial"/>
          <w:sz w:val="28"/>
          <w:szCs w:val="28"/>
        </w:rPr>
        <w:t xml:space="preserve"> </w:t>
      </w:r>
      <w:r w:rsidRPr="004041E3">
        <w:rPr>
          <w:rFonts w:ascii="Comic Sans MS" w:hAnsi="Comic Sans MS" w:cs="Arial"/>
          <w:color w:val="0000FF"/>
          <w:sz w:val="28"/>
          <w:szCs w:val="28"/>
        </w:rPr>
        <w:t xml:space="preserve"> </w:t>
      </w:r>
    </w:p>
    <w:p w:rsidR="004041E3" w:rsidRPr="004041E3" w:rsidRDefault="004041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4041E3">
        <w:rPr>
          <w:rFonts w:ascii="Comic Sans MS" w:hAnsi="Comic Sans MS" w:cs="Arial"/>
          <w:sz w:val="28"/>
          <w:szCs w:val="28"/>
        </w:rPr>
        <w:t xml:space="preserve">SPS: </w:t>
      </w:r>
      <w:permStart w:id="640965415" w:edGrp="everyone"/>
      <w:r w:rsidR="00E672E3">
        <w:rPr>
          <w:rFonts w:ascii="Comic Sans MS" w:hAnsi="Comic Sans MS" w:cs="Arial"/>
          <w:color w:val="0070C0"/>
          <w:sz w:val="28"/>
          <w:szCs w:val="28"/>
        </w:rPr>
        <w:t xml:space="preserve">Speicherprogrammierbare Steuerung </w:t>
      </w:r>
      <w:permEnd w:id="640965415"/>
      <w:r w:rsidRPr="004041E3">
        <w:rPr>
          <w:rFonts w:ascii="Comic Sans MS" w:hAnsi="Comic Sans MS" w:cs="Arial"/>
          <w:sz w:val="28"/>
          <w:szCs w:val="28"/>
        </w:rPr>
        <w:t xml:space="preserve"> </w:t>
      </w:r>
    </w:p>
    <w:p w:rsidR="004041E3" w:rsidRPr="004041E3" w:rsidRDefault="004041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4041E3">
        <w:rPr>
          <w:rFonts w:ascii="Comic Sans MS" w:hAnsi="Comic Sans MS" w:cs="Arial"/>
          <w:sz w:val="28"/>
          <w:szCs w:val="28"/>
        </w:rPr>
        <w:t xml:space="preserve">Logikmodule: </w:t>
      </w:r>
      <w:permStart w:id="84034220" w:edGrp="everyone"/>
      <w:r w:rsidR="005F676A">
        <w:rPr>
          <w:rFonts w:ascii="Comic Sans MS" w:hAnsi="Comic Sans MS" w:cs="Arial"/>
          <w:color w:val="0070C0"/>
          <w:sz w:val="28"/>
          <w:szCs w:val="28"/>
        </w:rPr>
        <w:t xml:space="preserve">Auch Kleinsteuerungen genannt, weil sie den unteren </w:t>
      </w:r>
      <w:proofErr w:type="spellStart"/>
      <w:r w:rsidR="005F676A">
        <w:rPr>
          <w:rFonts w:ascii="Comic Sans MS" w:hAnsi="Comic Sans MS" w:cs="Arial"/>
          <w:color w:val="0070C0"/>
          <w:sz w:val="28"/>
          <w:szCs w:val="28"/>
        </w:rPr>
        <w:t>Leistungbereich</w:t>
      </w:r>
      <w:proofErr w:type="spellEnd"/>
      <w:r w:rsidR="005F676A">
        <w:rPr>
          <w:rFonts w:ascii="Comic Sans MS" w:hAnsi="Comic Sans MS" w:cs="Arial"/>
          <w:color w:val="0070C0"/>
          <w:sz w:val="28"/>
          <w:szCs w:val="28"/>
        </w:rPr>
        <w:t xml:space="preserve"> der Automatisierung abdecken </w:t>
      </w:r>
      <w:permEnd w:id="84034220"/>
    </w:p>
    <w:p w:rsidR="00E86325" w:rsidRPr="006B60BB" w:rsidRDefault="006B60BB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6B60BB">
        <w:rPr>
          <w:rFonts w:cs="Arial"/>
          <w:sz w:val="22"/>
          <w:szCs w:val="22"/>
        </w:rPr>
        <w:t xml:space="preserve">Nennen Sie </w:t>
      </w:r>
      <w:r>
        <w:rPr>
          <w:rFonts w:cs="Arial"/>
          <w:sz w:val="22"/>
          <w:szCs w:val="22"/>
        </w:rPr>
        <w:t>drei weitere</w:t>
      </w:r>
      <w:r w:rsidRPr="006B60BB">
        <w:rPr>
          <w:rFonts w:cs="Arial"/>
          <w:sz w:val="22"/>
          <w:szCs w:val="22"/>
        </w:rPr>
        <w:t xml:space="preserve"> </w:t>
      </w:r>
      <w:r w:rsidRPr="00C9768C">
        <w:rPr>
          <w:rFonts w:cs="Arial"/>
          <w:b/>
          <w:sz w:val="22"/>
          <w:szCs w:val="22"/>
        </w:rPr>
        <w:t>positive Eigenschaften</w:t>
      </w:r>
      <w:r w:rsidRPr="006B60BB">
        <w:rPr>
          <w:rFonts w:cs="Arial"/>
          <w:sz w:val="22"/>
          <w:szCs w:val="22"/>
        </w:rPr>
        <w:t xml:space="preserve"> einer </w:t>
      </w:r>
      <w:r w:rsidRPr="006B60BB">
        <w:rPr>
          <w:rFonts w:cs="Arial"/>
          <w:b/>
          <w:sz w:val="22"/>
          <w:szCs w:val="22"/>
        </w:rPr>
        <w:t>SPS</w:t>
      </w:r>
      <w:r w:rsidRPr="006B60BB">
        <w:rPr>
          <w:rFonts w:cs="Arial"/>
          <w:sz w:val="22"/>
          <w:szCs w:val="22"/>
        </w:rPr>
        <w:t>?</w:t>
      </w:r>
    </w:p>
    <w:p w:rsidR="00E14380" w:rsidRPr="006B60BB" w:rsidRDefault="00C9768C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k</w:t>
      </w:r>
      <w:r w:rsidR="00E14380">
        <w:rPr>
          <w:rFonts w:ascii="Comic Sans MS" w:hAnsi="Comic Sans MS" w:cs="Arial"/>
          <w:sz w:val="28"/>
          <w:szCs w:val="28"/>
        </w:rPr>
        <w:t>omplexe mathematische Funktionen</w:t>
      </w:r>
    </w:p>
    <w:p w:rsidR="006B60BB" w:rsidRPr="006B60BB" w:rsidRDefault="00C9768C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u</w:t>
      </w:r>
      <w:r w:rsidR="006B60BB">
        <w:rPr>
          <w:rFonts w:ascii="Comic Sans MS" w:hAnsi="Comic Sans MS" w:cs="Arial"/>
          <w:sz w:val="28"/>
          <w:szCs w:val="28"/>
        </w:rPr>
        <w:t>mfangreicher Befehlsvorrat</w:t>
      </w:r>
    </w:p>
    <w:p w:rsidR="006B60BB" w:rsidRPr="006B60BB" w:rsidRDefault="006B60BB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Echtzeitverhalten</w:t>
      </w:r>
    </w:p>
    <w:p w:rsidR="006B60BB" w:rsidRPr="000765DD" w:rsidRDefault="00E672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70C0"/>
          <w:sz w:val="28"/>
          <w:szCs w:val="28"/>
        </w:rPr>
      </w:pPr>
      <w:permStart w:id="1796559222" w:edGrp="everyone"/>
      <w:r>
        <w:rPr>
          <w:rFonts w:ascii="Comic Sans MS" w:hAnsi="Comic Sans MS" w:cs="Arial"/>
          <w:color w:val="0070C0"/>
          <w:sz w:val="28"/>
          <w:szCs w:val="28"/>
        </w:rPr>
        <w:t xml:space="preserve">Einfache und schnelle Fehlerdiagnose </w:t>
      </w:r>
      <w:permEnd w:id="1796559222"/>
    </w:p>
    <w:p w:rsidR="006B60BB" w:rsidRPr="000765DD" w:rsidRDefault="00E672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70C0"/>
          <w:sz w:val="28"/>
          <w:szCs w:val="28"/>
        </w:rPr>
      </w:pPr>
      <w:permStart w:id="529090808" w:edGrp="everyone"/>
      <w:r>
        <w:rPr>
          <w:rFonts w:ascii="Comic Sans MS" w:hAnsi="Comic Sans MS" w:cs="Arial"/>
          <w:color w:val="0070C0"/>
          <w:sz w:val="28"/>
          <w:szCs w:val="28"/>
        </w:rPr>
        <w:t xml:space="preserve">Offene Kommunikation </w:t>
      </w:r>
      <w:r w:rsidR="005F676A">
        <w:rPr>
          <w:rFonts w:ascii="Comic Sans MS" w:hAnsi="Comic Sans MS" w:cs="Arial"/>
          <w:color w:val="0070C0"/>
          <w:sz w:val="28"/>
          <w:szCs w:val="28"/>
        </w:rPr>
        <w:t xml:space="preserve">zu Fremdsystemen </w:t>
      </w:r>
      <w:permEnd w:id="529090808"/>
    </w:p>
    <w:p w:rsidR="006B60BB" w:rsidRPr="000765DD" w:rsidRDefault="00E672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70C0"/>
          <w:sz w:val="28"/>
          <w:szCs w:val="28"/>
        </w:rPr>
      </w:pPr>
      <w:permStart w:id="383975604" w:edGrp="everyone"/>
      <w:r>
        <w:rPr>
          <w:rFonts w:ascii="Comic Sans MS" w:hAnsi="Comic Sans MS" w:cs="Arial"/>
          <w:color w:val="0070C0"/>
          <w:sz w:val="28"/>
          <w:szCs w:val="28"/>
        </w:rPr>
        <w:t xml:space="preserve">Automatische Dokumentation </w:t>
      </w:r>
      <w:permEnd w:id="383975604"/>
    </w:p>
    <w:p w:rsidR="00C9768C" w:rsidRDefault="00C9768C">
      <w:pPr>
        <w:rPr>
          <w:rFonts w:ascii="Verdana" w:hAnsi="Verdana" w:cs="Arial"/>
          <w:szCs w:val="22"/>
          <w:lang w:val="de-CH"/>
        </w:rPr>
      </w:pPr>
      <w:r>
        <w:rPr>
          <w:rFonts w:cs="Arial"/>
          <w:szCs w:val="22"/>
        </w:rPr>
        <w:br w:type="page"/>
      </w:r>
    </w:p>
    <w:p w:rsidR="000765DD" w:rsidRPr="006B60BB" w:rsidRDefault="000765DD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rPr>
          <w:sz w:val="22"/>
          <w:szCs w:val="22"/>
        </w:rPr>
      </w:pPr>
      <w:r w:rsidRPr="006B60BB">
        <w:rPr>
          <w:rFonts w:cs="Arial"/>
          <w:sz w:val="22"/>
          <w:szCs w:val="22"/>
        </w:rPr>
        <w:lastRenderedPageBreak/>
        <w:t xml:space="preserve">Nennen Sie </w:t>
      </w:r>
      <w:r>
        <w:rPr>
          <w:rFonts w:cs="Arial"/>
          <w:sz w:val="22"/>
          <w:szCs w:val="22"/>
        </w:rPr>
        <w:t>zwei weitere</w:t>
      </w:r>
      <w:r w:rsidRPr="006B60BB">
        <w:rPr>
          <w:rFonts w:cs="Arial"/>
          <w:sz w:val="22"/>
          <w:szCs w:val="22"/>
        </w:rPr>
        <w:t xml:space="preserve"> </w:t>
      </w:r>
      <w:r w:rsidRPr="00D642D1">
        <w:rPr>
          <w:rFonts w:cs="Arial"/>
          <w:b/>
          <w:sz w:val="22"/>
          <w:szCs w:val="22"/>
        </w:rPr>
        <w:t>Nachteile</w:t>
      </w:r>
      <w:r>
        <w:rPr>
          <w:rFonts w:cs="Arial"/>
          <w:sz w:val="22"/>
          <w:szCs w:val="22"/>
        </w:rPr>
        <w:t xml:space="preserve"> einer </w:t>
      </w:r>
      <w:r w:rsidRPr="006B60BB">
        <w:rPr>
          <w:rFonts w:cs="Arial"/>
          <w:b/>
          <w:sz w:val="22"/>
          <w:szCs w:val="22"/>
        </w:rPr>
        <w:t>SPS</w:t>
      </w:r>
      <w:r w:rsidRPr="006B60BB">
        <w:rPr>
          <w:rFonts w:cs="Arial"/>
          <w:sz w:val="22"/>
          <w:szCs w:val="22"/>
        </w:rPr>
        <w:t>?</w:t>
      </w:r>
    </w:p>
    <w:p w:rsidR="000765DD" w:rsidRPr="000765DD" w:rsidRDefault="000765DD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0765DD">
        <w:rPr>
          <w:rFonts w:ascii="Comic Sans MS" w:hAnsi="Comic Sans MS" w:cs="Arial"/>
          <w:sz w:val="28"/>
          <w:szCs w:val="28"/>
        </w:rPr>
        <w:t xml:space="preserve">Notwendigkeit, alle komplexen Funktionen aus </w:t>
      </w:r>
      <w:r w:rsidRPr="000765DD">
        <w:rPr>
          <w:rFonts w:ascii="Comic Sans MS" w:hAnsi="Comic Sans MS" w:cs="Arial"/>
          <w:bCs/>
          <w:sz w:val="28"/>
          <w:szCs w:val="28"/>
        </w:rPr>
        <w:t>einzelnen Operationen</w:t>
      </w:r>
      <w:r w:rsidRPr="000765DD">
        <w:rPr>
          <w:rFonts w:ascii="Comic Sans MS" w:hAnsi="Comic Sans MS" w:cs="Arial"/>
          <w:sz w:val="28"/>
          <w:szCs w:val="28"/>
        </w:rPr>
        <w:t xml:space="preserve"> zusammensetzen zu müssen.</w:t>
      </w:r>
    </w:p>
    <w:p w:rsidR="000765DD" w:rsidRPr="000765DD" w:rsidRDefault="00E672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4F81BD" w:themeColor="accent1"/>
          <w:sz w:val="28"/>
          <w:szCs w:val="28"/>
        </w:rPr>
      </w:pPr>
      <w:permStart w:id="2038709574" w:edGrp="everyone"/>
      <w:r>
        <w:rPr>
          <w:rFonts w:ascii="Comic Sans MS" w:hAnsi="Comic Sans MS" w:cs="Arial"/>
          <w:color w:val="4F81BD" w:themeColor="accent1"/>
          <w:sz w:val="28"/>
          <w:szCs w:val="28"/>
        </w:rPr>
        <w:t>Komplexe Kenntnisse</w:t>
      </w:r>
      <w:r w:rsidR="005F676A">
        <w:rPr>
          <w:rFonts w:ascii="Comic Sans MS" w:hAnsi="Comic Sans MS" w:cs="Arial"/>
          <w:color w:val="4F81BD" w:themeColor="accent1"/>
          <w:sz w:val="28"/>
          <w:szCs w:val="28"/>
        </w:rPr>
        <w:t xml:space="preserve"> erforderlich </w:t>
      </w:r>
      <w:r>
        <w:rPr>
          <w:rFonts w:ascii="Comic Sans MS" w:hAnsi="Comic Sans MS" w:cs="Arial"/>
          <w:color w:val="4F81BD" w:themeColor="accent1"/>
          <w:sz w:val="28"/>
          <w:szCs w:val="28"/>
        </w:rPr>
        <w:t xml:space="preserve"> </w:t>
      </w:r>
      <w:permEnd w:id="2038709574"/>
    </w:p>
    <w:p w:rsidR="000765DD" w:rsidRPr="000765DD" w:rsidRDefault="00E672E3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4F81BD" w:themeColor="accent1"/>
          <w:sz w:val="28"/>
          <w:szCs w:val="28"/>
        </w:rPr>
      </w:pPr>
      <w:permStart w:id="546505951" w:edGrp="everyone"/>
      <w:r>
        <w:rPr>
          <w:rFonts w:ascii="Comic Sans MS" w:hAnsi="Comic Sans MS" w:cs="Arial"/>
          <w:color w:val="4F81BD" w:themeColor="accent1"/>
          <w:sz w:val="28"/>
          <w:szCs w:val="28"/>
        </w:rPr>
        <w:t xml:space="preserve">Hoher </w:t>
      </w:r>
      <w:r w:rsidR="005F676A">
        <w:rPr>
          <w:rFonts w:ascii="Comic Sans MS" w:hAnsi="Comic Sans MS" w:cs="Arial"/>
          <w:color w:val="4F81BD" w:themeColor="accent1"/>
          <w:sz w:val="28"/>
          <w:szCs w:val="28"/>
        </w:rPr>
        <w:t xml:space="preserve">Preis für wenig Komplexe Lösungen  </w:t>
      </w:r>
      <w:permEnd w:id="546505951"/>
    </w:p>
    <w:p w:rsidR="00143B3C" w:rsidRPr="00143B3C" w:rsidRDefault="00143B3C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143B3C">
        <w:rPr>
          <w:rFonts w:cs="Arial"/>
          <w:color w:val="000000"/>
          <w:sz w:val="22"/>
          <w:szCs w:val="22"/>
        </w:rPr>
        <w:t xml:space="preserve">Der </w:t>
      </w:r>
      <w:r w:rsidRPr="00D642D1">
        <w:rPr>
          <w:rFonts w:cs="Arial"/>
          <w:b/>
          <w:color w:val="000000"/>
          <w:sz w:val="22"/>
          <w:szCs w:val="22"/>
        </w:rPr>
        <w:t>Vorteil</w:t>
      </w:r>
      <w:r w:rsidRPr="00143B3C">
        <w:rPr>
          <w:rFonts w:cs="Arial"/>
          <w:color w:val="000000"/>
          <w:sz w:val="22"/>
          <w:szCs w:val="22"/>
        </w:rPr>
        <w:t xml:space="preserve"> einer </w:t>
      </w:r>
      <w:r w:rsidRPr="00143B3C">
        <w:rPr>
          <w:rFonts w:cs="Arial"/>
          <w:b/>
          <w:bCs/>
          <w:color w:val="000000"/>
          <w:sz w:val="22"/>
          <w:szCs w:val="22"/>
        </w:rPr>
        <w:t>VPS</w:t>
      </w:r>
      <w:r w:rsidRPr="00143B3C">
        <w:rPr>
          <w:rFonts w:cs="Arial"/>
          <w:color w:val="000000"/>
          <w:sz w:val="22"/>
          <w:szCs w:val="22"/>
        </w:rPr>
        <w:t xml:space="preserve"> lässt sich einfach beschreiben:</w:t>
      </w:r>
    </w:p>
    <w:p w:rsidR="00143B3C" w:rsidRPr="00D642D1" w:rsidRDefault="00143B3C" w:rsidP="00143B3C">
      <w:pPr>
        <w:pStyle w:val="Listenabsatz"/>
        <w:ind w:left="1134"/>
        <w:rPr>
          <w:rFonts w:ascii="Comic Sans MS" w:hAnsi="Comic Sans MS" w:cs="Arial"/>
          <w:b/>
          <w:i/>
          <w:color w:val="000000"/>
          <w:sz w:val="24"/>
          <w:szCs w:val="24"/>
        </w:rPr>
      </w:pPr>
      <w:r w:rsidRPr="00D642D1">
        <w:rPr>
          <w:rFonts w:ascii="Comic Sans MS" w:hAnsi="Comic Sans MS" w:cs="Arial"/>
          <w:b/>
          <w:i/>
          <w:color w:val="000000"/>
          <w:sz w:val="24"/>
          <w:szCs w:val="24"/>
        </w:rPr>
        <w:t xml:space="preserve">Das System ist </w:t>
      </w:r>
      <w:r w:rsidRPr="00D642D1">
        <w:rPr>
          <w:rFonts w:ascii="Comic Sans MS" w:hAnsi="Comic Sans MS" w:cs="Arial"/>
          <w:b/>
          <w:bCs/>
          <w:i/>
          <w:color w:val="000000"/>
          <w:sz w:val="24"/>
          <w:szCs w:val="24"/>
        </w:rPr>
        <w:t>bei sehr kleinen Steuerungsaufgaben billiger</w:t>
      </w:r>
      <w:r w:rsidRPr="00D642D1">
        <w:rPr>
          <w:rFonts w:ascii="Comic Sans MS" w:hAnsi="Comic Sans MS" w:cs="Arial"/>
          <w:b/>
          <w:i/>
          <w:color w:val="000000"/>
          <w:sz w:val="24"/>
          <w:szCs w:val="24"/>
        </w:rPr>
        <w:t>.</w:t>
      </w:r>
    </w:p>
    <w:p w:rsidR="00143B3C" w:rsidRPr="00143B3C" w:rsidRDefault="00143B3C" w:rsidP="00D642D1">
      <w:pPr>
        <w:pStyle w:val="Listenabsatz"/>
        <w:spacing w:before="120"/>
        <w:ind w:left="1134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Auf der anderen Seite </w:t>
      </w:r>
      <w:r w:rsidRPr="00143B3C">
        <w:rPr>
          <w:rFonts w:ascii="Verdana" w:hAnsi="Verdana" w:cs="Arial"/>
          <w:color w:val="000000"/>
          <w:sz w:val="22"/>
          <w:szCs w:val="22"/>
        </w:rPr>
        <w:t xml:space="preserve">müssen </w:t>
      </w:r>
      <w:r>
        <w:rPr>
          <w:rFonts w:ascii="Verdana" w:hAnsi="Verdana" w:cs="Arial"/>
          <w:color w:val="000000"/>
          <w:sz w:val="22"/>
          <w:szCs w:val="22"/>
        </w:rPr>
        <w:t xml:space="preserve">aber auch </w:t>
      </w:r>
      <w:r w:rsidRPr="00D642D1">
        <w:rPr>
          <w:rFonts w:ascii="Verdana" w:hAnsi="Verdana" w:cs="Arial"/>
          <w:b/>
          <w:color w:val="000000"/>
          <w:sz w:val="22"/>
          <w:szCs w:val="22"/>
        </w:rPr>
        <w:t>Nachteile</w:t>
      </w:r>
      <w:r>
        <w:rPr>
          <w:rFonts w:ascii="Verdana" w:hAnsi="Verdana" w:cs="Arial"/>
          <w:color w:val="000000"/>
          <w:sz w:val="22"/>
          <w:szCs w:val="22"/>
        </w:rPr>
        <w:t xml:space="preserve"> in Kauf genommen werden. Ergänzen Sie</w:t>
      </w:r>
      <w:r w:rsidR="00D642D1">
        <w:rPr>
          <w:rFonts w:ascii="Verdana" w:hAnsi="Verdana" w:cs="Arial"/>
          <w:color w:val="000000"/>
          <w:sz w:val="22"/>
          <w:szCs w:val="22"/>
        </w:rPr>
        <w:t xml:space="preserve"> folgende vier Nachteile einer VPS!</w:t>
      </w:r>
    </w:p>
    <w:p w:rsidR="00143B3C" w:rsidRPr="00D642D1" w:rsidRDefault="00143B3C" w:rsidP="00143B3C">
      <w:pPr>
        <w:pStyle w:val="Listenabsatz"/>
        <w:ind w:left="1418"/>
        <w:rPr>
          <w:rFonts w:ascii="Verdana" w:hAnsi="Verdana" w:cs="Arial"/>
          <w:color w:val="000000"/>
          <w:sz w:val="8"/>
          <w:szCs w:val="8"/>
        </w:rPr>
      </w:pPr>
    </w:p>
    <w:p w:rsidR="00143B3C" w:rsidRPr="00143B3C" w:rsidRDefault="00143B3C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143B3C">
        <w:rPr>
          <w:rFonts w:ascii="Comic Sans MS" w:hAnsi="Comic Sans MS" w:cs="Arial"/>
          <w:sz w:val="28"/>
          <w:szCs w:val="28"/>
        </w:rPr>
        <w:t xml:space="preserve">Der </w:t>
      </w:r>
      <w:permStart w:id="1021795892" w:edGrp="everyone"/>
      <w:r w:rsidR="00E672E3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verdrahtungsaufwand </w:t>
      </w:r>
      <w:permEnd w:id="1021795892"/>
      <w:r w:rsidRPr="00143B3C">
        <w:rPr>
          <w:rFonts w:ascii="Comic Sans MS" w:hAnsi="Comic Sans MS" w:cs="Arial"/>
          <w:sz w:val="28"/>
          <w:szCs w:val="28"/>
        </w:rPr>
        <w:t xml:space="preserve"> steigt überproportional mit der Anzahl von Schützen.</w:t>
      </w:r>
    </w:p>
    <w:p w:rsidR="00143B3C" w:rsidRPr="00143B3C" w:rsidRDefault="00143B3C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143B3C">
        <w:rPr>
          <w:rFonts w:ascii="Comic Sans MS" w:hAnsi="Comic Sans MS" w:cs="Arial"/>
          <w:sz w:val="28"/>
          <w:szCs w:val="28"/>
        </w:rPr>
        <w:t xml:space="preserve">Die </w:t>
      </w:r>
      <w:permStart w:id="1865100747" w:edGrp="everyone"/>
      <w:r w:rsidR="00E672E3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Fehlersuche </w:t>
      </w:r>
      <w:permEnd w:id="1865100747"/>
      <w:r w:rsidRPr="00143B3C">
        <w:rPr>
          <w:rFonts w:ascii="Comic Sans MS" w:hAnsi="Comic Sans MS" w:cs="Arial"/>
          <w:sz w:val="28"/>
          <w:szCs w:val="28"/>
        </w:rPr>
        <w:t xml:space="preserve"> gestaltet sich </w:t>
      </w:r>
      <w:r w:rsidRPr="00143B3C">
        <w:rPr>
          <w:rFonts w:ascii="Comic Sans MS" w:hAnsi="Comic Sans MS" w:cs="Arial"/>
          <w:bCs/>
          <w:sz w:val="28"/>
          <w:szCs w:val="28"/>
        </w:rPr>
        <w:t>aufwändig</w:t>
      </w:r>
      <w:r w:rsidRPr="00143B3C">
        <w:rPr>
          <w:rFonts w:ascii="Comic Sans MS" w:hAnsi="Comic Sans MS" w:cs="Arial"/>
          <w:b/>
          <w:bCs/>
          <w:sz w:val="28"/>
          <w:szCs w:val="28"/>
        </w:rPr>
        <w:t>.</w:t>
      </w:r>
      <w:r w:rsidRPr="00143B3C">
        <w:rPr>
          <w:rFonts w:ascii="Comic Sans MS" w:hAnsi="Comic Sans MS" w:cs="Arial"/>
          <w:sz w:val="28"/>
          <w:szCs w:val="28"/>
        </w:rPr>
        <w:t xml:space="preserve"> </w:t>
      </w:r>
    </w:p>
    <w:p w:rsidR="00143B3C" w:rsidRPr="00143B3C" w:rsidRDefault="00143B3C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143B3C">
        <w:rPr>
          <w:rFonts w:ascii="Comic Sans MS" w:hAnsi="Comic Sans MS" w:cs="Arial"/>
          <w:sz w:val="28"/>
          <w:szCs w:val="28"/>
        </w:rPr>
        <w:t xml:space="preserve">Die </w:t>
      </w:r>
      <w:permStart w:id="1501435420" w:edGrp="everyone"/>
      <w:r w:rsidR="00E672E3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Dokumentation </w:t>
      </w:r>
      <w:permEnd w:id="1501435420"/>
      <w:r w:rsidRPr="00143B3C">
        <w:rPr>
          <w:rFonts w:ascii="Comic Sans MS" w:hAnsi="Comic Sans MS" w:cs="Arial"/>
          <w:sz w:val="28"/>
          <w:szCs w:val="28"/>
        </w:rPr>
        <w:t xml:space="preserve"> </w:t>
      </w:r>
      <w:r w:rsidR="004B4070">
        <w:rPr>
          <w:rFonts w:ascii="Comic Sans MS" w:hAnsi="Comic Sans MS" w:cs="Arial"/>
          <w:sz w:val="28"/>
          <w:szCs w:val="28"/>
        </w:rPr>
        <w:t xml:space="preserve">muss mit aufwändigen Programmen </w:t>
      </w:r>
      <w:r w:rsidRPr="00143B3C">
        <w:rPr>
          <w:rFonts w:ascii="Comic Sans MS" w:hAnsi="Comic Sans MS" w:cs="Arial"/>
          <w:bCs/>
          <w:sz w:val="28"/>
          <w:szCs w:val="28"/>
        </w:rPr>
        <w:t>"manuell"</w:t>
      </w:r>
      <w:r w:rsidRPr="00143B3C">
        <w:rPr>
          <w:rFonts w:ascii="Comic Sans MS" w:hAnsi="Comic Sans MS" w:cs="Arial"/>
          <w:sz w:val="28"/>
          <w:szCs w:val="28"/>
        </w:rPr>
        <w:t xml:space="preserve"> erstellt werden. </w:t>
      </w:r>
    </w:p>
    <w:p w:rsidR="00143B3C" w:rsidRPr="00143B3C" w:rsidRDefault="00143B3C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 w:rsidRPr="00143B3C">
        <w:rPr>
          <w:rFonts w:ascii="Comic Sans MS" w:hAnsi="Comic Sans MS" w:cs="Arial"/>
          <w:sz w:val="28"/>
          <w:szCs w:val="28"/>
        </w:rPr>
        <w:t xml:space="preserve">Eine Änderung bzw. Erweiterung muss durch eine                      </w:t>
      </w:r>
      <w:permStart w:id="781942016" w:edGrp="everyone"/>
      <w:r w:rsidR="00E672E3">
        <w:rPr>
          <w:rFonts w:ascii="Comic Sans MS" w:hAnsi="Comic Sans MS" w:cs="Arial"/>
          <w:bCs/>
          <w:color w:val="4F81BD" w:themeColor="accent1"/>
          <w:sz w:val="28"/>
          <w:szCs w:val="28"/>
        </w:rPr>
        <w:t>Verdrahtung</w:t>
      </w:r>
      <w:r w:rsidR="005F676A">
        <w:rPr>
          <w:rFonts w:ascii="Comic Sans MS" w:hAnsi="Comic Sans MS" w:cs="Arial"/>
          <w:bCs/>
          <w:color w:val="4F81BD" w:themeColor="accent1"/>
          <w:sz w:val="28"/>
          <w:szCs w:val="28"/>
        </w:rPr>
        <w:t>ä</w:t>
      </w:r>
      <w:bookmarkStart w:id="0" w:name="_GoBack"/>
      <w:bookmarkEnd w:id="0"/>
      <w:r w:rsidR="005F676A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nderung </w:t>
      </w:r>
      <w:r w:rsidR="00E672E3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 </w:t>
      </w:r>
      <w:permEnd w:id="781942016"/>
      <w:r w:rsidRPr="00143B3C">
        <w:rPr>
          <w:rFonts w:ascii="Comic Sans MS" w:hAnsi="Comic Sans MS" w:cs="Arial"/>
          <w:color w:val="4F81BD" w:themeColor="accent1"/>
          <w:sz w:val="28"/>
          <w:szCs w:val="28"/>
        </w:rPr>
        <w:t xml:space="preserve"> </w:t>
      </w:r>
      <w:r w:rsidRPr="00143B3C">
        <w:rPr>
          <w:rFonts w:ascii="Comic Sans MS" w:hAnsi="Comic Sans MS" w:cs="Arial"/>
          <w:sz w:val="28"/>
          <w:szCs w:val="28"/>
        </w:rPr>
        <w:t>erfolgen.</w:t>
      </w:r>
    </w:p>
    <w:p w:rsidR="00411FA2" w:rsidRPr="00A61B18" w:rsidRDefault="00A61B18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ind w:hanging="502"/>
        <w:rPr>
          <w:sz w:val="22"/>
          <w:szCs w:val="22"/>
        </w:rPr>
      </w:pPr>
      <w:r w:rsidRPr="00A61B18">
        <w:rPr>
          <w:rFonts w:cs="Arial"/>
          <w:color w:val="000000"/>
          <w:sz w:val="22"/>
          <w:szCs w:val="22"/>
        </w:rPr>
        <w:t>Welche der Aussagen sind richtig?</w:t>
      </w:r>
    </w:p>
    <w:p w:rsidR="00411FA2" w:rsidRPr="00A61B18" w:rsidRDefault="00E51FA5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10795" t="12700" r="7620" b="13970"/>
                <wp:wrapNone/>
                <wp:docPr id="8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FA2" w:rsidRPr="00C32E46" w:rsidRDefault="00A61B18" w:rsidP="00411FA2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889133718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889133718"/>
                          </w:p>
                          <w:p w:rsidR="00411FA2" w:rsidRPr="005C4EC9" w:rsidRDefault="00411FA2" w:rsidP="00411FA2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54.45pt;margin-top:.05pt;width:9.8pt;height:14.4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">
                <v:textbox inset="0,0,0,0">
                  <w:txbxContent>
                    <w:p w:rsidR="00411FA2" w:rsidRPr="00C32E46" w:rsidRDefault="00A61B18" w:rsidP="00411FA2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889133718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889133718"/>
                    </w:p>
                    <w:p w:rsidR="00411FA2" w:rsidRPr="005C4EC9" w:rsidRDefault="00411FA2" w:rsidP="00411FA2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B18" w:rsidRPr="00A61B18">
        <w:rPr>
          <w:rFonts w:cs="Arial"/>
          <w:color w:val="000000"/>
          <w:sz w:val="22"/>
          <w:szCs w:val="22"/>
        </w:rPr>
        <w:t>Ein kleiner Speicher bei einem Logikmodul ist vorteilhaft.</w:t>
      </w:r>
      <w:r w:rsidR="00411FA2" w:rsidRPr="00A61B18">
        <w:rPr>
          <w:rFonts w:cs="Arial"/>
          <w:sz w:val="22"/>
          <w:szCs w:val="22"/>
        </w:rPr>
        <w:t xml:space="preserve"> </w:t>
      </w:r>
    </w:p>
    <w:p w:rsidR="00A61B18" w:rsidRPr="00A61B18" w:rsidRDefault="00E51FA5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10795" t="11430" r="7620" b="5715"/>
                <wp:wrapNone/>
                <wp:docPr id="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FA2" w:rsidRPr="00C32E46" w:rsidRDefault="00E672E3" w:rsidP="00411FA2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785948910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785948910"/>
                          </w:p>
                          <w:p w:rsidR="00411FA2" w:rsidRPr="00C32E46" w:rsidRDefault="00411FA2" w:rsidP="00411FA2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7" type="#_x0000_t202" style="position:absolute;left:0;text-align:left;margin-left:54.45pt;margin-top:.8pt;width:9.8pt;height:14.4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">
                <v:textbox inset="0,0,0,0">
                  <w:txbxContent>
                    <w:p w:rsidR="00411FA2" w:rsidRPr="00C32E46" w:rsidRDefault="00E672E3" w:rsidP="00411FA2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785948910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785948910"/>
                    </w:p>
                    <w:p w:rsidR="00411FA2" w:rsidRPr="00C32E46" w:rsidRDefault="00411FA2" w:rsidP="00411FA2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B18" w:rsidRPr="00A61B18">
        <w:rPr>
          <w:rFonts w:cs="Arial"/>
          <w:color w:val="000000"/>
          <w:sz w:val="22"/>
          <w:szCs w:val="22"/>
        </w:rPr>
        <w:t>Der Vorteil einer SPS ist die schnelle und einfache Fehlerdiagnose.</w:t>
      </w:r>
    </w:p>
    <w:p w:rsidR="00411FA2" w:rsidRPr="00A61B18" w:rsidRDefault="00E51FA5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8890" t="5715" r="9525" b="11430"/>
                <wp:wrapNone/>
                <wp:docPr id="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8" w:rsidRPr="00C32E46" w:rsidRDefault="00E672E3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933234639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933234639"/>
                          </w:p>
                          <w:p w:rsidR="00A61B18" w:rsidRPr="00C32E46" w:rsidRDefault="00A61B1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28" type="#_x0000_t202" style="position:absolute;left:0;text-align:left;margin-left:54.3pt;margin-top:.5pt;width:9.8pt;height:14.4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">
                <v:textbox inset="0,0,0,0">
                  <w:txbxContent>
                    <w:p w:rsidR="00A61B18" w:rsidRPr="00C32E46" w:rsidRDefault="00E672E3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933234639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933234639"/>
                    </w:p>
                    <w:p w:rsidR="00A61B18" w:rsidRPr="00C32E46" w:rsidRDefault="00A61B1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240030</wp:posOffset>
                </wp:positionV>
                <wp:extent cx="124460" cy="182880"/>
                <wp:effectExtent l="8890" t="10795" r="9525" b="6350"/>
                <wp:wrapNone/>
                <wp:docPr id="5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8" w:rsidRPr="00C32E46" w:rsidRDefault="00A61B1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302799297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302799297"/>
                          </w:p>
                          <w:p w:rsidR="00A61B18" w:rsidRPr="005C4EC9" w:rsidRDefault="00A61B1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29" type="#_x0000_t202" style="position:absolute;left:0;text-align:left;margin-left:54.3pt;margin-top:18.9pt;width:9.8pt;height:14.4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">
                <v:textbox inset="0,0,0,0">
                  <w:txbxContent>
                    <w:p w:rsidR="00A61B18" w:rsidRPr="00C32E46" w:rsidRDefault="00A61B1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302799297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302799297"/>
                    </w:p>
                    <w:p w:rsidR="00A61B18" w:rsidRPr="005C4EC9" w:rsidRDefault="00A61B1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B18" w:rsidRPr="00A61B18">
        <w:rPr>
          <w:rFonts w:cs="Arial"/>
          <w:color w:val="000000"/>
          <w:sz w:val="22"/>
          <w:szCs w:val="22"/>
        </w:rPr>
        <w:t>Die aufwändige Fehlersuche bei der VPS ist ein Nachteil.</w:t>
      </w:r>
    </w:p>
    <w:p w:rsidR="00A61B18" w:rsidRPr="00A61B18" w:rsidRDefault="00A61B18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 w:rsidRPr="00A61B18">
        <w:rPr>
          <w:rFonts w:cs="Arial"/>
          <w:color w:val="000000"/>
          <w:sz w:val="22"/>
          <w:szCs w:val="22"/>
        </w:rPr>
        <w:t>Die einfache Bedienung eines Logikmoduls ist nachteilig.</w:t>
      </w:r>
    </w:p>
    <w:p w:rsidR="00A61B18" w:rsidRPr="00A61B18" w:rsidRDefault="00A61B18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ind w:hanging="502"/>
        <w:rPr>
          <w:sz w:val="22"/>
          <w:szCs w:val="22"/>
        </w:rPr>
      </w:pPr>
      <w:r w:rsidRPr="00A61B18">
        <w:rPr>
          <w:rFonts w:cs="Arial"/>
          <w:color w:val="000000"/>
          <w:sz w:val="22"/>
          <w:szCs w:val="22"/>
        </w:rPr>
        <w:t>Welche der Aussagen sind richtig?</w:t>
      </w:r>
    </w:p>
    <w:p w:rsidR="00A61B18" w:rsidRPr="00A61B18" w:rsidRDefault="00E51FA5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12065</wp:posOffset>
                </wp:positionV>
                <wp:extent cx="124460" cy="182880"/>
                <wp:effectExtent l="10795" t="6350" r="7620" b="10795"/>
                <wp:wrapNone/>
                <wp:docPr id="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8" w:rsidRPr="00C32E46" w:rsidRDefault="007170E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45841974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245841974"/>
                          </w:p>
                          <w:p w:rsidR="00A61B18" w:rsidRPr="005C4EC9" w:rsidRDefault="00A61B1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0" type="#_x0000_t202" style="position:absolute;left:0;text-align:left;margin-left:54.45pt;margin-top:.95pt;width:9.8pt;height:14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">
                <v:textbox inset="0,0,0,0">
                  <w:txbxContent>
                    <w:p w:rsidR="00A61B18" w:rsidRPr="00C32E46" w:rsidRDefault="007170E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45841974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245841974"/>
                    </w:p>
                    <w:p w:rsidR="00A61B18" w:rsidRPr="005C4EC9" w:rsidRDefault="00A61B1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B18" w:rsidRPr="00A61B18">
        <w:rPr>
          <w:rFonts w:cs="Arial"/>
          <w:color w:val="000000"/>
          <w:sz w:val="22"/>
          <w:szCs w:val="22"/>
        </w:rPr>
        <w:t xml:space="preserve">Für die LOGO! gibt es Erweiterungsmodule, mit denen die Anzahl der </w:t>
      </w:r>
      <w:r w:rsidR="00D642D1">
        <w:rPr>
          <w:rFonts w:cs="Arial"/>
          <w:color w:val="000000"/>
          <w:sz w:val="22"/>
          <w:szCs w:val="22"/>
        </w:rPr>
        <w:t xml:space="preserve">          </w:t>
      </w:r>
      <w:r w:rsidR="00A61B18" w:rsidRPr="00A61B18">
        <w:rPr>
          <w:rFonts w:cs="Arial"/>
          <w:color w:val="000000"/>
          <w:sz w:val="22"/>
          <w:szCs w:val="22"/>
        </w:rPr>
        <w:t>digitalen oder analogen Ein- bzw. Ausgänge erhöht werden kann.</w:t>
      </w:r>
      <w:r w:rsidR="00A61B18" w:rsidRPr="00A61B18">
        <w:rPr>
          <w:rFonts w:cs="Arial"/>
          <w:sz w:val="22"/>
          <w:szCs w:val="22"/>
        </w:rPr>
        <w:t xml:space="preserve"> </w:t>
      </w:r>
    </w:p>
    <w:p w:rsidR="00A61B18" w:rsidRPr="00A61B18" w:rsidRDefault="00E51FA5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10795" t="10795" r="7620" b="6350"/>
                <wp:wrapNone/>
                <wp:docPr id="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8" w:rsidRPr="00C32E46" w:rsidRDefault="007170E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993102467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993102467"/>
                          </w:p>
                          <w:p w:rsidR="00A61B18" w:rsidRPr="00C32E46" w:rsidRDefault="00A61B1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31" type="#_x0000_t202" style="position:absolute;left:0;text-align:left;margin-left:54.45pt;margin-top:.05pt;width:9.8pt;height:14.4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">
                <v:textbox inset="0,0,0,0">
                  <w:txbxContent>
                    <w:p w:rsidR="00A61B18" w:rsidRPr="00C32E46" w:rsidRDefault="007170E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993102467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993102467"/>
                    </w:p>
                    <w:p w:rsidR="00A61B18" w:rsidRPr="00C32E46" w:rsidRDefault="00A61B1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223520</wp:posOffset>
                </wp:positionV>
                <wp:extent cx="124460" cy="182880"/>
                <wp:effectExtent l="8890" t="5080" r="9525" b="12065"/>
                <wp:wrapNone/>
                <wp:docPr id="2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18" w:rsidRPr="00C32E46" w:rsidRDefault="004C0A3E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204237803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204237803"/>
                          </w:p>
                          <w:p w:rsidR="00A61B18" w:rsidRPr="00C32E46" w:rsidRDefault="00A61B18" w:rsidP="00A61B1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32" type="#_x0000_t202" style="position:absolute;left:0;text-align:left;margin-left:54.3pt;margin-top:17.6pt;width:9.8pt;height:14.4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">
                <v:textbox inset="0,0,0,0">
                  <w:txbxContent>
                    <w:p w:rsidR="00A61B18" w:rsidRPr="00C32E46" w:rsidRDefault="004C0A3E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204237803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204237803"/>
                    </w:p>
                    <w:p w:rsidR="00A61B18" w:rsidRPr="00C32E46" w:rsidRDefault="00A61B18" w:rsidP="00A61B1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B18" w:rsidRPr="00A61B18">
        <w:rPr>
          <w:rFonts w:cs="Arial"/>
          <w:color w:val="000000"/>
          <w:sz w:val="22"/>
          <w:szCs w:val="22"/>
        </w:rPr>
        <w:t>Für die LOGO! gibt es zwei Kommunikationsmodule.</w:t>
      </w:r>
    </w:p>
    <w:p w:rsidR="00A61B18" w:rsidRPr="00A61B18" w:rsidRDefault="00A61B18" w:rsidP="00F946A9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 w:rsidRPr="00A61B18">
        <w:rPr>
          <w:rFonts w:cs="Arial"/>
          <w:color w:val="000000"/>
          <w:sz w:val="22"/>
          <w:szCs w:val="22"/>
        </w:rPr>
        <w:t>Alle LOGO!’s verfügen über ein Display.</w:t>
      </w:r>
    </w:p>
    <w:p w:rsidR="00A61B18" w:rsidRPr="00A61B18" w:rsidRDefault="00A61B18" w:rsidP="00A61B18">
      <w:pPr>
        <w:pStyle w:val="Textkrper-Zeileneinzug"/>
        <w:tabs>
          <w:tab w:val="clear" w:pos="1560"/>
          <w:tab w:val="left" w:pos="1134"/>
        </w:tabs>
        <w:ind w:left="1418"/>
        <w:rPr>
          <w:sz w:val="22"/>
          <w:szCs w:val="22"/>
        </w:rPr>
      </w:pPr>
    </w:p>
    <w:sectPr w:rsidR="00A61B18" w:rsidRPr="00A61B18" w:rsidSect="00204EB4">
      <w:headerReference w:type="default" r:id="rId15"/>
      <w:footerReference w:type="default" r:id="rId16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7B" w:rsidRDefault="0068787B">
      <w:r>
        <w:separator/>
      </w:r>
    </w:p>
  </w:endnote>
  <w:endnote w:type="continuationSeparator" w:id="0">
    <w:p w:rsidR="0068787B" w:rsidRDefault="0068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FA2" w:rsidRPr="003821DA" w:rsidRDefault="00411FA2" w:rsidP="003821DA">
    <w:pPr>
      <w:rPr>
        <w:rFonts w:cs="Arial"/>
        <w:sz w:val="12"/>
        <w:szCs w:val="12"/>
      </w:rPr>
    </w:pPr>
    <w:r w:rsidRPr="003821DA">
      <w:rPr>
        <w:rFonts w:cs="Arial"/>
        <w:sz w:val="12"/>
        <w:szCs w:val="12"/>
        <w:lang w:val="de-CH"/>
      </w:rPr>
      <w:t xml:space="preserve">Datum: </w:t>
    </w:r>
    <w:r w:rsidR="00477B69" w:rsidRPr="003821DA">
      <w:rPr>
        <w:rFonts w:cs="Arial"/>
        <w:sz w:val="12"/>
        <w:szCs w:val="12"/>
        <w:lang w:val="de-CH"/>
      </w:rPr>
      <w:fldChar w:fldCharType="begin"/>
    </w:r>
    <w:r w:rsidRPr="003821DA">
      <w:rPr>
        <w:rFonts w:cs="Arial"/>
        <w:sz w:val="12"/>
        <w:szCs w:val="12"/>
        <w:lang w:val="de-CH"/>
      </w:rPr>
      <w:instrText xml:space="preserve"> DATE \@ "dd.MM.yy" </w:instrText>
    </w:r>
    <w:r w:rsidR="00477B69" w:rsidRPr="003821DA">
      <w:rPr>
        <w:rFonts w:cs="Arial"/>
        <w:sz w:val="12"/>
        <w:szCs w:val="12"/>
        <w:lang w:val="de-CH"/>
      </w:rPr>
      <w:fldChar w:fldCharType="separate"/>
    </w:r>
    <w:r w:rsidR="005F676A">
      <w:rPr>
        <w:rFonts w:cs="Arial"/>
        <w:noProof/>
        <w:sz w:val="12"/>
        <w:szCs w:val="12"/>
        <w:lang w:val="de-CH"/>
      </w:rPr>
      <w:t>27.10.16</w:t>
    </w:r>
    <w:r w:rsidR="00477B69" w:rsidRPr="003821DA">
      <w:rPr>
        <w:rFonts w:cs="Arial"/>
        <w:sz w:val="12"/>
        <w:szCs w:val="12"/>
        <w:lang w:val="de-CH"/>
      </w:rPr>
      <w:fldChar w:fldCharType="end"/>
    </w:r>
    <w:r w:rsidR="007F5748">
      <w:rPr>
        <w:rFonts w:cs="Arial"/>
        <w:sz w:val="12"/>
        <w:szCs w:val="12"/>
        <w:lang w:val="de-CH"/>
      </w:rPr>
      <w:t xml:space="preserve"> / © by</w:t>
    </w:r>
    <w:r w:rsidRPr="003821DA">
      <w:rPr>
        <w:rFonts w:cs="Arial"/>
        <w:sz w:val="12"/>
        <w:szCs w:val="12"/>
        <w:lang w:val="de-CH"/>
      </w:rPr>
      <w:t xml:space="preserve"> Roman Moser</w:t>
    </w:r>
    <w:r w:rsidRPr="003821DA">
      <w:rPr>
        <w:rFonts w:cs="Arial"/>
        <w:sz w:val="12"/>
        <w:szCs w:val="12"/>
        <w:lang w:val="de-CH"/>
      </w:rPr>
      <w:tab/>
    </w:r>
    <w:r w:rsidRPr="003821DA">
      <w:rPr>
        <w:rFonts w:cs="Arial"/>
        <w:sz w:val="12"/>
        <w:szCs w:val="12"/>
        <w:lang w:val="de-CH"/>
      </w:rPr>
      <w:tab/>
      <w:t xml:space="preserve"> </w:t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 w:rsidR="007F5748">
      <w:rPr>
        <w:rFonts w:cs="Arial"/>
        <w:sz w:val="12"/>
        <w:szCs w:val="12"/>
        <w:lang w:val="de-CH"/>
      </w:rPr>
      <w:t xml:space="preserve">                     </w:t>
    </w:r>
    <w:r w:rsidRPr="003821DA">
      <w:rPr>
        <w:rFonts w:cs="Arial"/>
        <w:sz w:val="12"/>
        <w:szCs w:val="12"/>
        <w:lang w:val="de-CH"/>
      </w:rPr>
      <w:t xml:space="preserve">Seite: </w:t>
    </w:r>
    <w:sdt>
      <w:sdtPr>
        <w:rPr>
          <w:rFonts w:cs="Arial"/>
          <w:sz w:val="12"/>
          <w:szCs w:val="12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cs="Arial"/>
              <w:sz w:val="12"/>
              <w:szCs w:val="12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477B69" w:rsidRPr="003821DA">
              <w:rPr>
                <w:rFonts w:cs="Arial"/>
                <w:sz w:val="12"/>
                <w:szCs w:val="12"/>
              </w:rPr>
              <w:fldChar w:fldCharType="begin"/>
            </w:r>
            <w:r w:rsidRPr="003821DA">
              <w:rPr>
                <w:rFonts w:cs="Arial"/>
                <w:sz w:val="12"/>
                <w:szCs w:val="12"/>
              </w:rPr>
              <w:instrText xml:space="preserve"> PAGE   \* MERGEFORMAT </w:instrText>
            </w:r>
            <w:r w:rsidR="00477B69" w:rsidRPr="003821DA">
              <w:rPr>
                <w:rFonts w:cs="Arial"/>
                <w:sz w:val="12"/>
                <w:szCs w:val="12"/>
              </w:rPr>
              <w:fldChar w:fldCharType="separate"/>
            </w:r>
            <w:r w:rsidR="005F676A">
              <w:rPr>
                <w:rFonts w:cs="Arial"/>
                <w:noProof/>
                <w:sz w:val="12"/>
                <w:szCs w:val="12"/>
              </w:rPr>
              <w:t>1</w:t>
            </w:r>
            <w:r w:rsidR="00477B69" w:rsidRPr="003821DA">
              <w:rPr>
                <w:rFonts w:cs="Arial"/>
                <w:sz w:val="12"/>
                <w:szCs w:val="12"/>
              </w:rPr>
              <w:fldChar w:fldCharType="end"/>
            </w:r>
          </w:sdtContent>
        </w:sdt>
      </w:sdtContent>
    </w:sdt>
    <w:r w:rsidRPr="003821DA">
      <w:rPr>
        <w:rStyle w:val="Seitenzahl"/>
        <w:rFonts w:cs="Arial"/>
        <w:sz w:val="12"/>
        <w:szCs w:val="12"/>
      </w:rPr>
      <w:br/>
      <w:t xml:space="preserve">Datei: </w:t>
    </w:r>
    <w:r w:rsidR="00477B69" w:rsidRPr="003821DA">
      <w:rPr>
        <w:rStyle w:val="Seitenzahl"/>
        <w:rFonts w:cs="Arial"/>
        <w:snapToGrid w:val="0"/>
        <w:sz w:val="12"/>
        <w:szCs w:val="12"/>
      </w:rPr>
      <w:fldChar w:fldCharType="begin"/>
    </w:r>
    <w:r w:rsidRPr="003821DA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="00477B69" w:rsidRPr="003821DA">
      <w:rPr>
        <w:rStyle w:val="Seitenzahl"/>
        <w:rFonts w:cs="Arial"/>
        <w:snapToGrid w:val="0"/>
        <w:sz w:val="12"/>
        <w:szCs w:val="12"/>
      </w:rPr>
      <w:fldChar w:fldCharType="separate"/>
    </w:r>
    <w:r w:rsidR="00E50F66">
      <w:rPr>
        <w:rStyle w:val="Seitenzahl"/>
        <w:rFonts w:cs="Arial"/>
        <w:noProof/>
        <w:snapToGrid w:val="0"/>
        <w:sz w:val="12"/>
        <w:szCs w:val="12"/>
      </w:rPr>
      <w:t>AUF3.4.3_VPS-SPS</w:t>
    </w:r>
    <w:r w:rsidR="00477B69" w:rsidRPr="003821DA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7B" w:rsidRDefault="0068787B">
      <w:r>
        <w:separator/>
      </w:r>
    </w:p>
  </w:footnote>
  <w:footnote w:type="continuationSeparator" w:id="0">
    <w:p w:rsidR="0068787B" w:rsidRDefault="00687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411FA2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411FA2" w:rsidRDefault="00411FA2" w:rsidP="00427EE6">
          <w:pPr>
            <w:pStyle w:val="Kopfzeil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1FA2" w:rsidRDefault="00411FA2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411FA2" w:rsidRDefault="00411FA2" w:rsidP="00427EE6">
          <w:pPr>
            <w:pStyle w:val="Kopfzeile"/>
          </w:pPr>
          <w:r>
            <w:t>Arbeitsblatt: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411FA2" w:rsidRDefault="00411FA2" w:rsidP="00427EE6">
          <w:pPr>
            <w:pStyle w:val="Kopfzeile"/>
          </w:pPr>
          <w:r>
            <w:t>Beruf:</w:t>
          </w:r>
        </w:p>
      </w:tc>
    </w:tr>
    <w:tr w:rsidR="00411FA2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411FA2" w:rsidRDefault="00411FA2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11FA2" w:rsidRDefault="00411FA2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411FA2" w:rsidRDefault="00411FA2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Programmierbare 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411FA2" w:rsidRDefault="00411FA2" w:rsidP="00CC47CF">
          <w:pPr>
            <w:pStyle w:val="Kopfzeile"/>
            <w:spacing w:before="20" w:after="60"/>
          </w:pPr>
          <w:r>
            <w:rPr>
              <w:b/>
              <w:sz w:val="24"/>
            </w:rPr>
            <w:t>AU2</w:t>
          </w:r>
        </w:p>
      </w:tc>
    </w:tr>
  </w:tbl>
  <w:p w:rsidR="00411FA2" w:rsidRPr="00AE31CB" w:rsidRDefault="00411FA2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41BD377B"/>
    <w:multiLevelType w:val="hybridMultilevel"/>
    <w:tmpl w:val="60667DD6"/>
    <w:lvl w:ilvl="0" w:tplc="D4BA9450">
      <w:start w:val="20"/>
      <w:numFmt w:val="bullet"/>
      <w:lvlText w:val="-"/>
      <w:lvlJc w:val="left"/>
      <w:pPr>
        <w:ind w:left="178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C65293D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j0JgVoI5kGd+ZkwT79E+DwFy9Io=" w:salt="jzWpUNHza5Ww/GrE2Xt8fA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057B0"/>
    <w:rsid w:val="00013C0D"/>
    <w:rsid w:val="00024B16"/>
    <w:rsid w:val="00026946"/>
    <w:rsid w:val="00027C13"/>
    <w:rsid w:val="00030116"/>
    <w:rsid w:val="00034081"/>
    <w:rsid w:val="00035620"/>
    <w:rsid w:val="00046030"/>
    <w:rsid w:val="00060067"/>
    <w:rsid w:val="00060C5C"/>
    <w:rsid w:val="000755F3"/>
    <w:rsid w:val="000765DD"/>
    <w:rsid w:val="00086065"/>
    <w:rsid w:val="00086D1B"/>
    <w:rsid w:val="00091327"/>
    <w:rsid w:val="000B1698"/>
    <w:rsid w:val="000B49E2"/>
    <w:rsid w:val="000C0796"/>
    <w:rsid w:val="000C1949"/>
    <w:rsid w:val="000C49FA"/>
    <w:rsid w:val="000D4563"/>
    <w:rsid w:val="000D4B80"/>
    <w:rsid w:val="000D5BE9"/>
    <w:rsid w:val="000D6A3D"/>
    <w:rsid w:val="000E0DC3"/>
    <w:rsid w:val="000E6A20"/>
    <w:rsid w:val="000F11F2"/>
    <w:rsid w:val="000F31D6"/>
    <w:rsid w:val="000F711C"/>
    <w:rsid w:val="00101317"/>
    <w:rsid w:val="00101820"/>
    <w:rsid w:val="00105803"/>
    <w:rsid w:val="00112D0E"/>
    <w:rsid w:val="00114B92"/>
    <w:rsid w:val="00116130"/>
    <w:rsid w:val="00116D48"/>
    <w:rsid w:val="00116FB3"/>
    <w:rsid w:val="0013488E"/>
    <w:rsid w:val="00136E67"/>
    <w:rsid w:val="00141F86"/>
    <w:rsid w:val="00143B3C"/>
    <w:rsid w:val="00144642"/>
    <w:rsid w:val="001458F2"/>
    <w:rsid w:val="00146750"/>
    <w:rsid w:val="00146A09"/>
    <w:rsid w:val="00173CDD"/>
    <w:rsid w:val="00174A1C"/>
    <w:rsid w:val="001764ED"/>
    <w:rsid w:val="00177D88"/>
    <w:rsid w:val="001839A8"/>
    <w:rsid w:val="00183DD9"/>
    <w:rsid w:val="00184EC8"/>
    <w:rsid w:val="001957F0"/>
    <w:rsid w:val="001B05F4"/>
    <w:rsid w:val="001B539D"/>
    <w:rsid w:val="001B7A2D"/>
    <w:rsid w:val="001B7C4A"/>
    <w:rsid w:val="001C31A4"/>
    <w:rsid w:val="001C345E"/>
    <w:rsid w:val="001C4900"/>
    <w:rsid w:val="001D275F"/>
    <w:rsid w:val="001D3B4E"/>
    <w:rsid w:val="001D41A1"/>
    <w:rsid w:val="001D61C6"/>
    <w:rsid w:val="001E6886"/>
    <w:rsid w:val="001E6C4B"/>
    <w:rsid w:val="001F4975"/>
    <w:rsid w:val="001F4E2C"/>
    <w:rsid w:val="001F7374"/>
    <w:rsid w:val="001F756E"/>
    <w:rsid w:val="00203CDF"/>
    <w:rsid w:val="00204EB4"/>
    <w:rsid w:val="002066CF"/>
    <w:rsid w:val="00207712"/>
    <w:rsid w:val="00210519"/>
    <w:rsid w:val="00211777"/>
    <w:rsid w:val="00214C3C"/>
    <w:rsid w:val="00216703"/>
    <w:rsid w:val="00223A3E"/>
    <w:rsid w:val="00232230"/>
    <w:rsid w:val="00237DFF"/>
    <w:rsid w:val="0024794E"/>
    <w:rsid w:val="00251CF2"/>
    <w:rsid w:val="00262239"/>
    <w:rsid w:val="0027065F"/>
    <w:rsid w:val="00271C9B"/>
    <w:rsid w:val="00272FCF"/>
    <w:rsid w:val="002775FF"/>
    <w:rsid w:val="0028707A"/>
    <w:rsid w:val="002946A3"/>
    <w:rsid w:val="002954D4"/>
    <w:rsid w:val="00296F97"/>
    <w:rsid w:val="00297FB9"/>
    <w:rsid w:val="002A034D"/>
    <w:rsid w:val="002B07DB"/>
    <w:rsid w:val="002B0E59"/>
    <w:rsid w:val="002B61EE"/>
    <w:rsid w:val="002B7B17"/>
    <w:rsid w:val="002C3205"/>
    <w:rsid w:val="002C4374"/>
    <w:rsid w:val="002D5DBE"/>
    <w:rsid w:val="002D7873"/>
    <w:rsid w:val="002E0D96"/>
    <w:rsid w:val="002E1656"/>
    <w:rsid w:val="002E5385"/>
    <w:rsid w:val="002E5BC7"/>
    <w:rsid w:val="002F283B"/>
    <w:rsid w:val="002F4399"/>
    <w:rsid w:val="003037FE"/>
    <w:rsid w:val="00305984"/>
    <w:rsid w:val="00307B6B"/>
    <w:rsid w:val="00317E5C"/>
    <w:rsid w:val="0032298B"/>
    <w:rsid w:val="00323EB3"/>
    <w:rsid w:val="003264BC"/>
    <w:rsid w:val="00346AE4"/>
    <w:rsid w:val="003527E6"/>
    <w:rsid w:val="00354B74"/>
    <w:rsid w:val="00362553"/>
    <w:rsid w:val="00365580"/>
    <w:rsid w:val="00370650"/>
    <w:rsid w:val="0037174C"/>
    <w:rsid w:val="00377E50"/>
    <w:rsid w:val="003821DA"/>
    <w:rsid w:val="003845C1"/>
    <w:rsid w:val="00385F5F"/>
    <w:rsid w:val="00395668"/>
    <w:rsid w:val="003963BD"/>
    <w:rsid w:val="00397E99"/>
    <w:rsid w:val="003A24DF"/>
    <w:rsid w:val="003A3E73"/>
    <w:rsid w:val="003A44B3"/>
    <w:rsid w:val="003A77B2"/>
    <w:rsid w:val="003B5373"/>
    <w:rsid w:val="003C2735"/>
    <w:rsid w:val="003C2788"/>
    <w:rsid w:val="003C3781"/>
    <w:rsid w:val="003C4971"/>
    <w:rsid w:val="003C5200"/>
    <w:rsid w:val="003C6EF1"/>
    <w:rsid w:val="003D5368"/>
    <w:rsid w:val="003D5CA2"/>
    <w:rsid w:val="003D64CB"/>
    <w:rsid w:val="003E4495"/>
    <w:rsid w:val="003F01B5"/>
    <w:rsid w:val="003F6192"/>
    <w:rsid w:val="003F6283"/>
    <w:rsid w:val="0040249C"/>
    <w:rsid w:val="004041E3"/>
    <w:rsid w:val="00406224"/>
    <w:rsid w:val="00411FA2"/>
    <w:rsid w:val="004127EF"/>
    <w:rsid w:val="00416F55"/>
    <w:rsid w:val="00417F3C"/>
    <w:rsid w:val="00427EE6"/>
    <w:rsid w:val="00437AD4"/>
    <w:rsid w:val="00450E75"/>
    <w:rsid w:val="004526C9"/>
    <w:rsid w:val="00457677"/>
    <w:rsid w:val="00461AE7"/>
    <w:rsid w:val="00461AF2"/>
    <w:rsid w:val="00462962"/>
    <w:rsid w:val="0047233D"/>
    <w:rsid w:val="00477B69"/>
    <w:rsid w:val="004834AF"/>
    <w:rsid w:val="00497187"/>
    <w:rsid w:val="004A137C"/>
    <w:rsid w:val="004A229B"/>
    <w:rsid w:val="004A2BCE"/>
    <w:rsid w:val="004A353F"/>
    <w:rsid w:val="004A63FD"/>
    <w:rsid w:val="004B2C91"/>
    <w:rsid w:val="004B3D6B"/>
    <w:rsid w:val="004B4070"/>
    <w:rsid w:val="004B4A8C"/>
    <w:rsid w:val="004C0A3E"/>
    <w:rsid w:val="004C2098"/>
    <w:rsid w:val="004C2F3E"/>
    <w:rsid w:val="004E5025"/>
    <w:rsid w:val="004F127E"/>
    <w:rsid w:val="004F6606"/>
    <w:rsid w:val="004F7BE7"/>
    <w:rsid w:val="00500AE2"/>
    <w:rsid w:val="00502831"/>
    <w:rsid w:val="005056B5"/>
    <w:rsid w:val="00517E25"/>
    <w:rsid w:val="005205E7"/>
    <w:rsid w:val="005232DE"/>
    <w:rsid w:val="00531C65"/>
    <w:rsid w:val="00534799"/>
    <w:rsid w:val="00534878"/>
    <w:rsid w:val="0054166F"/>
    <w:rsid w:val="00542F61"/>
    <w:rsid w:val="00544796"/>
    <w:rsid w:val="0054571D"/>
    <w:rsid w:val="00545A6D"/>
    <w:rsid w:val="00550DBE"/>
    <w:rsid w:val="00551A37"/>
    <w:rsid w:val="0055568C"/>
    <w:rsid w:val="0058086B"/>
    <w:rsid w:val="00582255"/>
    <w:rsid w:val="00583A0D"/>
    <w:rsid w:val="005930E9"/>
    <w:rsid w:val="00596DE4"/>
    <w:rsid w:val="005A0F2B"/>
    <w:rsid w:val="005B48F7"/>
    <w:rsid w:val="005B6C9A"/>
    <w:rsid w:val="005B7326"/>
    <w:rsid w:val="005C4EC9"/>
    <w:rsid w:val="005C6692"/>
    <w:rsid w:val="005D009A"/>
    <w:rsid w:val="005D0FED"/>
    <w:rsid w:val="005E011F"/>
    <w:rsid w:val="005E04A9"/>
    <w:rsid w:val="005E2411"/>
    <w:rsid w:val="005E2886"/>
    <w:rsid w:val="005E32A4"/>
    <w:rsid w:val="005E56BB"/>
    <w:rsid w:val="005F0C6A"/>
    <w:rsid w:val="005F1291"/>
    <w:rsid w:val="005F4A8C"/>
    <w:rsid w:val="005F52E4"/>
    <w:rsid w:val="005F676A"/>
    <w:rsid w:val="005F6C72"/>
    <w:rsid w:val="005F7551"/>
    <w:rsid w:val="00606BA2"/>
    <w:rsid w:val="0061350C"/>
    <w:rsid w:val="00621619"/>
    <w:rsid w:val="00622840"/>
    <w:rsid w:val="00625A04"/>
    <w:rsid w:val="00641829"/>
    <w:rsid w:val="00642440"/>
    <w:rsid w:val="00642E3C"/>
    <w:rsid w:val="00652516"/>
    <w:rsid w:val="006669CC"/>
    <w:rsid w:val="00666B8B"/>
    <w:rsid w:val="00666C0D"/>
    <w:rsid w:val="006746B5"/>
    <w:rsid w:val="0068662F"/>
    <w:rsid w:val="0068787B"/>
    <w:rsid w:val="00691988"/>
    <w:rsid w:val="00695323"/>
    <w:rsid w:val="00696762"/>
    <w:rsid w:val="0069765D"/>
    <w:rsid w:val="006A0A1A"/>
    <w:rsid w:val="006A25FB"/>
    <w:rsid w:val="006A7931"/>
    <w:rsid w:val="006B3389"/>
    <w:rsid w:val="006B60BB"/>
    <w:rsid w:val="006B7963"/>
    <w:rsid w:val="006E4052"/>
    <w:rsid w:val="006E4558"/>
    <w:rsid w:val="006F1FD3"/>
    <w:rsid w:val="006F3A17"/>
    <w:rsid w:val="006F4160"/>
    <w:rsid w:val="006F64F9"/>
    <w:rsid w:val="00701C43"/>
    <w:rsid w:val="00703DFA"/>
    <w:rsid w:val="00704251"/>
    <w:rsid w:val="00704B2D"/>
    <w:rsid w:val="0070679E"/>
    <w:rsid w:val="00711163"/>
    <w:rsid w:val="00712636"/>
    <w:rsid w:val="00712D71"/>
    <w:rsid w:val="007170E8"/>
    <w:rsid w:val="00722B31"/>
    <w:rsid w:val="00743E28"/>
    <w:rsid w:val="00745713"/>
    <w:rsid w:val="00745D03"/>
    <w:rsid w:val="0074755B"/>
    <w:rsid w:val="00751A92"/>
    <w:rsid w:val="007528B6"/>
    <w:rsid w:val="00763437"/>
    <w:rsid w:val="007673F9"/>
    <w:rsid w:val="007703EC"/>
    <w:rsid w:val="00785578"/>
    <w:rsid w:val="007904E1"/>
    <w:rsid w:val="00790502"/>
    <w:rsid w:val="00793E33"/>
    <w:rsid w:val="00794F4F"/>
    <w:rsid w:val="0079759E"/>
    <w:rsid w:val="007A43E1"/>
    <w:rsid w:val="007B0E7A"/>
    <w:rsid w:val="007B401E"/>
    <w:rsid w:val="007C7B0D"/>
    <w:rsid w:val="007D24D2"/>
    <w:rsid w:val="007E0C64"/>
    <w:rsid w:val="007E3CB9"/>
    <w:rsid w:val="007E4019"/>
    <w:rsid w:val="007E74C6"/>
    <w:rsid w:val="007F4DDB"/>
    <w:rsid w:val="007F5748"/>
    <w:rsid w:val="007F6F91"/>
    <w:rsid w:val="007F7F32"/>
    <w:rsid w:val="00801829"/>
    <w:rsid w:val="008048EC"/>
    <w:rsid w:val="008051FE"/>
    <w:rsid w:val="00820DCC"/>
    <w:rsid w:val="008232B5"/>
    <w:rsid w:val="00824390"/>
    <w:rsid w:val="008277C0"/>
    <w:rsid w:val="00846A81"/>
    <w:rsid w:val="00851F83"/>
    <w:rsid w:val="00857E5D"/>
    <w:rsid w:val="0086615F"/>
    <w:rsid w:val="00871230"/>
    <w:rsid w:val="00871453"/>
    <w:rsid w:val="00876568"/>
    <w:rsid w:val="008813D6"/>
    <w:rsid w:val="00892031"/>
    <w:rsid w:val="00893440"/>
    <w:rsid w:val="00896554"/>
    <w:rsid w:val="008A7AD6"/>
    <w:rsid w:val="008B163B"/>
    <w:rsid w:val="008B2E3E"/>
    <w:rsid w:val="008C1184"/>
    <w:rsid w:val="008C3FF9"/>
    <w:rsid w:val="008C4011"/>
    <w:rsid w:val="008C7DBD"/>
    <w:rsid w:val="008D07FF"/>
    <w:rsid w:val="00904111"/>
    <w:rsid w:val="00904DAF"/>
    <w:rsid w:val="009076CB"/>
    <w:rsid w:val="00907EA0"/>
    <w:rsid w:val="0091287E"/>
    <w:rsid w:val="0091552F"/>
    <w:rsid w:val="00917860"/>
    <w:rsid w:val="00927D3B"/>
    <w:rsid w:val="00930F7D"/>
    <w:rsid w:val="009360CF"/>
    <w:rsid w:val="00941766"/>
    <w:rsid w:val="00943E8A"/>
    <w:rsid w:val="00944173"/>
    <w:rsid w:val="009535C8"/>
    <w:rsid w:val="00955DF4"/>
    <w:rsid w:val="00961A4F"/>
    <w:rsid w:val="00963342"/>
    <w:rsid w:val="0096473F"/>
    <w:rsid w:val="00972916"/>
    <w:rsid w:val="0097365B"/>
    <w:rsid w:val="00983223"/>
    <w:rsid w:val="0098647A"/>
    <w:rsid w:val="009A6AF6"/>
    <w:rsid w:val="009B6E86"/>
    <w:rsid w:val="009D132B"/>
    <w:rsid w:val="009D3C08"/>
    <w:rsid w:val="009D4080"/>
    <w:rsid w:val="009D54FE"/>
    <w:rsid w:val="009D63F9"/>
    <w:rsid w:val="009E4E9A"/>
    <w:rsid w:val="009F069A"/>
    <w:rsid w:val="00A03396"/>
    <w:rsid w:val="00A072D5"/>
    <w:rsid w:val="00A07586"/>
    <w:rsid w:val="00A07D5C"/>
    <w:rsid w:val="00A10095"/>
    <w:rsid w:val="00A14BA2"/>
    <w:rsid w:val="00A16B03"/>
    <w:rsid w:val="00A175A2"/>
    <w:rsid w:val="00A21D01"/>
    <w:rsid w:val="00A260CA"/>
    <w:rsid w:val="00A26598"/>
    <w:rsid w:val="00A26661"/>
    <w:rsid w:val="00A30F84"/>
    <w:rsid w:val="00A31336"/>
    <w:rsid w:val="00A411FE"/>
    <w:rsid w:val="00A4523A"/>
    <w:rsid w:val="00A45C4B"/>
    <w:rsid w:val="00A54EC8"/>
    <w:rsid w:val="00A60FAC"/>
    <w:rsid w:val="00A61B18"/>
    <w:rsid w:val="00A630BD"/>
    <w:rsid w:val="00A64A4A"/>
    <w:rsid w:val="00A6630E"/>
    <w:rsid w:val="00A6746B"/>
    <w:rsid w:val="00A713E0"/>
    <w:rsid w:val="00A71D7D"/>
    <w:rsid w:val="00A82177"/>
    <w:rsid w:val="00A832F1"/>
    <w:rsid w:val="00A83640"/>
    <w:rsid w:val="00A8370C"/>
    <w:rsid w:val="00A8379D"/>
    <w:rsid w:val="00A84AA4"/>
    <w:rsid w:val="00A862CC"/>
    <w:rsid w:val="00A90F67"/>
    <w:rsid w:val="00A92838"/>
    <w:rsid w:val="00A93964"/>
    <w:rsid w:val="00AA1372"/>
    <w:rsid w:val="00AA62C3"/>
    <w:rsid w:val="00AA6A5E"/>
    <w:rsid w:val="00AA6BB8"/>
    <w:rsid w:val="00AA728B"/>
    <w:rsid w:val="00AB127D"/>
    <w:rsid w:val="00AB58B2"/>
    <w:rsid w:val="00AB6D1C"/>
    <w:rsid w:val="00AB7F9F"/>
    <w:rsid w:val="00AD5437"/>
    <w:rsid w:val="00AE2E0E"/>
    <w:rsid w:val="00AE31CB"/>
    <w:rsid w:val="00AF54C8"/>
    <w:rsid w:val="00B05C30"/>
    <w:rsid w:val="00B14999"/>
    <w:rsid w:val="00B2727D"/>
    <w:rsid w:val="00B27FA9"/>
    <w:rsid w:val="00B3086D"/>
    <w:rsid w:val="00B33746"/>
    <w:rsid w:val="00B6136C"/>
    <w:rsid w:val="00B61C4F"/>
    <w:rsid w:val="00B62248"/>
    <w:rsid w:val="00B749F0"/>
    <w:rsid w:val="00B807DE"/>
    <w:rsid w:val="00B8234E"/>
    <w:rsid w:val="00B833A2"/>
    <w:rsid w:val="00B836F1"/>
    <w:rsid w:val="00B91268"/>
    <w:rsid w:val="00B94576"/>
    <w:rsid w:val="00B94CC2"/>
    <w:rsid w:val="00BA3C83"/>
    <w:rsid w:val="00BA77DD"/>
    <w:rsid w:val="00BB39E7"/>
    <w:rsid w:val="00BC2474"/>
    <w:rsid w:val="00BC3B91"/>
    <w:rsid w:val="00BC49A0"/>
    <w:rsid w:val="00BD1A72"/>
    <w:rsid w:val="00BD3F97"/>
    <w:rsid w:val="00BD704E"/>
    <w:rsid w:val="00BE071C"/>
    <w:rsid w:val="00BE33EF"/>
    <w:rsid w:val="00BF284A"/>
    <w:rsid w:val="00BF350C"/>
    <w:rsid w:val="00C03ACF"/>
    <w:rsid w:val="00C067E8"/>
    <w:rsid w:val="00C1300C"/>
    <w:rsid w:val="00C131C1"/>
    <w:rsid w:val="00C22637"/>
    <w:rsid w:val="00C251F8"/>
    <w:rsid w:val="00C32813"/>
    <w:rsid w:val="00C32E46"/>
    <w:rsid w:val="00C43BC8"/>
    <w:rsid w:val="00C5266A"/>
    <w:rsid w:val="00C55F85"/>
    <w:rsid w:val="00C6031E"/>
    <w:rsid w:val="00C64978"/>
    <w:rsid w:val="00C6687E"/>
    <w:rsid w:val="00C767F5"/>
    <w:rsid w:val="00C76879"/>
    <w:rsid w:val="00C76B00"/>
    <w:rsid w:val="00C825C2"/>
    <w:rsid w:val="00C90591"/>
    <w:rsid w:val="00C9768C"/>
    <w:rsid w:val="00CC0A53"/>
    <w:rsid w:val="00CC47CF"/>
    <w:rsid w:val="00CC51C3"/>
    <w:rsid w:val="00CC7823"/>
    <w:rsid w:val="00CE073D"/>
    <w:rsid w:val="00CE07B5"/>
    <w:rsid w:val="00CE2F4D"/>
    <w:rsid w:val="00CE4C38"/>
    <w:rsid w:val="00CE66E0"/>
    <w:rsid w:val="00CF33B0"/>
    <w:rsid w:val="00CF5C5D"/>
    <w:rsid w:val="00D02377"/>
    <w:rsid w:val="00D0268B"/>
    <w:rsid w:val="00D032DA"/>
    <w:rsid w:val="00D03B05"/>
    <w:rsid w:val="00D057CE"/>
    <w:rsid w:val="00D075CF"/>
    <w:rsid w:val="00D14473"/>
    <w:rsid w:val="00D16A88"/>
    <w:rsid w:val="00D17E76"/>
    <w:rsid w:val="00D24EE7"/>
    <w:rsid w:val="00D2584C"/>
    <w:rsid w:val="00D30926"/>
    <w:rsid w:val="00D31D1D"/>
    <w:rsid w:val="00D37B6F"/>
    <w:rsid w:val="00D4103D"/>
    <w:rsid w:val="00D411DC"/>
    <w:rsid w:val="00D47A0F"/>
    <w:rsid w:val="00D51066"/>
    <w:rsid w:val="00D51BC7"/>
    <w:rsid w:val="00D51FBC"/>
    <w:rsid w:val="00D5613C"/>
    <w:rsid w:val="00D563B8"/>
    <w:rsid w:val="00D601FC"/>
    <w:rsid w:val="00D61918"/>
    <w:rsid w:val="00D632BD"/>
    <w:rsid w:val="00D642D1"/>
    <w:rsid w:val="00D66E7F"/>
    <w:rsid w:val="00D70E51"/>
    <w:rsid w:val="00D73444"/>
    <w:rsid w:val="00D747F1"/>
    <w:rsid w:val="00D772F3"/>
    <w:rsid w:val="00D80E2F"/>
    <w:rsid w:val="00D860B3"/>
    <w:rsid w:val="00D9268F"/>
    <w:rsid w:val="00D96ADE"/>
    <w:rsid w:val="00DA2267"/>
    <w:rsid w:val="00DB67A7"/>
    <w:rsid w:val="00DD1501"/>
    <w:rsid w:val="00DD2381"/>
    <w:rsid w:val="00DE5737"/>
    <w:rsid w:val="00DF1400"/>
    <w:rsid w:val="00E008B6"/>
    <w:rsid w:val="00E03428"/>
    <w:rsid w:val="00E11FCA"/>
    <w:rsid w:val="00E12647"/>
    <w:rsid w:val="00E14380"/>
    <w:rsid w:val="00E20352"/>
    <w:rsid w:val="00E24998"/>
    <w:rsid w:val="00E2515B"/>
    <w:rsid w:val="00E25C3C"/>
    <w:rsid w:val="00E2615D"/>
    <w:rsid w:val="00E41D40"/>
    <w:rsid w:val="00E46F45"/>
    <w:rsid w:val="00E471F4"/>
    <w:rsid w:val="00E50F66"/>
    <w:rsid w:val="00E51FA5"/>
    <w:rsid w:val="00E53718"/>
    <w:rsid w:val="00E6203B"/>
    <w:rsid w:val="00E65B43"/>
    <w:rsid w:val="00E672E3"/>
    <w:rsid w:val="00E67CB6"/>
    <w:rsid w:val="00E67E8A"/>
    <w:rsid w:val="00E70073"/>
    <w:rsid w:val="00E73D5A"/>
    <w:rsid w:val="00E803FE"/>
    <w:rsid w:val="00E82632"/>
    <w:rsid w:val="00E86325"/>
    <w:rsid w:val="00E90558"/>
    <w:rsid w:val="00E92944"/>
    <w:rsid w:val="00E95271"/>
    <w:rsid w:val="00E95DDD"/>
    <w:rsid w:val="00EA2D3A"/>
    <w:rsid w:val="00EA3483"/>
    <w:rsid w:val="00EA567B"/>
    <w:rsid w:val="00EA7286"/>
    <w:rsid w:val="00EA799A"/>
    <w:rsid w:val="00EB3CB7"/>
    <w:rsid w:val="00EC6CBB"/>
    <w:rsid w:val="00EC6E1F"/>
    <w:rsid w:val="00ED0A10"/>
    <w:rsid w:val="00ED1273"/>
    <w:rsid w:val="00ED1D8D"/>
    <w:rsid w:val="00ED4EF6"/>
    <w:rsid w:val="00ED7549"/>
    <w:rsid w:val="00EE3B64"/>
    <w:rsid w:val="00EE48FF"/>
    <w:rsid w:val="00EF5EF4"/>
    <w:rsid w:val="00F01E59"/>
    <w:rsid w:val="00F05484"/>
    <w:rsid w:val="00F1158D"/>
    <w:rsid w:val="00F12415"/>
    <w:rsid w:val="00F141F3"/>
    <w:rsid w:val="00F221D3"/>
    <w:rsid w:val="00F26877"/>
    <w:rsid w:val="00F30C73"/>
    <w:rsid w:val="00F32981"/>
    <w:rsid w:val="00F35075"/>
    <w:rsid w:val="00F371FD"/>
    <w:rsid w:val="00F4300F"/>
    <w:rsid w:val="00F46F5D"/>
    <w:rsid w:val="00F52C41"/>
    <w:rsid w:val="00F57C94"/>
    <w:rsid w:val="00F71FFA"/>
    <w:rsid w:val="00F75D5A"/>
    <w:rsid w:val="00F80FAA"/>
    <w:rsid w:val="00F82B61"/>
    <w:rsid w:val="00F946A9"/>
    <w:rsid w:val="00F9521C"/>
    <w:rsid w:val="00F963BF"/>
    <w:rsid w:val="00F968F2"/>
    <w:rsid w:val="00F96D76"/>
    <w:rsid w:val="00F97601"/>
    <w:rsid w:val="00FA2D41"/>
    <w:rsid w:val="00FA3AB8"/>
    <w:rsid w:val="00FA67FD"/>
    <w:rsid w:val="00FB0C40"/>
    <w:rsid w:val="00FB3E5F"/>
    <w:rsid w:val="00FB77F6"/>
    <w:rsid w:val="00FC4BC2"/>
    <w:rsid w:val="00FC6F51"/>
    <w:rsid w:val="00FD2E9A"/>
    <w:rsid w:val="00FD314C"/>
    <w:rsid w:val="00FD4E26"/>
    <w:rsid w:val="00FD6D16"/>
    <w:rsid w:val="00FE1E09"/>
    <w:rsid w:val="00FE31EF"/>
    <w:rsid w:val="00FE515D"/>
    <w:rsid w:val="00FE5646"/>
    <w:rsid w:val="00FF16D8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B5D6770-A09C-4024-8A8C-2A7C14C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0268B"/>
    <w:rPr>
      <w:rFonts w:ascii="Verdana" w:hAnsi="Verdan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71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6A272-8C17-40C0-85FC-13D67661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</Template>
  <TotalTime>0</TotalTime>
  <Pages>2</Pages>
  <Words>407</Words>
  <Characters>2324</Characters>
  <Application>Microsoft Office Word</Application>
  <DocSecurity>8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2726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4</cp:revision>
  <cp:lastPrinted>2012-12-08T09:38:00Z</cp:lastPrinted>
  <dcterms:created xsi:type="dcterms:W3CDTF">2016-10-20T12:22:00Z</dcterms:created>
  <dcterms:modified xsi:type="dcterms:W3CDTF">2016-10-27T11:58:00Z</dcterms:modified>
</cp:coreProperties>
</file>