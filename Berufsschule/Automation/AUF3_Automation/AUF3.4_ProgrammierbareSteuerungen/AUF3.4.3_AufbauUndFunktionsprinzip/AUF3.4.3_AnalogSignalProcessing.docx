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F70F27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Analog signal processing with PLC</w:t>
      </w:r>
    </w:p>
    <w:p w:rsidR="0085474D" w:rsidRPr="00D01F5F" w:rsidRDefault="00D01F5F" w:rsidP="00D86418">
      <w:pPr>
        <w:spacing w:before="360"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D01F5F">
        <w:rPr>
          <w:rFonts w:ascii="Verdana" w:hAnsi="Verdana"/>
          <w:b/>
          <w:sz w:val="22"/>
          <w:szCs w:val="22"/>
          <w:lang w:val="fr-CH"/>
        </w:rPr>
        <w:t>Introduction</w:t>
      </w:r>
      <w:r w:rsidR="009005D9" w:rsidRPr="00E302E9">
        <w:rPr>
          <w:noProof/>
          <w:lang w:val="fr-CH" w:eastAsia="de-CH"/>
        </w:rPr>
        <w:t xml:space="preserve"> </w:t>
      </w:r>
    </w:p>
    <w:p w:rsidR="00763076" w:rsidRPr="001B002C" w:rsidRDefault="008334FB" w:rsidP="00731212">
      <w:pPr>
        <w:pStyle w:val="StandardWeb"/>
        <w:spacing w:before="0" w:beforeAutospacing="0" w:after="240" w:afterAutospacing="0"/>
        <w:ind w:left="567"/>
        <w:rPr>
          <w:rStyle w:val="Fett"/>
          <w:rFonts w:ascii="Verdana" w:hAnsi="Verdana"/>
          <w:b w:val="0"/>
          <w:sz w:val="22"/>
          <w:szCs w:val="22"/>
          <w:lang w:val="en-GB"/>
        </w:rPr>
      </w:pPr>
      <w:r w:rsidRPr="001B002C">
        <w:rPr>
          <w:rFonts w:ascii="Verdana" w:hAnsi="Verdana"/>
          <w:sz w:val="22"/>
          <w:szCs w:val="22"/>
          <w:lang w:val="fr-CH"/>
        </w:rPr>
        <w:t xml:space="preserve">The </w:t>
      </w:r>
      <w:r w:rsidRPr="001B002C">
        <w:rPr>
          <w:rFonts w:ascii="Verdana" w:hAnsi="Verdana"/>
          <w:sz w:val="22"/>
          <w:szCs w:val="22"/>
          <w:highlight w:val="yellow"/>
          <w:lang w:val="fr-CH"/>
        </w:rPr>
        <w:t>controller</w:t>
      </w:r>
      <w:r w:rsidRPr="001B002C">
        <w:rPr>
          <w:rFonts w:ascii="Verdana" w:hAnsi="Verdana"/>
          <w:sz w:val="22"/>
          <w:szCs w:val="22"/>
          <w:lang w:val="fr-CH"/>
        </w:rPr>
        <w:t xml:space="preserve"> of a PLC has the task of </w:t>
      </w:r>
      <w:r w:rsidRPr="001B002C">
        <w:rPr>
          <w:rFonts w:ascii="Verdana" w:hAnsi="Verdana"/>
          <w:sz w:val="22"/>
          <w:szCs w:val="22"/>
          <w:highlight w:val="yellow"/>
          <w:lang w:val="fr-CH"/>
        </w:rPr>
        <w:t>leading</w:t>
      </w:r>
      <w:r w:rsidRPr="001B002C">
        <w:rPr>
          <w:rFonts w:ascii="Verdana" w:hAnsi="Verdana"/>
          <w:sz w:val="22"/>
          <w:szCs w:val="22"/>
          <w:lang w:val="fr-CH"/>
        </w:rPr>
        <w:t xml:space="preserve"> single operations of a machine or a machine plant </w:t>
      </w:r>
      <w:r w:rsidR="00AA46F9">
        <w:rPr>
          <w:rFonts w:ascii="Verdana" w:hAnsi="Verdana"/>
          <w:sz w:val="22"/>
          <w:szCs w:val="22"/>
          <w:lang w:val="fr-CH"/>
        </w:rPr>
        <w:t>as per</w:t>
      </w:r>
      <w:r w:rsidR="000C7758" w:rsidRPr="001B002C">
        <w:rPr>
          <w:rFonts w:ascii="Verdana" w:hAnsi="Verdana"/>
          <w:sz w:val="22"/>
          <w:szCs w:val="22"/>
          <w:lang w:val="fr-CH"/>
        </w:rPr>
        <w:t xml:space="preserve"> a given </w:t>
      </w:r>
      <w:r w:rsidR="000C7758" w:rsidRPr="00AA46F9">
        <w:rPr>
          <w:rFonts w:ascii="Verdana" w:hAnsi="Verdana"/>
          <w:sz w:val="22"/>
          <w:szCs w:val="22"/>
          <w:highlight w:val="yellow"/>
          <w:lang w:val="fr-CH"/>
        </w:rPr>
        <w:t xml:space="preserve">function </w:t>
      </w:r>
      <w:r w:rsidR="00AA46F9" w:rsidRPr="00AA46F9">
        <w:rPr>
          <w:rFonts w:ascii="Verdana" w:hAnsi="Verdana"/>
          <w:sz w:val="22"/>
          <w:szCs w:val="22"/>
          <w:highlight w:val="yellow"/>
          <w:lang w:val="fr-CH"/>
        </w:rPr>
        <w:t>sequence</w:t>
      </w:r>
      <w:r w:rsidR="000C7758" w:rsidRPr="001B002C">
        <w:rPr>
          <w:rFonts w:ascii="Verdana" w:hAnsi="Verdana"/>
          <w:sz w:val="22"/>
          <w:szCs w:val="22"/>
          <w:lang w:val="fr-CH"/>
        </w:rPr>
        <w:t>. The function</w:t>
      </w:r>
      <w:r w:rsidR="00AA46F9">
        <w:rPr>
          <w:rFonts w:ascii="Verdana" w:hAnsi="Verdana"/>
          <w:sz w:val="22"/>
          <w:szCs w:val="22"/>
          <w:lang w:val="fr-CH"/>
        </w:rPr>
        <w:t>ing</w:t>
      </w:r>
      <w:r w:rsidR="000C7758" w:rsidRPr="001B002C">
        <w:rPr>
          <w:rFonts w:ascii="Verdana" w:hAnsi="Verdana"/>
          <w:sz w:val="22"/>
          <w:szCs w:val="22"/>
          <w:lang w:val="fr-CH"/>
        </w:rPr>
        <w:t xml:space="preserve"> </w:t>
      </w:r>
      <w:r w:rsidRPr="001B002C">
        <w:rPr>
          <w:rFonts w:ascii="Verdana" w:hAnsi="Verdana"/>
          <w:sz w:val="22"/>
          <w:szCs w:val="22"/>
          <w:lang w:val="fr-CH"/>
        </w:rPr>
        <w:t>depend</w:t>
      </w:r>
      <w:r w:rsidR="000C7758" w:rsidRPr="001B002C">
        <w:rPr>
          <w:rFonts w:ascii="Verdana" w:hAnsi="Verdana"/>
          <w:sz w:val="22"/>
          <w:szCs w:val="22"/>
          <w:lang w:val="fr-CH"/>
        </w:rPr>
        <w:t>s</w:t>
      </w:r>
      <w:r w:rsidRPr="001B002C">
        <w:rPr>
          <w:rFonts w:ascii="Verdana" w:hAnsi="Verdana"/>
          <w:sz w:val="22"/>
          <w:szCs w:val="22"/>
          <w:lang w:val="fr-CH"/>
        </w:rPr>
        <w:t xml:space="preserve"> on sensor signals. The electrical signals which are </w:t>
      </w:r>
      <w:r w:rsidRPr="001B002C">
        <w:rPr>
          <w:rFonts w:ascii="Verdana" w:hAnsi="Verdana"/>
          <w:sz w:val="22"/>
          <w:szCs w:val="22"/>
          <w:highlight w:val="yellow"/>
          <w:lang w:val="fr-CH"/>
        </w:rPr>
        <w:t>applied</w:t>
      </w:r>
      <w:r w:rsidRPr="001B002C">
        <w:rPr>
          <w:rFonts w:ascii="Verdana" w:hAnsi="Verdana"/>
          <w:sz w:val="22"/>
          <w:szCs w:val="22"/>
          <w:lang w:val="fr-CH"/>
        </w:rPr>
        <w:t xml:space="preserve"> at the inputs and outputs </w:t>
      </w:r>
      <w:r w:rsidR="000C7758" w:rsidRPr="001B002C">
        <w:rPr>
          <w:rFonts w:ascii="Verdana" w:hAnsi="Verdana"/>
          <w:sz w:val="22"/>
          <w:szCs w:val="22"/>
          <w:lang w:val="fr-CH"/>
        </w:rPr>
        <w:t xml:space="preserve">of a PLC </w:t>
      </w:r>
      <w:r w:rsidR="00AA46F9">
        <w:rPr>
          <w:rFonts w:ascii="Verdana" w:hAnsi="Verdana"/>
          <w:sz w:val="22"/>
          <w:szCs w:val="22"/>
          <w:lang w:val="fr-CH"/>
        </w:rPr>
        <w:t>can</w:t>
      </w:r>
      <w:r w:rsidRPr="001B002C">
        <w:rPr>
          <w:rFonts w:ascii="Verdana" w:hAnsi="Verdana"/>
          <w:sz w:val="22"/>
          <w:szCs w:val="22"/>
          <w:lang w:val="fr-CH"/>
        </w:rPr>
        <w:t xml:space="preserve">, in principle, </w:t>
      </w:r>
      <w:r w:rsidR="00AA46F9">
        <w:rPr>
          <w:rFonts w:ascii="Verdana" w:hAnsi="Verdana"/>
          <w:sz w:val="22"/>
          <w:szCs w:val="22"/>
          <w:lang w:val="fr-CH"/>
        </w:rPr>
        <w:t xml:space="preserve">be </w:t>
      </w:r>
      <w:r w:rsidRPr="001B002C">
        <w:rPr>
          <w:rFonts w:ascii="Verdana" w:hAnsi="Verdana"/>
          <w:sz w:val="22"/>
          <w:szCs w:val="22"/>
          <w:lang w:val="fr-CH"/>
        </w:rPr>
        <w:t xml:space="preserve">divided into two different groups: Binary </w:t>
      </w:r>
      <w:r w:rsidR="00AA46F9">
        <w:rPr>
          <w:rFonts w:ascii="Verdana" w:hAnsi="Verdana"/>
          <w:sz w:val="22"/>
          <w:szCs w:val="22"/>
          <w:lang w:val="fr-CH"/>
        </w:rPr>
        <w:t xml:space="preserve">signals </w:t>
      </w:r>
      <w:r w:rsidR="00E2258C">
        <w:rPr>
          <w:rFonts w:ascii="Verdana" w:hAnsi="Verdana"/>
          <w:sz w:val="22"/>
          <w:szCs w:val="22"/>
          <w:lang w:val="fr-CH"/>
        </w:rPr>
        <w:t xml:space="preserve"> </w:t>
      </w:r>
      <w:r w:rsidRPr="001B002C">
        <w:rPr>
          <w:rFonts w:ascii="Verdana" w:hAnsi="Verdana"/>
          <w:sz w:val="22"/>
          <w:szCs w:val="22"/>
          <w:lang w:val="fr-CH"/>
        </w:rPr>
        <w:t xml:space="preserve">and analog signals. </w:t>
      </w:r>
      <w:r w:rsidR="005C122E" w:rsidRPr="001B002C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  <w:r w:rsidR="00763076" w:rsidRPr="001B002C">
        <w:rPr>
          <w:rStyle w:val="Fett"/>
          <w:rFonts w:ascii="Verdana" w:hAnsi="Verdana"/>
          <w:b w:val="0"/>
          <w:sz w:val="22"/>
          <w:szCs w:val="22"/>
          <w:lang w:val="en-GB"/>
        </w:rPr>
        <w:t xml:space="preserve"> </w:t>
      </w:r>
    </w:p>
    <w:p w:rsidR="00825933" w:rsidRPr="00763076" w:rsidRDefault="00825933" w:rsidP="00825933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825933" w:rsidRPr="000E19FB" w:rsidRDefault="00825933" w:rsidP="00540B0D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to the German expressions in the 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table below. Work on your own and do it without the aid of a </w:t>
      </w:r>
      <w:r w:rsidR="00EB2C1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825933" w:rsidRPr="00CC7A3C" w:rsidTr="00DB70F5">
        <w:tc>
          <w:tcPr>
            <w:tcW w:w="595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825933" w:rsidRDefault="00825933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A32B1C" w:rsidRPr="00CC7A3C" w:rsidTr="00DB70F5">
        <w:tc>
          <w:tcPr>
            <w:tcW w:w="595" w:type="dxa"/>
          </w:tcPr>
          <w:p w:rsidR="00A32B1C" w:rsidRPr="00A86FEF" w:rsidRDefault="00A32B1C" w:rsidP="00A32B1C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A32B1C" w:rsidRPr="00A86FEF" w:rsidRDefault="008334FB" w:rsidP="007909FD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controller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32B1C" w:rsidRPr="00A86FEF" w:rsidRDefault="00A32B1C" w:rsidP="00A32B1C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A32B1C" w:rsidRPr="005079A8" w:rsidRDefault="001D4C5F" w:rsidP="00A32B1C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33936351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339363511"/>
          </w:p>
        </w:tc>
        <w:tc>
          <w:tcPr>
            <w:tcW w:w="3402" w:type="dxa"/>
          </w:tcPr>
          <w:p w:rsidR="00A32B1C" w:rsidRPr="00A86FEF" w:rsidRDefault="00F2742C" w:rsidP="00A32B1C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weiterleiten</w:t>
            </w:r>
          </w:p>
        </w:tc>
      </w:tr>
      <w:tr w:rsidR="00F366F4" w:rsidRPr="00687392" w:rsidTr="00DB70F5">
        <w:tc>
          <w:tcPr>
            <w:tcW w:w="595" w:type="dxa"/>
          </w:tcPr>
          <w:p w:rsidR="00F366F4" w:rsidRPr="00A86FEF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lead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1D4C5F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11787555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2117875555"/>
          </w:p>
        </w:tc>
        <w:tc>
          <w:tcPr>
            <w:tcW w:w="3402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anstehen</w:t>
            </w:r>
          </w:p>
        </w:tc>
      </w:tr>
      <w:tr w:rsidR="00F366F4" w:rsidRPr="00CC7A3C" w:rsidTr="00DB70F5">
        <w:tc>
          <w:tcPr>
            <w:tcW w:w="595" w:type="dxa"/>
          </w:tcPr>
          <w:p w:rsidR="00F366F4" w:rsidRPr="00A86FEF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function sequence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1D4C5F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52914109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529141090"/>
          </w:p>
        </w:tc>
        <w:tc>
          <w:tcPr>
            <w:tcW w:w="3402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Steuereinheit</w:t>
            </w:r>
          </w:p>
        </w:tc>
      </w:tr>
      <w:tr w:rsidR="00F366F4" w:rsidRPr="00CC7A3C" w:rsidTr="00B023D6">
        <w:tc>
          <w:tcPr>
            <w:tcW w:w="595" w:type="dxa"/>
          </w:tcPr>
          <w:p w:rsidR="00F366F4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(to) apply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1D4C5F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92825945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928259451"/>
          </w:p>
        </w:tc>
        <w:tc>
          <w:tcPr>
            <w:tcW w:w="3402" w:type="dxa"/>
          </w:tcPr>
          <w:p w:rsidR="00F366F4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Funktionsablauf</w:t>
            </w:r>
          </w:p>
        </w:tc>
      </w:tr>
    </w:tbl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6644E0" w:rsidRPr="002D5DFA" w:rsidRDefault="006644E0" w:rsidP="00D86418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4717904</wp:posOffset>
            </wp:positionH>
            <wp:positionV relativeFrom="paragraph">
              <wp:posOffset>99354</wp:posOffset>
            </wp:positionV>
            <wp:extent cx="442125" cy="397565"/>
            <wp:effectExtent l="0" t="0" r="0" b="254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>Work in pairs an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d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r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anslate the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introduction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into German.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0D75CB" w:rsidRDefault="00AF7D66" w:rsidP="000D75CB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679F6303" wp14:editId="68A6627F">
                <wp:simplePos x="0" y="0"/>
                <wp:positionH relativeFrom="column">
                  <wp:posOffset>2134870</wp:posOffset>
                </wp:positionH>
                <wp:positionV relativeFrom="paragraph">
                  <wp:posOffset>220980</wp:posOffset>
                </wp:positionV>
                <wp:extent cx="3021965" cy="1093470"/>
                <wp:effectExtent l="0" t="0" r="64135" b="87630"/>
                <wp:wrapNone/>
                <wp:docPr id="1255" name="Gruppieren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965" cy="1093470"/>
                          <a:chOff x="0" y="0"/>
                          <a:chExt cx="3021965" cy="1093893"/>
                        </a:xfrm>
                      </wpg:grpSpPr>
                      <wpg:grpSp>
                        <wpg:cNvPr id="1254" name="Gruppieren 1254"/>
                        <wpg:cNvGrpSpPr/>
                        <wpg:grpSpPr>
                          <a:xfrm>
                            <a:off x="0" y="0"/>
                            <a:ext cx="3021965" cy="1093893"/>
                            <a:chOff x="0" y="0"/>
                            <a:chExt cx="3021965" cy="1093893"/>
                          </a:xfrm>
                        </wpg:grpSpPr>
                        <wps:wsp>
                          <wps:cNvPr id="1140" name="Textfeld 1140"/>
                          <wps:cNvSpPr txBox="1"/>
                          <wps:spPr>
                            <a:xfrm>
                              <a:off x="114300" y="0"/>
                              <a:ext cx="1193165" cy="321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0F27" w:rsidRPr="000B3DD2" w:rsidRDefault="001D4C5F" w:rsidP="000D75CB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548DD4" w:themeColor="text2" w:themeTint="99"/>
                                    <w:sz w:val="24"/>
                                    <w:szCs w:val="24"/>
                                    <w:lang w:val="de-CH"/>
                                  </w:rPr>
                                </w:pPr>
                                <w:permStart w:id="2064862843" w:edGrp="everyone"/>
                                <w:proofErr w:type="spellStart"/>
                                <w:r>
                                  <w:rPr>
                                    <w:rFonts w:ascii="Comic Sans MS" w:hAnsi="Comic Sans MS"/>
                                    <w:color w:val="548DD4" w:themeColor="text2" w:themeTint="99"/>
                                    <w:sz w:val="24"/>
                                    <w:szCs w:val="24"/>
                                    <w:lang w:val="de-CH"/>
                                  </w:rPr>
                                  <w:t>Bianry</w:t>
                                </w:r>
                                <w:proofErr w:type="spellEnd"/>
                                <w:r>
                                  <w:rPr>
                                    <w:rFonts w:ascii="Comic Sans MS" w:hAnsi="Comic Sans MS"/>
                                    <w:color w:val="548DD4" w:themeColor="text2" w:themeTint="99"/>
                                    <w:sz w:val="24"/>
                                    <w:szCs w:val="24"/>
                                    <w:lang w:val="de-CH"/>
                                  </w:rPr>
                                  <w:t xml:space="preserve"> </w:t>
                                </w:r>
                                <w:permEnd w:id="2064862843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50" name="Gruppieren 1250"/>
                          <wpg:cNvGrpSpPr/>
                          <wpg:grpSpPr>
                            <a:xfrm>
                              <a:off x="0" y="321733"/>
                              <a:ext cx="3021965" cy="772160"/>
                              <a:chOff x="0" y="0"/>
                              <a:chExt cx="3022177" cy="772371"/>
                            </a:xfrm>
                          </wpg:grpSpPr>
                          <wpg:grpSp>
                            <wpg:cNvPr id="1249" name="Gruppieren 1249"/>
                            <wpg:cNvGrpSpPr/>
                            <wpg:grpSpPr>
                              <a:xfrm>
                                <a:off x="0" y="4233"/>
                                <a:ext cx="1333077" cy="768138"/>
                                <a:chOff x="0" y="0"/>
                                <a:chExt cx="1333077" cy="768138"/>
                              </a:xfrm>
                            </wpg:grpSpPr>
                            <wpg:grpSp>
                              <wpg:cNvPr id="113" name="Gruppieren 113"/>
                              <wpg:cNvGrpSpPr/>
                              <wpg:grpSpPr>
                                <a:xfrm>
                                  <a:off x="0" y="0"/>
                                  <a:ext cx="1333077" cy="768138"/>
                                  <a:chOff x="0" y="0"/>
                                  <a:chExt cx="1333077" cy="768138"/>
                                </a:xfrm>
                              </wpg:grpSpPr>
                              <wps:wsp>
                                <wps:cNvPr id="104" name="Gerade Verbindung mit Pfeil 104"/>
                                <wps:cNvCnPr/>
                                <wps:spPr>
                                  <a:xfrm flipV="1">
                                    <a:off x="152400" y="29634"/>
                                    <a:ext cx="1" cy="73850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Textfeld 105"/>
                                <wps:cNvSpPr txBox="1"/>
                                <wps:spPr>
                                  <a:xfrm>
                                    <a:off x="0" y="0"/>
                                    <a:ext cx="130810" cy="1733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alpha val="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F27" w:rsidRPr="00120304" w:rsidRDefault="00F70F27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 w:rsidRPr="00120304"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2" name="Gruppieren 112"/>
                                <wpg:cNvGrpSpPr/>
                                <wpg:grpSpPr>
                                  <a:xfrm>
                                    <a:off x="152400" y="563034"/>
                                    <a:ext cx="1180677" cy="203200"/>
                                    <a:chOff x="0" y="0"/>
                                    <a:chExt cx="1180677" cy="203200"/>
                                  </a:xfrm>
                                </wpg:grpSpPr>
                                <wps:wsp>
                                  <wps:cNvPr id="106" name="Gerade Verbindung mit Pfeil 106"/>
                                  <wps:cNvCnPr/>
                                  <wps:spPr>
                                    <a:xfrm>
                                      <a:off x="0" y="203200"/>
                                      <a:ext cx="1155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" name="Textfeld 107"/>
                                  <wps:cNvSpPr txBox="1"/>
                                  <wps:spPr>
                                    <a:xfrm>
                                      <a:off x="1049867" y="0"/>
                                      <a:ext cx="130810" cy="17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schemeClr val="bg1">
                                          <a:alpha val="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70F27" w:rsidRPr="00120304" w:rsidRDefault="00F70F27" w:rsidP="00120304">
                                        <w:pPr>
                                          <w:rPr>
                                            <w:rFonts w:ascii="Arial" w:hAnsi="Arial" w:cs="Arial"/>
                                            <w:lang w:val="de-CH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lang w:val="de-CH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1" name="Gewinkelte Verbindung 111"/>
                              <wps:cNvCnPr/>
                              <wps:spPr>
                                <a:xfrm flipV="1">
                                  <a:off x="152400" y="237067"/>
                                  <a:ext cx="948267" cy="529167"/>
                                </a:xfrm>
                                <a:prstGeom prst="bentConnector3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4" name="Gruppieren 114"/>
                            <wpg:cNvGrpSpPr/>
                            <wpg:grpSpPr>
                              <a:xfrm>
                                <a:off x="1689100" y="0"/>
                                <a:ext cx="1333077" cy="768138"/>
                                <a:chOff x="0" y="0"/>
                                <a:chExt cx="1333077" cy="768138"/>
                              </a:xfrm>
                            </wpg:grpSpPr>
                            <wps:wsp>
                              <wps:cNvPr id="115" name="Gerade Verbindung mit Pfeil 115"/>
                              <wps:cNvCnPr/>
                              <wps:spPr>
                                <a:xfrm flipV="1">
                                  <a:off x="152400" y="29634"/>
                                  <a:ext cx="1" cy="7385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Textfeld 116"/>
                              <wps:cNvSpPr txBox="1"/>
                              <wps:spPr>
                                <a:xfrm>
                                  <a:off x="0" y="0"/>
                                  <a:ext cx="130810" cy="1733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schemeClr val="bg1">
                                      <a:alpha val="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F27" w:rsidRPr="00120304" w:rsidRDefault="00F70F27" w:rsidP="00120304">
                                    <w:pPr>
                                      <w:rPr>
                                        <w:rFonts w:ascii="Arial" w:hAnsi="Arial" w:cs="Arial"/>
                                        <w:lang w:val="de-CH"/>
                                      </w:rPr>
                                    </w:pPr>
                                    <w:r w:rsidRPr="00120304">
                                      <w:rPr>
                                        <w:rFonts w:ascii="Arial" w:hAnsi="Arial" w:cs="Arial"/>
                                        <w:lang w:val="de-CH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8" name="Gruppieren 118"/>
                              <wpg:cNvGrpSpPr/>
                              <wpg:grpSpPr>
                                <a:xfrm>
                                  <a:off x="152400" y="563034"/>
                                  <a:ext cx="1180677" cy="203200"/>
                                  <a:chOff x="0" y="0"/>
                                  <a:chExt cx="1180677" cy="203200"/>
                                </a:xfrm>
                              </wpg:grpSpPr>
                              <wps:wsp>
                                <wps:cNvPr id="119" name="Gerade Verbindung mit Pfeil 119"/>
                                <wps:cNvCnPr/>
                                <wps:spPr>
                                  <a:xfrm>
                                    <a:off x="0" y="203200"/>
                                    <a:ext cx="1155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Textfeld 120"/>
                                <wps:cNvSpPr txBox="1"/>
                                <wps:spPr>
                                  <a:xfrm>
                                    <a:off x="1049867" y="0"/>
                                    <a:ext cx="130810" cy="1733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alpha val="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F27" w:rsidRPr="00120304" w:rsidRDefault="00F70F27" w:rsidP="00120304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8" name="Freihandform 1248"/>
                            <wps:cNvSpPr/>
                            <wps:spPr>
                              <a:xfrm>
                                <a:off x="1845733" y="287867"/>
                                <a:ext cx="986367" cy="474133"/>
                              </a:xfrm>
                              <a:custGeom>
                                <a:avLst/>
                                <a:gdLst>
                                  <a:gd name="connsiteX0" fmla="*/ 0 w 986367"/>
                                  <a:gd name="connsiteY0" fmla="*/ 474133 h 474133"/>
                                  <a:gd name="connsiteX1" fmla="*/ 342900 w 986367"/>
                                  <a:gd name="connsiteY1" fmla="*/ 101600 h 474133"/>
                                  <a:gd name="connsiteX2" fmla="*/ 986367 w 986367"/>
                                  <a:gd name="connsiteY2" fmla="*/ 0 h 474133"/>
                                  <a:gd name="connsiteX3" fmla="*/ 986367 w 986367"/>
                                  <a:gd name="connsiteY3" fmla="*/ 0 h 4741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86367" h="474133">
                                    <a:moveTo>
                                      <a:pt x="0" y="474133"/>
                                    </a:moveTo>
                                    <a:cubicBezTo>
                                      <a:pt x="89253" y="327377"/>
                                      <a:pt x="178506" y="180622"/>
                                      <a:pt x="342900" y="101600"/>
                                    </a:cubicBezTo>
                                    <a:cubicBezTo>
                                      <a:pt x="507294" y="22578"/>
                                      <a:pt x="986367" y="0"/>
                                      <a:pt x="986367" y="0"/>
                                    </a:cubicBezTo>
                                    <a:lnTo>
                                      <a:pt x="986367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51" name="Textfeld 1251"/>
                        <wps:cNvSpPr txBox="1"/>
                        <wps:spPr>
                          <a:xfrm>
                            <a:off x="1820333" y="0"/>
                            <a:ext cx="12014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0F27" w:rsidRPr="000B3DD2" w:rsidRDefault="001D4C5F" w:rsidP="0094734F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548DD4" w:themeColor="text2" w:themeTint="99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permStart w:id="1178821343" w:edGrp="everyone"/>
                              <w:r>
                                <w:rPr>
                                  <w:rFonts w:ascii="Comic Sans MS" w:hAnsi="Comic Sans MS"/>
                                  <w:color w:val="548DD4" w:themeColor="text2" w:themeTint="99"/>
                                  <w:sz w:val="24"/>
                                  <w:szCs w:val="24"/>
                                  <w:lang w:val="de-CH"/>
                                </w:rPr>
                                <w:t xml:space="preserve">Analog </w:t>
                              </w:r>
                              <w:permEnd w:id="117882134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F6303" id="Gruppieren 1255" o:spid="_x0000_s1026" style="position:absolute;left:0;text-align:left;margin-left:168.1pt;margin-top:17.4pt;width:237.95pt;height:86.1pt;z-index:251882496" coordsize="30219,10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">
                <v:group id="Gruppieren 1254" o:spid="_x0000_s1027" style="position:absolute;width:30219;height:10938" coordsize="30219,10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40" o:spid="_x0000_s1028" type="#_x0000_t202" style="position:absolute;left:1143;width:11931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/VcoA&#10;AADdAAAADwAAAGRycy9kb3ducmV2LnhtbESPT08CQQzF7yZ+h0lNvBCYRVHIykCIiYZwQPlzwFvd&#10;KbsbdzqbmRGWb28PJN7avNf3fp3OO9eoE4VYezYwHGSgiAtvay4N7Hdv/QmomJAtNp7JwIUizGe3&#10;N1PMrT/zhk7bVCoJ4ZijgSqlNtc6FhU5jAPfEot29MFhkjWU2gY8S7hr9EOWPWuHNUtDhS29VlT8&#10;bH+dgd1o892zT++Tw2O9WH+uxh9fq3A05v6uW7yAStSlf/P1emkFfzgSfvlGRtCz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H6/1XKAAAA3QAAAA8AAAAAAAAAAAAAAAAAmAIA&#10;AGRycy9kb3ducmV2LnhtbFBLBQYAAAAABAAEAPUAAACPAwAAAAA=&#10;" filled="f" stroked="f" strokeweight="2pt">
                    <v:textbox>
                      <w:txbxContent>
                        <w:p w:rsidR="00F70F27" w:rsidRPr="000B3DD2" w:rsidRDefault="001D4C5F" w:rsidP="000D75CB">
                          <w:pPr>
                            <w:jc w:val="center"/>
                            <w:rPr>
                              <w:rFonts w:ascii="Comic Sans MS" w:hAnsi="Comic Sans MS"/>
                              <w:color w:val="548DD4" w:themeColor="text2" w:themeTint="99"/>
                              <w:sz w:val="24"/>
                              <w:szCs w:val="24"/>
                              <w:lang w:val="de-CH"/>
                            </w:rPr>
                          </w:pPr>
                          <w:permStart w:id="2064862843" w:edGrp="everyone"/>
                          <w:proofErr w:type="spellStart"/>
                          <w:r>
                            <w:rPr>
                              <w:rFonts w:ascii="Comic Sans MS" w:hAnsi="Comic Sans MS"/>
                              <w:color w:val="548DD4" w:themeColor="text2" w:themeTint="99"/>
                              <w:sz w:val="24"/>
                              <w:szCs w:val="24"/>
                              <w:lang w:val="de-CH"/>
                            </w:rPr>
                            <w:t>Bianry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color w:val="548DD4" w:themeColor="text2" w:themeTint="99"/>
                              <w:sz w:val="24"/>
                              <w:szCs w:val="24"/>
                              <w:lang w:val="de-CH"/>
                            </w:rPr>
                            <w:t xml:space="preserve"> </w:t>
                          </w:r>
                          <w:permEnd w:id="2064862843"/>
                        </w:p>
                      </w:txbxContent>
                    </v:textbox>
                  </v:shape>
                  <v:group id="Gruppieren 1250" o:spid="_x0000_s1029" style="position:absolute;top:3217;width:30219;height:7721" coordsize="30221,7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0on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SifxgAAAN0A&#10;AAAPAAAAAAAAAAAAAAAAAKoCAABkcnMvZG93bnJldi54bWxQSwUGAAAAAAQABAD6AAAAnQMAAAAA&#10;">
                    <v:group id="Gruppieren 1249" o:spid="_x0000_s1030" style="position:absolute;top:42;width:13330;height:7681" coordsize="13330,7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4X3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6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Q4X38QAAADdAAAA&#10;DwAAAAAAAAAAAAAAAACqAgAAZHJzL2Rvd25yZXYueG1sUEsFBgAAAAAEAAQA+gAAAJsDAAAAAA==&#10;">
                      <v:group id="Gruppieren 113" o:spid="_x0000_s1031" style="position:absolute;width:13330;height:7681" coordsize="13330,7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Gerade Verbindung mit Pfeil 104" o:spid="_x0000_s1032" type="#_x0000_t32" style="position:absolute;left:1524;top:296;width:0;height:73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VATcMAAADcAAAADwAAAGRycy9kb3ducmV2LnhtbERPS2sCMRC+C/0PYQq9aeKDVlejFMFX&#10;b90K6m3YjLtLN5Nlk+r6701B8DYf33Nmi9ZW4kKNLx1r6PcUCOLMmZJzDfufVXcMwgdkg5Vj0nAj&#10;D4v5S2eGiXFX/qZLGnIRQ9gnqKEIoU6k9FlBFn3P1cSRO7vGYoiwyaVp8BrDbSUHSr1LiyXHhgJr&#10;WhaU/aZ/VsOHPGzUONsO+pPh/nhapm73tXZav722n1MQgdrwFD/cWxPnqxH8PxMv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VQE3DAAAA3AAAAA8AAAAAAAAAAAAA&#10;AAAAoQIAAGRycy9kb3ducmV2LnhtbFBLBQYAAAAABAAEAPkAAACRAwAAAAA=&#10;" strokecolor="black [3213]">
                          <v:stroke endarrow="block"/>
                        </v:shape>
                        <v:shape id="Textfeld 105" o:spid="_x0000_s1033" type="#_x0000_t202" style="position:absolute;width:1308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mm8UA&#10;AADcAAAADwAAAGRycy9kb3ducmV2LnhtbERPTWvCQBC9C/6HZQRvummpRaKbIBaheLDVFou3ITsm&#10;qdnZsLtq2l/fFYTe5vE+Z553phEXcr62rOBhnIAgLqyuuVTw+bEaTUH4gKyxsUwKfshDnvV7c0y1&#10;vfKWLrtQihjCPkUFVQhtKqUvKjLox7YljtzROoMhQldK7fAaw00jH5PkWRqsOTZU2NKyouK0OxsF&#10;b9P10369bw6bw9f7gp38XW1fvpUaDrrFDESgLvyL7+5XHecnE7g9Ey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mabxQAAANwAAAAPAAAAAAAAAAAAAAAAAJgCAABkcnMv&#10;ZG93bnJldi54bWxQSwUGAAAAAAQABAD1AAAAigMAAAAA&#10;" fillcolor="white [3201]" strokecolor="white [3212]" strokeweight=".5pt">
                          <v:fill opacity="0"/>
                          <v:stroke opacity="0"/>
                          <v:textbox inset="0,0,0,0">
                            <w:txbxContent>
                              <w:p w:rsidR="00F70F27" w:rsidRPr="00120304" w:rsidRDefault="00F70F27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 w:rsidRPr="00120304">
                                  <w:rPr>
                                    <w:rFonts w:ascii="Arial" w:hAnsi="Arial" w:cs="Arial"/>
                                    <w:lang w:val="de-CH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group id="Gruppieren 112" o:spid="_x0000_s1034" style="position:absolute;left:1524;top:5630;width:11806;height:2032" coordsize="11806,2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<v:shape id="Gerade Verbindung mit Pfeil 106" o:spid="_x0000_s1035" type="#_x0000_t32" style="position:absolute;top:2032;width:11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hB8MAAADcAAAADwAAAGRycy9kb3ducmV2LnhtbERPTWsCMRC9F/wPYYTeatYepKxGqYpQ&#10;erKrUnobNtPN6mayJnF3/fdNodDbPN7nLFaDbURHPtSOFUwnGQji0umaKwXHw+7pBUSIyBobx6Tg&#10;TgFWy9HDAnPtev6groiVSCEcclRgYmxzKUNpyGKYuJY4cd/OW4wJ+kpqj30Kt418zrKZtFhzajDY&#10;0sZQeSluVkHTvffX0+18Ndt9dyg2n19m7VulHsfD6xxEpCH+i//cbzrNz2bw+0y6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FIQfDAAAA3AAAAA8AAAAAAAAAAAAA&#10;AAAAoQIAAGRycy9kb3ducmV2LnhtbFBLBQYAAAAABAAEAPkAAACRAwAAAAA=&#10;" strokecolor="black [3213]">
                            <v:stroke endarrow="block"/>
                          </v:shape>
                          <v:shape id="Textfeld 107" o:spid="_x0000_s1036" type="#_x0000_t202" style="position:absolute;left:10498;width:1308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Rdd8UA&#10;AADcAAAADwAAAGRycy9kb3ducmV2LnhtbERPTWvCQBC9C/6HZQRvumkpVqKbIBaheLDVFou3ITsm&#10;qdnZsLtq2l/fFYTe5vE+Z553phEXcr62rOBhnIAgLqyuuVTw+bEaTUH4gKyxsUwKfshDnvV7c0y1&#10;vfKWLrtQihjCPkUFVQhtKqUvKjLox7YljtzROoMhQldK7fAaw00jH5NkIg3WHBsqbGlZUXHanY2C&#10;t+n6ab/eN4fN4et9wU7+rrYv30oNB91iBiJQF/7Fd/erjvOTZ7g9Ey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5F13xQAAANwAAAAPAAAAAAAAAAAAAAAAAJgCAABkcnMv&#10;ZG93bnJldi54bWxQSwUGAAAAAAQABAD1AAAAigMAAAAA&#10;" fillcolor="white [3201]" strokecolor="white [3212]" strokeweight=".5pt">
                            <v:fill opacity="0"/>
                            <v:stroke opacity="0"/>
                            <v:textbox inset="0,0,0,0">
                              <w:txbxContent>
                                <w:p w:rsidR="00F70F27" w:rsidRPr="00120304" w:rsidRDefault="00F70F27" w:rsidP="00120304">
                                  <w:pPr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Gewinkelte Verbindung 111" o:spid="_x0000_s1037" type="#_x0000_t34" style="position:absolute;left:1524;top:2370;width:9482;height:52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gWQcMAAADcAAAADwAAAGRycy9kb3ducmV2LnhtbERPTWvCQBC9F/wPywi9iG7iQSS6iiiW&#10;0kKLUfA6Zsckmp0Nu1uN/75bKHibx/uc+bIzjbiR87VlBekoAUFcWF1zqeCw3w6nIHxA1thYJgUP&#10;8rBc9F7mmGl75x3d8lCKGMI+QwVVCG0mpS8qMuhHtiWO3Nk6gyFCV0rt8B7DTSPHSTKRBmuODRW2&#10;tK6ouOY/RsHlMB34wfY7f7PuKz+ePi7jz2aj1Gu/W81ABOrCU/zvftdxfprC3zPx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FkHDAAAA3AAAAA8AAAAAAAAAAAAA&#10;AAAAoQIAAGRycy9kb3ducmV2LnhtbFBLBQYAAAAABAAEAPkAAACRAwAAAAA=&#10;" strokecolor="#548dd4 [1951]" strokeweight="1.5pt"/>
                    </v:group>
                    <v:group id="Gruppieren 114" o:spid="_x0000_s1038" style="position:absolute;left:16891;width:13330;height:7681" coordsize="13330,7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shape id="Gerade Verbindung mit Pfeil 115" o:spid="_x0000_s1039" type="#_x0000_t32" style="position:absolute;left:1524;top:296;width:0;height:73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BzC8MAAADcAAAADwAAAGRycy9kb3ducmV2LnhtbERPTWvCQBC9F/wPywi96SYW25hmIyK0&#10;td5MBfU2ZKdJMDsbsluN/75bEHqbx/ucbDmYVlyod41lBfE0AkFcWt1wpWD/9TZJQDiPrLG1TApu&#10;5GCZjx4yTLW98o4uha9ECGGXooLa+y6V0pU1GXRT2xEH7tv2Bn2AfSV1j9cQblo5i6JnabDh0FBj&#10;R+uaynPxYxS8yMNHlJSbWbx42h9P68J+bt+tUo/jYfUKwtPg/8V390aH+fEc/p4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cwvDAAAA3AAAAA8AAAAAAAAAAAAA&#10;AAAAoQIAAGRycy9kb3ducmV2LnhtbFBLBQYAAAAABAAEAPkAAACRAwAAAAA=&#10;" strokecolor="black [3213]">
                        <v:stroke endarrow="block"/>
                      </v:shape>
                      <v:shape id="Textfeld 116" o:spid="_x0000_s1040" type="#_x0000_t202" style="position:absolute;width:1308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uMcQA&#10;AADcAAAADwAAAGRycy9kb3ducmV2LnhtbERPTWvCQBC9C/0Pywi96cZSRKIbEYtQPNhqxZLbkJ0m&#10;0exs2F019dd3BaG3ebzPmc0704gLOV9bVjAaJiCIC6trLhXsv1aDCQgfkDU2lknBL3mYZ0+9Gaba&#10;XnlLl10oRQxhn6KCKoQ2ldIXFRn0Q9sSR+7HOoMhQldK7fAaw00jX5JkLA3WHBsqbGlZUXHanY2C&#10;j8n69bA+NPkm//5csJO31fbtqNRzv1tMQQTqwr/44X7Xcf5oDPd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bjHEAAAA3AAAAA8AAAAAAAAAAAAAAAAAmAIAAGRycy9k&#10;b3ducmV2LnhtbFBLBQYAAAAABAAEAPUAAACJAwAAAAA=&#10;" fillcolor="white [3201]" strokecolor="white [3212]" strokeweight=".5pt">
                        <v:fill opacity="0"/>
                        <v:stroke opacity="0"/>
                        <v:textbox inset="0,0,0,0">
                          <w:txbxContent>
                            <w:p w:rsidR="00F70F27" w:rsidRPr="00120304" w:rsidRDefault="00F70F27" w:rsidP="00120304">
                              <w:pPr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  <w:r w:rsidRPr="00120304">
                                <w:rPr>
                                  <w:rFonts w:ascii="Arial" w:hAnsi="Arial" w:cs="Arial"/>
                                  <w:lang w:val="de-CH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group id="Gruppieren 118" o:spid="_x0000_s1041" style="position:absolute;left:1524;top:5630;width:11806;height:2032" coordsize="11806,2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shape id="Gerade Verbindung mit Pfeil 119" o:spid="_x0000_s1042" type="#_x0000_t32" style="position:absolute;top:2032;width:11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MjqMQAAADcAAAADwAAAGRycy9kb3ducmV2LnhtbERPS0sDMRC+C/0PYQq92Ww9FF2blj4Q&#10;Sk+6tRRvw2bcrN1Mtkm6u/57Iwje5uN7zmI12EZ05EPtWMFsmoEgLp2uuVLwfny5fwQRIrLGxjEp&#10;+KYAq+XoboG5dj2/UVfESqQQDjkqMDG2uZShNGQxTF1LnLhP5y3GBH0ltcc+hdtGPmTZXFqsOTUY&#10;bGlrqLwUN6ug6Q799XT7uprda3cstucPs/GtUpPxsH4GEWmI/+I/916n+b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yOoxAAAANwAAAAPAAAAAAAAAAAA&#10;AAAAAKECAABkcnMvZG93bnJldi54bWxQSwUGAAAAAAQABAD5AAAAkgMAAAAA&#10;" strokecolor="black [3213]">
                          <v:stroke endarrow="block"/>
                        </v:shape>
                        <v:shape id="Textfeld 120" o:spid="_x0000_s1043" type="#_x0000_t202" style="position:absolute;left:10498;width:1308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ZY8cA&#10;AADcAAAADwAAAGRycy9kb3ducmV2LnhtbESPT2sCQQzF74V+hyEFb3W2UoqsjiIWoXho6x8Ub2En&#10;7q7uZJaZUbf99M2h4C3hvbz3y3jauUZdKcTas4GXfgaKuPC25tLAdrN4HoKKCdli45kM/FCE6eTx&#10;YYy59Tde0XWdSiUhHHM0UKXU5lrHoiKHse9bYtGOPjhMsoZS24A3CXeNHmTZm3ZYszRU2NK8ouK8&#10;vjgDX8Pl6265aw6fh/33jIP+XazeT8b0nrrZCFSiLt3N/9cfVvAHgi/PyAR6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4mWPHAAAA3AAAAA8AAAAAAAAAAAAAAAAAmAIAAGRy&#10;cy9kb3ducmV2LnhtbFBLBQYAAAAABAAEAPUAAACMAwAAAAA=&#10;" fillcolor="white [3201]" strokecolor="white [3212]" strokeweight=".5pt">
                          <v:fill opacity="0"/>
                          <v:stroke opacity="0"/>
                          <v:textbox inset="0,0,0,0">
                            <w:txbxContent>
                              <w:p w:rsidR="00F70F27" w:rsidRPr="00120304" w:rsidRDefault="00F70F27" w:rsidP="00120304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Freihandform 1248" o:spid="_x0000_s1044" style="position:absolute;left:18457;top:2878;width:9864;height:4742;visibility:visible;mso-wrap-style:square;v-text-anchor:middle" coordsize="986367,47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ccQA&#10;AADdAAAADwAAAGRycy9kb3ducmV2LnhtbESPQWvDMAyF74P+B6PCbqvTMkLI6pbSUjbYKVl/gBZr&#10;SVgsB9tNsn8/HQa7Sbyn9z7tj4sb1EQh9p4NbDcZKOLG255bA7eP61MBKiZki4NnMvBDEY6H1cMe&#10;S+tnrmiqU6skhGOJBrqUxlLr2HTkMG78SCzalw8Ok6yh1TbgLOFu0Lssy7XDnqWhw5HOHTXf9d0Z&#10;eJ+GfN7qe+WKkWvMq1C8Xj6NeVwvpxdQiZb0b/67frOCv3sWXPlGRtC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TZHHEAAAA3QAAAA8AAAAAAAAAAAAAAAAAmAIAAGRycy9k&#10;b3ducmV2LnhtbFBLBQYAAAAABAAEAPUAAACJAwAAAAA=&#10;" path="m,474133c89253,327377,178506,180622,342900,101600,507294,22578,986367,,986367,r,e" filled="f" strokecolor="#548dd4 [1951]" strokeweight="1.5pt">
                      <v:path arrowok="t" o:connecttype="custom" o:connectlocs="0,474133;342900,101600;986367,0;986367,0" o:connectangles="0,0,0,0"/>
                    </v:shape>
                  </v:group>
                </v:group>
                <v:shape id="Textfeld 1251" o:spid="_x0000_s1045" type="#_x0000_t202" style="position:absolute;left:18203;width:12014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tb8YA&#10;AADdAAAADwAAAGRycy9kb3ducmV2LnhtbERPTWsCMRC9C/6HMIIX0axWq6xGEaGleLBVe6i3cTPu&#10;Lm4mS5Lq9t83hYK3ebzPWawaU4kbOV9aVjAcJCCIM6tLzhV8Hl/6MxA+IGusLJOCH/KwWrZbC0y1&#10;vfOeboeQixjCPkUFRQh1KqXPCjLoB7YmjtzFOoMhQpdL7fAew00lR0nyLA2WHBsKrGlTUHY9fBsF&#10;x/H+3NOT19nXU7nefWyn76etuyjV7TTrOYhATXiI/91vOs4fTYbw9008QS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qtb8YAAADdAAAADwAAAAAAAAAAAAAAAACYAgAAZHJz&#10;L2Rvd25yZXYueG1sUEsFBgAAAAAEAAQA9QAAAIsDAAAAAA==&#10;" filled="f" stroked="f" strokeweight="2pt">
                  <v:textbox>
                    <w:txbxContent>
                      <w:p w:rsidR="00F70F27" w:rsidRPr="000B3DD2" w:rsidRDefault="001D4C5F" w:rsidP="0094734F">
                        <w:pPr>
                          <w:jc w:val="center"/>
                          <w:rPr>
                            <w:rFonts w:ascii="Comic Sans MS" w:hAnsi="Comic Sans MS"/>
                            <w:color w:val="548DD4" w:themeColor="text2" w:themeTint="99"/>
                            <w:sz w:val="24"/>
                            <w:szCs w:val="24"/>
                            <w:lang w:val="de-CH"/>
                          </w:rPr>
                        </w:pPr>
                        <w:permStart w:id="1178821343" w:edGrp="everyone"/>
                        <w:r>
                          <w:rPr>
                            <w:rFonts w:ascii="Comic Sans MS" w:hAnsi="Comic Sans MS"/>
                            <w:color w:val="548DD4" w:themeColor="text2" w:themeTint="99"/>
                            <w:sz w:val="24"/>
                            <w:szCs w:val="24"/>
                            <w:lang w:val="de-CH"/>
                          </w:rPr>
                          <w:t xml:space="preserve">Analog </w:t>
                        </w:r>
                        <w:permEnd w:id="1178821343"/>
                      </w:p>
                    </w:txbxContent>
                  </v:textbox>
                </v:shape>
              </v:group>
            </w:pict>
          </mc:Fallback>
        </mc:AlternateContent>
      </w:r>
      <w:r w:rsidR="000D75CB" w:rsidRPr="00E50AA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Label 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</w:t>
      </w:r>
      <w:r w:rsidR="0094734F">
        <w:rPr>
          <w:rFonts w:ascii="Verdana" w:hAnsi="Verdana" w:cs="Arial"/>
          <w:color w:val="000000"/>
          <w:sz w:val="22"/>
          <w:szCs w:val="22"/>
          <w:lang w:val="en-GB" w:eastAsia="de-CH"/>
        </w:rPr>
        <w:t>time chart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>s</w:t>
      </w:r>
      <w:r w:rsidR="000D75CB" w:rsidRPr="00E50AA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below using 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>the following terms:</w:t>
      </w:r>
    </w:p>
    <w:p w:rsidR="000D75CB" w:rsidRDefault="00223A67" w:rsidP="00223A67">
      <w:pPr>
        <w:pStyle w:val="Listenabsatz"/>
        <w:numPr>
          <w:ilvl w:val="0"/>
          <w:numId w:val="26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a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nalog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sign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>al</w:t>
      </w:r>
    </w:p>
    <w:p w:rsidR="000D75CB" w:rsidRDefault="00223A67" w:rsidP="00223A67">
      <w:pPr>
        <w:pStyle w:val="Listenabsatz"/>
        <w:numPr>
          <w:ilvl w:val="0"/>
          <w:numId w:val="26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b</w:t>
      </w:r>
      <w:r w:rsidR="000D75C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inary signal </w:t>
      </w:r>
    </w:p>
    <w:p w:rsidR="000D75CB" w:rsidRPr="00E50AAB" w:rsidRDefault="000D75CB" w:rsidP="000D75CB">
      <w:pPr>
        <w:pStyle w:val="Listenabsatz"/>
        <w:shd w:val="clear" w:color="auto" w:fill="FFFFFF"/>
        <w:spacing w:before="120" w:after="149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0AA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0D75CB" w:rsidRDefault="000D75CB" w:rsidP="000D75CB">
      <w:pPr>
        <w:pStyle w:val="Listenabsatz"/>
        <w:shd w:val="clear" w:color="auto" w:fill="FFFFFF"/>
        <w:spacing w:before="120" w:after="149"/>
        <w:ind w:left="927"/>
        <w:rPr>
          <w:noProof/>
          <w:lang w:val="en-GB"/>
        </w:rPr>
      </w:pPr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ab/>
      </w:r>
      <w:r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ab/>
      </w:r>
      <w:r w:rsidRPr="00D64C45">
        <w:rPr>
          <w:rFonts w:ascii="Comic Sans MS" w:hAnsi="Comic Sans MS" w:cs="Arial"/>
          <w:color w:val="548DD4" w:themeColor="text2" w:themeTint="99"/>
          <w:sz w:val="24"/>
          <w:szCs w:val="24"/>
          <w:lang w:val="en-GB" w:eastAsia="de-CH"/>
        </w:rPr>
        <w:t xml:space="preserve"> </w:t>
      </w:r>
      <w:r w:rsidRPr="00E50AAB">
        <w:rPr>
          <w:noProof/>
          <w:lang w:val="en-GB"/>
        </w:rPr>
        <w:t xml:space="preserve"> </w:t>
      </w:r>
    </w:p>
    <w:p w:rsidR="000D75CB" w:rsidRDefault="000D75CB" w:rsidP="000D75CB">
      <w:pPr>
        <w:pStyle w:val="Listenabsatz"/>
        <w:shd w:val="clear" w:color="auto" w:fill="FFFFFF"/>
        <w:spacing w:before="120" w:after="149"/>
        <w:ind w:left="927"/>
        <w:rPr>
          <w:noProof/>
          <w:lang w:val="en-GB"/>
        </w:rPr>
      </w:pPr>
    </w:p>
    <w:p w:rsidR="0025025E" w:rsidRDefault="0025025E" w:rsidP="00AF7D66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Complete the following </w:t>
      </w:r>
      <w:r w:rsidR="0040367A">
        <w:rPr>
          <w:rFonts w:ascii="Verdana" w:hAnsi="Verdana" w:cs="Arial"/>
          <w:color w:val="000000"/>
          <w:sz w:val="22"/>
          <w:szCs w:val="22"/>
          <w:lang w:val="en-GB" w:eastAsia="de-CH"/>
        </w:rPr>
        <w:t>statements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: </w:t>
      </w:r>
    </w:p>
    <w:p w:rsidR="00376EEE" w:rsidRDefault="0084057C" w:rsidP="00376EEE">
      <w:pPr>
        <w:shd w:val="clear" w:color="auto" w:fill="FFFFFF"/>
        <w:ind w:left="927"/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 xml:space="preserve">Binary signals can take the value of </w:t>
      </w:r>
      <w:permStart w:id="1409493199" w:edGrp="everyone"/>
      <w:r w:rsidR="001D4C5F"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2 </w:t>
      </w:r>
      <w:permEnd w:id="1409493199"/>
      <w:r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ascii="Comic Sans MS" w:hAnsi="Comic Sans MS" w:cs="Arial"/>
          <w:sz w:val="24"/>
          <w:szCs w:val="24"/>
          <w:lang w:val="en-US"/>
        </w:rPr>
        <w:t>possible states.</w:t>
      </w:r>
      <w:r w:rsidR="0040367A">
        <w:rPr>
          <w:rFonts w:ascii="Comic Sans MS" w:hAnsi="Comic Sans MS" w:cs="Arial"/>
          <w:sz w:val="24"/>
          <w:szCs w:val="24"/>
          <w:lang w:val="en-US"/>
        </w:rPr>
        <w:t xml:space="preserve"> </w:t>
      </w:r>
    </w:p>
    <w:p w:rsidR="0025025E" w:rsidRPr="0084057C" w:rsidRDefault="0040367A" w:rsidP="00376EEE">
      <w:pPr>
        <w:shd w:val="clear" w:color="auto" w:fill="FFFFFF"/>
        <w:ind w:left="927"/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 xml:space="preserve">Analog signals can take </w:t>
      </w:r>
      <w:permStart w:id="1788236010" w:edGrp="everyone"/>
      <w:r w:rsidR="001D4C5F"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any </w:t>
      </w:r>
      <w:permEnd w:id="1788236010"/>
      <w:r>
        <w:rPr>
          <w:rFonts w:ascii="Comic Sans MS" w:hAnsi="Comic Sans MS" w:cs="Arial"/>
          <w:sz w:val="24"/>
          <w:szCs w:val="24"/>
          <w:lang w:val="en-US"/>
        </w:rPr>
        <w:t xml:space="preserve"> values within a certain range.</w:t>
      </w:r>
    </w:p>
    <w:p w:rsidR="003915A9" w:rsidRPr="00F366F4" w:rsidRDefault="0097713D" w:rsidP="00AF7D66">
      <w:pPr>
        <w:spacing w:before="360"/>
        <w:ind w:left="567"/>
        <w:rPr>
          <w:rStyle w:val="standardfett1"/>
          <w:rFonts w:cs="Arial"/>
          <w:sz w:val="22"/>
          <w:szCs w:val="22"/>
          <w:lang w:val="fr-CH"/>
        </w:rPr>
      </w:pPr>
      <w:r w:rsidRPr="00F366F4">
        <w:rPr>
          <w:rStyle w:val="standardfett1"/>
          <w:rFonts w:cs="Arial"/>
          <w:sz w:val="22"/>
          <w:szCs w:val="22"/>
          <w:lang w:val="fr-CH"/>
        </w:rPr>
        <w:t>Learning objectives</w:t>
      </w:r>
    </w:p>
    <w:p w:rsidR="003915A9" w:rsidRPr="00E4421B" w:rsidRDefault="003915A9" w:rsidP="003915A9">
      <w:pPr>
        <w:ind w:left="567"/>
        <w:rPr>
          <w:rFonts w:ascii="Verdana" w:hAnsi="Verdana"/>
          <w:sz w:val="22"/>
          <w:szCs w:val="22"/>
          <w:lang w:val="de-CH"/>
        </w:rPr>
      </w:pPr>
      <w:r w:rsidRPr="00F366F4">
        <w:rPr>
          <w:rFonts w:ascii="Verdana" w:hAnsi="Verdana" w:cs="Arial"/>
          <w:color w:val="000000"/>
          <w:sz w:val="12"/>
          <w:szCs w:val="12"/>
          <w:lang w:val="fr-CH"/>
        </w:rPr>
        <w:br/>
      </w:r>
      <w:r w:rsidRPr="00F366F4">
        <w:rPr>
          <w:rFonts w:ascii="Verdana" w:hAnsi="Verdana"/>
          <w:sz w:val="22"/>
          <w:szCs w:val="22"/>
          <w:lang w:val="fr-CH"/>
        </w:rPr>
        <w:t xml:space="preserve">By the end of this learning sequence you will </w:t>
      </w:r>
      <w:r w:rsidRPr="00E4421B">
        <w:rPr>
          <w:rFonts w:ascii="Verdana" w:hAnsi="Verdana"/>
          <w:sz w:val="22"/>
          <w:szCs w:val="22"/>
          <w:lang w:val="de-CH"/>
        </w:rPr>
        <w:t>be …</w:t>
      </w:r>
    </w:p>
    <w:p w:rsidR="003915A9" w:rsidRPr="00D86418" w:rsidRDefault="0054077C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600896" behindDoc="0" locked="0" layoutInCell="1" allowOverlap="1" wp14:anchorId="6D96D635" wp14:editId="4EA4A2DE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9E4C63"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more </w:t>
      </w:r>
      <w:r w:rsidR="003915A9"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familiar with </w:t>
      </w:r>
      <w:r w:rsidR="0027148F">
        <w:rPr>
          <w:rStyle w:val="standardfett1"/>
          <w:rFonts w:cs="Arial"/>
          <w:b w:val="0"/>
          <w:bCs w:val="0"/>
          <w:sz w:val="22"/>
          <w:szCs w:val="22"/>
          <w:lang w:val="de-CH"/>
        </w:rPr>
        <w:t>binary and analog signals</w:t>
      </w:r>
      <w:r w:rsidR="003915A9"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3915A9" w:rsidRPr="00AF7D66" w:rsidRDefault="003915A9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D86418">
        <w:rPr>
          <w:rStyle w:val="standardfett1"/>
          <w:rFonts w:cs="Arial"/>
          <w:b w:val="0"/>
          <w:sz w:val="22"/>
          <w:szCs w:val="22"/>
          <w:lang w:val="de-CH"/>
        </w:rPr>
        <w:t xml:space="preserve">… able to </w:t>
      </w:r>
      <w:r w:rsidR="00D86418" w:rsidRPr="00D86418">
        <w:rPr>
          <w:rStyle w:val="standardfett1"/>
          <w:rFonts w:cs="Arial"/>
          <w:b w:val="0"/>
          <w:sz w:val="22"/>
          <w:szCs w:val="22"/>
          <w:lang w:val="de-CH"/>
        </w:rPr>
        <w:t>understand</w:t>
      </w:r>
      <w:r w:rsidR="00AF7D66">
        <w:rPr>
          <w:rStyle w:val="standardfett1"/>
          <w:rFonts w:cs="Arial"/>
          <w:b w:val="0"/>
          <w:sz w:val="22"/>
          <w:szCs w:val="22"/>
          <w:lang w:val="de-CH"/>
        </w:rPr>
        <w:t xml:space="preserve"> the function of an analog-to-digital </w:t>
      </w:r>
      <w:r w:rsidR="00EE146E">
        <w:rPr>
          <w:rStyle w:val="standardfett1"/>
          <w:rFonts w:cs="Arial"/>
          <w:b w:val="0"/>
          <w:sz w:val="22"/>
          <w:szCs w:val="22"/>
          <w:lang w:val="de-CH"/>
        </w:rPr>
        <w:t xml:space="preserve">        </w:t>
      </w:r>
      <w:r w:rsidR="00AF7D66">
        <w:rPr>
          <w:rStyle w:val="standardfett1"/>
          <w:rFonts w:cs="Arial"/>
          <w:b w:val="0"/>
          <w:sz w:val="22"/>
          <w:szCs w:val="22"/>
          <w:lang w:val="de-CH"/>
        </w:rPr>
        <w:t xml:space="preserve">converter. </w:t>
      </w:r>
    </w:p>
    <w:p w:rsidR="00AF7D66" w:rsidRPr="00AF7D66" w:rsidRDefault="00AF7D66" w:rsidP="00540B0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fr-CH"/>
        </w:rPr>
      </w:pPr>
      <w:r w:rsidRPr="00AF7D66">
        <w:rPr>
          <w:rStyle w:val="standardfett1"/>
          <w:rFonts w:cs="Arial"/>
          <w:b w:val="0"/>
          <w:sz w:val="22"/>
          <w:szCs w:val="22"/>
          <w:lang w:val="fr-CH"/>
        </w:rPr>
        <w:t xml:space="preserve">… able to calculate an application of an ADC. </w:t>
      </w:r>
    </w:p>
    <w:p w:rsidR="003915A9" w:rsidRPr="00AF7D66" w:rsidRDefault="003915A9" w:rsidP="003915A9">
      <w:pPr>
        <w:ind w:left="709"/>
        <w:rPr>
          <w:rStyle w:val="standardfett1"/>
          <w:rFonts w:cs="Arial"/>
          <w:sz w:val="22"/>
          <w:szCs w:val="22"/>
          <w:lang w:val="fr-CH"/>
        </w:rPr>
      </w:pPr>
    </w:p>
    <w:p w:rsidR="003915A9" w:rsidRPr="00AF7D66" w:rsidRDefault="00D86418" w:rsidP="003915A9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4E014C">
        <w:rPr>
          <w:rFonts w:ascii="Verdana" w:hAnsi="Verdana"/>
          <w:b/>
          <w:noProof/>
          <w:sz w:val="12"/>
          <w:szCs w:val="12"/>
          <w:lang w:val="en-US" w:eastAsia="en-US"/>
        </w:rPr>
        <w:drawing>
          <wp:anchor distT="0" distB="0" distL="114300" distR="114300" simplePos="0" relativeHeight="251599872" behindDoc="0" locked="0" layoutInCell="1" allowOverlap="1" wp14:anchorId="1D0902FB" wp14:editId="7DC412F9">
            <wp:simplePos x="0" y="0"/>
            <wp:positionH relativeFrom="column">
              <wp:posOffset>4605020</wp:posOffset>
            </wp:positionH>
            <wp:positionV relativeFrom="paragraph">
              <wp:posOffset>63500</wp:posOffset>
            </wp:positionV>
            <wp:extent cx="748665" cy="599440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AF7D66">
        <w:rPr>
          <w:rFonts w:ascii="Verdana" w:hAnsi="Verdana"/>
          <w:b/>
          <w:sz w:val="22"/>
          <w:szCs w:val="22"/>
          <w:lang w:val="fr-CH"/>
        </w:rPr>
        <w:t>Homework</w:t>
      </w:r>
    </w:p>
    <w:p w:rsidR="003915A9" w:rsidRPr="00AF7D66" w:rsidRDefault="003915A9" w:rsidP="003915A9">
      <w:pPr>
        <w:ind w:left="567"/>
        <w:rPr>
          <w:rFonts w:ascii="Verdana" w:hAnsi="Verdana"/>
          <w:b/>
          <w:sz w:val="12"/>
          <w:szCs w:val="12"/>
          <w:lang w:val="fr-CH"/>
        </w:rPr>
      </w:pPr>
    </w:p>
    <w:p w:rsidR="00BD537A" w:rsidRPr="00BD537A" w:rsidRDefault="003915A9" w:rsidP="00E57E56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AF7D66">
        <w:rPr>
          <w:rFonts w:ascii="Verdana" w:hAnsi="Verdana"/>
          <w:sz w:val="22"/>
          <w:szCs w:val="22"/>
          <w:lang w:val="fr-CH"/>
        </w:rPr>
        <w:t xml:space="preserve">Make your own vocab cards and learn the new vocabulary! </w:t>
      </w:r>
    </w:p>
    <w:p w:rsidR="002D14C1" w:rsidRPr="00AF7D66" w:rsidRDefault="002D14C1">
      <w:pPr>
        <w:rPr>
          <w:rFonts w:ascii="Verdana" w:hAnsi="Verdana"/>
          <w:b/>
          <w:sz w:val="22"/>
          <w:szCs w:val="22"/>
          <w:lang w:val="fr-CH"/>
        </w:rPr>
      </w:pPr>
    </w:p>
    <w:p w:rsidR="0097713D" w:rsidRDefault="0097713D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:rsidR="002F2C41" w:rsidRPr="00EE146E" w:rsidRDefault="002F2C41" w:rsidP="00806410">
      <w:pPr>
        <w:tabs>
          <w:tab w:val="left" w:pos="567"/>
        </w:tabs>
        <w:spacing w:after="120" w:line="288" w:lineRule="auto"/>
        <w:ind w:left="567"/>
        <w:rPr>
          <w:rFonts w:ascii="Verdana" w:hAnsi="Verdana"/>
          <w:b/>
          <w:sz w:val="22"/>
          <w:szCs w:val="22"/>
          <w:lang w:val="fr-CH"/>
        </w:rPr>
      </w:pPr>
      <w:r w:rsidRPr="00EE146E">
        <w:rPr>
          <w:rFonts w:ascii="Verdana" w:hAnsi="Verdana"/>
          <w:b/>
          <w:sz w:val="22"/>
          <w:szCs w:val="22"/>
          <w:highlight w:val="yellow"/>
          <w:lang w:val="fr-CH"/>
        </w:rPr>
        <w:lastRenderedPageBreak/>
        <w:t>Binary digits</w:t>
      </w:r>
    </w:p>
    <w:p w:rsidR="002F2C41" w:rsidRPr="002F2C41" w:rsidRDefault="002F2C41" w:rsidP="002F142F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 w:rsidRPr="002F2C41">
        <w:rPr>
          <w:rFonts w:ascii="Verdana" w:hAnsi="Verdana"/>
          <w:sz w:val="22"/>
          <w:szCs w:val="22"/>
          <w:lang w:val="fr-CH"/>
        </w:rPr>
        <w:t xml:space="preserve">A binary signal can only take the two values </w:t>
      </w:r>
      <w:r w:rsidR="002F142F">
        <w:rPr>
          <w:rFonts w:ascii="Verdana" w:hAnsi="Verdana"/>
          <w:sz w:val="22"/>
          <w:szCs w:val="22"/>
          <w:lang w:val="fr-CH"/>
        </w:rPr>
        <w:t>"</w:t>
      </w:r>
      <w:r w:rsidRPr="002F2C41">
        <w:rPr>
          <w:rFonts w:ascii="Verdana" w:hAnsi="Verdana"/>
          <w:sz w:val="22"/>
          <w:szCs w:val="22"/>
          <w:lang w:val="fr-CH"/>
        </w:rPr>
        <w:t>0</w:t>
      </w:r>
      <w:r w:rsidR="002F142F">
        <w:rPr>
          <w:rFonts w:ascii="Verdana" w:hAnsi="Verdana"/>
          <w:sz w:val="22"/>
          <w:szCs w:val="22"/>
          <w:lang w:val="fr-CH"/>
        </w:rPr>
        <w:t>"</w:t>
      </w:r>
      <w:r w:rsidRPr="002F2C41">
        <w:rPr>
          <w:rFonts w:ascii="Verdana" w:hAnsi="Verdana"/>
          <w:sz w:val="22"/>
          <w:szCs w:val="22"/>
          <w:lang w:val="fr-CH"/>
        </w:rPr>
        <w:t xml:space="preserve"> or </w:t>
      </w:r>
      <w:r w:rsidR="002F142F">
        <w:rPr>
          <w:rFonts w:ascii="Verdana" w:hAnsi="Verdana"/>
          <w:sz w:val="22"/>
          <w:szCs w:val="22"/>
          <w:lang w:val="fr-CH"/>
        </w:rPr>
        <w:t>"</w:t>
      </w:r>
      <w:r w:rsidRPr="002F2C41">
        <w:rPr>
          <w:rFonts w:ascii="Verdana" w:hAnsi="Verdana"/>
          <w:sz w:val="22"/>
          <w:szCs w:val="22"/>
          <w:lang w:val="fr-CH"/>
        </w:rPr>
        <w:t>1</w:t>
      </w:r>
      <w:r w:rsidR="002F142F">
        <w:rPr>
          <w:rFonts w:ascii="Verdana" w:hAnsi="Verdana"/>
          <w:sz w:val="22"/>
          <w:szCs w:val="22"/>
          <w:lang w:val="fr-CH"/>
        </w:rPr>
        <w:t xml:space="preserve">". </w:t>
      </w:r>
      <w:r w:rsidRPr="002F2C41">
        <w:rPr>
          <w:rFonts w:ascii="Verdana" w:hAnsi="Verdana"/>
          <w:sz w:val="22"/>
          <w:szCs w:val="22"/>
          <w:lang w:val="fr-CH"/>
        </w:rPr>
        <w:t>Such a binary signal is a</w:t>
      </w:r>
      <w:r w:rsidR="00384784">
        <w:rPr>
          <w:rFonts w:ascii="Verdana" w:hAnsi="Verdana"/>
          <w:sz w:val="22"/>
          <w:szCs w:val="22"/>
          <w:lang w:val="fr-CH"/>
        </w:rPr>
        <w:t xml:space="preserve">lso designated as a </w:t>
      </w:r>
      <w:r w:rsidRPr="002F2C41">
        <w:rPr>
          <w:rFonts w:ascii="Verdana" w:hAnsi="Verdana"/>
          <w:sz w:val="22"/>
          <w:szCs w:val="22"/>
          <w:lang w:val="fr-CH"/>
        </w:rPr>
        <w:t xml:space="preserve">binary digit and receives the </w:t>
      </w:r>
      <w:r w:rsidRPr="00576336">
        <w:rPr>
          <w:rFonts w:ascii="Verdana" w:hAnsi="Verdana"/>
          <w:sz w:val="22"/>
          <w:szCs w:val="22"/>
          <w:highlight w:val="yellow"/>
          <w:lang w:val="fr-CH"/>
        </w:rPr>
        <w:t>designatio</w:t>
      </w:r>
      <w:r w:rsidR="00384784" w:rsidRPr="00576336">
        <w:rPr>
          <w:rFonts w:ascii="Verdana" w:hAnsi="Verdana"/>
          <w:sz w:val="22"/>
          <w:szCs w:val="22"/>
          <w:highlight w:val="yellow"/>
          <w:lang w:val="fr-CH"/>
        </w:rPr>
        <w:t>n</w:t>
      </w:r>
      <w:r w:rsidR="000509DA">
        <w:rPr>
          <w:rFonts w:ascii="Verdana" w:hAnsi="Verdana"/>
          <w:sz w:val="22"/>
          <w:szCs w:val="22"/>
          <w:lang w:val="fr-CH"/>
        </w:rPr>
        <w:t xml:space="preserve"> </w:t>
      </w:r>
      <w:r w:rsidR="002F142F">
        <w:rPr>
          <w:rFonts w:ascii="Verdana" w:hAnsi="Verdana"/>
          <w:sz w:val="22"/>
          <w:szCs w:val="22"/>
          <w:lang w:val="fr-CH"/>
        </w:rPr>
        <w:t>"b</w:t>
      </w:r>
      <w:r w:rsidR="00384784">
        <w:rPr>
          <w:rFonts w:ascii="Verdana" w:hAnsi="Verdana"/>
          <w:sz w:val="22"/>
          <w:szCs w:val="22"/>
          <w:lang w:val="fr-CH"/>
        </w:rPr>
        <w:t>it</w:t>
      </w:r>
      <w:r w:rsidR="002F142F">
        <w:rPr>
          <w:rFonts w:ascii="Verdana" w:hAnsi="Verdana"/>
          <w:sz w:val="22"/>
          <w:szCs w:val="22"/>
          <w:lang w:val="fr-CH"/>
        </w:rPr>
        <w:t>"</w:t>
      </w:r>
      <w:r w:rsidRPr="002F2C41">
        <w:rPr>
          <w:rFonts w:ascii="Verdana" w:hAnsi="Verdana"/>
          <w:sz w:val="22"/>
          <w:szCs w:val="22"/>
          <w:lang w:val="fr-CH"/>
        </w:rPr>
        <w:t xml:space="preserve">. Several binary signals result in a digital signal (code). While a binary signal only provides a grouping of a </w:t>
      </w:r>
      <w:r w:rsidRPr="00B617F5">
        <w:rPr>
          <w:rFonts w:ascii="Verdana" w:hAnsi="Verdana"/>
          <w:sz w:val="22"/>
          <w:szCs w:val="22"/>
          <w:highlight w:val="yellow"/>
          <w:lang w:val="fr-CH"/>
        </w:rPr>
        <w:t>biva</w:t>
      </w:r>
      <w:r w:rsidR="00384784" w:rsidRPr="00B617F5">
        <w:rPr>
          <w:rFonts w:ascii="Verdana" w:hAnsi="Verdana"/>
          <w:sz w:val="22"/>
          <w:szCs w:val="22"/>
          <w:highlight w:val="yellow"/>
          <w:lang w:val="fr-CH"/>
        </w:rPr>
        <w:t>lent</w:t>
      </w:r>
      <w:r w:rsidR="00384784">
        <w:rPr>
          <w:rFonts w:ascii="Verdana" w:hAnsi="Verdana"/>
          <w:sz w:val="22"/>
          <w:szCs w:val="22"/>
          <w:lang w:val="fr-CH"/>
        </w:rPr>
        <w:t xml:space="preserve"> size (</w:t>
      </w:r>
      <w:r w:rsidRPr="002F2C41">
        <w:rPr>
          <w:rFonts w:ascii="Verdana" w:hAnsi="Verdana"/>
          <w:sz w:val="22"/>
          <w:szCs w:val="22"/>
          <w:lang w:val="fr-CH"/>
        </w:rPr>
        <w:t>e.g. door open/door close</w:t>
      </w:r>
      <w:r w:rsidR="005C347C">
        <w:rPr>
          <w:rFonts w:ascii="Verdana" w:hAnsi="Verdana"/>
          <w:sz w:val="22"/>
          <w:szCs w:val="22"/>
          <w:lang w:val="fr-CH"/>
        </w:rPr>
        <w:t>d</w:t>
      </w:r>
      <w:r w:rsidRPr="002F2C41">
        <w:rPr>
          <w:rFonts w:ascii="Verdana" w:hAnsi="Verdana"/>
          <w:sz w:val="22"/>
          <w:szCs w:val="22"/>
          <w:lang w:val="fr-CH"/>
        </w:rPr>
        <w:t xml:space="preserve">), one can form </w:t>
      </w:r>
      <w:r w:rsidR="00376EEE">
        <w:rPr>
          <w:rFonts w:ascii="Verdana" w:hAnsi="Verdana"/>
          <w:sz w:val="22"/>
          <w:szCs w:val="22"/>
          <w:lang w:val="fr-CH"/>
        </w:rPr>
        <w:t>for example</w:t>
      </w:r>
      <w:r w:rsidRPr="002F2C41">
        <w:rPr>
          <w:rFonts w:ascii="Verdana" w:hAnsi="Verdana"/>
          <w:sz w:val="22"/>
          <w:szCs w:val="22"/>
          <w:lang w:val="fr-CH"/>
        </w:rPr>
        <w:t xml:space="preserve"> a number or digit as digital information by the bundling of binary digits.</w:t>
      </w:r>
    </w:p>
    <w:p w:rsidR="002F2C41" w:rsidRPr="002F2C41" w:rsidRDefault="0050155D" w:rsidP="002B5DDF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 xml:space="preserve">The summarization of </w:t>
      </w:r>
      <w:r w:rsidRPr="00EE146E">
        <w:rPr>
          <w:rFonts w:ascii="Verdana" w:hAnsi="Verdana"/>
          <w:i/>
          <w:sz w:val="22"/>
          <w:szCs w:val="22"/>
          <w:lang w:val="fr-CH"/>
        </w:rPr>
        <w:t>n</w:t>
      </w:r>
      <w:r w:rsidR="002F2C41" w:rsidRPr="002F2C41">
        <w:rPr>
          <w:rFonts w:ascii="Verdana" w:hAnsi="Verdana"/>
          <w:sz w:val="22"/>
          <w:szCs w:val="22"/>
          <w:lang w:val="fr-CH"/>
        </w:rPr>
        <w:t xml:space="preserve"> binary digits allows the representation of 2</w:t>
      </w:r>
      <w:r w:rsidR="002F2C41" w:rsidRPr="0050155D">
        <w:rPr>
          <w:rFonts w:ascii="Verdana" w:hAnsi="Verdana"/>
          <w:sz w:val="22"/>
          <w:szCs w:val="22"/>
          <w:vertAlign w:val="superscript"/>
          <w:lang w:val="fr-CH"/>
        </w:rPr>
        <w:t>n</w:t>
      </w:r>
      <w:r w:rsidR="002F2C41" w:rsidRPr="002F2C41">
        <w:rPr>
          <w:rFonts w:ascii="Verdana" w:hAnsi="Verdana"/>
          <w:sz w:val="22"/>
          <w:szCs w:val="22"/>
          <w:lang w:val="fr-CH"/>
        </w:rPr>
        <w:t xml:space="preserve"> different combina</w:t>
      </w:r>
      <w:r w:rsidR="002B5DDF">
        <w:rPr>
          <w:rFonts w:ascii="Verdana" w:hAnsi="Verdana"/>
          <w:sz w:val="22"/>
          <w:szCs w:val="22"/>
          <w:lang w:val="fr-CH"/>
        </w:rPr>
        <w:t xml:space="preserve">tions. </w:t>
      </w:r>
      <w:r w:rsidR="002F2C41" w:rsidRPr="002F2C41">
        <w:rPr>
          <w:rFonts w:ascii="Verdana" w:hAnsi="Verdana"/>
          <w:sz w:val="22"/>
          <w:szCs w:val="22"/>
          <w:lang w:val="fr-CH"/>
        </w:rPr>
        <w:t xml:space="preserve">One can show </w:t>
      </w:r>
      <w:r w:rsidR="002B5DDF">
        <w:rPr>
          <w:rFonts w:ascii="Verdana" w:hAnsi="Verdana"/>
          <w:sz w:val="22"/>
          <w:szCs w:val="22"/>
          <w:lang w:val="fr-CH"/>
        </w:rPr>
        <w:t>four</w:t>
      </w:r>
      <w:r w:rsidR="002F2C41" w:rsidRPr="002F2C41">
        <w:rPr>
          <w:rFonts w:ascii="Verdana" w:hAnsi="Verdana"/>
          <w:sz w:val="22"/>
          <w:szCs w:val="22"/>
          <w:lang w:val="fr-CH"/>
        </w:rPr>
        <w:t xml:space="preserve"> different types of information with </w:t>
      </w:r>
      <w:r w:rsidR="002B5DDF">
        <w:rPr>
          <w:rFonts w:ascii="Verdana" w:hAnsi="Verdana"/>
          <w:sz w:val="22"/>
          <w:szCs w:val="22"/>
          <w:lang w:val="fr-CH"/>
        </w:rPr>
        <w:t>two</w:t>
      </w:r>
      <w:r w:rsidR="002F2C41" w:rsidRPr="002F2C41">
        <w:rPr>
          <w:rFonts w:ascii="Verdana" w:hAnsi="Verdana"/>
          <w:sz w:val="22"/>
          <w:szCs w:val="22"/>
          <w:lang w:val="fr-CH"/>
        </w:rPr>
        <w:t xml:space="preserve"> </w:t>
      </w:r>
      <w:r w:rsidR="002B5DDF">
        <w:rPr>
          <w:rFonts w:ascii="Verdana" w:hAnsi="Verdana"/>
          <w:sz w:val="22"/>
          <w:szCs w:val="22"/>
          <w:lang w:val="fr-CH"/>
        </w:rPr>
        <w:t>binary digits</w:t>
      </w:r>
      <w:r w:rsidR="002F2C41" w:rsidRPr="002F2C41">
        <w:rPr>
          <w:rFonts w:ascii="Verdana" w:hAnsi="Verdana"/>
          <w:sz w:val="22"/>
          <w:szCs w:val="22"/>
          <w:lang w:val="fr-CH"/>
        </w:rPr>
        <w:t>:</w:t>
      </w:r>
    </w:p>
    <w:tbl>
      <w:tblPr>
        <w:tblStyle w:val="Tabellenraster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968"/>
        <w:gridCol w:w="1826"/>
        <w:gridCol w:w="3891"/>
      </w:tblGrid>
      <w:tr w:rsidR="00376EEE" w:rsidTr="00376EEE">
        <w:trPr>
          <w:trHeight w:val="400"/>
        </w:trPr>
        <w:tc>
          <w:tcPr>
            <w:tcW w:w="3794" w:type="dxa"/>
            <w:gridSpan w:val="2"/>
            <w:shd w:val="clear" w:color="auto" w:fill="D9D9D9" w:themeFill="background1" w:themeFillShade="D9"/>
          </w:tcPr>
          <w:p w:rsidR="00376EEE" w:rsidRPr="00376EEE" w:rsidRDefault="00376EEE" w:rsidP="00376EEE">
            <w:pPr>
              <w:tabs>
                <w:tab w:val="left" w:pos="567"/>
              </w:tabs>
              <w:spacing w:before="60" w:after="60" w:line="288" w:lineRule="auto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376EEE">
              <w:rPr>
                <w:rFonts w:ascii="Verdana" w:hAnsi="Verdana"/>
                <w:sz w:val="22"/>
                <w:szCs w:val="22"/>
                <w:lang w:val="de-CH"/>
              </w:rPr>
              <w:t>combination of the binary digits</w:t>
            </w:r>
          </w:p>
        </w:tc>
        <w:tc>
          <w:tcPr>
            <w:tcW w:w="3891" w:type="dxa"/>
            <w:vMerge w:val="restart"/>
            <w:shd w:val="clear" w:color="auto" w:fill="D9D9D9" w:themeFill="background1" w:themeFillShade="D9"/>
          </w:tcPr>
          <w:p w:rsidR="00376EEE" w:rsidRPr="00376EEE" w:rsidRDefault="00376EEE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type of information (e.g.)</w:t>
            </w:r>
          </w:p>
        </w:tc>
      </w:tr>
      <w:tr w:rsidR="00376EEE" w:rsidTr="00376EEE">
        <w:trPr>
          <w:trHeight w:val="368"/>
        </w:trPr>
        <w:tc>
          <w:tcPr>
            <w:tcW w:w="1968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:rsidR="00376EEE" w:rsidRPr="00376EEE" w:rsidRDefault="00376EEE" w:rsidP="00376EEE">
            <w:pPr>
              <w:tabs>
                <w:tab w:val="left" w:pos="567"/>
              </w:tabs>
              <w:spacing w:before="60" w:after="60" w:line="288" w:lineRule="auto"/>
              <w:jc w:val="right"/>
              <w:rPr>
                <w:rFonts w:ascii="Verdana" w:hAnsi="Verdana"/>
                <w:sz w:val="22"/>
                <w:szCs w:val="22"/>
                <w:lang w:val="de-CH"/>
              </w:rPr>
            </w:pPr>
            <w:r w:rsidRPr="00376EEE">
              <w:rPr>
                <w:rFonts w:ascii="Verdana" w:hAnsi="Verdana"/>
                <w:sz w:val="22"/>
                <w:szCs w:val="22"/>
                <w:lang w:val="de-CH"/>
              </w:rPr>
              <w:t>switch 2</w:t>
            </w:r>
          </w:p>
        </w:tc>
        <w:tc>
          <w:tcPr>
            <w:tcW w:w="1826" w:type="dxa"/>
            <w:tcBorders>
              <w:left w:val="dotted" w:sz="4" w:space="0" w:color="auto"/>
            </w:tcBorders>
            <w:shd w:val="clear" w:color="auto" w:fill="D9D9D9" w:themeFill="background1" w:themeFillShade="D9"/>
          </w:tcPr>
          <w:p w:rsidR="00376EEE" w:rsidRPr="00376EEE" w:rsidRDefault="00376EEE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de-CH"/>
              </w:rPr>
            </w:pPr>
            <w:r w:rsidRPr="00376EEE">
              <w:rPr>
                <w:rFonts w:ascii="Verdana" w:hAnsi="Verdana"/>
                <w:sz w:val="22"/>
                <w:szCs w:val="22"/>
                <w:lang w:val="de-CH"/>
              </w:rPr>
              <w:t>switch 1</w:t>
            </w:r>
          </w:p>
        </w:tc>
        <w:tc>
          <w:tcPr>
            <w:tcW w:w="3891" w:type="dxa"/>
            <w:vMerge/>
            <w:shd w:val="clear" w:color="auto" w:fill="D9D9D9" w:themeFill="background1" w:themeFillShade="D9"/>
          </w:tcPr>
          <w:p w:rsidR="00376EEE" w:rsidRPr="00376EEE" w:rsidRDefault="00376EEE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</w:p>
        </w:tc>
      </w:tr>
      <w:tr w:rsidR="00766F77" w:rsidTr="00376EEE">
        <w:trPr>
          <w:trHeight w:val="42"/>
        </w:trPr>
        <w:tc>
          <w:tcPr>
            <w:tcW w:w="1968" w:type="dxa"/>
            <w:tcBorders>
              <w:righ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jc w:val="right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0</w:t>
            </w:r>
          </w:p>
        </w:tc>
        <w:tc>
          <w:tcPr>
            <w:tcW w:w="1826" w:type="dxa"/>
            <w:tcBorders>
              <w:lef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0</w:t>
            </w:r>
          </w:p>
        </w:tc>
        <w:tc>
          <w:tcPr>
            <w:tcW w:w="3891" w:type="dxa"/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both switches open</w:t>
            </w:r>
          </w:p>
        </w:tc>
      </w:tr>
      <w:tr w:rsidR="00766F77" w:rsidTr="00376EEE">
        <w:tc>
          <w:tcPr>
            <w:tcW w:w="1968" w:type="dxa"/>
            <w:tcBorders>
              <w:righ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jc w:val="right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0</w:t>
            </w:r>
          </w:p>
        </w:tc>
        <w:tc>
          <w:tcPr>
            <w:tcW w:w="1826" w:type="dxa"/>
            <w:tcBorders>
              <w:lef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1</w:t>
            </w:r>
          </w:p>
        </w:tc>
        <w:tc>
          <w:tcPr>
            <w:tcW w:w="3891" w:type="dxa"/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switch 1 closed / switch 2 open</w:t>
            </w:r>
          </w:p>
        </w:tc>
      </w:tr>
      <w:tr w:rsidR="00766F77" w:rsidTr="00376EEE">
        <w:tc>
          <w:tcPr>
            <w:tcW w:w="1968" w:type="dxa"/>
            <w:tcBorders>
              <w:righ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jc w:val="right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1</w:t>
            </w:r>
          </w:p>
        </w:tc>
        <w:tc>
          <w:tcPr>
            <w:tcW w:w="1826" w:type="dxa"/>
            <w:tcBorders>
              <w:lef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  <w:lang w:val="fr-CH"/>
              </w:rPr>
              <w:t>0</w:t>
            </w:r>
          </w:p>
        </w:tc>
        <w:tc>
          <w:tcPr>
            <w:tcW w:w="3891" w:type="dxa"/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</w:rPr>
              <w:t>switch 1 open / switch 2 closed</w:t>
            </w:r>
          </w:p>
        </w:tc>
      </w:tr>
      <w:tr w:rsidR="00766F77" w:rsidTr="00376EEE">
        <w:trPr>
          <w:trHeight w:val="42"/>
        </w:trPr>
        <w:tc>
          <w:tcPr>
            <w:tcW w:w="1968" w:type="dxa"/>
            <w:tcBorders>
              <w:righ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jc w:val="right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26" w:type="dxa"/>
            <w:tcBorders>
              <w:left w:val="dotted" w:sz="4" w:space="0" w:color="auto"/>
            </w:tcBorders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  <w:lang w:val="fr-CH"/>
              </w:rPr>
            </w:pPr>
            <w:r w:rsidRPr="00376EE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3891" w:type="dxa"/>
          </w:tcPr>
          <w:p w:rsidR="00766F77" w:rsidRPr="00376EEE" w:rsidRDefault="00766F77" w:rsidP="00376EEE">
            <w:pPr>
              <w:tabs>
                <w:tab w:val="left" w:pos="567"/>
              </w:tabs>
              <w:spacing w:before="60" w:after="60" w:line="288" w:lineRule="auto"/>
              <w:rPr>
                <w:rFonts w:ascii="Verdana" w:hAnsi="Verdana"/>
                <w:sz w:val="22"/>
                <w:szCs w:val="22"/>
              </w:rPr>
            </w:pPr>
            <w:r w:rsidRPr="00376EEE">
              <w:rPr>
                <w:rFonts w:ascii="Verdana" w:hAnsi="Verdana"/>
                <w:sz w:val="22"/>
                <w:szCs w:val="22"/>
              </w:rPr>
              <w:t>both switches closed</w:t>
            </w:r>
          </w:p>
        </w:tc>
      </w:tr>
    </w:tbl>
    <w:p w:rsidR="002F2C41" w:rsidRDefault="002F2C41" w:rsidP="002F2C41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</w:p>
    <w:p w:rsidR="00991F8C" w:rsidRDefault="00991F8C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376EEE" w:rsidRDefault="00376EE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376EEE" w:rsidRDefault="00376EE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Default="00EE146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</w:rPr>
      </w:pPr>
    </w:p>
    <w:p w:rsidR="00EE146E" w:rsidRPr="00763076" w:rsidRDefault="00EE146E" w:rsidP="00EE146E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2B5DDF" w:rsidRPr="002D5DFA" w:rsidRDefault="002B5DDF" w:rsidP="002B5DDF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884544" behindDoc="1" locked="0" layoutInCell="1" allowOverlap="1" wp14:anchorId="5DD1F5DA" wp14:editId="5AD19F22">
            <wp:simplePos x="0" y="0"/>
            <wp:positionH relativeFrom="column">
              <wp:posOffset>5419090</wp:posOffset>
            </wp:positionH>
            <wp:positionV relativeFrom="paragraph">
              <wp:posOffset>24130</wp:posOffset>
            </wp:positionV>
            <wp:extent cx="442595" cy="395605"/>
            <wp:effectExtent l="0" t="0" r="0" b="4445"/>
            <wp:wrapTight wrapText="bothSides">
              <wp:wrapPolygon edited="0">
                <wp:start x="0" y="0"/>
                <wp:lineTo x="0" y="20803"/>
                <wp:lineTo x="20453" y="20803"/>
                <wp:lineTo x="20453" y="0"/>
                <wp:lineTo x="0" y="0"/>
              </wp:wrapPolygon>
            </wp:wrapTight>
            <wp:docPr id="125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>Work in pairs an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d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r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anslate the </w:t>
      </w:r>
      <w:r w:rsidR="0001755F">
        <w:rPr>
          <w:rFonts w:ascii="Verdana" w:hAnsi="Verdana" w:cs="Arial"/>
          <w:color w:val="000000"/>
          <w:sz w:val="22"/>
          <w:szCs w:val="22"/>
          <w:lang w:val="de-CH" w:eastAsia="de-CH"/>
        </w:rPr>
        <w:t>sequence about binary digits</w:t>
      </w:r>
      <w:r w:rsidR="004179EB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into German.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DE5DC7" w:rsidRDefault="00DE5DC7" w:rsidP="00DE5DC7">
      <w:pPr>
        <w:pStyle w:val="Listenabsatz"/>
        <w:numPr>
          <w:ilvl w:val="0"/>
          <w:numId w:val="5"/>
        </w:numPr>
        <w:shd w:val="clear" w:color="auto" w:fill="FFFFFF"/>
        <w:spacing w:before="36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Complete the table below. Refer to an online dictionary if necessary. </w:t>
      </w:r>
    </w:p>
    <w:tbl>
      <w:tblPr>
        <w:tblStyle w:val="Tabellenraster"/>
        <w:tblpPr w:leftFromText="141" w:rightFromText="141" w:vertAnchor="text" w:horzAnchor="page" w:tblpX="2521" w:tblpY="105"/>
        <w:tblW w:w="4503" w:type="dxa"/>
        <w:tblLook w:val="04A0" w:firstRow="1" w:lastRow="0" w:firstColumn="1" w:lastColumn="0" w:noHBand="0" w:noVBand="1"/>
      </w:tblPr>
      <w:tblGrid>
        <w:gridCol w:w="1951"/>
        <w:gridCol w:w="2552"/>
      </w:tblGrid>
      <w:tr w:rsidR="00A44569" w:rsidRPr="00CC7A3C" w:rsidTr="00A44569">
        <w:tc>
          <w:tcPr>
            <w:tcW w:w="1951" w:type="dxa"/>
            <w:shd w:val="clear" w:color="auto" w:fill="D9D9D9" w:themeFill="background1" w:themeFillShade="D9"/>
          </w:tcPr>
          <w:p w:rsidR="00A44569" w:rsidRPr="00734D96" w:rsidRDefault="00A44569" w:rsidP="00A44569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44569" w:rsidRDefault="00A44569" w:rsidP="00A44569">
            <w:pPr>
              <w:spacing w:before="60" w:after="6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A44569" w:rsidRPr="00CC7A3C" w:rsidTr="00A44569">
        <w:tc>
          <w:tcPr>
            <w:tcW w:w="1951" w:type="dxa"/>
          </w:tcPr>
          <w:p w:rsidR="00A44569" w:rsidRPr="00A86FEF" w:rsidRDefault="00A44569" w:rsidP="00A44569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binary digit</w:t>
            </w:r>
          </w:p>
        </w:tc>
        <w:tc>
          <w:tcPr>
            <w:tcW w:w="2552" w:type="dxa"/>
          </w:tcPr>
          <w:p w:rsidR="00A44569" w:rsidRPr="00A61B65" w:rsidRDefault="001D4C5F" w:rsidP="00A44569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251885989" w:edGrp="everyone"/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Binär</w:t>
            </w:r>
            <w:proofErr w:type="spellEnd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ziffer</w:t>
            </w:r>
            <w:proofErr w:type="spellEnd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 </w:t>
            </w:r>
            <w:permEnd w:id="1251885989"/>
          </w:p>
        </w:tc>
      </w:tr>
      <w:tr w:rsidR="00F366F4" w:rsidRPr="00687392" w:rsidTr="00A44569">
        <w:tc>
          <w:tcPr>
            <w:tcW w:w="1951" w:type="dxa"/>
          </w:tcPr>
          <w:p w:rsidR="00F366F4" w:rsidRPr="00A86FEF" w:rsidRDefault="00F366F4" w:rsidP="00F366F4">
            <w:pPr>
              <w:spacing w:before="60" w:after="6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designation</w:t>
            </w:r>
          </w:p>
        </w:tc>
        <w:tc>
          <w:tcPr>
            <w:tcW w:w="2552" w:type="dxa"/>
          </w:tcPr>
          <w:p w:rsidR="00F366F4" w:rsidRPr="00A61B65" w:rsidRDefault="001D4C5F" w:rsidP="00F366F4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431705069" w:edGrp="everyone"/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Bezeichnung</w:t>
            </w:r>
            <w:proofErr w:type="spellEnd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431705069"/>
          </w:p>
        </w:tc>
      </w:tr>
      <w:tr w:rsidR="00F366F4" w:rsidRPr="00687392" w:rsidTr="00A44569">
        <w:tc>
          <w:tcPr>
            <w:tcW w:w="1951" w:type="dxa"/>
          </w:tcPr>
          <w:p w:rsidR="00F366F4" w:rsidRDefault="00F366F4" w:rsidP="00F366F4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bivalent</w:t>
            </w:r>
          </w:p>
        </w:tc>
        <w:tc>
          <w:tcPr>
            <w:tcW w:w="2552" w:type="dxa"/>
          </w:tcPr>
          <w:p w:rsidR="00F366F4" w:rsidRPr="00A61B65" w:rsidRDefault="00D972DE" w:rsidP="00F366F4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767136611" w:edGrp="everyone"/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Zweiwertig</w:t>
            </w:r>
            <w:proofErr w:type="spellEnd"/>
            <w:r w:rsidR="001D4C5F"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1767136611"/>
          </w:p>
        </w:tc>
      </w:tr>
    </w:tbl>
    <w:p w:rsidR="00B617F5" w:rsidRDefault="00B617F5" w:rsidP="00B617F5">
      <w:pPr>
        <w:pStyle w:val="Listenabsatz"/>
        <w:shd w:val="clear" w:color="auto" w:fill="FFFFFF"/>
        <w:spacing w:before="36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B617F5" w:rsidRPr="000E19FB" w:rsidRDefault="00B617F5" w:rsidP="00B617F5">
      <w:pPr>
        <w:pStyle w:val="Listenabsatz"/>
        <w:shd w:val="clear" w:color="auto" w:fill="FFFFFF"/>
        <w:spacing w:before="36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B617F5" w:rsidRDefault="00B617F5" w:rsidP="00B617F5">
      <w:pPr>
        <w:pStyle w:val="Listenabsatz"/>
        <w:shd w:val="clear" w:color="auto" w:fill="FFFFFF"/>
        <w:spacing w:before="360" w:after="120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991F8C" w:rsidRDefault="0001373E" w:rsidP="00A44569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How many different types of information can one show with four binary </w:t>
      </w:r>
      <w:r w:rsidR="00A4456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digits?</w:t>
      </w:r>
      <w:r w:rsidR="00991F8C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991F8C" w:rsidRPr="0084057C" w:rsidRDefault="001D4C5F" w:rsidP="00991F8C">
      <w:pPr>
        <w:shd w:val="clear" w:color="auto" w:fill="FFFFFF"/>
        <w:spacing w:after="149"/>
        <w:ind w:left="927"/>
        <w:rPr>
          <w:rFonts w:ascii="Comic Sans MS" w:hAnsi="Comic Sans MS" w:cs="Arial"/>
          <w:sz w:val="24"/>
          <w:szCs w:val="24"/>
          <w:lang w:val="en-US"/>
        </w:rPr>
      </w:pPr>
      <w:permStart w:id="2083355829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>16</w:t>
      </w:r>
      <w:permEnd w:id="2083355829"/>
      <w:r w:rsidR="00991F8C"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 </w:t>
      </w:r>
    </w:p>
    <w:p w:rsidR="00DA233E" w:rsidRDefault="00DA233E" w:rsidP="00DA233E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What is the abbreviation for binary digit? </w:t>
      </w:r>
    </w:p>
    <w:p w:rsidR="00DA233E" w:rsidRPr="0084057C" w:rsidRDefault="001D4C5F" w:rsidP="00DA233E">
      <w:pPr>
        <w:shd w:val="clear" w:color="auto" w:fill="FFFFFF"/>
        <w:spacing w:after="149"/>
        <w:ind w:left="927"/>
        <w:rPr>
          <w:rFonts w:ascii="Comic Sans MS" w:hAnsi="Comic Sans MS" w:cs="Arial"/>
          <w:sz w:val="24"/>
          <w:szCs w:val="24"/>
          <w:lang w:val="en-US"/>
        </w:rPr>
      </w:pPr>
      <w:permStart w:id="328347878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Bit  </w:t>
      </w:r>
      <w:permEnd w:id="328347878"/>
      <w:r w:rsidR="00DA233E"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 </w:t>
      </w:r>
    </w:p>
    <w:p w:rsidR="00DA233E" w:rsidRPr="00F70F27" w:rsidRDefault="00DA233E">
      <w:pPr>
        <w:rPr>
          <w:rFonts w:ascii="Verdana" w:hAnsi="Verdana"/>
          <w:b/>
          <w:sz w:val="22"/>
          <w:szCs w:val="22"/>
          <w:lang w:val="fr-CH"/>
        </w:rPr>
      </w:pPr>
      <w:r w:rsidRPr="00F70F27">
        <w:rPr>
          <w:rFonts w:ascii="Verdana" w:hAnsi="Verdana"/>
          <w:b/>
          <w:sz w:val="22"/>
          <w:szCs w:val="22"/>
          <w:lang w:val="fr-CH"/>
        </w:rPr>
        <w:br w:type="page"/>
      </w:r>
    </w:p>
    <w:p w:rsidR="00991F8C" w:rsidRPr="00123A11" w:rsidRDefault="00991F8C" w:rsidP="00806410">
      <w:pPr>
        <w:tabs>
          <w:tab w:val="left" w:pos="567"/>
        </w:tabs>
        <w:spacing w:after="120" w:line="288" w:lineRule="auto"/>
        <w:ind w:left="567"/>
        <w:rPr>
          <w:rFonts w:ascii="Verdana" w:hAnsi="Verdana"/>
          <w:b/>
          <w:sz w:val="22"/>
          <w:szCs w:val="22"/>
          <w:lang w:val="fr-CH"/>
        </w:rPr>
      </w:pPr>
      <w:r w:rsidRPr="00123A11">
        <w:rPr>
          <w:rFonts w:ascii="Verdana" w:hAnsi="Verdana"/>
          <w:b/>
          <w:sz w:val="22"/>
          <w:szCs w:val="22"/>
          <w:lang w:val="fr-CH"/>
        </w:rPr>
        <w:lastRenderedPageBreak/>
        <w:t>Analog signal</w:t>
      </w:r>
    </w:p>
    <w:p w:rsidR="00DA233E" w:rsidRDefault="00991F8C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 w:rsidRPr="00991F8C">
        <w:rPr>
          <w:rFonts w:ascii="Verdana" w:hAnsi="Verdana"/>
          <w:sz w:val="22"/>
          <w:szCs w:val="22"/>
          <w:lang w:val="fr-CH"/>
        </w:rPr>
        <w:t>Contrary to a binary signal that c</w:t>
      </w:r>
      <w:r w:rsidR="004D3CE0">
        <w:rPr>
          <w:rFonts w:ascii="Verdana" w:hAnsi="Verdana"/>
          <w:sz w:val="22"/>
          <w:szCs w:val="22"/>
          <w:lang w:val="fr-CH"/>
        </w:rPr>
        <w:t xml:space="preserve">an accept only signal statuses </w:t>
      </w:r>
      <w:r w:rsidR="00DA233E">
        <w:rPr>
          <w:rFonts w:ascii="Verdana" w:hAnsi="Verdana"/>
          <w:sz w:val="22"/>
          <w:szCs w:val="22"/>
          <w:lang w:val="fr-CH"/>
        </w:rPr>
        <w:t>"v</w:t>
      </w:r>
      <w:r w:rsidRPr="00991F8C">
        <w:rPr>
          <w:rFonts w:ascii="Verdana" w:hAnsi="Verdana"/>
          <w:sz w:val="22"/>
          <w:szCs w:val="22"/>
          <w:lang w:val="fr-CH"/>
        </w:rPr>
        <w:t xml:space="preserve">oltage </w:t>
      </w:r>
      <w:r w:rsidR="00DA233E">
        <w:rPr>
          <w:rFonts w:ascii="Verdana" w:hAnsi="Verdana"/>
          <w:sz w:val="22"/>
          <w:szCs w:val="22"/>
          <w:lang w:val="fr-CH"/>
        </w:rPr>
        <w:t xml:space="preserve">            </w:t>
      </w:r>
      <w:r w:rsidRPr="00991F8C">
        <w:rPr>
          <w:rFonts w:ascii="Verdana" w:hAnsi="Verdana"/>
          <w:sz w:val="22"/>
          <w:szCs w:val="22"/>
          <w:lang w:val="fr-CH"/>
        </w:rPr>
        <w:t xml:space="preserve">available </w:t>
      </w:r>
      <w:r w:rsidR="00DA233E">
        <w:rPr>
          <w:rFonts w:ascii="Verdana" w:hAnsi="Verdana"/>
          <w:sz w:val="22"/>
          <w:szCs w:val="22"/>
          <w:lang w:val="fr-CH"/>
        </w:rPr>
        <w:t xml:space="preserve">(e.g. </w:t>
      </w:r>
      <w:r w:rsidRPr="00991F8C">
        <w:rPr>
          <w:rFonts w:ascii="Verdana" w:hAnsi="Verdana"/>
          <w:sz w:val="22"/>
          <w:szCs w:val="22"/>
          <w:lang w:val="fr-CH"/>
        </w:rPr>
        <w:t>+24</w:t>
      </w:r>
      <w:r w:rsidR="00DA233E">
        <w:rPr>
          <w:rFonts w:ascii="Verdana" w:hAnsi="Verdana"/>
          <w:sz w:val="22"/>
          <w:szCs w:val="22"/>
          <w:lang w:val="fr-CH"/>
        </w:rPr>
        <w:t xml:space="preserve"> </w:t>
      </w:r>
      <w:r w:rsidRPr="00991F8C">
        <w:rPr>
          <w:rFonts w:ascii="Verdana" w:hAnsi="Verdana"/>
          <w:sz w:val="22"/>
          <w:szCs w:val="22"/>
          <w:lang w:val="fr-CH"/>
        </w:rPr>
        <w:t>V</w:t>
      </w:r>
      <w:r w:rsidR="00DA233E">
        <w:rPr>
          <w:rFonts w:ascii="Verdana" w:hAnsi="Verdana"/>
          <w:sz w:val="22"/>
          <w:szCs w:val="22"/>
          <w:lang w:val="fr-CH"/>
        </w:rPr>
        <w:t>DC)"</w:t>
      </w:r>
      <w:r w:rsidRPr="00991F8C">
        <w:rPr>
          <w:rFonts w:ascii="Verdana" w:hAnsi="Verdana"/>
          <w:sz w:val="22"/>
          <w:szCs w:val="22"/>
          <w:lang w:val="fr-CH"/>
        </w:rPr>
        <w:t xml:space="preserve"> and </w:t>
      </w:r>
      <w:r w:rsidR="00DA233E">
        <w:rPr>
          <w:rFonts w:ascii="Verdana" w:hAnsi="Verdana"/>
          <w:sz w:val="22"/>
          <w:szCs w:val="22"/>
          <w:lang w:val="fr-CH"/>
        </w:rPr>
        <w:t>"v</w:t>
      </w:r>
      <w:r w:rsidRPr="00991F8C">
        <w:rPr>
          <w:rFonts w:ascii="Verdana" w:hAnsi="Verdana"/>
          <w:sz w:val="22"/>
          <w:szCs w:val="22"/>
          <w:lang w:val="fr-CH"/>
        </w:rPr>
        <w:t xml:space="preserve">oltage </w:t>
      </w:r>
      <w:r w:rsidR="00DA233E">
        <w:rPr>
          <w:rFonts w:ascii="Verdana" w:hAnsi="Verdana"/>
          <w:sz w:val="22"/>
          <w:szCs w:val="22"/>
          <w:lang w:val="fr-CH"/>
        </w:rPr>
        <w:t xml:space="preserve">not </w:t>
      </w:r>
      <w:r w:rsidRPr="00991F8C">
        <w:rPr>
          <w:rFonts w:ascii="Verdana" w:hAnsi="Verdana"/>
          <w:sz w:val="22"/>
          <w:szCs w:val="22"/>
          <w:lang w:val="fr-CH"/>
        </w:rPr>
        <w:t xml:space="preserve">available </w:t>
      </w:r>
      <w:r w:rsidR="00DA233E">
        <w:rPr>
          <w:rFonts w:ascii="Verdana" w:hAnsi="Verdana"/>
          <w:sz w:val="22"/>
          <w:szCs w:val="22"/>
          <w:lang w:val="fr-CH"/>
        </w:rPr>
        <w:t xml:space="preserve">(e.g. 0 </w:t>
      </w:r>
      <w:r w:rsidR="00DA233E" w:rsidRPr="00991F8C">
        <w:rPr>
          <w:rFonts w:ascii="Verdana" w:hAnsi="Verdana"/>
          <w:sz w:val="22"/>
          <w:szCs w:val="22"/>
          <w:lang w:val="fr-CH"/>
        </w:rPr>
        <w:t>V</w:t>
      </w:r>
      <w:r w:rsidR="00DA233E">
        <w:rPr>
          <w:rFonts w:ascii="Verdana" w:hAnsi="Verdana"/>
          <w:sz w:val="22"/>
          <w:szCs w:val="22"/>
          <w:lang w:val="fr-CH"/>
        </w:rPr>
        <w:t>DC)", there are</w:t>
      </w:r>
    </w:p>
    <w:p w:rsidR="00991F8C" w:rsidRPr="00991F8C" w:rsidRDefault="00DA233E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analog s</w:t>
      </w:r>
      <w:r w:rsidR="00991F8C" w:rsidRPr="00991F8C">
        <w:rPr>
          <w:rFonts w:ascii="Verdana" w:hAnsi="Verdana"/>
          <w:sz w:val="22"/>
          <w:szCs w:val="22"/>
          <w:lang w:val="fr-CH"/>
        </w:rPr>
        <w:t>ignals that can take ma</w:t>
      </w:r>
      <w:r>
        <w:rPr>
          <w:rFonts w:ascii="Verdana" w:hAnsi="Verdana"/>
          <w:sz w:val="22"/>
          <w:szCs w:val="22"/>
          <w:lang w:val="fr-CH"/>
        </w:rPr>
        <w:t xml:space="preserve">ny values within a certain </w:t>
      </w:r>
      <w:r w:rsidRPr="00FE041C">
        <w:rPr>
          <w:rFonts w:ascii="Verdana" w:hAnsi="Verdana"/>
          <w:sz w:val="22"/>
          <w:szCs w:val="22"/>
          <w:highlight w:val="yellow"/>
          <w:lang w:val="fr-CH"/>
        </w:rPr>
        <w:t>range</w:t>
      </w:r>
      <w:r w:rsidR="00EC6138">
        <w:rPr>
          <w:rFonts w:ascii="Verdana" w:hAnsi="Verdana"/>
          <w:sz w:val="22"/>
          <w:szCs w:val="22"/>
          <w:lang w:val="fr-CH"/>
        </w:rPr>
        <w:t>.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A typical example of an analog </w:t>
      </w:r>
      <w:r w:rsidR="005910B0">
        <w:rPr>
          <w:rFonts w:ascii="Verdana" w:hAnsi="Verdana"/>
          <w:sz w:val="22"/>
          <w:szCs w:val="22"/>
          <w:lang w:val="fr-CH"/>
        </w:rPr>
        <w:t>sensor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is a potentiometer. Depending </w:t>
      </w:r>
      <w:r>
        <w:rPr>
          <w:rFonts w:ascii="Verdana" w:hAnsi="Verdana"/>
          <w:sz w:val="22"/>
          <w:szCs w:val="22"/>
          <w:lang w:val="fr-CH"/>
        </w:rPr>
        <w:t>on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the position of the </w:t>
      </w:r>
      <w:r w:rsidR="00991F8C" w:rsidRPr="00FE041C">
        <w:rPr>
          <w:rFonts w:ascii="Verdana" w:hAnsi="Verdana"/>
          <w:sz w:val="22"/>
          <w:szCs w:val="22"/>
          <w:highlight w:val="yellow"/>
          <w:lang w:val="fr-CH"/>
        </w:rPr>
        <w:t>rotary button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, any resistance can be adjusted up to a maximum value.  </w:t>
      </w:r>
    </w:p>
    <w:p w:rsidR="00991F8C" w:rsidRPr="006612EA" w:rsidRDefault="00991F8C" w:rsidP="00C6648C">
      <w:pPr>
        <w:tabs>
          <w:tab w:val="left" w:pos="567"/>
        </w:tabs>
        <w:spacing w:before="120" w:after="120" w:line="288" w:lineRule="auto"/>
        <w:ind w:left="567"/>
        <w:rPr>
          <w:rFonts w:ascii="Verdana" w:hAnsi="Verdana"/>
          <w:sz w:val="22"/>
          <w:szCs w:val="22"/>
          <w:lang w:val="fr-CH"/>
        </w:rPr>
      </w:pPr>
      <w:r w:rsidRPr="006612EA">
        <w:rPr>
          <w:rFonts w:ascii="Verdana" w:hAnsi="Verdana"/>
          <w:sz w:val="22"/>
          <w:szCs w:val="22"/>
          <w:lang w:val="fr-CH"/>
        </w:rPr>
        <w:t xml:space="preserve">Examples of analog </w:t>
      </w:r>
      <w:r w:rsidR="006612EA" w:rsidRPr="006612EA">
        <w:rPr>
          <w:rFonts w:ascii="Verdana" w:hAnsi="Verdana"/>
          <w:sz w:val="22"/>
          <w:szCs w:val="22"/>
          <w:lang w:val="fr-CH"/>
        </w:rPr>
        <w:t>values</w:t>
      </w:r>
      <w:r w:rsidRPr="006612EA">
        <w:rPr>
          <w:rFonts w:ascii="Verdana" w:hAnsi="Verdana"/>
          <w:sz w:val="22"/>
          <w:szCs w:val="22"/>
          <w:lang w:val="fr-CH"/>
        </w:rPr>
        <w:t xml:space="preserve"> in control system</w:t>
      </w:r>
      <w:r w:rsidR="006612EA">
        <w:rPr>
          <w:rFonts w:ascii="Verdana" w:hAnsi="Verdana"/>
          <w:sz w:val="22"/>
          <w:szCs w:val="22"/>
          <w:lang w:val="fr-CH"/>
        </w:rPr>
        <w:t>s are</w:t>
      </w:r>
      <w:r w:rsidRPr="006612EA">
        <w:rPr>
          <w:rFonts w:ascii="Verdana" w:hAnsi="Verdana"/>
          <w:sz w:val="22"/>
          <w:szCs w:val="22"/>
          <w:lang w:val="fr-CH"/>
        </w:rPr>
        <w:t>:</w:t>
      </w:r>
    </w:p>
    <w:p w:rsidR="00991F8C" w:rsidRPr="005910B0" w:rsidRDefault="00991F8C" w:rsidP="00C6648C">
      <w:pPr>
        <w:numPr>
          <w:ilvl w:val="0"/>
          <w:numId w:val="29"/>
        </w:numPr>
        <w:tabs>
          <w:tab w:val="left" w:pos="567"/>
        </w:tabs>
        <w:spacing w:line="288" w:lineRule="auto"/>
        <w:rPr>
          <w:rFonts w:ascii="Verdana" w:hAnsi="Verdana"/>
          <w:sz w:val="22"/>
          <w:szCs w:val="22"/>
          <w:lang w:val="fr-CH"/>
        </w:rPr>
      </w:pPr>
      <w:r w:rsidRPr="005910B0">
        <w:rPr>
          <w:rFonts w:ascii="Verdana" w:hAnsi="Verdana"/>
          <w:sz w:val="22"/>
          <w:szCs w:val="22"/>
          <w:lang w:val="fr-CH"/>
        </w:rPr>
        <w:t>Temperature</w:t>
      </w:r>
      <w:r w:rsidR="005910B0" w:rsidRPr="005910B0">
        <w:rPr>
          <w:rFonts w:ascii="Verdana" w:hAnsi="Verdana"/>
          <w:sz w:val="22"/>
          <w:szCs w:val="22"/>
          <w:lang w:val="fr-CH"/>
        </w:rPr>
        <w:t>, e.</w:t>
      </w:r>
      <w:r w:rsidR="005910B0">
        <w:rPr>
          <w:rFonts w:ascii="Verdana" w:hAnsi="Verdana"/>
          <w:sz w:val="22"/>
          <w:szCs w:val="22"/>
          <w:lang w:val="fr-CH"/>
        </w:rPr>
        <w:t>g.</w:t>
      </w:r>
      <w:r w:rsidRPr="005910B0">
        <w:rPr>
          <w:rFonts w:ascii="Verdana" w:hAnsi="Verdana"/>
          <w:sz w:val="22"/>
          <w:szCs w:val="22"/>
          <w:lang w:val="fr-CH"/>
        </w:rPr>
        <w:t xml:space="preserve"> -50 </w:t>
      </w:r>
      <w:r w:rsidR="00123A11">
        <w:rPr>
          <w:rFonts w:ascii="Verdana" w:hAnsi="Verdana"/>
          <w:sz w:val="22"/>
          <w:szCs w:val="22"/>
          <w:lang w:val="fr-CH"/>
        </w:rPr>
        <w:t>to</w:t>
      </w:r>
      <w:r w:rsidRPr="005910B0">
        <w:rPr>
          <w:rFonts w:ascii="Verdana" w:hAnsi="Verdana"/>
          <w:sz w:val="22"/>
          <w:szCs w:val="22"/>
          <w:lang w:val="fr-CH"/>
        </w:rPr>
        <w:t xml:space="preserve"> +150</w:t>
      </w:r>
      <w:r w:rsidR="005910B0">
        <w:rPr>
          <w:rFonts w:ascii="Verdana" w:hAnsi="Verdana"/>
          <w:sz w:val="22"/>
          <w:szCs w:val="22"/>
          <w:lang w:val="fr-CH"/>
        </w:rPr>
        <w:t xml:space="preserve"> </w:t>
      </w:r>
      <w:r w:rsidRPr="005910B0">
        <w:rPr>
          <w:rFonts w:ascii="Verdana" w:hAnsi="Verdana"/>
          <w:sz w:val="22"/>
          <w:szCs w:val="22"/>
          <w:lang w:val="fr-CH"/>
        </w:rPr>
        <w:t>°C</w:t>
      </w:r>
    </w:p>
    <w:p w:rsidR="00991F8C" w:rsidRPr="005910B0" w:rsidRDefault="005910B0" w:rsidP="00C6648C">
      <w:pPr>
        <w:numPr>
          <w:ilvl w:val="0"/>
          <w:numId w:val="29"/>
        </w:numPr>
        <w:tabs>
          <w:tab w:val="left" w:pos="567"/>
        </w:tabs>
        <w:spacing w:line="288" w:lineRule="auto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F</w:t>
      </w:r>
      <w:r w:rsidR="00991F8C" w:rsidRPr="005910B0">
        <w:rPr>
          <w:rFonts w:ascii="Verdana" w:hAnsi="Verdana"/>
          <w:sz w:val="22"/>
          <w:szCs w:val="22"/>
          <w:lang w:val="fr-CH"/>
        </w:rPr>
        <w:t>low</w:t>
      </w:r>
      <w:r>
        <w:rPr>
          <w:rFonts w:ascii="Verdana" w:hAnsi="Verdana"/>
          <w:sz w:val="22"/>
          <w:szCs w:val="22"/>
          <w:lang w:val="fr-CH"/>
        </w:rPr>
        <w:t>, e.g.</w:t>
      </w:r>
      <w:r w:rsidR="00991F8C" w:rsidRPr="005910B0">
        <w:rPr>
          <w:rFonts w:ascii="Verdana" w:hAnsi="Verdana"/>
          <w:sz w:val="22"/>
          <w:szCs w:val="22"/>
          <w:lang w:val="fr-CH"/>
        </w:rPr>
        <w:t xml:space="preserve"> 0 </w:t>
      </w:r>
      <w:r w:rsidR="00123A11">
        <w:rPr>
          <w:rFonts w:ascii="Verdana" w:hAnsi="Verdana"/>
          <w:sz w:val="22"/>
          <w:szCs w:val="22"/>
          <w:lang w:val="fr-CH"/>
        </w:rPr>
        <w:t>to</w:t>
      </w:r>
      <w:r w:rsidR="00991F8C" w:rsidRPr="005910B0">
        <w:rPr>
          <w:rFonts w:ascii="Verdana" w:hAnsi="Verdana"/>
          <w:sz w:val="22"/>
          <w:szCs w:val="22"/>
          <w:lang w:val="fr-CH"/>
        </w:rPr>
        <w:t xml:space="preserve"> 200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991F8C" w:rsidRPr="005910B0">
        <w:rPr>
          <w:rFonts w:ascii="Verdana" w:hAnsi="Verdana"/>
          <w:sz w:val="22"/>
          <w:szCs w:val="22"/>
          <w:lang w:val="fr-CH"/>
        </w:rPr>
        <w:t>l/min</w:t>
      </w:r>
    </w:p>
    <w:p w:rsidR="00991F8C" w:rsidRPr="00991F8C" w:rsidRDefault="00991F8C" w:rsidP="00C6648C">
      <w:pPr>
        <w:numPr>
          <w:ilvl w:val="0"/>
          <w:numId w:val="29"/>
        </w:numPr>
        <w:tabs>
          <w:tab w:val="left" w:pos="567"/>
        </w:tabs>
        <w:spacing w:line="288" w:lineRule="auto"/>
        <w:rPr>
          <w:rFonts w:ascii="Verdana" w:hAnsi="Verdana"/>
          <w:sz w:val="22"/>
          <w:szCs w:val="22"/>
          <w:lang w:val="fr-FR"/>
        </w:rPr>
      </w:pPr>
      <w:r w:rsidRPr="005910B0">
        <w:rPr>
          <w:rFonts w:ascii="Verdana" w:hAnsi="Verdana"/>
          <w:sz w:val="22"/>
          <w:szCs w:val="22"/>
          <w:lang w:val="fr-CH"/>
        </w:rPr>
        <w:t>Number of revolutions</w:t>
      </w:r>
      <w:r w:rsidR="005910B0">
        <w:rPr>
          <w:rFonts w:ascii="Verdana" w:hAnsi="Verdana"/>
          <w:sz w:val="22"/>
          <w:szCs w:val="22"/>
          <w:lang w:val="fr-CH"/>
        </w:rPr>
        <w:t>, e.g.</w:t>
      </w:r>
      <w:r w:rsidRPr="005910B0">
        <w:rPr>
          <w:rFonts w:ascii="Verdana" w:hAnsi="Verdana"/>
          <w:sz w:val="22"/>
          <w:szCs w:val="22"/>
          <w:lang w:val="fr-CH"/>
        </w:rPr>
        <w:t xml:space="preserve"> 500 </w:t>
      </w:r>
      <w:r w:rsidR="00123A11">
        <w:rPr>
          <w:rFonts w:ascii="Verdana" w:hAnsi="Verdana"/>
          <w:sz w:val="22"/>
          <w:szCs w:val="22"/>
          <w:lang w:val="fr-CH"/>
        </w:rPr>
        <w:t>to</w:t>
      </w:r>
      <w:r w:rsidRPr="005910B0">
        <w:rPr>
          <w:rFonts w:ascii="Verdana" w:hAnsi="Verdana"/>
          <w:sz w:val="22"/>
          <w:szCs w:val="22"/>
          <w:lang w:val="fr-CH"/>
        </w:rPr>
        <w:t xml:space="preserve"> </w:t>
      </w:r>
      <w:r w:rsidRPr="00991F8C">
        <w:rPr>
          <w:rFonts w:ascii="Verdana" w:hAnsi="Verdana"/>
          <w:sz w:val="22"/>
          <w:szCs w:val="22"/>
          <w:lang w:val="fr-FR"/>
        </w:rPr>
        <w:t xml:space="preserve">1500 R/min </w:t>
      </w:r>
    </w:p>
    <w:p w:rsidR="00991F8C" w:rsidRPr="00991F8C" w:rsidRDefault="00991F8C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FR"/>
        </w:rPr>
      </w:pPr>
    </w:p>
    <w:p w:rsidR="00991F8C" w:rsidRDefault="00542B63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FR"/>
        </w:rPr>
        <w:t>W</w:t>
      </w:r>
      <w:r w:rsidRPr="00991F8C">
        <w:rPr>
          <w:rFonts w:ascii="Verdana" w:hAnsi="Verdana"/>
          <w:sz w:val="22"/>
          <w:szCs w:val="22"/>
          <w:lang w:val="fr-CH"/>
        </w:rPr>
        <w:t xml:space="preserve">ith the help of a </w:t>
      </w:r>
      <w:r w:rsidRPr="005C3AC2">
        <w:rPr>
          <w:rFonts w:ascii="Verdana" w:hAnsi="Verdana"/>
          <w:sz w:val="22"/>
          <w:szCs w:val="22"/>
          <w:highlight w:val="yellow"/>
          <w:lang w:val="fr-CH"/>
        </w:rPr>
        <w:t>transducer</w:t>
      </w:r>
      <w:r w:rsidRPr="00991F8C">
        <w:rPr>
          <w:rFonts w:ascii="Verdana" w:hAnsi="Verdana"/>
          <w:sz w:val="22"/>
          <w:szCs w:val="22"/>
          <w:lang w:val="fr-CH"/>
        </w:rPr>
        <w:t xml:space="preserve"> </w:t>
      </w:r>
      <w:r>
        <w:rPr>
          <w:rFonts w:ascii="Verdana" w:hAnsi="Verdana"/>
          <w:sz w:val="22"/>
          <w:szCs w:val="22"/>
          <w:lang w:val="fr-CH"/>
        </w:rPr>
        <w:t>t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hese </w:t>
      </w:r>
      <w:r w:rsidR="005C3AC2">
        <w:rPr>
          <w:rFonts w:ascii="Verdana" w:hAnsi="Verdana"/>
          <w:sz w:val="22"/>
          <w:szCs w:val="22"/>
          <w:lang w:val="fr-CH"/>
        </w:rPr>
        <w:t xml:space="preserve">physical values </w:t>
      </w:r>
      <w:r w:rsidR="005C3AC2" w:rsidRPr="00991F8C">
        <w:rPr>
          <w:rFonts w:ascii="Verdana" w:hAnsi="Verdana"/>
          <w:sz w:val="22"/>
          <w:szCs w:val="22"/>
          <w:lang w:val="fr-CH"/>
        </w:rPr>
        <w:t xml:space="preserve">are </w:t>
      </w:r>
      <w:r w:rsidR="005C3AC2" w:rsidRPr="00FE041C">
        <w:rPr>
          <w:rFonts w:ascii="Verdana" w:hAnsi="Verdana"/>
          <w:sz w:val="22"/>
          <w:szCs w:val="22"/>
          <w:highlight w:val="yellow"/>
          <w:lang w:val="fr-CH"/>
        </w:rPr>
        <w:t>converted</w:t>
      </w:r>
      <w:r w:rsidR="000509DA">
        <w:rPr>
          <w:rFonts w:ascii="Verdana" w:hAnsi="Verdana"/>
          <w:sz w:val="22"/>
          <w:szCs w:val="22"/>
          <w:lang w:val="fr-CH"/>
        </w:rPr>
        <w:t xml:space="preserve"> to electrical voltages</w:t>
      </w:r>
      <w:r w:rsidR="005C3AC2">
        <w:rPr>
          <w:rFonts w:ascii="Verdana" w:hAnsi="Verdana"/>
          <w:sz w:val="22"/>
          <w:szCs w:val="22"/>
          <w:lang w:val="fr-CH"/>
        </w:rPr>
        <w:t xml:space="preserve">, </w:t>
      </w:r>
      <w:r w:rsidR="005C3AC2" w:rsidRPr="00991F8C">
        <w:rPr>
          <w:rFonts w:ascii="Verdana" w:hAnsi="Verdana"/>
          <w:sz w:val="22"/>
          <w:szCs w:val="22"/>
          <w:lang w:val="fr-CH"/>
        </w:rPr>
        <w:t>currents or resistances</w:t>
      </w:r>
      <w:r w:rsidR="000509DA">
        <w:rPr>
          <w:rFonts w:ascii="Verdana" w:hAnsi="Verdana"/>
          <w:sz w:val="22"/>
          <w:szCs w:val="22"/>
          <w:lang w:val="fr-CH"/>
        </w:rPr>
        <w:t>. For example, if a number of revolutions are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</w:t>
      </w:r>
      <w:r w:rsidR="00991F8C" w:rsidRPr="00FE041C">
        <w:rPr>
          <w:rFonts w:ascii="Verdana" w:hAnsi="Verdana"/>
          <w:sz w:val="22"/>
          <w:szCs w:val="22"/>
          <w:highlight w:val="yellow"/>
          <w:lang w:val="fr-CH"/>
        </w:rPr>
        <w:t>collected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, the speed range can be </w:t>
      </w:r>
      <w:r w:rsidR="00991F8C" w:rsidRPr="00FE041C">
        <w:rPr>
          <w:rFonts w:ascii="Verdana" w:hAnsi="Verdana"/>
          <w:sz w:val="22"/>
          <w:szCs w:val="22"/>
          <w:lang w:val="fr-CH"/>
        </w:rPr>
        <w:t>con</w:t>
      </w:r>
      <w:r w:rsidR="003866A6" w:rsidRPr="00FE041C">
        <w:rPr>
          <w:rFonts w:ascii="Verdana" w:hAnsi="Verdana"/>
          <w:sz w:val="22"/>
          <w:szCs w:val="22"/>
          <w:lang w:val="fr-CH"/>
        </w:rPr>
        <w:t>verted</w:t>
      </w:r>
      <w:r w:rsidR="003866A6">
        <w:rPr>
          <w:rFonts w:ascii="Verdana" w:hAnsi="Verdana"/>
          <w:sz w:val="22"/>
          <w:szCs w:val="22"/>
          <w:lang w:val="fr-CH"/>
        </w:rPr>
        <w:t xml:space="preserve"> over a transducer from </w:t>
      </w:r>
      <w:r w:rsidR="00991F8C" w:rsidRPr="00991F8C">
        <w:rPr>
          <w:rFonts w:ascii="Verdana" w:hAnsi="Verdana"/>
          <w:sz w:val="22"/>
          <w:szCs w:val="22"/>
          <w:lang w:val="fr-CH"/>
        </w:rPr>
        <w:t>500</w:t>
      </w:r>
      <w:r w:rsidR="003866A6">
        <w:rPr>
          <w:rFonts w:ascii="Verdana" w:hAnsi="Verdana"/>
          <w:sz w:val="22"/>
          <w:szCs w:val="22"/>
          <w:lang w:val="fr-CH"/>
        </w:rPr>
        <w:t xml:space="preserve"> </w:t>
      </w:r>
      <w:r w:rsidR="00123A11">
        <w:rPr>
          <w:rFonts w:ascii="Verdana" w:hAnsi="Verdana"/>
          <w:sz w:val="22"/>
          <w:szCs w:val="22"/>
          <w:lang w:val="fr-CH"/>
        </w:rPr>
        <w:t>to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1500 R/min into a voltage range from 0</w:t>
      </w:r>
      <w:r w:rsidR="00C965E3">
        <w:rPr>
          <w:rFonts w:ascii="Verdana" w:hAnsi="Verdana"/>
          <w:sz w:val="22"/>
          <w:szCs w:val="22"/>
          <w:lang w:val="fr-CH"/>
        </w:rPr>
        <w:t xml:space="preserve"> </w:t>
      </w:r>
      <w:r w:rsidR="00123A11">
        <w:rPr>
          <w:rFonts w:ascii="Verdana" w:hAnsi="Verdana"/>
          <w:sz w:val="22"/>
          <w:szCs w:val="22"/>
          <w:lang w:val="fr-CH"/>
        </w:rPr>
        <w:t>to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 +10</w:t>
      </w:r>
      <w:r w:rsidR="003866A6">
        <w:rPr>
          <w:rFonts w:ascii="Verdana" w:hAnsi="Verdana"/>
          <w:sz w:val="22"/>
          <w:szCs w:val="22"/>
          <w:lang w:val="fr-CH"/>
        </w:rPr>
        <w:t xml:space="preserve"> </w:t>
      </w:r>
      <w:r w:rsidR="00991F8C" w:rsidRPr="00991F8C">
        <w:rPr>
          <w:rFonts w:ascii="Verdana" w:hAnsi="Verdana"/>
          <w:sz w:val="22"/>
          <w:szCs w:val="22"/>
          <w:lang w:val="fr-CH"/>
        </w:rPr>
        <w:t>V</w:t>
      </w:r>
      <w:r w:rsidR="003866A6">
        <w:rPr>
          <w:rFonts w:ascii="Verdana" w:hAnsi="Verdana"/>
          <w:sz w:val="22"/>
          <w:szCs w:val="22"/>
          <w:lang w:val="fr-CH"/>
        </w:rPr>
        <w:t>DC</w:t>
      </w:r>
      <w:r w:rsidR="00991F8C" w:rsidRPr="00991F8C">
        <w:rPr>
          <w:rFonts w:ascii="Verdana" w:hAnsi="Verdana"/>
          <w:sz w:val="22"/>
          <w:szCs w:val="22"/>
          <w:lang w:val="fr-CH"/>
        </w:rPr>
        <w:t xml:space="preserve">.  </w:t>
      </w:r>
    </w:p>
    <w:p w:rsidR="00123A11" w:rsidRDefault="00123A11" w:rsidP="00991F8C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</w:p>
    <w:p w:rsidR="00074FEB" w:rsidRPr="00123A11" w:rsidRDefault="00123A11" w:rsidP="00123A11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074FEB" w:rsidRPr="000E19FB" w:rsidRDefault="00074FEB" w:rsidP="00074FEB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</w:t>
      </w:r>
      <w:r w:rsidRPr="00F70F27">
        <w:rPr>
          <w:rFonts w:ascii="Verdana" w:hAnsi="Verdana" w:cs="Arial"/>
          <w:color w:val="000000"/>
          <w:sz w:val="22"/>
          <w:szCs w:val="22"/>
          <w:lang w:val="en-GB" w:eastAsia="de-CH"/>
        </w:rPr>
        <w:t>sequence about analog signals</w:t>
      </w: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carefully and match the English to the German expressions in the 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8188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3402"/>
      </w:tblGrid>
      <w:tr w:rsidR="00074FEB" w:rsidRPr="00CC7A3C" w:rsidTr="00FE041C">
        <w:tc>
          <w:tcPr>
            <w:tcW w:w="595" w:type="dxa"/>
            <w:shd w:val="clear" w:color="auto" w:fill="D9D9D9" w:themeFill="background1" w:themeFillShade="D9"/>
          </w:tcPr>
          <w:p w:rsidR="00074FEB" w:rsidRPr="00734D96" w:rsidRDefault="00074FEB" w:rsidP="00FE041C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074FEB" w:rsidRPr="00734D96" w:rsidRDefault="00074FEB" w:rsidP="00FE041C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74FEB" w:rsidRPr="00734D96" w:rsidRDefault="00074FEB" w:rsidP="00FE041C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074FEB" w:rsidRPr="00734D96" w:rsidRDefault="00074FEB" w:rsidP="00FE041C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74FEB" w:rsidRDefault="00074FEB" w:rsidP="00FE041C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074FEB" w:rsidRPr="00CC7A3C" w:rsidTr="00FE041C">
        <w:tc>
          <w:tcPr>
            <w:tcW w:w="595" w:type="dxa"/>
          </w:tcPr>
          <w:p w:rsidR="00074FEB" w:rsidRPr="00A86FEF" w:rsidRDefault="00074FEB" w:rsidP="00FE041C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074FEB" w:rsidRPr="00A86FEF" w:rsidRDefault="00FE041C" w:rsidP="00FE041C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range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FEB" w:rsidRPr="00A86FEF" w:rsidRDefault="00074FEB" w:rsidP="00FE041C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074FEB" w:rsidRPr="005079A8" w:rsidRDefault="00A134B3" w:rsidP="00FE041C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851667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128516672"/>
          </w:p>
        </w:tc>
        <w:tc>
          <w:tcPr>
            <w:tcW w:w="3402" w:type="dxa"/>
          </w:tcPr>
          <w:p w:rsidR="00074FEB" w:rsidRPr="00A86FEF" w:rsidRDefault="006820BF" w:rsidP="00FE041C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erfassen</w:t>
            </w:r>
          </w:p>
        </w:tc>
      </w:tr>
      <w:tr w:rsidR="00F366F4" w:rsidRPr="00687392" w:rsidTr="00FE041C">
        <w:tc>
          <w:tcPr>
            <w:tcW w:w="595" w:type="dxa"/>
          </w:tcPr>
          <w:p w:rsidR="00F366F4" w:rsidRPr="00A86FEF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rotary button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A134B3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035272893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1035272893"/>
          </w:p>
        </w:tc>
        <w:tc>
          <w:tcPr>
            <w:tcW w:w="3402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Messumformer</w:t>
            </w:r>
          </w:p>
        </w:tc>
      </w:tr>
      <w:tr w:rsidR="00F366F4" w:rsidRPr="00CC7A3C" w:rsidTr="00FE041C">
        <w:tc>
          <w:tcPr>
            <w:tcW w:w="595" w:type="dxa"/>
          </w:tcPr>
          <w:p w:rsidR="00F366F4" w:rsidRPr="00A86FEF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transducer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A134B3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43457618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434576189"/>
          </w:p>
        </w:tc>
        <w:tc>
          <w:tcPr>
            <w:tcW w:w="3402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Drehknopf</w:t>
            </w:r>
          </w:p>
        </w:tc>
      </w:tr>
      <w:tr w:rsidR="00F366F4" w:rsidRPr="00CC7A3C" w:rsidTr="00FE041C">
        <w:tc>
          <w:tcPr>
            <w:tcW w:w="595" w:type="dxa"/>
          </w:tcPr>
          <w:p w:rsidR="00F366F4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(to) convert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A134B3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3574596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35745969"/>
          </w:p>
        </w:tc>
        <w:tc>
          <w:tcPr>
            <w:tcW w:w="3402" w:type="dxa"/>
          </w:tcPr>
          <w:p w:rsidR="00F366F4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Bereich</w:t>
            </w:r>
          </w:p>
        </w:tc>
      </w:tr>
      <w:tr w:rsidR="00F366F4" w:rsidRPr="00CC7A3C" w:rsidTr="00FE041C">
        <w:tc>
          <w:tcPr>
            <w:tcW w:w="595" w:type="dxa"/>
          </w:tcPr>
          <w:p w:rsidR="00F366F4" w:rsidRDefault="00F366F4" w:rsidP="00F366F4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F366F4" w:rsidRDefault="00F366F4" w:rsidP="00F366F4">
            <w:pP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(to) collect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366F4" w:rsidRPr="00A86FEF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F366F4" w:rsidRPr="005079A8" w:rsidRDefault="00A134B3" w:rsidP="00F366F4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93851043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1938510435"/>
          </w:p>
        </w:tc>
        <w:tc>
          <w:tcPr>
            <w:tcW w:w="3402" w:type="dxa"/>
          </w:tcPr>
          <w:p w:rsidR="00F366F4" w:rsidRDefault="00F366F4" w:rsidP="00F366F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umwandeln</w:t>
            </w:r>
          </w:p>
        </w:tc>
      </w:tr>
    </w:tbl>
    <w:p w:rsidR="00074FEB" w:rsidRDefault="00074FEB" w:rsidP="00074FEB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074FEB" w:rsidRPr="002D5DFA" w:rsidRDefault="00074FEB" w:rsidP="00074FEB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888640" behindDoc="1" locked="0" layoutInCell="1" allowOverlap="1" wp14:anchorId="56D62B51" wp14:editId="714898AA">
            <wp:simplePos x="0" y="0"/>
            <wp:positionH relativeFrom="column">
              <wp:posOffset>5480050</wp:posOffset>
            </wp:positionH>
            <wp:positionV relativeFrom="paragraph">
              <wp:posOffset>49530</wp:posOffset>
            </wp:positionV>
            <wp:extent cx="442595" cy="395605"/>
            <wp:effectExtent l="0" t="0" r="0" b="4445"/>
            <wp:wrapTight wrapText="bothSides">
              <wp:wrapPolygon edited="0">
                <wp:start x="0" y="0"/>
                <wp:lineTo x="0" y="20803"/>
                <wp:lineTo x="20453" y="20803"/>
                <wp:lineTo x="20453" y="0"/>
                <wp:lineTo x="0" y="0"/>
              </wp:wrapPolygon>
            </wp:wrapTight>
            <wp:docPr id="13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>Work in pairs an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d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r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anslate the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sequence about analog signals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into German.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C965E3" w:rsidRPr="00E95455" w:rsidRDefault="00C965E3" w:rsidP="00163100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sz w:val="22"/>
          <w:szCs w:val="22"/>
          <w:lang w:val="fr-CH" w:eastAsia="de-CH"/>
        </w:rPr>
      </w:pPr>
      <w:r>
        <w:rPr>
          <w:rFonts w:ascii="Verdana" w:hAnsi="Verdana"/>
          <w:sz w:val="22"/>
          <w:szCs w:val="22"/>
          <w:lang w:val="fr-CH"/>
        </w:rPr>
        <w:t>A</w:t>
      </w:r>
      <w:r w:rsidR="004F52D2">
        <w:rPr>
          <w:rFonts w:ascii="Verdana" w:hAnsi="Verdana"/>
          <w:sz w:val="22"/>
          <w:szCs w:val="22"/>
          <w:lang w:val="fr-CH"/>
        </w:rPr>
        <w:t>n</w:t>
      </w:r>
      <w:r>
        <w:rPr>
          <w:rFonts w:ascii="Verdana" w:hAnsi="Verdana"/>
          <w:sz w:val="22"/>
          <w:szCs w:val="22"/>
          <w:lang w:val="fr-CH"/>
        </w:rPr>
        <w:t xml:space="preserve"> analog sensor collects the number of revolutions of a motor and</w:t>
      </w:r>
      <w:r w:rsidRPr="00991F8C">
        <w:rPr>
          <w:rFonts w:ascii="Verdana" w:hAnsi="Verdana"/>
          <w:sz w:val="22"/>
          <w:szCs w:val="22"/>
          <w:lang w:val="fr-CH"/>
        </w:rPr>
        <w:t xml:space="preserve"> </w:t>
      </w:r>
      <w:r w:rsidR="00A76310">
        <w:rPr>
          <w:rFonts w:ascii="Verdana" w:hAnsi="Verdana"/>
          <w:sz w:val="22"/>
          <w:szCs w:val="22"/>
          <w:lang w:val="fr-CH"/>
        </w:rPr>
        <w:t xml:space="preserve">converts the speed range </w:t>
      </w:r>
      <w:r>
        <w:rPr>
          <w:rFonts w:ascii="Verdana" w:hAnsi="Verdana"/>
          <w:sz w:val="22"/>
          <w:szCs w:val="22"/>
          <w:lang w:val="fr-CH"/>
        </w:rPr>
        <w:t>from 3</w:t>
      </w:r>
      <w:r w:rsidRPr="00991F8C">
        <w:rPr>
          <w:rFonts w:ascii="Verdana" w:hAnsi="Verdana"/>
          <w:sz w:val="22"/>
          <w:szCs w:val="22"/>
          <w:lang w:val="fr-CH"/>
        </w:rPr>
        <w:t>00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806410">
        <w:rPr>
          <w:rFonts w:ascii="Verdana" w:hAnsi="Verdana"/>
          <w:sz w:val="22"/>
          <w:szCs w:val="22"/>
          <w:lang w:val="fr-CH"/>
        </w:rPr>
        <w:t>to</w:t>
      </w:r>
      <w:r w:rsidRPr="00991F8C">
        <w:rPr>
          <w:rFonts w:ascii="Verdana" w:hAnsi="Verdana"/>
          <w:sz w:val="22"/>
          <w:szCs w:val="22"/>
          <w:lang w:val="fr-CH"/>
        </w:rPr>
        <w:t xml:space="preserve"> </w:t>
      </w:r>
      <w:r>
        <w:rPr>
          <w:rFonts w:ascii="Verdana" w:hAnsi="Verdana"/>
          <w:sz w:val="22"/>
          <w:szCs w:val="22"/>
          <w:lang w:val="fr-CH"/>
        </w:rPr>
        <w:t>3</w:t>
      </w:r>
      <w:r w:rsidR="00EF207C">
        <w:rPr>
          <w:rFonts w:ascii="Verdana" w:hAnsi="Verdana"/>
          <w:sz w:val="22"/>
          <w:szCs w:val="22"/>
          <w:lang w:val="fr-CH"/>
        </w:rPr>
        <w:t>’</w:t>
      </w:r>
      <w:r>
        <w:rPr>
          <w:rFonts w:ascii="Verdana" w:hAnsi="Verdana"/>
          <w:sz w:val="22"/>
          <w:szCs w:val="22"/>
          <w:lang w:val="fr-CH"/>
        </w:rPr>
        <w:t>0</w:t>
      </w:r>
      <w:r w:rsidRPr="00991F8C">
        <w:rPr>
          <w:rFonts w:ascii="Verdana" w:hAnsi="Verdana"/>
          <w:sz w:val="22"/>
          <w:szCs w:val="22"/>
          <w:lang w:val="fr-CH"/>
        </w:rPr>
        <w:t>00 R/min into a voltage range from 0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806410">
        <w:rPr>
          <w:rFonts w:ascii="Verdana" w:hAnsi="Verdana"/>
          <w:sz w:val="22"/>
          <w:szCs w:val="22"/>
          <w:lang w:val="fr-CH"/>
        </w:rPr>
        <w:t>to</w:t>
      </w:r>
      <w:r w:rsidRPr="00991F8C">
        <w:rPr>
          <w:rFonts w:ascii="Verdana" w:hAnsi="Verdana"/>
          <w:sz w:val="22"/>
          <w:szCs w:val="22"/>
          <w:lang w:val="fr-CH"/>
        </w:rPr>
        <w:t xml:space="preserve"> +10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Pr="00991F8C">
        <w:rPr>
          <w:rFonts w:ascii="Verdana" w:hAnsi="Verdana"/>
          <w:sz w:val="22"/>
          <w:szCs w:val="22"/>
          <w:lang w:val="fr-CH"/>
        </w:rPr>
        <w:t>V</w:t>
      </w:r>
      <w:r>
        <w:rPr>
          <w:rFonts w:ascii="Verdana" w:hAnsi="Verdana"/>
          <w:sz w:val="22"/>
          <w:szCs w:val="22"/>
          <w:lang w:val="fr-CH"/>
        </w:rPr>
        <w:t>DC</w:t>
      </w:r>
      <w:r w:rsidR="00A76310">
        <w:rPr>
          <w:rFonts w:ascii="Verdana" w:hAnsi="Verdana"/>
          <w:sz w:val="22"/>
          <w:szCs w:val="22"/>
          <w:lang w:val="fr-CH"/>
        </w:rPr>
        <w:t xml:space="preserve"> using a transducer</w:t>
      </w:r>
      <w:r w:rsidRPr="00991F8C">
        <w:rPr>
          <w:rFonts w:ascii="Verdana" w:hAnsi="Verdana"/>
          <w:sz w:val="22"/>
          <w:szCs w:val="22"/>
          <w:lang w:val="fr-CH"/>
        </w:rPr>
        <w:t>.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Pr="009B5AC0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Calculate the </w:t>
      </w:r>
      <w:r w:rsidRPr="00C12542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output voltage</w:t>
      </w: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 xml:space="preserve"> level</w:t>
      </w:r>
      <w:r w:rsidRPr="00C12542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 xml:space="preserve"> of the transducer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if the measured number of revolutions </w:t>
      </w:r>
      <w:r>
        <w:rPr>
          <w:rFonts w:ascii="Verdana" w:hAnsi="Verdana" w:cs="Arial"/>
          <w:sz w:val="22"/>
          <w:szCs w:val="22"/>
          <w:lang w:val="fr-CH" w:eastAsia="de-CH"/>
        </w:rPr>
        <w:t xml:space="preserve">is </w:t>
      </w:r>
      <w:r w:rsidR="00EF207C">
        <w:rPr>
          <w:rFonts w:ascii="Verdana" w:hAnsi="Verdana" w:cs="Arial"/>
          <w:sz w:val="22"/>
          <w:szCs w:val="22"/>
          <w:lang w:val="fr-CH" w:eastAsia="de-CH"/>
        </w:rPr>
        <w:t>1’675</w:t>
      </w:r>
      <w:r>
        <w:rPr>
          <w:rFonts w:ascii="Verdana" w:hAnsi="Verdana" w:cs="Arial"/>
          <w:sz w:val="22"/>
          <w:szCs w:val="22"/>
          <w:lang w:val="fr-CH" w:eastAsia="de-CH"/>
        </w:rPr>
        <w:t xml:space="preserve"> R/min</w:t>
      </w:r>
      <w:r w:rsidRPr="00E95455">
        <w:rPr>
          <w:rFonts w:ascii="Verdana" w:hAnsi="Verdana" w:cs="Arial"/>
          <w:sz w:val="22"/>
          <w:szCs w:val="22"/>
          <w:lang w:val="fr-CH" w:eastAsia="de-CH"/>
        </w:rPr>
        <w:t xml:space="preserve">. </w:t>
      </w:r>
    </w:p>
    <w:p w:rsidR="00C965E3" w:rsidRPr="00E95455" w:rsidRDefault="00A76310" w:rsidP="00806410">
      <w:pPr>
        <w:pStyle w:val="StandardWeb"/>
        <w:ind w:left="2410" w:hanging="1483"/>
        <w:rPr>
          <w:rFonts w:ascii="Verdana" w:hAnsi="Verdana"/>
          <w:sz w:val="22"/>
          <w:szCs w:val="22"/>
        </w:rPr>
      </w:pPr>
      <w:r>
        <w:rPr>
          <w:rStyle w:val="Hervorhebung"/>
          <w:lang w:val="fr-CH"/>
        </w:rPr>
        <w:t>N</w:t>
      </w:r>
      <w:r w:rsidR="00806410">
        <w:rPr>
          <w:rStyle w:val="Hervorhebung"/>
          <w:lang w:val="fr-CH"/>
        </w:rPr>
        <w:t>ote:</w:t>
      </w:r>
      <w:r w:rsidR="00806410">
        <w:rPr>
          <w:rStyle w:val="Hervorhebung"/>
          <w:lang w:val="fr-CH"/>
        </w:rPr>
        <w:tab/>
      </w:r>
      <w:r w:rsidR="00C965E3" w:rsidRPr="00E95455">
        <w:rPr>
          <w:rStyle w:val="Hervorhebung"/>
          <w:lang w:val="fr-CH"/>
        </w:rPr>
        <w:t xml:space="preserve">Write down the procedure for </w:t>
      </w:r>
      <w:r w:rsidR="00C965E3">
        <w:rPr>
          <w:rStyle w:val="Hervorhebung"/>
          <w:lang w:val="fr-CH"/>
        </w:rPr>
        <w:t xml:space="preserve">the </w:t>
      </w:r>
      <w:r w:rsidR="00C965E3" w:rsidRPr="00E95455">
        <w:rPr>
          <w:rStyle w:val="Hervorhebung"/>
          <w:lang w:val="fr-CH"/>
        </w:rPr>
        <w:t xml:space="preserve">solution exactly. </w:t>
      </w:r>
      <w:r w:rsidR="00C965E3" w:rsidRPr="00E95455">
        <w:rPr>
          <w:rStyle w:val="Hervorhebung"/>
        </w:rPr>
        <w:t xml:space="preserve">Give the result in </w:t>
      </w:r>
      <w:r w:rsidR="00C965E3">
        <w:rPr>
          <w:rStyle w:val="Hervorhebung"/>
        </w:rPr>
        <w:t>volts and round it to</w:t>
      </w:r>
      <w:r w:rsidR="00C965E3" w:rsidRPr="00E95455">
        <w:rPr>
          <w:rStyle w:val="Hervorhebung"/>
        </w:rPr>
        <w:t xml:space="preserve"> two decimal places.     </w:t>
      </w:r>
    </w:p>
    <w:permStart w:id="1346704994" w:edGrp="everyone"/>
    <w:p w:rsidR="00C965E3" w:rsidRPr="0073615E" w:rsidRDefault="00546E10" w:rsidP="00C965E3">
      <w:pPr>
        <w:pStyle w:val="Textkrper-Zeileneinzug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10V-0V </m:t>
              </m:r>
            </m:num>
            <m:den>
              <m:r>
                <w:rPr>
                  <w:rFonts w:ascii="Cambria Math" w:hAnsi="Cambria Math"/>
                </w:rPr>
                <m:t xml:space="preserve">3000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min</m:t>
                  </m:r>
                </m:den>
              </m:f>
              <m:r>
                <w:rPr>
                  <w:rFonts w:ascii="Cambria Math" w:hAnsi="Cambria Math"/>
                </w:rPr>
                <m:t>-300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/>
            </w:rPr>
            <m:t>∙(1675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-300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 xml:space="preserve">) </m:t>
          </m:r>
          <w:permEnd w:id="1346704994"/>
          <m:r>
            <w:rPr>
              <w:rFonts w:ascii="Cambria Math" w:hAnsi="Cambria Math"/>
            </w:rPr>
            <m:t xml:space="preserve">   </m:t>
          </m:r>
        </m:oMath>
      </m:oMathPara>
    </w:p>
    <w:permStart w:id="265695805" w:edGrp="everyone"/>
    <w:p w:rsidR="0073615E" w:rsidRDefault="00A134B3" w:rsidP="00C965E3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=5,1V </m:t>
          </m:r>
        </m:oMath>
      </m:oMathPara>
      <w:permEnd w:id="265695805"/>
    </w:p>
    <w:p w:rsidR="00806410" w:rsidRDefault="00806410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3C2C0E" w:rsidRPr="002F2C41" w:rsidRDefault="007E512D" w:rsidP="00F70F27">
      <w:pPr>
        <w:tabs>
          <w:tab w:val="left" w:pos="567"/>
        </w:tabs>
        <w:spacing w:after="120" w:line="288" w:lineRule="auto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891712" behindDoc="0" locked="0" layoutInCell="1" allowOverlap="1" wp14:anchorId="080E3354" wp14:editId="23D3E333">
            <wp:simplePos x="0" y="0"/>
            <wp:positionH relativeFrom="column">
              <wp:posOffset>5385435</wp:posOffset>
            </wp:positionH>
            <wp:positionV relativeFrom="paragraph">
              <wp:posOffset>-116840</wp:posOffset>
            </wp:positionV>
            <wp:extent cx="607060" cy="1116965"/>
            <wp:effectExtent l="0" t="0" r="2540" b="6985"/>
            <wp:wrapSquare wrapText="bothSides"/>
            <wp:docPr id="3" name="Grafik 3" descr="http://www.inaserv.com/spool/gfx/d1312971568-6es7322-1bl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aserv.com/spool/gfx/d1312971568-6es7322-1bl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8"/>
                    <a:stretch/>
                  </pic:blipFill>
                  <pic:spPr bwMode="auto">
                    <a:xfrm>
                      <a:off x="0" y="0"/>
                      <a:ext cx="60706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C0E">
        <w:rPr>
          <w:rFonts w:ascii="Verdana" w:hAnsi="Verdana"/>
          <w:b/>
          <w:sz w:val="22"/>
          <w:szCs w:val="22"/>
          <w:lang w:val="fr-CH"/>
        </w:rPr>
        <w:t>Processing of a</w:t>
      </w:r>
      <w:r w:rsidR="003C2C0E" w:rsidRPr="00DA233E">
        <w:rPr>
          <w:rFonts w:ascii="Verdana" w:hAnsi="Verdana"/>
          <w:b/>
          <w:sz w:val="22"/>
          <w:szCs w:val="22"/>
          <w:lang w:val="fr-CH"/>
        </w:rPr>
        <w:t xml:space="preserve">nalog </w:t>
      </w:r>
      <w:r w:rsidR="003C2C0E">
        <w:rPr>
          <w:rFonts w:ascii="Verdana" w:hAnsi="Verdana"/>
          <w:b/>
          <w:sz w:val="22"/>
          <w:szCs w:val="22"/>
          <w:lang w:val="fr-CH"/>
        </w:rPr>
        <w:t>signals with a PLC</w:t>
      </w:r>
    </w:p>
    <w:p w:rsidR="008863B4" w:rsidRDefault="007E512D" w:rsidP="003C2C0E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4ED2D8" wp14:editId="76FBAD3D">
                <wp:simplePos x="0" y="0"/>
                <wp:positionH relativeFrom="column">
                  <wp:posOffset>4966970</wp:posOffset>
                </wp:positionH>
                <wp:positionV relativeFrom="paragraph">
                  <wp:posOffset>624205</wp:posOffset>
                </wp:positionV>
                <wp:extent cx="1137920" cy="223520"/>
                <wp:effectExtent l="0" t="0" r="0" b="0"/>
                <wp:wrapNone/>
                <wp:docPr id="1295" name="Textfeld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23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12D" w:rsidRPr="007E512D" w:rsidRDefault="007E512D">
                            <w:pP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7E512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de-CH"/>
                              </w:rPr>
                              <w:t>Fig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de-CH"/>
                              </w:rPr>
                              <w:t>.</w:t>
                            </w:r>
                            <w:r w:rsidRPr="007E512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de-CH"/>
                              </w:rPr>
                              <w:t>: Analog input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D2D8" id="Textfeld 1295" o:spid="_x0000_s1046" type="#_x0000_t202" style="position:absolute;left:0;text-align:left;margin-left:391.1pt;margin-top:49.15pt;width:89.6pt;height:17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" fillcolor="white [3201]" stroked="f" strokeweight=".5pt">
                <v:fill opacity="0"/>
                <v:textbox>
                  <w:txbxContent>
                    <w:p w:rsidR="007E512D" w:rsidRPr="007E512D" w:rsidRDefault="007E512D">
                      <w:pPr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de-CH"/>
                        </w:rPr>
                      </w:pPr>
                      <w:r w:rsidRPr="007E512D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de-CH"/>
                        </w:rPr>
                        <w:t>Fig</w:t>
                      </w: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de-CH"/>
                        </w:rPr>
                        <w:t>.</w:t>
                      </w:r>
                      <w:r w:rsidRPr="007E512D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de-CH"/>
                        </w:rPr>
                        <w:t>: Analog input card</w:t>
                      </w:r>
                    </w:p>
                  </w:txbxContent>
                </v:textbox>
              </v:shape>
            </w:pict>
          </mc:Fallback>
        </mc:AlternateContent>
      </w:r>
      <w:r w:rsidR="00E63674">
        <w:rPr>
          <w:rFonts w:ascii="Verdana" w:hAnsi="Verdana"/>
          <w:sz w:val="22"/>
          <w:szCs w:val="22"/>
          <w:lang w:val="fr-CH"/>
        </w:rPr>
        <w:t xml:space="preserve">When analog signals are inputted to a PLC, the input channel needs to convert the signal to a digital signal using an </w:t>
      </w:r>
      <w:r w:rsidR="00E63674" w:rsidRPr="007E512D">
        <w:rPr>
          <w:rFonts w:ascii="Verdana" w:hAnsi="Verdana"/>
          <w:b/>
          <w:sz w:val="22"/>
          <w:szCs w:val="22"/>
          <w:lang w:val="fr-CH"/>
        </w:rPr>
        <w:t>analog-to-digital converter</w:t>
      </w:r>
      <w:r w:rsidR="00672D0B" w:rsidRPr="007E512D">
        <w:rPr>
          <w:rFonts w:ascii="Verdana" w:hAnsi="Verdana"/>
          <w:b/>
          <w:sz w:val="22"/>
          <w:szCs w:val="22"/>
          <w:lang w:val="fr-CH"/>
        </w:rPr>
        <w:t xml:space="preserve"> (ADC)</w:t>
      </w:r>
      <w:r w:rsidR="00E63674">
        <w:rPr>
          <w:rFonts w:ascii="Verdana" w:hAnsi="Verdana"/>
          <w:sz w:val="22"/>
          <w:szCs w:val="22"/>
          <w:lang w:val="fr-CH"/>
        </w:rPr>
        <w:t>. With a rack-mounted system this may be achieved by mounting a suitable analog input card in the rack</w:t>
      </w:r>
      <w:r w:rsidR="008863B4">
        <w:rPr>
          <w:rFonts w:ascii="Verdana" w:hAnsi="Verdana"/>
          <w:sz w:val="22"/>
          <w:szCs w:val="22"/>
          <w:lang w:val="fr-CH"/>
        </w:rPr>
        <w:t>.</w:t>
      </w:r>
      <w:r w:rsidR="00E63674">
        <w:rPr>
          <w:rFonts w:ascii="Verdana" w:hAnsi="Verdana"/>
          <w:sz w:val="22"/>
          <w:szCs w:val="22"/>
          <w:lang w:val="fr-CH"/>
        </w:rPr>
        <w:t xml:space="preserve"> </w:t>
      </w:r>
    </w:p>
    <w:p w:rsidR="00530D94" w:rsidRDefault="00F663EE" w:rsidP="003C2C0E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fr-CH"/>
        </w:rPr>
      </w:pPr>
      <w:r w:rsidRPr="00376EEE">
        <w:rPr>
          <w:rFonts w:ascii="Verdana" w:hAnsi="Verdana"/>
          <w:sz w:val="22"/>
          <w:szCs w:val="22"/>
          <w:lang w:val="fr-CH"/>
        </w:rPr>
        <w:t xml:space="preserve">The figure below illustrates the function of an analog-to-digital converter (ADC). </w:t>
      </w:r>
      <w:r w:rsidRPr="00996354">
        <w:rPr>
          <w:rFonts w:ascii="Verdana" w:hAnsi="Verdana"/>
          <w:sz w:val="22"/>
          <w:szCs w:val="22"/>
          <w:lang w:val="fr-CH"/>
        </w:rPr>
        <w:t xml:space="preserve">A single analog input signal </w:t>
      </w:r>
      <w:r w:rsidRPr="0070749D">
        <w:rPr>
          <w:rFonts w:ascii="Verdana" w:hAnsi="Verdana"/>
          <w:sz w:val="22"/>
          <w:szCs w:val="22"/>
          <w:highlight w:val="yellow"/>
          <w:lang w:val="fr-CH"/>
        </w:rPr>
        <w:t>gives</w:t>
      </w:r>
      <w:r w:rsidR="0082359B" w:rsidRPr="0070749D">
        <w:rPr>
          <w:rFonts w:ascii="Verdana" w:hAnsi="Verdana"/>
          <w:sz w:val="22"/>
          <w:szCs w:val="22"/>
          <w:highlight w:val="yellow"/>
          <w:lang w:val="fr-CH"/>
        </w:rPr>
        <w:t xml:space="preserve"> </w:t>
      </w:r>
      <w:r w:rsidR="00691FFD" w:rsidRPr="0070749D">
        <w:rPr>
          <w:rFonts w:ascii="Verdana" w:hAnsi="Verdana"/>
          <w:sz w:val="22"/>
          <w:szCs w:val="22"/>
          <w:highlight w:val="yellow"/>
          <w:lang w:val="fr-CH"/>
        </w:rPr>
        <w:t>rise to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on/off output signals along eight separate wires. The eight signals then </w:t>
      </w:r>
      <w:r w:rsidR="00691FFD" w:rsidRPr="00F95D61">
        <w:rPr>
          <w:rFonts w:ascii="Verdana" w:hAnsi="Verdana"/>
          <w:sz w:val="22"/>
          <w:szCs w:val="22"/>
          <w:highlight w:val="yellow"/>
          <w:lang w:val="fr-CH"/>
        </w:rPr>
        <w:t>constitute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the so-termed digital </w:t>
      </w:r>
      <w:r w:rsidR="00B30018">
        <w:rPr>
          <w:rFonts w:ascii="Verdana" w:hAnsi="Verdana"/>
          <w:i/>
          <w:sz w:val="22"/>
          <w:szCs w:val="22"/>
          <w:lang w:val="fr-CH"/>
        </w:rPr>
        <w:t>code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corresponding to the analog input signal level. With such an </w:t>
      </w:r>
      <w:r w:rsidR="00691FFD" w:rsidRPr="00452108">
        <w:rPr>
          <w:rFonts w:ascii="Verdana" w:hAnsi="Verdana"/>
          <w:b/>
          <w:sz w:val="22"/>
          <w:szCs w:val="22"/>
          <w:lang w:val="fr-CH"/>
        </w:rPr>
        <w:t>8-bit converter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there are 2</w:t>
      </w:r>
      <w:r w:rsidR="00691FFD" w:rsidRPr="00996354">
        <w:rPr>
          <w:rFonts w:ascii="Verdana" w:hAnsi="Verdana"/>
          <w:sz w:val="22"/>
          <w:szCs w:val="22"/>
          <w:vertAlign w:val="superscript"/>
          <w:lang w:val="fr-CH"/>
        </w:rPr>
        <w:t>8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= 256 different digital values possible; these are 0000 0000 to 1111 1111, that is 0 to 255. The digital output goes up in steps and the analog voltages </w:t>
      </w:r>
      <w:r w:rsidR="00452108">
        <w:rPr>
          <w:rFonts w:ascii="Verdana" w:hAnsi="Verdana"/>
          <w:sz w:val="22"/>
          <w:szCs w:val="22"/>
          <w:lang w:val="fr-CH"/>
        </w:rPr>
        <w:t xml:space="preserve">    </w:t>
      </w:r>
      <w:r w:rsidR="00691FFD" w:rsidRPr="00996354">
        <w:rPr>
          <w:rFonts w:ascii="Verdana" w:hAnsi="Verdana"/>
          <w:sz w:val="22"/>
          <w:szCs w:val="22"/>
          <w:lang w:val="fr-CH"/>
        </w:rPr>
        <w:t>required to produce each digital output are termed quantization levels.</w:t>
      </w:r>
    </w:p>
    <w:p w:rsidR="00691FFD" w:rsidRDefault="00D25C8C" w:rsidP="003C2C0E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4164F4" wp14:editId="59CA9FAF">
                <wp:simplePos x="0" y="0"/>
                <wp:positionH relativeFrom="column">
                  <wp:posOffset>4339590</wp:posOffset>
                </wp:positionH>
                <wp:positionV relativeFrom="paragraph">
                  <wp:posOffset>3138170</wp:posOffset>
                </wp:positionV>
                <wp:extent cx="1609090" cy="1798320"/>
                <wp:effectExtent l="0" t="0" r="0" b="0"/>
                <wp:wrapSquare wrapText="bothSides"/>
                <wp:docPr id="1172" name="Textfeld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4"/>
                              <w:gridCol w:w="1192"/>
                            </w:tblGrid>
                            <w:tr w:rsidR="00E07E38" w:rsidTr="0050239D"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analog input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D9D9D9" w:themeFill="background1" w:themeFillShade="D9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digital output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0,00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0000 0000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0,04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0000 0001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0,08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0000 0010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0,12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0000 0011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0,16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0000 0100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0,20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0000 0101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0,24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0000 0110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0,28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0000 0111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0,32 V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0000 1000</w:t>
                                  </w:r>
                                </w:p>
                              </w:tc>
                            </w:tr>
                            <w:tr w:rsidR="00E07E38" w:rsidTr="0050239D">
                              <w:tc>
                                <w:tcPr>
                                  <w:tcW w:w="1101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E07E38"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  <w:t>etc.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E07E38" w:rsidRPr="00E07E38" w:rsidRDefault="00E07E3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07E38" w:rsidRDefault="00E07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64F4" id="Textfeld 1172" o:spid="_x0000_s1047" type="#_x0000_t202" style="position:absolute;left:0;text-align:left;margin-left:341.7pt;margin-top:247.1pt;width:126.7pt;height:141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" fillcolor="white [3201]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34"/>
                        <w:gridCol w:w="1192"/>
                      </w:tblGrid>
                      <w:tr w:rsidR="00E07E38" w:rsidTr="0050239D">
                        <w:tc>
                          <w:tcPr>
                            <w:tcW w:w="1101" w:type="dxa"/>
                            <w:shd w:val="clear" w:color="auto" w:fill="D9D9D9" w:themeFill="background1" w:themeFillShade="D9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analog input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D9D9D9" w:themeFill="background1" w:themeFillShade="D9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digital output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0,00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0000 0000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0,04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0000 0001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0,08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0000 0010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0,12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0000 0011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0,16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0000 0100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0,20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0000 0101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0,24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0000 0110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0,28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0000 0111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0,32 V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0000 1000</w:t>
                            </w:r>
                          </w:p>
                        </w:tc>
                      </w:tr>
                      <w:tr w:rsidR="00E07E38" w:rsidTr="0050239D">
                        <w:tc>
                          <w:tcPr>
                            <w:tcW w:w="1101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E07E38"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  <w:t>etc.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E07E38" w:rsidRPr="00E07E38" w:rsidRDefault="00E07E3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</w:tbl>
                    <w:p w:rsidR="00E07E38" w:rsidRDefault="00E07E38"/>
                  </w:txbxContent>
                </v:textbox>
                <w10:wrap type="square"/>
              </v:shape>
            </w:pict>
          </mc:Fallback>
        </mc:AlternateContent>
      </w:r>
      <w:r w:rsidR="00530D94"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491F1B37" wp14:editId="4963F1D5">
                <wp:simplePos x="0" y="0"/>
                <wp:positionH relativeFrom="column">
                  <wp:posOffset>1908810</wp:posOffset>
                </wp:positionH>
                <wp:positionV relativeFrom="paragraph">
                  <wp:posOffset>90170</wp:posOffset>
                </wp:positionV>
                <wp:extent cx="4038600" cy="1706245"/>
                <wp:effectExtent l="0" t="0" r="0" b="0"/>
                <wp:wrapSquare wrapText="bothSides"/>
                <wp:docPr id="1294" name="Gruppieren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706245"/>
                          <a:chOff x="0" y="0"/>
                          <a:chExt cx="4038600" cy="1706880"/>
                        </a:xfrm>
                      </wpg:grpSpPr>
                      <wpg:grpSp>
                        <wpg:cNvPr id="1292" name="Gruppieren 1292"/>
                        <wpg:cNvGrpSpPr/>
                        <wpg:grpSpPr>
                          <a:xfrm>
                            <a:off x="0" y="0"/>
                            <a:ext cx="1991360" cy="1706880"/>
                            <a:chOff x="0" y="0"/>
                            <a:chExt cx="1991360" cy="1706880"/>
                          </a:xfrm>
                        </wpg:grpSpPr>
                        <wps:wsp>
                          <wps:cNvPr id="1259" name="Textfeld 1259"/>
                          <wps:cNvSpPr txBox="1"/>
                          <wps:spPr>
                            <a:xfrm>
                              <a:off x="746760" y="0"/>
                              <a:ext cx="1244600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C1E" w:rsidRPr="00954C1E" w:rsidRDefault="00954C1E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 w:rsidRPr="00954C1E">
                                  <w:rPr>
                                    <w:rFonts w:ascii="Arial" w:hAnsi="Arial" w:cs="Arial"/>
                                    <w:lang w:val="de-CH"/>
                                  </w:rPr>
                                  <w:t>Digital output</w:t>
                                </w:r>
                              </w:p>
                              <w:p w:rsidR="00954C1E" w:rsidRDefault="00954C1E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</w:t>
                                </w:r>
                                <w:r w:rsidRPr="00954C1E">
                                  <w:rPr>
                                    <w:rFonts w:ascii="Arial" w:hAnsi="Arial" w:cs="Arial"/>
                                    <w:lang w:val="de-CH"/>
                                  </w:rPr>
                                  <w:t>Bit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7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6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5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4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3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2</w:t>
                                </w:r>
                              </w:p>
                              <w:p w:rsid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1</w:t>
                                </w:r>
                              </w:p>
                              <w:p w:rsidR="00954C1E" w:rsidRPr="00954C1E" w:rsidRDefault="00954C1E" w:rsidP="00954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 xml:space="preserve">              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1" name="Gruppieren 1291"/>
                          <wpg:cNvGrpSpPr/>
                          <wpg:grpSpPr>
                            <a:xfrm>
                              <a:off x="0" y="325120"/>
                              <a:ext cx="1356360" cy="1305560"/>
                              <a:chOff x="0" y="0"/>
                              <a:chExt cx="1356360" cy="1305560"/>
                            </a:xfrm>
                          </wpg:grpSpPr>
                          <wps:wsp>
                            <wps:cNvPr id="121" name="Textfeld 121"/>
                            <wps:cNvSpPr txBox="1"/>
                            <wps:spPr>
                              <a:xfrm>
                                <a:off x="304800" y="0"/>
                                <a:ext cx="741680" cy="130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245" w:rsidRDefault="00B06245" w:rsidP="00B0624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</w:p>
                                <w:p w:rsidR="00B06245" w:rsidRDefault="00B06245" w:rsidP="00B0624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</w:p>
                                <w:p w:rsidR="00B06245" w:rsidRDefault="00996354" w:rsidP="00B0624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  <w:t>a</w:t>
                                  </w:r>
                                  <w:r w:rsidR="00B06245" w:rsidRPr="00B06245"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  <w:t>nalog-to-</w:t>
                                  </w:r>
                                </w:p>
                                <w:p w:rsidR="00B06245" w:rsidRPr="00B06245" w:rsidRDefault="00B06245" w:rsidP="00B0624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  <w:r w:rsidRPr="00B06245"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  <w:t>digital converter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Gerade Verbindung mit Pfeil 122"/>
                            <wps:cNvCnPr/>
                            <wps:spPr>
                              <a:xfrm>
                                <a:off x="0" y="65532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Gerade Verbindung mit Pfeil 123"/>
                            <wps:cNvCnPr/>
                            <wps:spPr>
                              <a:xfrm>
                                <a:off x="1046480" y="73660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Gerade Verbindung mit Pfeil 124"/>
                            <wps:cNvCnPr/>
                            <wps:spPr>
                              <a:xfrm>
                                <a:off x="1051560" y="89916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Gerade Verbindung mit Pfeil 125"/>
                            <wps:cNvCnPr/>
                            <wps:spPr>
                              <a:xfrm>
                                <a:off x="1051560" y="105664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Gerade Verbindung mit Pfeil 126"/>
                            <wps:cNvCnPr/>
                            <wps:spPr>
                              <a:xfrm>
                                <a:off x="1046480" y="57912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Gerade Verbindung mit Pfeil 127"/>
                            <wps:cNvCnPr/>
                            <wps:spPr>
                              <a:xfrm>
                                <a:off x="1051560" y="121412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3" name="Gerade Verbindung mit Pfeil 1253"/>
                            <wps:cNvCnPr/>
                            <wps:spPr>
                              <a:xfrm>
                                <a:off x="1051560" y="41656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7" name="Gerade Verbindung mit Pfeil 1257"/>
                            <wps:cNvCnPr/>
                            <wps:spPr>
                              <a:xfrm>
                                <a:off x="1046480" y="25908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8" name="Gerade Verbindung mit Pfeil 1258"/>
                            <wps:cNvCnPr/>
                            <wps:spPr>
                              <a:xfrm>
                                <a:off x="1046480" y="10160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93" name="Gruppieren 1293"/>
                        <wpg:cNvGrpSpPr/>
                        <wpg:grpSpPr>
                          <a:xfrm>
                            <a:off x="1915160" y="147320"/>
                            <a:ext cx="2123440" cy="1524000"/>
                            <a:chOff x="0" y="0"/>
                            <a:chExt cx="2123440" cy="1524000"/>
                          </a:xfrm>
                        </wpg:grpSpPr>
                        <wps:wsp>
                          <wps:cNvPr id="1274" name="Gerade Verbindung 1274"/>
                          <wps:cNvCnPr/>
                          <wps:spPr>
                            <a:xfrm flipH="1">
                              <a:off x="889000" y="497840"/>
                              <a:ext cx="711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90" name="Gruppieren 1290"/>
                          <wpg:cNvGrpSpPr/>
                          <wpg:grpSpPr>
                            <a:xfrm>
                              <a:off x="0" y="0"/>
                              <a:ext cx="2123440" cy="1524000"/>
                              <a:chOff x="0" y="0"/>
                              <a:chExt cx="2123440" cy="1524000"/>
                            </a:xfrm>
                          </wpg:grpSpPr>
                          <wpg:grpSp>
                            <wpg:cNvPr id="1289" name="Gruppieren 1289"/>
                            <wpg:cNvGrpSpPr/>
                            <wpg:grpSpPr>
                              <a:xfrm>
                                <a:off x="0" y="0"/>
                                <a:ext cx="2123440" cy="1524000"/>
                                <a:chOff x="0" y="0"/>
                                <a:chExt cx="2123440" cy="1524000"/>
                              </a:xfrm>
                            </wpg:grpSpPr>
                            <wpg:grpSp>
                              <wpg:cNvPr id="1284" name="Gruppieren 1284"/>
                              <wpg:cNvGrpSpPr/>
                              <wpg:grpSpPr>
                                <a:xfrm>
                                  <a:off x="0" y="0"/>
                                  <a:ext cx="980440" cy="619760"/>
                                  <a:chOff x="0" y="0"/>
                                  <a:chExt cx="980440" cy="619760"/>
                                </a:xfrm>
                              </wpg:grpSpPr>
                              <wps:wsp>
                                <wps:cNvPr id="1276" name="Textfeld 1276"/>
                                <wps:cNvSpPr txBox="1"/>
                                <wps:spPr>
                                  <a:xfrm>
                                    <a:off x="147320" y="370840"/>
                                    <a:ext cx="833120" cy="2489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0EC7" w:rsidRPr="00954C1E" w:rsidRDefault="00FD0EC7" w:rsidP="00FD0EC7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0000 0010</w:t>
                                      </w:r>
                                    </w:p>
                                    <w:p w:rsidR="00FD0EC7" w:rsidRPr="00954C1E" w:rsidRDefault="00FD0EC7" w:rsidP="00FD0EC7">
                                      <w:pPr>
                                        <w:spacing w:before="20" w:after="20"/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2" name="Textfeld 1272"/>
                                <wps:cNvSpPr txBox="1"/>
                                <wps:spPr>
                                  <a:xfrm>
                                    <a:off x="0" y="0"/>
                                    <a:ext cx="960120" cy="2489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0EC7" w:rsidRPr="00954C1E" w:rsidRDefault="00FD0EC7" w:rsidP="00FD0EC7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 w:rsidRPr="00954C1E"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Digital output</w:t>
                                      </w:r>
                                    </w:p>
                                    <w:p w:rsidR="00FD0EC7" w:rsidRPr="00954C1E" w:rsidRDefault="00FD0EC7" w:rsidP="00FD0EC7">
                                      <w:pPr>
                                        <w:spacing w:before="20" w:after="20"/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88" name="Gruppieren 1288"/>
                              <wpg:cNvGrpSpPr/>
                              <wpg:grpSpPr>
                                <a:xfrm>
                                  <a:off x="147320" y="106680"/>
                                  <a:ext cx="1976120" cy="1417320"/>
                                  <a:chOff x="0" y="0"/>
                                  <a:chExt cx="1976120" cy="1417320"/>
                                </a:xfrm>
                              </wpg:grpSpPr>
                              <wpg:grpSp>
                                <wpg:cNvPr id="1287" name="Gruppieren 1287"/>
                                <wpg:cNvGrpSpPr/>
                                <wpg:grpSpPr>
                                  <a:xfrm>
                                    <a:off x="0" y="0"/>
                                    <a:ext cx="1833880" cy="1031240"/>
                                    <a:chOff x="0" y="0"/>
                                    <a:chExt cx="1833880" cy="1031240"/>
                                  </a:xfrm>
                                </wpg:grpSpPr>
                                <wpg:grpSp>
                                  <wpg:cNvPr id="1286" name="Gruppieren 1286"/>
                                  <wpg:cNvGrpSpPr/>
                                  <wpg:grpSpPr>
                                    <a:xfrm>
                                      <a:off x="0" y="0"/>
                                      <a:ext cx="1833880" cy="1031240"/>
                                      <a:chOff x="0" y="0"/>
                                      <a:chExt cx="1833880" cy="1031240"/>
                                    </a:xfrm>
                                  </wpg:grpSpPr>
                                  <wps:wsp>
                                    <wps:cNvPr id="1260" name="Gerade Verbindung 1260"/>
                                    <wps:cNvCnPr/>
                                    <wps:spPr>
                                      <a:xfrm>
                                        <a:off x="741680" y="1031240"/>
                                        <a:ext cx="1092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285" name="Gruppieren 1285"/>
                                    <wpg:cNvGrpSpPr/>
                                    <wpg:grpSpPr>
                                      <a:xfrm>
                                        <a:off x="0" y="0"/>
                                        <a:ext cx="1564640" cy="1031240"/>
                                        <a:chOff x="0" y="0"/>
                                        <a:chExt cx="1564640" cy="1031240"/>
                                      </a:xfrm>
                                    </wpg:grpSpPr>
                                    <wps:wsp>
                                      <wps:cNvPr id="1261" name="Gerade Verbindung 1261"/>
                                      <wps:cNvCnPr/>
                                      <wps:spPr>
                                        <a:xfrm flipV="1">
                                          <a:off x="741680" y="0"/>
                                          <a:ext cx="0" cy="103124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271" name="Gruppieren 1271"/>
                                      <wpg:cNvGrpSpPr/>
                                      <wpg:grpSpPr>
                                        <a:xfrm>
                                          <a:off x="741680" y="71120"/>
                                          <a:ext cx="822960" cy="960120"/>
                                          <a:chOff x="0" y="0"/>
                                          <a:chExt cx="822960" cy="960120"/>
                                        </a:xfrm>
                                      </wpg:grpSpPr>
                                      <wps:wsp>
                                        <wps:cNvPr id="1265" name="Gerade Verbindung 1265"/>
                                        <wps:cNvCnPr/>
                                        <wps:spPr>
                                          <a:xfrm>
                                            <a:off x="0" y="960120"/>
                                            <a:ext cx="177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66" name="Gerade Verbindung 1266"/>
                                        <wps:cNvCnPr/>
                                        <wps:spPr>
                                          <a:xfrm flipV="1">
                                            <a:off x="177800" y="640080"/>
                                            <a:ext cx="0" cy="3200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67" name="Gerade Verbindung 1267"/>
                                        <wps:cNvCnPr/>
                                        <wps:spPr>
                                          <a:xfrm flipV="1">
                                            <a:off x="502920" y="320040"/>
                                            <a:ext cx="0" cy="3200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68" name="Gerade Verbindung 1268"/>
                                        <wps:cNvCnPr/>
                                        <wps:spPr>
                                          <a:xfrm>
                                            <a:off x="177800" y="640080"/>
                                            <a:ext cx="3251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69" name="Gerade Verbindung 1269"/>
                                        <wps:cNvCnPr/>
                                        <wps:spPr>
                                          <a:xfrm flipV="1">
                                            <a:off x="822960" y="0"/>
                                            <a:ext cx="0" cy="3200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70" name="Gerade Verbindung 1270"/>
                                        <wps:cNvCnPr/>
                                        <wps:spPr>
                                          <a:xfrm>
                                            <a:off x="497840" y="320040"/>
                                            <a:ext cx="3251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77" name="Textfeld 1277"/>
                                      <wps:cNvSpPr txBox="1"/>
                                      <wps:spPr>
                                        <a:xfrm>
                                          <a:off x="0" y="584200"/>
                                          <a:ext cx="833120" cy="248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>
                                            <a:alpha val="0"/>
                                          </a:schemeClr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D0EC7" w:rsidRPr="00954C1E" w:rsidRDefault="00FD0EC7" w:rsidP="00FD0EC7">
                                            <w:pPr>
                                              <w:rPr>
                                                <w:rFonts w:ascii="Arial" w:hAnsi="Arial" w:cs="Arial"/>
                                                <w:lang w:val="de-C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lang w:val="de-CH"/>
                                              </w:rPr>
                                              <w:t>0000 0001</w:t>
                                            </w:r>
                                          </w:p>
                                          <w:p w:rsidR="00FD0EC7" w:rsidRPr="00954C1E" w:rsidRDefault="00FD0EC7" w:rsidP="00FD0EC7">
                                            <w:pPr>
                                              <w:spacing w:before="20" w:after="20"/>
                                              <w:rPr>
                                                <w:rFonts w:ascii="Arial" w:hAnsi="Arial" w:cs="Arial"/>
                                                <w:lang w:val="de-C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73" name="Gerade Verbindung 1273"/>
                                  <wps:cNvCnPr/>
                                  <wps:spPr>
                                    <a:xfrm flipH="1">
                                      <a:off x="741680" y="711200"/>
                                      <a:ext cx="711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9" name="Gerade Verbindung 1279"/>
                                  <wps:cNvCnPr/>
                                  <wps:spPr>
                                    <a:xfrm flipV="1">
                                      <a:off x="1087120" y="949960"/>
                                      <a:ext cx="0" cy="812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81" name="Gerade Verbindung 1281"/>
                                  <wps:cNvCnPr/>
                                  <wps:spPr>
                                    <a:xfrm flipV="1">
                                      <a:off x="1412240" y="949960"/>
                                      <a:ext cx="0" cy="812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82" name="Textfeld 1282"/>
                                <wps:cNvSpPr txBox="1"/>
                                <wps:spPr>
                                  <a:xfrm>
                                    <a:off x="619760" y="1016000"/>
                                    <a:ext cx="1021080" cy="2489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66C1E" w:rsidRPr="00954C1E" w:rsidRDefault="00E66C1E" w:rsidP="00E66C1E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0       1        2</w:t>
                                      </w:r>
                                    </w:p>
                                    <w:p w:rsidR="00E66C1E" w:rsidRPr="00954C1E" w:rsidRDefault="00E66C1E" w:rsidP="00E66C1E">
                                      <w:pPr>
                                        <w:spacing w:before="20" w:after="20"/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3" name="Textfeld 1283"/>
                                <wps:cNvSpPr txBox="1"/>
                                <wps:spPr>
                                  <a:xfrm>
                                    <a:off x="1016000" y="1168400"/>
                                    <a:ext cx="960120" cy="2489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66C1E" w:rsidRPr="00954C1E" w:rsidRDefault="00E66C1E" w:rsidP="00E66C1E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analog in</w:t>
                                      </w:r>
                                      <w:r w:rsidRPr="00954C1E"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put</w:t>
                                      </w:r>
                                    </w:p>
                                    <w:p w:rsidR="00E66C1E" w:rsidRPr="00954C1E" w:rsidRDefault="00E66C1E" w:rsidP="00E66C1E">
                                      <w:pPr>
                                        <w:spacing w:before="20" w:after="20"/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78" name="Textfeld 1278"/>
                            <wps:cNvSpPr txBox="1"/>
                            <wps:spPr>
                              <a:xfrm>
                                <a:off x="147320" y="1016000"/>
                                <a:ext cx="833120" cy="248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0EC7" w:rsidRPr="00954C1E" w:rsidRDefault="00FD0EC7" w:rsidP="00FD0EC7">
                                  <w:pPr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  <w:t>0000 0000</w:t>
                                  </w:r>
                                </w:p>
                                <w:p w:rsidR="00FD0EC7" w:rsidRPr="00954C1E" w:rsidRDefault="00FD0EC7" w:rsidP="00FD0EC7">
                                  <w:pPr>
                                    <w:spacing w:before="20" w:after="20"/>
                                    <w:rPr>
                                      <w:rFonts w:ascii="Arial" w:hAnsi="Arial" w:cs="Arial"/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F1B37" id="Gruppieren 1294" o:spid="_x0000_s1048" style="position:absolute;left:0;text-align:left;margin-left:150.3pt;margin-top:7.1pt;width:318pt;height:134.35pt;z-index:251948032;mso-width-relative:margin;mso-height-relative:margin" coordsize="40386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">
                <v:group id="Gruppieren 1292" o:spid="_x0000_s1049" style="position:absolute;width:19913;height:17068" coordsize="19913,17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qp6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8w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qp6cQAAADdAAAA&#10;DwAAAAAAAAAAAAAAAACqAgAAZHJzL2Rvd25yZXYueG1sUEsFBgAAAAAEAAQA+gAAAJsDAAAAAA==&#10;">
                  <v:shape id="Textfeld 1259" o:spid="_x0000_s1050" type="#_x0000_t202" style="position:absolute;left:7467;width:12446;height:17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yDsYA&#10;AADdAAAADwAAAGRycy9kb3ducmV2LnhtbERPS2sCMRC+F/wPYYTealbBoqtRSh8gtCo+DnobNtPd&#10;2M1km6S69tc3hUJv8/E9ZzpvbS3O5INxrKDfy0AQF04bLhXsdy93IxAhImusHZOCKwWYzzo3U8y1&#10;u/CGzttYihTCIUcFVYxNLmUoKrIYeq4hTty78xZjgr6U2uMlhdtaDrLsXlo0nBoqbOixouJj+2UV&#10;vH0e1sPT02Ffj1bfi6UpvDk+vyp1220fJiAitfFf/Ode6DR/MBzD7zfpBD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XyDsYAAADdAAAADwAAAAAAAAAAAAAAAACYAgAAZHJz&#10;L2Rvd25yZXYueG1sUEsFBgAAAAAEAAQA9QAAAIsDAAAAAA==&#10;" fillcolor="white [3201]" stroked="f" strokeweight=".5pt">
                    <v:fill opacity="0"/>
                    <v:textbox>
                      <w:txbxContent>
                        <w:p w:rsidR="00954C1E" w:rsidRPr="00954C1E" w:rsidRDefault="00954C1E">
                          <w:pPr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 w:rsidRPr="00954C1E">
                            <w:rPr>
                              <w:rFonts w:ascii="Arial" w:hAnsi="Arial" w:cs="Arial"/>
                              <w:lang w:val="de-CH"/>
                            </w:rPr>
                            <w:t>Digital output</w:t>
                          </w:r>
                        </w:p>
                        <w:p w:rsidR="00954C1E" w:rsidRDefault="00954C1E">
                          <w:pPr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</w:t>
                          </w:r>
                          <w:r w:rsidRPr="00954C1E">
                            <w:rPr>
                              <w:rFonts w:ascii="Arial" w:hAnsi="Arial" w:cs="Arial"/>
                              <w:lang w:val="de-CH"/>
                            </w:rPr>
                            <w:t>Bit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7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6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5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4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3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2</w:t>
                          </w:r>
                        </w:p>
                        <w:p w:rsid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1</w:t>
                          </w:r>
                        </w:p>
                        <w:p w:rsidR="00954C1E" w:rsidRPr="00954C1E" w:rsidRDefault="00954C1E" w:rsidP="00954C1E">
                          <w:pPr>
                            <w:spacing w:before="20" w:after="20"/>
                            <w:rPr>
                              <w:rFonts w:ascii="Arial" w:hAnsi="Arial" w:cs="Arial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lang w:val="de-CH"/>
                            </w:rPr>
                            <w:t xml:space="preserve">                 0</w:t>
                          </w:r>
                        </w:p>
                      </w:txbxContent>
                    </v:textbox>
                  </v:shape>
                  <v:group id="Gruppieren 1291" o:spid="_x0000_s1051" style="position:absolute;top:3251;width:13563;height:13055" coordsize="13563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g3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X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UYN57FAAAA3QAA&#10;AA8AAAAAAAAAAAAAAAAAqgIAAGRycy9kb3ducmV2LnhtbFBLBQYAAAAABAAEAPoAAACcAwAAAAA=&#10;">
                    <v:shape id="Textfeld 121" o:spid="_x0000_s1052" type="#_x0000_t202" style="position:absolute;left:3048;width:7416;height:1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    <v:textbox>
                        <w:txbxContent>
                          <w:p w:rsidR="00B06245" w:rsidRDefault="00B06245" w:rsidP="00B06245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  <w:p w:rsidR="00B06245" w:rsidRDefault="00B06245" w:rsidP="00B06245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  <w:p w:rsidR="00B06245" w:rsidRDefault="00996354" w:rsidP="00B06245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a</w:t>
                            </w:r>
                            <w:r w:rsidR="00B06245" w:rsidRPr="00B06245">
                              <w:rPr>
                                <w:rFonts w:ascii="Arial" w:hAnsi="Arial" w:cs="Arial"/>
                                <w:lang w:val="de-CH"/>
                              </w:rPr>
                              <w:t>nalog-to-</w:t>
                            </w:r>
                          </w:p>
                          <w:p w:rsidR="00B06245" w:rsidRPr="00B06245" w:rsidRDefault="00B06245" w:rsidP="00B06245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06245">
                              <w:rPr>
                                <w:rFonts w:ascii="Arial" w:hAnsi="Arial" w:cs="Arial"/>
                                <w:lang w:val="de-CH"/>
                              </w:rPr>
                              <w:t>digital converter</w:t>
                            </w:r>
                          </w:p>
                        </w:txbxContent>
                      </v:textbox>
                    </v:shape>
                    <v:shape id="Gerade Verbindung mit Pfeil 122" o:spid="_x0000_s1053" type="#_x0000_t32" style="position:absolute;top:6553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t7ZMMAAADcAAAADwAAAGRycy9kb3ducmV2LnhtbERPTUvEMBC9C/6HMII3m9qDLHWzZa0I&#10;4sntroi3oZltqs2km2Tb+u+NIHibx/ucdbXYQUzkQ+9YwW2WgyBune65U3DYP92sQISIrHFwTAq+&#10;KUC1ubxYY6ndzDuamtiJFMKhRAUmxrGUMrSGLIbMjcSJOzpvMSboO6k9zincDrLI8ztpsefUYHCk&#10;2lD71ZytgmF6mU9v58+TeXyd9k39/mEe/KjU9dWyvQcRaYn/4j/3s07ziwJ+n0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Le2TDAAAA3AAAAA8AAAAAAAAAAAAA&#10;AAAAoQIAAGRycy9kb3ducmV2LnhtbFBLBQYAAAAABAAEAPkAAACRAwAAAAA=&#10;" strokecolor="black [3213]">
                      <v:stroke endarrow="block"/>
                    </v:shape>
                    <v:shape id="Gerade Verbindung mit Pfeil 123" o:spid="_x0000_s1054" type="#_x0000_t32" style="position:absolute;left:10464;top:7366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fe/8QAAADcAAAADwAAAGRycy9kb3ducmV2LnhtbERPS2sCMRC+F/wPYQRvNauFUrZG8YFQ&#10;PLVrRXobNtPN1s1kTeLu9t83hUJv8/E9Z7EabCM68qF2rGA2zUAQl07XXCl4P+7vn0CEiKyxcUwK&#10;vinAajm6W2CuXc9v1BWxEimEQ44KTIxtLmUoDVkMU9cSJ+7TeYsxQV9J7bFP4baR8yx7lBZrTg0G&#10;W9oaKi/FzSpoukN/Pd2+rmb32h2L7fnDbHyr1GQ8rJ9BRBriv/jP/aLT/PkD/D6TLp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97/xAAAANwAAAAPAAAAAAAAAAAA&#10;AAAAAKECAABkcnMvZG93bnJldi54bWxQSwUGAAAAAAQABAD5AAAAkgMAAAAA&#10;" strokecolor="black [3213]">
                      <v:stroke endarrow="block"/>
                    </v:shape>
                    <v:shape id="Gerade Verbindung mit Pfeil 124" o:spid="_x0000_s1055" type="#_x0000_t32" style="position:absolute;left:10515;top:8991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5Gi8QAAADcAAAADwAAAGRycy9kb3ducmV2LnhtbERPS2sCMRC+F/wPYQRvNauUUrZG8YFQ&#10;PLVrRXobNtPN1s1kTeLu9t83hUJv8/E9Z7EabCM68qF2rGA2zUAQl07XXCl4P+7vn0CEiKyxcUwK&#10;vinAajm6W2CuXc9v1BWxEimEQ44KTIxtLmUoDVkMU9cSJ+7TeYsxQV9J7bFP4baR8yx7lBZrTg0G&#10;W9oaKi/FzSpoukN/Pd2+rmb32h2L7fnDbHyr1GQ8rJ9BRBriv/jP/aLT/PkD/D6TLp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kaLxAAAANwAAAAPAAAAAAAAAAAA&#10;AAAAAKECAABkcnMvZG93bnJldi54bWxQSwUGAAAAAAQABAD5AAAAkgMAAAAA&#10;" strokecolor="black [3213]">
                      <v:stroke endarrow="block"/>
                    </v:shape>
                    <v:shape id="Gerade Verbindung mit Pfeil 125" o:spid="_x0000_s1056" type="#_x0000_t32" style="position:absolute;left:10515;top:10566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LjEMQAAADcAAAADwAAAGRycy9kb3ducmV2LnhtbERPS2sCMRC+F/wPYQRvNavQUrZG8YFQ&#10;PLVrRXobNtPN1s1kTeLu9t83hUJv8/E9Z7EabCM68qF2rGA2zUAQl07XXCl4P+7vn0CEiKyxcUwK&#10;vinAajm6W2CuXc9v1BWxEimEQ44KTIxtLmUoDVkMU9cSJ+7TeYsxQV9J7bFP4baR8yx7lBZrTg0G&#10;W9oaKi/FzSpoukN/Pd2+rmb32h2L7fnDbHyr1GQ8rJ9BRBriv/jP/aLT/PkD/D6TLp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uMQxAAAANwAAAAPAAAAAAAAAAAA&#10;AAAAAKECAABkcnMvZG93bnJldi54bWxQSwUGAAAAAAQABAD5AAAAkgMAAAAA&#10;" strokecolor="black [3213]">
                      <v:stroke endarrow="block"/>
                    </v:shape>
                    <v:shape id="Gerade Verbindung mit Pfeil 126" o:spid="_x0000_s1057" type="#_x0000_t32" style="position:absolute;left:10464;top:5791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B9Z8MAAADcAAAADwAAAGRycy9kb3ducmV2LnhtbERPTWsCMRC9F/wPYQRvNasHKatRqlIo&#10;nuzaIr0Nm+lm62ayJnF3/fdNodDbPN7nrDaDbURHPtSOFcymGQji0umaKwXvp5fHJxAhImtsHJOC&#10;OwXYrEcPK8y16/mNuiJWIoVwyFGBibHNpQylIYth6lrixH05bzEm6CupPfYp3DZynmULabHm1GCw&#10;pZ2h8lLcrIKmO/TXj9v31eyP3anYnT/N1rdKTcbD8xJEpCH+i//crzrNny/g95l0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wfWfDAAAA3AAAAA8AAAAAAAAAAAAA&#10;AAAAoQIAAGRycy9kb3ducmV2LnhtbFBLBQYAAAAABAAEAPkAAACRAwAAAAA=&#10;" strokecolor="black [3213]">
                      <v:stroke endarrow="block"/>
                    </v:shape>
                    <v:shape id="Gerade Verbindung mit Pfeil 127" o:spid="_x0000_s1058" type="#_x0000_t32" style="position:absolute;left:10515;top:12141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zY/MQAAADcAAAADwAAAGRycy9kb3ducmV2LnhtbERPS0sDMRC+C/0PYQq92Wx7UFmblj4o&#10;SE+6tRRvw2bcrN1Mtkm6u/57Iwje5uN7zmI12EZ05EPtWMFsmoEgLp2uuVLwftzfP4EIEVlj45gU&#10;fFOA1XJ0t8Bcu57fqCtiJVIIhxwVmBjbXMpQGrIYpq4lTtyn8xZjgr6S2mOfwm0j51n2IC3WnBoM&#10;trQ1VF6Km1XQdIf+erp9Xc3utTsW2/OH2fhWqcl4WD+DiDTEf/Gf+0Wn+fNH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fNj8xAAAANwAAAAPAAAAAAAAAAAA&#10;AAAAAKECAABkcnMvZG93bnJldi54bWxQSwUGAAAAAAQABAD5AAAAkgMAAAAA&#10;" strokecolor="black [3213]">
                      <v:stroke endarrow="block"/>
                    </v:shape>
                    <v:shape id="Gerade Verbindung mit Pfeil 1253" o:spid="_x0000_s1059" type="#_x0000_t32" style="position:absolute;left:10515;top:4165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D9sUAAADdAAAADwAAAGRycy9kb3ducmV2LnhtbERP32vCMBB+H/g/hBN8m+kcG6MaZXMM&#10;ZE9bVcS3ozmbbs2lJrHt/vtlIOztPr6ft1gNthEd+VA7VnA3zUAQl07XXCnYbd9un0CEiKyxcUwK&#10;fijAajm6WWCuXc+f1BWxEimEQ44KTIxtLmUoDVkMU9cSJ+7kvMWYoK+k9tincNvIWZY9Sos1pwaD&#10;La0Nld/FxSpouvf+vL98nc3rR7ct1oejefGtUpPx8DwHEWmI/+Kre6PT/NnDPfx9k0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sD9sUAAADdAAAADwAAAAAAAAAA&#10;AAAAAAChAgAAZHJzL2Rvd25yZXYueG1sUEsFBgAAAAAEAAQA+QAAAJMDAAAAAA==&#10;" strokecolor="black [3213]">
                      <v:stroke endarrow="block"/>
                    </v:shape>
                    <v:shape id="Gerade Verbindung mit Pfeil 1257" o:spid="_x0000_s1060" type="#_x0000_t32" style="position:absolute;left:10464;top:2590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AF9cUAAADdAAAADwAAAGRycy9kb3ducmV2LnhtbERPS2sCMRC+F/wPYQRvNVuhD1ajtJaC&#10;9NSuingbNuNm281kTeLu9t83BaG3+fies1gNthEd+VA7VnA3zUAQl07XXCnYbd9un0CEiKyxcUwK&#10;fijAajm6WWCuXc+f1BWxEimEQ44KTIxtLmUoDVkMU9cSJ+7kvMWYoK+k9tincNvIWZY9SIs1pwaD&#10;La0Nld/FxSpouvf+vL98nc3rR7ct1oejefGtUpPx8DwHEWmI/+Kre6PT/Nn9I/x9k0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AF9cUAAADdAAAADwAAAAAAAAAA&#10;AAAAAAChAgAAZHJzL2Rvd25yZXYueG1sUEsFBgAAAAAEAAQA+QAAAJMDAAAAAA==&#10;" strokecolor="black [3213]">
                      <v:stroke endarrow="block"/>
                    </v:shape>
                    <v:shape id="Gerade Verbindung mit Pfeil 1258" o:spid="_x0000_s1061" type="#_x0000_t32" style="position:absolute;left:10464;top:1016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+Rh8YAAADdAAAADwAAAGRycy9kb3ducmV2LnhtbESPQUvDQBCF74L/YZmCN7tpQZHYbdGK&#10;IJ40bRFvQ3bMRrOz6e42if/eOQi9zfDevPfNajP5Tg0UUxvYwGJegCKug225MbDfPV/fgUoZ2WIX&#10;mAz8UoLN+vJihaUNI7/TUOVGSQinEg24nPtS61Q78pjmoScW7StEj1nW2GgbcZRw3+llUdxqjy1L&#10;g8Oeto7qn+rkDXTD63g8nL6P7ult2FXbj0/3GHtjrmbTwz2oTFM+m/+vX6zgL28EV76REf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vkYfGAAAA3QAAAA8AAAAAAAAA&#10;AAAAAAAAoQIAAGRycy9kb3ducmV2LnhtbFBLBQYAAAAABAAEAPkAAACUAwAAAAA=&#10;" strokecolor="black [3213]">
                      <v:stroke endarrow="block"/>
                    </v:shape>
                  </v:group>
                </v:group>
                <v:group id="Gruppieren 1293" o:spid="_x0000_s1062" style="position:absolute;left:19151;top:1473;width:21235;height:15240" coordsize="21234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c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GDHLFAAAA3QAA&#10;AA8AAAAAAAAAAAAAAAAAqgIAAGRycy9kb3ducmV2LnhtbFBLBQYAAAAABAAEAPoAAACcAwAAAAA=&#10;">
                  <v:line id="Gerade Verbindung 1274" o:spid="_x0000_s1063" style="position:absolute;flip:x;visibility:visible;mso-wrap-style:square" from="8890,4978" to="9601,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KpMMAAADdAAAADwAAAGRycy9kb3ducmV2LnhtbERPzWoCMRC+C75DGKE3zSrW1q1RWkEQ&#10;L1LrAwybcbN0M1mTVNd9+kYQvM3H9zuLVWtrcSEfKscKxqMMBHHhdMWlguPPZvgOIkRkjbVjUnCj&#10;AKtlv7fAXLsrf9PlEEuRQjjkqMDE2ORShsKQxTByDXHiTs5bjAn6UmqP1xRuaznJspm0WHFqMNjQ&#10;2lDxe/izCuouHrv519p02Xl60/v9zPnXnVIvg/bzA0SkNj7FD/dWp/mTtyncv0kn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5SqTDAAAA3QAAAA8AAAAAAAAAAAAA&#10;AAAAoQIAAGRycy9kb3ducmV2LnhtbFBLBQYAAAAABAAEAPkAAACRAwAAAAA=&#10;" strokecolor="black [3213]"/>
                  <v:group id="Gruppieren 1290" o:spid="_x0000_s1064" style="position:absolute;width:21234;height:15240" coordsize="21234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SSBc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lSSBccAAADd&#10;AAAADwAAAAAAAAAAAAAAAACqAgAAZHJzL2Rvd25yZXYueG1sUEsFBgAAAAAEAAQA+gAAAJ4DAAAA&#10;AA==&#10;">
                    <v:group id="Gruppieren 1289" o:spid="_x0000_s1065" style="position:absolute;width:21234;height:15240" coordsize="21234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    <v:group id="Gruppieren 1284" o:spid="_x0000_s1066" style="position:absolute;width:9804;height:6197" coordsize="9804,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      <v:shape id="Textfeld 1276" o:spid="_x0000_s1067" type="#_x0000_t202" style="position:absolute;left:1473;top:3708;width:833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6HMYA&#10;AADdAAAADwAAAGRycy9kb3ducmV2LnhtbERPTWsCMRC9F/wPYQrearaCVrZGKbYFwVap9WBvw2a6&#10;G91MtknUrb/eCIXe5vE+ZzxtbS2O5INxrOC+l4EgLpw2XCrYfL7ejUCEiKyxdkwKfinAdNK5GWOu&#10;3Yk/6LiOpUghHHJUUMXY5FKGoiKLoeca4sR9O28xJuhLqT2eUritZT/LhtKi4dRQYUOzior9+mAV&#10;vP1sV4Pd83ZTj5bn+bspvPl6WSjVvW2fHkFEauO/+M8912l+/2EI12/SCX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86HMYAAADdAAAADwAAAAAAAAAAAAAAAACYAgAAZHJz&#10;L2Rvd25yZXYueG1sUEsFBgAAAAAEAAQA9QAAAIsDAAAAAA==&#10;" fillcolor="white [3201]" stroked="f" strokeweight=".5pt">
                          <v:fill opacity="0"/>
                          <v:textbox>
                            <w:txbxContent>
                              <w:p w:rsidR="00FD0EC7" w:rsidRPr="00954C1E" w:rsidRDefault="00FD0EC7" w:rsidP="00FD0EC7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>0000 0010</w:t>
                                </w:r>
                              </w:p>
                              <w:p w:rsidR="00FD0EC7" w:rsidRPr="00954C1E" w:rsidRDefault="00FD0EC7" w:rsidP="00FD0EC7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feld 1272" o:spid="_x0000_s1068" type="#_x0000_t202" style="position:absolute;width:960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8H8cA&#10;AADdAAAADwAAAGRycy9kb3ducmV2LnhtbERPS2sCMRC+F/ofwhR6q9ku2MpqlNIqCH2Ij4O9DZvp&#10;bnQzWZNUt/31TUHwNh/fc0aTzjbiSD4YxwruexkI4tJpw5WCzXp2NwARIrLGxjEp+KEAk/H11QgL&#10;7U68pOMqViKFcChQQR1jW0gZyposhp5riRP35bzFmKCvpPZ4SuG2kXmWPUiLhlNDjS0911TuV99W&#10;wdthu+jvXrabZvDxO383pTef01elbm+6pyGISF28iM/uuU7z88cc/r9JJ8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UPB/HAAAA3QAAAA8AAAAAAAAAAAAAAAAAmAIAAGRy&#10;cy9kb3ducmV2LnhtbFBLBQYAAAAABAAEAPUAAACMAwAAAAA=&#10;" fillcolor="white [3201]" stroked="f" strokeweight=".5pt">
                          <v:fill opacity="0"/>
                          <v:textbox>
                            <w:txbxContent>
                              <w:p w:rsidR="00FD0EC7" w:rsidRPr="00954C1E" w:rsidRDefault="00FD0EC7" w:rsidP="00FD0EC7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 w:rsidRPr="00954C1E">
                                  <w:rPr>
                                    <w:rFonts w:ascii="Arial" w:hAnsi="Arial" w:cs="Arial"/>
                                    <w:lang w:val="de-CH"/>
                                  </w:rPr>
                                  <w:t>Digital output</w:t>
                                </w:r>
                              </w:p>
                              <w:p w:rsidR="00FD0EC7" w:rsidRPr="00954C1E" w:rsidRDefault="00FD0EC7" w:rsidP="00FD0EC7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pieren 1288" o:spid="_x0000_s1069" style="position:absolute;left:1473;top:1066;width:19761;height:14174" coordsize="19761,14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      <v:group id="Gruppieren 1287" o:spid="_x0000_s1070" style="position:absolute;width:18338;height:10312" coordsize="18338,10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            <v:group id="Gruppieren 1286" o:spid="_x0000_s1071" style="position:absolute;width:18338;height:10312" coordsize="18338,10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          <v:line id="Gerade Verbindung 1260" o:spid="_x0000_s1072" style="position:absolute;visibility:visible;mso-wrap-style:square" from="7416,10312" to="18338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UVpMYAAADdAAAADwAAAGRycy9kb3ducmV2LnhtbESPQUvDQBCF74L/YRnBm900YFJityUU&#10;Cq2erIrXITsm0exs2N2m0V/vHARvM7w3732z3s5uUBOF2Hs2sFxkoIgbb3tuDby+7O9WoGJCtjh4&#10;JgPfFGG7ub5aY2X9hZ9pOqVWSQjHCg10KY2V1rHpyGFc+JFYtA8fHCZZQ6ttwIuEu0HnWVZohz1L&#10;Q4cj7Tpqvk5nZ2DVPH6GuqyPy/u3sfyZ8qdi/14ac3sz1w+gEs3p3/x3fbCCnxf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FFaTGAAAA3QAAAA8AAAAAAAAA&#10;AAAAAAAAoQIAAGRycy9kb3ducmV2LnhtbFBLBQYAAAAABAAEAPkAAACUAwAAAAA=&#10;" strokecolor="black [3213]"/>
                            <v:group id="Gruppieren 1285" o:spid="_x0000_s1073" style="position:absolute;width:15646;height:10312" coordsize="15646,10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            <v:line id="Gerade Verbindung 1261" o:spid="_x0000_s1074" style="position:absolute;flip:y;visibility:visible;mso-wrap-style:square" from="7416,0" to="7416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d/4cMAAADdAAAADwAAAGRycy9kb3ducmV2LnhtbERP3WrCMBS+H/gO4Qy8W1PFla1rlE0Q&#10;xm5k6gMcmrOmrDmpSdTap18EYXfn4/s91WqwnTiTD61jBbMsB0FcO91yo+Cw3zy9gAgRWWPnmBRc&#10;KcBqOXmosNTuwt903sVGpBAOJSowMfallKE2ZDFkridO3I/zFmOCvpHa4yWF207O87yQFltODQZ7&#10;Whuqf3cnq6Ab42F8/VibMT8urnq7LZx//lJq+ji8v4GINMR/8d39qdP8eTGD2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Xf+HDAAAA3QAAAA8AAAAAAAAAAAAA&#10;AAAAoQIAAGRycy9kb3ducmV2LnhtbFBLBQYAAAAABAAEAPkAAACRAwAAAAA=&#10;" strokecolor="black [3213]"/>
                              <v:group id="Gruppieren 1271" o:spid="_x0000_s1075" style="position:absolute;left:7416;top:711;width:8230;height:9601" coordsize="8229,9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                <v:line id="Gerade Verbindung 1265" o:spid="_x0000_s1076" style="position:absolute;visibility:visible;mso-wrap-style:square" from="0,9601" to="1778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hHMQAAADdAAAADwAAAGRycy9kb3ducmV2LnhtbERPTWvCQBC9F/oflhF6MxuFik3dBBEq&#10;nhRjxR6n2Wk2mJ0N2a2m/fVdQehtHu9zFsVgW3Gh3jeOFUySFARx5XTDtYL3w9t4DsIHZI2tY1Lw&#10;Qx6K/PFhgZl2V97TpQy1iCHsM1RgQugyKX1lyKJPXEccuS/XWwwR9rXUPV5juG3lNE1n0mLDscFg&#10;RytD1bn8tgqqUjbly/Y0364/1zuz+nWb4+5DqafRsHwFEWgI/+K7e6Pj/OnsGW7fxBN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KEcxAAAAN0AAAAPAAAAAAAAAAAA&#10;AAAAAKECAABkcnMvZG93bnJldi54bWxQSwUGAAAAAAQABAD5AAAAkgMAAAAA&#10;" strokecolor="#4579b8 [3044]" strokeweight="1pt"/>
                                <v:line id="Gerade Verbindung 1266" o:spid="_x0000_s1077" style="position:absolute;flip:y;visibility:visible;mso-wrap-style:square" from="1778,6400" to="1778,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jP6MEAAADdAAAADwAAAGRycy9kb3ducmV2LnhtbERPzYrCMBC+L/gOYRa8aboFq3ZNi1gW&#10;PXix+gBDM7Zlm0lpslrf3gjC3ubj+51NPppO3GhwrWUFX/MIBHFldcu1gsv5Z7YC4Tyyxs4yKXiQ&#10;gzybfGww1fbOJ7qVvhYhhF2KChrv+1RKVzVk0M1tTxy4qx0M+gCHWuoB7yHcdDKOokQabDk0NNjT&#10;rqHqt/wzCvbjsXCUFJeWH/v1Yhd7WyzXSk0/x+03CE+j/xe/3Qcd5sdJAq9vwgk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iM/owQAAAN0AAAAPAAAAAAAAAAAAAAAA&#10;AKECAABkcnMvZG93bnJldi54bWxQSwUGAAAAAAQABAD5AAAAjwMAAAAA&#10;" strokecolor="#4579b8 [3044]" strokeweight="1pt"/>
                                <v:line id="Gerade Verbindung 1267" o:spid="_x0000_s1078" style="position:absolute;flip:y;visibility:visible;mso-wrap-style:square" from="5029,3200" to="5029,6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Rqc8EAAADdAAAADwAAAGRycy9kb3ducmV2LnhtbERPzYrCMBC+L/gOYQRva7oFq3ZNi1hE&#10;D178eYChmW3LNpPSRK1vbwTB23x8v7PKB9OKG/WusazgZxqBIC6tbrhScDlvvxcgnEfW2FomBQ9y&#10;kGejrxWm2t75SLeTr0QIYZeigtr7LpXSlTUZdFPbEQfuz/YGfYB9JXWP9xBuWhlHUSINNhwaauxo&#10;U1P5f7oaBbvhUDhKikvDj91ytom9LeZLpSbjYf0LwtPgP+K3e6/D/DiZw+ubcILM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xGpzwQAAAN0AAAAPAAAAAAAAAAAAAAAA&#10;AKECAABkcnMvZG93bnJldi54bWxQSwUGAAAAAAQABAD5AAAAjwMAAAAA&#10;" strokecolor="#4579b8 [3044]" strokeweight="1pt"/>
                                <v:line id="Gerade Verbindung 1268" o:spid="_x0000_s1079" style="position:absolute;visibility:visible;mso-wrap-style:square" from="1778,6400" to="5029,6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OgsYAAADdAAAADwAAAGRycy9kb3ducmV2LnhtbESPQW/CMAyF75P4D5En7TbScUCsEBBC&#10;AnEC0TGNo2lMU9E4VZNBt1+PD5N2s/We3/s8W/S+UTfqYh3YwNswA0VcBltzZeD4sX6dgIoJ2WIT&#10;mAz8UITFfPA0w9yGOx/oVqRKSQjHHA24lNpc61g68hiHoSUW7RI6j0nWrtK2w7uE+0aPsmysPdYs&#10;DQ5bWjkqr8W3N1AWui7ed1+T3ea82bvVb9h+7k/GvDz3yymoRH36N/9db63gj8aCK9/ICHr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VDoLGAAAA3QAAAA8AAAAAAAAA&#10;AAAAAAAAoQIAAGRycy9kb3ducmV2LnhtbFBLBQYAAAAABAAEAPkAAACUAwAAAAA=&#10;" strokecolor="#4579b8 [3044]" strokeweight="1pt"/>
                                <v:line id="Gerade Verbindung 1269" o:spid="_x0000_s1080" style="position:absolute;flip:y;visibility:visible;mso-wrap-style:square" from="8229,0" to="8229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dbmsEAAADdAAAADwAAAGRycy9kb3ducmV2LnhtbERPzYrCMBC+C/sOYRb2pukWtm6raVks&#10;ogcv/jzA0My2xWZSmqj17Y0geJuP73eWxWg6caXBtZYVfM8iEMSV1S3XCk7H9fQXhPPIGjvLpOBO&#10;Dor8Y7LETNsb7+l68LUIIewyVNB432dSuqohg25me+LA/dvBoA9wqKUe8BbCTSfjKEqkwZZDQ4M9&#10;rRqqzoeLUbAZd6WjpDy1fN+kP6vY23KeKvX1Of4tQHga/Vv8cm91mB8nKTy/CSfI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F1uawQAAAN0AAAAPAAAAAAAAAAAAAAAA&#10;AKECAABkcnMvZG93bnJldi54bWxQSwUGAAAAAAQABAD5AAAAjwMAAAAA&#10;" strokecolor="#4579b8 [3044]" strokeweight="1pt"/>
                                <v:line id="Gerade Verbindung 1270" o:spid="_x0000_s1081" style="position:absolute;visibility:visible;mso-wrap-style:square" from="4978,3200" to="8229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UWccAAADdAAAADwAAAGRycy9kb3ducmV2LnhtbESPQW/CMAyF70j7D5En7QbpOGysENCE&#10;NMQJtDIER9OYplrjVE0G3X79fEDiZus9v/d5tuh9oy7UxTqwgedRBoq4DLbmysDX7mM4ARUTssUm&#10;MBn4pQiL+cNghrkNV/6kS5EqJSEcczTgUmpzrWPpyGMchZZYtHPoPCZZu0rbDq8S7hs9zrIX7bFm&#10;aXDY0tJR+V38eANloevibXOYbFan1dYt/8J6vz0a8/TYv09BJerT3Xy7XlvBH78Kv3wjI+j5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OpRZxwAAAN0AAAAPAAAAAAAA&#10;AAAAAAAAAKECAABkcnMvZG93bnJldi54bWxQSwUGAAAAAAQABAD5AAAAlQMAAAAA&#10;" strokecolor="#4579b8 [3044]" strokeweight="1pt"/>
                              </v:group>
                              <v:shape id="Textfeld 1277" o:spid="_x0000_s1082" type="#_x0000_t202" style="position:absolute;top:5842;width:833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fh8YA&#10;AADdAAAADwAAAGRycy9kb3ducmV2LnhtbERPS2sCMRC+C/6HMIXeNFuhVVajFNuC0FbxcdDbsJnu&#10;RjeTbZLqtr++EQq9zcf3nMmstbU4kw/GsYK7fgaCuHDacKlgt33pjUCEiKyxdkwKvinAbNrtTDDX&#10;7sJrOm9iKVIIhxwVVDE2uZShqMhi6LuGOHEfzluMCfpSao+XFG5rOciyB2nRcGqosKF5RcVp82UV&#10;vH3uV/fHp/2uHi1/Fu+m8Obw/KrU7U37OAYRqY3/4j/3Qqf5g+EQrt+kE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Ofh8YAAADdAAAADwAAAAAAAAAAAAAAAACYAgAAZHJz&#10;L2Rvd25yZXYueG1sUEsFBgAAAAAEAAQA9QAAAIsDAAAAAA==&#10;" fillcolor="white [3201]" stroked="f" strokeweight=".5pt">
                                <v:fill opacity="0"/>
                                <v:textbox>
                                  <w:txbxContent>
                                    <w:p w:rsidR="00FD0EC7" w:rsidRPr="00954C1E" w:rsidRDefault="00FD0EC7" w:rsidP="00FD0EC7">
                                      <w:pP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  <w:t>0000 0001</w:t>
                                      </w:r>
                                    </w:p>
                                    <w:p w:rsidR="00FD0EC7" w:rsidRPr="00954C1E" w:rsidRDefault="00FD0EC7" w:rsidP="00FD0EC7">
                                      <w:pPr>
                                        <w:spacing w:before="20" w:after="20"/>
                                        <w:rPr>
                                          <w:rFonts w:ascii="Arial" w:hAnsi="Arial" w:cs="Arial"/>
                                          <w:lang w:val="de-C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Gerade Verbindung 1273" o:spid="_x0000_s1083" style="position:absolute;flip:x;visibility:visible;mso-wrap-style:square" from="7416,7112" to="8128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S0MMAAADdAAAADwAAAGRycy9kb3ducmV2LnhtbERP22oCMRB9F/yHMELfNFtbb6tRWqFQ&#10;fJGqHzBsxs3SzWSbpLru1zeC0Lc5nOusNq2txYV8qBwreB5lIIgLpysuFZyOH8M5iBCRNdaOScGN&#10;AmzW/d4Kc+2u/EWXQyxFCuGQowITY5NLGQpDFsPINcSJOztvMSboS6k9XlO4reU4y6bSYsWpwWBD&#10;W0PF9+HXKqi7eOoW71vTZT+vN73fT52f7JR6GrRvSxCR2vgvfrg/dZo/nr3A/Zt0gl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Q0tDDAAAA3QAAAA8AAAAAAAAAAAAA&#10;AAAAoQIAAGRycy9kb3ducmV2LnhtbFBLBQYAAAAABAAEAPkAAACRAwAAAAA=&#10;" strokecolor="black [3213]"/>
                          <v:line id="Gerade Verbindung 1279" o:spid="_x0000_s1084" style="position:absolute;flip:y;visibility:visible;mso-wrap-style:square" from="10871,9499" to="10871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lOsMAAADdAAAADwAAAGRycy9kb3ducmV2LnhtbERPzWoCMRC+C32HMIXeNFupWlejWKFQ&#10;vIjWBxg242bpZrImqa779EYQvM3H9zvzZWtrcSYfKscK3gcZCOLC6YpLBYff7/4niBCRNdaOScGV&#10;AiwXL7055tpdeEfnfSxFCuGQowITY5NLGQpDFsPANcSJOzpvMSboS6k9XlK4reUwy8bSYsWpwWBD&#10;a0PF3/7fKqi7eOimX2vTZaePq95ux86PNkq9vbarGYhIbXyKH+4fneYPJ1O4f5NO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45TrDAAAA3QAAAA8AAAAAAAAAAAAA&#10;AAAAoQIAAGRycy9kb3ducmV2LnhtbFBLBQYAAAAABAAEAPkAAACRAwAAAAA=&#10;" strokecolor="black [3213]"/>
                          <v:line id="Gerade Verbindung 1281" o:spid="_x0000_s1085" style="position:absolute;flip:y;visibility:visible;mso-wrap-style:square" from="14122,9499" to="14122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ZG8IAAADdAAAADwAAAGRycy9kb3ducmV2LnhtbERPzWoCMRC+C75DGMGbZhUrdjVKKxSk&#10;F6n1AYbNuFncTNYk1XWf3ghCb/Px/c5q09paXMmHyrGCyTgDQVw4XXGp4Pj7NVqACBFZY+2YFNwp&#10;wGbd760w1+7GP3Q9xFKkEA45KjAxNrmUoTBkMYxdQ5y4k/MWY4K+lNrjLYXbWk6zbC4tVpwaDDa0&#10;NVScD39WQd3FY/f+uTVddpnd9X4/d/7tW6nhoP1YgojUxn/xy73Taf50MYHnN+kE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uZG8IAAADdAAAADwAAAAAAAAAAAAAA&#10;AAChAgAAZHJzL2Rvd25yZXYueG1sUEsFBgAAAAAEAAQA+QAAAJADAAAAAA==&#10;" strokecolor="black [3213]"/>
                        </v:group>
                        <v:shape id="Textfeld 1282" o:spid="_x0000_s1086" type="#_x0000_t202" style="position:absolute;left:6197;top:10160;width:1021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MOMYA&#10;AADdAAAADwAAAGRycy9kb3ducmV2LnhtbERPS2sCMRC+F/ofwhR6q9kutCyrUaQPENoqVQ96Gzbj&#10;btrNZJukuvrrG6HgbT6+54wmvW3FnnwwjhXcDzIQxJXThmsF69XrXQEiRGSNrWNScKQAk/H11QhL&#10;7Q78SftlrEUK4VCigibGrpQyVA1ZDAPXESdu57zFmKCvpfZ4SOG2lXmWPUqLhlNDgx09NVR9L3+t&#10;gvefzeLh63mzbov5afZhKm+2L29K3d700yGISH28iP/dM53m50UO52/SCX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FMOMYAAADdAAAADwAAAAAAAAAAAAAAAACYAgAAZHJz&#10;L2Rvd25yZXYueG1sUEsFBgAAAAAEAAQA9QAAAIsDAAAAAA==&#10;" fillcolor="white [3201]" stroked="f" strokeweight=".5pt">
                          <v:fill opacity="0"/>
                          <v:textbox>
                            <w:txbxContent>
                              <w:p w:rsidR="00E66C1E" w:rsidRPr="00954C1E" w:rsidRDefault="00E66C1E" w:rsidP="00E66C1E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>0       1        2</w:t>
                                </w:r>
                              </w:p>
                              <w:p w:rsidR="00E66C1E" w:rsidRPr="00954C1E" w:rsidRDefault="00E66C1E" w:rsidP="00E66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feld 1283" o:spid="_x0000_s1087" type="#_x0000_t202" style="position:absolute;left:10160;top:11684;width:960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po8cA&#10;AADdAAAADwAAAGRycy9kb3ducmV2LnhtbERPS2sCMRC+F/ofwhS81WyVlmU1StEKQh/i42Bvw2a6&#10;m3Yz2Sapbv31TUHwNh/fc8bTzjbiQD4Yxwru+hkI4tJpw5WC3XZxm4MIEVlj45gU/FKA6eT6aoyF&#10;dkde02ETK5FCOBSooI6xLaQMZU0WQ9+1xIn7cN5iTNBXUns8pnDbyEGWPUiLhlNDjS3Naiq/Nj9W&#10;wcv3fnX/Od/vmvzttHw1pTfvT89K9W66xxGISF28iM/upU7zB/kQ/r9JJ8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N6aPHAAAA3QAAAA8AAAAAAAAAAAAAAAAAmAIAAGRy&#10;cy9kb3ducmV2LnhtbFBLBQYAAAAABAAEAPUAAACMAwAAAAA=&#10;" fillcolor="white [3201]" stroked="f" strokeweight=".5pt">
                          <v:fill opacity="0"/>
                          <v:textbox>
                            <w:txbxContent>
                              <w:p w:rsidR="00E66C1E" w:rsidRPr="00954C1E" w:rsidRDefault="00E66C1E" w:rsidP="00E66C1E">
                                <w:pPr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de-CH"/>
                                  </w:rPr>
                                  <w:t>analog in</w:t>
                                </w:r>
                                <w:r w:rsidRPr="00954C1E">
                                  <w:rPr>
                                    <w:rFonts w:ascii="Arial" w:hAnsi="Arial" w:cs="Arial"/>
                                    <w:lang w:val="de-CH"/>
                                  </w:rPr>
                                  <w:t>put</w:t>
                                </w:r>
                              </w:p>
                              <w:p w:rsidR="00E66C1E" w:rsidRPr="00954C1E" w:rsidRDefault="00E66C1E" w:rsidP="00E66C1E">
                                <w:pPr>
                                  <w:spacing w:before="20" w:after="20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feld 1278" o:spid="_x0000_s1088" type="#_x0000_t202" style="position:absolute;left:1473;top:10160;width:833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L9ckA&#10;AADdAAAADwAAAGRycy9kb3ducmV2LnhtbESPT0sDMRDF7wW/QxjBW5ttQS3bpqX4BwpqxbaHehs2&#10;4250M1mT2K5+eucgeJvhvXnvN/Nl71t1pJhcYAPjUQGKuArWcW1gv7sfTkGljGyxDUwGvinBcnE2&#10;mGNpw4lf6LjNtZIQTiUaaHLuSq1T1ZDHNAodsWhvIXrMssZa24gnCfetnhTFlfboWBoa7Oimoepj&#10;++UNPH4eni/fbw/7drr5WT+5KrrXuwdjLs771QxUpj7/m/+u11bwJ9eCK9/ICHrx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zwL9ckAAADdAAAADwAAAAAAAAAAAAAAAACYAgAA&#10;ZHJzL2Rvd25yZXYueG1sUEsFBgAAAAAEAAQA9QAAAI4DAAAAAA==&#10;" fillcolor="white [3201]" stroked="f" strokeweight=".5pt">
                      <v:fill opacity="0"/>
                      <v:textbox>
                        <w:txbxContent>
                          <w:p w:rsidR="00FD0EC7" w:rsidRPr="00954C1E" w:rsidRDefault="00FD0EC7" w:rsidP="00FD0EC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0000 0000</w:t>
                            </w:r>
                          </w:p>
                          <w:p w:rsidR="00FD0EC7" w:rsidRPr="00954C1E" w:rsidRDefault="00FD0EC7" w:rsidP="00FD0EC7">
                            <w:pPr>
                              <w:spacing w:before="20" w:after="20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691FFD" w:rsidRPr="00996354">
        <w:rPr>
          <w:rFonts w:ascii="Verdana" w:hAnsi="Verdana"/>
          <w:sz w:val="22"/>
          <w:szCs w:val="22"/>
          <w:lang w:val="fr-CH"/>
        </w:rPr>
        <w:t>If the binary output</w:t>
      </w:r>
      <w:r w:rsidR="00E2258C">
        <w:rPr>
          <w:rFonts w:ascii="Verdana" w:hAnsi="Verdana"/>
          <w:sz w:val="22"/>
          <w:szCs w:val="22"/>
          <w:lang w:val="fr-CH"/>
        </w:rPr>
        <w:t xml:space="preserve"> needs to be changed, </w:t>
      </w:r>
      <w:r w:rsidR="00691FFD" w:rsidRPr="00996354">
        <w:rPr>
          <w:rFonts w:ascii="Verdana" w:hAnsi="Verdana"/>
          <w:sz w:val="22"/>
          <w:szCs w:val="22"/>
          <w:lang w:val="fr-CH"/>
        </w:rPr>
        <w:t>the ana</w:t>
      </w:r>
      <w:r w:rsidR="00E2258C">
        <w:rPr>
          <w:rFonts w:ascii="Verdana" w:hAnsi="Verdana"/>
          <w:sz w:val="22"/>
          <w:szCs w:val="22"/>
          <w:lang w:val="fr-CH"/>
        </w:rPr>
        <w:t>log voltage has to change according to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the difference in</w:t>
      </w:r>
      <w:r w:rsidR="00E2258C">
        <w:rPr>
          <w:rFonts w:ascii="Verdana" w:hAnsi="Verdana"/>
          <w:sz w:val="22"/>
          <w:szCs w:val="22"/>
          <w:lang w:val="fr-CH"/>
        </w:rPr>
        <w:t xml:space="preserve"> the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analog voltage between </w:t>
      </w:r>
      <w:r w:rsidR="00E2258C">
        <w:rPr>
          <w:rFonts w:ascii="Verdana" w:hAnsi="Verdana"/>
          <w:sz w:val="22"/>
          <w:szCs w:val="22"/>
          <w:lang w:val="fr-CH"/>
        </w:rPr>
        <w:t xml:space="preserve">the </w:t>
      </w:r>
      <w:r w:rsidR="00691FFD" w:rsidRPr="00F95D61">
        <w:rPr>
          <w:rFonts w:ascii="Verdana" w:hAnsi="Verdana"/>
          <w:sz w:val="22"/>
          <w:szCs w:val="22"/>
          <w:highlight w:val="yellow"/>
          <w:lang w:val="fr-CH"/>
        </w:rPr>
        <w:t>successive</w:t>
      </w:r>
      <w:r w:rsidR="00691FFD" w:rsidRPr="00996354">
        <w:rPr>
          <w:rFonts w:ascii="Verdana" w:hAnsi="Verdana"/>
          <w:sz w:val="22"/>
          <w:szCs w:val="22"/>
          <w:lang w:val="fr-CH"/>
        </w:rPr>
        <w:t xml:space="preserve"> levels. </w:t>
      </w:r>
      <w:r w:rsidR="00691FFD">
        <w:rPr>
          <w:rFonts w:ascii="Verdana" w:hAnsi="Verdana"/>
          <w:sz w:val="22"/>
          <w:szCs w:val="22"/>
          <w:lang w:val="de-CH"/>
        </w:rPr>
        <w:t xml:space="preserve">The term </w:t>
      </w:r>
      <w:r w:rsidR="00691FFD" w:rsidRPr="00452108">
        <w:rPr>
          <w:rFonts w:ascii="Verdana" w:hAnsi="Verdana"/>
          <w:b/>
          <w:sz w:val="22"/>
          <w:szCs w:val="22"/>
          <w:lang w:val="de-CH"/>
        </w:rPr>
        <w:t>resolution</w:t>
      </w:r>
      <w:r w:rsidR="00691FFD">
        <w:rPr>
          <w:rFonts w:ascii="Verdana" w:hAnsi="Verdana"/>
          <w:sz w:val="22"/>
          <w:szCs w:val="22"/>
          <w:lang w:val="de-CH"/>
        </w:rPr>
        <w:t xml:space="preserve"> is used for the smallest change in analog voltage that will give rise to a change in 1 bit in the digital output. With an 8-bit ADC, if, say, the full-scale analog input signal varies between 0 and 10 V, a step of one digital bit involves an analog input change of </w:t>
      </w:r>
      <w:r w:rsidR="00645FE0">
        <w:rPr>
          <w:rFonts w:ascii="Verdana" w:hAnsi="Verdana"/>
          <w:sz w:val="22"/>
          <w:szCs w:val="22"/>
          <w:lang w:val="de-CH"/>
        </w:rPr>
        <w:t>about 0,04 V</w:t>
      </w:r>
      <w:r>
        <w:rPr>
          <w:rFonts w:ascii="Verdana" w:hAnsi="Verdana"/>
          <w:sz w:val="22"/>
          <w:szCs w:val="22"/>
          <w:lang w:val="de-CH"/>
        </w:rPr>
        <w:t xml:space="preserve"> (=</w:t>
      </w:r>
      <w:r w:rsidR="001D690E">
        <w:rPr>
          <w:rFonts w:ascii="Verdana" w:hAnsi="Verdana"/>
          <w:sz w:val="22"/>
          <w:szCs w:val="22"/>
          <w:lang w:val="de-CH"/>
        </w:rPr>
        <w:t xml:space="preserve"> </w:t>
      </w:r>
      <w:r>
        <w:rPr>
          <w:rFonts w:ascii="Verdana" w:hAnsi="Verdana"/>
          <w:sz w:val="22"/>
          <w:szCs w:val="22"/>
          <w:lang w:val="de-CH"/>
        </w:rPr>
        <w:t>10 V/256)</w:t>
      </w:r>
      <w:r w:rsidR="00645FE0">
        <w:rPr>
          <w:rFonts w:ascii="Verdana" w:hAnsi="Verdana"/>
          <w:sz w:val="22"/>
          <w:szCs w:val="22"/>
          <w:lang w:val="de-CH"/>
        </w:rPr>
        <w:t xml:space="preserve">. This means that a change of 0,03 V in the input will produce no change in the digital output. The number of bits in the output from an analog-to-digital converter thus determines the resolution, and </w:t>
      </w:r>
      <w:r w:rsidR="00645FE0" w:rsidRPr="00F95D61">
        <w:rPr>
          <w:rFonts w:ascii="Verdana" w:hAnsi="Verdana"/>
          <w:sz w:val="22"/>
          <w:szCs w:val="22"/>
          <w:highlight w:val="yellow"/>
          <w:lang w:val="de-CH"/>
        </w:rPr>
        <w:t>hence</w:t>
      </w:r>
      <w:r w:rsidR="00E00EBE">
        <w:rPr>
          <w:rFonts w:ascii="Verdana" w:hAnsi="Verdana"/>
          <w:sz w:val="22"/>
          <w:szCs w:val="22"/>
          <w:lang w:val="de-CH"/>
        </w:rPr>
        <w:t xml:space="preserve">, the </w:t>
      </w:r>
      <w:r w:rsidR="00645FE0" w:rsidRPr="00D25C8C">
        <w:rPr>
          <w:rFonts w:ascii="Verdana" w:hAnsi="Verdana"/>
          <w:b/>
          <w:sz w:val="22"/>
          <w:szCs w:val="22"/>
          <w:lang w:val="de-CH"/>
        </w:rPr>
        <w:t>accuracy</w:t>
      </w:r>
      <w:r w:rsidR="00E00EBE">
        <w:rPr>
          <w:rFonts w:ascii="Verdana" w:hAnsi="Verdana"/>
          <w:sz w:val="22"/>
          <w:szCs w:val="22"/>
          <w:lang w:val="de-CH"/>
        </w:rPr>
        <w:t xml:space="preserve"> </w:t>
      </w:r>
      <w:r w:rsidR="00645FE0">
        <w:rPr>
          <w:rFonts w:ascii="Verdana" w:hAnsi="Verdana"/>
          <w:sz w:val="22"/>
          <w:szCs w:val="22"/>
          <w:lang w:val="de-CH"/>
        </w:rPr>
        <w:t xml:space="preserve">that is possible. </w:t>
      </w:r>
    </w:p>
    <w:p w:rsidR="00645FE0" w:rsidRDefault="00645FE0" w:rsidP="003C2C0E">
      <w:pPr>
        <w:tabs>
          <w:tab w:val="left" w:pos="567"/>
        </w:tabs>
        <w:spacing w:line="288" w:lineRule="auto"/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The following illustrates the analog-to-digital conversion for an 8-bit converter when the analog input is in the range</w:t>
      </w:r>
      <w:r w:rsidR="00E00EBE">
        <w:rPr>
          <w:rFonts w:ascii="Verdana" w:hAnsi="Verdana"/>
          <w:sz w:val="22"/>
          <w:szCs w:val="22"/>
          <w:lang w:val="de-CH"/>
        </w:rPr>
        <w:t xml:space="preserve"> of</w:t>
      </w:r>
      <w:r>
        <w:rPr>
          <w:rFonts w:ascii="Verdana" w:hAnsi="Verdana"/>
          <w:sz w:val="22"/>
          <w:szCs w:val="22"/>
          <w:lang w:val="de-CH"/>
        </w:rPr>
        <w:t xml:space="preserve"> 0 to 10 V: </w:t>
      </w:r>
    </w:p>
    <w:p w:rsidR="00D25C8C" w:rsidRDefault="00D25C8C" w:rsidP="00D25C8C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</w:p>
    <w:p w:rsidR="00D25C8C" w:rsidRPr="00123A11" w:rsidRDefault="00D25C8C" w:rsidP="00D25C8C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A43B22" w:rsidRPr="000E19FB" w:rsidRDefault="00A43B22" w:rsidP="00A43B22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</w:t>
      </w:r>
      <w:r w:rsidRPr="00A43B22">
        <w:rPr>
          <w:rFonts w:ascii="Verdana" w:hAnsi="Verdana" w:cs="Arial"/>
          <w:color w:val="000000"/>
          <w:sz w:val="22"/>
          <w:szCs w:val="22"/>
          <w:lang w:val="en-GB" w:eastAsia="de-CH"/>
        </w:rPr>
        <w:t>text above</w:t>
      </w: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carefully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using the vocabulary word bank given below.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tbl>
      <w:tblPr>
        <w:tblStyle w:val="Tabellenraster"/>
        <w:tblpPr w:leftFromText="141" w:rightFromText="141" w:vertAnchor="text" w:horzAnchor="page" w:tblpX="2440" w:tblpY="233"/>
        <w:tblW w:w="5211" w:type="dxa"/>
        <w:tblLook w:val="04A0" w:firstRow="1" w:lastRow="0" w:firstColumn="1" w:lastColumn="0" w:noHBand="0" w:noVBand="1"/>
      </w:tblPr>
      <w:tblGrid>
        <w:gridCol w:w="2518"/>
        <w:gridCol w:w="2693"/>
      </w:tblGrid>
      <w:tr w:rsidR="00A43B22" w:rsidRPr="00A43B22" w:rsidTr="00A43B22">
        <w:tc>
          <w:tcPr>
            <w:tcW w:w="2518" w:type="dxa"/>
            <w:shd w:val="clear" w:color="auto" w:fill="D9D9D9" w:themeFill="background1" w:themeFillShade="D9"/>
          </w:tcPr>
          <w:p w:rsidR="00A43B22" w:rsidRPr="00734D96" w:rsidRDefault="00A43B22" w:rsidP="0050239D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43B22" w:rsidRDefault="00A43B22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A43B22" w:rsidRPr="00A43B22" w:rsidTr="00A43B22">
        <w:tc>
          <w:tcPr>
            <w:tcW w:w="2518" w:type="dxa"/>
          </w:tcPr>
          <w:p w:rsidR="00A43B22" w:rsidRPr="00A86FEF" w:rsidRDefault="0070749D" w:rsidP="0050239D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(to) give rise to sth. </w:t>
            </w:r>
          </w:p>
        </w:tc>
        <w:tc>
          <w:tcPr>
            <w:tcW w:w="2693" w:type="dxa"/>
          </w:tcPr>
          <w:p w:rsidR="00A43B22" w:rsidRPr="00A86FEF" w:rsidRDefault="0070749D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führen zu</w:t>
            </w:r>
          </w:p>
        </w:tc>
      </w:tr>
      <w:tr w:rsidR="00A43B22" w:rsidRPr="00A43B22" w:rsidTr="00A43B22">
        <w:tc>
          <w:tcPr>
            <w:tcW w:w="2518" w:type="dxa"/>
          </w:tcPr>
          <w:p w:rsidR="00F95D61" w:rsidRPr="00A86FEF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constitute</w:t>
            </w:r>
          </w:p>
        </w:tc>
        <w:tc>
          <w:tcPr>
            <w:tcW w:w="2693" w:type="dxa"/>
          </w:tcPr>
          <w:p w:rsidR="00A43B22" w:rsidRPr="00A86FEF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darstellen</w:t>
            </w:r>
          </w:p>
        </w:tc>
      </w:tr>
      <w:tr w:rsidR="00A43B22" w:rsidRPr="00CC7A3C" w:rsidTr="00A43B22">
        <w:tc>
          <w:tcPr>
            <w:tcW w:w="2518" w:type="dxa"/>
          </w:tcPr>
          <w:p w:rsidR="00A43B22" w:rsidRPr="00A86FEF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successive</w:t>
            </w:r>
          </w:p>
        </w:tc>
        <w:tc>
          <w:tcPr>
            <w:tcW w:w="2693" w:type="dxa"/>
          </w:tcPr>
          <w:p w:rsidR="00A43B22" w:rsidRPr="00A86FEF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aufeinander folgend</w:t>
            </w:r>
          </w:p>
        </w:tc>
      </w:tr>
      <w:tr w:rsidR="00A43B22" w:rsidRPr="00CC7A3C" w:rsidTr="00A43B22">
        <w:tc>
          <w:tcPr>
            <w:tcW w:w="2518" w:type="dxa"/>
          </w:tcPr>
          <w:p w:rsidR="00A43B22" w:rsidRPr="00A86FEF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hence</w:t>
            </w:r>
          </w:p>
        </w:tc>
        <w:tc>
          <w:tcPr>
            <w:tcW w:w="2693" w:type="dxa"/>
          </w:tcPr>
          <w:p w:rsidR="00A43B22" w:rsidRDefault="00F95D61" w:rsidP="0050239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folglich</w:t>
            </w:r>
          </w:p>
        </w:tc>
      </w:tr>
    </w:tbl>
    <w:p w:rsidR="00A43B22" w:rsidRDefault="00A43B22" w:rsidP="00A43B22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43B22" w:rsidRDefault="00A43B22" w:rsidP="00A43B22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43B22" w:rsidRDefault="00A43B22" w:rsidP="00A43B22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43B22" w:rsidRDefault="00A43B22" w:rsidP="00A43B22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43B22" w:rsidRDefault="00A43B22" w:rsidP="00A43B22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43B22" w:rsidRPr="00BE2774" w:rsidRDefault="00BE2774" w:rsidP="00BE2774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951104" behindDoc="1" locked="0" layoutInCell="1" allowOverlap="1" wp14:anchorId="467AC584" wp14:editId="6EF8218E">
            <wp:simplePos x="0" y="0"/>
            <wp:positionH relativeFrom="column">
              <wp:posOffset>5535930</wp:posOffset>
            </wp:positionH>
            <wp:positionV relativeFrom="paragraph">
              <wp:posOffset>38735</wp:posOffset>
            </wp:positionV>
            <wp:extent cx="442595" cy="395605"/>
            <wp:effectExtent l="0" t="0" r="0" b="4445"/>
            <wp:wrapTight wrapText="bothSides">
              <wp:wrapPolygon edited="0">
                <wp:start x="0" y="0"/>
                <wp:lineTo x="0" y="20803"/>
                <wp:lineTo x="20453" y="20803"/>
                <wp:lineTo x="20453" y="0"/>
                <wp:lineTo x="0" y="0"/>
              </wp:wrapPolygon>
            </wp:wrapTight>
            <wp:docPr id="129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B22" w:rsidRPr="00BE2774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Work in pairs and translate the sequence about processing of analog signals into German. </w:t>
      </w:r>
      <w:r w:rsidR="00A43B22" w:rsidRPr="00BE2774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 xml:space="preserve">Goal: You understand </w:t>
      </w: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what it is about</w:t>
      </w:r>
      <w:r w:rsidR="00A43B22" w:rsidRPr="00BE2774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.</w:t>
      </w:r>
      <w:r w:rsidR="00A43B22" w:rsidRPr="00BE2774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  <w:r w:rsidR="00A43B22" w:rsidRPr="00BE2774">
        <w:rPr>
          <w:rFonts w:ascii="Verdana" w:hAnsi="Verdana"/>
          <w:sz w:val="22"/>
          <w:szCs w:val="22"/>
          <w:lang w:val="en-GB"/>
        </w:rPr>
        <w:br w:type="page"/>
      </w:r>
    </w:p>
    <w:p w:rsidR="006B339E" w:rsidRPr="00D25C8C" w:rsidRDefault="00BE2774" w:rsidP="00D25C8C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sz w:val="22"/>
          <w:szCs w:val="22"/>
          <w:lang w:val="en-GB" w:eastAsia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90689C" wp14:editId="290A1F83">
                <wp:simplePos x="0" y="0"/>
                <wp:positionH relativeFrom="column">
                  <wp:posOffset>3813810</wp:posOffset>
                </wp:positionH>
                <wp:positionV relativeFrom="paragraph">
                  <wp:posOffset>-20320</wp:posOffset>
                </wp:positionV>
                <wp:extent cx="2331720" cy="1244600"/>
                <wp:effectExtent l="0" t="0" r="0" b="0"/>
                <wp:wrapSquare wrapText="bothSides"/>
                <wp:docPr id="1173" name="Textfeld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6"/>
                              <w:gridCol w:w="1698"/>
                            </w:tblGrid>
                            <w:tr w:rsidR="00E43B48" w:rsidTr="009F7FD3">
                              <w:tc>
                                <w:tcPr>
                                  <w:tcW w:w="1668" w:type="dxa"/>
                                  <w:shd w:val="clear" w:color="auto" w:fill="D9D9D9" w:themeFill="background1" w:themeFillShade="D9"/>
                                </w:tcPr>
                                <w:p w:rsidR="00E43B48" w:rsidRPr="00E43B48" w:rsidRDefault="00E43B4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analog input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D9D9" w:themeFill="background1" w:themeFillShade="D9"/>
                                </w:tcPr>
                                <w:p w:rsidR="00E43B48" w:rsidRPr="00E43B48" w:rsidRDefault="00E43B4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digital output</w:t>
                                  </w:r>
                                </w:p>
                              </w:tc>
                            </w:tr>
                            <w:tr w:rsidR="00E43B48" w:rsidTr="009F7FD3">
                              <w:tc>
                                <w:tcPr>
                                  <w:tcW w:w="1668" w:type="dxa"/>
                                </w:tcPr>
                                <w:p w:rsidR="00E43B48" w:rsidRPr="00E43B48" w:rsidRDefault="00FB7FCE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permStart w:id="1835804670" w:edGrp="everyone"/>
                                  <w:r>
                                    <w:rPr>
                                      <w:rFonts w:ascii="Verdana" w:hAnsi="Verdana"/>
                                      <w:color w:val="548DD4" w:themeColor="text2" w:themeTint="99"/>
                                      <w:sz w:val="22"/>
                                      <w:szCs w:val="22"/>
                                      <w:lang w:val="de-CH"/>
                                    </w:rPr>
                                    <w:t>0</w:t>
                                  </w:r>
                                  <w:permEnd w:id="1835804670"/>
                                  <w:r w:rsidR="00E43B48"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43B48" w:rsidRPr="00E43B48" w:rsidRDefault="00E43B48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F366F4" w:rsidTr="009F7FD3">
                              <w:tc>
                                <w:tcPr>
                                  <w:tcW w:w="1668" w:type="dxa"/>
                                </w:tcPr>
                                <w:p w:rsidR="00F366F4" w:rsidRPr="00E43B48" w:rsidRDefault="00FB7FCE" w:rsidP="006A73E1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permStart w:id="1150555769" w:edGrp="everyone"/>
                                  <w:r>
                                    <w:rPr>
                                      <w:rFonts w:ascii="Verdana" w:hAnsi="Verdana"/>
                                      <w:color w:val="548DD4" w:themeColor="text2" w:themeTint="99"/>
                                      <w:sz w:val="22"/>
                                      <w:szCs w:val="22"/>
                                      <w:lang w:val="de-CH"/>
                                    </w:rPr>
                                    <w:t>2.5</w:t>
                                  </w:r>
                                  <w:permEnd w:id="1150555769"/>
                                  <w:r w:rsidR="00F366F4"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F366F4" w:rsidRPr="00E43B48" w:rsidRDefault="00F366F4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F366F4" w:rsidTr="009F7FD3">
                              <w:tc>
                                <w:tcPr>
                                  <w:tcW w:w="1668" w:type="dxa"/>
                                </w:tcPr>
                                <w:p w:rsidR="00F366F4" w:rsidRPr="00E43B48" w:rsidRDefault="00FB7FCE" w:rsidP="006A73E1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permStart w:id="978069394" w:edGrp="everyone"/>
                                  <w:r>
                                    <w:rPr>
                                      <w:rFonts w:ascii="Verdana" w:hAnsi="Verdana"/>
                                      <w:color w:val="548DD4" w:themeColor="text2" w:themeTint="99"/>
                                      <w:sz w:val="22"/>
                                      <w:szCs w:val="22"/>
                                      <w:lang w:val="de-CH"/>
                                    </w:rPr>
                                    <w:t xml:space="preserve">5 </w:t>
                                  </w:r>
                                  <w:permEnd w:id="978069394"/>
                                  <w:r w:rsidR="00F366F4"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F366F4" w:rsidRPr="00E43B48" w:rsidRDefault="00F366F4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366F4" w:rsidTr="009F7FD3">
                              <w:tc>
                                <w:tcPr>
                                  <w:tcW w:w="1668" w:type="dxa"/>
                                </w:tcPr>
                                <w:p w:rsidR="00F366F4" w:rsidRPr="00E43B48" w:rsidRDefault="00FB7FCE" w:rsidP="006A73E1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permStart w:id="1674850676" w:edGrp="everyone"/>
                                  <w:r>
                                    <w:rPr>
                                      <w:rFonts w:ascii="Verdana" w:hAnsi="Verdana"/>
                                      <w:color w:val="548DD4" w:themeColor="text2" w:themeTint="99"/>
                                      <w:sz w:val="22"/>
                                      <w:szCs w:val="22"/>
                                      <w:lang w:val="de-CH"/>
                                    </w:rPr>
                                    <w:t>7.5</w:t>
                                  </w:r>
                                  <w:permEnd w:id="1674850676"/>
                                  <w:r w:rsidR="00F366F4" w:rsidRPr="00E43B48"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F366F4" w:rsidRPr="00E43B48" w:rsidRDefault="00F366F4" w:rsidP="0050239D">
                                  <w:pPr>
                                    <w:tabs>
                                      <w:tab w:val="left" w:pos="567"/>
                                    </w:tabs>
                                    <w:spacing w:before="20" w:line="288" w:lineRule="auto"/>
                                    <w:jc w:val="center"/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  <w:lang w:val="de-CH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E43B48" w:rsidRDefault="00E43B48" w:rsidP="00E43B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689C" id="Textfeld 1173" o:spid="_x0000_s1089" type="#_x0000_t202" style="position:absolute;left:0;text-align:left;margin-left:300.3pt;margin-top:-1.6pt;width:183.6pt;height:9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6"/>
                        <w:gridCol w:w="1698"/>
                      </w:tblGrid>
                      <w:tr w:rsidR="00E43B48" w:rsidTr="009F7FD3">
                        <w:tc>
                          <w:tcPr>
                            <w:tcW w:w="1668" w:type="dxa"/>
                            <w:shd w:val="clear" w:color="auto" w:fill="D9D9D9" w:themeFill="background1" w:themeFillShade="D9"/>
                          </w:tcPr>
                          <w:p w:rsidR="00E43B48" w:rsidRPr="00E43B48" w:rsidRDefault="00E43B4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analog input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D9D9" w:themeFill="background1" w:themeFillShade="D9"/>
                          </w:tcPr>
                          <w:p w:rsidR="00E43B48" w:rsidRPr="00E43B48" w:rsidRDefault="00E43B4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digital output</w:t>
                            </w:r>
                          </w:p>
                        </w:tc>
                      </w:tr>
                      <w:tr w:rsidR="00E43B48" w:rsidTr="009F7FD3">
                        <w:tc>
                          <w:tcPr>
                            <w:tcW w:w="1668" w:type="dxa"/>
                          </w:tcPr>
                          <w:p w:rsidR="00E43B48" w:rsidRPr="00E43B48" w:rsidRDefault="00FB7FCE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83580467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0</w:t>
                            </w:r>
                            <w:permEnd w:id="1835804670"/>
                            <w:r w:rsidR="00E43B48"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E43B48" w:rsidRPr="00E43B48" w:rsidRDefault="00E43B48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00</w:t>
                            </w:r>
                          </w:p>
                        </w:tc>
                      </w:tr>
                      <w:tr w:rsidR="00F366F4" w:rsidTr="009F7FD3">
                        <w:tc>
                          <w:tcPr>
                            <w:tcW w:w="1668" w:type="dxa"/>
                          </w:tcPr>
                          <w:p w:rsidR="00F366F4" w:rsidRPr="00E43B48" w:rsidRDefault="00FB7FCE" w:rsidP="006A73E1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15055576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2.5</w:t>
                            </w:r>
                            <w:permEnd w:id="1150555769"/>
                            <w:r w:rsidR="00F366F4"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F366F4" w:rsidRPr="00E43B48" w:rsidRDefault="00F366F4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01</w:t>
                            </w:r>
                          </w:p>
                        </w:tc>
                      </w:tr>
                      <w:tr w:rsidR="00F366F4" w:rsidTr="009F7FD3">
                        <w:tc>
                          <w:tcPr>
                            <w:tcW w:w="1668" w:type="dxa"/>
                          </w:tcPr>
                          <w:p w:rsidR="00F366F4" w:rsidRPr="00E43B48" w:rsidRDefault="00FB7FCE" w:rsidP="006A73E1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978069394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5 </w:t>
                            </w:r>
                            <w:permEnd w:id="978069394"/>
                            <w:r w:rsidR="00F366F4"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F366F4" w:rsidRPr="00E43B48" w:rsidRDefault="00F366F4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10</w:t>
                            </w:r>
                          </w:p>
                        </w:tc>
                      </w:tr>
                      <w:tr w:rsidR="00F366F4" w:rsidTr="009F7FD3">
                        <w:tc>
                          <w:tcPr>
                            <w:tcW w:w="1668" w:type="dxa"/>
                          </w:tcPr>
                          <w:p w:rsidR="00F366F4" w:rsidRPr="00E43B48" w:rsidRDefault="00FB7FCE" w:rsidP="006A73E1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674850676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7.5</w:t>
                            </w:r>
                            <w:permEnd w:id="1674850676"/>
                            <w:r w:rsidR="00F366F4" w:rsidRPr="00E43B48"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F366F4" w:rsidRPr="00E43B48" w:rsidRDefault="00F366F4" w:rsidP="0050239D">
                            <w:pPr>
                              <w:tabs>
                                <w:tab w:val="left" w:pos="567"/>
                              </w:tabs>
                              <w:spacing w:before="20" w:line="288" w:lineRule="auto"/>
                              <w:jc w:val="center"/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  <w:lang w:val="de-CH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E43B48" w:rsidRDefault="00E43B48" w:rsidP="00E43B48"/>
                  </w:txbxContent>
                </v:textbox>
                <w10:wrap type="square"/>
              </v:shape>
            </w:pict>
          </mc:Fallback>
        </mc:AlternateContent>
      </w:r>
      <w:r w:rsidR="006B339E" w:rsidRPr="00D25C8C">
        <w:rPr>
          <w:rFonts w:ascii="Verdana" w:hAnsi="Verdana"/>
          <w:sz w:val="22"/>
          <w:szCs w:val="22"/>
          <w:lang w:val="en-GB"/>
        </w:rPr>
        <w:t>Illustrate in the following table an analog</w:t>
      </w:r>
      <w:r w:rsidR="001D2533" w:rsidRPr="00D25C8C">
        <w:rPr>
          <w:rFonts w:ascii="Verdana" w:hAnsi="Verdana"/>
          <w:sz w:val="22"/>
          <w:szCs w:val="22"/>
          <w:lang w:val="en-GB"/>
        </w:rPr>
        <w:t>-to-digital conversion for a</w:t>
      </w:r>
      <w:r w:rsidR="006B339E" w:rsidRPr="00D25C8C">
        <w:rPr>
          <w:rFonts w:ascii="Verdana" w:hAnsi="Verdana"/>
          <w:sz w:val="22"/>
          <w:szCs w:val="22"/>
          <w:lang w:val="en-GB"/>
        </w:rPr>
        <w:t xml:space="preserve"> </w:t>
      </w:r>
      <w:r w:rsidR="006B339E" w:rsidRPr="00D25C8C">
        <w:rPr>
          <w:rFonts w:ascii="Verdana" w:hAnsi="Verdana"/>
          <w:b/>
          <w:sz w:val="22"/>
          <w:szCs w:val="22"/>
          <w:lang w:val="en-GB"/>
        </w:rPr>
        <w:t>2-bit converter</w:t>
      </w:r>
      <w:r w:rsidR="006B339E" w:rsidRPr="00D25C8C">
        <w:rPr>
          <w:rFonts w:ascii="Verdana" w:hAnsi="Verdana" w:cs="Arial"/>
          <w:sz w:val="22"/>
          <w:szCs w:val="22"/>
          <w:lang w:val="en-GB" w:eastAsia="de-CH"/>
        </w:rPr>
        <w:t xml:space="preserve"> when the analog input is in the range </w:t>
      </w:r>
      <w:r w:rsidR="00E00EBE">
        <w:rPr>
          <w:rFonts w:ascii="Verdana" w:hAnsi="Verdana" w:cs="Arial"/>
          <w:sz w:val="22"/>
          <w:szCs w:val="22"/>
          <w:lang w:val="en-GB" w:eastAsia="de-CH"/>
        </w:rPr>
        <w:t xml:space="preserve">of </w:t>
      </w:r>
      <w:r w:rsidR="006B339E" w:rsidRPr="00D25C8C">
        <w:rPr>
          <w:rFonts w:ascii="Verdana" w:hAnsi="Verdana" w:cs="Arial"/>
          <w:sz w:val="22"/>
          <w:szCs w:val="22"/>
          <w:lang w:val="en-GB" w:eastAsia="de-CH"/>
        </w:rPr>
        <w:t>0 to 10 V?</w:t>
      </w:r>
    </w:p>
    <w:p w:rsidR="00114D76" w:rsidRPr="00BE2774" w:rsidRDefault="00114D76" w:rsidP="00114D76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sz w:val="22"/>
          <w:szCs w:val="22"/>
          <w:lang w:val="en-GB" w:eastAsia="de-CH"/>
        </w:rPr>
      </w:pPr>
      <w:r w:rsidRPr="00BE2774">
        <w:rPr>
          <w:rFonts w:ascii="Verdana" w:hAnsi="Verdana"/>
          <w:sz w:val="22"/>
          <w:szCs w:val="22"/>
          <w:lang w:val="en-GB"/>
        </w:rPr>
        <w:t xml:space="preserve">Consider a PT100 used as a sensor with a PLC and giving an output of 0,5 mV per °C. What will be the </w:t>
      </w:r>
      <w:r w:rsidRPr="001D690E">
        <w:rPr>
          <w:rFonts w:ascii="Verdana" w:hAnsi="Verdana"/>
          <w:b/>
          <w:sz w:val="22"/>
          <w:szCs w:val="22"/>
          <w:lang w:val="en-GB"/>
        </w:rPr>
        <w:t>accuracy</w:t>
      </w:r>
      <w:r w:rsidR="00E00EBE">
        <w:rPr>
          <w:rFonts w:ascii="Verdana" w:hAnsi="Verdana"/>
          <w:sz w:val="22"/>
          <w:szCs w:val="22"/>
          <w:lang w:val="en-GB"/>
        </w:rPr>
        <w:t xml:space="preserve"> with which the PLC</w:t>
      </w:r>
      <w:r w:rsidRPr="00BE2774">
        <w:rPr>
          <w:rFonts w:ascii="Verdana" w:hAnsi="Verdana"/>
          <w:sz w:val="22"/>
          <w:szCs w:val="22"/>
          <w:lang w:val="en-GB"/>
        </w:rPr>
        <w:t xml:space="preserve"> activate</w:t>
      </w:r>
      <w:r w:rsidR="00E00EBE">
        <w:rPr>
          <w:rFonts w:ascii="Verdana" w:hAnsi="Verdana"/>
          <w:sz w:val="22"/>
          <w:szCs w:val="22"/>
          <w:lang w:val="en-GB"/>
        </w:rPr>
        <w:t>s</w:t>
      </w:r>
      <w:r w:rsidRPr="00BE2774">
        <w:rPr>
          <w:rFonts w:ascii="Verdana" w:hAnsi="Verdana"/>
          <w:sz w:val="22"/>
          <w:szCs w:val="22"/>
          <w:lang w:val="en-GB"/>
        </w:rPr>
        <w:t xml:space="preserve"> the output device if the PT100 is connected to an analog </w:t>
      </w:r>
      <w:r w:rsidR="001D690E">
        <w:rPr>
          <w:rFonts w:ascii="Verdana" w:hAnsi="Verdana"/>
          <w:sz w:val="22"/>
          <w:szCs w:val="22"/>
          <w:lang w:val="en-GB"/>
        </w:rPr>
        <w:t xml:space="preserve">       </w:t>
      </w:r>
      <w:r w:rsidRPr="00BE2774">
        <w:rPr>
          <w:rFonts w:ascii="Verdana" w:hAnsi="Verdana"/>
          <w:sz w:val="22"/>
          <w:szCs w:val="22"/>
          <w:lang w:val="en-GB"/>
        </w:rPr>
        <w:t>input with a range of 0 to 10 VDC and using a 10-bit analog-to digital converter?</w:t>
      </w:r>
      <w:r w:rsidRPr="00BE2774">
        <w:rPr>
          <w:rFonts w:ascii="Verdana" w:hAnsi="Verdana" w:cs="Arial"/>
          <w:sz w:val="22"/>
          <w:szCs w:val="22"/>
          <w:lang w:val="en-GB" w:eastAsia="de-CH"/>
        </w:rPr>
        <w:t xml:space="preserve"> </w:t>
      </w:r>
    </w:p>
    <w:p w:rsidR="00C00030" w:rsidRDefault="00D25C8C" w:rsidP="00D25C8C">
      <w:pPr>
        <w:pStyle w:val="Listenabsatz"/>
        <w:shd w:val="clear" w:color="auto" w:fill="FFFFFF"/>
        <w:spacing w:before="240"/>
        <w:ind w:left="927"/>
        <w:rPr>
          <w:rFonts w:ascii="Verdana" w:hAnsi="Verdana" w:cs="Arial"/>
          <w:sz w:val="22"/>
          <w:szCs w:val="22"/>
          <w:lang w:val="fr-CH" w:eastAsia="de-CH"/>
        </w:rPr>
      </w:pPr>
      <w:r w:rsidRPr="00D25C8C">
        <w:rPr>
          <w:rFonts w:ascii="Verdana" w:hAnsi="Verdana" w:cs="Arial"/>
          <w:i/>
          <w:sz w:val="22"/>
          <w:szCs w:val="22"/>
          <w:lang w:val="fr-CH" w:eastAsia="de-CH"/>
        </w:rPr>
        <w:t>Step 1:</w:t>
      </w:r>
      <w:r w:rsidR="003049DC">
        <w:rPr>
          <w:rFonts w:ascii="Verdana" w:hAnsi="Verdana" w:cs="Arial"/>
          <w:sz w:val="22"/>
          <w:szCs w:val="22"/>
          <w:lang w:val="fr-CH" w:eastAsia="de-CH"/>
        </w:rPr>
        <w:t xml:space="preserve"> </w:t>
      </w:r>
      <w:r w:rsidR="00B30018">
        <w:rPr>
          <w:rFonts w:ascii="Verdana" w:hAnsi="Verdana" w:cs="Arial"/>
          <w:sz w:val="22"/>
          <w:szCs w:val="22"/>
          <w:lang w:val="fr-CH" w:eastAsia="de-CH"/>
        </w:rPr>
        <w:t>How many digital codes</w:t>
      </w:r>
      <w:r w:rsidR="00C00030">
        <w:rPr>
          <w:rFonts w:ascii="Verdana" w:hAnsi="Verdana" w:cs="Arial"/>
          <w:sz w:val="22"/>
          <w:szCs w:val="22"/>
          <w:lang w:val="fr-CH" w:eastAsia="de-CH"/>
        </w:rPr>
        <w:t xml:space="preserve"> are covering the 0 to 10 V</w:t>
      </w:r>
      <w:r>
        <w:rPr>
          <w:rFonts w:ascii="Verdana" w:hAnsi="Verdana" w:cs="Arial"/>
          <w:sz w:val="22"/>
          <w:szCs w:val="22"/>
          <w:lang w:val="fr-CH" w:eastAsia="de-CH"/>
        </w:rPr>
        <w:t>DC</w:t>
      </w:r>
      <w:r w:rsidR="00C00030">
        <w:rPr>
          <w:rFonts w:ascii="Verdana" w:hAnsi="Verdana" w:cs="Arial"/>
          <w:sz w:val="22"/>
          <w:szCs w:val="22"/>
          <w:lang w:val="fr-CH" w:eastAsia="de-CH"/>
        </w:rPr>
        <w:t xml:space="preserve"> range with a 10-bit </w:t>
      </w:r>
      <w:r>
        <w:rPr>
          <w:rFonts w:ascii="Verdana" w:hAnsi="Verdana" w:cs="Arial"/>
          <w:sz w:val="22"/>
          <w:szCs w:val="22"/>
          <w:lang w:val="fr-CH" w:eastAsia="de-CH"/>
        </w:rPr>
        <w:t xml:space="preserve"> </w:t>
      </w:r>
      <w:r w:rsidR="00C00030">
        <w:rPr>
          <w:rFonts w:ascii="Verdana" w:hAnsi="Verdana" w:cs="Arial"/>
          <w:sz w:val="22"/>
          <w:szCs w:val="22"/>
          <w:lang w:val="fr-CH" w:eastAsia="de-CH"/>
        </w:rPr>
        <w:t>converter?</w:t>
      </w:r>
    </w:p>
    <w:p w:rsidR="00C00030" w:rsidRPr="00E95455" w:rsidRDefault="00FB7FCE" w:rsidP="00D25C8C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sz w:val="22"/>
          <w:szCs w:val="22"/>
          <w:lang w:val="fr-CH" w:eastAsia="de-CH"/>
        </w:rPr>
      </w:pPr>
      <w:permStart w:id="947393684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 xml:space="preserve">1024 </w:t>
      </w:r>
      <w:permEnd w:id="947393684"/>
    </w:p>
    <w:p w:rsidR="003049DC" w:rsidRDefault="00D25C8C" w:rsidP="00D25C8C">
      <w:pPr>
        <w:pStyle w:val="Listenabsatz"/>
        <w:shd w:val="clear" w:color="auto" w:fill="FFFFFF"/>
        <w:spacing w:before="240"/>
        <w:ind w:left="927"/>
        <w:rPr>
          <w:rFonts w:ascii="Verdana" w:hAnsi="Verdana" w:cs="Arial"/>
          <w:sz w:val="22"/>
          <w:szCs w:val="22"/>
          <w:lang w:val="fr-CH" w:eastAsia="de-CH"/>
        </w:rPr>
      </w:pPr>
      <w:r w:rsidRPr="00D25C8C">
        <w:rPr>
          <w:rFonts w:ascii="Verdana" w:hAnsi="Verdana" w:cs="Arial"/>
          <w:i/>
          <w:sz w:val="22"/>
          <w:szCs w:val="22"/>
          <w:lang w:val="fr-CH" w:eastAsia="de-CH"/>
        </w:rPr>
        <w:t xml:space="preserve">Step </w:t>
      </w:r>
      <w:r>
        <w:rPr>
          <w:rFonts w:ascii="Verdana" w:hAnsi="Verdana" w:cs="Arial"/>
          <w:i/>
          <w:sz w:val="22"/>
          <w:szCs w:val="22"/>
          <w:lang w:val="fr-CH" w:eastAsia="de-CH"/>
        </w:rPr>
        <w:t>2</w:t>
      </w:r>
      <w:r w:rsidRPr="00D25C8C">
        <w:rPr>
          <w:rFonts w:ascii="Verdana" w:hAnsi="Verdana" w:cs="Arial"/>
          <w:i/>
          <w:sz w:val="22"/>
          <w:szCs w:val="22"/>
          <w:lang w:val="fr-CH" w:eastAsia="de-CH"/>
        </w:rPr>
        <w:t>:</w:t>
      </w:r>
      <w:r>
        <w:rPr>
          <w:rFonts w:ascii="Verdana" w:hAnsi="Verdana" w:cs="Arial"/>
          <w:sz w:val="22"/>
          <w:szCs w:val="22"/>
          <w:lang w:val="fr-CH" w:eastAsia="de-CH"/>
        </w:rPr>
        <w:t xml:space="preserve"> </w:t>
      </w:r>
      <w:r w:rsidR="003049DC">
        <w:rPr>
          <w:rFonts w:ascii="Verdana" w:hAnsi="Verdana" w:cs="Arial"/>
          <w:sz w:val="22"/>
          <w:szCs w:val="22"/>
          <w:lang w:val="fr-CH" w:eastAsia="de-CH"/>
        </w:rPr>
        <w:t>A change of 1 bit corresponds to how many mV?</w:t>
      </w:r>
    </w:p>
    <w:p w:rsidR="003049DC" w:rsidRPr="00A76310" w:rsidRDefault="00FB7FCE" w:rsidP="00D25C8C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sz w:val="22"/>
          <w:szCs w:val="22"/>
          <w:lang w:val="de-CH" w:eastAsia="de-CH"/>
        </w:rPr>
      </w:pPr>
      <w:permStart w:id="376313340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en-US"/>
        </w:rPr>
        <w:t>9,765625V</w:t>
      </w:r>
      <w:permEnd w:id="376313340"/>
    </w:p>
    <w:p w:rsidR="00D25C8C" w:rsidRPr="00A76310" w:rsidRDefault="00D25C8C" w:rsidP="00D25C8C">
      <w:pPr>
        <w:pStyle w:val="Listenabsatz"/>
        <w:shd w:val="clear" w:color="auto" w:fill="FFFFFF"/>
        <w:spacing w:before="240"/>
        <w:ind w:left="927"/>
        <w:rPr>
          <w:rFonts w:ascii="Verdana" w:hAnsi="Verdana" w:cs="Arial"/>
          <w:sz w:val="22"/>
          <w:szCs w:val="22"/>
          <w:lang w:val="de-CH" w:eastAsia="de-CH"/>
        </w:rPr>
      </w:pPr>
      <w:r w:rsidRPr="00A76310">
        <w:rPr>
          <w:rFonts w:ascii="Verdana" w:hAnsi="Verdana" w:cs="Arial"/>
          <w:i/>
          <w:sz w:val="22"/>
          <w:szCs w:val="22"/>
          <w:lang w:val="de-CH" w:eastAsia="de-CH"/>
        </w:rPr>
        <w:t>Step 3:</w:t>
      </w:r>
      <w:r w:rsidRPr="00A76310">
        <w:rPr>
          <w:rFonts w:ascii="Verdana" w:hAnsi="Verdana" w:cs="Arial"/>
          <w:sz w:val="22"/>
          <w:szCs w:val="22"/>
          <w:lang w:val="de-CH" w:eastAsia="de-CH"/>
        </w:rPr>
        <w:t xml:space="preserve"> Complete the following sentence:</w:t>
      </w:r>
    </w:p>
    <w:p w:rsidR="00E07E38" w:rsidRPr="00376EEE" w:rsidRDefault="003049DC" w:rsidP="00D25C8C">
      <w:pPr>
        <w:pStyle w:val="Listenabsatz"/>
        <w:shd w:val="clear" w:color="auto" w:fill="FFFFFF"/>
        <w:spacing w:before="120" w:after="120"/>
        <w:ind w:left="927"/>
        <w:rPr>
          <w:rFonts w:ascii="Comic Sans MS" w:hAnsi="Comic Sans MS"/>
          <w:color w:val="FF0000"/>
          <w:sz w:val="24"/>
          <w:szCs w:val="24"/>
          <w:lang w:val="fr-CH"/>
        </w:rPr>
      </w:pPr>
      <w:r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The accuracy with which the PLC recognizes the input from the PT 100 </w:t>
      </w:r>
      <w:r w:rsidR="001D690E"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              is </w:t>
      </w:r>
      <w:r w:rsidR="00D25C8C" w:rsidRPr="00A76310">
        <w:rPr>
          <w:rFonts w:ascii="Comic Sans MS" w:hAnsi="Comic Sans MS" w:cs="Arial"/>
          <w:sz w:val="24"/>
          <w:szCs w:val="24"/>
          <w:lang w:val="de-CH" w:eastAsia="de-CH"/>
        </w:rPr>
        <w:t>±</w:t>
      </w:r>
      <w:r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 </w:t>
      </w:r>
      <w:permStart w:id="1136797369" w:edGrp="everyone"/>
      <w:r w:rsidR="00FB7FCE">
        <w:rPr>
          <w:rFonts w:ascii="Comic Sans MS" w:hAnsi="Comic Sans MS" w:cs="Arial"/>
          <w:color w:val="548DD4" w:themeColor="text2" w:themeTint="99"/>
          <w:sz w:val="24"/>
          <w:szCs w:val="24"/>
          <w:lang w:val="en-US" w:eastAsia="de-CH"/>
        </w:rPr>
        <w:t>9,765625</w:t>
      </w:r>
      <w:permEnd w:id="1136797369"/>
      <w:r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 mV or </w:t>
      </w:r>
      <w:r w:rsidR="00D25C8C" w:rsidRPr="00A76310">
        <w:rPr>
          <w:rFonts w:ascii="Comic Sans MS" w:hAnsi="Comic Sans MS" w:cs="Arial"/>
          <w:sz w:val="24"/>
          <w:szCs w:val="24"/>
          <w:lang w:val="de-CH" w:eastAsia="de-CH"/>
        </w:rPr>
        <w:t>±</w:t>
      </w:r>
      <w:r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 </w:t>
      </w:r>
      <w:permStart w:id="6822479" w:edGrp="everyone"/>
      <w:r w:rsidR="00FB7FCE">
        <w:rPr>
          <w:rFonts w:ascii="Comic Sans MS" w:hAnsi="Comic Sans MS" w:cs="Arial"/>
          <w:color w:val="548DD4" w:themeColor="text2" w:themeTint="99"/>
          <w:sz w:val="24"/>
          <w:szCs w:val="24"/>
          <w:lang w:val="en-US" w:eastAsia="de-CH"/>
        </w:rPr>
        <w:t>0,0977</w:t>
      </w:r>
      <w:permEnd w:id="6822479"/>
      <w:r w:rsidRPr="00A76310">
        <w:rPr>
          <w:rFonts w:ascii="Comic Sans MS" w:hAnsi="Comic Sans MS" w:cs="Arial"/>
          <w:sz w:val="24"/>
          <w:szCs w:val="24"/>
          <w:lang w:val="de-CH" w:eastAsia="de-CH"/>
        </w:rPr>
        <w:t xml:space="preserve"> </w:t>
      </w:r>
      <w:r w:rsidRPr="00376EEE">
        <w:rPr>
          <w:rFonts w:ascii="Comic Sans MS" w:hAnsi="Comic Sans MS" w:cs="Arial"/>
          <w:sz w:val="24"/>
          <w:szCs w:val="24"/>
          <w:lang w:val="fr-CH" w:eastAsia="de-CH"/>
        </w:rPr>
        <w:t xml:space="preserve">°C. </w:t>
      </w:r>
    </w:p>
    <w:p w:rsidR="00BB4FF3" w:rsidRPr="00FC2215" w:rsidRDefault="00BB4FF3" w:rsidP="00BB4FF3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A 12-bit ADC can be used t</w:t>
      </w:r>
      <w:r w:rsidR="00E00EBE">
        <w:rPr>
          <w:rFonts w:ascii="Verdana" w:hAnsi="Verdana" w:cs="Arial"/>
          <w:color w:val="000000"/>
          <w:sz w:val="22"/>
          <w:szCs w:val="22"/>
          <w:lang w:val="en-GB" w:eastAsia="de-CH"/>
        </w:rPr>
        <w:t>o represent analog voltages within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its input range with …</w:t>
      </w:r>
    </w:p>
    <w:p w:rsidR="00BB4FF3" w:rsidRPr="009B5472" w:rsidRDefault="00BB4FF3" w:rsidP="00BB4FF3">
      <w:pPr>
        <w:pStyle w:val="Textkrper-Zeileneinzug"/>
        <w:numPr>
          <w:ilvl w:val="0"/>
          <w:numId w:val="8"/>
        </w:numPr>
        <w:ind w:hanging="637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154731" wp14:editId="3C58EC3B">
                <wp:simplePos x="0" y="0"/>
                <wp:positionH relativeFrom="column">
                  <wp:posOffset>604520</wp:posOffset>
                </wp:positionH>
                <wp:positionV relativeFrom="paragraph">
                  <wp:posOffset>5715</wp:posOffset>
                </wp:positionV>
                <wp:extent cx="124460" cy="182880"/>
                <wp:effectExtent l="0" t="0" r="27940" b="26670"/>
                <wp:wrapNone/>
                <wp:docPr id="115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F3" w:rsidRPr="00377A23" w:rsidRDefault="00967006" w:rsidP="00BB4FF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807547571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807547571"/>
                          </w:p>
                          <w:p w:rsidR="00BB4FF3" w:rsidRPr="005C4EC9" w:rsidRDefault="00BB4FF3" w:rsidP="00BB4FF3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54731" id="Text Box 39" o:spid="_x0000_s1090" type="#_x0000_t202" style="position:absolute;left:0;text-align:left;margin-left:47.6pt;margin-top:.45pt;width:9.8pt;height:14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">
                <v:textbox inset="0,0,0,0">
                  <w:txbxContent>
                    <w:p w:rsidR="00BB4FF3" w:rsidRPr="00377A23" w:rsidRDefault="00967006" w:rsidP="00BB4FF3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807547571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807547571"/>
                    </w:p>
                    <w:p w:rsidR="00BB4FF3" w:rsidRPr="005C4EC9" w:rsidRDefault="00BB4FF3" w:rsidP="00BB4FF3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6B6D93" wp14:editId="46576796">
                <wp:simplePos x="0" y="0"/>
                <wp:positionH relativeFrom="column">
                  <wp:posOffset>604520</wp:posOffset>
                </wp:positionH>
                <wp:positionV relativeFrom="paragraph">
                  <wp:posOffset>244475</wp:posOffset>
                </wp:positionV>
                <wp:extent cx="124460" cy="182880"/>
                <wp:effectExtent l="13970" t="6350" r="13970" b="10795"/>
                <wp:wrapNone/>
                <wp:docPr id="115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F3" w:rsidRPr="00377A23" w:rsidRDefault="00BB4FF3" w:rsidP="00BB4FF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64444946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6444494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B6D93" id="Text Box 38" o:spid="_x0000_s1091" type="#_x0000_t202" style="position:absolute;left:0;text-align:left;margin-left:47.6pt;margin-top:19.25pt;width:9.8pt;height:14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">
                <v:textbox inset="0,0,0,0">
                  <w:txbxContent>
                    <w:p w:rsidR="00BB4FF3" w:rsidRPr="00377A23" w:rsidRDefault="00BB4FF3" w:rsidP="00BB4FF3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644449469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644449469"/>
                    </w:p>
                  </w:txbxContent>
                </v:textbox>
              </v:shape>
            </w:pict>
          </mc:Fallback>
        </mc:AlternateContent>
      </w:r>
      <w:r>
        <w:t>… 12 different binary numbers</w:t>
      </w:r>
      <w:r w:rsidR="001D690E">
        <w:t>.</w:t>
      </w:r>
      <w:r w:rsidRPr="009B5472">
        <w:t xml:space="preserve"> </w:t>
      </w:r>
    </w:p>
    <w:p w:rsidR="00BB4FF3" w:rsidRDefault="00BB4FF3" w:rsidP="00BB4FF3">
      <w:pPr>
        <w:pStyle w:val="Textkrper-Zeileneinzug"/>
        <w:numPr>
          <w:ilvl w:val="0"/>
          <w:numId w:val="8"/>
        </w:numPr>
        <w:ind w:hanging="637"/>
      </w:pPr>
      <w:r>
        <w:t>… 24 different binary numbers</w:t>
      </w:r>
      <w:r w:rsidR="001D690E">
        <w:t>.</w:t>
      </w:r>
    </w:p>
    <w:p w:rsidR="00BB4FF3" w:rsidRDefault="00BB4FF3" w:rsidP="00BB4FF3">
      <w:pPr>
        <w:pStyle w:val="Textkrper-Zeileneinzug"/>
        <w:numPr>
          <w:ilvl w:val="0"/>
          <w:numId w:val="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2DAE66" wp14:editId="4D884EC7">
                <wp:simplePos x="0" y="0"/>
                <wp:positionH relativeFrom="column">
                  <wp:posOffset>604520</wp:posOffset>
                </wp:positionH>
                <wp:positionV relativeFrom="paragraph">
                  <wp:posOffset>3810</wp:posOffset>
                </wp:positionV>
                <wp:extent cx="124460" cy="182880"/>
                <wp:effectExtent l="0" t="0" r="27940" b="26670"/>
                <wp:wrapNone/>
                <wp:docPr id="11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F3" w:rsidRPr="00377A23" w:rsidRDefault="00BB4FF3" w:rsidP="00BB4FF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26221093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62210930"/>
                          </w:p>
                          <w:p w:rsidR="00BB4FF3" w:rsidRPr="005C4EC9" w:rsidRDefault="00BB4FF3" w:rsidP="00BB4FF3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DAE66" id="_x0000_s1092" type="#_x0000_t202" style="position:absolute;left:0;text-align:left;margin-left:47.6pt;margin-top:.3pt;width:9.8pt;height:14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">
                <v:textbox inset="0,0,0,0">
                  <w:txbxContent>
                    <w:p w:rsidR="00BB4FF3" w:rsidRPr="00377A23" w:rsidRDefault="00BB4FF3" w:rsidP="00BB4FF3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262210930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62210930"/>
                    </w:p>
                    <w:p w:rsidR="00BB4FF3" w:rsidRPr="005C4EC9" w:rsidRDefault="00BB4FF3" w:rsidP="00BB4FF3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… 144 different binary numbers</w:t>
      </w:r>
      <w:r w:rsidR="001D690E">
        <w:t>.</w:t>
      </w:r>
    </w:p>
    <w:p w:rsidR="00BB4FF3" w:rsidRDefault="00BB4FF3" w:rsidP="00BB4FF3">
      <w:pPr>
        <w:pStyle w:val="Textkrper-Zeileneinzug"/>
        <w:numPr>
          <w:ilvl w:val="0"/>
          <w:numId w:val="8"/>
        </w:numPr>
        <w:ind w:hanging="637"/>
      </w:pPr>
      <w:bookmarkStart w:id="0" w:name="_GoBack"/>
      <w:bookmarkEnd w:id="0"/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430C54" wp14:editId="043C9270">
                <wp:simplePos x="0" y="0"/>
                <wp:positionH relativeFrom="column">
                  <wp:posOffset>604520</wp:posOffset>
                </wp:positionH>
                <wp:positionV relativeFrom="paragraph">
                  <wp:posOffset>4763</wp:posOffset>
                </wp:positionV>
                <wp:extent cx="124460" cy="182880"/>
                <wp:effectExtent l="0" t="0" r="27940" b="26670"/>
                <wp:wrapNone/>
                <wp:docPr id="115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F3" w:rsidRPr="00377A23" w:rsidRDefault="00FB7FCE" w:rsidP="00BB4FF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843680254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843680254"/>
                          </w:p>
                          <w:p w:rsidR="00BB4FF3" w:rsidRPr="005C4EC9" w:rsidRDefault="00BB4FF3" w:rsidP="00BB4FF3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0C54" id="_x0000_s1093" type="#_x0000_t202" style="position:absolute;left:0;text-align:left;margin-left:47.6pt;margin-top:.4pt;width:9.8pt;height:14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">
                <v:textbox inset="0,0,0,0">
                  <w:txbxContent>
                    <w:p w:rsidR="00BB4FF3" w:rsidRPr="00377A23" w:rsidRDefault="00FB7FCE" w:rsidP="00BB4FF3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843680254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843680254"/>
                    </w:p>
                    <w:p w:rsidR="00BB4FF3" w:rsidRPr="005C4EC9" w:rsidRDefault="00BB4FF3" w:rsidP="00BB4FF3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… 4096 different binary numbers</w:t>
      </w:r>
      <w:r w:rsidR="001D690E">
        <w:t>.</w:t>
      </w:r>
    </w:p>
    <w:p w:rsidR="005744B4" w:rsidRPr="005744B4" w:rsidRDefault="005744B4" w:rsidP="005744B4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For an analog input range of 0 to 10 V, the minimum size ADC needed to </w:t>
      </w:r>
      <w:r w:rsidR="001D690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register a change of 0,1 V is …</w:t>
      </w:r>
    </w:p>
    <w:p w:rsidR="005744B4" w:rsidRPr="009B5472" w:rsidRDefault="005744B4" w:rsidP="005744B4">
      <w:pPr>
        <w:pStyle w:val="Textkrper-Zeileneinzug"/>
        <w:numPr>
          <w:ilvl w:val="0"/>
          <w:numId w:val="8"/>
        </w:numPr>
        <w:ind w:hanging="637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2CA94B4" wp14:editId="50B77D57">
                <wp:simplePos x="0" y="0"/>
                <wp:positionH relativeFrom="column">
                  <wp:posOffset>604520</wp:posOffset>
                </wp:positionH>
                <wp:positionV relativeFrom="paragraph">
                  <wp:posOffset>5715</wp:posOffset>
                </wp:positionV>
                <wp:extent cx="124460" cy="182880"/>
                <wp:effectExtent l="0" t="0" r="27940" b="26670"/>
                <wp:wrapNone/>
                <wp:docPr id="10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4B4" w:rsidRPr="00377A23" w:rsidRDefault="00967006" w:rsidP="005744B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158091968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158091968"/>
                          </w:p>
                          <w:p w:rsidR="005744B4" w:rsidRPr="005C4EC9" w:rsidRDefault="005744B4" w:rsidP="005744B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94B4" id="_x0000_s1094" type="#_x0000_t202" style="position:absolute;left:0;text-align:left;margin-left:47.6pt;margin-top:.45pt;width:9.8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">
                <v:textbox inset="0,0,0,0">
                  <w:txbxContent>
                    <w:p w:rsidR="005744B4" w:rsidRPr="00377A23" w:rsidRDefault="00967006" w:rsidP="005744B4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158091968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158091968"/>
                    </w:p>
                    <w:p w:rsidR="005744B4" w:rsidRPr="005C4EC9" w:rsidRDefault="005744B4" w:rsidP="005744B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5060CA" wp14:editId="689DF002">
                <wp:simplePos x="0" y="0"/>
                <wp:positionH relativeFrom="column">
                  <wp:posOffset>604520</wp:posOffset>
                </wp:positionH>
                <wp:positionV relativeFrom="paragraph">
                  <wp:posOffset>244475</wp:posOffset>
                </wp:positionV>
                <wp:extent cx="124460" cy="182880"/>
                <wp:effectExtent l="13970" t="6350" r="13970" b="10795"/>
                <wp:wrapNone/>
                <wp:docPr id="1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4B4" w:rsidRPr="00377A23" w:rsidRDefault="005744B4" w:rsidP="005744B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05809897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05809897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60CA" id="_x0000_s1095" type="#_x0000_t202" style="position:absolute;left:0;text-align:left;margin-left:47.6pt;margin-top:19.25pt;width:9.8pt;height:14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">
                <v:textbox inset="0,0,0,0">
                  <w:txbxContent>
                    <w:p w:rsidR="005744B4" w:rsidRPr="00377A23" w:rsidRDefault="005744B4" w:rsidP="005744B4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05809897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058098973"/>
                    </w:p>
                  </w:txbxContent>
                </v:textbox>
              </v:shape>
            </w:pict>
          </mc:Fallback>
        </mc:AlternateContent>
      </w:r>
      <w:r>
        <w:t>… 4-bit</w:t>
      </w:r>
      <w:r w:rsidRPr="009B5472">
        <w:t xml:space="preserve"> </w:t>
      </w:r>
    </w:p>
    <w:p w:rsidR="005744B4" w:rsidRDefault="005744B4" w:rsidP="005744B4">
      <w:pPr>
        <w:pStyle w:val="Textkrper-Zeileneinzug"/>
        <w:numPr>
          <w:ilvl w:val="0"/>
          <w:numId w:val="8"/>
        </w:numPr>
        <w:ind w:hanging="637"/>
      </w:pPr>
      <w:r>
        <w:t>… 6-bit</w:t>
      </w:r>
    </w:p>
    <w:p w:rsidR="005744B4" w:rsidRDefault="005744B4" w:rsidP="005744B4">
      <w:pPr>
        <w:pStyle w:val="Textkrper-Zeileneinzug"/>
        <w:numPr>
          <w:ilvl w:val="0"/>
          <w:numId w:val="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0D79A3" wp14:editId="36000DD3">
                <wp:simplePos x="0" y="0"/>
                <wp:positionH relativeFrom="column">
                  <wp:posOffset>604520</wp:posOffset>
                </wp:positionH>
                <wp:positionV relativeFrom="paragraph">
                  <wp:posOffset>3810</wp:posOffset>
                </wp:positionV>
                <wp:extent cx="124460" cy="182880"/>
                <wp:effectExtent l="0" t="0" r="27940" b="26670"/>
                <wp:wrapNone/>
                <wp:docPr id="10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4B4" w:rsidRPr="00377A23" w:rsidRDefault="00FB7FCE" w:rsidP="005744B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56521141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565211410"/>
                          </w:p>
                          <w:p w:rsidR="005744B4" w:rsidRPr="005C4EC9" w:rsidRDefault="005744B4" w:rsidP="005744B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D79A3" id="_x0000_s1096" type="#_x0000_t202" style="position:absolute;left:0;text-align:left;margin-left:47.6pt;margin-top:.3pt;width:9.8pt;height:14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">
                <v:textbox inset="0,0,0,0">
                  <w:txbxContent>
                    <w:p w:rsidR="005744B4" w:rsidRPr="00377A23" w:rsidRDefault="00FB7FCE" w:rsidP="005744B4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565211410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565211410"/>
                    </w:p>
                    <w:p w:rsidR="005744B4" w:rsidRPr="005C4EC9" w:rsidRDefault="005744B4" w:rsidP="005744B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… 8-bit</w:t>
      </w:r>
    </w:p>
    <w:p w:rsidR="005744B4" w:rsidRDefault="005744B4" w:rsidP="005744B4">
      <w:pPr>
        <w:pStyle w:val="Textkrper-Zeileneinzug"/>
        <w:numPr>
          <w:ilvl w:val="0"/>
          <w:numId w:val="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1F268D" wp14:editId="3516D354">
                <wp:simplePos x="0" y="0"/>
                <wp:positionH relativeFrom="column">
                  <wp:posOffset>604520</wp:posOffset>
                </wp:positionH>
                <wp:positionV relativeFrom="paragraph">
                  <wp:posOffset>4763</wp:posOffset>
                </wp:positionV>
                <wp:extent cx="124460" cy="182880"/>
                <wp:effectExtent l="0" t="0" r="27940" b="26670"/>
                <wp:wrapNone/>
                <wp:docPr id="10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4B4" w:rsidRPr="00377A23" w:rsidRDefault="005744B4" w:rsidP="005744B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148866102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148866102"/>
                          </w:p>
                          <w:p w:rsidR="005744B4" w:rsidRPr="005C4EC9" w:rsidRDefault="005744B4" w:rsidP="005744B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268D" id="_x0000_s1097" type="#_x0000_t202" style="position:absolute;left:0;text-align:left;margin-left:47.6pt;margin-top:.4pt;width:9.8pt;height:14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">
                <v:textbox inset="0,0,0,0">
                  <w:txbxContent>
                    <w:p w:rsidR="005744B4" w:rsidRPr="00377A23" w:rsidRDefault="005744B4" w:rsidP="005744B4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148866102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148866102"/>
                    </w:p>
                    <w:p w:rsidR="005744B4" w:rsidRPr="005C4EC9" w:rsidRDefault="005744B4" w:rsidP="005744B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… 12-bit</w:t>
      </w:r>
    </w:p>
    <w:p w:rsidR="004159BB" w:rsidRPr="000E19FB" w:rsidRDefault="004159BB" w:rsidP="004159BB">
      <w:pPr>
        <w:pStyle w:val="Listenabsatz"/>
        <w:numPr>
          <w:ilvl w:val="0"/>
          <w:numId w:val="5"/>
        </w:numPr>
        <w:shd w:val="clear" w:color="auto" w:fill="FFFFFF"/>
        <w:spacing w:before="36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Complete the table below. Refer to an online dictionary if necessary. </w:t>
      </w:r>
    </w:p>
    <w:tbl>
      <w:tblPr>
        <w:tblStyle w:val="Tabellenraster"/>
        <w:tblpPr w:leftFromText="141" w:rightFromText="141" w:vertAnchor="text" w:horzAnchor="page" w:tblpX="2440" w:tblpY="233"/>
        <w:tblW w:w="7054" w:type="dxa"/>
        <w:tblLook w:val="04A0" w:firstRow="1" w:lastRow="0" w:firstColumn="1" w:lastColumn="0" w:noHBand="0" w:noVBand="1"/>
      </w:tblPr>
      <w:tblGrid>
        <w:gridCol w:w="3652"/>
        <w:gridCol w:w="3402"/>
      </w:tblGrid>
      <w:tr w:rsidR="004159BB" w:rsidRPr="00CC7A3C" w:rsidTr="0050239D">
        <w:tc>
          <w:tcPr>
            <w:tcW w:w="3652" w:type="dxa"/>
            <w:shd w:val="clear" w:color="auto" w:fill="D9D9D9" w:themeFill="background1" w:themeFillShade="D9"/>
          </w:tcPr>
          <w:p w:rsidR="004159BB" w:rsidRPr="00734D96" w:rsidRDefault="004159BB" w:rsidP="0050239D">
            <w:pPr>
              <w:pStyle w:val="Listenabsatz"/>
              <w:spacing w:before="60" w:after="6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159BB" w:rsidRDefault="004159BB" w:rsidP="0050239D">
            <w:pPr>
              <w:spacing w:before="60" w:after="6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4159BB" w:rsidRPr="00687392" w:rsidTr="0050239D">
        <w:tc>
          <w:tcPr>
            <w:tcW w:w="3652" w:type="dxa"/>
          </w:tcPr>
          <w:p w:rsidR="004159BB" w:rsidRDefault="004159BB" w:rsidP="0050239D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8-bit converter</w:t>
            </w:r>
          </w:p>
        </w:tc>
        <w:tc>
          <w:tcPr>
            <w:tcW w:w="3402" w:type="dxa"/>
          </w:tcPr>
          <w:p w:rsidR="004159BB" w:rsidRDefault="00FB7FCE" w:rsidP="0050239D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68902593" w:edGrp="everyone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8-Bit </w:t>
            </w:r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Umwandler</w:t>
            </w:r>
            <w:proofErr w:type="spellEnd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168902593"/>
          </w:p>
        </w:tc>
      </w:tr>
      <w:tr w:rsidR="00F366F4" w:rsidRPr="00687392" w:rsidTr="0050239D">
        <w:tc>
          <w:tcPr>
            <w:tcW w:w="3652" w:type="dxa"/>
          </w:tcPr>
          <w:p w:rsidR="00F366F4" w:rsidRDefault="00F366F4" w:rsidP="00F366F4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resolution</w:t>
            </w:r>
          </w:p>
        </w:tc>
        <w:tc>
          <w:tcPr>
            <w:tcW w:w="3402" w:type="dxa"/>
          </w:tcPr>
          <w:p w:rsidR="00F366F4" w:rsidRDefault="00FB7FCE" w:rsidP="00F366F4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1065636196" w:edGrp="everyone"/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Auflösung</w:t>
            </w:r>
            <w:permEnd w:id="1065636196"/>
            <w:proofErr w:type="spellEnd"/>
          </w:p>
        </w:tc>
      </w:tr>
      <w:tr w:rsidR="00F366F4" w:rsidRPr="00687392" w:rsidTr="0050239D">
        <w:tc>
          <w:tcPr>
            <w:tcW w:w="3652" w:type="dxa"/>
          </w:tcPr>
          <w:p w:rsidR="00F366F4" w:rsidRDefault="00F366F4" w:rsidP="00F366F4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accuracy</w:t>
            </w:r>
          </w:p>
        </w:tc>
        <w:tc>
          <w:tcPr>
            <w:tcW w:w="3402" w:type="dxa"/>
          </w:tcPr>
          <w:p w:rsidR="00F366F4" w:rsidRDefault="00FB7FCE" w:rsidP="00F366F4">
            <w:pPr>
              <w:spacing w:before="60" w:after="60"/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</w:pPr>
            <w:permStart w:id="2115723943" w:edGrp="everyone"/>
            <w:proofErr w:type="spellStart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>Genauigkeit</w:t>
            </w:r>
            <w:proofErr w:type="spellEnd"/>
            <w:r>
              <w:rPr>
                <w:rFonts w:ascii="Verdana" w:hAnsi="Verdana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2115723943"/>
          </w:p>
        </w:tc>
      </w:tr>
    </w:tbl>
    <w:p w:rsidR="004159BB" w:rsidRDefault="004159BB" w:rsidP="004159BB">
      <w:pPr>
        <w:spacing w:before="60" w:after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4159BB" w:rsidRDefault="004159BB" w:rsidP="004159BB">
      <w:pPr>
        <w:spacing w:before="60" w:after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4159BB" w:rsidRDefault="004159BB" w:rsidP="004159BB">
      <w:pPr>
        <w:spacing w:before="60" w:after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4159BB" w:rsidRDefault="004159BB" w:rsidP="004159BB">
      <w:pPr>
        <w:spacing w:before="60" w:after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B06245" w:rsidRDefault="00B06245" w:rsidP="00B06245">
      <w:p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B06245" w:rsidRPr="00B06245" w:rsidRDefault="00B06245" w:rsidP="00B06245">
      <w:p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sectPr w:rsidR="00B06245" w:rsidRPr="00B06245" w:rsidSect="005D2D88">
      <w:headerReference w:type="default" r:id="rId12"/>
      <w:footerReference w:type="defaul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E10" w:rsidRDefault="00546E10">
      <w:r>
        <w:separator/>
      </w:r>
    </w:p>
  </w:endnote>
  <w:endnote w:type="continuationSeparator" w:id="0">
    <w:p w:rsidR="00546E10" w:rsidRDefault="0054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27" w:rsidRPr="00D27E1F" w:rsidRDefault="00F70F27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3000FA">
      <w:rPr>
        <w:rFonts w:ascii="Arial" w:hAnsi="Arial" w:cs="Arial"/>
        <w:noProof/>
        <w:sz w:val="16"/>
        <w:szCs w:val="16"/>
        <w:lang w:val="de-CH"/>
      </w:rPr>
      <w:t>29.08.17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BE3169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</w:t>
    </w:r>
    <w:r w:rsidR="00BE3169">
      <w:rPr>
        <w:rFonts w:ascii="Arial" w:hAnsi="Arial" w:cs="Arial"/>
        <w:sz w:val="16"/>
        <w:szCs w:val="16"/>
        <w:lang w:val="de-CH"/>
      </w:rPr>
      <w:t xml:space="preserve">                </w:t>
    </w:r>
    <w:r>
      <w:rPr>
        <w:rFonts w:ascii="Arial" w:hAnsi="Arial" w:cs="Arial"/>
        <w:sz w:val="16"/>
        <w:szCs w:val="16"/>
        <w:lang w:val="de-CH"/>
      </w:rPr>
      <w:t xml:space="preserve">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94C4D">
              <w:rPr>
                <w:rFonts w:ascii="Arial" w:hAnsi="Arial" w:cs="Arial"/>
                <w:noProof/>
                <w:sz w:val="16"/>
                <w:szCs w:val="16"/>
              </w:rPr>
              <w:t>6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361571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AUF3.4.3_AnalogSignalProcessing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E10" w:rsidRDefault="00546E10">
      <w:r>
        <w:separator/>
      </w:r>
    </w:p>
  </w:footnote>
  <w:footnote w:type="continuationSeparator" w:id="0">
    <w:p w:rsidR="00546E10" w:rsidRDefault="0054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F70F2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6BDE369" wp14:editId="3DC9F65B">
                <wp:extent cx="628015" cy="408305"/>
                <wp:effectExtent l="19050" t="0" r="635" b="0"/>
                <wp:docPr id="1162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F70F2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70F27" w:rsidRDefault="00F70F2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70F27" w:rsidRPr="00A07336" w:rsidRDefault="00A07336" w:rsidP="00A0733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fr-CH"/>
            </w:rPr>
          </w:pPr>
          <w:r w:rsidRPr="00A07336">
            <w:rPr>
              <w:rFonts w:ascii="Arial" w:hAnsi="Arial"/>
              <w:b/>
              <w:sz w:val="24"/>
              <w:lang w:val="fr-CH"/>
            </w:rPr>
            <w:t>Design construction and f</w:t>
          </w:r>
          <w:r w:rsidR="00F70F27" w:rsidRPr="00A07336">
            <w:rPr>
              <w:rFonts w:ascii="Arial" w:hAnsi="Arial"/>
              <w:b/>
              <w:sz w:val="24"/>
              <w:lang w:val="fr-CH"/>
            </w:rPr>
            <w:t>unction of a PLC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70F27" w:rsidRDefault="00F70F27" w:rsidP="00B5356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F70F27" w:rsidRDefault="00F70F27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F70F27" w:rsidRDefault="00F70F27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4CE51E6"/>
    <w:lvl w:ilvl="0">
      <w:numFmt w:val="decimal"/>
      <w:lvlText w:val="*"/>
      <w:lvlJc w:val="left"/>
    </w:lvl>
  </w:abstractNum>
  <w:abstractNum w:abstractNumId="1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895B5D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EEE40E4"/>
    <w:multiLevelType w:val="multilevel"/>
    <w:tmpl w:val="3C4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9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1BC2AA6"/>
    <w:multiLevelType w:val="hybridMultilevel"/>
    <w:tmpl w:val="64826FC2"/>
    <w:lvl w:ilvl="0" w:tplc="26D0484E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3147D7"/>
    <w:multiLevelType w:val="multilevel"/>
    <w:tmpl w:val="945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F24E83"/>
    <w:multiLevelType w:val="hybridMultilevel"/>
    <w:tmpl w:val="D6BC92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7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974C6"/>
    <w:multiLevelType w:val="hybridMultilevel"/>
    <w:tmpl w:val="3822D16C"/>
    <w:lvl w:ilvl="0" w:tplc="0807000B">
      <w:start w:val="1"/>
      <w:numFmt w:val="bullet"/>
      <w:lvlText w:val=""/>
      <w:lvlJc w:val="left"/>
      <w:pPr>
        <w:ind w:left="132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9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6E47DFA"/>
    <w:multiLevelType w:val="multilevel"/>
    <w:tmpl w:val="63B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32C323C"/>
    <w:multiLevelType w:val="multilevel"/>
    <w:tmpl w:val="B32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A46DB"/>
    <w:multiLevelType w:val="hybridMultilevel"/>
    <w:tmpl w:val="3B7431A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CE35511"/>
    <w:multiLevelType w:val="hybridMultilevel"/>
    <w:tmpl w:val="D41CE8D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6"/>
  </w:num>
  <w:num w:numId="3">
    <w:abstractNumId w:val="3"/>
  </w:num>
  <w:num w:numId="4">
    <w:abstractNumId w:val="12"/>
  </w:num>
  <w:num w:numId="5">
    <w:abstractNumId w:val="30"/>
  </w:num>
  <w:num w:numId="6">
    <w:abstractNumId w:val="26"/>
  </w:num>
  <w:num w:numId="7">
    <w:abstractNumId w:val="9"/>
  </w:num>
  <w:num w:numId="8">
    <w:abstractNumId w:val="16"/>
  </w:num>
  <w:num w:numId="9">
    <w:abstractNumId w:val="2"/>
  </w:num>
  <w:num w:numId="10">
    <w:abstractNumId w:val="1"/>
  </w:num>
  <w:num w:numId="11">
    <w:abstractNumId w:val="27"/>
  </w:num>
  <w:num w:numId="12">
    <w:abstractNumId w:val="24"/>
  </w:num>
  <w:num w:numId="13">
    <w:abstractNumId w:val="23"/>
  </w:num>
  <w:num w:numId="14">
    <w:abstractNumId w:val="15"/>
  </w:num>
  <w:num w:numId="15">
    <w:abstractNumId w:val="4"/>
  </w:num>
  <w:num w:numId="16">
    <w:abstractNumId w:val="19"/>
  </w:num>
  <w:num w:numId="17">
    <w:abstractNumId w:val="17"/>
  </w:num>
  <w:num w:numId="18">
    <w:abstractNumId w:val="14"/>
  </w:num>
  <w:num w:numId="19">
    <w:abstractNumId w:val="22"/>
  </w:num>
  <w:num w:numId="20">
    <w:abstractNumId w:val="20"/>
  </w:num>
  <w:num w:numId="21">
    <w:abstractNumId w:val="21"/>
  </w:num>
  <w:num w:numId="22">
    <w:abstractNumId w:val="5"/>
  </w:num>
  <w:num w:numId="23">
    <w:abstractNumId w:val="13"/>
  </w:num>
  <w:num w:numId="24">
    <w:abstractNumId w:val="11"/>
  </w:num>
  <w:num w:numId="25">
    <w:abstractNumId w:val="28"/>
  </w:num>
  <w:num w:numId="26">
    <w:abstractNumId w:val="10"/>
  </w:num>
  <w:num w:numId="27">
    <w:abstractNumId w:val="29"/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247" w:hanging="283"/>
        </w:pPr>
        <w:rPr>
          <w:rFonts w:ascii="Wingdings" w:hAnsi="Wingdings" w:hint="default"/>
          <w:sz w:val="20"/>
        </w:rPr>
      </w:lvl>
    </w:lvlOverride>
  </w:num>
  <w:num w:numId="29">
    <w:abstractNumId w:val="18"/>
  </w:num>
  <w:num w:numId="30">
    <w:abstractNumId w:val="7"/>
  </w:num>
  <w:num w:numId="3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fr-FR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J9+9O+V4W3W6tE1wXao/5EEFByY=" w:salt="YvlYvmp+xwZU7X7Speq/B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400"/>
    <w:rsid w:val="0000170D"/>
    <w:rsid w:val="0000407F"/>
    <w:rsid w:val="000044BD"/>
    <w:rsid w:val="00004A42"/>
    <w:rsid w:val="0000568C"/>
    <w:rsid w:val="000064EE"/>
    <w:rsid w:val="000069A8"/>
    <w:rsid w:val="000070BD"/>
    <w:rsid w:val="00007A50"/>
    <w:rsid w:val="00010DDC"/>
    <w:rsid w:val="000115C0"/>
    <w:rsid w:val="00011796"/>
    <w:rsid w:val="000121B8"/>
    <w:rsid w:val="0001367C"/>
    <w:rsid w:val="0001373E"/>
    <w:rsid w:val="0001548B"/>
    <w:rsid w:val="000155E7"/>
    <w:rsid w:val="000164E7"/>
    <w:rsid w:val="00016950"/>
    <w:rsid w:val="00016E9B"/>
    <w:rsid w:val="0001755F"/>
    <w:rsid w:val="0002142E"/>
    <w:rsid w:val="000231FE"/>
    <w:rsid w:val="00023C02"/>
    <w:rsid w:val="0002597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984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47D12"/>
    <w:rsid w:val="0005050E"/>
    <w:rsid w:val="000509DA"/>
    <w:rsid w:val="00050B17"/>
    <w:rsid w:val="00053B88"/>
    <w:rsid w:val="00054BC5"/>
    <w:rsid w:val="000550CD"/>
    <w:rsid w:val="00055711"/>
    <w:rsid w:val="000563AE"/>
    <w:rsid w:val="00056BB9"/>
    <w:rsid w:val="00057DB4"/>
    <w:rsid w:val="00060BB8"/>
    <w:rsid w:val="0006188B"/>
    <w:rsid w:val="00061C5D"/>
    <w:rsid w:val="000628CB"/>
    <w:rsid w:val="00064B9A"/>
    <w:rsid w:val="000677C5"/>
    <w:rsid w:val="000706F9"/>
    <w:rsid w:val="0007113F"/>
    <w:rsid w:val="00071610"/>
    <w:rsid w:val="000717DE"/>
    <w:rsid w:val="00071886"/>
    <w:rsid w:val="000724FD"/>
    <w:rsid w:val="000736D6"/>
    <w:rsid w:val="000740BF"/>
    <w:rsid w:val="000745E4"/>
    <w:rsid w:val="00074FEB"/>
    <w:rsid w:val="000766DA"/>
    <w:rsid w:val="00076ECC"/>
    <w:rsid w:val="00080F24"/>
    <w:rsid w:val="00081B0A"/>
    <w:rsid w:val="00082798"/>
    <w:rsid w:val="00083477"/>
    <w:rsid w:val="0008453D"/>
    <w:rsid w:val="00084B60"/>
    <w:rsid w:val="000856C1"/>
    <w:rsid w:val="000861A8"/>
    <w:rsid w:val="00086371"/>
    <w:rsid w:val="00086FB0"/>
    <w:rsid w:val="00087EC8"/>
    <w:rsid w:val="000909AF"/>
    <w:rsid w:val="000925D7"/>
    <w:rsid w:val="000940A8"/>
    <w:rsid w:val="00094446"/>
    <w:rsid w:val="00094CBA"/>
    <w:rsid w:val="00095D75"/>
    <w:rsid w:val="00097419"/>
    <w:rsid w:val="000A0103"/>
    <w:rsid w:val="000A37AF"/>
    <w:rsid w:val="000A5AE1"/>
    <w:rsid w:val="000A5F16"/>
    <w:rsid w:val="000A7333"/>
    <w:rsid w:val="000A79F2"/>
    <w:rsid w:val="000B0CD4"/>
    <w:rsid w:val="000B1824"/>
    <w:rsid w:val="000B1BD3"/>
    <w:rsid w:val="000B2AB1"/>
    <w:rsid w:val="000B33DE"/>
    <w:rsid w:val="000B35F7"/>
    <w:rsid w:val="000B3CFF"/>
    <w:rsid w:val="000B4FD2"/>
    <w:rsid w:val="000B5156"/>
    <w:rsid w:val="000C01A2"/>
    <w:rsid w:val="000C0732"/>
    <w:rsid w:val="000C1146"/>
    <w:rsid w:val="000C132D"/>
    <w:rsid w:val="000C20B8"/>
    <w:rsid w:val="000C3260"/>
    <w:rsid w:val="000C3665"/>
    <w:rsid w:val="000C5C01"/>
    <w:rsid w:val="000C618B"/>
    <w:rsid w:val="000C7758"/>
    <w:rsid w:val="000D131C"/>
    <w:rsid w:val="000D1F39"/>
    <w:rsid w:val="000D1F4B"/>
    <w:rsid w:val="000D40BA"/>
    <w:rsid w:val="000D64D0"/>
    <w:rsid w:val="000D64E5"/>
    <w:rsid w:val="000D75CB"/>
    <w:rsid w:val="000E01F7"/>
    <w:rsid w:val="000E19FB"/>
    <w:rsid w:val="000E2367"/>
    <w:rsid w:val="000E3A05"/>
    <w:rsid w:val="000E4E1F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4440"/>
    <w:rsid w:val="000F5058"/>
    <w:rsid w:val="000F671D"/>
    <w:rsid w:val="000F6EA5"/>
    <w:rsid w:val="000F7E78"/>
    <w:rsid w:val="00100192"/>
    <w:rsid w:val="0010199A"/>
    <w:rsid w:val="00101DE6"/>
    <w:rsid w:val="001041D7"/>
    <w:rsid w:val="001044C4"/>
    <w:rsid w:val="001055A6"/>
    <w:rsid w:val="00106220"/>
    <w:rsid w:val="00106B28"/>
    <w:rsid w:val="001074FA"/>
    <w:rsid w:val="00107E1F"/>
    <w:rsid w:val="00110DF6"/>
    <w:rsid w:val="0011321E"/>
    <w:rsid w:val="00114002"/>
    <w:rsid w:val="001145E4"/>
    <w:rsid w:val="001145F1"/>
    <w:rsid w:val="00114D76"/>
    <w:rsid w:val="0011638F"/>
    <w:rsid w:val="00120304"/>
    <w:rsid w:val="001212E2"/>
    <w:rsid w:val="00122A61"/>
    <w:rsid w:val="00123A1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21AE"/>
    <w:rsid w:val="00153654"/>
    <w:rsid w:val="00153C62"/>
    <w:rsid w:val="00155198"/>
    <w:rsid w:val="0015561E"/>
    <w:rsid w:val="00155C54"/>
    <w:rsid w:val="00155D07"/>
    <w:rsid w:val="00155F9D"/>
    <w:rsid w:val="0015649C"/>
    <w:rsid w:val="00160489"/>
    <w:rsid w:val="00161DA1"/>
    <w:rsid w:val="00162DDE"/>
    <w:rsid w:val="00163100"/>
    <w:rsid w:val="00163391"/>
    <w:rsid w:val="00163A66"/>
    <w:rsid w:val="00165CC8"/>
    <w:rsid w:val="00166D48"/>
    <w:rsid w:val="00166DA4"/>
    <w:rsid w:val="001679B5"/>
    <w:rsid w:val="00167D14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8758F"/>
    <w:rsid w:val="001913A6"/>
    <w:rsid w:val="00191F02"/>
    <w:rsid w:val="001926A7"/>
    <w:rsid w:val="001928CA"/>
    <w:rsid w:val="001954DE"/>
    <w:rsid w:val="001972CA"/>
    <w:rsid w:val="001978DC"/>
    <w:rsid w:val="001A04E7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5FC3"/>
    <w:rsid w:val="001A66AD"/>
    <w:rsid w:val="001A6764"/>
    <w:rsid w:val="001A6E47"/>
    <w:rsid w:val="001B002C"/>
    <w:rsid w:val="001B165C"/>
    <w:rsid w:val="001B398E"/>
    <w:rsid w:val="001B51AF"/>
    <w:rsid w:val="001B5BA3"/>
    <w:rsid w:val="001B5F8B"/>
    <w:rsid w:val="001B6B27"/>
    <w:rsid w:val="001B712A"/>
    <w:rsid w:val="001C00EF"/>
    <w:rsid w:val="001C086C"/>
    <w:rsid w:val="001C1EE3"/>
    <w:rsid w:val="001C216F"/>
    <w:rsid w:val="001C3496"/>
    <w:rsid w:val="001C378D"/>
    <w:rsid w:val="001C3ED7"/>
    <w:rsid w:val="001C5694"/>
    <w:rsid w:val="001C5C4C"/>
    <w:rsid w:val="001C7299"/>
    <w:rsid w:val="001D0910"/>
    <w:rsid w:val="001D1B0C"/>
    <w:rsid w:val="001D1B29"/>
    <w:rsid w:val="001D2533"/>
    <w:rsid w:val="001D48A3"/>
    <w:rsid w:val="001D4AD3"/>
    <w:rsid w:val="001D4C5F"/>
    <w:rsid w:val="001D4EED"/>
    <w:rsid w:val="001D66B7"/>
    <w:rsid w:val="001D690E"/>
    <w:rsid w:val="001D7A2C"/>
    <w:rsid w:val="001E10D6"/>
    <w:rsid w:val="001E4156"/>
    <w:rsid w:val="001E47DB"/>
    <w:rsid w:val="001E551E"/>
    <w:rsid w:val="001E63C5"/>
    <w:rsid w:val="001E7712"/>
    <w:rsid w:val="001F051B"/>
    <w:rsid w:val="001F0CA6"/>
    <w:rsid w:val="001F1528"/>
    <w:rsid w:val="001F1626"/>
    <w:rsid w:val="001F2B16"/>
    <w:rsid w:val="001F5F0C"/>
    <w:rsid w:val="0020254E"/>
    <w:rsid w:val="00202E67"/>
    <w:rsid w:val="00203246"/>
    <w:rsid w:val="002042DB"/>
    <w:rsid w:val="00204435"/>
    <w:rsid w:val="00204572"/>
    <w:rsid w:val="0020557B"/>
    <w:rsid w:val="00206071"/>
    <w:rsid w:val="0020669F"/>
    <w:rsid w:val="00207844"/>
    <w:rsid w:val="00207E2B"/>
    <w:rsid w:val="00210640"/>
    <w:rsid w:val="002106CD"/>
    <w:rsid w:val="002112E0"/>
    <w:rsid w:val="00214258"/>
    <w:rsid w:val="002142F2"/>
    <w:rsid w:val="00214A87"/>
    <w:rsid w:val="00215821"/>
    <w:rsid w:val="0021690B"/>
    <w:rsid w:val="00216D70"/>
    <w:rsid w:val="002201AF"/>
    <w:rsid w:val="00220B79"/>
    <w:rsid w:val="00221458"/>
    <w:rsid w:val="002216EC"/>
    <w:rsid w:val="00223A67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2F56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393"/>
    <w:rsid w:val="00243F58"/>
    <w:rsid w:val="00245739"/>
    <w:rsid w:val="0025025E"/>
    <w:rsid w:val="00252178"/>
    <w:rsid w:val="0025281E"/>
    <w:rsid w:val="002529DC"/>
    <w:rsid w:val="00252F4D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545"/>
    <w:rsid w:val="002578E8"/>
    <w:rsid w:val="00257E11"/>
    <w:rsid w:val="00260974"/>
    <w:rsid w:val="002613FE"/>
    <w:rsid w:val="00263007"/>
    <w:rsid w:val="00263068"/>
    <w:rsid w:val="00263C2E"/>
    <w:rsid w:val="00263DE8"/>
    <w:rsid w:val="002653D3"/>
    <w:rsid w:val="00266DBA"/>
    <w:rsid w:val="00266DCA"/>
    <w:rsid w:val="00267AC5"/>
    <w:rsid w:val="0027011F"/>
    <w:rsid w:val="00270296"/>
    <w:rsid w:val="0027148F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9C1"/>
    <w:rsid w:val="002B422C"/>
    <w:rsid w:val="002B4F8C"/>
    <w:rsid w:val="002B50D1"/>
    <w:rsid w:val="002B5AD7"/>
    <w:rsid w:val="002B5DDF"/>
    <w:rsid w:val="002B6967"/>
    <w:rsid w:val="002B7794"/>
    <w:rsid w:val="002C1838"/>
    <w:rsid w:val="002C24A5"/>
    <w:rsid w:val="002C3E56"/>
    <w:rsid w:val="002C42AF"/>
    <w:rsid w:val="002C42F3"/>
    <w:rsid w:val="002C4971"/>
    <w:rsid w:val="002C55BB"/>
    <w:rsid w:val="002C6955"/>
    <w:rsid w:val="002C7D0B"/>
    <w:rsid w:val="002D14C1"/>
    <w:rsid w:val="002D23BF"/>
    <w:rsid w:val="002D2A70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348B"/>
    <w:rsid w:val="002E4894"/>
    <w:rsid w:val="002E4B33"/>
    <w:rsid w:val="002E58AB"/>
    <w:rsid w:val="002E5E01"/>
    <w:rsid w:val="002E6718"/>
    <w:rsid w:val="002E6FAA"/>
    <w:rsid w:val="002E70F6"/>
    <w:rsid w:val="002F0664"/>
    <w:rsid w:val="002F0E44"/>
    <w:rsid w:val="002F12DA"/>
    <w:rsid w:val="002F142F"/>
    <w:rsid w:val="002F14AA"/>
    <w:rsid w:val="002F1996"/>
    <w:rsid w:val="002F1B8A"/>
    <w:rsid w:val="002F2C41"/>
    <w:rsid w:val="002F3266"/>
    <w:rsid w:val="002F4442"/>
    <w:rsid w:val="002F461A"/>
    <w:rsid w:val="002F61C7"/>
    <w:rsid w:val="002F7C2E"/>
    <w:rsid w:val="002F7FCA"/>
    <w:rsid w:val="003000FA"/>
    <w:rsid w:val="00302515"/>
    <w:rsid w:val="00302683"/>
    <w:rsid w:val="00302754"/>
    <w:rsid w:val="003032D9"/>
    <w:rsid w:val="00303C40"/>
    <w:rsid w:val="00303EC9"/>
    <w:rsid w:val="003049DC"/>
    <w:rsid w:val="00304A1C"/>
    <w:rsid w:val="003050CD"/>
    <w:rsid w:val="0030579D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C2A"/>
    <w:rsid w:val="00314E6B"/>
    <w:rsid w:val="003173E0"/>
    <w:rsid w:val="00317574"/>
    <w:rsid w:val="003179E2"/>
    <w:rsid w:val="00320F58"/>
    <w:rsid w:val="00322801"/>
    <w:rsid w:val="003234DF"/>
    <w:rsid w:val="00323EC6"/>
    <w:rsid w:val="00324C6E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4459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570D"/>
    <w:rsid w:val="0035607A"/>
    <w:rsid w:val="00361571"/>
    <w:rsid w:val="003617BD"/>
    <w:rsid w:val="00362304"/>
    <w:rsid w:val="00362AD7"/>
    <w:rsid w:val="00362E48"/>
    <w:rsid w:val="00363211"/>
    <w:rsid w:val="00364027"/>
    <w:rsid w:val="00365DBF"/>
    <w:rsid w:val="0037108E"/>
    <w:rsid w:val="00371348"/>
    <w:rsid w:val="003718AD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6EE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784"/>
    <w:rsid w:val="00384ACA"/>
    <w:rsid w:val="00384C62"/>
    <w:rsid w:val="00384DF1"/>
    <w:rsid w:val="003866A6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1677"/>
    <w:rsid w:val="003C2C0E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A69"/>
    <w:rsid w:val="00401D1B"/>
    <w:rsid w:val="00401FCC"/>
    <w:rsid w:val="0040206A"/>
    <w:rsid w:val="00402213"/>
    <w:rsid w:val="00402C39"/>
    <w:rsid w:val="0040367A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59BB"/>
    <w:rsid w:val="004170F5"/>
    <w:rsid w:val="004171D8"/>
    <w:rsid w:val="004179EB"/>
    <w:rsid w:val="004207A8"/>
    <w:rsid w:val="00420ED0"/>
    <w:rsid w:val="00421B78"/>
    <w:rsid w:val="004230B2"/>
    <w:rsid w:val="00423A36"/>
    <w:rsid w:val="00423FB0"/>
    <w:rsid w:val="00425881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1DB"/>
    <w:rsid w:val="004407A9"/>
    <w:rsid w:val="004415D4"/>
    <w:rsid w:val="00441BBE"/>
    <w:rsid w:val="004429C2"/>
    <w:rsid w:val="004435C2"/>
    <w:rsid w:val="00444197"/>
    <w:rsid w:val="00447B91"/>
    <w:rsid w:val="00450F19"/>
    <w:rsid w:val="00452108"/>
    <w:rsid w:val="00452BF2"/>
    <w:rsid w:val="004545DA"/>
    <w:rsid w:val="00454F08"/>
    <w:rsid w:val="00455F1E"/>
    <w:rsid w:val="00457261"/>
    <w:rsid w:val="00460CDE"/>
    <w:rsid w:val="00461624"/>
    <w:rsid w:val="004624F6"/>
    <w:rsid w:val="00462AA8"/>
    <w:rsid w:val="0046403A"/>
    <w:rsid w:val="00464FDC"/>
    <w:rsid w:val="0046648D"/>
    <w:rsid w:val="00466FF7"/>
    <w:rsid w:val="00472E15"/>
    <w:rsid w:val="00473668"/>
    <w:rsid w:val="00473BF8"/>
    <w:rsid w:val="00476B65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470"/>
    <w:rsid w:val="004A07E2"/>
    <w:rsid w:val="004A094F"/>
    <w:rsid w:val="004A1B06"/>
    <w:rsid w:val="004A1CA2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3CC4"/>
    <w:rsid w:val="004B46A0"/>
    <w:rsid w:val="004B5697"/>
    <w:rsid w:val="004B7901"/>
    <w:rsid w:val="004B7944"/>
    <w:rsid w:val="004C0747"/>
    <w:rsid w:val="004C4783"/>
    <w:rsid w:val="004C5E76"/>
    <w:rsid w:val="004C6AC1"/>
    <w:rsid w:val="004C7A9D"/>
    <w:rsid w:val="004C7E9E"/>
    <w:rsid w:val="004D08C5"/>
    <w:rsid w:val="004D3311"/>
    <w:rsid w:val="004D3CE0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5834"/>
    <w:rsid w:val="004E6373"/>
    <w:rsid w:val="004E6959"/>
    <w:rsid w:val="004E6F06"/>
    <w:rsid w:val="004E7923"/>
    <w:rsid w:val="004F133F"/>
    <w:rsid w:val="004F3A52"/>
    <w:rsid w:val="004F52D2"/>
    <w:rsid w:val="004F6A51"/>
    <w:rsid w:val="004F74BE"/>
    <w:rsid w:val="00501066"/>
    <w:rsid w:val="005014AA"/>
    <w:rsid w:val="0050155D"/>
    <w:rsid w:val="005016DE"/>
    <w:rsid w:val="005027CC"/>
    <w:rsid w:val="00502E86"/>
    <w:rsid w:val="0050300C"/>
    <w:rsid w:val="005063E1"/>
    <w:rsid w:val="005079A8"/>
    <w:rsid w:val="00510AFA"/>
    <w:rsid w:val="00512553"/>
    <w:rsid w:val="005145E4"/>
    <w:rsid w:val="00515869"/>
    <w:rsid w:val="005173CE"/>
    <w:rsid w:val="005201C6"/>
    <w:rsid w:val="00523E7E"/>
    <w:rsid w:val="00523F1A"/>
    <w:rsid w:val="005254E4"/>
    <w:rsid w:val="00526195"/>
    <w:rsid w:val="00527375"/>
    <w:rsid w:val="00527782"/>
    <w:rsid w:val="00527DCE"/>
    <w:rsid w:val="00530D94"/>
    <w:rsid w:val="00531188"/>
    <w:rsid w:val="005323DB"/>
    <w:rsid w:val="005324AC"/>
    <w:rsid w:val="00533BE5"/>
    <w:rsid w:val="005345A8"/>
    <w:rsid w:val="00534B3A"/>
    <w:rsid w:val="0053552E"/>
    <w:rsid w:val="0053610C"/>
    <w:rsid w:val="00537BDB"/>
    <w:rsid w:val="005402FB"/>
    <w:rsid w:val="0054077C"/>
    <w:rsid w:val="005409FD"/>
    <w:rsid w:val="00540B0D"/>
    <w:rsid w:val="00541CF8"/>
    <w:rsid w:val="00541D2C"/>
    <w:rsid w:val="005426B2"/>
    <w:rsid w:val="00542B63"/>
    <w:rsid w:val="00545203"/>
    <w:rsid w:val="00546E10"/>
    <w:rsid w:val="00547313"/>
    <w:rsid w:val="00547624"/>
    <w:rsid w:val="00547660"/>
    <w:rsid w:val="00550C86"/>
    <w:rsid w:val="005523E1"/>
    <w:rsid w:val="0055570F"/>
    <w:rsid w:val="005575AC"/>
    <w:rsid w:val="005604A3"/>
    <w:rsid w:val="0056078D"/>
    <w:rsid w:val="00561D9C"/>
    <w:rsid w:val="00564034"/>
    <w:rsid w:val="00566DD6"/>
    <w:rsid w:val="0056785B"/>
    <w:rsid w:val="00570328"/>
    <w:rsid w:val="00572509"/>
    <w:rsid w:val="00572FCD"/>
    <w:rsid w:val="005744B4"/>
    <w:rsid w:val="00576336"/>
    <w:rsid w:val="005764BE"/>
    <w:rsid w:val="00580F59"/>
    <w:rsid w:val="00581B26"/>
    <w:rsid w:val="0058235D"/>
    <w:rsid w:val="00583B63"/>
    <w:rsid w:val="0058508A"/>
    <w:rsid w:val="00585232"/>
    <w:rsid w:val="00585DC0"/>
    <w:rsid w:val="00587244"/>
    <w:rsid w:val="00587E31"/>
    <w:rsid w:val="005910B0"/>
    <w:rsid w:val="005913E9"/>
    <w:rsid w:val="00591925"/>
    <w:rsid w:val="00592A7B"/>
    <w:rsid w:val="00592EA9"/>
    <w:rsid w:val="005937BA"/>
    <w:rsid w:val="00595B40"/>
    <w:rsid w:val="00596B4D"/>
    <w:rsid w:val="005A115F"/>
    <w:rsid w:val="005A19BC"/>
    <w:rsid w:val="005A341B"/>
    <w:rsid w:val="005A4F12"/>
    <w:rsid w:val="005A5998"/>
    <w:rsid w:val="005A5BB3"/>
    <w:rsid w:val="005A6096"/>
    <w:rsid w:val="005A664E"/>
    <w:rsid w:val="005A7D06"/>
    <w:rsid w:val="005B0BDB"/>
    <w:rsid w:val="005B2AE3"/>
    <w:rsid w:val="005B4639"/>
    <w:rsid w:val="005B4D39"/>
    <w:rsid w:val="005B5502"/>
    <w:rsid w:val="005B748E"/>
    <w:rsid w:val="005B7ACA"/>
    <w:rsid w:val="005C0AFF"/>
    <w:rsid w:val="005C122E"/>
    <w:rsid w:val="005C27C8"/>
    <w:rsid w:val="005C32FF"/>
    <w:rsid w:val="005C336B"/>
    <w:rsid w:val="005C347C"/>
    <w:rsid w:val="005C3AC2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2D88"/>
    <w:rsid w:val="005D3428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7B5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1747"/>
    <w:rsid w:val="00604423"/>
    <w:rsid w:val="0060447B"/>
    <w:rsid w:val="006047C2"/>
    <w:rsid w:val="00604E50"/>
    <w:rsid w:val="00605DE1"/>
    <w:rsid w:val="00605F18"/>
    <w:rsid w:val="0060668D"/>
    <w:rsid w:val="0060796F"/>
    <w:rsid w:val="00610565"/>
    <w:rsid w:val="006119EC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41C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5FE0"/>
    <w:rsid w:val="00646DD3"/>
    <w:rsid w:val="0064784E"/>
    <w:rsid w:val="00647E1F"/>
    <w:rsid w:val="00652978"/>
    <w:rsid w:val="00652E0E"/>
    <w:rsid w:val="006532B4"/>
    <w:rsid w:val="00653616"/>
    <w:rsid w:val="0065432F"/>
    <w:rsid w:val="00655CD3"/>
    <w:rsid w:val="006561D0"/>
    <w:rsid w:val="00656D86"/>
    <w:rsid w:val="0065774C"/>
    <w:rsid w:val="00661104"/>
    <w:rsid w:val="006612EA"/>
    <w:rsid w:val="006644E0"/>
    <w:rsid w:val="00667742"/>
    <w:rsid w:val="00670F97"/>
    <w:rsid w:val="0067217B"/>
    <w:rsid w:val="00672D0B"/>
    <w:rsid w:val="00672E5C"/>
    <w:rsid w:val="006730B2"/>
    <w:rsid w:val="006732B6"/>
    <w:rsid w:val="006761F3"/>
    <w:rsid w:val="0068040A"/>
    <w:rsid w:val="006820A4"/>
    <w:rsid w:val="006820BF"/>
    <w:rsid w:val="0068465E"/>
    <w:rsid w:val="006846C6"/>
    <w:rsid w:val="00684BE6"/>
    <w:rsid w:val="00686115"/>
    <w:rsid w:val="00687392"/>
    <w:rsid w:val="00687816"/>
    <w:rsid w:val="006878B5"/>
    <w:rsid w:val="00687963"/>
    <w:rsid w:val="00691541"/>
    <w:rsid w:val="00691B44"/>
    <w:rsid w:val="00691FFD"/>
    <w:rsid w:val="00694543"/>
    <w:rsid w:val="006960DD"/>
    <w:rsid w:val="006A20CB"/>
    <w:rsid w:val="006A2B6D"/>
    <w:rsid w:val="006A31B2"/>
    <w:rsid w:val="006A3F3E"/>
    <w:rsid w:val="006A4AE6"/>
    <w:rsid w:val="006A4B20"/>
    <w:rsid w:val="006A4DAB"/>
    <w:rsid w:val="006A61B3"/>
    <w:rsid w:val="006A7148"/>
    <w:rsid w:val="006A7496"/>
    <w:rsid w:val="006B07E3"/>
    <w:rsid w:val="006B1EB3"/>
    <w:rsid w:val="006B2D0C"/>
    <w:rsid w:val="006B339E"/>
    <w:rsid w:val="006B792F"/>
    <w:rsid w:val="006B7FFA"/>
    <w:rsid w:val="006C3F7B"/>
    <w:rsid w:val="006C40EF"/>
    <w:rsid w:val="006C6153"/>
    <w:rsid w:val="006C7325"/>
    <w:rsid w:val="006D0E26"/>
    <w:rsid w:val="006D0E67"/>
    <w:rsid w:val="006D0F41"/>
    <w:rsid w:val="006D1AFB"/>
    <w:rsid w:val="006D3509"/>
    <w:rsid w:val="006D3DD1"/>
    <w:rsid w:val="006D61DD"/>
    <w:rsid w:val="006D6A98"/>
    <w:rsid w:val="006D6C26"/>
    <w:rsid w:val="006E0D6E"/>
    <w:rsid w:val="006E1A05"/>
    <w:rsid w:val="006E2D98"/>
    <w:rsid w:val="006E38A7"/>
    <w:rsid w:val="006E3BDD"/>
    <w:rsid w:val="006E65F4"/>
    <w:rsid w:val="006E6602"/>
    <w:rsid w:val="006E6D48"/>
    <w:rsid w:val="006F0684"/>
    <w:rsid w:val="006F0708"/>
    <w:rsid w:val="006F150E"/>
    <w:rsid w:val="006F1665"/>
    <w:rsid w:val="006F17A1"/>
    <w:rsid w:val="006F2505"/>
    <w:rsid w:val="006F3072"/>
    <w:rsid w:val="006F332F"/>
    <w:rsid w:val="006F365D"/>
    <w:rsid w:val="006F5D63"/>
    <w:rsid w:val="006F5D8E"/>
    <w:rsid w:val="006F65D2"/>
    <w:rsid w:val="006F67DF"/>
    <w:rsid w:val="006F7174"/>
    <w:rsid w:val="007006C5"/>
    <w:rsid w:val="00703387"/>
    <w:rsid w:val="00704D5B"/>
    <w:rsid w:val="007053B9"/>
    <w:rsid w:val="00706F64"/>
    <w:rsid w:val="0070749D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2197C"/>
    <w:rsid w:val="007221B7"/>
    <w:rsid w:val="00725E74"/>
    <w:rsid w:val="0072676E"/>
    <w:rsid w:val="00726E93"/>
    <w:rsid w:val="00727C8C"/>
    <w:rsid w:val="00727F1F"/>
    <w:rsid w:val="00731212"/>
    <w:rsid w:val="007313D7"/>
    <w:rsid w:val="007322A3"/>
    <w:rsid w:val="00732A27"/>
    <w:rsid w:val="00732C47"/>
    <w:rsid w:val="00732E94"/>
    <w:rsid w:val="007331C8"/>
    <w:rsid w:val="00734B44"/>
    <w:rsid w:val="0073615E"/>
    <w:rsid w:val="00737834"/>
    <w:rsid w:val="00740D6F"/>
    <w:rsid w:val="007418CF"/>
    <w:rsid w:val="00742430"/>
    <w:rsid w:val="007428D5"/>
    <w:rsid w:val="00742AB7"/>
    <w:rsid w:val="00745220"/>
    <w:rsid w:val="00745CED"/>
    <w:rsid w:val="00751AB5"/>
    <w:rsid w:val="0075315B"/>
    <w:rsid w:val="00756775"/>
    <w:rsid w:val="00760FEF"/>
    <w:rsid w:val="00761320"/>
    <w:rsid w:val="00761553"/>
    <w:rsid w:val="00762004"/>
    <w:rsid w:val="007628A9"/>
    <w:rsid w:val="00763076"/>
    <w:rsid w:val="00764AFA"/>
    <w:rsid w:val="00766F77"/>
    <w:rsid w:val="00767DC1"/>
    <w:rsid w:val="00770037"/>
    <w:rsid w:val="0077023E"/>
    <w:rsid w:val="007711BA"/>
    <w:rsid w:val="00773D3C"/>
    <w:rsid w:val="00773E25"/>
    <w:rsid w:val="00775865"/>
    <w:rsid w:val="00775BDE"/>
    <w:rsid w:val="007770FD"/>
    <w:rsid w:val="00777905"/>
    <w:rsid w:val="00780302"/>
    <w:rsid w:val="00780B90"/>
    <w:rsid w:val="007820E0"/>
    <w:rsid w:val="00785584"/>
    <w:rsid w:val="007855B3"/>
    <w:rsid w:val="007900EA"/>
    <w:rsid w:val="007901FD"/>
    <w:rsid w:val="007909FD"/>
    <w:rsid w:val="00792F75"/>
    <w:rsid w:val="0079380F"/>
    <w:rsid w:val="00793BB6"/>
    <w:rsid w:val="00793EDC"/>
    <w:rsid w:val="007969B3"/>
    <w:rsid w:val="00796B8E"/>
    <w:rsid w:val="007A3346"/>
    <w:rsid w:val="007A7B54"/>
    <w:rsid w:val="007B1093"/>
    <w:rsid w:val="007B22AB"/>
    <w:rsid w:val="007B2ADD"/>
    <w:rsid w:val="007B4AB8"/>
    <w:rsid w:val="007C0643"/>
    <w:rsid w:val="007C0782"/>
    <w:rsid w:val="007C2274"/>
    <w:rsid w:val="007C2B9E"/>
    <w:rsid w:val="007C32EC"/>
    <w:rsid w:val="007C3E7E"/>
    <w:rsid w:val="007C4C11"/>
    <w:rsid w:val="007C6D41"/>
    <w:rsid w:val="007C7B0D"/>
    <w:rsid w:val="007D0E8F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12D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66F3"/>
    <w:rsid w:val="007F766D"/>
    <w:rsid w:val="007F7BF6"/>
    <w:rsid w:val="00801143"/>
    <w:rsid w:val="00802715"/>
    <w:rsid w:val="0080359C"/>
    <w:rsid w:val="008038D6"/>
    <w:rsid w:val="00803A3D"/>
    <w:rsid w:val="00804655"/>
    <w:rsid w:val="00804FBE"/>
    <w:rsid w:val="00805BA8"/>
    <w:rsid w:val="00806410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1A46"/>
    <w:rsid w:val="0082359B"/>
    <w:rsid w:val="00823BD5"/>
    <w:rsid w:val="008242F3"/>
    <w:rsid w:val="00824AA6"/>
    <w:rsid w:val="00825933"/>
    <w:rsid w:val="00825A56"/>
    <w:rsid w:val="00831BEF"/>
    <w:rsid w:val="008334FB"/>
    <w:rsid w:val="008351EC"/>
    <w:rsid w:val="0084057C"/>
    <w:rsid w:val="00840883"/>
    <w:rsid w:val="008417AF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D80"/>
    <w:rsid w:val="008763A3"/>
    <w:rsid w:val="00877950"/>
    <w:rsid w:val="00882ECE"/>
    <w:rsid w:val="00882EE6"/>
    <w:rsid w:val="0088317B"/>
    <w:rsid w:val="00883C28"/>
    <w:rsid w:val="00883CCB"/>
    <w:rsid w:val="00884661"/>
    <w:rsid w:val="00884F97"/>
    <w:rsid w:val="00885072"/>
    <w:rsid w:val="00886150"/>
    <w:rsid w:val="00886181"/>
    <w:rsid w:val="008863B4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B33C5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5D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62EF"/>
    <w:rsid w:val="00916517"/>
    <w:rsid w:val="00916714"/>
    <w:rsid w:val="0092204E"/>
    <w:rsid w:val="0092263E"/>
    <w:rsid w:val="00924CB5"/>
    <w:rsid w:val="00927028"/>
    <w:rsid w:val="009306E9"/>
    <w:rsid w:val="0093126C"/>
    <w:rsid w:val="00931308"/>
    <w:rsid w:val="00931A45"/>
    <w:rsid w:val="0093304D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46AFB"/>
    <w:rsid w:val="0094734F"/>
    <w:rsid w:val="00951668"/>
    <w:rsid w:val="00953A2D"/>
    <w:rsid w:val="009543EE"/>
    <w:rsid w:val="009546AB"/>
    <w:rsid w:val="00954C1E"/>
    <w:rsid w:val="0095561C"/>
    <w:rsid w:val="00955E0E"/>
    <w:rsid w:val="00956981"/>
    <w:rsid w:val="00961D1D"/>
    <w:rsid w:val="00962662"/>
    <w:rsid w:val="0096280E"/>
    <w:rsid w:val="009632C8"/>
    <w:rsid w:val="0096484C"/>
    <w:rsid w:val="009648B6"/>
    <w:rsid w:val="009657BC"/>
    <w:rsid w:val="0096580F"/>
    <w:rsid w:val="009663FF"/>
    <w:rsid w:val="00967006"/>
    <w:rsid w:val="0097012B"/>
    <w:rsid w:val="009703A7"/>
    <w:rsid w:val="00970A64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13D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1F8C"/>
    <w:rsid w:val="00992DA0"/>
    <w:rsid w:val="00992DE2"/>
    <w:rsid w:val="00993D59"/>
    <w:rsid w:val="00994D4E"/>
    <w:rsid w:val="00995E3E"/>
    <w:rsid w:val="00996354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3FCB"/>
    <w:rsid w:val="009F4EC2"/>
    <w:rsid w:val="009F67FE"/>
    <w:rsid w:val="009F7FB9"/>
    <w:rsid w:val="009F7FD3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07336"/>
    <w:rsid w:val="00A11C7C"/>
    <w:rsid w:val="00A12323"/>
    <w:rsid w:val="00A12BDF"/>
    <w:rsid w:val="00A134B3"/>
    <w:rsid w:val="00A13EC9"/>
    <w:rsid w:val="00A14829"/>
    <w:rsid w:val="00A14955"/>
    <w:rsid w:val="00A150C1"/>
    <w:rsid w:val="00A15C9D"/>
    <w:rsid w:val="00A16294"/>
    <w:rsid w:val="00A222C4"/>
    <w:rsid w:val="00A22453"/>
    <w:rsid w:val="00A23BE7"/>
    <w:rsid w:val="00A2417C"/>
    <w:rsid w:val="00A2495D"/>
    <w:rsid w:val="00A24C65"/>
    <w:rsid w:val="00A26031"/>
    <w:rsid w:val="00A27879"/>
    <w:rsid w:val="00A302F5"/>
    <w:rsid w:val="00A3077E"/>
    <w:rsid w:val="00A30F6B"/>
    <w:rsid w:val="00A319A9"/>
    <w:rsid w:val="00A32ACC"/>
    <w:rsid w:val="00A32B1C"/>
    <w:rsid w:val="00A331EB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DAB"/>
    <w:rsid w:val="00A434BB"/>
    <w:rsid w:val="00A43547"/>
    <w:rsid w:val="00A43B22"/>
    <w:rsid w:val="00A4432E"/>
    <w:rsid w:val="00A44569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951"/>
    <w:rsid w:val="00A75C16"/>
    <w:rsid w:val="00A76310"/>
    <w:rsid w:val="00A7686F"/>
    <w:rsid w:val="00A77C3D"/>
    <w:rsid w:val="00A806D1"/>
    <w:rsid w:val="00A80BA6"/>
    <w:rsid w:val="00A814A7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0F6F"/>
    <w:rsid w:val="00A9201A"/>
    <w:rsid w:val="00A96179"/>
    <w:rsid w:val="00A9688A"/>
    <w:rsid w:val="00A96D2B"/>
    <w:rsid w:val="00AA0AD9"/>
    <w:rsid w:val="00AA1367"/>
    <w:rsid w:val="00AA2996"/>
    <w:rsid w:val="00AA2B04"/>
    <w:rsid w:val="00AA3471"/>
    <w:rsid w:val="00AA46F9"/>
    <w:rsid w:val="00AA5432"/>
    <w:rsid w:val="00AA6075"/>
    <w:rsid w:val="00AA6349"/>
    <w:rsid w:val="00AB0696"/>
    <w:rsid w:val="00AB07A7"/>
    <w:rsid w:val="00AB1675"/>
    <w:rsid w:val="00AB1FD1"/>
    <w:rsid w:val="00AB2454"/>
    <w:rsid w:val="00AB2DB3"/>
    <w:rsid w:val="00AB3862"/>
    <w:rsid w:val="00AB42CF"/>
    <w:rsid w:val="00AB4F1B"/>
    <w:rsid w:val="00AB511C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C6F24"/>
    <w:rsid w:val="00AD0C8A"/>
    <w:rsid w:val="00AD44DD"/>
    <w:rsid w:val="00AD5D09"/>
    <w:rsid w:val="00AD69F3"/>
    <w:rsid w:val="00AD7F1A"/>
    <w:rsid w:val="00AE31EB"/>
    <w:rsid w:val="00AE3520"/>
    <w:rsid w:val="00AE36CD"/>
    <w:rsid w:val="00AE416F"/>
    <w:rsid w:val="00AE57F1"/>
    <w:rsid w:val="00AE5D30"/>
    <w:rsid w:val="00AE64A1"/>
    <w:rsid w:val="00AE76A9"/>
    <w:rsid w:val="00AE7E90"/>
    <w:rsid w:val="00AF1948"/>
    <w:rsid w:val="00AF1981"/>
    <w:rsid w:val="00AF1A2A"/>
    <w:rsid w:val="00AF44A1"/>
    <w:rsid w:val="00AF51FE"/>
    <w:rsid w:val="00AF5EC8"/>
    <w:rsid w:val="00AF6423"/>
    <w:rsid w:val="00AF71B2"/>
    <w:rsid w:val="00AF7D66"/>
    <w:rsid w:val="00B000F2"/>
    <w:rsid w:val="00B0059C"/>
    <w:rsid w:val="00B006FE"/>
    <w:rsid w:val="00B00A3C"/>
    <w:rsid w:val="00B01503"/>
    <w:rsid w:val="00B021E8"/>
    <w:rsid w:val="00B023D6"/>
    <w:rsid w:val="00B02486"/>
    <w:rsid w:val="00B035E7"/>
    <w:rsid w:val="00B037F3"/>
    <w:rsid w:val="00B03DB5"/>
    <w:rsid w:val="00B04912"/>
    <w:rsid w:val="00B06245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6B1B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018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4AF"/>
    <w:rsid w:val="00B4465D"/>
    <w:rsid w:val="00B452BA"/>
    <w:rsid w:val="00B465B2"/>
    <w:rsid w:val="00B47AB8"/>
    <w:rsid w:val="00B47D8E"/>
    <w:rsid w:val="00B50BED"/>
    <w:rsid w:val="00B53154"/>
    <w:rsid w:val="00B53567"/>
    <w:rsid w:val="00B5384D"/>
    <w:rsid w:val="00B53FAC"/>
    <w:rsid w:val="00B55970"/>
    <w:rsid w:val="00B55EBF"/>
    <w:rsid w:val="00B56293"/>
    <w:rsid w:val="00B60A62"/>
    <w:rsid w:val="00B617F5"/>
    <w:rsid w:val="00B61EA3"/>
    <w:rsid w:val="00B626BD"/>
    <w:rsid w:val="00B63E46"/>
    <w:rsid w:val="00B64ABC"/>
    <w:rsid w:val="00B65DC8"/>
    <w:rsid w:val="00B67348"/>
    <w:rsid w:val="00B67E06"/>
    <w:rsid w:val="00B7008A"/>
    <w:rsid w:val="00B7181F"/>
    <w:rsid w:val="00B72496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4C4D"/>
    <w:rsid w:val="00B95524"/>
    <w:rsid w:val="00B95C93"/>
    <w:rsid w:val="00B95E8D"/>
    <w:rsid w:val="00B96A6A"/>
    <w:rsid w:val="00B96CBD"/>
    <w:rsid w:val="00BA0DF4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0FFF"/>
    <w:rsid w:val="00BB18E8"/>
    <w:rsid w:val="00BB1A3A"/>
    <w:rsid w:val="00BB2DF3"/>
    <w:rsid w:val="00BB3CFB"/>
    <w:rsid w:val="00BB3E54"/>
    <w:rsid w:val="00BB4BFA"/>
    <w:rsid w:val="00BB4FF3"/>
    <w:rsid w:val="00BB6723"/>
    <w:rsid w:val="00BB7CC2"/>
    <w:rsid w:val="00BC0CC9"/>
    <w:rsid w:val="00BC279A"/>
    <w:rsid w:val="00BC2E7B"/>
    <w:rsid w:val="00BC3D70"/>
    <w:rsid w:val="00BC4A90"/>
    <w:rsid w:val="00BC5F04"/>
    <w:rsid w:val="00BC68D2"/>
    <w:rsid w:val="00BC6B30"/>
    <w:rsid w:val="00BC7E3E"/>
    <w:rsid w:val="00BD168A"/>
    <w:rsid w:val="00BD3C2B"/>
    <w:rsid w:val="00BD537A"/>
    <w:rsid w:val="00BD549A"/>
    <w:rsid w:val="00BD7401"/>
    <w:rsid w:val="00BD75B0"/>
    <w:rsid w:val="00BE0382"/>
    <w:rsid w:val="00BE1013"/>
    <w:rsid w:val="00BE2774"/>
    <w:rsid w:val="00BE3169"/>
    <w:rsid w:val="00BE43D1"/>
    <w:rsid w:val="00BE4678"/>
    <w:rsid w:val="00BE4FA5"/>
    <w:rsid w:val="00BE5229"/>
    <w:rsid w:val="00BE5803"/>
    <w:rsid w:val="00BE5A17"/>
    <w:rsid w:val="00BE6CCD"/>
    <w:rsid w:val="00BF0312"/>
    <w:rsid w:val="00BF051B"/>
    <w:rsid w:val="00BF1C94"/>
    <w:rsid w:val="00BF1EE7"/>
    <w:rsid w:val="00BF3762"/>
    <w:rsid w:val="00BF39E5"/>
    <w:rsid w:val="00BF4D79"/>
    <w:rsid w:val="00BF509A"/>
    <w:rsid w:val="00BF586E"/>
    <w:rsid w:val="00BF7899"/>
    <w:rsid w:val="00C00030"/>
    <w:rsid w:val="00C017E4"/>
    <w:rsid w:val="00C02B9B"/>
    <w:rsid w:val="00C0420D"/>
    <w:rsid w:val="00C0484B"/>
    <w:rsid w:val="00C04F99"/>
    <w:rsid w:val="00C0555C"/>
    <w:rsid w:val="00C11646"/>
    <w:rsid w:val="00C11D95"/>
    <w:rsid w:val="00C123AA"/>
    <w:rsid w:val="00C12B19"/>
    <w:rsid w:val="00C14064"/>
    <w:rsid w:val="00C159AD"/>
    <w:rsid w:val="00C159EB"/>
    <w:rsid w:val="00C15EBF"/>
    <w:rsid w:val="00C1620F"/>
    <w:rsid w:val="00C16FF8"/>
    <w:rsid w:val="00C17E62"/>
    <w:rsid w:val="00C229AC"/>
    <w:rsid w:val="00C23F03"/>
    <w:rsid w:val="00C24352"/>
    <w:rsid w:val="00C254DA"/>
    <w:rsid w:val="00C259CD"/>
    <w:rsid w:val="00C26BF6"/>
    <w:rsid w:val="00C26F05"/>
    <w:rsid w:val="00C27B41"/>
    <w:rsid w:val="00C30E7D"/>
    <w:rsid w:val="00C3218F"/>
    <w:rsid w:val="00C322B2"/>
    <w:rsid w:val="00C32947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648C"/>
    <w:rsid w:val="00C67621"/>
    <w:rsid w:val="00C70076"/>
    <w:rsid w:val="00C73013"/>
    <w:rsid w:val="00C73356"/>
    <w:rsid w:val="00C73DC5"/>
    <w:rsid w:val="00C74211"/>
    <w:rsid w:val="00C746D8"/>
    <w:rsid w:val="00C74CBD"/>
    <w:rsid w:val="00C763AA"/>
    <w:rsid w:val="00C769EB"/>
    <w:rsid w:val="00C7763C"/>
    <w:rsid w:val="00C8091C"/>
    <w:rsid w:val="00C8236F"/>
    <w:rsid w:val="00C82698"/>
    <w:rsid w:val="00C830B6"/>
    <w:rsid w:val="00C85950"/>
    <w:rsid w:val="00C85EE6"/>
    <w:rsid w:val="00C904E7"/>
    <w:rsid w:val="00C90B77"/>
    <w:rsid w:val="00C9102F"/>
    <w:rsid w:val="00C91559"/>
    <w:rsid w:val="00C919CD"/>
    <w:rsid w:val="00C92243"/>
    <w:rsid w:val="00C92859"/>
    <w:rsid w:val="00C92E51"/>
    <w:rsid w:val="00C94915"/>
    <w:rsid w:val="00C94DE2"/>
    <w:rsid w:val="00C951BC"/>
    <w:rsid w:val="00C965E3"/>
    <w:rsid w:val="00CA03A3"/>
    <w:rsid w:val="00CA05AF"/>
    <w:rsid w:val="00CA372A"/>
    <w:rsid w:val="00CA630D"/>
    <w:rsid w:val="00CA6379"/>
    <w:rsid w:val="00CA69A6"/>
    <w:rsid w:val="00CA7706"/>
    <w:rsid w:val="00CA7975"/>
    <w:rsid w:val="00CA7A10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2D6B"/>
    <w:rsid w:val="00CF48B9"/>
    <w:rsid w:val="00CF5EE8"/>
    <w:rsid w:val="00CF747E"/>
    <w:rsid w:val="00CF7779"/>
    <w:rsid w:val="00D01F5F"/>
    <w:rsid w:val="00D02607"/>
    <w:rsid w:val="00D0483B"/>
    <w:rsid w:val="00D04D58"/>
    <w:rsid w:val="00D06FEF"/>
    <w:rsid w:val="00D07C7F"/>
    <w:rsid w:val="00D10A3C"/>
    <w:rsid w:val="00D10BD6"/>
    <w:rsid w:val="00D12448"/>
    <w:rsid w:val="00D12C74"/>
    <w:rsid w:val="00D14D5E"/>
    <w:rsid w:val="00D15B3A"/>
    <w:rsid w:val="00D20678"/>
    <w:rsid w:val="00D2143E"/>
    <w:rsid w:val="00D21BAA"/>
    <w:rsid w:val="00D23BFD"/>
    <w:rsid w:val="00D251BE"/>
    <w:rsid w:val="00D255A1"/>
    <w:rsid w:val="00D25944"/>
    <w:rsid w:val="00D25C8C"/>
    <w:rsid w:val="00D25F50"/>
    <w:rsid w:val="00D260BC"/>
    <w:rsid w:val="00D27B12"/>
    <w:rsid w:val="00D27E1F"/>
    <w:rsid w:val="00D302F2"/>
    <w:rsid w:val="00D32126"/>
    <w:rsid w:val="00D3222F"/>
    <w:rsid w:val="00D33CF2"/>
    <w:rsid w:val="00D345A6"/>
    <w:rsid w:val="00D34ABA"/>
    <w:rsid w:val="00D35622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1555"/>
    <w:rsid w:val="00D51BB4"/>
    <w:rsid w:val="00D522D2"/>
    <w:rsid w:val="00D52635"/>
    <w:rsid w:val="00D526A6"/>
    <w:rsid w:val="00D545F0"/>
    <w:rsid w:val="00D54CEB"/>
    <w:rsid w:val="00D55AB7"/>
    <w:rsid w:val="00D55EC1"/>
    <w:rsid w:val="00D5698E"/>
    <w:rsid w:val="00D57A99"/>
    <w:rsid w:val="00D57AC0"/>
    <w:rsid w:val="00D57E57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556F"/>
    <w:rsid w:val="00D67E15"/>
    <w:rsid w:val="00D70678"/>
    <w:rsid w:val="00D7067E"/>
    <w:rsid w:val="00D70FCC"/>
    <w:rsid w:val="00D719B0"/>
    <w:rsid w:val="00D7264E"/>
    <w:rsid w:val="00D72D50"/>
    <w:rsid w:val="00D72EBB"/>
    <w:rsid w:val="00D73190"/>
    <w:rsid w:val="00D73AFD"/>
    <w:rsid w:val="00D73ED5"/>
    <w:rsid w:val="00D74659"/>
    <w:rsid w:val="00D74D10"/>
    <w:rsid w:val="00D74E75"/>
    <w:rsid w:val="00D774B0"/>
    <w:rsid w:val="00D8098C"/>
    <w:rsid w:val="00D82629"/>
    <w:rsid w:val="00D828B2"/>
    <w:rsid w:val="00D83991"/>
    <w:rsid w:val="00D8519C"/>
    <w:rsid w:val="00D86057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972DE"/>
    <w:rsid w:val="00DA233E"/>
    <w:rsid w:val="00DA294C"/>
    <w:rsid w:val="00DA6057"/>
    <w:rsid w:val="00DA6B0F"/>
    <w:rsid w:val="00DB1030"/>
    <w:rsid w:val="00DB13AC"/>
    <w:rsid w:val="00DB25B0"/>
    <w:rsid w:val="00DB3F37"/>
    <w:rsid w:val="00DB479F"/>
    <w:rsid w:val="00DB70E2"/>
    <w:rsid w:val="00DB70F5"/>
    <w:rsid w:val="00DB79F1"/>
    <w:rsid w:val="00DC3598"/>
    <w:rsid w:val="00DC6E49"/>
    <w:rsid w:val="00DD084C"/>
    <w:rsid w:val="00DD0F43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3863"/>
    <w:rsid w:val="00DE395F"/>
    <w:rsid w:val="00DE4D83"/>
    <w:rsid w:val="00DE5DC7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DF7240"/>
    <w:rsid w:val="00E001DF"/>
    <w:rsid w:val="00E00EBE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07E38"/>
    <w:rsid w:val="00E120E7"/>
    <w:rsid w:val="00E12ED9"/>
    <w:rsid w:val="00E12FD1"/>
    <w:rsid w:val="00E13B89"/>
    <w:rsid w:val="00E13D26"/>
    <w:rsid w:val="00E16F1C"/>
    <w:rsid w:val="00E17AA0"/>
    <w:rsid w:val="00E20576"/>
    <w:rsid w:val="00E20A0F"/>
    <w:rsid w:val="00E20F20"/>
    <w:rsid w:val="00E20F83"/>
    <w:rsid w:val="00E215EE"/>
    <w:rsid w:val="00E2258C"/>
    <w:rsid w:val="00E22948"/>
    <w:rsid w:val="00E22C25"/>
    <w:rsid w:val="00E23261"/>
    <w:rsid w:val="00E2356A"/>
    <w:rsid w:val="00E246B9"/>
    <w:rsid w:val="00E24B96"/>
    <w:rsid w:val="00E2547C"/>
    <w:rsid w:val="00E302E9"/>
    <w:rsid w:val="00E30536"/>
    <w:rsid w:val="00E31E8A"/>
    <w:rsid w:val="00E349B3"/>
    <w:rsid w:val="00E37066"/>
    <w:rsid w:val="00E376CF"/>
    <w:rsid w:val="00E403BC"/>
    <w:rsid w:val="00E40643"/>
    <w:rsid w:val="00E40851"/>
    <w:rsid w:val="00E420F3"/>
    <w:rsid w:val="00E428B9"/>
    <w:rsid w:val="00E42ED8"/>
    <w:rsid w:val="00E43189"/>
    <w:rsid w:val="00E43B48"/>
    <w:rsid w:val="00E4421B"/>
    <w:rsid w:val="00E44B83"/>
    <w:rsid w:val="00E44FFE"/>
    <w:rsid w:val="00E457BD"/>
    <w:rsid w:val="00E459FF"/>
    <w:rsid w:val="00E45F7E"/>
    <w:rsid w:val="00E545B6"/>
    <w:rsid w:val="00E56A62"/>
    <w:rsid w:val="00E57352"/>
    <w:rsid w:val="00E57E56"/>
    <w:rsid w:val="00E63674"/>
    <w:rsid w:val="00E637BA"/>
    <w:rsid w:val="00E64A95"/>
    <w:rsid w:val="00E64C72"/>
    <w:rsid w:val="00E66C1E"/>
    <w:rsid w:val="00E6702D"/>
    <w:rsid w:val="00E70463"/>
    <w:rsid w:val="00E71DB7"/>
    <w:rsid w:val="00E7293B"/>
    <w:rsid w:val="00E74493"/>
    <w:rsid w:val="00E74CB4"/>
    <w:rsid w:val="00E75302"/>
    <w:rsid w:val="00E774F7"/>
    <w:rsid w:val="00E81494"/>
    <w:rsid w:val="00E81AF7"/>
    <w:rsid w:val="00E82F2E"/>
    <w:rsid w:val="00E83E4C"/>
    <w:rsid w:val="00E877C1"/>
    <w:rsid w:val="00E8797E"/>
    <w:rsid w:val="00E91F2C"/>
    <w:rsid w:val="00E92C5B"/>
    <w:rsid w:val="00E92E5F"/>
    <w:rsid w:val="00E9311D"/>
    <w:rsid w:val="00E93436"/>
    <w:rsid w:val="00E9380D"/>
    <w:rsid w:val="00E94731"/>
    <w:rsid w:val="00E94AD9"/>
    <w:rsid w:val="00E96D70"/>
    <w:rsid w:val="00E96DF8"/>
    <w:rsid w:val="00E975A1"/>
    <w:rsid w:val="00E97B8D"/>
    <w:rsid w:val="00EA0991"/>
    <w:rsid w:val="00EA2363"/>
    <w:rsid w:val="00EA2EE9"/>
    <w:rsid w:val="00EA39B7"/>
    <w:rsid w:val="00EA3FB3"/>
    <w:rsid w:val="00EA4819"/>
    <w:rsid w:val="00EA5FB4"/>
    <w:rsid w:val="00EA7DC8"/>
    <w:rsid w:val="00EB025D"/>
    <w:rsid w:val="00EB2C12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138"/>
    <w:rsid w:val="00EC6203"/>
    <w:rsid w:val="00EC68B0"/>
    <w:rsid w:val="00EC72BA"/>
    <w:rsid w:val="00EC73FB"/>
    <w:rsid w:val="00ED0361"/>
    <w:rsid w:val="00ED1AF4"/>
    <w:rsid w:val="00ED385E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46E"/>
    <w:rsid w:val="00EE1B7A"/>
    <w:rsid w:val="00EE20FC"/>
    <w:rsid w:val="00EE24FE"/>
    <w:rsid w:val="00EE3322"/>
    <w:rsid w:val="00EE38F9"/>
    <w:rsid w:val="00EE3955"/>
    <w:rsid w:val="00EE3B89"/>
    <w:rsid w:val="00EE426C"/>
    <w:rsid w:val="00EE53D8"/>
    <w:rsid w:val="00EE60B4"/>
    <w:rsid w:val="00EE74FB"/>
    <w:rsid w:val="00EE7673"/>
    <w:rsid w:val="00EF0050"/>
    <w:rsid w:val="00EF075E"/>
    <w:rsid w:val="00EF0F74"/>
    <w:rsid w:val="00EF0FE6"/>
    <w:rsid w:val="00EF1520"/>
    <w:rsid w:val="00EF1F38"/>
    <w:rsid w:val="00EF207C"/>
    <w:rsid w:val="00EF2189"/>
    <w:rsid w:val="00EF52B9"/>
    <w:rsid w:val="00EF52C8"/>
    <w:rsid w:val="00EF561C"/>
    <w:rsid w:val="00EF6A83"/>
    <w:rsid w:val="00EF7DA7"/>
    <w:rsid w:val="00F07E22"/>
    <w:rsid w:val="00F12761"/>
    <w:rsid w:val="00F15A72"/>
    <w:rsid w:val="00F15F3D"/>
    <w:rsid w:val="00F166C0"/>
    <w:rsid w:val="00F167E9"/>
    <w:rsid w:val="00F16BE1"/>
    <w:rsid w:val="00F17B6B"/>
    <w:rsid w:val="00F207DA"/>
    <w:rsid w:val="00F21614"/>
    <w:rsid w:val="00F21A6D"/>
    <w:rsid w:val="00F22ECA"/>
    <w:rsid w:val="00F240DD"/>
    <w:rsid w:val="00F2434F"/>
    <w:rsid w:val="00F2457B"/>
    <w:rsid w:val="00F24B63"/>
    <w:rsid w:val="00F24F3B"/>
    <w:rsid w:val="00F24F94"/>
    <w:rsid w:val="00F2742C"/>
    <w:rsid w:val="00F308B1"/>
    <w:rsid w:val="00F32368"/>
    <w:rsid w:val="00F340B2"/>
    <w:rsid w:val="00F350FB"/>
    <w:rsid w:val="00F3541D"/>
    <w:rsid w:val="00F354A6"/>
    <w:rsid w:val="00F35AA8"/>
    <w:rsid w:val="00F366F4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303E"/>
    <w:rsid w:val="00F64230"/>
    <w:rsid w:val="00F6471C"/>
    <w:rsid w:val="00F663EE"/>
    <w:rsid w:val="00F66422"/>
    <w:rsid w:val="00F704A4"/>
    <w:rsid w:val="00F70671"/>
    <w:rsid w:val="00F70F27"/>
    <w:rsid w:val="00F71E68"/>
    <w:rsid w:val="00F72EB4"/>
    <w:rsid w:val="00F7339A"/>
    <w:rsid w:val="00F7358B"/>
    <w:rsid w:val="00F73AA5"/>
    <w:rsid w:val="00F74792"/>
    <w:rsid w:val="00F74CE8"/>
    <w:rsid w:val="00F750FA"/>
    <w:rsid w:val="00F75798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0DD4"/>
    <w:rsid w:val="00F91FC9"/>
    <w:rsid w:val="00F91FCA"/>
    <w:rsid w:val="00F92BEC"/>
    <w:rsid w:val="00F9321C"/>
    <w:rsid w:val="00F938C7"/>
    <w:rsid w:val="00F952A7"/>
    <w:rsid w:val="00F95D61"/>
    <w:rsid w:val="00F96034"/>
    <w:rsid w:val="00F96894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A7E9F"/>
    <w:rsid w:val="00FB1265"/>
    <w:rsid w:val="00FB3275"/>
    <w:rsid w:val="00FB4B2E"/>
    <w:rsid w:val="00FB59C7"/>
    <w:rsid w:val="00FB5E44"/>
    <w:rsid w:val="00FB63C1"/>
    <w:rsid w:val="00FB7FCE"/>
    <w:rsid w:val="00FC2215"/>
    <w:rsid w:val="00FC2383"/>
    <w:rsid w:val="00FC2515"/>
    <w:rsid w:val="00FC2CA7"/>
    <w:rsid w:val="00FC43E7"/>
    <w:rsid w:val="00FC49AE"/>
    <w:rsid w:val="00FC5A6E"/>
    <w:rsid w:val="00FC7753"/>
    <w:rsid w:val="00FD0E1F"/>
    <w:rsid w:val="00FD0EC7"/>
    <w:rsid w:val="00FD1D09"/>
    <w:rsid w:val="00FD2392"/>
    <w:rsid w:val="00FD57CA"/>
    <w:rsid w:val="00FD5CAF"/>
    <w:rsid w:val="00FD603F"/>
    <w:rsid w:val="00FD63FF"/>
    <w:rsid w:val="00FE041C"/>
    <w:rsid w:val="00FE360D"/>
    <w:rsid w:val="00FE3A5C"/>
    <w:rsid w:val="00FE4C4A"/>
    <w:rsid w:val="00FE4CD8"/>
    <w:rsid w:val="00FE517B"/>
    <w:rsid w:val="00FE5ED3"/>
    <w:rsid w:val="00FF037C"/>
    <w:rsid w:val="00FF065C"/>
    <w:rsid w:val="00FF08CE"/>
    <w:rsid w:val="00FF4AF1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FE267126-9AEE-4C79-BAC7-35C8983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9B5472"/>
    <w:pPr>
      <w:tabs>
        <w:tab w:val="left" w:pos="1276"/>
      </w:tabs>
      <w:spacing w:before="120" w:after="120"/>
      <w:ind w:left="910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4624F6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  <w:style w:type="character" w:customStyle="1" w:styleId="bodytext11">
    <w:name w:val="bodytext11"/>
    <w:basedOn w:val="Absatz-Standardschriftart"/>
    <w:rsid w:val="002F7C2E"/>
    <w:rPr>
      <w:rFonts w:ascii="Trebuchet MS" w:hAnsi="Trebuchet MS" w:hint="default"/>
      <w:sz w:val="20"/>
      <w:szCs w:val="20"/>
    </w:rPr>
  </w:style>
  <w:style w:type="character" w:customStyle="1" w:styleId="st1">
    <w:name w:val="st1"/>
    <w:basedOn w:val="Absatz-Standardschriftart"/>
    <w:rsid w:val="00DA233E"/>
  </w:style>
  <w:style w:type="character" w:styleId="Hervorhebung">
    <w:name w:val="Emphasis"/>
    <w:basedOn w:val="Absatz-Standardschriftart"/>
    <w:uiPriority w:val="20"/>
    <w:qFormat/>
    <w:rsid w:val="00C965E3"/>
    <w:rPr>
      <w:i/>
      <w:iCs/>
    </w:rPr>
  </w:style>
  <w:style w:type="character" w:customStyle="1" w:styleId="toctoggle">
    <w:name w:val="toctoggle"/>
    <w:basedOn w:val="Absatz-Standardschriftart"/>
    <w:rsid w:val="00D73190"/>
  </w:style>
  <w:style w:type="character" w:customStyle="1" w:styleId="tocnumber2">
    <w:name w:val="tocnumber2"/>
    <w:basedOn w:val="Absatz-Standardschriftart"/>
    <w:rsid w:val="00D73190"/>
  </w:style>
  <w:style w:type="character" w:customStyle="1" w:styleId="toctext">
    <w:name w:val="toctext"/>
    <w:basedOn w:val="Absatz-Standardschriftart"/>
    <w:rsid w:val="00D73190"/>
  </w:style>
  <w:style w:type="character" w:customStyle="1" w:styleId="editsection">
    <w:name w:val="editsection"/>
    <w:basedOn w:val="Absatz-Standardschriftart"/>
    <w:rsid w:val="00D73190"/>
  </w:style>
  <w:style w:type="character" w:customStyle="1" w:styleId="mw-headline">
    <w:name w:val="mw-headline"/>
    <w:basedOn w:val="Absatz-Standardschriftart"/>
    <w:rsid w:val="00D7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2861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298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674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510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D8"/>
    <w:rsid w:val="004246D8"/>
    <w:rsid w:val="0069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46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321E-620C-4607-820F-2F756DE7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6</Pages>
  <Words>1169</Words>
  <Characters>6667</Characters>
  <Application>Microsoft Office Word</Application>
  <DocSecurity>8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7821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3</cp:revision>
  <cp:lastPrinted>2012-12-11T06:41:00Z</cp:lastPrinted>
  <dcterms:created xsi:type="dcterms:W3CDTF">2017-08-29T06:14:00Z</dcterms:created>
  <dcterms:modified xsi:type="dcterms:W3CDTF">2017-08-29T07:11:00Z</dcterms:modified>
</cp:coreProperties>
</file>