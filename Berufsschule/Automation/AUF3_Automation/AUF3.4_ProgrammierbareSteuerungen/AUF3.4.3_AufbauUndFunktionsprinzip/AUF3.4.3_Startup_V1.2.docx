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2B" w:rsidRDefault="00FE5646" w:rsidP="00F10468">
      <w:pPr>
        <w:spacing w:before="120"/>
        <w:rPr>
          <w:rFonts w:ascii="Verdana" w:hAnsi="Verdana" w:cs="Arial"/>
          <w:b/>
          <w:sz w:val="28"/>
          <w:szCs w:val="28"/>
        </w:rPr>
      </w:pPr>
      <w:r w:rsidRPr="00C9768C">
        <w:rPr>
          <w:rFonts w:ascii="Verdana" w:hAnsi="Verdana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46464" behindDoc="1" locked="0" layoutInCell="1" allowOverlap="1" wp14:anchorId="33AB7B9F" wp14:editId="54B24E5D">
            <wp:simplePos x="0" y="0"/>
            <wp:positionH relativeFrom="column">
              <wp:posOffset>4702810</wp:posOffset>
            </wp:positionH>
            <wp:positionV relativeFrom="paragraph">
              <wp:posOffset>-1270</wp:posOffset>
            </wp:positionV>
            <wp:extent cx="1236980" cy="870585"/>
            <wp:effectExtent l="19050" t="0" r="1270" b="0"/>
            <wp:wrapTight wrapText="bothSides">
              <wp:wrapPolygon edited="0">
                <wp:start x="-333" y="0"/>
                <wp:lineTo x="-333" y="21269"/>
                <wp:lineTo x="21622" y="21269"/>
                <wp:lineTo x="21622" y="0"/>
                <wp:lineTo x="-333" y="0"/>
              </wp:wrapPolygon>
            </wp:wrapTight>
            <wp:docPr id="968" name="Bild 968" descr="http://www.mjd-net.de/system/files/images/computer_inter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www.mjd-net.de/system/files/images/computer_interne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C9768C">
        <w:rPr>
          <w:rFonts w:ascii="Verdana" w:hAnsi="Verdana" w:cs="Arial"/>
          <w:b/>
          <w:sz w:val="20"/>
        </w:rPr>
        <w:tab/>
      </w:r>
      <w:r w:rsidR="000F11F2" w:rsidRPr="00C767F5">
        <w:rPr>
          <w:rFonts w:ascii="Verdana" w:hAnsi="Verdana" w:cs="Arial"/>
          <w:b/>
          <w:sz w:val="28"/>
          <w:szCs w:val="28"/>
        </w:rPr>
        <w:t>Lernprogra</w:t>
      </w:r>
      <w:r w:rsidR="00FA67FD">
        <w:rPr>
          <w:rFonts w:ascii="Verdana" w:hAnsi="Verdana" w:cs="Arial"/>
          <w:b/>
          <w:sz w:val="28"/>
          <w:szCs w:val="28"/>
        </w:rPr>
        <w:t xml:space="preserve">mm: </w:t>
      </w:r>
      <w:r w:rsidR="00013233">
        <w:rPr>
          <w:rFonts w:ascii="Verdana" w:hAnsi="Verdana" w:cs="Arial"/>
          <w:b/>
          <w:sz w:val="28"/>
          <w:szCs w:val="28"/>
        </w:rPr>
        <w:t>Telestart</w:t>
      </w:r>
    </w:p>
    <w:p w:rsidR="004041E3" w:rsidRPr="004041E3" w:rsidRDefault="004041E3" w:rsidP="00C9768C">
      <w:pPr>
        <w:spacing w:before="120" w:after="120"/>
        <w:ind w:firstLine="709"/>
        <w:rPr>
          <w:rFonts w:ascii="Verdana" w:hAnsi="Verdana" w:cs="Arial"/>
          <w:b/>
          <w:sz w:val="24"/>
          <w:szCs w:val="24"/>
        </w:rPr>
      </w:pPr>
      <w:r w:rsidRPr="004041E3">
        <w:rPr>
          <w:rFonts w:ascii="Verdana" w:hAnsi="Verdana" w:cs="Arial"/>
          <w:sz w:val="24"/>
          <w:szCs w:val="24"/>
        </w:rPr>
        <w:t>Kapitel</w:t>
      </w:r>
      <w:r w:rsidRPr="004041E3">
        <w:rPr>
          <w:rFonts w:ascii="Verdana" w:hAnsi="Verdana" w:cs="Arial"/>
          <w:b/>
          <w:i/>
          <w:sz w:val="24"/>
          <w:szCs w:val="24"/>
        </w:rPr>
        <w:t xml:space="preserve"> </w:t>
      </w:r>
      <w:r w:rsidR="00013233">
        <w:rPr>
          <w:rFonts w:ascii="Verdana" w:hAnsi="Verdana" w:cs="Arial"/>
          <w:b/>
          <w:i/>
          <w:sz w:val="24"/>
          <w:szCs w:val="24"/>
        </w:rPr>
        <w:t>Startup</w:t>
      </w:r>
    </w:p>
    <w:p w:rsidR="00013233" w:rsidRPr="00013233" w:rsidRDefault="00700291" w:rsidP="00BA2055">
      <w:pPr>
        <w:spacing w:before="240"/>
        <w:ind w:left="709"/>
        <w:rPr>
          <w:rStyle w:val="standardtext1"/>
          <w:rFonts w:cs="Arial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0560" behindDoc="1" locked="0" layoutInCell="1" allowOverlap="1" wp14:anchorId="36D311AF" wp14:editId="5A5A45E2">
            <wp:simplePos x="0" y="0"/>
            <wp:positionH relativeFrom="column">
              <wp:posOffset>5057775</wp:posOffset>
            </wp:positionH>
            <wp:positionV relativeFrom="paragraph">
              <wp:posOffset>265745</wp:posOffset>
            </wp:positionV>
            <wp:extent cx="982980" cy="3792220"/>
            <wp:effectExtent l="0" t="0" r="7620" b="0"/>
            <wp:wrapTight wrapText="bothSides">
              <wp:wrapPolygon edited="0">
                <wp:start x="0" y="0"/>
                <wp:lineTo x="0" y="21484"/>
                <wp:lineTo x="21349" y="21484"/>
                <wp:lineTo x="21349" y="0"/>
                <wp:lineTo x="0" y="0"/>
              </wp:wrapPolygon>
            </wp:wrapTight>
            <wp:docPr id="902" name="Grafik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988"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291465</wp:posOffset>
            </wp:positionV>
            <wp:extent cx="481330" cy="483870"/>
            <wp:effectExtent l="19050" t="0" r="0" b="0"/>
            <wp:wrapTight wrapText="bothSides">
              <wp:wrapPolygon edited="0">
                <wp:start x="-855" y="0"/>
                <wp:lineTo x="-855" y="20409"/>
                <wp:lineTo x="21372" y="20409"/>
                <wp:lineTo x="21372" y="0"/>
                <wp:lineTo x="-855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Inhalt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013233" w:rsidRPr="00013233">
        <w:rPr>
          <w:rFonts w:ascii="Verdana" w:hAnsi="Verdana" w:cs="Arial"/>
          <w:bCs/>
          <w:color w:val="000000"/>
          <w:szCs w:val="22"/>
        </w:rPr>
        <w:t>In diesem K</w:t>
      </w:r>
      <w:r w:rsidR="00013233" w:rsidRPr="00013233">
        <w:rPr>
          <w:rFonts w:ascii="Verdana" w:hAnsi="Verdana" w:cs="Arial"/>
          <w:color w:val="000000"/>
          <w:szCs w:val="22"/>
        </w:rPr>
        <w:t xml:space="preserve">apitel werden Ihnen die Eigenschaften und Funktionen von Speicherprogrammierbaren Steuerungen (SPS) am Beispiel der SIMATIC S7-300 dargestellt. </w:t>
      </w:r>
    </w:p>
    <w:p w:rsidR="00013233" w:rsidRDefault="00700291" w:rsidP="00B85F03">
      <w:pPr>
        <w:spacing w:before="240"/>
        <w:ind w:left="709"/>
        <w:rPr>
          <w:rFonts w:ascii="Verdana" w:hAnsi="Verdana" w:cs="Arial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5074024</wp:posOffset>
                </wp:positionH>
                <wp:positionV relativeFrom="paragraph">
                  <wp:posOffset>492574</wp:posOffset>
                </wp:positionV>
                <wp:extent cx="942449" cy="1969034"/>
                <wp:effectExtent l="0" t="0" r="10160" b="12700"/>
                <wp:wrapNone/>
                <wp:docPr id="903" name="Abgerundetes Rechteck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49" cy="19690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6670BC96" id="Abgerundetes Rechteck 903" o:spid="_x0000_s1026" style="position:absolute;margin-left:399.55pt;margin-top:38.8pt;width:74.2pt;height:155.0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" filled="f" strokecolor="red" strokeweight="2pt"/>
            </w:pict>
          </mc:Fallback>
        </mc:AlternateContent>
      </w:r>
      <w:r w:rsidR="00691988"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456565</wp:posOffset>
            </wp:positionV>
            <wp:extent cx="640715" cy="783590"/>
            <wp:effectExtent l="0" t="0" r="6985" b="0"/>
            <wp:wrapSquare wrapText="bothSides"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Lernziele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013233" w:rsidRPr="00013233">
        <w:rPr>
          <w:rFonts w:ascii="Verdana" w:hAnsi="Verdana" w:cs="Arial"/>
          <w:color w:val="000000"/>
          <w:szCs w:val="22"/>
        </w:rPr>
        <w:t xml:space="preserve">Sie eignen sich Grundlagenwissen zu </w:t>
      </w:r>
      <w:r w:rsidR="00013233" w:rsidRPr="00013233">
        <w:rPr>
          <w:rFonts w:ascii="Verdana" w:hAnsi="Verdana" w:cs="Arial"/>
          <w:szCs w:val="22"/>
        </w:rPr>
        <w:t xml:space="preserve">Speicherprogrammierbaren </w:t>
      </w:r>
      <w:r w:rsidR="004D5648">
        <w:rPr>
          <w:rFonts w:ascii="Verdana" w:hAnsi="Verdana" w:cs="Arial"/>
          <w:szCs w:val="22"/>
        </w:rPr>
        <w:t xml:space="preserve"> </w:t>
      </w:r>
      <w:r w:rsidR="00013233" w:rsidRPr="00013233">
        <w:rPr>
          <w:rFonts w:ascii="Verdana" w:hAnsi="Verdana" w:cs="Arial"/>
          <w:szCs w:val="22"/>
        </w:rPr>
        <w:t xml:space="preserve">Steuerungen (SPS) an. </w:t>
      </w:r>
    </w:p>
    <w:p w:rsidR="00700291" w:rsidRPr="00013233" w:rsidRDefault="00700291" w:rsidP="00B85F03">
      <w:pPr>
        <w:spacing w:before="240"/>
        <w:ind w:left="709"/>
        <w:rPr>
          <w:rStyle w:val="standardtext1"/>
          <w:rFonts w:cs="Arial"/>
          <w:sz w:val="22"/>
          <w:szCs w:val="22"/>
        </w:rPr>
      </w:pPr>
    </w:p>
    <w:p w:rsidR="00D42B7D" w:rsidRPr="00EE4080" w:rsidRDefault="00D42B7D" w:rsidP="00084E44">
      <w:pPr>
        <w:spacing w:before="240"/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084E44" w:rsidRDefault="00691988" w:rsidP="00F10468">
      <w:pPr>
        <w:spacing w:before="120"/>
        <w:ind w:left="709"/>
        <w:rPr>
          <w:rFonts w:ascii="Verdana" w:hAnsi="Verdana" w:cs="Arial"/>
          <w:b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266700</wp:posOffset>
            </wp:positionV>
            <wp:extent cx="657225" cy="745490"/>
            <wp:effectExtent l="0" t="0" r="0" b="0"/>
            <wp:wrapTight wrapText="bothSides">
              <wp:wrapPolygon edited="0">
                <wp:start x="0" y="0"/>
                <wp:lineTo x="0" y="20974"/>
                <wp:lineTo x="21287" y="20974"/>
                <wp:lineTo x="21287" y="0"/>
                <wp:lineTo x="0" y="0"/>
              </wp:wrapPolygon>
            </wp:wrapTight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3D6B" w:rsidRPr="00D42B7D">
        <w:rPr>
          <w:rStyle w:val="standardfett1"/>
          <w:rFonts w:cs="Arial"/>
          <w:sz w:val="22"/>
          <w:szCs w:val="22"/>
          <w:lang w:val="de-CH"/>
        </w:rPr>
        <w:t xml:space="preserve">Auftrag </w:t>
      </w:r>
      <w:r w:rsidR="004B3D6B" w:rsidRPr="00D42B7D">
        <w:rPr>
          <w:rFonts w:ascii="Verdana" w:hAnsi="Verdana" w:cs="Arial"/>
          <w:color w:val="000000"/>
          <w:szCs w:val="22"/>
          <w:lang w:val="de-CH"/>
        </w:rPr>
        <w:br/>
      </w:r>
      <w:r w:rsidR="00013233" w:rsidRPr="00D42B7D">
        <w:rPr>
          <w:rFonts w:ascii="Verdana" w:hAnsi="Verdana" w:cs="Arial"/>
          <w:color w:val="000000"/>
          <w:szCs w:val="22"/>
          <w:lang w:val="de-CH"/>
        </w:rPr>
        <w:t xml:space="preserve">Starten Sie </w:t>
      </w:r>
      <w:r w:rsidR="00D42B7D" w:rsidRPr="00D42B7D">
        <w:rPr>
          <w:rFonts w:ascii="Verdana" w:hAnsi="Verdana" w:cs="Arial"/>
          <w:color w:val="000000"/>
          <w:szCs w:val="22"/>
          <w:lang w:val="de-CH"/>
        </w:rPr>
        <w:t xml:space="preserve">das Lernprogramm </w:t>
      </w:r>
      <w:r w:rsidR="00D42B7D" w:rsidRPr="00D42B7D">
        <w:rPr>
          <w:rFonts w:ascii="Verdana" w:hAnsi="Verdana" w:cs="Arial"/>
          <w:b/>
          <w:color w:val="000000"/>
          <w:szCs w:val="22"/>
          <w:lang w:val="de-CH"/>
        </w:rPr>
        <w:t>Telestart</w:t>
      </w:r>
      <w:r w:rsidR="00700291">
        <w:rPr>
          <w:rFonts w:ascii="Verdana" w:hAnsi="Verdana" w:cs="Arial"/>
          <w:color w:val="000000"/>
          <w:szCs w:val="22"/>
          <w:lang w:val="de-CH"/>
        </w:rPr>
        <w:t xml:space="preserve"> und be</w:t>
      </w:r>
      <w:r w:rsidR="00700291">
        <w:rPr>
          <w:rFonts w:ascii="Verdana" w:hAnsi="Verdana" w:cs="Arial"/>
          <w:color w:val="000000"/>
          <w:szCs w:val="22"/>
        </w:rPr>
        <w:t xml:space="preserve">arbeiten Sie im </w:t>
      </w:r>
      <w:r w:rsidR="00013233" w:rsidRPr="00013233">
        <w:rPr>
          <w:rFonts w:ascii="Verdana" w:hAnsi="Verdana" w:cs="Arial"/>
          <w:color w:val="000000"/>
          <w:szCs w:val="22"/>
        </w:rPr>
        <w:t xml:space="preserve">Kapitel </w:t>
      </w:r>
      <w:r w:rsidR="00013233" w:rsidRPr="00013233">
        <w:rPr>
          <w:rFonts w:ascii="Verdana" w:hAnsi="Verdana" w:cs="Arial"/>
          <w:b/>
          <w:color w:val="000000"/>
          <w:szCs w:val="22"/>
        </w:rPr>
        <w:t>Startup</w:t>
      </w:r>
      <w:r w:rsidR="00013233" w:rsidRPr="00013233">
        <w:rPr>
          <w:rFonts w:ascii="Verdana" w:hAnsi="Verdana" w:cs="Arial"/>
          <w:color w:val="000000"/>
          <w:szCs w:val="22"/>
        </w:rPr>
        <w:t xml:space="preserve"> </w:t>
      </w:r>
      <w:r w:rsidR="00700291">
        <w:rPr>
          <w:rFonts w:ascii="Verdana" w:hAnsi="Verdana" w:cs="Arial"/>
          <w:color w:val="000000"/>
          <w:szCs w:val="22"/>
        </w:rPr>
        <w:t xml:space="preserve">die Bereiche </w:t>
      </w:r>
      <w:r w:rsidR="00700291" w:rsidRPr="00700291">
        <w:rPr>
          <w:rFonts w:ascii="Verdana" w:hAnsi="Verdana" w:cs="Arial"/>
          <w:b/>
          <w:color w:val="000000"/>
          <w:szCs w:val="22"/>
        </w:rPr>
        <w:t>3. SPS</w:t>
      </w:r>
      <w:r w:rsidR="00700291">
        <w:rPr>
          <w:rFonts w:ascii="Verdana" w:hAnsi="Verdana" w:cs="Arial"/>
          <w:color w:val="000000"/>
          <w:szCs w:val="22"/>
        </w:rPr>
        <w:t xml:space="preserve"> und        </w:t>
      </w:r>
      <w:r w:rsidR="00700291" w:rsidRPr="00700291">
        <w:rPr>
          <w:rFonts w:ascii="Verdana" w:hAnsi="Verdana" w:cs="Arial"/>
          <w:b/>
          <w:color w:val="000000"/>
          <w:szCs w:val="22"/>
        </w:rPr>
        <w:t>4. Aufbau und Bedienung der S7-300</w:t>
      </w:r>
      <w:r w:rsidR="00013233" w:rsidRPr="00013233">
        <w:rPr>
          <w:rFonts w:ascii="Verdana" w:hAnsi="Verdana" w:cs="Arial"/>
          <w:color w:val="000000"/>
          <w:szCs w:val="22"/>
        </w:rPr>
        <w:t xml:space="preserve">. </w:t>
      </w:r>
      <w:r w:rsidR="00700291">
        <w:rPr>
          <w:rFonts w:ascii="Verdana" w:hAnsi="Verdana" w:cs="Arial"/>
          <w:color w:val="000000"/>
          <w:szCs w:val="22"/>
        </w:rPr>
        <w:t xml:space="preserve">Beantworten Sie </w:t>
      </w:r>
      <w:r w:rsidR="00013233" w:rsidRPr="004041E3">
        <w:rPr>
          <w:rFonts w:ascii="Verdana" w:hAnsi="Verdana" w:cs="Arial"/>
          <w:color w:val="000000"/>
          <w:szCs w:val="22"/>
        </w:rPr>
        <w:t xml:space="preserve">schriftlich die Aufgaben 1 bis </w:t>
      </w:r>
      <w:r w:rsidR="003134B9">
        <w:rPr>
          <w:rFonts w:ascii="Verdana" w:hAnsi="Verdana" w:cs="Arial"/>
          <w:color w:val="000000"/>
          <w:szCs w:val="22"/>
        </w:rPr>
        <w:t>1</w:t>
      </w:r>
      <w:r w:rsidR="00857AE5">
        <w:rPr>
          <w:rFonts w:ascii="Verdana" w:hAnsi="Verdana" w:cs="Arial"/>
          <w:color w:val="000000"/>
          <w:szCs w:val="22"/>
        </w:rPr>
        <w:t>7</w:t>
      </w:r>
      <w:r w:rsidR="00700291">
        <w:rPr>
          <w:rFonts w:ascii="Verdana" w:hAnsi="Verdana" w:cs="Arial"/>
          <w:color w:val="000000"/>
          <w:szCs w:val="22"/>
        </w:rPr>
        <w:t xml:space="preserve"> auf diesem           Arbeitspapier. </w:t>
      </w:r>
      <w:r w:rsidR="00700291">
        <w:rPr>
          <w:rFonts w:ascii="Verdana" w:hAnsi="Verdana" w:cs="Arial"/>
          <w:b/>
          <w:color w:val="000000"/>
          <w:szCs w:val="22"/>
        </w:rPr>
        <w:t>Sie arbeiten selbständig.</w:t>
      </w:r>
      <w:r w:rsidR="00013233">
        <w:rPr>
          <w:rFonts w:ascii="Verdana" w:hAnsi="Verdana" w:cs="Arial"/>
          <w:b/>
          <w:color w:val="000000"/>
          <w:szCs w:val="22"/>
        </w:rPr>
        <w:t xml:space="preserve"> </w:t>
      </w:r>
    </w:p>
    <w:p w:rsidR="00D42B7D" w:rsidRDefault="00F10468" w:rsidP="00084E44">
      <w:pPr>
        <w:spacing w:before="240"/>
        <w:ind w:left="709"/>
        <w:rPr>
          <w:rStyle w:val="standardfett1"/>
          <w:rFonts w:cs="Arial"/>
          <w:sz w:val="22"/>
          <w:szCs w:val="22"/>
        </w:rPr>
      </w:pPr>
      <w:r>
        <w:rPr>
          <w:rFonts w:ascii="Verdana" w:hAnsi="Verdana" w:cs="Arial"/>
          <w:b/>
          <w:bCs/>
          <w:noProof/>
          <w:color w:val="000000"/>
          <w:szCs w:val="22"/>
          <w:lang w:val="en-US" w:eastAsia="en-US"/>
        </w:rPr>
        <w:drawing>
          <wp:anchor distT="0" distB="0" distL="114300" distR="114300" simplePos="0" relativeHeight="251649536" behindDoc="0" locked="0" layoutInCell="1" allowOverlap="1" wp14:anchorId="18E942BD" wp14:editId="47B20588">
            <wp:simplePos x="0" y="0"/>
            <wp:positionH relativeFrom="column">
              <wp:posOffset>2359025</wp:posOffset>
            </wp:positionH>
            <wp:positionV relativeFrom="paragraph">
              <wp:posOffset>218440</wp:posOffset>
            </wp:positionV>
            <wp:extent cx="354965" cy="424180"/>
            <wp:effectExtent l="0" t="0" r="0" b="0"/>
            <wp:wrapNone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267" w:rsidRPr="00084E44" w:rsidRDefault="00A31336" w:rsidP="00F10468">
      <w:pPr>
        <w:spacing w:before="120"/>
        <w:ind w:left="709"/>
        <w:rPr>
          <w:rFonts w:ascii="Verdana" w:hAnsi="Verdana" w:cs="Arial"/>
          <w:b/>
          <w:color w:val="000000"/>
          <w:szCs w:val="22"/>
        </w:rPr>
      </w:pPr>
      <w:r>
        <w:rPr>
          <w:rStyle w:val="standardfett1"/>
          <w:rFonts w:cs="Arial"/>
          <w:sz w:val="22"/>
          <w:szCs w:val="22"/>
        </w:rPr>
        <w:t>Richtz</w:t>
      </w:r>
      <w:r w:rsidR="00DA2267" w:rsidRPr="00BC2474">
        <w:rPr>
          <w:rStyle w:val="standardfett1"/>
          <w:rFonts w:cs="Arial"/>
          <w:sz w:val="22"/>
          <w:szCs w:val="22"/>
        </w:rPr>
        <w:t>eit</w:t>
      </w:r>
      <w:r w:rsidR="00084E44">
        <w:rPr>
          <w:rStyle w:val="standardfett1"/>
          <w:rFonts w:cs="Arial"/>
          <w:sz w:val="22"/>
          <w:szCs w:val="22"/>
        </w:rPr>
        <w:tab/>
      </w:r>
      <w:r w:rsidR="00700291">
        <w:rPr>
          <w:rFonts w:ascii="Verdana" w:hAnsi="Verdana" w:cs="Arial"/>
          <w:b/>
          <w:color w:val="000000"/>
          <w:szCs w:val="22"/>
        </w:rPr>
        <w:t>30</w:t>
      </w:r>
      <w:r w:rsidR="00084E44" w:rsidRPr="00BC2474">
        <w:rPr>
          <w:rFonts w:ascii="Verdana" w:hAnsi="Verdana" w:cs="Arial"/>
          <w:b/>
          <w:color w:val="000000"/>
          <w:szCs w:val="22"/>
        </w:rPr>
        <w:t xml:space="preserve"> Minuten</w:t>
      </w:r>
      <w:r w:rsidR="00DA2267" w:rsidRPr="00BC2474">
        <w:rPr>
          <w:rFonts w:ascii="Verdana" w:hAnsi="Verdana" w:cs="Arial"/>
          <w:color w:val="000000"/>
          <w:szCs w:val="22"/>
        </w:rPr>
        <w:br/>
      </w:r>
    </w:p>
    <w:p w:rsidR="003A44B3" w:rsidRPr="00BC2474" w:rsidRDefault="00A072D5" w:rsidP="00E03B14">
      <w:pPr>
        <w:spacing w:before="360" w:after="240"/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t>Aufgaben</w:t>
      </w:r>
    </w:p>
    <w:p w:rsidR="00AC2A69" w:rsidRPr="00AC2A69" w:rsidRDefault="00AC2A69" w:rsidP="00AC2A69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rPr>
          <w:sz w:val="22"/>
          <w:szCs w:val="22"/>
        </w:rPr>
      </w:pPr>
      <w:r w:rsidRPr="00AC2A69">
        <w:rPr>
          <w:rFonts w:cs="Arial"/>
          <w:sz w:val="22"/>
          <w:szCs w:val="22"/>
        </w:rPr>
        <w:t>Das Automatisierungssystem SIMATIC S7-300 ist ein modulares Kleinsteuerungssystem für den unteren und mittleren Leistungsbereich. Welche Bedeutung hat der Begriff „</w:t>
      </w:r>
      <w:r w:rsidRPr="00052C86">
        <w:rPr>
          <w:rFonts w:cs="Arial"/>
          <w:b/>
          <w:sz w:val="22"/>
          <w:szCs w:val="22"/>
        </w:rPr>
        <w:t>modular</w:t>
      </w:r>
      <w:r w:rsidRPr="00AC2A69">
        <w:rPr>
          <w:rFonts w:cs="Arial"/>
          <w:sz w:val="22"/>
          <w:szCs w:val="22"/>
        </w:rPr>
        <w:t>“?  Welche Vorteile hat eine modular aufgebaute Steuerung im Gegensatz zu einer Kompaktsteuerung?</w:t>
      </w:r>
      <w:r w:rsidR="000F46F7">
        <w:rPr>
          <w:rFonts w:cs="Arial"/>
          <w:sz w:val="22"/>
          <w:szCs w:val="22"/>
        </w:rPr>
        <w:t xml:space="preserve"> Ergänzen Sie:</w:t>
      </w:r>
    </w:p>
    <w:p w:rsidR="00F10468" w:rsidRPr="006A09A2" w:rsidRDefault="00AC2A69" w:rsidP="00F10468">
      <w:pPr>
        <w:pStyle w:val="Textkrper-Zeileneinzug"/>
        <w:tabs>
          <w:tab w:val="clear" w:pos="1560"/>
          <w:tab w:val="left" w:pos="1134"/>
        </w:tabs>
        <w:ind w:left="1069"/>
        <w:rPr>
          <w:rFonts w:ascii="Arial" w:hAnsi="Arial" w:cs="Arial"/>
          <w:sz w:val="28"/>
          <w:szCs w:val="28"/>
        </w:rPr>
      </w:pPr>
      <w:r w:rsidRPr="000F46F7">
        <w:rPr>
          <w:rFonts w:ascii="Comic Sans MS" w:hAnsi="Comic Sans MS" w:cs="Arial"/>
          <w:sz w:val="28"/>
          <w:szCs w:val="28"/>
        </w:rPr>
        <w:t xml:space="preserve">„Modular“ bedeutet aus einzelnen </w:t>
      </w:r>
      <w:permStart w:id="171116454" w:edGrp="everyone"/>
      <w:r w:rsidR="00E2784F">
        <w:rPr>
          <w:rFonts w:ascii="Comic Sans MS" w:hAnsi="Comic Sans MS" w:cs="Arial"/>
          <w:color w:val="365F91" w:themeColor="accent1" w:themeShade="BF"/>
          <w:sz w:val="28"/>
          <w:szCs w:val="28"/>
        </w:rPr>
        <w:t>Baugruppen</w:t>
      </w:r>
      <w:permEnd w:id="171116454"/>
      <w:r w:rsidRPr="000F46F7">
        <w:rPr>
          <w:rFonts w:ascii="Comic Sans MS" w:hAnsi="Comic Sans MS" w:cs="Arial"/>
          <w:sz w:val="28"/>
          <w:szCs w:val="28"/>
        </w:rPr>
        <w:t xml:space="preserve"> aufgebaut. Dadurch lässt sich ein System nachträglich </w:t>
      </w:r>
      <w:permStart w:id="1093101966" w:edGrp="everyone"/>
      <w:r w:rsidR="00E2784F">
        <w:rPr>
          <w:rFonts w:ascii="Comic Sans MS" w:hAnsi="Comic Sans MS" w:cs="Arial"/>
          <w:color w:val="365F91" w:themeColor="accent1" w:themeShade="BF"/>
          <w:sz w:val="28"/>
          <w:szCs w:val="28"/>
        </w:rPr>
        <w:t>erweitern</w:t>
      </w:r>
      <w:r w:rsidR="00BA6890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 </w:t>
      </w:r>
      <w:permEnd w:id="1093101966"/>
      <w:r w:rsidRPr="000F46F7">
        <w:rPr>
          <w:rFonts w:ascii="Comic Sans MS" w:hAnsi="Comic Sans MS" w:cs="Arial"/>
          <w:sz w:val="28"/>
          <w:szCs w:val="28"/>
        </w:rPr>
        <w:t>. Z.B. kann die Anzahl I/O</w:t>
      </w:r>
      <w:r w:rsidR="00E03B14">
        <w:rPr>
          <w:rFonts w:ascii="Comic Sans MS" w:hAnsi="Comic Sans MS" w:cs="Arial"/>
          <w:sz w:val="28"/>
          <w:szCs w:val="28"/>
        </w:rPr>
        <w:t>‘s</w:t>
      </w:r>
      <w:r w:rsidRPr="000F46F7">
        <w:rPr>
          <w:rFonts w:ascii="Comic Sans MS" w:hAnsi="Comic Sans MS" w:cs="Arial"/>
          <w:sz w:val="28"/>
          <w:szCs w:val="28"/>
        </w:rPr>
        <w:t xml:space="preserve"> an einer bestehenden Anlage später ausgebaut werden.</w:t>
      </w:r>
    </w:p>
    <w:p w:rsidR="00DF0B8E" w:rsidRPr="00A72281" w:rsidRDefault="00DF0B8E" w:rsidP="00DF0B8E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A72281">
        <w:rPr>
          <w:sz w:val="22"/>
          <w:szCs w:val="22"/>
        </w:rPr>
        <w:t xml:space="preserve">Informationen über den Prozess erhält die SPS von den sogenannten </w:t>
      </w:r>
      <w:r>
        <w:rPr>
          <w:sz w:val="22"/>
          <w:szCs w:val="22"/>
        </w:rPr>
        <w:t xml:space="preserve">      </w:t>
      </w:r>
      <w:r w:rsidRPr="00323BEA">
        <w:rPr>
          <w:b/>
          <w:sz w:val="22"/>
          <w:szCs w:val="22"/>
        </w:rPr>
        <w:t>Signalgebern</w:t>
      </w:r>
      <w:r w:rsidRPr="00A72281">
        <w:rPr>
          <w:sz w:val="22"/>
          <w:szCs w:val="22"/>
        </w:rPr>
        <w:t xml:space="preserve">, die auf die Eingänge der SPS verdrahtet sind. Nennen </w:t>
      </w:r>
      <w:r>
        <w:rPr>
          <w:sz w:val="22"/>
          <w:szCs w:val="22"/>
        </w:rPr>
        <w:t xml:space="preserve">      </w:t>
      </w:r>
      <w:r w:rsidRPr="00A72281">
        <w:rPr>
          <w:sz w:val="22"/>
          <w:szCs w:val="22"/>
        </w:rPr>
        <w:t xml:space="preserve">Sie </w:t>
      </w:r>
      <w:r>
        <w:rPr>
          <w:sz w:val="22"/>
          <w:szCs w:val="22"/>
        </w:rPr>
        <w:t xml:space="preserve">mindestens zwei weitere </w:t>
      </w:r>
      <w:r w:rsidRPr="00A72281">
        <w:rPr>
          <w:sz w:val="22"/>
          <w:szCs w:val="22"/>
        </w:rPr>
        <w:t>Beispiele von Signalgebern.</w:t>
      </w:r>
    </w:p>
    <w:p w:rsidR="00DF0B8E" w:rsidRPr="00114CF8" w:rsidRDefault="00DF0B8E" w:rsidP="00DF0B8E">
      <w:pPr>
        <w:pStyle w:val="Textkrper-Zeileneinzug"/>
        <w:numPr>
          <w:ilvl w:val="0"/>
          <w:numId w:val="9"/>
        </w:numPr>
        <w:tabs>
          <w:tab w:val="clear" w:pos="1560"/>
          <w:tab w:val="left" w:pos="2835"/>
        </w:tabs>
        <w:spacing w:before="0" w:after="0"/>
        <w:rPr>
          <w:rFonts w:ascii="Comic Sans MS" w:hAnsi="Comic Sans MS" w:cs="Arial"/>
          <w:sz w:val="28"/>
          <w:szCs w:val="28"/>
        </w:rPr>
      </w:pPr>
      <w:r w:rsidRPr="00114CF8">
        <w:rPr>
          <w:rFonts w:ascii="Comic Sans MS" w:hAnsi="Comic Sans MS" w:cs="Arial"/>
          <w:sz w:val="28"/>
          <w:szCs w:val="28"/>
        </w:rPr>
        <w:t>Taster</w:t>
      </w:r>
    </w:p>
    <w:p w:rsidR="00DF0B8E" w:rsidRPr="00AC4CF6" w:rsidRDefault="00BA6890" w:rsidP="00DF0B8E">
      <w:pPr>
        <w:pStyle w:val="Textkrper-Zeileneinzug"/>
        <w:numPr>
          <w:ilvl w:val="0"/>
          <w:numId w:val="9"/>
        </w:numPr>
        <w:tabs>
          <w:tab w:val="clear" w:pos="1560"/>
          <w:tab w:val="left" w:pos="2835"/>
        </w:tabs>
        <w:spacing w:before="0" w:after="0"/>
        <w:rPr>
          <w:rFonts w:ascii="Comic Sans MS" w:hAnsi="Comic Sans MS" w:cs="Arial"/>
          <w:color w:val="365F91" w:themeColor="accent1" w:themeShade="BF"/>
          <w:sz w:val="28"/>
          <w:szCs w:val="28"/>
        </w:rPr>
      </w:pPr>
      <w:permStart w:id="513884621" w:edGrp="everyone"/>
      <w:r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Sensor </w:t>
      </w:r>
      <w:permEnd w:id="513884621"/>
    </w:p>
    <w:p w:rsidR="00DF0B8E" w:rsidRPr="00AC4CF6" w:rsidRDefault="00BA6890" w:rsidP="00DF0B8E">
      <w:pPr>
        <w:pStyle w:val="Textkrper-Zeileneinzug"/>
        <w:numPr>
          <w:ilvl w:val="0"/>
          <w:numId w:val="9"/>
        </w:numPr>
        <w:tabs>
          <w:tab w:val="clear" w:pos="1560"/>
          <w:tab w:val="left" w:pos="2835"/>
        </w:tabs>
        <w:spacing w:before="0" w:after="0"/>
        <w:rPr>
          <w:rFonts w:ascii="Comic Sans MS" w:hAnsi="Comic Sans MS" w:cs="Arial"/>
          <w:color w:val="365F91" w:themeColor="accent1" w:themeShade="BF"/>
          <w:sz w:val="28"/>
          <w:szCs w:val="28"/>
        </w:rPr>
      </w:pPr>
      <w:permStart w:id="1556760352" w:edGrp="everyone"/>
      <w:r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Schalter </w:t>
      </w:r>
      <w:permEnd w:id="1556760352"/>
    </w:p>
    <w:p w:rsidR="00DF0B8E" w:rsidRDefault="00BA6890" w:rsidP="00DF0B8E">
      <w:pPr>
        <w:pStyle w:val="Textkrper-Zeileneinzug"/>
        <w:numPr>
          <w:ilvl w:val="0"/>
          <w:numId w:val="9"/>
        </w:numPr>
        <w:tabs>
          <w:tab w:val="clear" w:pos="1560"/>
          <w:tab w:val="left" w:pos="2835"/>
        </w:tabs>
        <w:spacing w:before="0" w:after="0"/>
        <w:rPr>
          <w:rFonts w:ascii="Comic Sans MS" w:hAnsi="Comic Sans MS" w:cs="Arial"/>
          <w:color w:val="0000FF"/>
          <w:sz w:val="28"/>
          <w:szCs w:val="28"/>
        </w:rPr>
      </w:pPr>
      <w:permStart w:id="1815937533" w:edGrp="everyone"/>
      <w:r>
        <w:rPr>
          <w:rFonts w:ascii="Comic Sans MS" w:hAnsi="Comic Sans MS" w:cs="Arial"/>
          <w:color w:val="0000FF"/>
          <w:sz w:val="28"/>
          <w:szCs w:val="28"/>
        </w:rPr>
        <w:t>Motorschutzschalter Kontakt</w:t>
      </w:r>
      <w:permEnd w:id="1815937533"/>
    </w:p>
    <w:p w:rsidR="00DF0B8E" w:rsidRPr="00D42B7D" w:rsidRDefault="00DF0B8E" w:rsidP="00DF0B8E">
      <w:pPr>
        <w:pStyle w:val="Listenabsatz"/>
        <w:ind w:left="1429"/>
        <w:rPr>
          <w:rFonts w:cs="Arial"/>
        </w:rPr>
      </w:pPr>
    </w:p>
    <w:p w:rsidR="00C06E11" w:rsidRDefault="00C06E11">
      <w:pPr>
        <w:rPr>
          <w:rFonts w:ascii="Verdana" w:hAnsi="Verdana" w:cs="Arial"/>
          <w:szCs w:val="22"/>
          <w:lang w:val="de-CH"/>
        </w:rPr>
      </w:pPr>
      <w:r>
        <w:rPr>
          <w:rFonts w:cs="Arial"/>
          <w:szCs w:val="22"/>
        </w:rPr>
        <w:br w:type="page"/>
      </w:r>
    </w:p>
    <w:p w:rsidR="00AC2A69" w:rsidRPr="00AC2A69" w:rsidRDefault="00AC2A69" w:rsidP="00AC2A69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AC2A69">
        <w:rPr>
          <w:rFonts w:cs="Arial"/>
          <w:sz w:val="22"/>
          <w:szCs w:val="22"/>
        </w:rPr>
        <w:lastRenderedPageBreak/>
        <w:t xml:space="preserve">Aus welchen </w:t>
      </w:r>
      <w:r w:rsidRPr="00052C86">
        <w:rPr>
          <w:rFonts w:cs="Arial"/>
          <w:b/>
          <w:sz w:val="22"/>
          <w:szCs w:val="22"/>
        </w:rPr>
        <w:t>Baugruppen</w:t>
      </w:r>
      <w:r w:rsidRPr="00AC2A69">
        <w:rPr>
          <w:rFonts w:cs="Arial"/>
          <w:sz w:val="22"/>
          <w:szCs w:val="22"/>
        </w:rPr>
        <w:t xml:space="preserve"> ist eine </w:t>
      </w:r>
      <w:r w:rsidRPr="00052C86">
        <w:rPr>
          <w:rFonts w:cs="Arial"/>
          <w:b/>
          <w:sz w:val="22"/>
          <w:szCs w:val="22"/>
        </w:rPr>
        <w:t>S</w:t>
      </w:r>
      <w:r w:rsidR="00E03B14">
        <w:rPr>
          <w:rFonts w:cs="Arial"/>
          <w:b/>
          <w:sz w:val="22"/>
          <w:szCs w:val="22"/>
        </w:rPr>
        <w:t>PS</w:t>
      </w:r>
      <w:r w:rsidRPr="00052C86">
        <w:rPr>
          <w:rFonts w:cs="Arial"/>
          <w:b/>
          <w:sz w:val="22"/>
          <w:szCs w:val="22"/>
        </w:rPr>
        <w:t>-Steuerung</w:t>
      </w:r>
      <w:r w:rsidRPr="00AC2A69">
        <w:rPr>
          <w:rFonts w:cs="Arial"/>
          <w:sz w:val="22"/>
          <w:szCs w:val="22"/>
        </w:rPr>
        <w:t xml:space="preserve"> mindestens aufgebaut?</w:t>
      </w:r>
      <w:r>
        <w:rPr>
          <w:rFonts w:cs="Arial"/>
          <w:sz w:val="22"/>
          <w:szCs w:val="22"/>
        </w:rPr>
        <w:t xml:space="preserve"> </w:t>
      </w:r>
      <w:r w:rsidR="007469D6">
        <w:rPr>
          <w:rFonts w:cs="Arial"/>
          <w:sz w:val="22"/>
          <w:szCs w:val="22"/>
        </w:rPr>
        <w:t xml:space="preserve">           </w:t>
      </w:r>
      <w:r>
        <w:rPr>
          <w:rFonts w:cs="Arial"/>
          <w:sz w:val="22"/>
          <w:szCs w:val="22"/>
        </w:rPr>
        <w:t>Beschriften Sie ents</w:t>
      </w:r>
      <w:r w:rsidR="00DF0B8E">
        <w:rPr>
          <w:rFonts w:cs="Arial"/>
          <w:sz w:val="22"/>
          <w:szCs w:val="22"/>
        </w:rPr>
        <w:t>prechend die folgende Abbildung.</w:t>
      </w: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B2B42">
      <w:pPr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B5A7725" wp14:editId="4899817C">
                <wp:simplePos x="0" y="0"/>
                <wp:positionH relativeFrom="column">
                  <wp:posOffset>680720</wp:posOffset>
                </wp:positionH>
                <wp:positionV relativeFrom="paragraph">
                  <wp:posOffset>-302895</wp:posOffset>
                </wp:positionV>
                <wp:extent cx="5200650" cy="2457450"/>
                <wp:effectExtent l="4445" t="1905" r="0" b="17145"/>
                <wp:wrapNone/>
                <wp:docPr id="28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0" cy="2457450"/>
                          <a:chOff x="2490" y="5880"/>
                          <a:chExt cx="8190" cy="3870"/>
                        </a:xfrm>
                      </wpg:grpSpPr>
                      <pic:pic xmlns:pic="http://schemas.openxmlformats.org/drawingml/2006/picture">
                        <pic:nvPicPr>
                          <pic:cNvPr id="29" name="Picture 173" descr="Grundaufb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0" y="5880"/>
                            <a:ext cx="8190" cy="3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433" y="9050"/>
                            <a:ext cx="1907" cy="70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B6012" w:rsidRPr="003C609B" w:rsidRDefault="008B6012" w:rsidP="00A72281">
                              <w:pPr>
                                <w:pStyle w:val="Textkrper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Programmier</w:t>
                              </w:r>
                              <w:r w:rsidRPr="003C609B">
                                <w:rPr>
                                  <w:sz w:val="16"/>
                                  <w:szCs w:val="16"/>
                                </w:rPr>
                                <w:t xml:space="preserve">gerät </w:t>
                              </w:r>
                              <w:r w:rsidR="0078001D">
                                <w:rPr>
                                  <w:sz w:val="16"/>
                                  <w:szCs w:val="16"/>
                                </w:rPr>
                                <w:t xml:space="preserve"> (PG) </w:t>
                              </w:r>
                              <w:r w:rsidRPr="003C609B">
                                <w:rPr>
                                  <w:sz w:val="16"/>
                                  <w:szCs w:val="16"/>
                                </w:rPr>
                                <w:t>oder Laptop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75"/>
                        <wps:cNvCnPr/>
                        <wps:spPr bwMode="auto">
                          <a:xfrm>
                            <a:off x="6323" y="9397"/>
                            <a:ext cx="124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896" name="Line 176"/>
                        <wps:cNvCnPr/>
                        <wps:spPr bwMode="auto">
                          <a:xfrm flipV="1">
                            <a:off x="7583" y="8203"/>
                            <a:ext cx="0" cy="12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Line 177"/>
                        <wps:cNvCnPr/>
                        <wps:spPr bwMode="auto">
                          <a:xfrm flipH="1">
                            <a:off x="6340" y="9497"/>
                            <a:ext cx="12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5013" y="8432"/>
                            <a:ext cx="2528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012" w:rsidRPr="00AC2A69" w:rsidRDefault="00BA6890" w:rsidP="00A72281">
                              <w:pPr>
                                <w:jc w:val="center"/>
                                <w:rPr>
                                  <w:color w:val="365F91" w:themeColor="accent1" w:themeShade="BF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permStart w:id="1836334723" w:edGrp="everyone"/>
                              <w:r>
                                <w:rPr>
                                  <w:color w:val="365F91" w:themeColor="accent1" w:themeShade="BF"/>
                                  <w:sz w:val="24"/>
                                  <w:szCs w:val="24"/>
                                  <w:lang w:val="de-CH"/>
                                </w:rPr>
                                <w:t xml:space="preserve">Power Supply </w:t>
                              </w:r>
                              <w:permEnd w:id="1836334723"/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9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6564"/>
                            <a:ext cx="2331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012" w:rsidRPr="00AC2A69" w:rsidRDefault="00BA6890" w:rsidP="00BA6890">
                              <w:pPr>
                                <w:rPr>
                                  <w:color w:val="365F91" w:themeColor="accent1" w:themeShade="BF"/>
                                  <w:sz w:val="20"/>
                                  <w:lang w:val="de-CH"/>
                                </w:rPr>
                              </w:pPr>
                              <w:permStart w:id="1246186008" w:edGrp="everyone"/>
                              <w:r>
                                <w:rPr>
                                  <w:color w:val="365F91" w:themeColor="accent1" w:themeShade="BF"/>
                                  <w:sz w:val="20"/>
                                  <w:lang w:val="de-CH"/>
                                </w:rPr>
                                <w:t xml:space="preserve">              CPU </w:t>
                              </w:r>
                              <w:permEnd w:id="1246186008"/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00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622" y="6613"/>
                            <a:ext cx="670" cy="1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012" w:rsidRPr="00AC2A69" w:rsidRDefault="00E2784F" w:rsidP="00A72281">
                              <w:pPr>
                                <w:jc w:val="center"/>
                                <w:rPr>
                                  <w:color w:val="365F91" w:themeColor="accent1" w:themeShade="BF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permStart w:id="704732493" w:edGrp="everyone"/>
                              <w:r>
                                <w:rPr>
                                  <w:color w:val="365F91" w:themeColor="accent1" w:themeShade="BF"/>
                                  <w:sz w:val="24"/>
                                  <w:szCs w:val="24"/>
                                  <w:lang w:val="de-CH"/>
                                </w:rPr>
                                <w:t>Eingabe    Baugruppe</w:t>
                              </w:r>
                              <w:permEnd w:id="704732493"/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01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915" y="6613"/>
                            <a:ext cx="670" cy="1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012" w:rsidRPr="00AC2A69" w:rsidRDefault="00E2784F" w:rsidP="00A72281">
                              <w:pPr>
                                <w:jc w:val="center"/>
                                <w:rPr>
                                  <w:color w:val="365F91" w:themeColor="accent1" w:themeShade="BF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permStart w:id="905585273" w:edGrp="everyone"/>
                              <w:r>
                                <w:rPr>
                                  <w:color w:val="365F91" w:themeColor="accent1" w:themeShade="BF"/>
                                  <w:sz w:val="24"/>
                                  <w:szCs w:val="24"/>
                                  <w:lang w:val="de-CH"/>
                                </w:rPr>
                                <w:t>Ausgabe Baugruppe</w:t>
                              </w:r>
                              <w:permEnd w:id="905585273"/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A7725" id="Group 172" o:spid="_x0000_s1026" style="position:absolute;margin-left:53.6pt;margin-top:-23.85pt;width:409.5pt;height:193.5pt;z-index:251653632" coordorigin="2490,5880" coordsize="8190,3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7" type="#_x0000_t75" alt="Grundaufbau" style="position:absolute;left:2490;top:5880;width:8190;height:3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1h4nEAAAA2wAAAA8AAABkcnMvZG93bnJldi54bWxEj0FrwkAUhO9C/8PyCt5000DFpq5BgoWi&#10;p6pIe3tkn0kw+zbd3Zrk33cLBY/DzHzDrPLBtOJGzjeWFTzNExDEpdUNVwpOx7fZEoQPyBpby6Rg&#10;JA/5+mGywkzbnj/odgiViBD2GSqoQ+gyKX1Zk0E/tx1x9C7WGQxRukpqh32Em1amSbKQBhuOCzV2&#10;VNRUXg8/RsF19/3pWjOkp/35+WvrzmMatoVS08dh8woi0BDu4f/2u1aQvsDfl/gD5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11h4nEAAAA2wAAAA8AAAAAAAAAAAAAAAAA&#10;nwIAAGRycy9kb3ducmV2LnhtbFBLBQYAAAAABAAEAPcAAACQAwAAAAA=&#10;">
                  <v:imagedata r:id="rId17" o:title="Grundaufbau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4" o:spid="_x0000_s1028" type="#_x0000_t202" style="position:absolute;left:4433;top:9050;width:1907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PwcMAA&#10;AADbAAAADwAAAGRycy9kb3ducmV2LnhtbERPTYvCMBC9L/gfwgh7W1NdkKUaxbqseFGw9eBxaMa2&#10;2ExqErX+e3MQ9vh43/Nlb1pxJ+cbywrGowQEcWl1w5WCY/H39QPCB2SNrWVS8CQPy8XgY46ptg8+&#10;0D0PlYgh7FNUUIfQpVL6siaDfmQ74sidrTMYInSV1A4fMdy0cpIkU2mw4dhQY0frmspLfjMK9rvm&#10;t9+4Q2ZkfnpaV2STa5sp9TnsVzMQgfrwL367t1rBd1wf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PwcMAAAADbAAAADwAAAAAAAAAAAAAAAACYAgAAZHJzL2Rvd25y&#10;ZXYueG1sUEsFBgAAAAAEAAQA9QAAAIUDAAAAAA==&#10;" filled="f" strokeweight="1.75pt">
                  <v:textbox>
                    <w:txbxContent>
                      <w:p w:rsidR="008B6012" w:rsidRPr="003C609B" w:rsidRDefault="008B6012" w:rsidP="00A72281">
                        <w:pPr>
                          <w:pStyle w:val="Textkrper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Programmier</w:t>
                        </w:r>
                        <w:r w:rsidRPr="003C609B">
                          <w:rPr>
                            <w:sz w:val="16"/>
                            <w:szCs w:val="16"/>
                          </w:rPr>
                          <w:t xml:space="preserve">gerät </w:t>
                        </w:r>
                        <w:r w:rsidR="0078001D">
                          <w:rPr>
                            <w:sz w:val="16"/>
                            <w:szCs w:val="16"/>
                          </w:rPr>
                          <w:t xml:space="preserve"> (PG) </w:t>
                        </w:r>
                        <w:r w:rsidRPr="003C609B">
                          <w:rPr>
                            <w:sz w:val="16"/>
                            <w:szCs w:val="16"/>
                          </w:rPr>
                          <w:t>oder Laptop</w:t>
                        </w:r>
                      </w:p>
                    </w:txbxContent>
                  </v:textbox>
                </v:shape>
                <v:line id="Line 175" o:spid="_x0000_s1029" style="position:absolute;visibility:visible;mso-wrap-style:square" from="6323,9397" to="7566,9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N/88EAAADbAAAADwAAAGRycy9kb3ducmV2LnhtbESPQWsCMRSE70L/Q3gFb5pVoehqlFIo&#10;9CZd1/tj89xsm7wsSXTXf28KBY/DzHzD7A6js+JGIXaeFSzmBQjixuuOWwX16XO2BhETskbrmRTc&#10;KcJh/zLZYan9wN90q1IrMoRjiQpMSn0pZWwMOYxz3xNn7+KDw5RlaKUOOGS4s3JZFG/SYcd5wWBP&#10;H4aa3+rqFAyWziZsKq3tcbM+36+1W/7USk1fx/ctiERjeob/219awWoBf1/yD5D7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c3/zwQAAANsAAAAPAAAAAAAAAAAAAAAA&#10;AKECAABkcnMvZG93bnJldi54bWxQSwUGAAAAAAQABAD5AAAAjwMAAAAA&#10;" stroked="f"/>
                <v:line id="Line 176" o:spid="_x0000_s1030" style="position:absolute;flip:y;visibility:visible;mso-wrap-style:square" from="7583,8203" to="7583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5pH8UAAADcAAAADwAAAGRycy9kb3ducmV2LnhtbESPQWvCQBCF7wX/wzJCL0E3VRBNsxFb&#10;Kwilh2oPPQ7ZaRLMzobsVOO/d4VCj48373vz8vXgWnWmPjSeDTxNU1DEpbcNVwa+jrvJElQQZIut&#10;ZzJwpQDrYvSQY2b9hT/pfJBKRQiHDA3UIl2mdShrchimviOO3o/vHUqUfaVtj5cId62epelCO2w4&#10;NtTY0WtN5enw6+Ibuw/ezufJi9NJsqK3b3lPtRjzOB42z6CEBvk//kvvrYHlagH3MZEAur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5pH8UAAADcAAAADwAAAAAAAAAA&#10;AAAAAAChAgAAZHJzL2Rvd25yZXYueG1sUEsFBgAAAAAEAAQA+QAAAJMDAAAAAA==&#10;">
                  <v:stroke endarrow="block"/>
                </v:line>
                <v:line id="Line 177" o:spid="_x0000_s1031" style="position:absolute;flip:x;visibility:visible;mso-wrap-style:square" from="6340,9497" to="7583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Ha/McAAADcAAAADwAAAGRycy9kb3ducmV2LnhtbESPQWsCMRSE74X+h/AKXqRmK6VdV6OI&#10;IHjwUltWenvdPDfLbl62SdTtv28KQo/DzHzDLFaD7cSFfGgcK3iaZCCIK6cbrhV8vG8fcxAhImvs&#10;HJOCHwqwWt7fLbDQ7spvdDnEWiQIhwIVmBj7QspQGbIYJq4nTt7JeYsxSV9L7fGa4LaT0yx7kRYb&#10;TgsGe9oYqtrD2SqQ+X787ddfz23ZHo8zU1Zl/7lXavQwrOcgIg3xP3xr77SCfPYK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dr8xwAAANwAAAAPAAAAAAAA&#10;AAAAAAAAAKECAABkcnMvZG93bnJldi54bWxQSwUGAAAAAAQABAD5AAAAlQMAAAAA&#10;"/>
                <v:shape id="Text Box 178" o:spid="_x0000_s1032" type="#_x0000_t202" style="position:absolute;left:5013;top:8432;width:2528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O5MEA&#10;AADcAAAADwAAAGRycy9kb3ducmV2LnhtbERPTYvCMBC9C/6HMIIX0VRBsdW0iLCg7kG2q3gdmrEt&#10;NpPSZLX++81hYY+P973NetOIJ3WutqxgPotAEBdW11wquHx/TNcgnEfW2FgmBW9ykKXDwRYTbV/8&#10;Rc/clyKEsEtQQeV9m0jpiooMupltiQN3t51BH2BXSt3hK4SbRi6iaCUN1hwaKmxpX1HxyH+MAjzl&#10;59Pt87aIj2jmcby0k6s/KDUe9bsNCE+9/xf/uQ9awToOa8OZcAR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DuTBAAAA3AAAAA8AAAAAAAAAAAAAAAAAmAIAAGRycy9kb3du&#10;cmV2LnhtbFBLBQYAAAAABAAEAPUAAACGAwAAAAA=&#10;" strokecolor="white [3212]">
                  <v:textbox inset=",0,,0">
                    <w:txbxContent>
                      <w:p w:rsidR="008B6012" w:rsidRPr="00AC2A69" w:rsidRDefault="00BA6890" w:rsidP="00A72281">
                        <w:pPr>
                          <w:jc w:val="center"/>
                          <w:rPr>
                            <w:color w:val="365F91" w:themeColor="accent1" w:themeShade="BF"/>
                            <w:sz w:val="24"/>
                            <w:szCs w:val="24"/>
                            <w:lang w:val="de-CH"/>
                          </w:rPr>
                        </w:pPr>
                        <w:permStart w:id="1836334723" w:edGrp="everyone"/>
                        <w:r>
                          <w:rPr>
                            <w:color w:val="365F91" w:themeColor="accent1" w:themeShade="BF"/>
                            <w:sz w:val="24"/>
                            <w:szCs w:val="24"/>
                            <w:lang w:val="de-CH"/>
                          </w:rPr>
                          <w:t xml:space="preserve">Power Supply </w:t>
                        </w:r>
                        <w:permEnd w:id="1836334723"/>
                      </w:p>
                    </w:txbxContent>
                  </v:textbox>
                </v:shape>
                <v:shape id="Text Box 179" o:spid="_x0000_s1033" type="#_x0000_t202" style="position:absolute;left:5426;top:6564;width:23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rf8UA&#10;AADcAAAADwAAAGRycy9kb3ducmV2LnhtbESPT4vCMBTE7wt+h/AEL4umCiumaxQRFvxzEKuL10fz&#10;ti3bvJQmq91vbwTB4zAzv2Hmy87W4kqtrxxrGI8SEMS5MxUXGs6nr+EMhA/IBmvHpOGfPCwXvbc5&#10;psbd+EjXLBQiQtinqKEMoUml9HlJFv3INcTR+3GtxRBlW0jT4i3CbS0nSTKVFiuOCyU2tC4p/83+&#10;rAbcZYfdZX+ZqC3asVIf7v07bLQe9LvVJ4hAXXiFn+2N0TBTCh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Kt/xQAAANwAAAAPAAAAAAAAAAAAAAAAAJgCAABkcnMv&#10;ZG93bnJldi54bWxQSwUGAAAAAAQABAD1AAAAigMAAAAA&#10;" strokecolor="white [3212]">
                  <v:textbox inset=",0,,0">
                    <w:txbxContent>
                      <w:p w:rsidR="008B6012" w:rsidRPr="00AC2A69" w:rsidRDefault="00BA6890" w:rsidP="00BA6890">
                        <w:pPr>
                          <w:rPr>
                            <w:color w:val="365F91" w:themeColor="accent1" w:themeShade="BF"/>
                            <w:sz w:val="20"/>
                            <w:lang w:val="de-CH"/>
                          </w:rPr>
                        </w:pPr>
                        <w:permStart w:id="1246186008" w:edGrp="everyone"/>
                        <w:r>
                          <w:rPr>
                            <w:color w:val="365F91" w:themeColor="accent1" w:themeShade="BF"/>
                            <w:sz w:val="20"/>
                            <w:lang w:val="de-CH"/>
                          </w:rPr>
                          <w:t xml:space="preserve">              CPU </w:t>
                        </w:r>
                        <w:permEnd w:id="1246186008"/>
                      </w:p>
                    </w:txbxContent>
                  </v:textbox>
                </v:shape>
                <v:shape id="Text Box 180" o:spid="_x0000_s1034" type="#_x0000_t202" style="position:absolute;left:4622;top:6613;width:670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Sx8QA&#10;AADcAAAADwAAAGRycy9kb3ducmV2LnhtbESPwUoDMRCG70LfIUzBm00qKLo2LaXQ4sFDu4p4HDbT&#10;zdLNZElid3175yB4HP75v/lmtZlCr66UchfZwnJhQBE30XXcWvh43989gcoF2WEfmSz8UIbNenaz&#10;wsrFkU90rUurBMK5Qgu+lKHSOjeeAuZFHIglO8cUsMiYWu0SjgIPvb435lEH7FgueBxo56m51N9B&#10;NL5SnQ4X8/B5OHt9POWxvPmjtbfzafsCqtBU/pf/2q/OwrMRfXlGC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oUsfEAAAA3AAAAA8AAAAAAAAAAAAAAAAAmAIAAGRycy9k&#10;b3ducmV2LnhtbFBLBQYAAAAABAAEAPUAAACJAwAAAAA=&#10;" strokecolor="white [3212]">
                  <v:textbox style="layout-flow:vertical;mso-layout-flow-alt:bottom-to-top" inset="0,0,0,0">
                    <w:txbxContent>
                      <w:p w:rsidR="008B6012" w:rsidRPr="00AC2A69" w:rsidRDefault="00E2784F" w:rsidP="00A72281">
                        <w:pPr>
                          <w:jc w:val="center"/>
                          <w:rPr>
                            <w:color w:val="365F91" w:themeColor="accent1" w:themeShade="BF"/>
                            <w:sz w:val="24"/>
                            <w:szCs w:val="24"/>
                            <w:lang w:val="de-CH"/>
                          </w:rPr>
                        </w:pPr>
                        <w:permStart w:id="704732493" w:edGrp="everyone"/>
                        <w:r>
                          <w:rPr>
                            <w:color w:val="365F91" w:themeColor="accent1" w:themeShade="BF"/>
                            <w:sz w:val="24"/>
                            <w:szCs w:val="24"/>
                            <w:lang w:val="de-CH"/>
                          </w:rPr>
                          <w:t>Eingabe    Baugruppe</w:t>
                        </w:r>
                        <w:permEnd w:id="704732493"/>
                      </w:p>
                    </w:txbxContent>
                  </v:textbox>
                </v:shape>
                <v:shape id="Text Box 181" o:spid="_x0000_s1035" type="#_x0000_t202" style="position:absolute;left:7915;top:6613;width:670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3XMQA&#10;AADcAAAADwAAAGRycy9kb3ducmV2LnhtbESPQWsCMRCF7wX/Q5iCt5ooWHRrlCIoHnrQbZEeh824&#10;WdxMliS623/fFAoeH2/e9+atNoNrxZ1CbDxrmE4UCOLKm4ZrDV+fu5cFiJiQDbaeScMPRdisR08r&#10;LIzv+UT3MtUiQzgWqMGm1BVSxsqSwzjxHXH2Lj44TFmGWpqAfYa7Vs6UepUOG84NFjvaWqqu5c3l&#10;N75DGfZXNT/vL1YeT7FPH/ao9fh5eH8DkWhIj+P/9MFoWKop/I3JBJ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k91zEAAAA3AAAAA8AAAAAAAAAAAAAAAAAmAIAAGRycy9k&#10;b3ducmV2LnhtbFBLBQYAAAAABAAEAPUAAACJAwAAAAA=&#10;" strokecolor="white [3212]">
                  <v:textbox style="layout-flow:vertical;mso-layout-flow-alt:bottom-to-top" inset="0,0,0,0">
                    <w:txbxContent>
                      <w:p w:rsidR="008B6012" w:rsidRPr="00AC2A69" w:rsidRDefault="00E2784F" w:rsidP="00A72281">
                        <w:pPr>
                          <w:jc w:val="center"/>
                          <w:rPr>
                            <w:color w:val="365F91" w:themeColor="accent1" w:themeShade="BF"/>
                            <w:sz w:val="24"/>
                            <w:szCs w:val="24"/>
                            <w:lang w:val="de-CH"/>
                          </w:rPr>
                        </w:pPr>
                        <w:permStart w:id="905585273" w:edGrp="everyone"/>
                        <w:r>
                          <w:rPr>
                            <w:color w:val="365F91" w:themeColor="accent1" w:themeShade="BF"/>
                            <w:sz w:val="24"/>
                            <w:szCs w:val="24"/>
                            <w:lang w:val="de-CH"/>
                          </w:rPr>
                          <w:t>Ausgabe Baugruppe</w:t>
                        </w:r>
                        <w:permEnd w:id="905585273"/>
                      </w:p>
                    </w:txbxContent>
                  </v:textbox>
                </v:shape>
              </v:group>
            </w:pict>
          </mc:Fallback>
        </mc:AlternateContent>
      </w: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Default="00A72281">
      <w:pPr>
        <w:rPr>
          <w:rFonts w:cs="Arial"/>
          <w:szCs w:val="22"/>
        </w:rPr>
      </w:pPr>
    </w:p>
    <w:p w:rsidR="00A72281" w:rsidRPr="00A72281" w:rsidRDefault="00A72281" w:rsidP="00A72281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rPr>
          <w:sz w:val="22"/>
          <w:szCs w:val="22"/>
        </w:rPr>
      </w:pPr>
      <w:r w:rsidRPr="00A72281">
        <w:rPr>
          <w:sz w:val="22"/>
          <w:szCs w:val="22"/>
        </w:rPr>
        <w:t>Wie steuert die SPS den Prozess? Ergänzen Sie folgenden Lückentext:</w:t>
      </w:r>
    </w:p>
    <w:p w:rsidR="00A72281" w:rsidRPr="00A72281" w:rsidRDefault="00A72281" w:rsidP="00A72281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 w:cs="Arial"/>
          <w:color w:val="0000FF"/>
          <w:sz w:val="28"/>
          <w:szCs w:val="28"/>
        </w:rPr>
      </w:pPr>
      <w:r w:rsidRPr="00A72281">
        <w:rPr>
          <w:rFonts w:ascii="Comic Sans MS" w:hAnsi="Comic Sans MS" w:cs="Arial"/>
          <w:sz w:val="28"/>
          <w:szCs w:val="28"/>
        </w:rPr>
        <w:t xml:space="preserve">Eine SPS hat zur Aufnahme von Signalen </w:t>
      </w:r>
      <w:r w:rsidR="00456E5B">
        <w:rPr>
          <w:rFonts w:ascii="Comic Sans MS" w:hAnsi="Comic Sans MS" w:cs="Arial"/>
          <w:sz w:val="28"/>
          <w:szCs w:val="28"/>
        </w:rPr>
        <w:t xml:space="preserve">aus </w:t>
      </w:r>
      <w:r w:rsidR="00456E5B" w:rsidRPr="00456E5B">
        <w:rPr>
          <w:rFonts w:ascii="Comic Sans MS" w:hAnsi="Comic Sans MS" w:cs="Arial"/>
          <w:sz w:val="28"/>
          <w:szCs w:val="28"/>
        </w:rPr>
        <w:t>einem</w:t>
      </w:r>
      <w:r w:rsidRPr="00456E5B">
        <w:rPr>
          <w:rFonts w:ascii="Comic Sans MS" w:hAnsi="Comic Sans MS" w:cs="Arial"/>
          <w:sz w:val="28"/>
          <w:szCs w:val="28"/>
        </w:rPr>
        <w:t xml:space="preserve"> Prozess</w:t>
      </w:r>
      <w:r w:rsidRPr="00A72281">
        <w:rPr>
          <w:rFonts w:ascii="Comic Sans MS" w:hAnsi="Comic Sans MS" w:cs="Arial"/>
          <w:color w:val="0000FF"/>
          <w:sz w:val="28"/>
          <w:szCs w:val="28"/>
        </w:rPr>
        <w:t xml:space="preserve"> </w:t>
      </w:r>
      <w:r w:rsidRPr="00A72281">
        <w:rPr>
          <w:rFonts w:ascii="Comic Sans MS" w:hAnsi="Comic Sans MS" w:cs="Arial"/>
          <w:sz w:val="28"/>
          <w:szCs w:val="28"/>
        </w:rPr>
        <w:t xml:space="preserve">Anschlüsse die als </w:t>
      </w:r>
      <w:permStart w:id="1822125552" w:edGrp="everyone"/>
      <w:r w:rsidR="00E87A21">
        <w:rPr>
          <w:rFonts w:ascii="Comic Sans MS" w:hAnsi="Comic Sans MS" w:cs="Arial"/>
          <w:sz w:val="28"/>
          <w:szCs w:val="28"/>
        </w:rPr>
        <w:t xml:space="preserve">Eingänge </w:t>
      </w:r>
      <w:permEnd w:id="1822125552"/>
      <w:r w:rsidRPr="00A72281">
        <w:rPr>
          <w:rFonts w:ascii="Comic Sans MS" w:hAnsi="Comic Sans MS" w:cs="Arial"/>
          <w:color w:val="0000FF"/>
          <w:sz w:val="28"/>
          <w:szCs w:val="28"/>
        </w:rPr>
        <w:t xml:space="preserve"> </w:t>
      </w:r>
      <w:r w:rsidRPr="00A72281">
        <w:rPr>
          <w:rFonts w:ascii="Comic Sans MS" w:hAnsi="Comic Sans MS" w:cs="Arial"/>
          <w:sz w:val="28"/>
          <w:szCs w:val="28"/>
        </w:rPr>
        <w:t xml:space="preserve">bezeichnet werden. Analog hat eine SPS zur Ausgabe von Signalen an den Prozess sogenannte </w:t>
      </w:r>
      <w:permStart w:id="1040724719" w:edGrp="everyone"/>
      <w:r w:rsidR="00E87A21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Ausgänge </w:t>
      </w:r>
      <w:permEnd w:id="1040724719"/>
      <w:r w:rsidRPr="00323BEA">
        <w:rPr>
          <w:rFonts w:ascii="Comic Sans MS" w:hAnsi="Comic Sans MS" w:cs="Arial"/>
          <w:sz w:val="28"/>
          <w:szCs w:val="28"/>
        </w:rPr>
        <w:t xml:space="preserve">. </w:t>
      </w:r>
      <w:r w:rsidRPr="00A72281">
        <w:rPr>
          <w:rFonts w:ascii="Comic Sans MS" w:hAnsi="Comic Sans MS" w:cs="Arial"/>
          <w:sz w:val="28"/>
          <w:szCs w:val="28"/>
        </w:rPr>
        <w:t>Zum Beschalten von Anla</w:t>
      </w:r>
      <w:r w:rsidR="00456E5B">
        <w:rPr>
          <w:rFonts w:ascii="Comic Sans MS" w:hAnsi="Comic Sans MS" w:cs="Arial"/>
          <w:sz w:val="28"/>
          <w:szCs w:val="28"/>
        </w:rPr>
        <w:t>genkomponenten wie z.B. Aktoren,</w:t>
      </w:r>
      <w:r w:rsidRPr="00A72281">
        <w:rPr>
          <w:rFonts w:ascii="Comic Sans MS" w:hAnsi="Comic Sans MS" w:cs="Arial"/>
          <w:sz w:val="28"/>
          <w:szCs w:val="28"/>
        </w:rPr>
        <w:t xml:space="preserve"> gibt die SIMATIC S7-300</w:t>
      </w:r>
      <w:r w:rsidR="00456E5B">
        <w:rPr>
          <w:rFonts w:ascii="Comic Sans MS" w:hAnsi="Comic Sans MS" w:cs="Arial"/>
          <w:sz w:val="28"/>
          <w:szCs w:val="28"/>
        </w:rPr>
        <w:t xml:space="preserve"> SPS</w:t>
      </w:r>
      <w:r w:rsidRPr="00A72281">
        <w:rPr>
          <w:rFonts w:ascii="Comic Sans MS" w:hAnsi="Comic Sans MS" w:cs="Arial"/>
          <w:sz w:val="28"/>
          <w:szCs w:val="28"/>
        </w:rPr>
        <w:t xml:space="preserve"> </w:t>
      </w:r>
      <w:permStart w:id="59670316" w:edGrp="everyone"/>
      <w:r w:rsidR="00E87A21">
        <w:rPr>
          <w:rFonts w:ascii="Comic Sans MS" w:hAnsi="Comic Sans MS" w:cs="Arial"/>
          <w:color w:val="365F91" w:themeColor="accent1" w:themeShade="BF"/>
          <w:sz w:val="28"/>
          <w:szCs w:val="28"/>
        </w:rPr>
        <w:t>24</w:t>
      </w:r>
      <w:permEnd w:id="59670316"/>
      <w:r w:rsidR="00456E5B" w:rsidRPr="00456E5B">
        <w:rPr>
          <w:rFonts w:ascii="Comic Sans MS" w:hAnsi="Comic Sans MS" w:cs="Arial"/>
          <w:sz w:val="28"/>
          <w:szCs w:val="28"/>
        </w:rPr>
        <w:t>-</w:t>
      </w:r>
      <w:r w:rsidRPr="00456E5B">
        <w:rPr>
          <w:rFonts w:ascii="Comic Sans MS" w:hAnsi="Comic Sans MS" w:cs="Arial"/>
          <w:sz w:val="28"/>
          <w:szCs w:val="28"/>
        </w:rPr>
        <w:t>V</w:t>
      </w:r>
      <w:r w:rsidR="00456E5B" w:rsidRPr="00456E5B">
        <w:rPr>
          <w:rFonts w:ascii="Comic Sans MS" w:hAnsi="Comic Sans MS" w:cs="Arial"/>
          <w:sz w:val="28"/>
          <w:szCs w:val="28"/>
        </w:rPr>
        <w:t>-</w:t>
      </w:r>
      <w:r w:rsidRPr="00323BEA">
        <w:rPr>
          <w:rFonts w:ascii="Comic Sans MS" w:hAnsi="Comic Sans MS" w:cs="Arial"/>
          <w:sz w:val="28"/>
          <w:szCs w:val="28"/>
        </w:rPr>
        <w:t>Signale</w:t>
      </w:r>
      <w:r w:rsidRPr="00A72281">
        <w:rPr>
          <w:rFonts w:ascii="Comic Sans MS" w:hAnsi="Comic Sans MS" w:cs="Arial"/>
          <w:color w:val="0000FF"/>
          <w:sz w:val="28"/>
          <w:szCs w:val="28"/>
        </w:rPr>
        <w:t xml:space="preserve"> </w:t>
      </w:r>
      <w:r w:rsidRPr="00A72281">
        <w:rPr>
          <w:rFonts w:ascii="Comic Sans MS" w:hAnsi="Comic Sans MS" w:cs="Arial"/>
          <w:sz w:val="28"/>
          <w:szCs w:val="28"/>
        </w:rPr>
        <w:t xml:space="preserve">als Lastspannung aus. Beispielsweise können </w:t>
      </w:r>
      <w:permStart w:id="1630798686" w:edGrp="everyone"/>
      <w:r w:rsidR="00E87A21">
        <w:rPr>
          <w:rFonts w:ascii="Comic Sans MS" w:hAnsi="Comic Sans MS" w:cs="Arial"/>
          <w:color w:val="365F91" w:themeColor="accent1" w:themeShade="BF"/>
          <w:sz w:val="28"/>
          <w:szCs w:val="28"/>
        </w:rPr>
        <w:t>Motoren</w:t>
      </w:r>
      <w:permEnd w:id="1630798686"/>
      <w:r w:rsidRPr="00A72281">
        <w:rPr>
          <w:rFonts w:ascii="Comic Sans MS" w:hAnsi="Comic Sans MS" w:cs="Arial"/>
          <w:color w:val="0000FF"/>
          <w:sz w:val="28"/>
          <w:szCs w:val="28"/>
        </w:rPr>
        <w:t xml:space="preserve"> </w:t>
      </w:r>
      <w:r w:rsidRPr="00A72281">
        <w:rPr>
          <w:rFonts w:ascii="Comic Sans MS" w:hAnsi="Comic Sans MS" w:cs="Arial"/>
          <w:sz w:val="28"/>
          <w:szCs w:val="28"/>
        </w:rPr>
        <w:t xml:space="preserve">ein- und ausgeschaltet, </w:t>
      </w:r>
      <w:permStart w:id="88623765" w:edGrp="everyone"/>
      <w:r w:rsidR="00E2784F">
        <w:rPr>
          <w:rFonts w:ascii="Comic Sans MS" w:hAnsi="Comic Sans MS" w:cs="Arial"/>
          <w:color w:val="365F91" w:themeColor="accent1" w:themeShade="BF"/>
          <w:sz w:val="28"/>
          <w:szCs w:val="28"/>
        </w:rPr>
        <w:t>Zylinder</w:t>
      </w:r>
      <w:r w:rsidR="00E87A21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 </w:t>
      </w:r>
      <w:permEnd w:id="88623765"/>
      <w:r w:rsidRPr="00A72281">
        <w:rPr>
          <w:rFonts w:ascii="Comic Sans MS" w:hAnsi="Comic Sans MS" w:cs="Arial"/>
          <w:color w:val="0000FF"/>
          <w:sz w:val="28"/>
          <w:szCs w:val="28"/>
        </w:rPr>
        <w:t xml:space="preserve"> </w:t>
      </w:r>
      <w:r w:rsidRPr="00A72281">
        <w:rPr>
          <w:rFonts w:ascii="Comic Sans MS" w:hAnsi="Comic Sans MS" w:cs="Arial"/>
          <w:sz w:val="28"/>
          <w:szCs w:val="28"/>
        </w:rPr>
        <w:t>aus- und eingefahren oder</w:t>
      </w:r>
      <w:r w:rsidRPr="00A72281">
        <w:rPr>
          <w:rFonts w:ascii="Comic Sans MS" w:hAnsi="Comic Sans MS" w:cs="Arial"/>
          <w:color w:val="0000FF"/>
          <w:sz w:val="28"/>
          <w:szCs w:val="28"/>
        </w:rPr>
        <w:t xml:space="preserve"> </w:t>
      </w:r>
      <w:permStart w:id="144657899" w:edGrp="everyone"/>
      <w:r w:rsidR="00E87A21">
        <w:rPr>
          <w:rFonts w:ascii="Comic Sans MS" w:hAnsi="Comic Sans MS" w:cs="Arial"/>
          <w:color w:val="365F91" w:themeColor="accent1" w:themeShade="BF"/>
          <w:sz w:val="28"/>
          <w:szCs w:val="28"/>
        </w:rPr>
        <w:t>Lampen</w:t>
      </w:r>
      <w:permEnd w:id="144657899"/>
      <w:r w:rsidRPr="00A72281">
        <w:rPr>
          <w:rFonts w:ascii="Comic Sans MS" w:hAnsi="Comic Sans MS" w:cs="Arial"/>
          <w:color w:val="0000FF"/>
          <w:sz w:val="28"/>
          <w:szCs w:val="28"/>
        </w:rPr>
        <w:t xml:space="preserve"> </w:t>
      </w:r>
      <w:r w:rsidRPr="00A72281">
        <w:rPr>
          <w:rFonts w:ascii="Comic Sans MS" w:hAnsi="Comic Sans MS" w:cs="Arial"/>
          <w:sz w:val="28"/>
          <w:szCs w:val="28"/>
        </w:rPr>
        <w:t>ein- und ausgeschaltet werden.</w:t>
      </w:r>
    </w:p>
    <w:p w:rsidR="004D5451" w:rsidRPr="004D5451" w:rsidRDefault="004D5451" w:rsidP="00DF0B8E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4D5451">
        <w:rPr>
          <w:sz w:val="22"/>
          <w:szCs w:val="22"/>
        </w:rPr>
        <w:t>Wi</w:t>
      </w:r>
      <w:r w:rsidR="00D17DFA">
        <w:rPr>
          <w:sz w:val="22"/>
          <w:szCs w:val="22"/>
        </w:rPr>
        <w:t xml:space="preserve">e spricht die SPS einzelne Ein- und </w:t>
      </w:r>
      <w:r w:rsidRPr="004D5451">
        <w:rPr>
          <w:sz w:val="22"/>
          <w:szCs w:val="22"/>
        </w:rPr>
        <w:t>Ausgangssignale an?</w:t>
      </w:r>
    </w:p>
    <w:p w:rsidR="00A72281" w:rsidRPr="00116FB1" w:rsidRDefault="00A72281" w:rsidP="004D5451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 w:cs="Arial"/>
          <w:sz w:val="28"/>
          <w:szCs w:val="28"/>
        </w:rPr>
      </w:pPr>
      <w:r w:rsidRPr="00116FB1">
        <w:rPr>
          <w:rFonts w:ascii="Comic Sans MS" w:hAnsi="Comic Sans MS" w:cs="Arial"/>
          <w:sz w:val="28"/>
          <w:szCs w:val="28"/>
        </w:rPr>
        <w:t xml:space="preserve">Die Ein- und Ausgänge müssen </w:t>
      </w:r>
      <w:permStart w:id="887057559" w:edGrp="everyone"/>
      <w:r w:rsidR="00E87A21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adressiert </w:t>
      </w:r>
      <w:permEnd w:id="887057559"/>
      <w:r w:rsidRPr="00116FB1">
        <w:rPr>
          <w:rFonts w:ascii="Comic Sans MS" w:hAnsi="Comic Sans MS" w:cs="Arial"/>
          <w:sz w:val="28"/>
          <w:szCs w:val="28"/>
        </w:rPr>
        <w:t xml:space="preserve"> werden.</w:t>
      </w:r>
    </w:p>
    <w:p w:rsidR="004D5451" w:rsidRPr="004D5451" w:rsidRDefault="00D17DFA" w:rsidP="00DF0B8E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>
        <w:rPr>
          <w:rFonts w:cs="Arial"/>
          <w:sz w:val="22"/>
          <w:szCs w:val="22"/>
        </w:rPr>
        <w:t>Wie viele</w:t>
      </w:r>
      <w:r w:rsidR="004D5451" w:rsidRPr="004D5451">
        <w:rPr>
          <w:rFonts w:cs="Arial"/>
          <w:sz w:val="22"/>
          <w:szCs w:val="22"/>
        </w:rPr>
        <w:t xml:space="preserve"> </w:t>
      </w:r>
      <w:r w:rsidR="004D5451" w:rsidRPr="00116FB1">
        <w:rPr>
          <w:rFonts w:cs="Arial"/>
          <w:b/>
          <w:sz w:val="22"/>
          <w:szCs w:val="22"/>
        </w:rPr>
        <w:t>Bit</w:t>
      </w:r>
      <w:r>
        <w:rPr>
          <w:rFonts w:cs="Arial"/>
          <w:sz w:val="22"/>
          <w:szCs w:val="22"/>
        </w:rPr>
        <w:t xml:space="preserve"> entsprechen</w:t>
      </w:r>
      <w:r w:rsidR="004D5451" w:rsidRPr="004D5451">
        <w:rPr>
          <w:rFonts w:cs="Arial"/>
          <w:sz w:val="22"/>
          <w:szCs w:val="22"/>
        </w:rPr>
        <w:t xml:space="preserve"> ein</w:t>
      </w:r>
      <w:r>
        <w:rPr>
          <w:rFonts w:cs="Arial"/>
          <w:sz w:val="22"/>
          <w:szCs w:val="22"/>
        </w:rPr>
        <w:t>em</w:t>
      </w:r>
      <w:r w:rsidR="004D5451" w:rsidRPr="004D5451">
        <w:rPr>
          <w:rFonts w:cs="Arial"/>
          <w:sz w:val="22"/>
          <w:szCs w:val="22"/>
        </w:rPr>
        <w:t xml:space="preserve"> </w:t>
      </w:r>
      <w:r w:rsidR="004D5451" w:rsidRPr="00116FB1">
        <w:rPr>
          <w:rFonts w:cs="Arial"/>
          <w:b/>
          <w:sz w:val="22"/>
          <w:szCs w:val="22"/>
        </w:rPr>
        <w:t>Byte</w:t>
      </w:r>
      <w:r w:rsidR="004D5451" w:rsidRPr="004D5451">
        <w:rPr>
          <w:rFonts w:cs="Arial"/>
          <w:sz w:val="22"/>
          <w:szCs w:val="22"/>
        </w:rPr>
        <w:t>?</w:t>
      </w:r>
    </w:p>
    <w:p w:rsidR="00A72281" w:rsidRPr="00116FB1" w:rsidRDefault="00E87A21" w:rsidP="004D5451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 w:cs="Arial"/>
          <w:sz w:val="28"/>
          <w:szCs w:val="28"/>
        </w:rPr>
      </w:pPr>
      <w:permStart w:id="1642202307" w:edGrp="everyone"/>
      <w:r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8 </w:t>
      </w:r>
      <w:permEnd w:id="1642202307"/>
      <w:r w:rsidR="00D17DFA" w:rsidRPr="00116FB1">
        <w:rPr>
          <w:rFonts w:ascii="Comic Sans MS" w:hAnsi="Comic Sans MS" w:cs="Arial"/>
          <w:sz w:val="28"/>
          <w:szCs w:val="28"/>
        </w:rPr>
        <w:t xml:space="preserve"> Bit </w:t>
      </w:r>
      <w:r w:rsidR="00D17DFA">
        <w:rPr>
          <w:rFonts w:ascii="Comic Sans MS" w:hAnsi="Comic Sans MS" w:cs="Arial"/>
          <w:sz w:val="28"/>
          <w:szCs w:val="28"/>
        </w:rPr>
        <w:t>entsprechen</w:t>
      </w:r>
      <w:r w:rsidR="00D17DFA" w:rsidRPr="00116FB1">
        <w:rPr>
          <w:rFonts w:ascii="Comic Sans MS" w:hAnsi="Comic Sans MS" w:cs="Arial"/>
          <w:sz w:val="28"/>
          <w:szCs w:val="28"/>
        </w:rPr>
        <w:t xml:space="preserve"> </w:t>
      </w:r>
      <w:r w:rsidR="00A72281" w:rsidRPr="00116FB1">
        <w:rPr>
          <w:rFonts w:ascii="Comic Sans MS" w:hAnsi="Comic Sans MS" w:cs="Arial"/>
          <w:sz w:val="28"/>
          <w:szCs w:val="28"/>
        </w:rPr>
        <w:t>1 Byte</w:t>
      </w:r>
      <w:r w:rsidR="00D17DFA">
        <w:rPr>
          <w:rFonts w:ascii="Comic Sans MS" w:hAnsi="Comic Sans MS" w:cs="Arial"/>
          <w:sz w:val="28"/>
          <w:szCs w:val="28"/>
        </w:rPr>
        <w:t>.</w:t>
      </w:r>
      <w:r w:rsidR="00A72281" w:rsidRPr="00116FB1">
        <w:rPr>
          <w:rFonts w:ascii="Comic Sans MS" w:hAnsi="Comic Sans MS" w:cs="Arial"/>
          <w:sz w:val="28"/>
          <w:szCs w:val="28"/>
        </w:rPr>
        <w:t xml:space="preserve"> </w:t>
      </w:r>
    </w:p>
    <w:p w:rsidR="00A72281" w:rsidRDefault="00A72281" w:rsidP="00DF0B8E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4D5451">
        <w:rPr>
          <w:sz w:val="22"/>
          <w:szCs w:val="22"/>
        </w:rPr>
        <w:t xml:space="preserve">Wie werden die </w:t>
      </w:r>
      <w:r w:rsidRPr="00116FB1">
        <w:rPr>
          <w:b/>
          <w:sz w:val="22"/>
          <w:szCs w:val="22"/>
        </w:rPr>
        <w:t>Bitadressen</w:t>
      </w:r>
      <w:r w:rsidRPr="004D5451">
        <w:rPr>
          <w:sz w:val="22"/>
          <w:szCs w:val="22"/>
        </w:rPr>
        <w:t xml:space="preserve"> durchnummeriert?</w:t>
      </w:r>
    </w:p>
    <w:p w:rsidR="00A72281" w:rsidRPr="00BE6E8B" w:rsidRDefault="00A72281" w:rsidP="004D545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 w:rsidRPr="00BE6E8B">
        <w:rPr>
          <w:rFonts w:ascii="Comic Sans MS" w:hAnsi="Comic Sans MS" w:cs="Arial"/>
          <w:sz w:val="28"/>
          <w:szCs w:val="28"/>
        </w:rPr>
        <w:t xml:space="preserve">Die Bitadressen werden von Bit </w:t>
      </w:r>
      <w:permStart w:id="975398576" w:edGrp="everyone"/>
      <w:r w:rsidR="00E87A21">
        <w:rPr>
          <w:rFonts w:ascii="Comic Sans MS" w:hAnsi="Comic Sans MS" w:cs="Arial"/>
          <w:sz w:val="28"/>
          <w:szCs w:val="28"/>
        </w:rPr>
        <w:t>0</w:t>
      </w:r>
      <w:permEnd w:id="975398576"/>
      <w:r w:rsidRPr="00BE6E8B">
        <w:rPr>
          <w:rFonts w:ascii="Comic Sans MS" w:hAnsi="Comic Sans MS" w:cs="Arial"/>
          <w:sz w:val="28"/>
          <w:szCs w:val="28"/>
        </w:rPr>
        <w:t xml:space="preserve"> bis Bit </w:t>
      </w:r>
      <w:permStart w:id="1398867219" w:edGrp="everyone"/>
      <w:r w:rsidR="00E87A21">
        <w:rPr>
          <w:rFonts w:ascii="Comic Sans MS" w:hAnsi="Comic Sans MS" w:cs="Arial"/>
          <w:color w:val="365F91" w:themeColor="accent1" w:themeShade="BF"/>
          <w:sz w:val="28"/>
          <w:szCs w:val="28"/>
        </w:rPr>
        <w:t>7</w:t>
      </w:r>
      <w:permEnd w:id="1398867219"/>
      <w:r w:rsidRPr="00BE6E8B">
        <w:rPr>
          <w:rFonts w:ascii="Comic Sans MS" w:hAnsi="Comic Sans MS" w:cs="Arial"/>
          <w:sz w:val="28"/>
          <w:szCs w:val="28"/>
        </w:rPr>
        <w:t xml:space="preserve"> durchnummeriert.</w:t>
      </w:r>
    </w:p>
    <w:p w:rsidR="00FC094D" w:rsidRDefault="003B7C30" w:rsidP="00DF0B8E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3B7C30">
        <w:rPr>
          <w:sz w:val="22"/>
          <w:szCs w:val="22"/>
        </w:rPr>
        <w:t xml:space="preserve">Ordnen Sie folgender Eingangsadresse die Begriffe </w:t>
      </w:r>
      <w:r w:rsidRPr="00FC094D">
        <w:rPr>
          <w:b/>
          <w:sz w:val="22"/>
          <w:szCs w:val="22"/>
        </w:rPr>
        <w:t>Adresstyp</w:t>
      </w:r>
      <w:r w:rsidRPr="003B7C30">
        <w:rPr>
          <w:sz w:val="22"/>
          <w:szCs w:val="22"/>
        </w:rPr>
        <w:t xml:space="preserve">, </w:t>
      </w:r>
      <w:r w:rsidRPr="00FC094D">
        <w:rPr>
          <w:b/>
          <w:sz w:val="22"/>
          <w:szCs w:val="22"/>
        </w:rPr>
        <w:t>Byte</w:t>
      </w:r>
      <w:r w:rsidRPr="003B7C30">
        <w:rPr>
          <w:sz w:val="22"/>
          <w:szCs w:val="22"/>
        </w:rPr>
        <w:t xml:space="preserve"> und </w:t>
      </w:r>
      <w:r w:rsidR="00D17DFA">
        <w:rPr>
          <w:sz w:val="22"/>
          <w:szCs w:val="22"/>
        </w:rPr>
        <w:t xml:space="preserve"> </w:t>
      </w:r>
      <w:r w:rsidRPr="00FC094D">
        <w:rPr>
          <w:b/>
          <w:sz w:val="22"/>
          <w:szCs w:val="22"/>
        </w:rPr>
        <w:t>Bit</w:t>
      </w:r>
      <w:r w:rsidR="00DF0B8E">
        <w:rPr>
          <w:sz w:val="22"/>
          <w:szCs w:val="22"/>
        </w:rPr>
        <w:t xml:space="preserve"> richtig zu.</w:t>
      </w:r>
    </w:p>
    <w:p w:rsidR="00A72281" w:rsidRDefault="00AB2B42" w:rsidP="00FC094D">
      <w:pPr>
        <w:pStyle w:val="Textkrper-Zeileneinzug"/>
        <w:tabs>
          <w:tab w:val="clear" w:pos="1560"/>
          <w:tab w:val="left" w:pos="2835"/>
        </w:tabs>
        <w:ind w:left="1069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8B3BEAE" wp14:editId="32A6EA22">
                <wp:simplePos x="0" y="0"/>
                <wp:positionH relativeFrom="column">
                  <wp:posOffset>3845560</wp:posOffset>
                </wp:positionH>
                <wp:positionV relativeFrom="paragraph">
                  <wp:posOffset>257810</wp:posOffset>
                </wp:positionV>
                <wp:extent cx="467995" cy="193040"/>
                <wp:effectExtent l="6985" t="10160" r="29845" b="44450"/>
                <wp:wrapNone/>
                <wp:docPr id="27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0943F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7" o:spid="_x0000_s1026" type="#_x0000_t32" style="position:absolute;margin-left:302.8pt;margin-top:20.3pt;width:36.85pt;height:15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">
                <v:stroke endarrow="block" endarrowwidth="narrow" endarrowlength="long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870FAC9" wp14:editId="3151C218">
                <wp:simplePos x="0" y="0"/>
                <wp:positionH relativeFrom="column">
                  <wp:posOffset>3177540</wp:posOffset>
                </wp:positionH>
                <wp:positionV relativeFrom="paragraph">
                  <wp:posOffset>324485</wp:posOffset>
                </wp:positionV>
                <wp:extent cx="492125" cy="359410"/>
                <wp:effectExtent l="5715" t="10160" r="6350" b="12065"/>
                <wp:wrapNone/>
                <wp:docPr id="26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92125" cy="35941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33E2570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83" o:spid="_x0000_s1026" type="#_x0000_t88" style="position:absolute;margin-left:250.2pt;margin-top:25.55pt;width:38.75pt;height:28.3pt;rotation:9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88FDABA" wp14:editId="31C6DA67">
                <wp:simplePos x="0" y="0"/>
                <wp:positionH relativeFrom="column">
                  <wp:posOffset>2141855</wp:posOffset>
                </wp:positionH>
                <wp:positionV relativeFrom="paragraph">
                  <wp:posOffset>257810</wp:posOffset>
                </wp:positionV>
                <wp:extent cx="871220" cy="290830"/>
                <wp:effectExtent l="27305" t="10160" r="6350" b="41910"/>
                <wp:wrapNone/>
                <wp:docPr id="25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122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019E6AD" id="AutoShape 184" o:spid="_x0000_s1026" type="#_x0000_t32" style="position:absolute;margin-left:168.65pt;margin-top:20.3pt;width:68.6pt;height:22.9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">
                <v:stroke endarrow="block" endarrowwidth="narrow" endarrowlength="long"/>
              </v:shape>
            </w:pict>
          </mc:Fallback>
        </mc:AlternateContent>
      </w:r>
      <w:r w:rsidR="00A72281" w:rsidRPr="00FC094D">
        <w:rPr>
          <w:rFonts w:ascii="Arial" w:hAnsi="Arial" w:cs="Arial"/>
          <w:sz w:val="40"/>
          <w:szCs w:val="40"/>
        </w:rPr>
        <w:t>E 124.6</w:t>
      </w:r>
    </w:p>
    <w:p w:rsidR="00FC094D" w:rsidRDefault="00AB2B42" w:rsidP="00FC094D">
      <w:pPr>
        <w:pStyle w:val="Textkrper-Zeileneinzug"/>
        <w:tabs>
          <w:tab w:val="clear" w:pos="1560"/>
          <w:tab w:val="left" w:pos="2835"/>
        </w:tabs>
        <w:ind w:left="1069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4B56A2D" wp14:editId="2EB70223">
                <wp:simplePos x="0" y="0"/>
                <wp:positionH relativeFrom="column">
                  <wp:posOffset>3802380</wp:posOffset>
                </wp:positionH>
                <wp:positionV relativeFrom="paragraph">
                  <wp:posOffset>17780</wp:posOffset>
                </wp:positionV>
                <wp:extent cx="1278890" cy="438785"/>
                <wp:effectExtent l="1905" t="8255" r="5080" b="635"/>
                <wp:wrapNone/>
                <wp:docPr id="24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438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A8B" w:rsidRPr="00E66A8B" w:rsidRDefault="00E87A21" w:rsidP="00E66A8B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655386541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Bit</w:t>
                            </w:r>
                            <w:permEnd w:id="65538654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56A2D" id="Text Box 186" o:spid="_x0000_s1036" type="#_x0000_t202" style="position:absolute;left:0;text-align:left;margin-left:299.4pt;margin-top:1.4pt;width:100.7pt;height:34.5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" stroked="f" strokecolor="white [3212]">
                <v:fill opacity="0"/>
                <v:textbox>
                  <w:txbxContent>
                    <w:p w:rsidR="00E66A8B" w:rsidRPr="00E66A8B" w:rsidRDefault="00E87A21" w:rsidP="00E66A8B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655386541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Bit</w:t>
                      </w:r>
                      <w:permEnd w:id="655386541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DD9BEA0" wp14:editId="6572C5A8">
                <wp:simplePos x="0" y="0"/>
                <wp:positionH relativeFrom="column">
                  <wp:posOffset>2790190</wp:posOffset>
                </wp:positionH>
                <wp:positionV relativeFrom="paragraph">
                  <wp:posOffset>325755</wp:posOffset>
                </wp:positionV>
                <wp:extent cx="1278890" cy="438785"/>
                <wp:effectExtent l="8890" t="1905" r="7620" b="6985"/>
                <wp:wrapNone/>
                <wp:docPr id="23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438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A8B" w:rsidRPr="00E66A8B" w:rsidRDefault="00E87A21" w:rsidP="00E66A8B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844187396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 xml:space="preserve">Byte </w:t>
                            </w:r>
                            <w:permEnd w:id="84418739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9BEA0" id="Text Box 185" o:spid="_x0000_s1037" type="#_x0000_t202" style="position:absolute;left:0;text-align:left;margin-left:219.7pt;margin-top:25.65pt;width:100.7pt;height:34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" stroked="f" strokecolor="white [3212]">
                <v:fill opacity="0"/>
                <v:textbox>
                  <w:txbxContent>
                    <w:p w:rsidR="00E66A8B" w:rsidRPr="00E66A8B" w:rsidRDefault="00E87A21" w:rsidP="00E66A8B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844187396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 xml:space="preserve">Byte </w:t>
                      </w:r>
                      <w:permEnd w:id="844187396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F15AD72" wp14:editId="7DABF26F">
                <wp:simplePos x="0" y="0"/>
                <wp:positionH relativeFrom="column">
                  <wp:posOffset>1412875</wp:posOffset>
                </wp:positionH>
                <wp:positionV relativeFrom="paragraph">
                  <wp:posOffset>133350</wp:posOffset>
                </wp:positionV>
                <wp:extent cx="1278890" cy="438785"/>
                <wp:effectExtent l="3175" t="0" r="3810" b="8890"/>
                <wp:wrapNone/>
                <wp:docPr id="2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438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7A21" w:rsidRPr="00E66A8B" w:rsidRDefault="00E2784F" w:rsidP="00E87A21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373165126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Adresstyp</w:t>
                            </w:r>
                            <w:r w:rsidR="00E87A21"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  <w:permEnd w:id="37316512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5AD72" id="Text Box 182" o:spid="_x0000_s1038" type="#_x0000_t202" style="position:absolute;left:0;text-align:left;margin-left:111.25pt;margin-top:10.5pt;width:100.7pt;height:34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" stroked="f" strokecolor="white [3212]">
                <v:fill opacity="0"/>
                <v:textbox>
                  <w:txbxContent>
                    <w:p w:rsidR="00E87A21" w:rsidRPr="00E66A8B" w:rsidRDefault="00E2784F" w:rsidP="00E87A21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373165126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Adresstyp</w:t>
                      </w:r>
                      <w:r w:rsidR="00E87A21"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 xml:space="preserve"> </w:t>
                      </w:r>
                      <w:permEnd w:id="373165126"/>
                    </w:p>
                  </w:txbxContent>
                </v:textbox>
              </v:shape>
            </w:pict>
          </mc:Fallback>
        </mc:AlternateContent>
      </w:r>
    </w:p>
    <w:p w:rsidR="00AC4CF6" w:rsidRPr="00AC4CF6" w:rsidRDefault="00AC4CF6" w:rsidP="00DF0B8E">
      <w:pPr>
        <w:pStyle w:val="Textkrper-Zeileneinzug"/>
        <w:tabs>
          <w:tab w:val="clear" w:pos="1560"/>
        </w:tabs>
        <w:rPr>
          <w:sz w:val="22"/>
          <w:szCs w:val="22"/>
        </w:rPr>
      </w:pPr>
    </w:p>
    <w:p w:rsidR="00A430DB" w:rsidRDefault="00A430DB">
      <w:pPr>
        <w:rPr>
          <w:rFonts w:ascii="Verdana" w:hAnsi="Verdana" w:cs="Arial"/>
          <w:szCs w:val="22"/>
          <w:lang w:val="de-CH"/>
        </w:rPr>
      </w:pPr>
      <w:r>
        <w:rPr>
          <w:rFonts w:cs="Arial"/>
          <w:szCs w:val="22"/>
        </w:rPr>
        <w:br w:type="page"/>
      </w:r>
    </w:p>
    <w:p w:rsidR="00CD18F5" w:rsidRPr="00CD18F5" w:rsidRDefault="00A430DB" w:rsidP="00CD18F5">
      <w:pPr>
        <w:pStyle w:val="Textkrper-Zeileneinzug"/>
        <w:numPr>
          <w:ilvl w:val="0"/>
          <w:numId w:val="1"/>
        </w:numPr>
        <w:tabs>
          <w:tab w:val="clear" w:pos="1069"/>
          <w:tab w:val="clear" w:pos="1560"/>
          <w:tab w:val="num" w:pos="1276"/>
        </w:tabs>
        <w:ind w:left="1276" w:hanging="567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lastRenderedPageBreak/>
        <w:drawing>
          <wp:anchor distT="0" distB="0" distL="114300" distR="114300" simplePos="0" relativeHeight="251637248" behindDoc="1" locked="0" layoutInCell="1" allowOverlap="1" wp14:anchorId="06B8633F" wp14:editId="6AC41823">
            <wp:simplePos x="0" y="0"/>
            <wp:positionH relativeFrom="column">
              <wp:posOffset>4683125</wp:posOffset>
            </wp:positionH>
            <wp:positionV relativeFrom="paragraph">
              <wp:posOffset>5715</wp:posOffset>
            </wp:positionV>
            <wp:extent cx="1324610" cy="1939290"/>
            <wp:effectExtent l="0" t="0" r="8890" b="3810"/>
            <wp:wrapTight wrapText="bothSides">
              <wp:wrapPolygon edited="0">
                <wp:start x="0" y="0"/>
                <wp:lineTo x="0" y="21430"/>
                <wp:lineTo x="21434" y="21430"/>
                <wp:lineTo x="21434" y="0"/>
                <wp:lineTo x="0" y="0"/>
              </wp:wrapPolygon>
            </wp:wrapTight>
            <wp:docPr id="170" name="Bild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8F5" w:rsidRPr="00CD18F5">
        <w:rPr>
          <w:rFonts w:cs="Arial"/>
          <w:sz w:val="22"/>
          <w:szCs w:val="22"/>
        </w:rPr>
        <w:t>Wie nennt man die Zeit, welche der Prozessor für den dargestellten Ablauf benötigt?</w:t>
      </w:r>
    </w:p>
    <w:p w:rsidR="00CD18F5" w:rsidRPr="00C93223" w:rsidRDefault="00EC7648" w:rsidP="00CD18F5">
      <w:pPr>
        <w:pStyle w:val="Textkrper-Zeileneinzug"/>
        <w:tabs>
          <w:tab w:val="clear" w:pos="1560"/>
          <w:tab w:val="num" w:pos="1276"/>
          <w:tab w:val="left" w:pos="2835"/>
        </w:tabs>
        <w:ind w:left="1276"/>
        <w:rPr>
          <w:color w:val="365F91" w:themeColor="accent1" w:themeShade="BF"/>
          <w:sz w:val="22"/>
          <w:szCs w:val="22"/>
        </w:rPr>
      </w:pPr>
      <w:permStart w:id="1756889890" w:edGrp="everyone"/>
      <w:r>
        <w:rPr>
          <w:rFonts w:ascii="Comic Sans MS" w:hAnsi="Comic Sans MS" w:cs="Arial"/>
          <w:color w:val="365F91" w:themeColor="accent1" w:themeShade="BF"/>
          <w:sz w:val="28"/>
          <w:szCs w:val="28"/>
        </w:rPr>
        <w:t>Zykluszeit</w:t>
      </w:r>
      <w:permEnd w:id="1756889890"/>
    </w:p>
    <w:p w:rsidR="00193B2E" w:rsidRPr="00193B2E" w:rsidRDefault="00193B2E" w:rsidP="00A430DB">
      <w:pPr>
        <w:pStyle w:val="Textkrper-Zeileneinzug"/>
        <w:numPr>
          <w:ilvl w:val="0"/>
          <w:numId w:val="1"/>
        </w:numPr>
        <w:tabs>
          <w:tab w:val="clear" w:pos="1069"/>
          <w:tab w:val="clear" w:pos="1560"/>
          <w:tab w:val="num" w:pos="1276"/>
        </w:tabs>
        <w:spacing w:before="240"/>
        <w:ind w:left="1276" w:hanging="567"/>
        <w:rPr>
          <w:sz w:val="22"/>
          <w:szCs w:val="22"/>
        </w:rPr>
      </w:pPr>
      <w:r w:rsidRPr="00193B2E">
        <w:rPr>
          <w:sz w:val="22"/>
          <w:szCs w:val="22"/>
        </w:rPr>
        <w:t xml:space="preserve">Wovon wird die </w:t>
      </w:r>
      <w:r w:rsidRPr="004C4611">
        <w:rPr>
          <w:b/>
          <w:sz w:val="22"/>
          <w:szCs w:val="22"/>
        </w:rPr>
        <w:t>Zykluszeit</w:t>
      </w:r>
      <w:r w:rsidRPr="00193B2E">
        <w:rPr>
          <w:sz w:val="22"/>
          <w:szCs w:val="22"/>
        </w:rPr>
        <w:t xml:space="preserve"> massgebend beeinflusst?</w:t>
      </w:r>
    </w:p>
    <w:p w:rsidR="00A72281" w:rsidRPr="00C93223" w:rsidRDefault="00A72281" w:rsidP="007E7277">
      <w:pPr>
        <w:pStyle w:val="Textkrper-Zeileneinzug"/>
        <w:tabs>
          <w:tab w:val="clear" w:pos="1560"/>
          <w:tab w:val="num" w:pos="1276"/>
          <w:tab w:val="left" w:pos="2835"/>
        </w:tabs>
        <w:spacing w:before="0"/>
        <w:ind w:left="1276"/>
        <w:rPr>
          <w:rFonts w:ascii="Comic Sans MS" w:hAnsi="Comic Sans MS" w:cs="Arial"/>
          <w:sz w:val="28"/>
          <w:szCs w:val="28"/>
        </w:rPr>
      </w:pPr>
      <w:r w:rsidRPr="00C93223">
        <w:rPr>
          <w:rFonts w:ascii="Comic Sans MS" w:hAnsi="Comic Sans MS" w:cs="Arial"/>
          <w:sz w:val="28"/>
          <w:szCs w:val="28"/>
        </w:rPr>
        <w:t xml:space="preserve">Diese ist im Wesentlichen abhängig von </w:t>
      </w:r>
      <w:r w:rsidR="00C93223">
        <w:rPr>
          <w:rFonts w:ascii="Comic Sans MS" w:hAnsi="Comic Sans MS" w:cs="Arial"/>
          <w:sz w:val="28"/>
          <w:szCs w:val="28"/>
        </w:rPr>
        <w:t xml:space="preserve">der </w:t>
      </w:r>
      <w:permStart w:id="992750809" w:edGrp="everyone"/>
      <w:r w:rsidR="00EC7648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Anzahl </w:t>
      </w:r>
      <w:permEnd w:id="992750809"/>
      <w:r w:rsidRPr="00C93223">
        <w:rPr>
          <w:rFonts w:ascii="Comic Sans MS" w:hAnsi="Comic Sans MS" w:cs="Arial"/>
          <w:sz w:val="28"/>
          <w:szCs w:val="28"/>
        </w:rPr>
        <w:t xml:space="preserve"> und </w:t>
      </w:r>
      <w:r w:rsidR="00C93223">
        <w:rPr>
          <w:rFonts w:ascii="Comic Sans MS" w:hAnsi="Comic Sans MS" w:cs="Arial"/>
          <w:sz w:val="28"/>
          <w:szCs w:val="28"/>
        </w:rPr>
        <w:t xml:space="preserve">der </w:t>
      </w:r>
      <w:permStart w:id="1147556277" w:edGrp="everyone"/>
      <w:r w:rsidR="00EC7648">
        <w:rPr>
          <w:rFonts w:ascii="Comic Sans MS" w:hAnsi="Comic Sans MS" w:cs="Arial"/>
          <w:color w:val="365F91" w:themeColor="accent1" w:themeShade="BF"/>
          <w:sz w:val="28"/>
          <w:szCs w:val="28"/>
        </w:rPr>
        <w:t>Art</w:t>
      </w:r>
      <w:permEnd w:id="1147556277"/>
      <w:r w:rsidRPr="00C93223">
        <w:rPr>
          <w:rFonts w:ascii="Comic Sans MS" w:hAnsi="Comic Sans MS" w:cs="Arial"/>
          <w:sz w:val="28"/>
          <w:szCs w:val="28"/>
        </w:rPr>
        <w:t xml:space="preserve"> der Anweisungen</w:t>
      </w:r>
      <w:r w:rsidR="00857AE5">
        <w:rPr>
          <w:rFonts w:ascii="Comic Sans MS" w:hAnsi="Comic Sans MS" w:cs="Arial"/>
          <w:sz w:val="28"/>
          <w:szCs w:val="28"/>
        </w:rPr>
        <w:t xml:space="preserve"> (UND/ODER/TIMER/…)</w:t>
      </w:r>
      <w:r w:rsidRPr="00C93223">
        <w:rPr>
          <w:rFonts w:ascii="Comic Sans MS" w:hAnsi="Comic Sans MS" w:cs="Arial"/>
          <w:sz w:val="28"/>
          <w:szCs w:val="28"/>
        </w:rPr>
        <w:t>.</w:t>
      </w:r>
    </w:p>
    <w:p w:rsidR="00CE5084" w:rsidRPr="00CE5084" w:rsidRDefault="00CE5084" w:rsidP="007E7277">
      <w:pPr>
        <w:pStyle w:val="Textkrper-Zeileneinzug"/>
        <w:numPr>
          <w:ilvl w:val="0"/>
          <w:numId w:val="1"/>
        </w:numPr>
        <w:tabs>
          <w:tab w:val="clear" w:pos="1069"/>
          <w:tab w:val="clear" w:pos="1560"/>
          <w:tab w:val="num" w:pos="1276"/>
        </w:tabs>
        <w:spacing w:before="240" w:after="0"/>
        <w:ind w:left="1276" w:hanging="567"/>
        <w:rPr>
          <w:sz w:val="22"/>
          <w:szCs w:val="22"/>
        </w:rPr>
      </w:pPr>
      <w:r w:rsidRPr="00CE5084">
        <w:rPr>
          <w:rFonts w:cs="Arial"/>
          <w:sz w:val="22"/>
          <w:szCs w:val="22"/>
        </w:rPr>
        <w:t xml:space="preserve">Wozu werden </w:t>
      </w:r>
      <w:r w:rsidRPr="00857AE5">
        <w:rPr>
          <w:rFonts w:cs="Arial"/>
          <w:b/>
          <w:sz w:val="22"/>
          <w:szCs w:val="22"/>
        </w:rPr>
        <w:t>logische Verknüpfungen</w:t>
      </w:r>
      <w:r w:rsidRPr="00CE5084">
        <w:rPr>
          <w:rFonts w:cs="Arial"/>
          <w:sz w:val="22"/>
          <w:szCs w:val="22"/>
        </w:rPr>
        <w:t xml:space="preserve"> verwendet?</w:t>
      </w:r>
    </w:p>
    <w:p w:rsidR="00A72281" w:rsidRDefault="00A72281" w:rsidP="007E7277">
      <w:pPr>
        <w:pStyle w:val="Textkrper-Zeileneinzug"/>
        <w:tabs>
          <w:tab w:val="clear" w:pos="1560"/>
          <w:tab w:val="num" w:pos="1276"/>
          <w:tab w:val="left" w:pos="2835"/>
        </w:tabs>
        <w:spacing w:before="0"/>
        <w:ind w:left="1276"/>
        <w:rPr>
          <w:rFonts w:ascii="Comic Sans MS" w:hAnsi="Comic Sans MS" w:cs="Arial"/>
          <w:sz w:val="28"/>
          <w:szCs w:val="28"/>
        </w:rPr>
      </w:pPr>
      <w:r w:rsidRPr="00C93223">
        <w:rPr>
          <w:rFonts w:ascii="Comic Sans MS" w:hAnsi="Comic Sans MS" w:cs="Arial"/>
          <w:sz w:val="28"/>
          <w:szCs w:val="28"/>
        </w:rPr>
        <w:t xml:space="preserve">Logische Verknüpfungen werden dazu verwendet, um je nach Signalzustand der Eingänge </w:t>
      </w:r>
      <w:permStart w:id="924601850" w:edGrp="everyone"/>
      <w:r w:rsidR="00EC7648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Bedingungen </w:t>
      </w:r>
      <w:permEnd w:id="924601850"/>
      <w:r w:rsidRPr="00C93223">
        <w:rPr>
          <w:rFonts w:ascii="Comic Sans MS" w:hAnsi="Comic Sans MS" w:cs="Arial"/>
          <w:sz w:val="28"/>
          <w:szCs w:val="28"/>
        </w:rPr>
        <w:t xml:space="preserve"> für das Schalten der Ausgänge festzulegen.</w:t>
      </w:r>
    </w:p>
    <w:p w:rsidR="00CE5084" w:rsidRDefault="00CE5084" w:rsidP="00A430DB">
      <w:pPr>
        <w:pStyle w:val="Textkrper-Zeileneinzug"/>
        <w:numPr>
          <w:ilvl w:val="0"/>
          <w:numId w:val="1"/>
        </w:numPr>
        <w:tabs>
          <w:tab w:val="clear" w:pos="1069"/>
          <w:tab w:val="clear" w:pos="1560"/>
          <w:tab w:val="num" w:pos="1276"/>
        </w:tabs>
        <w:spacing w:before="240" w:after="0"/>
        <w:ind w:left="1276" w:hanging="567"/>
        <w:rPr>
          <w:sz w:val="22"/>
          <w:szCs w:val="22"/>
        </w:rPr>
      </w:pPr>
      <w:r w:rsidRPr="00CE5084">
        <w:rPr>
          <w:sz w:val="22"/>
          <w:szCs w:val="22"/>
        </w:rPr>
        <w:t xml:space="preserve">In welchen Programmiersprachen können im SPS-Programm logische </w:t>
      </w:r>
      <w:r w:rsidR="009B22EF">
        <w:rPr>
          <w:sz w:val="22"/>
          <w:szCs w:val="22"/>
        </w:rPr>
        <w:t xml:space="preserve">  </w:t>
      </w:r>
      <w:r w:rsidRPr="00CE5084">
        <w:rPr>
          <w:sz w:val="22"/>
          <w:szCs w:val="22"/>
        </w:rPr>
        <w:t>Verknüpfungen erstellt werden?</w:t>
      </w:r>
      <w:r w:rsidR="00857AE5">
        <w:rPr>
          <w:sz w:val="22"/>
          <w:szCs w:val="22"/>
        </w:rPr>
        <w:t xml:space="preserve"> Ergänzen Sie folgende Auflistung: </w:t>
      </w:r>
    </w:p>
    <w:p w:rsidR="00C93223" w:rsidRPr="004D29C9" w:rsidRDefault="00EC7648" w:rsidP="00C93223">
      <w:pPr>
        <w:pStyle w:val="Textkrper-Zeileneinzug"/>
        <w:numPr>
          <w:ilvl w:val="0"/>
          <w:numId w:val="9"/>
        </w:numPr>
        <w:tabs>
          <w:tab w:val="clear" w:pos="1560"/>
          <w:tab w:val="left" w:pos="2835"/>
        </w:tabs>
        <w:spacing w:before="0" w:after="0"/>
        <w:ind w:left="1560" w:hanging="284"/>
        <w:rPr>
          <w:rFonts w:ascii="Comic Sans MS" w:hAnsi="Comic Sans MS" w:cs="Arial"/>
          <w:color w:val="365F91" w:themeColor="accent1" w:themeShade="BF"/>
          <w:sz w:val="28"/>
          <w:szCs w:val="28"/>
        </w:rPr>
      </w:pPr>
      <w:permStart w:id="429816303" w:edGrp="everyone"/>
      <w:r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Kontaktplan </w:t>
      </w:r>
      <w:permEnd w:id="429816303"/>
      <w:r w:rsidR="00C93223" w:rsidRPr="004D29C9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 </w:t>
      </w:r>
      <w:r w:rsidR="00C93223" w:rsidRPr="000106F4">
        <w:rPr>
          <w:rFonts w:ascii="Comic Sans MS" w:hAnsi="Comic Sans MS" w:cs="Arial"/>
          <w:sz w:val="28"/>
          <w:szCs w:val="28"/>
        </w:rPr>
        <w:t>KOP</w:t>
      </w:r>
    </w:p>
    <w:p w:rsidR="00C93223" w:rsidRPr="004D29C9" w:rsidRDefault="00EC7648" w:rsidP="00C93223">
      <w:pPr>
        <w:pStyle w:val="Textkrper-Zeileneinzug"/>
        <w:numPr>
          <w:ilvl w:val="0"/>
          <w:numId w:val="9"/>
        </w:numPr>
        <w:tabs>
          <w:tab w:val="clear" w:pos="1560"/>
          <w:tab w:val="left" w:pos="2835"/>
        </w:tabs>
        <w:spacing w:before="0" w:after="0"/>
        <w:ind w:left="1560" w:hanging="284"/>
        <w:rPr>
          <w:rFonts w:ascii="Comic Sans MS" w:hAnsi="Comic Sans MS" w:cs="Arial"/>
          <w:color w:val="365F91" w:themeColor="accent1" w:themeShade="BF"/>
          <w:sz w:val="28"/>
          <w:szCs w:val="28"/>
        </w:rPr>
      </w:pPr>
      <w:permStart w:id="2116712215" w:edGrp="everyone"/>
      <w:r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Funktionsplan </w:t>
      </w:r>
      <w:permEnd w:id="2116712215"/>
      <w:r w:rsidR="00C93223" w:rsidRPr="004D29C9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 </w:t>
      </w:r>
      <w:r w:rsidR="00C93223" w:rsidRPr="000106F4">
        <w:rPr>
          <w:rFonts w:ascii="Comic Sans MS" w:hAnsi="Comic Sans MS" w:cs="Arial"/>
          <w:sz w:val="28"/>
          <w:szCs w:val="28"/>
        </w:rPr>
        <w:t>FUP</w:t>
      </w:r>
      <w:r w:rsidR="009964C6" w:rsidRPr="000106F4">
        <w:rPr>
          <w:rFonts w:ascii="Comic Sans MS" w:hAnsi="Comic Sans MS" w:cs="Arial"/>
          <w:sz w:val="28"/>
          <w:szCs w:val="28"/>
        </w:rPr>
        <w:t xml:space="preserve"> (=</w:t>
      </w:r>
      <w:r w:rsidR="00857AE5">
        <w:rPr>
          <w:rFonts w:ascii="Comic Sans MS" w:hAnsi="Comic Sans MS" w:cs="Arial"/>
          <w:sz w:val="28"/>
          <w:szCs w:val="28"/>
        </w:rPr>
        <w:t xml:space="preserve"> </w:t>
      </w:r>
      <w:r w:rsidR="009964C6" w:rsidRPr="000106F4">
        <w:rPr>
          <w:rFonts w:ascii="Comic Sans MS" w:hAnsi="Comic Sans MS" w:cs="Arial"/>
          <w:sz w:val="28"/>
          <w:szCs w:val="28"/>
        </w:rPr>
        <w:t>Funktionsbaustein-Sprache FBS)</w:t>
      </w:r>
    </w:p>
    <w:p w:rsidR="00C93223" w:rsidRPr="004D29C9" w:rsidRDefault="00EC7648" w:rsidP="00C93223">
      <w:pPr>
        <w:pStyle w:val="Textkrper-Zeileneinzug"/>
        <w:numPr>
          <w:ilvl w:val="0"/>
          <w:numId w:val="9"/>
        </w:numPr>
        <w:tabs>
          <w:tab w:val="clear" w:pos="1560"/>
          <w:tab w:val="left" w:pos="2835"/>
        </w:tabs>
        <w:spacing w:before="0" w:after="0"/>
        <w:ind w:left="1560" w:hanging="284"/>
        <w:rPr>
          <w:rFonts w:ascii="Comic Sans MS" w:hAnsi="Comic Sans MS" w:cs="Arial"/>
          <w:color w:val="365F91" w:themeColor="accent1" w:themeShade="BF"/>
          <w:sz w:val="28"/>
          <w:szCs w:val="28"/>
        </w:rPr>
      </w:pPr>
      <w:permStart w:id="618943253" w:edGrp="everyone"/>
      <w:r>
        <w:rPr>
          <w:rFonts w:ascii="Comic Sans MS" w:hAnsi="Comic Sans MS" w:cs="Arial"/>
          <w:color w:val="365F91" w:themeColor="accent1" w:themeShade="BF"/>
          <w:sz w:val="28"/>
          <w:szCs w:val="28"/>
        </w:rPr>
        <w:t>Anweisungsliste</w:t>
      </w:r>
      <w:permEnd w:id="618943253"/>
      <w:r w:rsidR="00C93223" w:rsidRPr="004D29C9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 </w:t>
      </w:r>
      <w:r w:rsidR="00C93223" w:rsidRPr="000106F4">
        <w:rPr>
          <w:rFonts w:ascii="Comic Sans MS" w:hAnsi="Comic Sans MS" w:cs="Arial"/>
          <w:sz w:val="28"/>
          <w:szCs w:val="28"/>
        </w:rPr>
        <w:t>AWL</w:t>
      </w:r>
    </w:p>
    <w:p w:rsidR="00C93223" w:rsidRDefault="004D29C9" w:rsidP="00C93223">
      <w:pPr>
        <w:pStyle w:val="Textkrper-Zeileneinzug"/>
        <w:numPr>
          <w:ilvl w:val="0"/>
          <w:numId w:val="9"/>
        </w:numPr>
        <w:tabs>
          <w:tab w:val="clear" w:pos="1560"/>
          <w:tab w:val="left" w:pos="2835"/>
        </w:tabs>
        <w:spacing w:before="0" w:after="0"/>
        <w:ind w:left="1560" w:hanging="284"/>
        <w:rPr>
          <w:rFonts w:ascii="Comic Sans MS" w:hAnsi="Comic Sans MS" w:cs="Arial"/>
          <w:sz w:val="28"/>
          <w:szCs w:val="28"/>
        </w:rPr>
      </w:pPr>
      <w:r w:rsidRPr="004D29C9">
        <w:rPr>
          <w:rFonts w:ascii="Comic Sans MS" w:hAnsi="Comic Sans MS" w:cs="Arial"/>
          <w:sz w:val="28"/>
          <w:szCs w:val="28"/>
        </w:rPr>
        <w:t>Strukturierter Text ST</w:t>
      </w:r>
    </w:p>
    <w:p w:rsidR="00E51DDE" w:rsidRPr="004D29C9" w:rsidRDefault="00E51DDE" w:rsidP="00C93223">
      <w:pPr>
        <w:pStyle w:val="Textkrper-Zeileneinzug"/>
        <w:numPr>
          <w:ilvl w:val="0"/>
          <w:numId w:val="9"/>
        </w:numPr>
        <w:tabs>
          <w:tab w:val="clear" w:pos="1560"/>
          <w:tab w:val="left" w:pos="2835"/>
        </w:tabs>
        <w:spacing w:before="0" w:after="0"/>
        <w:ind w:left="1560" w:hanging="284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Ablaufsprache AS</w:t>
      </w:r>
    </w:p>
    <w:p w:rsidR="009F1914" w:rsidRPr="00A430DB" w:rsidRDefault="00F84783" w:rsidP="00A430DB">
      <w:pPr>
        <w:pStyle w:val="Textkrper-Zeileneinzug"/>
        <w:numPr>
          <w:ilvl w:val="0"/>
          <w:numId w:val="1"/>
        </w:numPr>
        <w:tabs>
          <w:tab w:val="clear" w:pos="1069"/>
          <w:tab w:val="clear" w:pos="1560"/>
          <w:tab w:val="num" w:pos="1276"/>
        </w:tabs>
        <w:spacing w:before="240"/>
        <w:ind w:left="1276" w:hanging="567"/>
        <w:rPr>
          <w:sz w:val="22"/>
          <w:szCs w:val="22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E3D5F15" wp14:editId="137597C0">
                <wp:simplePos x="0" y="0"/>
                <wp:positionH relativeFrom="column">
                  <wp:posOffset>2255732</wp:posOffset>
                </wp:positionH>
                <wp:positionV relativeFrom="paragraph">
                  <wp:posOffset>488104</wp:posOffset>
                </wp:positionV>
                <wp:extent cx="337185" cy="280670"/>
                <wp:effectExtent l="0" t="0" r="0" b="0"/>
                <wp:wrapNone/>
                <wp:docPr id="2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280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0D1" w:rsidRPr="00E66A8B" w:rsidRDefault="00335646" w:rsidP="007F10D1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376154119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e</w:t>
                            </w:r>
                            <w:permEnd w:id="1376154119"/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D5F15" id="Text Box 200" o:spid="_x0000_s1039" type="#_x0000_t202" style="position:absolute;left:0;text-align:left;margin-left:177.6pt;margin-top:38.45pt;width:26.55pt;height:22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" stroked="f" strokecolor="white [3212]">
                <v:fill opacity="0"/>
                <v:textbox inset="1.5mm,.3mm,1.5mm,.3mm">
                  <w:txbxContent>
                    <w:p w:rsidR="007F10D1" w:rsidRPr="00E66A8B" w:rsidRDefault="00335646" w:rsidP="007F10D1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376154119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e</w:t>
                      </w:r>
                      <w:permEnd w:id="1376154119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82F738" wp14:editId="7A530D1C">
                <wp:simplePos x="0" y="0"/>
                <wp:positionH relativeFrom="column">
                  <wp:posOffset>3152351</wp:posOffset>
                </wp:positionH>
                <wp:positionV relativeFrom="paragraph">
                  <wp:posOffset>530437</wp:posOffset>
                </wp:positionV>
                <wp:extent cx="337185" cy="280670"/>
                <wp:effectExtent l="0" t="0" r="0" b="0"/>
                <wp:wrapNone/>
                <wp:docPr id="2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280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0D1" w:rsidRPr="00E66A8B" w:rsidRDefault="00335646" w:rsidP="007F10D1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548248950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c</w:t>
                            </w:r>
                            <w:permEnd w:id="1548248950"/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2F738" id="Text Box 201" o:spid="_x0000_s1040" type="#_x0000_t202" style="position:absolute;left:0;text-align:left;margin-left:248.2pt;margin-top:41.75pt;width:26.55pt;height:22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" stroked="f" strokecolor="white [3212]">
                <v:fill opacity="0"/>
                <v:textbox inset="1.5mm,.3mm,1.5mm,.3mm">
                  <w:txbxContent>
                    <w:p w:rsidR="007F10D1" w:rsidRPr="00E66A8B" w:rsidRDefault="00335646" w:rsidP="007F10D1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548248950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c</w:t>
                      </w:r>
                      <w:permEnd w:id="1548248950"/>
                    </w:p>
                  </w:txbxContent>
                </v:textbox>
              </v:shape>
            </w:pict>
          </mc:Fallback>
        </mc:AlternateContent>
      </w:r>
      <w:r w:rsidR="00A430DB">
        <w:rPr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F2AEF58" wp14:editId="0D2CECB2">
                <wp:simplePos x="0" y="0"/>
                <wp:positionH relativeFrom="column">
                  <wp:posOffset>944245</wp:posOffset>
                </wp:positionH>
                <wp:positionV relativeFrom="paragraph">
                  <wp:posOffset>463550</wp:posOffset>
                </wp:positionV>
                <wp:extent cx="337185" cy="280670"/>
                <wp:effectExtent l="0" t="0" r="0" b="0"/>
                <wp:wrapNone/>
                <wp:docPr id="1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280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0D1" w:rsidRPr="00E66A8B" w:rsidRDefault="00335646" w:rsidP="007F10D1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517042380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d</w:t>
                            </w:r>
                            <w:permEnd w:id="517042380"/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AEF58" id="Text Box 199" o:spid="_x0000_s1041" type="#_x0000_t202" style="position:absolute;left:0;text-align:left;margin-left:74.35pt;margin-top:36.5pt;width:26.55pt;height:22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" stroked="f" strokecolor="white [3212]">
                <v:fill opacity="0"/>
                <v:textbox inset="1.5mm,.3mm,1.5mm,.3mm">
                  <w:txbxContent>
                    <w:p w:rsidR="007F10D1" w:rsidRPr="00E66A8B" w:rsidRDefault="00335646" w:rsidP="007F10D1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517042380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d</w:t>
                      </w:r>
                      <w:permEnd w:id="517042380"/>
                    </w:p>
                  </w:txbxContent>
                </v:textbox>
              </v:shape>
            </w:pict>
          </mc:Fallback>
        </mc:AlternateContent>
      </w:r>
      <w:r w:rsidR="009651CF" w:rsidRPr="009651CF">
        <w:rPr>
          <w:b/>
          <w:sz w:val="22"/>
          <w:szCs w:val="22"/>
        </w:rPr>
        <w:t xml:space="preserve">Baugruppen des </w:t>
      </w:r>
      <w:r w:rsidR="00FA6E87">
        <w:rPr>
          <w:b/>
          <w:sz w:val="22"/>
          <w:szCs w:val="22"/>
        </w:rPr>
        <w:t xml:space="preserve">SPS </w:t>
      </w:r>
      <w:r w:rsidR="009651CF" w:rsidRPr="009651CF">
        <w:rPr>
          <w:b/>
          <w:sz w:val="22"/>
          <w:szCs w:val="22"/>
        </w:rPr>
        <w:t xml:space="preserve">S7-300-Trainers der Berufsfachschule BBB:                                              </w:t>
      </w:r>
      <w:r w:rsidR="00FA6E87">
        <w:rPr>
          <w:rFonts w:cs="Arial"/>
          <w:sz w:val="22"/>
          <w:szCs w:val="22"/>
        </w:rPr>
        <w:t>Beschriften Sie den Tr</w:t>
      </w:r>
      <w:r w:rsidR="00EC68FB">
        <w:rPr>
          <w:rFonts w:cs="Arial"/>
          <w:sz w:val="22"/>
          <w:szCs w:val="22"/>
        </w:rPr>
        <w:t>ainer mit den Elementen a) bis g</w:t>
      </w:r>
      <w:r w:rsidR="00FA6E87">
        <w:rPr>
          <w:rFonts w:cs="Arial"/>
          <w:sz w:val="22"/>
          <w:szCs w:val="22"/>
        </w:rPr>
        <w:t>).</w:t>
      </w:r>
    </w:p>
    <w:p w:rsidR="009F1914" w:rsidRPr="009651CF" w:rsidRDefault="007E7277" w:rsidP="009F1914">
      <w:pPr>
        <w:pStyle w:val="Textkrper-Zeileneinzug"/>
        <w:tabs>
          <w:tab w:val="clear" w:pos="1560"/>
        </w:tabs>
        <w:ind w:left="1276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6D2A74" wp14:editId="16026BA0">
                <wp:simplePos x="0" y="0"/>
                <wp:positionH relativeFrom="column">
                  <wp:posOffset>2143125</wp:posOffset>
                </wp:positionH>
                <wp:positionV relativeFrom="paragraph">
                  <wp:posOffset>172720</wp:posOffset>
                </wp:positionV>
                <wp:extent cx="1008592" cy="774700"/>
                <wp:effectExtent l="0" t="38100" r="58420" b="25400"/>
                <wp:wrapNone/>
                <wp:docPr id="1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8592" cy="774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A8BB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8" o:spid="_x0000_s1026" type="#_x0000_t32" style="position:absolute;margin-left:168.75pt;margin-top:13.6pt;width:79.4pt;height:61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" strokecolor="red">
                <v:stroke endarrow="oval"/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0359EB" wp14:editId="119D87C8">
                <wp:simplePos x="0" y="0"/>
                <wp:positionH relativeFrom="column">
                  <wp:posOffset>1203536</wp:posOffset>
                </wp:positionH>
                <wp:positionV relativeFrom="paragraph">
                  <wp:posOffset>147319</wp:posOffset>
                </wp:positionV>
                <wp:extent cx="574781" cy="247015"/>
                <wp:effectExtent l="38100" t="38100" r="15875" b="19685"/>
                <wp:wrapNone/>
                <wp:docPr id="16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4781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C9815C9" id="AutoShape 196" o:spid="_x0000_s1026" type="#_x0000_t32" style="position:absolute;margin-left:94.75pt;margin-top:11.6pt;width:45.25pt;height:19.45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" strokecolor="red">
                <v:stroke endarrow="oval"/>
              </v:shape>
            </w:pict>
          </mc:Fallback>
        </mc:AlternateContent>
      </w:r>
      <w:r w:rsidR="00AB2B42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5386EE" wp14:editId="256C214B">
                <wp:simplePos x="0" y="0"/>
                <wp:positionH relativeFrom="column">
                  <wp:posOffset>2002155</wp:posOffset>
                </wp:positionH>
                <wp:positionV relativeFrom="paragraph">
                  <wp:posOffset>72390</wp:posOffset>
                </wp:positionV>
                <wp:extent cx="254000" cy="361315"/>
                <wp:effectExtent l="11430" t="72390" r="77470" b="13970"/>
                <wp:wrapNone/>
                <wp:docPr id="17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400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A40B9DF" id="AutoShape 197" o:spid="_x0000_s1026" type="#_x0000_t32" style="position:absolute;margin-left:157.65pt;margin-top:5.7pt;width:20pt;height:28.4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" strokecolor="red">
                <v:stroke endarrow="oval"/>
              </v:shape>
            </w:pict>
          </mc:Fallback>
        </mc:AlternateContent>
      </w:r>
    </w:p>
    <w:p w:rsidR="00A72281" w:rsidRDefault="007E7277" w:rsidP="004A3BD6">
      <w:pPr>
        <w:pStyle w:val="StandardWeb"/>
        <w:ind w:left="425" w:firstLine="709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A6A5EE" wp14:editId="2A384FFD">
                <wp:simplePos x="0" y="0"/>
                <wp:positionH relativeFrom="column">
                  <wp:posOffset>1788795</wp:posOffset>
                </wp:positionH>
                <wp:positionV relativeFrom="paragraph">
                  <wp:posOffset>112395</wp:posOffset>
                </wp:positionV>
                <wp:extent cx="161925" cy="541020"/>
                <wp:effectExtent l="0" t="0" r="28575" b="11430"/>
                <wp:wrapNone/>
                <wp:docPr id="9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541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4D8E043E" id="AutoShape 193" o:spid="_x0000_s1026" style="position:absolute;margin-left:140.85pt;margin-top:8.85pt;width:12.75pt;height:4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" strokecolor="red" strokeweight="1pt">
                <v:fill opacity="0"/>
              </v:round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2CF1E2" wp14:editId="09483FD9">
                <wp:simplePos x="0" y="0"/>
                <wp:positionH relativeFrom="column">
                  <wp:posOffset>1950720</wp:posOffset>
                </wp:positionH>
                <wp:positionV relativeFrom="paragraph">
                  <wp:posOffset>187960</wp:posOffset>
                </wp:positionV>
                <wp:extent cx="93345" cy="465455"/>
                <wp:effectExtent l="0" t="0" r="20955" b="10795"/>
                <wp:wrapNone/>
                <wp:docPr id="10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106D1B79" id="AutoShape 195" o:spid="_x0000_s1026" style="position:absolute;margin-left:153.6pt;margin-top:14.8pt;width:7.35pt;height:36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" strokecolor="red" strokeweight="1pt">
                <v:fill opacity="0"/>
              </v:round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EEA921" wp14:editId="72DB17CC">
                <wp:simplePos x="0" y="0"/>
                <wp:positionH relativeFrom="column">
                  <wp:posOffset>1857798</wp:posOffset>
                </wp:positionH>
                <wp:positionV relativeFrom="paragraph">
                  <wp:posOffset>653415</wp:posOffset>
                </wp:positionV>
                <wp:extent cx="287655" cy="197485"/>
                <wp:effectExtent l="0" t="0" r="17145" b="12065"/>
                <wp:wrapNone/>
                <wp:docPr id="11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197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03B53980" id="AutoShape 194" o:spid="_x0000_s1026" style="position:absolute;margin-left:146.3pt;margin-top:51.45pt;width:22.65pt;height:1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" strokecolor="red" strokeweight="1pt">
                <v:fill opacity="0"/>
              </v:roundrect>
            </w:pict>
          </mc:Fallback>
        </mc:AlternateContent>
      </w:r>
      <w:r w:rsidR="00AB2B42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486473" wp14:editId="59425B01">
                <wp:simplePos x="0" y="0"/>
                <wp:positionH relativeFrom="column">
                  <wp:posOffset>3499485</wp:posOffset>
                </wp:positionH>
                <wp:positionV relativeFrom="paragraph">
                  <wp:posOffset>1592580</wp:posOffset>
                </wp:positionV>
                <wp:extent cx="172720" cy="473075"/>
                <wp:effectExtent l="5715" t="9525" r="6985" b="8255"/>
                <wp:wrapNone/>
                <wp:docPr id="15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72720" cy="473075"/>
                        </a:xfrm>
                        <a:prstGeom prst="leftBrace">
                          <a:avLst>
                            <a:gd name="adj1" fmla="val 2282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30874B7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0" o:spid="_x0000_s1026" type="#_x0000_t87" style="position:absolute;margin-left:275.55pt;margin-top:125.4pt;width:13.6pt;height:37.2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"/>
            </w:pict>
          </mc:Fallback>
        </mc:AlternateContent>
      </w:r>
      <w:r w:rsidR="00AB2B42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AA1D49" wp14:editId="56327740">
                <wp:simplePos x="0" y="0"/>
                <wp:positionH relativeFrom="column">
                  <wp:posOffset>2481580</wp:posOffset>
                </wp:positionH>
                <wp:positionV relativeFrom="paragraph">
                  <wp:posOffset>1076960</wp:posOffset>
                </wp:positionV>
                <wp:extent cx="172720" cy="1504315"/>
                <wp:effectExtent l="5715" t="9525" r="13970" b="8255"/>
                <wp:wrapNone/>
                <wp:docPr id="14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72720" cy="1504315"/>
                        </a:xfrm>
                        <a:prstGeom prst="leftBrace">
                          <a:avLst>
                            <a:gd name="adj1" fmla="val 725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C71B1FA" id="AutoShape 189" o:spid="_x0000_s1026" type="#_x0000_t87" style="position:absolute;margin-left:195.4pt;margin-top:84.8pt;width:13.6pt;height:118.45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"/>
            </w:pict>
          </mc:Fallback>
        </mc:AlternateContent>
      </w:r>
      <w:r w:rsidR="00AB2B42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15A425" wp14:editId="7E470DBB">
                <wp:simplePos x="0" y="0"/>
                <wp:positionH relativeFrom="column">
                  <wp:posOffset>1207770</wp:posOffset>
                </wp:positionH>
                <wp:positionV relativeFrom="paragraph">
                  <wp:posOffset>1344930</wp:posOffset>
                </wp:positionV>
                <wp:extent cx="172720" cy="968375"/>
                <wp:effectExtent l="9525" t="9525" r="12700" b="8255"/>
                <wp:wrapNone/>
                <wp:docPr id="13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72720" cy="968375"/>
                        </a:xfrm>
                        <a:prstGeom prst="leftBrace">
                          <a:avLst>
                            <a:gd name="adj1" fmla="val 467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2714D32" id="AutoShape 188" o:spid="_x0000_s1026" type="#_x0000_t87" style="position:absolute;margin-left:95.1pt;margin-top:105.9pt;width:13.6pt;height:76.2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"/>
            </w:pict>
          </mc:Fallback>
        </mc:AlternateContent>
      </w:r>
      <w:r w:rsidR="00AB2B42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E6CD87" wp14:editId="5F675AA1">
                <wp:simplePos x="0" y="0"/>
                <wp:positionH relativeFrom="column">
                  <wp:posOffset>5419090</wp:posOffset>
                </wp:positionH>
                <wp:positionV relativeFrom="paragraph">
                  <wp:posOffset>1344295</wp:posOffset>
                </wp:positionV>
                <wp:extent cx="172720" cy="969645"/>
                <wp:effectExtent l="10160" t="9525" r="10795" b="8255"/>
                <wp:wrapNone/>
                <wp:docPr id="12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72720" cy="969645"/>
                        </a:xfrm>
                        <a:prstGeom prst="leftBrace">
                          <a:avLst>
                            <a:gd name="adj1" fmla="val 4678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610B41B" id="AutoShape 192" o:spid="_x0000_s1026" type="#_x0000_t87" style="position:absolute;margin-left:426.7pt;margin-top:105.85pt;width:13.6pt;height:76.35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"/>
            </w:pict>
          </mc:Fallback>
        </mc:AlternateContent>
      </w:r>
      <w:r w:rsidR="006F36D6">
        <w:rPr>
          <w:rFonts w:ascii="Arial" w:hAnsi="Arial" w:cs="Arial"/>
          <w:b/>
          <w:i/>
          <w:sz w:val="20"/>
          <w:szCs w:val="20"/>
        </w:rPr>
        <w:t xml:space="preserve">  </w:t>
      </w:r>
      <w:r>
        <w:rPr>
          <w:noProof/>
          <w:lang w:val="en-US" w:eastAsia="en-US"/>
        </w:rPr>
        <w:drawing>
          <wp:inline distT="0" distB="0" distL="0" distR="0" wp14:anchorId="2262427F" wp14:editId="2E9DD1C9">
            <wp:extent cx="5196845" cy="1604434"/>
            <wp:effectExtent l="0" t="0" r="381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1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18282" r="6349" b="44056"/>
                    <a:stretch/>
                  </pic:blipFill>
                  <pic:spPr bwMode="auto">
                    <a:xfrm>
                      <a:off x="0" y="0"/>
                      <a:ext cx="5255643" cy="162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BD6" w:rsidRDefault="00AB2B42" w:rsidP="00A72281">
      <w:pPr>
        <w:pStyle w:val="StandardWeb"/>
        <w:spacing w:before="0" w:beforeAutospacing="0" w:after="0" w:afterAutospacing="0"/>
        <w:ind w:left="10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1270</wp:posOffset>
                </wp:positionV>
                <wp:extent cx="337185" cy="280670"/>
                <wp:effectExtent l="3175" t="1270" r="2540" b="3810"/>
                <wp:wrapNone/>
                <wp:docPr id="8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280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0D1" w:rsidRPr="004C3882" w:rsidRDefault="007F10D1" w:rsidP="007F10D1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4C388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de-CH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id="Text Box 202" o:spid="_x0000_s1042" type="#_x0000_t202" style="position:absolute;left:0;text-align:left;margin-left:90.25pt;margin-top:.1pt;width:26.55pt;height:22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" stroked="f" strokecolor="white [3212]">
                <v:fill opacity="0"/>
                <v:textbox inset="1.5mm,.3mm,1.5mm,.3mm">
                  <w:txbxContent>
                    <w:p w:rsidR="007F10D1" w:rsidRPr="004C3882" w:rsidRDefault="007F10D1" w:rsidP="007F10D1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  <w:lang w:val="de-CH"/>
                        </w:rPr>
                      </w:pPr>
                      <w:r w:rsidRPr="004C3882">
                        <w:rPr>
                          <w:rFonts w:ascii="Comic Sans MS" w:hAnsi="Comic Sans MS"/>
                          <w:sz w:val="28"/>
                          <w:szCs w:val="28"/>
                          <w:lang w:val="de-CH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6985</wp:posOffset>
                </wp:positionV>
                <wp:extent cx="337185" cy="280670"/>
                <wp:effectExtent l="0" t="6985" r="5715" b="7620"/>
                <wp:wrapNone/>
                <wp:docPr id="7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280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0D1" w:rsidRPr="00E66A8B" w:rsidRDefault="00335646" w:rsidP="007F10D1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493451946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g</w:t>
                            </w:r>
                            <w:permEnd w:id="493451946"/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43" type="#_x0000_t202" style="position:absolute;left:0;text-align:left;margin-left:420.75pt;margin-top:.55pt;width:26.55pt;height:22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" stroked="f" strokecolor="white [3212]">
                <v:fill opacity="0"/>
                <v:textbox inset="1.5mm,.3mm,1.5mm,.3mm">
                  <w:txbxContent>
                    <w:p w:rsidR="007F10D1" w:rsidRPr="00E66A8B" w:rsidRDefault="00335646" w:rsidP="007F10D1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493451946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g</w:t>
                      </w:r>
                      <w:permEnd w:id="493451946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1270</wp:posOffset>
                </wp:positionV>
                <wp:extent cx="337185" cy="280670"/>
                <wp:effectExtent l="635" t="1270" r="5080" b="3810"/>
                <wp:wrapNone/>
                <wp:docPr id="5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280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0D1" w:rsidRPr="00E66A8B" w:rsidRDefault="00335646" w:rsidP="007F10D1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319555644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f</w:t>
                            </w:r>
                            <w:permEnd w:id="319555644"/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44" type="#_x0000_t202" style="position:absolute;left:0;text-align:left;margin-left:268.55pt;margin-top:.1pt;width:26.55pt;height:22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" stroked="f" strokecolor="white [3212]">
                <v:fill opacity="0"/>
                <v:textbox inset="1.5mm,.3mm,1.5mm,.3mm">
                  <w:txbxContent>
                    <w:p w:rsidR="007F10D1" w:rsidRPr="00E66A8B" w:rsidRDefault="00335646" w:rsidP="007F10D1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319555644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f</w:t>
                      </w:r>
                      <w:permEnd w:id="319555644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1270</wp:posOffset>
                </wp:positionV>
                <wp:extent cx="337185" cy="280670"/>
                <wp:effectExtent l="2540" t="1270" r="3175" b="3810"/>
                <wp:wrapNone/>
                <wp:docPr id="4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280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0D1" w:rsidRPr="00E66A8B" w:rsidRDefault="00335646" w:rsidP="007F10D1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380347573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b</w:t>
                            </w:r>
                            <w:permEnd w:id="1380347573"/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45" type="#_x0000_t202" style="position:absolute;left:0;text-align:left;margin-left:190.7pt;margin-top:.1pt;width:26.55pt;height:22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" stroked="f" strokecolor="white [3212]">
                <v:fill opacity="0"/>
                <v:textbox inset="1.5mm,.3mm,1.5mm,.3mm">
                  <w:txbxContent>
                    <w:p w:rsidR="007F10D1" w:rsidRPr="00E66A8B" w:rsidRDefault="00335646" w:rsidP="007F10D1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380347573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b</w:t>
                      </w:r>
                      <w:permEnd w:id="1380347573"/>
                    </w:p>
                  </w:txbxContent>
                </v:textbox>
              </v:shape>
            </w:pict>
          </mc:Fallback>
        </mc:AlternateContent>
      </w:r>
    </w:p>
    <w:p w:rsidR="004A3BD6" w:rsidRDefault="004A3BD6" w:rsidP="00A72281">
      <w:pPr>
        <w:pStyle w:val="StandardWeb"/>
        <w:spacing w:before="0" w:beforeAutospacing="0" w:after="0" w:afterAutospacing="0"/>
        <w:ind w:left="1072"/>
        <w:rPr>
          <w:rFonts w:ascii="Arial" w:hAnsi="Arial" w:cs="Arial"/>
          <w:sz w:val="20"/>
          <w:szCs w:val="20"/>
        </w:rPr>
      </w:pPr>
    </w:p>
    <w:p w:rsidR="00A72281" w:rsidRPr="007F10D1" w:rsidRDefault="00A72281" w:rsidP="007F10D1">
      <w:pPr>
        <w:pStyle w:val="StandardWeb"/>
        <w:numPr>
          <w:ilvl w:val="0"/>
          <w:numId w:val="5"/>
        </w:numPr>
        <w:tabs>
          <w:tab w:val="clear" w:pos="1429"/>
          <w:tab w:val="num" w:pos="1701"/>
        </w:tabs>
        <w:spacing w:before="0" w:beforeAutospacing="0" w:after="0" w:afterAutospacing="0"/>
        <w:ind w:left="1701" w:hanging="425"/>
        <w:rPr>
          <w:rFonts w:ascii="Verdana" w:hAnsi="Verdana" w:cs="Arial"/>
          <w:sz w:val="22"/>
          <w:szCs w:val="22"/>
        </w:rPr>
      </w:pPr>
      <w:r w:rsidRPr="007F10D1">
        <w:rPr>
          <w:rFonts w:ascii="Verdana" w:hAnsi="Verdana" w:cs="Arial"/>
          <w:sz w:val="22"/>
          <w:szCs w:val="22"/>
        </w:rPr>
        <w:t>Stromversorgungsbaugruppe PS</w:t>
      </w:r>
      <w:r w:rsidR="00785B44">
        <w:rPr>
          <w:rFonts w:ascii="Verdana" w:hAnsi="Verdana" w:cs="Arial"/>
          <w:sz w:val="22"/>
          <w:szCs w:val="22"/>
        </w:rPr>
        <w:t xml:space="preserve">307 </w:t>
      </w:r>
      <w:r w:rsidRPr="007F10D1">
        <w:rPr>
          <w:rFonts w:ascii="Verdana" w:hAnsi="Verdana" w:cs="Arial"/>
          <w:sz w:val="22"/>
          <w:szCs w:val="22"/>
        </w:rPr>
        <w:t>5A</w:t>
      </w:r>
    </w:p>
    <w:p w:rsidR="00A72281" w:rsidRPr="007F10D1" w:rsidRDefault="00A72281" w:rsidP="007F10D1">
      <w:pPr>
        <w:pStyle w:val="StandardWeb"/>
        <w:numPr>
          <w:ilvl w:val="0"/>
          <w:numId w:val="5"/>
        </w:numPr>
        <w:tabs>
          <w:tab w:val="clear" w:pos="1429"/>
          <w:tab w:val="num" w:pos="1701"/>
        </w:tabs>
        <w:spacing w:before="0" w:beforeAutospacing="0" w:after="0" w:afterAutospacing="0"/>
        <w:ind w:left="1701" w:hanging="425"/>
        <w:rPr>
          <w:rFonts w:ascii="Verdana" w:hAnsi="Verdana" w:cs="Arial"/>
          <w:sz w:val="22"/>
          <w:szCs w:val="22"/>
        </w:rPr>
      </w:pPr>
      <w:r w:rsidRPr="007F10D1">
        <w:rPr>
          <w:rFonts w:ascii="Verdana" w:hAnsi="Verdana" w:cs="Arial"/>
          <w:sz w:val="22"/>
          <w:szCs w:val="22"/>
        </w:rPr>
        <w:t>Kompakt-CPU inkl. digitalen und analogen I/O</w:t>
      </w:r>
    </w:p>
    <w:p w:rsidR="00A72281" w:rsidRPr="007F10D1" w:rsidRDefault="00A72281" w:rsidP="007F10D1">
      <w:pPr>
        <w:pStyle w:val="StandardWeb"/>
        <w:numPr>
          <w:ilvl w:val="0"/>
          <w:numId w:val="5"/>
        </w:numPr>
        <w:tabs>
          <w:tab w:val="clear" w:pos="1429"/>
          <w:tab w:val="num" w:pos="1701"/>
        </w:tabs>
        <w:spacing w:before="0" w:beforeAutospacing="0" w:after="0" w:afterAutospacing="0"/>
        <w:ind w:left="1701" w:hanging="425"/>
        <w:rPr>
          <w:rFonts w:ascii="Verdana" w:hAnsi="Verdana" w:cs="Arial"/>
          <w:sz w:val="22"/>
          <w:szCs w:val="22"/>
        </w:rPr>
      </w:pPr>
      <w:r w:rsidRPr="007F10D1">
        <w:rPr>
          <w:rFonts w:ascii="Verdana" w:hAnsi="Verdana" w:cs="Arial"/>
          <w:sz w:val="22"/>
          <w:szCs w:val="22"/>
        </w:rPr>
        <w:t>Betriebsartenschalter</w:t>
      </w:r>
    </w:p>
    <w:p w:rsidR="00A72281" w:rsidRPr="007F10D1" w:rsidRDefault="00A72281" w:rsidP="007F10D1">
      <w:pPr>
        <w:pStyle w:val="StandardWeb"/>
        <w:numPr>
          <w:ilvl w:val="0"/>
          <w:numId w:val="5"/>
        </w:numPr>
        <w:tabs>
          <w:tab w:val="clear" w:pos="1429"/>
          <w:tab w:val="num" w:pos="1701"/>
        </w:tabs>
        <w:spacing w:before="0" w:beforeAutospacing="0" w:after="0" w:afterAutospacing="0"/>
        <w:ind w:left="1701" w:hanging="425"/>
        <w:rPr>
          <w:rFonts w:ascii="Verdana" w:hAnsi="Verdana" w:cs="Arial"/>
          <w:sz w:val="22"/>
          <w:szCs w:val="22"/>
        </w:rPr>
      </w:pPr>
      <w:r w:rsidRPr="007F10D1">
        <w:rPr>
          <w:rFonts w:ascii="Verdana" w:hAnsi="Verdana" w:cs="Arial"/>
          <w:sz w:val="22"/>
          <w:szCs w:val="22"/>
        </w:rPr>
        <w:t>LEDs zur Status- und Fehleranzeige</w:t>
      </w:r>
    </w:p>
    <w:p w:rsidR="00A72281" w:rsidRPr="007F10D1" w:rsidRDefault="00A72281" w:rsidP="007F10D1">
      <w:pPr>
        <w:pStyle w:val="StandardWeb"/>
        <w:numPr>
          <w:ilvl w:val="0"/>
          <w:numId w:val="5"/>
        </w:numPr>
        <w:tabs>
          <w:tab w:val="clear" w:pos="1429"/>
          <w:tab w:val="num" w:pos="1701"/>
        </w:tabs>
        <w:spacing w:before="0" w:beforeAutospacing="0" w:after="0" w:afterAutospacing="0"/>
        <w:ind w:left="1701" w:hanging="425"/>
        <w:rPr>
          <w:rFonts w:ascii="Verdana" w:hAnsi="Verdana" w:cs="Arial"/>
          <w:sz w:val="22"/>
          <w:szCs w:val="22"/>
        </w:rPr>
      </w:pPr>
      <w:r w:rsidRPr="007F10D1">
        <w:rPr>
          <w:rFonts w:ascii="Verdana" w:hAnsi="Verdana" w:cs="Arial"/>
          <w:sz w:val="22"/>
          <w:szCs w:val="22"/>
        </w:rPr>
        <w:t>Micro Memory Card (MMC)</w:t>
      </w:r>
    </w:p>
    <w:p w:rsidR="00A72281" w:rsidRPr="007F10D1" w:rsidRDefault="00A72281" w:rsidP="007F10D1">
      <w:pPr>
        <w:pStyle w:val="StandardWeb"/>
        <w:numPr>
          <w:ilvl w:val="0"/>
          <w:numId w:val="5"/>
        </w:numPr>
        <w:tabs>
          <w:tab w:val="clear" w:pos="1429"/>
          <w:tab w:val="num" w:pos="1701"/>
        </w:tabs>
        <w:spacing w:before="0" w:beforeAutospacing="0" w:after="0" w:afterAutospacing="0"/>
        <w:ind w:left="1701" w:hanging="425"/>
        <w:rPr>
          <w:rFonts w:ascii="Verdana" w:hAnsi="Verdana" w:cs="Arial"/>
          <w:sz w:val="22"/>
          <w:szCs w:val="22"/>
        </w:rPr>
      </w:pPr>
      <w:r w:rsidRPr="007F10D1">
        <w:rPr>
          <w:rFonts w:ascii="Verdana" w:hAnsi="Verdana" w:cs="Arial"/>
          <w:sz w:val="22"/>
          <w:szCs w:val="22"/>
        </w:rPr>
        <w:t>Kommunikationsprozessor CP für ASi-Bus</w:t>
      </w:r>
    </w:p>
    <w:p w:rsidR="00A72281" w:rsidRDefault="00A72281" w:rsidP="007F10D1">
      <w:pPr>
        <w:pStyle w:val="StandardWeb"/>
        <w:numPr>
          <w:ilvl w:val="0"/>
          <w:numId w:val="5"/>
        </w:numPr>
        <w:tabs>
          <w:tab w:val="clear" w:pos="1429"/>
          <w:tab w:val="num" w:pos="1701"/>
        </w:tabs>
        <w:spacing w:before="0" w:beforeAutospacing="0" w:after="0" w:afterAutospacing="0"/>
        <w:ind w:left="1701" w:hanging="425"/>
        <w:rPr>
          <w:rFonts w:ascii="Verdana" w:hAnsi="Verdana" w:cs="Arial"/>
          <w:sz w:val="22"/>
          <w:szCs w:val="22"/>
        </w:rPr>
      </w:pPr>
      <w:r w:rsidRPr="007F10D1">
        <w:rPr>
          <w:rFonts w:ascii="Verdana" w:hAnsi="Verdana" w:cs="Arial"/>
          <w:sz w:val="22"/>
          <w:szCs w:val="22"/>
        </w:rPr>
        <w:t>ASi-Powermodul</w:t>
      </w:r>
    </w:p>
    <w:p w:rsidR="00D120EE" w:rsidRPr="00D120EE" w:rsidRDefault="00D120EE" w:rsidP="00D120EE">
      <w:pPr>
        <w:pStyle w:val="Textkrper-Zeileneinzug"/>
        <w:numPr>
          <w:ilvl w:val="0"/>
          <w:numId w:val="1"/>
        </w:numPr>
        <w:tabs>
          <w:tab w:val="clear" w:pos="1069"/>
          <w:tab w:val="clear" w:pos="1560"/>
          <w:tab w:val="num" w:pos="1276"/>
        </w:tabs>
        <w:ind w:left="1276" w:hanging="567"/>
        <w:rPr>
          <w:sz w:val="22"/>
          <w:szCs w:val="22"/>
        </w:rPr>
      </w:pPr>
      <w:r w:rsidRPr="00D120EE">
        <w:rPr>
          <w:b/>
          <w:sz w:val="22"/>
          <w:szCs w:val="22"/>
        </w:rPr>
        <w:lastRenderedPageBreak/>
        <w:t xml:space="preserve">Betriebsartenschalter: </w:t>
      </w:r>
      <w:r w:rsidRPr="00D120EE">
        <w:rPr>
          <w:sz w:val="22"/>
          <w:szCs w:val="22"/>
        </w:rPr>
        <w:t xml:space="preserve">Jede CPU besitzt einen Schalter zur Umschaltung der Betriebsarten. Je nach Stellung des Betriebsartenschalters sind </w:t>
      </w:r>
      <w:r w:rsidR="009B22EF">
        <w:rPr>
          <w:sz w:val="22"/>
          <w:szCs w:val="22"/>
        </w:rPr>
        <w:t xml:space="preserve">      </w:t>
      </w:r>
      <w:r w:rsidRPr="00D120EE">
        <w:rPr>
          <w:sz w:val="22"/>
          <w:szCs w:val="22"/>
        </w:rPr>
        <w:t xml:space="preserve">bestimmte „Programmiergerät-Funktionen“ erlaubt. Notieren Sie die </w:t>
      </w:r>
      <w:r w:rsidR="009B22EF">
        <w:rPr>
          <w:sz w:val="22"/>
          <w:szCs w:val="22"/>
        </w:rPr>
        <w:t xml:space="preserve">     </w:t>
      </w:r>
      <w:r w:rsidRPr="00D120EE">
        <w:rPr>
          <w:sz w:val="22"/>
          <w:szCs w:val="22"/>
        </w:rPr>
        <w:t>Eigenschaft zur jeweiligen Betriebsart.</w:t>
      </w:r>
    </w:p>
    <w:tbl>
      <w:tblPr>
        <w:tblStyle w:val="Tabellenraster"/>
        <w:tblW w:w="7655" w:type="dxa"/>
        <w:tblInd w:w="1384" w:type="dxa"/>
        <w:tblLook w:val="01E0" w:firstRow="1" w:lastRow="1" w:firstColumn="1" w:lastColumn="1" w:noHBand="0" w:noVBand="0"/>
      </w:tblPr>
      <w:tblGrid>
        <w:gridCol w:w="1116"/>
        <w:gridCol w:w="849"/>
        <w:gridCol w:w="5690"/>
      </w:tblGrid>
      <w:tr w:rsidR="00A72281" w:rsidTr="004C3882">
        <w:tc>
          <w:tcPr>
            <w:tcW w:w="1116" w:type="dxa"/>
            <w:vMerge w:val="restart"/>
          </w:tcPr>
          <w:p w:rsidR="00A72281" w:rsidRDefault="00A72281" w:rsidP="008B6012">
            <w:pPr>
              <w:rPr>
                <w:rFonts w:cs="Arial"/>
                <w:sz w:val="12"/>
                <w:szCs w:val="12"/>
              </w:rPr>
            </w:pPr>
          </w:p>
          <w:p w:rsidR="00A72281" w:rsidRDefault="00A72281" w:rsidP="008B6012">
            <w:pPr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12"/>
                <w:szCs w:val="12"/>
                <w:lang w:val="en-US" w:eastAsia="en-US"/>
              </w:rPr>
              <w:drawing>
                <wp:inline distT="0" distB="0" distL="0" distR="0">
                  <wp:extent cx="571500" cy="571500"/>
                  <wp:effectExtent l="0" t="0" r="0" b="0"/>
                  <wp:docPr id="2" name="Bild 2" descr="betriebsartenscha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etriebsartensc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</w:tcPr>
          <w:p w:rsidR="00A72281" w:rsidRDefault="00A72281" w:rsidP="008B601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RUN</w:t>
            </w:r>
          </w:p>
        </w:tc>
        <w:tc>
          <w:tcPr>
            <w:tcW w:w="5690" w:type="dxa"/>
          </w:tcPr>
          <w:p w:rsidR="00A72281" w:rsidRPr="007D6069" w:rsidRDefault="00E51B1E" w:rsidP="008B6012">
            <w:pPr>
              <w:rPr>
                <w:rFonts w:ascii="Comic Sans MS" w:hAnsi="Comic Sans MS" w:cs="Arial"/>
                <w:color w:val="365F91" w:themeColor="accent1" w:themeShade="BF"/>
                <w:sz w:val="24"/>
                <w:szCs w:val="24"/>
              </w:rPr>
            </w:pPr>
            <w:permStart w:id="1217004091" w:edGrp="everyone"/>
            <w:r>
              <w:rPr>
                <w:rFonts w:ascii="Comic Sans MS" w:hAnsi="Comic Sans MS" w:cs="Arial"/>
                <w:color w:val="365F91" w:themeColor="accent1" w:themeShade="BF"/>
                <w:sz w:val="24"/>
                <w:szCs w:val="24"/>
              </w:rPr>
              <w:t xml:space="preserve">Programm wird </w:t>
            </w:r>
            <w:r w:rsidR="00110CB2">
              <w:rPr>
                <w:rFonts w:ascii="Comic Sans MS" w:hAnsi="Comic Sans MS" w:cs="Arial"/>
                <w:color w:val="365F91" w:themeColor="accent1" w:themeShade="BF"/>
                <w:sz w:val="24"/>
                <w:szCs w:val="24"/>
              </w:rPr>
              <w:t>bearbeitet</w:t>
            </w:r>
            <w:r>
              <w:rPr>
                <w:rFonts w:ascii="Comic Sans MS" w:hAnsi="Comic Sans MS" w:cs="Arial"/>
                <w:color w:val="365F91" w:themeColor="accent1" w:themeShade="BF"/>
                <w:sz w:val="24"/>
                <w:szCs w:val="24"/>
              </w:rPr>
              <w:t xml:space="preserve"> </w:t>
            </w:r>
            <w:permEnd w:id="1217004091"/>
          </w:p>
        </w:tc>
      </w:tr>
      <w:tr w:rsidR="00A72281" w:rsidTr="004C3882">
        <w:tc>
          <w:tcPr>
            <w:tcW w:w="1116" w:type="dxa"/>
            <w:vMerge/>
          </w:tcPr>
          <w:p w:rsidR="00A72281" w:rsidRDefault="00A72281" w:rsidP="008B6012">
            <w:pPr>
              <w:rPr>
                <w:rFonts w:cs="Arial"/>
                <w:sz w:val="20"/>
              </w:rPr>
            </w:pPr>
          </w:p>
        </w:tc>
        <w:tc>
          <w:tcPr>
            <w:tcW w:w="849" w:type="dxa"/>
          </w:tcPr>
          <w:p w:rsidR="00A72281" w:rsidRDefault="00A72281" w:rsidP="008B601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STOP</w:t>
            </w:r>
          </w:p>
        </w:tc>
        <w:tc>
          <w:tcPr>
            <w:tcW w:w="5690" w:type="dxa"/>
          </w:tcPr>
          <w:p w:rsidR="00A72281" w:rsidRPr="007D6069" w:rsidRDefault="00E51B1E" w:rsidP="008B6012">
            <w:pPr>
              <w:rPr>
                <w:rFonts w:ascii="Comic Sans MS" w:hAnsi="Comic Sans MS" w:cs="Arial"/>
                <w:color w:val="365F91" w:themeColor="accent1" w:themeShade="BF"/>
                <w:sz w:val="24"/>
                <w:szCs w:val="24"/>
              </w:rPr>
            </w:pPr>
            <w:permStart w:id="795289910" w:edGrp="everyone"/>
            <w:r>
              <w:rPr>
                <w:rFonts w:ascii="Comic Sans MS" w:hAnsi="Comic Sans MS" w:cs="Arial"/>
                <w:color w:val="365F91" w:themeColor="accent1" w:themeShade="BF"/>
                <w:sz w:val="24"/>
                <w:szCs w:val="24"/>
              </w:rPr>
              <w:t xml:space="preserve">Programm wird </w:t>
            </w:r>
            <w:r w:rsidR="00110CB2">
              <w:rPr>
                <w:rFonts w:ascii="Comic Sans MS" w:hAnsi="Comic Sans MS" w:cs="Arial"/>
                <w:color w:val="365F91" w:themeColor="accent1" w:themeShade="BF"/>
                <w:sz w:val="24"/>
                <w:szCs w:val="24"/>
              </w:rPr>
              <w:t>nicht bearbeitet, alle PG-Funktionen sind erlaubt</w:t>
            </w:r>
            <w:permEnd w:id="795289910"/>
          </w:p>
        </w:tc>
      </w:tr>
      <w:tr w:rsidR="00A72281" w:rsidTr="004C3882">
        <w:tc>
          <w:tcPr>
            <w:tcW w:w="1116" w:type="dxa"/>
            <w:vMerge/>
          </w:tcPr>
          <w:p w:rsidR="00A72281" w:rsidRDefault="00A72281" w:rsidP="008B6012">
            <w:pPr>
              <w:rPr>
                <w:rFonts w:cs="Arial"/>
                <w:sz w:val="20"/>
              </w:rPr>
            </w:pPr>
          </w:p>
        </w:tc>
        <w:tc>
          <w:tcPr>
            <w:tcW w:w="849" w:type="dxa"/>
          </w:tcPr>
          <w:p w:rsidR="00A72281" w:rsidRDefault="00A72281" w:rsidP="008B601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MRES</w:t>
            </w:r>
          </w:p>
        </w:tc>
        <w:tc>
          <w:tcPr>
            <w:tcW w:w="5690" w:type="dxa"/>
          </w:tcPr>
          <w:p w:rsidR="00A72281" w:rsidRPr="007D6069" w:rsidRDefault="00110CB2" w:rsidP="008B6012">
            <w:pPr>
              <w:rPr>
                <w:rFonts w:ascii="Comic Sans MS" w:hAnsi="Comic Sans MS" w:cs="Arial"/>
                <w:color w:val="365F91" w:themeColor="accent1" w:themeShade="BF"/>
                <w:sz w:val="24"/>
                <w:szCs w:val="24"/>
              </w:rPr>
            </w:pPr>
            <w:permStart w:id="1802186270" w:edGrp="everyone"/>
            <w:r>
              <w:rPr>
                <w:rFonts w:ascii="Comic Sans MS" w:hAnsi="Comic Sans MS" w:cs="Arial"/>
                <w:color w:val="365F91" w:themeColor="accent1" w:themeShade="BF"/>
                <w:sz w:val="24"/>
                <w:szCs w:val="24"/>
              </w:rPr>
              <w:t xml:space="preserve">Mit dieser Taste kann man die SPS Urlöschen </w:t>
            </w:r>
            <w:permEnd w:id="1802186270"/>
          </w:p>
        </w:tc>
      </w:tr>
    </w:tbl>
    <w:p w:rsidR="008B6012" w:rsidRPr="00CE5084" w:rsidRDefault="008B6012" w:rsidP="00EA5264">
      <w:pPr>
        <w:pStyle w:val="Textkrper-Zeileneinzug"/>
        <w:numPr>
          <w:ilvl w:val="0"/>
          <w:numId w:val="1"/>
        </w:numPr>
        <w:tabs>
          <w:tab w:val="clear" w:pos="1069"/>
          <w:tab w:val="clear" w:pos="1560"/>
          <w:tab w:val="num" w:pos="1276"/>
        </w:tabs>
        <w:spacing w:before="240"/>
        <w:ind w:left="1276" w:hanging="567"/>
        <w:rPr>
          <w:sz w:val="22"/>
          <w:szCs w:val="22"/>
        </w:rPr>
      </w:pPr>
      <w:r w:rsidRPr="008B6012">
        <w:rPr>
          <w:rFonts w:cs="Arial"/>
          <w:sz w:val="22"/>
          <w:szCs w:val="22"/>
        </w:rPr>
        <w:t xml:space="preserve">Was bewirkt </w:t>
      </w:r>
      <w:r w:rsidR="004C3882">
        <w:rPr>
          <w:rFonts w:cs="Arial"/>
          <w:sz w:val="22"/>
          <w:szCs w:val="22"/>
        </w:rPr>
        <w:t>das</w:t>
      </w:r>
      <w:r w:rsidRPr="008B6012">
        <w:rPr>
          <w:rFonts w:cs="Arial"/>
          <w:sz w:val="22"/>
          <w:szCs w:val="22"/>
        </w:rPr>
        <w:t xml:space="preserve"> „</w:t>
      </w:r>
      <w:r w:rsidRPr="007D6069">
        <w:rPr>
          <w:rFonts w:cs="Arial"/>
          <w:b/>
          <w:sz w:val="22"/>
          <w:szCs w:val="22"/>
        </w:rPr>
        <w:t>Urlöschen</w:t>
      </w:r>
      <w:r w:rsidRPr="008B6012">
        <w:rPr>
          <w:rFonts w:cs="Arial"/>
          <w:sz w:val="22"/>
          <w:szCs w:val="22"/>
        </w:rPr>
        <w:t>“ der CPU</w:t>
      </w:r>
      <w:r w:rsidR="004145F1">
        <w:rPr>
          <w:rFonts w:cs="Arial"/>
          <w:sz w:val="22"/>
          <w:szCs w:val="22"/>
        </w:rPr>
        <w:t xml:space="preserve"> (Arbeitsspeicher)</w:t>
      </w:r>
      <w:r w:rsidRPr="008B6012">
        <w:rPr>
          <w:rFonts w:cs="Arial"/>
          <w:sz w:val="22"/>
          <w:szCs w:val="22"/>
        </w:rPr>
        <w:t>?</w:t>
      </w:r>
    </w:p>
    <w:p w:rsidR="0058618D" w:rsidRDefault="00A72281" w:rsidP="007D6069">
      <w:pPr>
        <w:pStyle w:val="Textkrper-Zeileneinzug"/>
        <w:tabs>
          <w:tab w:val="clear" w:pos="1560"/>
          <w:tab w:val="num" w:pos="1276"/>
          <w:tab w:val="left" w:pos="2835"/>
        </w:tabs>
        <w:ind w:left="1276"/>
        <w:rPr>
          <w:rFonts w:ascii="Comic Sans MS" w:hAnsi="Comic Sans MS"/>
          <w:color w:val="000000" w:themeColor="text1"/>
          <w:sz w:val="28"/>
          <w:szCs w:val="28"/>
        </w:rPr>
      </w:pPr>
      <w:r w:rsidRPr="007D6069">
        <w:rPr>
          <w:rFonts w:ascii="Comic Sans MS" w:hAnsi="Comic Sans MS"/>
          <w:color w:val="000000" w:themeColor="text1"/>
          <w:sz w:val="28"/>
          <w:szCs w:val="28"/>
        </w:rPr>
        <w:t xml:space="preserve">Urlöschen löscht alle </w:t>
      </w:r>
      <w:permStart w:id="451758168" w:edGrp="everyone"/>
      <w:r w:rsidR="007B46BD">
        <w:rPr>
          <w:rFonts w:ascii="Comic Sans MS" w:hAnsi="Comic Sans MS"/>
          <w:color w:val="365F91" w:themeColor="accent1" w:themeShade="BF"/>
          <w:sz w:val="28"/>
          <w:szCs w:val="28"/>
        </w:rPr>
        <w:t>Anwenderdaten</w:t>
      </w:r>
      <w:bookmarkStart w:id="0" w:name="_GoBack"/>
      <w:bookmarkEnd w:id="0"/>
      <w:permEnd w:id="451758168"/>
      <w:r w:rsidRPr="007D6069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="006B6CAB">
        <w:rPr>
          <w:rFonts w:ascii="Comic Sans MS" w:hAnsi="Comic Sans MS"/>
          <w:color w:val="000000" w:themeColor="text1"/>
          <w:sz w:val="28"/>
          <w:szCs w:val="28"/>
        </w:rPr>
        <w:t xml:space="preserve">im </w:t>
      </w:r>
      <w:r w:rsidR="006B6CAB" w:rsidRPr="006B6CAB">
        <w:rPr>
          <w:rFonts w:ascii="Comic Sans MS" w:hAnsi="Comic Sans MS"/>
          <w:b/>
          <w:color w:val="000000" w:themeColor="text1"/>
          <w:sz w:val="28"/>
          <w:szCs w:val="28"/>
        </w:rPr>
        <w:t>Arbeitsspeicher</w:t>
      </w:r>
      <w:r w:rsidR="006B6CAB">
        <w:rPr>
          <w:rFonts w:ascii="Comic Sans MS" w:hAnsi="Comic Sans MS"/>
          <w:color w:val="000000" w:themeColor="text1"/>
          <w:sz w:val="28"/>
          <w:szCs w:val="28"/>
        </w:rPr>
        <w:t xml:space="preserve"> der </w:t>
      </w:r>
      <w:r w:rsidRPr="007D6069">
        <w:rPr>
          <w:rFonts w:ascii="Comic Sans MS" w:hAnsi="Comic Sans MS"/>
          <w:color w:val="000000" w:themeColor="text1"/>
          <w:sz w:val="28"/>
          <w:szCs w:val="28"/>
        </w:rPr>
        <w:t xml:space="preserve"> CPU und soll</w:t>
      </w:r>
      <w:r w:rsidR="006B6CAB">
        <w:rPr>
          <w:rFonts w:ascii="Comic Sans MS" w:hAnsi="Comic Sans MS"/>
          <w:color w:val="000000" w:themeColor="text1"/>
          <w:sz w:val="28"/>
          <w:szCs w:val="28"/>
        </w:rPr>
        <w:t xml:space="preserve">te </w:t>
      </w:r>
      <w:r w:rsidRPr="007D6069">
        <w:rPr>
          <w:rFonts w:ascii="Comic Sans MS" w:hAnsi="Comic Sans MS"/>
          <w:color w:val="000000" w:themeColor="text1"/>
          <w:sz w:val="28"/>
          <w:szCs w:val="28"/>
        </w:rPr>
        <w:t xml:space="preserve">je nach Bedarf </w:t>
      </w:r>
      <w:r w:rsidR="006B6CAB">
        <w:rPr>
          <w:rFonts w:ascii="Comic Sans MS" w:hAnsi="Comic Sans MS"/>
          <w:color w:val="000000" w:themeColor="text1"/>
          <w:sz w:val="28"/>
          <w:szCs w:val="28"/>
        </w:rPr>
        <w:t>einmal</w:t>
      </w:r>
      <w:r w:rsidR="009B22EF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Pr="007D6069">
        <w:rPr>
          <w:rFonts w:ascii="Comic Sans MS" w:hAnsi="Comic Sans MS"/>
          <w:color w:val="000000" w:themeColor="text1"/>
          <w:sz w:val="28"/>
          <w:szCs w:val="28"/>
        </w:rPr>
        <w:t>durchgeführt werden.</w:t>
      </w:r>
      <w:r w:rsidR="006B6CAB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="00E4612F">
        <w:rPr>
          <w:rFonts w:ascii="Comic Sans MS" w:hAnsi="Comic Sans MS"/>
          <w:color w:val="000000" w:themeColor="text1"/>
          <w:sz w:val="28"/>
          <w:szCs w:val="28"/>
        </w:rPr>
        <w:t xml:space="preserve">Hauptzweck der Funktion Urlöschen ist das </w:t>
      </w:r>
      <w:r w:rsidR="00E4612F" w:rsidRPr="002C309B">
        <w:rPr>
          <w:rFonts w:ascii="Comic Sans MS" w:hAnsi="Comic Sans MS"/>
          <w:b/>
          <w:color w:val="000000" w:themeColor="text1"/>
          <w:sz w:val="28"/>
          <w:szCs w:val="28"/>
        </w:rPr>
        <w:t>Rücksetzen von Merkern sowie Timer- und Zählwerten</w:t>
      </w:r>
      <w:r w:rsidR="00E4612F">
        <w:rPr>
          <w:rFonts w:ascii="Comic Sans MS" w:hAnsi="Comic Sans MS"/>
          <w:color w:val="000000" w:themeColor="text1"/>
          <w:sz w:val="28"/>
          <w:szCs w:val="28"/>
        </w:rPr>
        <w:t>.</w:t>
      </w:r>
      <w:r w:rsidR="00263499">
        <w:rPr>
          <w:rFonts w:ascii="Comic Sans MS" w:hAnsi="Comic Sans MS"/>
          <w:color w:val="000000" w:themeColor="text1"/>
          <w:sz w:val="28"/>
          <w:szCs w:val="28"/>
        </w:rPr>
        <w:t xml:space="preserve"> Urlöschen bewirkt </w:t>
      </w:r>
      <w:r w:rsidR="002C309B">
        <w:rPr>
          <w:rFonts w:ascii="Comic Sans MS" w:hAnsi="Comic Sans MS"/>
          <w:color w:val="000000" w:themeColor="text1"/>
          <w:sz w:val="28"/>
          <w:szCs w:val="28"/>
        </w:rPr>
        <w:t xml:space="preserve">in </w:t>
      </w:r>
      <w:r w:rsidR="00263499" w:rsidRPr="002C309B">
        <w:rPr>
          <w:rFonts w:ascii="Comic Sans MS" w:hAnsi="Comic Sans MS"/>
          <w:b/>
          <w:color w:val="000000" w:themeColor="text1"/>
          <w:sz w:val="28"/>
          <w:szCs w:val="28"/>
        </w:rPr>
        <w:t>Datenbausteinen</w:t>
      </w:r>
      <w:r w:rsidR="002C309B">
        <w:rPr>
          <w:rFonts w:ascii="Comic Sans MS" w:hAnsi="Comic Sans MS"/>
          <w:color w:val="000000" w:themeColor="text1"/>
          <w:sz w:val="28"/>
          <w:szCs w:val="28"/>
        </w:rPr>
        <w:t>, dass</w:t>
      </w:r>
      <w:r w:rsidR="00263499">
        <w:rPr>
          <w:rFonts w:ascii="Comic Sans MS" w:hAnsi="Comic Sans MS"/>
          <w:color w:val="000000" w:themeColor="text1"/>
          <w:sz w:val="28"/>
          <w:szCs w:val="28"/>
        </w:rPr>
        <w:t xml:space="preserve"> die </w:t>
      </w:r>
      <w:r w:rsidR="00263499" w:rsidRPr="002C309B">
        <w:rPr>
          <w:rFonts w:ascii="Comic Sans MS" w:hAnsi="Comic Sans MS"/>
          <w:b/>
          <w:color w:val="000000" w:themeColor="text1"/>
          <w:sz w:val="28"/>
          <w:szCs w:val="28"/>
        </w:rPr>
        <w:t>Aktualwerte mit den Anfangswerten überschrieben</w:t>
      </w:r>
      <w:r w:rsidR="00263499">
        <w:rPr>
          <w:rFonts w:ascii="Comic Sans MS" w:hAnsi="Comic Sans MS"/>
          <w:color w:val="000000" w:themeColor="text1"/>
          <w:sz w:val="28"/>
          <w:szCs w:val="28"/>
        </w:rPr>
        <w:t xml:space="preserve"> werden.</w:t>
      </w:r>
    </w:p>
    <w:p w:rsidR="002C309B" w:rsidRPr="006A59A7" w:rsidRDefault="006A59A7" w:rsidP="006A59A7">
      <w:pPr>
        <w:pStyle w:val="Textkrper-Zeileneinzug"/>
        <w:tabs>
          <w:tab w:val="clear" w:pos="1560"/>
          <w:tab w:val="num" w:pos="1276"/>
          <w:tab w:val="left" w:pos="2410"/>
        </w:tabs>
        <w:ind w:left="2410" w:hanging="1134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Hinweis</w:t>
      </w:r>
      <w:r w:rsidR="002C309B" w:rsidRPr="006A59A7">
        <w:rPr>
          <w:color w:val="000000" w:themeColor="text1"/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ab/>
      </w:r>
      <w:r w:rsidR="004145F1" w:rsidRPr="006A59A7">
        <w:rPr>
          <w:color w:val="000000" w:themeColor="text1"/>
          <w:sz w:val="22"/>
          <w:szCs w:val="22"/>
        </w:rPr>
        <w:t xml:space="preserve">Die Funktion Urlöschen löscht nicht die Anwenderdaten im </w:t>
      </w:r>
      <w:r>
        <w:rPr>
          <w:color w:val="000000" w:themeColor="text1"/>
          <w:sz w:val="22"/>
          <w:szCs w:val="22"/>
        </w:rPr>
        <w:t xml:space="preserve">            </w:t>
      </w:r>
      <w:r w:rsidR="004145F1" w:rsidRPr="006A59A7">
        <w:rPr>
          <w:b/>
          <w:color w:val="000000" w:themeColor="text1"/>
          <w:sz w:val="22"/>
          <w:szCs w:val="22"/>
        </w:rPr>
        <w:t>Ladespeicher</w:t>
      </w:r>
      <w:r w:rsidR="003A384A">
        <w:rPr>
          <w:color w:val="000000" w:themeColor="text1"/>
          <w:sz w:val="22"/>
          <w:szCs w:val="22"/>
        </w:rPr>
        <w:t xml:space="preserve">, welcher sich </w:t>
      </w:r>
      <w:r w:rsidR="004145F1" w:rsidRPr="006A59A7">
        <w:rPr>
          <w:color w:val="000000" w:themeColor="text1"/>
          <w:sz w:val="22"/>
          <w:szCs w:val="22"/>
        </w:rPr>
        <w:t>auf der MMC</w:t>
      </w:r>
      <w:r w:rsidR="003A384A">
        <w:rPr>
          <w:color w:val="000000" w:themeColor="text1"/>
          <w:sz w:val="22"/>
          <w:szCs w:val="22"/>
        </w:rPr>
        <w:t xml:space="preserve"> befindet. </w:t>
      </w:r>
      <w:r w:rsidR="004145F1" w:rsidRPr="006A59A7">
        <w:rPr>
          <w:color w:val="000000" w:themeColor="text1"/>
          <w:sz w:val="22"/>
          <w:szCs w:val="22"/>
        </w:rPr>
        <w:t xml:space="preserve"> </w:t>
      </w:r>
    </w:p>
    <w:p w:rsidR="002C309B" w:rsidRDefault="00A275C0" w:rsidP="00EA5264">
      <w:pPr>
        <w:pStyle w:val="Textkrper-Zeileneinzug"/>
        <w:tabs>
          <w:tab w:val="clear" w:pos="1560"/>
          <w:tab w:val="num" w:pos="1276"/>
          <w:tab w:val="left" w:pos="2835"/>
        </w:tabs>
        <w:spacing w:before="240"/>
        <w:ind w:left="2835" w:hanging="1559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-1104</wp:posOffset>
                </wp:positionH>
                <wp:positionV relativeFrom="paragraph">
                  <wp:posOffset>8576</wp:posOffset>
                </wp:positionV>
                <wp:extent cx="828989" cy="1034980"/>
                <wp:effectExtent l="0" t="0" r="0" b="0"/>
                <wp:wrapNone/>
                <wp:docPr id="909" name="Textfeld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89" cy="10349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5C0" w:rsidRPr="00A275C0" w:rsidRDefault="00A275C0">
                            <w:pPr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A275C0"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  <w:t>Hinweis: Testen Sie diese Funktion bei Ihrem nächsten Labo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  <w:t>r</w:t>
                            </w:r>
                            <w:r w:rsidRPr="00A275C0"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  <w:t>besuch!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id="Textfeld 909" o:spid="_x0000_s1046" type="#_x0000_t202" style="position:absolute;left:0;text-align:left;margin-left:-.1pt;margin-top:.7pt;width:65.25pt;height:81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" fillcolor="white [3201]" stroked="f" strokeweight=".5pt">
                <v:fill opacity="0"/>
                <v:textbox>
                  <w:txbxContent>
                    <w:p w:rsidR="00A275C0" w:rsidRPr="00A275C0" w:rsidRDefault="00A275C0">
                      <w:pPr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</w:pPr>
                      <w:r w:rsidRPr="00A275C0"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  <w:t>Hinweis: Testen Sie diese Funktion bei Ihrem nächsten Labo</w:t>
                      </w:r>
                      <w:r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  <w:t>r</w:t>
                      </w:r>
                      <w:r w:rsidRPr="00A275C0"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  <w:t>besuch!</w:t>
                      </w:r>
                    </w:p>
                  </w:txbxContent>
                </v:textbox>
              </v:shape>
            </w:pict>
          </mc:Fallback>
        </mc:AlternateContent>
      </w:r>
      <w:r w:rsidR="004145F1" w:rsidRPr="006A59A7">
        <w:rPr>
          <w:color w:val="000000" w:themeColor="text1"/>
          <w:sz w:val="22"/>
          <w:szCs w:val="22"/>
        </w:rPr>
        <w:t xml:space="preserve">Zum </w:t>
      </w:r>
      <w:r w:rsidR="004145F1" w:rsidRPr="006A59A7">
        <w:rPr>
          <w:b/>
          <w:color w:val="000000" w:themeColor="text1"/>
          <w:sz w:val="22"/>
          <w:szCs w:val="22"/>
        </w:rPr>
        <w:t>Löschen des Ladespeichers</w:t>
      </w:r>
      <w:r w:rsidR="004145F1" w:rsidRPr="006A59A7">
        <w:rPr>
          <w:color w:val="000000" w:themeColor="text1"/>
          <w:sz w:val="22"/>
          <w:szCs w:val="22"/>
        </w:rPr>
        <w:t xml:space="preserve"> gehen Sie </w:t>
      </w:r>
      <w:r w:rsidR="002C309B" w:rsidRPr="006A59A7">
        <w:rPr>
          <w:color w:val="000000" w:themeColor="text1"/>
          <w:sz w:val="22"/>
          <w:szCs w:val="22"/>
        </w:rPr>
        <w:t xml:space="preserve">wie </w:t>
      </w:r>
      <w:r w:rsidR="004145F1" w:rsidRPr="006A59A7">
        <w:rPr>
          <w:color w:val="000000" w:themeColor="text1"/>
          <w:sz w:val="22"/>
          <w:szCs w:val="22"/>
        </w:rPr>
        <w:t>folgt vor:</w:t>
      </w:r>
      <w:r w:rsidR="00EA5264">
        <w:rPr>
          <w:color w:val="000000" w:themeColor="text1"/>
          <w:sz w:val="22"/>
          <w:szCs w:val="22"/>
        </w:rPr>
        <w:t xml:space="preserve"> </w:t>
      </w:r>
    </w:p>
    <w:p w:rsidR="00EA5264" w:rsidRPr="006A59A7" w:rsidRDefault="00EA5264" w:rsidP="00EA5264">
      <w:pPr>
        <w:pStyle w:val="Textkrper-Zeileneinzug"/>
        <w:tabs>
          <w:tab w:val="clear" w:pos="1560"/>
          <w:tab w:val="left" w:pos="1276"/>
        </w:tabs>
        <w:ind w:left="1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Wählen Sie „Online verbinden“ und klicken Sie anschliessend mit der rechten Maustaste auf den(die) Baustein(e), welche Sie löschen möchten. Wählen Sie „Löschen“. Im Fenster „Löschen bestätigen“ wählen Sie </w:t>
      </w:r>
      <w:r w:rsidR="00871F16">
        <w:rPr>
          <w:color w:val="000000" w:themeColor="text1"/>
          <w:sz w:val="22"/>
          <w:szCs w:val="22"/>
        </w:rPr>
        <w:t xml:space="preserve">               </w:t>
      </w:r>
      <w:r>
        <w:rPr>
          <w:color w:val="000000" w:themeColor="text1"/>
          <w:sz w:val="22"/>
          <w:szCs w:val="22"/>
        </w:rPr>
        <w:t>„… Baustein vom Gerät löschen. Bestätigen Sie durch Anklicken der Schaltfläche „Ja“.</w:t>
      </w:r>
    </w:p>
    <w:p w:rsidR="002C309B" w:rsidRDefault="003B2F5E" w:rsidP="00EA5264">
      <w:pPr>
        <w:pStyle w:val="Textkrper-Zeileneinzug"/>
        <w:tabs>
          <w:tab w:val="clear" w:pos="1560"/>
          <w:tab w:val="left" w:pos="2835"/>
        </w:tabs>
        <w:ind w:left="1276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EF0F175" wp14:editId="2C6C07FF">
                <wp:simplePos x="0" y="0"/>
                <wp:positionH relativeFrom="column">
                  <wp:posOffset>3703293</wp:posOffset>
                </wp:positionH>
                <wp:positionV relativeFrom="paragraph">
                  <wp:posOffset>2388403</wp:posOffset>
                </wp:positionV>
                <wp:extent cx="572135" cy="229235"/>
                <wp:effectExtent l="0" t="0" r="18415" b="18415"/>
                <wp:wrapNone/>
                <wp:docPr id="53" name="Abgerundetes 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292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4E0C69DD" id="Abgerundetes Rechteck 53" o:spid="_x0000_s1026" style="position:absolute;margin-left:291.6pt;margin-top:188.05pt;width:45.05pt;height:18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" filled="f" strokecolor="red" strokeweight="1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77B8A18" wp14:editId="696D86FE">
                <wp:simplePos x="0" y="0"/>
                <wp:positionH relativeFrom="column">
                  <wp:posOffset>2917943</wp:posOffset>
                </wp:positionH>
                <wp:positionV relativeFrom="paragraph">
                  <wp:posOffset>1916618</wp:posOffset>
                </wp:positionV>
                <wp:extent cx="1055077" cy="135653"/>
                <wp:effectExtent l="0" t="0" r="12065" b="17145"/>
                <wp:wrapNone/>
                <wp:docPr id="906" name="Abgerundetes Rechteck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13565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6572B19C" id="Abgerundetes Rechteck 906" o:spid="_x0000_s1026" style="position:absolute;margin-left:229.75pt;margin-top:150.9pt;width:83.1pt;height:10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" filled="f" strokecolor="red" strokeweight="1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9E0BB08" wp14:editId="2D73E5F1">
                <wp:simplePos x="0" y="0"/>
                <wp:positionH relativeFrom="column">
                  <wp:posOffset>1169529</wp:posOffset>
                </wp:positionH>
                <wp:positionV relativeFrom="paragraph">
                  <wp:posOffset>1519709</wp:posOffset>
                </wp:positionV>
                <wp:extent cx="939521" cy="180870"/>
                <wp:effectExtent l="0" t="0" r="13335" b="10160"/>
                <wp:wrapNone/>
                <wp:docPr id="905" name="Abgerundetes Rechteck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521" cy="1808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33F36B5F" id="Abgerundetes Rechteck 905" o:spid="_x0000_s1026" style="position:absolute;margin-left:92.1pt;margin-top:119.65pt;width:74pt;height:14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" filled="f" strokecolor="red" strokeweight="1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24925B1" wp14:editId="5B37DAA8">
                <wp:simplePos x="0" y="0"/>
                <wp:positionH relativeFrom="column">
                  <wp:posOffset>3180771</wp:posOffset>
                </wp:positionH>
                <wp:positionV relativeFrom="paragraph">
                  <wp:posOffset>178435</wp:posOffset>
                </wp:positionV>
                <wp:extent cx="647700" cy="180340"/>
                <wp:effectExtent l="0" t="0" r="19050" b="10160"/>
                <wp:wrapNone/>
                <wp:docPr id="52" name="Abgerundetes 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03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4B1CD0C2" id="Abgerundetes Rechteck 52" o:spid="_x0000_s1026" style="position:absolute;margin-left:250.45pt;margin-top:14.05pt;width:51pt;height:14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" filled="f" strokecolor="red" strokeweight="1.5pt"/>
            </w:pict>
          </mc:Fallback>
        </mc:AlternateContent>
      </w:r>
      <w:r w:rsidR="00343347">
        <w:rPr>
          <w:rFonts w:ascii="Comic Sans MS" w:hAnsi="Comic Sans MS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8CC3354" wp14:editId="1CD9DE42">
            <wp:extent cx="5042787" cy="2988415"/>
            <wp:effectExtent l="0" t="0" r="5715" b="2540"/>
            <wp:docPr id="904" name="Grafik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Unbenan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76" cy="30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A7" w:rsidRDefault="00263C9E" w:rsidP="00EA5264">
      <w:pPr>
        <w:ind w:left="1276"/>
        <w:rPr>
          <w:rFonts w:ascii="Verdana" w:hAnsi="Verdana"/>
          <w:szCs w:val="22"/>
          <w:lang w:val="de-CH"/>
        </w:rPr>
      </w:pPr>
      <w:r w:rsidRPr="006A59A7">
        <w:rPr>
          <w:rFonts w:ascii="Verdana" w:hAnsi="Verdana"/>
          <w:b/>
          <w:color w:val="000000" w:themeColor="text1"/>
          <w:szCs w:val="22"/>
        </w:rPr>
        <w:t>Sämtliche Anwenderbausteine auf der MMC sind nun gelöscht.</w:t>
      </w:r>
      <w:r w:rsidR="00E52C63">
        <w:rPr>
          <w:rFonts w:ascii="Verdana" w:hAnsi="Verdana"/>
          <w:b/>
          <w:color w:val="000000" w:themeColor="text1"/>
          <w:szCs w:val="22"/>
        </w:rPr>
        <w:t xml:space="preserve"> </w:t>
      </w:r>
      <w:r w:rsidR="00E52C63" w:rsidRPr="00E52C63">
        <w:rPr>
          <w:rFonts w:ascii="Verdana" w:hAnsi="Verdana"/>
          <w:color w:val="000000" w:themeColor="text1"/>
          <w:szCs w:val="22"/>
        </w:rPr>
        <w:t xml:space="preserve">Zum </w:t>
      </w:r>
      <w:r w:rsidR="00E52C63">
        <w:rPr>
          <w:rFonts w:ascii="Verdana" w:hAnsi="Verdana"/>
          <w:color w:val="000000" w:themeColor="text1"/>
          <w:szCs w:val="22"/>
        </w:rPr>
        <w:t xml:space="preserve">erneuten </w:t>
      </w:r>
      <w:r w:rsidR="00E52C63" w:rsidRPr="00E52C63">
        <w:rPr>
          <w:rFonts w:ascii="Verdana" w:hAnsi="Verdana"/>
          <w:color w:val="000000" w:themeColor="text1"/>
          <w:szCs w:val="22"/>
        </w:rPr>
        <w:t xml:space="preserve">Betrieb muss das Anwenderprogramm nun </w:t>
      </w:r>
      <w:r w:rsidR="00E52C63">
        <w:rPr>
          <w:rFonts w:ascii="Verdana" w:hAnsi="Verdana"/>
          <w:color w:val="000000" w:themeColor="text1"/>
          <w:szCs w:val="22"/>
        </w:rPr>
        <w:t>zuerst</w:t>
      </w:r>
      <w:r w:rsidR="00E52C63" w:rsidRPr="00E52C63">
        <w:rPr>
          <w:rFonts w:ascii="Verdana" w:hAnsi="Verdana"/>
          <w:color w:val="000000" w:themeColor="text1"/>
          <w:szCs w:val="22"/>
        </w:rPr>
        <w:t xml:space="preserve"> mit dem Programmiergerät (PG) in den Ladespeicher geladen werden.</w:t>
      </w:r>
      <w:r w:rsidR="00E52C63">
        <w:rPr>
          <w:rFonts w:ascii="Verdana" w:hAnsi="Verdana"/>
          <w:b/>
          <w:color w:val="000000" w:themeColor="text1"/>
          <w:szCs w:val="22"/>
        </w:rPr>
        <w:t xml:space="preserve"> </w:t>
      </w:r>
    </w:p>
    <w:p w:rsidR="00EB38AC" w:rsidRPr="00CE5084" w:rsidRDefault="004C3882" w:rsidP="00EB38AC">
      <w:pPr>
        <w:pStyle w:val="Textkrper-Zeileneinzug"/>
        <w:numPr>
          <w:ilvl w:val="0"/>
          <w:numId w:val="1"/>
        </w:numPr>
        <w:tabs>
          <w:tab w:val="clear" w:pos="1069"/>
          <w:tab w:val="clear" w:pos="1560"/>
          <w:tab w:val="num" w:pos="1276"/>
        </w:tabs>
        <w:ind w:left="1276" w:hanging="56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Ergänzen Sie den Ablauf der Funktion </w:t>
      </w:r>
      <w:r w:rsidR="00EB38AC" w:rsidRPr="00EB38AC">
        <w:rPr>
          <w:sz w:val="22"/>
          <w:szCs w:val="22"/>
        </w:rPr>
        <w:t>„</w:t>
      </w:r>
      <w:r w:rsidR="00EB38AC" w:rsidRPr="007D6069">
        <w:rPr>
          <w:b/>
          <w:sz w:val="22"/>
          <w:szCs w:val="22"/>
        </w:rPr>
        <w:t>Urlöschen</w:t>
      </w:r>
      <w:r>
        <w:rPr>
          <w:sz w:val="22"/>
          <w:szCs w:val="22"/>
        </w:rPr>
        <w:t>“</w:t>
      </w:r>
      <w:r w:rsidR="00EB38AC" w:rsidRPr="00EB38AC">
        <w:rPr>
          <w:sz w:val="22"/>
          <w:szCs w:val="22"/>
        </w:rPr>
        <w:t>?</w:t>
      </w:r>
    </w:p>
    <w:p w:rsidR="00A72281" w:rsidRPr="007D6069" w:rsidRDefault="00871F16" w:rsidP="007D6069">
      <w:pPr>
        <w:numPr>
          <w:ilvl w:val="3"/>
          <w:numId w:val="4"/>
        </w:numPr>
        <w:tabs>
          <w:tab w:val="clear" w:pos="2880"/>
          <w:tab w:val="num" w:pos="1701"/>
        </w:tabs>
        <w:ind w:left="1701" w:hanging="425"/>
        <w:rPr>
          <w:rFonts w:ascii="Comic Sans MS" w:hAnsi="Comic Sans MS" w:cs="Arial"/>
          <w:sz w:val="28"/>
          <w:szCs w:val="28"/>
        </w:rPr>
      </w:pPr>
      <w:r>
        <w:rPr>
          <w:noProof/>
          <w:color w:val="000000" w:themeColor="text1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219BB98" wp14:editId="103EA56A">
                <wp:simplePos x="0" y="0"/>
                <wp:positionH relativeFrom="column">
                  <wp:posOffset>-42</wp:posOffset>
                </wp:positionH>
                <wp:positionV relativeFrom="paragraph">
                  <wp:posOffset>7976</wp:posOffset>
                </wp:positionV>
                <wp:extent cx="828989" cy="1034980"/>
                <wp:effectExtent l="0" t="0" r="0" b="0"/>
                <wp:wrapNone/>
                <wp:docPr id="911" name="Textfeld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89" cy="10349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F16" w:rsidRPr="00A275C0" w:rsidRDefault="00871F16" w:rsidP="00871F16">
                            <w:pPr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A275C0"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  <w:t>Hinweis: Testen Sie diese Funktion bei Ihrem nächsten Labo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  <w:t>r</w:t>
                            </w:r>
                            <w:r w:rsidRPr="00A275C0"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  <w:t>besuch!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219BB98" id="Textfeld 911" o:spid="_x0000_s1047" type="#_x0000_t202" style="position:absolute;left:0;text-align:left;margin-left:0;margin-top:.65pt;width:65.25pt;height:81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" fillcolor="white [3201]" stroked="f" strokeweight=".5pt">
                <v:fill opacity="0"/>
                <v:textbox>
                  <w:txbxContent>
                    <w:p w:rsidR="00871F16" w:rsidRPr="00A275C0" w:rsidRDefault="00871F16" w:rsidP="00871F16">
                      <w:pPr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</w:pPr>
                      <w:r w:rsidRPr="00A275C0"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  <w:t>Hinweis: Testen Sie diese Funktion bei Ihrem nächsten Labo</w:t>
                      </w:r>
                      <w:r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  <w:t>r</w:t>
                      </w:r>
                      <w:r w:rsidRPr="00A275C0"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  <w:t>besuch!</w:t>
                      </w:r>
                    </w:p>
                  </w:txbxContent>
                </v:textbox>
              </v:shape>
            </w:pict>
          </mc:Fallback>
        </mc:AlternateContent>
      </w:r>
      <w:r w:rsidR="00A72281" w:rsidRPr="007D6069">
        <w:rPr>
          <w:rFonts w:ascii="Comic Sans MS" w:hAnsi="Comic Sans MS" w:cs="Arial"/>
          <w:sz w:val="28"/>
          <w:szCs w:val="28"/>
        </w:rPr>
        <w:t xml:space="preserve">Bringen Sie den </w:t>
      </w:r>
      <w:r w:rsidR="00260FDA">
        <w:rPr>
          <w:rFonts w:ascii="Comic Sans MS" w:hAnsi="Comic Sans MS" w:cs="Arial"/>
          <w:sz w:val="28"/>
          <w:szCs w:val="28"/>
        </w:rPr>
        <w:t>Betriebsartens</w:t>
      </w:r>
      <w:r w:rsidR="00A72281" w:rsidRPr="007D6069">
        <w:rPr>
          <w:rFonts w:ascii="Comic Sans MS" w:hAnsi="Comic Sans MS" w:cs="Arial"/>
          <w:sz w:val="28"/>
          <w:szCs w:val="28"/>
        </w:rPr>
        <w:t xml:space="preserve">chalter in Stellung </w:t>
      </w:r>
      <w:permStart w:id="591343609" w:edGrp="everyone"/>
      <w:r w:rsidR="00E51B1E">
        <w:rPr>
          <w:rFonts w:ascii="Comic Sans MS" w:hAnsi="Comic Sans MS" w:cs="Arial"/>
          <w:color w:val="365F91" w:themeColor="accent1" w:themeShade="BF"/>
          <w:sz w:val="28"/>
          <w:szCs w:val="28"/>
        </w:rPr>
        <w:t xml:space="preserve">STOP </w:t>
      </w:r>
      <w:permEnd w:id="591343609"/>
      <w:r w:rsidR="00A72281" w:rsidRPr="007D6069">
        <w:rPr>
          <w:rFonts w:ascii="Comic Sans MS" w:hAnsi="Comic Sans MS" w:cs="Arial"/>
          <w:sz w:val="28"/>
          <w:szCs w:val="28"/>
        </w:rPr>
        <w:t>.</w:t>
      </w:r>
    </w:p>
    <w:p w:rsidR="00A72281" w:rsidRPr="007D6069" w:rsidRDefault="00A72281" w:rsidP="007D6069">
      <w:pPr>
        <w:numPr>
          <w:ilvl w:val="3"/>
          <w:numId w:val="4"/>
        </w:numPr>
        <w:tabs>
          <w:tab w:val="clear" w:pos="2880"/>
          <w:tab w:val="num" w:pos="1701"/>
        </w:tabs>
        <w:ind w:left="1701" w:hanging="425"/>
        <w:rPr>
          <w:rFonts w:ascii="Comic Sans MS" w:hAnsi="Comic Sans MS" w:cs="Arial"/>
          <w:sz w:val="28"/>
          <w:szCs w:val="28"/>
        </w:rPr>
      </w:pPr>
      <w:r w:rsidRPr="007D6069">
        <w:rPr>
          <w:rFonts w:ascii="Comic Sans MS" w:hAnsi="Comic Sans MS" w:cs="Arial"/>
          <w:sz w:val="28"/>
          <w:szCs w:val="28"/>
        </w:rPr>
        <w:t xml:space="preserve">Drücken Sie den </w:t>
      </w:r>
      <w:r w:rsidR="00260FDA">
        <w:rPr>
          <w:rFonts w:ascii="Comic Sans MS" w:hAnsi="Comic Sans MS" w:cs="Arial"/>
          <w:sz w:val="28"/>
          <w:szCs w:val="28"/>
        </w:rPr>
        <w:t>Betriebsartens</w:t>
      </w:r>
      <w:r w:rsidRPr="007D6069">
        <w:rPr>
          <w:rFonts w:ascii="Comic Sans MS" w:hAnsi="Comic Sans MS" w:cs="Arial"/>
          <w:sz w:val="28"/>
          <w:szCs w:val="28"/>
        </w:rPr>
        <w:t xml:space="preserve">chalter in Stellung </w:t>
      </w:r>
      <w:permStart w:id="795898651" w:edGrp="everyone"/>
      <w:r w:rsidR="00E51B1E">
        <w:rPr>
          <w:rFonts w:ascii="Comic Sans MS" w:hAnsi="Comic Sans MS" w:cs="Arial"/>
          <w:color w:val="365F91" w:themeColor="accent1" w:themeShade="BF"/>
          <w:sz w:val="28"/>
          <w:szCs w:val="28"/>
        </w:rPr>
        <w:t>MRES</w:t>
      </w:r>
      <w:permEnd w:id="795898651"/>
      <w:r w:rsidRPr="007D6069">
        <w:rPr>
          <w:rFonts w:ascii="Comic Sans MS" w:hAnsi="Comic Sans MS" w:cs="Arial"/>
          <w:sz w:val="28"/>
          <w:szCs w:val="28"/>
        </w:rPr>
        <w:t xml:space="preserve">. Halten Sie den </w:t>
      </w:r>
      <w:r w:rsidR="00260FDA">
        <w:rPr>
          <w:rFonts w:ascii="Comic Sans MS" w:hAnsi="Comic Sans MS" w:cs="Arial"/>
          <w:sz w:val="28"/>
          <w:szCs w:val="28"/>
        </w:rPr>
        <w:t>Betriebsartens</w:t>
      </w:r>
      <w:r w:rsidR="00260FDA" w:rsidRPr="007D6069">
        <w:rPr>
          <w:rFonts w:ascii="Comic Sans MS" w:hAnsi="Comic Sans MS" w:cs="Arial"/>
          <w:sz w:val="28"/>
          <w:szCs w:val="28"/>
        </w:rPr>
        <w:t>chalter</w:t>
      </w:r>
      <w:r w:rsidRPr="007D6069">
        <w:rPr>
          <w:rFonts w:ascii="Comic Sans MS" w:hAnsi="Comic Sans MS" w:cs="Arial"/>
          <w:sz w:val="28"/>
          <w:szCs w:val="28"/>
        </w:rPr>
        <w:t xml:space="preserve"> in dieser Stellung, </w:t>
      </w:r>
      <w:r w:rsidR="009B22EF">
        <w:rPr>
          <w:rFonts w:ascii="Comic Sans MS" w:hAnsi="Comic Sans MS" w:cs="Arial"/>
          <w:sz w:val="28"/>
          <w:szCs w:val="28"/>
        </w:rPr>
        <w:t xml:space="preserve">  </w:t>
      </w:r>
      <w:r w:rsidRPr="007D6069">
        <w:rPr>
          <w:rFonts w:ascii="Comic Sans MS" w:hAnsi="Comic Sans MS" w:cs="Arial"/>
          <w:sz w:val="28"/>
          <w:szCs w:val="28"/>
        </w:rPr>
        <w:t xml:space="preserve">bis die </w:t>
      </w:r>
      <w:permStart w:id="1661347888" w:edGrp="everyone"/>
      <w:r w:rsidR="00110CB2">
        <w:rPr>
          <w:rFonts w:ascii="Comic Sans MS" w:hAnsi="Comic Sans MS" w:cs="Arial"/>
          <w:color w:val="365F91" w:themeColor="accent1" w:themeShade="BF"/>
          <w:sz w:val="28"/>
          <w:szCs w:val="28"/>
        </w:rPr>
        <w:t>STOP</w:t>
      </w:r>
      <w:permEnd w:id="1661347888"/>
      <w:r w:rsidRPr="007D6069">
        <w:rPr>
          <w:rFonts w:ascii="Comic Sans MS" w:hAnsi="Comic Sans MS" w:cs="Arial"/>
          <w:sz w:val="28"/>
          <w:szCs w:val="28"/>
        </w:rPr>
        <w:t xml:space="preserve">-LED zum 2. Mal aufleuchtet und im Dauerlicht bleibt (geschieht nach 3 Sekunden). Lassen Sie danach den </w:t>
      </w:r>
      <w:r w:rsidR="00260FDA">
        <w:rPr>
          <w:rFonts w:ascii="Comic Sans MS" w:hAnsi="Comic Sans MS" w:cs="Arial"/>
          <w:sz w:val="28"/>
          <w:szCs w:val="28"/>
        </w:rPr>
        <w:t>Betriebsartens</w:t>
      </w:r>
      <w:r w:rsidR="00260FDA" w:rsidRPr="007D6069">
        <w:rPr>
          <w:rFonts w:ascii="Comic Sans MS" w:hAnsi="Comic Sans MS" w:cs="Arial"/>
          <w:sz w:val="28"/>
          <w:szCs w:val="28"/>
        </w:rPr>
        <w:t>chalter</w:t>
      </w:r>
      <w:r w:rsidRPr="007D6069">
        <w:rPr>
          <w:rFonts w:ascii="Comic Sans MS" w:hAnsi="Comic Sans MS" w:cs="Arial"/>
          <w:sz w:val="28"/>
          <w:szCs w:val="28"/>
        </w:rPr>
        <w:t xml:space="preserve"> wieder los.</w:t>
      </w:r>
    </w:p>
    <w:p w:rsidR="00A72281" w:rsidRDefault="00A72281" w:rsidP="007D6069">
      <w:pPr>
        <w:numPr>
          <w:ilvl w:val="3"/>
          <w:numId w:val="4"/>
        </w:numPr>
        <w:tabs>
          <w:tab w:val="clear" w:pos="2880"/>
          <w:tab w:val="num" w:pos="1701"/>
        </w:tabs>
        <w:ind w:left="1701" w:hanging="425"/>
        <w:rPr>
          <w:rFonts w:ascii="Comic Sans MS" w:hAnsi="Comic Sans MS"/>
          <w:sz w:val="28"/>
          <w:szCs w:val="28"/>
        </w:rPr>
      </w:pPr>
      <w:r w:rsidRPr="007D6069">
        <w:rPr>
          <w:rFonts w:ascii="Comic Sans MS" w:hAnsi="Comic Sans MS"/>
          <w:sz w:val="28"/>
          <w:szCs w:val="28"/>
        </w:rPr>
        <w:t xml:space="preserve">Innerhalb von </w:t>
      </w:r>
      <w:permStart w:id="2060001745" w:edGrp="everyone"/>
      <w:r w:rsidR="00E51B1E">
        <w:rPr>
          <w:rFonts w:ascii="Comic Sans MS" w:hAnsi="Comic Sans MS"/>
          <w:color w:val="365F91" w:themeColor="accent1" w:themeShade="BF"/>
          <w:sz w:val="28"/>
          <w:szCs w:val="28"/>
        </w:rPr>
        <w:t>3</w:t>
      </w:r>
      <w:permEnd w:id="2060001745"/>
      <w:r w:rsidRPr="007D6069">
        <w:rPr>
          <w:rFonts w:ascii="Comic Sans MS" w:hAnsi="Comic Sans MS"/>
          <w:sz w:val="28"/>
          <w:szCs w:val="28"/>
        </w:rPr>
        <w:t xml:space="preserve"> Sekunden müssen Sie den </w:t>
      </w:r>
      <w:r w:rsidR="00260FDA">
        <w:rPr>
          <w:rFonts w:ascii="Comic Sans MS" w:hAnsi="Comic Sans MS" w:cs="Arial"/>
          <w:sz w:val="28"/>
          <w:szCs w:val="28"/>
        </w:rPr>
        <w:t>Betriebsartens</w:t>
      </w:r>
      <w:r w:rsidR="00260FDA" w:rsidRPr="007D6069">
        <w:rPr>
          <w:rFonts w:ascii="Comic Sans MS" w:hAnsi="Comic Sans MS" w:cs="Arial"/>
          <w:sz w:val="28"/>
          <w:szCs w:val="28"/>
        </w:rPr>
        <w:t>chalter</w:t>
      </w:r>
      <w:r w:rsidRPr="007D6069">
        <w:rPr>
          <w:rFonts w:ascii="Comic Sans MS" w:hAnsi="Comic Sans MS"/>
          <w:sz w:val="28"/>
          <w:szCs w:val="28"/>
        </w:rPr>
        <w:t xml:space="preserve"> wieder in die Stellung </w:t>
      </w:r>
      <w:permStart w:id="1533556885" w:edGrp="everyone"/>
      <w:r w:rsidR="00E51B1E">
        <w:rPr>
          <w:rFonts w:ascii="Comic Sans MS" w:hAnsi="Comic Sans MS"/>
          <w:color w:val="365F91" w:themeColor="accent1" w:themeShade="BF"/>
          <w:sz w:val="28"/>
          <w:szCs w:val="28"/>
        </w:rPr>
        <w:t>MRES</w:t>
      </w:r>
      <w:permEnd w:id="1533556885"/>
      <w:r w:rsidRPr="007D6069">
        <w:rPr>
          <w:rFonts w:ascii="Comic Sans MS" w:hAnsi="Comic Sans MS"/>
          <w:sz w:val="28"/>
          <w:szCs w:val="28"/>
        </w:rPr>
        <w:t xml:space="preserve"> drücken und solange halten, bis die </w:t>
      </w:r>
      <w:permStart w:id="443966891" w:edGrp="everyone"/>
      <w:r w:rsidR="00110CB2">
        <w:rPr>
          <w:rFonts w:ascii="Comic Sans MS" w:hAnsi="Comic Sans MS"/>
          <w:color w:val="365F91" w:themeColor="accent1" w:themeShade="BF"/>
          <w:sz w:val="28"/>
          <w:szCs w:val="28"/>
        </w:rPr>
        <w:t>STOP</w:t>
      </w:r>
      <w:permEnd w:id="443966891"/>
      <w:r w:rsidRPr="007D6069">
        <w:rPr>
          <w:rFonts w:ascii="Comic Sans MS" w:hAnsi="Comic Sans MS"/>
          <w:sz w:val="28"/>
          <w:szCs w:val="28"/>
        </w:rPr>
        <w:t xml:space="preserve">-LED blinkt (mit 2 Hz). Jetzt können Sie den </w:t>
      </w:r>
      <w:r w:rsidR="00260FDA">
        <w:rPr>
          <w:rFonts w:ascii="Comic Sans MS" w:hAnsi="Comic Sans MS" w:cs="Arial"/>
          <w:sz w:val="28"/>
          <w:szCs w:val="28"/>
        </w:rPr>
        <w:t>Betriebsartens</w:t>
      </w:r>
      <w:r w:rsidR="00260FDA" w:rsidRPr="007D6069">
        <w:rPr>
          <w:rFonts w:ascii="Comic Sans MS" w:hAnsi="Comic Sans MS" w:cs="Arial"/>
          <w:sz w:val="28"/>
          <w:szCs w:val="28"/>
        </w:rPr>
        <w:t>chalter</w:t>
      </w:r>
      <w:r w:rsidRPr="007D6069">
        <w:rPr>
          <w:rFonts w:ascii="Comic Sans MS" w:hAnsi="Comic Sans MS"/>
          <w:sz w:val="28"/>
          <w:szCs w:val="28"/>
        </w:rPr>
        <w:t xml:space="preserve"> loslassen. Wenn die CPU das Urlöschen beendet hat, hört die </w:t>
      </w:r>
      <w:permStart w:id="1374836073" w:edGrp="everyone"/>
      <w:r w:rsidR="00110CB2">
        <w:rPr>
          <w:rFonts w:ascii="Comic Sans MS" w:hAnsi="Comic Sans MS"/>
          <w:color w:val="365F91" w:themeColor="accent1" w:themeShade="BF"/>
          <w:sz w:val="28"/>
          <w:szCs w:val="28"/>
        </w:rPr>
        <w:t>STOP</w:t>
      </w:r>
      <w:permEnd w:id="1374836073"/>
      <w:r w:rsidRPr="007D6069">
        <w:rPr>
          <w:rFonts w:ascii="Comic Sans MS" w:hAnsi="Comic Sans MS"/>
          <w:sz w:val="28"/>
          <w:szCs w:val="28"/>
        </w:rPr>
        <w:t xml:space="preserve">-LED auf zu blinken und leuchtet. Die CPU hat das Urlöschen durchgeführt. </w:t>
      </w:r>
    </w:p>
    <w:p w:rsidR="00343347" w:rsidRDefault="00343347">
      <w:pPr>
        <w:rPr>
          <w:rFonts w:ascii="Verdana" w:hAnsi="Verdana" w:cs="Arial"/>
          <w:sz w:val="20"/>
          <w:szCs w:val="22"/>
          <w:lang w:val="de-CH"/>
        </w:rPr>
      </w:pPr>
    </w:p>
    <w:p w:rsidR="00871F16" w:rsidRDefault="003B2F5E" w:rsidP="00871F16">
      <w:pPr>
        <w:pStyle w:val="Textkrper-Zeileneinzug"/>
        <w:tabs>
          <w:tab w:val="clear" w:pos="1560"/>
          <w:tab w:val="num" w:pos="1276"/>
          <w:tab w:val="left" w:pos="2835"/>
        </w:tabs>
        <w:ind w:left="1276"/>
        <w:rPr>
          <w:rFonts w:cs="Arial"/>
          <w:szCs w:val="22"/>
        </w:rPr>
      </w:pPr>
      <w:r>
        <w:rPr>
          <w:noProof/>
          <w:color w:val="000000" w:themeColor="text1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96CE7BB" wp14:editId="5202C8C0">
                <wp:simplePos x="0" y="0"/>
                <wp:positionH relativeFrom="column">
                  <wp:posOffset>0</wp:posOffset>
                </wp:positionH>
                <wp:positionV relativeFrom="paragraph">
                  <wp:posOffset>77415</wp:posOffset>
                </wp:positionV>
                <wp:extent cx="828989" cy="1034980"/>
                <wp:effectExtent l="0" t="0" r="0" b="0"/>
                <wp:wrapNone/>
                <wp:docPr id="910" name="Textfeld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89" cy="10349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F5E" w:rsidRPr="00A275C0" w:rsidRDefault="003B2F5E" w:rsidP="003B2F5E">
                            <w:pPr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A275C0"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  <w:t>Hinweis: Testen Sie diese Funktion bei Ihrem nächsten Labo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  <w:t>r</w:t>
                            </w:r>
                            <w:r w:rsidRPr="00A275C0">
                              <w:rPr>
                                <w:rFonts w:ascii="Comic Sans MS" w:hAnsi="Comic Sans MS"/>
                                <w:color w:val="FF0000"/>
                                <w:sz w:val="14"/>
                                <w:szCs w:val="14"/>
                                <w:lang w:val="de-CH"/>
                              </w:rPr>
                              <w:t>besuch!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96CE7BB" id="Textfeld 910" o:spid="_x0000_s1048" type="#_x0000_t202" style="position:absolute;left:0;text-align:left;margin-left:0;margin-top:6.1pt;width:65.25pt;height:81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" fillcolor="white [3201]" stroked="f" strokeweight=".5pt">
                <v:fill opacity="0"/>
                <v:textbox>
                  <w:txbxContent>
                    <w:p w:rsidR="003B2F5E" w:rsidRPr="00A275C0" w:rsidRDefault="003B2F5E" w:rsidP="003B2F5E">
                      <w:pPr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</w:pPr>
                      <w:r w:rsidRPr="00A275C0"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  <w:t>Hinweis: Testen Sie diese Funktion bei Ihrem nächsten Labo</w:t>
                      </w:r>
                      <w:r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  <w:t>r</w:t>
                      </w:r>
                      <w:r w:rsidRPr="00A275C0">
                        <w:rPr>
                          <w:rFonts w:ascii="Comic Sans MS" w:hAnsi="Comic Sans MS"/>
                          <w:color w:val="FF0000"/>
                          <w:sz w:val="14"/>
                          <w:szCs w:val="14"/>
                          <w:lang w:val="de-CH"/>
                        </w:rPr>
                        <w:t>besuch!</w:t>
                      </w:r>
                    </w:p>
                  </w:txbxContent>
                </v:textbox>
              </v:shape>
            </w:pict>
          </mc:Fallback>
        </mc:AlternateContent>
      </w:r>
      <w:r w:rsidR="00B6183B">
        <w:rPr>
          <w:rFonts w:cs="Arial"/>
          <w:szCs w:val="22"/>
        </w:rPr>
        <w:t xml:space="preserve">Zum </w:t>
      </w:r>
      <w:r w:rsidR="006A59A7" w:rsidRPr="00B6183B">
        <w:rPr>
          <w:rFonts w:cs="Arial"/>
          <w:b/>
          <w:szCs w:val="22"/>
        </w:rPr>
        <w:t>Urlösche</w:t>
      </w:r>
      <w:r w:rsidR="00B6183B" w:rsidRPr="00B6183B">
        <w:rPr>
          <w:rFonts w:cs="Arial"/>
          <w:b/>
          <w:szCs w:val="22"/>
        </w:rPr>
        <w:t xml:space="preserve">n mit dem Programmiergerät (PG) </w:t>
      </w:r>
      <w:r w:rsidR="00B6183B">
        <w:rPr>
          <w:rFonts w:cs="Arial"/>
          <w:szCs w:val="22"/>
        </w:rPr>
        <w:t>gehen Sie wie folgt vor:</w:t>
      </w:r>
    </w:p>
    <w:p w:rsidR="00871F16" w:rsidRDefault="00871F16" w:rsidP="00871F16">
      <w:pPr>
        <w:pStyle w:val="Textkrper-Zeileneinzug"/>
        <w:tabs>
          <w:tab w:val="clear" w:pos="1560"/>
          <w:tab w:val="num" w:pos="1276"/>
          <w:tab w:val="left" w:pos="2835"/>
        </w:tabs>
        <w:ind w:left="127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Wählen Sie „Online verbinden“ und aktivieren Sie die Task Card „Online Tools“ der CPU. Klicken Sie in der Palette „CPU-Bedienpanel“ auf die Schaltfläche „MRES“. Beantworten Sie die Sicherheitsabfrage mit „OK“.  </w:t>
      </w:r>
    </w:p>
    <w:p w:rsidR="00871F16" w:rsidRDefault="00871F16" w:rsidP="00871F16">
      <w:pPr>
        <w:pStyle w:val="Textkrper-Zeileneinzug"/>
        <w:tabs>
          <w:tab w:val="clear" w:pos="1560"/>
          <w:tab w:val="num" w:pos="1276"/>
          <w:tab w:val="left" w:pos="2835"/>
        </w:tabs>
        <w:ind w:left="1276"/>
        <w:rPr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24C0954" wp14:editId="2A0EA360">
                <wp:simplePos x="0" y="0"/>
                <wp:positionH relativeFrom="column">
                  <wp:posOffset>5279306</wp:posOffset>
                </wp:positionH>
                <wp:positionV relativeFrom="paragraph">
                  <wp:posOffset>458127</wp:posOffset>
                </wp:positionV>
                <wp:extent cx="793820" cy="894303"/>
                <wp:effectExtent l="0" t="0" r="25400" b="20320"/>
                <wp:wrapNone/>
                <wp:docPr id="912" name="Abgerundetes Rechteck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20" cy="89430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0F833281" id="Abgerundetes Rechteck 912" o:spid="_x0000_s1026" style="position:absolute;margin-left:415.7pt;margin-top:36.05pt;width:62.5pt;height:70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" filled="f" strokecolor="red" strokeweight="1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40045D4" wp14:editId="1983902A">
                <wp:simplePos x="0" y="0"/>
                <wp:positionH relativeFrom="column">
                  <wp:posOffset>2430277</wp:posOffset>
                </wp:positionH>
                <wp:positionV relativeFrom="paragraph">
                  <wp:posOffset>100965</wp:posOffset>
                </wp:positionV>
                <wp:extent cx="442127" cy="198755"/>
                <wp:effectExtent l="0" t="0" r="15240" b="10795"/>
                <wp:wrapNone/>
                <wp:docPr id="51" name="Abgerundetes 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7" cy="1987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oundrect w14:anchorId="21D9664E" id="Abgerundetes Rechteck 51" o:spid="_x0000_s1026" style="position:absolute;margin-left:191.35pt;margin-top:7.95pt;width:34.8pt;height:15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" filled="f" strokecolor="red" strokeweight="1.5pt"/>
            </w:pict>
          </mc:Fallback>
        </mc:AlternateContent>
      </w:r>
      <w:r w:rsidR="00343347">
        <w:rPr>
          <w:noProof/>
          <w:szCs w:val="22"/>
          <w:lang w:val="en-US" w:eastAsia="en-US"/>
        </w:rPr>
        <w:drawing>
          <wp:inline distT="0" distB="0" distL="0" distR="0" wp14:anchorId="6D3195AA" wp14:editId="2247841C">
            <wp:extent cx="5230167" cy="2211031"/>
            <wp:effectExtent l="0" t="0" r="0" b="0"/>
            <wp:docPr id="908" name="Grafik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Unbenannt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486" cy="22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FF8">
        <w:rPr>
          <w:szCs w:val="22"/>
        </w:rPr>
        <w:t xml:space="preserve">  </w:t>
      </w:r>
    </w:p>
    <w:p w:rsidR="003A384A" w:rsidRPr="00871F16" w:rsidRDefault="003A384A" w:rsidP="00871F16">
      <w:pPr>
        <w:pStyle w:val="Textkrper-Zeileneinzug"/>
        <w:tabs>
          <w:tab w:val="clear" w:pos="1560"/>
          <w:tab w:val="num" w:pos="1276"/>
          <w:tab w:val="left" w:pos="2835"/>
        </w:tabs>
        <w:spacing w:before="240"/>
        <w:ind w:left="1276"/>
        <w:rPr>
          <w:rFonts w:cs="Arial"/>
          <w:szCs w:val="22"/>
        </w:rPr>
      </w:pPr>
      <w:r w:rsidRPr="006A59A7">
        <w:rPr>
          <w:b/>
          <w:color w:val="000000" w:themeColor="text1"/>
          <w:szCs w:val="22"/>
        </w:rPr>
        <w:t xml:space="preserve">Sämtliche Anwenderbausteine </w:t>
      </w:r>
      <w:r>
        <w:rPr>
          <w:b/>
          <w:color w:val="000000" w:themeColor="text1"/>
          <w:szCs w:val="22"/>
        </w:rPr>
        <w:t xml:space="preserve">im Arbeitsspeicher </w:t>
      </w:r>
      <w:r w:rsidRPr="006A59A7">
        <w:rPr>
          <w:b/>
          <w:color w:val="000000" w:themeColor="text1"/>
          <w:szCs w:val="22"/>
        </w:rPr>
        <w:t>sind nun</w:t>
      </w:r>
      <w:r w:rsidR="00871F16">
        <w:rPr>
          <w:b/>
          <w:color w:val="000000" w:themeColor="text1"/>
          <w:szCs w:val="22"/>
        </w:rPr>
        <w:t xml:space="preserve"> </w:t>
      </w:r>
      <w:r w:rsidRPr="006A59A7">
        <w:rPr>
          <w:b/>
          <w:color w:val="000000" w:themeColor="text1"/>
          <w:szCs w:val="22"/>
        </w:rPr>
        <w:t>gelöscht.</w:t>
      </w:r>
    </w:p>
    <w:p w:rsidR="00EE4080" w:rsidRPr="00EE4080" w:rsidRDefault="00EE4080" w:rsidP="00EE4080">
      <w:pPr>
        <w:rPr>
          <w:rFonts w:ascii="Comic Sans MS" w:hAnsi="Comic Sans MS"/>
          <w:sz w:val="28"/>
          <w:szCs w:val="28"/>
          <w:lang w:val="de-CH"/>
        </w:rPr>
      </w:pPr>
    </w:p>
    <w:sectPr w:rsidR="00EE4080" w:rsidRPr="00EE4080" w:rsidSect="00204EB4">
      <w:headerReference w:type="default" r:id="rId23"/>
      <w:footerReference w:type="default" r:id="rId24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D5C" w:rsidRDefault="00A44D5C">
      <w:r>
        <w:separator/>
      </w:r>
    </w:p>
  </w:endnote>
  <w:endnote w:type="continuationSeparator" w:id="0">
    <w:p w:rsidR="00A44D5C" w:rsidRDefault="00A4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012" w:rsidRPr="003821DA" w:rsidRDefault="008B6012" w:rsidP="003821DA">
    <w:pPr>
      <w:rPr>
        <w:rFonts w:cs="Arial"/>
        <w:sz w:val="12"/>
        <w:szCs w:val="12"/>
      </w:rPr>
    </w:pPr>
    <w:r w:rsidRPr="003821DA">
      <w:rPr>
        <w:rFonts w:cs="Arial"/>
        <w:sz w:val="12"/>
        <w:szCs w:val="12"/>
        <w:lang w:val="de-CH"/>
      </w:rPr>
      <w:t xml:space="preserve">Datum: </w:t>
    </w:r>
    <w:r w:rsidRPr="003821DA">
      <w:rPr>
        <w:rFonts w:cs="Arial"/>
        <w:sz w:val="12"/>
        <w:szCs w:val="12"/>
        <w:lang w:val="de-CH"/>
      </w:rPr>
      <w:fldChar w:fldCharType="begin"/>
    </w:r>
    <w:r w:rsidRPr="003821DA">
      <w:rPr>
        <w:rFonts w:cs="Arial"/>
        <w:sz w:val="12"/>
        <w:szCs w:val="12"/>
        <w:lang w:val="de-CH"/>
      </w:rPr>
      <w:instrText xml:space="preserve"> DATE \@ "dd.MM.yy" </w:instrText>
    </w:r>
    <w:r w:rsidRPr="003821DA">
      <w:rPr>
        <w:rFonts w:cs="Arial"/>
        <w:sz w:val="12"/>
        <w:szCs w:val="12"/>
        <w:lang w:val="de-CH"/>
      </w:rPr>
      <w:fldChar w:fldCharType="separate"/>
    </w:r>
    <w:r w:rsidR="00E2784F">
      <w:rPr>
        <w:rFonts w:cs="Arial"/>
        <w:noProof/>
        <w:sz w:val="12"/>
        <w:szCs w:val="12"/>
        <w:lang w:val="de-CH"/>
      </w:rPr>
      <w:t>12.01.17</w:t>
    </w:r>
    <w:r w:rsidRPr="003821DA">
      <w:rPr>
        <w:rFonts w:cs="Arial"/>
        <w:sz w:val="12"/>
        <w:szCs w:val="12"/>
        <w:lang w:val="de-CH"/>
      </w:rPr>
      <w:fldChar w:fldCharType="end"/>
    </w:r>
    <w:r w:rsidRPr="003821DA">
      <w:rPr>
        <w:rFonts w:cs="Arial"/>
        <w:sz w:val="12"/>
        <w:szCs w:val="12"/>
        <w:lang w:val="de-CH"/>
      </w:rPr>
      <w:t xml:space="preserve"> / Roman Moser</w:t>
    </w:r>
    <w:r w:rsidRPr="003821DA">
      <w:rPr>
        <w:rFonts w:cs="Arial"/>
        <w:sz w:val="12"/>
        <w:szCs w:val="12"/>
        <w:lang w:val="de-CH"/>
      </w:rPr>
      <w:tab/>
    </w:r>
    <w:r w:rsidRPr="003821DA">
      <w:rPr>
        <w:rFonts w:cs="Arial"/>
        <w:sz w:val="12"/>
        <w:szCs w:val="12"/>
        <w:lang w:val="de-CH"/>
      </w:rPr>
      <w:tab/>
      <w:t xml:space="preserve"> </w:t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 w:rsidR="00C15530">
      <w:rPr>
        <w:rFonts w:cs="Arial"/>
        <w:sz w:val="12"/>
        <w:szCs w:val="12"/>
        <w:lang w:val="de-CH"/>
      </w:rPr>
      <w:t xml:space="preserve">                     </w:t>
    </w:r>
    <w:r w:rsidRPr="003821DA">
      <w:rPr>
        <w:rFonts w:cs="Arial"/>
        <w:sz w:val="12"/>
        <w:szCs w:val="12"/>
        <w:lang w:val="de-CH"/>
      </w:rPr>
      <w:t xml:space="preserve">Seite: </w:t>
    </w:r>
    <w:sdt>
      <w:sdtPr>
        <w:rPr>
          <w:rFonts w:cs="Arial"/>
          <w:sz w:val="12"/>
          <w:szCs w:val="12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cs="Arial"/>
              <w:sz w:val="12"/>
              <w:szCs w:val="12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3821DA">
              <w:rPr>
                <w:rFonts w:cs="Arial"/>
                <w:sz w:val="12"/>
                <w:szCs w:val="12"/>
              </w:rPr>
              <w:fldChar w:fldCharType="begin"/>
            </w:r>
            <w:r w:rsidRPr="003821DA">
              <w:rPr>
                <w:rFonts w:cs="Arial"/>
                <w:sz w:val="12"/>
                <w:szCs w:val="12"/>
              </w:rPr>
              <w:instrText xml:space="preserve"> PAGE   \* MERGEFORMAT </w:instrText>
            </w:r>
            <w:r w:rsidRPr="003821DA">
              <w:rPr>
                <w:rFonts w:cs="Arial"/>
                <w:sz w:val="12"/>
                <w:szCs w:val="12"/>
              </w:rPr>
              <w:fldChar w:fldCharType="separate"/>
            </w:r>
            <w:r w:rsidR="007B46BD">
              <w:rPr>
                <w:rFonts w:cs="Arial"/>
                <w:noProof/>
                <w:sz w:val="12"/>
                <w:szCs w:val="12"/>
              </w:rPr>
              <w:t>5</w:t>
            </w:r>
            <w:r w:rsidRPr="003821DA">
              <w:rPr>
                <w:rFonts w:cs="Arial"/>
                <w:sz w:val="12"/>
                <w:szCs w:val="12"/>
              </w:rPr>
              <w:fldChar w:fldCharType="end"/>
            </w:r>
          </w:sdtContent>
        </w:sdt>
      </w:sdtContent>
    </w:sdt>
    <w:r w:rsidRPr="003821DA">
      <w:rPr>
        <w:rStyle w:val="Seitenzahl"/>
        <w:rFonts w:cs="Arial"/>
        <w:sz w:val="12"/>
        <w:szCs w:val="12"/>
      </w:rPr>
      <w:br/>
      <w:t xml:space="preserve">Datei: </w:t>
    </w:r>
    <w:r w:rsidRPr="003821DA">
      <w:rPr>
        <w:rStyle w:val="Seitenzahl"/>
        <w:rFonts w:cs="Arial"/>
        <w:snapToGrid w:val="0"/>
        <w:sz w:val="12"/>
        <w:szCs w:val="12"/>
      </w:rPr>
      <w:fldChar w:fldCharType="begin"/>
    </w:r>
    <w:r w:rsidRPr="003821DA">
      <w:rPr>
        <w:rStyle w:val="Seitenzahl"/>
        <w:rFonts w:cs="Arial"/>
        <w:snapToGrid w:val="0"/>
        <w:sz w:val="12"/>
        <w:szCs w:val="12"/>
      </w:rPr>
      <w:instrText xml:space="preserve"> FILENAME </w:instrText>
    </w:r>
    <w:r w:rsidRPr="003821DA">
      <w:rPr>
        <w:rStyle w:val="Seitenzahl"/>
        <w:rFonts w:cs="Arial"/>
        <w:snapToGrid w:val="0"/>
        <w:sz w:val="12"/>
        <w:szCs w:val="12"/>
      </w:rPr>
      <w:fldChar w:fldCharType="separate"/>
    </w:r>
    <w:r w:rsidR="009574CD">
      <w:rPr>
        <w:rStyle w:val="Seitenzahl"/>
        <w:rFonts w:cs="Arial"/>
        <w:noProof/>
        <w:snapToGrid w:val="0"/>
        <w:sz w:val="12"/>
        <w:szCs w:val="12"/>
      </w:rPr>
      <w:t>AUF3.4.3_Startup_V1.2.docx</w:t>
    </w:r>
    <w:r w:rsidRPr="003821DA">
      <w:rPr>
        <w:rStyle w:val="Seitenzahl"/>
        <w:rFonts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D5C" w:rsidRDefault="00A44D5C">
      <w:r>
        <w:separator/>
      </w:r>
    </w:p>
  </w:footnote>
  <w:footnote w:type="continuationSeparator" w:id="0">
    <w:p w:rsidR="00A44D5C" w:rsidRDefault="00A44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8B6012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8B6012" w:rsidRDefault="008B6012" w:rsidP="00427EE6">
          <w:pPr>
            <w:pStyle w:val="Kopfzeile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29285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8B6012" w:rsidRDefault="008B6012" w:rsidP="00427EE6">
          <w:pPr>
            <w:pStyle w:val="Kopfzeile"/>
          </w:pPr>
          <w:r>
            <w:t>Fach: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8B6012" w:rsidRDefault="008B6012" w:rsidP="00427EE6">
          <w:pPr>
            <w:pStyle w:val="Kopfzeile"/>
          </w:pPr>
          <w:r>
            <w:t>Arbeitsblatt: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8B6012" w:rsidRDefault="008B6012" w:rsidP="00427EE6">
          <w:pPr>
            <w:pStyle w:val="Kopfzeile"/>
          </w:pPr>
          <w:r>
            <w:t>Beruf:</w:t>
          </w:r>
        </w:p>
      </w:tc>
    </w:tr>
    <w:tr w:rsidR="008B6012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8B6012" w:rsidRDefault="008B6012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8B6012" w:rsidRDefault="008B6012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8B6012" w:rsidRDefault="008B6012" w:rsidP="002B61EE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Programmierbare Steuerungen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8B6012" w:rsidRDefault="008B6012" w:rsidP="00CC47CF">
          <w:pPr>
            <w:pStyle w:val="Kopfzeile"/>
            <w:spacing w:before="20" w:after="60"/>
          </w:pPr>
          <w:r>
            <w:rPr>
              <w:b/>
              <w:sz w:val="24"/>
            </w:rPr>
            <w:t>AU2</w:t>
          </w:r>
        </w:p>
      </w:tc>
    </w:tr>
  </w:tbl>
  <w:p w:rsidR="008B6012" w:rsidRPr="00AE31CB" w:rsidRDefault="008B6012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370C"/>
    <w:multiLevelType w:val="hybridMultilevel"/>
    <w:tmpl w:val="8CF2938C"/>
    <w:lvl w:ilvl="0" w:tplc="CC600148">
      <w:start w:val="1"/>
      <w:numFmt w:val="decimal"/>
      <w:lvlText w:val="%1."/>
      <w:lvlJc w:val="left"/>
      <w:pPr>
        <w:ind w:left="1996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2716" w:hanging="360"/>
      </w:pPr>
    </w:lvl>
    <w:lvl w:ilvl="2" w:tplc="0807001B" w:tentative="1">
      <w:start w:val="1"/>
      <w:numFmt w:val="lowerRoman"/>
      <w:lvlText w:val="%3."/>
      <w:lvlJc w:val="right"/>
      <w:pPr>
        <w:ind w:left="3436" w:hanging="180"/>
      </w:pPr>
    </w:lvl>
    <w:lvl w:ilvl="3" w:tplc="0807000F" w:tentative="1">
      <w:start w:val="1"/>
      <w:numFmt w:val="decimal"/>
      <w:lvlText w:val="%4."/>
      <w:lvlJc w:val="left"/>
      <w:pPr>
        <w:ind w:left="4156" w:hanging="360"/>
      </w:pPr>
    </w:lvl>
    <w:lvl w:ilvl="4" w:tplc="08070019" w:tentative="1">
      <w:start w:val="1"/>
      <w:numFmt w:val="lowerLetter"/>
      <w:lvlText w:val="%5."/>
      <w:lvlJc w:val="left"/>
      <w:pPr>
        <w:ind w:left="4876" w:hanging="360"/>
      </w:pPr>
    </w:lvl>
    <w:lvl w:ilvl="5" w:tplc="0807001B" w:tentative="1">
      <w:start w:val="1"/>
      <w:numFmt w:val="lowerRoman"/>
      <w:lvlText w:val="%6."/>
      <w:lvlJc w:val="right"/>
      <w:pPr>
        <w:ind w:left="5596" w:hanging="180"/>
      </w:pPr>
    </w:lvl>
    <w:lvl w:ilvl="6" w:tplc="0807000F" w:tentative="1">
      <w:start w:val="1"/>
      <w:numFmt w:val="decimal"/>
      <w:lvlText w:val="%7."/>
      <w:lvlJc w:val="left"/>
      <w:pPr>
        <w:ind w:left="6316" w:hanging="360"/>
      </w:pPr>
    </w:lvl>
    <w:lvl w:ilvl="7" w:tplc="08070019" w:tentative="1">
      <w:start w:val="1"/>
      <w:numFmt w:val="lowerLetter"/>
      <w:lvlText w:val="%8."/>
      <w:lvlJc w:val="left"/>
      <w:pPr>
        <w:ind w:left="7036" w:hanging="360"/>
      </w:pPr>
    </w:lvl>
    <w:lvl w:ilvl="8" w:tplc="0807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602555E"/>
    <w:multiLevelType w:val="hybridMultilevel"/>
    <w:tmpl w:val="1FAC92D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29B07FCF"/>
    <w:multiLevelType w:val="hybridMultilevel"/>
    <w:tmpl w:val="1FAC92D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41BD377B"/>
    <w:multiLevelType w:val="hybridMultilevel"/>
    <w:tmpl w:val="60667DD6"/>
    <w:lvl w:ilvl="0" w:tplc="D4BA9450">
      <w:start w:val="20"/>
      <w:numFmt w:val="bullet"/>
      <w:lvlText w:val="-"/>
      <w:lvlJc w:val="left"/>
      <w:pPr>
        <w:ind w:left="1789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F827322"/>
    <w:multiLevelType w:val="hybridMultilevel"/>
    <w:tmpl w:val="8CF2938C"/>
    <w:lvl w:ilvl="0" w:tplc="CC600148">
      <w:start w:val="1"/>
      <w:numFmt w:val="decimal"/>
      <w:lvlText w:val="%1."/>
      <w:lvlJc w:val="left"/>
      <w:pPr>
        <w:ind w:left="1996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2716" w:hanging="360"/>
      </w:pPr>
    </w:lvl>
    <w:lvl w:ilvl="2" w:tplc="0807001B" w:tentative="1">
      <w:start w:val="1"/>
      <w:numFmt w:val="lowerRoman"/>
      <w:lvlText w:val="%3."/>
      <w:lvlJc w:val="right"/>
      <w:pPr>
        <w:ind w:left="3436" w:hanging="180"/>
      </w:pPr>
    </w:lvl>
    <w:lvl w:ilvl="3" w:tplc="0807000F" w:tentative="1">
      <w:start w:val="1"/>
      <w:numFmt w:val="decimal"/>
      <w:lvlText w:val="%4."/>
      <w:lvlJc w:val="left"/>
      <w:pPr>
        <w:ind w:left="4156" w:hanging="360"/>
      </w:pPr>
    </w:lvl>
    <w:lvl w:ilvl="4" w:tplc="08070019" w:tentative="1">
      <w:start w:val="1"/>
      <w:numFmt w:val="lowerLetter"/>
      <w:lvlText w:val="%5."/>
      <w:lvlJc w:val="left"/>
      <w:pPr>
        <w:ind w:left="4876" w:hanging="360"/>
      </w:pPr>
    </w:lvl>
    <w:lvl w:ilvl="5" w:tplc="0807001B" w:tentative="1">
      <w:start w:val="1"/>
      <w:numFmt w:val="lowerRoman"/>
      <w:lvlText w:val="%6."/>
      <w:lvlJc w:val="right"/>
      <w:pPr>
        <w:ind w:left="5596" w:hanging="180"/>
      </w:pPr>
    </w:lvl>
    <w:lvl w:ilvl="6" w:tplc="0807000F" w:tentative="1">
      <w:start w:val="1"/>
      <w:numFmt w:val="decimal"/>
      <w:lvlText w:val="%7."/>
      <w:lvlJc w:val="left"/>
      <w:pPr>
        <w:ind w:left="6316" w:hanging="360"/>
      </w:pPr>
    </w:lvl>
    <w:lvl w:ilvl="7" w:tplc="08070019" w:tentative="1">
      <w:start w:val="1"/>
      <w:numFmt w:val="lowerLetter"/>
      <w:lvlText w:val="%8."/>
      <w:lvlJc w:val="left"/>
      <w:pPr>
        <w:ind w:left="7036" w:hanging="360"/>
      </w:pPr>
    </w:lvl>
    <w:lvl w:ilvl="8" w:tplc="0807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65763057"/>
    <w:multiLevelType w:val="hybridMultilevel"/>
    <w:tmpl w:val="1FAC92D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665F15FB"/>
    <w:multiLevelType w:val="hybridMultilevel"/>
    <w:tmpl w:val="35D22486"/>
    <w:lvl w:ilvl="0" w:tplc="E792685C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7BE476A2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cs="Arial" w:hint="default"/>
        <w:color w:val="000000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6C65293D"/>
    <w:multiLevelType w:val="hybridMultilevel"/>
    <w:tmpl w:val="F39C69D0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6D885414"/>
    <w:multiLevelType w:val="hybridMultilevel"/>
    <w:tmpl w:val="56F2E4DA"/>
    <w:lvl w:ilvl="0" w:tplc="1A28AED4">
      <w:start w:val="1"/>
      <w:numFmt w:val="bullet"/>
      <w:lvlText w:val="-"/>
      <w:lvlJc w:val="left"/>
      <w:pPr>
        <w:ind w:left="1429" w:hanging="360"/>
      </w:pPr>
      <w:rPr>
        <w:rFonts w:ascii="Comic Sans MS" w:eastAsia="Times New Roman" w:hAnsi="Comic Sans MS" w:cs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8051C8"/>
    <w:multiLevelType w:val="hybridMultilevel"/>
    <w:tmpl w:val="4A1EBA88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0AAC12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mic Sans MS" w:eastAsia="Times New Roman" w:hAnsi="Comic Sans MS" w:cs="Arial" w:hint="default"/>
      </w:rPr>
    </w:lvl>
    <w:lvl w:ilvl="3" w:tplc="A414051E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Comic Sans MS" w:hAnsi="Comic Sans MS" w:cs="Times New Roman" w:hint="default"/>
        <w:color w:val="auto"/>
        <w:sz w:val="28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E762D2"/>
    <w:multiLevelType w:val="hybridMultilevel"/>
    <w:tmpl w:val="9D34510A"/>
    <w:lvl w:ilvl="0" w:tplc="E892DC8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356" w:hanging="360"/>
      </w:pPr>
    </w:lvl>
    <w:lvl w:ilvl="2" w:tplc="0807001B" w:tentative="1">
      <w:start w:val="1"/>
      <w:numFmt w:val="lowerRoman"/>
      <w:lvlText w:val="%3."/>
      <w:lvlJc w:val="right"/>
      <w:pPr>
        <w:ind w:left="3076" w:hanging="180"/>
      </w:pPr>
    </w:lvl>
    <w:lvl w:ilvl="3" w:tplc="0807000F" w:tentative="1">
      <w:start w:val="1"/>
      <w:numFmt w:val="decimal"/>
      <w:lvlText w:val="%4."/>
      <w:lvlJc w:val="left"/>
      <w:pPr>
        <w:ind w:left="3796" w:hanging="360"/>
      </w:pPr>
    </w:lvl>
    <w:lvl w:ilvl="4" w:tplc="08070019" w:tentative="1">
      <w:start w:val="1"/>
      <w:numFmt w:val="lowerLetter"/>
      <w:lvlText w:val="%5."/>
      <w:lvlJc w:val="left"/>
      <w:pPr>
        <w:ind w:left="4516" w:hanging="360"/>
      </w:pPr>
    </w:lvl>
    <w:lvl w:ilvl="5" w:tplc="0807001B" w:tentative="1">
      <w:start w:val="1"/>
      <w:numFmt w:val="lowerRoman"/>
      <w:lvlText w:val="%6."/>
      <w:lvlJc w:val="right"/>
      <w:pPr>
        <w:ind w:left="5236" w:hanging="180"/>
      </w:pPr>
    </w:lvl>
    <w:lvl w:ilvl="6" w:tplc="0807000F" w:tentative="1">
      <w:start w:val="1"/>
      <w:numFmt w:val="decimal"/>
      <w:lvlText w:val="%7."/>
      <w:lvlJc w:val="left"/>
      <w:pPr>
        <w:ind w:left="5956" w:hanging="360"/>
      </w:pPr>
    </w:lvl>
    <w:lvl w:ilvl="7" w:tplc="08070019" w:tentative="1">
      <w:start w:val="1"/>
      <w:numFmt w:val="lowerLetter"/>
      <w:lvlText w:val="%8."/>
      <w:lvlJc w:val="left"/>
      <w:pPr>
        <w:ind w:left="6676" w:hanging="360"/>
      </w:pPr>
    </w:lvl>
    <w:lvl w:ilvl="8" w:tplc="0807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lWYjThPIHmH64pErHNQZtGx+1iFpAAVNLyxb+i5V0M4YYbs/3x5pstF2zQVaUwzPWfE3zZzkTdFuHoWN9btcDw==" w:salt="wZ+X5Ct2hr/viRZYkxT8oA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C1"/>
    <w:rsid w:val="00004383"/>
    <w:rsid w:val="000057B0"/>
    <w:rsid w:val="000106F4"/>
    <w:rsid w:val="00013233"/>
    <w:rsid w:val="00013C0D"/>
    <w:rsid w:val="0001759D"/>
    <w:rsid w:val="00024B16"/>
    <w:rsid w:val="00026946"/>
    <w:rsid w:val="00027C13"/>
    <w:rsid w:val="00030116"/>
    <w:rsid w:val="00034081"/>
    <w:rsid w:val="00035620"/>
    <w:rsid w:val="00046030"/>
    <w:rsid w:val="00052C86"/>
    <w:rsid w:val="00060067"/>
    <w:rsid w:val="00060C5C"/>
    <w:rsid w:val="000755F3"/>
    <w:rsid w:val="000765DD"/>
    <w:rsid w:val="00084E44"/>
    <w:rsid w:val="00086065"/>
    <w:rsid w:val="00086D1B"/>
    <w:rsid w:val="00091327"/>
    <w:rsid w:val="000A1E5C"/>
    <w:rsid w:val="000B133C"/>
    <w:rsid w:val="000B1698"/>
    <w:rsid w:val="000B49E2"/>
    <w:rsid w:val="000C0796"/>
    <w:rsid w:val="000C1949"/>
    <w:rsid w:val="000D2B86"/>
    <w:rsid w:val="000D4563"/>
    <w:rsid w:val="000D4B80"/>
    <w:rsid w:val="000D5BE9"/>
    <w:rsid w:val="000D6A3D"/>
    <w:rsid w:val="000E0DC3"/>
    <w:rsid w:val="000E3479"/>
    <w:rsid w:val="000E6A20"/>
    <w:rsid w:val="000F11F2"/>
    <w:rsid w:val="000F31D6"/>
    <w:rsid w:val="000F46F7"/>
    <w:rsid w:val="000F711C"/>
    <w:rsid w:val="00101317"/>
    <w:rsid w:val="00101820"/>
    <w:rsid w:val="00105803"/>
    <w:rsid w:val="00110CB2"/>
    <w:rsid w:val="00112D0E"/>
    <w:rsid w:val="00114B92"/>
    <w:rsid w:val="00114CF8"/>
    <w:rsid w:val="00116130"/>
    <w:rsid w:val="00116D48"/>
    <w:rsid w:val="00116FB1"/>
    <w:rsid w:val="00116FB3"/>
    <w:rsid w:val="0013488E"/>
    <w:rsid w:val="00136E67"/>
    <w:rsid w:val="00141F86"/>
    <w:rsid w:val="00143B3C"/>
    <w:rsid w:val="00144642"/>
    <w:rsid w:val="001458F2"/>
    <w:rsid w:val="00146750"/>
    <w:rsid w:val="00146A09"/>
    <w:rsid w:val="00173CDD"/>
    <w:rsid w:val="00174A1C"/>
    <w:rsid w:val="001764ED"/>
    <w:rsid w:val="00177D88"/>
    <w:rsid w:val="001839A8"/>
    <w:rsid w:val="00183DD9"/>
    <w:rsid w:val="00184075"/>
    <w:rsid w:val="00184EC8"/>
    <w:rsid w:val="00193B2E"/>
    <w:rsid w:val="001957F0"/>
    <w:rsid w:val="001B05F4"/>
    <w:rsid w:val="001B539D"/>
    <w:rsid w:val="001B7A2D"/>
    <w:rsid w:val="001B7C4A"/>
    <w:rsid w:val="001C31A4"/>
    <w:rsid w:val="001C345E"/>
    <w:rsid w:val="001C4900"/>
    <w:rsid w:val="001C7BA0"/>
    <w:rsid w:val="001D275F"/>
    <w:rsid w:val="001D3B4E"/>
    <w:rsid w:val="001D41A1"/>
    <w:rsid w:val="001D61C6"/>
    <w:rsid w:val="001E6886"/>
    <w:rsid w:val="001E6C4B"/>
    <w:rsid w:val="001F4975"/>
    <w:rsid w:val="001F4E2C"/>
    <w:rsid w:val="001F51B1"/>
    <w:rsid w:val="001F7374"/>
    <w:rsid w:val="001F756E"/>
    <w:rsid w:val="00203CDF"/>
    <w:rsid w:val="00204EB4"/>
    <w:rsid w:val="002066CF"/>
    <w:rsid w:val="00207712"/>
    <w:rsid w:val="00210519"/>
    <w:rsid w:val="00211777"/>
    <w:rsid w:val="00214C3C"/>
    <w:rsid w:val="00216703"/>
    <w:rsid w:val="00223A3E"/>
    <w:rsid w:val="00232230"/>
    <w:rsid w:val="00237DFF"/>
    <w:rsid w:val="0024794E"/>
    <w:rsid w:val="00251CF2"/>
    <w:rsid w:val="00260FDA"/>
    <w:rsid w:val="00262239"/>
    <w:rsid w:val="00263499"/>
    <w:rsid w:val="00263C9E"/>
    <w:rsid w:val="00271C9B"/>
    <w:rsid w:val="00272FCF"/>
    <w:rsid w:val="002775FF"/>
    <w:rsid w:val="0028707A"/>
    <w:rsid w:val="002946A3"/>
    <w:rsid w:val="002954D4"/>
    <w:rsid w:val="00296F97"/>
    <w:rsid w:val="00297B4C"/>
    <w:rsid w:val="00297FB9"/>
    <w:rsid w:val="002A034D"/>
    <w:rsid w:val="002B07DB"/>
    <w:rsid w:val="002B0E59"/>
    <w:rsid w:val="002B61EE"/>
    <w:rsid w:val="002B7B17"/>
    <w:rsid w:val="002C309B"/>
    <w:rsid w:val="002C3205"/>
    <w:rsid w:val="002C4374"/>
    <w:rsid w:val="002D5DBE"/>
    <w:rsid w:val="002D7873"/>
    <w:rsid w:val="002E0D96"/>
    <w:rsid w:val="002E1656"/>
    <w:rsid w:val="002E5385"/>
    <w:rsid w:val="002E5BC7"/>
    <w:rsid w:val="002F283B"/>
    <w:rsid w:val="002F4399"/>
    <w:rsid w:val="002F4859"/>
    <w:rsid w:val="002F6478"/>
    <w:rsid w:val="003037FE"/>
    <w:rsid w:val="00305984"/>
    <w:rsid w:val="00307B6B"/>
    <w:rsid w:val="003134B9"/>
    <w:rsid w:val="00317E5C"/>
    <w:rsid w:val="0032298B"/>
    <w:rsid w:val="00323BEA"/>
    <w:rsid w:val="00323EB3"/>
    <w:rsid w:val="003264BC"/>
    <w:rsid w:val="00335646"/>
    <w:rsid w:val="00343347"/>
    <w:rsid w:val="00346AE4"/>
    <w:rsid w:val="003527E6"/>
    <w:rsid w:val="00354B74"/>
    <w:rsid w:val="00362553"/>
    <w:rsid w:val="00365580"/>
    <w:rsid w:val="00370650"/>
    <w:rsid w:val="0037174C"/>
    <w:rsid w:val="00377E50"/>
    <w:rsid w:val="003821DA"/>
    <w:rsid w:val="003845C1"/>
    <w:rsid w:val="00385F5F"/>
    <w:rsid w:val="00395668"/>
    <w:rsid w:val="003963BD"/>
    <w:rsid w:val="00397E99"/>
    <w:rsid w:val="003A24DF"/>
    <w:rsid w:val="003A384A"/>
    <w:rsid w:val="003A3E73"/>
    <w:rsid w:val="003A44B3"/>
    <w:rsid w:val="003A4EB7"/>
    <w:rsid w:val="003A77B2"/>
    <w:rsid w:val="003B2F5E"/>
    <w:rsid w:val="003B5373"/>
    <w:rsid w:val="003B7C30"/>
    <w:rsid w:val="003C2735"/>
    <w:rsid w:val="003C2788"/>
    <w:rsid w:val="003C3781"/>
    <w:rsid w:val="003C4971"/>
    <w:rsid w:val="003C5200"/>
    <w:rsid w:val="003C6EF1"/>
    <w:rsid w:val="003D2FC6"/>
    <w:rsid w:val="003D5368"/>
    <w:rsid w:val="003D5CA2"/>
    <w:rsid w:val="003D64CB"/>
    <w:rsid w:val="003E4495"/>
    <w:rsid w:val="003F01B5"/>
    <w:rsid w:val="003F039F"/>
    <w:rsid w:val="003F6192"/>
    <w:rsid w:val="003F6283"/>
    <w:rsid w:val="0040249C"/>
    <w:rsid w:val="004041E3"/>
    <w:rsid w:val="0041140A"/>
    <w:rsid w:val="00411FA2"/>
    <w:rsid w:val="004127EF"/>
    <w:rsid w:val="004145F1"/>
    <w:rsid w:val="00416F55"/>
    <w:rsid w:val="00417F3C"/>
    <w:rsid w:val="00427EE6"/>
    <w:rsid w:val="00437AD4"/>
    <w:rsid w:val="00450E75"/>
    <w:rsid w:val="004526C9"/>
    <w:rsid w:val="00456E5B"/>
    <w:rsid w:val="00457677"/>
    <w:rsid w:val="00461AE7"/>
    <w:rsid w:val="00461AF2"/>
    <w:rsid w:val="00462962"/>
    <w:rsid w:val="0047233D"/>
    <w:rsid w:val="004834AF"/>
    <w:rsid w:val="00497187"/>
    <w:rsid w:val="004A006F"/>
    <w:rsid w:val="004A137C"/>
    <w:rsid w:val="004A229B"/>
    <w:rsid w:val="004A2BCE"/>
    <w:rsid w:val="004A353F"/>
    <w:rsid w:val="004A3BD6"/>
    <w:rsid w:val="004A63FD"/>
    <w:rsid w:val="004B2C91"/>
    <w:rsid w:val="004B3D6B"/>
    <w:rsid w:val="004B4A8C"/>
    <w:rsid w:val="004C0A3E"/>
    <w:rsid w:val="004C2098"/>
    <w:rsid w:val="004C2F3E"/>
    <w:rsid w:val="004C3882"/>
    <w:rsid w:val="004C4611"/>
    <w:rsid w:val="004D29C9"/>
    <w:rsid w:val="004D5451"/>
    <w:rsid w:val="004D5648"/>
    <w:rsid w:val="004E5025"/>
    <w:rsid w:val="004F127E"/>
    <w:rsid w:val="004F6606"/>
    <w:rsid w:val="004F7BE7"/>
    <w:rsid w:val="004F7E5F"/>
    <w:rsid w:val="00500AE2"/>
    <w:rsid w:val="00502831"/>
    <w:rsid w:val="005056B5"/>
    <w:rsid w:val="00517E25"/>
    <w:rsid w:val="005205E7"/>
    <w:rsid w:val="005232DE"/>
    <w:rsid w:val="00531C65"/>
    <w:rsid w:val="00534799"/>
    <w:rsid w:val="00534878"/>
    <w:rsid w:val="0054166F"/>
    <w:rsid w:val="00542F61"/>
    <w:rsid w:val="00544796"/>
    <w:rsid w:val="0054571D"/>
    <w:rsid w:val="00545A6D"/>
    <w:rsid w:val="00550DBE"/>
    <w:rsid w:val="00551A37"/>
    <w:rsid w:val="0055568C"/>
    <w:rsid w:val="0058086B"/>
    <w:rsid w:val="0058102C"/>
    <w:rsid w:val="00582255"/>
    <w:rsid w:val="00583A0D"/>
    <w:rsid w:val="0058618D"/>
    <w:rsid w:val="005930E9"/>
    <w:rsid w:val="00596DE4"/>
    <w:rsid w:val="005A0F2B"/>
    <w:rsid w:val="005B48F7"/>
    <w:rsid w:val="005B6C9A"/>
    <w:rsid w:val="005B7326"/>
    <w:rsid w:val="005C4EC9"/>
    <w:rsid w:val="005C4F28"/>
    <w:rsid w:val="005C6692"/>
    <w:rsid w:val="005D009A"/>
    <w:rsid w:val="005D0FED"/>
    <w:rsid w:val="005E011F"/>
    <w:rsid w:val="005E04A9"/>
    <w:rsid w:val="005E2411"/>
    <w:rsid w:val="005E2886"/>
    <w:rsid w:val="005E32A4"/>
    <w:rsid w:val="005E3A97"/>
    <w:rsid w:val="005E56BB"/>
    <w:rsid w:val="005F0C6A"/>
    <w:rsid w:val="005F1291"/>
    <w:rsid w:val="005F4A8C"/>
    <w:rsid w:val="005F52E4"/>
    <w:rsid w:val="005F6C72"/>
    <w:rsid w:val="005F7551"/>
    <w:rsid w:val="00601FF8"/>
    <w:rsid w:val="00606BA2"/>
    <w:rsid w:val="0061350C"/>
    <w:rsid w:val="00621619"/>
    <w:rsid w:val="00622840"/>
    <w:rsid w:val="00625A04"/>
    <w:rsid w:val="0064012B"/>
    <w:rsid w:val="00641829"/>
    <w:rsid w:val="00642440"/>
    <w:rsid w:val="00642E3C"/>
    <w:rsid w:val="00652516"/>
    <w:rsid w:val="006669CC"/>
    <w:rsid w:val="00666B8B"/>
    <w:rsid w:val="00666C0D"/>
    <w:rsid w:val="006746B5"/>
    <w:rsid w:val="0068662F"/>
    <w:rsid w:val="00691988"/>
    <w:rsid w:val="00695323"/>
    <w:rsid w:val="00696762"/>
    <w:rsid w:val="0069765D"/>
    <w:rsid w:val="006A09A2"/>
    <w:rsid w:val="006A0A1A"/>
    <w:rsid w:val="006A25FB"/>
    <w:rsid w:val="006A4853"/>
    <w:rsid w:val="006A59A7"/>
    <w:rsid w:val="006A7931"/>
    <w:rsid w:val="006B3389"/>
    <w:rsid w:val="006B60BB"/>
    <w:rsid w:val="006B6CAB"/>
    <w:rsid w:val="006B7963"/>
    <w:rsid w:val="006E4052"/>
    <w:rsid w:val="006E4558"/>
    <w:rsid w:val="006F1FD3"/>
    <w:rsid w:val="006F36D6"/>
    <w:rsid w:val="006F38E9"/>
    <w:rsid w:val="006F3A17"/>
    <w:rsid w:val="006F4160"/>
    <w:rsid w:val="006F64F9"/>
    <w:rsid w:val="00700291"/>
    <w:rsid w:val="00701C43"/>
    <w:rsid w:val="00703DFA"/>
    <w:rsid w:val="00704251"/>
    <w:rsid w:val="00704B2D"/>
    <w:rsid w:val="0070679E"/>
    <w:rsid w:val="00711163"/>
    <w:rsid w:val="00712636"/>
    <w:rsid w:val="00712D71"/>
    <w:rsid w:val="00722B31"/>
    <w:rsid w:val="00737A71"/>
    <w:rsid w:val="00743E28"/>
    <w:rsid w:val="007456CD"/>
    <w:rsid w:val="00745D03"/>
    <w:rsid w:val="007469D6"/>
    <w:rsid w:val="0074755B"/>
    <w:rsid w:val="00751A92"/>
    <w:rsid w:val="007528B6"/>
    <w:rsid w:val="00763408"/>
    <w:rsid w:val="00763437"/>
    <w:rsid w:val="007673F9"/>
    <w:rsid w:val="007703EC"/>
    <w:rsid w:val="0078001D"/>
    <w:rsid w:val="00785578"/>
    <w:rsid w:val="00785B44"/>
    <w:rsid w:val="007904E1"/>
    <w:rsid w:val="00790502"/>
    <w:rsid w:val="00793E33"/>
    <w:rsid w:val="00794F4F"/>
    <w:rsid w:val="0079759E"/>
    <w:rsid w:val="007A43E1"/>
    <w:rsid w:val="007B0E7A"/>
    <w:rsid w:val="007B401E"/>
    <w:rsid w:val="007B46BD"/>
    <w:rsid w:val="007B5369"/>
    <w:rsid w:val="007C7B0D"/>
    <w:rsid w:val="007D24D2"/>
    <w:rsid w:val="007D6069"/>
    <w:rsid w:val="007E0C64"/>
    <w:rsid w:val="007E3CB9"/>
    <w:rsid w:val="007E4019"/>
    <w:rsid w:val="007E7277"/>
    <w:rsid w:val="007E74C6"/>
    <w:rsid w:val="007F10D1"/>
    <w:rsid w:val="007F4DDB"/>
    <w:rsid w:val="007F6F91"/>
    <w:rsid w:val="007F7F32"/>
    <w:rsid w:val="00801829"/>
    <w:rsid w:val="008048EC"/>
    <w:rsid w:val="008051FE"/>
    <w:rsid w:val="00820DCC"/>
    <w:rsid w:val="008232B5"/>
    <w:rsid w:val="00824390"/>
    <w:rsid w:val="008277C0"/>
    <w:rsid w:val="00846A81"/>
    <w:rsid w:val="00851F83"/>
    <w:rsid w:val="00857AE5"/>
    <w:rsid w:val="00857E5D"/>
    <w:rsid w:val="0086615F"/>
    <w:rsid w:val="00871230"/>
    <w:rsid w:val="00871453"/>
    <w:rsid w:val="00871F16"/>
    <w:rsid w:val="00876568"/>
    <w:rsid w:val="008813D6"/>
    <w:rsid w:val="00892031"/>
    <w:rsid w:val="00893440"/>
    <w:rsid w:val="00896554"/>
    <w:rsid w:val="008B163B"/>
    <w:rsid w:val="008B2E3E"/>
    <w:rsid w:val="008B6012"/>
    <w:rsid w:val="008C1184"/>
    <w:rsid w:val="008C3F05"/>
    <w:rsid w:val="008C3FF9"/>
    <w:rsid w:val="008C4011"/>
    <w:rsid w:val="008C7DBD"/>
    <w:rsid w:val="008D07FF"/>
    <w:rsid w:val="008E38AF"/>
    <w:rsid w:val="008E7CD5"/>
    <w:rsid w:val="00903442"/>
    <w:rsid w:val="00904111"/>
    <w:rsid w:val="00904DAF"/>
    <w:rsid w:val="00906D82"/>
    <w:rsid w:val="009076CB"/>
    <w:rsid w:val="00907EA0"/>
    <w:rsid w:val="0091287E"/>
    <w:rsid w:val="0091552F"/>
    <w:rsid w:val="00917860"/>
    <w:rsid w:val="00927D3B"/>
    <w:rsid w:val="00930F7D"/>
    <w:rsid w:val="009360CF"/>
    <w:rsid w:val="00941766"/>
    <w:rsid w:val="00943E8A"/>
    <w:rsid w:val="00944173"/>
    <w:rsid w:val="00952210"/>
    <w:rsid w:val="009535C8"/>
    <w:rsid w:val="00955DF4"/>
    <w:rsid w:val="009574CD"/>
    <w:rsid w:val="00961A4F"/>
    <w:rsid w:val="00963342"/>
    <w:rsid w:val="0096473F"/>
    <w:rsid w:val="009651CF"/>
    <w:rsid w:val="00972916"/>
    <w:rsid w:val="0097365B"/>
    <w:rsid w:val="00977A1D"/>
    <w:rsid w:val="00983223"/>
    <w:rsid w:val="0098647A"/>
    <w:rsid w:val="009964C6"/>
    <w:rsid w:val="009A0E10"/>
    <w:rsid w:val="009A317D"/>
    <w:rsid w:val="009A6AF6"/>
    <w:rsid w:val="009B22EF"/>
    <w:rsid w:val="009B4A4F"/>
    <w:rsid w:val="009B6E86"/>
    <w:rsid w:val="009C2FFE"/>
    <w:rsid w:val="009D132B"/>
    <w:rsid w:val="009D3C08"/>
    <w:rsid w:val="009D4080"/>
    <w:rsid w:val="009D4DAE"/>
    <w:rsid w:val="009D54FE"/>
    <w:rsid w:val="009D63F9"/>
    <w:rsid w:val="009E4E9A"/>
    <w:rsid w:val="009F069A"/>
    <w:rsid w:val="009F1914"/>
    <w:rsid w:val="00A03396"/>
    <w:rsid w:val="00A072D5"/>
    <w:rsid w:val="00A072E7"/>
    <w:rsid w:val="00A07586"/>
    <w:rsid w:val="00A07D5C"/>
    <w:rsid w:val="00A10095"/>
    <w:rsid w:val="00A12D7C"/>
    <w:rsid w:val="00A14BA2"/>
    <w:rsid w:val="00A16B03"/>
    <w:rsid w:val="00A175A2"/>
    <w:rsid w:val="00A21D01"/>
    <w:rsid w:val="00A260CA"/>
    <w:rsid w:val="00A26598"/>
    <w:rsid w:val="00A26661"/>
    <w:rsid w:val="00A275C0"/>
    <w:rsid w:val="00A30F84"/>
    <w:rsid w:val="00A31336"/>
    <w:rsid w:val="00A411FE"/>
    <w:rsid w:val="00A42023"/>
    <w:rsid w:val="00A430DB"/>
    <w:rsid w:val="00A44D5C"/>
    <w:rsid w:val="00A4523A"/>
    <w:rsid w:val="00A45C4B"/>
    <w:rsid w:val="00A54EC8"/>
    <w:rsid w:val="00A60FAC"/>
    <w:rsid w:val="00A61B18"/>
    <w:rsid w:val="00A630BD"/>
    <w:rsid w:val="00A64A4A"/>
    <w:rsid w:val="00A6630E"/>
    <w:rsid w:val="00A6746B"/>
    <w:rsid w:val="00A713E0"/>
    <w:rsid w:val="00A71D7D"/>
    <w:rsid w:val="00A72281"/>
    <w:rsid w:val="00A8041E"/>
    <w:rsid w:val="00A82177"/>
    <w:rsid w:val="00A832F1"/>
    <w:rsid w:val="00A83640"/>
    <w:rsid w:val="00A8370C"/>
    <w:rsid w:val="00A8379D"/>
    <w:rsid w:val="00A84AA4"/>
    <w:rsid w:val="00A862CC"/>
    <w:rsid w:val="00A90F67"/>
    <w:rsid w:val="00A92838"/>
    <w:rsid w:val="00A93964"/>
    <w:rsid w:val="00A94D64"/>
    <w:rsid w:val="00AA1372"/>
    <w:rsid w:val="00AA62C3"/>
    <w:rsid w:val="00AA6A5E"/>
    <w:rsid w:val="00AA6BB8"/>
    <w:rsid w:val="00AA728B"/>
    <w:rsid w:val="00AB127D"/>
    <w:rsid w:val="00AB2B42"/>
    <w:rsid w:val="00AB58B2"/>
    <w:rsid w:val="00AB6D1C"/>
    <w:rsid w:val="00AB7F9F"/>
    <w:rsid w:val="00AC2A69"/>
    <w:rsid w:val="00AC4CF6"/>
    <w:rsid w:val="00AD5437"/>
    <w:rsid w:val="00AE2E0E"/>
    <w:rsid w:val="00AE31CB"/>
    <w:rsid w:val="00AF3B8B"/>
    <w:rsid w:val="00AF54C8"/>
    <w:rsid w:val="00B00290"/>
    <w:rsid w:val="00B05C30"/>
    <w:rsid w:val="00B06C72"/>
    <w:rsid w:val="00B14999"/>
    <w:rsid w:val="00B2727D"/>
    <w:rsid w:val="00B27FA9"/>
    <w:rsid w:val="00B3086D"/>
    <w:rsid w:val="00B33746"/>
    <w:rsid w:val="00B40573"/>
    <w:rsid w:val="00B54B8F"/>
    <w:rsid w:val="00B6136C"/>
    <w:rsid w:val="00B6183B"/>
    <w:rsid w:val="00B61C4F"/>
    <w:rsid w:val="00B62248"/>
    <w:rsid w:val="00B749F0"/>
    <w:rsid w:val="00B807DE"/>
    <w:rsid w:val="00B8234E"/>
    <w:rsid w:val="00B833A2"/>
    <w:rsid w:val="00B836F1"/>
    <w:rsid w:val="00B85F03"/>
    <w:rsid w:val="00B91268"/>
    <w:rsid w:val="00B94576"/>
    <w:rsid w:val="00B94CC2"/>
    <w:rsid w:val="00BA2055"/>
    <w:rsid w:val="00BA3C83"/>
    <w:rsid w:val="00BA6890"/>
    <w:rsid w:val="00BA77DD"/>
    <w:rsid w:val="00BC2474"/>
    <w:rsid w:val="00BC3B91"/>
    <w:rsid w:val="00BC49A0"/>
    <w:rsid w:val="00BD1A72"/>
    <w:rsid w:val="00BD3F97"/>
    <w:rsid w:val="00BD704E"/>
    <w:rsid w:val="00BD7714"/>
    <w:rsid w:val="00BE071C"/>
    <w:rsid w:val="00BE33EF"/>
    <w:rsid w:val="00BE4C6A"/>
    <w:rsid w:val="00BE6E8B"/>
    <w:rsid w:val="00BF284A"/>
    <w:rsid w:val="00BF350C"/>
    <w:rsid w:val="00C03ACF"/>
    <w:rsid w:val="00C067E8"/>
    <w:rsid w:val="00C06E11"/>
    <w:rsid w:val="00C1300C"/>
    <w:rsid w:val="00C131C1"/>
    <w:rsid w:val="00C15530"/>
    <w:rsid w:val="00C21C98"/>
    <w:rsid w:val="00C22637"/>
    <w:rsid w:val="00C22CD5"/>
    <w:rsid w:val="00C251F8"/>
    <w:rsid w:val="00C32813"/>
    <w:rsid w:val="00C32E46"/>
    <w:rsid w:val="00C37662"/>
    <w:rsid w:val="00C43BC8"/>
    <w:rsid w:val="00C5266A"/>
    <w:rsid w:val="00C5586A"/>
    <w:rsid w:val="00C55F85"/>
    <w:rsid w:val="00C6031E"/>
    <w:rsid w:val="00C64978"/>
    <w:rsid w:val="00C6687E"/>
    <w:rsid w:val="00C70335"/>
    <w:rsid w:val="00C7421E"/>
    <w:rsid w:val="00C767F5"/>
    <w:rsid w:val="00C76B00"/>
    <w:rsid w:val="00C825C2"/>
    <w:rsid w:val="00C90591"/>
    <w:rsid w:val="00C93223"/>
    <w:rsid w:val="00C9768C"/>
    <w:rsid w:val="00CC0A53"/>
    <w:rsid w:val="00CC47CF"/>
    <w:rsid w:val="00CC51C3"/>
    <w:rsid w:val="00CC7823"/>
    <w:rsid w:val="00CD18F5"/>
    <w:rsid w:val="00CD3B5A"/>
    <w:rsid w:val="00CE073D"/>
    <w:rsid w:val="00CE07B5"/>
    <w:rsid w:val="00CE2F4D"/>
    <w:rsid w:val="00CE4C38"/>
    <w:rsid w:val="00CE5084"/>
    <w:rsid w:val="00CE66E0"/>
    <w:rsid w:val="00CF1800"/>
    <w:rsid w:val="00CF33B0"/>
    <w:rsid w:val="00CF5C5D"/>
    <w:rsid w:val="00CF728D"/>
    <w:rsid w:val="00D02377"/>
    <w:rsid w:val="00D0268B"/>
    <w:rsid w:val="00D032DA"/>
    <w:rsid w:val="00D03B05"/>
    <w:rsid w:val="00D057CE"/>
    <w:rsid w:val="00D075CF"/>
    <w:rsid w:val="00D120EE"/>
    <w:rsid w:val="00D14473"/>
    <w:rsid w:val="00D16A88"/>
    <w:rsid w:val="00D17DFA"/>
    <w:rsid w:val="00D17E76"/>
    <w:rsid w:val="00D24EE7"/>
    <w:rsid w:val="00D2584C"/>
    <w:rsid w:val="00D30926"/>
    <w:rsid w:val="00D31D1D"/>
    <w:rsid w:val="00D37B6F"/>
    <w:rsid w:val="00D4103D"/>
    <w:rsid w:val="00D411DC"/>
    <w:rsid w:val="00D42B7D"/>
    <w:rsid w:val="00D47A0F"/>
    <w:rsid w:val="00D51066"/>
    <w:rsid w:val="00D51BC7"/>
    <w:rsid w:val="00D51FBC"/>
    <w:rsid w:val="00D5613C"/>
    <w:rsid w:val="00D563B8"/>
    <w:rsid w:val="00D601FC"/>
    <w:rsid w:val="00D61918"/>
    <w:rsid w:val="00D632BD"/>
    <w:rsid w:val="00D642D1"/>
    <w:rsid w:val="00D66E7F"/>
    <w:rsid w:val="00D70E51"/>
    <w:rsid w:val="00D73444"/>
    <w:rsid w:val="00D747F1"/>
    <w:rsid w:val="00D772F3"/>
    <w:rsid w:val="00D80E2F"/>
    <w:rsid w:val="00D829B9"/>
    <w:rsid w:val="00D860B3"/>
    <w:rsid w:val="00D9268F"/>
    <w:rsid w:val="00D96ADE"/>
    <w:rsid w:val="00DA2267"/>
    <w:rsid w:val="00DB67A7"/>
    <w:rsid w:val="00DD1501"/>
    <w:rsid w:val="00DD2381"/>
    <w:rsid w:val="00DE5737"/>
    <w:rsid w:val="00DF0B8E"/>
    <w:rsid w:val="00DF1400"/>
    <w:rsid w:val="00E008B6"/>
    <w:rsid w:val="00E02E97"/>
    <w:rsid w:val="00E03428"/>
    <w:rsid w:val="00E03B14"/>
    <w:rsid w:val="00E11FCA"/>
    <w:rsid w:val="00E12647"/>
    <w:rsid w:val="00E14380"/>
    <w:rsid w:val="00E20352"/>
    <w:rsid w:val="00E24998"/>
    <w:rsid w:val="00E2515B"/>
    <w:rsid w:val="00E25C3C"/>
    <w:rsid w:val="00E2615D"/>
    <w:rsid w:val="00E2784F"/>
    <w:rsid w:val="00E3767C"/>
    <w:rsid w:val="00E41D40"/>
    <w:rsid w:val="00E4612F"/>
    <w:rsid w:val="00E46F45"/>
    <w:rsid w:val="00E471F4"/>
    <w:rsid w:val="00E51B1E"/>
    <w:rsid w:val="00E51DDE"/>
    <w:rsid w:val="00E52C63"/>
    <w:rsid w:val="00E53718"/>
    <w:rsid w:val="00E578B2"/>
    <w:rsid w:val="00E6203B"/>
    <w:rsid w:val="00E65B43"/>
    <w:rsid w:val="00E66A8B"/>
    <w:rsid w:val="00E67CB6"/>
    <w:rsid w:val="00E67E8A"/>
    <w:rsid w:val="00E70073"/>
    <w:rsid w:val="00E73D5A"/>
    <w:rsid w:val="00E803FE"/>
    <w:rsid w:val="00E82632"/>
    <w:rsid w:val="00E86325"/>
    <w:rsid w:val="00E87A21"/>
    <w:rsid w:val="00E90558"/>
    <w:rsid w:val="00E92944"/>
    <w:rsid w:val="00E95271"/>
    <w:rsid w:val="00E95DDD"/>
    <w:rsid w:val="00EA2D3A"/>
    <w:rsid w:val="00EA3483"/>
    <w:rsid w:val="00EA5264"/>
    <w:rsid w:val="00EA54C2"/>
    <w:rsid w:val="00EA567B"/>
    <w:rsid w:val="00EA7286"/>
    <w:rsid w:val="00EA799A"/>
    <w:rsid w:val="00EB38AC"/>
    <w:rsid w:val="00EB3CB7"/>
    <w:rsid w:val="00EC432E"/>
    <w:rsid w:val="00EC68FB"/>
    <w:rsid w:val="00EC6A02"/>
    <w:rsid w:val="00EC6CBB"/>
    <w:rsid w:val="00EC6E1F"/>
    <w:rsid w:val="00EC7648"/>
    <w:rsid w:val="00ED0A10"/>
    <w:rsid w:val="00ED1273"/>
    <w:rsid w:val="00ED1D8D"/>
    <w:rsid w:val="00ED4EF6"/>
    <w:rsid w:val="00ED7549"/>
    <w:rsid w:val="00EE3B64"/>
    <w:rsid w:val="00EE4080"/>
    <w:rsid w:val="00EE48FF"/>
    <w:rsid w:val="00EF5EF4"/>
    <w:rsid w:val="00F01C53"/>
    <w:rsid w:val="00F01E59"/>
    <w:rsid w:val="00F05484"/>
    <w:rsid w:val="00F10468"/>
    <w:rsid w:val="00F1158D"/>
    <w:rsid w:val="00F12415"/>
    <w:rsid w:val="00F141F3"/>
    <w:rsid w:val="00F156BF"/>
    <w:rsid w:val="00F221D3"/>
    <w:rsid w:val="00F26877"/>
    <w:rsid w:val="00F30C73"/>
    <w:rsid w:val="00F32981"/>
    <w:rsid w:val="00F35075"/>
    <w:rsid w:val="00F371FD"/>
    <w:rsid w:val="00F4300F"/>
    <w:rsid w:val="00F46F5D"/>
    <w:rsid w:val="00F52C41"/>
    <w:rsid w:val="00F57C94"/>
    <w:rsid w:val="00F71FFA"/>
    <w:rsid w:val="00F72626"/>
    <w:rsid w:val="00F75D5A"/>
    <w:rsid w:val="00F80FAA"/>
    <w:rsid w:val="00F82B61"/>
    <w:rsid w:val="00F84783"/>
    <w:rsid w:val="00F946A9"/>
    <w:rsid w:val="00F9521C"/>
    <w:rsid w:val="00F963BF"/>
    <w:rsid w:val="00F968F2"/>
    <w:rsid w:val="00F96D76"/>
    <w:rsid w:val="00F97601"/>
    <w:rsid w:val="00F97712"/>
    <w:rsid w:val="00FA2D41"/>
    <w:rsid w:val="00FA3AB8"/>
    <w:rsid w:val="00FA67FD"/>
    <w:rsid w:val="00FA6E87"/>
    <w:rsid w:val="00FB0C40"/>
    <w:rsid w:val="00FB3E5F"/>
    <w:rsid w:val="00FB77F6"/>
    <w:rsid w:val="00FC094D"/>
    <w:rsid w:val="00FC4BC2"/>
    <w:rsid w:val="00FC6F51"/>
    <w:rsid w:val="00FD2E9A"/>
    <w:rsid w:val="00FD314C"/>
    <w:rsid w:val="00FD4E26"/>
    <w:rsid w:val="00FD6D16"/>
    <w:rsid w:val="00FD76DC"/>
    <w:rsid w:val="00FE1E09"/>
    <w:rsid w:val="00FE31EF"/>
    <w:rsid w:val="00FE515D"/>
    <w:rsid w:val="00FE5646"/>
    <w:rsid w:val="00FF16D8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A8625CC-8712-4644-8325-AEAC0DE2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A6A5E"/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link w:val="Textkrper-ZeileneinzugZchn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260CA"/>
    <w:pPr>
      <w:ind w:left="708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0268B"/>
    <w:rPr>
      <w:rFonts w:ascii="Verdana" w:hAnsi="Verdan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713E0"/>
    <w:rPr>
      <w:color w:val="808080"/>
    </w:rPr>
  </w:style>
  <w:style w:type="paragraph" w:styleId="Textkrper3">
    <w:name w:val="Body Text 3"/>
    <w:basedOn w:val="Standard"/>
    <w:link w:val="Textkrper3Zchn"/>
    <w:rsid w:val="00AC2A69"/>
    <w:pPr>
      <w:jc w:val="both"/>
    </w:pPr>
    <w:rPr>
      <w:b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AC2A69"/>
    <w:rPr>
      <w:rFonts w:ascii="Arial" w:hAnsi="Arial"/>
      <w:b/>
      <w:sz w:val="22"/>
      <w:lang w:eastAsia="de-DE"/>
    </w:rPr>
  </w:style>
  <w:style w:type="paragraph" w:styleId="StandardWeb">
    <w:name w:val="Normal (Web)"/>
    <w:basedOn w:val="Standard"/>
    <w:rsid w:val="00A7228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http://www.mjd-net.de/system/files/images/computer_internet.gif" TargetMode="External"/><Relationship Id="rId14" Type="http://schemas.openxmlformats.org/officeDocument/2006/relationships/image" Target="http://www.homestead.com/~media/elements/Clipart/office/laptop_work.jpg" TargetMode="External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07125-25FE-4CF2-AAAC-87C7354A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Layout-A4-AU.dot</Template>
  <TotalTime>0</TotalTime>
  <Pages>5</Pages>
  <Words>894</Words>
  <Characters>5098</Characters>
  <Application>Microsoft Office Word</Application>
  <DocSecurity>8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DMS und Wegmessung</vt:lpstr>
    </vt:vector>
  </TitlesOfParts>
  <Company>Schulmeisterbüro</Company>
  <LinksUpToDate>false</LinksUpToDate>
  <CharactersWithSpaces>5981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und Wegmessung</dc:title>
  <dc:creator>Roman Moser</dc:creator>
  <cp:lastModifiedBy>Luca Schäfli</cp:lastModifiedBy>
  <cp:revision>10</cp:revision>
  <cp:lastPrinted>2016-12-15T11:09:00Z</cp:lastPrinted>
  <dcterms:created xsi:type="dcterms:W3CDTF">2016-12-15T12:16:00Z</dcterms:created>
  <dcterms:modified xsi:type="dcterms:W3CDTF">2017-01-12T09:45:00Z</dcterms:modified>
</cp:coreProperties>
</file>