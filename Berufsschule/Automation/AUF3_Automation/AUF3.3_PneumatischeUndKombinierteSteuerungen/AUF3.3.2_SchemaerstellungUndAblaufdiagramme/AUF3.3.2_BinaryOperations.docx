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EC65EF" w:rsidRDefault="004D7E69" w:rsidP="00F16BE1">
      <w:pPr>
        <w:spacing w:before="240" w:after="240"/>
        <w:ind w:left="567"/>
        <w:rPr>
          <w:rFonts w:ascii="Verdana" w:hAnsi="Verdana"/>
          <w:b/>
          <w:sz w:val="28"/>
          <w:szCs w:val="28"/>
          <w:lang w:val="en-GB"/>
        </w:rPr>
      </w:pPr>
      <w:r>
        <w:rPr>
          <w:rFonts w:ascii="Verdana" w:hAnsi="Verdana"/>
          <w:b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252095</wp:posOffset>
            </wp:positionV>
            <wp:extent cx="746125" cy="533400"/>
            <wp:effectExtent l="0" t="0" r="0" b="0"/>
            <wp:wrapNone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149860</wp:posOffset>
            </wp:positionV>
            <wp:extent cx="746125" cy="533400"/>
            <wp:effectExtent l="0" t="0" r="0" b="0"/>
            <wp:wrapNone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708B" w:rsidRPr="00EC65EF">
        <w:rPr>
          <w:rFonts w:ascii="Verdana" w:hAnsi="Verdana"/>
          <w:b/>
          <w:sz w:val="28"/>
          <w:szCs w:val="28"/>
          <w:lang w:val="en-GB"/>
        </w:rPr>
        <w:t>Binary Operations</w:t>
      </w:r>
      <w:r w:rsidR="00D2143E" w:rsidRPr="00EC65EF">
        <w:rPr>
          <w:noProof/>
          <w:lang w:val="fr-CH" w:eastAsia="de-CH"/>
        </w:rPr>
        <w:t xml:space="preserve"> </w:t>
      </w:r>
    </w:p>
    <w:p w:rsidR="00CA05AF" w:rsidRPr="00EC65EF" w:rsidRDefault="004D7E69" w:rsidP="00F16BE1">
      <w:pPr>
        <w:spacing w:before="240" w:after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163195</wp:posOffset>
            </wp:positionV>
            <wp:extent cx="746125" cy="533400"/>
            <wp:effectExtent l="0" t="0" r="0" b="0"/>
            <wp:wrapNone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EC2" w:rsidRPr="00EC65EF">
        <w:rPr>
          <w:rFonts w:ascii="Verdana" w:hAnsi="Verdana"/>
          <w:b/>
          <w:sz w:val="22"/>
          <w:szCs w:val="22"/>
          <w:lang w:val="fr-CH"/>
        </w:rPr>
        <w:t>Introduction</w:t>
      </w:r>
      <w:r w:rsidR="00EC65EF">
        <w:rPr>
          <w:rFonts w:ascii="Verdana" w:hAnsi="Verdana"/>
          <w:b/>
          <w:sz w:val="22"/>
          <w:szCs w:val="22"/>
          <w:lang w:val="fr-CH"/>
        </w:rPr>
        <w:t>:</w:t>
      </w:r>
    </w:p>
    <w:p w:rsidR="00A4708B" w:rsidRPr="00EC65EF" w:rsidRDefault="00F756FE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30480</wp:posOffset>
            </wp:positionV>
            <wp:extent cx="485140" cy="482600"/>
            <wp:effectExtent l="19050" t="0" r="0" b="0"/>
            <wp:wrapTight wrapText="bothSides">
              <wp:wrapPolygon edited="0">
                <wp:start x="-848" y="0"/>
                <wp:lineTo x="-848" y="20463"/>
                <wp:lineTo x="21204" y="20463"/>
                <wp:lineTo x="21204" y="0"/>
                <wp:lineTo x="-848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708B" w:rsidRPr="00EC65EF">
        <w:rPr>
          <w:rFonts w:ascii="Verdana" w:hAnsi="Verdana"/>
          <w:sz w:val="22"/>
          <w:szCs w:val="22"/>
          <w:lang w:val="fr-CH"/>
        </w:rPr>
        <w:t xml:space="preserve">You </w:t>
      </w:r>
      <w:r w:rsidR="00411961" w:rsidRPr="00EC65EF">
        <w:rPr>
          <w:rFonts w:ascii="Verdana" w:hAnsi="Verdana"/>
          <w:sz w:val="22"/>
          <w:szCs w:val="22"/>
          <w:lang w:val="fr-CH"/>
        </w:rPr>
        <w:t>remember</w:t>
      </w:r>
      <w:r w:rsidR="00A4708B" w:rsidRPr="00EC65EF">
        <w:rPr>
          <w:rFonts w:ascii="Verdana" w:hAnsi="Verdana"/>
          <w:sz w:val="22"/>
          <w:szCs w:val="22"/>
          <w:lang w:val="fr-CH"/>
        </w:rPr>
        <w:t xml:space="preserve"> the </w:t>
      </w:r>
      <w:r w:rsidR="00F21A6D" w:rsidRPr="00EC65EF">
        <w:rPr>
          <w:rFonts w:ascii="Verdana" w:hAnsi="Verdana"/>
          <w:sz w:val="22"/>
          <w:szCs w:val="22"/>
          <w:lang w:val="fr-CH"/>
        </w:rPr>
        <w:t xml:space="preserve">basic </w:t>
      </w:r>
      <w:r w:rsidR="00A4708B" w:rsidRPr="00EC65EF">
        <w:rPr>
          <w:rFonts w:ascii="Verdana" w:hAnsi="Verdana"/>
          <w:sz w:val="22"/>
          <w:szCs w:val="22"/>
          <w:lang w:val="fr-CH"/>
        </w:rPr>
        <w:t xml:space="preserve">logic functions: </w:t>
      </w:r>
    </w:p>
    <w:p w:rsidR="00A4708B" w:rsidRPr="00EC65EF" w:rsidRDefault="00F756FE" w:rsidP="00340EF2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ab/>
      </w:r>
      <w:r w:rsidR="00A4708B" w:rsidRPr="00EC65EF">
        <w:rPr>
          <w:rFonts w:ascii="Verdana" w:hAnsi="Verdana"/>
          <w:b/>
          <w:sz w:val="22"/>
          <w:szCs w:val="22"/>
          <w:lang w:val="fr-CH"/>
        </w:rPr>
        <w:t>NOT</w:t>
      </w:r>
      <w:r w:rsidR="00A4708B" w:rsidRPr="00EC65EF">
        <w:rPr>
          <w:rFonts w:ascii="Verdana" w:hAnsi="Verdana"/>
          <w:sz w:val="22"/>
          <w:szCs w:val="22"/>
          <w:lang w:val="fr-CH"/>
        </w:rPr>
        <w:t xml:space="preserve">, </w:t>
      </w:r>
      <w:r w:rsidR="00A4708B" w:rsidRPr="00EC65EF">
        <w:rPr>
          <w:rFonts w:ascii="Verdana" w:hAnsi="Verdana"/>
          <w:b/>
          <w:sz w:val="22"/>
          <w:szCs w:val="22"/>
          <w:lang w:val="fr-CH"/>
        </w:rPr>
        <w:t>AND</w:t>
      </w:r>
      <w:r w:rsidR="00A4708B" w:rsidRPr="00EC65EF">
        <w:rPr>
          <w:rFonts w:ascii="Verdana" w:hAnsi="Verdana"/>
          <w:sz w:val="22"/>
          <w:szCs w:val="22"/>
          <w:lang w:val="fr-CH"/>
        </w:rPr>
        <w:t xml:space="preserve">, </w:t>
      </w:r>
      <w:r w:rsidR="00A4708B" w:rsidRPr="00EC65EF">
        <w:rPr>
          <w:rFonts w:ascii="Verdana" w:hAnsi="Verdana"/>
          <w:b/>
          <w:sz w:val="22"/>
          <w:szCs w:val="22"/>
          <w:lang w:val="fr-CH"/>
        </w:rPr>
        <w:t>OR</w:t>
      </w:r>
    </w:p>
    <w:p w:rsidR="00F16BE1" w:rsidRPr="00F756FE" w:rsidRDefault="00F756FE" w:rsidP="00F16BE1">
      <w:pPr>
        <w:spacing w:before="240" w:after="240"/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fr-CH"/>
        </w:rPr>
        <w:tab/>
      </w:r>
      <w:r>
        <w:rPr>
          <w:rFonts w:ascii="Verdana" w:hAnsi="Verdana"/>
          <w:sz w:val="22"/>
          <w:szCs w:val="22"/>
          <w:lang w:val="fr-CH"/>
        </w:rPr>
        <w:tab/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The logical operations </w:t>
      </w:r>
      <w:r w:rsidR="00411961" w:rsidRPr="00EC65EF">
        <w:rPr>
          <w:rFonts w:ascii="Verdana" w:hAnsi="Verdana"/>
          <w:b/>
          <w:sz w:val="22"/>
          <w:szCs w:val="22"/>
          <w:lang w:val="fr-CH"/>
        </w:rPr>
        <w:t>NAND</w:t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, </w:t>
      </w:r>
      <w:r w:rsidR="00411961" w:rsidRPr="00EC65EF">
        <w:rPr>
          <w:rFonts w:ascii="Verdana" w:hAnsi="Verdana"/>
          <w:b/>
          <w:sz w:val="22"/>
          <w:szCs w:val="22"/>
          <w:lang w:val="fr-CH"/>
        </w:rPr>
        <w:t>NOR</w:t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, </w:t>
      </w:r>
      <w:r w:rsidR="00411961" w:rsidRPr="00EC65EF">
        <w:rPr>
          <w:rFonts w:ascii="Verdana" w:hAnsi="Verdana"/>
          <w:b/>
          <w:sz w:val="22"/>
          <w:szCs w:val="22"/>
          <w:lang w:val="fr-CH"/>
        </w:rPr>
        <w:t>ExOR</w:t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 and </w:t>
      </w:r>
      <w:r w:rsidR="00411961" w:rsidRPr="00EC65EF">
        <w:rPr>
          <w:rFonts w:ascii="Verdana" w:hAnsi="Verdana"/>
          <w:b/>
          <w:sz w:val="22"/>
          <w:szCs w:val="22"/>
          <w:lang w:val="fr-CH"/>
        </w:rPr>
        <w:t>ExNOR</w:t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 are derived basic </w:t>
      </w:r>
      <w:r>
        <w:rPr>
          <w:rFonts w:ascii="Verdana" w:hAnsi="Verdana"/>
          <w:sz w:val="22"/>
          <w:szCs w:val="22"/>
          <w:lang w:val="fr-CH"/>
        </w:rPr>
        <w:tab/>
      </w:r>
      <w:r>
        <w:rPr>
          <w:rFonts w:ascii="Verdana" w:hAnsi="Verdana"/>
          <w:sz w:val="22"/>
          <w:szCs w:val="22"/>
          <w:lang w:val="fr-CH"/>
        </w:rPr>
        <w:tab/>
      </w:r>
      <w:r w:rsidR="00411961" w:rsidRPr="00EC65EF">
        <w:rPr>
          <w:rFonts w:ascii="Verdana" w:hAnsi="Verdana"/>
          <w:sz w:val="22"/>
          <w:szCs w:val="22"/>
          <w:lang w:val="fr-CH"/>
        </w:rPr>
        <w:t>func</w:t>
      </w:r>
      <w:r w:rsidR="00767DC1" w:rsidRPr="00EC65EF">
        <w:rPr>
          <w:rFonts w:ascii="Verdana" w:hAnsi="Verdana"/>
          <w:sz w:val="22"/>
          <w:szCs w:val="22"/>
          <w:lang w:val="fr-CH"/>
        </w:rPr>
        <w:t xml:space="preserve">tions. </w:t>
      </w:r>
      <w:r w:rsidR="00F21A6D" w:rsidRPr="00EC65EF">
        <w:rPr>
          <w:rFonts w:ascii="Verdana" w:hAnsi="Verdana"/>
          <w:sz w:val="22"/>
          <w:szCs w:val="22"/>
          <w:lang w:val="fr-CH"/>
        </w:rPr>
        <w:t>By combining</w:t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 an AND gate or an OR gate with a NOT gate we </w:t>
      </w:r>
      <w:r>
        <w:rPr>
          <w:rFonts w:ascii="Verdana" w:hAnsi="Verdana"/>
          <w:sz w:val="22"/>
          <w:szCs w:val="22"/>
          <w:lang w:val="fr-CH"/>
        </w:rPr>
        <w:tab/>
      </w:r>
      <w:r>
        <w:rPr>
          <w:rFonts w:ascii="Verdana" w:hAnsi="Verdana"/>
          <w:sz w:val="22"/>
          <w:szCs w:val="22"/>
          <w:lang w:val="fr-CH"/>
        </w:rPr>
        <w:tab/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are able to produce the inverse </w:t>
      </w:r>
      <w:r w:rsidR="007E3ED8" w:rsidRPr="00EC65EF">
        <w:rPr>
          <w:rFonts w:ascii="Verdana" w:hAnsi="Verdana"/>
          <w:sz w:val="22"/>
          <w:szCs w:val="22"/>
          <w:lang w:val="fr-CH"/>
        </w:rPr>
        <w:t xml:space="preserve"> </w:t>
      </w:r>
      <w:r w:rsidR="00411961" w:rsidRPr="00EC65EF">
        <w:rPr>
          <w:rFonts w:ascii="Verdana" w:hAnsi="Verdana"/>
          <w:sz w:val="22"/>
          <w:szCs w:val="22"/>
          <w:lang w:val="fr-CH"/>
        </w:rPr>
        <w:t xml:space="preserve">of each function. </w:t>
      </w:r>
      <w:r w:rsidR="00411961" w:rsidRPr="00F756FE">
        <w:rPr>
          <w:rFonts w:ascii="Verdana" w:hAnsi="Verdana"/>
          <w:sz w:val="22"/>
          <w:szCs w:val="22"/>
          <w:lang w:val="de-CH"/>
        </w:rPr>
        <w:t xml:space="preserve">NOT AND is called </w:t>
      </w:r>
      <w:r w:rsidRPr="00F756FE">
        <w:rPr>
          <w:rFonts w:ascii="Verdana" w:hAnsi="Verdana"/>
          <w:sz w:val="22"/>
          <w:szCs w:val="22"/>
          <w:lang w:val="de-CH"/>
        </w:rPr>
        <w:tab/>
      </w:r>
      <w:r>
        <w:rPr>
          <w:rFonts w:ascii="Verdana" w:hAnsi="Verdana"/>
          <w:sz w:val="22"/>
          <w:szCs w:val="22"/>
          <w:lang w:val="de-CH"/>
        </w:rPr>
        <w:tab/>
      </w:r>
      <w:r>
        <w:rPr>
          <w:rFonts w:ascii="Verdana" w:hAnsi="Verdana"/>
          <w:sz w:val="22"/>
          <w:szCs w:val="22"/>
          <w:lang w:val="de-CH"/>
        </w:rPr>
        <w:tab/>
      </w:r>
      <w:r w:rsidR="00767DC1" w:rsidRPr="00F756FE">
        <w:rPr>
          <w:rFonts w:ascii="Verdana" w:hAnsi="Verdana"/>
          <w:sz w:val="22"/>
          <w:szCs w:val="22"/>
          <w:lang w:val="de-CH"/>
        </w:rPr>
        <w:t xml:space="preserve">NAND and NOT OR is called NOR. </w:t>
      </w:r>
    </w:p>
    <w:p w:rsidR="00D87C83" w:rsidRPr="00EC65EF" w:rsidRDefault="00D87C83" w:rsidP="00D87C83">
      <w:pPr>
        <w:spacing w:before="60"/>
        <w:ind w:left="709"/>
        <w:rPr>
          <w:rStyle w:val="standardfett1"/>
          <w:rFonts w:cs="Arial"/>
          <w:sz w:val="22"/>
          <w:szCs w:val="22"/>
          <w:lang w:val="fr-CH"/>
        </w:rPr>
      </w:pPr>
      <w:r w:rsidRPr="00EC65EF">
        <w:rPr>
          <w:rStyle w:val="standardfett1"/>
          <w:rFonts w:cs="Arial"/>
          <w:sz w:val="22"/>
          <w:szCs w:val="22"/>
          <w:lang w:val="fr-CH"/>
        </w:rPr>
        <w:t>Learning objectives:</w:t>
      </w:r>
    </w:p>
    <w:p w:rsidR="00D87C83" w:rsidRPr="00F756FE" w:rsidRDefault="00D87C83" w:rsidP="00D87C83">
      <w:pPr>
        <w:ind w:left="709"/>
        <w:rPr>
          <w:rFonts w:ascii="Verdana" w:hAnsi="Verdana"/>
          <w:sz w:val="22"/>
          <w:szCs w:val="22"/>
          <w:lang w:val="fr-CH"/>
        </w:rPr>
      </w:pPr>
      <w:r w:rsidRPr="00F756FE">
        <w:rPr>
          <w:rFonts w:ascii="Verdana" w:hAnsi="Verdana" w:cs="Arial"/>
          <w:color w:val="000000"/>
          <w:sz w:val="22"/>
          <w:szCs w:val="22"/>
          <w:lang w:val="fr-CH"/>
        </w:rPr>
        <w:br/>
      </w:r>
      <w:r w:rsidRPr="00F756FE">
        <w:rPr>
          <w:rFonts w:ascii="Verdana" w:hAnsi="Verdana"/>
          <w:sz w:val="22"/>
          <w:szCs w:val="22"/>
          <w:lang w:val="fr-CH"/>
        </w:rPr>
        <w:t xml:space="preserve">By the end of this learning sequence you </w:t>
      </w:r>
      <w:r w:rsidR="00F71C94" w:rsidRPr="00F756FE">
        <w:rPr>
          <w:rFonts w:ascii="Verdana" w:hAnsi="Verdana"/>
          <w:sz w:val="22"/>
          <w:szCs w:val="22"/>
          <w:lang w:val="fr-CH"/>
        </w:rPr>
        <w:t>will</w:t>
      </w:r>
      <w:r w:rsidR="005133C4">
        <w:rPr>
          <w:rFonts w:ascii="Verdana" w:hAnsi="Verdana"/>
          <w:sz w:val="22"/>
          <w:szCs w:val="22"/>
          <w:lang w:val="fr-CH"/>
        </w:rPr>
        <w:t xml:space="preserve"> be</w:t>
      </w:r>
      <w:r w:rsidRPr="00F756FE">
        <w:rPr>
          <w:rFonts w:ascii="Verdana" w:hAnsi="Verdana"/>
          <w:sz w:val="22"/>
          <w:szCs w:val="22"/>
          <w:lang w:val="fr-CH"/>
        </w:rPr>
        <w:t xml:space="preserve"> …</w:t>
      </w:r>
    </w:p>
    <w:p w:rsidR="00E66D1E" w:rsidRPr="00E66D1E" w:rsidRDefault="00D87C83" w:rsidP="00D87C83">
      <w:pPr>
        <w:pStyle w:val="Listenabsatz"/>
        <w:numPr>
          <w:ilvl w:val="0"/>
          <w:numId w:val="5"/>
        </w:numPr>
        <w:spacing w:before="60"/>
        <w:ind w:left="2552" w:hanging="284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EC65EF"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33C4">
        <w:rPr>
          <w:rStyle w:val="standardfett1"/>
          <w:rFonts w:cs="Arial"/>
          <w:b w:val="0"/>
          <w:sz w:val="22"/>
          <w:szCs w:val="22"/>
          <w:lang w:val="de-CH"/>
        </w:rPr>
        <w:t>…</w:t>
      </w:r>
      <w:r w:rsidRPr="005133C4">
        <w:rPr>
          <w:rStyle w:val="standardfett1"/>
          <w:rFonts w:cs="Arial"/>
          <w:b w:val="0"/>
          <w:sz w:val="22"/>
          <w:szCs w:val="22"/>
          <w:lang w:val="de-CH"/>
        </w:rPr>
        <w:tab/>
      </w:r>
      <w:r w:rsidR="005133C4">
        <w:rPr>
          <w:rStyle w:val="standardfett1"/>
          <w:rFonts w:cs="Arial"/>
          <w:b w:val="0"/>
          <w:sz w:val="22"/>
          <w:szCs w:val="22"/>
          <w:lang w:val="de-CH"/>
        </w:rPr>
        <w:t>familiar with</w:t>
      </w:r>
      <w:r w:rsidR="00E66D1E" w:rsidRPr="00E66D1E">
        <w:rPr>
          <w:rStyle w:val="standardfett1"/>
          <w:rFonts w:cs="Arial"/>
          <w:b w:val="0"/>
          <w:sz w:val="22"/>
          <w:szCs w:val="22"/>
          <w:lang w:val="de-CH"/>
        </w:rPr>
        <w:t xml:space="preserve"> usin</w:t>
      </w:r>
      <w:r w:rsidR="00E66D1E">
        <w:rPr>
          <w:rStyle w:val="standardfett1"/>
          <w:rFonts w:cs="Arial"/>
          <w:b w:val="0"/>
          <w:sz w:val="22"/>
          <w:szCs w:val="22"/>
          <w:lang w:val="de-CH"/>
        </w:rPr>
        <w:t xml:space="preserve">g </w:t>
      </w:r>
      <w:r w:rsidR="00E66D1E" w:rsidRPr="00E66D1E">
        <w:rPr>
          <w:rStyle w:val="standardfett1"/>
          <w:rFonts w:cs="Arial"/>
          <w:b w:val="0"/>
          <w:i/>
          <w:sz w:val="22"/>
          <w:szCs w:val="22"/>
          <w:highlight w:val="lightGray"/>
          <w:lang w:val="de-CH"/>
        </w:rPr>
        <w:t>FluidSIM</w:t>
      </w:r>
      <w:r w:rsidR="00E66D1E">
        <w:rPr>
          <w:rStyle w:val="standardfett1"/>
          <w:rFonts w:cs="Arial"/>
          <w:b w:val="0"/>
          <w:sz w:val="22"/>
          <w:szCs w:val="22"/>
          <w:lang w:val="de-CH"/>
        </w:rPr>
        <w:t>.</w:t>
      </w:r>
    </w:p>
    <w:p w:rsidR="00D87C83" w:rsidRDefault="00E66D1E" w:rsidP="00E66D1E">
      <w:pPr>
        <w:pStyle w:val="Listenabsatz"/>
        <w:numPr>
          <w:ilvl w:val="0"/>
          <w:numId w:val="5"/>
        </w:numPr>
        <w:spacing w:before="60"/>
        <w:ind w:left="2552" w:hanging="284"/>
        <w:rPr>
          <w:rStyle w:val="standardfett1"/>
          <w:rFonts w:cs="Arial"/>
          <w:b w:val="0"/>
          <w:sz w:val="22"/>
          <w:szCs w:val="22"/>
          <w:lang w:val="fr-CH"/>
        </w:rPr>
      </w:pPr>
      <w:r>
        <w:rPr>
          <w:rStyle w:val="standardfett1"/>
          <w:rFonts w:cs="Arial"/>
          <w:b w:val="0"/>
          <w:sz w:val="22"/>
          <w:szCs w:val="22"/>
          <w:lang w:val="de-CH"/>
        </w:rPr>
        <w:t xml:space="preserve">… </w:t>
      </w:r>
      <w:r w:rsidR="00D87C83" w:rsidRPr="00E66D1E">
        <w:rPr>
          <w:rFonts w:ascii="Verdana" w:hAnsi="Verdana"/>
          <w:sz w:val="22"/>
          <w:szCs w:val="22"/>
          <w:lang w:val="de-CH"/>
        </w:rPr>
        <w:t xml:space="preserve">able to </w:t>
      </w:r>
      <w:r>
        <w:rPr>
          <w:rFonts w:ascii="Verdana" w:hAnsi="Verdana"/>
          <w:sz w:val="22"/>
          <w:szCs w:val="22"/>
          <w:lang w:val="de-CH"/>
        </w:rPr>
        <w:t>realise logic operations.</w:t>
      </w:r>
    </w:p>
    <w:p w:rsidR="00E66D1E" w:rsidRPr="00E66D1E" w:rsidRDefault="00E66D1E" w:rsidP="003878B7">
      <w:pPr>
        <w:pStyle w:val="Listenabsatz"/>
        <w:spacing w:before="60"/>
        <w:ind w:left="2552"/>
        <w:rPr>
          <w:rStyle w:val="standardtext1"/>
          <w:rFonts w:cs="Arial"/>
          <w:bCs/>
          <w:sz w:val="22"/>
          <w:szCs w:val="22"/>
          <w:lang w:val="fr-CH"/>
        </w:rPr>
      </w:pPr>
    </w:p>
    <w:p w:rsidR="00D87C83" w:rsidRPr="00063659" w:rsidRDefault="00D87C83" w:rsidP="00D87C83">
      <w:pPr>
        <w:ind w:left="2552" w:hanging="284"/>
        <w:rPr>
          <w:rFonts w:ascii="Verdana" w:hAnsi="Verdana"/>
          <w:szCs w:val="22"/>
          <w:lang w:val="fr-CH"/>
        </w:rPr>
      </w:pPr>
    </w:p>
    <w:p w:rsidR="00D87C83" w:rsidRPr="00063659" w:rsidRDefault="00D87C83" w:rsidP="00D87C83">
      <w:pPr>
        <w:ind w:left="709"/>
        <w:rPr>
          <w:rStyle w:val="standardfett1"/>
          <w:rFonts w:cs="Arial"/>
          <w:sz w:val="22"/>
          <w:szCs w:val="22"/>
          <w:lang w:val="fr-CH"/>
        </w:rPr>
      </w:pPr>
    </w:p>
    <w:p w:rsidR="00D87C83" w:rsidRPr="00063659" w:rsidRDefault="00D87C83" w:rsidP="00D87C83">
      <w:pPr>
        <w:ind w:left="709"/>
        <w:rPr>
          <w:rFonts w:ascii="Verdana" w:hAnsi="Verdana" w:cs="Arial"/>
          <w:szCs w:val="22"/>
          <w:lang w:val="fr-CH"/>
        </w:rPr>
      </w:pPr>
    </w:p>
    <w:p w:rsidR="00393029" w:rsidRPr="0045537D" w:rsidRDefault="00393029" w:rsidP="00393029">
      <w:pPr>
        <w:spacing w:before="240" w:after="240"/>
        <w:ind w:left="567"/>
        <w:rPr>
          <w:rFonts w:ascii="Verdana" w:hAnsi="Verdana"/>
          <w:b/>
          <w:sz w:val="22"/>
          <w:szCs w:val="22"/>
          <w:lang w:val="fr-CH"/>
        </w:rPr>
      </w:pPr>
      <w:r w:rsidRPr="0045537D">
        <w:rPr>
          <w:rFonts w:ascii="Verdana" w:hAnsi="Verdana"/>
          <w:b/>
          <w:sz w:val="22"/>
          <w:szCs w:val="22"/>
          <w:lang w:val="fr-CH"/>
        </w:rPr>
        <w:t>Task</w:t>
      </w:r>
      <w:r w:rsidR="0092757F" w:rsidRPr="0045537D">
        <w:rPr>
          <w:rFonts w:ascii="Verdana" w:hAnsi="Verdana"/>
          <w:b/>
          <w:sz w:val="22"/>
          <w:szCs w:val="22"/>
          <w:lang w:val="fr-CH"/>
        </w:rPr>
        <w:t>s</w:t>
      </w:r>
      <w:r w:rsidR="0045537D">
        <w:rPr>
          <w:rFonts w:ascii="Verdana" w:hAnsi="Verdana"/>
          <w:b/>
          <w:sz w:val="22"/>
          <w:szCs w:val="22"/>
          <w:lang w:val="fr-CH"/>
        </w:rPr>
        <w:t>:</w:t>
      </w:r>
    </w:p>
    <w:p w:rsidR="00236455" w:rsidRDefault="00322801" w:rsidP="005027CC">
      <w:pPr>
        <w:pStyle w:val="Listenabsatz"/>
        <w:numPr>
          <w:ilvl w:val="0"/>
          <w:numId w:val="4"/>
        </w:numPr>
        <w:spacing w:before="240" w:after="240"/>
        <w:ind w:left="938"/>
        <w:rPr>
          <w:rFonts w:ascii="Verdana" w:hAnsi="Verdana"/>
          <w:sz w:val="22"/>
          <w:szCs w:val="22"/>
          <w:lang w:val="fr-CH"/>
        </w:rPr>
      </w:pPr>
      <w:r w:rsidRPr="00236455">
        <w:rPr>
          <w:rFonts w:ascii="Verdana" w:hAnsi="Verdana"/>
          <w:sz w:val="22"/>
          <w:szCs w:val="22"/>
          <w:lang w:val="fr-CH"/>
        </w:rPr>
        <w:t xml:space="preserve">Use </w:t>
      </w:r>
      <w:r w:rsidRPr="00A824CE">
        <w:rPr>
          <w:rFonts w:ascii="Verdana" w:hAnsi="Verdana"/>
          <w:i/>
          <w:sz w:val="22"/>
          <w:szCs w:val="22"/>
          <w:highlight w:val="lightGray"/>
          <w:lang w:val="fr-CH"/>
        </w:rPr>
        <w:t>FluidSim</w:t>
      </w:r>
      <w:r w:rsidRPr="00236455">
        <w:rPr>
          <w:rFonts w:ascii="Verdana" w:hAnsi="Verdana"/>
          <w:sz w:val="22"/>
          <w:szCs w:val="22"/>
          <w:lang w:val="fr-CH"/>
        </w:rPr>
        <w:t xml:space="preserve"> and draw </w:t>
      </w:r>
      <w:r w:rsidR="00236455" w:rsidRPr="00236455">
        <w:rPr>
          <w:rFonts w:ascii="Verdana" w:hAnsi="Verdana"/>
          <w:sz w:val="22"/>
          <w:szCs w:val="22"/>
          <w:lang w:val="fr-CH"/>
        </w:rPr>
        <w:t>the</w:t>
      </w:r>
      <w:r w:rsidRPr="00236455">
        <w:rPr>
          <w:rFonts w:ascii="Verdana" w:hAnsi="Verdana"/>
          <w:sz w:val="22"/>
          <w:szCs w:val="22"/>
          <w:lang w:val="fr-CH"/>
        </w:rPr>
        <w:t xml:space="preserve"> circuit</w:t>
      </w:r>
      <w:r w:rsidR="005E3A59" w:rsidRPr="00236455">
        <w:rPr>
          <w:rFonts w:ascii="Verdana" w:hAnsi="Verdana"/>
          <w:sz w:val="22"/>
          <w:szCs w:val="22"/>
          <w:lang w:val="fr-CH"/>
        </w:rPr>
        <w:t xml:space="preserve"> </w:t>
      </w:r>
      <w:r w:rsidR="00265915" w:rsidRPr="00236455">
        <w:rPr>
          <w:rFonts w:ascii="Verdana" w:hAnsi="Verdana"/>
          <w:sz w:val="22"/>
          <w:szCs w:val="22"/>
          <w:lang w:val="fr-CH"/>
        </w:rPr>
        <w:t>diagram</w:t>
      </w:r>
      <w:r w:rsidRPr="00236455">
        <w:rPr>
          <w:rFonts w:ascii="Verdana" w:hAnsi="Verdana"/>
          <w:sz w:val="22"/>
          <w:szCs w:val="22"/>
          <w:lang w:val="fr-CH"/>
        </w:rPr>
        <w:t xml:space="preserve"> </w:t>
      </w:r>
      <w:r w:rsidR="00236455" w:rsidRPr="00236455">
        <w:rPr>
          <w:rFonts w:ascii="Verdana" w:hAnsi="Verdana"/>
          <w:sz w:val="22"/>
          <w:szCs w:val="22"/>
          <w:lang w:val="fr-CH"/>
        </w:rPr>
        <w:t xml:space="preserve">given. </w:t>
      </w:r>
      <w:r w:rsidRPr="00236455">
        <w:rPr>
          <w:rFonts w:ascii="Verdana" w:hAnsi="Verdana"/>
          <w:sz w:val="22"/>
          <w:szCs w:val="22"/>
          <w:lang w:val="fr-CH"/>
        </w:rPr>
        <w:t xml:space="preserve">Use the simulation mode </w:t>
      </w:r>
      <w:r w:rsidR="00236455" w:rsidRPr="00236455">
        <w:rPr>
          <w:rFonts w:ascii="Verdana" w:hAnsi="Verdana"/>
          <w:sz w:val="22"/>
          <w:szCs w:val="22"/>
          <w:lang w:val="fr-CH"/>
        </w:rPr>
        <w:t>and</w:t>
      </w:r>
      <w:r w:rsidRPr="00236455">
        <w:rPr>
          <w:rFonts w:ascii="Verdana" w:hAnsi="Verdana"/>
          <w:sz w:val="22"/>
          <w:szCs w:val="22"/>
          <w:lang w:val="fr-CH"/>
        </w:rPr>
        <w:t xml:space="preserve"> </w:t>
      </w:r>
      <w:r w:rsidR="00236455" w:rsidRPr="00236455">
        <w:rPr>
          <w:rFonts w:ascii="Verdana" w:hAnsi="Verdana"/>
          <w:sz w:val="22"/>
          <w:szCs w:val="22"/>
          <w:lang w:val="fr-CH"/>
        </w:rPr>
        <w:t xml:space="preserve">find out the binary operation. Complete the truth table.  </w:t>
      </w:r>
      <w:r w:rsidRPr="00236455">
        <w:rPr>
          <w:rFonts w:ascii="Verdana" w:hAnsi="Verdana"/>
          <w:sz w:val="22"/>
          <w:szCs w:val="22"/>
          <w:lang w:val="fr-CH"/>
        </w:rPr>
        <w:t xml:space="preserve"> </w:t>
      </w:r>
    </w:p>
    <w:p w:rsidR="00265915" w:rsidRPr="00236455" w:rsidRDefault="00266DCA" w:rsidP="00236455">
      <w:pPr>
        <w:pStyle w:val="Listenabsatz"/>
        <w:spacing w:before="240" w:after="240"/>
        <w:ind w:left="938"/>
        <w:rPr>
          <w:rFonts w:ascii="Verdana" w:hAnsi="Verdana"/>
          <w:sz w:val="22"/>
          <w:szCs w:val="22"/>
          <w:lang w:val="fr-CH"/>
        </w:rPr>
      </w:pPr>
      <w:r w:rsidRPr="00236455">
        <w:rPr>
          <w:rFonts w:ascii="Verdana" w:hAnsi="Verdana"/>
          <w:sz w:val="22"/>
          <w:szCs w:val="22"/>
          <w:lang w:val="fr-CH"/>
        </w:rPr>
        <w:t>Example</w:t>
      </w:r>
      <w:r w:rsidR="00686115" w:rsidRPr="00236455">
        <w:rPr>
          <w:rFonts w:ascii="Verdana" w:hAnsi="Verdana"/>
          <w:sz w:val="22"/>
          <w:szCs w:val="22"/>
          <w:lang w:val="fr-CH"/>
        </w:rPr>
        <w:t>:</w:t>
      </w:r>
    </w:p>
    <w:tbl>
      <w:tblPr>
        <w:tblpPr w:leftFromText="141" w:rightFromText="141" w:vertAnchor="text" w:horzAnchor="page" w:tblpX="2448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4592"/>
        <w:gridCol w:w="2126"/>
      </w:tblGrid>
      <w:tr w:rsidR="00265915" w:rsidRPr="00236455" w:rsidTr="00265915">
        <w:tc>
          <w:tcPr>
            <w:tcW w:w="1612" w:type="dxa"/>
            <w:shd w:val="clear" w:color="auto" w:fill="C0C0C0"/>
          </w:tcPr>
          <w:p w:rsidR="00265915" w:rsidRPr="009A37E4" w:rsidRDefault="00265915" w:rsidP="007C4129">
            <w:pPr>
              <w:pStyle w:val="Textkrper-Zeileneinzug"/>
              <w:framePr w:hSpace="0" w:wrap="auto" w:vAnchor="margin" w:hAnchor="text" w:xAlign="left" w:yAlign="inline"/>
            </w:pPr>
            <w:r w:rsidRPr="009A37E4">
              <w:t xml:space="preserve">Binary </w:t>
            </w:r>
            <w:r>
              <w:t>o</w:t>
            </w:r>
            <w:r w:rsidRPr="009A37E4">
              <w:t>peration</w:t>
            </w:r>
          </w:p>
        </w:tc>
        <w:tc>
          <w:tcPr>
            <w:tcW w:w="4592" w:type="dxa"/>
            <w:shd w:val="clear" w:color="auto" w:fill="C0C0C0"/>
          </w:tcPr>
          <w:p w:rsidR="00265915" w:rsidRPr="009A37E4" w:rsidRDefault="00265915" w:rsidP="007C4129">
            <w:pPr>
              <w:pStyle w:val="Textkrper-Zeileneinzug"/>
              <w:framePr w:hSpace="0" w:wrap="auto" w:vAnchor="margin" w:hAnchor="text" w:xAlign="left" w:yAlign="inline"/>
            </w:pPr>
            <w:r>
              <w:t>C</w:t>
            </w:r>
            <w:r w:rsidRPr="009A37E4">
              <w:t>ircuit</w:t>
            </w:r>
            <w:r>
              <w:t xml:space="preserve"> diagram</w:t>
            </w:r>
          </w:p>
        </w:tc>
        <w:tc>
          <w:tcPr>
            <w:tcW w:w="2126" w:type="dxa"/>
            <w:shd w:val="clear" w:color="auto" w:fill="C0C0C0"/>
          </w:tcPr>
          <w:p w:rsidR="00265915" w:rsidRPr="009A37E4" w:rsidRDefault="00265915" w:rsidP="007C4129">
            <w:pPr>
              <w:pStyle w:val="Textkrper-Zeileneinzug"/>
              <w:framePr w:hSpace="0" w:wrap="auto" w:vAnchor="margin" w:hAnchor="text" w:xAlign="left" w:yAlign="inline"/>
            </w:pPr>
            <w:r>
              <w:t>Truth table</w:t>
            </w:r>
          </w:p>
        </w:tc>
      </w:tr>
      <w:tr w:rsidR="00265915" w:rsidRPr="00236455" w:rsidTr="00265915">
        <w:tc>
          <w:tcPr>
            <w:tcW w:w="1612" w:type="dxa"/>
            <w:vAlign w:val="center"/>
          </w:tcPr>
          <w:p w:rsidR="00265915" w:rsidRPr="00265915" w:rsidRDefault="00265915" w:rsidP="007C4129">
            <w:pPr>
              <w:pStyle w:val="Textkrper-Zeileneinzug"/>
              <w:framePr w:hSpace="0" w:wrap="auto" w:vAnchor="margin" w:hAnchor="text" w:xAlign="left" w:yAlign="inline"/>
            </w:pPr>
            <w:r w:rsidRPr="00265915">
              <w:t>NOT</w:t>
            </w:r>
          </w:p>
        </w:tc>
        <w:tc>
          <w:tcPr>
            <w:tcW w:w="4592" w:type="dxa"/>
            <w:vAlign w:val="center"/>
          </w:tcPr>
          <w:p w:rsidR="00265915" w:rsidRPr="00F74EE7" w:rsidRDefault="00265915" w:rsidP="007C4129">
            <w:pPr>
              <w:pStyle w:val="Textkrper-Zeileneinzug"/>
              <w:framePr w:hSpace="0" w:wrap="auto" w:vAnchor="margin" w:hAnchor="text" w:xAlign="left" w:yAlign="inline"/>
            </w:pPr>
            <w:r>
              <w:rPr>
                <w:snapToGrid/>
                <w:lang w:eastAsia="zh-CN"/>
              </w:rPr>
              <w:drawing>
                <wp:inline distT="0" distB="0" distL="0" distR="0">
                  <wp:extent cx="2660539" cy="2383674"/>
                  <wp:effectExtent l="19050" t="0" r="6461" b="0"/>
                  <wp:docPr id="896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3867" t="10332" r="13410" b="21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24" cy="2389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tbl>
            <w:tblPr>
              <w:tblpPr w:leftFromText="141" w:rightFromText="141" w:vertAnchor="text" w:horzAnchor="margin" w:tblpXSpec="center" w:tblpY="-1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614"/>
            </w:tblGrid>
            <w:tr w:rsidR="00265915" w:rsidRPr="00236455" w:rsidTr="007C4129">
              <w:trPr>
                <w:trHeight w:val="387"/>
              </w:trPr>
              <w:tc>
                <w:tcPr>
                  <w:tcW w:w="614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265915" w:rsidRDefault="00265915" w:rsidP="007C4129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1S1</w:t>
                  </w:r>
                </w:p>
              </w:tc>
              <w:tc>
                <w:tcPr>
                  <w:tcW w:w="614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265915" w:rsidRDefault="00265915" w:rsidP="007C4129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1A1</w:t>
                  </w:r>
                </w:p>
              </w:tc>
            </w:tr>
            <w:tr w:rsidR="00265915" w:rsidRPr="00236455" w:rsidTr="007C4129">
              <w:trPr>
                <w:trHeight w:val="387"/>
              </w:trPr>
              <w:tc>
                <w:tcPr>
                  <w:tcW w:w="614" w:type="dxa"/>
                  <w:shd w:val="clear" w:color="auto" w:fill="FFFFFF"/>
                </w:tcPr>
                <w:p w:rsidR="00265915" w:rsidRDefault="00265915" w:rsidP="007C4129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614" w:type="dxa"/>
                  <w:shd w:val="clear" w:color="auto" w:fill="FFFFFF"/>
                </w:tcPr>
                <w:p w:rsidR="00265915" w:rsidRDefault="00265915" w:rsidP="007C4129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</w:tr>
            <w:tr w:rsidR="00265915" w:rsidRPr="00236455" w:rsidTr="007C4129">
              <w:trPr>
                <w:trHeight w:val="388"/>
              </w:trPr>
              <w:tc>
                <w:tcPr>
                  <w:tcW w:w="614" w:type="dxa"/>
                </w:tcPr>
                <w:p w:rsidR="00265915" w:rsidRDefault="00265915" w:rsidP="007C4129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614" w:type="dxa"/>
                </w:tcPr>
                <w:p w:rsidR="00265915" w:rsidRDefault="00265915" w:rsidP="007C4129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</w:tr>
          </w:tbl>
          <w:p w:rsidR="00265915" w:rsidRPr="00F74EE7" w:rsidRDefault="00265915" w:rsidP="007C4129">
            <w:pPr>
              <w:pStyle w:val="Textkrper-Zeileneinzug"/>
              <w:framePr w:hSpace="0" w:wrap="auto" w:vAnchor="margin" w:hAnchor="text" w:xAlign="left" w:yAlign="inline"/>
            </w:pPr>
          </w:p>
        </w:tc>
      </w:tr>
    </w:tbl>
    <w:p w:rsidR="00265915" w:rsidRDefault="00265915">
      <w:pPr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br w:type="page"/>
      </w:r>
    </w:p>
    <w:p w:rsidR="008C6E02" w:rsidRDefault="00BC513A" w:rsidP="00600ED2">
      <w:pPr>
        <w:pStyle w:val="Listenabsatz"/>
        <w:numPr>
          <w:ilvl w:val="0"/>
          <w:numId w:val="4"/>
        </w:numPr>
        <w:spacing w:before="24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106172</wp:posOffset>
            </wp:positionH>
            <wp:positionV relativeFrom="paragraph">
              <wp:posOffset>453306</wp:posOffset>
            </wp:positionV>
            <wp:extent cx="441808" cy="424282"/>
            <wp:effectExtent l="19050" t="0" r="0" b="0"/>
            <wp:wrapNone/>
            <wp:docPr id="927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" cy="4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E02" w:rsidRPr="00236455">
        <w:rPr>
          <w:rFonts w:ascii="Verdana" w:hAnsi="Verdana"/>
          <w:sz w:val="22"/>
          <w:szCs w:val="22"/>
          <w:lang w:val="fr-CH"/>
        </w:rPr>
        <w:t xml:space="preserve">Use </w:t>
      </w:r>
      <w:r w:rsidR="0045537D" w:rsidRPr="00A824CE">
        <w:rPr>
          <w:rFonts w:ascii="Verdana" w:hAnsi="Verdana"/>
          <w:i/>
          <w:sz w:val="22"/>
          <w:szCs w:val="22"/>
          <w:highlight w:val="lightGray"/>
          <w:lang w:val="fr-CH"/>
        </w:rPr>
        <w:t>FluidSim</w:t>
      </w:r>
      <w:r w:rsidR="008C6E02" w:rsidRPr="00236455">
        <w:rPr>
          <w:rFonts w:ascii="Verdana" w:hAnsi="Verdana"/>
          <w:sz w:val="22"/>
          <w:szCs w:val="22"/>
          <w:lang w:val="fr-CH"/>
        </w:rPr>
        <w:t xml:space="preserve"> and draw the circuit diagram given. Use the simulation mode and find out the binary operation. Complete the truth table.   </w:t>
      </w:r>
    </w:p>
    <w:tbl>
      <w:tblPr>
        <w:tblStyle w:val="Tabellenraster"/>
        <w:tblW w:w="8227" w:type="dxa"/>
        <w:tblLayout w:type="fixed"/>
        <w:tblLook w:val="04A0" w:firstRow="1" w:lastRow="0" w:firstColumn="1" w:lastColumn="0" w:noHBand="0" w:noVBand="1"/>
      </w:tblPr>
      <w:tblGrid>
        <w:gridCol w:w="1340"/>
        <w:gridCol w:w="4465"/>
        <w:gridCol w:w="2422"/>
      </w:tblGrid>
      <w:tr w:rsidR="00C32AEC" w:rsidTr="008C6E02">
        <w:tc>
          <w:tcPr>
            <w:tcW w:w="1340" w:type="dxa"/>
            <w:shd w:val="clear" w:color="auto" w:fill="BFBFBF" w:themeFill="background1" w:themeFillShade="BF"/>
          </w:tcPr>
          <w:p w:rsidR="00C32AEC" w:rsidRPr="009A37E4" w:rsidRDefault="00C32AEC" w:rsidP="0099094A">
            <w:pPr>
              <w:pStyle w:val="Textkrper-Zeileneinzug"/>
              <w:framePr w:wrap="around" w:x="2522"/>
            </w:pPr>
            <w:r w:rsidRPr="009A37E4">
              <w:t xml:space="preserve">Binary </w:t>
            </w:r>
            <w:r>
              <w:t>o</w:t>
            </w:r>
            <w:r w:rsidRPr="009A37E4">
              <w:t>peration</w:t>
            </w:r>
          </w:p>
        </w:tc>
        <w:tc>
          <w:tcPr>
            <w:tcW w:w="4465" w:type="dxa"/>
            <w:shd w:val="clear" w:color="auto" w:fill="BFBFBF" w:themeFill="background1" w:themeFillShade="BF"/>
          </w:tcPr>
          <w:p w:rsidR="00C32AEC" w:rsidRPr="009A37E4" w:rsidRDefault="00096A13" w:rsidP="0099094A">
            <w:pPr>
              <w:pStyle w:val="Textkrper-Zeileneinzug"/>
              <w:framePr w:wrap="around" w:x="2522"/>
            </w:pPr>
            <w:r>
              <w:t>C</w:t>
            </w:r>
            <w:r w:rsidR="00C32AEC" w:rsidRPr="009A37E4">
              <w:t>ircuit</w:t>
            </w:r>
            <w:r>
              <w:t xml:space="preserve"> diagram</w:t>
            </w:r>
          </w:p>
        </w:tc>
        <w:tc>
          <w:tcPr>
            <w:tcW w:w="2422" w:type="dxa"/>
            <w:shd w:val="clear" w:color="auto" w:fill="BFBFBF" w:themeFill="background1" w:themeFillShade="BF"/>
          </w:tcPr>
          <w:p w:rsidR="00C32AEC" w:rsidRPr="009A37E4" w:rsidRDefault="00C32AEC" w:rsidP="0099094A">
            <w:pPr>
              <w:pStyle w:val="Textkrper-Zeileneinzug"/>
              <w:framePr w:wrap="around" w:x="2522"/>
            </w:pPr>
            <w:r>
              <w:t>Truth table</w:t>
            </w:r>
          </w:p>
        </w:tc>
      </w:tr>
    </w:tbl>
    <w:tbl>
      <w:tblPr>
        <w:tblStyle w:val="Tabellenraster"/>
        <w:tblW w:w="8221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4481"/>
        <w:gridCol w:w="2410"/>
      </w:tblGrid>
      <w:tr w:rsidR="00C32AEC" w:rsidTr="008C6E02">
        <w:trPr>
          <w:trHeight w:val="3261"/>
        </w:trPr>
        <w:tc>
          <w:tcPr>
            <w:tcW w:w="1330" w:type="dxa"/>
            <w:vAlign w:val="center"/>
          </w:tcPr>
          <w:p w:rsidR="00C32AEC" w:rsidRPr="008C6E02" w:rsidRDefault="00FB1C6D" w:rsidP="009A37E4">
            <w:pPr>
              <w:spacing w:before="240" w:after="240"/>
              <w:jc w:val="center"/>
              <w:rPr>
                <w:rFonts w:ascii="Comic Sans MS" w:hAnsi="Comic Sans MS"/>
                <w:b/>
                <w:color w:val="365F91" w:themeColor="accent1" w:themeShade="BF"/>
                <w:sz w:val="22"/>
                <w:szCs w:val="22"/>
                <w:lang w:val="fr-CH"/>
              </w:rPr>
            </w:pPr>
            <w:permStart w:id="32472822" w:edGrp="everyone"/>
            <w:r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fr-CH"/>
              </w:rPr>
              <w:t>AND</w:t>
            </w:r>
            <w:permEnd w:id="32472822"/>
          </w:p>
        </w:tc>
        <w:tc>
          <w:tcPr>
            <w:tcW w:w="4481" w:type="dxa"/>
            <w:vAlign w:val="center"/>
          </w:tcPr>
          <w:p w:rsidR="00C32AEC" w:rsidRDefault="00367B72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  <w:r>
              <w:rPr>
                <w:rFonts w:ascii="Verdana" w:hAnsi="Verdana"/>
                <w:b/>
                <w:noProof/>
                <w:lang w:val="en-GB" w:eastAsia="zh-CN"/>
              </w:rPr>
              <w:drawing>
                <wp:inline distT="0" distB="0" distL="0" distR="0" wp14:anchorId="4BA56882" wp14:editId="23A717F9">
                  <wp:extent cx="2700296" cy="2614877"/>
                  <wp:effectExtent l="19050" t="0" r="4804" b="0"/>
                  <wp:docPr id="26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2010" t="1954" r="5484" b="2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469" cy="2617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tbl>
            <w:tblPr>
              <w:tblpPr w:leftFromText="141" w:rightFromText="141" w:vertAnchor="text" w:horzAnchor="margin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707"/>
              <w:gridCol w:w="708"/>
            </w:tblGrid>
            <w:tr w:rsidR="00367B72" w:rsidTr="00367B72">
              <w:trPr>
                <w:trHeight w:val="387"/>
              </w:trPr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67B72" w:rsidRDefault="00367B72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1S1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67B72" w:rsidRDefault="00367B72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1S2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67B72" w:rsidRDefault="00367B72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1A1</w:t>
                  </w:r>
                </w:p>
              </w:tc>
            </w:tr>
            <w:tr w:rsidR="00367B72" w:rsidTr="00367B72">
              <w:trPr>
                <w:trHeight w:val="387"/>
              </w:trPr>
              <w:tc>
                <w:tcPr>
                  <w:tcW w:w="707" w:type="dxa"/>
                  <w:shd w:val="clear" w:color="auto" w:fill="FFFFFF"/>
                </w:tcPr>
                <w:p w:rsidR="00367B72" w:rsidRDefault="00367B72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  <w:shd w:val="clear" w:color="auto" w:fill="FFFFFF"/>
                </w:tcPr>
                <w:p w:rsidR="00367B72" w:rsidRDefault="00367B72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  <w:shd w:val="clear" w:color="auto" w:fill="FFFFFF"/>
                </w:tcPr>
                <w:p w:rsidR="00367B72" w:rsidRPr="00C84424" w:rsidRDefault="00FB1C6D" w:rsidP="00265915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747937699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1747937699"/>
                </w:p>
              </w:tc>
            </w:tr>
            <w:tr w:rsidR="00180844" w:rsidTr="00367B72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C84424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503598078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1503598078"/>
                </w:p>
              </w:tc>
            </w:tr>
            <w:tr w:rsidR="00180844" w:rsidTr="00367B72">
              <w:trPr>
                <w:trHeight w:val="387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:rsidR="00180844" w:rsidRPr="00C84424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729179550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729179550"/>
                </w:p>
              </w:tc>
            </w:tr>
            <w:tr w:rsidR="00180844" w:rsidTr="00367B72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C84424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2092631219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2092631219"/>
                </w:p>
              </w:tc>
            </w:tr>
          </w:tbl>
          <w:p w:rsidR="00C32AEC" w:rsidRDefault="00C32AEC" w:rsidP="009A37E4">
            <w:pPr>
              <w:jc w:val="center"/>
              <w:rPr>
                <w:rFonts w:ascii="Verdana" w:hAnsi="Verdana"/>
                <w:b/>
                <w:lang w:val="fr-CH"/>
              </w:rPr>
            </w:pPr>
          </w:p>
        </w:tc>
      </w:tr>
    </w:tbl>
    <w:p w:rsidR="00B86ADD" w:rsidRDefault="00B86ADD" w:rsidP="00B81CC9">
      <w:pPr>
        <w:pStyle w:val="Listenabsatz"/>
        <w:spacing w:before="120"/>
        <w:ind w:left="927"/>
        <w:rPr>
          <w:rFonts w:ascii="Verdana" w:hAnsi="Verdana"/>
          <w:sz w:val="22"/>
          <w:szCs w:val="22"/>
          <w:lang w:val="de-CH"/>
        </w:rPr>
      </w:pPr>
      <w:r w:rsidRPr="00B86ADD">
        <w:rPr>
          <w:rFonts w:ascii="Verdana" w:hAnsi="Verdana"/>
          <w:sz w:val="22"/>
          <w:szCs w:val="22"/>
          <w:lang w:val="de-CH"/>
        </w:rPr>
        <w:t>What is the name of the valve 1V1?</w:t>
      </w:r>
    </w:p>
    <w:p w:rsidR="00B86ADD" w:rsidRDefault="00B86ADD" w:rsidP="001D243B">
      <w:pPr>
        <w:pStyle w:val="Listenabsatz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German:</w:t>
      </w:r>
      <w:r>
        <w:rPr>
          <w:rFonts w:ascii="Verdana" w:hAnsi="Verdana"/>
          <w:sz w:val="22"/>
          <w:szCs w:val="22"/>
          <w:lang w:val="de-CH"/>
        </w:rPr>
        <w:tab/>
      </w:r>
      <w:permStart w:id="823874489" w:edGrp="everyone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zweidruck Ventil </w:t>
      </w:r>
      <w:permEnd w:id="823874489"/>
    </w:p>
    <w:p w:rsidR="00B86ADD" w:rsidRPr="00B86ADD" w:rsidRDefault="00B86ADD" w:rsidP="001D243B">
      <w:pPr>
        <w:pStyle w:val="Listenabsatz"/>
        <w:ind w:left="927"/>
        <w:rPr>
          <w:rFonts w:ascii="Verdana" w:hAnsi="Verdana"/>
          <w:sz w:val="22"/>
          <w:szCs w:val="22"/>
          <w:lang w:val="fr-CH"/>
        </w:rPr>
      </w:pPr>
      <w:r w:rsidRPr="00B86ADD">
        <w:rPr>
          <w:rFonts w:ascii="Verdana" w:hAnsi="Verdana"/>
          <w:sz w:val="22"/>
          <w:szCs w:val="22"/>
          <w:lang w:val="fr-CH"/>
        </w:rPr>
        <w:t>English:</w:t>
      </w:r>
      <w:r w:rsidRPr="00B86ADD">
        <w:rPr>
          <w:rFonts w:ascii="Verdana" w:hAnsi="Verdana"/>
          <w:sz w:val="22"/>
          <w:szCs w:val="22"/>
          <w:lang w:val="fr-CH"/>
        </w:rPr>
        <w:tab/>
      </w:r>
      <w:permStart w:id="1390550740" w:edGrp="everyone"/>
      <w:proofErr w:type="spellStart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>dualpressure</w:t>
      </w:r>
      <w:proofErr w:type="spellEnd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 </w:t>
      </w:r>
      <w:proofErr w:type="spellStart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>valve</w:t>
      </w:r>
      <w:proofErr w:type="spellEnd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 </w:t>
      </w:r>
      <w:permEnd w:id="1390550740"/>
    </w:p>
    <w:p w:rsidR="00054C5B" w:rsidRDefault="00BC513A" w:rsidP="00600ED2">
      <w:pPr>
        <w:pStyle w:val="Listenabsatz"/>
        <w:numPr>
          <w:ilvl w:val="0"/>
          <w:numId w:val="4"/>
        </w:numPr>
        <w:spacing w:before="24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589915</wp:posOffset>
            </wp:positionV>
            <wp:extent cx="441960" cy="421005"/>
            <wp:effectExtent l="19050" t="0" r="0" b="0"/>
            <wp:wrapNone/>
            <wp:docPr id="897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C5B" w:rsidRPr="00236455">
        <w:rPr>
          <w:rFonts w:ascii="Verdana" w:hAnsi="Verdana"/>
          <w:sz w:val="22"/>
          <w:szCs w:val="22"/>
          <w:lang w:val="fr-CH"/>
        </w:rPr>
        <w:t xml:space="preserve">Use </w:t>
      </w:r>
      <w:r w:rsidR="0045537D" w:rsidRPr="00A824CE">
        <w:rPr>
          <w:rFonts w:ascii="Verdana" w:hAnsi="Verdana"/>
          <w:i/>
          <w:sz w:val="22"/>
          <w:szCs w:val="22"/>
          <w:highlight w:val="lightGray"/>
          <w:lang w:val="fr-CH"/>
        </w:rPr>
        <w:t>FluidSim</w:t>
      </w:r>
      <w:r w:rsidR="00054C5B" w:rsidRPr="00236455">
        <w:rPr>
          <w:rFonts w:ascii="Verdana" w:hAnsi="Verdana"/>
          <w:sz w:val="22"/>
          <w:szCs w:val="22"/>
          <w:lang w:val="fr-CH"/>
        </w:rPr>
        <w:t xml:space="preserve"> and draw the circuit diagram given. Use the simulation mode and find out the binary operation. Complete the truth table.  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4465"/>
        <w:gridCol w:w="2422"/>
      </w:tblGrid>
      <w:tr w:rsidR="004374AF" w:rsidRPr="00B86ADD" w:rsidTr="00054C5B">
        <w:tc>
          <w:tcPr>
            <w:tcW w:w="1340" w:type="dxa"/>
            <w:shd w:val="clear" w:color="auto" w:fill="BFBFBF" w:themeFill="background1" w:themeFillShade="BF"/>
          </w:tcPr>
          <w:p w:rsidR="004374AF" w:rsidRPr="009A37E4" w:rsidRDefault="004374AF" w:rsidP="00054C5B">
            <w:pPr>
              <w:pStyle w:val="Textkrper-Zeileneinzug"/>
              <w:framePr w:wrap="around" w:x="2522"/>
            </w:pPr>
            <w:r w:rsidRPr="009A37E4">
              <w:t xml:space="preserve">Binary </w:t>
            </w:r>
            <w:r>
              <w:t>o</w:t>
            </w:r>
            <w:r w:rsidRPr="009A37E4">
              <w:t>peration</w:t>
            </w:r>
          </w:p>
        </w:tc>
        <w:tc>
          <w:tcPr>
            <w:tcW w:w="4465" w:type="dxa"/>
            <w:shd w:val="clear" w:color="auto" w:fill="BFBFBF" w:themeFill="background1" w:themeFillShade="BF"/>
          </w:tcPr>
          <w:p w:rsidR="004374AF" w:rsidRPr="009A37E4" w:rsidRDefault="00B81CC9" w:rsidP="00054C5B">
            <w:pPr>
              <w:pStyle w:val="Textkrper-Zeileneinzug"/>
              <w:framePr w:wrap="around" w:x="2522"/>
            </w:pPr>
            <w:r>
              <w:t>C</w:t>
            </w:r>
            <w:r w:rsidRPr="009A37E4">
              <w:t>ircuit</w:t>
            </w:r>
            <w:r>
              <w:t xml:space="preserve"> diagram</w:t>
            </w:r>
          </w:p>
        </w:tc>
        <w:tc>
          <w:tcPr>
            <w:tcW w:w="2422" w:type="dxa"/>
            <w:shd w:val="clear" w:color="auto" w:fill="BFBFBF" w:themeFill="background1" w:themeFillShade="BF"/>
          </w:tcPr>
          <w:p w:rsidR="004374AF" w:rsidRPr="009A37E4" w:rsidRDefault="004374AF" w:rsidP="00054C5B">
            <w:pPr>
              <w:pStyle w:val="Textkrper-Zeileneinzug"/>
              <w:framePr w:wrap="around" w:x="2522"/>
            </w:pPr>
            <w:r>
              <w:t>Truth table</w:t>
            </w:r>
          </w:p>
        </w:tc>
      </w:tr>
    </w:tbl>
    <w:tbl>
      <w:tblPr>
        <w:tblStyle w:val="Tabellenraster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4480"/>
        <w:gridCol w:w="2411"/>
      </w:tblGrid>
      <w:tr w:rsidR="004374AF" w:rsidRPr="00B86ADD" w:rsidTr="00054C5B">
        <w:trPr>
          <w:trHeight w:val="3261"/>
        </w:trPr>
        <w:tc>
          <w:tcPr>
            <w:tcW w:w="1330" w:type="dxa"/>
            <w:vAlign w:val="center"/>
          </w:tcPr>
          <w:p w:rsidR="004374AF" w:rsidRPr="00054C5B" w:rsidRDefault="00FB1C6D" w:rsidP="007C4129">
            <w:pPr>
              <w:spacing w:before="240" w:after="240"/>
              <w:jc w:val="center"/>
              <w:rPr>
                <w:rFonts w:ascii="Comic Sans MS" w:hAnsi="Comic Sans MS"/>
                <w:b/>
                <w:color w:val="365F91" w:themeColor="accent1" w:themeShade="BF"/>
                <w:sz w:val="22"/>
                <w:szCs w:val="22"/>
                <w:lang w:val="fr-CH"/>
              </w:rPr>
            </w:pPr>
            <w:permStart w:id="1712419242" w:edGrp="everyone"/>
            <w:r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fr-CH"/>
              </w:rPr>
              <w:t>OR</w:t>
            </w:r>
            <w:permEnd w:id="1712419242"/>
          </w:p>
        </w:tc>
        <w:tc>
          <w:tcPr>
            <w:tcW w:w="4480" w:type="dxa"/>
            <w:vAlign w:val="center"/>
          </w:tcPr>
          <w:p w:rsidR="004374AF" w:rsidRDefault="004374AF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  <w:r>
              <w:rPr>
                <w:rFonts w:ascii="Verdana" w:hAnsi="Verdana"/>
                <w:b/>
                <w:noProof/>
                <w:lang w:val="en-GB" w:eastAsia="zh-CN"/>
              </w:rPr>
              <w:drawing>
                <wp:inline distT="0" distB="0" distL="0" distR="0">
                  <wp:extent cx="2732102" cy="2669243"/>
                  <wp:effectExtent l="19050" t="0" r="0" b="0"/>
                  <wp:docPr id="28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8073" t="8500" r="7063" b="6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594" cy="2673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  <w:vAlign w:val="center"/>
          </w:tcPr>
          <w:tbl>
            <w:tblPr>
              <w:tblpPr w:leftFromText="141" w:rightFromText="141" w:vertAnchor="text" w:horzAnchor="margin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707"/>
              <w:gridCol w:w="708"/>
            </w:tblGrid>
            <w:tr w:rsidR="004374AF" w:rsidRPr="00B86ADD" w:rsidTr="007C4129">
              <w:trPr>
                <w:trHeight w:val="387"/>
              </w:trPr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1S1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1S2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1A1</w:t>
                  </w:r>
                </w:p>
              </w:tc>
            </w:tr>
            <w:tr w:rsidR="004374AF" w:rsidRPr="00B86ADD" w:rsidTr="007C4129">
              <w:trPr>
                <w:trHeight w:val="387"/>
              </w:trPr>
              <w:tc>
                <w:tcPr>
                  <w:tcW w:w="707" w:type="dxa"/>
                  <w:shd w:val="clear" w:color="auto" w:fill="FFFFFF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  <w:shd w:val="clear" w:color="auto" w:fill="FFFFFF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  <w:shd w:val="clear" w:color="auto" w:fill="FFFFFF"/>
                </w:tcPr>
                <w:p w:rsidR="004374AF" w:rsidRPr="00054C5B" w:rsidRDefault="00FB1C6D" w:rsidP="00265915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439521593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1439521593"/>
                </w:p>
              </w:tc>
            </w:tr>
            <w:tr w:rsidR="00180844" w:rsidRPr="00B86ADD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054C5B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36001250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36001250"/>
                </w:p>
              </w:tc>
            </w:tr>
            <w:tr w:rsidR="00180844" w:rsidRPr="00B86ADD" w:rsidTr="007C4129">
              <w:trPr>
                <w:trHeight w:val="387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:rsidR="00180844" w:rsidRPr="00054C5B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2013029101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2013029101"/>
                </w:p>
              </w:tc>
            </w:tr>
            <w:tr w:rsidR="00180844" w:rsidRPr="00B86ADD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054C5B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182356166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1182356166"/>
                </w:p>
              </w:tc>
            </w:tr>
          </w:tbl>
          <w:p w:rsidR="004374AF" w:rsidRDefault="004374AF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</w:p>
        </w:tc>
      </w:tr>
    </w:tbl>
    <w:p w:rsidR="00B81CC9" w:rsidRDefault="00B81CC9" w:rsidP="00B81CC9">
      <w:pPr>
        <w:pStyle w:val="Listenabsatz"/>
        <w:spacing w:before="120"/>
        <w:ind w:left="927"/>
        <w:rPr>
          <w:rFonts w:ascii="Verdana" w:hAnsi="Verdana"/>
          <w:sz w:val="22"/>
          <w:szCs w:val="22"/>
          <w:lang w:val="de-CH"/>
        </w:rPr>
      </w:pPr>
      <w:r w:rsidRPr="00B86ADD">
        <w:rPr>
          <w:rFonts w:ascii="Verdana" w:hAnsi="Verdana"/>
          <w:sz w:val="22"/>
          <w:szCs w:val="22"/>
          <w:lang w:val="de-CH"/>
        </w:rPr>
        <w:t>What is the name of the valve 1V1?</w:t>
      </w:r>
    </w:p>
    <w:p w:rsidR="00B81CC9" w:rsidRDefault="00B81CC9" w:rsidP="00B81CC9">
      <w:pPr>
        <w:pStyle w:val="Listenabsatz"/>
        <w:ind w:left="92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German:</w:t>
      </w:r>
      <w:r>
        <w:rPr>
          <w:rFonts w:ascii="Verdana" w:hAnsi="Verdana"/>
          <w:sz w:val="22"/>
          <w:szCs w:val="22"/>
          <w:lang w:val="de-CH"/>
        </w:rPr>
        <w:tab/>
      </w:r>
      <w:permStart w:id="1486313616" w:edGrp="everyone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Wechsel Ventil </w:t>
      </w:r>
      <w:permEnd w:id="1486313616"/>
    </w:p>
    <w:p w:rsidR="00054C5B" w:rsidRPr="00F71C94" w:rsidRDefault="00B81CC9" w:rsidP="00A763E4">
      <w:pPr>
        <w:pStyle w:val="Listenabsatz"/>
        <w:ind w:left="927"/>
        <w:rPr>
          <w:rFonts w:ascii="Verdana" w:hAnsi="Verdana"/>
          <w:sz w:val="22"/>
          <w:szCs w:val="22"/>
          <w:lang w:val="de-CH"/>
        </w:rPr>
      </w:pPr>
      <w:r w:rsidRPr="00F71C94">
        <w:rPr>
          <w:rFonts w:ascii="Verdana" w:hAnsi="Verdana"/>
          <w:sz w:val="22"/>
          <w:szCs w:val="22"/>
          <w:lang w:val="de-CH"/>
        </w:rPr>
        <w:t>English:</w:t>
      </w:r>
      <w:r w:rsidRPr="00F71C94">
        <w:rPr>
          <w:rFonts w:ascii="Verdana" w:hAnsi="Verdana"/>
          <w:sz w:val="22"/>
          <w:szCs w:val="22"/>
          <w:lang w:val="de-CH"/>
        </w:rPr>
        <w:tab/>
      </w:r>
      <w:permStart w:id="86006002" w:edGrp="everyone"/>
      <w:proofErr w:type="spellStart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>shuttle</w:t>
      </w:r>
      <w:proofErr w:type="spellEnd"/>
      <w:r w:rsidR="004C43D3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 </w:t>
      </w:r>
      <w:bookmarkStart w:id="0" w:name="_GoBack"/>
      <w:bookmarkEnd w:id="0"/>
      <w:proofErr w:type="spellStart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>valve</w:t>
      </w:r>
      <w:proofErr w:type="spellEnd"/>
      <w:r w:rsidR="00FB1C6D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 </w:t>
      </w:r>
      <w:permEnd w:id="86006002"/>
      <w:r w:rsidR="00054C5B" w:rsidRPr="00F71C94">
        <w:rPr>
          <w:rFonts w:ascii="Verdana" w:hAnsi="Verdana"/>
          <w:sz w:val="22"/>
          <w:szCs w:val="22"/>
          <w:lang w:val="de-CH"/>
        </w:rPr>
        <w:br w:type="page"/>
      </w:r>
    </w:p>
    <w:p w:rsidR="00A763E4" w:rsidRPr="00F71C94" w:rsidRDefault="00BC513A" w:rsidP="00A763E4">
      <w:pPr>
        <w:pStyle w:val="Listenabsatz"/>
        <w:numPr>
          <w:ilvl w:val="0"/>
          <w:numId w:val="4"/>
        </w:numPr>
        <w:spacing w:before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496570</wp:posOffset>
            </wp:positionV>
            <wp:extent cx="441960" cy="421005"/>
            <wp:effectExtent l="19050" t="0" r="0" b="0"/>
            <wp:wrapNone/>
            <wp:docPr id="899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63E4" w:rsidRPr="00F71C94">
        <w:rPr>
          <w:rFonts w:ascii="Verdana" w:hAnsi="Verdana"/>
          <w:sz w:val="22"/>
          <w:szCs w:val="22"/>
          <w:lang w:val="de-CH"/>
        </w:rPr>
        <w:t xml:space="preserve">Use </w:t>
      </w:r>
      <w:r w:rsidR="0045537D" w:rsidRPr="005133C4">
        <w:rPr>
          <w:rFonts w:ascii="Verdana" w:hAnsi="Verdana"/>
          <w:i/>
          <w:sz w:val="22"/>
          <w:szCs w:val="22"/>
          <w:highlight w:val="lightGray"/>
          <w:lang w:val="de-CH"/>
        </w:rPr>
        <w:t>FluidSim</w:t>
      </w:r>
      <w:r w:rsidR="00A763E4" w:rsidRPr="00F71C94">
        <w:rPr>
          <w:rFonts w:ascii="Verdana" w:hAnsi="Verdana"/>
          <w:sz w:val="22"/>
          <w:szCs w:val="22"/>
          <w:lang w:val="de-CH"/>
        </w:rPr>
        <w:t xml:space="preserve"> and draw the circuit diagram given. Use the simulation mode and find out the binary operation. Complete the truth table.  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4465"/>
        <w:gridCol w:w="2422"/>
      </w:tblGrid>
      <w:tr w:rsidR="004374AF" w:rsidRPr="00B81CC9" w:rsidTr="00A763E4">
        <w:tc>
          <w:tcPr>
            <w:tcW w:w="1340" w:type="dxa"/>
            <w:shd w:val="clear" w:color="auto" w:fill="BFBFBF" w:themeFill="background1" w:themeFillShade="BF"/>
          </w:tcPr>
          <w:p w:rsidR="004374AF" w:rsidRPr="009A37E4" w:rsidRDefault="004374AF" w:rsidP="00A763E4">
            <w:pPr>
              <w:pStyle w:val="Textkrper-Zeileneinzug"/>
              <w:framePr w:wrap="around" w:x="2522"/>
            </w:pPr>
            <w:r w:rsidRPr="009A37E4">
              <w:t xml:space="preserve">Binary </w:t>
            </w:r>
            <w:r>
              <w:t>o</w:t>
            </w:r>
            <w:r w:rsidRPr="009A37E4">
              <w:t>peration</w:t>
            </w:r>
          </w:p>
        </w:tc>
        <w:tc>
          <w:tcPr>
            <w:tcW w:w="4465" w:type="dxa"/>
            <w:shd w:val="clear" w:color="auto" w:fill="BFBFBF" w:themeFill="background1" w:themeFillShade="BF"/>
          </w:tcPr>
          <w:p w:rsidR="004374AF" w:rsidRPr="009A37E4" w:rsidRDefault="00BB6374" w:rsidP="00A763E4">
            <w:pPr>
              <w:pStyle w:val="Textkrper-Zeileneinzug"/>
              <w:framePr w:wrap="around" w:x="2522"/>
            </w:pPr>
            <w:r>
              <w:t>C</w:t>
            </w:r>
            <w:r w:rsidRPr="009A37E4">
              <w:t>ircuit</w:t>
            </w:r>
            <w:r>
              <w:t xml:space="preserve"> diagram</w:t>
            </w:r>
          </w:p>
        </w:tc>
        <w:tc>
          <w:tcPr>
            <w:tcW w:w="2422" w:type="dxa"/>
            <w:shd w:val="clear" w:color="auto" w:fill="BFBFBF" w:themeFill="background1" w:themeFillShade="BF"/>
          </w:tcPr>
          <w:p w:rsidR="004374AF" w:rsidRPr="009A37E4" w:rsidRDefault="004374AF" w:rsidP="00A763E4">
            <w:pPr>
              <w:pStyle w:val="Textkrper-Zeileneinzug"/>
              <w:framePr w:wrap="around" w:x="2522"/>
            </w:pPr>
            <w:r w:rsidRPr="009A37E4">
              <w:t>Contact circuit</w:t>
            </w:r>
          </w:p>
        </w:tc>
      </w:tr>
    </w:tbl>
    <w:tbl>
      <w:tblPr>
        <w:tblStyle w:val="Tabellenraster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4480"/>
        <w:gridCol w:w="2411"/>
      </w:tblGrid>
      <w:tr w:rsidR="004374AF" w:rsidRPr="00B81CC9" w:rsidTr="00A763E4">
        <w:trPr>
          <w:trHeight w:val="3261"/>
        </w:trPr>
        <w:tc>
          <w:tcPr>
            <w:tcW w:w="1330" w:type="dxa"/>
            <w:vAlign w:val="center"/>
          </w:tcPr>
          <w:p w:rsidR="004374AF" w:rsidRPr="00A763E4" w:rsidRDefault="00FB1C6D" w:rsidP="007C4129">
            <w:pPr>
              <w:spacing w:before="240" w:after="240"/>
              <w:jc w:val="center"/>
              <w:rPr>
                <w:rFonts w:ascii="Comic Sans MS" w:hAnsi="Comic Sans MS"/>
                <w:b/>
                <w:color w:val="365F91" w:themeColor="accent1" w:themeShade="BF"/>
                <w:sz w:val="22"/>
                <w:szCs w:val="22"/>
                <w:lang w:val="fr-CH"/>
              </w:rPr>
            </w:pPr>
            <w:permStart w:id="1577929665" w:edGrp="everyone"/>
            <w:r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fr-CH"/>
              </w:rPr>
              <w:t>NAND</w:t>
            </w:r>
            <w:permEnd w:id="1577929665"/>
          </w:p>
        </w:tc>
        <w:tc>
          <w:tcPr>
            <w:tcW w:w="4480" w:type="dxa"/>
            <w:vAlign w:val="center"/>
          </w:tcPr>
          <w:p w:rsidR="004374AF" w:rsidRDefault="004374AF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  <w:r>
              <w:rPr>
                <w:rFonts w:ascii="Verdana" w:hAnsi="Verdana"/>
                <w:b/>
                <w:noProof/>
                <w:lang w:val="en-GB" w:eastAsia="zh-CN"/>
              </w:rPr>
              <w:drawing>
                <wp:inline distT="0" distB="0" distL="0" distR="0" wp14:anchorId="00753909" wp14:editId="2C19C771">
                  <wp:extent cx="2652589" cy="2621766"/>
                  <wp:effectExtent l="19050" t="0" r="0" b="0"/>
                  <wp:docPr id="31" name="Bild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8155" t="8295" r="1595" b="8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363" cy="2620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  <w:vAlign w:val="center"/>
          </w:tcPr>
          <w:tbl>
            <w:tblPr>
              <w:tblpPr w:leftFromText="141" w:rightFromText="141" w:vertAnchor="text" w:horzAnchor="margin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707"/>
              <w:gridCol w:w="708"/>
            </w:tblGrid>
            <w:tr w:rsidR="004374AF" w:rsidRPr="00B81CC9" w:rsidTr="007C4129">
              <w:trPr>
                <w:trHeight w:val="387"/>
              </w:trPr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1S1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1S2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1A1</w:t>
                  </w:r>
                </w:p>
              </w:tc>
            </w:tr>
            <w:tr w:rsidR="004374AF" w:rsidRPr="00B81CC9" w:rsidTr="007C4129">
              <w:trPr>
                <w:trHeight w:val="387"/>
              </w:trPr>
              <w:tc>
                <w:tcPr>
                  <w:tcW w:w="707" w:type="dxa"/>
                  <w:shd w:val="clear" w:color="auto" w:fill="FFFFFF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  <w:shd w:val="clear" w:color="auto" w:fill="FFFFFF"/>
                </w:tcPr>
                <w:p w:rsidR="004374AF" w:rsidRDefault="004374AF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  <w:shd w:val="clear" w:color="auto" w:fill="FFFFFF"/>
                </w:tcPr>
                <w:p w:rsidR="004374AF" w:rsidRPr="00A763E4" w:rsidRDefault="00FB1C6D" w:rsidP="00265915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472936222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472936222"/>
                </w:p>
              </w:tc>
            </w:tr>
            <w:tr w:rsidR="00180844" w:rsidRPr="00B81CC9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A763E4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541134148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541134148"/>
                </w:p>
              </w:tc>
            </w:tr>
            <w:tr w:rsidR="00180844" w:rsidRPr="00B81CC9" w:rsidTr="007C4129">
              <w:trPr>
                <w:trHeight w:val="387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:rsidR="00180844" w:rsidRPr="00A763E4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64034713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64034713"/>
                </w:p>
              </w:tc>
            </w:tr>
            <w:tr w:rsidR="00180844" w:rsidRPr="00B81CC9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A763E4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312287500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312287500"/>
                </w:p>
              </w:tc>
            </w:tr>
          </w:tbl>
          <w:p w:rsidR="004374AF" w:rsidRDefault="004374AF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</w:p>
        </w:tc>
      </w:tr>
    </w:tbl>
    <w:p w:rsidR="003804E0" w:rsidRPr="00B81CC9" w:rsidRDefault="003804E0" w:rsidP="00071886">
      <w:pPr>
        <w:pStyle w:val="Listenabsatz"/>
        <w:ind w:left="927"/>
        <w:rPr>
          <w:rFonts w:ascii="Verdana" w:hAnsi="Verdana"/>
          <w:sz w:val="22"/>
          <w:szCs w:val="22"/>
          <w:lang w:val="fr-CH"/>
        </w:rPr>
      </w:pPr>
    </w:p>
    <w:p w:rsidR="00B63EA2" w:rsidRDefault="00BC513A" w:rsidP="00B63EA2">
      <w:pPr>
        <w:pStyle w:val="Listenabsatz"/>
        <w:numPr>
          <w:ilvl w:val="0"/>
          <w:numId w:val="4"/>
        </w:numPr>
        <w:spacing w:before="24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637540</wp:posOffset>
            </wp:positionV>
            <wp:extent cx="441960" cy="421005"/>
            <wp:effectExtent l="19050" t="0" r="0" b="0"/>
            <wp:wrapNone/>
            <wp:docPr id="898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EA2" w:rsidRPr="00236455">
        <w:rPr>
          <w:rFonts w:ascii="Verdana" w:hAnsi="Verdana"/>
          <w:sz w:val="22"/>
          <w:szCs w:val="22"/>
          <w:lang w:val="fr-CH"/>
        </w:rPr>
        <w:t xml:space="preserve">Use </w:t>
      </w:r>
      <w:r w:rsidR="0045537D" w:rsidRPr="00A824CE">
        <w:rPr>
          <w:rFonts w:ascii="Verdana" w:hAnsi="Verdana"/>
          <w:i/>
          <w:sz w:val="22"/>
          <w:szCs w:val="22"/>
          <w:highlight w:val="lightGray"/>
          <w:lang w:val="fr-CH"/>
        </w:rPr>
        <w:t>FluidSim</w:t>
      </w:r>
      <w:r w:rsidR="00B63EA2" w:rsidRPr="00236455">
        <w:rPr>
          <w:rFonts w:ascii="Verdana" w:hAnsi="Verdana"/>
          <w:sz w:val="22"/>
          <w:szCs w:val="22"/>
          <w:lang w:val="fr-CH"/>
        </w:rPr>
        <w:t xml:space="preserve"> and draw the circuit diagram given. Use the simulation mode and find out the binary operation. Complete the truth table.  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4451"/>
        <w:gridCol w:w="2436"/>
      </w:tblGrid>
      <w:tr w:rsidR="004374AF" w:rsidTr="00B63EA2">
        <w:tc>
          <w:tcPr>
            <w:tcW w:w="1340" w:type="dxa"/>
            <w:shd w:val="clear" w:color="auto" w:fill="BFBFBF" w:themeFill="background1" w:themeFillShade="BF"/>
          </w:tcPr>
          <w:p w:rsidR="004374AF" w:rsidRPr="009A37E4" w:rsidRDefault="004374AF" w:rsidP="00B63EA2">
            <w:pPr>
              <w:pStyle w:val="Textkrper-Zeileneinzug"/>
              <w:framePr w:wrap="around" w:x="2522"/>
            </w:pPr>
            <w:r w:rsidRPr="009A37E4">
              <w:t xml:space="preserve">Binary </w:t>
            </w:r>
            <w:r>
              <w:t>o</w:t>
            </w:r>
            <w:r w:rsidRPr="009A37E4">
              <w:t>peration</w:t>
            </w:r>
          </w:p>
        </w:tc>
        <w:tc>
          <w:tcPr>
            <w:tcW w:w="4451" w:type="dxa"/>
            <w:shd w:val="clear" w:color="auto" w:fill="BFBFBF" w:themeFill="background1" w:themeFillShade="BF"/>
          </w:tcPr>
          <w:p w:rsidR="004374AF" w:rsidRPr="009A37E4" w:rsidRDefault="00BB6374" w:rsidP="00B63EA2">
            <w:pPr>
              <w:pStyle w:val="Textkrper-Zeileneinzug"/>
              <w:framePr w:wrap="around" w:x="2522"/>
            </w:pPr>
            <w:r>
              <w:t>C</w:t>
            </w:r>
            <w:r w:rsidRPr="009A37E4">
              <w:t>ircuit</w:t>
            </w:r>
            <w:r>
              <w:t xml:space="preserve"> diagram</w:t>
            </w:r>
          </w:p>
        </w:tc>
        <w:tc>
          <w:tcPr>
            <w:tcW w:w="2436" w:type="dxa"/>
            <w:shd w:val="clear" w:color="auto" w:fill="BFBFBF" w:themeFill="background1" w:themeFillShade="BF"/>
          </w:tcPr>
          <w:p w:rsidR="004374AF" w:rsidRPr="009A37E4" w:rsidRDefault="004374AF" w:rsidP="00B63EA2">
            <w:pPr>
              <w:pStyle w:val="Textkrper-Zeileneinzug"/>
              <w:framePr w:wrap="around" w:x="2522"/>
            </w:pPr>
            <w:r w:rsidRPr="009A37E4">
              <w:t>Contact circuit</w:t>
            </w:r>
          </w:p>
        </w:tc>
      </w:tr>
    </w:tbl>
    <w:tbl>
      <w:tblPr>
        <w:tblStyle w:val="Tabellenraster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4466"/>
        <w:gridCol w:w="2422"/>
      </w:tblGrid>
      <w:tr w:rsidR="004374AF" w:rsidTr="00B63EA2">
        <w:trPr>
          <w:trHeight w:val="3261"/>
        </w:trPr>
        <w:tc>
          <w:tcPr>
            <w:tcW w:w="1330" w:type="dxa"/>
            <w:vAlign w:val="center"/>
          </w:tcPr>
          <w:p w:rsidR="004374AF" w:rsidRPr="002D50E7" w:rsidRDefault="00FB1C6D" w:rsidP="001102FA">
            <w:pPr>
              <w:spacing w:before="240" w:after="240"/>
              <w:jc w:val="center"/>
              <w:rPr>
                <w:rFonts w:ascii="Verdana" w:hAnsi="Verdana"/>
                <w:b/>
                <w:color w:val="365F91" w:themeColor="accent1" w:themeShade="BF"/>
                <w:sz w:val="22"/>
                <w:szCs w:val="22"/>
                <w:lang w:val="fr-CH"/>
              </w:rPr>
            </w:pPr>
            <w:permStart w:id="1681470175" w:edGrp="everyone"/>
            <w:r>
              <w:rPr>
                <w:rFonts w:ascii="Verdana" w:hAnsi="Verdana"/>
                <w:color w:val="365F91" w:themeColor="accent1" w:themeShade="BF"/>
                <w:sz w:val="22"/>
                <w:szCs w:val="22"/>
              </w:rPr>
              <w:t>NOR</w:t>
            </w:r>
            <w:permEnd w:id="1681470175"/>
          </w:p>
        </w:tc>
        <w:tc>
          <w:tcPr>
            <w:tcW w:w="4466" w:type="dxa"/>
            <w:vAlign w:val="center"/>
          </w:tcPr>
          <w:p w:rsidR="004374AF" w:rsidRDefault="007728C7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  <w:r>
              <w:rPr>
                <w:rFonts w:ascii="Verdana" w:hAnsi="Verdana"/>
                <w:b/>
                <w:noProof/>
                <w:lang w:val="en-GB" w:eastAsia="zh-CN"/>
              </w:rPr>
              <w:drawing>
                <wp:inline distT="0" distB="0" distL="0" distR="0" wp14:anchorId="4328C1AF" wp14:editId="0D9B30B7">
                  <wp:extent cx="2708247" cy="2649685"/>
                  <wp:effectExtent l="19050" t="0" r="0" b="0"/>
                  <wp:docPr id="34" name="Bild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5947" t="14145" r="11665" b="1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776" cy="2655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  <w:vAlign w:val="center"/>
          </w:tcPr>
          <w:tbl>
            <w:tblPr>
              <w:tblpPr w:leftFromText="141" w:rightFromText="141" w:vertAnchor="text" w:horzAnchor="margin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707"/>
              <w:gridCol w:w="708"/>
            </w:tblGrid>
            <w:tr w:rsidR="007728C7" w:rsidTr="007C4129">
              <w:trPr>
                <w:trHeight w:val="387"/>
              </w:trPr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7728C7" w:rsidRDefault="007728C7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1S1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7728C7" w:rsidRDefault="007728C7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1S2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7728C7" w:rsidRDefault="007728C7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1A1</w:t>
                  </w:r>
                </w:p>
              </w:tc>
            </w:tr>
            <w:tr w:rsidR="007728C7" w:rsidTr="007C4129">
              <w:trPr>
                <w:trHeight w:val="387"/>
              </w:trPr>
              <w:tc>
                <w:tcPr>
                  <w:tcW w:w="707" w:type="dxa"/>
                  <w:shd w:val="clear" w:color="auto" w:fill="FFFFFF"/>
                </w:tcPr>
                <w:p w:rsidR="007728C7" w:rsidRDefault="007728C7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  <w:shd w:val="clear" w:color="auto" w:fill="FFFFFF"/>
                </w:tcPr>
                <w:p w:rsidR="007728C7" w:rsidRDefault="007728C7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  <w:shd w:val="clear" w:color="auto" w:fill="FFFFFF"/>
                </w:tcPr>
                <w:p w:rsidR="007728C7" w:rsidRPr="002D50E7" w:rsidRDefault="00FB1C6D" w:rsidP="00265915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665085912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1665085912"/>
                </w:p>
              </w:tc>
            </w:tr>
            <w:tr w:rsidR="00180844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2D50E7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734346161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734346161"/>
                </w:p>
              </w:tc>
            </w:tr>
            <w:tr w:rsidR="00180844" w:rsidTr="007C4129">
              <w:trPr>
                <w:trHeight w:val="387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:rsidR="00180844" w:rsidRPr="002D50E7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633105272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633105272"/>
                </w:p>
              </w:tc>
            </w:tr>
            <w:tr w:rsidR="00180844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2D50E7" w:rsidRDefault="00FB1C6D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835345371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835345371"/>
                </w:p>
              </w:tc>
            </w:tr>
          </w:tbl>
          <w:p w:rsidR="004374AF" w:rsidRDefault="004374AF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</w:p>
        </w:tc>
      </w:tr>
    </w:tbl>
    <w:p w:rsidR="001102FA" w:rsidRDefault="001102FA" w:rsidP="001102FA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3C4597" w:rsidRDefault="003C4597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3C4597" w:rsidRPr="003C4597" w:rsidRDefault="00BC513A" w:rsidP="003C4597">
      <w:pPr>
        <w:pStyle w:val="Listenabsatz"/>
        <w:numPr>
          <w:ilvl w:val="0"/>
          <w:numId w:val="4"/>
        </w:numPr>
        <w:spacing w:before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441325</wp:posOffset>
            </wp:positionV>
            <wp:extent cx="441960" cy="421005"/>
            <wp:effectExtent l="19050" t="0" r="0" b="0"/>
            <wp:wrapNone/>
            <wp:docPr id="900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597" w:rsidRPr="003C4597">
        <w:rPr>
          <w:rFonts w:ascii="Verdana" w:hAnsi="Verdana"/>
          <w:sz w:val="22"/>
          <w:szCs w:val="22"/>
          <w:lang w:val="de-CH"/>
        </w:rPr>
        <w:t xml:space="preserve">Use </w:t>
      </w:r>
      <w:r w:rsidR="0045537D" w:rsidRPr="005133C4">
        <w:rPr>
          <w:rFonts w:ascii="Verdana" w:hAnsi="Verdana"/>
          <w:i/>
          <w:sz w:val="22"/>
          <w:szCs w:val="22"/>
          <w:highlight w:val="lightGray"/>
          <w:lang w:val="de-CH"/>
        </w:rPr>
        <w:t>FluidSim</w:t>
      </w:r>
      <w:r w:rsidR="003C4597" w:rsidRPr="003C4597">
        <w:rPr>
          <w:rFonts w:ascii="Verdana" w:hAnsi="Verdana"/>
          <w:sz w:val="22"/>
          <w:szCs w:val="22"/>
          <w:lang w:val="de-CH"/>
        </w:rPr>
        <w:t xml:space="preserve"> and draw the circuit diagram given. Use the simulation mode and find out the binary operation. Complete the truth table.  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4451"/>
        <w:gridCol w:w="2436"/>
      </w:tblGrid>
      <w:tr w:rsidR="004374AF" w:rsidTr="003C4597">
        <w:tc>
          <w:tcPr>
            <w:tcW w:w="1340" w:type="dxa"/>
            <w:shd w:val="clear" w:color="auto" w:fill="BFBFBF" w:themeFill="background1" w:themeFillShade="BF"/>
          </w:tcPr>
          <w:p w:rsidR="004374AF" w:rsidRPr="009A37E4" w:rsidRDefault="004374AF" w:rsidP="003C4597">
            <w:pPr>
              <w:pStyle w:val="Textkrper-Zeileneinzug"/>
              <w:framePr w:wrap="around" w:x="2522"/>
            </w:pPr>
            <w:r w:rsidRPr="009A37E4">
              <w:t xml:space="preserve">Binary </w:t>
            </w:r>
            <w:r>
              <w:t>o</w:t>
            </w:r>
            <w:r w:rsidRPr="009A37E4">
              <w:t>peration</w:t>
            </w:r>
          </w:p>
        </w:tc>
        <w:tc>
          <w:tcPr>
            <w:tcW w:w="4451" w:type="dxa"/>
            <w:shd w:val="clear" w:color="auto" w:fill="BFBFBF" w:themeFill="background1" w:themeFillShade="BF"/>
          </w:tcPr>
          <w:p w:rsidR="004374AF" w:rsidRPr="009A37E4" w:rsidRDefault="004374AF" w:rsidP="003C4597">
            <w:pPr>
              <w:pStyle w:val="Textkrper-Zeileneinzug"/>
              <w:framePr w:wrap="around" w:x="2522"/>
            </w:pPr>
            <w:r w:rsidRPr="009A37E4">
              <w:t>Contact circuit</w:t>
            </w:r>
          </w:p>
        </w:tc>
        <w:tc>
          <w:tcPr>
            <w:tcW w:w="2436" w:type="dxa"/>
            <w:shd w:val="clear" w:color="auto" w:fill="BFBFBF" w:themeFill="background1" w:themeFillShade="BF"/>
          </w:tcPr>
          <w:p w:rsidR="004374AF" w:rsidRPr="009A37E4" w:rsidRDefault="004374AF" w:rsidP="003C4597">
            <w:pPr>
              <w:pStyle w:val="Textkrper-Zeileneinzug"/>
              <w:framePr w:wrap="around" w:x="2522"/>
            </w:pPr>
            <w:r w:rsidRPr="009A37E4">
              <w:t>Contact circuit</w:t>
            </w:r>
          </w:p>
        </w:tc>
      </w:tr>
    </w:tbl>
    <w:tbl>
      <w:tblPr>
        <w:tblStyle w:val="Tabellenraster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4466"/>
        <w:gridCol w:w="2422"/>
      </w:tblGrid>
      <w:tr w:rsidR="004374AF" w:rsidTr="003C4597">
        <w:trPr>
          <w:trHeight w:val="3261"/>
        </w:trPr>
        <w:tc>
          <w:tcPr>
            <w:tcW w:w="1330" w:type="dxa"/>
            <w:vAlign w:val="center"/>
          </w:tcPr>
          <w:p w:rsidR="004374AF" w:rsidRPr="003C4597" w:rsidRDefault="000019CF" w:rsidP="003E5761">
            <w:pPr>
              <w:spacing w:before="240" w:after="240"/>
              <w:jc w:val="center"/>
              <w:rPr>
                <w:rFonts w:ascii="Comic Sans MS" w:hAnsi="Comic Sans MS"/>
                <w:b/>
                <w:color w:val="365F91" w:themeColor="accent1" w:themeShade="BF"/>
                <w:sz w:val="22"/>
                <w:szCs w:val="22"/>
                <w:lang w:val="fr-CH"/>
              </w:rPr>
            </w:pPr>
            <w:permStart w:id="1615613722" w:edGrp="everyone"/>
            <w:r>
              <w:rPr>
                <w:rFonts w:ascii="Comic Sans MS" w:hAnsi="Comic Sans MS"/>
                <w:color w:val="365F91" w:themeColor="accent1" w:themeShade="BF"/>
                <w:sz w:val="22"/>
                <w:szCs w:val="22"/>
              </w:rPr>
              <w:t>XOR</w:t>
            </w:r>
            <w:permEnd w:id="1615613722"/>
          </w:p>
        </w:tc>
        <w:tc>
          <w:tcPr>
            <w:tcW w:w="4466" w:type="dxa"/>
            <w:vAlign w:val="center"/>
          </w:tcPr>
          <w:p w:rsidR="004374AF" w:rsidRDefault="003869C8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  <w:r>
              <w:rPr>
                <w:rFonts w:ascii="Verdana" w:hAnsi="Verdana"/>
                <w:b/>
                <w:noProof/>
                <w:lang w:val="en-GB" w:eastAsia="zh-CN"/>
              </w:rPr>
              <w:drawing>
                <wp:inline distT="0" distB="0" distL="0" distR="0" wp14:anchorId="635972B5" wp14:editId="799280E3">
                  <wp:extent cx="2701147" cy="2997642"/>
                  <wp:effectExtent l="19050" t="0" r="3953" b="0"/>
                  <wp:docPr id="37" name="Bild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2599" t="2893" r="2787" b="36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706" cy="2998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  <w:vAlign w:val="center"/>
          </w:tcPr>
          <w:tbl>
            <w:tblPr>
              <w:tblpPr w:leftFromText="141" w:rightFromText="141" w:vertAnchor="text" w:horzAnchor="margin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707"/>
              <w:gridCol w:w="708"/>
            </w:tblGrid>
            <w:tr w:rsidR="003869C8" w:rsidTr="007C4129">
              <w:trPr>
                <w:trHeight w:val="387"/>
              </w:trPr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869C8" w:rsidRDefault="003869C8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1S1</w:t>
                  </w:r>
                </w:p>
              </w:tc>
              <w:tc>
                <w:tcPr>
                  <w:tcW w:w="707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869C8" w:rsidRDefault="003869C8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1S2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3869C8" w:rsidRDefault="003869C8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1A1</w:t>
                  </w:r>
                </w:p>
              </w:tc>
            </w:tr>
            <w:tr w:rsidR="003869C8" w:rsidTr="007C4129">
              <w:trPr>
                <w:trHeight w:val="387"/>
              </w:trPr>
              <w:tc>
                <w:tcPr>
                  <w:tcW w:w="707" w:type="dxa"/>
                  <w:shd w:val="clear" w:color="auto" w:fill="FFFFFF"/>
                </w:tcPr>
                <w:p w:rsidR="003869C8" w:rsidRDefault="003869C8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  <w:shd w:val="clear" w:color="auto" w:fill="FFFFFF"/>
                </w:tcPr>
                <w:p w:rsidR="003869C8" w:rsidRDefault="003869C8" w:rsidP="00265915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  <w:shd w:val="clear" w:color="auto" w:fill="FFFFFF"/>
                </w:tcPr>
                <w:p w:rsidR="003869C8" w:rsidRPr="003C4597" w:rsidRDefault="000019CF" w:rsidP="00265915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881919173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881919173"/>
                </w:p>
              </w:tc>
            </w:tr>
            <w:tr w:rsidR="00180844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3C4597" w:rsidRDefault="000019CF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146247912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1146247912"/>
                </w:p>
              </w:tc>
            </w:tr>
            <w:tr w:rsidR="00180844" w:rsidTr="007C4129">
              <w:trPr>
                <w:trHeight w:val="387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:rsidR="00180844" w:rsidRPr="003C4597" w:rsidRDefault="000019CF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97017046" w:edGrp="everyone"/>
                  <w:r>
                    <w:rPr>
                      <w:color w:val="365F91" w:themeColor="accent1" w:themeShade="BF"/>
                    </w:rPr>
                    <w:t xml:space="preserve">1 </w:t>
                  </w:r>
                  <w:permEnd w:id="197017046"/>
                </w:p>
              </w:tc>
            </w:tr>
            <w:tr w:rsidR="00180844" w:rsidTr="007C4129">
              <w:trPr>
                <w:trHeight w:val="388"/>
              </w:trPr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7" w:type="dxa"/>
                </w:tcPr>
                <w:p w:rsidR="00180844" w:rsidRDefault="00180844" w:rsidP="00180844">
                  <w:pPr>
                    <w:pStyle w:val="Textkrper-Zeileneinzug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:rsidR="00180844" w:rsidRPr="003C4597" w:rsidRDefault="000019CF" w:rsidP="00180844">
                  <w:pPr>
                    <w:pStyle w:val="Textkrper-Zeileneinzug"/>
                    <w:framePr w:hSpace="0" w:wrap="auto" w:vAnchor="margin" w:hAnchor="text" w:xAlign="left" w:yAlign="inline"/>
                    <w:rPr>
                      <w:color w:val="365F91" w:themeColor="accent1" w:themeShade="BF"/>
                    </w:rPr>
                  </w:pPr>
                  <w:permStart w:id="1327963639" w:edGrp="everyone"/>
                  <w:r>
                    <w:rPr>
                      <w:color w:val="365F91" w:themeColor="accent1" w:themeShade="BF"/>
                    </w:rPr>
                    <w:t xml:space="preserve">0 </w:t>
                  </w:r>
                  <w:permEnd w:id="1327963639"/>
                </w:p>
              </w:tc>
            </w:tr>
          </w:tbl>
          <w:p w:rsidR="004374AF" w:rsidRDefault="004374AF" w:rsidP="007C4129">
            <w:pPr>
              <w:jc w:val="center"/>
              <w:rPr>
                <w:rFonts w:ascii="Verdana" w:hAnsi="Verdana"/>
                <w:b/>
                <w:lang w:val="fr-CH"/>
              </w:rPr>
            </w:pPr>
          </w:p>
        </w:tc>
      </w:tr>
    </w:tbl>
    <w:p w:rsidR="001102FA" w:rsidRPr="001102FA" w:rsidRDefault="001102FA" w:rsidP="001102FA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C11528" w:rsidRPr="00C11528" w:rsidRDefault="003E5761" w:rsidP="00C11528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235585</wp:posOffset>
            </wp:positionV>
            <wp:extent cx="521335" cy="468630"/>
            <wp:effectExtent l="19050" t="0" r="0" b="0"/>
            <wp:wrapNone/>
            <wp:docPr id="36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B37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3178175</wp:posOffset>
            </wp:positionH>
            <wp:positionV relativeFrom="paragraph">
              <wp:posOffset>561340</wp:posOffset>
            </wp:positionV>
            <wp:extent cx="1041400" cy="628015"/>
            <wp:effectExtent l="0" t="0" r="0" b="0"/>
            <wp:wrapTight wrapText="bothSides">
              <wp:wrapPolygon edited="0">
                <wp:start x="9088" y="1966"/>
                <wp:lineTo x="2371" y="12449"/>
                <wp:lineTo x="2371" y="13104"/>
                <wp:lineTo x="8693" y="18346"/>
                <wp:lineTo x="9483" y="18346"/>
                <wp:lineTo x="18176" y="18346"/>
                <wp:lineTo x="19361" y="11139"/>
                <wp:lineTo x="15805" y="5897"/>
                <wp:lineTo x="11459" y="1966"/>
                <wp:lineTo x="9088" y="1966"/>
              </wp:wrapPolygon>
            </wp:wrapTight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B37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561340</wp:posOffset>
            </wp:positionV>
            <wp:extent cx="1041400" cy="628015"/>
            <wp:effectExtent l="0" t="0" r="0" b="0"/>
            <wp:wrapTight wrapText="bothSides">
              <wp:wrapPolygon edited="0">
                <wp:start x="9088" y="1966"/>
                <wp:lineTo x="2371" y="12449"/>
                <wp:lineTo x="2371" y="13104"/>
                <wp:lineTo x="8693" y="18346"/>
                <wp:lineTo x="9483" y="18346"/>
                <wp:lineTo x="18176" y="18346"/>
                <wp:lineTo x="19361" y="11139"/>
                <wp:lineTo x="15805" y="5897"/>
                <wp:lineTo x="11459" y="1966"/>
                <wp:lineTo x="9088" y="1966"/>
              </wp:wrapPolygon>
            </wp:wrapTight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528" w:rsidRPr="00434426">
        <w:rPr>
          <w:rFonts w:ascii="Verdana" w:hAnsi="Verdana"/>
          <w:sz w:val="22"/>
          <w:szCs w:val="22"/>
          <w:lang w:val="de-CH"/>
        </w:rPr>
        <w:t xml:space="preserve">Describe the </w:t>
      </w:r>
      <w:r w:rsidR="00434426" w:rsidRPr="00434426">
        <w:rPr>
          <w:rFonts w:ascii="Verdana" w:hAnsi="Verdana"/>
          <w:sz w:val="22"/>
          <w:szCs w:val="22"/>
          <w:lang w:val="de-CH"/>
        </w:rPr>
        <w:t>difference between the following two valves!</w:t>
      </w:r>
      <w:r w:rsidR="00C11528" w:rsidRPr="00434426">
        <w:rPr>
          <w:rFonts w:ascii="Verdana" w:hAnsi="Verdana"/>
          <w:sz w:val="22"/>
          <w:szCs w:val="22"/>
          <w:lang w:val="de-CH"/>
        </w:rPr>
        <w:t xml:space="preserve"> </w:t>
      </w:r>
      <w:r w:rsidR="00C11528" w:rsidRPr="00C11528">
        <w:rPr>
          <w:rFonts w:ascii="Verdana" w:hAnsi="Verdana"/>
          <w:sz w:val="22"/>
          <w:szCs w:val="22"/>
        </w:rPr>
        <w:t>Write down complete sentences either in English or in German. Work in pairs an</w:t>
      </w:r>
      <w:r w:rsidR="005133C4">
        <w:rPr>
          <w:rFonts w:ascii="Verdana" w:hAnsi="Verdana"/>
          <w:sz w:val="22"/>
          <w:szCs w:val="22"/>
        </w:rPr>
        <w:t>d</w:t>
      </w:r>
      <w:r w:rsidR="00C11528" w:rsidRPr="00C11528">
        <w:rPr>
          <w:rFonts w:ascii="Verdana" w:hAnsi="Verdana"/>
          <w:sz w:val="22"/>
          <w:szCs w:val="22"/>
        </w:rPr>
        <w:t xml:space="preserve"> use an online dictionary if necessary.  </w:t>
      </w:r>
    </w:p>
    <w:p w:rsidR="00C11528" w:rsidRPr="00C11528" w:rsidRDefault="003E5761" w:rsidP="00C11528">
      <w:pPr>
        <w:ind w:left="709"/>
        <w:rPr>
          <w:rStyle w:val="standardfett1"/>
          <w:rFonts w:cs="Arial"/>
          <w:sz w:val="22"/>
          <w:szCs w:val="22"/>
          <w:lang w:val="de-CH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62280</wp:posOffset>
            </wp:positionH>
            <wp:positionV relativeFrom="paragraph">
              <wp:posOffset>45357</wp:posOffset>
            </wp:positionV>
            <wp:extent cx="441808" cy="424282"/>
            <wp:effectExtent l="19050" t="0" r="0" b="0"/>
            <wp:wrapNone/>
            <wp:docPr id="901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" cy="4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D59" w:rsidRPr="00C11528" w:rsidRDefault="00993D59" w:rsidP="00993D59">
      <w:pPr>
        <w:rPr>
          <w:rFonts w:ascii="Verdana" w:hAnsi="Verdana"/>
          <w:sz w:val="22"/>
          <w:szCs w:val="22"/>
          <w:lang w:val="de-CH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620F9" w:rsidRPr="009620F9" w:rsidRDefault="000019CF" w:rsidP="009620F9">
      <w:pPr>
        <w:ind w:left="709"/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</w:pPr>
      <w:permStart w:id="2043895907" w:edGrp="everyone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The </w:t>
      </w:r>
      <w:proofErr w:type="spellStart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left</w:t>
      </w:r>
      <w:proofErr w:type="spell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one </w:t>
      </w:r>
      <w:proofErr w:type="spellStart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is</w:t>
      </w:r>
      <w:proofErr w:type="spell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a </w:t>
      </w:r>
      <w:proofErr w:type="spellStart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normaly</w:t>
      </w:r>
      <w:proofErr w:type="spell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</w:t>
      </w:r>
      <w:proofErr w:type="spellStart"/>
      <w:r w:rsidR="004C43D3"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closed</w:t>
      </w:r>
      <w:proofErr w:type="spell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and the right one </w:t>
      </w:r>
      <w:proofErr w:type="spellStart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is</w:t>
      </w:r>
      <w:proofErr w:type="spell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</w:t>
      </w:r>
      <w:proofErr w:type="gramStart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a</w:t>
      </w:r>
      <w:proofErr w:type="gram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</w:t>
      </w:r>
      <w:proofErr w:type="spellStart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normaly</w:t>
      </w:r>
      <w:proofErr w:type="spellEnd"/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</w:t>
      </w:r>
      <w:r w:rsidR="004C43D3"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>open</w:t>
      </w:r>
      <w:r>
        <w:rPr>
          <w:rStyle w:val="standardfett1"/>
          <w:rFonts w:ascii="Comic Sans MS" w:hAnsi="Comic Sans MS" w:cs="Arial"/>
          <w:color w:val="365F91" w:themeColor="accent1" w:themeShade="BF"/>
          <w:sz w:val="28"/>
          <w:szCs w:val="28"/>
          <w:lang w:val="fr-CH"/>
        </w:rPr>
        <w:t xml:space="preserve"> valve </w:t>
      </w:r>
      <w:permEnd w:id="2043895907"/>
    </w:p>
    <w:p w:rsidR="00993D59" w:rsidRPr="006B0A2F" w:rsidRDefault="00993D59" w:rsidP="00993D59">
      <w:pPr>
        <w:rPr>
          <w:rFonts w:ascii="Verdana" w:hAnsi="Verdana"/>
          <w:sz w:val="22"/>
          <w:szCs w:val="22"/>
          <w:lang w:val="fr-CH"/>
        </w:rPr>
      </w:pPr>
    </w:p>
    <w:sectPr w:rsidR="00993D59" w:rsidRPr="006B0A2F" w:rsidSect="007728DC">
      <w:headerReference w:type="default" r:id="rId24"/>
      <w:footerReference w:type="default" r:id="rId25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9D" w:rsidRDefault="00FD4A9D">
      <w:r>
        <w:separator/>
      </w:r>
    </w:p>
  </w:endnote>
  <w:endnote w:type="continuationSeparator" w:id="0">
    <w:p w:rsidR="00FD4A9D" w:rsidRDefault="00F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774" w:rsidRPr="00105774" w:rsidRDefault="0020557B">
    <w:pPr>
      <w:rPr>
        <w:rFonts w:ascii="Arial" w:hAnsi="Arial" w:cs="Arial"/>
        <w:sz w:val="12"/>
        <w:szCs w:val="12"/>
      </w:rPr>
    </w:pPr>
    <w:r w:rsidRPr="00105774">
      <w:rPr>
        <w:rFonts w:ascii="Arial" w:hAnsi="Arial" w:cs="Arial"/>
        <w:sz w:val="12"/>
        <w:szCs w:val="12"/>
        <w:lang w:val="de-CH"/>
      </w:rPr>
      <w:t xml:space="preserve">Datum: </w:t>
    </w:r>
    <w:r w:rsidR="00016E6C" w:rsidRPr="00105774">
      <w:rPr>
        <w:rFonts w:ascii="Arial" w:hAnsi="Arial" w:cs="Arial"/>
        <w:sz w:val="12"/>
        <w:szCs w:val="12"/>
        <w:lang w:val="de-CH"/>
      </w:rPr>
      <w:fldChar w:fldCharType="begin"/>
    </w:r>
    <w:r w:rsidRPr="00105774">
      <w:rPr>
        <w:rFonts w:ascii="Arial" w:hAnsi="Arial" w:cs="Arial"/>
        <w:sz w:val="12"/>
        <w:szCs w:val="12"/>
        <w:lang w:val="de-CH"/>
      </w:rPr>
      <w:instrText xml:space="preserve"> DATE \@ "dd.MM.yy" </w:instrText>
    </w:r>
    <w:r w:rsidR="00016E6C" w:rsidRPr="00105774">
      <w:rPr>
        <w:rFonts w:ascii="Arial" w:hAnsi="Arial" w:cs="Arial"/>
        <w:sz w:val="12"/>
        <w:szCs w:val="12"/>
        <w:lang w:val="de-CH"/>
      </w:rPr>
      <w:fldChar w:fldCharType="separate"/>
    </w:r>
    <w:r w:rsidR="007D030D">
      <w:rPr>
        <w:rFonts w:ascii="Arial" w:hAnsi="Arial" w:cs="Arial"/>
        <w:noProof/>
        <w:sz w:val="12"/>
        <w:szCs w:val="12"/>
        <w:lang w:val="de-CH"/>
      </w:rPr>
      <w:t>23.05.16</w:t>
    </w:r>
    <w:r w:rsidR="00016E6C" w:rsidRPr="00105774">
      <w:rPr>
        <w:rFonts w:ascii="Arial" w:hAnsi="Arial" w:cs="Arial"/>
        <w:sz w:val="12"/>
        <w:szCs w:val="12"/>
        <w:lang w:val="de-CH"/>
      </w:rPr>
      <w:fldChar w:fldCharType="end"/>
    </w:r>
    <w:r w:rsidRPr="00105774">
      <w:rPr>
        <w:rFonts w:ascii="Arial" w:hAnsi="Arial" w:cs="Arial"/>
        <w:sz w:val="12"/>
        <w:szCs w:val="12"/>
        <w:lang w:val="de-CH"/>
      </w:rPr>
      <w:t xml:space="preserve"> </w:t>
    </w:r>
    <w:r w:rsidR="00B2599D" w:rsidRPr="00105774">
      <w:rPr>
        <w:rFonts w:ascii="Arial" w:hAnsi="Arial" w:cs="Arial"/>
        <w:sz w:val="12"/>
        <w:szCs w:val="12"/>
        <w:lang w:val="de-CH"/>
      </w:rPr>
      <w:t xml:space="preserve">/ © </w:t>
    </w:r>
    <w:r w:rsidR="006B2722">
      <w:rPr>
        <w:rFonts w:ascii="Arial" w:hAnsi="Arial" w:cs="Arial"/>
        <w:sz w:val="12"/>
        <w:szCs w:val="12"/>
        <w:lang w:val="de-CH"/>
      </w:rPr>
      <w:t>by</w:t>
    </w:r>
    <w:r w:rsidR="00B2599D" w:rsidRPr="00105774">
      <w:rPr>
        <w:rFonts w:ascii="Arial" w:hAnsi="Arial" w:cs="Arial"/>
        <w:sz w:val="12"/>
        <w:szCs w:val="12"/>
        <w:lang w:val="de-CH"/>
      </w:rPr>
      <w:t xml:space="preserve"> </w:t>
    </w:r>
    <w:r w:rsidR="00D04D58" w:rsidRPr="00105774">
      <w:rPr>
        <w:rFonts w:ascii="Arial" w:hAnsi="Arial" w:cs="Arial"/>
        <w:sz w:val="12"/>
        <w:szCs w:val="12"/>
        <w:lang w:val="de-CH"/>
      </w:rPr>
      <w:t>Roman Moser</w:t>
    </w:r>
    <w:r w:rsidRPr="00105774">
      <w:rPr>
        <w:rFonts w:ascii="Arial" w:hAnsi="Arial" w:cs="Arial"/>
        <w:sz w:val="12"/>
        <w:szCs w:val="12"/>
        <w:lang w:val="de-CH"/>
      </w:rPr>
      <w:tab/>
    </w:r>
    <w:r w:rsidRPr="00105774">
      <w:rPr>
        <w:rFonts w:ascii="Arial" w:hAnsi="Arial" w:cs="Arial"/>
        <w:sz w:val="12"/>
        <w:szCs w:val="12"/>
        <w:lang w:val="de-CH"/>
      </w:rPr>
      <w:tab/>
      <w:t xml:space="preserve"> </w:t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7728DC">
      <w:rPr>
        <w:rFonts w:ascii="Arial" w:hAnsi="Arial" w:cs="Arial"/>
        <w:sz w:val="12"/>
        <w:szCs w:val="12"/>
        <w:lang w:val="de-CH"/>
      </w:rPr>
      <w:tab/>
    </w:r>
    <w:r w:rsidR="006B2722">
      <w:rPr>
        <w:rFonts w:ascii="Arial" w:hAnsi="Arial" w:cs="Arial"/>
        <w:sz w:val="12"/>
        <w:szCs w:val="12"/>
        <w:lang w:val="de-CH"/>
      </w:rPr>
      <w:t xml:space="preserve">                      </w:t>
    </w:r>
    <w:r w:rsidRPr="00105774">
      <w:rPr>
        <w:rFonts w:ascii="Arial" w:hAnsi="Arial" w:cs="Arial"/>
        <w:sz w:val="12"/>
        <w:szCs w:val="12"/>
        <w:lang w:val="de-CH"/>
      </w:rPr>
      <w:t xml:space="preserve">Seite: </w:t>
    </w:r>
    <w:sdt>
      <w:sdtPr>
        <w:rPr>
          <w:rFonts w:ascii="Arial" w:hAnsi="Arial" w:cs="Arial"/>
          <w:sz w:val="12"/>
          <w:szCs w:val="12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2"/>
              <w:szCs w:val="12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016E6C" w:rsidRPr="00105774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105774" w:rsidRPr="00105774">
              <w:rPr>
                <w:rFonts w:ascii="Arial" w:hAnsi="Arial" w:cs="Arial"/>
                <w:sz w:val="12"/>
                <w:szCs w:val="12"/>
              </w:rPr>
              <w:instrText xml:space="preserve"> PAGE   \* MERGEFORMAT </w:instrText>
            </w:r>
            <w:r w:rsidR="00016E6C" w:rsidRPr="00105774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D63021">
              <w:rPr>
                <w:rFonts w:ascii="Arial" w:hAnsi="Arial" w:cs="Arial"/>
                <w:noProof/>
                <w:sz w:val="12"/>
                <w:szCs w:val="12"/>
              </w:rPr>
              <w:t>3</w:t>
            </w:r>
            <w:r w:rsidR="00016E6C" w:rsidRPr="00105774">
              <w:rPr>
                <w:rFonts w:ascii="Arial" w:hAnsi="Arial" w:cs="Arial"/>
                <w:sz w:val="12"/>
                <w:szCs w:val="12"/>
              </w:rPr>
              <w:fldChar w:fldCharType="end"/>
            </w:r>
          </w:sdtContent>
        </w:sdt>
      </w:sdtContent>
    </w:sdt>
  </w:p>
  <w:p w:rsidR="0020557B" w:rsidRPr="00105774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szCs w:val="12"/>
        <w:lang w:val="de-CH"/>
      </w:rPr>
    </w:pPr>
    <w:r w:rsidRPr="00105774">
      <w:rPr>
        <w:rStyle w:val="Seitenzahl"/>
        <w:rFonts w:ascii="Arial" w:hAnsi="Arial" w:cs="Arial"/>
        <w:sz w:val="12"/>
        <w:szCs w:val="12"/>
      </w:rPr>
      <w:t xml:space="preserve">Datei: </w:t>
    </w:r>
    <w:r w:rsidR="00016E6C" w:rsidRPr="00105774">
      <w:rPr>
        <w:rStyle w:val="Seitenzahl"/>
        <w:rFonts w:ascii="Arial" w:hAnsi="Arial" w:cs="Arial"/>
        <w:snapToGrid w:val="0"/>
        <w:sz w:val="12"/>
        <w:szCs w:val="12"/>
      </w:rPr>
      <w:fldChar w:fldCharType="begin"/>
    </w:r>
    <w:r w:rsidRPr="00105774">
      <w:rPr>
        <w:rStyle w:val="Seitenzahl"/>
        <w:rFonts w:ascii="Arial" w:hAnsi="Arial" w:cs="Arial"/>
        <w:snapToGrid w:val="0"/>
        <w:sz w:val="12"/>
        <w:szCs w:val="12"/>
      </w:rPr>
      <w:instrText xml:space="preserve"> FILENAME </w:instrText>
    </w:r>
    <w:r w:rsidR="00016E6C" w:rsidRPr="00105774">
      <w:rPr>
        <w:rStyle w:val="Seitenzahl"/>
        <w:rFonts w:ascii="Arial" w:hAnsi="Arial" w:cs="Arial"/>
        <w:snapToGrid w:val="0"/>
        <w:sz w:val="12"/>
        <w:szCs w:val="12"/>
      </w:rPr>
      <w:fldChar w:fldCharType="separate"/>
    </w:r>
    <w:r w:rsidR="00553768">
      <w:rPr>
        <w:rStyle w:val="Seitenzahl"/>
        <w:rFonts w:ascii="Arial" w:hAnsi="Arial" w:cs="Arial"/>
        <w:noProof/>
        <w:snapToGrid w:val="0"/>
        <w:sz w:val="12"/>
        <w:szCs w:val="12"/>
      </w:rPr>
      <w:t>AUF3.3.2_BinaryOperations</w:t>
    </w:r>
    <w:r w:rsidR="00016E6C" w:rsidRPr="00105774">
      <w:rPr>
        <w:rStyle w:val="Seitenzahl"/>
        <w:rFonts w:ascii="Arial" w:hAnsi="Arial"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9D" w:rsidRDefault="00FD4A9D">
      <w:r>
        <w:separator/>
      </w:r>
    </w:p>
  </w:footnote>
  <w:footnote w:type="continuationSeparator" w:id="0">
    <w:p w:rsidR="00FD4A9D" w:rsidRDefault="00FD4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164D9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706F6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Circuit Diagrams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7F3"/>
    <w:multiLevelType w:val="hybridMultilevel"/>
    <w:tmpl w:val="6F3AA3B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11299"/>
    <w:multiLevelType w:val="hybridMultilevel"/>
    <w:tmpl w:val="058E8B6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DD54EE4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F9A7F36"/>
    <w:multiLevelType w:val="hybridMultilevel"/>
    <w:tmpl w:val="34748C8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7" w15:restartNumberingAfterBreak="0">
    <w:nsid w:val="2A1523B2"/>
    <w:multiLevelType w:val="hybridMultilevel"/>
    <w:tmpl w:val="455E935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C65293D"/>
    <w:multiLevelType w:val="hybridMultilevel"/>
    <w:tmpl w:val="436031AC"/>
    <w:lvl w:ilvl="0" w:tplc="4C60643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uEaV5tU7CKxq8oN8GoT2C9JkoKs=" w:salt="Kh7b2Xg8slFRQZ8+3oBUl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19CF"/>
    <w:rsid w:val="0000407F"/>
    <w:rsid w:val="000044BD"/>
    <w:rsid w:val="00007A50"/>
    <w:rsid w:val="00010DDC"/>
    <w:rsid w:val="000115C0"/>
    <w:rsid w:val="00011796"/>
    <w:rsid w:val="000121B8"/>
    <w:rsid w:val="0001367C"/>
    <w:rsid w:val="0001548B"/>
    <w:rsid w:val="00016950"/>
    <w:rsid w:val="00016E6C"/>
    <w:rsid w:val="00016E9B"/>
    <w:rsid w:val="00027132"/>
    <w:rsid w:val="00032A13"/>
    <w:rsid w:val="00033F83"/>
    <w:rsid w:val="0003711B"/>
    <w:rsid w:val="00040A77"/>
    <w:rsid w:val="000433ED"/>
    <w:rsid w:val="00045A49"/>
    <w:rsid w:val="0005050E"/>
    <w:rsid w:val="00050B17"/>
    <w:rsid w:val="00054BC5"/>
    <w:rsid w:val="00054C5B"/>
    <w:rsid w:val="00055711"/>
    <w:rsid w:val="00057DB4"/>
    <w:rsid w:val="0006188B"/>
    <w:rsid w:val="000677C5"/>
    <w:rsid w:val="0007113F"/>
    <w:rsid w:val="00071610"/>
    <w:rsid w:val="000717DE"/>
    <w:rsid w:val="00071886"/>
    <w:rsid w:val="000740BF"/>
    <w:rsid w:val="000745E4"/>
    <w:rsid w:val="00080F24"/>
    <w:rsid w:val="00082798"/>
    <w:rsid w:val="00083477"/>
    <w:rsid w:val="0008453D"/>
    <w:rsid w:val="000861A8"/>
    <w:rsid w:val="00086371"/>
    <w:rsid w:val="000909AF"/>
    <w:rsid w:val="00096A13"/>
    <w:rsid w:val="000A0103"/>
    <w:rsid w:val="000A4A36"/>
    <w:rsid w:val="000B1824"/>
    <w:rsid w:val="000B2AB1"/>
    <w:rsid w:val="000B33DE"/>
    <w:rsid w:val="000B35F7"/>
    <w:rsid w:val="000C0732"/>
    <w:rsid w:val="000C12CC"/>
    <w:rsid w:val="000C20B8"/>
    <w:rsid w:val="000C3260"/>
    <w:rsid w:val="000C618B"/>
    <w:rsid w:val="000D131C"/>
    <w:rsid w:val="000D1F4B"/>
    <w:rsid w:val="000D40BA"/>
    <w:rsid w:val="000E01F7"/>
    <w:rsid w:val="000E2367"/>
    <w:rsid w:val="000E26AF"/>
    <w:rsid w:val="000E3A05"/>
    <w:rsid w:val="000E5BE4"/>
    <w:rsid w:val="000E5DAA"/>
    <w:rsid w:val="000F0871"/>
    <w:rsid w:val="000F09AC"/>
    <w:rsid w:val="000F2B99"/>
    <w:rsid w:val="000F3650"/>
    <w:rsid w:val="000F671D"/>
    <w:rsid w:val="000F6EA5"/>
    <w:rsid w:val="001041D7"/>
    <w:rsid w:val="001044C4"/>
    <w:rsid w:val="00105774"/>
    <w:rsid w:val="00106220"/>
    <w:rsid w:val="001102FA"/>
    <w:rsid w:val="001129E0"/>
    <w:rsid w:val="001145F1"/>
    <w:rsid w:val="0011638F"/>
    <w:rsid w:val="001212E2"/>
    <w:rsid w:val="001261EA"/>
    <w:rsid w:val="00126373"/>
    <w:rsid w:val="0012764D"/>
    <w:rsid w:val="00127756"/>
    <w:rsid w:val="00130B37"/>
    <w:rsid w:val="001311CA"/>
    <w:rsid w:val="001323E6"/>
    <w:rsid w:val="00133035"/>
    <w:rsid w:val="00135C5D"/>
    <w:rsid w:val="00136E73"/>
    <w:rsid w:val="001417D9"/>
    <w:rsid w:val="00141EBB"/>
    <w:rsid w:val="0014224B"/>
    <w:rsid w:val="001427F9"/>
    <w:rsid w:val="00142813"/>
    <w:rsid w:val="00142AA6"/>
    <w:rsid w:val="0014308B"/>
    <w:rsid w:val="00143827"/>
    <w:rsid w:val="001471BF"/>
    <w:rsid w:val="001476F6"/>
    <w:rsid w:val="00155198"/>
    <w:rsid w:val="00155C54"/>
    <w:rsid w:val="00155D07"/>
    <w:rsid w:val="00155F9D"/>
    <w:rsid w:val="0015649C"/>
    <w:rsid w:val="00161DA1"/>
    <w:rsid w:val="00162DDE"/>
    <w:rsid w:val="00163391"/>
    <w:rsid w:val="00164D91"/>
    <w:rsid w:val="001679B5"/>
    <w:rsid w:val="00167D14"/>
    <w:rsid w:val="00175D62"/>
    <w:rsid w:val="001772EA"/>
    <w:rsid w:val="00177781"/>
    <w:rsid w:val="00180535"/>
    <w:rsid w:val="00180844"/>
    <w:rsid w:val="0018206B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39C"/>
    <w:rsid w:val="001A5B60"/>
    <w:rsid w:val="001A6E47"/>
    <w:rsid w:val="001B5BA3"/>
    <w:rsid w:val="001B5F8B"/>
    <w:rsid w:val="001B6B27"/>
    <w:rsid w:val="001C00EF"/>
    <w:rsid w:val="001C086C"/>
    <w:rsid w:val="001C1EE3"/>
    <w:rsid w:val="001C216F"/>
    <w:rsid w:val="001C5694"/>
    <w:rsid w:val="001C7299"/>
    <w:rsid w:val="001D243B"/>
    <w:rsid w:val="001D48A3"/>
    <w:rsid w:val="001D4EED"/>
    <w:rsid w:val="001E4156"/>
    <w:rsid w:val="001E7712"/>
    <w:rsid w:val="001F2B16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1458"/>
    <w:rsid w:val="0022443F"/>
    <w:rsid w:val="00225C13"/>
    <w:rsid w:val="002261A2"/>
    <w:rsid w:val="00230E0F"/>
    <w:rsid w:val="0023268B"/>
    <w:rsid w:val="00233453"/>
    <w:rsid w:val="00233D46"/>
    <w:rsid w:val="00233E13"/>
    <w:rsid w:val="00233FF5"/>
    <w:rsid w:val="00236455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9F0"/>
    <w:rsid w:val="002573E2"/>
    <w:rsid w:val="00257E11"/>
    <w:rsid w:val="00265915"/>
    <w:rsid w:val="00266DCA"/>
    <w:rsid w:val="00274A05"/>
    <w:rsid w:val="00280AEF"/>
    <w:rsid w:val="002825FF"/>
    <w:rsid w:val="00285910"/>
    <w:rsid w:val="00290001"/>
    <w:rsid w:val="00290192"/>
    <w:rsid w:val="00290524"/>
    <w:rsid w:val="00292164"/>
    <w:rsid w:val="002A4368"/>
    <w:rsid w:val="002A4D84"/>
    <w:rsid w:val="002A6B84"/>
    <w:rsid w:val="002A6FB7"/>
    <w:rsid w:val="002B19C1"/>
    <w:rsid w:val="002B5AD7"/>
    <w:rsid w:val="002B6967"/>
    <w:rsid w:val="002C1838"/>
    <w:rsid w:val="002C3E56"/>
    <w:rsid w:val="002C42F3"/>
    <w:rsid w:val="002C6955"/>
    <w:rsid w:val="002D3295"/>
    <w:rsid w:val="002D4E69"/>
    <w:rsid w:val="002D50E7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4442"/>
    <w:rsid w:val="002F61C7"/>
    <w:rsid w:val="00302683"/>
    <w:rsid w:val="0030718B"/>
    <w:rsid w:val="003077A0"/>
    <w:rsid w:val="00310324"/>
    <w:rsid w:val="00311F79"/>
    <w:rsid w:val="0031229E"/>
    <w:rsid w:val="00313681"/>
    <w:rsid w:val="0031442D"/>
    <w:rsid w:val="00314E6B"/>
    <w:rsid w:val="003173E0"/>
    <w:rsid w:val="00322801"/>
    <w:rsid w:val="00323EC6"/>
    <w:rsid w:val="00325F43"/>
    <w:rsid w:val="00327885"/>
    <w:rsid w:val="00330FD5"/>
    <w:rsid w:val="003323BA"/>
    <w:rsid w:val="00332908"/>
    <w:rsid w:val="00332A6F"/>
    <w:rsid w:val="00332AFC"/>
    <w:rsid w:val="00333570"/>
    <w:rsid w:val="00333EC9"/>
    <w:rsid w:val="00334C11"/>
    <w:rsid w:val="0033507F"/>
    <w:rsid w:val="00336EDD"/>
    <w:rsid w:val="003370FD"/>
    <w:rsid w:val="00340B26"/>
    <w:rsid w:val="00340EF2"/>
    <w:rsid w:val="0034182E"/>
    <w:rsid w:val="003426D5"/>
    <w:rsid w:val="00347103"/>
    <w:rsid w:val="00347917"/>
    <w:rsid w:val="00347C5B"/>
    <w:rsid w:val="00350737"/>
    <w:rsid w:val="00352D25"/>
    <w:rsid w:val="00353384"/>
    <w:rsid w:val="0035365E"/>
    <w:rsid w:val="0035607A"/>
    <w:rsid w:val="00362304"/>
    <w:rsid w:val="00362AD7"/>
    <w:rsid w:val="00364027"/>
    <w:rsid w:val="00367B72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04E0"/>
    <w:rsid w:val="00382922"/>
    <w:rsid w:val="00383388"/>
    <w:rsid w:val="00383D0C"/>
    <w:rsid w:val="00384356"/>
    <w:rsid w:val="00384ACA"/>
    <w:rsid w:val="00384C62"/>
    <w:rsid w:val="003869C8"/>
    <w:rsid w:val="00387060"/>
    <w:rsid w:val="003878B7"/>
    <w:rsid w:val="003900B1"/>
    <w:rsid w:val="00392A2E"/>
    <w:rsid w:val="00392A30"/>
    <w:rsid w:val="00393029"/>
    <w:rsid w:val="003948EA"/>
    <w:rsid w:val="00395DCA"/>
    <w:rsid w:val="0039709D"/>
    <w:rsid w:val="003A112A"/>
    <w:rsid w:val="003A19B5"/>
    <w:rsid w:val="003A3958"/>
    <w:rsid w:val="003A6852"/>
    <w:rsid w:val="003B2AA5"/>
    <w:rsid w:val="003B6F78"/>
    <w:rsid w:val="003C04CE"/>
    <w:rsid w:val="003C123A"/>
    <w:rsid w:val="003C4597"/>
    <w:rsid w:val="003C463D"/>
    <w:rsid w:val="003C72AC"/>
    <w:rsid w:val="003D04A7"/>
    <w:rsid w:val="003D0FBC"/>
    <w:rsid w:val="003D1E20"/>
    <w:rsid w:val="003D4269"/>
    <w:rsid w:val="003D4FE6"/>
    <w:rsid w:val="003D5E9D"/>
    <w:rsid w:val="003D650C"/>
    <w:rsid w:val="003D6C9D"/>
    <w:rsid w:val="003E0123"/>
    <w:rsid w:val="003E0F7D"/>
    <w:rsid w:val="003E5761"/>
    <w:rsid w:val="003E7657"/>
    <w:rsid w:val="003F1FD0"/>
    <w:rsid w:val="003F34EE"/>
    <w:rsid w:val="00400BCB"/>
    <w:rsid w:val="0040206A"/>
    <w:rsid w:val="00402213"/>
    <w:rsid w:val="004047AC"/>
    <w:rsid w:val="00407008"/>
    <w:rsid w:val="00407CF5"/>
    <w:rsid w:val="00411071"/>
    <w:rsid w:val="00411961"/>
    <w:rsid w:val="00412928"/>
    <w:rsid w:val="004171D8"/>
    <w:rsid w:val="00423A36"/>
    <w:rsid w:val="00423FB0"/>
    <w:rsid w:val="0042777D"/>
    <w:rsid w:val="004326C2"/>
    <w:rsid w:val="00432D94"/>
    <w:rsid w:val="00434426"/>
    <w:rsid w:val="00435047"/>
    <w:rsid w:val="004374AF"/>
    <w:rsid w:val="00437BE3"/>
    <w:rsid w:val="00444197"/>
    <w:rsid w:val="00450F19"/>
    <w:rsid w:val="00452BF2"/>
    <w:rsid w:val="004545DA"/>
    <w:rsid w:val="00454F08"/>
    <w:rsid w:val="0045537D"/>
    <w:rsid w:val="00460CDE"/>
    <w:rsid w:val="00462AA8"/>
    <w:rsid w:val="00464FDC"/>
    <w:rsid w:val="0046648D"/>
    <w:rsid w:val="00466FF7"/>
    <w:rsid w:val="00473668"/>
    <w:rsid w:val="004802F3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5697"/>
    <w:rsid w:val="004B7944"/>
    <w:rsid w:val="004C43D3"/>
    <w:rsid w:val="004C4783"/>
    <w:rsid w:val="004D4F4D"/>
    <w:rsid w:val="004D767C"/>
    <w:rsid w:val="004D7AC8"/>
    <w:rsid w:val="004D7BAC"/>
    <w:rsid w:val="004D7E69"/>
    <w:rsid w:val="004E0019"/>
    <w:rsid w:val="004E1B29"/>
    <w:rsid w:val="004E3003"/>
    <w:rsid w:val="004E5003"/>
    <w:rsid w:val="004F133F"/>
    <w:rsid w:val="004F3A52"/>
    <w:rsid w:val="00501066"/>
    <w:rsid w:val="005016DE"/>
    <w:rsid w:val="005027CC"/>
    <w:rsid w:val="0050300C"/>
    <w:rsid w:val="00510AFA"/>
    <w:rsid w:val="005133C4"/>
    <w:rsid w:val="005145E4"/>
    <w:rsid w:val="005173CE"/>
    <w:rsid w:val="00523E7E"/>
    <w:rsid w:val="00526195"/>
    <w:rsid w:val="00533BE5"/>
    <w:rsid w:val="005402FB"/>
    <w:rsid w:val="005409FD"/>
    <w:rsid w:val="00541D54"/>
    <w:rsid w:val="00547660"/>
    <w:rsid w:val="00550C86"/>
    <w:rsid w:val="005523E1"/>
    <w:rsid w:val="00553768"/>
    <w:rsid w:val="005604A3"/>
    <w:rsid w:val="0056078D"/>
    <w:rsid w:val="00561D9C"/>
    <w:rsid w:val="00566DD6"/>
    <w:rsid w:val="00570328"/>
    <w:rsid w:val="00581B26"/>
    <w:rsid w:val="0058235D"/>
    <w:rsid w:val="0058508A"/>
    <w:rsid w:val="00585DC0"/>
    <w:rsid w:val="00592A7B"/>
    <w:rsid w:val="00596B4D"/>
    <w:rsid w:val="005A115F"/>
    <w:rsid w:val="005A19BC"/>
    <w:rsid w:val="005A6096"/>
    <w:rsid w:val="005A7D06"/>
    <w:rsid w:val="005B5502"/>
    <w:rsid w:val="005B7ACA"/>
    <w:rsid w:val="005C336B"/>
    <w:rsid w:val="005C4BDF"/>
    <w:rsid w:val="005C5F44"/>
    <w:rsid w:val="005C6484"/>
    <w:rsid w:val="005C6EEC"/>
    <w:rsid w:val="005D13B6"/>
    <w:rsid w:val="005D2A6D"/>
    <w:rsid w:val="005D3428"/>
    <w:rsid w:val="005D4FB3"/>
    <w:rsid w:val="005D694A"/>
    <w:rsid w:val="005D7302"/>
    <w:rsid w:val="005E127D"/>
    <w:rsid w:val="005E310E"/>
    <w:rsid w:val="005E3A59"/>
    <w:rsid w:val="005E3BA2"/>
    <w:rsid w:val="005E4178"/>
    <w:rsid w:val="005E4C3D"/>
    <w:rsid w:val="005E569D"/>
    <w:rsid w:val="005E74F1"/>
    <w:rsid w:val="005E7C75"/>
    <w:rsid w:val="005F1C92"/>
    <w:rsid w:val="005F43C0"/>
    <w:rsid w:val="005F5D5F"/>
    <w:rsid w:val="00600C8B"/>
    <w:rsid w:val="00600ED2"/>
    <w:rsid w:val="00604423"/>
    <w:rsid w:val="0060668D"/>
    <w:rsid w:val="00610565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30718"/>
    <w:rsid w:val="00632D2B"/>
    <w:rsid w:val="006330AF"/>
    <w:rsid w:val="00633251"/>
    <w:rsid w:val="00640F71"/>
    <w:rsid w:val="006459A7"/>
    <w:rsid w:val="0064784E"/>
    <w:rsid w:val="00652E0E"/>
    <w:rsid w:val="006532B4"/>
    <w:rsid w:val="00656D86"/>
    <w:rsid w:val="0065774C"/>
    <w:rsid w:val="00661104"/>
    <w:rsid w:val="00670F97"/>
    <w:rsid w:val="006730B2"/>
    <w:rsid w:val="006732B6"/>
    <w:rsid w:val="0068040A"/>
    <w:rsid w:val="006846C6"/>
    <w:rsid w:val="00686115"/>
    <w:rsid w:val="00687816"/>
    <w:rsid w:val="00691541"/>
    <w:rsid w:val="00691B44"/>
    <w:rsid w:val="006A3F3E"/>
    <w:rsid w:val="006A4AE6"/>
    <w:rsid w:val="006A4B20"/>
    <w:rsid w:val="006A7148"/>
    <w:rsid w:val="006A7496"/>
    <w:rsid w:val="006B07E3"/>
    <w:rsid w:val="006B0A2F"/>
    <w:rsid w:val="006B1EB3"/>
    <w:rsid w:val="006B2722"/>
    <w:rsid w:val="006B2D0C"/>
    <w:rsid w:val="006B7FFA"/>
    <w:rsid w:val="006C1423"/>
    <w:rsid w:val="006C40EF"/>
    <w:rsid w:val="006C7325"/>
    <w:rsid w:val="006D0E67"/>
    <w:rsid w:val="006D3509"/>
    <w:rsid w:val="006D61DD"/>
    <w:rsid w:val="006E0D6E"/>
    <w:rsid w:val="006E65F4"/>
    <w:rsid w:val="006E6D48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06F64"/>
    <w:rsid w:val="00710315"/>
    <w:rsid w:val="00713CD5"/>
    <w:rsid w:val="00716E28"/>
    <w:rsid w:val="007175C6"/>
    <w:rsid w:val="007177B0"/>
    <w:rsid w:val="0071792A"/>
    <w:rsid w:val="0072197C"/>
    <w:rsid w:val="0072676E"/>
    <w:rsid w:val="007322A3"/>
    <w:rsid w:val="00737834"/>
    <w:rsid w:val="00740D6F"/>
    <w:rsid w:val="007418CF"/>
    <w:rsid w:val="00745CED"/>
    <w:rsid w:val="0075315B"/>
    <w:rsid w:val="00756775"/>
    <w:rsid w:val="00760FEF"/>
    <w:rsid w:val="00762004"/>
    <w:rsid w:val="007628A9"/>
    <w:rsid w:val="00764AFA"/>
    <w:rsid w:val="00767DC1"/>
    <w:rsid w:val="00770037"/>
    <w:rsid w:val="0077023E"/>
    <w:rsid w:val="007711BA"/>
    <w:rsid w:val="007728C7"/>
    <w:rsid w:val="007728DC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6B8E"/>
    <w:rsid w:val="007A3346"/>
    <w:rsid w:val="007A7B54"/>
    <w:rsid w:val="007B1093"/>
    <w:rsid w:val="007B2ADD"/>
    <w:rsid w:val="007C0643"/>
    <w:rsid w:val="007C2274"/>
    <w:rsid w:val="007C455E"/>
    <w:rsid w:val="007D030D"/>
    <w:rsid w:val="007D5117"/>
    <w:rsid w:val="007E0D3F"/>
    <w:rsid w:val="007E1969"/>
    <w:rsid w:val="007E21B7"/>
    <w:rsid w:val="007E3ED8"/>
    <w:rsid w:val="007E5879"/>
    <w:rsid w:val="007E7C97"/>
    <w:rsid w:val="007F0B66"/>
    <w:rsid w:val="007F1485"/>
    <w:rsid w:val="007F1C0D"/>
    <w:rsid w:val="007F23F0"/>
    <w:rsid w:val="007F491D"/>
    <w:rsid w:val="007F4C3E"/>
    <w:rsid w:val="00801143"/>
    <w:rsid w:val="00804FBE"/>
    <w:rsid w:val="008103B6"/>
    <w:rsid w:val="0081328E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B1A"/>
    <w:rsid w:val="00871C94"/>
    <w:rsid w:val="00871EE0"/>
    <w:rsid w:val="00874537"/>
    <w:rsid w:val="00875D80"/>
    <w:rsid w:val="00882ECE"/>
    <w:rsid w:val="0088317B"/>
    <w:rsid w:val="00884F97"/>
    <w:rsid w:val="00886150"/>
    <w:rsid w:val="0088640A"/>
    <w:rsid w:val="00892735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4E52"/>
    <w:rsid w:val="008C66E6"/>
    <w:rsid w:val="008C66EF"/>
    <w:rsid w:val="008C6DBA"/>
    <w:rsid w:val="008C6E02"/>
    <w:rsid w:val="008D0C77"/>
    <w:rsid w:val="008D0DBC"/>
    <w:rsid w:val="008D2EC6"/>
    <w:rsid w:val="008D3FC0"/>
    <w:rsid w:val="008D4E1E"/>
    <w:rsid w:val="008E1987"/>
    <w:rsid w:val="008E3694"/>
    <w:rsid w:val="008E3BC8"/>
    <w:rsid w:val="008F09C7"/>
    <w:rsid w:val="008F0CAF"/>
    <w:rsid w:val="008F5C8C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2EF"/>
    <w:rsid w:val="00916517"/>
    <w:rsid w:val="00927028"/>
    <w:rsid w:val="0092757F"/>
    <w:rsid w:val="009306E9"/>
    <w:rsid w:val="009336D7"/>
    <w:rsid w:val="0093414A"/>
    <w:rsid w:val="009341CC"/>
    <w:rsid w:val="00935A5D"/>
    <w:rsid w:val="00935D7C"/>
    <w:rsid w:val="00942141"/>
    <w:rsid w:val="00942173"/>
    <w:rsid w:val="00953A2D"/>
    <w:rsid w:val="009543EE"/>
    <w:rsid w:val="0095561C"/>
    <w:rsid w:val="009620F9"/>
    <w:rsid w:val="0096280E"/>
    <w:rsid w:val="009648B6"/>
    <w:rsid w:val="009663FF"/>
    <w:rsid w:val="009703A7"/>
    <w:rsid w:val="00971312"/>
    <w:rsid w:val="00971B69"/>
    <w:rsid w:val="0097336B"/>
    <w:rsid w:val="009735E8"/>
    <w:rsid w:val="009737B1"/>
    <w:rsid w:val="0097497D"/>
    <w:rsid w:val="009756B7"/>
    <w:rsid w:val="0097683D"/>
    <w:rsid w:val="00976AA2"/>
    <w:rsid w:val="00977E20"/>
    <w:rsid w:val="0098129D"/>
    <w:rsid w:val="009823F6"/>
    <w:rsid w:val="0098248A"/>
    <w:rsid w:val="00987682"/>
    <w:rsid w:val="0099094A"/>
    <w:rsid w:val="00992DA0"/>
    <w:rsid w:val="00992DE2"/>
    <w:rsid w:val="00993D59"/>
    <w:rsid w:val="0099419D"/>
    <w:rsid w:val="00994D4E"/>
    <w:rsid w:val="009973DA"/>
    <w:rsid w:val="00997880"/>
    <w:rsid w:val="009A0AA8"/>
    <w:rsid w:val="009A1F10"/>
    <w:rsid w:val="009A37E4"/>
    <w:rsid w:val="009A3F07"/>
    <w:rsid w:val="009B7611"/>
    <w:rsid w:val="009C01BF"/>
    <w:rsid w:val="009C16E7"/>
    <w:rsid w:val="009C18D5"/>
    <w:rsid w:val="009C34DD"/>
    <w:rsid w:val="009C39AA"/>
    <w:rsid w:val="009D0774"/>
    <w:rsid w:val="009D3122"/>
    <w:rsid w:val="009D3A71"/>
    <w:rsid w:val="009D5191"/>
    <w:rsid w:val="009D5E5C"/>
    <w:rsid w:val="009D6BE4"/>
    <w:rsid w:val="009D6F5F"/>
    <w:rsid w:val="009E03E2"/>
    <w:rsid w:val="009E1E8E"/>
    <w:rsid w:val="009E2F89"/>
    <w:rsid w:val="009E3233"/>
    <w:rsid w:val="009E3FB1"/>
    <w:rsid w:val="009F0745"/>
    <w:rsid w:val="009F1B08"/>
    <w:rsid w:val="009F4EC2"/>
    <w:rsid w:val="00A0022D"/>
    <w:rsid w:val="00A0176C"/>
    <w:rsid w:val="00A01870"/>
    <w:rsid w:val="00A01CE4"/>
    <w:rsid w:val="00A027DD"/>
    <w:rsid w:val="00A03CB4"/>
    <w:rsid w:val="00A04F1F"/>
    <w:rsid w:val="00A0602F"/>
    <w:rsid w:val="00A11C7C"/>
    <w:rsid w:val="00A12323"/>
    <w:rsid w:val="00A14829"/>
    <w:rsid w:val="00A14955"/>
    <w:rsid w:val="00A150C1"/>
    <w:rsid w:val="00A15C9D"/>
    <w:rsid w:val="00A23BE5"/>
    <w:rsid w:val="00A23BE7"/>
    <w:rsid w:val="00A2417C"/>
    <w:rsid w:val="00A2495D"/>
    <w:rsid w:val="00A27879"/>
    <w:rsid w:val="00A3077E"/>
    <w:rsid w:val="00A32ACC"/>
    <w:rsid w:val="00A335BB"/>
    <w:rsid w:val="00A3578B"/>
    <w:rsid w:val="00A4024E"/>
    <w:rsid w:val="00A417B1"/>
    <w:rsid w:val="00A41DE6"/>
    <w:rsid w:val="00A4432E"/>
    <w:rsid w:val="00A4708B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2588"/>
    <w:rsid w:val="00A75951"/>
    <w:rsid w:val="00A75C16"/>
    <w:rsid w:val="00A763E4"/>
    <w:rsid w:val="00A824CE"/>
    <w:rsid w:val="00A83236"/>
    <w:rsid w:val="00A84EBD"/>
    <w:rsid w:val="00A86224"/>
    <w:rsid w:val="00A87AFC"/>
    <w:rsid w:val="00A9201A"/>
    <w:rsid w:val="00AA0AD9"/>
    <w:rsid w:val="00AA1367"/>
    <w:rsid w:val="00AA2B04"/>
    <w:rsid w:val="00AA3471"/>
    <w:rsid w:val="00AA5432"/>
    <w:rsid w:val="00AA6075"/>
    <w:rsid w:val="00AB1FD1"/>
    <w:rsid w:val="00AB2454"/>
    <w:rsid w:val="00AB56C2"/>
    <w:rsid w:val="00AB680B"/>
    <w:rsid w:val="00AC12AC"/>
    <w:rsid w:val="00AC2595"/>
    <w:rsid w:val="00AC3EBA"/>
    <w:rsid w:val="00AC402D"/>
    <w:rsid w:val="00AC5451"/>
    <w:rsid w:val="00AC6460"/>
    <w:rsid w:val="00AD5D09"/>
    <w:rsid w:val="00AE5D30"/>
    <w:rsid w:val="00AE7E90"/>
    <w:rsid w:val="00AF1981"/>
    <w:rsid w:val="00AF1A2A"/>
    <w:rsid w:val="00AF44A1"/>
    <w:rsid w:val="00AF51FE"/>
    <w:rsid w:val="00B006FE"/>
    <w:rsid w:val="00B00A3C"/>
    <w:rsid w:val="00B021E8"/>
    <w:rsid w:val="00B035E7"/>
    <w:rsid w:val="00B04912"/>
    <w:rsid w:val="00B07030"/>
    <w:rsid w:val="00B10FA6"/>
    <w:rsid w:val="00B124FE"/>
    <w:rsid w:val="00B152EB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365BA"/>
    <w:rsid w:val="00B40AF5"/>
    <w:rsid w:val="00B4465D"/>
    <w:rsid w:val="00B465B2"/>
    <w:rsid w:val="00B47AB8"/>
    <w:rsid w:val="00B6212A"/>
    <w:rsid w:val="00B63E46"/>
    <w:rsid w:val="00B63EA2"/>
    <w:rsid w:val="00B7008A"/>
    <w:rsid w:val="00B72496"/>
    <w:rsid w:val="00B755D1"/>
    <w:rsid w:val="00B777C9"/>
    <w:rsid w:val="00B77817"/>
    <w:rsid w:val="00B80329"/>
    <w:rsid w:val="00B8170D"/>
    <w:rsid w:val="00B81CC9"/>
    <w:rsid w:val="00B8635A"/>
    <w:rsid w:val="00B86ADD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25F0"/>
    <w:rsid w:val="00BA3E42"/>
    <w:rsid w:val="00BA53F6"/>
    <w:rsid w:val="00BA5854"/>
    <w:rsid w:val="00BB1A3A"/>
    <w:rsid w:val="00BB2DF3"/>
    <w:rsid w:val="00BB3CFB"/>
    <w:rsid w:val="00BB3E54"/>
    <w:rsid w:val="00BB6374"/>
    <w:rsid w:val="00BC2E7B"/>
    <w:rsid w:val="00BC3D70"/>
    <w:rsid w:val="00BC513A"/>
    <w:rsid w:val="00BC5F04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F3762"/>
    <w:rsid w:val="00BF4D79"/>
    <w:rsid w:val="00BF586E"/>
    <w:rsid w:val="00C0420D"/>
    <w:rsid w:val="00C0484B"/>
    <w:rsid w:val="00C0555C"/>
    <w:rsid w:val="00C11528"/>
    <w:rsid w:val="00C11646"/>
    <w:rsid w:val="00C12B19"/>
    <w:rsid w:val="00C159EB"/>
    <w:rsid w:val="00C1620F"/>
    <w:rsid w:val="00C16FF8"/>
    <w:rsid w:val="00C17E62"/>
    <w:rsid w:val="00C229AC"/>
    <w:rsid w:val="00C254DA"/>
    <w:rsid w:val="00C259CD"/>
    <w:rsid w:val="00C26F05"/>
    <w:rsid w:val="00C30E7D"/>
    <w:rsid w:val="00C32AEC"/>
    <w:rsid w:val="00C34535"/>
    <w:rsid w:val="00C35009"/>
    <w:rsid w:val="00C369B3"/>
    <w:rsid w:val="00C41184"/>
    <w:rsid w:val="00C41CEA"/>
    <w:rsid w:val="00C44CBD"/>
    <w:rsid w:val="00C53AC5"/>
    <w:rsid w:val="00C54A37"/>
    <w:rsid w:val="00C57510"/>
    <w:rsid w:val="00C57C93"/>
    <w:rsid w:val="00C62520"/>
    <w:rsid w:val="00C64B9F"/>
    <w:rsid w:val="00C67621"/>
    <w:rsid w:val="00C70076"/>
    <w:rsid w:val="00C73013"/>
    <w:rsid w:val="00C74211"/>
    <w:rsid w:val="00C763AA"/>
    <w:rsid w:val="00C8236F"/>
    <w:rsid w:val="00C82698"/>
    <w:rsid w:val="00C830B6"/>
    <w:rsid w:val="00C84424"/>
    <w:rsid w:val="00C85950"/>
    <w:rsid w:val="00C85EE6"/>
    <w:rsid w:val="00C951BC"/>
    <w:rsid w:val="00CA05AF"/>
    <w:rsid w:val="00CA630D"/>
    <w:rsid w:val="00CA69A6"/>
    <w:rsid w:val="00CA7975"/>
    <w:rsid w:val="00CB236E"/>
    <w:rsid w:val="00CB3B75"/>
    <w:rsid w:val="00CB5375"/>
    <w:rsid w:val="00CB6818"/>
    <w:rsid w:val="00CB6999"/>
    <w:rsid w:val="00CC081F"/>
    <w:rsid w:val="00CC1206"/>
    <w:rsid w:val="00CC4BB4"/>
    <w:rsid w:val="00CD364E"/>
    <w:rsid w:val="00CD45D5"/>
    <w:rsid w:val="00CD6E09"/>
    <w:rsid w:val="00CE1E84"/>
    <w:rsid w:val="00CE51CF"/>
    <w:rsid w:val="00CE5B8F"/>
    <w:rsid w:val="00CE68CE"/>
    <w:rsid w:val="00CE69DB"/>
    <w:rsid w:val="00CE788C"/>
    <w:rsid w:val="00D04D58"/>
    <w:rsid w:val="00D06FEF"/>
    <w:rsid w:val="00D12C74"/>
    <w:rsid w:val="00D14D5E"/>
    <w:rsid w:val="00D20678"/>
    <w:rsid w:val="00D2143E"/>
    <w:rsid w:val="00D21BAA"/>
    <w:rsid w:val="00D251BE"/>
    <w:rsid w:val="00D25944"/>
    <w:rsid w:val="00D25F31"/>
    <w:rsid w:val="00D25F50"/>
    <w:rsid w:val="00D260BC"/>
    <w:rsid w:val="00D27B12"/>
    <w:rsid w:val="00D32126"/>
    <w:rsid w:val="00D43F41"/>
    <w:rsid w:val="00D44B57"/>
    <w:rsid w:val="00D44B9A"/>
    <w:rsid w:val="00D45844"/>
    <w:rsid w:val="00D479A5"/>
    <w:rsid w:val="00D52635"/>
    <w:rsid w:val="00D545F0"/>
    <w:rsid w:val="00D54CEB"/>
    <w:rsid w:val="00D55EC1"/>
    <w:rsid w:val="00D57AC0"/>
    <w:rsid w:val="00D60ACF"/>
    <w:rsid w:val="00D6123E"/>
    <w:rsid w:val="00D626C8"/>
    <w:rsid w:val="00D62DF4"/>
    <w:rsid w:val="00D63021"/>
    <w:rsid w:val="00D63865"/>
    <w:rsid w:val="00D63CF5"/>
    <w:rsid w:val="00D65524"/>
    <w:rsid w:val="00D72EBB"/>
    <w:rsid w:val="00D739D6"/>
    <w:rsid w:val="00D74E75"/>
    <w:rsid w:val="00D8098C"/>
    <w:rsid w:val="00D828B2"/>
    <w:rsid w:val="00D83991"/>
    <w:rsid w:val="00D86AE4"/>
    <w:rsid w:val="00D87C83"/>
    <w:rsid w:val="00D90B5F"/>
    <w:rsid w:val="00D9221C"/>
    <w:rsid w:val="00D9226C"/>
    <w:rsid w:val="00D92DFC"/>
    <w:rsid w:val="00D95DCD"/>
    <w:rsid w:val="00DA6057"/>
    <w:rsid w:val="00DB1030"/>
    <w:rsid w:val="00DB13AC"/>
    <w:rsid w:val="00DB25B0"/>
    <w:rsid w:val="00DB479F"/>
    <w:rsid w:val="00DB70E2"/>
    <w:rsid w:val="00DB79F1"/>
    <w:rsid w:val="00DD0F56"/>
    <w:rsid w:val="00DD1F34"/>
    <w:rsid w:val="00DD21A3"/>
    <w:rsid w:val="00DD2341"/>
    <w:rsid w:val="00DE21DD"/>
    <w:rsid w:val="00DE79D1"/>
    <w:rsid w:val="00DF185E"/>
    <w:rsid w:val="00DF20DA"/>
    <w:rsid w:val="00DF23B1"/>
    <w:rsid w:val="00DF39F5"/>
    <w:rsid w:val="00DF42D1"/>
    <w:rsid w:val="00E001DF"/>
    <w:rsid w:val="00E01B4B"/>
    <w:rsid w:val="00E04066"/>
    <w:rsid w:val="00E044EC"/>
    <w:rsid w:val="00E045A8"/>
    <w:rsid w:val="00E04AE1"/>
    <w:rsid w:val="00E05893"/>
    <w:rsid w:val="00E05979"/>
    <w:rsid w:val="00E120E7"/>
    <w:rsid w:val="00E13D26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30341"/>
    <w:rsid w:val="00E31E8A"/>
    <w:rsid w:val="00E40643"/>
    <w:rsid w:val="00E42ED8"/>
    <w:rsid w:val="00E43189"/>
    <w:rsid w:val="00E44B83"/>
    <w:rsid w:val="00E45F7E"/>
    <w:rsid w:val="00E545B6"/>
    <w:rsid w:val="00E57352"/>
    <w:rsid w:val="00E637BA"/>
    <w:rsid w:val="00E64A95"/>
    <w:rsid w:val="00E66D1E"/>
    <w:rsid w:val="00E6702D"/>
    <w:rsid w:val="00E71DB7"/>
    <w:rsid w:val="00E7293B"/>
    <w:rsid w:val="00E74493"/>
    <w:rsid w:val="00E82F2E"/>
    <w:rsid w:val="00E83E4C"/>
    <w:rsid w:val="00E877C1"/>
    <w:rsid w:val="00E9311D"/>
    <w:rsid w:val="00E93436"/>
    <w:rsid w:val="00EA2363"/>
    <w:rsid w:val="00EA7DC8"/>
    <w:rsid w:val="00EB2535"/>
    <w:rsid w:val="00EB4255"/>
    <w:rsid w:val="00EB4DEB"/>
    <w:rsid w:val="00EB7CB3"/>
    <w:rsid w:val="00EC01E2"/>
    <w:rsid w:val="00EC1E8B"/>
    <w:rsid w:val="00EC2017"/>
    <w:rsid w:val="00EC2E05"/>
    <w:rsid w:val="00EC5BBC"/>
    <w:rsid w:val="00EC6203"/>
    <w:rsid w:val="00EC65EF"/>
    <w:rsid w:val="00ED0361"/>
    <w:rsid w:val="00ED1AF4"/>
    <w:rsid w:val="00ED2F0A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F075E"/>
    <w:rsid w:val="00EF1520"/>
    <w:rsid w:val="00EF1F38"/>
    <w:rsid w:val="00EF2189"/>
    <w:rsid w:val="00EF52C8"/>
    <w:rsid w:val="00F07E22"/>
    <w:rsid w:val="00F16BE1"/>
    <w:rsid w:val="00F17B6B"/>
    <w:rsid w:val="00F207DA"/>
    <w:rsid w:val="00F21A6D"/>
    <w:rsid w:val="00F2434F"/>
    <w:rsid w:val="00F24B63"/>
    <w:rsid w:val="00F24F3B"/>
    <w:rsid w:val="00F308B1"/>
    <w:rsid w:val="00F350FB"/>
    <w:rsid w:val="00F3541D"/>
    <w:rsid w:val="00F354A6"/>
    <w:rsid w:val="00F35AA8"/>
    <w:rsid w:val="00F4257E"/>
    <w:rsid w:val="00F42EDB"/>
    <w:rsid w:val="00F45C2B"/>
    <w:rsid w:val="00F55C98"/>
    <w:rsid w:val="00F55D29"/>
    <w:rsid w:val="00F55FB1"/>
    <w:rsid w:val="00F60DF4"/>
    <w:rsid w:val="00F60F24"/>
    <w:rsid w:val="00F62184"/>
    <w:rsid w:val="00F64230"/>
    <w:rsid w:val="00F70671"/>
    <w:rsid w:val="00F71C94"/>
    <w:rsid w:val="00F7339A"/>
    <w:rsid w:val="00F7358B"/>
    <w:rsid w:val="00F74CE8"/>
    <w:rsid w:val="00F750FA"/>
    <w:rsid w:val="00F756FE"/>
    <w:rsid w:val="00F80B65"/>
    <w:rsid w:val="00F81FE0"/>
    <w:rsid w:val="00F938C7"/>
    <w:rsid w:val="00F97F2C"/>
    <w:rsid w:val="00FA000B"/>
    <w:rsid w:val="00FA0C40"/>
    <w:rsid w:val="00FB1265"/>
    <w:rsid w:val="00FB1C6D"/>
    <w:rsid w:val="00FB4B2E"/>
    <w:rsid w:val="00FC2383"/>
    <w:rsid w:val="00FC2515"/>
    <w:rsid w:val="00FC2CA7"/>
    <w:rsid w:val="00FC5A6E"/>
    <w:rsid w:val="00FC7753"/>
    <w:rsid w:val="00FD1D09"/>
    <w:rsid w:val="00FD2392"/>
    <w:rsid w:val="00FD4A9D"/>
    <w:rsid w:val="00FE3A5C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;"/>
  <w15:docId w15:val="{FD09FB65-8704-4957-ADE9-9E9E315E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265915"/>
    <w:pPr>
      <w:framePr w:hSpace="141" w:wrap="around" w:vAnchor="text" w:hAnchor="page" w:x="2272" w:y="99"/>
      <w:tabs>
        <w:tab w:val="left" w:pos="1418"/>
      </w:tabs>
      <w:spacing w:before="40" w:after="40"/>
      <w:ind w:left="34"/>
      <w:jc w:val="center"/>
    </w:pPr>
    <w:rPr>
      <w:rFonts w:ascii="Comic Sans MS" w:hAnsi="Comic Sans MS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standardfett1">
    <w:name w:val="standardfett1"/>
    <w:basedOn w:val="Absatz-Standardschriftart"/>
    <w:rsid w:val="00D87C83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87C83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http://www.homestead.com/~media/elements/Clipart/office/laptop_work.jpg" TargetMode="External"/><Relationship Id="rId23" Type="http://schemas.openxmlformats.org/officeDocument/2006/relationships/image" Target="media/image15.emf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41D90-D9AD-4538-B100-610F7541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40</TotalTime>
  <Pages>4</Pages>
  <Words>350</Words>
  <Characters>2001</Characters>
  <Application>Microsoft Office Word</Application>
  <DocSecurity>8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2347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5</cp:revision>
  <cp:lastPrinted>2013-04-19T13:35:00Z</cp:lastPrinted>
  <dcterms:created xsi:type="dcterms:W3CDTF">2016-05-23T06:40:00Z</dcterms:created>
  <dcterms:modified xsi:type="dcterms:W3CDTF">2016-05-23T07:21:00Z</dcterms:modified>
</cp:coreProperties>
</file>