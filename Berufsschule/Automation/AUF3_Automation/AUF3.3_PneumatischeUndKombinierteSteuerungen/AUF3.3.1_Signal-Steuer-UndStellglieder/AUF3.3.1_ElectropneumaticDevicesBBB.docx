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691" w:rsidRDefault="005A0F2B" w:rsidP="005A0F2B">
      <w:pPr>
        <w:rPr>
          <w:rFonts w:ascii="Verdana" w:hAnsi="Verdana" w:cs="Arial"/>
          <w:b/>
          <w:sz w:val="32"/>
          <w:szCs w:val="32"/>
        </w:rPr>
      </w:pPr>
      <w:r w:rsidRPr="00C767F5">
        <w:rPr>
          <w:rFonts w:ascii="Verdana" w:hAnsi="Verdana" w:cs="Arial"/>
          <w:b/>
          <w:sz w:val="32"/>
          <w:szCs w:val="32"/>
        </w:rPr>
        <w:tab/>
      </w:r>
    </w:p>
    <w:p w:rsidR="005A0F2B" w:rsidRPr="00353F11" w:rsidRDefault="00205691" w:rsidP="005A0F2B">
      <w:pPr>
        <w:rPr>
          <w:rFonts w:ascii="Verdana" w:hAnsi="Verdana" w:cs="Arial"/>
          <w:b/>
          <w:sz w:val="28"/>
          <w:szCs w:val="28"/>
          <w:lang w:val="en-GB"/>
        </w:rPr>
      </w:pPr>
      <w:r>
        <w:rPr>
          <w:rFonts w:ascii="Verdana" w:hAnsi="Verdana" w:cs="Arial"/>
          <w:b/>
          <w:sz w:val="32"/>
          <w:szCs w:val="32"/>
        </w:rPr>
        <w:tab/>
      </w:r>
      <w:r w:rsidR="0095023F" w:rsidRPr="00353F11">
        <w:rPr>
          <w:rFonts w:ascii="Verdana" w:hAnsi="Verdana" w:cs="Arial"/>
          <w:b/>
          <w:sz w:val="28"/>
          <w:szCs w:val="28"/>
          <w:lang w:val="en-GB"/>
        </w:rPr>
        <w:t>Components</w:t>
      </w:r>
      <w:r w:rsidR="0091109F" w:rsidRPr="00353F11">
        <w:rPr>
          <w:rFonts w:ascii="Verdana" w:hAnsi="Verdana" w:cs="Arial"/>
          <w:b/>
          <w:sz w:val="28"/>
          <w:szCs w:val="28"/>
          <w:lang w:val="en-GB"/>
        </w:rPr>
        <w:t xml:space="preserve"> in our laborato</w:t>
      </w:r>
      <w:r w:rsidR="0070568B" w:rsidRPr="00353F11">
        <w:rPr>
          <w:rFonts w:ascii="Verdana" w:hAnsi="Verdana" w:cs="Arial"/>
          <w:b/>
          <w:sz w:val="28"/>
          <w:szCs w:val="28"/>
          <w:lang w:val="en-GB"/>
        </w:rPr>
        <w:t>r</w:t>
      </w:r>
      <w:r w:rsidR="0091109F" w:rsidRPr="00353F11">
        <w:rPr>
          <w:rFonts w:ascii="Verdana" w:hAnsi="Verdana" w:cs="Arial"/>
          <w:b/>
          <w:sz w:val="28"/>
          <w:szCs w:val="28"/>
          <w:lang w:val="en-GB"/>
        </w:rPr>
        <w:t>y</w:t>
      </w:r>
    </w:p>
    <w:p w:rsidR="005A0F2B" w:rsidRPr="00353F11" w:rsidRDefault="005A0F2B" w:rsidP="005A0F2B">
      <w:pPr>
        <w:rPr>
          <w:rStyle w:val="standardfett1"/>
          <w:rFonts w:cs="Arial"/>
          <w:b w:val="0"/>
          <w:sz w:val="20"/>
          <w:szCs w:val="20"/>
          <w:lang w:val="en-GB"/>
        </w:rPr>
      </w:pPr>
    </w:p>
    <w:p w:rsidR="008C7DBD" w:rsidRPr="00353F11" w:rsidRDefault="008C7DBD" w:rsidP="0074755B">
      <w:pPr>
        <w:ind w:left="709"/>
        <w:rPr>
          <w:rStyle w:val="standardfett1"/>
          <w:rFonts w:cs="Arial"/>
          <w:sz w:val="20"/>
          <w:szCs w:val="20"/>
          <w:lang w:val="en-GB"/>
        </w:rPr>
      </w:pPr>
    </w:p>
    <w:p w:rsidR="00767BDD" w:rsidRPr="00353F11" w:rsidRDefault="006902E3" w:rsidP="0074755B">
      <w:pPr>
        <w:ind w:left="709"/>
        <w:rPr>
          <w:rStyle w:val="standardfett1"/>
          <w:rFonts w:cs="Arial"/>
          <w:sz w:val="22"/>
          <w:szCs w:val="22"/>
          <w:lang w:val="en-GB"/>
        </w:rPr>
      </w:pPr>
      <w:r w:rsidRPr="00353F11">
        <w:rPr>
          <w:rStyle w:val="standardfett1"/>
          <w:rFonts w:cs="Arial"/>
          <w:sz w:val="22"/>
          <w:szCs w:val="22"/>
          <w:lang w:val="en-GB"/>
        </w:rPr>
        <w:t>Introduction</w:t>
      </w:r>
      <w:r w:rsidR="005A0F2B" w:rsidRPr="00353F11">
        <w:rPr>
          <w:rStyle w:val="standardfett1"/>
          <w:rFonts w:cs="Arial"/>
          <w:sz w:val="22"/>
          <w:szCs w:val="22"/>
          <w:lang w:val="en-GB"/>
        </w:rPr>
        <w:t>:</w:t>
      </w:r>
      <w:r w:rsidR="00F92A7C" w:rsidRPr="00353F11">
        <w:rPr>
          <w:noProof/>
          <w:lang w:val="en-GB" w:eastAsia="de-CH"/>
        </w:rPr>
        <w:t xml:space="preserve"> </w:t>
      </w:r>
    </w:p>
    <w:p w:rsidR="006902E3" w:rsidRPr="00353F11" w:rsidRDefault="006902E3" w:rsidP="0074755B">
      <w:pPr>
        <w:ind w:left="709"/>
        <w:rPr>
          <w:rFonts w:ascii="Verdana" w:hAnsi="Verdana" w:cs="Arial"/>
          <w:color w:val="000000"/>
          <w:szCs w:val="22"/>
          <w:lang w:val="en-GB"/>
        </w:rPr>
      </w:pPr>
    </w:p>
    <w:p w:rsidR="0095023F" w:rsidRPr="00353F11" w:rsidRDefault="00767BDD" w:rsidP="00172B17">
      <w:pPr>
        <w:ind w:left="1701"/>
        <w:rPr>
          <w:rFonts w:ascii="Verdana" w:hAnsi="Verdana"/>
          <w:lang w:val="en-GB"/>
        </w:rPr>
      </w:pPr>
      <w:r w:rsidRPr="00172B17">
        <w:rPr>
          <w:rFonts w:ascii="Verdana" w:hAnsi="Verdana" w:cs="Arial"/>
          <w:noProof/>
          <w:color w:val="000000"/>
          <w:szCs w:val="22"/>
          <w:lang w:val="en-GB" w:eastAsia="zh-CN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93345</wp:posOffset>
            </wp:positionV>
            <wp:extent cx="485140" cy="482600"/>
            <wp:effectExtent l="19050" t="0" r="0" b="0"/>
            <wp:wrapTight wrapText="bothSides">
              <wp:wrapPolygon edited="0">
                <wp:start x="-848" y="0"/>
                <wp:lineTo x="-848" y="20463"/>
                <wp:lineTo x="21204" y="20463"/>
                <wp:lineTo x="21204" y="0"/>
                <wp:lineTo x="-848" y="0"/>
              </wp:wrapPolygon>
            </wp:wrapTight>
            <wp:docPr id="919" name="Bild 919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Inform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1444" w:rsidRPr="00353F11">
        <w:rPr>
          <w:rFonts w:ascii="Verdana" w:hAnsi="Verdana"/>
          <w:lang w:val="en-GB"/>
        </w:rPr>
        <w:t xml:space="preserve">The BBB equipment set </w:t>
      </w:r>
      <w:r w:rsidR="00A47F71" w:rsidRPr="00353F11">
        <w:rPr>
          <w:rFonts w:ascii="Verdana" w:hAnsi="Verdana"/>
          <w:lang w:val="en-GB"/>
        </w:rPr>
        <w:t xml:space="preserve">is </w:t>
      </w:r>
      <w:r w:rsidR="00761444" w:rsidRPr="00353F11">
        <w:rPr>
          <w:rFonts w:ascii="Verdana" w:hAnsi="Verdana"/>
          <w:lang w:val="en-GB"/>
        </w:rPr>
        <w:t xml:space="preserve">compiled for basic training in </w:t>
      </w:r>
      <w:r w:rsidR="006817FE" w:rsidRPr="00353F11">
        <w:rPr>
          <w:rFonts w:ascii="Verdana" w:hAnsi="Verdana"/>
          <w:lang w:val="en-GB"/>
        </w:rPr>
        <w:t>electro</w:t>
      </w:r>
      <w:r w:rsidR="00761444" w:rsidRPr="00353F11">
        <w:rPr>
          <w:rFonts w:ascii="Verdana" w:hAnsi="Verdana"/>
          <w:lang w:val="en-GB"/>
        </w:rPr>
        <w:t xml:space="preserve">pneumatic control technology. It contains all the components required to meet the specified aims. </w:t>
      </w:r>
      <w:r w:rsidR="00A47F71" w:rsidRPr="00353F11">
        <w:rPr>
          <w:rFonts w:ascii="Verdana" w:hAnsi="Verdana"/>
          <w:lang w:val="en-GB"/>
        </w:rPr>
        <w:t>In addition, a</w:t>
      </w:r>
      <w:r w:rsidR="00761444" w:rsidRPr="00353F11">
        <w:rPr>
          <w:rFonts w:ascii="Verdana" w:hAnsi="Verdana"/>
          <w:lang w:val="en-GB"/>
        </w:rPr>
        <w:t xml:space="preserve"> profile plate and a compressed air sup</w:t>
      </w:r>
      <w:r w:rsidR="00A47F71" w:rsidRPr="00353F11">
        <w:rPr>
          <w:rFonts w:ascii="Verdana" w:hAnsi="Verdana"/>
          <w:lang w:val="en-GB"/>
        </w:rPr>
        <w:t>ply are required</w:t>
      </w:r>
      <w:r w:rsidR="00761444" w:rsidRPr="00353F11">
        <w:rPr>
          <w:rFonts w:ascii="Verdana" w:hAnsi="Verdana"/>
          <w:lang w:val="en-GB"/>
        </w:rPr>
        <w:t xml:space="preserve">. </w:t>
      </w:r>
    </w:p>
    <w:p w:rsidR="0095023F" w:rsidRPr="00353F11" w:rsidRDefault="0095023F" w:rsidP="00172B17">
      <w:pPr>
        <w:ind w:left="1701"/>
        <w:rPr>
          <w:rFonts w:ascii="Verdana" w:hAnsi="Verdana"/>
          <w:lang w:val="en-GB"/>
        </w:rPr>
      </w:pPr>
    </w:p>
    <w:p w:rsidR="00A815AD" w:rsidRPr="00353F11" w:rsidRDefault="00A815AD" w:rsidP="00172B17">
      <w:pPr>
        <w:ind w:left="1701"/>
        <w:rPr>
          <w:rFonts w:ascii="Verdana" w:hAnsi="Verdana" w:cs="Arial"/>
          <w:color w:val="000000"/>
          <w:szCs w:val="22"/>
          <w:lang w:val="en-GB"/>
        </w:rPr>
      </w:pPr>
      <w:r w:rsidRPr="00353F11">
        <w:rPr>
          <w:rFonts w:ascii="Verdana" w:hAnsi="Verdana"/>
          <w:lang w:val="en-GB"/>
        </w:rPr>
        <w:t xml:space="preserve"> </w:t>
      </w:r>
    </w:p>
    <w:p w:rsidR="00C03D66" w:rsidRPr="00353F11" w:rsidRDefault="009B509A" w:rsidP="00BB55FA">
      <w:pPr>
        <w:spacing w:before="60"/>
        <w:ind w:left="709"/>
        <w:rPr>
          <w:rStyle w:val="standardfett1"/>
          <w:rFonts w:cs="Arial"/>
          <w:sz w:val="22"/>
          <w:szCs w:val="22"/>
          <w:lang w:val="en-GB"/>
        </w:rPr>
      </w:pPr>
      <w:r w:rsidRPr="00353F11">
        <w:rPr>
          <w:rStyle w:val="standardfett1"/>
          <w:rFonts w:cs="Arial"/>
          <w:sz w:val="22"/>
          <w:szCs w:val="22"/>
          <w:lang w:val="en-GB"/>
        </w:rPr>
        <w:t>Learning objectives</w:t>
      </w:r>
      <w:r w:rsidR="005A0F2B" w:rsidRPr="00353F11">
        <w:rPr>
          <w:rStyle w:val="standardfett1"/>
          <w:rFonts w:cs="Arial"/>
          <w:sz w:val="22"/>
          <w:szCs w:val="22"/>
          <w:lang w:val="en-GB"/>
        </w:rPr>
        <w:t>:</w:t>
      </w:r>
    </w:p>
    <w:p w:rsidR="00063659" w:rsidRPr="00353F11" w:rsidRDefault="005A0F2B" w:rsidP="00C03D66">
      <w:pPr>
        <w:ind w:left="709"/>
        <w:rPr>
          <w:rFonts w:ascii="Verdana" w:hAnsi="Verdana"/>
          <w:lang w:val="en-GB"/>
        </w:rPr>
      </w:pPr>
      <w:r w:rsidRPr="00353F11">
        <w:rPr>
          <w:rFonts w:ascii="Verdana" w:hAnsi="Verdana" w:cs="Arial"/>
          <w:color w:val="000000"/>
          <w:szCs w:val="22"/>
          <w:lang w:val="en-GB"/>
        </w:rPr>
        <w:br/>
      </w:r>
      <w:r w:rsidR="00063659" w:rsidRPr="00353F11">
        <w:rPr>
          <w:rFonts w:ascii="Verdana" w:hAnsi="Verdana"/>
          <w:lang w:val="en-GB"/>
        </w:rPr>
        <w:t xml:space="preserve">By the end of this learning sequence you </w:t>
      </w:r>
      <w:r w:rsidR="00CC0C13" w:rsidRPr="00353F11">
        <w:rPr>
          <w:rFonts w:ascii="Verdana" w:hAnsi="Verdana"/>
          <w:lang w:val="en-GB"/>
        </w:rPr>
        <w:t>will</w:t>
      </w:r>
      <w:r w:rsidR="00A47F71" w:rsidRPr="00353F11">
        <w:rPr>
          <w:rFonts w:ascii="Verdana" w:hAnsi="Verdana"/>
          <w:lang w:val="en-GB"/>
        </w:rPr>
        <w:t xml:space="preserve"> be</w:t>
      </w:r>
      <w:r w:rsidR="00063659" w:rsidRPr="00353F11">
        <w:rPr>
          <w:rFonts w:ascii="Verdana" w:hAnsi="Verdana"/>
          <w:lang w:val="en-GB"/>
        </w:rPr>
        <w:t xml:space="preserve"> …</w:t>
      </w:r>
    </w:p>
    <w:p w:rsidR="00063659" w:rsidRPr="00353F11" w:rsidRDefault="00063659" w:rsidP="00632D08">
      <w:pPr>
        <w:pStyle w:val="Listenabsatz"/>
        <w:numPr>
          <w:ilvl w:val="0"/>
          <w:numId w:val="2"/>
        </w:numPr>
        <w:spacing w:before="60"/>
        <w:ind w:left="2552" w:hanging="284"/>
        <w:rPr>
          <w:rFonts w:ascii="Verdana" w:hAnsi="Verdana" w:cs="Arial"/>
          <w:color w:val="000000"/>
          <w:sz w:val="22"/>
          <w:szCs w:val="22"/>
          <w:lang w:val="en-GB"/>
        </w:rPr>
      </w:pPr>
      <w:r>
        <w:rPr>
          <w:rFonts w:ascii="Verdana" w:hAnsi="Verdana" w:cs="Arial"/>
          <w:bCs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46990</wp:posOffset>
            </wp:positionV>
            <wp:extent cx="733425" cy="899160"/>
            <wp:effectExtent l="19050" t="0" r="9525" b="0"/>
            <wp:wrapNone/>
            <wp:docPr id="920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53F11">
        <w:rPr>
          <w:rStyle w:val="standardfett1"/>
          <w:rFonts w:cs="Arial"/>
          <w:b w:val="0"/>
          <w:sz w:val="22"/>
          <w:szCs w:val="22"/>
          <w:lang w:val="en-GB"/>
        </w:rPr>
        <w:t>…</w:t>
      </w:r>
      <w:r w:rsidR="00613724" w:rsidRPr="00353F11">
        <w:rPr>
          <w:rStyle w:val="standardfett1"/>
          <w:rFonts w:cs="Arial"/>
          <w:b w:val="0"/>
          <w:sz w:val="22"/>
          <w:szCs w:val="22"/>
          <w:lang w:val="en-GB"/>
        </w:rPr>
        <w:tab/>
      </w:r>
      <w:r w:rsidR="00B8664A" w:rsidRPr="00353F11">
        <w:rPr>
          <w:rFonts w:ascii="Verdana" w:hAnsi="Verdana"/>
          <w:sz w:val="22"/>
          <w:szCs w:val="22"/>
          <w:lang w:val="en-GB"/>
        </w:rPr>
        <w:t xml:space="preserve">familiarised with the BBB equipment set. </w:t>
      </w:r>
      <w:r w:rsidRPr="00353F11">
        <w:rPr>
          <w:rFonts w:ascii="Verdana" w:hAnsi="Verdana"/>
          <w:sz w:val="22"/>
          <w:szCs w:val="22"/>
          <w:lang w:val="en-GB"/>
        </w:rPr>
        <w:t xml:space="preserve"> </w:t>
      </w:r>
    </w:p>
    <w:p w:rsidR="005A0F2B" w:rsidRPr="00353F11" w:rsidRDefault="00063659" w:rsidP="00B8664A">
      <w:pPr>
        <w:pStyle w:val="Listenabsatz"/>
        <w:numPr>
          <w:ilvl w:val="0"/>
          <w:numId w:val="2"/>
        </w:numPr>
        <w:spacing w:before="60"/>
        <w:ind w:left="2552" w:hanging="284"/>
        <w:rPr>
          <w:rStyle w:val="standardtext1"/>
          <w:rFonts w:cs="Arial"/>
          <w:bCs/>
          <w:sz w:val="22"/>
          <w:szCs w:val="22"/>
          <w:lang w:val="en-GB"/>
        </w:rPr>
      </w:pPr>
      <w:r w:rsidRPr="00353F11">
        <w:rPr>
          <w:rStyle w:val="standardfett1"/>
          <w:rFonts w:cs="Arial"/>
          <w:b w:val="0"/>
          <w:sz w:val="22"/>
          <w:szCs w:val="22"/>
          <w:lang w:val="en-GB"/>
        </w:rPr>
        <w:t xml:space="preserve">… </w:t>
      </w:r>
      <w:r w:rsidR="00613724" w:rsidRPr="00353F11">
        <w:rPr>
          <w:rStyle w:val="standardfett1"/>
          <w:rFonts w:cs="Arial"/>
          <w:b w:val="0"/>
          <w:sz w:val="22"/>
          <w:szCs w:val="22"/>
          <w:lang w:val="en-GB"/>
        </w:rPr>
        <w:tab/>
      </w:r>
      <w:r w:rsidR="00D522BD" w:rsidRPr="00353F11">
        <w:rPr>
          <w:rStyle w:val="standardfett1"/>
          <w:rFonts w:cs="Arial"/>
          <w:b w:val="0"/>
          <w:sz w:val="22"/>
          <w:szCs w:val="22"/>
          <w:lang w:val="en-GB"/>
        </w:rPr>
        <w:t>able to</w:t>
      </w:r>
      <w:r w:rsidR="00B8664A" w:rsidRPr="00353F11">
        <w:rPr>
          <w:rStyle w:val="standardfett1"/>
          <w:rFonts w:cs="Arial"/>
          <w:b w:val="0"/>
          <w:sz w:val="22"/>
          <w:szCs w:val="22"/>
          <w:lang w:val="en-GB"/>
        </w:rPr>
        <w:t xml:space="preserve"> identify the different components of the equipment set.</w:t>
      </w:r>
    </w:p>
    <w:p w:rsidR="005A0F2B" w:rsidRPr="00353F11" w:rsidRDefault="005A0F2B" w:rsidP="00613724">
      <w:pPr>
        <w:ind w:left="2552" w:hanging="284"/>
        <w:rPr>
          <w:rFonts w:ascii="Verdana" w:hAnsi="Verdana"/>
          <w:szCs w:val="22"/>
          <w:lang w:val="en-GB"/>
        </w:rPr>
      </w:pPr>
    </w:p>
    <w:p w:rsidR="00756E3E" w:rsidRPr="00353F11" w:rsidRDefault="00756E3E" w:rsidP="00551A37">
      <w:pPr>
        <w:ind w:left="709"/>
        <w:rPr>
          <w:rStyle w:val="standardfett1"/>
          <w:rFonts w:cs="Arial"/>
          <w:sz w:val="22"/>
          <w:szCs w:val="22"/>
          <w:lang w:val="en-GB"/>
        </w:rPr>
      </w:pPr>
    </w:p>
    <w:p w:rsidR="00C03D66" w:rsidRPr="00353F11" w:rsidRDefault="00C03D66" w:rsidP="00C03D66">
      <w:pPr>
        <w:rPr>
          <w:rFonts w:ascii="Verdana" w:hAnsi="Verdana"/>
          <w:b/>
          <w:lang w:val="en-GB"/>
        </w:rPr>
      </w:pPr>
    </w:p>
    <w:p w:rsidR="00C03D66" w:rsidRPr="00353F11" w:rsidRDefault="00D71EF2" w:rsidP="00C00788">
      <w:pPr>
        <w:ind w:left="709"/>
        <w:rPr>
          <w:rFonts w:ascii="Verdana" w:hAnsi="Verdana"/>
          <w:b/>
          <w:lang w:val="en-GB"/>
        </w:rPr>
      </w:pPr>
      <w:r>
        <w:rPr>
          <w:rFonts w:ascii="Verdana" w:hAnsi="Verdana"/>
          <w:b/>
          <w:lang w:val="en-GB"/>
        </w:rPr>
        <w:t>Optional h</w:t>
      </w:r>
      <w:r w:rsidR="00C03D66" w:rsidRPr="00353F11">
        <w:rPr>
          <w:rFonts w:ascii="Verdana" w:hAnsi="Verdana"/>
          <w:b/>
          <w:lang w:val="en-GB"/>
        </w:rPr>
        <w:t>omework</w:t>
      </w:r>
    </w:p>
    <w:p w:rsidR="00C03D66" w:rsidRPr="00353F11" w:rsidRDefault="00C03D66" w:rsidP="00C00788">
      <w:pPr>
        <w:ind w:left="709"/>
        <w:rPr>
          <w:rFonts w:ascii="Verdana" w:hAnsi="Verdana"/>
          <w:b/>
          <w:lang w:val="en-GB"/>
        </w:rPr>
      </w:pPr>
      <w:r>
        <w:rPr>
          <w:rFonts w:ascii="Verdana" w:hAnsi="Verdana"/>
          <w:b/>
          <w:noProof/>
          <w:lang w:val="en-GB" w:eastAsia="zh-C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7620</wp:posOffset>
            </wp:positionV>
            <wp:extent cx="748665" cy="594995"/>
            <wp:effectExtent l="19050" t="0" r="0" b="0"/>
            <wp:wrapNone/>
            <wp:docPr id="1044" name="Bild 1" descr="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3D66" w:rsidRPr="00353F11" w:rsidRDefault="00D71EF2" w:rsidP="00C00788">
      <w:pPr>
        <w:ind w:left="709"/>
        <w:rPr>
          <w:rFonts w:ascii="Verdana" w:hAnsi="Verdana"/>
          <w:b/>
          <w:lang w:val="en-GB"/>
        </w:rPr>
      </w:pPr>
      <w:r>
        <w:rPr>
          <w:rFonts w:ascii="Verdana" w:hAnsi="Verdana"/>
          <w:szCs w:val="22"/>
          <w:lang w:val="en-GB"/>
        </w:rPr>
        <w:t>Create</w:t>
      </w:r>
      <w:r w:rsidR="00C03D66" w:rsidRPr="00353F11">
        <w:rPr>
          <w:rFonts w:ascii="Verdana" w:hAnsi="Verdana"/>
          <w:szCs w:val="22"/>
          <w:lang w:val="en-GB"/>
        </w:rPr>
        <w:t xml:space="preserve"> your own vocab car</w:t>
      </w:r>
      <w:r>
        <w:rPr>
          <w:rFonts w:ascii="Verdana" w:hAnsi="Verdana"/>
          <w:szCs w:val="22"/>
          <w:lang w:val="en-GB"/>
        </w:rPr>
        <w:t>ds and learn the new vocabulary.</w:t>
      </w:r>
      <w:r w:rsidR="00C03D66" w:rsidRPr="00353F11">
        <w:rPr>
          <w:rFonts w:ascii="Verdana" w:hAnsi="Verdana"/>
          <w:szCs w:val="22"/>
          <w:lang w:val="en-GB"/>
        </w:rPr>
        <w:t xml:space="preserve">                </w:t>
      </w:r>
    </w:p>
    <w:p w:rsidR="00C03D66" w:rsidRPr="00353F11" w:rsidRDefault="00C03D66" w:rsidP="00C03D66">
      <w:pPr>
        <w:tabs>
          <w:tab w:val="left" w:pos="1701"/>
          <w:tab w:val="left" w:pos="2410"/>
          <w:tab w:val="left" w:pos="3969"/>
          <w:tab w:val="left" w:pos="4678"/>
          <w:tab w:val="left" w:pos="6379"/>
          <w:tab w:val="left" w:pos="8647"/>
        </w:tabs>
        <w:ind w:left="1134"/>
        <w:rPr>
          <w:rFonts w:cs="Arial"/>
          <w:lang w:val="en-GB"/>
        </w:rPr>
      </w:pPr>
    </w:p>
    <w:p w:rsidR="006F2A57" w:rsidRPr="00353F11" w:rsidRDefault="006F2A57" w:rsidP="006F2A57">
      <w:pPr>
        <w:ind w:left="709"/>
        <w:rPr>
          <w:rFonts w:ascii="Verdana" w:hAnsi="Verdana"/>
          <w:b/>
          <w:lang w:val="en-GB"/>
        </w:rPr>
      </w:pPr>
      <w:r w:rsidRPr="00353F11">
        <w:rPr>
          <w:rFonts w:ascii="Verdana" w:hAnsi="Verdana"/>
          <w:b/>
          <w:lang w:val="en-GB"/>
        </w:rPr>
        <w:t>Task</w:t>
      </w:r>
    </w:p>
    <w:p w:rsidR="006F2A57" w:rsidRPr="00353F11" w:rsidRDefault="006F2A57" w:rsidP="006F2A57">
      <w:pPr>
        <w:ind w:left="709"/>
        <w:rPr>
          <w:rFonts w:ascii="Verdana" w:hAnsi="Verdana"/>
          <w:b/>
          <w:lang w:val="en-GB"/>
        </w:rPr>
      </w:pPr>
    </w:p>
    <w:p w:rsidR="006F2A57" w:rsidRPr="008B3A7F" w:rsidRDefault="008B3A7F" w:rsidP="006F2A57">
      <w:pPr>
        <w:ind w:left="709"/>
        <w:rPr>
          <w:rFonts w:ascii="Verdana" w:hAnsi="Verdana"/>
          <w:b/>
          <w:lang w:val="fr-CH"/>
        </w:rPr>
      </w:pPr>
      <w:r w:rsidRPr="00353F11">
        <w:rPr>
          <w:rFonts w:ascii="Verdana" w:hAnsi="Verdana"/>
          <w:szCs w:val="22"/>
          <w:lang w:val="en-GB"/>
        </w:rPr>
        <w:t xml:space="preserve">Complete the table using the data sheets given. </w:t>
      </w:r>
      <w:r w:rsidRPr="008B3A7F">
        <w:rPr>
          <w:rFonts w:ascii="Verdana" w:hAnsi="Verdana"/>
          <w:szCs w:val="22"/>
          <w:lang w:val="fr-CH"/>
        </w:rPr>
        <w:t>Work on your own.</w:t>
      </w:r>
      <w:r w:rsidR="006F2A57" w:rsidRPr="008B3A7F">
        <w:rPr>
          <w:rFonts w:ascii="Verdana" w:hAnsi="Verdana"/>
          <w:szCs w:val="22"/>
          <w:lang w:val="fr-CH"/>
        </w:rPr>
        <w:t xml:space="preserve">                </w:t>
      </w:r>
    </w:p>
    <w:p w:rsidR="006F2A57" w:rsidRPr="008B3A7F" w:rsidRDefault="006F2A57" w:rsidP="006F2A57">
      <w:pPr>
        <w:tabs>
          <w:tab w:val="left" w:pos="1701"/>
          <w:tab w:val="left" w:pos="2410"/>
          <w:tab w:val="left" w:pos="3969"/>
          <w:tab w:val="left" w:pos="4678"/>
          <w:tab w:val="left" w:pos="6379"/>
          <w:tab w:val="left" w:pos="8647"/>
        </w:tabs>
        <w:ind w:left="1134"/>
        <w:rPr>
          <w:rFonts w:cs="Arial"/>
          <w:lang w:val="fr-CH"/>
        </w:rPr>
      </w:pPr>
    </w:p>
    <w:tbl>
      <w:tblPr>
        <w:tblStyle w:val="Tabellenraster"/>
        <w:tblW w:w="8647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126"/>
        <w:gridCol w:w="2410"/>
        <w:gridCol w:w="2055"/>
        <w:gridCol w:w="2056"/>
      </w:tblGrid>
      <w:tr w:rsidR="00B45CDA" w:rsidRPr="008B3A7F" w:rsidTr="0058793A">
        <w:tc>
          <w:tcPr>
            <w:tcW w:w="2126" w:type="dxa"/>
            <w:shd w:val="pct10" w:color="auto" w:fill="auto"/>
          </w:tcPr>
          <w:p w:rsidR="00047F2C" w:rsidRPr="008B3A7F" w:rsidRDefault="00162736" w:rsidP="00B45CDA">
            <w:pPr>
              <w:spacing w:before="60" w:after="60"/>
              <w:rPr>
                <w:rFonts w:ascii="Verdana" w:hAnsi="Verdana" w:cs="Arial"/>
                <w:b/>
                <w:color w:val="000000"/>
                <w:szCs w:val="22"/>
                <w:lang w:val="fr-CH"/>
              </w:rPr>
            </w:pPr>
            <w:r w:rsidRPr="008B3A7F">
              <w:rPr>
                <w:rFonts w:ascii="Verdana" w:hAnsi="Verdana" w:cs="Arial"/>
                <w:b/>
                <w:color w:val="000000"/>
                <w:szCs w:val="22"/>
                <w:lang w:val="fr-CH"/>
              </w:rPr>
              <w:t>D</w:t>
            </w:r>
            <w:r w:rsidR="00C00788" w:rsidRPr="008B3A7F">
              <w:rPr>
                <w:rFonts w:ascii="Verdana" w:hAnsi="Verdana" w:cs="Arial"/>
                <w:b/>
                <w:color w:val="000000"/>
                <w:szCs w:val="22"/>
                <w:lang w:val="fr-CH"/>
              </w:rPr>
              <w:t>evice</w:t>
            </w:r>
          </w:p>
        </w:tc>
        <w:tc>
          <w:tcPr>
            <w:tcW w:w="2410" w:type="dxa"/>
            <w:shd w:val="pct10" w:color="auto" w:fill="auto"/>
          </w:tcPr>
          <w:p w:rsidR="00047F2C" w:rsidRPr="008B3A7F" w:rsidRDefault="00162736" w:rsidP="00B45CDA">
            <w:pPr>
              <w:spacing w:before="60" w:after="60"/>
              <w:rPr>
                <w:rFonts w:ascii="Verdana" w:hAnsi="Verdana" w:cs="Arial"/>
                <w:b/>
                <w:color w:val="000000"/>
                <w:szCs w:val="22"/>
                <w:lang w:val="fr-CH"/>
              </w:rPr>
            </w:pPr>
            <w:r w:rsidRPr="008B3A7F">
              <w:rPr>
                <w:rFonts w:ascii="Verdana" w:hAnsi="Verdana" w:cs="Arial"/>
                <w:b/>
                <w:color w:val="000000"/>
                <w:szCs w:val="22"/>
                <w:lang w:val="fr-CH"/>
              </w:rPr>
              <w:t>S</w:t>
            </w:r>
            <w:r w:rsidR="00047F2C" w:rsidRPr="008B3A7F">
              <w:rPr>
                <w:rFonts w:ascii="Verdana" w:hAnsi="Verdana" w:cs="Arial"/>
                <w:b/>
                <w:color w:val="000000"/>
                <w:szCs w:val="22"/>
                <w:lang w:val="fr-CH"/>
              </w:rPr>
              <w:t>ymbol</w:t>
            </w:r>
          </w:p>
        </w:tc>
        <w:tc>
          <w:tcPr>
            <w:tcW w:w="2055" w:type="dxa"/>
            <w:shd w:val="pct10" w:color="auto" w:fill="auto"/>
          </w:tcPr>
          <w:p w:rsidR="00047F2C" w:rsidRPr="008B3A7F" w:rsidRDefault="00C00788" w:rsidP="00B45CDA">
            <w:pPr>
              <w:spacing w:before="60" w:after="60"/>
              <w:rPr>
                <w:rFonts w:ascii="Verdana" w:hAnsi="Verdana" w:cs="Arial"/>
                <w:b/>
                <w:color w:val="000000"/>
                <w:szCs w:val="22"/>
                <w:lang w:val="fr-CH"/>
              </w:rPr>
            </w:pPr>
            <w:r w:rsidRPr="008B3A7F">
              <w:rPr>
                <w:rFonts w:ascii="Verdana" w:hAnsi="Verdana" w:cs="Arial"/>
                <w:b/>
                <w:noProof/>
                <w:color w:val="000000"/>
                <w:szCs w:val="22"/>
                <w:lang w:val="fr-CH" w:eastAsia="de-CH"/>
              </w:rPr>
              <w:t>English</w:t>
            </w:r>
          </w:p>
        </w:tc>
        <w:tc>
          <w:tcPr>
            <w:tcW w:w="2056" w:type="dxa"/>
            <w:shd w:val="pct10" w:color="auto" w:fill="auto"/>
          </w:tcPr>
          <w:p w:rsidR="00047F2C" w:rsidRPr="008B3A7F" w:rsidRDefault="00C00788" w:rsidP="00B45CDA">
            <w:pPr>
              <w:spacing w:before="60" w:after="60"/>
              <w:rPr>
                <w:rFonts w:ascii="Verdana" w:hAnsi="Verdana" w:cs="Arial"/>
                <w:b/>
                <w:color w:val="000000"/>
                <w:szCs w:val="22"/>
                <w:lang w:val="fr-CH"/>
              </w:rPr>
            </w:pPr>
            <w:r w:rsidRPr="008B3A7F">
              <w:rPr>
                <w:rFonts w:ascii="Verdana" w:hAnsi="Verdana" w:cs="Arial"/>
                <w:b/>
                <w:color w:val="000000"/>
                <w:szCs w:val="22"/>
                <w:lang w:val="fr-CH"/>
              </w:rPr>
              <w:t>German</w:t>
            </w:r>
          </w:p>
        </w:tc>
      </w:tr>
      <w:tr w:rsidR="0058793A" w:rsidTr="0058793A">
        <w:tc>
          <w:tcPr>
            <w:tcW w:w="2126" w:type="dxa"/>
          </w:tcPr>
          <w:p w:rsidR="0058793A" w:rsidRPr="006B40CD" w:rsidRDefault="0058793A" w:rsidP="00BA3B83">
            <w:pPr>
              <w:rPr>
                <w:rFonts w:ascii="Verdana" w:hAnsi="Verdana" w:cs="Arial"/>
                <w:noProof/>
                <w:color w:val="000000"/>
                <w:szCs w:val="22"/>
                <w:lang w:val="de-CH" w:eastAsia="de-CH"/>
              </w:rPr>
            </w:pPr>
            <w:r>
              <w:rPr>
                <w:rFonts w:ascii="Verdana" w:hAnsi="Verdana" w:cs="Arial"/>
                <w:noProof/>
                <w:color w:val="000000"/>
                <w:szCs w:val="22"/>
                <w:lang w:val="en-GB" w:eastAsia="zh-CN"/>
              </w:rPr>
              <w:drawing>
                <wp:inline distT="0" distB="0" distL="0" distR="0">
                  <wp:extent cx="1209903" cy="1021096"/>
                  <wp:effectExtent l="19050" t="0" r="9297" b="0"/>
                  <wp:docPr id="1142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4952" t="10667" r="6239" b="57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995" cy="10211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58793A" w:rsidRDefault="0058793A" w:rsidP="00BA3B83">
            <w:pPr>
              <w:jc w:val="center"/>
              <w:rPr>
                <w:rFonts w:ascii="Verdana" w:hAnsi="Verdana" w:cs="Arial"/>
                <w:color w:val="000000"/>
                <w:szCs w:val="22"/>
                <w:lang w:val="de-CH"/>
              </w:rPr>
            </w:pPr>
            <w:r>
              <w:rPr>
                <w:rFonts w:ascii="Verdana" w:hAnsi="Verdana" w:cs="Arial"/>
                <w:noProof/>
                <w:color w:val="000000"/>
                <w:szCs w:val="22"/>
                <w:lang w:val="en-GB" w:eastAsia="zh-CN"/>
              </w:rPr>
              <w:drawing>
                <wp:inline distT="0" distB="0" distL="0" distR="0">
                  <wp:extent cx="975817" cy="1105201"/>
                  <wp:effectExtent l="19050" t="0" r="0" b="0"/>
                  <wp:docPr id="1143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10712" t="8411" r="7860" b="93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511" cy="11071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5" w:type="dxa"/>
          </w:tcPr>
          <w:p w:rsidR="0058793A" w:rsidRPr="00761444" w:rsidRDefault="00066DFF" w:rsidP="00BA3B83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fr-CH" w:eastAsia="de-CH"/>
              </w:rPr>
            </w:pPr>
            <w:permStart w:id="321588648" w:edGrp="everyone"/>
            <w:r w:rsidRPr="00802715">
              <w:rPr>
                <w:rFonts w:ascii="Verdana" w:hAnsi="Verdana" w:cs="Arial"/>
                <w:noProof/>
                <w:color w:val="000000"/>
                <w:lang w:val="fr-CH" w:eastAsia="de-CH"/>
              </w:rPr>
              <w:t>signal input plate, electrical</w:t>
            </w:r>
            <w:permEnd w:id="321588648"/>
          </w:p>
        </w:tc>
        <w:tc>
          <w:tcPr>
            <w:tcW w:w="2056" w:type="dxa"/>
          </w:tcPr>
          <w:p w:rsidR="0058793A" w:rsidRPr="00D9237A" w:rsidRDefault="0058793A" w:rsidP="00BA3B83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</w:pPr>
            <w:r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  <w:t>Signaleingabe, elektrisch</w:t>
            </w:r>
          </w:p>
        </w:tc>
      </w:tr>
      <w:tr w:rsidR="00D24239" w:rsidTr="0058793A">
        <w:tc>
          <w:tcPr>
            <w:tcW w:w="2126" w:type="dxa"/>
          </w:tcPr>
          <w:p w:rsidR="00D24239" w:rsidRPr="006B40CD" w:rsidRDefault="00D24239" w:rsidP="00BA3B83">
            <w:pPr>
              <w:rPr>
                <w:rFonts w:ascii="Verdana" w:hAnsi="Verdana" w:cs="Arial"/>
                <w:noProof/>
                <w:color w:val="000000"/>
                <w:szCs w:val="22"/>
                <w:lang w:val="de-CH" w:eastAsia="de-CH"/>
              </w:rPr>
            </w:pP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08329" cy="949604"/>
                  <wp:effectExtent l="19050" t="0" r="0" b="0"/>
                  <wp:docPr id="910" name="Bild 52" descr="Meldeeinrichtung und Verteiler, elektris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Meldeeinrichtung und Verteiler, elektris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b="59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691" cy="952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D24239" w:rsidRDefault="00D24239" w:rsidP="00BA3B83">
            <w:pPr>
              <w:jc w:val="center"/>
              <w:rPr>
                <w:rFonts w:ascii="Verdana" w:hAnsi="Verdana" w:cs="Arial"/>
                <w:noProof/>
                <w:color w:val="000000"/>
                <w:szCs w:val="22"/>
                <w:lang w:val="de-CH" w:eastAsia="de-CH"/>
              </w:rPr>
            </w:pPr>
          </w:p>
          <w:p w:rsidR="00D24239" w:rsidRDefault="00D24239" w:rsidP="00BA3B83">
            <w:pPr>
              <w:jc w:val="center"/>
              <w:rPr>
                <w:rFonts w:ascii="Verdana" w:hAnsi="Verdana" w:cs="Arial"/>
                <w:color w:val="000000"/>
                <w:szCs w:val="22"/>
                <w:lang w:val="de-CH"/>
              </w:rPr>
            </w:pPr>
            <w:r w:rsidRPr="0058793A">
              <w:rPr>
                <w:rFonts w:ascii="Verdana" w:hAnsi="Verdana" w:cs="Arial"/>
                <w:noProof/>
                <w:color w:val="000000"/>
                <w:szCs w:val="22"/>
                <w:lang w:val="en-GB" w:eastAsia="zh-CN"/>
              </w:rPr>
              <w:drawing>
                <wp:inline distT="0" distB="0" distL="0" distR="0">
                  <wp:extent cx="895350" cy="577530"/>
                  <wp:effectExtent l="19050" t="0" r="0" b="0"/>
                  <wp:docPr id="911" name="Bild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l="11555" t="14173" r="15219" b="149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465" cy="578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5" w:type="dxa"/>
          </w:tcPr>
          <w:p w:rsidR="00D24239" w:rsidRPr="00761444" w:rsidRDefault="00A36062" w:rsidP="00BA3B83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fr-CH" w:eastAsia="de-CH"/>
              </w:rPr>
            </w:pPr>
            <w:permStart w:id="1725306309" w:edGrp="everyone"/>
            <w:r>
              <w:rPr>
                <w:rFonts w:ascii="MetaPlusLF-Regular" w:hAnsi="MetaPlusLF-Regular" w:cs="MetaPlusLF-Regular"/>
                <w:sz w:val="20"/>
                <w:lang w:val="en-GB" w:eastAsia="de-CH"/>
              </w:rPr>
              <w:t>Indicator unit and distributor, electrical</w:t>
            </w:r>
            <w:permEnd w:id="1725306309"/>
          </w:p>
        </w:tc>
        <w:tc>
          <w:tcPr>
            <w:tcW w:w="2056" w:type="dxa"/>
          </w:tcPr>
          <w:p w:rsidR="00D24239" w:rsidRPr="00D9237A" w:rsidRDefault="00D24239" w:rsidP="00BA3B83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</w:pPr>
            <w:r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  <w:t>Meldeeinrichtung und Verteiler, elektrisch</w:t>
            </w:r>
          </w:p>
        </w:tc>
      </w:tr>
      <w:tr w:rsidR="00D24239" w:rsidTr="0058793A">
        <w:tc>
          <w:tcPr>
            <w:tcW w:w="2126" w:type="dxa"/>
          </w:tcPr>
          <w:p w:rsidR="00D24239" w:rsidRPr="006B40CD" w:rsidRDefault="00D24239" w:rsidP="00BA3B83">
            <w:pPr>
              <w:rPr>
                <w:rFonts w:ascii="Verdana" w:hAnsi="Verdana" w:cs="Arial"/>
                <w:noProof/>
                <w:color w:val="000000"/>
                <w:szCs w:val="22"/>
                <w:lang w:val="de-CH" w:eastAsia="de-CH"/>
              </w:rPr>
            </w:pPr>
            <w:r>
              <w:rPr>
                <w:rFonts w:ascii="Verdana" w:hAnsi="Verdana" w:cs="Arial"/>
                <w:noProof/>
                <w:color w:val="000000"/>
                <w:szCs w:val="22"/>
                <w:lang w:val="en-GB" w:eastAsia="zh-CN"/>
              </w:rPr>
              <w:drawing>
                <wp:inline distT="0" distB="0" distL="0" distR="0">
                  <wp:extent cx="1253795" cy="1030185"/>
                  <wp:effectExtent l="19050" t="0" r="3505" b="0"/>
                  <wp:docPr id="912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 l="9913" t="18064" r="4221" b="64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2720" cy="1029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D24239" w:rsidRDefault="00D24239" w:rsidP="00BA3B83">
            <w:pPr>
              <w:jc w:val="center"/>
              <w:rPr>
                <w:rFonts w:ascii="Verdana" w:hAnsi="Verdana" w:cs="Arial"/>
                <w:color w:val="000000"/>
                <w:szCs w:val="22"/>
                <w:lang w:val="de-CH"/>
              </w:rPr>
            </w:pPr>
            <w:r>
              <w:rPr>
                <w:rFonts w:ascii="Verdana" w:hAnsi="Verdana" w:cs="Arial"/>
                <w:noProof/>
                <w:color w:val="000000"/>
                <w:szCs w:val="22"/>
                <w:lang w:val="en-GB" w:eastAsia="zh-CN"/>
              </w:rPr>
              <w:drawing>
                <wp:inline distT="0" distB="0" distL="0" distR="0">
                  <wp:extent cx="1041654" cy="1185595"/>
                  <wp:effectExtent l="19050" t="0" r="6096" b="0"/>
                  <wp:docPr id="913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l="12813" t="8840" r="20085" b="109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075" cy="11872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5" w:type="dxa"/>
          </w:tcPr>
          <w:p w:rsidR="00D24239" w:rsidRPr="00761444" w:rsidRDefault="00066DFF" w:rsidP="00BA3B83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fr-CH" w:eastAsia="de-CH"/>
              </w:rPr>
            </w:pPr>
            <w:permStart w:id="1624340523" w:edGrp="everyone"/>
            <w:r w:rsidRPr="00802715">
              <w:rPr>
                <w:rFonts w:ascii="Verdana" w:hAnsi="Verdana" w:cs="Arial"/>
                <w:noProof/>
                <w:color w:val="000000"/>
                <w:lang w:val="fr-CH" w:eastAsia="de-CH"/>
              </w:rPr>
              <w:t>relay, 3-off</w:t>
            </w:r>
            <w:permEnd w:id="1624340523"/>
          </w:p>
        </w:tc>
        <w:tc>
          <w:tcPr>
            <w:tcW w:w="2056" w:type="dxa"/>
          </w:tcPr>
          <w:p w:rsidR="00D24239" w:rsidRPr="00D9237A" w:rsidRDefault="00D24239" w:rsidP="00BA3B83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</w:pPr>
            <w:r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  <w:t>Relais, 3-fach</w:t>
            </w:r>
          </w:p>
        </w:tc>
      </w:tr>
    </w:tbl>
    <w:p w:rsidR="00C00788" w:rsidRDefault="00C00788">
      <w:pPr>
        <w:rPr>
          <w:rFonts w:ascii="Verdana" w:hAnsi="Verdana"/>
          <w:sz w:val="20"/>
          <w:szCs w:val="22"/>
          <w:lang w:val="de-CH"/>
        </w:rPr>
      </w:pPr>
      <w:r>
        <w:rPr>
          <w:szCs w:val="22"/>
        </w:rPr>
        <w:br w:type="page"/>
      </w:r>
    </w:p>
    <w:tbl>
      <w:tblPr>
        <w:tblStyle w:val="Tabellenraster"/>
        <w:tblW w:w="8647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126"/>
        <w:gridCol w:w="2410"/>
        <w:gridCol w:w="2055"/>
        <w:gridCol w:w="2056"/>
      </w:tblGrid>
      <w:tr w:rsidR="00162736" w:rsidRPr="00C00788" w:rsidTr="007E0110">
        <w:tc>
          <w:tcPr>
            <w:tcW w:w="2126" w:type="dxa"/>
            <w:shd w:val="pct10" w:color="auto" w:fill="auto"/>
          </w:tcPr>
          <w:p w:rsidR="00162736" w:rsidRPr="006F2A57" w:rsidRDefault="00162736" w:rsidP="00D75B13">
            <w:pPr>
              <w:spacing w:before="60" w:after="60"/>
              <w:rPr>
                <w:rFonts w:ascii="Verdana" w:hAnsi="Verdana" w:cs="Arial"/>
                <w:b/>
                <w:color w:val="000000"/>
                <w:szCs w:val="22"/>
                <w:lang w:val="de-CH"/>
              </w:rPr>
            </w:pPr>
            <w:r>
              <w:rPr>
                <w:rFonts w:ascii="Verdana" w:hAnsi="Verdana" w:cs="Arial"/>
                <w:b/>
                <w:color w:val="000000"/>
                <w:szCs w:val="22"/>
                <w:lang w:val="de-CH"/>
              </w:rPr>
              <w:lastRenderedPageBreak/>
              <w:t>D</w:t>
            </w:r>
            <w:r w:rsidRPr="006F2A57">
              <w:rPr>
                <w:rFonts w:ascii="Verdana" w:hAnsi="Verdana" w:cs="Arial"/>
                <w:b/>
                <w:color w:val="000000"/>
                <w:szCs w:val="22"/>
                <w:lang w:val="de-CH"/>
              </w:rPr>
              <w:t>evice</w:t>
            </w:r>
          </w:p>
        </w:tc>
        <w:tc>
          <w:tcPr>
            <w:tcW w:w="2410" w:type="dxa"/>
            <w:shd w:val="pct10" w:color="auto" w:fill="auto"/>
          </w:tcPr>
          <w:p w:rsidR="00162736" w:rsidRPr="006F2A57" w:rsidRDefault="00162736" w:rsidP="00D75B13">
            <w:pPr>
              <w:spacing w:before="60" w:after="60"/>
              <w:rPr>
                <w:rFonts w:ascii="Verdana" w:hAnsi="Verdana" w:cs="Arial"/>
                <w:b/>
                <w:color w:val="000000"/>
                <w:szCs w:val="22"/>
                <w:lang w:val="de-CH"/>
              </w:rPr>
            </w:pPr>
            <w:r>
              <w:rPr>
                <w:rFonts w:ascii="Verdana" w:hAnsi="Verdana" w:cs="Arial"/>
                <w:b/>
                <w:color w:val="000000"/>
                <w:szCs w:val="22"/>
                <w:lang w:val="de-CH"/>
              </w:rPr>
              <w:t>S</w:t>
            </w:r>
            <w:r w:rsidRPr="006F2A57">
              <w:rPr>
                <w:rFonts w:ascii="Verdana" w:hAnsi="Verdana" w:cs="Arial"/>
                <w:b/>
                <w:color w:val="000000"/>
                <w:szCs w:val="22"/>
                <w:lang w:val="de-CH"/>
              </w:rPr>
              <w:t>ymbol</w:t>
            </w:r>
          </w:p>
        </w:tc>
        <w:tc>
          <w:tcPr>
            <w:tcW w:w="2055" w:type="dxa"/>
            <w:shd w:val="pct10" w:color="auto" w:fill="auto"/>
          </w:tcPr>
          <w:p w:rsidR="00162736" w:rsidRPr="00C00788" w:rsidRDefault="00162736" w:rsidP="00D75B13">
            <w:pPr>
              <w:spacing w:before="60" w:after="60"/>
              <w:rPr>
                <w:rFonts w:ascii="Verdana" w:hAnsi="Verdana" w:cs="Arial"/>
                <w:b/>
                <w:color w:val="000000"/>
                <w:szCs w:val="22"/>
                <w:lang w:val="fr-CH"/>
              </w:rPr>
            </w:pPr>
            <w:r>
              <w:rPr>
                <w:rFonts w:ascii="Verdana" w:hAnsi="Verdana" w:cs="Arial"/>
                <w:b/>
                <w:noProof/>
                <w:color w:val="000000"/>
                <w:szCs w:val="22"/>
                <w:lang w:val="de-CH" w:eastAsia="de-CH"/>
              </w:rPr>
              <w:t>English</w:t>
            </w:r>
          </w:p>
        </w:tc>
        <w:tc>
          <w:tcPr>
            <w:tcW w:w="2056" w:type="dxa"/>
            <w:shd w:val="pct10" w:color="auto" w:fill="auto"/>
          </w:tcPr>
          <w:p w:rsidR="00162736" w:rsidRPr="00C00788" w:rsidRDefault="00162736" w:rsidP="00D75B13">
            <w:pPr>
              <w:spacing w:before="60" w:after="60"/>
              <w:rPr>
                <w:rFonts w:ascii="Verdana" w:hAnsi="Verdana" w:cs="Arial"/>
                <w:b/>
                <w:color w:val="000000"/>
                <w:szCs w:val="22"/>
                <w:lang w:val="fr-CH"/>
              </w:rPr>
            </w:pPr>
            <w:r>
              <w:rPr>
                <w:rFonts w:ascii="Verdana" w:hAnsi="Verdana" w:cs="Arial"/>
                <w:b/>
                <w:color w:val="000000"/>
                <w:szCs w:val="22"/>
                <w:lang w:val="fr-CH"/>
              </w:rPr>
              <w:t>German</w:t>
            </w:r>
          </w:p>
        </w:tc>
      </w:tr>
      <w:tr w:rsidR="00D24239" w:rsidTr="007E0110">
        <w:tc>
          <w:tcPr>
            <w:tcW w:w="2126" w:type="dxa"/>
          </w:tcPr>
          <w:p w:rsidR="00D24239" w:rsidRPr="006B40CD" w:rsidRDefault="00D24239" w:rsidP="003A0EF1">
            <w:pPr>
              <w:jc w:val="center"/>
              <w:rPr>
                <w:rFonts w:ascii="Verdana" w:hAnsi="Verdana" w:cs="Arial"/>
                <w:noProof/>
                <w:color w:val="000000"/>
                <w:szCs w:val="22"/>
                <w:lang w:val="de-CH" w:eastAsia="de-CH"/>
              </w:rPr>
            </w:pP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09903" cy="952922"/>
                  <wp:effectExtent l="19050" t="0" r="9297" b="0"/>
                  <wp:docPr id="914" name="Bild 49" descr="Zeitrelais, 2-fa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Zeitrelais, 2-fa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b="65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903" cy="9529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D24239" w:rsidRDefault="00D24239" w:rsidP="003A0EF1">
            <w:pPr>
              <w:jc w:val="center"/>
              <w:rPr>
                <w:rFonts w:ascii="Verdana" w:hAnsi="Verdana" w:cs="Arial"/>
                <w:color w:val="000000"/>
                <w:szCs w:val="22"/>
                <w:lang w:val="de-CH"/>
              </w:rPr>
            </w:pPr>
            <w:r>
              <w:rPr>
                <w:rFonts w:ascii="Verdana" w:hAnsi="Verdana" w:cs="Arial"/>
                <w:noProof/>
                <w:color w:val="000000"/>
                <w:szCs w:val="22"/>
                <w:lang w:val="en-GB" w:eastAsia="zh-CN"/>
              </w:rPr>
              <w:drawing>
                <wp:inline distT="0" distB="0" distL="0" distR="0">
                  <wp:extent cx="1158697" cy="1298964"/>
                  <wp:effectExtent l="19050" t="0" r="3353" b="0"/>
                  <wp:docPr id="915" name="Bild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 l="12813" t="11979" r="11661" b="41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464" cy="1300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5" w:type="dxa"/>
          </w:tcPr>
          <w:p w:rsidR="00D24239" w:rsidRPr="00761444" w:rsidRDefault="00A36062" w:rsidP="00BA3B83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fr-CH" w:eastAsia="de-CH"/>
              </w:rPr>
            </w:pPr>
            <w:permStart w:id="805768687" w:edGrp="everyone"/>
            <w:r>
              <w:rPr>
                <w:rFonts w:ascii="Verdana" w:hAnsi="Verdana" w:cs="Arial"/>
                <w:noProof/>
                <w:color w:val="000000"/>
                <w:lang w:val="fr-CH" w:eastAsia="de-CH"/>
              </w:rPr>
              <w:t>relay, 2</w:t>
            </w:r>
            <w:r w:rsidRPr="00802715">
              <w:rPr>
                <w:rFonts w:ascii="Verdana" w:hAnsi="Verdana" w:cs="Arial"/>
                <w:noProof/>
                <w:color w:val="000000"/>
                <w:lang w:val="fr-CH" w:eastAsia="de-CH"/>
              </w:rPr>
              <w:t>-off</w:t>
            </w:r>
            <w:permEnd w:id="805768687"/>
          </w:p>
        </w:tc>
        <w:tc>
          <w:tcPr>
            <w:tcW w:w="2056" w:type="dxa"/>
          </w:tcPr>
          <w:p w:rsidR="00D24239" w:rsidRPr="00D9237A" w:rsidRDefault="00D24239" w:rsidP="00CD4695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</w:pPr>
            <w:r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  <w:t>Zeitrelais, 2-fach</w:t>
            </w:r>
          </w:p>
        </w:tc>
      </w:tr>
      <w:tr w:rsidR="00D24239" w:rsidTr="007E0110">
        <w:tc>
          <w:tcPr>
            <w:tcW w:w="2126" w:type="dxa"/>
          </w:tcPr>
          <w:p w:rsidR="00D24239" w:rsidRPr="006B40CD" w:rsidRDefault="00D24239" w:rsidP="003A0EF1">
            <w:pPr>
              <w:jc w:val="center"/>
              <w:rPr>
                <w:rFonts w:ascii="Verdana" w:hAnsi="Verdana" w:cs="Arial"/>
                <w:noProof/>
                <w:color w:val="000000"/>
                <w:szCs w:val="22"/>
                <w:lang w:val="de-CH" w:eastAsia="de-CH"/>
              </w:rPr>
            </w:pPr>
            <w:r>
              <w:rPr>
                <w:rFonts w:ascii="Verdana" w:hAnsi="Verdana" w:cs="Arial"/>
                <w:noProof/>
                <w:color w:val="000000"/>
                <w:szCs w:val="22"/>
                <w:lang w:val="en-GB" w:eastAsia="zh-CN"/>
              </w:rPr>
              <w:drawing>
                <wp:inline distT="0" distB="0" distL="0" distR="0">
                  <wp:extent cx="975817" cy="1006274"/>
                  <wp:effectExtent l="19050" t="0" r="0" b="0"/>
                  <wp:docPr id="916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l="12936" t="18064" r="25085" b="134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590" cy="1010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D24239" w:rsidRDefault="00D24239" w:rsidP="003A0EF1">
            <w:pPr>
              <w:jc w:val="center"/>
              <w:rPr>
                <w:rFonts w:ascii="Verdana" w:hAnsi="Verdana" w:cs="Arial"/>
                <w:noProof/>
                <w:color w:val="000000"/>
                <w:szCs w:val="22"/>
                <w:lang w:val="de-CH" w:eastAsia="de-CH"/>
              </w:rPr>
            </w:pPr>
          </w:p>
          <w:p w:rsidR="00D24239" w:rsidRDefault="00D24239" w:rsidP="003A0EF1">
            <w:pPr>
              <w:jc w:val="center"/>
              <w:rPr>
                <w:rFonts w:ascii="Verdana" w:hAnsi="Verdana" w:cs="Arial"/>
                <w:color w:val="000000"/>
                <w:szCs w:val="22"/>
                <w:lang w:val="de-CH"/>
              </w:rPr>
            </w:pPr>
            <w:r w:rsidRPr="003A0EF1">
              <w:rPr>
                <w:rFonts w:ascii="Verdana" w:hAnsi="Verdana" w:cs="Arial"/>
                <w:noProof/>
                <w:color w:val="000000"/>
                <w:szCs w:val="22"/>
                <w:lang w:val="en-GB" w:eastAsia="zh-CN"/>
              </w:rPr>
              <w:drawing>
                <wp:inline distT="0" distB="0" distL="0" distR="0">
                  <wp:extent cx="495343" cy="663336"/>
                  <wp:effectExtent l="19050" t="0" r="0" b="0"/>
                  <wp:docPr id="917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20166" t="23958" r="54798" b="427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790" cy="670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5" w:type="dxa"/>
          </w:tcPr>
          <w:p w:rsidR="00D24239" w:rsidRPr="00761444" w:rsidRDefault="00066DFF" w:rsidP="00BA3B83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fr-CH" w:eastAsia="de-CH"/>
              </w:rPr>
            </w:pPr>
            <w:permStart w:id="1701524915" w:edGrp="everyone"/>
            <w:r w:rsidRPr="00A16A35">
              <w:rPr>
                <w:rFonts w:ascii="Verdana" w:hAnsi="Verdana" w:cs="Arial"/>
                <w:noProof/>
                <w:color w:val="000000"/>
                <w:lang w:val="en-GB" w:eastAsia="de-CH"/>
              </w:rPr>
              <w:t>limit switch, electrical,    actuated from the left</w:t>
            </w:r>
            <w:permEnd w:id="1701524915"/>
          </w:p>
        </w:tc>
        <w:tc>
          <w:tcPr>
            <w:tcW w:w="2056" w:type="dxa"/>
          </w:tcPr>
          <w:p w:rsidR="00D24239" w:rsidRPr="00D9237A" w:rsidRDefault="00D24239" w:rsidP="00BA3B83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</w:pPr>
            <w:r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  <w:t>Grenztaster, elektrisch, Betätigung von links</w:t>
            </w:r>
          </w:p>
        </w:tc>
      </w:tr>
      <w:tr w:rsidR="00D24239" w:rsidTr="007E0110">
        <w:tc>
          <w:tcPr>
            <w:tcW w:w="2126" w:type="dxa"/>
          </w:tcPr>
          <w:p w:rsidR="00D24239" w:rsidRPr="006B40CD" w:rsidRDefault="00D24239" w:rsidP="003A0EF1">
            <w:pPr>
              <w:jc w:val="center"/>
              <w:rPr>
                <w:rFonts w:ascii="Verdana" w:hAnsi="Verdana" w:cs="Arial"/>
                <w:noProof/>
                <w:color w:val="000000"/>
                <w:szCs w:val="22"/>
                <w:lang w:val="de-CH" w:eastAsia="de-CH"/>
              </w:rPr>
            </w:pPr>
            <w:r>
              <w:rPr>
                <w:rFonts w:ascii="Verdana" w:hAnsi="Verdana" w:cs="Arial"/>
                <w:noProof/>
                <w:color w:val="000000"/>
                <w:szCs w:val="22"/>
                <w:lang w:val="en-GB" w:eastAsia="zh-CN"/>
              </w:rPr>
              <w:drawing>
                <wp:inline distT="0" distB="0" distL="0" distR="0">
                  <wp:extent cx="975817" cy="1006274"/>
                  <wp:effectExtent l="19050" t="0" r="0" b="0"/>
                  <wp:docPr id="918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l="12936" t="18064" r="25085" b="134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590" cy="1010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D24239" w:rsidRDefault="00D24239" w:rsidP="003A0EF1">
            <w:pPr>
              <w:jc w:val="center"/>
              <w:rPr>
                <w:rFonts w:ascii="Verdana" w:hAnsi="Verdana" w:cs="Arial"/>
                <w:color w:val="000000"/>
                <w:szCs w:val="22"/>
                <w:lang w:val="de-CH"/>
              </w:rPr>
            </w:pPr>
          </w:p>
          <w:p w:rsidR="00D24239" w:rsidRDefault="00D24239" w:rsidP="003A0EF1">
            <w:pPr>
              <w:jc w:val="center"/>
              <w:rPr>
                <w:rFonts w:ascii="Verdana" w:hAnsi="Verdana" w:cs="Arial"/>
                <w:color w:val="000000"/>
                <w:szCs w:val="22"/>
                <w:lang w:val="de-CH"/>
              </w:rPr>
            </w:pPr>
            <w:r w:rsidRPr="003A0EF1">
              <w:rPr>
                <w:rFonts w:ascii="Verdana" w:hAnsi="Verdana" w:cs="Arial"/>
                <w:noProof/>
                <w:color w:val="000000"/>
                <w:szCs w:val="22"/>
                <w:lang w:val="en-GB" w:eastAsia="zh-CN"/>
              </w:rPr>
              <w:drawing>
                <wp:inline distT="0" distB="0" distL="0" distR="0">
                  <wp:extent cx="495343" cy="663336"/>
                  <wp:effectExtent l="19050" t="0" r="0" b="0"/>
                  <wp:docPr id="921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20166" t="23958" r="54798" b="427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790" cy="670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5" w:type="dxa"/>
          </w:tcPr>
          <w:p w:rsidR="00D24239" w:rsidRPr="00761444" w:rsidRDefault="00066DFF" w:rsidP="00BA3B83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fr-CH" w:eastAsia="de-CH"/>
              </w:rPr>
            </w:pPr>
            <w:permStart w:id="2093512778" w:edGrp="everyone"/>
            <w:r w:rsidRPr="00A16A35">
              <w:rPr>
                <w:rFonts w:ascii="Verdana" w:hAnsi="Verdana" w:cs="Arial"/>
                <w:noProof/>
                <w:color w:val="000000"/>
                <w:lang w:val="en-GB" w:eastAsia="de-CH"/>
              </w:rPr>
              <w:t>limit switch, electrical,    actuated from the right</w:t>
            </w:r>
            <w:permEnd w:id="2093512778"/>
          </w:p>
        </w:tc>
        <w:tc>
          <w:tcPr>
            <w:tcW w:w="2056" w:type="dxa"/>
          </w:tcPr>
          <w:p w:rsidR="00D24239" w:rsidRPr="00D9237A" w:rsidRDefault="00D24239" w:rsidP="00BA3B83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</w:pPr>
            <w:r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  <w:t>Grenztaster, elektrisch, Betätigung von rechts</w:t>
            </w:r>
          </w:p>
        </w:tc>
      </w:tr>
      <w:tr w:rsidR="00D24239" w:rsidTr="00BA3B83">
        <w:tc>
          <w:tcPr>
            <w:tcW w:w="2126" w:type="dxa"/>
          </w:tcPr>
          <w:p w:rsidR="00D24239" w:rsidRDefault="00D24239" w:rsidP="003A0EF1">
            <w:pPr>
              <w:jc w:val="center"/>
              <w:rPr>
                <w:noProof/>
                <w:lang w:val="de-CH" w:eastAsia="de-CH"/>
              </w:rPr>
            </w:pPr>
          </w:p>
          <w:p w:rsidR="00D24239" w:rsidRPr="00B45CDA" w:rsidRDefault="00D24239" w:rsidP="003A0EF1">
            <w:pPr>
              <w:jc w:val="center"/>
              <w:rPr>
                <w:rFonts w:ascii="Verdana" w:hAnsi="Verdana" w:cs="Arial"/>
                <w:color w:val="000000"/>
                <w:szCs w:val="22"/>
                <w:lang w:val="de-CH"/>
              </w:rPr>
            </w:pPr>
            <w:r w:rsidRPr="003A0EF1">
              <w:rPr>
                <w:noProof/>
                <w:lang w:val="en-GB" w:eastAsia="zh-CN"/>
              </w:rPr>
              <w:drawing>
                <wp:inline distT="0" distB="0" distL="0" distR="0">
                  <wp:extent cx="1136821" cy="575685"/>
                  <wp:effectExtent l="19050" t="0" r="6179" b="0"/>
                  <wp:docPr id="922" name="Bild 82" descr="Näherungsschalter, elektronisch 540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Näherungsschalter, elektronisch 540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689" cy="57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D24239" w:rsidRPr="00B45CDA" w:rsidRDefault="00D24239" w:rsidP="003A0EF1">
            <w:pPr>
              <w:jc w:val="center"/>
              <w:rPr>
                <w:rFonts w:ascii="Verdana" w:hAnsi="Verdana" w:cs="Arial"/>
                <w:color w:val="000000"/>
                <w:szCs w:val="22"/>
                <w:lang w:val="de-CH"/>
              </w:rPr>
            </w:pPr>
            <w:r>
              <w:rPr>
                <w:rFonts w:ascii="Verdana" w:hAnsi="Verdana" w:cs="Arial"/>
                <w:noProof/>
                <w:color w:val="000000"/>
                <w:szCs w:val="22"/>
                <w:lang w:val="en-GB" w:eastAsia="zh-CN"/>
              </w:rPr>
              <w:drawing>
                <wp:inline distT="0" distB="0" distL="0" distR="0">
                  <wp:extent cx="770991" cy="914400"/>
                  <wp:effectExtent l="19050" t="0" r="0" b="0"/>
                  <wp:docPr id="923" name="Bild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 l="22267" t="18265" r="22362" b="246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991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5" w:type="dxa"/>
          </w:tcPr>
          <w:p w:rsidR="00D24239" w:rsidRPr="00761444" w:rsidRDefault="00E4214A" w:rsidP="00BA3B83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fr-CH" w:eastAsia="de-CH"/>
              </w:rPr>
            </w:pPr>
            <w:permStart w:id="1533045018" w:edGrp="everyone"/>
            <w:r w:rsidRPr="00E4214A">
              <w:rPr>
                <w:rFonts w:ascii="Verdana" w:hAnsi="Verdana" w:cs="Arial"/>
                <w:noProof/>
                <w:color w:val="000000"/>
                <w:lang w:val="en-GB" w:eastAsia="de-CH"/>
              </w:rPr>
              <w:t>Proximity</w:t>
            </w:r>
            <w:r>
              <w:rPr>
                <w:rFonts w:ascii="Verdana" w:hAnsi="Verdana" w:cs="Arial"/>
                <w:noProof/>
                <w:color w:val="000000"/>
                <w:lang w:val="en-GB" w:eastAsia="de-CH"/>
              </w:rPr>
              <w:t xml:space="preserve"> </w:t>
            </w:r>
            <w:r w:rsidRPr="00E4214A">
              <w:rPr>
                <w:rFonts w:ascii="Verdana" w:hAnsi="Verdana" w:cs="Arial"/>
                <w:noProof/>
                <w:color w:val="000000"/>
                <w:lang w:val="en-GB" w:eastAsia="de-CH"/>
              </w:rPr>
              <w:t>sensor, electronic</w:t>
            </w:r>
            <w:r>
              <w:rPr>
                <w:rFonts w:ascii="Verdana" w:hAnsi="Verdana" w:cs="Arial"/>
                <w:noProof/>
                <w:color w:val="000000"/>
                <w:lang w:val="en-GB" w:eastAsia="de-CH"/>
              </w:rPr>
              <w:t xml:space="preserve"> </w:t>
            </w:r>
            <w:bookmarkStart w:id="0" w:name="_GoBack"/>
            <w:bookmarkEnd w:id="0"/>
            <w:permEnd w:id="1533045018"/>
          </w:p>
        </w:tc>
        <w:tc>
          <w:tcPr>
            <w:tcW w:w="2056" w:type="dxa"/>
          </w:tcPr>
          <w:p w:rsidR="00D24239" w:rsidRPr="007F481F" w:rsidRDefault="00D24239" w:rsidP="00043E94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</w:pPr>
            <w:r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  <w:t>Näherungsschalter, elektronisch</w:t>
            </w:r>
          </w:p>
        </w:tc>
      </w:tr>
      <w:tr w:rsidR="00D24239" w:rsidTr="007E0110">
        <w:tc>
          <w:tcPr>
            <w:tcW w:w="2126" w:type="dxa"/>
          </w:tcPr>
          <w:p w:rsidR="00D24239" w:rsidRPr="006B40CD" w:rsidRDefault="00D24239" w:rsidP="003A0EF1">
            <w:pPr>
              <w:jc w:val="center"/>
              <w:rPr>
                <w:rFonts w:ascii="Verdana" w:hAnsi="Verdana" w:cs="Arial"/>
                <w:noProof/>
                <w:color w:val="000000"/>
                <w:szCs w:val="22"/>
                <w:lang w:val="de-CH" w:eastAsia="de-CH"/>
              </w:rPr>
            </w:pP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53795" cy="944357"/>
                  <wp:effectExtent l="19050" t="0" r="3505" b="0"/>
                  <wp:docPr id="924" name="Bild 61" descr="Näherungsschalter, induktiv 178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Näherungsschalter, induktiv 178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3759" cy="944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D24239" w:rsidRPr="003A0EF1" w:rsidRDefault="00D24239" w:rsidP="003A0EF1">
            <w:pPr>
              <w:jc w:val="center"/>
              <w:rPr>
                <w:rFonts w:ascii="Verdana" w:hAnsi="Verdana" w:cs="Arial"/>
                <w:noProof/>
                <w:color w:val="000000"/>
                <w:sz w:val="8"/>
                <w:szCs w:val="8"/>
                <w:lang w:val="de-CH" w:eastAsia="de-CH"/>
              </w:rPr>
            </w:pPr>
          </w:p>
          <w:p w:rsidR="00D24239" w:rsidRDefault="00D24239" w:rsidP="003A0EF1">
            <w:pPr>
              <w:jc w:val="center"/>
              <w:rPr>
                <w:rFonts w:ascii="Verdana" w:hAnsi="Verdana" w:cs="Arial"/>
                <w:color w:val="000000"/>
                <w:szCs w:val="22"/>
                <w:lang w:val="de-CH"/>
              </w:rPr>
            </w:pPr>
            <w:r w:rsidRPr="003A0EF1">
              <w:rPr>
                <w:rFonts w:ascii="Verdana" w:hAnsi="Verdana" w:cs="Arial"/>
                <w:noProof/>
                <w:color w:val="000000"/>
                <w:szCs w:val="22"/>
                <w:lang w:val="en-GB" w:eastAsia="zh-CN"/>
              </w:rPr>
              <w:drawing>
                <wp:inline distT="0" distB="0" distL="0" distR="0">
                  <wp:extent cx="650784" cy="716889"/>
                  <wp:effectExtent l="19050" t="0" r="0" b="0"/>
                  <wp:docPr id="925" name="Bild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 l="13338" t="22099" r="31891" b="143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784" cy="716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5" w:type="dxa"/>
          </w:tcPr>
          <w:p w:rsidR="00D24239" w:rsidRPr="00761444" w:rsidRDefault="00E4214A" w:rsidP="00BA3B83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fr-CH" w:eastAsia="de-CH"/>
              </w:rPr>
            </w:pPr>
            <w:permStart w:id="941306333" w:edGrp="everyone"/>
            <w:r>
              <w:rPr>
                <w:rFonts w:ascii="TT4BCo00" w:hAnsi="TT4BCo00" w:cs="TT4BCo00"/>
                <w:sz w:val="20"/>
                <w:lang w:val="en-GB" w:eastAsia="de-CH"/>
              </w:rPr>
              <w:t>Proximity sensor, inductive</w:t>
            </w:r>
            <w:permEnd w:id="941306333"/>
          </w:p>
        </w:tc>
        <w:tc>
          <w:tcPr>
            <w:tcW w:w="2056" w:type="dxa"/>
          </w:tcPr>
          <w:p w:rsidR="00D24239" w:rsidRPr="00D9237A" w:rsidRDefault="00D24239" w:rsidP="00BA3B83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</w:pPr>
            <w:r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  <w:t>Näherungsschalter, induktiv</w:t>
            </w:r>
          </w:p>
        </w:tc>
      </w:tr>
      <w:tr w:rsidR="00D24239" w:rsidTr="007E0110">
        <w:tc>
          <w:tcPr>
            <w:tcW w:w="2126" w:type="dxa"/>
          </w:tcPr>
          <w:p w:rsidR="00D24239" w:rsidRPr="006B40CD" w:rsidRDefault="00D24239" w:rsidP="003A0EF1">
            <w:pPr>
              <w:jc w:val="center"/>
              <w:rPr>
                <w:rFonts w:ascii="Verdana" w:hAnsi="Verdana" w:cs="Arial"/>
                <w:noProof/>
                <w:color w:val="000000"/>
                <w:szCs w:val="22"/>
                <w:lang w:val="de-CH" w:eastAsia="de-CH"/>
              </w:rPr>
            </w:pPr>
            <w:r>
              <w:rPr>
                <w:noProof/>
                <w:lang w:val="en-GB" w:eastAsia="zh-CN"/>
              </w:rPr>
              <w:drawing>
                <wp:inline distT="0" distB="0" distL="0" distR="0">
                  <wp:extent cx="1214044" cy="898879"/>
                  <wp:effectExtent l="19050" t="0" r="5156" b="0"/>
                  <wp:docPr id="926" name="Bild 67" descr="Näherungsschalter, kapazitiv 178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Näherungsschalter, kapazitiv 178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962" cy="899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D24239" w:rsidRDefault="00D24239" w:rsidP="003A0EF1">
            <w:pPr>
              <w:jc w:val="center"/>
              <w:rPr>
                <w:rFonts w:ascii="Verdana" w:hAnsi="Verdana" w:cs="Arial"/>
                <w:color w:val="000000"/>
                <w:szCs w:val="22"/>
                <w:lang w:val="de-CH"/>
              </w:rPr>
            </w:pPr>
            <w:r>
              <w:rPr>
                <w:rFonts w:ascii="Verdana" w:hAnsi="Verdana" w:cs="Arial"/>
                <w:noProof/>
                <w:color w:val="000000"/>
                <w:szCs w:val="22"/>
                <w:lang w:val="en-GB" w:eastAsia="zh-CN"/>
              </w:rPr>
              <w:drawing>
                <wp:inline distT="0" distB="0" distL="0" distR="0">
                  <wp:extent cx="655062" cy="709574"/>
                  <wp:effectExtent l="19050" t="0" r="0" b="0"/>
                  <wp:docPr id="927" name="Bild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 l="13338" t="19355" r="16036" b="217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086" cy="7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5" w:type="dxa"/>
          </w:tcPr>
          <w:p w:rsidR="00D24239" w:rsidRPr="00761444" w:rsidRDefault="00E4214A" w:rsidP="00BA3B83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fr-CH" w:eastAsia="de-CH"/>
              </w:rPr>
            </w:pPr>
            <w:permStart w:id="946676919" w:edGrp="everyone"/>
            <w:r>
              <w:rPr>
                <w:rFonts w:ascii="TT4C3o00" w:hAnsi="TT4C3o00" w:cs="TT4C3o00"/>
                <w:sz w:val="20"/>
                <w:lang w:val="en-GB" w:eastAsia="de-CH"/>
              </w:rPr>
              <w:t>Proximity sensor, capacitive</w:t>
            </w:r>
            <w:r>
              <w:rPr>
                <w:rFonts w:ascii="TT4C3o00" w:hAnsi="TT4C3o00" w:cs="TT4C3o00"/>
                <w:sz w:val="20"/>
                <w:lang w:val="en-GB" w:eastAsia="de-CH"/>
              </w:rPr>
              <w:t xml:space="preserve"> </w:t>
            </w:r>
            <w:permEnd w:id="946676919"/>
          </w:p>
        </w:tc>
        <w:tc>
          <w:tcPr>
            <w:tcW w:w="2056" w:type="dxa"/>
          </w:tcPr>
          <w:p w:rsidR="00D24239" w:rsidRPr="00D9237A" w:rsidRDefault="00D24239" w:rsidP="00A939BB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</w:pPr>
            <w:r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  <w:t>Näherungsschalter, kapazitiv</w:t>
            </w:r>
          </w:p>
        </w:tc>
      </w:tr>
      <w:tr w:rsidR="00D24239" w:rsidTr="00BA3B83">
        <w:tc>
          <w:tcPr>
            <w:tcW w:w="2126" w:type="dxa"/>
          </w:tcPr>
          <w:p w:rsidR="00D24239" w:rsidRDefault="00D24239" w:rsidP="003A0EF1">
            <w:pPr>
              <w:jc w:val="center"/>
              <w:rPr>
                <w:noProof/>
                <w:lang w:val="de-CH" w:eastAsia="de-CH"/>
              </w:rPr>
            </w:pPr>
          </w:p>
          <w:p w:rsidR="00D24239" w:rsidRDefault="00D24239" w:rsidP="003A0EF1">
            <w:pPr>
              <w:jc w:val="center"/>
              <w:rPr>
                <w:noProof/>
                <w:lang w:val="de-CH" w:eastAsia="de-CH"/>
              </w:rPr>
            </w:pPr>
          </w:p>
          <w:p w:rsidR="00D24239" w:rsidRPr="006B40CD" w:rsidRDefault="00D24239" w:rsidP="003A0EF1">
            <w:pPr>
              <w:jc w:val="center"/>
              <w:rPr>
                <w:rFonts w:ascii="Verdana" w:hAnsi="Verdana" w:cs="Arial"/>
                <w:noProof/>
                <w:color w:val="000000"/>
                <w:szCs w:val="22"/>
                <w:lang w:val="de-CH" w:eastAsia="de-CH"/>
              </w:rPr>
            </w:pPr>
            <w:r w:rsidRPr="003A0EF1">
              <w:rPr>
                <w:noProof/>
                <w:lang w:val="en-GB" w:eastAsia="zh-CN"/>
              </w:rPr>
              <w:drawing>
                <wp:inline distT="0" distB="0" distL="0" distR="0">
                  <wp:extent cx="1212139" cy="1025628"/>
                  <wp:effectExtent l="19050" t="0" r="7061" b="0"/>
                  <wp:docPr id="32" name="Bild 73" descr="Drucksensor mit Anzeige 539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Drucksensor mit Anzeige 539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5060" cy="102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D24239" w:rsidRDefault="00D24239" w:rsidP="003A0EF1">
            <w:pPr>
              <w:jc w:val="center"/>
              <w:rPr>
                <w:rFonts w:ascii="Verdana" w:hAnsi="Verdana" w:cs="Arial"/>
                <w:color w:val="000000"/>
                <w:szCs w:val="22"/>
                <w:lang w:val="de-CH"/>
              </w:rPr>
            </w:pPr>
            <w:r>
              <w:rPr>
                <w:rFonts w:ascii="Verdana" w:hAnsi="Verdana" w:cs="Arial"/>
                <w:noProof/>
                <w:color w:val="000000"/>
                <w:szCs w:val="22"/>
                <w:lang w:val="en-GB" w:eastAsia="zh-CN"/>
              </w:rPr>
              <w:drawing>
                <wp:inline distT="0" distB="0" distL="0" distR="0">
                  <wp:extent cx="909980" cy="1741017"/>
                  <wp:effectExtent l="19050" t="0" r="4420" b="0"/>
                  <wp:docPr id="33" name="Bild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 l="13656" t="11816" r="21009" b="195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980" cy="1741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5" w:type="dxa"/>
          </w:tcPr>
          <w:p w:rsidR="00D24239" w:rsidRPr="00761444" w:rsidRDefault="00E4214A" w:rsidP="00BA3B83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fr-CH" w:eastAsia="de-CH"/>
              </w:rPr>
            </w:pPr>
            <w:permStart w:id="633368981" w:edGrp="everyone"/>
            <w:r w:rsidRPr="00E4214A">
              <w:rPr>
                <w:rFonts w:ascii="TT4C3o00" w:hAnsi="TT4C3o00" w:cs="TT4C3o00"/>
                <w:sz w:val="20"/>
                <w:lang w:val="en-GB" w:eastAsia="de-CH"/>
              </w:rPr>
              <w:t>Pressure sensor with display</w:t>
            </w:r>
            <w:permEnd w:id="633368981"/>
          </w:p>
        </w:tc>
        <w:tc>
          <w:tcPr>
            <w:tcW w:w="2056" w:type="dxa"/>
          </w:tcPr>
          <w:p w:rsidR="00D24239" w:rsidRPr="00D9237A" w:rsidRDefault="00D24239" w:rsidP="00BA3B83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</w:pPr>
            <w:r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  <w:t>Drucksensor mit Anzeige</w:t>
            </w:r>
          </w:p>
        </w:tc>
      </w:tr>
    </w:tbl>
    <w:p w:rsidR="00BA3129" w:rsidRDefault="00BA3129" w:rsidP="008B3A7F">
      <w:pPr>
        <w:pStyle w:val="Textkrper-Zeileneinzug"/>
        <w:tabs>
          <w:tab w:val="clear" w:pos="1560"/>
          <w:tab w:val="left" w:pos="2835"/>
        </w:tabs>
        <w:rPr>
          <w:szCs w:val="22"/>
        </w:rPr>
      </w:pPr>
    </w:p>
    <w:p w:rsidR="003A0EF1" w:rsidRDefault="003A0EF1">
      <w:pPr>
        <w:rPr>
          <w:rFonts w:ascii="Verdana" w:hAnsi="Verdana"/>
          <w:sz w:val="20"/>
          <w:szCs w:val="22"/>
          <w:lang w:val="de-CH"/>
        </w:rPr>
      </w:pPr>
      <w:r>
        <w:rPr>
          <w:szCs w:val="22"/>
        </w:rPr>
        <w:br w:type="page"/>
      </w:r>
    </w:p>
    <w:tbl>
      <w:tblPr>
        <w:tblStyle w:val="Tabellenraster"/>
        <w:tblW w:w="8647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126"/>
        <w:gridCol w:w="2410"/>
        <w:gridCol w:w="2055"/>
        <w:gridCol w:w="2056"/>
      </w:tblGrid>
      <w:tr w:rsidR="003A0EF1" w:rsidRPr="00C00788" w:rsidTr="00BA3B83">
        <w:tc>
          <w:tcPr>
            <w:tcW w:w="2126" w:type="dxa"/>
            <w:shd w:val="pct10" w:color="auto" w:fill="auto"/>
          </w:tcPr>
          <w:p w:rsidR="003A0EF1" w:rsidRPr="006F2A57" w:rsidRDefault="003A0EF1" w:rsidP="00BA3B83">
            <w:pPr>
              <w:spacing w:before="60" w:after="60"/>
              <w:rPr>
                <w:rFonts w:ascii="Verdana" w:hAnsi="Verdana" w:cs="Arial"/>
                <w:b/>
                <w:color w:val="000000"/>
                <w:szCs w:val="22"/>
                <w:lang w:val="de-CH"/>
              </w:rPr>
            </w:pPr>
            <w:r>
              <w:rPr>
                <w:rFonts w:ascii="Verdana" w:hAnsi="Verdana" w:cs="Arial"/>
                <w:b/>
                <w:color w:val="000000"/>
                <w:szCs w:val="22"/>
                <w:lang w:val="de-CH"/>
              </w:rPr>
              <w:lastRenderedPageBreak/>
              <w:t>D</w:t>
            </w:r>
            <w:r w:rsidRPr="006F2A57">
              <w:rPr>
                <w:rFonts w:ascii="Verdana" w:hAnsi="Verdana" w:cs="Arial"/>
                <w:b/>
                <w:color w:val="000000"/>
                <w:szCs w:val="22"/>
                <w:lang w:val="de-CH"/>
              </w:rPr>
              <w:t>evice</w:t>
            </w:r>
          </w:p>
        </w:tc>
        <w:tc>
          <w:tcPr>
            <w:tcW w:w="2410" w:type="dxa"/>
            <w:shd w:val="pct10" w:color="auto" w:fill="auto"/>
          </w:tcPr>
          <w:p w:rsidR="003A0EF1" w:rsidRPr="006F2A57" w:rsidRDefault="003A0EF1" w:rsidP="00BA3B83">
            <w:pPr>
              <w:spacing w:before="60" w:after="60"/>
              <w:rPr>
                <w:rFonts w:ascii="Verdana" w:hAnsi="Verdana" w:cs="Arial"/>
                <w:b/>
                <w:color w:val="000000"/>
                <w:szCs w:val="22"/>
                <w:lang w:val="de-CH"/>
              </w:rPr>
            </w:pPr>
            <w:r>
              <w:rPr>
                <w:rFonts w:ascii="Verdana" w:hAnsi="Verdana" w:cs="Arial"/>
                <w:b/>
                <w:color w:val="000000"/>
                <w:szCs w:val="22"/>
                <w:lang w:val="de-CH"/>
              </w:rPr>
              <w:t>S</w:t>
            </w:r>
            <w:r w:rsidRPr="006F2A57">
              <w:rPr>
                <w:rFonts w:ascii="Verdana" w:hAnsi="Verdana" w:cs="Arial"/>
                <w:b/>
                <w:color w:val="000000"/>
                <w:szCs w:val="22"/>
                <w:lang w:val="de-CH"/>
              </w:rPr>
              <w:t>ymbol</w:t>
            </w:r>
          </w:p>
        </w:tc>
        <w:tc>
          <w:tcPr>
            <w:tcW w:w="2055" w:type="dxa"/>
            <w:shd w:val="pct10" w:color="auto" w:fill="auto"/>
          </w:tcPr>
          <w:p w:rsidR="003A0EF1" w:rsidRPr="00C00788" w:rsidRDefault="003A0EF1" w:rsidP="00BA3B83">
            <w:pPr>
              <w:spacing w:before="60" w:after="60"/>
              <w:rPr>
                <w:rFonts w:ascii="Verdana" w:hAnsi="Verdana" w:cs="Arial"/>
                <w:b/>
                <w:color w:val="000000"/>
                <w:szCs w:val="22"/>
                <w:lang w:val="fr-CH"/>
              </w:rPr>
            </w:pPr>
            <w:r>
              <w:rPr>
                <w:rFonts w:ascii="Verdana" w:hAnsi="Verdana" w:cs="Arial"/>
                <w:b/>
                <w:noProof/>
                <w:color w:val="000000"/>
                <w:szCs w:val="22"/>
                <w:lang w:val="de-CH" w:eastAsia="de-CH"/>
              </w:rPr>
              <w:t>English</w:t>
            </w:r>
          </w:p>
        </w:tc>
        <w:tc>
          <w:tcPr>
            <w:tcW w:w="2056" w:type="dxa"/>
            <w:shd w:val="pct10" w:color="auto" w:fill="auto"/>
          </w:tcPr>
          <w:p w:rsidR="003A0EF1" w:rsidRPr="00C00788" w:rsidRDefault="003A0EF1" w:rsidP="00BA3B83">
            <w:pPr>
              <w:spacing w:before="60" w:after="60"/>
              <w:rPr>
                <w:rFonts w:ascii="Verdana" w:hAnsi="Verdana" w:cs="Arial"/>
                <w:b/>
                <w:color w:val="000000"/>
                <w:szCs w:val="22"/>
                <w:lang w:val="fr-CH"/>
              </w:rPr>
            </w:pPr>
            <w:r>
              <w:rPr>
                <w:rFonts w:ascii="Verdana" w:hAnsi="Verdana" w:cs="Arial"/>
                <w:b/>
                <w:color w:val="000000"/>
                <w:szCs w:val="22"/>
                <w:lang w:val="fr-CH"/>
              </w:rPr>
              <w:t>German</w:t>
            </w:r>
          </w:p>
        </w:tc>
      </w:tr>
      <w:tr w:rsidR="00D24239" w:rsidTr="00BA3B83">
        <w:tc>
          <w:tcPr>
            <w:tcW w:w="2126" w:type="dxa"/>
          </w:tcPr>
          <w:p w:rsidR="00D24239" w:rsidRDefault="00D24239" w:rsidP="006B26E7">
            <w:pPr>
              <w:rPr>
                <w:rFonts w:ascii="Verdana" w:hAnsi="Verdana" w:cs="Arial"/>
                <w:noProof/>
                <w:color w:val="000000"/>
                <w:szCs w:val="22"/>
                <w:lang w:val="de-CH" w:eastAsia="de-CH"/>
              </w:rPr>
            </w:pPr>
          </w:p>
          <w:p w:rsidR="00D24239" w:rsidRPr="00B45CDA" w:rsidRDefault="00D24239" w:rsidP="006B26E7">
            <w:pPr>
              <w:rPr>
                <w:rFonts w:ascii="Verdana" w:hAnsi="Verdana" w:cs="Arial"/>
                <w:color w:val="000000"/>
                <w:szCs w:val="22"/>
                <w:lang w:val="de-CH"/>
              </w:rPr>
            </w:pPr>
            <w:r w:rsidRPr="006B26E7">
              <w:rPr>
                <w:rFonts w:ascii="Verdana" w:hAnsi="Verdana" w:cs="Arial"/>
                <w:noProof/>
                <w:color w:val="000000"/>
                <w:szCs w:val="22"/>
                <w:lang w:val="en-GB" w:eastAsia="zh-CN"/>
              </w:rPr>
              <w:drawing>
                <wp:inline distT="0" distB="0" distL="0" distR="0">
                  <wp:extent cx="1202588" cy="1033576"/>
                  <wp:effectExtent l="19050" t="0" r="0" b="0"/>
                  <wp:docPr id="35" name="Bild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 l="5840" t="13350" r="5601" b="45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5657" cy="1036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D24239" w:rsidRPr="006B26E7" w:rsidRDefault="00D24239" w:rsidP="006B26E7">
            <w:pPr>
              <w:jc w:val="center"/>
              <w:rPr>
                <w:rFonts w:ascii="Verdana" w:hAnsi="Verdana" w:cs="Arial"/>
                <w:color w:val="000000"/>
                <w:sz w:val="8"/>
                <w:szCs w:val="8"/>
                <w:lang w:val="de-CH"/>
              </w:rPr>
            </w:pPr>
          </w:p>
          <w:p w:rsidR="00D24239" w:rsidRDefault="00D24239" w:rsidP="006B26E7">
            <w:pPr>
              <w:jc w:val="center"/>
              <w:rPr>
                <w:rFonts w:ascii="Verdana" w:hAnsi="Verdana" w:cs="Arial"/>
                <w:color w:val="000000"/>
                <w:szCs w:val="22"/>
                <w:lang w:val="de-CH"/>
              </w:rPr>
            </w:pPr>
            <w:r>
              <w:rPr>
                <w:rFonts w:ascii="Verdana" w:hAnsi="Verdana" w:cs="Arial"/>
                <w:noProof/>
                <w:color w:val="000000"/>
                <w:szCs w:val="22"/>
                <w:lang w:val="en-GB" w:eastAsia="zh-CN"/>
              </w:rPr>
              <w:drawing>
                <wp:inline distT="0" distB="0" distL="0" distR="0">
                  <wp:extent cx="1261110" cy="2028579"/>
                  <wp:effectExtent l="19050" t="0" r="0" b="0"/>
                  <wp:docPr id="36" name="Bild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 l="9662" t="10561" r="11503" b="95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110" cy="20285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4239" w:rsidRPr="00B45CDA" w:rsidRDefault="00D24239" w:rsidP="006B26E7">
            <w:pPr>
              <w:jc w:val="center"/>
              <w:rPr>
                <w:rFonts w:ascii="Verdana" w:hAnsi="Verdana" w:cs="Arial"/>
                <w:color w:val="000000"/>
                <w:szCs w:val="22"/>
                <w:lang w:val="de-CH"/>
              </w:rPr>
            </w:pPr>
          </w:p>
        </w:tc>
        <w:tc>
          <w:tcPr>
            <w:tcW w:w="2055" w:type="dxa"/>
          </w:tcPr>
          <w:p w:rsidR="00D24239" w:rsidRPr="00761444" w:rsidRDefault="00E4214A" w:rsidP="00BA3B83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fr-CH" w:eastAsia="de-CH"/>
              </w:rPr>
            </w:pPr>
            <w:permStart w:id="587038308" w:edGrp="everyone"/>
            <w:r>
              <w:rPr>
                <w:rFonts w:ascii="TT70Eo00" w:hAnsi="TT70Eo00" w:cs="TT70Eo00"/>
                <w:sz w:val="20"/>
                <w:lang w:val="en-GB" w:eastAsia="de-CH"/>
              </w:rPr>
              <w:t>2 x 3/2-way solenoid valve with LED, normally closed</w:t>
            </w:r>
            <w:r>
              <w:rPr>
                <w:rFonts w:ascii="TT70Eo00" w:hAnsi="TT70Eo00" w:cs="TT70Eo00"/>
                <w:sz w:val="20"/>
                <w:lang w:val="en-GB" w:eastAsia="de-CH"/>
              </w:rPr>
              <w:t xml:space="preserve"> </w:t>
            </w:r>
            <w:permEnd w:id="587038308"/>
          </w:p>
        </w:tc>
        <w:tc>
          <w:tcPr>
            <w:tcW w:w="2056" w:type="dxa"/>
          </w:tcPr>
          <w:p w:rsidR="00D24239" w:rsidRPr="007F481F" w:rsidRDefault="00D24239" w:rsidP="00BA3B83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</w:pPr>
            <w:r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  <w:t>2x 3/2-Wege-Magnetventil             mit LED,                      in Ruhestellung gesperrt</w:t>
            </w:r>
          </w:p>
        </w:tc>
      </w:tr>
      <w:tr w:rsidR="00D24239" w:rsidTr="00BA3B83">
        <w:tc>
          <w:tcPr>
            <w:tcW w:w="2126" w:type="dxa"/>
          </w:tcPr>
          <w:p w:rsidR="00D24239" w:rsidRPr="00B45CDA" w:rsidRDefault="00D24239" w:rsidP="006B26E7">
            <w:pPr>
              <w:jc w:val="center"/>
              <w:rPr>
                <w:rFonts w:ascii="Verdana" w:hAnsi="Verdana" w:cs="Arial"/>
                <w:color w:val="000000"/>
                <w:szCs w:val="22"/>
                <w:lang w:val="de-CH"/>
              </w:rPr>
            </w:pPr>
            <w:r>
              <w:rPr>
                <w:rFonts w:ascii="Verdana" w:hAnsi="Verdana" w:cs="Arial"/>
                <w:noProof/>
                <w:color w:val="000000"/>
                <w:szCs w:val="22"/>
                <w:lang w:val="en-GB" w:eastAsia="zh-CN"/>
              </w:rPr>
              <w:drawing>
                <wp:inline distT="0" distB="0" distL="0" distR="0">
                  <wp:extent cx="1231849" cy="1020916"/>
                  <wp:effectExtent l="19050" t="0" r="6401" b="0"/>
                  <wp:docPr id="38" name="Bild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 l="3866" t="12500" r="7885" b="33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848" cy="1020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D24239" w:rsidRPr="006B26E7" w:rsidRDefault="00D24239" w:rsidP="006B26E7">
            <w:pPr>
              <w:jc w:val="center"/>
              <w:rPr>
                <w:rFonts w:ascii="Verdana" w:hAnsi="Verdana" w:cs="Arial"/>
                <w:color w:val="000000"/>
                <w:sz w:val="8"/>
                <w:szCs w:val="8"/>
                <w:lang w:val="de-CH"/>
              </w:rPr>
            </w:pPr>
          </w:p>
          <w:p w:rsidR="00D24239" w:rsidRPr="00B45CDA" w:rsidRDefault="00D24239" w:rsidP="006B26E7">
            <w:pPr>
              <w:jc w:val="center"/>
              <w:rPr>
                <w:rFonts w:ascii="Verdana" w:hAnsi="Verdana" w:cs="Arial"/>
                <w:color w:val="000000"/>
                <w:szCs w:val="22"/>
                <w:lang w:val="de-CH"/>
              </w:rPr>
            </w:pPr>
            <w:r>
              <w:rPr>
                <w:rFonts w:ascii="Verdana" w:hAnsi="Verdana" w:cs="Arial"/>
                <w:noProof/>
                <w:color w:val="000000"/>
                <w:szCs w:val="22"/>
                <w:lang w:val="en-GB" w:eastAsia="zh-CN"/>
              </w:rPr>
              <w:drawing>
                <wp:inline distT="0" distB="0" distL="0" distR="0">
                  <wp:extent cx="1407414" cy="926558"/>
                  <wp:effectExtent l="19050" t="0" r="2286" b="0"/>
                  <wp:docPr id="39" name="Bild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 l="8929" t="22966" r="4889" b="253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173" cy="927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5" w:type="dxa"/>
          </w:tcPr>
          <w:p w:rsidR="00D24239" w:rsidRPr="00761444" w:rsidRDefault="00B3186B" w:rsidP="00BA3B83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fr-CH" w:eastAsia="de-CH"/>
              </w:rPr>
            </w:pPr>
            <w:permStart w:id="529532187" w:edGrp="everyone"/>
            <w:r w:rsidRPr="00A16A35">
              <w:rPr>
                <w:rFonts w:ascii="Verdana" w:hAnsi="Verdana" w:cs="Arial"/>
                <w:noProof/>
                <w:color w:val="000000"/>
                <w:lang w:val="en-GB" w:eastAsia="de-CH"/>
              </w:rPr>
              <w:t xml:space="preserve">5/2-way </w:t>
            </w:r>
            <w:r w:rsidR="003A4EC1">
              <w:rPr>
                <w:rFonts w:ascii="Verdana" w:hAnsi="Verdana" w:cs="Arial"/>
                <w:noProof/>
                <w:color w:val="000000"/>
                <w:lang w:val="en-GB" w:eastAsia="de-CH"/>
              </w:rPr>
              <w:t>single</w:t>
            </w:r>
            <w:r w:rsidRPr="00A16A35">
              <w:rPr>
                <w:rFonts w:ascii="Verdana" w:hAnsi="Verdana" w:cs="Arial"/>
                <w:noProof/>
                <w:color w:val="000000"/>
                <w:lang w:val="en-GB" w:eastAsia="de-CH"/>
              </w:rPr>
              <w:t xml:space="preserve"> solenoid valve with LED</w:t>
            </w:r>
            <w:permEnd w:id="529532187"/>
          </w:p>
        </w:tc>
        <w:tc>
          <w:tcPr>
            <w:tcW w:w="2056" w:type="dxa"/>
          </w:tcPr>
          <w:p w:rsidR="00D24239" w:rsidRPr="007F481F" w:rsidRDefault="00D24239" w:rsidP="00BA3B83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</w:pPr>
            <w:r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  <w:t>5/2-Wege-Magnetventil             mit LED</w:t>
            </w:r>
          </w:p>
        </w:tc>
      </w:tr>
      <w:tr w:rsidR="00D24239" w:rsidTr="00BA3B83">
        <w:tc>
          <w:tcPr>
            <w:tcW w:w="2126" w:type="dxa"/>
          </w:tcPr>
          <w:p w:rsidR="00D24239" w:rsidRPr="00B45CDA" w:rsidRDefault="00D24239" w:rsidP="006B26E7">
            <w:pPr>
              <w:jc w:val="center"/>
              <w:rPr>
                <w:rFonts w:ascii="Verdana" w:hAnsi="Verdana" w:cs="Arial"/>
                <w:color w:val="000000"/>
                <w:szCs w:val="22"/>
                <w:lang w:val="de-CH"/>
              </w:rPr>
            </w:pPr>
            <w:r>
              <w:rPr>
                <w:rFonts w:ascii="Verdana" w:hAnsi="Verdana" w:cs="Arial"/>
                <w:noProof/>
                <w:color w:val="000000"/>
                <w:szCs w:val="22"/>
                <w:lang w:val="en-GB" w:eastAsia="zh-CN"/>
              </w:rPr>
              <w:drawing>
                <wp:inline distT="0" distB="0" distL="0" distR="0">
                  <wp:extent cx="1232814" cy="1031400"/>
                  <wp:effectExtent l="19050" t="0" r="5436" b="0"/>
                  <wp:docPr id="41" name="Bild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 l="3267" t="9524" r="4609" b="3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753" cy="1035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D24239" w:rsidRDefault="00D24239" w:rsidP="006B26E7">
            <w:pPr>
              <w:jc w:val="center"/>
              <w:rPr>
                <w:rFonts w:ascii="Verdana" w:hAnsi="Verdana" w:cs="Arial"/>
                <w:color w:val="000000"/>
                <w:szCs w:val="22"/>
                <w:lang w:val="de-CH"/>
              </w:rPr>
            </w:pPr>
          </w:p>
          <w:p w:rsidR="00D24239" w:rsidRPr="00B45CDA" w:rsidRDefault="00D24239" w:rsidP="006B26E7">
            <w:pPr>
              <w:jc w:val="center"/>
              <w:rPr>
                <w:rFonts w:ascii="Verdana" w:hAnsi="Verdana" w:cs="Arial"/>
                <w:color w:val="000000"/>
                <w:szCs w:val="22"/>
                <w:lang w:val="de-CH"/>
              </w:rPr>
            </w:pPr>
            <w:r>
              <w:rPr>
                <w:rFonts w:ascii="Verdana" w:hAnsi="Verdana" w:cs="Arial"/>
                <w:noProof/>
                <w:color w:val="000000"/>
                <w:szCs w:val="22"/>
                <w:lang w:val="en-GB" w:eastAsia="zh-CN"/>
              </w:rPr>
              <w:drawing>
                <wp:inline distT="0" distB="0" distL="0" distR="0">
                  <wp:extent cx="1405509" cy="700191"/>
                  <wp:effectExtent l="19050" t="0" r="4191" b="0"/>
                  <wp:docPr id="42" name="Bild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 l="5777" t="8333" r="9634" b="248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604" cy="7047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5" w:type="dxa"/>
          </w:tcPr>
          <w:p w:rsidR="00D24239" w:rsidRPr="00761444" w:rsidRDefault="003A4EC1" w:rsidP="00BA3B83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fr-CH" w:eastAsia="de-CH"/>
              </w:rPr>
            </w:pPr>
            <w:permStart w:id="2047612938" w:edGrp="everyone"/>
            <w:r w:rsidRPr="00A16A35">
              <w:rPr>
                <w:rFonts w:ascii="Verdana" w:hAnsi="Verdana" w:cs="Arial"/>
                <w:noProof/>
                <w:color w:val="000000"/>
                <w:lang w:val="en-GB" w:eastAsia="de-CH"/>
              </w:rPr>
              <w:t>5/2-way double solenoid valve with LED</w:t>
            </w:r>
            <w:permEnd w:id="2047612938"/>
          </w:p>
        </w:tc>
        <w:tc>
          <w:tcPr>
            <w:tcW w:w="2056" w:type="dxa"/>
          </w:tcPr>
          <w:p w:rsidR="00D24239" w:rsidRPr="007F481F" w:rsidRDefault="00D24239" w:rsidP="00BA3B83">
            <w:pPr>
              <w:spacing w:before="60" w:after="60"/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</w:pPr>
            <w:r>
              <w:rPr>
                <w:rFonts w:ascii="Comic Sans MS" w:hAnsi="Comic Sans MS" w:cs="Arial"/>
                <w:noProof/>
                <w:color w:val="000000"/>
                <w:sz w:val="20"/>
                <w:lang w:val="de-CH" w:eastAsia="de-CH"/>
              </w:rPr>
              <w:t>5/2-Wege-Magnet-Impulsventil             mit LED</w:t>
            </w:r>
          </w:p>
        </w:tc>
      </w:tr>
    </w:tbl>
    <w:p w:rsidR="003A0EF1" w:rsidRPr="003A0EF1" w:rsidRDefault="003A0EF1" w:rsidP="008B3A7F">
      <w:pPr>
        <w:pStyle w:val="Textkrper-Zeileneinzug"/>
        <w:tabs>
          <w:tab w:val="clear" w:pos="1560"/>
          <w:tab w:val="left" w:pos="2835"/>
        </w:tabs>
        <w:rPr>
          <w:szCs w:val="22"/>
          <w:lang w:val="de-DE"/>
        </w:rPr>
      </w:pPr>
    </w:p>
    <w:sectPr w:rsidR="003A0EF1" w:rsidRPr="003A0EF1" w:rsidSect="00E776C3">
      <w:headerReference w:type="default" r:id="rId35"/>
      <w:footerReference w:type="default" r:id="rId36"/>
      <w:pgSz w:w="11906" w:h="16838" w:code="9"/>
      <w:pgMar w:top="851" w:right="851" w:bottom="851" w:left="1418" w:header="720" w:footer="720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0B3" w:rsidRDefault="005B30B3">
      <w:r>
        <w:separator/>
      </w:r>
    </w:p>
  </w:endnote>
  <w:endnote w:type="continuationSeparator" w:id="0">
    <w:p w:rsidR="005B30B3" w:rsidRDefault="005B3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etaPlusLF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4BC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4C3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70E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EE6" w:rsidRDefault="00A31336" w:rsidP="00A45C4B">
    <w:pPr>
      <w:pStyle w:val="Fuzeile"/>
      <w:tabs>
        <w:tab w:val="left" w:pos="8931"/>
      </w:tabs>
      <w:rPr>
        <w:rStyle w:val="Seitenzahl"/>
        <w:snapToGrid w:val="0"/>
      </w:rPr>
    </w:pPr>
    <w:r w:rsidRPr="00A31336">
      <w:rPr>
        <w:rFonts w:cs="Arial"/>
        <w:sz w:val="12"/>
        <w:szCs w:val="12"/>
        <w:lang w:val="de-CH"/>
      </w:rPr>
      <w:t xml:space="preserve">Datum: </w:t>
    </w:r>
    <w:r w:rsidR="003136BF" w:rsidRPr="00A31336">
      <w:rPr>
        <w:rFonts w:cs="Arial"/>
        <w:sz w:val="12"/>
        <w:szCs w:val="12"/>
        <w:lang w:val="de-CH"/>
      </w:rPr>
      <w:fldChar w:fldCharType="begin"/>
    </w:r>
    <w:r w:rsidRPr="00A31336">
      <w:rPr>
        <w:rFonts w:cs="Arial"/>
        <w:sz w:val="12"/>
        <w:szCs w:val="12"/>
        <w:lang w:val="de-CH"/>
      </w:rPr>
      <w:instrText xml:space="preserve"> DATE \@ "dd.MM.yy" </w:instrText>
    </w:r>
    <w:r w:rsidR="003136BF" w:rsidRPr="00A31336">
      <w:rPr>
        <w:rFonts w:cs="Arial"/>
        <w:sz w:val="12"/>
        <w:szCs w:val="12"/>
        <w:lang w:val="de-CH"/>
      </w:rPr>
      <w:fldChar w:fldCharType="separate"/>
    </w:r>
    <w:r w:rsidR="00066DFF">
      <w:rPr>
        <w:rFonts w:cs="Arial"/>
        <w:noProof/>
        <w:sz w:val="12"/>
        <w:szCs w:val="12"/>
        <w:lang w:val="de-CH"/>
      </w:rPr>
      <w:t>11.08.16</w:t>
    </w:r>
    <w:r w:rsidR="003136BF" w:rsidRPr="00A31336">
      <w:rPr>
        <w:rFonts w:cs="Arial"/>
        <w:sz w:val="12"/>
        <w:szCs w:val="12"/>
        <w:lang w:val="de-CH"/>
      </w:rPr>
      <w:fldChar w:fldCharType="end"/>
    </w:r>
    <w:r w:rsidRPr="00A31336">
      <w:rPr>
        <w:rFonts w:cs="Arial"/>
        <w:sz w:val="12"/>
        <w:szCs w:val="12"/>
        <w:lang w:val="de-CH"/>
      </w:rPr>
      <w:t xml:space="preserve"> / © </w:t>
    </w:r>
    <w:r w:rsidR="00353F11">
      <w:rPr>
        <w:rFonts w:cs="Arial"/>
        <w:sz w:val="12"/>
        <w:szCs w:val="12"/>
        <w:lang w:val="de-CH"/>
      </w:rPr>
      <w:t>by</w:t>
    </w:r>
    <w:r w:rsidRPr="00A31336">
      <w:rPr>
        <w:rFonts w:cs="Arial"/>
        <w:sz w:val="12"/>
        <w:szCs w:val="12"/>
        <w:lang w:val="de-CH"/>
      </w:rPr>
      <w:t xml:space="preserve"> Roman Moser</w:t>
    </w:r>
    <w:r w:rsidRPr="00A31336">
      <w:rPr>
        <w:rFonts w:cs="Arial"/>
        <w:sz w:val="12"/>
        <w:szCs w:val="12"/>
        <w:lang w:val="de-CH"/>
      </w:rPr>
      <w:tab/>
    </w:r>
    <w:r w:rsidRPr="00A31336">
      <w:rPr>
        <w:rFonts w:cs="Arial"/>
        <w:sz w:val="12"/>
        <w:szCs w:val="12"/>
        <w:lang w:val="de-CH"/>
      </w:rPr>
      <w:tab/>
    </w:r>
    <w:r w:rsidR="00353F11">
      <w:rPr>
        <w:rFonts w:cs="Arial"/>
        <w:sz w:val="12"/>
        <w:szCs w:val="12"/>
        <w:lang w:val="de-CH"/>
      </w:rPr>
      <w:t xml:space="preserve">       </w:t>
    </w:r>
    <w:r w:rsidRPr="00A31336">
      <w:rPr>
        <w:rFonts w:cs="Arial"/>
        <w:sz w:val="12"/>
        <w:szCs w:val="12"/>
        <w:lang w:val="de-CH"/>
      </w:rPr>
      <w:t xml:space="preserve"> Seite: </w:t>
    </w:r>
    <w:r w:rsidR="003136BF" w:rsidRPr="00E776C3">
      <w:rPr>
        <w:rFonts w:cs="Arial"/>
        <w:sz w:val="12"/>
        <w:szCs w:val="12"/>
        <w:lang w:val="de-CH"/>
      </w:rPr>
      <w:fldChar w:fldCharType="begin"/>
    </w:r>
    <w:r w:rsidR="00E776C3" w:rsidRPr="00E776C3">
      <w:rPr>
        <w:rFonts w:cs="Arial"/>
        <w:sz w:val="12"/>
        <w:szCs w:val="12"/>
        <w:lang w:val="de-CH"/>
      </w:rPr>
      <w:instrText xml:space="preserve"> PAGE   \* MERGEFORMAT </w:instrText>
    </w:r>
    <w:r w:rsidR="003136BF" w:rsidRPr="00E776C3">
      <w:rPr>
        <w:rFonts w:cs="Arial"/>
        <w:sz w:val="12"/>
        <w:szCs w:val="12"/>
        <w:lang w:val="de-CH"/>
      </w:rPr>
      <w:fldChar w:fldCharType="separate"/>
    </w:r>
    <w:r w:rsidR="00E4214A">
      <w:rPr>
        <w:rFonts w:cs="Arial"/>
        <w:noProof/>
        <w:sz w:val="12"/>
        <w:szCs w:val="12"/>
        <w:lang w:val="de-CH"/>
      </w:rPr>
      <w:t>3</w:t>
    </w:r>
    <w:r w:rsidR="003136BF" w:rsidRPr="00E776C3">
      <w:rPr>
        <w:rFonts w:cs="Arial"/>
        <w:sz w:val="12"/>
        <w:szCs w:val="12"/>
        <w:lang w:val="de-CH"/>
      </w:rPr>
      <w:fldChar w:fldCharType="end"/>
    </w:r>
    <w:r w:rsidRPr="00A31336">
      <w:rPr>
        <w:rStyle w:val="Seitenzahl"/>
      </w:rPr>
      <w:br/>
      <w:t xml:space="preserve">Datei: </w:t>
    </w:r>
    <w:r w:rsidR="003136BF" w:rsidRPr="00A31336">
      <w:rPr>
        <w:rStyle w:val="Seitenzahl"/>
        <w:snapToGrid w:val="0"/>
      </w:rPr>
      <w:fldChar w:fldCharType="begin"/>
    </w:r>
    <w:r w:rsidRPr="00A31336">
      <w:rPr>
        <w:rStyle w:val="Seitenzahl"/>
        <w:snapToGrid w:val="0"/>
      </w:rPr>
      <w:instrText xml:space="preserve"> FILENAME </w:instrText>
    </w:r>
    <w:r w:rsidR="003136BF" w:rsidRPr="00A31336">
      <w:rPr>
        <w:rStyle w:val="Seitenzahl"/>
        <w:snapToGrid w:val="0"/>
      </w:rPr>
      <w:fldChar w:fldCharType="separate"/>
    </w:r>
    <w:r w:rsidR="001A5656">
      <w:rPr>
        <w:rStyle w:val="Seitenzahl"/>
        <w:noProof/>
        <w:snapToGrid w:val="0"/>
      </w:rPr>
      <w:t>AUF3.3.1_ElectropneumaticDevicesBBB.docx</w:t>
    </w:r>
    <w:r w:rsidR="003136BF" w:rsidRPr="00A31336">
      <w:rPr>
        <w:rStyle w:val="Seitenzahl"/>
        <w:snapToGrid w:val="0"/>
      </w:rPr>
      <w:fldChar w:fldCharType="end"/>
    </w:r>
  </w:p>
  <w:p w:rsidR="00E776C3" w:rsidRPr="00A31336" w:rsidRDefault="00E776C3" w:rsidP="00A45C4B">
    <w:pPr>
      <w:pStyle w:val="Fuzeile"/>
      <w:tabs>
        <w:tab w:val="left" w:pos="8931"/>
      </w:tabs>
      <w:rPr>
        <w:rFonts w:cs="Arial"/>
        <w:sz w:val="12"/>
        <w:szCs w:val="12"/>
        <w:lang w:val="de-CH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0B3" w:rsidRDefault="005B30B3">
      <w:r>
        <w:separator/>
      </w:r>
    </w:p>
  </w:footnote>
  <w:footnote w:type="continuationSeparator" w:id="0">
    <w:p w:rsidR="005B30B3" w:rsidRDefault="005B30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560"/>
      <w:gridCol w:w="6095"/>
      <w:gridCol w:w="850"/>
    </w:tblGrid>
    <w:tr w:rsidR="00AE31CB" w:rsidTr="001F7374">
      <w:trPr>
        <w:cantSplit/>
        <w:trHeight w:val="320"/>
      </w:trPr>
      <w:tc>
        <w:tcPr>
          <w:tcW w:w="113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AE31CB" w:rsidRDefault="00691988" w:rsidP="00427EE6">
          <w:pPr>
            <w:pStyle w:val="Kopfzeile"/>
          </w:pPr>
          <w:r>
            <w:rPr>
              <w:noProof/>
              <w:lang w:val="en-GB" w:eastAsia="zh-CN"/>
            </w:rPr>
            <w:drawing>
              <wp:inline distT="0" distB="0" distL="0" distR="0">
                <wp:extent cx="629285" cy="409575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tcBorders>
            <w:top w:val="single" w:sz="4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E31CB" w:rsidRDefault="00172B17" w:rsidP="00427EE6">
          <w:pPr>
            <w:pStyle w:val="Kopfzeile"/>
          </w:pPr>
          <w:r>
            <w:t>Subject</w:t>
          </w:r>
          <w:r w:rsidR="00AE31CB">
            <w:t>:</w:t>
          </w:r>
        </w:p>
      </w:tc>
      <w:tc>
        <w:tcPr>
          <w:tcW w:w="6095" w:type="dxa"/>
          <w:tcBorders>
            <w:top w:val="single" w:sz="4" w:space="0" w:color="auto"/>
            <w:left w:val="nil"/>
            <w:bottom w:val="nil"/>
            <w:right w:val="single" w:sz="8" w:space="0" w:color="auto"/>
          </w:tcBorders>
        </w:tcPr>
        <w:p w:rsidR="00AE31CB" w:rsidRDefault="00172B17" w:rsidP="00427EE6">
          <w:pPr>
            <w:pStyle w:val="Kopfzeile"/>
          </w:pPr>
          <w:r>
            <w:t>Worksheet</w:t>
          </w:r>
          <w:r w:rsidR="00AE31CB">
            <w:t>:</w:t>
          </w:r>
        </w:p>
      </w:tc>
      <w:tc>
        <w:tcPr>
          <w:tcW w:w="85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AE31CB" w:rsidRDefault="00172B17" w:rsidP="00427EE6">
          <w:pPr>
            <w:pStyle w:val="Kopfzeile"/>
          </w:pPr>
          <w:r>
            <w:t>Class</w:t>
          </w:r>
          <w:r w:rsidR="00AE31CB">
            <w:t>:</w:t>
          </w:r>
        </w:p>
      </w:tc>
    </w:tr>
    <w:tr w:rsidR="00AE31CB" w:rsidTr="001F7374">
      <w:trPr>
        <w:cantSplit/>
      </w:trPr>
      <w:tc>
        <w:tcPr>
          <w:tcW w:w="1134" w:type="dxa"/>
          <w:vMerge/>
          <w:tcBorders>
            <w:top w:val="single" w:sz="8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AE31CB" w:rsidRDefault="00AE31CB" w:rsidP="00427EE6">
          <w:pPr>
            <w:pStyle w:val="Kopfzeile"/>
            <w:spacing w:before="20" w:after="60"/>
            <w:rPr>
              <w:b/>
              <w:sz w:val="24"/>
            </w:rPr>
          </w:pPr>
        </w:p>
      </w:tc>
      <w:tc>
        <w:tcPr>
          <w:tcW w:w="156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E31CB" w:rsidRDefault="005A0F2B" w:rsidP="00427EE6">
          <w:pPr>
            <w:pStyle w:val="Kopfzeile"/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Automation</w:t>
          </w:r>
        </w:p>
      </w:tc>
      <w:tc>
        <w:tcPr>
          <w:tcW w:w="609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AE31CB" w:rsidRDefault="006817FE" w:rsidP="006817FE">
          <w:pPr>
            <w:pStyle w:val="Kopfzeile"/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Electrop</w:t>
          </w:r>
          <w:r w:rsidR="00077E79">
            <w:rPr>
              <w:b/>
              <w:sz w:val="24"/>
            </w:rPr>
            <w:t>neumati</w:t>
          </w:r>
          <w:r w:rsidR="00172B17">
            <w:rPr>
              <w:b/>
              <w:sz w:val="24"/>
            </w:rPr>
            <w:t>c</w:t>
          </w:r>
          <w:r w:rsidR="00077E79">
            <w:rPr>
              <w:b/>
              <w:sz w:val="24"/>
            </w:rPr>
            <w:t xml:space="preserve"> </w:t>
          </w:r>
          <w:r w:rsidR="0095218D">
            <w:rPr>
              <w:b/>
              <w:sz w:val="24"/>
            </w:rPr>
            <w:t>D</w:t>
          </w:r>
          <w:r w:rsidR="009C2CD8">
            <w:rPr>
              <w:b/>
              <w:sz w:val="24"/>
            </w:rPr>
            <w:t>evices</w:t>
          </w:r>
        </w:p>
      </w:tc>
      <w:tc>
        <w:tcPr>
          <w:tcW w:w="85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AE31CB" w:rsidRDefault="005A0F2B" w:rsidP="00356200">
          <w:pPr>
            <w:pStyle w:val="Kopfzeile"/>
            <w:spacing w:before="20" w:after="60"/>
          </w:pPr>
          <w:r>
            <w:rPr>
              <w:b/>
              <w:sz w:val="24"/>
            </w:rPr>
            <w:t>AU</w:t>
          </w:r>
          <w:r w:rsidR="00356200">
            <w:rPr>
              <w:b/>
              <w:sz w:val="24"/>
            </w:rPr>
            <w:t>2</w:t>
          </w:r>
        </w:p>
      </w:tc>
    </w:tr>
  </w:tbl>
  <w:p w:rsidR="00427EE6" w:rsidRPr="00AE31CB" w:rsidRDefault="00427EE6" w:rsidP="00AE31C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C952849"/>
    <w:multiLevelType w:val="hybridMultilevel"/>
    <w:tmpl w:val="4822C198"/>
    <w:lvl w:ilvl="0" w:tplc="14ECE56E">
      <w:start w:val="3"/>
      <w:numFmt w:val="bullet"/>
      <w:lvlText w:val="-"/>
      <w:lvlJc w:val="left"/>
      <w:pPr>
        <w:ind w:left="178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65B3405C"/>
    <w:multiLevelType w:val="hybridMultilevel"/>
    <w:tmpl w:val="A60463AC"/>
    <w:lvl w:ilvl="0" w:tplc="14ECE56E">
      <w:start w:val="3"/>
      <w:numFmt w:val="bullet"/>
      <w:lvlText w:val="-"/>
      <w:lvlJc w:val="left"/>
      <w:pPr>
        <w:ind w:left="178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6C65293D"/>
    <w:multiLevelType w:val="hybridMultilevel"/>
    <w:tmpl w:val="436031AC"/>
    <w:lvl w:ilvl="0" w:tplc="4C606436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ascii="Verdana" w:eastAsia="Times New Roman" w:hAnsi="Verdana" w:cs="Times New Roman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780229E9"/>
    <w:multiLevelType w:val="hybridMultilevel"/>
    <w:tmpl w:val="19704384"/>
    <w:lvl w:ilvl="0" w:tplc="14ECE56E">
      <w:start w:val="3"/>
      <w:numFmt w:val="bullet"/>
      <w:lvlText w:val="-"/>
      <w:lvlJc w:val="left"/>
      <w:pPr>
        <w:ind w:left="178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lignBordersAndEdge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Qn9gc6Qm42qxcbgSbWlJmqcIb3QRLQKa5Ip0GT3xTEdIi9LsG438E/7ZnsvBJwbL75xp/jRJz9QQvgvJFLFhqQ==" w:salt="p0E23wxoGLxZieYbUeUUyw=="/>
  <w:defaultTabStop w:val="709"/>
  <w:autoHyphenation/>
  <w:hyphenationZone w:val="425"/>
  <w:doNotHyphenateCaps/>
  <w:drawingGridHorizontalSpacing w:val="45"/>
  <w:drawingGridVerticalSpacing w:val="45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45C1"/>
    <w:rsid w:val="00002628"/>
    <w:rsid w:val="00003709"/>
    <w:rsid w:val="00003A25"/>
    <w:rsid w:val="00013C0D"/>
    <w:rsid w:val="00014D3A"/>
    <w:rsid w:val="0002199D"/>
    <w:rsid w:val="00024B16"/>
    <w:rsid w:val="00026946"/>
    <w:rsid w:val="00035620"/>
    <w:rsid w:val="00035EC0"/>
    <w:rsid w:val="0004233C"/>
    <w:rsid w:val="00042D7A"/>
    <w:rsid w:val="00043E94"/>
    <w:rsid w:val="00046030"/>
    <w:rsid w:val="00047CB9"/>
    <w:rsid w:val="00047F2C"/>
    <w:rsid w:val="00060C5C"/>
    <w:rsid w:val="00063659"/>
    <w:rsid w:val="00063D20"/>
    <w:rsid w:val="00066DFF"/>
    <w:rsid w:val="000755F3"/>
    <w:rsid w:val="00075850"/>
    <w:rsid w:val="00077E79"/>
    <w:rsid w:val="00086065"/>
    <w:rsid w:val="00090BB7"/>
    <w:rsid w:val="00091327"/>
    <w:rsid w:val="0009725A"/>
    <w:rsid w:val="000B1698"/>
    <w:rsid w:val="000B16CB"/>
    <w:rsid w:val="000C2CA0"/>
    <w:rsid w:val="000D4563"/>
    <w:rsid w:val="000D4B80"/>
    <w:rsid w:val="000E1CB5"/>
    <w:rsid w:val="000E6A20"/>
    <w:rsid w:val="000F11F2"/>
    <w:rsid w:val="000F6C98"/>
    <w:rsid w:val="000F711C"/>
    <w:rsid w:val="00101EA8"/>
    <w:rsid w:val="00112D0E"/>
    <w:rsid w:val="00114B92"/>
    <w:rsid w:val="00116130"/>
    <w:rsid w:val="00116D48"/>
    <w:rsid w:val="00116FB3"/>
    <w:rsid w:val="001235EB"/>
    <w:rsid w:val="00125AAF"/>
    <w:rsid w:val="00130CED"/>
    <w:rsid w:val="00133822"/>
    <w:rsid w:val="0013488E"/>
    <w:rsid w:val="001359F8"/>
    <w:rsid w:val="00136E67"/>
    <w:rsid w:val="00144AFB"/>
    <w:rsid w:val="00146750"/>
    <w:rsid w:val="00146A09"/>
    <w:rsid w:val="0014740B"/>
    <w:rsid w:val="00150A30"/>
    <w:rsid w:val="00156199"/>
    <w:rsid w:val="0015650F"/>
    <w:rsid w:val="00162736"/>
    <w:rsid w:val="0016556C"/>
    <w:rsid w:val="00166B31"/>
    <w:rsid w:val="00172B17"/>
    <w:rsid w:val="001764ED"/>
    <w:rsid w:val="00176BA6"/>
    <w:rsid w:val="00177D88"/>
    <w:rsid w:val="00185008"/>
    <w:rsid w:val="00190424"/>
    <w:rsid w:val="00192377"/>
    <w:rsid w:val="0019487B"/>
    <w:rsid w:val="00194ADE"/>
    <w:rsid w:val="001957F0"/>
    <w:rsid w:val="001A4C37"/>
    <w:rsid w:val="001A5656"/>
    <w:rsid w:val="001B2D12"/>
    <w:rsid w:val="001B457D"/>
    <w:rsid w:val="001B7A2D"/>
    <w:rsid w:val="001B7C4A"/>
    <w:rsid w:val="001C28B1"/>
    <w:rsid w:val="001C2C5A"/>
    <w:rsid w:val="001C31A4"/>
    <w:rsid w:val="001C345E"/>
    <w:rsid w:val="001C5F0B"/>
    <w:rsid w:val="001D1A82"/>
    <w:rsid w:val="001D275F"/>
    <w:rsid w:val="001E1157"/>
    <w:rsid w:val="001E4174"/>
    <w:rsid w:val="001E6462"/>
    <w:rsid w:val="001E6886"/>
    <w:rsid w:val="001E6C4B"/>
    <w:rsid w:val="001F00DD"/>
    <w:rsid w:val="001F21DD"/>
    <w:rsid w:val="001F4975"/>
    <w:rsid w:val="001F7374"/>
    <w:rsid w:val="00200BC5"/>
    <w:rsid w:val="00200F72"/>
    <w:rsid w:val="00201172"/>
    <w:rsid w:val="00202DCE"/>
    <w:rsid w:val="00203CDF"/>
    <w:rsid w:val="00204EB4"/>
    <w:rsid w:val="00205691"/>
    <w:rsid w:val="00223344"/>
    <w:rsid w:val="00223A3E"/>
    <w:rsid w:val="00226A29"/>
    <w:rsid w:val="00230894"/>
    <w:rsid w:val="00232230"/>
    <w:rsid w:val="00237DFF"/>
    <w:rsid w:val="00241200"/>
    <w:rsid w:val="00243A3E"/>
    <w:rsid w:val="00246624"/>
    <w:rsid w:val="0024794E"/>
    <w:rsid w:val="00251CF2"/>
    <w:rsid w:val="00252E3E"/>
    <w:rsid w:val="00262214"/>
    <w:rsid w:val="00262239"/>
    <w:rsid w:val="00271C9B"/>
    <w:rsid w:val="00272FCF"/>
    <w:rsid w:val="00275A20"/>
    <w:rsid w:val="00277063"/>
    <w:rsid w:val="00277B2F"/>
    <w:rsid w:val="00285F18"/>
    <w:rsid w:val="0028707A"/>
    <w:rsid w:val="002946A3"/>
    <w:rsid w:val="002954D4"/>
    <w:rsid w:val="002968F0"/>
    <w:rsid w:val="00296E0B"/>
    <w:rsid w:val="00296F97"/>
    <w:rsid w:val="00297FB9"/>
    <w:rsid w:val="002A034D"/>
    <w:rsid w:val="002A3D5B"/>
    <w:rsid w:val="002A5B72"/>
    <w:rsid w:val="002B05AA"/>
    <w:rsid w:val="002B07DB"/>
    <w:rsid w:val="002B1D84"/>
    <w:rsid w:val="002B7B17"/>
    <w:rsid w:val="002C4374"/>
    <w:rsid w:val="002C4C30"/>
    <w:rsid w:val="002C5115"/>
    <w:rsid w:val="002D41CE"/>
    <w:rsid w:val="002D5DBE"/>
    <w:rsid w:val="002D7873"/>
    <w:rsid w:val="002E0D14"/>
    <w:rsid w:val="002E0D96"/>
    <w:rsid w:val="002E5385"/>
    <w:rsid w:val="002F283B"/>
    <w:rsid w:val="002F4965"/>
    <w:rsid w:val="00305208"/>
    <w:rsid w:val="00306B30"/>
    <w:rsid w:val="00307B6B"/>
    <w:rsid w:val="003106EC"/>
    <w:rsid w:val="00312577"/>
    <w:rsid w:val="003136BF"/>
    <w:rsid w:val="003233BF"/>
    <w:rsid w:val="00323EB3"/>
    <w:rsid w:val="00325D69"/>
    <w:rsid w:val="003264BC"/>
    <w:rsid w:val="00350B97"/>
    <w:rsid w:val="00351229"/>
    <w:rsid w:val="003527E6"/>
    <w:rsid w:val="00353F11"/>
    <w:rsid w:val="00354B74"/>
    <w:rsid w:val="00356200"/>
    <w:rsid w:val="00360C89"/>
    <w:rsid w:val="00362553"/>
    <w:rsid w:val="00362EF0"/>
    <w:rsid w:val="00365580"/>
    <w:rsid w:val="00370650"/>
    <w:rsid w:val="003738C7"/>
    <w:rsid w:val="00374BC0"/>
    <w:rsid w:val="003759DE"/>
    <w:rsid w:val="003809DB"/>
    <w:rsid w:val="003845C1"/>
    <w:rsid w:val="0038639E"/>
    <w:rsid w:val="00395668"/>
    <w:rsid w:val="0039590A"/>
    <w:rsid w:val="00397472"/>
    <w:rsid w:val="00397E99"/>
    <w:rsid w:val="003A0EF1"/>
    <w:rsid w:val="003A44B3"/>
    <w:rsid w:val="003A4EC1"/>
    <w:rsid w:val="003A7369"/>
    <w:rsid w:val="003A77B2"/>
    <w:rsid w:val="003B2B44"/>
    <w:rsid w:val="003C2788"/>
    <w:rsid w:val="003C3781"/>
    <w:rsid w:val="003C4525"/>
    <w:rsid w:val="003C4971"/>
    <w:rsid w:val="003C5200"/>
    <w:rsid w:val="003C6EF1"/>
    <w:rsid w:val="003D5368"/>
    <w:rsid w:val="003D64CB"/>
    <w:rsid w:val="003E1D6C"/>
    <w:rsid w:val="003E4495"/>
    <w:rsid w:val="003F61B6"/>
    <w:rsid w:val="00400165"/>
    <w:rsid w:val="004079B6"/>
    <w:rsid w:val="0041387D"/>
    <w:rsid w:val="00416F55"/>
    <w:rsid w:val="00417B95"/>
    <w:rsid w:val="0042030E"/>
    <w:rsid w:val="004251A0"/>
    <w:rsid w:val="00427EE6"/>
    <w:rsid w:val="004431D8"/>
    <w:rsid w:val="0045002D"/>
    <w:rsid w:val="00457677"/>
    <w:rsid w:val="00461689"/>
    <w:rsid w:val="00470FB0"/>
    <w:rsid w:val="004834AF"/>
    <w:rsid w:val="00486092"/>
    <w:rsid w:val="00493D35"/>
    <w:rsid w:val="004A0CEB"/>
    <w:rsid w:val="004A156F"/>
    <w:rsid w:val="004A229B"/>
    <w:rsid w:val="004A2BCE"/>
    <w:rsid w:val="004A353F"/>
    <w:rsid w:val="004A535F"/>
    <w:rsid w:val="004A63FD"/>
    <w:rsid w:val="004A75CB"/>
    <w:rsid w:val="004B2C91"/>
    <w:rsid w:val="004B3D6B"/>
    <w:rsid w:val="004C24D3"/>
    <w:rsid w:val="004C2F3E"/>
    <w:rsid w:val="004C51A0"/>
    <w:rsid w:val="004E450C"/>
    <w:rsid w:val="004E5025"/>
    <w:rsid w:val="004E590A"/>
    <w:rsid w:val="004F606C"/>
    <w:rsid w:val="004F6606"/>
    <w:rsid w:val="004F7BE7"/>
    <w:rsid w:val="00500AE2"/>
    <w:rsid w:val="005056B5"/>
    <w:rsid w:val="005077E1"/>
    <w:rsid w:val="00507C6F"/>
    <w:rsid w:val="005124A4"/>
    <w:rsid w:val="00517E25"/>
    <w:rsid w:val="005205E7"/>
    <w:rsid w:val="005232DE"/>
    <w:rsid w:val="00524C9B"/>
    <w:rsid w:val="00524D7D"/>
    <w:rsid w:val="0052523D"/>
    <w:rsid w:val="00526295"/>
    <w:rsid w:val="00527241"/>
    <w:rsid w:val="00534799"/>
    <w:rsid w:val="00534878"/>
    <w:rsid w:val="00535293"/>
    <w:rsid w:val="00535B8A"/>
    <w:rsid w:val="00536499"/>
    <w:rsid w:val="00536FF1"/>
    <w:rsid w:val="00540023"/>
    <w:rsid w:val="0054226A"/>
    <w:rsid w:val="00542F61"/>
    <w:rsid w:val="00544796"/>
    <w:rsid w:val="0054700C"/>
    <w:rsid w:val="00550DBE"/>
    <w:rsid w:val="00551A37"/>
    <w:rsid w:val="00551CE2"/>
    <w:rsid w:val="00552DD1"/>
    <w:rsid w:val="00554E0E"/>
    <w:rsid w:val="005610F4"/>
    <w:rsid w:val="00567115"/>
    <w:rsid w:val="0058086B"/>
    <w:rsid w:val="0058244C"/>
    <w:rsid w:val="00583A0D"/>
    <w:rsid w:val="00584A3F"/>
    <w:rsid w:val="00586BD8"/>
    <w:rsid w:val="0058793A"/>
    <w:rsid w:val="00596544"/>
    <w:rsid w:val="00596DE4"/>
    <w:rsid w:val="005A0F2B"/>
    <w:rsid w:val="005B2977"/>
    <w:rsid w:val="005B30B3"/>
    <w:rsid w:val="005B7326"/>
    <w:rsid w:val="005C21E5"/>
    <w:rsid w:val="005C5C44"/>
    <w:rsid w:val="005C60C6"/>
    <w:rsid w:val="005C6692"/>
    <w:rsid w:val="005D0FED"/>
    <w:rsid w:val="005D1FEF"/>
    <w:rsid w:val="005D379E"/>
    <w:rsid w:val="005D50D3"/>
    <w:rsid w:val="005D730F"/>
    <w:rsid w:val="005E1468"/>
    <w:rsid w:val="005E2411"/>
    <w:rsid w:val="005E2886"/>
    <w:rsid w:val="005E32A4"/>
    <w:rsid w:val="005F0C6A"/>
    <w:rsid w:val="005F1291"/>
    <w:rsid w:val="005F225A"/>
    <w:rsid w:val="005F4A8C"/>
    <w:rsid w:val="005F7551"/>
    <w:rsid w:val="0060267E"/>
    <w:rsid w:val="00613724"/>
    <w:rsid w:val="006141C3"/>
    <w:rsid w:val="006209D4"/>
    <w:rsid w:val="00621619"/>
    <w:rsid w:val="00622840"/>
    <w:rsid w:val="0062465F"/>
    <w:rsid w:val="00625E7F"/>
    <w:rsid w:val="00632D08"/>
    <w:rsid w:val="00633974"/>
    <w:rsid w:val="00633F9A"/>
    <w:rsid w:val="00641829"/>
    <w:rsid w:val="00644212"/>
    <w:rsid w:val="0064539B"/>
    <w:rsid w:val="00652516"/>
    <w:rsid w:val="0065387F"/>
    <w:rsid w:val="0065480F"/>
    <w:rsid w:val="00654B4C"/>
    <w:rsid w:val="00666B8B"/>
    <w:rsid w:val="00671C73"/>
    <w:rsid w:val="006746B5"/>
    <w:rsid w:val="006773FF"/>
    <w:rsid w:val="006817FE"/>
    <w:rsid w:val="00683F29"/>
    <w:rsid w:val="00685BF1"/>
    <w:rsid w:val="0068662F"/>
    <w:rsid w:val="006902E3"/>
    <w:rsid w:val="00691988"/>
    <w:rsid w:val="00694399"/>
    <w:rsid w:val="00695D9B"/>
    <w:rsid w:val="00697147"/>
    <w:rsid w:val="006A0EF7"/>
    <w:rsid w:val="006A23D4"/>
    <w:rsid w:val="006A3BCF"/>
    <w:rsid w:val="006A42A4"/>
    <w:rsid w:val="006A786B"/>
    <w:rsid w:val="006B06C0"/>
    <w:rsid w:val="006B0E97"/>
    <w:rsid w:val="006B26E7"/>
    <w:rsid w:val="006B3389"/>
    <w:rsid w:val="006B40CD"/>
    <w:rsid w:val="006B7963"/>
    <w:rsid w:val="006D1382"/>
    <w:rsid w:val="006E0279"/>
    <w:rsid w:val="006E204C"/>
    <w:rsid w:val="006E4052"/>
    <w:rsid w:val="006E66A6"/>
    <w:rsid w:val="006F1FD3"/>
    <w:rsid w:val="006F2A57"/>
    <w:rsid w:val="006F3B76"/>
    <w:rsid w:val="006F4160"/>
    <w:rsid w:val="006F64F9"/>
    <w:rsid w:val="00701C43"/>
    <w:rsid w:val="00702DE1"/>
    <w:rsid w:val="00704251"/>
    <w:rsid w:val="00704B2D"/>
    <w:rsid w:val="0070568B"/>
    <w:rsid w:val="0070679E"/>
    <w:rsid w:val="00712636"/>
    <w:rsid w:val="00712825"/>
    <w:rsid w:val="007164A4"/>
    <w:rsid w:val="00716701"/>
    <w:rsid w:val="00721D04"/>
    <w:rsid w:val="00723476"/>
    <w:rsid w:val="0073343A"/>
    <w:rsid w:val="00733801"/>
    <w:rsid w:val="007362FD"/>
    <w:rsid w:val="00745D03"/>
    <w:rsid w:val="0074755B"/>
    <w:rsid w:val="00751A92"/>
    <w:rsid w:val="00752EF5"/>
    <w:rsid w:val="00753F70"/>
    <w:rsid w:val="00754EC6"/>
    <w:rsid w:val="00756E3E"/>
    <w:rsid w:val="0075746B"/>
    <w:rsid w:val="00761444"/>
    <w:rsid w:val="007673F9"/>
    <w:rsid w:val="00767BDD"/>
    <w:rsid w:val="007703EC"/>
    <w:rsid w:val="00771D5A"/>
    <w:rsid w:val="00777063"/>
    <w:rsid w:val="00782F8F"/>
    <w:rsid w:val="00785578"/>
    <w:rsid w:val="00786798"/>
    <w:rsid w:val="00787B2F"/>
    <w:rsid w:val="007904E1"/>
    <w:rsid w:val="00790502"/>
    <w:rsid w:val="007A07AA"/>
    <w:rsid w:val="007A43E1"/>
    <w:rsid w:val="007B0E7A"/>
    <w:rsid w:val="007B15A9"/>
    <w:rsid w:val="007B401E"/>
    <w:rsid w:val="007B60AB"/>
    <w:rsid w:val="007C6605"/>
    <w:rsid w:val="007D24D2"/>
    <w:rsid w:val="007E0110"/>
    <w:rsid w:val="007E0730"/>
    <w:rsid w:val="007E0C64"/>
    <w:rsid w:val="007E1B98"/>
    <w:rsid w:val="007E1F08"/>
    <w:rsid w:val="007E74C6"/>
    <w:rsid w:val="007E7B05"/>
    <w:rsid w:val="007F481F"/>
    <w:rsid w:val="007F4DDB"/>
    <w:rsid w:val="007F6F91"/>
    <w:rsid w:val="00800C16"/>
    <w:rsid w:val="00801829"/>
    <w:rsid w:val="00803FC1"/>
    <w:rsid w:val="008048EC"/>
    <w:rsid w:val="00810589"/>
    <w:rsid w:val="00820DCC"/>
    <w:rsid w:val="00822F9F"/>
    <w:rsid w:val="008236E0"/>
    <w:rsid w:val="008242F1"/>
    <w:rsid w:val="008277C0"/>
    <w:rsid w:val="00827BCA"/>
    <w:rsid w:val="00832E0B"/>
    <w:rsid w:val="0083603D"/>
    <w:rsid w:val="0084421E"/>
    <w:rsid w:val="00851F83"/>
    <w:rsid w:val="00854CE9"/>
    <w:rsid w:val="00857E5D"/>
    <w:rsid w:val="0086615F"/>
    <w:rsid w:val="008707C4"/>
    <w:rsid w:val="00870D44"/>
    <w:rsid w:val="00871230"/>
    <w:rsid w:val="00873698"/>
    <w:rsid w:val="00873E7F"/>
    <w:rsid w:val="0087619C"/>
    <w:rsid w:val="00880E96"/>
    <w:rsid w:val="00895978"/>
    <w:rsid w:val="008975EF"/>
    <w:rsid w:val="008A61BF"/>
    <w:rsid w:val="008B163B"/>
    <w:rsid w:val="008B1C13"/>
    <w:rsid w:val="008B3A7F"/>
    <w:rsid w:val="008B3C0C"/>
    <w:rsid w:val="008C1184"/>
    <w:rsid w:val="008C2C90"/>
    <w:rsid w:val="008C4011"/>
    <w:rsid w:val="008C6C0E"/>
    <w:rsid w:val="008C7228"/>
    <w:rsid w:val="008C7DBD"/>
    <w:rsid w:val="008E7F33"/>
    <w:rsid w:val="008F0176"/>
    <w:rsid w:val="008F061A"/>
    <w:rsid w:val="008F1377"/>
    <w:rsid w:val="008F5654"/>
    <w:rsid w:val="008F5CC9"/>
    <w:rsid w:val="00905251"/>
    <w:rsid w:val="00906A7F"/>
    <w:rsid w:val="009077FB"/>
    <w:rsid w:val="0091109F"/>
    <w:rsid w:val="0091552F"/>
    <w:rsid w:val="00920CAB"/>
    <w:rsid w:val="00927B6E"/>
    <w:rsid w:val="00927D3B"/>
    <w:rsid w:val="00930F7D"/>
    <w:rsid w:val="00931842"/>
    <w:rsid w:val="00941766"/>
    <w:rsid w:val="00944173"/>
    <w:rsid w:val="0095023F"/>
    <w:rsid w:val="0095218D"/>
    <w:rsid w:val="00952775"/>
    <w:rsid w:val="009535C8"/>
    <w:rsid w:val="00963342"/>
    <w:rsid w:val="00963C02"/>
    <w:rsid w:val="0096473F"/>
    <w:rsid w:val="0096758F"/>
    <w:rsid w:val="00967FF4"/>
    <w:rsid w:val="0097273A"/>
    <w:rsid w:val="00972916"/>
    <w:rsid w:val="009744AD"/>
    <w:rsid w:val="009759F0"/>
    <w:rsid w:val="0098041B"/>
    <w:rsid w:val="00983EE9"/>
    <w:rsid w:val="0098647A"/>
    <w:rsid w:val="009A6710"/>
    <w:rsid w:val="009A6AF6"/>
    <w:rsid w:val="009B1682"/>
    <w:rsid w:val="009B3D47"/>
    <w:rsid w:val="009B509A"/>
    <w:rsid w:val="009B63DC"/>
    <w:rsid w:val="009B79A8"/>
    <w:rsid w:val="009C2CD8"/>
    <w:rsid w:val="009C34D4"/>
    <w:rsid w:val="009C4B2A"/>
    <w:rsid w:val="009C4E0A"/>
    <w:rsid w:val="009D281C"/>
    <w:rsid w:val="009D3C08"/>
    <w:rsid w:val="009D4386"/>
    <w:rsid w:val="009D49CD"/>
    <w:rsid w:val="009D63F9"/>
    <w:rsid w:val="009E4E9A"/>
    <w:rsid w:val="009F592B"/>
    <w:rsid w:val="00A03396"/>
    <w:rsid w:val="00A05E86"/>
    <w:rsid w:val="00A072D5"/>
    <w:rsid w:val="00A10095"/>
    <w:rsid w:val="00A1136A"/>
    <w:rsid w:val="00A128A4"/>
    <w:rsid w:val="00A13A37"/>
    <w:rsid w:val="00A14BA2"/>
    <w:rsid w:val="00A21D01"/>
    <w:rsid w:val="00A23599"/>
    <w:rsid w:val="00A27931"/>
    <w:rsid w:val="00A31336"/>
    <w:rsid w:val="00A319AD"/>
    <w:rsid w:val="00A36062"/>
    <w:rsid w:val="00A37C2B"/>
    <w:rsid w:val="00A4523A"/>
    <w:rsid w:val="00A45C4B"/>
    <w:rsid w:val="00A47F71"/>
    <w:rsid w:val="00A60784"/>
    <w:rsid w:val="00A60FAC"/>
    <w:rsid w:val="00A62325"/>
    <w:rsid w:val="00A64A4A"/>
    <w:rsid w:val="00A64CE7"/>
    <w:rsid w:val="00A6630E"/>
    <w:rsid w:val="00A70E4A"/>
    <w:rsid w:val="00A71D7D"/>
    <w:rsid w:val="00A72943"/>
    <w:rsid w:val="00A815AD"/>
    <w:rsid w:val="00A82177"/>
    <w:rsid w:val="00A8277D"/>
    <w:rsid w:val="00A83640"/>
    <w:rsid w:val="00A859A3"/>
    <w:rsid w:val="00A862CC"/>
    <w:rsid w:val="00A90F67"/>
    <w:rsid w:val="00A918C8"/>
    <w:rsid w:val="00A93964"/>
    <w:rsid w:val="00A939BB"/>
    <w:rsid w:val="00A94A3C"/>
    <w:rsid w:val="00AA6A5E"/>
    <w:rsid w:val="00AA6BB8"/>
    <w:rsid w:val="00AA728B"/>
    <w:rsid w:val="00AB0D29"/>
    <w:rsid w:val="00AB127D"/>
    <w:rsid w:val="00AB2E5F"/>
    <w:rsid w:val="00AB3EDA"/>
    <w:rsid w:val="00AB6D1C"/>
    <w:rsid w:val="00AB7F9F"/>
    <w:rsid w:val="00AC5B39"/>
    <w:rsid w:val="00AD5437"/>
    <w:rsid w:val="00AD54B2"/>
    <w:rsid w:val="00AD69F8"/>
    <w:rsid w:val="00AE10EA"/>
    <w:rsid w:val="00AE31CB"/>
    <w:rsid w:val="00AE4841"/>
    <w:rsid w:val="00AE7015"/>
    <w:rsid w:val="00AF1925"/>
    <w:rsid w:val="00AF3382"/>
    <w:rsid w:val="00AF4407"/>
    <w:rsid w:val="00AF4EA4"/>
    <w:rsid w:val="00B01BFF"/>
    <w:rsid w:val="00B04820"/>
    <w:rsid w:val="00B0548C"/>
    <w:rsid w:val="00B05C30"/>
    <w:rsid w:val="00B06166"/>
    <w:rsid w:val="00B10BDC"/>
    <w:rsid w:val="00B1144F"/>
    <w:rsid w:val="00B14999"/>
    <w:rsid w:val="00B1788D"/>
    <w:rsid w:val="00B23481"/>
    <w:rsid w:val="00B25004"/>
    <w:rsid w:val="00B2727D"/>
    <w:rsid w:val="00B3086D"/>
    <w:rsid w:val="00B3186B"/>
    <w:rsid w:val="00B40BB7"/>
    <w:rsid w:val="00B41832"/>
    <w:rsid w:val="00B45CDA"/>
    <w:rsid w:val="00B475CC"/>
    <w:rsid w:val="00B50394"/>
    <w:rsid w:val="00B5774F"/>
    <w:rsid w:val="00B60EFA"/>
    <w:rsid w:val="00B61C4F"/>
    <w:rsid w:val="00B6636A"/>
    <w:rsid w:val="00B67E0F"/>
    <w:rsid w:val="00B725E3"/>
    <w:rsid w:val="00B749F0"/>
    <w:rsid w:val="00B807DE"/>
    <w:rsid w:val="00B826FF"/>
    <w:rsid w:val="00B83CFD"/>
    <w:rsid w:val="00B8664A"/>
    <w:rsid w:val="00B91268"/>
    <w:rsid w:val="00B94576"/>
    <w:rsid w:val="00BA3129"/>
    <w:rsid w:val="00BA3196"/>
    <w:rsid w:val="00BA77DD"/>
    <w:rsid w:val="00BA786D"/>
    <w:rsid w:val="00BB55FA"/>
    <w:rsid w:val="00BC2474"/>
    <w:rsid w:val="00BC3B91"/>
    <w:rsid w:val="00BC49A0"/>
    <w:rsid w:val="00BD3F97"/>
    <w:rsid w:val="00BE0699"/>
    <w:rsid w:val="00BE071C"/>
    <w:rsid w:val="00BE4A2D"/>
    <w:rsid w:val="00BF284A"/>
    <w:rsid w:val="00BF4F88"/>
    <w:rsid w:val="00BF702B"/>
    <w:rsid w:val="00BF7518"/>
    <w:rsid w:val="00C0037D"/>
    <w:rsid w:val="00C00788"/>
    <w:rsid w:val="00C03D66"/>
    <w:rsid w:val="00C067E8"/>
    <w:rsid w:val="00C1300C"/>
    <w:rsid w:val="00C130C1"/>
    <w:rsid w:val="00C131C1"/>
    <w:rsid w:val="00C22637"/>
    <w:rsid w:val="00C32813"/>
    <w:rsid w:val="00C340BC"/>
    <w:rsid w:val="00C55613"/>
    <w:rsid w:val="00C57625"/>
    <w:rsid w:val="00C57C05"/>
    <w:rsid w:val="00C6031E"/>
    <w:rsid w:val="00C604B8"/>
    <w:rsid w:val="00C64978"/>
    <w:rsid w:val="00C6687E"/>
    <w:rsid w:val="00C767F5"/>
    <w:rsid w:val="00C76B00"/>
    <w:rsid w:val="00C825C2"/>
    <w:rsid w:val="00C93288"/>
    <w:rsid w:val="00CA3836"/>
    <w:rsid w:val="00CA3945"/>
    <w:rsid w:val="00CA6351"/>
    <w:rsid w:val="00CB013D"/>
    <w:rsid w:val="00CB054F"/>
    <w:rsid w:val="00CB31C0"/>
    <w:rsid w:val="00CB5242"/>
    <w:rsid w:val="00CC0C13"/>
    <w:rsid w:val="00CC26B4"/>
    <w:rsid w:val="00CC416D"/>
    <w:rsid w:val="00CC51C3"/>
    <w:rsid w:val="00CC7823"/>
    <w:rsid w:val="00CC7A70"/>
    <w:rsid w:val="00CD0FE2"/>
    <w:rsid w:val="00CD4695"/>
    <w:rsid w:val="00CD4C9C"/>
    <w:rsid w:val="00CE073D"/>
    <w:rsid w:val="00CE4C38"/>
    <w:rsid w:val="00CF33B0"/>
    <w:rsid w:val="00CF4613"/>
    <w:rsid w:val="00CF5232"/>
    <w:rsid w:val="00CF7B8A"/>
    <w:rsid w:val="00D02377"/>
    <w:rsid w:val="00D032DA"/>
    <w:rsid w:val="00D057CE"/>
    <w:rsid w:val="00D108C6"/>
    <w:rsid w:val="00D14643"/>
    <w:rsid w:val="00D17E76"/>
    <w:rsid w:val="00D24239"/>
    <w:rsid w:val="00D25626"/>
    <w:rsid w:val="00D2584C"/>
    <w:rsid w:val="00D327C9"/>
    <w:rsid w:val="00D4103D"/>
    <w:rsid w:val="00D411DC"/>
    <w:rsid w:val="00D43881"/>
    <w:rsid w:val="00D47A0F"/>
    <w:rsid w:val="00D50FA0"/>
    <w:rsid w:val="00D51066"/>
    <w:rsid w:val="00D51BC7"/>
    <w:rsid w:val="00D51FBC"/>
    <w:rsid w:val="00D522BD"/>
    <w:rsid w:val="00D5613C"/>
    <w:rsid w:val="00D563B8"/>
    <w:rsid w:val="00D60E7C"/>
    <w:rsid w:val="00D632BD"/>
    <w:rsid w:val="00D63CB1"/>
    <w:rsid w:val="00D66E7F"/>
    <w:rsid w:val="00D70E51"/>
    <w:rsid w:val="00D71566"/>
    <w:rsid w:val="00D7185D"/>
    <w:rsid w:val="00D71EF2"/>
    <w:rsid w:val="00D73444"/>
    <w:rsid w:val="00D747F1"/>
    <w:rsid w:val="00D76118"/>
    <w:rsid w:val="00D769B5"/>
    <w:rsid w:val="00D772F3"/>
    <w:rsid w:val="00D80462"/>
    <w:rsid w:val="00D80E2F"/>
    <w:rsid w:val="00D84757"/>
    <w:rsid w:val="00D860B3"/>
    <w:rsid w:val="00D86DF5"/>
    <w:rsid w:val="00D90B49"/>
    <w:rsid w:val="00D9237A"/>
    <w:rsid w:val="00D9268F"/>
    <w:rsid w:val="00D96ADE"/>
    <w:rsid w:val="00DA15C7"/>
    <w:rsid w:val="00DA19BE"/>
    <w:rsid w:val="00DA2267"/>
    <w:rsid w:val="00DB0B12"/>
    <w:rsid w:val="00DB0C83"/>
    <w:rsid w:val="00DB67A7"/>
    <w:rsid w:val="00DC0C8D"/>
    <w:rsid w:val="00DC5F0D"/>
    <w:rsid w:val="00DD2381"/>
    <w:rsid w:val="00DD7864"/>
    <w:rsid w:val="00DE2EA8"/>
    <w:rsid w:val="00DE3B89"/>
    <w:rsid w:val="00DF1400"/>
    <w:rsid w:val="00DF1FFD"/>
    <w:rsid w:val="00E008B6"/>
    <w:rsid w:val="00E00B04"/>
    <w:rsid w:val="00E078C7"/>
    <w:rsid w:val="00E11FCA"/>
    <w:rsid w:val="00E12647"/>
    <w:rsid w:val="00E17AA6"/>
    <w:rsid w:val="00E20352"/>
    <w:rsid w:val="00E24998"/>
    <w:rsid w:val="00E2515B"/>
    <w:rsid w:val="00E25C3C"/>
    <w:rsid w:val="00E33B6A"/>
    <w:rsid w:val="00E4214A"/>
    <w:rsid w:val="00E471F4"/>
    <w:rsid w:val="00E65B43"/>
    <w:rsid w:val="00E66E6D"/>
    <w:rsid w:val="00E67324"/>
    <w:rsid w:val="00E67E8A"/>
    <w:rsid w:val="00E70073"/>
    <w:rsid w:val="00E776C3"/>
    <w:rsid w:val="00E86325"/>
    <w:rsid w:val="00E86421"/>
    <w:rsid w:val="00E9289F"/>
    <w:rsid w:val="00E92944"/>
    <w:rsid w:val="00E94C8D"/>
    <w:rsid w:val="00E95271"/>
    <w:rsid w:val="00E97A81"/>
    <w:rsid w:val="00E97C1C"/>
    <w:rsid w:val="00EA2D3A"/>
    <w:rsid w:val="00EA3483"/>
    <w:rsid w:val="00EA567B"/>
    <w:rsid w:val="00EA6B57"/>
    <w:rsid w:val="00EA7871"/>
    <w:rsid w:val="00EA799A"/>
    <w:rsid w:val="00EB37CC"/>
    <w:rsid w:val="00EB3CB7"/>
    <w:rsid w:val="00EB711C"/>
    <w:rsid w:val="00EC3F56"/>
    <w:rsid w:val="00EC545A"/>
    <w:rsid w:val="00EC6E1F"/>
    <w:rsid w:val="00ED0A10"/>
    <w:rsid w:val="00ED1D8D"/>
    <w:rsid w:val="00ED7828"/>
    <w:rsid w:val="00ED7B94"/>
    <w:rsid w:val="00EE34A8"/>
    <w:rsid w:val="00EE3B64"/>
    <w:rsid w:val="00EE60BC"/>
    <w:rsid w:val="00EF1A0E"/>
    <w:rsid w:val="00EF4037"/>
    <w:rsid w:val="00EF5084"/>
    <w:rsid w:val="00F20954"/>
    <w:rsid w:val="00F221D3"/>
    <w:rsid w:val="00F26877"/>
    <w:rsid w:val="00F32981"/>
    <w:rsid w:val="00F35075"/>
    <w:rsid w:val="00F370C8"/>
    <w:rsid w:val="00F41E95"/>
    <w:rsid w:val="00F423BE"/>
    <w:rsid w:val="00F45A50"/>
    <w:rsid w:val="00F46F5D"/>
    <w:rsid w:val="00F50E5E"/>
    <w:rsid w:val="00F52C41"/>
    <w:rsid w:val="00F57C94"/>
    <w:rsid w:val="00F62094"/>
    <w:rsid w:val="00F75D5A"/>
    <w:rsid w:val="00F7709A"/>
    <w:rsid w:val="00F80921"/>
    <w:rsid w:val="00F82B61"/>
    <w:rsid w:val="00F922F5"/>
    <w:rsid w:val="00F92A7C"/>
    <w:rsid w:val="00F968F2"/>
    <w:rsid w:val="00F96D76"/>
    <w:rsid w:val="00F97601"/>
    <w:rsid w:val="00FA2D22"/>
    <w:rsid w:val="00FA74C1"/>
    <w:rsid w:val="00FA7C86"/>
    <w:rsid w:val="00FB003E"/>
    <w:rsid w:val="00FB37DE"/>
    <w:rsid w:val="00FC4D01"/>
    <w:rsid w:val="00FC7A1B"/>
    <w:rsid w:val="00FD2B49"/>
    <w:rsid w:val="00FD2E9A"/>
    <w:rsid w:val="00FD314C"/>
    <w:rsid w:val="00FE0F16"/>
    <w:rsid w:val="00FE1E09"/>
    <w:rsid w:val="00FE31EF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E73C50E-77F0-4387-8495-F739696C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6A5E"/>
    <w:rPr>
      <w:rFonts w:ascii="Arial" w:hAnsi="Arial"/>
      <w:sz w:val="22"/>
      <w:lang w:val="de-DE" w:eastAsia="de-DE"/>
    </w:rPr>
  </w:style>
  <w:style w:type="paragraph" w:styleId="berschrift3">
    <w:name w:val="heading 3"/>
    <w:basedOn w:val="Standard"/>
    <w:qFormat/>
    <w:rsid w:val="005A0F2B"/>
    <w:pPr>
      <w:spacing w:before="100" w:beforeAutospacing="1" w:after="100" w:afterAutospacing="1"/>
      <w:outlineLvl w:val="2"/>
    </w:pPr>
    <w:rPr>
      <w:rFonts w:cs="Arial"/>
      <w:b/>
      <w:bCs/>
      <w:color w:val="00000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AA6A5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AA6A5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776C3"/>
    <w:rPr>
      <w:rFonts w:cs="Arial"/>
      <w:sz w:val="12"/>
      <w:szCs w:val="12"/>
    </w:rPr>
  </w:style>
  <w:style w:type="character" w:styleId="Hyperlink">
    <w:name w:val="Hyperlink"/>
    <w:basedOn w:val="Absatz-Standardschriftart"/>
    <w:rsid w:val="00AA6A5E"/>
    <w:rPr>
      <w:color w:val="0000FF"/>
      <w:u w:val="single"/>
    </w:rPr>
  </w:style>
  <w:style w:type="character" w:styleId="BesuchterHyperlink">
    <w:name w:val="FollowedHyperlink"/>
    <w:basedOn w:val="Absatz-Standardschriftart"/>
    <w:rsid w:val="00AA6A5E"/>
    <w:rPr>
      <w:color w:val="800080"/>
      <w:u w:val="single"/>
    </w:rPr>
  </w:style>
  <w:style w:type="character" w:customStyle="1" w:styleId="standardfett1">
    <w:name w:val="standardfett1"/>
    <w:basedOn w:val="Absatz-Standardschriftart"/>
    <w:rsid w:val="005A0F2B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5A0F2B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table" w:styleId="Tabellenraster">
    <w:name w:val="Table Grid"/>
    <w:basedOn w:val="NormaleTabelle"/>
    <w:rsid w:val="00307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-Zeileneinzug">
    <w:name w:val="Body Text Indent"/>
    <w:basedOn w:val="Standard"/>
    <w:link w:val="Textkrper-ZeileneinzugZchn"/>
    <w:rsid w:val="00801829"/>
    <w:pPr>
      <w:tabs>
        <w:tab w:val="left" w:pos="1560"/>
      </w:tabs>
      <w:spacing w:before="120" w:after="120"/>
      <w:ind w:left="709"/>
    </w:pPr>
    <w:rPr>
      <w:rFonts w:ascii="Verdana" w:hAnsi="Verdana"/>
      <w:sz w:val="20"/>
      <w:lang w:val="de-CH"/>
    </w:rPr>
  </w:style>
  <w:style w:type="paragraph" w:customStyle="1" w:styleId="Antwort1">
    <w:name w:val="Antwort1"/>
    <w:basedOn w:val="Textkrper-Zeileneinzug"/>
    <w:rsid w:val="00801829"/>
    <w:pPr>
      <w:tabs>
        <w:tab w:val="clear" w:pos="1560"/>
      </w:tabs>
      <w:spacing w:before="0"/>
      <w:ind w:left="1559"/>
    </w:pPr>
    <w:rPr>
      <w:i/>
      <w:iCs/>
      <w:sz w:val="24"/>
    </w:rPr>
  </w:style>
  <w:style w:type="paragraph" w:styleId="Sprechblasentext">
    <w:name w:val="Balloon Text"/>
    <w:basedOn w:val="Standard"/>
    <w:link w:val="SprechblasentextZchn"/>
    <w:rsid w:val="003E449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E4495"/>
    <w:rPr>
      <w:rFonts w:ascii="Tahoma" w:hAnsi="Tahoma" w:cs="Tahoma"/>
      <w:sz w:val="16"/>
      <w:szCs w:val="16"/>
      <w:lang w:val="de-DE" w:eastAsia="de-DE"/>
    </w:rPr>
  </w:style>
  <w:style w:type="paragraph" w:customStyle="1" w:styleId="AntwortVerborgen">
    <w:name w:val="Antwort(Verborgen)"/>
    <w:basedOn w:val="Standard"/>
    <w:rsid w:val="00FD2B49"/>
    <w:pPr>
      <w:spacing w:before="120" w:after="60"/>
      <w:ind w:left="709"/>
    </w:pPr>
    <w:rPr>
      <w:rFonts w:ascii="Verdana" w:hAnsi="Verdana"/>
      <w:i/>
      <w:vanish/>
      <w:color w:val="0000FF"/>
      <w:sz w:val="24"/>
      <w:szCs w:val="24"/>
    </w:rPr>
  </w:style>
  <w:style w:type="paragraph" w:styleId="Listenabsatz">
    <w:name w:val="List Paragraph"/>
    <w:basedOn w:val="Standard"/>
    <w:uiPriority w:val="34"/>
    <w:qFormat/>
    <w:rsid w:val="00EF4037"/>
    <w:pPr>
      <w:ind w:left="708"/>
    </w:pPr>
    <w:rPr>
      <w:rFonts w:ascii="Times New Roman" w:hAnsi="Times New Roman"/>
      <w:sz w:val="20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5D50D3"/>
    <w:rPr>
      <w:rFonts w:ascii="Verdana" w:hAnsi="Verdana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E776C3"/>
    <w:rPr>
      <w:rFonts w:ascii="Arial" w:hAnsi="Arial"/>
      <w:sz w:val="22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E776C3"/>
    <w:rPr>
      <w:rFonts w:ascii="Arial" w:hAnsi="Arial"/>
      <w:sz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277500">
      <w:bodyDiv w:val="1"/>
      <w:marLeft w:val="58"/>
      <w:marRight w:val="58"/>
      <w:marTop w:val="58"/>
      <w:marBottom w:val="5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Layout-A4-AU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6A1FF-3A07-40F6-A097-C5FFE40ED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Layout-A4-AU.dot</Template>
  <TotalTime>3</TotalTime>
  <Pages>3</Pages>
  <Words>265</Words>
  <Characters>1514</Characters>
  <Application>Microsoft Office Word</Application>
  <DocSecurity>8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Schulmeisterbüro</Company>
  <LinksUpToDate>false</LinksUpToDate>
  <CharactersWithSpaces>1776</CharactersWithSpaces>
  <SharedDoc>false</SharedDoc>
  <HLinks>
    <vt:vector size="12" baseType="variant">
      <vt:variant>
        <vt:i4>8126494</vt:i4>
      </vt:variant>
      <vt:variant>
        <vt:i4>-1</vt:i4>
      </vt:variant>
      <vt:variant>
        <vt:i4>1992</vt:i4>
      </vt:variant>
      <vt:variant>
        <vt:i4>1</vt:i4>
      </vt:variant>
      <vt:variant>
        <vt:lpwstr>http://www.mjd-net.de/system/files/images/computer_internet.gif</vt:lpwstr>
      </vt:variant>
      <vt:variant>
        <vt:lpwstr/>
      </vt:variant>
      <vt:variant>
        <vt:i4>7798814</vt:i4>
      </vt:variant>
      <vt:variant>
        <vt:i4>-1</vt:i4>
      </vt:variant>
      <vt:variant>
        <vt:i4>2000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</dc:creator>
  <cp:lastModifiedBy>Luca Schäfli</cp:lastModifiedBy>
  <cp:revision>8</cp:revision>
  <cp:lastPrinted>2016-08-10T05:41:00Z</cp:lastPrinted>
  <dcterms:created xsi:type="dcterms:W3CDTF">2010-06-23T09:11:00Z</dcterms:created>
  <dcterms:modified xsi:type="dcterms:W3CDTF">2016-08-11T11:31:00Z</dcterms:modified>
</cp:coreProperties>
</file>