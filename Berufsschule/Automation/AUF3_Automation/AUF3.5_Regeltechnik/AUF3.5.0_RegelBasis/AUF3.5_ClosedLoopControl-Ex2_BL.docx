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E49" w:rsidRPr="005C3FDF" w:rsidRDefault="0086259D" w:rsidP="001E6EE9">
      <w:pPr>
        <w:pStyle w:val="berschrift1"/>
        <w:spacing w:after="120"/>
        <w:ind w:firstLine="538"/>
        <w:rPr>
          <w:rFonts w:cs="Arial"/>
          <w:b w:val="0"/>
          <w:sz w:val="22"/>
          <w:szCs w:val="22"/>
          <w:lang w:val="en-GB"/>
        </w:rPr>
      </w:pPr>
      <w:r w:rsidRPr="005C3FDF">
        <w:rPr>
          <w:rFonts w:cs="Arial"/>
          <w:szCs w:val="28"/>
          <w:lang w:val="en-GB"/>
        </w:rPr>
        <w:t>Rotational s</w:t>
      </w:r>
      <w:r w:rsidR="00EE1BF9" w:rsidRPr="005C3FDF">
        <w:rPr>
          <w:rFonts w:cs="Arial"/>
          <w:szCs w:val="28"/>
          <w:lang w:val="en-GB"/>
        </w:rPr>
        <w:t>peed control of a steam turbine</w:t>
      </w:r>
      <w:r w:rsidR="00670498" w:rsidRPr="005C3FDF">
        <w:rPr>
          <w:rFonts w:cs="Arial"/>
          <w:szCs w:val="28"/>
          <w:lang w:val="en-GB"/>
        </w:rPr>
        <w:t xml:space="preserve"> </w:t>
      </w:r>
      <w:r w:rsidRPr="005C3FDF">
        <w:rPr>
          <w:rFonts w:cs="Arial"/>
          <w:szCs w:val="28"/>
          <w:lang w:val="en-GB"/>
        </w:rPr>
        <w:tab/>
      </w:r>
      <w:r w:rsidRPr="005C3FDF">
        <w:rPr>
          <w:rFonts w:cs="Arial"/>
          <w:szCs w:val="28"/>
          <w:lang w:val="en-GB"/>
        </w:rPr>
        <w:tab/>
      </w:r>
      <w:r w:rsidRPr="005C3FDF">
        <w:rPr>
          <w:rFonts w:cs="Arial"/>
          <w:szCs w:val="28"/>
          <w:lang w:val="en-GB"/>
        </w:rPr>
        <w:tab/>
      </w:r>
      <w:r w:rsidRPr="005C3FDF">
        <w:rPr>
          <w:rFonts w:cs="Arial"/>
          <w:sz w:val="22"/>
          <w:szCs w:val="22"/>
          <w:lang w:val="en-GB"/>
        </w:rPr>
        <w:tab/>
      </w:r>
      <w:r w:rsidR="00670498" w:rsidRPr="005C3FDF">
        <w:rPr>
          <w:rFonts w:cs="Arial"/>
          <w:b w:val="0"/>
          <w:sz w:val="22"/>
          <w:szCs w:val="22"/>
          <w:lang w:val="en-GB"/>
        </w:rPr>
        <w:t xml:space="preserve">(example of a </w:t>
      </w:r>
      <w:r w:rsidR="00255837" w:rsidRPr="005C3FDF">
        <w:rPr>
          <w:rFonts w:cs="Arial"/>
          <w:b w:val="0"/>
          <w:sz w:val="22"/>
          <w:szCs w:val="22"/>
          <w:lang w:val="en-GB"/>
        </w:rPr>
        <w:t>feedback</w:t>
      </w:r>
      <w:r w:rsidR="00670498" w:rsidRPr="005C3FDF">
        <w:rPr>
          <w:rFonts w:cs="Arial"/>
          <w:b w:val="0"/>
          <w:sz w:val="22"/>
          <w:szCs w:val="22"/>
          <w:lang w:val="en-GB"/>
        </w:rPr>
        <w:t xml:space="preserve"> control)</w:t>
      </w:r>
    </w:p>
    <w:p w:rsidR="00EE1BF9" w:rsidRPr="009D05AA" w:rsidRDefault="00574132" w:rsidP="003513CB">
      <w:pPr>
        <w:pStyle w:val="Textkrper-Zeileneinzug"/>
        <w:tabs>
          <w:tab w:val="clear" w:pos="1560"/>
          <w:tab w:val="left" w:pos="709"/>
        </w:tabs>
        <w:rPr>
          <w:rFonts w:cs="Arial"/>
          <w:sz w:val="22"/>
          <w:szCs w:val="22"/>
          <w:lang w:val="fr-CH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7A7E09E" wp14:editId="2E60FFBE">
                <wp:simplePos x="0" y="0"/>
                <wp:positionH relativeFrom="column">
                  <wp:posOffset>2457541</wp:posOffset>
                </wp:positionH>
                <wp:positionV relativeFrom="paragraph">
                  <wp:posOffset>407035</wp:posOffset>
                </wp:positionV>
                <wp:extent cx="1771015" cy="342900"/>
                <wp:effectExtent l="0" t="0" r="19685" b="19050"/>
                <wp:wrapNone/>
                <wp:docPr id="49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0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rnd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B6F" w:rsidRPr="00511B6F" w:rsidRDefault="006136E4" w:rsidP="00511B6F">
                            <w:pPr>
                              <w:jc w:val="center"/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</w:pPr>
                            <w:permStart w:id="1836278833" w:edGrp="everyone"/>
                            <w:r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  <w:t>valve</w:t>
                            </w:r>
                            <w:permEnd w:id="1836278833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A7E09E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193.5pt;margin-top:32.05pt;width:139.45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" strokecolor="red">
                <v:fill opacity="0"/>
                <v:stroke dashstyle="1 1" endcap="round"/>
                <v:textbox>
                  <w:txbxContent>
                    <w:p w:rsidR="00511B6F" w:rsidRPr="00511B6F" w:rsidRDefault="006136E4" w:rsidP="00511B6F">
                      <w:pPr>
                        <w:jc w:val="center"/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</w:pPr>
                      <w:permStart w:id="1836278833" w:edGrp="everyone"/>
                      <w:r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  <w:t>valve</w:t>
                      </w:r>
                      <w:permEnd w:id="1836278833"/>
                    </w:p>
                  </w:txbxContent>
                </v:textbox>
              </v:shape>
            </w:pict>
          </mc:Fallback>
        </mc:AlternateContent>
      </w:r>
      <w:r w:rsidR="005C0B44" w:rsidRPr="005C3FDF">
        <w:rPr>
          <w:rFonts w:cs="Arial"/>
          <w:sz w:val="22"/>
          <w:szCs w:val="22"/>
          <w:lang w:val="en-GB"/>
        </w:rPr>
        <w:t>The technology diagram of a speed control for a steam turbine is given below.</w:t>
      </w:r>
      <w:r w:rsidR="000469E2" w:rsidRPr="005C3FDF">
        <w:rPr>
          <w:rFonts w:cs="Arial"/>
          <w:sz w:val="22"/>
          <w:szCs w:val="22"/>
          <w:lang w:val="en-GB"/>
        </w:rPr>
        <w:t xml:space="preserve"> </w:t>
      </w:r>
      <w:r w:rsidR="000469E2" w:rsidRPr="009D05AA">
        <w:rPr>
          <w:rFonts w:cs="Arial"/>
          <w:sz w:val="22"/>
          <w:szCs w:val="22"/>
          <w:lang w:val="fr-CH"/>
        </w:rPr>
        <w:t xml:space="preserve">It is a classic </w:t>
      </w:r>
      <w:r w:rsidR="005C0B44" w:rsidRPr="009D05AA">
        <w:rPr>
          <w:rFonts w:cs="Arial"/>
          <w:b/>
          <w:sz w:val="22"/>
          <w:szCs w:val="22"/>
          <w:lang w:val="fr-CH"/>
        </w:rPr>
        <w:t>fixed</w:t>
      </w:r>
      <w:r w:rsidR="001B3FAF">
        <w:rPr>
          <w:rFonts w:cs="Arial"/>
          <w:b/>
          <w:sz w:val="22"/>
          <w:szCs w:val="22"/>
          <w:lang w:val="fr-CH"/>
        </w:rPr>
        <w:t xml:space="preserve"> </w:t>
      </w:r>
      <w:r w:rsidR="005C0B44" w:rsidRPr="009D05AA">
        <w:rPr>
          <w:rFonts w:cs="Arial"/>
          <w:b/>
          <w:sz w:val="22"/>
          <w:szCs w:val="22"/>
          <w:lang w:val="fr-CH"/>
        </w:rPr>
        <w:t>command control</w:t>
      </w:r>
      <w:r w:rsidR="001E6EE9" w:rsidRPr="009D05AA">
        <w:rPr>
          <w:rFonts w:cs="Arial"/>
          <w:sz w:val="22"/>
          <w:szCs w:val="22"/>
          <w:lang w:val="fr-CH"/>
        </w:rPr>
        <w:t xml:space="preserve"> </w:t>
      </w:r>
      <w:r w:rsidR="001E6EE9" w:rsidRPr="001D22C5">
        <w:rPr>
          <w:rFonts w:cs="Arial"/>
          <w:i/>
          <w:sz w:val="22"/>
          <w:szCs w:val="22"/>
          <w:lang w:val="fr-CH"/>
        </w:rPr>
        <w:t>[=Festwertregelung]</w:t>
      </w:r>
      <w:r w:rsidR="005C0B44" w:rsidRPr="009D05AA">
        <w:rPr>
          <w:rFonts w:cs="Arial"/>
          <w:sz w:val="22"/>
          <w:szCs w:val="22"/>
          <w:lang w:val="fr-CH"/>
        </w:rPr>
        <w:t xml:space="preserve">. </w:t>
      </w:r>
    </w:p>
    <w:p w:rsidR="001E6EE9" w:rsidRPr="001E6EE9" w:rsidRDefault="001E6EE9" w:rsidP="003513CB">
      <w:pPr>
        <w:pStyle w:val="Textkrper-Zeileneinzug"/>
        <w:tabs>
          <w:tab w:val="clear" w:pos="1560"/>
          <w:tab w:val="left" w:pos="709"/>
        </w:tabs>
        <w:rPr>
          <w:rFonts w:ascii="Arial" w:hAnsi="Arial" w:cs="Arial"/>
          <w:lang w:val="fr-CH"/>
        </w:rPr>
      </w:pPr>
    </w:p>
    <w:p w:rsidR="002327E5" w:rsidRPr="001B3FAF" w:rsidRDefault="00C879C9" w:rsidP="00BC2EE0">
      <w:pPr>
        <w:pStyle w:val="Textkrper-Zeileneinzug"/>
        <w:tabs>
          <w:tab w:val="clear" w:pos="1560"/>
          <w:tab w:val="left" w:pos="1134"/>
        </w:tabs>
        <w:jc w:val="center"/>
        <w:rPr>
          <w:rFonts w:ascii="Arial" w:hAnsi="Arial" w:cs="Arial"/>
          <w:lang w:val="fr-CH"/>
        </w:rPr>
      </w:pPr>
      <w:r w:rsidRPr="00C879C9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A5CFC0" wp14:editId="7C1FB2BE">
                <wp:simplePos x="0" y="0"/>
                <wp:positionH relativeFrom="column">
                  <wp:posOffset>4789805</wp:posOffset>
                </wp:positionH>
                <wp:positionV relativeFrom="paragraph">
                  <wp:posOffset>901700</wp:posOffset>
                </wp:positionV>
                <wp:extent cx="1283970" cy="342900"/>
                <wp:effectExtent l="0" t="0" r="11430" b="19050"/>
                <wp:wrapNone/>
                <wp:docPr id="57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rnd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D24" w:rsidRPr="00511B6F" w:rsidRDefault="00D24CB2" w:rsidP="002D0D24">
                            <w:pPr>
                              <w:jc w:val="center"/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</w:pPr>
                            <w:permStart w:id="1396379847" w:edGrp="everyone"/>
                            <w:r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  <w:t>Gear box</w:t>
                            </w:r>
                            <w:r w:rsidR="006136E4"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  <w:t xml:space="preserve"> </w:t>
                            </w:r>
                            <w:permEnd w:id="1396379847"/>
                          </w:p>
                          <w:p w:rsidR="00C879C9" w:rsidRPr="00511B6F" w:rsidRDefault="00C879C9" w:rsidP="00C879C9">
                            <w:pPr>
                              <w:jc w:val="center"/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5CFC0" id="_x0000_s1027" type="#_x0000_t202" style="position:absolute;left:0;text-align:left;margin-left:377.15pt;margin-top:71pt;width:101.1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" strokecolor="red">
                <v:fill opacity="0"/>
                <v:stroke dashstyle="1 1" endcap="round"/>
                <v:textbox>
                  <w:txbxContent>
                    <w:p w:rsidR="002D0D24" w:rsidRPr="00511B6F" w:rsidRDefault="00D24CB2" w:rsidP="002D0D24">
                      <w:pPr>
                        <w:jc w:val="center"/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</w:pPr>
                      <w:permStart w:id="1396379847" w:edGrp="everyone"/>
                      <w:r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  <w:t>Gear box</w:t>
                      </w:r>
                      <w:r w:rsidR="006136E4"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  <w:t xml:space="preserve"> </w:t>
                      </w:r>
                      <w:permEnd w:id="1396379847"/>
                    </w:p>
                    <w:p w:rsidR="00C879C9" w:rsidRPr="00511B6F" w:rsidRDefault="00C879C9" w:rsidP="00C879C9">
                      <w:pPr>
                        <w:jc w:val="center"/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879C9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4FE92C" wp14:editId="54B11600">
                <wp:simplePos x="0" y="0"/>
                <wp:positionH relativeFrom="column">
                  <wp:posOffset>4509679</wp:posOffset>
                </wp:positionH>
                <wp:positionV relativeFrom="paragraph">
                  <wp:posOffset>869043</wp:posOffset>
                </wp:positionV>
                <wp:extent cx="280398" cy="130628"/>
                <wp:effectExtent l="0" t="0" r="24765" b="22225"/>
                <wp:wrapNone/>
                <wp:docPr id="58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0398" cy="130628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0C9D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6" o:spid="_x0000_s1026" type="#_x0000_t32" style="position:absolute;margin-left:355.1pt;margin-top:68.45pt;width:22.1pt;height:10.3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" strokecolor="red">
                <v:stroke dashstyle="1 1" endcap="round"/>
              </v:shape>
            </w:pict>
          </mc:Fallback>
        </mc:AlternateContent>
      </w:r>
      <w:r w:rsidRPr="00C879C9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C7A6FC" wp14:editId="2D5DEA30">
                <wp:simplePos x="0" y="0"/>
                <wp:positionH relativeFrom="column">
                  <wp:posOffset>4977765</wp:posOffset>
                </wp:positionH>
                <wp:positionV relativeFrom="paragraph">
                  <wp:posOffset>394970</wp:posOffset>
                </wp:positionV>
                <wp:extent cx="201295" cy="317500"/>
                <wp:effectExtent l="0" t="0" r="27305" b="25400"/>
                <wp:wrapNone/>
                <wp:docPr id="56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1295" cy="31750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EE2E9" id="AutoShape 56" o:spid="_x0000_s1026" type="#_x0000_t32" style="position:absolute;margin-left:391.95pt;margin-top:31.1pt;width:15.85pt;height: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" strokecolor="red">
                <v:stroke dashstyle="1 1" endcap="round"/>
              </v:shape>
            </w:pict>
          </mc:Fallback>
        </mc:AlternateContent>
      </w:r>
      <w:r w:rsidRPr="00C879C9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E08B6" wp14:editId="74D0D65A">
                <wp:simplePos x="0" y="0"/>
                <wp:positionH relativeFrom="column">
                  <wp:posOffset>4306570</wp:posOffset>
                </wp:positionH>
                <wp:positionV relativeFrom="paragraph">
                  <wp:posOffset>50256</wp:posOffset>
                </wp:positionV>
                <wp:extent cx="1771015" cy="342900"/>
                <wp:effectExtent l="0" t="0" r="19685" b="1905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0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rnd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D24" w:rsidRPr="00511B6F" w:rsidRDefault="006136E4" w:rsidP="002D0D24">
                            <w:pPr>
                              <w:jc w:val="center"/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</w:pPr>
                            <w:permStart w:id="1722503776" w:edGrp="everyone"/>
                            <w:r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  <w:t>Driver</w:t>
                            </w:r>
                            <w:r w:rsidR="00D24CB2"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  <w:t xml:space="preserve"> shaft</w:t>
                            </w:r>
                            <w:r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  <w:t xml:space="preserve"> </w:t>
                            </w:r>
                            <w:permEnd w:id="1722503776"/>
                          </w:p>
                          <w:p w:rsidR="00C879C9" w:rsidRPr="00511B6F" w:rsidRDefault="00C879C9" w:rsidP="00C879C9">
                            <w:pPr>
                              <w:jc w:val="center"/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E08B6" id="_x0000_s1028" type="#_x0000_t202" style="position:absolute;left:0;text-align:left;margin-left:339.1pt;margin-top:3.95pt;width:139.4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" strokecolor="red">
                <v:fill opacity="0"/>
                <v:stroke dashstyle="1 1" endcap="round"/>
                <v:textbox>
                  <w:txbxContent>
                    <w:p w:rsidR="002D0D24" w:rsidRPr="00511B6F" w:rsidRDefault="006136E4" w:rsidP="002D0D24">
                      <w:pPr>
                        <w:jc w:val="center"/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</w:pPr>
                      <w:permStart w:id="1722503776" w:edGrp="everyone"/>
                      <w:r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  <w:t>Driver</w:t>
                      </w:r>
                      <w:r w:rsidR="00D24CB2"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  <w:t xml:space="preserve"> shaft</w:t>
                      </w:r>
                      <w:r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  <w:t xml:space="preserve"> </w:t>
                      </w:r>
                      <w:permEnd w:id="1722503776"/>
                    </w:p>
                    <w:p w:rsidR="00C879C9" w:rsidRPr="00511B6F" w:rsidRDefault="00C879C9" w:rsidP="00C879C9">
                      <w:pPr>
                        <w:jc w:val="center"/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ABC294B" wp14:editId="6F88D99E">
                <wp:simplePos x="0" y="0"/>
                <wp:positionH relativeFrom="column">
                  <wp:posOffset>2324100</wp:posOffset>
                </wp:positionH>
                <wp:positionV relativeFrom="paragraph">
                  <wp:posOffset>109220</wp:posOffset>
                </wp:positionV>
                <wp:extent cx="293370" cy="179070"/>
                <wp:effectExtent l="0" t="0" r="30480" b="30480"/>
                <wp:wrapNone/>
                <wp:docPr id="50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3370" cy="17907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119A6" id="AutoShape 56" o:spid="_x0000_s1026" type="#_x0000_t32" style="position:absolute;margin-left:183pt;margin-top:8.6pt;width:23.1pt;height:14.1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" strokecolor="red">
                <v:stroke dashstyle="1 1" endcap="round"/>
              </v:shape>
            </w:pict>
          </mc:Fallback>
        </mc:AlternateContent>
      </w:r>
      <w:r w:rsidR="00574132">
        <w:rPr>
          <w:rFonts w:ascii="Arial" w:hAnsi="Arial" w:cs="Arial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16527" wp14:editId="66627297">
                <wp:simplePos x="0" y="0"/>
                <wp:positionH relativeFrom="column">
                  <wp:posOffset>4224020</wp:posOffset>
                </wp:positionH>
                <wp:positionV relativeFrom="paragraph">
                  <wp:posOffset>2595880</wp:posOffset>
                </wp:positionV>
                <wp:extent cx="1847850" cy="342900"/>
                <wp:effectExtent l="0" t="0" r="19050" b="19050"/>
                <wp:wrapNone/>
                <wp:docPr id="4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rnd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D24" w:rsidRPr="00511B6F" w:rsidRDefault="006136E4" w:rsidP="002D0D24">
                            <w:pPr>
                              <w:jc w:val="center"/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</w:pPr>
                            <w:permStart w:id="1554542067" w:edGrp="everyone"/>
                            <w:r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  <w:t xml:space="preserve">Centrifual pendulum </w:t>
                            </w:r>
                            <w:permEnd w:id="1554542067"/>
                          </w:p>
                          <w:p w:rsidR="009B59C9" w:rsidRPr="00511B6F" w:rsidRDefault="009B59C9" w:rsidP="009B59C9">
                            <w:pPr>
                              <w:jc w:val="center"/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16527" id="Text Box 67" o:spid="_x0000_s1029" type="#_x0000_t202" style="position:absolute;left:0;text-align:left;margin-left:332.6pt;margin-top:204.4pt;width:145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" strokecolor="red">
                <v:fill opacity="0"/>
                <v:stroke dashstyle="1 1" endcap="round"/>
                <v:textbox>
                  <w:txbxContent>
                    <w:p w:rsidR="002D0D24" w:rsidRPr="00511B6F" w:rsidRDefault="006136E4" w:rsidP="002D0D24">
                      <w:pPr>
                        <w:jc w:val="center"/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</w:pPr>
                      <w:permStart w:id="1554542067" w:edGrp="everyone"/>
                      <w:r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  <w:t xml:space="preserve">Centrifual pendulum </w:t>
                      </w:r>
                      <w:permEnd w:id="1554542067"/>
                    </w:p>
                    <w:p w:rsidR="009B59C9" w:rsidRPr="00511B6F" w:rsidRDefault="009B59C9" w:rsidP="009B59C9">
                      <w:pPr>
                        <w:jc w:val="center"/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4132">
        <w:rPr>
          <w:rFonts w:ascii="Arial" w:hAnsi="Arial" w:cs="Arial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2FA92" wp14:editId="5DE3AC92">
                <wp:simplePos x="0" y="0"/>
                <wp:positionH relativeFrom="column">
                  <wp:posOffset>2403475</wp:posOffset>
                </wp:positionH>
                <wp:positionV relativeFrom="paragraph">
                  <wp:posOffset>2907030</wp:posOffset>
                </wp:positionV>
                <wp:extent cx="1771015" cy="342900"/>
                <wp:effectExtent l="0" t="0" r="19685" b="19050"/>
                <wp:wrapNone/>
                <wp:docPr id="4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0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rnd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D24" w:rsidRPr="00511B6F" w:rsidRDefault="00D24CB2" w:rsidP="002D0D24">
                            <w:pPr>
                              <w:jc w:val="center"/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</w:pPr>
                            <w:permStart w:id="1464036154" w:edGrp="everyone"/>
                            <w:r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  <w:t xml:space="preserve">Driver </w:t>
                            </w:r>
                            <w:permEnd w:id="1464036154"/>
                          </w:p>
                          <w:p w:rsidR="009B59C9" w:rsidRPr="00DB28C4" w:rsidRDefault="009B59C9" w:rsidP="009B59C9">
                            <w:pPr>
                              <w:jc w:val="center"/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2FA92" id="Text Box 63" o:spid="_x0000_s1030" type="#_x0000_t202" style="position:absolute;left:0;text-align:left;margin-left:189.25pt;margin-top:228.9pt;width:139.4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" strokecolor="red">
                <v:fill opacity="0"/>
                <v:stroke dashstyle="1 1" endcap="round"/>
                <v:textbox>
                  <w:txbxContent>
                    <w:p w:rsidR="002D0D24" w:rsidRPr="00511B6F" w:rsidRDefault="00D24CB2" w:rsidP="002D0D24">
                      <w:pPr>
                        <w:jc w:val="center"/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</w:pPr>
                      <w:permStart w:id="1464036154" w:edGrp="everyone"/>
                      <w:r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  <w:t xml:space="preserve">Driver </w:t>
                      </w:r>
                      <w:permEnd w:id="1464036154"/>
                    </w:p>
                    <w:p w:rsidR="009B59C9" w:rsidRPr="00DB28C4" w:rsidRDefault="009B59C9" w:rsidP="009B59C9">
                      <w:pPr>
                        <w:jc w:val="center"/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4132">
        <w:rPr>
          <w:rFonts w:ascii="Arial" w:hAnsi="Arial" w:cs="Arial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604EB6" wp14:editId="43B83E49">
                <wp:simplePos x="0" y="0"/>
                <wp:positionH relativeFrom="column">
                  <wp:posOffset>4675505</wp:posOffset>
                </wp:positionH>
                <wp:positionV relativeFrom="paragraph">
                  <wp:posOffset>1799590</wp:posOffset>
                </wp:positionV>
                <wp:extent cx="413385" cy="796290"/>
                <wp:effectExtent l="0" t="0" r="24765" b="22860"/>
                <wp:wrapNone/>
                <wp:docPr id="46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3385" cy="79629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F0D4D" id="AutoShape 68" o:spid="_x0000_s1026" type="#_x0000_t32" style="position:absolute;margin-left:368.15pt;margin-top:141.7pt;width:32.55pt;height:6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" strokecolor="red">
                <v:stroke dashstyle="1 1" endcap="round"/>
              </v:shape>
            </w:pict>
          </mc:Fallback>
        </mc:AlternateContent>
      </w:r>
      <w:r w:rsidR="00574132">
        <w:rPr>
          <w:rFonts w:ascii="Arial" w:hAnsi="Arial" w:cs="Arial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3A49C5" wp14:editId="6D2CCD7A">
                <wp:simplePos x="0" y="0"/>
                <wp:positionH relativeFrom="column">
                  <wp:posOffset>3467735</wp:posOffset>
                </wp:positionH>
                <wp:positionV relativeFrom="paragraph">
                  <wp:posOffset>2595880</wp:posOffset>
                </wp:positionV>
                <wp:extent cx="319405" cy="311150"/>
                <wp:effectExtent l="0" t="0" r="23495" b="31750"/>
                <wp:wrapNone/>
                <wp:docPr id="43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9405" cy="3111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27948" id="AutoShape 64" o:spid="_x0000_s1026" type="#_x0000_t32" style="position:absolute;margin-left:273.05pt;margin-top:204.4pt;width:25.15pt;height:24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" strokecolor="red">
                <v:stroke dashstyle="1 1" endcap="round"/>
              </v:shape>
            </w:pict>
          </mc:Fallback>
        </mc:AlternateContent>
      </w:r>
      <w:r w:rsidR="0057413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D3A306" wp14:editId="542217FC">
                <wp:simplePos x="0" y="0"/>
                <wp:positionH relativeFrom="column">
                  <wp:posOffset>2038350</wp:posOffset>
                </wp:positionH>
                <wp:positionV relativeFrom="paragraph">
                  <wp:posOffset>2712720</wp:posOffset>
                </wp:positionV>
                <wp:extent cx="217805" cy="194310"/>
                <wp:effectExtent l="0" t="0" r="29845" b="34290"/>
                <wp:wrapNone/>
                <wp:docPr id="42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7805" cy="19431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CDB16" id="AutoShape 62" o:spid="_x0000_s1026" type="#_x0000_t32" style="position:absolute;margin-left:160.5pt;margin-top:213.6pt;width:17.15pt;height:15.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" strokecolor="red">
                <v:stroke dashstyle="1 1" endcap="round"/>
              </v:shape>
            </w:pict>
          </mc:Fallback>
        </mc:AlternateContent>
      </w:r>
      <w:r w:rsidR="0057413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FF13A9" wp14:editId="66A2108F">
                <wp:simplePos x="0" y="0"/>
                <wp:positionH relativeFrom="column">
                  <wp:posOffset>553720</wp:posOffset>
                </wp:positionH>
                <wp:positionV relativeFrom="paragraph">
                  <wp:posOffset>2917916</wp:posOffset>
                </wp:positionV>
                <wp:extent cx="1771015" cy="342900"/>
                <wp:effectExtent l="0" t="0" r="19685" b="19050"/>
                <wp:wrapNone/>
                <wp:docPr id="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0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rnd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D24" w:rsidRPr="00511B6F" w:rsidRDefault="006136E4" w:rsidP="002D0D24">
                            <w:pPr>
                              <w:jc w:val="center"/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</w:pPr>
                            <w:permStart w:id="1306226783" w:edGrp="everyone"/>
                            <w:r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  <w:t xml:space="preserve">Contorl screw </w:t>
                            </w:r>
                            <w:permEnd w:id="1306226783"/>
                          </w:p>
                          <w:p w:rsidR="00DB28C4" w:rsidRPr="00DB28C4" w:rsidRDefault="00DB28C4" w:rsidP="00DB28C4">
                            <w:pPr>
                              <w:jc w:val="center"/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F13A9" id="Text Box 61" o:spid="_x0000_s1031" type="#_x0000_t202" style="position:absolute;left:0;text-align:left;margin-left:43.6pt;margin-top:229.75pt;width:139.4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" strokecolor="red">
                <v:fill opacity="0"/>
                <v:stroke dashstyle="1 1" endcap="round"/>
                <v:textbox>
                  <w:txbxContent>
                    <w:p w:rsidR="002D0D24" w:rsidRPr="00511B6F" w:rsidRDefault="006136E4" w:rsidP="002D0D24">
                      <w:pPr>
                        <w:jc w:val="center"/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</w:pPr>
                      <w:permStart w:id="1306226783" w:edGrp="everyone"/>
                      <w:r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  <w:t xml:space="preserve">Contorl screw </w:t>
                      </w:r>
                      <w:permEnd w:id="1306226783"/>
                    </w:p>
                    <w:p w:rsidR="00DB28C4" w:rsidRPr="00DB28C4" w:rsidRDefault="00DB28C4" w:rsidP="00DB28C4">
                      <w:pPr>
                        <w:jc w:val="center"/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4132">
        <w:rPr>
          <w:rFonts w:ascii="Arial" w:hAnsi="Arial" w:cs="Arial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6239CE" wp14:editId="3D507757">
                <wp:simplePos x="0" y="0"/>
                <wp:positionH relativeFrom="column">
                  <wp:posOffset>3540941</wp:posOffset>
                </wp:positionH>
                <wp:positionV relativeFrom="paragraph">
                  <wp:posOffset>1595664</wp:posOffset>
                </wp:positionV>
                <wp:extent cx="106862" cy="363946"/>
                <wp:effectExtent l="0" t="0" r="26670" b="36195"/>
                <wp:wrapNone/>
                <wp:docPr id="45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862" cy="363946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90113" id="AutoShape 66" o:spid="_x0000_s1026" type="#_x0000_t32" style="position:absolute;margin-left:278.8pt;margin-top:125.65pt;width:8.4pt;height:28.6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" strokecolor="red">
                <v:stroke dashstyle="1 1" endcap="round"/>
              </v:shape>
            </w:pict>
          </mc:Fallback>
        </mc:AlternateContent>
      </w:r>
      <w:r w:rsidR="0057413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FF26D6" wp14:editId="2181BE9B">
                <wp:simplePos x="0" y="0"/>
                <wp:positionH relativeFrom="column">
                  <wp:posOffset>2038350</wp:posOffset>
                </wp:positionH>
                <wp:positionV relativeFrom="paragraph">
                  <wp:posOffset>1897380</wp:posOffset>
                </wp:positionV>
                <wp:extent cx="139065" cy="252730"/>
                <wp:effectExtent l="0" t="0" r="32385" b="33020"/>
                <wp:wrapNone/>
                <wp:docPr id="40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" cy="25273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5A1EF" id="AutoShape 58" o:spid="_x0000_s1026" type="#_x0000_t32" style="position:absolute;margin-left:160.5pt;margin-top:149.4pt;width:10.95pt;height:19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" strokecolor="red">
                <v:stroke dashstyle="1 1" endcap="round"/>
              </v:shape>
            </w:pict>
          </mc:Fallback>
        </mc:AlternateContent>
      </w:r>
      <w:r w:rsidR="0057413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79F224" wp14:editId="264AFA8A">
                <wp:simplePos x="0" y="0"/>
                <wp:positionH relativeFrom="column">
                  <wp:posOffset>267335</wp:posOffset>
                </wp:positionH>
                <wp:positionV relativeFrom="paragraph">
                  <wp:posOffset>1668780</wp:posOffset>
                </wp:positionV>
                <wp:extent cx="1771015" cy="342900"/>
                <wp:effectExtent l="0" t="0" r="19685" b="19050"/>
                <wp:wrapNone/>
                <wp:docPr id="39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0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rnd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D24" w:rsidRPr="00511B6F" w:rsidRDefault="006136E4" w:rsidP="002D0D24">
                            <w:pPr>
                              <w:jc w:val="center"/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</w:pPr>
                            <w:permStart w:id="288493025" w:edGrp="everyone"/>
                            <w:r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  <w:t>Preassure spring</w:t>
                            </w:r>
                            <w:permEnd w:id="288493025"/>
                          </w:p>
                          <w:p w:rsidR="00511B6F" w:rsidRPr="00511B6F" w:rsidRDefault="00511B6F" w:rsidP="00511B6F">
                            <w:pPr>
                              <w:jc w:val="center"/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9F224" id="Text Box 57" o:spid="_x0000_s1032" type="#_x0000_t202" style="position:absolute;left:0;text-align:left;margin-left:21.05pt;margin-top:131.4pt;width:139.45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" strokecolor="red">
                <v:fill opacity="0"/>
                <v:stroke dashstyle="1 1" endcap="round"/>
                <v:textbox>
                  <w:txbxContent>
                    <w:p w:rsidR="002D0D24" w:rsidRPr="00511B6F" w:rsidRDefault="006136E4" w:rsidP="002D0D24">
                      <w:pPr>
                        <w:jc w:val="center"/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</w:pPr>
                      <w:permStart w:id="288493025" w:edGrp="everyone"/>
                      <w:r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  <w:t>Preassure spring</w:t>
                      </w:r>
                      <w:permEnd w:id="288493025"/>
                    </w:p>
                    <w:p w:rsidR="00511B6F" w:rsidRPr="00511B6F" w:rsidRDefault="00511B6F" w:rsidP="00511B6F">
                      <w:pPr>
                        <w:jc w:val="center"/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413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57A4119" wp14:editId="5E202210">
                <wp:simplePos x="0" y="0"/>
                <wp:positionH relativeFrom="column">
                  <wp:posOffset>1777365</wp:posOffset>
                </wp:positionH>
                <wp:positionV relativeFrom="paragraph">
                  <wp:posOffset>1529715</wp:posOffset>
                </wp:positionV>
                <wp:extent cx="1240790" cy="429260"/>
                <wp:effectExtent l="0" t="0" r="35560" b="27940"/>
                <wp:wrapNone/>
                <wp:docPr id="3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42926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09B59" id="AutoShape 52" o:spid="_x0000_s1026" type="#_x0000_t32" style="position:absolute;margin-left:139.95pt;margin-top:120.45pt;width:97.7pt;height:33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" strokecolor="red">
                <v:stroke dashstyle="1 1" endcap="round"/>
              </v:shape>
            </w:pict>
          </mc:Fallback>
        </mc:AlternateContent>
      </w:r>
      <w:r w:rsidR="0057413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1C7B2AE" wp14:editId="351E8225">
                <wp:simplePos x="0" y="0"/>
                <wp:positionH relativeFrom="column">
                  <wp:posOffset>267335</wp:posOffset>
                </wp:positionH>
                <wp:positionV relativeFrom="paragraph">
                  <wp:posOffset>1186815</wp:posOffset>
                </wp:positionV>
                <wp:extent cx="1771015" cy="342900"/>
                <wp:effectExtent l="0" t="0" r="19685" b="19050"/>
                <wp:wrapNone/>
                <wp:docPr id="3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0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rnd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D24" w:rsidRPr="00511B6F" w:rsidRDefault="006136E4" w:rsidP="002D0D24">
                            <w:pPr>
                              <w:jc w:val="center"/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</w:pPr>
                            <w:permStart w:id="205806748" w:edGrp="everyone"/>
                            <w:r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  <w:t>Center of rotation</w:t>
                            </w:r>
                            <w:permEnd w:id="205806748"/>
                          </w:p>
                          <w:p w:rsidR="00EE1BF9" w:rsidRPr="00FF4FB7" w:rsidRDefault="00EE1BF9" w:rsidP="00511B6F">
                            <w:pPr>
                              <w:jc w:val="center"/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7B2AE" id="Text Box 47" o:spid="_x0000_s1033" type="#_x0000_t202" style="position:absolute;left:0;text-align:left;margin-left:21.05pt;margin-top:93.45pt;width:139.45pt;height:2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" strokecolor="red">
                <v:fill opacity="0"/>
                <v:stroke dashstyle="1 1" endcap="round"/>
                <v:textbox>
                  <w:txbxContent>
                    <w:p w:rsidR="002D0D24" w:rsidRPr="00511B6F" w:rsidRDefault="006136E4" w:rsidP="002D0D24">
                      <w:pPr>
                        <w:jc w:val="center"/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</w:pPr>
                      <w:permStart w:id="205806748" w:edGrp="everyone"/>
                      <w:r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  <w:t>Center of rotation</w:t>
                      </w:r>
                      <w:permEnd w:id="205806748"/>
                    </w:p>
                    <w:p w:rsidR="00EE1BF9" w:rsidRPr="00FF4FB7" w:rsidRDefault="00EE1BF9" w:rsidP="00511B6F">
                      <w:pPr>
                        <w:jc w:val="center"/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413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E73A379" wp14:editId="65535795">
                <wp:simplePos x="0" y="0"/>
                <wp:positionH relativeFrom="column">
                  <wp:posOffset>1254760</wp:posOffset>
                </wp:positionH>
                <wp:positionV relativeFrom="paragraph">
                  <wp:posOffset>525780</wp:posOffset>
                </wp:positionV>
                <wp:extent cx="130810" cy="187325"/>
                <wp:effectExtent l="0" t="0" r="21590" b="22225"/>
                <wp:wrapNone/>
                <wp:docPr id="3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0810" cy="18732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EAFBB" id="AutoShape 54" o:spid="_x0000_s1026" type="#_x0000_t32" style="position:absolute;margin-left:98.8pt;margin-top:41.4pt;width:10.3pt;height:14.75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" strokecolor="red">
                <v:stroke dashstyle="1 1" endcap="round"/>
              </v:shape>
            </w:pict>
          </mc:Fallback>
        </mc:AlternateContent>
      </w:r>
      <w:r w:rsidR="0057413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953EE6F" wp14:editId="33EEE31B">
                <wp:simplePos x="0" y="0"/>
                <wp:positionH relativeFrom="column">
                  <wp:posOffset>267335</wp:posOffset>
                </wp:positionH>
                <wp:positionV relativeFrom="paragraph">
                  <wp:posOffset>713196</wp:posOffset>
                </wp:positionV>
                <wp:extent cx="1771015" cy="342900"/>
                <wp:effectExtent l="0" t="0" r="19685" b="19050"/>
                <wp:wrapNone/>
                <wp:docPr id="3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0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rnd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B6F" w:rsidRPr="00255837" w:rsidRDefault="00511B6F" w:rsidP="00511B6F">
                            <w:pPr>
                              <w:jc w:val="center"/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de-CH"/>
                              </w:rPr>
                            </w:pPr>
                            <w:r w:rsidRPr="00255837">
                              <w:rPr>
                                <w:rFonts w:ascii="Comic Sans MS" w:hAnsi="Comic Sans MS"/>
                                <w:sz w:val="26"/>
                                <w:szCs w:val="26"/>
                                <w:lang w:val="de-CH"/>
                              </w:rPr>
                              <w:t>steam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3EE6F" id="Text Box 53" o:spid="_x0000_s1034" type="#_x0000_t202" style="position:absolute;left:0;text-align:left;margin-left:21.05pt;margin-top:56.15pt;width:139.45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" strokecolor="red">
                <v:fill opacity="0"/>
                <v:stroke dashstyle="1 1" endcap="round"/>
                <v:textbox>
                  <w:txbxContent>
                    <w:p w:rsidR="00511B6F" w:rsidRPr="00255837" w:rsidRDefault="00511B6F" w:rsidP="00511B6F">
                      <w:pPr>
                        <w:jc w:val="center"/>
                        <w:rPr>
                          <w:rFonts w:ascii="Comic Sans MS" w:hAnsi="Comic Sans MS"/>
                          <w:sz w:val="26"/>
                          <w:szCs w:val="26"/>
                          <w:lang w:val="de-CH"/>
                        </w:rPr>
                      </w:pPr>
                      <w:r w:rsidRPr="00255837">
                        <w:rPr>
                          <w:rFonts w:ascii="Comic Sans MS" w:hAnsi="Comic Sans MS"/>
                          <w:sz w:val="26"/>
                          <w:szCs w:val="26"/>
                          <w:lang w:val="de-CH"/>
                        </w:rPr>
                        <w:t>steam</w:t>
                      </w:r>
                    </w:p>
                  </w:txbxContent>
                </v:textbox>
              </v:shape>
            </w:pict>
          </mc:Fallback>
        </mc:AlternateContent>
      </w:r>
      <w:r w:rsidR="00462F7A">
        <w:rPr>
          <w:rFonts w:ascii="Arial" w:hAnsi="Arial" w:cs="Arial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B40EC" wp14:editId="6F468DD3">
                <wp:simplePos x="0" y="0"/>
                <wp:positionH relativeFrom="column">
                  <wp:posOffset>2403475</wp:posOffset>
                </wp:positionH>
                <wp:positionV relativeFrom="paragraph">
                  <wp:posOffset>1245235</wp:posOffset>
                </wp:positionV>
                <wp:extent cx="1771015" cy="342900"/>
                <wp:effectExtent l="0" t="0" r="0" b="0"/>
                <wp:wrapNone/>
                <wp:docPr id="4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0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ap="rnd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D24" w:rsidRPr="00511B6F" w:rsidRDefault="006136E4" w:rsidP="002D0D24">
                            <w:pPr>
                              <w:jc w:val="center"/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</w:pPr>
                            <w:permStart w:id="656298360" w:edGrp="everyone"/>
                            <w:r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  <w:t xml:space="preserve">Lever arm </w:t>
                            </w:r>
                            <w:permEnd w:id="656298360"/>
                          </w:p>
                          <w:p w:rsidR="009B59C9" w:rsidRPr="00511B6F" w:rsidRDefault="009B59C9" w:rsidP="009B59C9">
                            <w:pPr>
                              <w:jc w:val="center"/>
                              <w:rPr>
                                <w:rFonts w:ascii="Comic Sans MS" w:hAnsi="Comic Sans MS"/>
                                <w:color w:val="548DD4"/>
                                <w:sz w:val="26"/>
                                <w:szCs w:val="26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B40EC" id="Text Box 65" o:spid="_x0000_s1035" type="#_x0000_t202" style="position:absolute;left:0;text-align:left;margin-left:189.25pt;margin-top:98.05pt;width:139.4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" strokecolor="red">
                <v:fill opacity="0"/>
                <v:stroke dashstyle="1 1" endcap="round"/>
                <v:textbox>
                  <w:txbxContent>
                    <w:p w:rsidR="002D0D24" w:rsidRPr="00511B6F" w:rsidRDefault="006136E4" w:rsidP="002D0D24">
                      <w:pPr>
                        <w:jc w:val="center"/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</w:pPr>
                      <w:permStart w:id="656298360" w:edGrp="everyone"/>
                      <w:r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  <w:t xml:space="preserve">Lever arm </w:t>
                      </w:r>
                      <w:permEnd w:id="656298360"/>
                    </w:p>
                    <w:p w:rsidR="009B59C9" w:rsidRPr="00511B6F" w:rsidRDefault="009B59C9" w:rsidP="009B59C9">
                      <w:pPr>
                        <w:jc w:val="center"/>
                        <w:rPr>
                          <w:rFonts w:ascii="Comic Sans MS" w:hAnsi="Comic Sans MS"/>
                          <w:color w:val="548DD4"/>
                          <w:sz w:val="26"/>
                          <w:szCs w:val="26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2F7A">
        <w:rPr>
          <w:rFonts w:ascii="Arial" w:hAnsi="Arial" w:cs="Arial"/>
          <w:noProof/>
          <w:lang w:val="en-US" w:eastAsia="en-US"/>
        </w:rPr>
        <w:drawing>
          <wp:inline distT="0" distB="0" distL="0" distR="0" wp14:anchorId="00BBCDAB" wp14:editId="3FCDCFE5">
            <wp:extent cx="4474210" cy="2939415"/>
            <wp:effectExtent l="0" t="0" r="2540" b="0"/>
            <wp:docPr id="4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7E5" w:rsidRPr="001B3FAF" w:rsidRDefault="002327E5" w:rsidP="002327E5">
      <w:pPr>
        <w:tabs>
          <w:tab w:val="left" w:pos="1749"/>
        </w:tabs>
        <w:rPr>
          <w:lang w:val="fr-CH"/>
        </w:rPr>
      </w:pPr>
    </w:p>
    <w:p w:rsidR="00EE1BF9" w:rsidRPr="001B3FAF" w:rsidRDefault="00EE1BF9" w:rsidP="002327E5">
      <w:pPr>
        <w:tabs>
          <w:tab w:val="left" w:pos="1749"/>
        </w:tabs>
        <w:rPr>
          <w:lang w:val="fr-CH"/>
        </w:rPr>
      </w:pPr>
    </w:p>
    <w:p w:rsidR="000C3C8F" w:rsidRPr="001B3FAF" w:rsidRDefault="005C0B44" w:rsidP="002327E5">
      <w:pPr>
        <w:pStyle w:val="Textkrper-Zeileneinzug"/>
        <w:rPr>
          <w:rFonts w:cs="Arial"/>
          <w:sz w:val="22"/>
          <w:szCs w:val="22"/>
          <w:lang w:val="fr-CH"/>
        </w:rPr>
      </w:pPr>
      <w:r w:rsidRPr="001B3FAF">
        <w:rPr>
          <w:rFonts w:cs="Arial"/>
          <w:b/>
          <w:sz w:val="22"/>
          <w:szCs w:val="22"/>
          <w:lang w:val="fr-CH"/>
        </w:rPr>
        <w:t>Tasks</w:t>
      </w:r>
      <w:r w:rsidR="002327E5" w:rsidRPr="001B3FAF">
        <w:rPr>
          <w:rFonts w:cs="Arial"/>
          <w:sz w:val="22"/>
          <w:szCs w:val="22"/>
          <w:lang w:val="fr-CH"/>
        </w:rPr>
        <w:tab/>
      </w:r>
    </w:p>
    <w:p w:rsidR="00511B6F" w:rsidRPr="005C3FDF" w:rsidRDefault="0017237D" w:rsidP="0051151C">
      <w:pPr>
        <w:pStyle w:val="Textkrper-Zeileneinzug"/>
        <w:numPr>
          <w:ilvl w:val="0"/>
          <w:numId w:val="8"/>
        </w:numPr>
        <w:rPr>
          <w:rFonts w:cs="Arial"/>
          <w:sz w:val="22"/>
          <w:szCs w:val="22"/>
          <w:lang w:val="en-GB"/>
        </w:rPr>
      </w:pPr>
      <w:r w:rsidRPr="005C3FDF">
        <w:rPr>
          <w:rFonts w:cs="Arial"/>
          <w:sz w:val="22"/>
          <w:szCs w:val="22"/>
          <w:lang w:val="en-GB"/>
        </w:rPr>
        <w:t xml:space="preserve">Complete the </w:t>
      </w:r>
      <w:r w:rsidR="00511B6F" w:rsidRPr="005C3FDF">
        <w:rPr>
          <w:rFonts w:cs="Arial"/>
          <w:sz w:val="22"/>
          <w:szCs w:val="22"/>
          <w:lang w:val="en-GB"/>
        </w:rPr>
        <w:t>label</w:t>
      </w:r>
      <w:r w:rsidR="001B3FAF" w:rsidRPr="005C3FDF">
        <w:rPr>
          <w:rFonts w:cs="Arial"/>
          <w:sz w:val="22"/>
          <w:szCs w:val="22"/>
          <w:lang w:val="en-GB"/>
        </w:rPr>
        <w:t>l</w:t>
      </w:r>
      <w:r w:rsidR="00511B6F" w:rsidRPr="005C3FDF">
        <w:rPr>
          <w:rFonts w:cs="Arial"/>
          <w:sz w:val="22"/>
          <w:szCs w:val="22"/>
          <w:lang w:val="en-GB"/>
        </w:rPr>
        <w:t>ing of</w:t>
      </w:r>
      <w:r w:rsidR="009441A8" w:rsidRPr="005C3FDF">
        <w:rPr>
          <w:rFonts w:cs="Arial"/>
          <w:sz w:val="22"/>
          <w:szCs w:val="22"/>
          <w:lang w:val="en-GB"/>
        </w:rPr>
        <w:t xml:space="preserve"> t</w:t>
      </w:r>
      <w:r w:rsidR="00511B6F" w:rsidRPr="005C3FDF">
        <w:rPr>
          <w:rFonts w:cs="Arial"/>
          <w:sz w:val="22"/>
          <w:szCs w:val="22"/>
          <w:lang w:val="en-GB"/>
        </w:rPr>
        <w:t xml:space="preserve">he technology diagram above using the following expressions: </w:t>
      </w:r>
    </w:p>
    <w:p w:rsidR="00511B6F" w:rsidRPr="008B209A" w:rsidRDefault="0043502B" w:rsidP="009441A8">
      <w:pPr>
        <w:pStyle w:val="Textkrper-Zeileneinzug"/>
        <w:numPr>
          <w:ilvl w:val="1"/>
          <w:numId w:val="10"/>
        </w:numPr>
        <w:spacing w:before="0" w:after="0"/>
        <w:ind w:hanging="164"/>
        <w:rPr>
          <w:rFonts w:cs="Arial"/>
          <w:i/>
          <w:sz w:val="22"/>
          <w:szCs w:val="22"/>
        </w:rPr>
      </w:pPr>
      <w:r w:rsidRPr="00E30916">
        <w:rPr>
          <w:rFonts w:cs="Arial"/>
          <w:i/>
          <w:sz w:val="22"/>
          <w:szCs w:val="22"/>
        </w:rPr>
        <w:t>d</w:t>
      </w:r>
      <w:r w:rsidR="00511B6F" w:rsidRPr="00E30916">
        <w:rPr>
          <w:rFonts w:cs="Arial"/>
          <w:i/>
          <w:sz w:val="22"/>
          <w:szCs w:val="22"/>
        </w:rPr>
        <w:t>river</w:t>
      </w:r>
      <w:r w:rsidR="00A2436C" w:rsidRPr="00E30916">
        <w:rPr>
          <w:rFonts w:cs="Arial"/>
          <w:i/>
          <w:sz w:val="22"/>
          <w:szCs w:val="22"/>
        </w:rPr>
        <w:tab/>
      </w:r>
      <w:r w:rsidR="00A2436C" w:rsidRPr="00E30916">
        <w:rPr>
          <w:rFonts w:cs="Arial"/>
          <w:i/>
          <w:sz w:val="22"/>
          <w:szCs w:val="22"/>
        </w:rPr>
        <w:tab/>
      </w:r>
      <w:r w:rsidR="00A2436C" w:rsidRPr="00E30916">
        <w:rPr>
          <w:rFonts w:cs="Arial"/>
          <w:i/>
          <w:sz w:val="22"/>
          <w:szCs w:val="22"/>
        </w:rPr>
        <w:tab/>
      </w:r>
      <w:r w:rsidR="00A2436C" w:rsidRPr="00E30916">
        <w:rPr>
          <w:rFonts w:cs="Arial"/>
          <w:i/>
          <w:sz w:val="22"/>
          <w:szCs w:val="22"/>
        </w:rPr>
        <w:tab/>
      </w:r>
      <w:r w:rsidR="008B209A" w:rsidRPr="00E30916">
        <w:rPr>
          <w:rFonts w:cs="Arial"/>
          <w:i/>
          <w:sz w:val="22"/>
          <w:szCs w:val="22"/>
        </w:rPr>
        <w:tab/>
      </w:r>
      <w:r w:rsidR="00A2436C" w:rsidRPr="008B209A">
        <w:rPr>
          <w:rFonts w:cs="Arial"/>
          <w:i/>
          <w:sz w:val="22"/>
          <w:szCs w:val="22"/>
        </w:rPr>
        <w:t xml:space="preserve">- </w:t>
      </w:r>
      <w:r w:rsidR="00E30916">
        <w:rPr>
          <w:rFonts w:cs="Arial"/>
          <w:i/>
          <w:sz w:val="22"/>
          <w:szCs w:val="22"/>
        </w:rPr>
        <w:t>pressure spring</w:t>
      </w:r>
      <w:r w:rsidR="00C879C9">
        <w:rPr>
          <w:rFonts w:cs="Arial"/>
          <w:i/>
          <w:sz w:val="22"/>
          <w:szCs w:val="22"/>
        </w:rPr>
        <w:tab/>
        <w:t>- gear box</w:t>
      </w:r>
    </w:p>
    <w:p w:rsidR="00511B6F" w:rsidRPr="008B209A" w:rsidRDefault="0043502B" w:rsidP="009441A8">
      <w:pPr>
        <w:pStyle w:val="Textkrper-Zeileneinzug"/>
        <w:numPr>
          <w:ilvl w:val="1"/>
          <w:numId w:val="10"/>
        </w:numPr>
        <w:spacing w:before="0" w:after="0"/>
        <w:ind w:hanging="164"/>
        <w:rPr>
          <w:rFonts w:cs="Arial"/>
          <w:i/>
          <w:sz w:val="22"/>
          <w:szCs w:val="22"/>
        </w:rPr>
      </w:pPr>
      <w:r w:rsidRPr="008B209A">
        <w:rPr>
          <w:rFonts w:cs="Arial"/>
          <w:i/>
          <w:sz w:val="22"/>
          <w:szCs w:val="22"/>
        </w:rPr>
        <w:t>c</w:t>
      </w:r>
      <w:r w:rsidR="00511B6F" w:rsidRPr="008B209A">
        <w:rPr>
          <w:rFonts w:cs="Arial"/>
          <w:i/>
          <w:sz w:val="22"/>
          <w:szCs w:val="22"/>
        </w:rPr>
        <w:t>ontrol screw</w:t>
      </w:r>
      <w:r w:rsidR="00C879C9">
        <w:rPr>
          <w:rFonts w:cs="Arial"/>
          <w:i/>
          <w:sz w:val="22"/>
          <w:szCs w:val="22"/>
        </w:rPr>
        <w:tab/>
      </w:r>
      <w:r w:rsidR="00C879C9">
        <w:rPr>
          <w:rFonts w:cs="Arial"/>
          <w:i/>
          <w:sz w:val="22"/>
          <w:szCs w:val="22"/>
        </w:rPr>
        <w:tab/>
      </w:r>
      <w:r w:rsidR="00C879C9">
        <w:rPr>
          <w:rFonts w:cs="Arial"/>
          <w:i/>
          <w:sz w:val="22"/>
          <w:szCs w:val="22"/>
        </w:rPr>
        <w:tab/>
        <w:t>- drive shaft</w:t>
      </w:r>
      <w:r w:rsidR="00C879C9">
        <w:rPr>
          <w:rFonts w:cs="Arial"/>
          <w:i/>
          <w:sz w:val="22"/>
          <w:szCs w:val="22"/>
        </w:rPr>
        <w:tab/>
      </w:r>
      <w:r w:rsidR="00C879C9">
        <w:rPr>
          <w:rFonts w:cs="Arial"/>
          <w:i/>
          <w:sz w:val="22"/>
          <w:szCs w:val="22"/>
        </w:rPr>
        <w:tab/>
        <w:t>- valve</w:t>
      </w:r>
    </w:p>
    <w:p w:rsidR="00511B6F" w:rsidRPr="005C3FDF" w:rsidRDefault="0043502B" w:rsidP="009441A8">
      <w:pPr>
        <w:pStyle w:val="Textkrper-Zeileneinzug"/>
        <w:numPr>
          <w:ilvl w:val="1"/>
          <w:numId w:val="10"/>
        </w:numPr>
        <w:spacing w:before="0" w:after="0"/>
        <w:ind w:hanging="164"/>
        <w:rPr>
          <w:rFonts w:cs="Arial"/>
          <w:i/>
          <w:sz w:val="22"/>
          <w:szCs w:val="22"/>
          <w:lang w:val="en-GB"/>
        </w:rPr>
      </w:pPr>
      <w:r w:rsidRPr="005C3FDF">
        <w:rPr>
          <w:rFonts w:cs="Arial"/>
          <w:i/>
          <w:sz w:val="22"/>
          <w:szCs w:val="22"/>
          <w:lang w:val="en-GB"/>
        </w:rPr>
        <w:t>c</w:t>
      </w:r>
      <w:r w:rsidR="00511B6F" w:rsidRPr="005C3FDF">
        <w:rPr>
          <w:rFonts w:cs="Arial"/>
          <w:i/>
          <w:sz w:val="22"/>
          <w:szCs w:val="22"/>
          <w:lang w:val="en-GB"/>
        </w:rPr>
        <w:t>entrifugal pendulum</w:t>
      </w:r>
      <w:r w:rsidR="00A2436C" w:rsidRPr="005C3FDF">
        <w:rPr>
          <w:rFonts w:cs="Arial"/>
          <w:i/>
          <w:sz w:val="22"/>
          <w:szCs w:val="22"/>
          <w:lang w:val="en-GB"/>
        </w:rPr>
        <w:tab/>
      </w:r>
      <w:r w:rsidR="00A2436C" w:rsidRPr="005C3FDF">
        <w:rPr>
          <w:rFonts w:cs="Arial"/>
          <w:i/>
          <w:sz w:val="22"/>
          <w:szCs w:val="22"/>
          <w:lang w:val="en-GB"/>
        </w:rPr>
        <w:tab/>
        <w:t xml:space="preserve">- </w:t>
      </w:r>
      <w:r w:rsidRPr="005C3FDF">
        <w:rPr>
          <w:rFonts w:cs="Arial"/>
          <w:i/>
          <w:sz w:val="22"/>
          <w:szCs w:val="22"/>
          <w:lang w:val="en-GB"/>
        </w:rPr>
        <w:t>l</w:t>
      </w:r>
      <w:r w:rsidR="00A2436C" w:rsidRPr="005C3FDF">
        <w:rPr>
          <w:rFonts w:cs="Arial"/>
          <w:i/>
          <w:sz w:val="22"/>
          <w:szCs w:val="22"/>
          <w:lang w:val="en-GB"/>
        </w:rPr>
        <w:t>ever arm</w:t>
      </w:r>
      <w:r w:rsidR="00E30916" w:rsidRPr="005C3FDF">
        <w:rPr>
          <w:rFonts w:cs="Arial"/>
          <w:i/>
          <w:sz w:val="22"/>
          <w:szCs w:val="22"/>
          <w:lang w:val="en-GB"/>
        </w:rPr>
        <w:tab/>
      </w:r>
      <w:r w:rsidR="00E30916" w:rsidRPr="005C3FDF">
        <w:rPr>
          <w:rFonts w:cs="Arial"/>
          <w:i/>
          <w:sz w:val="22"/>
          <w:szCs w:val="22"/>
          <w:lang w:val="en-GB"/>
        </w:rPr>
        <w:tab/>
        <w:t>- center of rotation</w:t>
      </w:r>
    </w:p>
    <w:p w:rsidR="00975DDB" w:rsidRPr="001D22C5" w:rsidRDefault="00975DDB" w:rsidP="00975DDB">
      <w:pPr>
        <w:pStyle w:val="Textkrper-Zeileneinzug"/>
        <w:numPr>
          <w:ilvl w:val="0"/>
          <w:numId w:val="8"/>
        </w:numPr>
        <w:rPr>
          <w:rFonts w:cs="Arial"/>
          <w:sz w:val="22"/>
          <w:szCs w:val="22"/>
        </w:rPr>
      </w:pPr>
      <w:r w:rsidRPr="005C3FDF">
        <w:rPr>
          <w:rFonts w:cs="Arial"/>
          <w:sz w:val="22"/>
          <w:szCs w:val="22"/>
          <w:lang w:val="en-GB"/>
        </w:rPr>
        <w:t>Describe the</w:t>
      </w:r>
      <w:r w:rsidR="0086259D" w:rsidRPr="005C3FDF">
        <w:rPr>
          <w:rFonts w:cs="Arial"/>
          <w:sz w:val="22"/>
          <w:szCs w:val="22"/>
          <w:lang w:val="en-GB"/>
        </w:rPr>
        <w:t xml:space="preserve"> function of the </w:t>
      </w:r>
      <w:r w:rsidR="004717BF" w:rsidRPr="005C3FDF">
        <w:rPr>
          <w:rFonts w:cs="Arial"/>
          <w:sz w:val="22"/>
          <w:szCs w:val="22"/>
          <w:lang w:val="en-GB"/>
        </w:rPr>
        <w:t xml:space="preserve">rotational </w:t>
      </w:r>
      <w:r w:rsidR="0086259D" w:rsidRPr="005C3FDF">
        <w:rPr>
          <w:rFonts w:cs="Arial"/>
          <w:sz w:val="22"/>
          <w:szCs w:val="22"/>
          <w:lang w:val="en-GB"/>
        </w:rPr>
        <w:t>speed control</w:t>
      </w:r>
      <w:r w:rsidRPr="005C3FDF">
        <w:rPr>
          <w:rFonts w:cs="Arial"/>
          <w:sz w:val="22"/>
          <w:szCs w:val="22"/>
          <w:lang w:val="en-GB"/>
        </w:rPr>
        <w:t xml:space="preserve"> </w:t>
      </w:r>
      <w:r w:rsidR="001B3FAF" w:rsidRPr="005C3FDF">
        <w:rPr>
          <w:rFonts w:cs="Arial"/>
          <w:sz w:val="22"/>
          <w:szCs w:val="22"/>
          <w:lang w:val="en-GB"/>
        </w:rPr>
        <w:t>in</w:t>
      </w:r>
      <w:r w:rsidRPr="005C3FDF">
        <w:rPr>
          <w:rFonts w:cs="Arial"/>
          <w:sz w:val="22"/>
          <w:szCs w:val="22"/>
          <w:lang w:val="en-GB"/>
        </w:rPr>
        <w:t xml:space="preserve"> your own words!</w:t>
      </w:r>
      <w:r w:rsidR="0079717A" w:rsidRPr="005C3FDF">
        <w:rPr>
          <w:rFonts w:cs="Arial"/>
          <w:sz w:val="22"/>
          <w:szCs w:val="22"/>
          <w:lang w:val="en-GB"/>
        </w:rPr>
        <w:t xml:space="preserve"> </w:t>
      </w:r>
      <w:r w:rsidR="0079717A" w:rsidRPr="001D22C5">
        <w:rPr>
          <w:rFonts w:cs="Arial"/>
          <w:sz w:val="22"/>
          <w:szCs w:val="22"/>
        </w:rPr>
        <w:t>Write down complete sentences in English!</w:t>
      </w:r>
    </w:p>
    <w:p w:rsidR="00A87F1B" w:rsidRPr="00B63A80" w:rsidRDefault="00D24CB2" w:rsidP="00A87F1B">
      <w:pPr>
        <w:pStyle w:val="Textkrper-Zeileneinzug"/>
        <w:spacing w:before="0" w:after="0"/>
        <w:ind w:left="1069"/>
        <w:rPr>
          <w:rFonts w:ascii="Comic Sans MS" w:hAnsi="Comic Sans MS" w:cs="Arial"/>
          <w:color w:val="548DD4"/>
          <w:sz w:val="22"/>
          <w:szCs w:val="22"/>
          <w:lang w:val="fr-CH"/>
        </w:rPr>
      </w:pPr>
      <w:permStart w:id="1887530914" w:edGrp="everyone"/>
      <w:r w:rsidRPr="00D24CB2">
        <w:rPr>
          <w:rFonts w:ascii="Comic Sans MS" w:hAnsi="Comic Sans MS" w:cs="Arial"/>
          <w:color w:val="548DD4"/>
          <w:sz w:val="22"/>
          <w:szCs w:val="22"/>
          <w:lang w:val="en-US"/>
        </w:rPr>
        <w:t>You can set a speed, an then the control spring is pressed.</w:t>
      </w:r>
      <w:r>
        <w:rPr>
          <w:rFonts w:ascii="Comic Sans MS" w:hAnsi="Comic Sans MS" w:cs="Arial"/>
          <w:color w:val="548DD4"/>
          <w:sz w:val="22"/>
          <w:szCs w:val="22"/>
          <w:lang w:val="en-US"/>
        </w:rPr>
        <w:t xml:space="preserve"> The spring is opening the valve so that the steam can enter the turbine. Through the turbine </w:t>
      </w:r>
      <w:r w:rsidR="00FE563A">
        <w:rPr>
          <w:rFonts w:ascii="Comic Sans MS" w:hAnsi="Comic Sans MS" w:cs="Arial"/>
          <w:color w:val="548DD4"/>
          <w:sz w:val="22"/>
          <w:szCs w:val="22"/>
          <w:lang w:val="en-US"/>
        </w:rPr>
        <w:t xml:space="preserve">the driver shaft is driven, the </w:t>
      </w:r>
      <w:r>
        <w:rPr>
          <w:rFonts w:ascii="Comic Sans MS" w:hAnsi="Comic Sans MS" w:cs="Arial"/>
          <w:color w:val="548DD4"/>
          <w:sz w:val="22"/>
          <w:szCs w:val="22"/>
          <w:lang w:val="en-US"/>
        </w:rPr>
        <w:t xml:space="preserve"> gearbox </w:t>
      </w:r>
      <w:r w:rsidR="00FE563A">
        <w:rPr>
          <w:rFonts w:ascii="Comic Sans MS" w:hAnsi="Comic Sans MS" w:cs="Arial"/>
          <w:color w:val="548DD4"/>
          <w:sz w:val="22"/>
          <w:szCs w:val="22"/>
          <w:lang w:val="en-US"/>
        </w:rPr>
        <w:t xml:space="preserve">takes the rotation to the </w:t>
      </w:r>
      <w:r>
        <w:rPr>
          <w:rFonts w:ascii="Comic Sans MS" w:hAnsi="Comic Sans MS" w:cs="Arial"/>
          <w:color w:val="548DD4"/>
          <w:sz w:val="22"/>
          <w:szCs w:val="22"/>
          <w:lang w:val="en-US"/>
        </w:rPr>
        <w:t xml:space="preserve">centrifugal pendulum. The pendulum corrects the control spring with the lever arm over the center of rotation. </w:t>
      </w:r>
      <w:permEnd w:id="1887530914"/>
      <w:r w:rsidR="00A87F1B">
        <w:rPr>
          <w:rFonts w:ascii="Comic Sans MS" w:hAnsi="Comic Sans MS" w:cs="Arial"/>
          <w:color w:val="548DD4"/>
          <w:sz w:val="22"/>
          <w:szCs w:val="22"/>
          <w:lang w:val="fr-CH"/>
        </w:rPr>
        <w:t xml:space="preserve"> </w:t>
      </w:r>
    </w:p>
    <w:p w:rsidR="00A87F1B" w:rsidRPr="00B63A80" w:rsidRDefault="00A87F1B" w:rsidP="00A87F1B">
      <w:pPr>
        <w:pStyle w:val="Textkrper-Zeileneinzug"/>
        <w:spacing w:before="0" w:after="0"/>
        <w:ind w:left="1069"/>
        <w:rPr>
          <w:rFonts w:ascii="Comic Sans MS" w:hAnsi="Comic Sans MS" w:cs="Arial"/>
          <w:color w:val="548DD4"/>
          <w:sz w:val="22"/>
          <w:szCs w:val="22"/>
          <w:lang w:val="fr-CH"/>
        </w:rPr>
      </w:pPr>
    </w:p>
    <w:p w:rsidR="001B22BC" w:rsidRPr="00FF4FB7" w:rsidRDefault="001B22BC" w:rsidP="001B22BC">
      <w:pPr>
        <w:pStyle w:val="Textkrper-Zeileneinzug"/>
        <w:ind w:left="1069"/>
        <w:rPr>
          <w:rFonts w:ascii="Comic Sans MS" w:hAnsi="Comic Sans MS" w:cs="Arial"/>
          <w:color w:val="548DD4"/>
          <w:sz w:val="24"/>
          <w:szCs w:val="24"/>
          <w:lang w:val="fr-CH"/>
        </w:rPr>
      </w:pPr>
    </w:p>
    <w:p w:rsidR="001B22BC" w:rsidRPr="005C3FDF" w:rsidRDefault="001B22BC" w:rsidP="001B22BC">
      <w:pPr>
        <w:pStyle w:val="Textkrper-Zeileneinzug"/>
        <w:numPr>
          <w:ilvl w:val="0"/>
          <w:numId w:val="8"/>
        </w:numPr>
        <w:rPr>
          <w:rFonts w:cs="Arial"/>
          <w:sz w:val="22"/>
          <w:szCs w:val="22"/>
          <w:lang w:val="en-GB"/>
        </w:rPr>
      </w:pPr>
      <w:r w:rsidRPr="005C3FDF">
        <w:rPr>
          <w:rFonts w:cs="Arial"/>
          <w:sz w:val="24"/>
          <w:szCs w:val="24"/>
          <w:lang w:val="en-GB"/>
        </w:rPr>
        <w:br w:type="page"/>
      </w:r>
      <w:r w:rsidR="00EA0BC3" w:rsidRPr="005C3FDF">
        <w:rPr>
          <w:rFonts w:cs="Arial"/>
          <w:sz w:val="22"/>
          <w:szCs w:val="22"/>
          <w:lang w:val="en-GB"/>
        </w:rPr>
        <w:lastRenderedPageBreak/>
        <w:t>S</w:t>
      </w:r>
      <w:r w:rsidR="00121760" w:rsidRPr="005C3FDF">
        <w:rPr>
          <w:rFonts w:cs="Arial"/>
          <w:sz w:val="22"/>
          <w:szCs w:val="22"/>
          <w:lang w:val="en-GB"/>
        </w:rPr>
        <w:t xml:space="preserve">tructure of a </w:t>
      </w:r>
      <w:r w:rsidR="00C81947" w:rsidRPr="005C3FDF">
        <w:rPr>
          <w:rFonts w:cs="Arial"/>
          <w:sz w:val="22"/>
          <w:szCs w:val="22"/>
          <w:lang w:val="en-GB"/>
        </w:rPr>
        <w:t>closed-loop contro</w:t>
      </w:r>
      <w:r w:rsidR="00EA0BC3" w:rsidRPr="005C3FDF">
        <w:rPr>
          <w:rFonts w:cs="Arial"/>
          <w:sz w:val="22"/>
          <w:szCs w:val="22"/>
          <w:lang w:val="en-GB"/>
        </w:rPr>
        <w:t>l circuit (=control loop):</w:t>
      </w:r>
    </w:p>
    <w:p w:rsidR="00697066" w:rsidRPr="005C3FDF" w:rsidRDefault="00462F7A" w:rsidP="00697066">
      <w:pPr>
        <w:pStyle w:val="Textkrper-Zeileneinzug"/>
        <w:rPr>
          <w:lang w:val="en-GB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-159385</wp:posOffset>
                </wp:positionV>
                <wp:extent cx="5849620" cy="2316480"/>
                <wp:effectExtent l="0" t="0" r="0" b="0"/>
                <wp:wrapNone/>
                <wp:docPr id="5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9620" cy="2316480"/>
                          <a:chOff x="1813" y="11553"/>
                          <a:chExt cx="9212" cy="3648"/>
                        </a:xfrm>
                      </wpg:grpSpPr>
                      <wps:wsp>
                        <wps:cNvPr id="6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896" y="12579"/>
                            <a:ext cx="2275" cy="13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7066" w:rsidRDefault="00697066" w:rsidP="00697066"/>
                            <w:p w:rsidR="00697066" w:rsidRDefault="00697066" w:rsidP="00697066"/>
                            <w:p w:rsidR="00697066" w:rsidRDefault="00697066" w:rsidP="00697066"/>
                            <w:p w:rsidR="00697066" w:rsidRDefault="00697066" w:rsidP="00697066"/>
                            <w:p w:rsidR="00697066" w:rsidRPr="00D14D5E" w:rsidRDefault="00697066" w:rsidP="0069706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9888" y="12722"/>
                            <a:ext cx="1137" cy="9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7066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9041D2">
                                <w:rPr>
                                  <w:rFonts w:ascii="Arial" w:hAnsi="Arial" w:cs="Arial"/>
                                  <w:sz w:val="16"/>
                                  <w:szCs w:val="16"/>
                                  <w:highlight w:val="yellow"/>
                                </w:rPr>
                                <w:t>x</w:t>
                              </w:r>
                            </w:p>
                            <w:p w:rsidR="00697066" w:rsidRPr="00E43189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697066" w:rsidRPr="00E43189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9041D2">
                                <w:rPr>
                                  <w:rFonts w:ascii="Arial" w:hAnsi="Arial" w:cs="Arial"/>
                                  <w:sz w:val="16"/>
                                  <w:szCs w:val="16"/>
                                  <w:highlight w:val="yellow"/>
                                </w:rPr>
                                <w:t>controlled variable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782" y="11781"/>
                            <a:ext cx="4275" cy="2223"/>
                          </a:xfrm>
                          <a:prstGeom prst="rect">
                            <a:avLst/>
                          </a:prstGeom>
                          <a:solidFill>
                            <a:srgbClr val="FFCC99">
                              <a:alpha val="0"/>
                            </a:srgbClr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7066" w:rsidRPr="00E43189" w:rsidRDefault="00697066" w:rsidP="0069706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9041D2">
                                <w:rPr>
                                  <w:rFonts w:ascii="Arial" w:hAnsi="Arial" w:cs="Arial"/>
                                  <w:highlight w:val="yellow"/>
                                </w:rPr>
                                <w:t>automatic control device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12579"/>
                            <a:ext cx="2902" cy="13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7066" w:rsidRDefault="00697066" w:rsidP="00697066"/>
                            <w:p w:rsidR="00697066" w:rsidRDefault="00697066" w:rsidP="00697066"/>
                            <w:p w:rsidR="00697066" w:rsidRDefault="00697066" w:rsidP="00697066"/>
                            <w:p w:rsidR="00697066" w:rsidRDefault="00697066" w:rsidP="00697066"/>
                            <w:p w:rsidR="00697066" w:rsidRPr="00801143" w:rsidRDefault="00697066" w:rsidP="0069706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servo unit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754" y="12665"/>
                            <a:ext cx="1368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7066" w:rsidRPr="00E43189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control element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5521" y="12665"/>
                            <a:ext cx="1368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7066" w:rsidRPr="00E43189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final control element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8368" y="12662"/>
                            <a:ext cx="1143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7066" w:rsidRPr="00BF586E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041D2">
                                <w:rPr>
                                  <w:rFonts w:ascii="Arial" w:hAnsi="Arial" w:cs="Arial"/>
                                  <w:sz w:val="18"/>
                                  <w:szCs w:val="18"/>
                                  <w:highlight w:val="yellow"/>
                                </w:rPr>
                                <w:t>controlled process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77"/>
                        <wps:cNvCnPr/>
                        <wps:spPr bwMode="auto">
                          <a:xfrm>
                            <a:off x="5122" y="13082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8"/>
                        <wps:cNvCnPr/>
                        <wps:spPr bwMode="auto">
                          <a:xfrm>
                            <a:off x="8923" y="11878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8811" y="11553"/>
                            <a:ext cx="1137" cy="7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7066" w:rsidRPr="009041D2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highlight w:val="yellow"/>
                                </w:rPr>
                              </w:pPr>
                              <w:r w:rsidRPr="009041D2">
                                <w:rPr>
                                  <w:rFonts w:ascii="Arial" w:hAnsi="Arial" w:cs="Arial"/>
                                  <w:sz w:val="16"/>
                                  <w:szCs w:val="16"/>
                                  <w:highlight w:val="yellow"/>
                                </w:rPr>
                                <w:t>z</w:t>
                              </w:r>
                            </w:p>
                            <w:p w:rsidR="00697066" w:rsidRPr="00E43189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9041D2">
                                <w:rPr>
                                  <w:rFonts w:ascii="Arial" w:hAnsi="Arial" w:cs="Arial"/>
                                  <w:sz w:val="16"/>
                                  <w:szCs w:val="16"/>
                                  <w:highlight w:val="yellow"/>
                                </w:rPr>
                                <w:t>disturbance variable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80"/>
                        <wps:cNvCnPr/>
                        <wps:spPr bwMode="auto">
                          <a:xfrm flipV="1">
                            <a:off x="9511" y="13082"/>
                            <a:ext cx="10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6892" y="11811"/>
                            <a:ext cx="1137" cy="227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7066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697066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697066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697066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697066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697066" w:rsidRDefault="00697066" w:rsidP="00697066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Pr="009041D2">
                                <w:rPr>
                                  <w:rFonts w:ascii="Arial" w:hAnsi="Arial" w:cs="Arial"/>
                                  <w:sz w:val="16"/>
                                  <w:szCs w:val="16"/>
                                  <w:highlight w:val="yellow"/>
                                </w:rPr>
                                <w:t>y</w:t>
                              </w:r>
                            </w:p>
                            <w:p w:rsidR="00697066" w:rsidRDefault="00697066" w:rsidP="00697066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697066" w:rsidRDefault="00697066" w:rsidP="00697066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697066" w:rsidRPr="00E43189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697066" w:rsidRPr="00C44CBD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9041D2">
                                <w:rPr>
                                  <w:rFonts w:ascii="Arial" w:hAnsi="Arial" w:cs="Arial"/>
                                  <w:sz w:val="14"/>
                                  <w:szCs w:val="14"/>
                                  <w:highlight w:val="yellow"/>
                                </w:rPr>
                                <w:t>manipulated variable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82"/>
                        <wps:cNvCnPr/>
                        <wps:spPr bwMode="auto">
                          <a:xfrm>
                            <a:off x="2041" y="13092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813" y="12722"/>
                            <a:ext cx="1137" cy="9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7066" w:rsidRPr="009041D2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highlight w:val="yellow"/>
                                </w:rPr>
                              </w:pPr>
                              <w:r w:rsidRPr="009041D2">
                                <w:rPr>
                                  <w:rFonts w:ascii="Arial" w:hAnsi="Arial" w:cs="Arial"/>
                                  <w:sz w:val="16"/>
                                  <w:szCs w:val="16"/>
                                  <w:highlight w:val="yellow"/>
                                </w:rPr>
                                <w:t>SV</w:t>
                              </w:r>
                            </w:p>
                            <w:p w:rsidR="00697066" w:rsidRPr="009041D2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highlight w:val="yellow"/>
                                </w:rPr>
                              </w:pPr>
                            </w:p>
                            <w:p w:rsidR="00697066" w:rsidRPr="00E43189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9041D2">
                                <w:rPr>
                                  <w:rFonts w:ascii="Arial" w:hAnsi="Arial" w:cs="Arial"/>
                                  <w:sz w:val="16"/>
                                  <w:szCs w:val="16"/>
                                  <w:highlight w:val="yellow"/>
                                </w:rPr>
                                <w:t>set value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3181" y="12921"/>
                            <a:ext cx="342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85"/>
                        <wps:cNvCnPr/>
                        <wps:spPr bwMode="auto">
                          <a:xfrm>
                            <a:off x="3523" y="13092"/>
                            <a:ext cx="2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86"/>
                        <wps:cNvCnPr/>
                        <wps:spPr bwMode="auto">
                          <a:xfrm>
                            <a:off x="10071" y="13082"/>
                            <a:ext cx="7" cy="1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87"/>
                        <wps:cNvCnPr/>
                        <wps:spPr bwMode="auto">
                          <a:xfrm flipH="1">
                            <a:off x="8368" y="14517"/>
                            <a:ext cx="17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7000" y="14118"/>
                            <a:ext cx="1368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7066" w:rsidRPr="00E43189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041D2">
                                <w:rPr>
                                  <w:rFonts w:ascii="Arial" w:hAnsi="Arial" w:cs="Arial"/>
                                  <w:highlight w:val="yellow"/>
                                </w:rPr>
                                <w:t>measuring device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89"/>
                        <wps:cNvCnPr/>
                        <wps:spPr bwMode="auto">
                          <a:xfrm flipH="1">
                            <a:off x="3352" y="14517"/>
                            <a:ext cx="3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90"/>
                        <wps:cNvCnPr/>
                        <wps:spPr bwMode="auto">
                          <a:xfrm flipV="1">
                            <a:off x="3352" y="13263"/>
                            <a:ext cx="0" cy="12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2541" y="13491"/>
                            <a:ext cx="1137" cy="17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7066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PV</w:t>
                              </w:r>
                            </w:p>
                            <w:p w:rsidR="00697066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697066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697066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697066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697066" w:rsidRPr="00E43189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697066" w:rsidRPr="00E43189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process value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782" y="12579"/>
                            <a:ext cx="1137" cy="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7066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 xml:space="preserve">summing </w:t>
                              </w:r>
                            </w:p>
                            <w:p w:rsidR="00697066" w:rsidRPr="00737834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839" y="12864"/>
                            <a:ext cx="342" cy="22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7066" w:rsidRPr="00F07E22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F07E22">
                                <w:rPr>
                                  <w:rFonts w:ascii="Arial" w:hAnsi="Arial" w:cs="Arial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067" y="13320"/>
                            <a:ext cx="342" cy="22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7066" w:rsidRPr="00F07E22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7456" y="12662"/>
                            <a:ext cx="912" cy="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7066" w:rsidRPr="00656D86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9041D2">
                                <w:rPr>
                                  <w:rFonts w:ascii="Arial" w:hAnsi="Arial" w:cs="Arial"/>
                                  <w:sz w:val="16"/>
                                  <w:szCs w:val="16"/>
                                  <w:highlight w:val="yellow"/>
                                </w:rPr>
                                <w:t>actuator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96"/>
                        <wps:cNvCnPr/>
                        <wps:spPr bwMode="auto">
                          <a:xfrm>
                            <a:off x="6886" y="13082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4501" y="11673"/>
                            <a:ext cx="1596" cy="19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7066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697066" w:rsidRPr="0007113F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  <w:p w:rsidR="00697066" w:rsidRPr="0007113F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07113F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controller output variable</w:t>
                              </w:r>
                            </w:p>
                            <w:p w:rsidR="00697066" w:rsidRPr="0007113F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0"/>
                                  <w:szCs w:val="10"/>
                                </w:rPr>
                              </w:pPr>
                            </w:p>
                            <w:p w:rsidR="00697066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697066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vertAlign w:val="subscript"/>
                                </w:rPr>
                                <w:t>C</w:t>
                              </w:r>
                            </w:p>
                            <w:p w:rsidR="00697066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697066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697066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697066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697066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821" y="12093"/>
                            <a:ext cx="1653" cy="119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7066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BF586E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error </w:t>
                              </w:r>
                            </w:p>
                            <w:p w:rsidR="00697066" w:rsidRPr="00BF586E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BF586E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(control deviation)</w:t>
                              </w:r>
                            </w:p>
                            <w:p w:rsidR="00697066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697066" w:rsidRPr="00E43189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697066" w:rsidRPr="00E43189" w:rsidRDefault="00697066" w:rsidP="0069706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36" style="position:absolute;left:0;text-align:left;margin-left:14.6pt;margin-top:-12.55pt;width:460.6pt;height:182.4pt;z-index:251665408" coordorigin="1813,11553" coordsize="9212,3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">
                <v:shape id="Text Box 70" o:spid="_x0000_s1037" type="#_x0000_t202" style="position:absolute;left:2896;top:12579;width:2275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VTNMIA&#10;AADaAAAADwAAAGRycy9kb3ducmV2LnhtbESPQWsCMRSE74X+h/AEbzVRi5TVKFIoCHpxFYq35+a5&#10;Wdy8bJOo23/fFAo9DjPzDbNY9a4Vdwqx8axhPFIgiCtvGq41HA8fL28gYkI22HomDd8UYbV8flpg&#10;YfyD93QvUy0yhGOBGmxKXSFlrCw5jCPfEWfv4oPDlGWopQn4yHDXyolSM+mw4bxgsaN3S9W1vDkN&#10;r+X+c2dP22Po8Kx4Su7wpSZaDwf9eg4iUZ/+w3/tjdEwg98r+QbI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BVM0wgAAANoAAAAPAAAAAAAAAAAAAAAAAJgCAABkcnMvZG93&#10;bnJldi54bWxQSwUGAAAAAAQABAD1AAAAhwMAAAAA&#10;">
                  <v:fill opacity="0"/>
                  <v:stroke dashstyle="dash"/>
                  <v:textbox>
                    <w:txbxContent>
                      <w:p w:rsidR="00697066" w:rsidRDefault="00697066" w:rsidP="00697066"/>
                      <w:p w:rsidR="00697066" w:rsidRDefault="00697066" w:rsidP="00697066"/>
                      <w:p w:rsidR="00697066" w:rsidRDefault="00697066" w:rsidP="00697066"/>
                      <w:p w:rsidR="00697066" w:rsidRDefault="00697066" w:rsidP="00697066"/>
                      <w:p w:rsidR="00697066" w:rsidRPr="00D14D5E" w:rsidRDefault="00697066" w:rsidP="00697066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>controller</w:t>
                        </w:r>
                      </w:p>
                    </w:txbxContent>
                  </v:textbox>
                </v:shape>
                <v:shape id="Text Box 71" o:spid="_x0000_s1038" type="#_x0000_t202" style="position:absolute;left:9888;top:12722;width:1137;height: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qctcMA&#10;AADaAAAADwAAAGRycy9kb3ducmV2LnhtbESPX2vCMBTF3wW/Q7jCXsSm88GVzihDNthgE6z6ftvc&#10;tXXNTUkyrd9+EQY+Hs6fH2e5HkwnzuR8a1nBY5KCIK6sbrlWcNi/zTIQPiBr7CyTgit5WK/GoyXm&#10;2l54R+ci1CKOsM9RQRNCn0vpq4YM+sT2xNH7ts5giNLVUju8xHHTyXmaLqTBliOhwZ42DVU/xa+J&#10;3Nch64/l5+b0UUzL03zL7VfGSj1MhpdnEIGGcA//t9+1gie4XY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qctcMAAADaAAAADwAAAAAAAAAAAAAAAACYAgAAZHJzL2Rv&#10;d25yZXYueG1sUEsFBgAAAAAEAAQA9QAAAIgDAAAAAA==&#10;" stroked="f">
                  <v:fill opacity="0"/>
                  <v:textbox>
                    <w:txbxContent>
                      <w:p w:rsidR="00697066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9041D2">
                          <w:rPr>
                            <w:rFonts w:ascii="Arial" w:hAnsi="Arial" w:cs="Arial"/>
                            <w:sz w:val="16"/>
                            <w:szCs w:val="16"/>
                            <w:highlight w:val="yellow"/>
                          </w:rPr>
                          <w:t>x</w:t>
                        </w:r>
                      </w:p>
                      <w:p w:rsidR="00697066" w:rsidRPr="00E43189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697066" w:rsidRPr="00E43189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9041D2">
                          <w:rPr>
                            <w:rFonts w:ascii="Arial" w:hAnsi="Arial" w:cs="Arial"/>
                            <w:sz w:val="16"/>
                            <w:szCs w:val="16"/>
                            <w:highlight w:val="yellow"/>
                          </w:rPr>
                          <w:t>controlled variable</w:t>
                        </w:r>
                      </w:p>
                    </w:txbxContent>
                  </v:textbox>
                </v:shape>
                <v:shape id="Text Box 72" o:spid="_x0000_s1039" type="#_x0000_t202" style="position:absolute;left:2782;top:11781;width:4275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b92sIA&#10;AADaAAAADwAAAGRycy9kb3ducmV2LnhtbERPy2rCQBTdC/7DcIVupE7sQtrUSRDBUnHjo6Hb28xt&#10;Epu5E2ZGk/brnUXB5eG8l/lgWnEl5xvLCuazBARxaXXDlYKP0+bxGYQPyBpby6Tglzzk2Xi0xFTb&#10;ng90PYZKxBD2KSqoQ+hSKX1Zk0E/sx1x5L6tMxgidJXUDvsYblr5lCQLabDh2FBjR+uayp/jxSjY&#10;fhZ/7flcFm+9Owz40u+m++JLqYfJsHoFEWgId/G/+10riFvjlXgDZH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Bv3awgAAANoAAAAPAAAAAAAAAAAAAAAAAJgCAABkcnMvZG93&#10;bnJldi54bWxQSwUGAAAAAAQABAD1AAAAhwMAAAAA&#10;" fillcolor="#fc9">
                  <v:fill opacity="0"/>
                  <v:stroke dashstyle="1 1" endcap="round"/>
                  <v:textbox>
                    <w:txbxContent>
                      <w:p w:rsidR="00697066" w:rsidRPr="00E43189" w:rsidRDefault="00697066" w:rsidP="00697066">
                        <w:pPr>
                          <w:rPr>
                            <w:rFonts w:ascii="Arial" w:hAnsi="Arial" w:cs="Arial"/>
                          </w:rPr>
                        </w:pPr>
                        <w:r w:rsidRPr="009041D2">
                          <w:rPr>
                            <w:rFonts w:ascii="Arial" w:hAnsi="Arial" w:cs="Arial"/>
                            <w:highlight w:val="yellow"/>
                          </w:rPr>
                          <w:t>automatic control device</w:t>
                        </w:r>
                      </w:p>
                    </w:txbxContent>
                  </v:textbox>
                </v:shape>
                <v:shape id="Text Box 73" o:spid="_x0000_s1040" type="#_x0000_t202" style="position:absolute;left:5461;top:12579;width:2902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rHRsIA&#10;AADaAAAADwAAAGRycy9kb3ducmV2LnhtbESPQWsCMRSE70L/Q3gFb5pUS9HVKFIoFNqLqyDenpvn&#10;ZunmZU1S3f77plDwOMzMN8xy3btWXCnExrOGp7ECQVx503CtYb97G81AxIRssPVMGn4ownr1MFhi&#10;YfyNt3QtUy0yhGOBGmxKXSFlrCw5jGPfEWfv7IPDlGWopQl4y3DXyolSL9Jhw3nBYkevlqqv8ttp&#10;eC63h097/NiHDk+Kp+R2FzXRevjYbxYgEvXpHv5vvxsNc/i7km+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msdGwgAAANoAAAAPAAAAAAAAAAAAAAAAAJgCAABkcnMvZG93&#10;bnJldi54bWxQSwUGAAAAAAQABAD1AAAAhwMAAAAA&#10;">
                  <v:fill opacity="0"/>
                  <v:stroke dashstyle="dash"/>
                  <v:textbox>
                    <w:txbxContent>
                      <w:p w:rsidR="00697066" w:rsidRDefault="00697066" w:rsidP="00697066"/>
                      <w:p w:rsidR="00697066" w:rsidRDefault="00697066" w:rsidP="00697066"/>
                      <w:p w:rsidR="00697066" w:rsidRDefault="00697066" w:rsidP="00697066"/>
                      <w:p w:rsidR="00697066" w:rsidRDefault="00697066" w:rsidP="00697066"/>
                      <w:p w:rsidR="00697066" w:rsidRPr="00801143" w:rsidRDefault="00697066" w:rsidP="00697066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servo unit</w:t>
                        </w:r>
                      </w:p>
                    </w:txbxContent>
                  </v:textbox>
                </v:shape>
                <v:shape id="Text Box 74" o:spid="_x0000_s1041" type="#_x0000_t202" style="position:absolute;left:3754;top:12665;width:136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697066" w:rsidRPr="00E43189" w:rsidRDefault="00697066" w:rsidP="0069706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control element</w:t>
                        </w:r>
                      </w:p>
                    </w:txbxContent>
                  </v:textbox>
                </v:shape>
                <v:shape id="Text Box 75" o:spid="_x0000_s1042" type="#_x0000_t202" style="position:absolute;left:5521;top:12665;width:136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697066" w:rsidRPr="00E43189" w:rsidRDefault="00697066" w:rsidP="0069706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final control element</w:t>
                        </w:r>
                      </w:p>
                    </w:txbxContent>
                  </v:textbox>
                </v:shape>
                <v:shape id="Text Box 76" o:spid="_x0000_s1043" type="#_x0000_t202" style="position:absolute;left:8368;top:12662;width:1143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697066" w:rsidRPr="00BF586E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041D2">
                          <w:rPr>
                            <w:rFonts w:ascii="Arial" w:hAnsi="Arial" w:cs="Arial"/>
                            <w:sz w:val="18"/>
                            <w:szCs w:val="18"/>
                            <w:highlight w:val="yellow"/>
                          </w:rPr>
                          <w:t>controlled process</w:t>
                        </w:r>
                      </w:p>
                    </w:txbxContent>
                  </v:textbox>
                </v:shape>
                <v:line id="Line 77" o:spid="_x0000_s1044" style="position:absolute;visibility:visible;mso-wrap-style:square" from="5122,13082" to="5521,13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78" o:spid="_x0000_s1045" style="position:absolute;visibility:visible;mso-wrap-style:square" from="8923,11878" to="8923,12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shape id="Text Box 79" o:spid="_x0000_s1046" type="#_x0000_t202" style="position:absolute;left:8811;top:11553;width:1137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CrXMMA&#10;AADbAAAADwAAAGRycy9kb3ducmV2LnhtbESPQYvCMBCF7wv+hzCCl0VThZVSjSKioKALW/U+NmNb&#10;bSalidr992ZB2NsM78373kznranEgxpXWlYwHEQgiDOrS84VHA/rfgzCeWSNlWVS8EsO5rPOxxQT&#10;bZ/8Q4/U5yKEsEtQQeF9nUjpsoIMuoGtiYN2sY1BH9Yml7rBZwg3lRxF0VgaLDkQCqxpWVB2S+8m&#10;cFdtXJ/Ou+V1m36er6NvLvcxK9XrtosJCE+t/ze/rzc61P+Cv1/CA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CrXMMAAADbAAAADwAAAAAAAAAAAAAAAACYAgAAZHJzL2Rv&#10;d25yZXYueG1sUEsFBgAAAAAEAAQA9QAAAIgDAAAAAA==&#10;" stroked="f">
                  <v:fill opacity="0"/>
                  <v:textbox>
                    <w:txbxContent>
                      <w:p w:rsidR="00697066" w:rsidRPr="009041D2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highlight w:val="yellow"/>
                          </w:rPr>
                        </w:pPr>
                        <w:r w:rsidRPr="009041D2">
                          <w:rPr>
                            <w:rFonts w:ascii="Arial" w:hAnsi="Arial" w:cs="Arial"/>
                            <w:sz w:val="16"/>
                            <w:szCs w:val="16"/>
                            <w:highlight w:val="yellow"/>
                          </w:rPr>
                          <w:t>z</w:t>
                        </w:r>
                      </w:p>
                      <w:p w:rsidR="00697066" w:rsidRPr="00E43189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9041D2">
                          <w:rPr>
                            <w:rFonts w:ascii="Arial" w:hAnsi="Arial" w:cs="Arial"/>
                            <w:sz w:val="16"/>
                            <w:szCs w:val="16"/>
                            <w:highlight w:val="yellow"/>
                          </w:rPr>
                          <w:t>disturbance variable</w:t>
                        </w:r>
                      </w:p>
                    </w:txbxContent>
                  </v:textbox>
                </v:shape>
                <v:line id="Line 80" o:spid="_x0000_s1047" style="position:absolute;flip:y;visibility:visible;mso-wrap-style:square" from="9511,13082" to="10575,13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shape id="Text Box 81" o:spid="_x0000_s1048" type="#_x0000_t202" style="position:absolute;left:6892;top:11811;width:1137;height:2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6QsMMA&#10;AADbAAAADwAAAGRycy9kb3ducmV2LnhtbESPQYvCMBCF7wv+hzCCl0VTPaylGkVEQUEXtup9bMa2&#10;2kxKE7X7782CsLcZ3pv3vZnOW1OJBzWutKxgOIhAEGdWl5wrOB7W/RiE88gaK8uk4JcczGedjykm&#10;2j75hx6pz0UIYZeggsL7OpHSZQUZdANbEwftYhuDPqxNLnWDzxBuKjmKoi9psORAKLCmZUHZLb2b&#10;wF21cX0675bXbfp5vo6+udzHrFSv2y4mIDy1/t/8vt7oUH8Mf7+EAe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6QsMMAAADbAAAADwAAAAAAAAAAAAAAAACYAgAAZHJzL2Rv&#10;d25yZXYueG1sUEsFBgAAAAAEAAQA9QAAAIgDAAAAAA==&#10;" stroked="f">
                  <v:fill opacity="0"/>
                  <v:textbox>
                    <w:txbxContent>
                      <w:p w:rsidR="00697066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697066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697066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697066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697066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697066" w:rsidRDefault="00697066" w:rsidP="00697066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  </w:t>
                        </w:r>
                        <w:r w:rsidRPr="009041D2">
                          <w:rPr>
                            <w:rFonts w:ascii="Arial" w:hAnsi="Arial" w:cs="Arial"/>
                            <w:sz w:val="16"/>
                            <w:szCs w:val="16"/>
                            <w:highlight w:val="yellow"/>
                          </w:rPr>
                          <w:t>y</w:t>
                        </w:r>
                      </w:p>
                      <w:p w:rsidR="00697066" w:rsidRDefault="00697066" w:rsidP="00697066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697066" w:rsidRDefault="00697066" w:rsidP="00697066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697066" w:rsidRPr="00E43189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697066" w:rsidRPr="00C44CBD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9041D2">
                          <w:rPr>
                            <w:rFonts w:ascii="Arial" w:hAnsi="Arial" w:cs="Arial"/>
                            <w:sz w:val="14"/>
                            <w:szCs w:val="14"/>
                            <w:highlight w:val="yellow"/>
                          </w:rPr>
                          <w:t>manipulated variable</w:t>
                        </w:r>
                      </w:p>
                    </w:txbxContent>
                  </v:textbox>
                </v:shape>
                <v:line id="Line 82" o:spid="_x0000_s1049" style="position:absolute;visibility:visible;mso-wrap-style:square" from="2041,13092" to="3181,13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v:shape id="Text Box 83" o:spid="_x0000_s1050" type="#_x0000_t202" style="position:absolute;left:1813;top:12722;width:1137;height: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2hWcMA&#10;AADbAAAADwAAAGRycy9kb3ducmV2LnhtbESPQYvCMBCF7wv+hzCCF9FUD0u3GkVEQUEXtup9bMa2&#10;2kxKE7X7782CsLcZ3pv3vZnOW1OJBzWutKxgNIxAEGdWl5wrOB7WgxiE88gaK8uk4JcczGedjykm&#10;2j75hx6pz0UIYZeggsL7OpHSZQUZdENbEwftYhuDPqxNLnWDzxBuKjmOok9psORAKLCmZUHZLb2b&#10;wF21cX0675bXbdo/X8ffXO5jVqrXbRcTEJ5a/29+X290qP8Ff7+EAe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2hWcMAAADbAAAADwAAAAAAAAAAAAAAAACYAgAAZHJzL2Rv&#10;d25yZXYueG1sUEsFBgAAAAAEAAQA9QAAAIgDAAAAAA==&#10;" stroked="f">
                  <v:fill opacity="0"/>
                  <v:textbox>
                    <w:txbxContent>
                      <w:p w:rsidR="00697066" w:rsidRPr="009041D2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highlight w:val="yellow"/>
                          </w:rPr>
                        </w:pPr>
                        <w:r w:rsidRPr="009041D2">
                          <w:rPr>
                            <w:rFonts w:ascii="Arial" w:hAnsi="Arial" w:cs="Arial"/>
                            <w:sz w:val="16"/>
                            <w:szCs w:val="16"/>
                            <w:highlight w:val="yellow"/>
                          </w:rPr>
                          <w:t>SV</w:t>
                        </w:r>
                      </w:p>
                      <w:p w:rsidR="00697066" w:rsidRPr="009041D2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highlight w:val="yellow"/>
                          </w:rPr>
                        </w:pPr>
                      </w:p>
                      <w:p w:rsidR="00697066" w:rsidRPr="00E43189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9041D2">
                          <w:rPr>
                            <w:rFonts w:ascii="Arial" w:hAnsi="Arial" w:cs="Arial"/>
                            <w:sz w:val="16"/>
                            <w:szCs w:val="16"/>
                            <w:highlight w:val="yellow"/>
                          </w:rPr>
                          <w:t>set value</w:t>
                        </w:r>
                      </w:p>
                    </w:txbxContent>
                  </v:textbox>
                </v:shape>
                <v:oval id="Oval 84" o:spid="_x0000_s1051" style="position:absolute;left:3181;top:12921;width:34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/>
                <v:line id="Line 85" o:spid="_x0000_s1052" style="position:absolute;visibility:visible;mso-wrap-style:square" from="3523,13092" to="3751,13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line id="Line 86" o:spid="_x0000_s1053" style="position:absolute;visibility:visible;mso-wrap-style:square" from="10071,13082" to="10078,14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line id="Line 87" o:spid="_x0000_s1054" style="position:absolute;flip:x;visibility:visible;mso-wrap-style:square" from="8368,14517" to="10078,14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<v:shape id="Text Box 88" o:spid="_x0000_s1055" type="#_x0000_t202" style="position:absolute;left:7000;top:14118;width:136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697066" w:rsidRPr="00E43189" w:rsidRDefault="00697066" w:rsidP="0069706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041D2">
                          <w:rPr>
                            <w:rFonts w:ascii="Arial" w:hAnsi="Arial" w:cs="Arial"/>
                            <w:highlight w:val="yellow"/>
                          </w:rPr>
                          <w:t>measuring device</w:t>
                        </w:r>
                      </w:p>
                    </w:txbxContent>
                  </v:textbox>
                </v:shape>
                <v:line id="Line 89" o:spid="_x0000_s1056" style="position:absolute;flip:x;visibility:visible;mso-wrap-style:square" from="3352,14517" to="7000,14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<v:line id="Line 90" o:spid="_x0000_s1057" style="position:absolute;flip:y;visibility:visible;mso-wrap-style:square" from="3352,13263" to="3352,14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<v:stroke endarrow="block"/>
                </v:line>
                <v:shape id="Text Box 91" o:spid="_x0000_s1058" type="#_x0000_t202" style="position:absolute;left:2541;top:13491;width:1137;height:1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JaDcMA&#10;AADbAAAADwAAAGRycy9kb3ducmV2LnhtbESPzWrCQBSF9wXfYbiCm6ITs9AQHUXEQgu10Kj7a+aa&#10;RDN3QmbU+PZOQejycH4+znzZmVrcqHWVZQXjUQSCOLe64kLBfvcxTEA4j6yxtkwKHuRguei9zTHV&#10;9s6/dMt8IcIIuxQVlN43qZQuL8mgG9mGOHgn2xr0QbaF1C3ew7ipZRxFE2mw4kAosaF1Sfklu5rA&#10;3XRJczh+r89f2fvxHP9wtU1YqUG/W81AeOr8f/jV/tQK4in8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JaDcMAAADbAAAADwAAAAAAAAAAAAAAAACYAgAAZHJzL2Rv&#10;d25yZXYueG1sUEsFBgAAAAAEAAQA9QAAAIgDAAAAAA==&#10;" stroked="f">
                  <v:fill opacity="0"/>
                  <v:textbox>
                    <w:txbxContent>
                      <w:p w:rsidR="00697066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PV</w:t>
                        </w:r>
                      </w:p>
                      <w:p w:rsidR="00697066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697066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697066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697066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697066" w:rsidRPr="00E43189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697066" w:rsidRPr="00E43189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process value</w:t>
                        </w:r>
                      </w:p>
                    </w:txbxContent>
                  </v:textbox>
                </v:shape>
                <v:shape id="Text Box 92" o:spid="_x0000_s1059" type="#_x0000_t202" style="position:absolute;left:2782;top:12579;width:1137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3Of8EA&#10;AADbAAAADwAAAGRycy9kb3ducmV2LnhtbERPTWvCQBC9F/wPywi9FN00hxKiq4goVKiFpvU+Zsck&#10;mp0N2VXjv+8cCj0+3vd8ObhW3agPjWcDr9MEFHHpbcOVgZ/v7SQDFSKyxdYzGXhQgOVi9DTH3Po7&#10;f9GtiJWSEA45Gqhj7HKtQ1mTwzD1HbFwJ987jAL7Stse7xLuWp0myZt22LA01NjRuqbyUlyd9G6G&#10;rDscP9bnXfFyPKef3OwzNuZ5PKxmoCIN8V/85363BlIZK1/kB+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dzn/BAAAA2wAAAA8AAAAAAAAAAAAAAAAAmAIAAGRycy9kb3du&#10;cmV2LnhtbFBLBQYAAAAABAAEAPUAAACGAwAAAAA=&#10;" stroked="f">
                  <v:fill opacity="0"/>
                  <v:textbox>
                    <w:txbxContent>
                      <w:p w:rsidR="00697066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 xml:space="preserve">summing </w:t>
                        </w:r>
                      </w:p>
                      <w:p w:rsidR="00697066" w:rsidRPr="00737834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point</w:t>
                        </w:r>
                      </w:p>
                    </w:txbxContent>
                  </v:textbox>
                </v:shape>
                <v:shape id="Text Box 93" o:spid="_x0000_s1060" type="#_x0000_t202" style="position:absolute;left:2839;top:12864;width:342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3mT8MA&#10;AADbAAAADwAAAGRycy9kb3ducmV2LnhtbESPT2vCQBTE7wW/w/IK3uqmEdqYuop/sPRWjAWvj+wz&#10;G5J9G7Krxm/vFgSPw8z8hpkvB9uKC/W+dqzgfZKAIC6drrlS8HfYvWUgfEDW2DomBTfysFyMXuaY&#10;a3flPV2KUIkIYZ+jAhNCl0vpS0MW/cR1xNE7ud5iiLKvpO7xGuG2lWmSfEiLNccFgx1tDJVNcbYK&#10;pr/p59F/F9tNd6RZk/l1c2Kj1Ph1WH2BCDSEZ/jR/tEK0hn8f4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3mT8MAAADbAAAADwAAAAAAAAAAAAAAAACYAgAAZHJzL2Rv&#10;d25yZXYueG1sUEsFBgAAAAAEAAQA9QAAAIgDAAAAAA==&#10;" stroked="f">
                  <v:fill opacity="0"/>
                  <v:textbox inset="0,0,0,0">
                    <w:txbxContent>
                      <w:p w:rsidR="00697066" w:rsidRPr="00F07E22" w:rsidRDefault="00697066" w:rsidP="0069706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F07E22">
                          <w:rPr>
                            <w:rFonts w:ascii="Arial" w:hAnsi="Arial" w:cs="Arial"/>
                          </w:rPr>
                          <w:t>+</w:t>
                        </w:r>
                      </w:p>
                    </w:txbxContent>
                  </v:textbox>
                </v:shape>
                <v:shape id="Text Box 94" o:spid="_x0000_s1061" type="#_x0000_t202" style="position:absolute;left:3067;top:13320;width:342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7ZD78A&#10;AADbAAAADwAAAGRycy9kb3ducmV2LnhtbERPS2vCQBC+F/oflil4q5sqtJq6ig8svRWj4HXIjtmQ&#10;7GzIrhr/fedQ6PHjey9Wg2/VjfpYBzbwNs5AEZfB1lwZOB33rzNQMSFbbAOTgQdFWC2fnxaY23Dn&#10;A92KVCkJ4ZijAZdSl2sdS0ce4zh0xMJdQu8xCewrbXu8S7hv9STL3rXHmqXBYUdbR2VTXL2B6c/k&#10;4xy/it22O9O8mcVNc2FnzOhlWH+CSjSkf/Gf+9uKT9bLF/kBev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vtkPvwAAANsAAAAPAAAAAAAAAAAAAAAAAJgCAABkcnMvZG93bnJl&#10;di54bWxQSwUGAAAAAAQABAD1AAAAhAMAAAAA&#10;" stroked="f">
                  <v:fill opacity="0"/>
                  <v:textbox inset="0,0,0,0">
                    <w:txbxContent>
                      <w:p w:rsidR="00697066" w:rsidRPr="00F07E22" w:rsidRDefault="00697066" w:rsidP="0069706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-</w:t>
                        </w:r>
                      </w:p>
                    </w:txbxContent>
                  </v:textbox>
                </v:shape>
                <v:shape id="Text Box 95" o:spid="_x0000_s1062" type="#_x0000_t202" style="position:absolute;left:7456;top:12662;width:912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697066" w:rsidRPr="00656D86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9041D2">
                          <w:rPr>
                            <w:rFonts w:ascii="Arial" w:hAnsi="Arial" w:cs="Arial"/>
                            <w:sz w:val="16"/>
                            <w:szCs w:val="16"/>
                            <w:highlight w:val="yellow"/>
                          </w:rPr>
                          <w:t>actuator</w:t>
                        </w:r>
                      </w:p>
                    </w:txbxContent>
                  </v:textbox>
                </v:shape>
                <v:line id="Line 96" o:spid="_x0000_s1063" style="position:absolute;visibility:visible;mso-wrap-style:square" from="6886,13082" to="7456,13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shape id="Text Box 97" o:spid="_x0000_s1064" type="#_x0000_t202" style="position:absolute;left:4501;top:11673;width:159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DK08IA&#10;AADbAAAADwAAAGRycy9kb3ducmV2LnhtbESP3YrCMBCF7xd8hzCCN4umKiylGkVEwQVdsOr92Ixt&#10;tZmUJqv17c3CgpeH8/NxpvPWVOJOjSstKxgOIhDEmdUl5wqOh3U/BuE8ssbKMil4koP5rPMxxUTb&#10;B+/pnvpchBF2CSoovK8TKV1WkEE3sDVx8C62MeiDbHKpG3yEcVPJURR9SYMlB0KBNS0Lym7prwnc&#10;VRvXp/N2ef1OP8/X0Q+Xu5iV6nXbxQSEp9a/w//tjVYwHsPf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4MrTwgAAANsAAAAPAAAAAAAAAAAAAAAAAJgCAABkcnMvZG93&#10;bnJldi54bWxQSwUGAAAAAAQABAD1AAAAhwMAAAAA&#10;" stroked="f">
                  <v:fill opacity="0"/>
                  <v:textbox>
                    <w:txbxContent>
                      <w:p w:rsidR="00697066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697066" w:rsidRPr="0007113F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  <w:p w:rsidR="00697066" w:rsidRPr="0007113F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07113F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controller output variable</w:t>
                        </w:r>
                      </w:p>
                      <w:p w:rsidR="00697066" w:rsidRPr="0007113F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</w:p>
                      <w:p w:rsidR="00697066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697066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vertAlign w:val="subscript"/>
                          </w:rPr>
                          <w:t>C</w:t>
                        </w:r>
                      </w:p>
                      <w:p w:rsidR="00697066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697066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697066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697066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697066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98" o:spid="_x0000_s1065" type="#_x0000_t202" style="position:absolute;left:2821;top:12093;width:1653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lSp8QA&#10;AADbAAAADwAAAGRycy9kb3ducmV2LnhtbESPW2vCQBCF34X+h2UKfZG60RYJqRsRsWDBCqbt+yQ7&#10;zcXsbMiuGv99tyD4eDiXj7NYDqYVZ+pdbVnBdBKBIC6srrlU8P31/hyDcB5ZY2uZFFzJwTJ9GC0w&#10;0fbCBzpnvhRhhF2CCirvu0RKV1Rk0E1sRxy8X9sb9EH2pdQ9XsK4aeUsiubSYM2BUGFH64qKY3Yy&#10;gbsZ4u4n362bj2ycN7M9158xK/X0OKzeQHga/D18a2+1gpdX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JUqfEAAAA2wAAAA8AAAAAAAAAAAAAAAAAmAIAAGRycy9k&#10;b3ducmV2LnhtbFBLBQYAAAAABAAEAPUAAACJAwAAAAA=&#10;" stroked="f">
                  <v:fill opacity="0"/>
                  <v:textbox>
                    <w:txbxContent>
                      <w:p w:rsidR="00697066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BF586E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error </w:t>
                        </w:r>
                      </w:p>
                      <w:p w:rsidR="00697066" w:rsidRPr="00BF586E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BF586E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(control deviation)</w:t>
                        </w:r>
                      </w:p>
                      <w:p w:rsidR="00697066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697066" w:rsidRPr="00E43189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697066" w:rsidRPr="00E43189" w:rsidRDefault="00697066" w:rsidP="0069706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97066" w:rsidRPr="005C3FDF" w:rsidRDefault="00697066" w:rsidP="001B22BC">
      <w:pPr>
        <w:pStyle w:val="Textkrper-Zeileneinzug"/>
        <w:ind w:left="1069"/>
        <w:rPr>
          <w:rFonts w:ascii="Comic Sans MS" w:hAnsi="Comic Sans MS" w:cs="Arial"/>
          <w:color w:val="548DD4"/>
          <w:sz w:val="24"/>
          <w:szCs w:val="24"/>
          <w:lang w:val="en-GB"/>
        </w:rPr>
      </w:pPr>
    </w:p>
    <w:p w:rsidR="00697066" w:rsidRPr="005C3FDF" w:rsidRDefault="00697066" w:rsidP="001B22BC">
      <w:pPr>
        <w:pStyle w:val="Textkrper-Zeileneinzug"/>
        <w:ind w:left="1069"/>
        <w:rPr>
          <w:rFonts w:ascii="Comic Sans MS" w:hAnsi="Comic Sans MS" w:cs="Arial"/>
          <w:color w:val="548DD4"/>
          <w:sz w:val="24"/>
          <w:szCs w:val="24"/>
          <w:lang w:val="en-GB"/>
        </w:rPr>
      </w:pPr>
    </w:p>
    <w:p w:rsidR="00697066" w:rsidRPr="005C3FDF" w:rsidRDefault="00697066" w:rsidP="001B22BC">
      <w:pPr>
        <w:pStyle w:val="Textkrper-Zeileneinzug"/>
        <w:ind w:left="1069"/>
        <w:rPr>
          <w:rFonts w:ascii="Comic Sans MS" w:hAnsi="Comic Sans MS" w:cs="Arial"/>
          <w:color w:val="548DD4"/>
          <w:sz w:val="24"/>
          <w:szCs w:val="24"/>
          <w:lang w:val="en-GB"/>
        </w:rPr>
      </w:pPr>
    </w:p>
    <w:p w:rsidR="00697066" w:rsidRPr="005C3FDF" w:rsidRDefault="00697066" w:rsidP="00975DDB">
      <w:pPr>
        <w:pStyle w:val="Textkrper-Zeileneinzug"/>
        <w:ind w:left="1069"/>
        <w:rPr>
          <w:rFonts w:cs="Arial"/>
          <w:sz w:val="24"/>
          <w:szCs w:val="24"/>
          <w:lang w:val="en-GB"/>
        </w:rPr>
      </w:pPr>
    </w:p>
    <w:p w:rsidR="00672320" w:rsidRPr="005C3FDF" w:rsidRDefault="00672320" w:rsidP="001F1BDE">
      <w:pPr>
        <w:pStyle w:val="Textkrper-Zeileneinzug"/>
        <w:spacing w:before="0" w:after="0"/>
        <w:ind w:left="1069"/>
        <w:rPr>
          <w:rFonts w:cs="Arial"/>
          <w:sz w:val="24"/>
          <w:szCs w:val="24"/>
          <w:lang w:val="en-GB"/>
        </w:rPr>
      </w:pPr>
    </w:p>
    <w:p w:rsidR="00DB0536" w:rsidRPr="005C3FDF" w:rsidRDefault="00DB0536" w:rsidP="00975DDB">
      <w:pPr>
        <w:pStyle w:val="Textkrper-Zeileneinzug"/>
        <w:ind w:left="1069"/>
        <w:rPr>
          <w:rFonts w:cs="Arial"/>
          <w:sz w:val="22"/>
          <w:szCs w:val="22"/>
          <w:lang w:val="en-GB"/>
        </w:rPr>
      </w:pPr>
    </w:p>
    <w:p w:rsidR="00DB0536" w:rsidRPr="005C3FDF" w:rsidRDefault="00DB0536" w:rsidP="00975DDB">
      <w:pPr>
        <w:pStyle w:val="Textkrper-Zeileneinzug"/>
        <w:ind w:left="1069"/>
        <w:rPr>
          <w:rFonts w:cs="Arial"/>
          <w:sz w:val="22"/>
          <w:szCs w:val="22"/>
          <w:lang w:val="en-GB"/>
        </w:rPr>
      </w:pPr>
    </w:p>
    <w:p w:rsidR="00697066" w:rsidRPr="005C3FDF" w:rsidRDefault="00EA0BC3" w:rsidP="00975DDB">
      <w:pPr>
        <w:pStyle w:val="Textkrper-Zeileneinzug"/>
        <w:ind w:left="1069"/>
        <w:rPr>
          <w:rFonts w:cs="Arial"/>
          <w:sz w:val="22"/>
          <w:szCs w:val="22"/>
          <w:lang w:val="en-GB"/>
        </w:rPr>
      </w:pPr>
      <w:r w:rsidRPr="005C3FDF">
        <w:rPr>
          <w:rFonts w:cs="Arial"/>
          <w:sz w:val="22"/>
          <w:szCs w:val="22"/>
          <w:lang w:val="en-GB"/>
        </w:rPr>
        <w:t xml:space="preserve">Have a look at the general structure of </w:t>
      </w:r>
      <w:r w:rsidR="00C52B5C" w:rsidRPr="005C3FDF">
        <w:rPr>
          <w:rFonts w:cs="Arial"/>
          <w:sz w:val="22"/>
          <w:szCs w:val="22"/>
          <w:lang w:val="en-GB"/>
        </w:rPr>
        <w:t>the</w:t>
      </w:r>
      <w:r w:rsidRPr="005C3FDF">
        <w:rPr>
          <w:rFonts w:cs="Arial"/>
          <w:sz w:val="22"/>
          <w:szCs w:val="22"/>
          <w:lang w:val="en-GB"/>
        </w:rPr>
        <w:t xml:space="preserve"> control loop above and </w:t>
      </w:r>
      <w:r w:rsidR="00AD2DAF" w:rsidRPr="005C3FDF">
        <w:rPr>
          <w:rFonts w:cs="Arial"/>
          <w:sz w:val="22"/>
          <w:szCs w:val="22"/>
          <w:lang w:val="en-GB"/>
        </w:rPr>
        <w:t>match the devices and values of the rotational speed control to the terms listed in</w:t>
      </w:r>
      <w:r w:rsidRPr="005C3FDF">
        <w:rPr>
          <w:rFonts w:cs="Arial"/>
          <w:sz w:val="22"/>
          <w:szCs w:val="22"/>
          <w:lang w:val="en-GB"/>
        </w:rPr>
        <w:t xml:space="preserve"> the</w:t>
      </w:r>
      <w:r w:rsidR="00672320" w:rsidRPr="005C3FDF">
        <w:rPr>
          <w:rFonts w:cs="Arial"/>
          <w:sz w:val="22"/>
          <w:szCs w:val="22"/>
          <w:lang w:val="en-GB"/>
        </w:rPr>
        <w:t xml:space="preserve"> table below</w:t>
      </w:r>
      <w:r w:rsidR="00AD2DAF" w:rsidRPr="005C3FDF">
        <w:rPr>
          <w:rFonts w:cs="Arial"/>
          <w:sz w:val="22"/>
          <w:szCs w:val="22"/>
          <w:lang w:val="en-GB"/>
        </w:rPr>
        <w:t>!</w:t>
      </w:r>
      <w:r w:rsidR="00672320" w:rsidRPr="005C3FDF">
        <w:rPr>
          <w:rFonts w:cs="Arial"/>
          <w:sz w:val="22"/>
          <w:szCs w:val="22"/>
          <w:lang w:val="en-GB"/>
        </w:rPr>
        <w:t xml:space="preserve"> </w:t>
      </w:r>
      <w:r w:rsidRPr="005C3FDF">
        <w:rPr>
          <w:rFonts w:cs="Arial"/>
          <w:sz w:val="22"/>
          <w:szCs w:val="22"/>
          <w:lang w:val="en-GB"/>
        </w:rPr>
        <w:t xml:space="preserve">  </w:t>
      </w:r>
    </w:p>
    <w:tbl>
      <w:tblPr>
        <w:tblW w:w="0" w:type="auto"/>
        <w:tblInd w:w="1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8"/>
        <w:gridCol w:w="4962"/>
      </w:tblGrid>
      <w:tr w:rsidR="00672320" w:rsidRPr="00FF4FB7" w:rsidTr="00FF4FB7">
        <w:tc>
          <w:tcPr>
            <w:tcW w:w="3458" w:type="dxa"/>
            <w:shd w:val="clear" w:color="auto" w:fill="F2F2F2"/>
          </w:tcPr>
          <w:p w:rsidR="00672320" w:rsidRPr="00FF4FB7" w:rsidRDefault="005D2324" w:rsidP="00162B80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</w:rPr>
            </w:pPr>
            <w:r w:rsidRPr="00FF4FB7">
              <w:rPr>
                <w:rFonts w:cs="Arial"/>
                <w:sz w:val="22"/>
                <w:szCs w:val="22"/>
              </w:rPr>
              <w:t>c</w:t>
            </w:r>
            <w:r w:rsidR="00672320" w:rsidRPr="00FF4FB7">
              <w:rPr>
                <w:rFonts w:cs="Arial"/>
                <w:sz w:val="22"/>
                <w:szCs w:val="22"/>
              </w:rPr>
              <w:t>ontrolled process</w:t>
            </w:r>
          </w:p>
        </w:tc>
        <w:tc>
          <w:tcPr>
            <w:tcW w:w="4962" w:type="dxa"/>
            <w:shd w:val="clear" w:color="auto" w:fill="auto"/>
          </w:tcPr>
          <w:p w:rsidR="00672320" w:rsidRPr="00FF4FB7" w:rsidRDefault="00FE563A" w:rsidP="00162B80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</w:rPr>
            </w:pPr>
            <w:permStart w:id="1766220361" w:edGrp="everyone"/>
            <w:r>
              <w:rPr>
                <w:rFonts w:ascii="Comic Sans MS" w:hAnsi="Comic Sans MS" w:cs="Arial"/>
                <w:color w:val="548DD4"/>
                <w:sz w:val="22"/>
                <w:szCs w:val="22"/>
              </w:rPr>
              <w:t xml:space="preserve">Turbine </w:t>
            </w:r>
            <w:permEnd w:id="1766220361"/>
          </w:p>
        </w:tc>
      </w:tr>
      <w:tr w:rsidR="002D0D24" w:rsidRPr="00FF4FB7" w:rsidTr="00FF4FB7">
        <w:tc>
          <w:tcPr>
            <w:tcW w:w="3458" w:type="dxa"/>
            <w:shd w:val="clear" w:color="auto" w:fill="F2F2F2"/>
          </w:tcPr>
          <w:p w:rsidR="002D0D24" w:rsidRPr="00FF4FB7" w:rsidRDefault="002D0D24" w:rsidP="00162B80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</w:rPr>
            </w:pPr>
            <w:r w:rsidRPr="00FF4FB7">
              <w:rPr>
                <w:rFonts w:cs="Arial"/>
                <w:sz w:val="22"/>
                <w:szCs w:val="22"/>
              </w:rPr>
              <w:t>actuator</w:t>
            </w:r>
          </w:p>
        </w:tc>
        <w:tc>
          <w:tcPr>
            <w:tcW w:w="4962" w:type="dxa"/>
            <w:shd w:val="clear" w:color="auto" w:fill="auto"/>
          </w:tcPr>
          <w:p w:rsidR="002D0D24" w:rsidRPr="00FF4FB7" w:rsidRDefault="00FE563A" w:rsidP="000B0FFD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</w:rPr>
            </w:pPr>
            <w:permStart w:id="1697545713" w:edGrp="everyone"/>
            <w:r>
              <w:rPr>
                <w:rFonts w:ascii="Comic Sans MS" w:hAnsi="Comic Sans MS" w:cs="Arial"/>
                <w:color w:val="548DD4"/>
                <w:sz w:val="22"/>
                <w:szCs w:val="22"/>
              </w:rPr>
              <w:t xml:space="preserve">Valve </w:t>
            </w:r>
            <w:permEnd w:id="1697545713"/>
          </w:p>
        </w:tc>
      </w:tr>
      <w:tr w:rsidR="002D0D24" w:rsidRPr="00FF4FB7" w:rsidTr="00FF4FB7">
        <w:tc>
          <w:tcPr>
            <w:tcW w:w="3458" w:type="dxa"/>
            <w:shd w:val="clear" w:color="auto" w:fill="F2F2F2"/>
          </w:tcPr>
          <w:p w:rsidR="002D0D24" w:rsidRPr="00FF4FB7" w:rsidRDefault="002D0D24" w:rsidP="00162B80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</w:t>
            </w:r>
            <w:r w:rsidRPr="00FF4FB7">
              <w:rPr>
                <w:rFonts w:cs="Arial"/>
                <w:sz w:val="22"/>
                <w:szCs w:val="22"/>
              </w:rPr>
              <w:t>et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FF4FB7">
              <w:rPr>
                <w:rFonts w:cs="Arial"/>
                <w:sz w:val="22"/>
                <w:szCs w:val="22"/>
              </w:rPr>
              <w:t>point setting device</w:t>
            </w:r>
          </w:p>
        </w:tc>
        <w:tc>
          <w:tcPr>
            <w:tcW w:w="4962" w:type="dxa"/>
            <w:shd w:val="clear" w:color="auto" w:fill="auto"/>
          </w:tcPr>
          <w:p w:rsidR="002D0D24" w:rsidRPr="00FF4FB7" w:rsidRDefault="00FE563A" w:rsidP="000B0FFD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</w:rPr>
            </w:pPr>
            <w:permStart w:id="2104578129" w:edGrp="everyone"/>
            <w:r>
              <w:rPr>
                <w:rFonts w:ascii="Comic Sans MS" w:hAnsi="Comic Sans MS" w:cs="Arial"/>
                <w:color w:val="548DD4"/>
                <w:sz w:val="22"/>
                <w:szCs w:val="22"/>
              </w:rPr>
              <w:t xml:space="preserve">Contorl </w:t>
            </w:r>
            <w:r w:rsidR="00796E60">
              <w:rPr>
                <w:rFonts w:ascii="Comic Sans MS" w:hAnsi="Comic Sans MS" w:cs="Arial"/>
                <w:color w:val="548DD4"/>
                <w:sz w:val="22"/>
                <w:szCs w:val="22"/>
              </w:rPr>
              <w:t xml:space="preserve">screw </w:t>
            </w:r>
            <w:permEnd w:id="2104578129"/>
          </w:p>
        </w:tc>
      </w:tr>
      <w:tr w:rsidR="002D0D24" w:rsidRPr="00FF4FB7" w:rsidTr="00FF4FB7">
        <w:tc>
          <w:tcPr>
            <w:tcW w:w="3458" w:type="dxa"/>
            <w:shd w:val="clear" w:color="auto" w:fill="F2F2F2"/>
          </w:tcPr>
          <w:p w:rsidR="002D0D24" w:rsidRPr="00FF4FB7" w:rsidRDefault="002D0D24" w:rsidP="00162B80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</w:rPr>
            </w:pPr>
            <w:r w:rsidRPr="00FF4FB7">
              <w:rPr>
                <w:rFonts w:cs="Arial"/>
                <w:sz w:val="22"/>
                <w:szCs w:val="22"/>
                <w:lang w:val="fr-CH"/>
              </w:rPr>
              <w:t>automatic control device</w:t>
            </w:r>
          </w:p>
        </w:tc>
        <w:tc>
          <w:tcPr>
            <w:tcW w:w="4962" w:type="dxa"/>
            <w:shd w:val="clear" w:color="auto" w:fill="auto"/>
          </w:tcPr>
          <w:p w:rsidR="002D0D24" w:rsidRPr="00FF4FB7" w:rsidRDefault="005B7C4A" w:rsidP="000B0FFD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</w:rPr>
            </w:pPr>
            <w:permStart w:id="1385570197" w:edGrp="everyone"/>
            <w:r w:rsidRPr="00796E60"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>Center of rotation</w:t>
            </w:r>
            <w:r w:rsidR="00796E60" w:rsidRPr="00796E60"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 xml:space="preserve"> / lever arm / driver </w:t>
            </w:r>
            <w:permEnd w:id="1385570197"/>
          </w:p>
        </w:tc>
      </w:tr>
      <w:tr w:rsidR="002D0D24" w:rsidRPr="00FF4FB7" w:rsidTr="00FF4FB7">
        <w:tc>
          <w:tcPr>
            <w:tcW w:w="3458" w:type="dxa"/>
            <w:shd w:val="clear" w:color="auto" w:fill="F2F2F2"/>
          </w:tcPr>
          <w:p w:rsidR="002D0D24" w:rsidRPr="00FF4FB7" w:rsidRDefault="002D0D24" w:rsidP="00162B80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</w:rPr>
            </w:pPr>
            <w:r w:rsidRPr="00FF4FB7">
              <w:rPr>
                <w:rFonts w:cs="Arial"/>
                <w:sz w:val="22"/>
                <w:szCs w:val="22"/>
                <w:lang w:val="fr-CH"/>
              </w:rPr>
              <w:t>measuring device</w:t>
            </w:r>
          </w:p>
        </w:tc>
        <w:tc>
          <w:tcPr>
            <w:tcW w:w="4962" w:type="dxa"/>
            <w:shd w:val="clear" w:color="auto" w:fill="auto"/>
          </w:tcPr>
          <w:p w:rsidR="002D0D24" w:rsidRPr="00FF4FB7" w:rsidRDefault="00FE563A" w:rsidP="000B0FFD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</w:rPr>
            </w:pPr>
            <w:permStart w:id="891162458" w:edGrp="everyone"/>
            <w:r>
              <w:rPr>
                <w:rFonts w:ascii="Comic Sans MS" w:hAnsi="Comic Sans MS" w:cs="Arial"/>
                <w:color w:val="548DD4"/>
                <w:sz w:val="22"/>
                <w:szCs w:val="22"/>
              </w:rPr>
              <w:t xml:space="preserve">Centrifugal pendulum </w:t>
            </w:r>
            <w:permEnd w:id="891162458"/>
          </w:p>
        </w:tc>
      </w:tr>
      <w:tr w:rsidR="002D0D24" w:rsidRPr="00FF4FB7" w:rsidTr="00FF4FB7">
        <w:tc>
          <w:tcPr>
            <w:tcW w:w="3458" w:type="dxa"/>
            <w:shd w:val="clear" w:color="auto" w:fill="F2F2F2"/>
          </w:tcPr>
          <w:p w:rsidR="002D0D24" w:rsidRPr="00FF4FB7" w:rsidRDefault="002D0D24" w:rsidP="00162B80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  <w:lang w:val="fr-CH"/>
              </w:rPr>
            </w:pPr>
            <w:r w:rsidRPr="00FF4FB7">
              <w:rPr>
                <w:rFonts w:cs="Arial"/>
                <w:sz w:val="22"/>
                <w:szCs w:val="22"/>
                <w:lang w:val="fr-CH"/>
              </w:rPr>
              <w:t>controlled variable x</w:t>
            </w:r>
          </w:p>
        </w:tc>
        <w:tc>
          <w:tcPr>
            <w:tcW w:w="4962" w:type="dxa"/>
            <w:shd w:val="clear" w:color="auto" w:fill="auto"/>
          </w:tcPr>
          <w:p w:rsidR="002D0D24" w:rsidRPr="00FF4FB7" w:rsidRDefault="00FE563A" w:rsidP="000B0FFD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</w:rPr>
            </w:pPr>
            <w:permStart w:id="1599999919" w:edGrp="everyone"/>
            <w:r>
              <w:rPr>
                <w:rFonts w:ascii="Comic Sans MS" w:hAnsi="Comic Sans MS" w:cs="Arial"/>
                <w:color w:val="548DD4"/>
                <w:sz w:val="22"/>
                <w:szCs w:val="22"/>
              </w:rPr>
              <w:t>Acutal rotion speed [min</w:t>
            </w:r>
            <w:r>
              <w:rPr>
                <w:rFonts w:ascii="Comic Sans MS" w:hAnsi="Comic Sans MS" w:cs="Arial"/>
                <w:color w:val="548DD4"/>
                <w:sz w:val="22"/>
                <w:szCs w:val="22"/>
                <w:vertAlign w:val="superscript"/>
              </w:rPr>
              <w:t>-1</w:t>
            </w:r>
            <w:r>
              <w:rPr>
                <w:rFonts w:ascii="Comic Sans MS" w:hAnsi="Comic Sans MS" w:cs="Arial"/>
                <w:color w:val="548DD4"/>
                <w:sz w:val="22"/>
                <w:szCs w:val="22"/>
              </w:rPr>
              <w:t>]</w:t>
            </w:r>
            <w:permEnd w:id="1599999919"/>
          </w:p>
        </w:tc>
      </w:tr>
      <w:tr w:rsidR="002D0D24" w:rsidRPr="002D0D24" w:rsidTr="00FF4FB7">
        <w:tc>
          <w:tcPr>
            <w:tcW w:w="3458" w:type="dxa"/>
            <w:shd w:val="clear" w:color="auto" w:fill="F2F2F2"/>
          </w:tcPr>
          <w:p w:rsidR="002D0D24" w:rsidRPr="00FF4FB7" w:rsidRDefault="002D0D24" w:rsidP="00162B80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  <w:lang w:val="fr-CH"/>
              </w:rPr>
            </w:pPr>
            <w:r w:rsidRPr="00FF4FB7">
              <w:rPr>
                <w:rFonts w:cs="Arial"/>
                <w:sz w:val="22"/>
                <w:szCs w:val="22"/>
                <w:lang w:val="fr-CH"/>
              </w:rPr>
              <w:t>set value SV</w:t>
            </w:r>
          </w:p>
        </w:tc>
        <w:tc>
          <w:tcPr>
            <w:tcW w:w="4962" w:type="dxa"/>
            <w:shd w:val="clear" w:color="auto" w:fill="auto"/>
          </w:tcPr>
          <w:p w:rsidR="002D0D24" w:rsidRPr="00FF4FB7" w:rsidRDefault="004F5588" w:rsidP="000B0FFD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</w:rPr>
            </w:pPr>
            <w:permStart w:id="1153264915" w:edGrp="everyone"/>
            <w:r w:rsidRPr="004F5588"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>Preassure of the spirng [n/mm</w:t>
            </w:r>
            <w:permEnd w:id="1153264915"/>
          </w:p>
        </w:tc>
      </w:tr>
      <w:tr w:rsidR="00672320" w:rsidRPr="005C3FDF" w:rsidTr="00FF4FB7">
        <w:tc>
          <w:tcPr>
            <w:tcW w:w="3458" w:type="dxa"/>
            <w:shd w:val="clear" w:color="auto" w:fill="F2F2F2"/>
          </w:tcPr>
          <w:p w:rsidR="00672320" w:rsidRPr="00FF4FB7" w:rsidRDefault="005D2324" w:rsidP="00162B80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  <w:lang w:val="fr-CH"/>
              </w:rPr>
            </w:pPr>
            <w:r w:rsidRPr="00FF4FB7">
              <w:rPr>
                <w:rFonts w:cs="Arial"/>
                <w:sz w:val="22"/>
                <w:szCs w:val="22"/>
                <w:lang w:val="fr-CH"/>
              </w:rPr>
              <w:t>m</w:t>
            </w:r>
            <w:r w:rsidR="00672320" w:rsidRPr="00FF4FB7">
              <w:rPr>
                <w:rFonts w:cs="Arial"/>
                <w:sz w:val="22"/>
                <w:szCs w:val="22"/>
                <w:lang w:val="fr-CH"/>
              </w:rPr>
              <w:t>anipulated variable y</w:t>
            </w:r>
          </w:p>
        </w:tc>
        <w:tc>
          <w:tcPr>
            <w:tcW w:w="4962" w:type="dxa"/>
            <w:shd w:val="clear" w:color="auto" w:fill="auto"/>
          </w:tcPr>
          <w:p w:rsidR="00672320" w:rsidRPr="005C3FDF" w:rsidRDefault="005D2324" w:rsidP="00162B80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000000"/>
                <w:sz w:val="22"/>
                <w:szCs w:val="22"/>
                <w:lang w:val="en-GB"/>
              </w:rPr>
            </w:pPr>
            <w:r w:rsidRPr="005C3FDF">
              <w:rPr>
                <w:rFonts w:ascii="Comic Sans MS" w:hAnsi="Comic Sans MS" w:cs="Arial"/>
                <w:color w:val="000000"/>
                <w:sz w:val="22"/>
                <w:szCs w:val="22"/>
                <w:lang w:val="en-GB"/>
              </w:rPr>
              <w:t>s</w:t>
            </w:r>
            <w:r w:rsidR="00672320" w:rsidRPr="005C3FDF">
              <w:rPr>
                <w:rFonts w:ascii="Comic Sans MS" w:hAnsi="Comic Sans MS" w:cs="Arial"/>
                <w:color w:val="000000"/>
                <w:sz w:val="22"/>
                <w:szCs w:val="22"/>
                <w:lang w:val="en-GB"/>
              </w:rPr>
              <w:t>troke h</w:t>
            </w:r>
            <w:r w:rsidRPr="005C3FDF">
              <w:rPr>
                <w:rFonts w:ascii="Comic Sans MS" w:hAnsi="Comic Sans MS" w:cs="Arial"/>
                <w:color w:val="000000"/>
                <w:sz w:val="22"/>
                <w:szCs w:val="22"/>
                <w:lang w:val="en-GB"/>
              </w:rPr>
              <w:t xml:space="preserve"> [mm]</w:t>
            </w:r>
            <w:r w:rsidR="00672320" w:rsidRPr="005C3FDF">
              <w:rPr>
                <w:rFonts w:ascii="Comic Sans MS" w:hAnsi="Comic Sans MS" w:cs="Arial"/>
                <w:color w:val="000000"/>
                <w:sz w:val="22"/>
                <w:szCs w:val="22"/>
                <w:lang w:val="en-GB"/>
              </w:rPr>
              <w:t xml:space="preserve"> of the valve cone</w:t>
            </w:r>
          </w:p>
        </w:tc>
      </w:tr>
      <w:tr w:rsidR="002D0D24" w:rsidRPr="00FF4FB7" w:rsidTr="00FF4FB7">
        <w:tc>
          <w:tcPr>
            <w:tcW w:w="3458" w:type="dxa"/>
            <w:shd w:val="clear" w:color="auto" w:fill="F2F2F2"/>
          </w:tcPr>
          <w:p w:rsidR="002D0D24" w:rsidRPr="00FF4FB7" w:rsidRDefault="002D0D24" w:rsidP="00162B80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  <w:lang w:val="fr-CH"/>
              </w:rPr>
            </w:pPr>
            <w:r w:rsidRPr="00FF4FB7">
              <w:rPr>
                <w:rFonts w:cs="Arial"/>
                <w:sz w:val="22"/>
                <w:szCs w:val="22"/>
              </w:rPr>
              <w:t>disturbance variable z</w:t>
            </w:r>
          </w:p>
        </w:tc>
        <w:tc>
          <w:tcPr>
            <w:tcW w:w="4962" w:type="dxa"/>
            <w:shd w:val="clear" w:color="auto" w:fill="auto"/>
          </w:tcPr>
          <w:p w:rsidR="002D0D24" w:rsidRPr="00FF4FB7" w:rsidRDefault="00FE563A" w:rsidP="000B0FFD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</w:rPr>
            </w:pPr>
            <w:permStart w:id="87052576" w:edGrp="everyone"/>
            <w:r w:rsidRPr="004F5588"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 xml:space="preserve">Lack of steam [l], </w:t>
            </w:r>
            <w:r w:rsidR="004F5588" w:rsidRPr="004F5588"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>load [kg], steam  preassure [N/mm]</w:t>
            </w:r>
            <w:permEnd w:id="87052576"/>
          </w:p>
        </w:tc>
      </w:tr>
    </w:tbl>
    <w:p w:rsidR="002236A9" w:rsidRPr="001D22C5" w:rsidRDefault="002236A9" w:rsidP="00D91532">
      <w:pPr>
        <w:pStyle w:val="Textkrper-Zeileneinzug"/>
        <w:numPr>
          <w:ilvl w:val="0"/>
          <w:numId w:val="8"/>
        </w:numPr>
        <w:spacing w:before="240"/>
        <w:rPr>
          <w:rFonts w:cs="Arial"/>
          <w:sz w:val="22"/>
          <w:szCs w:val="22"/>
          <w:lang w:val="fr-CH"/>
        </w:rPr>
      </w:pPr>
      <w:r w:rsidRPr="005C3FDF">
        <w:rPr>
          <w:rFonts w:cs="Arial"/>
          <w:sz w:val="22"/>
          <w:szCs w:val="22"/>
          <w:lang w:val="en-GB"/>
        </w:rPr>
        <w:t>Why is this type of a closed-loop control (=feedback control) called a fixed</w:t>
      </w:r>
      <w:r w:rsidR="00207948" w:rsidRPr="005C3FDF">
        <w:rPr>
          <w:rFonts w:cs="Arial"/>
          <w:sz w:val="22"/>
          <w:szCs w:val="22"/>
          <w:lang w:val="en-GB"/>
        </w:rPr>
        <w:t xml:space="preserve"> </w:t>
      </w:r>
      <w:r w:rsidRPr="005C3FDF">
        <w:rPr>
          <w:rFonts w:cs="Arial"/>
          <w:sz w:val="22"/>
          <w:szCs w:val="22"/>
          <w:lang w:val="en-GB"/>
        </w:rPr>
        <w:t xml:space="preserve">command control? </w:t>
      </w:r>
      <w:r w:rsidRPr="001D22C5">
        <w:rPr>
          <w:rFonts w:cs="Arial"/>
          <w:sz w:val="22"/>
          <w:szCs w:val="22"/>
          <w:lang w:val="fr-CH"/>
        </w:rPr>
        <w:t xml:space="preserve">Write down </w:t>
      </w:r>
      <w:r w:rsidR="00FF5E86">
        <w:rPr>
          <w:rFonts w:cs="Arial"/>
          <w:sz w:val="22"/>
          <w:szCs w:val="22"/>
          <w:lang w:val="fr-CH"/>
        </w:rPr>
        <w:t>a brief</w:t>
      </w:r>
      <w:r w:rsidRPr="001D22C5">
        <w:rPr>
          <w:rFonts w:cs="Arial"/>
          <w:sz w:val="22"/>
          <w:szCs w:val="22"/>
          <w:lang w:val="fr-CH"/>
        </w:rPr>
        <w:t xml:space="preserve"> explanation in English!</w:t>
      </w:r>
    </w:p>
    <w:p w:rsidR="002236A9" w:rsidRPr="00B63A80" w:rsidRDefault="004F5588" w:rsidP="00FF5E86">
      <w:pPr>
        <w:pStyle w:val="Textkrper-Zeileneinzug"/>
        <w:spacing w:before="0" w:after="0"/>
        <w:ind w:left="1069"/>
        <w:rPr>
          <w:rFonts w:ascii="Comic Sans MS" w:hAnsi="Comic Sans MS" w:cs="Arial"/>
          <w:color w:val="548DD4"/>
          <w:sz w:val="22"/>
          <w:szCs w:val="22"/>
          <w:lang w:val="fr-CH"/>
        </w:rPr>
      </w:pPr>
      <w:permStart w:id="1103311059" w:edGrp="everyone"/>
      <w:r w:rsidRPr="004F5588">
        <w:rPr>
          <w:rFonts w:ascii="Comic Sans MS" w:hAnsi="Comic Sans MS" w:cs="Arial"/>
          <w:color w:val="548DD4"/>
          <w:sz w:val="22"/>
          <w:szCs w:val="22"/>
          <w:lang w:val="en-US"/>
        </w:rPr>
        <w:t xml:space="preserve">You just have to set the set value one time and don’t have to change it </w:t>
      </w:r>
      <w:bookmarkStart w:id="0" w:name="_GoBack"/>
      <w:bookmarkEnd w:id="0"/>
      <w:permEnd w:id="1103311059"/>
      <w:r w:rsidR="00921E31">
        <w:rPr>
          <w:rFonts w:ascii="Comic Sans MS" w:hAnsi="Comic Sans MS" w:cs="Arial"/>
          <w:color w:val="548DD4"/>
          <w:sz w:val="22"/>
          <w:szCs w:val="22"/>
          <w:lang w:val="fr-CH"/>
        </w:rPr>
        <w:t xml:space="preserve"> </w:t>
      </w:r>
    </w:p>
    <w:p w:rsidR="00162B80" w:rsidRPr="005C3FDF" w:rsidRDefault="00162B80" w:rsidP="00162B80">
      <w:pPr>
        <w:pStyle w:val="Textkrper-Zeileneinzug"/>
        <w:numPr>
          <w:ilvl w:val="0"/>
          <w:numId w:val="8"/>
        </w:numPr>
        <w:spacing w:before="240"/>
        <w:rPr>
          <w:rFonts w:cs="Arial"/>
          <w:sz w:val="22"/>
          <w:szCs w:val="22"/>
          <w:lang w:val="en-GB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48E4F6" wp14:editId="6D846D88">
                <wp:simplePos x="0" y="0"/>
                <wp:positionH relativeFrom="column">
                  <wp:posOffset>687614</wp:posOffset>
                </wp:positionH>
                <wp:positionV relativeFrom="paragraph">
                  <wp:posOffset>386080</wp:posOffset>
                </wp:positionV>
                <wp:extent cx="124460" cy="182880"/>
                <wp:effectExtent l="0" t="0" r="27940" b="26670"/>
                <wp:wrapNone/>
                <wp:docPr id="51" name="Textfeld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B80" w:rsidRPr="00377A23" w:rsidRDefault="00162B80" w:rsidP="00162B80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</w:pPr>
                            <w:permStart w:id="481431970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481431970"/>
                          </w:p>
                          <w:p w:rsidR="00162B80" w:rsidRPr="005C4EC9" w:rsidRDefault="00162B80" w:rsidP="00162B80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8E4F6" id="Textfeld 51" o:spid="_x0000_s1066" type="#_x0000_t202" style="position:absolute;left:0;text-align:left;margin-left:54.15pt;margin-top:30.4pt;width:9.8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">
                <v:textbox inset="0,0,0,0">
                  <w:txbxContent>
                    <w:p w:rsidR="00162B80" w:rsidRPr="00377A23" w:rsidRDefault="00162B80" w:rsidP="00162B80">
                      <w:pP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</w:pPr>
                      <w:permStart w:id="481431970" w:edGrp="everyone"/>
                      <w: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481431970"/>
                    </w:p>
                    <w:p w:rsidR="00162B80" w:rsidRPr="005C4EC9" w:rsidRDefault="00162B80" w:rsidP="00162B80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C3FDF">
        <w:rPr>
          <w:rFonts w:cs="Arial"/>
          <w:sz w:val="22"/>
          <w:szCs w:val="22"/>
          <w:lang w:val="en-GB"/>
        </w:rPr>
        <w:t xml:space="preserve">Is the </w:t>
      </w:r>
      <w:r w:rsidRPr="005C3FDF">
        <w:rPr>
          <w:rFonts w:cs="Arial"/>
          <w:b/>
          <w:sz w:val="22"/>
          <w:szCs w:val="22"/>
          <w:lang w:val="en-GB"/>
        </w:rPr>
        <w:t>signal flow path</w:t>
      </w:r>
      <w:r w:rsidRPr="005C3FDF">
        <w:rPr>
          <w:rFonts w:cs="Arial"/>
          <w:sz w:val="22"/>
          <w:szCs w:val="22"/>
          <w:lang w:val="en-GB"/>
        </w:rPr>
        <w:t xml:space="preserve"> of the rotational speed control open or closed?</w:t>
      </w:r>
    </w:p>
    <w:p w:rsidR="00162B80" w:rsidRPr="002D0D24" w:rsidRDefault="00162B80" w:rsidP="00162B80">
      <w:pPr>
        <w:pStyle w:val="Textkrper-Zeileneinzug"/>
        <w:numPr>
          <w:ilvl w:val="0"/>
          <w:numId w:val="12"/>
        </w:numPr>
        <w:tabs>
          <w:tab w:val="clear" w:pos="1560"/>
          <w:tab w:val="left" w:pos="1418"/>
        </w:tabs>
        <w:ind w:left="1418" w:hanging="284"/>
        <w:rPr>
          <w:lang w:val="fr-CH"/>
        </w:rPr>
      </w:pPr>
      <w:r w:rsidRPr="002D0D24">
        <w:rPr>
          <w:lang w:val="fr-CH"/>
        </w:rPr>
        <w:t xml:space="preserve">open </w:t>
      </w:r>
    </w:p>
    <w:p w:rsidR="00162B80" w:rsidRPr="002D0D24" w:rsidRDefault="00162B80" w:rsidP="00162B80">
      <w:pPr>
        <w:pStyle w:val="Textkrper-Zeileneinzug"/>
        <w:tabs>
          <w:tab w:val="clear" w:pos="1560"/>
          <w:tab w:val="left" w:pos="1418"/>
        </w:tabs>
        <w:ind w:left="1418"/>
        <w:rPr>
          <w:lang w:val="fr-CH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C22A5" wp14:editId="0659F0DB">
                <wp:simplePos x="0" y="0"/>
                <wp:positionH relativeFrom="column">
                  <wp:posOffset>680176</wp:posOffset>
                </wp:positionH>
                <wp:positionV relativeFrom="paragraph">
                  <wp:posOffset>-1905</wp:posOffset>
                </wp:positionV>
                <wp:extent cx="124460" cy="182880"/>
                <wp:effectExtent l="0" t="0" r="27940" b="26670"/>
                <wp:wrapNone/>
                <wp:docPr id="52" name="Textfeld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B80" w:rsidRPr="00377A23" w:rsidRDefault="005B7C4A" w:rsidP="00162B80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640301813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 xml:space="preserve">X </w:t>
                            </w:r>
                            <w:permEnd w:id="164030181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C22A5" id="Textfeld 52" o:spid="_x0000_s1067" type="#_x0000_t202" style="position:absolute;left:0;text-align:left;margin-left:53.55pt;margin-top:-.15pt;width:9.8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">
                <v:textbox inset="0,0,0,0">
                  <w:txbxContent>
                    <w:p w:rsidR="00162B80" w:rsidRPr="00377A23" w:rsidRDefault="005B7C4A" w:rsidP="00162B80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1640301813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 xml:space="preserve">X </w:t>
                      </w:r>
                      <w:permEnd w:id="1640301813"/>
                    </w:p>
                  </w:txbxContent>
                </v:textbox>
              </v:shape>
            </w:pict>
          </mc:Fallback>
        </mc:AlternateContent>
      </w:r>
      <w:r w:rsidRPr="002D0D24">
        <w:rPr>
          <w:lang w:val="fr-CH"/>
        </w:rPr>
        <w:t>closed</w:t>
      </w:r>
    </w:p>
    <w:p w:rsidR="00440828" w:rsidRPr="005C3FDF" w:rsidRDefault="00440828" w:rsidP="00440828">
      <w:pPr>
        <w:pStyle w:val="Textkrper-Zeileneinzug"/>
        <w:numPr>
          <w:ilvl w:val="0"/>
          <w:numId w:val="8"/>
        </w:numPr>
        <w:spacing w:before="240"/>
        <w:rPr>
          <w:rFonts w:cs="Arial"/>
          <w:sz w:val="22"/>
          <w:szCs w:val="22"/>
          <w:lang w:val="en-GB"/>
        </w:rPr>
      </w:pPr>
      <w:r w:rsidRPr="005C3FDF">
        <w:rPr>
          <w:rFonts w:cs="Arial"/>
          <w:sz w:val="22"/>
          <w:szCs w:val="22"/>
          <w:lang w:val="en-GB"/>
        </w:rPr>
        <w:t xml:space="preserve">Is the </w:t>
      </w:r>
      <w:r w:rsidRPr="005C3FDF">
        <w:rPr>
          <w:rFonts w:cs="Arial"/>
          <w:b/>
          <w:sz w:val="22"/>
          <w:szCs w:val="22"/>
          <w:lang w:val="en-GB"/>
        </w:rPr>
        <w:t>process of action</w:t>
      </w:r>
      <w:r w:rsidRPr="005C3FDF">
        <w:rPr>
          <w:rFonts w:cs="Arial"/>
          <w:sz w:val="22"/>
          <w:szCs w:val="22"/>
          <w:lang w:val="en-GB"/>
        </w:rPr>
        <w:t xml:space="preserve"> of the rotational speed control open or closed?</w:t>
      </w:r>
    </w:p>
    <w:p w:rsidR="00440828" w:rsidRPr="009B5472" w:rsidRDefault="00440828" w:rsidP="00440828">
      <w:pPr>
        <w:pStyle w:val="Textkrper-Zeileneinzug"/>
        <w:numPr>
          <w:ilvl w:val="0"/>
          <w:numId w:val="12"/>
        </w:numPr>
        <w:tabs>
          <w:tab w:val="clear" w:pos="1560"/>
          <w:tab w:val="left" w:pos="1418"/>
        </w:tabs>
        <w:ind w:left="1418" w:hanging="284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B92663" wp14:editId="36024DDA">
                <wp:simplePos x="0" y="0"/>
                <wp:positionH relativeFrom="column">
                  <wp:posOffset>687070</wp:posOffset>
                </wp:positionH>
                <wp:positionV relativeFrom="paragraph">
                  <wp:posOffset>6894</wp:posOffset>
                </wp:positionV>
                <wp:extent cx="124460" cy="182880"/>
                <wp:effectExtent l="0" t="0" r="27940" b="26670"/>
                <wp:wrapNone/>
                <wp:docPr id="53" name="Textfeld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0828" w:rsidRPr="00377A23" w:rsidRDefault="00440828" w:rsidP="00440828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</w:pPr>
                            <w:permStart w:id="1430655065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1430655065"/>
                          </w:p>
                          <w:p w:rsidR="00440828" w:rsidRPr="005C4EC9" w:rsidRDefault="00440828" w:rsidP="00440828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92663" id="Textfeld 53" o:spid="_x0000_s1068" type="#_x0000_t202" style="position:absolute;left:0;text-align:left;margin-left:54.1pt;margin-top:.55pt;width:9.8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">
                <v:textbox inset="0,0,0,0">
                  <w:txbxContent>
                    <w:p w:rsidR="00440828" w:rsidRPr="00377A23" w:rsidRDefault="00440828" w:rsidP="00440828">
                      <w:pP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</w:pPr>
                      <w:permStart w:id="1430655065" w:edGrp="everyone"/>
                      <w: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1430655065"/>
                    </w:p>
                    <w:p w:rsidR="00440828" w:rsidRPr="005C4EC9" w:rsidRDefault="00440828" w:rsidP="00440828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open</w:t>
      </w:r>
      <w:r w:rsidRPr="009B5472">
        <w:t xml:space="preserve"> </w:t>
      </w:r>
    </w:p>
    <w:p w:rsidR="00440828" w:rsidRPr="009B5472" w:rsidRDefault="00440828" w:rsidP="00440828">
      <w:pPr>
        <w:pStyle w:val="Textkrper-Zeileneinzug"/>
        <w:tabs>
          <w:tab w:val="clear" w:pos="1560"/>
          <w:tab w:val="left" w:pos="1418"/>
        </w:tabs>
        <w:ind w:left="1418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60FB54" wp14:editId="689687AD">
                <wp:simplePos x="0" y="0"/>
                <wp:positionH relativeFrom="column">
                  <wp:posOffset>680176</wp:posOffset>
                </wp:positionH>
                <wp:positionV relativeFrom="paragraph">
                  <wp:posOffset>-1905</wp:posOffset>
                </wp:positionV>
                <wp:extent cx="124460" cy="182880"/>
                <wp:effectExtent l="0" t="0" r="27940" b="26670"/>
                <wp:wrapNone/>
                <wp:docPr id="54" name="Textfeld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0828" w:rsidRPr="00377A23" w:rsidRDefault="005B7C4A" w:rsidP="00440828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749823933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 xml:space="preserve">X </w:t>
                            </w:r>
                            <w:permEnd w:id="174982393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0FB54" id="Textfeld 54" o:spid="_x0000_s1069" type="#_x0000_t202" style="position:absolute;left:0;text-align:left;margin-left:53.55pt;margin-top:-.15pt;width:9.8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">
                <v:textbox inset="0,0,0,0">
                  <w:txbxContent>
                    <w:p w:rsidR="00440828" w:rsidRPr="00377A23" w:rsidRDefault="005B7C4A" w:rsidP="00440828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1749823933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 xml:space="preserve">X </w:t>
                      </w:r>
                      <w:permEnd w:id="1749823933"/>
                    </w:p>
                  </w:txbxContent>
                </v:textbox>
              </v:shape>
            </w:pict>
          </mc:Fallback>
        </mc:AlternateContent>
      </w:r>
      <w:r>
        <w:t>closed</w:t>
      </w:r>
    </w:p>
    <w:p w:rsidR="00162B80" w:rsidRDefault="00861BA8" w:rsidP="007F7B0D">
      <w:pPr>
        <w:ind w:left="567"/>
        <w:rPr>
          <w:rFonts w:ascii="Verdana" w:hAnsi="Verdana"/>
          <w:b/>
          <w:sz w:val="22"/>
          <w:szCs w:val="22"/>
          <w:lang w:val="fr-CH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1D8E13FA" wp14:editId="6EA1133E">
            <wp:simplePos x="0" y="0"/>
            <wp:positionH relativeFrom="column">
              <wp:posOffset>4687570</wp:posOffset>
            </wp:positionH>
            <wp:positionV relativeFrom="paragraph">
              <wp:posOffset>94615</wp:posOffset>
            </wp:positionV>
            <wp:extent cx="751840" cy="596265"/>
            <wp:effectExtent l="0" t="0" r="0" b="0"/>
            <wp:wrapNone/>
            <wp:docPr id="100" name="Bild 1" descr="Beschreibung: http://www.mormontrail.k12.ia.us/images/library/student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Beschreibung: http://www.mormontrail.k12.ia.us/images/library/studenttakingtes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B0D" w:rsidRPr="00457261" w:rsidRDefault="005C3FDF" w:rsidP="00861BA8">
      <w:pPr>
        <w:spacing w:after="120"/>
        <w:ind w:left="567"/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/>
          <w:b/>
          <w:sz w:val="22"/>
          <w:szCs w:val="22"/>
          <w:lang w:val="fr-CH"/>
        </w:rPr>
        <w:t>Optional h</w:t>
      </w:r>
      <w:r w:rsidR="007F7B0D" w:rsidRPr="00457261">
        <w:rPr>
          <w:rFonts w:ascii="Verdana" w:hAnsi="Verdana"/>
          <w:b/>
          <w:sz w:val="22"/>
          <w:szCs w:val="22"/>
          <w:lang w:val="fr-CH"/>
        </w:rPr>
        <w:t>omework</w:t>
      </w:r>
    </w:p>
    <w:p w:rsidR="007F7B0D" w:rsidRPr="005C3FDF" w:rsidRDefault="005C3FDF" w:rsidP="00861BA8">
      <w:pPr>
        <w:ind w:left="567"/>
        <w:rPr>
          <w:rFonts w:ascii="Comic Sans MS" w:hAnsi="Comic Sans MS" w:cs="Arial"/>
          <w:color w:val="548DD4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Create</w:t>
      </w:r>
      <w:r w:rsidR="007F7B0D" w:rsidRPr="005C3FDF">
        <w:rPr>
          <w:rFonts w:ascii="Verdana" w:hAnsi="Verdana"/>
          <w:sz w:val="22"/>
          <w:szCs w:val="22"/>
          <w:lang w:val="en-GB"/>
        </w:rPr>
        <w:t xml:space="preserve"> your own vocab cards and learn the new vocabulary</w:t>
      </w:r>
      <w:r>
        <w:rPr>
          <w:rFonts w:ascii="Verdana" w:hAnsi="Verdana"/>
          <w:sz w:val="22"/>
          <w:szCs w:val="22"/>
          <w:lang w:val="en-GB"/>
        </w:rPr>
        <w:t>.</w:t>
      </w:r>
    </w:p>
    <w:sectPr w:rsidR="007F7B0D" w:rsidRPr="005C3FDF">
      <w:headerReference w:type="even" r:id="rId9"/>
      <w:headerReference w:type="default" r:id="rId10"/>
      <w:footerReference w:type="default" r:id="rId11"/>
      <w:pgSz w:w="11907" w:h="16840" w:code="9"/>
      <w:pgMar w:top="851" w:right="851" w:bottom="851" w:left="1418" w:header="851" w:footer="794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99A" w:rsidRDefault="001C099A">
      <w:r>
        <w:separator/>
      </w:r>
    </w:p>
  </w:endnote>
  <w:endnote w:type="continuationSeparator" w:id="0">
    <w:p w:rsidR="001C099A" w:rsidRDefault="001C0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E49" w:rsidRDefault="00C92E49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>
      <w:rPr>
        <w:rFonts w:ascii="Arial" w:hAnsi="Arial" w:cs="Arial"/>
        <w:sz w:val="12"/>
        <w:lang w:val="de-CH"/>
      </w:rPr>
      <w:fldChar w:fldCharType="separate"/>
    </w:r>
    <w:r w:rsidR="00D54752">
      <w:rPr>
        <w:rFonts w:ascii="Arial" w:hAnsi="Arial" w:cs="Arial"/>
        <w:noProof/>
        <w:sz w:val="12"/>
        <w:lang w:val="de-CH"/>
      </w:rPr>
      <w:t>29.08.18</w:t>
    </w:r>
    <w:r>
      <w:rPr>
        <w:rFonts w:ascii="Arial" w:hAnsi="Arial" w:cs="Arial"/>
        <w:sz w:val="12"/>
        <w:lang w:val="de-CH"/>
      </w:rPr>
      <w:fldChar w:fldCharType="end"/>
    </w:r>
    <w:r>
      <w:rPr>
        <w:rFonts w:ascii="Arial" w:hAnsi="Arial" w:cs="Arial"/>
        <w:sz w:val="12"/>
        <w:lang w:val="de-CH"/>
      </w:rPr>
      <w:t xml:space="preserve"> / </w:t>
    </w:r>
    <w:r w:rsidR="00AA2BA1">
      <w:rPr>
        <w:rFonts w:ascii="Arial" w:hAnsi="Arial" w:cs="Arial"/>
        <w:sz w:val="12"/>
        <w:lang w:val="de-CH"/>
      </w:rPr>
      <w:t>Roman Moser</w:t>
    </w:r>
    <w:r>
      <w:rPr>
        <w:rFonts w:ascii="Arial" w:hAnsi="Arial" w:cs="Arial"/>
        <w:sz w:val="12"/>
        <w:lang w:val="de-CH"/>
      </w:rPr>
      <w:tab/>
    </w:r>
    <w:r>
      <w:rPr>
        <w:rFonts w:ascii="Arial" w:hAnsi="Arial" w:cs="Arial"/>
        <w:sz w:val="12"/>
        <w:lang w:val="de-CH"/>
      </w:rPr>
      <w:tab/>
      <w:t xml:space="preserve">       Seite: </w:t>
    </w:r>
    <w:r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>
      <w:rPr>
        <w:rStyle w:val="Seitenzahl"/>
        <w:rFonts w:ascii="Arial" w:hAnsi="Arial" w:cs="Arial"/>
        <w:sz w:val="12"/>
      </w:rPr>
      <w:fldChar w:fldCharType="separate"/>
    </w:r>
    <w:r w:rsidR="004F5588">
      <w:rPr>
        <w:rStyle w:val="Seitenzahl"/>
        <w:rFonts w:ascii="Arial" w:hAnsi="Arial" w:cs="Arial"/>
        <w:noProof/>
        <w:sz w:val="12"/>
      </w:rPr>
      <w:t>2</w:t>
    </w:r>
    <w:r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="00E40B8D" w:rsidRPr="00E40B8D">
      <w:rPr>
        <w:rStyle w:val="Seitenzahl"/>
        <w:rFonts w:ascii="Arial" w:hAnsi="Arial" w:cs="Arial"/>
        <w:snapToGrid w:val="0"/>
        <w:sz w:val="12"/>
      </w:rPr>
      <w:fldChar w:fldCharType="begin"/>
    </w:r>
    <w:r w:rsidR="00E40B8D" w:rsidRPr="00E40B8D"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="00E40B8D" w:rsidRPr="00E40B8D">
      <w:rPr>
        <w:rStyle w:val="Seitenzahl"/>
        <w:rFonts w:ascii="Arial" w:hAnsi="Arial" w:cs="Arial"/>
        <w:snapToGrid w:val="0"/>
        <w:sz w:val="12"/>
      </w:rPr>
      <w:fldChar w:fldCharType="separate"/>
    </w:r>
    <w:r w:rsidR="00A86504">
      <w:rPr>
        <w:rStyle w:val="Seitenzahl"/>
        <w:rFonts w:ascii="Arial" w:hAnsi="Arial" w:cs="Arial"/>
        <w:noProof/>
        <w:snapToGrid w:val="0"/>
        <w:sz w:val="12"/>
      </w:rPr>
      <w:t>AUF3.5_ClosedLoopControl-Ex2_BL.docx</w:t>
    </w:r>
    <w:r w:rsidR="00E40B8D" w:rsidRPr="00E40B8D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99A" w:rsidRDefault="001C099A">
      <w:r>
        <w:separator/>
      </w:r>
    </w:p>
  </w:footnote>
  <w:footnote w:type="continuationSeparator" w:id="0">
    <w:p w:rsidR="001C099A" w:rsidRDefault="001C09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3261"/>
      <w:gridCol w:w="1559"/>
      <w:gridCol w:w="1417"/>
    </w:tblGrid>
    <w:tr w:rsidR="00C92E49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C92E49" w:rsidRDefault="00462F7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359DE9EA" wp14:editId="062395FF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0" t="0" r="0" b="0"/>
                    <wp:wrapNone/>
                    <wp:docPr id="1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2E49" w:rsidRDefault="00462F7A"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18983277" wp14:editId="21D4BE8C">
                                      <wp:extent cx="612140" cy="416560"/>
                                      <wp:effectExtent l="0" t="0" r="0" b="2540"/>
                                      <wp:docPr id="2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2140" cy="4165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9DE9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70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" o:allowincell="f" filled="f" stroked="f">
                    <v:textbox inset="1mm,1mm,1mm,1mm">
                      <w:txbxContent>
                        <w:p w:rsidR="00C92E49" w:rsidRDefault="00462F7A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18983277" wp14:editId="21D4BE8C">
                                <wp:extent cx="612140" cy="416560"/>
                                <wp:effectExtent l="0" t="0" r="0" b="2540"/>
                                <wp:docPr id="2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12140" cy="4165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</w:p>
      </w:tc>
    </w:tr>
    <w:tr w:rsidR="00C92E49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EL1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single" w:sz="8" w:space="0" w:color="auto"/>
            <w:right w:val="nil"/>
          </w:tcBorders>
        </w:tcPr>
        <w:p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rFonts w:ascii="Arial" w:hAnsi="Arial"/>
              <w:lang w:val="de-CH"/>
            </w:rPr>
          </w:pPr>
          <w:r>
            <w:rPr>
              <w:rFonts w:ascii="Arial" w:hAnsi="Arial"/>
              <w:snapToGrid w:val="0"/>
              <w:lang w:val="de-CH"/>
            </w:rPr>
            <w:t xml:space="preserve">Seite </w:t>
          </w:r>
          <w:r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PAGE </w:instrText>
          </w:r>
          <w:r>
            <w:rPr>
              <w:rFonts w:ascii="Arial" w:hAnsi="Arial"/>
              <w:snapToGrid w:val="0"/>
              <w:lang w:val="de-CH"/>
            </w:rPr>
            <w:fldChar w:fldCharType="separate"/>
          </w:r>
          <w:r>
            <w:rPr>
              <w:rFonts w:ascii="Arial" w:hAnsi="Arial"/>
              <w:noProof/>
              <w:snapToGrid w:val="0"/>
              <w:lang w:val="de-CH"/>
            </w:rPr>
            <w:t>2</w:t>
          </w:r>
          <w:r>
            <w:rPr>
              <w:rFonts w:ascii="Arial" w:hAnsi="Arial"/>
              <w:snapToGrid w:val="0"/>
              <w:lang w:val="de-CH"/>
            </w:rPr>
            <w:fldChar w:fldCharType="end"/>
          </w:r>
          <w:r>
            <w:rPr>
              <w:rFonts w:ascii="Arial" w:hAnsi="Arial"/>
              <w:snapToGrid w:val="0"/>
              <w:lang w:val="de-CH"/>
            </w:rPr>
            <w:t xml:space="preserve"> von </w:t>
          </w:r>
          <w:r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NUMPAGES </w:instrText>
          </w:r>
          <w:r>
            <w:rPr>
              <w:rFonts w:ascii="Arial" w:hAnsi="Arial"/>
              <w:snapToGrid w:val="0"/>
              <w:lang w:val="de-CH"/>
            </w:rPr>
            <w:fldChar w:fldCharType="separate"/>
          </w:r>
          <w:r w:rsidR="00A86504">
            <w:rPr>
              <w:rFonts w:ascii="Arial" w:hAnsi="Arial"/>
              <w:noProof/>
              <w:snapToGrid w:val="0"/>
              <w:lang w:val="de-CH"/>
            </w:rPr>
            <w:t>2</w:t>
          </w:r>
          <w:r>
            <w:rPr>
              <w:rFonts w:ascii="Arial" w:hAnsi="Arial"/>
              <w:snapToGrid w:val="0"/>
              <w:lang w:val="de-CH"/>
            </w:rPr>
            <w:fldChar w:fldCharType="end"/>
          </w:r>
        </w:p>
      </w:tc>
    </w:tr>
  </w:tbl>
  <w:p w:rsidR="00C92E49" w:rsidRDefault="00C92E49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  <w:p w:rsidR="00C92E49" w:rsidRDefault="00C92E49">
    <w:pPr>
      <w:pStyle w:val="Kopfzeile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528"/>
      <w:gridCol w:w="1134"/>
    </w:tblGrid>
    <w:tr w:rsidR="00C92E49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C92E49" w:rsidRDefault="00462F7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628650" cy="408305"/>
                <wp:effectExtent l="0" t="0" r="0" b="0"/>
                <wp:docPr id="3" name="Bild 3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C92E49" w:rsidRDefault="00EE1BF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</w:t>
          </w:r>
          <w:r w:rsidR="00C92E49">
            <w:rPr>
              <w:rFonts w:ascii="Arial" w:hAnsi="Arial"/>
              <w:lang w:val="de-CH"/>
            </w:rPr>
            <w:t>:</w:t>
          </w:r>
        </w:p>
      </w:tc>
      <w:tc>
        <w:tcPr>
          <w:tcW w:w="5528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C92E49" w:rsidRDefault="00EE1BF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</w:t>
          </w:r>
          <w:r w:rsidR="00C92E49">
            <w:rPr>
              <w:rFonts w:ascii="Arial" w:hAnsi="Arial"/>
              <w:lang w:val="de-CH"/>
            </w:rPr>
            <w:t>: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C92E49" w:rsidRDefault="00EE1BF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</w:t>
          </w:r>
          <w:r w:rsidR="00C92E49">
            <w:rPr>
              <w:rFonts w:ascii="Arial" w:hAnsi="Arial"/>
              <w:lang w:val="de-CH"/>
            </w:rPr>
            <w:t>:</w:t>
          </w:r>
        </w:p>
      </w:tc>
    </w:tr>
    <w:tr w:rsidR="00C92E49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C92E49" w:rsidRDefault="00B5437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52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C92E49" w:rsidRDefault="00EE1BF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Closed-loop controls</w:t>
          </w:r>
        </w:p>
      </w:tc>
      <w:tc>
        <w:tcPr>
          <w:tcW w:w="113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C92E49" w:rsidRDefault="00810B6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AU4</w:t>
          </w:r>
        </w:p>
      </w:tc>
    </w:tr>
  </w:tbl>
  <w:p w:rsidR="00C92E49" w:rsidRDefault="00C92E49">
    <w:pPr>
      <w:rPr>
        <w:lang w:val="de-CH"/>
      </w:rPr>
    </w:pPr>
  </w:p>
  <w:p w:rsidR="00C92E49" w:rsidRDefault="00C92E49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2462"/>
    <w:multiLevelType w:val="hybridMultilevel"/>
    <w:tmpl w:val="D86E8E4E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1940AB"/>
    <w:multiLevelType w:val="hybridMultilevel"/>
    <w:tmpl w:val="2E664DE2"/>
    <w:lvl w:ilvl="0" w:tplc="2BDC19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2BDC19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23A48"/>
    <w:multiLevelType w:val="hybridMultilevel"/>
    <w:tmpl w:val="54DE36FE"/>
    <w:lvl w:ilvl="0" w:tplc="2BDC19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81549"/>
    <w:multiLevelType w:val="hybridMultilevel"/>
    <w:tmpl w:val="7374CD04"/>
    <w:lvl w:ilvl="0" w:tplc="573C0F4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12A50A35"/>
    <w:multiLevelType w:val="hybridMultilevel"/>
    <w:tmpl w:val="2CF6646E"/>
    <w:lvl w:ilvl="0" w:tplc="C882DF5A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 w15:restartNumberingAfterBreak="0">
    <w:nsid w:val="33934A0F"/>
    <w:multiLevelType w:val="hybridMultilevel"/>
    <w:tmpl w:val="D6949E82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3CF95145"/>
    <w:multiLevelType w:val="hybridMultilevel"/>
    <w:tmpl w:val="1C10FCB0"/>
    <w:lvl w:ilvl="0" w:tplc="FAD21582">
      <w:numFmt w:val="bullet"/>
      <w:lvlText w:val=""/>
      <w:lvlJc w:val="left"/>
      <w:pPr>
        <w:ind w:left="163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7" w15:restartNumberingAfterBreak="0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Marlett" w:hint="default"/>
        <w:sz w:val="24"/>
      </w:rPr>
    </w:lvl>
  </w:abstractNum>
  <w:abstractNum w:abstractNumId="8" w15:restartNumberingAfterBreak="0">
    <w:nsid w:val="6B643A6E"/>
    <w:multiLevelType w:val="hybridMultilevel"/>
    <w:tmpl w:val="9898AF0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C9E3B2C"/>
    <w:multiLevelType w:val="hybridMultilevel"/>
    <w:tmpl w:val="55D0856C"/>
    <w:lvl w:ilvl="0" w:tplc="F55C7AB8">
      <w:start w:val="1"/>
      <w:numFmt w:val="decimal"/>
      <w:lvlText w:val="%1)"/>
      <w:lvlJc w:val="left"/>
      <w:pPr>
        <w:tabs>
          <w:tab w:val="num" w:pos="2494"/>
        </w:tabs>
        <w:ind w:left="249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3214"/>
        </w:tabs>
        <w:ind w:left="321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934"/>
        </w:tabs>
        <w:ind w:left="393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654"/>
        </w:tabs>
        <w:ind w:left="465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374"/>
        </w:tabs>
        <w:ind w:left="537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094"/>
        </w:tabs>
        <w:ind w:left="609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814"/>
        </w:tabs>
        <w:ind w:left="681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534"/>
        </w:tabs>
        <w:ind w:left="753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254"/>
        </w:tabs>
        <w:ind w:left="8254" w:hanging="180"/>
      </w:pPr>
    </w:lvl>
  </w:abstractNum>
  <w:abstractNum w:abstractNumId="10" w15:restartNumberingAfterBreak="0">
    <w:nsid w:val="77A2448B"/>
    <w:multiLevelType w:val="hybridMultilevel"/>
    <w:tmpl w:val="D86E8E4E"/>
    <w:lvl w:ilvl="0" w:tplc="04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CE35511"/>
    <w:multiLevelType w:val="hybridMultilevel"/>
    <w:tmpl w:val="527E1882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Pe0aXZqSf1bpdzSBSrgbdklDbYHvTQghXbn5Bn4P+235k9DHqsPHAOv61OhImGUE6vDp2aL870twAkJ7Oq6Y0A==" w:salt="mUJlSY4rEVFSOB5xEt7Qmg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C8"/>
    <w:rsid w:val="000469E2"/>
    <w:rsid w:val="00061DCC"/>
    <w:rsid w:val="00070552"/>
    <w:rsid w:val="000760F8"/>
    <w:rsid w:val="00076AE6"/>
    <w:rsid w:val="0008531A"/>
    <w:rsid w:val="000C3C8F"/>
    <w:rsid w:val="000C6D54"/>
    <w:rsid w:val="00121760"/>
    <w:rsid w:val="00144580"/>
    <w:rsid w:val="001579C8"/>
    <w:rsid w:val="00162B80"/>
    <w:rsid w:val="0017237D"/>
    <w:rsid w:val="00176C78"/>
    <w:rsid w:val="0018202E"/>
    <w:rsid w:val="001B22BC"/>
    <w:rsid w:val="001B3FAF"/>
    <w:rsid w:val="001C099A"/>
    <w:rsid w:val="001C7F1A"/>
    <w:rsid w:val="001D22C5"/>
    <w:rsid w:val="001E6EE9"/>
    <w:rsid w:val="001F1BDE"/>
    <w:rsid w:val="00207948"/>
    <w:rsid w:val="00213066"/>
    <w:rsid w:val="002236A9"/>
    <w:rsid w:val="00231602"/>
    <w:rsid w:val="002327E5"/>
    <w:rsid w:val="00255837"/>
    <w:rsid w:val="00282264"/>
    <w:rsid w:val="002D0D24"/>
    <w:rsid w:val="002E26FB"/>
    <w:rsid w:val="00305009"/>
    <w:rsid w:val="0034122C"/>
    <w:rsid w:val="00343F6C"/>
    <w:rsid w:val="003513CB"/>
    <w:rsid w:val="00365D2D"/>
    <w:rsid w:val="00380333"/>
    <w:rsid w:val="00392510"/>
    <w:rsid w:val="003A0DB7"/>
    <w:rsid w:val="003A4D48"/>
    <w:rsid w:val="003B0913"/>
    <w:rsid w:val="003C7671"/>
    <w:rsid w:val="003F39DF"/>
    <w:rsid w:val="0043502B"/>
    <w:rsid w:val="00440828"/>
    <w:rsid w:val="004445D2"/>
    <w:rsid w:val="00462F7A"/>
    <w:rsid w:val="004717BF"/>
    <w:rsid w:val="004C5DE3"/>
    <w:rsid w:val="004F5588"/>
    <w:rsid w:val="00500F65"/>
    <w:rsid w:val="0051151C"/>
    <w:rsid w:val="00511B6F"/>
    <w:rsid w:val="0051609F"/>
    <w:rsid w:val="00535C2D"/>
    <w:rsid w:val="00536862"/>
    <w:rsid w:val="00574132"/>
    <w:rsid w:val="0059273F"/>
    <w:rsid w:val="005B7C4A"/>
    <w:rsid w:val="005C0B44"/>
    <w:rsid w:val="005C3FDF"/>
    <w:rsid w:val="005D2324"/>
    <w:rsid w:val="006132BA"/>
    <w:rsid w:val="006136E4"/>
    <w:rsid w:val="00670498"/>
    <w:rsid w:val="00672320"/>
    <w:rsid w:val="00684A67"/>
    <w:rsid w:val="00697066"/>
    <w:rsid w:val="006A4204"/>
    <w:rsid w:val="006B38AE"/>
    <w:rsid w:val="00733DC8"/>
    <w:rsid w:val="0076318D"/>
    <w:rsid w:val="00796E60"/>
    <w:rsid w:val="0079717A"/>
    <w:rsid w:val="007E4E0C"/>
    <w:rsid w:val="007F7B0D"/>
    <w:rsid w:val="00810B6B"/>
    <w:rsid w:val="00861BA8"/>
    <w:rsid w:val="0086259D"/>
    <w:rsid w:val="008917FF"/>
    <w:rsid w:val="008B209A"/>
    <w:rsid w:val="008E028D"/>
    <w:rsid w:val="008E0D82"/>
    <w:rsid w:val="008F611C"/>
    <w:rsid w:val="009041D2"/>
    <w:rsid w:val="00905043"/>
    <w:rsid w:val="00913753"/>
    <w:rsid w:val="00921E31"/>
    <w:rsid w:val="009441A8"/>
    <w:rsid w:val="009700F6"/>
    <w:rsid w:val="00975DDB"/>
    <w:rsid w:val="009A5692"/>
    <w:rsid w:val="009B59C9"/>
    <w:rsid w:val="009C0EE9"/>
    <w:rsid w:val="009D05AA"/>
    <w:rsid w:val="009E50C2"/>
    <w:rsid w:val="009E5757"/>
    <w:rsid w:val="009E6825"/>
    <w:rsid w:val="009E7936"/>
    <w:rsid w:val="00A0504A"/>
    <w:rsid w:val="00A2436C"/>
    <w:rsid w:val="00A403D4"/>
    <w:rsid w:val="00A42343"/>
    <w:rsid w:val="00A86504"/>
    <w:rsid w:val="00A87F1B"/>
    <w:rsid w:val="00A9006E"/>
    <w:rsid w:val="00A97BDF"/>
    <w:rsid w:val="00AA2BA1"/>
    <w:rsid w:val="00AA6EEB"/>
    <w:rsid w:val="00AD2DAF"/>
    <w:rsid w:val="00AE0E64"/>
    <w:rsid w:val="00B049B4"/>
    <w:rsid w:val="00B102F0"/>
    <w:rsid w:val="00B15161"/>
    <w:rsid w:val="00B21D02"/>
    <w:rsid w:val="00B409D7"/>
    <w:rsid w:val="00B54375"/>
    <w:rsid w:val="00B63A80"/>
    <w:rsid w:val="00B676B9"/>
    <w:rsid w:val="00B87067"/>
    <w:rsid w:val="00BC2EE0"/>
    <w:rsid w:val="00BD082C"/>
    <w:rsid w:val="00BF1D4E"/>
    <w:rsid w:val="00C31386"/>
    <w:rsid w:val="00C52B5C"/>
    <w:rsid w:val="00C70F66"/>
    <w:rsid w:val="00C72FA5"/>
    <w:rsid w:val="00C81947"/>
    <w:rsid w:val="00C879C9"/>
    <w:rsid w:val="00C92E49"/>
    <w:rsid w:val="00C92FF5"/>
    <w:rsid w:val="00CB770A"/>
    <w:rsid w:val="00CD3B5C"/>
    <w:rsid w:val="00CD5504"/>
    <w:rsid w:val="00CE3978"/>
    <w:rsid w:val="00CF1206"/>
    <w:rsid w:val="00D02EF7"/>
    <w:rsid w:val="00D24CB2"/>
    <w:rsid w:val="00D31FD5"/>
    <w:rsid w:val="00D44CDD"/>
    <w:rsid w:val="00D54752"/>
    <w:rsid w:val="00D80F4B"/>
    <w:rsid w:val="00D91532"/>
    <w:rsid w:val="00D96E25"/>
    <w:rsid w:val="00DB0536"/>
    <w:rsid w:val="00DB28C4"/>
    <w:rsid w:val="00DB7722"/>
    <w:rsid w:val="00DF0981"/>
    <w:rsid w:val="00E04950"/>
    <w:rsid w:val="00E077B0"/>
    <w:rsid w:val="00E26E07"/>
    <w:rsid w:val="00E30916"/>
    <w:rsid w:val="00E40B8D"/>
    <w:rsid w:val="00E416E3"/>
    <w:rsid w:val="00E63F85"/>
    <w:rsid w:val="00E72C98"/>
    <w:rsid w:val="00E84EA3"/>
    <w:rsid w:val="00E95C56"/>
    <w:rsid w:val="00EA0BC3"/>
    <w:rsid w:val="00EA13D6"/>
    <w:rsid w:val="00EE1BF9"/>
    <w:rsid w:val="00EF3878"/>
    <w:rsid w:val="00F021A1"/>
    <w:rsid w:val="00F6395F"/>
    <w:rsid w:val="00FC450C"/>
    <w:rsid w:val="00FD073A"/>
    <w:rsid w:val="00FD3DC5"/>
    <w:rsid w:val="00FE563A"/>
    <w:rsid w:val="00FF432E"/>
    <w:rsid w:val="00FF4FB7"/>
    <w:rsid w:val="00FF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67BE858-D994-4ECD-960F-7A136754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-Zeileneinzug">
    <w:name w:val="Body Text Indent"/>
    <w:basedOn w:val="Standard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character" w:customStyle="1" w:styleId="norm">
    <w:name w:val="norm"/>
    <w:rPr>
      <w:rFonts w:ascii="Arial" w:hAnsi="Arial" w:cs="Arial" w:hint="default"/>
      <w:sz w:val="14"/>
      <w:szCs w:val="14"/>
    </w:rPr>
  </w:style>
  <w:style w:type="character" w:styleId="Hyperlink">
    <w:name w:val="Hyperlink"/>
    <w:rPr>
      <w:color w:val="0000FF"/>
      <w:u w:val="single"/>
    </w:rPr>
  </w:style>
  <w:style w:type="paragraph" w:customStyle="1" w:styleId="content">
    <w:name w:val="content"/>
    <w:basedOn w:val="Standard"/>
    <w:pPr>
      <w:spacing w:before="100" w:beforeAutospacing="1" w:after="100" w:afterAutospacing="1" w:line="193" w:lineRule="atLeast"/>
    </w:pPr>
    <w:rPr>
      <w:rFonts w:ascii="Verdana" w:hAnsi="Verdana"/>
      <w:color w:val="000000"/>
      <w:sz w:val="14"/>
      <w:szCs w:val="14"/>
    </w:rPr>
  </w:style>
  <w:style w:type="character" w:customStyle="1" w:styleId="MTEquationSection">
    <w:name w:val="MTEquationSection"/>
    <w:rPr>
      <w:vanish/>
      <w:color w:val="FF0000"/>
      <w:lang w:val="de-DE"/>
    </w:rPr>
  </w:style>
  <w:style w:type="paragraph" w:styleId="Textkrper2">
    <w:name w:val="Body Text 2"/>
    <w:basedOn w:val="Standard"/>
    <w:rsid w:val="00B54375"/>
    <w:pPr>
      <w:spacing w:before="600" w:after="1080"/>
    </w:pPr>
    <w:rPr>
      <w:rFonts w:ascii="Verdana" w:hAnsi="Verdana"/>
      <w:sz w:val="40"/>
      <w:szCs w:val="24"/>
      <w:lang w:val="de-CH"/>
    </w:rPr>
  </w:style>
  <w:style w:type="table" w:styleId="Tabellenraster">
    <w:name w:val="Table Grid"/>
    <w:basedOn w:val="NormaleTabelle"/>
    <w:rsid w:val="0038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EE1BF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E1BF9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1B22B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Arbeitsauftra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Arbeitsauftrag.dot</Template>
  <TotalTime>0</TotalTime>
  <Pages>2</Pages>
  <Words>306</Words>
  <Characters>1746</Characters>
  <Application>Microsoft Office Word</Application>
  <DocSecurity>8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Roman Moser</dc:creator>
  <cp:lastModifiedBy>Luca Schäfli</cp:lastModifiedBy>
  <cp:revision>8</cp:revision>
  <cp:lastPrinted>2017-08-30T05:06:00Z</cp:lastPrinted>
  <dcterms:created xsi:type="dcterms:W3CDTF">2018-08-29T07:35:00Z</dcterms:created>
  <dcterms:modified xsi:type="dcterms:W3CDTF">2018-08-29T08:13:00Z</dcterms:modified>
</cp:coreProperties>
</file>