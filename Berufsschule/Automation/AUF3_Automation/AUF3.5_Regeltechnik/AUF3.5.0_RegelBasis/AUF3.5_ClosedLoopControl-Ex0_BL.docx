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23B2" w:rsidRPr="009D05AA" w:rsidRDefault="007E23B2" w:rsidP="007E23B2">
      <w:pPr>
        <w:pStyle w:val="berschrift1"/>
        <w:spacing w:after="120"/>
        <w:ind w:firstLine="538"/>
        <w:rPr>
          <w:rFonts w:cs="Arial"/>
          <w:b w:val="0"/>
          <w:sz w:val="22"/>
          <w:szCs w:val="22"/>
          <w:lang w:val="fr-CH"/>
        </w:rPr>
      </w:pPr>
      <w:r>
        <w:rPr>
          <w:rFonts w:cs="Arial"/>
          <w:szCs w:val="28"/>
          <w:lang w:val="fr-CH"/>
        </w:rPr>
        <w:t xml:space="preserve">Balancing of a </w:t>
      </w:r>
      <w:r w:rsidR="002D192F">
        <w:rPr>
          <w:rFonts w:cs="Arial"/>
          <w:szCs w:val="28"/>
          <w:lang w:val="fr-CH"/>
        </w:rPr>
        <w:t>S</w:t>
      </w:r>
      <w:r>
        <w:rPr>
          <w:rFonts w:cs="Arial"/>
          <w:szCs w:val="28"/>
          <w:lang w:val="fr-CH"/>
        </w:rPr>
        <w:t>tyrofoam ball</w:t>
      </w:r>
      <w:r>
        <w:rPr>
          <w:rFonts w:cs="Arial"/>
          <w:szCs w:val="28"/>
          <w:lang w:val="fr-CH"/>
        </w:rPr>
        <w:tab/>
      </w:r>
      <w:r w:rsidRPr="009D05AA">
        <w:rPr>
          <w:rFonts w:cs="Arial"/>
          <w:szCs w:val="28"/>
          <w:lang w:val="fr-CH"/>
        </w:rPr>
        <w:t xml:space="preserve"> </w:t>
      </w:r>
      <w:r w:rsidRPr="009D05AA">
        <w:rPr>
          <w:rFonts w:cs="Arial"/>
          <w:szCs w:val="28"/>
          <w:lang w:val="fr-CH"/>
        </w:rPr>
        <w:tab/>
      </w:r>
      <w:r>
        <w:rPr>
          <w:rFonts w:cs="Arial"/>
          <w:szCs w:val="28"/>
          <w:lang w:val="fr-CH"/>
        </w:rPr>
        <w:tab/>
      </w:r>
      <w:r>
        <w:rPr>
          <w:rFonts w:cs="Arial"/>
          <w:szCs w:val="28"/>
          <w:lang w:val="fr-CH"/>
        </w:rPr>
        <w:tab/>
      </w:r>
      <w:r>
        <w:rPr>
          <w:rFonts w:cs="Arial"/>
          <w:szCs w:val="28"/>
          <w:lang w:val="fr-CH"/>
        </w:rPr>
        <w:tab/>
      </w:r>
      <w:r>
        <w:rPr>
          <w:rFonts w:cs="Arial"/>
          <w:szCs w:val="28"/>
          <w:lang w:val="fr-CH"/>
        </w:rPr>
        <w:tab/>
      </w:r>
      <w:r w:rsidRPr="009D05AA">
        <w:rPr>
          <w:rFonts w:cs="Arial"/>
          <w:b w:val="0"/>
          <w:sz w:val="22"/>
          <w:szCs w:val="22"/>
          <w:lang w:val="fr-CH"/>
        </w:rPr>
        <w:t>(</w:t>
      </w:r>
      <w:r>
        <w:rPr>
          <w:rFonts w:cs="Arial"/>
          <w:b w:val="0"/>
          <w:sz w:val="22"/>
          <w:szCs w:val="22"/>
          <w:lang w:val="fr-CH"/>
        </w:rPr>
        <w:t xml:space="preserve">guided </w:t>
      </w:r>
      <w:r w:rsidRPr="009D05AA">
        <w:rPr>
          <w:rFonts w:cs="Arial"/>
          <w:b w:val="0"/>
          <w:sz w:val="22"/>
          <w:szCs w:val="22"/>
          <w:lang w:val="fr-CH"/>
        </w:rPr>
        <w:t>example)</w:t>
      </w:r>
    </w:p>
    <w:p w:rsidR="00522498" w:rsidRDefault="00345E67" w:rsidP="00522498">
      <w:pPr>
        <w:pStyle w:val="Textkrper-Zeileneinzug"/>
        <w:tabs>
          <w:tab w:val="clear" w:pos="1560"/>
          <w:tab w:val="left" w:pos="709"/>
        </w:tabs>
        <w:rPr>
          <w:rFonts w:cs="Arial"/>
          <w:sz w:val="22"/>
          <w:szCs w:val="22"/>
          <w:lang w:val="fr-CH"/>
        </w:rPr>
      </w:pPr>
      <w:r>
        <w:rPr>
          <w:rFonts w:cs="Arial"/>
          <w:sz w:val="22"/>
          <w:szCs w:val="22"/>
          <w:lang w:val="fr-CH"/>
        </w:rPr>
        <w:t xml:space="preserve">Balancing </w:t>
      </w:r>
      <w:r w:rsidR="00522498">
        <w:rPr>
          <w:rFonts w:cs="Arial"/>
          <w:sz w:val="22"/>
          <w:szCs w:val="22"/>
          <w:lang w:val="fr-CH"/>
        </w:rPr>
        <w:t xml:space="preserve">of </w:t>
      </w:r>
      <w:r>
        <w:rPr>
          <w:rFonts w:cs="Arial"/>
          <w:sz w:val="22"/>
          <w:szCs w:val="22"/>
          <w:lang w:val="fr-CH"/>
        </w:rPr>
        <w:t xml:space="preserve">a </w:t>
      </w:r>
      <w:r w:rsidR="002D192F">
        <w:rPr>
          <w:rFonts w:cs="Arial"/>
          <w:sz w:val="22"/>
          <w:szCs w:val="22"/>
          <w:lang w:val="fr-CH"/>
        </w:rPr>
        <w:t>S</w:t>
      </w:r>
      <w:r>
        <w:rPr>
          <w:rFonts w:cs="Arial"/>
          <w:sz w:val="22"/>
          <w:szCs w:val="22"/>
          <w:lang w:val="fr-CH"/>
        </w:rPr>
        <w:t xml:space="preserve">tyrofoam ball is performed once as an open-loop control and once as a closed-loop control (=feedback control). </w:t>
      </w:r>
    </w:p>
    <w:p w:rsidR="00522498" w:rsidRDefault="00522498" w:rsidP="00522498">
      <w:pPr>
        <w:pStyle w:val="Textkrper-Zeileneinzug"/>
        <w:tabs>
          <w:tab w:val="clear" w:pos="1560"/>
          <w:tab w:val="left" w:pos="709"/>
        </w:tabs>
        <w:rPr>
          <w:rFonts w:cs="Arial"/>
          <w:sz w:val="22"/>
          <w:szCs w:val="22"/>
          <w:lang w:val="fr-CH"/>
        </w:rPr>
      </w:pPr>
    </w:p>
    <w:p w:rsidR="00345E67" w:rsidRPr="00522498" w:rsidRDefault="00522498" w:rsidP="00522498">
      <w:pPr>
        <w:pStyle w:val="Textkrper-Zeileneinzug"/>
        <w:tabs>
          <w:tab w:val="clear" w:pos="1560"/>
          <w:tab w:val="left" w:pos="709"/>
        </w:tabs>
        <w:rPr>
          <w:rFonts w:cs="Arial"/>
          <w:b/>
          <w:sz w:val="24"/>
          <w:szCs w:val="24"/>
          <w:lang w:val="fr-CH"/>
        </w:rPr>
      </w:pPr>
      <w:r w:rsidRPr="00522498">
        <w:rPr>
          <w:b/>
          <w:sz w:val="24"/>
          <w:szCs w:val="24"/>
          <w:lang w:val="fr-CH"/>
        </w:rPr>
        <w:t>Open-loop control</w:t>
      </w:r>
    </w:p>
    <w:p w:rsidR="00801C95" w:rsidRPr="00044BA3" w:rsidRDefault="00801C95" w:rsidP="00345E67">
      <w:pPr>
        <w:pStyle w:val="Textkrper-Zeileneinzug"/>
        <w:rPr>
          <w:sz w:val="22"/>
          <w:szCs w:val="22"/>
          <w:lang w:val="fr-CH"/>
        </w:rPr>
      </w:pPr>
      <w:r w:rsidRPr="00044BA3">
        <w:rPr>
          <w:noProof/>
          <w:sz w:val="22"/>
          <w:szCs w:val="22"/>
          <w:lang w:val="en-US" w:eastAsia="en-US"/>
        </w:rPr>
        <mc:AlternateContent>
          <mc:Choice Requires="wpg">
            <w:drawing>
              <wp:anchor distT="0" distB="0" distL="114300" distR="114300" simplePos="0" relativeHeight="251729920" behindDoc="0" locked="0" layoutInCell="1" allowOverlap="1" wp14:anchorId="309AC52D" wp14:editId="3C8B2B5C">
                <wp:simplePos x="0" y="0"/>
                <wp:positionH relativeFrom="column">
                  <wp:posOffset>362585</wp:posOffset>
                </wp:positionH>
                <wp:positionV relativeFrom="paragraph">
                  <wp:posOffset>120015</wp:posOffset>
                </wp:positionV>
                <wp:extent cx="5356860" cy="1592580"/>
                <wp:effectExtent l="0" t="0" r="0" b="0"/>
                <wp:wrapNone/>
                <wp:docPr id="97" name="Gruppieren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56860" cy="1592580"/>
                          <a:chOff x="2214" y="11333"/>
                          <a:chExt cx="8436" cy="2508"/>
                        </a:xfrm>
                      </wpg:grpSpPr>
                      <wps:wsp>
                        <wps:cNvPr id="98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3414" y="12017"/>
                            <a:ext cx="3819" cy="1482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16821" w:rsidRPr="00E43189" w:rsidRDefault="00A16821" w:rsidP="0023174E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control facility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3756" y="12473"/>
                            <a:ext cx="1368" cy="79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16821" w:rsidRPr="00E43189" w:rsidRDefault="00A16821" w:rsidP="0023174E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control unit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5523" y="12473"/>
                            <a:ext cx="1368" cy="79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16821" w:rsidRPr="00E43189" w:rsidRDefault="00A16821" w:rsidP="0023174E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correcting facility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8088" y="12473"/>
                            <a:ext cx="1368" cy="79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16821" w:rsidRPr="00E43189" w:rsidRDefault="00A16821" w:rsidP="0023174E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controlled process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Line 23"/>
                        <wps:cNvCnPr/>
                        <wps:spPr bwMode="auto">
                          <a:xfrm>
                            <a:off x="5124" y="12872"/>
                            <a:ext cx="399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4" name="Line 24"/>
                        <wps:cNvCnPr/>
                        <wps:spPr bwMode="auto">
                          <a:xfrm>
                            <a:off x="6891" y="12872"/>
                            <a:ext cx="119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5" name="Line 25"/>
                        <wps:cNvCnPr/>
                        <wps:spPr bwMode="auto">
                          <a:xfrm>
                            <a:off x="8772" y="11675"/>
                            <a:ext cx="0" cy="79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6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8715" y="11333"/>
                            <a:ext cx="1137" cy="85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16821" w:rsidRPr="00E43189" w:rsidRDefault="00A16821" w:rsidP="0023174E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E43189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z</w:t>
                              </w:r>
                            </w:p>
                            <w:p w:rsidR="00A16821" w:rsidRPr="00E43189" w:rsidRDefault="00A16821" w:rsidP="0023174E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disturbing variable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" name="Line 27"/>
                        <wps:cNvCnPr/>
                        <wps:spPr bwMode="auto">
                          <a:xfrm>
                            <a:off x="9456" y="12872"/>
                            <a:ext cx="11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0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9513" y="12530"/>
                            <a:ext cx="1137" cy="969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16821" w:rsidRDefault="00A16821" w:rsidP="0023174E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x</w:t>
                              </w:r>
                            </w:p>
                            <w:p w:rsidR="00A16821" w:rsidRDefault="00A16821" w:rsidP="0023174E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</w:p>
                            <w:p w:rsidR="00A16821" w:rsidRPr="00E43189" w:rsidRDefault="00A16821" w:rsidP="0023174E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controlled variable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1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7062" y="12530"/>
                            <a:ext cx="1308" cy="1311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16821" w:rsidRDefault="00A16821" w:rsidP="0023174E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y</w:t>
                              </w:r>
                            </w:p>
                            <w:p w:rsidR="00A16821" w:rsidRPr="00E43189" w:rsidRDefault="00A16821" w:rsidP="0023174E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</w:p>
                            <w:p w:rsidR="00A16821" w:rsidRDefault="00A16821" w:rsidP="0023174E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</w:p>
                            <w:p w:rsidR="00A16821" w:rsidRDefault="00A16821" w:rsidP="0023174E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</w:p>
                            <w:p w:rsidR="00A16821" w:rsidRPr="00E43189" w:rsidRDefault="00A16821" w:rsidP="0023174E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manipulated variable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2" name="Line 30"/>
                        <wps:cNvCnPr/>
                        <wps:spPr bwMode="auto">
                          <a:xfrm>
                            <a:off x="2328" y="12872"/>
                            <a:ext cx="142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3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2214" y="12530"/>
                            <a:ext cx="1137" cy="969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16821" w:rsidRDefault="00A16821" w:rsidP="0023174E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SV</w:t>
                              </w:r>
                            </w:p>
                            <w:p w:rsidR="00A16821" w:rsidRDefault="00A16821" w:rsidP="0023174E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</w:p>
                            <w:p w:rsidR="00A16821" w:rsidRPr="00E43189" w:rsidRDefault="00A16821" w:rsidP="0023174E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set variable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9AC52D" id="Gruppieren 97" o:spid="_x0000_s1026" style="position:absolute;left:0;text-align:left;margin-left:28.55pt;margin-top:9.45pt;width:421.8pt;height:125.4pt;z-index:251729920" coordorigin="2214,11333" coordsize="8436,25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9" o:spid="_x0000_s1027" type="#_x0000_t202" style="position:absolute;left:3414;top:12017;width:3819;height:14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8if74A&#10;AADbAAAADwAAAGRycy9kb3ducmV2LnhtbERPyW7CMBC9I/EP1iBxAwcoW8CgqBWiV5YPGOIhCcTj&#10;yHZJ+vf1AanHp7dv952pxYucrywrmIwTEMS51RUXCq6Xw2gFwgdkjbVlUvBLHva7fm+LqbYtn+h1&#10;DoWIIexTVFCG0KRS+rwkg35sG+LI3a0zGCJ0hdQO2xhuajlNkoU0WHFsKLGhz5Ly5/nHKPgKh/vS&#10;t7eM5h/Z3C3M8bp6zJQaDrpsAyJQF/7Fb/e3VrCOY+OX+APk7g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sPIn++AAAA2wAAAA8AAAAAAAAAAAAAAAAAmAIAAGRycy9kb3ducmV2&#10;LnhtbFBLBQYAAAAABAAEAPUAAACDAwAAAAA=&#10;">
                  <v:fill opacity="0"/>
                  <v:textbox>
                    <w:txbxContent>
                      <w:p w:rsidR="00A16821" w:rsidRPr="00E43189" w:rsidRDefault="00A16821" w:rsidP="0023174E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control facility</w:t>
                        </w:r>
                      </w:p>
                    </w:txbxContent>
                  </v:textbox>
                </v:shape>
                <v:shape id="Text Box 20" o:spid="_x0000_s1028" type="#_x0000_t202" style="position:absolute;left:3756;top:12473;width:1368;height:7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4mEcQA&#10;AADbAAAADwAAAGRycy9kb3ducmV2LnhtbESPQWvCQBSE7wX/w/IEL0U31WJN6ioiVPRmrej1kX0m&#10;odm36e42xn/vCoUeh5n5hpkvO1OLlpyvLCt4GSUgiHOrKy4UHL8+hjMQPiBrrC2Tght5WC56T3PM&#10;tL3yJ7WHUIgIYZ+hgjKEJpPS5yUZ9CPbEEfvYp3BEKUrpHZ4jXBTy3GSTKXBiuNCiQ2tS8q/D79G&#10;wex12579brI/5dNLnYbnt3bz45Qa9LvVO4hAXfgP/7W3WkGawuNL/AFyc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qeJhHEAAAA2wAAAA8AAAAAAAAAAAAAAAAAmAIAAGRycy9k&#10;b3ducmV2LnhtbFBLBQYAAAAABAAEAPUAAACJAwAAAAA=&#10;">
                  <v:textbox>
                    <w:txbxContent>
                      <w:p w:rsidR="00A16821" w:rsidRPr="00E43189" w:rsidRDefault="00A16821" w:rsidP="0023174E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control unit</w:t>
                        </w:r>
                      </w:p>
                    </w:txbxContent>
                  </v:textbox>
                </v:shape>
                <v:shape id="Text Box 21" o:spid="_x0000_s1029" type="#_x0000_t202" style="position:absolute;left:5523;top:12473;width:1368;height:7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yZvcIA&#10;AADcAAAADwAAAGRycy9kb3ducmV2LnhtbERPTWsCMRC9C/0PYQpeRLNqUbs1SikoerMqeh024+7S&#10;zWSbxHX990Yo9DaP9znzZWsq0ZDzpWUFw0ECgjizuuRcwfGw6s9A+ICssbJMCu7kYbl46cwx1fbG&#10;39TsQy5iCPsUFRQh1KmUPivIoB/YmjhyF+sMhghdLrXDWww3lRwlyUQaLDk2FFjTV0HZz/5qFMze&#10;Ns3Zb8e7Uza5VO+hN23Wv06p7mv7+QEiUBv+xX/ujY7zkyE8n4kXy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nJm9wgAAANwAAAAPAAAAAAAAAAAAAAAAAJgCAABkcnMvZG93&#10;bnJldi54bWxQSwUGAAAAAAQABAD1AAAAhwMAAAAA&#10;">
                  <v:textbox>
                    <w:txbxContent>
                      <w:p w:rsidR="00A16821" w:rsidRPr="00E43189" w:rsidRDefault="00A16821" w:rsidP="0023174E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correcting facility</w:t>
                        </w:r>
                      </w:p>
                    </w:txbxContent>
                  </v:textbox>
                </v:shape>
                <v:shape id="Text Box 22" o:spid="_x0000_s1030" type="#_x0000_t202" style="position:absolute;left:8088;top:12473;width:1368;height:7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4HysMA&#10;AADcAAAADwAAAGRycy9kb3ducmV2LnhtbERPS2sCMRC+C/0PYQpexM3WitqtUURosTerotdhM/ug&#10;m8mapOv23zcFobf5+J6zXPemER05X1tW8JSkIIhzq2suFZyOb+MFCB+QNTaWScEPeVivHgZLzLS9&#10;8Sd1h1CKGMI+QwVVCG0mpc8rMugT2xJHrrDOYIjQlVI7vMVw08hJms6kwZpjQ4UtbSvKvw7fRsFi&#10;uusu/uN5f85nRfMSRvPu/eqUGj72m1cQgfrwL767dzrOTyfw90y8QK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k4HysMAAADcAAAADwAAAAAAAAAAAAAAAACYAgAAZHJzL2Rv&#10;d25yZXYueG1sUEsFBgAAAAAEAAQA9QAAAIgDAAAAAA==&#10;">
                  <v:textbox>
                    <w:txbxContent>
                      <w:p w:rsidR="00A16821" w:rsidRPr="00E43189" w:rsidRDefault="00A16821" w:rsidP="0023174E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controlled process</w:t>
                        </w:r>
                      </w:p>
                    </w:txbxContent>
                  </v:textbox>
                </v:shape>
                <v:line id="Line 23" o:spid="_x0000_s1031" style="position:absolute;visibility:visible;mso-wrap-style:square" from="5124,12872" to="5523,128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iueqcQAAADc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ckMfp+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K56pxAAAANwAAAAPAAAAAAAAAAAA&#10;AAAAAKECAABkcnMvZG93bnJldi54bWxQSwUGAAAAAAQABAD5AAAAkgMAAAAA&#10;"/>
                <v:line id="Line 24" o:spid="_x0000_s1032" style="position:absolute;visibility:visible;mso-wrap-style:square" from="6891,12872" to="8088,128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cIG3cQAAADcAAAADwAAAGRycy9kb3ducmV2LnhtbERPS2vCQBC+F/oflhF6qxvbEiS6irQU&#10;1IPUB+hxzI5JbHY27K5J+u+7QqG3+fieM533phYtOV9ZVjAaJiCIc6srLhQc9p/PYxA+IGusLZOC&#10;H/Iwnz0+TDHTtuMttbtQiBjCPkMFZQhNJqXPSzLoh7YhjtzFOoMhQldI7bCL4aaWL0mSSoMVx4YS&#10;G3ovKf/e3YyCzetX2i5W62V/XKXn/GN7Pl07p9TToF9MQATqw7/4z73UcX7yBvdn4gVy9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wgbdxAAAANwAAAAPAAAAAAAAAAAA&#10;AAAAAKECAABkcnMvZG93bnJldi54bWxQSwUGAAAAAAQABAD5AAAAkgMAAAAA&#10;"/>
                <v:line id="Line 25" o:spid="_x0000_s1033" style="position:absolute;visibility:visible;mso-wrap-style:square" from="8772,11675" to="8772,124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rZz0sIAAADcAAAADwAAAGRycy9kb3ducmV2LnhtbERP32vCMBB+F/Y/hBvsTVMHm1qNMlYG&#10;e9gEq/h8NmdTbC6lyWr23y8Dwbf7+H7eahNtKwbqfeNYwXSSgSCunG64VnDYf4znIHxA1tg6JgW/&#10;5GGzfhitMNfuyjsaylCLFMI+RwUmhC6X0leGLPqJ64gTd3a9xZBgX0vd4zWF21Y+Z9mrtNhwajDY&#10;0buh6lL+WAUzU+zkTBZf+20xNNNF/I7H00Kpp8f4tgQRKIa7+Ob+1Gl+9gL/z6QL5Po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rZz0sIAAADcAAAADwAAAAAAAAAAAAAA&#10;AAChAgAAZHJzL2Rvd25yZXYueG1sUEsFBgAAAAAEAAQA+QAAAJADAAAAAA==&#10;">
                  <v:stroke endarrow="block"/>
                </v:line>
                <v:shape id="Text Box 26" o:spid="_x0000_s1034" type="#_x0000_t202" style="position:absolute;left:8715;top:11333;width:1137;height:8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0IQ8MUA&#10;AADcAAAADwAAAGRycy9kb3ducmV2LnhtbESPT2vCQBDF70K/wzJCL6IbPYQQXaWECi1UobG9j9lp&#10;/pidDdmtSb+9KxS8zfDevN+bzW40rbhS72rLCpaLCARxYXXNpYKv036egHAeWWNrmRT8kYPd9mmy&#10;wVTbgT/pmvtShBB2KSqovO9SKV1RkUG3sB1x0H5sb9CHtS+l7nEI4aaVqyiKpcGaA6HCjrKKikv+&#10;awL3dUy67/NH1rzns3OzOnJ9SFip5+n4sgbhafQP8//1mw71oxjuz4QJ5PY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7QhDwxQAAANwAAAAPAAAAAAAAAAAAAAAAAJgCAABkcnMv&#10;ZG93bnJldi54bWxQSwUGAAAAAAQABAD1AAAAigMAAAAA&#10;" stroked="f">
                  <v:fill opacity="0"/>
                  <v:textbox>
                    <w:txbxContent>
                      <w:p w:rsidR="00A16821" w:rsidRPr="00E43189" w:rsidRDefault="00A16821" w:rsidP="0023174E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E43189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z</w:t>
                        </w:r>
                      </w:p>
                      <w:p w:rsidR="00A16821" w:rsidRPr="00E43189" w:rsidRDefault="00A16821" w:rsidP="0023174E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disturbing variable</w:t>
                        </w:r>
                      </w:p>
                    </w:txbxContent>
                  </v:textbox>
                </v:shape>
                <v:line id="Line 27" o:spid="_x0000_s1035" style="position:absolute;visibility:visible;mso-wrap-style:square" from="9456,12872" to="10596,128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RCYqsQAAADcAAAADwAAAGRycy9kb3ducmV2LnhtbERPS2vCQBC+F/oflhF6qxtbSCW6irQU&#10;1EOpD9DjmB2T2Oxs2F2T9N+7QqG3+fieM533phYtOV9ZVjAaJiCIc6srLhTsd5/PYxA+IGusLZOC&#10;X/Iwnz0+TDHTtuMNtdtQiBjCPkMFZQhNJqXPSzLoh7YhjtzZOoMhQldI7bCL4aaWL0mSSoMVx4YS&#10;G3ovKf/ZXo2Cr9fvtF2s1sv+sEpP+cfmdLx0TqmnQb+YgAjUh3/xn3up4/zkDe7PxAvk7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EJiqxAAAANwAAAAPAAAAAAAAAAAA&#10;AAAAAKECAABkcnMvZG93bnJldi54bWxQSwUGAAAAAAQABAD5AAAAkgMAAAAA&#10;"/>
                <v:shape id="Text Box 28" o:spid="_x0000_s1036" type="#_x0000_t202" style="position:absolute;left:9513;top:12530;width:1137;height:9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aRjMIA&#10;AADcAAAADwAAAGRycy9kb3ducmV2LnhtbERPTWvCQBC9F/wPywi9iNnUg6SpqxRpoYUqNOp9zE6T&#10;2OxsyG41/nvnIPT4eN+L1eBadaY+NJ4NPCUpKOLS24YrA/vd+zQDFSKyxdYzGbhSgNVy9LDA3PoL&#10;f9O5iJWSEA45Gqhj7HKtQ1mTw5D4jli4H987jAL7StseLxLuWj1L07l22LA01NjRuqbyt/hz0vs2&#10;ZN3h+LU+fRaT42m25WaTsTGP4+H1BVSkIf6L7+4Pa+B5LvPljBwBvb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JpGMwgAAANwAAAAPAAAAAAAAAAAAAAAAAJgCAABkcnMvZG93&#10;bnJldi54bWxQSwUGAAAAAAQABAD1AAAAhwMAAAAA&#10;" stroked="f">
                  <v:fill opacity="0"/>
                  <v:textbox>
                    <w:txbxContent>
                      <w:p w:rsidR="00A16821" w:rsidRDefault="00A16821" w:rsidP="0023174E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x</w:t>
                        </w:r>
                      </w:p>
                      <w:p w:rsidR="00A16821" w:rsidRDefault="00A16821" w:rsidP="0023174E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</w:p>
                      <w:p w:rsidR="00A16821" w:rsidRPr="00E43189" w:rsidRDefault="00A16821" w:rsidP="0023174E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controlled variable</w:t>
                        </w:r>
                      </w:p>
                    </w:txbxContent>
                  </v:textbox>
                </v:shape>
                <v:shape id="Text Box 29" o:spid="_x0000_s1037" type="#_x0000_t202" style="position:absolute;left:7062;top:12530;width:1308;height:13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2o0F8UA&#10;AADcAAAADwAAAGRycy9kb3ducmV2LnhtbESPS2vCQBSF94L/YbhCN6VOdCExzSQUUWjBCqbt/pq5&#10;zaOZOyEz1fjvO0LB5eE8Pk6aj6YTZxpcY1nBYh6BIC6tbrhS8Pmxe4pBOI+ssbNMCq7kIM+mkxQT&#10;bS98pHPhKxFG2CWooPa+T6R0ZU0G3dz2xMH7toNBH+RQST3gJYybTi6jaCUNNhwINfa0qan8KX5N&#10;4G7HuP867TftW/F4apcHbt5jVuphNr48g/A0+nv4v/2qFaxXC7idCUdAZ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ajQXxQAAANwAAAAPAAAAAAAAAAAAAAAAAJgCAABkcnMv&#10;ZG93bnJldi54bWxQSwUGAAAAAAQABAD1AAAAigMAAAAA&#10;" stroked="f">
                  <v:fill opacity="0"/>
                  <v:textbox>
                    <w:txbxContent>
                      <w:p w:rsidR="00A16821" w:rsidRDefault="00A16821" w:rsidP="0023174E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y</w:t>
                        </w:r>
                      </w:p>
                      <w:p w:rsidR="00A16821" w:rsidRPr="00E43189" w:rsidRDefault="00A16821" w:rsidP="0023174E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</w:p>
                      <w:p w:rsidR="00A16821" w:rsidRDefault="00A16821" w:rsidP="0023174E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</w:p>
                      <w:p w:rsidR="00A16821" w:rsidRDefault="00A16821" w:rsidP="0023174E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</w:p>
                      <w:p w:rsidR="00A16821" w:rsidRPr="00E43189" w:rsidRDefault="00A16821" w:rsidP="0023174E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manipulated variable</w:t>
                        </w:r>
                      </w:p>
                    </w:txbxContent>
                  </v:textbox>
                </v:shape>
                <v:line id="Line 30" o:spid="_x0000_s1038" style="position:absolute;visibility:visible;mso-wrap-style:square" from="2328,12872" to="3753,128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p5XNcUAAADcAAAADwAAAGRycy9kb3ducmV2LnhtbESPQWvCQBSE70L/w/IKvelGD2qiq5SG&#10;Qg+tYJSeX7PPbGj2bchu4/bfdwuCx2FmvmG2+2g7MdLgW8cK5rMMBHHtdMuNgvPpdboG4QOyxs4x&#10;KfglD/vdw2SLhXZXPtJYhUYkCPsCFZgQ+kJKXxuy6GeuJ07exQ0WQ5JDI/WA1wS3nVxk2VJabDkt&#10;GOzpxVD9Xf1YBStTHuVKlu+nQzm28zx+xM+vXKmnx/i8AREohnv41n7TCvLlAv7PpCMgd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p5XNcUAAADcAAAADwAAAAAAAAAA&#10;AAAAAAChAgAAZHJzL2Rvd25yZXYueG1sUEsFBgAAAAAEAAQA+QAAAJMDAAAAAA==&#10;">
                  <v:stroke endarrow="block"/>
                </v:line>
                <v:shape id="Text Box 31" o:spid="_x0000_s1039" type="#_x0000_t202" style="position:absolute;left:2214;top:12530;width:1137;height:9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QP+8UA&#10;AADcAAAADwAAAGRycy9kb3ducmV2LnhtbESPX2vCMBTF34V9h3AHexFNpyC1MxYpG0yYA6u+3zZ3&#10;bbW5KU2m3bdfBsIeD+fPj7NKB9OKK/WusazgeRqBIC6tbrhScDy8TWIQziNrbC2Tgh9ykK4fRitM&#10;tL3xnq65r0QYYZeggtr7LpHSlTUZdFPbEQfvy/YGfZB9JXWPtzBuWjmLooU02HAg1NhRVlN5yb9N&#10;4L4OcXcqPrLzNh8X59knN7uYlXp6HDYvIDwN/j98b79rBcvFHP7OhCMg1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9A/7xQAAANwAAAAPAAAAAAAAAAAAAAAAAJgCAABkcnMv&#10;ZG93bnJldi54bWxQSwUGAAAAAAQABAD1AAAAigMAAAAA&#10;" stroked="f">
                  <v:fill opacity="0"/>
                  <v:textbox>
                    <w:txbxContent>
                      <w:p w:rsidR="00A16821" w:rsidRDefault="00A16821" w:rsidP="0023174E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SV</w:t>
                        </w:r>
                      </w:p>
                      <w:p w:rsidR="00A16821" w:rsidRDefault="00A16821" w:rsidP="0023174E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</w:p>
                      <w:p w:rsidR="00A16821" w:rsidRPr="00E43189" w:rsidRDefault="00A16821" w:rsidP="0023174E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set variable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22498" w:rsidRPr="00044BA3">
        <w:rPr>
          <w:sz w:val="22"/>
          <w:szCs w:val="22"/>
          <w:lang w:val="fr-CH"/>
        </w:rPr>
        <w:t xml:space="preserve">General representation of </w:t>
      </w:r>
      <w:r w:rsidR="00977100" w:rsidRPr="00044BA3">
        <w:rPr>
          <w:sz w:val="22"/>
          <w:szCs w:val="22"/>
          <w:lang w:val="fr-CH"/>
        </w:rPr>
        <w:t>the</w:t>
      </w:r>
      <w:r w:rsidR="00522498" w:rsidRPr="00044BA3">
        <w:rPr>
          <w:sz w:val="22"/>
          <w:szCs w:val="22"/>
          <w:lang w:val="fr-CH"/>
        </w:rPr>
        <w:t xml:space="preserve"> </w:t>
      </w:r>
      <w:r w:rsidR="00522498" w:rsidRPr="00044BA3">
        <w:rPr>
          <w:b/>
          <w:sz w:val="22"/>
          <w:szCs w:val="22"/>
          <w:lang w:val="fr-CH"/>
        </w:rPr>
        <w:t>control chain</w:t>
      </w:r>
      <w:r w:rsidR="00522498" w:rsidRPr="00044BA3">
        <w:rPr>
          <w:sz w:val="22"/>
          <w:szCs w:val="22"/>
          <w:lang w:val="fr-CH"/>
        </w:rPr>
        <w:t xml:space="preserve"> </w:t>
      </w:r>
      <w:r w:rsidR="00522498" w:rsidRPr="00044BA3">
        <w:rPr>
          <w:i/>
          <w:sz w:val="22"/>
          <w:szCs w:val="22"/>
          <w:lang w:val="fr-CH"/>
        </w:rPr>
        <w:t>[=Steuerkette]</w:t>
      </w:r>
      <w:r w:rsidR="00345E67" w:rsidRPr="00044BA3">
        <w:rPr>
          <w:sz w:val="22"/>
          <w:szCs w:val="22"/>
          <w:lang w:val="fr-CH"/>
        </w:rPr>
        <w:t>:</w:t>
      </w:r>
    </w:p>
    <w:p w:rsidR="00345E67" w:rsidRDefault="00345E67" w:rsidP="00345E67">
      <w:pPr>
        <w:pStyle w:val="Textkrper-Zeileneinzug"/>
        <w:rPr>
          <w:lang w:val="fr-CH"/>
        </w:rPr>
      </w:pPr>
    </w:p>
    <w:p w:rsidR="0023174E" w:rsidRDefault="0023174E" w:rsidP="00345E67">
      <w:pPr>
        <w:pStyle w:val="Textkrper-Zeileneinzug"/>
        <w:rPr>
          <w:lang w:val="fr-CH"/>
        </w:rPr>
      </w:pPr>
    </w:p>
    <w:p w:rsidR="0023174E" w:rsidRDefault="0023174E" w:rsidP="00345E67">
      <w:pPr>
        <w:pStyle w:val="Textkrper-Zeileneinzug"/>
        <w:rPr>
          <w:lang w:val="fr-CH"/>
        </w:rPr>
      </w:pPr>
    </w:p>
    <w:p w:rsidR="0023174E" w:rsidRDefault="0023174E" w:rsidP="00345E67">
      <w:pPr>
        <w:pStyle w:val="Textkrper-Zeileneinzug"/>
        <w:rPr>
          <w:lang w:val="fr-CH"/>
        </w:rPr>
      </w:pPr>
    </w:p>
    <w:p w:rsidR="0023174E" w:rsidRDefault="0023174E" w:rsidP="00345E67">
      <w:pPr>
        <w:pStyle w:val="Textkrper-Zeileneinzug"/>
        <w:rPr>
          <w:lang w:val="fr-CH"/>
        </w:rPr>
      </w:pPr>
    </w:p>
    <w:p w:rsidR="0023174E" w:rsidRPr="00522498" w:rsidRDefault="0023174E" w:rsidP="00345E67">
      <w:pPr>
        <w:pStyle w:val="Textkrper-Zeileneinzug"/>
        <w:rPr>
          <w:lang w:val="fr-CH"/>
        </w:rPr>
      </w:pPr>
    </w:p>
    <w:p w:rsidR="00801C95" w:rsidRDefault="00801C95" w:rsidP="00345E67">
      <w:pPr>
        <w:pStyle w:val="Textkrper-Zeileneinzug"/>
        <w:rPr>
          <w:lang w:val="fr-CH"/>
        </w:rPr>
      </w:pPr>
    </w:p>
    <w:p w:rsidR="00345E67" w:rsidRDefault="001638DF" w:rsidP="00345E67">
      <w:pPr>
        <w:pStyle w:val="Textkrper-Zeileneinzug"/>
        <w:rPr>
          <w:lang w:val="fr-CH"/>
        </w:rPr>
      </w:pPr>
      <w:r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6A4E300D" wp14:editId="5496421B">
                <wp:simplePos x="0" y="0"/>
                <wp:positionH relativeFrom="column">
                  <wp:posOffset>365034</wp:posOffset>
                </wp:positionH>
                <wp:positionV relativeFrom="paragraph">
                  <wp:posOffset>363</wp:posOffset>
                </wp:positionV>
                <wp:extent cx="5497830" cy="1375410"/>
                <wp:effectExtent l="0" t="0" r="0" b="15240"/>
                <wp:wrapNone/>
                <wp:docPr id="977" name="Gruppieren 9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97830" cy="1375410"/>
                          <a:chOff x="1986" y="4037"/>
                          <a:chExt cx="8658" cy="2166"/>
                        </a:xfrm>
                      </wpg:grpSpPr>
                      <wps:wsp>
                        <wps:cNvPr id="978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3528" y="5177"/>
                            <a:ext cx="1368" cy="79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16821" w:rsidRPr="00E43189" w:rsidRDefault="00A16821" w:rsidP="00345E67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E43189">
                                <w:rPr>
                                  <w:rFonts w:ascii="Arial" w:hAnsi="Arial" w:cs="Arial"/>
                                </w:rPr>
                                <w:t>Steuergerät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9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5295" y="5177"/>
                            <a:ext cx="1368" cy="79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16821" w:rsidRPr="00E43189" w:rsidRDefault="00A16821" w:rsidP="00345E67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Stell-einrichtung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0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7860" y="5177"/>
                            <a:ext cx="1368" cy="79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16821" w:rsidRPr="00E43189" w:rsidRDefault="00A16821" w:rsidP="00345E67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Steuer-strecke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1" name="Line 8"/>
                        <wps:cNvCnPr/>
                        <wps:spPr bwMode="auto">
                          <a:xfrm>
                            <a:off x="4896" y="5576"/>
                            <a:ext cx="399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82" name="Line 9"/>
                        <wps:cNvCnPr/>
                        <wps:spPr bwMode="auto">
                          <a:xfrm>
                            <a:off x="6663" y="5576"/>
                            <a:ext cx="119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83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3186" y="4721"/>
                            <a:ext cx="3819" cy="1482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16821" w:rsidRPr="00E43189" w:rsidRDefault="00A16821" w:rsidP="00345E67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 w:rsidRPr="00E43189">
                                <w:rPr>
                                  <w:rFonts w:ascii="Arial" w:hAnsi="Arial" w:cs="Arial"/>
                                </w:rPr>
                                <w:t>Steuereinrichtung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4" name="Line 11"/>
                        <wps:cNvCnPr/>
                        <wps:spPr bwMode="auto">
                          <a:xfrm>
                            <a:off x="8544" y="4379"/>
                            <a:ext cx="0" cy="79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85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8487" y="4037"/>
                            <a:ext cx="1137" cy="513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16821" w:rsidRPr="00E43189" w:rsidRDefault="00A16821" w:rsidP="00345E67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E43189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z</w:t>
                              </w:r>
                            </w:p>
                            <w:p w:rsidR="00A16821" w:rsidRPr="00E43189" w:rsidRDefault="00A16821" w:rsidP="00345E67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E43189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Störgrösse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6" name="Line 13"/>
                        <wps:cNvCnPr/>
                        <wps:spPr bwMode="auto">
                          <a:xfrm>
                            <a:off x="9228" y="5576"/>
                            <a:ext cx="11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87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9285" y="5234"/>
                            <a:ext cx="1359" cy="969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16821" w:rsidRDefault="00A16821" w:rsidP="00345E67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x</w:t>
                              </w:r>
                            </w:p>
                            <w:p w:rsidR="00A16821" w:rsidRPr="00E43189" w:rsidRDefault="00A16821" w:rsidP="00345E67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</w:p>
                            <w:p w:rsidR="00A16821" w:rsidRPr="00E43189" w:rsidRDefault="00A16821" w:rsidP="00345E67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E43189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S</w:t>
                              </w: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teuer</w:t>
                              </w:r>
                              <w:r w:rsidRPr="00E43189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grösse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8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6891" y="5234"/>
                            <a:ext cx="1137" cy="969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16821" w:rsidRDefault="00A16821" w:rsidP="00345E67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y</w:t>
                              </w:r>
                            </w:p>
                            <w:p w:rsidR="00A16821" w:rsidRPr="00E43189" w:rsidRDefault="00A16821" w:rsidP="00345E67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</w:p>
                            <w:p w:rsidR="00A16821" w:rsidRDefault="00A16821" w:rsidP="00345E67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Stell-</w:t>
                              </w:r>
                            </w:p>
                            <w:p w:rsidR="00A16821" w:rsidRPr="00E43189" w:rsidRDefault="00A16821" w:rsidP="00345E67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E43189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grösse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9" name="Line 16"/>
                        <wps:cNvCnPr/>
                        <wps:spPr bwMode="auto">
                          <a:xfrm>
                            <a:off x="2100" y="5576"/>
                            <a:ext cx="142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90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1986" y="5234"/>
                            <a:ext cx="1137" cy="969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16821" w:rsidRDefault="00A16821" w:rsidP="00345E67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w</w:t>
                              </w:r>
                            </w:p>
                            <w:p w:rsidR="00A16821" w:rsidRPr="00E43189" w:rsidRDefault="00A16821" w:rsidP="00345E67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</w:p>
                            <w:p w:rsidR="00A16821" w:rsidRDefault="00A16821" w:rsidP="00345E67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Führungs-</w:t>
                              </w:r>
                            </w:p>
                            <w:p w:rsidR="00A16821" w:rsidRPr="00E43189" w:rsidRDefault="00A16821" w:rsidP="00345E67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E43189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grösse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4E300D" id="Gruppieren 977" o:spid="_x0000_s1040" style="position:absolute;left:0;text-align:left;margin-left:28.75pt;margin-top:.05pt;width:432.9pt;height:108.3pt;z-index:251679744" coordorigin="1986,4037" coordsize="8658,21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">
                <v:shape id="Text Box 5" o:spid="_x0000_s1041" type="#_x0000_t202" style="position:absolute;left:3528;top:5177;width:1368;height:7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4absIA&#10;AADcAAAADwAAAGRycy9kb3ducmV2LnhtbERPz2vCMBS+C/sfwht4kZlOpWpnlDFQ9Obc0OujebZl&#10;zUuXxFr/e3MQPH58vxerztSiJecrywrehwkI4tzqigsFvz/rtxkIH5A11pZJwY08rJYvvQVm2l75&#10;m9pDKEQMYZ+hgjKEJpPS5yUZ9EPbEEfubJ3BEKErpHZ4jeGmlqMkSaXBimNDiQ19lZT/HS5GwWyy&#10;bU9+N94f8/Rcz8Ng2m7+nVL91+7zA0SgLjzFD/dWK5hP49p4Jh4Bub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5vhpuwgAAANwAAAAPAAAAAAAAAAAAAAAAAJgCAABkcnMvZG93&#10;bnJldi54bWxQSwUGAAAAAAQABAD1AAAAhwMAAAAA&#10;">
                  <v:textbox>
                    <w:txbxContent>
                      <w:p w:rsidR="00A16821" w:rsidRPr="00E43189" w:rsidRDefault="00A16821" w:rsidP="00345E67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E43189">
                          <w:rPr>
                            <w:rFonts w:ascii="Arial" w:hAnsi="Arial" w:cs="Arial"/>
                          </w:rPr>
                          <w:t>Steuergerät</w:t>
                        </w:r>
                      </w:p>
                    </w:txbxContent>
                  </v:textbox>
                </v:shape>
                <v:shape id="Text Box 6" o:spid="_x0000_s1042" type="#_x0000_t202" style="position:absolute;left:5295;top:5177;width:1368;height:7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K/9cUA&#10;AADcAAAADwAAAGRycy9kb3ducmV2LnhtbESPQWvCQBSE7wX/w/KEXkrdWEVNdJVSqNibxtJeH9ln&#10;Esy+jbvbmP77bkHwOMzMN8xq05tGdOR8bVnBeJSAIC6srrlU8Hl8f16A8AFZY2OZFPySh8168LDC&#10;TNsrH6jLQykihH2GCqoQ2kxKX1Rk0I9sSxy9k3UGQ5SulNrhNcJNI1+SZCYN1hwXKmzpraLinP8Y&#10;BYvprvv2H5P9VzE7NWl4mnfbi1Pqcdi/LkEE6sM9fGvvtIJ0nsL/mXgE5Po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8r/1xQAAANwAAAAPAAAAAAAAAAAAAAAAAJgCAABkcnMv&#10;ZG93bnJldi54bWxQSwUGAAAAAAQABAD1AAAAigMAAAAA&#10;">
                  <v:textbox>
                    <w:txbxContent>
                      <w:p w:rsidR="00A16821" w:rsidRPr="00E43189" w:rsidRDefault="00A16821" w:rsidP="00345E67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Stell-einrichtung</w:t>
                        </w:r>
                      </w:p>
                    </w:txbxContent>
                  </v:textbox>
                </v:shape>
                <v:shape id="Text Box 7" o:spid="_x0000_s1043" type="#_x0000_t202" style="position:absolute;left:7860;top:5177;width:1368;height:7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h1mT8MA&#10;AADcAAAADwAAAGRycy9kb3ducmV2LnhtbERPy2oCMRTdC/2HcAtuRDO1xY7jRCkFi921VnR7mdx5&#10;4ORmmsRx+vfNQnB5OO98M5hW9OR8Y1nB0ywBQVxY3XCl4PCznaYgfEDW2FomBX/kYbN+GOWYaXvl&#10;b+r3oRIxhH2GCuoQukxKX9Rk0M9sRxy50jqDIUJXSe3wGsNNK+dJspAGG44NNXb0XlNx3l+MgvRl&#10;15/85/PXsViU7TJMXvuPX6fU+HF4W4EINIS7+ObeaQXLNM6PZ+IRkO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h1mT8MAAADcAAAADwAAAAAAAAAAAAAAAACYAgAAZHJzL2Rv&#10;d25yZXYueG1sUEsFBgAAAAAEAAQA9QAAAIgDAAAAAA==&#10;">
                  <v:textbox>
                    <w:txbxContent>
                      <w:p w:rsidR="00A16821" w:rsidRPr="00E43189" w:rsidRDefault="00A16821" w:rsidP="00345E67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Steuer-strecke</w:t>
                        </w:r>
                      </w:p>
                    </w:txbxContent>
                  </v:textbox>
                </v:shape>
                <v:line id="Line 8" o:spid="_x0000_s1044" style="position:absolute;visibility:visible;mso-wrap-style:square" from="4896,5576" to="5295,55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nj/LMYAAADcAAAADwAAAGRycy9kb3ducmV2LnhtbESPQWvCQBSE74X+h+UVeqsbLQRNXUUq&#10;BfUgVQvt8Zl9JrHZt2F3m8R/3xUEj8PMfMNM572pRUvOV5YVDAcJCOLc6ooLBV+Hj5cxCB+QNdaW&#10;ScGFPMxnjw9TzLTteEftPhQiQthnqKAMocmk9HlJBv3ANsTRO1lnMETpCqkddhFuajlKklQarDgu&#10;lNjQe0n57/7PKNi+fqbtYr1Z9d/r9Jgvd8efc+eUen7qF28gAvXhHr61V1rBZDyE65l4BOTsH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J4/yzGAAAA3AAAAA8AAAAAAAAA&#10;AAAAAAAAoQIAAGRycy9kb3ducmV2LnhtbFBLBQYAAAAABAAEAPkAAACUAwAAAAA=&#10;"/>
                <v:line id="Line 9" o:spid="_x0000_s1045" style="position:absolute;visibility:visible;mso-wrap-style:square" from="6663,5576" to="7860,55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qphW8YAAADcAAAADwAAAGRycy9kb3ducmV2LnhtbESPQWvCQBSE7wX/w/KE3upGC0FTVxGl&#10;oD2UqoX2+Mw+k2j2bdjdJum/7xYEj8PMfMPMl72pRUvOV5YVjEcJCOLc6ooLBZ/H16cpCB+QNdaW&#10;ScEveVguBg9zzLTteE/tIRQiQthnqKAMocmk9HlJBv3INsTRO1tnMETpCqkddhFuajlJklQarDgu&#10;lNjQuqT8evgxCt6fP9J2tXvb9l+79JRv9qfvS+eUehz2qxcQgfpwD9/aW61gNp3A/5l4BOTi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KqYVvGAAAA3AAAAA8AAAAAAAAA&#10;AAAAAAAAoQIAAGRycy9kb3ducmV2LnhtbFBLBQYAAAAABAAEAPkAAACUAwAAAAA=&#10;"/>
                <v:shape id="Text Box 10" o:spid="_x0000_s1046" type="#_x0000_t202" style="position:absolute;left:3186;top:4721;width:3819;height:14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ANMsMA&#10;AADcAAAADwAAAGRycy9kb3ducmV2LnhtbESPzW7CMBCE70h9B2sr9QZOy18IGBS1QnAt8ABLvCSh&#10;8TqyXZK+PUZC6nE0M99oVpveNOJGzteWFbyPEhDEhdU1lwpOx+0wBeEDssbGMin4Iw+b9ctghZm2&#10;HX/T7RBKESHsM1RQhdBmUvqiIoN+ZFvi6F2sMxiidKXUDrsIN438SJKZNFhzXKiwpc+Kip/Dr1Hw&#10;FbaXue/OOU0n+dTNzO6UXsdKvb32+RJEoD78h5/tvVawSMfwOBOPgFz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MANMsMAAADcAAAADwAAAAAAAAAAAAAAAACYAgAAZHJzL2Rv&#10;d25yZXYueG1sUEsFBgAAAAAEAAQA9QAAAIgDAAAAAA==&#10;">
                  <v:fill opacity="0"/>
                  <v:textbox>
                    <w:txbxContent>
                      <w:p w:rsidR="00A16821" w:rsidRPr="00E43189" w:rsidRDefault="00A16821" w:rsidP="00345E67">
                        <w:pPr>
                          <w:rPr>
                            <w:rFonts w:ascii="Arial" w:hAnsi="Arial" w:cs="Arial"/>
                          </w:rPr>
                        </w:pPr>
                        <w:r w:rsidRPr="00E43189">
                          <w:rPr>
                            <w:rFonts w:ascii="Arial" w:hAnsi="Arial" w:cs="Arial"/>
                          </w:rPr>
                          <w:t>Steuereinrichtung</w:t>
                        </w:r>
                      </w:p>
                    </w:txbxContent>
                  </v:textbox>
                </v:shape>
                <v:line id="Line 11" o:spid="_x0000_s1047" style="position:absolute;visibility:visible;mso-wrap-style:square" from="8544,4379" to="8544,51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jeMIMUAAADcAAAADwAAAGRycy9kb3ducmV2LnhtbESPzWrDMBCE74W8g9hAb42cUprYiRJC&#10;TKGHtpAfct5YG8vEWhlLddS3rwqFHIeZ+YZZrqNtxUC9bxwrmE4yEMSV0w3XCo6Ht6c5CB+QNbaO&#10;ScEPeVivRg9LLLS78Y6GfahFgrAvUIEJoSuk9JUhi37iOuLkXVxvMSTZ11L3eEtw28rnLHuVFhtO&#10;CwY72hqqrvtvq2Bmyp2cyfLj8FUOzTSPn/F0zpV6HMfNAkSgGO7h//a7VpDPX+DvTDoCcvU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jeMIMUAAADcAAAADwAAAAAAAAAA&#10;AAAAAAChAgAAZHJzL2Rvd25yZXYueG1sUEsFBgAAAAAEAAQA+QAAAJMDAAAAAA==&#10;">
                  <v:stroke endarrow="block"/>
                </v:line>
                <v:shape id="Text Box 12" o:spid="_x0000_s1048" type="#_x0000_t202" style="position:absolute;left:8487;top:4037;width:1137;height:5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F3U7sUA&#10;AADcAAAADwAAAGRycy9kb3ducmV2LnhtbESPW2vCQBCF3wv+h2UKfSl1o6CkqRsRaUGhCqbt+yQ7&#10;zcXsbMhuNf77riD4eDiXj7NYDqYVJ+pdbVnBZByBIC6srrlU8P318RKDcB5ZY2uZFFzIwTIdPSww&#10;0fbMBzplvhRhhF2CCirvu0RKV1Rk0I1tRxy8X9sb9EH2pdQ9nsO4aeU0iubSYM2BUGFH64qKY/Zn&#10;Avd9iLuf/HPdbLPnvJnuud7FrNTT47B6A+Fp8Pfwrb3RCl7jGVzPhCMg0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XdTuxQAAANwAAAAPAAAAAAAAAAAAAAAAAJgCAABkcnMv&#10;ZG93bnJldi54bWxQSwUGAAAAAAQABAD1AAAAigMAAAAA&#10;" stroked="f">
                  <v:fill opacity="0"/>
                  <v:textbox>
                    <w:txbxContent>
                      <w:p w:rsidR="00A16821" w:rsidRPr="00E43189" w:rsidRDefault="00A16821" w:rsidP="00345E67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E43189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z</w:t>
                        </w:r>
                      </w:p>
                      <w:p w:rsidR="00A16821" w:rsidRPr="00E43189" w:rsidRDefault="00A16821" w:rsidP="00345E67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E43189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Störgrösse</w:t>
                        </w:r>
                      </w:p>
                    </w:txbxContent>
                  </v:textbox>
                </v:shape>
                <v:line id="Line 13" o:spid="_x0000_s1049" style="position:absolute;visibility:visible;mso-wrap-style:square" from="9228,5576" to="10368,55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ZFnWMYAAADcAAAADwAAAGRycy9kb3ducmV2LnhtbESPQWvCQBSE7wX/w/KE3upGhaCpq0hF&#10;0B6k2kJ7fGZfk9js27C7TdJ/3xUEj8PMfMMsVr2pRUvOV5YVjEcJCOLc6ooLBR/v26cZCB+QNdaW&#10;ScEfeVgtBw8LzLTt+EjtKRQiQthnqKAMocmk9HlJBv3INsTR+7bOYIjSFVI77CLc1HKSJKk0WHFc&#10;KLGhl5Lyn9OvUXCYvqXtev+66z/36TnfHM9fl84p9Tjs188gAvXhHr61d1rBfJbC9Uw8AnL5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2RZ1jGAAAA3AAAAA8AAAAAAAAA&#10;AAAAAAAAoQIAAGRycy9kb3ducmV2LnhtbFBLBQYAAAAABAAEAPkAAACUAwAAAAA=&#10;"/>
                <v:shape id="Text Box 14" o:spid="_x0000_s1050" type="#_x0000_t202" style="position:absolute;left:9285;top:5234;width:1359;height:9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8PvAsUA&#10;AADcAAAADwAAAGRycy9kb3ducmV2LnhtbESPS2vCQBSF9wX/w3AL3ZQ60YWmqRMRaUGhCqbt/iZz&#10;m4eZOyEz1fjvO4Lg8nAeH2exHEwrTtS72rKCyTgCQVxYXXOp4Pvr4yUG4TyyxtYyKbiQg2U6elhg&#10;ou2ZD3TKfCnCCLsEFVTed4mUrqjIoBvbjjh4v7Y36IPsS6l7PIdx08ppFM2kwZoDocKO1hUVx+zP&#10;BO77EHc/+ee62WbPeTPdc72LWamnx2H1BsLT4O/hW3ujFbzGc7ieCUdAp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w+8CxQAAANwAAAAPAAAAAAAAAAAAAAAAAJgCAABkcnMv&#10;ZG93bnJldi54bWxQSwUGAAAAAAQABAD1AAAAigMAAAAA&#10;" stroked="f">
                  <v:fill opacity="0"/>
                  <v:textbox>
                    <w:txbxContent>
                      <w:p w:rsidR="00A16821" w:rsidRDefault="00A16821" w:rsidP="00345E67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x</w:t>
                        </w:r>
                      </w:p>
                      <w:p w:rsidR="00A16821" w:rsidRPr="00E43189" w:rsidRDefault="00A16821" w:rsidP="00345E67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</w:p>
                      <w:p w:rsidR="00A16821" w:rsidRPr="00E43189" w:rsidRDefault="00A16821" w:rsidP="00345E67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E43189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teuer</w:t>
                        </w:r>
                        <w:r w:rsidRPr="00E43189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grösse</w:t>
                        </w:r>
                      </w:p>
                    </w:txbxContent>
                  </v:textbox>
                </v:shape>
                <v:shape id="Text Box 15" o:spid="_x0000_s1051" type="#_x0000_t202" style="position:absolute;left:6891;top:5234;width:1137;height:9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x7cMIA&#10;AADcAAAADwAAAGRycy9kb3ducmV2LnhtbERPTWvCQBC9F/wPywi9lLqpB0mjq4hYqKAF03ofs9Mk&#10;NjsbsqvGf+8chB4f73u26F2jLtSF2rOBt1ECirjwtubSwM/3x2sKKkRki41nMnCjAIv54GmGmfVX&#10;3tMlj6WSEA4ZGqhibDOtQ1GRwzDyLbFwv75zGAV2pbYdXiXcNXqcJBPtsGZpqLClVUXFX3520rvu&#10;0/Zw3K5Om/zleBp/cb1L2ZjnYb+cgorUx3/xw/1pDbynslbOyBHQ8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XHtwwgAAANwAAAAPAAAAAAAAAAAAAAAAAJgCAABkcnMvZG93&#10;bnJldi54bWxQSwUGAAAAAAQABAD1AAAAhwMAAAAA&#10;" stroked="f">
                  <v:fill opacity="0"/>
                  <v:textbox>
                    <w:txbxContent>
                      <w:p w:rsidR="00A16821" w:rsidRDefault="00A16821" w:rsidP="00345E67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y</w:t>
                        </w:r>
                      </w:p>
                      <w:p w:rsidR="00A16821" w:rsidRPr="00E43189" w:rsidRDefault="00A16821" w:rsidP="00345E67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</w:p>
                      <w:p w:rsidR="00A16821" w:rsidRDefault="00A16821" w:rsidP="00345E67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Stell-</w:t>
                        </w:r>
                      </w:p>
                      <w:p w:rsidR="00A16821" w:rsidRPr="00E43189" w:rsidRDefault="00A16821" w:rsidP="00345E67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E43189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grösse</w:t>
                        </w:r>
                      </w:p>
                    </w:txbxContent>
                  </v:textbox>
                </v:shape>
                <v:line id="Line 16" o:spid="_x0000_s1052" style="position:absolute;visibility:visible;mso-wrap-style:square" from="2100,5576" to="3525,55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DYjvsUAAADcAAAADwAAAGRycy9kb3ducmV2LnhtbESPT2sCMRTE7wW/Q3hCbzVrD9VdjSIu&#10;hR7agn/w/Nw8N4ubl2WTrum3bwqCx2FmfsMs19G2YqDeN44VTCcZCOLK6YZrBcfD+8schA/IGlvH&#10;pOCXPKxXo6clFtrdeEfDPtQiQdgXqMCE0BVS+sqQRT9xHXHyLq63GJLsa6l7vCW4beVrlr1Jiw2n&#10;BYMdbQ1V1/2PVTAz5U7OZPl5+C6HZprHr3g650o9j+NmASJQDI/wvf2hFeTzHP7PpCMgV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DYjvsUAAADcAAAADwAAAAAAAAAA&#10;AAAAAAChAgAAZHJzL2Rvd25yZXYueG1sUEsFBgAAAAAEAAQA+QAAAJMDAAAAAA==&#10;">
                  <v:stroke endarrow="block"/>
                </v:line>
                <v:shape id="Text Box 17" o:spid="_x0000_s1053" type="#_x0000_t202" style="position:absolute;left:1986;top:5234;width:1137;height:9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Phq8IA&#10;AADcAAAADwAAAGRycy9kb3ducmV2LnhtbERPTWvCQBC9C/6HZYRexGzqQWLqKkVaaKEWGvU+ZqdJ&#10;bHY2ZLca/71zKPT4eN+rzeBadaE+NJ4NPCYpKOLS24YrA4f96ywDFSKyxdYzGbhRgM16PFphbv2V&#10;v+hSxEpJCIccDdQxdrnWoazJYUh8Ryzct+8dRoF9pW2PVwl3rZ6n6UI7bFgaauxoW1P5U/w66X0Z&#10;su54+tie34vp6Tz/5GaXsTEPk+H5CVSkIf6L/9xv1sByKfPljBwBvb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8+GrwgAAANwAAAAPAAAAAAAAAAAAAAAAAJgCAABkcnMvZG93&#10;bnJldi54bWxQSwUGAAAAAAQABAD1AAAAhwMAAAAA&#10;" stroked="f">
                  <v:fill opacity="0"/>
                  <v:textbox>
                    <w:txbxContent>
                      <w:p w:rsidR="00A16821" w:rsidRDefault="00A16821" w:rsidP="00345E67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w</w:t>
                        </w:r>
                      </w:p>
                      <w:p w:rsidR="00A16821" w:rsidRPr="00E43189" w:rsidRDefault="00A16821" w:rsidP="00345E67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</w:p>
                      <w:p w:rsidR="00A16821" w:rsidRDefault="00A16821" w:rsidP="00345E67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Führungs-</w:t>
                        </w:r>
                      </w:p>
                      <w:p w:rsidR="00A16821" w:rsidRPr="00E43189" w:rsidRDefault="00A16821" w:rsidP="00345E67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E43189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grösse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23174E" w:rsidRDefault="0023174E" w:rsidP="00345E67">
      <w:pPr>
        <w:pStyle w:val="Textkrper-Zeileneinzug"/>
        <w:rPr>
          <w:lang w:val="fr-CH"/>
        </w:rPr>
      </w:pPr>
    </w:p>
    <w:p w:rsidR="0023174E" w:rsidRDefault="0023174E" w:rsidP="00345E67">
      <w:pPr>
        <w:pStyle w:val="Textkrper-Zeileneinzug"/>
        <w:rPr>
          <w:lang w:val="fr-CH"/>
        </w:rPr>
      </w:pPr>
    </w:p>
    <w:p w:rsidR="0023174E" w:rsidRDefault="0023174E" w:rsidP="00345E67">
      <w:pPr>
        <w:pStyle w:val="Textkrper-Zeileneinzug"/>
        <w:rPr>
          <w:lang w:val="fr-CH"/>
        </w:rPr>
      </w:pPr>
    </w:p>
    <w:p w:rsidR="0023174E" w:rsidRPr="00522498" w:rsidRDefault="0023174E" w:rsidP="00345E67">
      <w:pPr>
        <w:pStyle w:val="Textkrper-Zeileneinzug"/>
        <w:rPr>
          <w:lang w:val="fr-CH"/>
        </w:rPr>
      </w:pPr>
    </w:p>
    <w:p w:rsidR="00345E67" w:rsidRPr="00522498" w:rsidRDefault="00345E67" w:rsidP="00345E67">
      <w:pPr>
        <w:pStyle w:val="Textkrper-Zeileneinzug"/>
        <w:rPr>
          <w:lang w:val="fr-CH"/>
        </w:rPr>
      </w:pPr>
    </w:p>
    <w:p w:rsidR="00345E67" w:rsidRPr="00522498" w:rsidRDefault="00345E67" w:rsidP="00345E67">
      <w:pPr>
        <w:pStyle w:val="Textkrper-Zeileneinzug"/>
        <w:rPr>
          <w:lang w:val="fr-CH"/>
        </w:rPr>
      </w:pPr>
    </w:p>
    <w:p w:rsidR="00853F05" w:rsidRDefault="00853F05" w:rsidP="00801C95">
      <w:pPr>
        <w:pStyle w:val="Textkrper-Zeileneinzug"/>
        <w:rPr>
          <w:rFonts w:cs="Arial"/>
          <w:sz w:val="22"/>
          <w:szCs w:val="22"/>
          <w:lang w:val="fr-CH"/>
        </w:rPr>
      </w:pPr>
      <w:r w:rsidRPr="00D7267F">
        <w:rPr>
          <w:rFonts w:cs="Arial"/>
          <w:b/>
          <w:sz w:val="22"/>
          <w:szCs w:val="22"/>
          <w:lang w:val="fr-CH"/>
        </w:rPr>
        <w:t>Task</w:t>
      </w:r>
      <w:r w:rsidRPr="001D22C5">
        <w:rPr>
          <w:rFonts w:cs="Arial"/>
          <w:sz w:val="22"/>
          <w:szCs w:val="22"/>
          <w:lang w:val="fr-CH"/>
        </w:rPr>
        <w:t xml:space="preserve"> </w:t>
      </w:r>
    </w:p>
    <w:p w:rsidR="00801C95" w:rsidRPr="00801C95" w:rsidRDefault="00801C95" w:rsidP="00801C95">
      <w:pPr>
        <w:pStyle w:val="Textkrper-Zeileneinzug"/>
        <w:rPr>
          <w:lang w:val="fr-CH"/>
        </w:rPr>
      </w:pPr>
      <w:r w:rsidRPr="001D22C5">
        <w:rPr>
          <w:rFonts w:cs="Arial"/>
          <w:sz w:val="22"/>
          <w:szCs w:val="22"/>
          <w:lang w:val="fr-CH"/>
        </w:rPr>
        <w:t xml:space="preserve">Have a look at the general structure of </w:t>
      </w:r>
      <w:r>
        <w:rPr>
          <w:rFonts w:cs="Arial"/>
          <w:sz w:val="22"/>
          <w:szCs w:val="22"/>
          <w:lang w:val="fr-CH"/>
        </w:rPr>
        <w:t>the</w:t>
      </w:r>
      <w:r w:rsidRPr="001D22C5">
        <w:rPr>
          <w:rFonts w:cs="Arial"/>
          <w:sz w:val="22"/>
          <w:szCs w:val="22"/>
          <w:lang w:val="fr-CH"/>
        </w:rPr>
        <w:t xml:space="preserve"> control </w:t>
      </w:r>
      <w:r w:rsidR="00F34F37">
        <w:rPr>
          <w:rFonts w:cs="Arial"/>
          <w:sz w:val="22"/>
          <w:szCs w:val="22"/>
          <w:lang w:val="fr-CH"/>
        </w:rPr>
        <w:t>chain</w:t>
      </w:r>
      <w:r w:rsidRPr="001D22C5">
        <w:rPr>
          <w:rFonts w:cs="Arial"/>
          <w:sz w:val="22"/>
          <w:szCs w:val="22"/>
          <w:lang w:val="fr-CH"/>
        </w:rPr>
        <w:t xml:space="preserve"> above and </w:t>
      </w:r>
      <w:r>
        <w:rPr>
          <w:rFonts w:cs="Arial"/>
          <w:sz w:val="22"/>
          <w:szCs w:val="22"/>
          <w:lang w:val="fr-CH"/>
        </w:rPr>
        <w:t xml:space="preserve">match the devices and values of the </w:t>
      </w:r>
      <w:r w:rsidR="00853F05">
        <w:rPr>
          <w:rFonts w:cs="Arial"/>
          <w:sz w:val="22"/>
          <w:szCs w:val="22"/>
          <w:lang w:val="fr-CH"/>
        </w:rPr>
        <w:t>balancing system</w:t>
      </w:r>
      <w:r>
        <w:rPr>
          <w:rFonts w:cs="Arial"/>
          <w:sz w:val="22"/>
          <w:szCs w:val="22"/>
          <w:lang w:val="fr-CH"/>
        </w:rPr>
        <w:t xml:space="preserve"> to the terms listed in</w:t>
      </w:r>
      <w:r w:rsidRPr="001D22C5">
        <w:rPr>
          <w:rFonts w:cs="Arial"/>
          <w:sz w:val="22"/>
          <w:szCs w:val="22"/>
          <w:lang w:val="fr-CH"/>
        </w:rPr>
        <w:t xml:space="preserve"> the table below</w:t>
      </w:r>
      <w:r>
        <w:rPr>
          <w:rFonts w:cs="Arial"/>
          <w:sz w:val="22"/>
          <w:szCs w:val="22"/>
          <w:lang w:val="fr-CH"/>
        </w:rPr>
        <w:t>!</w:t>
      </w:r>
      <w:r w:rsidR="00F34F37">
        <w:rPr>
          <w:rFonts w:cs="Arial"/>
          <w:sz w:val="22"/>
          <w:szCs w:val="22"/>
          <w:lang w:val="fr-CH"/>
        </w:rPr>
        <w:t xml:space="preserve"> 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27"/>
        <w:gridCol w:w="4962"/>
      </w:tblGrid>
      <w:tr w:rsidR="00801C95" w:rsidRPr="00FF4FB7" w:rsidTr="00801C95">
        <w:tc>
          <w:tcPr>
            <w:tcW w:w="3827" w:type="dxa"/>
            <w:shd w:val="clear" w:color="auto" w:fill="F2F2F2"/>
          </w:tcPr>
          <w:p w:rsidR="00801C95" w:rsidRPr="00FF4FB7" w:rsidRDefault="00801C95" w:rsidP="00A16821">
            <w:pPr>
              <w:pStyle w:val="Textkrper-Zeileneinzug"/>
              <w:spacing w:before="20" w:after="20"/>
              <w:ind w:left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Control facility</w:t>
            </w:r>
          </w:p>
        </w:tc>
        <w:tc>
          <w:tcPr>
            <w:tcW w:w="4962" w:type="dxa"/>
            <w:shd w:val="clear" w:color="auto" w:fill="auto"/>
          </w:tcPr>
          <w:p w:rsidR="00801C95" w:rsidRPr="00FF4FB7" w:rsidRDefault="00AB602E" w:rsidP="00A16821">
            <w:pPr>
              <w:pStyle w:val="Textkrper-Zeileneinzug"/>
              <w:spacing w:before="20" w:after="20"/>
              <w:ind w:left="0"/>
              <w:rPr>
                <w:rFonts w:ascii="Comic Sans MS" w:hAnsi="Comic Sans MS" w:cs="Arial"/>
                <w:color w:val="548DD4"/>
                <w:sz w:val="22"/>
                <w:szCs w:val="22"/>
              </w:rPr>
            </w:pPr>
            <w:permStart w:id="1845114382" w:edGrp="everyone"/>
            <w:r>
              <w:rPr>
                <w:rFonts w:ascii="Comic Sans MS" w:hAnsi="Comic Sans MS" w:cs="Arial"/>
                <w:color w:val="548DD4"/>
                <w:sz w:val="22"/>
                <w:szCs w:val="22"/>
              </w:rPr>
              <w:t xml:space="preserve">Hairdryer  </w:t>
            </w:r>
            <w:permEnd w:id="1845114382"/>
          </w:p>
        </w:tc>
      </w:tr>
      <w:tr w:rsidR="004311D9" w:rsidRPr="00FF4FB7" w:rsidTr="00801C95">
        <w:tc>
          <w:tcPr>
            <w:tcW w:w="3827" w:type="dxa"/>
            <w:shd w:val="clear" w:color="auto" w:fill="F2F2F2"/>
          </w:tcPr>
          <w:p w:rsidR="004311D9" w:rsidRPr="00FF4FB7" w:rsidRDefault="004311D9" w:rsidP="00A16821">
            <w:pPr>
              <w:pStyle w:val="Textkrper-Zeileneinzug"/>
              <w:spacing w:before="20" w:after="20"/>
              <w:ind w:left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Control unit</w:t>
            </w:r>
          </w:p>
        </w:tc>
        <w:tc>
          <w:tcPr>
            <w:tcW w:w="4962" w:type="dxa"/>
            <w:shd w:val="clear" w:color="auto" w:fill="auto"/>
          </w:tcPr>
          <w:p w:rsidR="004311D9" w:rsidRPr="00FF4FB7" w:rsidRDefault="00AB602E" w:rsidP="00B42D6F">
            <w:pPr>
              <w:pStyle w:val="Textkrper-Zeileneinzug"/>
              <w:spacing w:before="20" w:after="20"/>
              <w:ind w:left="0"/>
              <w:rPr>
                <w:rFonts w:ascii="Comic Sans MS" w:hAnsi="Comic Sans MS" w:cs="Arial"/>
                <w:color w:val="548DD4"/>
                <w:sz w:val="22"/>
                <w:szCs w:val="22"/>
              </w:rPr>
            </w:pPr>
            <w:permStart w:id="1993762789" w:edGrp="everyone"/>
            <w:r>
              <w:rPr>
                <w:rFonts w:ascii="Comic Sans MS" w:hAnsi="Comic Sans MS" w:cs="Arial"/>
                <w:color w:val="548DD4"/>
                <w:sz w:val="22"/>
                <w:szCs w:val="22"/>
              </w:rPr>
              <w:t xml:space="preserve">Switch on/off </w:t>
            </w:r>
            <w:permEnd w:id="1993762789"/>
          </w:p>
        </w:tc>
      </w:tr>
      <w:tr w:rsidR="004311D9" w:rsidRPr="00FF4FB7" w:rsidTr="00801C95">
        <w:tc>
          <w:tcPr>
            <w:tcW w:w="3827" w:type="dxa"/>
            <w:shd w:val="clear" w:color="auto" w:fill="F2F2F2"/>
          </w:tcPr>
          <w:p w:rsidR="004311D9" w:rsidRPr="00FF4FB7" w:rsidRDefault="004311D9" w:rsidP="00A16821">
            <w:pPr>
              <w:pStyle w:val="Textkrper-Zeileneinzug"/>
              <w:spacing w:before="20" w:after="20"/>
              <w:ind w:left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Correcting facility</w:t>
            </w:r>
          </w:p>
        </w:tc>
        <w:tc>
          <w:tcPr>
            <w:tcW w:w="4962" w:type="dxa"/>
            <w:shd w:val="clear" w:color="auto" w:fill="auto"/>
          </w:tcPr>
          <w:p w:rsidR="004311D9" w:rsidRPr="00FF4FB7" w:rsidRDefault="00AB602E" w:rsidP="00B42D6F">
            <w:pPr>
              <w:pStyle w:val="Textkrper-Zeileneinzug"/>
              <w:spacing w:before="20" w:after="20"/>
              <w:ind w:left="0"/>
              <w:rPr>
                <w:rFonts w:ascii="Comic Sans MS" w:hAnsi="Comic Sans MS" w:cs="Arial"/>
                <w:color w:val="548DD4"/>
                <w:sz w:val="22"/>
                <w:szCs w:val="22"/>
              </w:rPr>
            </w:pPr>
            <w:permStart w:id="705048309" w:edGrp="everyone"/>
            <w:r>
              <w:rPr>
                <w:rFonts w:ascii="Comic Sans MS" w:hAnsi="Comic Sans MS" w:cs="Arial"/>
                <w:color w:val="548DD4"/>
                <w:sz w:val="22"/>
                <w:szCs w:val="22"/>
              </w:rPr>
              <w:t xml:space="preserve"> </w:t>
            </w:r>
            <w:r w:rsidR="00A85C01">
              <w:rPr>
                <w:rFonts w:ascii="Comic Sans MS" w:hAnsi="Comic Sans MS" w:cs="Arial"/>
                <w:color w:val="548DD4"/>
                <w:sz w:val="22"/>
                <w:szCs w:val="22"/>
              </w:rPr>
              <w:t>Motor</w:t>
            </w:r>
            <w:permEnd w:id="705048309"/>
          </w:p>
        </w:tc>
      </w:tr>
      <w:tr w:rsidR="004311D9" w:rsidRPr="00FF4FB7" w:rsidTr="00801C95">
        <w:tc>
          <w:tcPr>
            <w:tcW w:w="3827" w:type="dxa"/>
            <w:shd w:val="clear" w:color="auto" w:fill="F2F2F2"/>
          </w:tcPr>
          <w:p w:rsidR="004311D9" w:rsidRPr="00FF4FB7" w:rsidRDefault="004311D9" w:rsidP="00A16821">
            <w:pPr>
              <w:pStyle w:val="Textkrper-Zeileneinzug"/>
              <w:spacing w:before="20" w:after="20"/>
              <w:ind w:left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  <w:lang w:val="fr-CH"/>
              </w:rPr>
              <w:t>Controlled process</w:t>
            </w:r>
          </w:p>
        </w:tc>
        <w:tc>
          <w:tcPr>
            <w:tcW w:w="4962" w:type="dxa"/>
            <w:shd w:val="clear" w:color="auto" w:fill="auto"/>
          </w:tcPr>
          <w:p w:rsidR="004311D9" w:rsidRPr="00FF4FB7" w:rsidRDefault="00A85C01" w:rsidP="00B42D6F">
            <w:pPr>
              <w:pStyle w:val="Textkrper-Zeileneinzug"/>
              <w:spacing w:before="20" w:after="20"/>
              <w:ind w:left="0"/>
              <w:rPr>
                <w:rFonts w:ascii="Comic Sans MS" w:hAnsi="Comic Sans MS" w:cs="Arial"/>
                <w:color w:val="548DD4"/>
                <w:sz w:val="22"/>
                <w:szCs w:val="22"/>
              </w:rPr>
            </w:pPr>
            <w:permStart w:id="744517903" w:edGrp="everyone"/>
            <w:r>
              <w:rPr>
                <w:rFonts w:ascii="Comic Sans MS" w:hAnsi="Comic Sans MS" w:cs="Arial"/>
                <w:color w:val="548DD4"/>
                <w:sz w:val="22"/>
                <w:szCs w:val="22"/>
              </w:rPr>
              <w:t xml:space="preserve">Ball </w:t>
            </w:r>
            <w:r w:rsidR="00006217">
              <w:rPr>
                <w:rFonts w:ascii="Comic Sans MS" w:hAnsi="Comic Sans MS" w:cs="Arial"/>
                <w:color w:val="548DD4"/>
                <w:sz w:val="22"/>
                <w:szCs w:val="22"/>
              </w:rPr>
              <w:t xml:space="preserve"> </w:t>
            </w:r>
            <w:permEnd w:id="744517903"/>
          </w:p>
        </w:tc>
      </w:tr>
      <w:tr w:rsidR="004311D9" w:rsidRPr="00FF4FB7" w:rsidTr="00801C95">
        <w:tc>
          <w:tcPr>
            <w:tcW w:w="3827" w:type="dxa"/>
            <w:shd w:val="clear" w:color="auto" w:fill="F2F2F2"/>
          </w:tcPr>
          <w:p w:rsidR="004311D9" w:rsidRPr="00FF4FB7" w:rsidRDefault="004311D9" w:rsidP="00A16821">
            <w:pPr>
              <w:pStyle w:val="Textkrper-Zeileneinzug"/>
              <w:spacing w:before="20" w:after="20"/>
              <w:ind w:left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  <w:lang w:val="fr-CH"/>
              </w:rPr>
              <w:t>Set variable SV</w:t>
            </w:r>
          </w:p>
        </w:tc>
        <w:tc>
          <w:tcPr>
            <w:tcW w:w="4962" w:type="dxa"/>
            <w:shd w:val="clear" w:color="auto" w:fill="auto"/>
          </w:tcPr>
          <w:p w:rsidR="004311D9" w:rsidRPr="00FF4FB7" w:rsidRDefault="00A85C01" w:rsidP="00B42D6F">
            <w:pPr>
              <w:pStyle w:val="Textkrper-Zeileneinzug"/>
              <w:spacing w:before="20" w:after="20"/>
              <w:ind w:left="0"/>
              <w:rPr>
                <w:rFonts w:ascii="Comic Sans MS" w:hAnsi="Comic Sans MS" w:cs="Arial"/>
                <w:color w:val="548DD4"/>
                <w:sz w:val="22"/>
                <w:szCs w:val="22"/>
              </w:rPr>
            </w:pPr>
            <w:permStart w:id="1037249109" w:edGrp="everyone"/>
            <w:r w:rsidRPr="00A85C01">
              <w:rPr>
                <w:rFonts w:ascii="Comic Sans MS" w:hAnsi="Comic Sans MS" w:cs="Arial"/>
                <w:color w:val="548DD4"/>
                <w:sz w:val="22"/>
                <w:szCs w:val="22"/>
                <w:lang w:val="en-US"/>
              </w:rPr>
              <w:t>Wanted positon of</w:t>
            </w:r>
            <w:r>
              <w:rPr>
                <w:rFonts w:ascii="Comic Sans MS" w:hAnsi="Comic Sans MS" w:cs="Arial"/>
                <w:color w:val="548DD4"/>
                <w:sz w:val="22"/>
                <w:szCs w:val="22"/>
                <w:lang w:val="en-US"/>
              </w:rPr>
              <w:t xml:space="preserve"> </w:t>
            </w:r>
            <w:r w:rsidRPr="00A85C01">
              <w:rPr>
                <w:rFonts w:ascii="Comic Sans MS" w:hAnsi="Comic Sans MS" w:cs="Arial"/>
                <w:color w:val="548DD4"/>
                <w:sz w:val="22"/>
                <w:szCs w:val="22"/>
                <w:lang w:val="en-US"/>
              </w:rPr>
              <w:t>the ball [mm]</w:t>
            </w:r>
            <w:r w:rsidR="00006217" w:rsidRPr="00A85C01">
              <w:rPr>
                <w:rFonts w:ascii="Comic Sans MS" w:hAnsi="Comic Sans MS" w:cs="Arial"/>
                <w:color w:val="548DD4"/>
                <w:sz w:val="22"/>
                <w:szCs w:val="22"/>
                <w:lang w:val="en-US"/>
              </w:rPr>
              <w:t xml:space="preserve"> </w:t>
            </w:r>
            <w:permEnd w:id="1037249109"/>
          </w:p>
        </w:tc>
      </w:tr>
      <w:tr w:rsidR="00801C95" w:rsidRPr="00FF4FB7" w:rsidTr="00801C95">
        <w:tc>
          <w:tcPr>
            <w:tcW w:w="3827" w:type="dxa"/>
            <w:shd w:val="clear" w:color="auto" w:fill="F2F2F2"/>
          </w:tcPr>
          <w:p w:rsidR="00801C95" w:rsidRPr="00FF4FB7" w:rsidRDefault="00977100" w:rsidP="00A16821">
            <w:pPr>
              <w:pStyle w:val="Textkrper-Zeileneinzug"/>
              <w:spacing w:before="20" w:after="20"/>
              <w:ind w:left="0"/>
              <w:rPr>
                <w:rFonts w:cs="Arial"/>
                <w:sz w:val="22"/>
                <w:szCs w:val="22"/>
                <w:lang w:val="fr-CH"/>
              </w:rPr>
            </w:pPr>
            <w:r>
              <w:rPr>
                <w:rFonts w:cs="Arial"/>
                <w:sz w:val="22"/>
                <w:szCs w:val="22"/>
                <w:lang w:val="fr-CH"/>
              </w:rPr>
              <w:t>M</w:t>
            </w:r>
            <w:r w:rsidR="00801C95" w:rsidRPr="00FF4FB7">
              <w:rPr>
                <w:rFonts w:cs="Arial"/>
                <w:sz w:val="22"/>
                <w:szCs w:val="22"/>
                <w:lang w:val="fr-CH"/>
              </w:rPr>
              <w:t>anipulated variable y</w:t>
            </w:r>
          </w:p>
        </w:tc>
        <w:tc>
          <w:tcPr>
            <w:tcW w:w="4962" w:type="dxa"/>
            <w:shd w:val="clear" w:color="auto" w:fill="auto"/>
          </w:tcPr>
          <w:p w:rsidR="00801C95" w:rsidRPr="00801C95" w:rsidRDefault="00801C95" w:rsidP="00801C95">
            <w:pPr>
              <w:pStyle w:val="Textkrper-Zeileneinzug"/>
              <w:spacing w:before="20" w:after="20"/>
              <w:ind w:left="0"/>
              <w:rPr>
                <w:rFonts w:ascii="Comic Sans MS" w:hAnsi="Comic Sans MS" w:cs="Arial"/>
                <w:color w:val="000000"/>
                <w:sz w:val="22"/>
                <w:szCs w:val="22"/>
              </w:rPr>
            </w:pPr>
            <w:r w:rsidRPr="00801C95">
              <w:rPr>
                <w:rFonts w:ascii="Comic Sans MS" w:hAnsi="Comic Sans MS" w:cs="Arial"/>
                <w:color w:val="000000"/>
                <w:sz w:val="22"/>
                <w:szCs w:val="22"/>
              </w:rPr>
              <w:t>Rotational speed of the motor [min</w:t>
            </w:r>
            <w:r w:rsidRPr="00801C95">
              <w:rPr>
                <w:rFonts w:ascii="Comic Sans MS" w:hAnsi="Comic Sans MS" w:cs="Arial"/>
                <w:color w:val="000000"/>
                <w:sz w:val="22"/>
                <w:szCs w:val="22"/>
                <w:vertAlign w:val="superscript"/>
              </w:rPr>
              <w:t>-1</w:t>
            </w:r>
            <w:r w:rsidRPr="00801C95">
              <w:rPr>
                <w:rFonts w:ascii="Comic Sans MS" w:hAnsi="Comic Sans MS" w:cs="Arial"/>
                <w:color w:val="000000"/>
                <w:sz w:val="22"/>
                <w:szCs w:val="22"/>
              </w:rPr>
              <w:t>]</w:t>
            </w:r>
            <w:r>
              <w:rPr>
                <w:rFonts w:ascii="Comic Sans MS" w:hAnsi="Comic Sans MS" w:cs="Arial"/>
                <w:color w:val="000000"/>
                <w:sz w:val="22"/>
                <w:szCs w:val="22"/>
              </w:rPr>
              <w:t xml:space="preserve"> or </w:t>
            </w:r>
            <w:r w:rsidR="004311D9">
              <w:rPr>
                <w:rFonts w:ascii="Comic Sans MS" w:hAnsi="Comic Sans MS" w:cs="Arial"/>
                <w:color w:val="000000"/>
                <w:sz w:val="22"/>
                <w:szCs w:val="22"/>
              </w:rPr>
              <w:t xml:space="preserve">            </w:t>
            </w:r>
            <w:r>
              <w:rPr>
                <w:rFonts w:ascii="Comic Sans MS" w:hAnsi="Comic Sans MS" w:cs="Arial"/>
                <w:color w:val="000000"/>
                <w:sz w:val="22"/>
                <w:szCs w:val="22"/>
              </w:rPr>
              <w:t>air flow rate [l/s]</w:t>
            </w:r>
          </w:p>
        </w:tc>
      </w:tr>
      <w:tr w:rsidR="004311D9" w:rsidRPr="00FF4FB7" w:rsidTr="00A16821">
        <w:tc>
          <w:tcPr>
            <w:tcW w:w="3827" w:type="dxa"/>
            <w:shd w:val="clear" w:color="auto" w:fill="F2F2F2"/>
          </w:tcPr>
          <w:p w:rsidR="004311D9" w:rsidRPr="00FF4FB7" w:rsidRDefault="004311D9" w:rsidP="00A16821">
            <w:pPr>
              <w:pStyle w:val="Textkrper-Zeileneinzug"/>
              <w:spacing w:before="20" w:after="20"/>
              <w:ind w:left="0"/>
              <w:rPr>
                <w:rFonts w:cs="Arial"/>
                <w:sz w:val="22"/>
                <w:szCs w:val="22"/>
                <w:lang w:val="fr-CH"/>
              </w:rPr>
            </w:pPr>
            <w:r>
              <w:rPr>
                <w:rFonts w:cs="Arial"/>
                <w:sz w:val="22"/>
                <w:szCs w:val="22"/>
                <w:lang w:val="fr-CH"/>
              </w:rPr>
              <w:t>C</w:t>
            </w:r>
            <w:r w:rsidRPr="00FF4FB7">
              <w:rPr>
                <w:rFonts w:cs="Arial"/>
                <w:sz w:val="22"/>
                <w:szCs w:val="22"/>
                <w:lang w:val="fr-CH"/>
              </w:rPr>
              <w:t>ontrolled variable x</w:t>
            </w:r>
          </w:p>
        </w:tc>
        <w:tc>
          <w:tcPr>
            <w:tcW w:w="4962" w:type="dxa"/>
            <w:shd w:val="clear" w:color="auto" w:fill="auto"/>
          </w:tcPr>
          <w:p w:rsidR="004311D9" w:rsidRPr="00FF4FB7" w:rsidRDefault="00A85C01" w:rsidP="00B42D6F">
            <w:pPr>
              <w:pStyle w:val="Textkrper-Zeileneinzug"/>
              <w:spacing w:before="20" w:after="20"/>
              <w:ind w:left="0"/>
              <w:rPr>
                <w:rFonts w:ascii="Comic Sans MS" w:hAnsi="Comic Sans MS" w:cs="Arial"/>
                <w:color w:val="548DD4"/>
                <w:sz w:val="22"/>
                <w:szCs w:val="22"/>
              </w:rPr>
            </w:pPr>
            <w:permStart w:id="343019844" w:edGrp="everyone"/>
            <w:r w:rsidRPr="00A85C01">
              <w:rPr>
                <w:rFonts w:ascii="Comic Sans MS" w:hAnsi="Comic Sans MS" w:cs="Arial"/>
                <w:color w:val="548DD4"/>
                <w:sz w:val="22"/>
                <w:szCs w:val="22"/>
                <w:lang w:val="en-US"/>
              </w:rPr>
              <w:t>Actual position o</w:t>
            </w:r>
            <w:r>
              <w:rPr>
                <w:rFonts w:ascii="Comic Sans MS" w:hAnsi="Comic Sans MS" w:cs="Arial"/>
                <w:color w:val="548DD4"/>
                <w:sz w:val="22"/>
                <w:szCs w:val="22"/>
                <w:lang w:val="en-US"/>
              </w:rPr>
              <w:t>f</w:t>
            </w:r>
            <w:r w:rsidRPr="00A85C01">
              <w:rPr>
                <w:rFonts w:ascii="Comic Sans MS" w:hAnsi="Comic Sans MS" w:cs="Arial"/>
                <w:color w:val="548DD4"/>
                <w:sz w:val="22"/>
                <w:szCs w:val="22"/>
                <w:lang w:val="en-US"/>
              </w:rPr>
              <w:t xml:space="preserve"> the ball [mm]</w:t>
            </w:r>
            <w:r w:rsidR="00006217" w:rsidRPr="00A85C01">
              <w:rPr>
                <w:rFonts w:ascii="Comic Sans MS" w:hAnsi="Comic Sans MS" w:cs="Arial"/>
                <w:color w:val="548DD4"/>
                <w:sz w:val="22"/>
                <w:szCs w:val="22"/>
                <w:lang w:val="en-US"/>
              </w:rPr>
              <w:t xml:space="preserve"> </w:t>
            </w:r>
            <w:permEnd w:id="343019844"/>
          </w:p>
        </w:tc>
      </w:tr>
      <w:tr w:rsidR="004311D9" w:rsidRPr="00044BA3" w:rsidTr="00801C95">
        <w:tc>
          <w:tcPr>
            <w:tcW w:w="3827" w:type="dxa"/>
            <w:shd w:val="clear" w:color="auto" w:fill="F2F2F2"/>
          </w:tcPr>
          <w:p w:rsidR="004311D9" w:rsidRPr="00FF4FB7" w:rsidRDefault="004311D9" w:rsidP="00A16821">
            <w:pPr>
              <w:pStyle w:val="Textkrper-Zeileneinzug"/>
              <w:spacing w:before="20" w:after="20"/>
              <w:ind w:left="0"/>
              <w:rPr>
                <w:rFonts w:cs="Arial"/>
                <w:sz w:val="22"/>
                <w:szCs w:val="22"/>
                <w:lang w:val="fr-CH"/>
              </w:rPr>
            </w:pPr>
            <w:r>
              <w:rPr>
                <w:rFonts w:cs="Arial"/>
                <w:sz w:val="22"/>
                <w:szCs w:val="22"/>
              </w:rPr>
              <w:t>Disturbing</w:t>
            </w:r>
            <w:r w:rsidRPr="00FF4FB7">
              <w:rPr>
                <w:rFonts w:cs="Arial"/>
                <w:sz w:val="22"/>
                <w:szCs w:val="22"/>
              </w:rPr>
              <w:t xml:space="preserve"> variable z</w:t>
            </w:r>
          </w:p>
        </w:tc>
        <w:tc>
          <w:tcPr>
            <w:tcW w:w="4962" w:type="dxa"/>
            <w:shd w:val="clear" w:color="auto" w:fill="auto"/>
          </w:tcPr>
          <w:p w:rsidR="004311D9" w:rsidRPr="00FF4FB7" w:rsidRDefault="00960D7F" w:rsidP="00B42D6F">
            <w:pPr>
              <w:pStyle w:val="Textkrper-Zeileneinzug"/>
              <w:spacing w:before="20" w:after="20"/>
              <w:ind w:left="0"/>
              <w:rPr>
                <w:rFonts w:ascii="Comic Sans MS" w:hAnsi="Comic Sans MS" w:cs="Arial"/>
                <w:color w:val="548DD4"/>
                <w:sz w:val="22"/>
                <w:szCs w:val="22"/>
              </w:rPr>
            </w:pPr>
            <w:permStart w:id="1205738222" w:edGrp="everyone"/>
            <w:r w:rsidRPr="00960D7F">
              <w:rPr>
                <w:rFonts w:ascii="Comic Sans MS" w:hAnsi="Comic Sans MS" w:cs="Arial"/>
                <w:color w:val="548DD4"/>
                <w:sz w:val="22"/>
                <w:szCs w:val="22"/>
                <w:lang w:val="en-US"/>
              </w:rPr>
              <w:t>Reduced intake airflow [l/s]</w:t>
            </w:r>
            <w:permEnd w:id="1205738222"/>
          </w:p>
        </w:tc>
      </w:tr>
    </w:tbl>
    <w:p w:rsidR="00801C95" w:rsidRDefault="00801C95" w:rsidP="00345E67">
      <w:pPr>
        <w:pStyle w:val="Textkrper-Zeileneinzug"/>
        <w:rPr>
          <w:lang w:val="fr-CH"/>
        </w:rPr>
      </w:pPr>
    </w:p>
    <w:p w:rsidR="00801C95" w:rsidRDefault="00801C95" w:rsidP="00345E67">
      <w:pPr>
        <w:pStyle w:val="Textkrper-Zeileneinzug"/>
        <w:rPr>
          <w:lang w:val="fr-CH"/>
        </w:rPr>
      </w:pPr>
    </w:p>
    <w:p w:rsidR="00853F05" w:rsidRDefault="00853F05">
      <w:pPr>
        <w:rPr>
          <w:rFonts w:ascii="Verdana" w:hAnsi="Verdana"/>
          <w:b/>
          <w:sz w:val="24"/>
          <w:szCs w:val="24"/>
          <w:lang w:val="fr-CH"/>
        </w:rPr>
      </w:pPr>
      <w:r>
        <w:rPr>
          <w:b/>
          <w:sz w:val="24"/>
          <w:szCs w:val="24"/>
          <w:lang w:val="fr-CH"/>
        </w:rPr>
        <w:br w:type="page"/>
      </w:r>
    </w:p>
    <w:p w:rsidR="00A16821" w:rsidRPr="00522498" w:rsidRDefault="00A16821" w:rsidP="00A16821">
      <w:pPr>
        <w:pStyle w:val="Textkrper-Zeileneinzug"/>
        <w:tabs>
          <w:tab w:val="clear" w:pos="1560"/>
          <w:tab w:val="left" w:pos="709"/>
        </w:tabs>
        <w:rPr>
          <w:rFonts w:cs="Arial"/>
          <w:b/>
          <w:sz w:val="24"/>
          <w:szCs w:val="24"/>
          <w:lang w:val="fr-CH"/>
        </w:rPr>
      </w:pPr>
      <w:r>
        <w:rPr>
          <w:b/>
          <w:sz w:val="24"/>
          <w:szCs w:val="24"/>
          <w:lang w:val="fr-CH"/>
        </w:rPr>
        <w:lastRenderedPageBreak/>
        <w:t>Closed</w:t>
      </w:r>
      <w:r w:rsidRPr="00522498">
        <w:rPr>
          <w:b/>
          <w:sz w:val="24"/>
          <w:szCs w:val="24"/>
          <w:lang w:val="fr-CH"/>
        </w:rPr>
        <w:t>-loop control</w:t>
      </w:r>
      <w:r>
        <w:rPr>
          <w:b/>
          <w:sz w:val="24"/>
          <w:szCs w:val="24"/>
          <w:lang w:val="fr-CH"/>
        </w:rPr>
        <w:t xml:space="preserve"> (=feedback control)</w:t>
      </w:r>
    </w:p>
    <w:p w:rsidR="00A16821" w:rsidRPr="00044BA3" w:rsidRDefault="00965065" w:rsidP="00A16821">
      <w:pPr>
        <w:pStyle w:val="Textkrper-Zeileneinzug"/>
        <w:rPr>
          <w:sz w:val="22"/>
          <w:szCs w:val="22"/>
          <w:lang w:val="fr-CH"/>
        </w:rPr>
      </w:pPr>
      <w:r w:rsidRPr="00044BA3">
        <w:rPr>
          <w:noProof/>
          <w:sz w:val="22"/>
          <w:szCs w:val="22"/>
          <w:lang w:val="en-US" w:eastAsia="en-US"/>
        </w:rPr>
        <mc:AlternateContent>
          <mc:Choice Requires="wpg">
            <w:drawing>
              <wp:anchor distT="0" distB="0" distL="114300" distR="114300" simplePos="0" relativeHeight="251734016" behindDoc="0" locked="0" layoutInCell="1" allowOverlap="1" wp14:anchorId="26F88F04" wp14:editId="28936279">
                <wp:simplePos x="0" y="0"/>
                <wp:positionH relativeFrom="column">
                  <wp:posOffset>247106</wp:posOffset>
                </wp:positionH>
                <wp:positionV relativeFrom="paragraph">
                  <wp:posOffset>134620</wp:posOffset>
                </wp:positionV>
                <wp:extent cx="5849620" cy="2316480"/>
                <wp:effectExtent l="0" t="0" r="0" b="0"/>
                <wp:wrapNone/>
                <wp:docPr id="1020" name="Gruppieren 10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49620" cy="2316480"/>
                          <a:chOff x="1813" y="11553"/>
                          <a:chExt cx="9212" cy="3648"/>
                        </a:xfrm>
                      </wpg:grpSpPr>
                      <wps:wsp>
                        <wps:cNvPr id="1021" name="Text Box 63"/>
                        <wps:cNvSpPr txBox="1">
                          <a:spLocks noChangeArrowheads="1"/>
                        </wps:cNvSpPr>
                        <wps:spPr bwMode="auto">
                          <a:xfrm>
                            <a:off x="2896" y="12579"/>
                            <a:ext cx="2275" cy="1311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16821" w:rsidRDefault="00A16821" w:rsidP="00A16821"/>
                            <w:p w:rsidR="00A16821" w:rsidRDefault="00A16821" w:rsidP="00A16821"/>
                            <w:p w:rsidR="00A16821" w:rsidRDefault="00A16821" w:rsidP="00A16821"/>
                            <w:p w:rsidR="00A16821" w:rsidRDefault="00A16821" w:rsidP="00A16821"/>
                            <w:p w:rsidR="00A16821" w:rsidRPr="00D14D5E" w:rsidRDefault="00A16821" w:rsidP="00A16821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tab/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>controller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2" name="Text Box 64"/>
                        <wps:cNvSpPr txBox="1">
                          <a:spLocks noChangeArrowheads="1"/>
                        </wps:cNvSpPr>
                        <wps:spPr bwMode="auto">
                          <a:xfrm>
                            <a:off x="9888" y="12722"/>
                            <a:ext cx="1137" cy="969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16821" w:rsidRDefault="00A16821" w:rsidP="00A16821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x</w:t>
                              </w:r>
                            </w:p>
                            <w:p w:rsidR="00A16821" w:rsidRPr="00E43189" w:rsidRDefault="00A16821" w:rsidP="00A16821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</w:p>
                            <w:p w:rsidR="00A16821" w:rsidRPr="00E43189" w:rsidRDefault="00A16821" w:rsidP="00A16821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controlled variable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3" name="Text Box 65"/>
                        <wps:cNvSpPr txBox="1">
                          <a:spLocks noChangeArrowheads="1"/>
                        </wps:cNvSpPr>
                        <wps:spPr bwMode="auto">
                          <a:xfrm>
                            <a:off x="2782" y="11781"/>
                            <a:ext cx="4275" cy="2223"/>
                          </a:xfrm>
                          <a:prstGeom prst="rect">
                            <a:avLst/>
                          </a:prstGeom>
                          <a:solidFill>
                            <a:srgbClr val="FFCC99">
                              <a:alpha val="0"/>
                            </a:srgbClr>
                          </a:solidFill>
                          <a:ln w="9525" cap="rnd">
                            <a:solidFill>
                              <a:srgbClr val="000000"/>
                            </a:solidFill>
                            <a:prstDash val="sysDot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16821" w:rsidRPr="00E43189" w:rsidRDefault="00A16821" w:rsidP="00A16821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automatic control device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6" name="Text Box 66"/>
                        <wps:cNvSpPr txBox="1">
                          <a:spLocks noChangeArrowheads="1"/>
                        </wps:cNvSpPr>
                        <wps:spPr bwMode="auto">
                          <a:xfrm>
                            <a:off x="5461" y="12579"/>
                            <a:ext cx="2902" cy="1311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16821" w:rsidRDefault="00A16821" w:rsidP="00A16821"/>
                            <w:p w:rsidR="00A16821" w:rsidRDefault="00A16821" w:rsidP="00A16821"/>
                            <w:p w:rsidR="00A16821" w:rsidRDefault="00A16821" w:rsidP="00A16821"/>
                            <w:p w:rsidR="00A16821" w:rsidRDefault="00A16821" w:rsidP="00A16821"/>
                            <w:p w:rsidR="00A16821" w:rsidRPr="00801143" w:rsidRDefault="00A16821" w:rsidP="00A16821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servo unit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7" name="Text Box 67"/>
                        <wps:cNvSpPr txBox="1">
                          <a:spLocks noChangeArrowheads="1"/>
                        </wps:cNvSpPr>
                        <wps:spPr bwMode="auto">
                          <a:xfrm>
                            <a:off x="3754" y="12665"/>
                            <a:ext cx="1368" cy="79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16821" w:rsidRPr="00E43189" w:rsidRDefault="00A16821" w:rsidP="00A16821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control element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8" name="Text Box 68"/>
                        <wps:cNvSpPr txBox="1">
                          <a:spLocks noChangeArrowheads="1"/>
                        </wps:cNvSpPr>
                        <wps:spPr bwMode="auto">
                          <a:xfrm>
                            <a:off x="5521" y="12665"/>
                            <a:ext cx="1368" cy="79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16821" w:rsidRPr="00E43189" w:rsidRDefault="00A16821" w:rsidP="00A16821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final control element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9" name="Text Box 69"/>
                        <wps:cNvSpPr txBox="1">
                          <a:spLocks noChangeArrowheads="1"/>
                        </wps:cNvSpPr>
                        <wps:spPr bwMode="auto">
                          <a:xfrm>
                            <a:off x="8368" y="12662"/>
                            <a:ext cx="1143" cy="79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16821" w:rsidRPr="00BF586E" w:rsidRDefault="00A16821" w:rsidP="00A16821">
                              <w:pPr>
                                <w:jc w:val="center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 w:rsidRPr="00BF586E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controlled process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0" name="Line 70"/>
                        <wps:cNvCnPr/>
                        <wps:spPr bwMode="auto">
                          <a:xfrm>
                            <a:off x="5122" y="13082"/>
                            <a:ext cx="399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51" name="Line 71"/>
                        <wps:cNvCnPr/>
                        <wps:spPr bwMode="auto">
                          <a:xfrm>
                            <a:off x="8923" y="11878"/>
                            <a:ext cx="0" cy="79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52" name="Text Box 72"/>
                        <wps:cNvSpPr txBox="1">
                          <a:spLocks noChangeArrowheads="1"/>
                        </wps:cNvSpPr>
                        <wps:spPr bwMode="auto">
                          <a:xfrm>
                            <a:off x="8811" y="11553"/>
                            <a:ext cx="1137" cy="736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16821" w:rsidRPr="00E43189" w:rsidRDefault="00A16821" w:rsidP="00A16821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E43189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z</w:t>
                              </w:r>
                            </w:p>
                            <w:p w:rsidR="00A16821" w:rsidRPr="00E43189" w:rsidRDefault="00A16821" w:rsidP="00A16821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disturbance variable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3" name="Line 73"/>
                        <wps:cNvCnPr/>
                        <wps:spPr bwMode="auto">
                          <a:xfrm flipV="1">
                            <a:off x="9511" y="13082"/>
                            <a:ext cx="106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54" name="Text Box 74"/>
                        <wps:cNvSpPr txBox="1">
                          <a:spLocks noChangeArrowheads="1"/>
                        </wps:cNvSpPr>
                        <wps:spPr bwMode="auto">
                          <a:xfrm>
                            <a:off x="6892" y="11811"/>
                            <a:ext cx="1137" cy="227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16821" w:rsidRDefault="00A16821" w:rsidP="00A16821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</w:p>
                            <w:p w:rsidR="00A16821" w:rsidRDefault="00A16821" w:rsidP="00A16821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</w:p>
                            <w:p w:rsidR="00A16821" w:rsidRDefault="00A16821" w:rsidP="00A16821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</w:p>
                            <w:p w:rsidR="00A16821" w:rsidRDefault="00A16821" w:rsidP="00A16821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</w:p>
                            <w:p w:rsidR="00A16821" w:rsidRDefault="00A16821" w:rsidP="00A16821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</w:p>
                            <w:p w:rsidR="00A16821" w:rsidRDefault="00A16821" w:rsidP="00A16821">
                              <w:pP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 xml:space="preserve">   y</w:t>
                              </w:r>
                            </w:p>
                            <w:p w:rsidR="00A16821" w:rsidRDefault="00A16821" w:rsidP="00A16821">
                              <w:pP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</w:p>
                            <w:p w:rsidR="00A16821" w:rsidRDefault="00A16821" w:rsidP="00A16821">
                              <w:pP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</w:p>
                            <w:p w:rsidR="00A16821" w:rsidRPr="00E43189" w:rsidRDefault="00A16821" w:rsidP="00A16821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</w:p>
                            <w:p w:rsidR="00A16821" w:rsidRPr="00C44CBD" w:rsidRDefault="00A16821" w:rsidP="00A16821">
                              <w:pPr>
                                <w:jc w:val="center"/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</w:pPr>
                              <w:r w:rsidRPr="00C44CBD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>manipulated variable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5" name="Line 75"/>
                        <wps:cNvCnPr/>
                        <wps:spPr bwMode="auto">
                          <a:xfrm>
                            <a:off x="2041" y="13092"/>
                            <a:ext cx="11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56" name="Text Box 76"/>
                        <wps:cNvSpPr txBox="1">
                          <a:spLocks noChangeArrowheads="1"/>
                        </wps:cNvSpPr>
                        <wps:spPr bwMode="auto">
                          <a:xfrm>
                            <a:off x="1813" y="12722"/>
                            <a:ext cx="1137" cy="969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16821" w:rsidRDefault="00A16821" w:rsidP="00A16821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SV</w:t>
                              </w:r>
                            </w:p>
                            <w:p w:rsidR="00A16821" w:rsidRPr="00E43189" w:rsidRDefault="00A16821" w:rsidP="00A16821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</w:p>
                            <w:p w:rsidR="00A16821" w:rsidRPr="00E43189" w:rsidRDefault="00A16821" w:rsidP="00A16821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set value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7" name="Oval 77"/>
                        <wps:cNvSpPr>
                          <a:spLocks noChangeArrowheads="1"/>
                        </wps:cNvSpPr>
                        <wps:spPr bwMode="auto">
                          <a:xfrm>
                            <a:off x="3181" y="12921"/>
                            <a:ext cx="342" cy="342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8" name="Line 78"/>
                        <wps:cNvCnPr/>
                        <wps:spPr bwMode="auto">
                          <a:xfrm>
                            <a:off x="3523" y="13092"/>
                            <a:ext cx="22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59" name="Line 79"/>
                        <wps:cNvCnPr/>
                        <wps:spPr bwMode="auto">
                          <a:xfrm>
                            <a:off x="10071" y="13082"/>
                            <a:ext cx="7" cy="14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60" name="Line 80"/>
                        <wps:cNvCnPr/>
                        <wps:spPr bwMode="auto">
                          <a:xfrm flipH="1">
                            <a:off x="8368" y="14517"/>
                            <a:ext cx="171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61" name="Text Box 81"/>
                        <wps:cNvSpPr txBox="1">
                          <a:spLocks noChangeArrowheads="1"/>
                        </wps:cNvSpPr>
                        <wps:spPr bwMode="auto">
                          <a:xfrm>
                            <a:off x="7000" y="14118"/>
                            <a:ext cx="1368" cy="79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16821" w:rsidRPr="00E43189" w:rsidRDefault="00A16821" w:rsidP="00A16821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measuring device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2" name="Line 82"/>
                        <wps:cNvCnPr/>
                        <wps:spPr bwMode="auto">
                          <a:xfrm flipH="1">
                            <a:off x="3352" y="14517"/>
                            <a:ext cx="364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63" name="Line 83"/>
                        <wps:cNvCnPr/>
                        <wps:spPr bwMode="auto">
                          <a:xfrm flipV="1">
                            <a:off x="3352" y="13263"/>
                            <a:ext cx="0" cy="125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64" name="Text Box 84"/>
                        <wps:cNvSpPr txBox="1">
                          <a:spLocks noChangeArrowheads="1"/>
                        </wps:cNvSpPr>
                        <wps:spPr bwMode="auto">
                          <a:xfrm>
                            <a:off x="2541" y="13491"/>
                            <a:ext cx="1137" cy="171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16821" w:rsidRDefault="00A16821" w:rsidP="00A16821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PV</w:t>
                              </w:r>
                            </w:p>
                            <w:p w:rsidR="00A16821" w:rsidRDefault="00A16821" w:rsidP="00A16821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</w:p>
                            <w:p w:rsidR="00A16821" w:rsidRDefault="00A16821" w:rsidP="00A16821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</w:p>
                            <w:p w:rsidR="00A16821" w:rsidRPr="00E43189" w:rsidRDefault="00A16821" w:rsidP="00977100">
                              <w:pP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process value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5" name="Text Box 85"/>
                        <wps:cNvSpPr txBox="1">
                          <a:spLocks noChangeArrowheads="1"/>
                        </wps:cNvSpPr>
                        <wps:spPr bwMode="auto">
                          <a:xfrm>
                            <a:off x="2782" y="12579"/>
                            <a:ext cx="1137" cy="513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16821" w:rsidRDefault="00A16821" w:rsidP="00A16821">
                              <w:pPr>
                                <w:jc w:val="center"/>
                                <w:rPr>
                                  <w:rFonts w:ascii="Arial" w:hAnsi="Arial" w:cs="Arial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2"/>
                                  <w:szCs w:val="12"/>
                                </w:rPr>
                                <w:t xml:space="preserve">summing </w:t>
                              </w:r>
                            </w:p>
                            <w:p w:rsidR="00A16821" w:rsidRPr="00737834" w:rsidRDefault="00A16821" w:rsidP="00A16821">
                              <w:pPr>
                                <w:jc w:val="center"/>
                                <w:rPr>
                                  <w:rFonts w:ascii="Arial" w:hAnsi="Arial" w:cs="Arial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2"/>
                                  <w:szCs w:val="12"/>
                                </w:rPr>
                                <w:t>point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6" name="Text Box 86"/>
                        <wps:cNvSpPr txBox="1">
                          <a:spLocks noChangeArrowheads="1"/>
                        </wps:cNvSpPr>
                        <wps:spPr bwMode="auto">
                          <a:xfrm>
                            <a:off x="2839" y="12864"/>
                            <a:ext cx="342" cy="228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16821" w:rsidRPr="00F07E22" w:rsidRDefault="00A16821" w:rsidP="00A16821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F07E22">
                                <w:rPr>
                                  <w:rFonts w:ascii="Arial" w:hAnsi="Arial" w:cs="Arial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67" name="Text Box 87"/>
                        <wps:cNvSpPr txBox="1">
                          <a:spLocks noChangeArrowheads="1"/>
                        </wps:cNvSpPr>
                        <wps:spPr bwMode="auto">
                          <a:xfrm>
                            <a:off x="3067" y="13320"/>
                            <a:ext cx="342" cy="228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16821" w:rsidRPr="00F07E22" w:rsidRDefault="00A16821" w:rsidP="00A16821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68" name="Text Box 88"/>
                        <wps:cNvSpPr txBox="1">
                          <a:spLocks noChangeArrowheads="1"/>
                        </wps:cNvSpPr>
                        <wps:spPr bwMode="auto">
                          <a:xfrm>
                            <a:off x="7456" y="12662"/>
                            <a:ext cx="912" cy="79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16821" w:rsidRPr="00656D86" w:rsidRDefault="00A16821" w:rsidP="00A16821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656D86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actuator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9" name="Line 89"/>
                        <wps:cNvCnPr/>
                        <wps:spPr bwMode="auto">
                          <a:xfrm>
                            <a:off x="6886" y="13082"/>
                            <a:ext cx="57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70" name="Text Box 90"/>
                        <wps:cNvSpPr txBox="1">
                          <a:spLocks noChangeArrowheads="1"/>
                        </wps:cNvSpPr>
                        <wps:spPr bwMode="auto">
                          <a:xfrm>
                            <a:off x="4501" y="11673"/>
                            <a:ext cx="1596" cy="1988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16821" w:rsidRDefault="00A16821" w:rsidP="00A16821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</w:p>
                            <w:p w:rsidR="00A16821" w:rsidRPr="0007113F" w:rsidRDefault="00A16821" w:rsidP="00A16821">
                              <w:pPr>
                                <w:jc w:val="center"/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</w:pPr>
                            </w:p>
                            <w:p w:rsidR="00A16821" w:rsidRPr="0007113F" w:rsidRDefault="00A16821" w:rsidP="00A16821">
                              <w:pPr>
                                <w:jc w:val="center"/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</w:pPr>
                              <w:r w:rsidRPr="0007113F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>controller output variable</w:t>
                              </w:r>
                            </w:p>
                            <w:p w:rsidR="00A16821" w:rsidRPr="0007113F" w:rsidRDefault="00A16821" w:rsidP="00A16821">
                              <w:pPr>
                                <w:jc w:val="center"/>
                                <w:rPr>
                                  <w:rFonts w:ascii="Arial" w:hAnsi="Arial" w:cs="Arial"/>
                                  <w:sz w:val="10"/>
                                  <w:szCs w:val="10"/>
                                </w:rPr>
                              </w:pPr>
                            </w:p>
                            <w:p w:rsidR="00A16821" w:rsidRDefault="00A16821" w:rsidP="00A16821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</w:p>
                            <w:p w:rsidR="00A16821" w:rsidRDefault="00A16821" w:rsidP="00A16821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y</w:t>
                              </w: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  <w:vertAlign w:val="subscript"/>
                                </w:rPr>
                                <w:t>C</w:t>
                              </w:r>
                            </w:p>
                            <w:p w:rsidR="00A16821" w:rsidRDefault="00A16821" w:rsidP="00A16821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</w:p>
                            <w:p w:rsidR="00A16821" w:rsidRDefault="00A16821" w:rsidP="00A16821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</w:p>
                            <w:p w:rsidR="00A16821" w:rsidRDefault="00A16821" w:rsidP="00A16821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</w:p>
                            <w:p w:rsidR="00A16821" w:rsidRDefault="00A16821" w:rsidP="00A16821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</w:p>
                            <w:p w:rsidR="00A16821" w:rsidRDefault="00A16821" w:rsidP="00A16821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1" name="Text Box 91"/>
                        <wps:cNvSpPr txBox="1">
                          <a:spLocks noChangeArrowheads="1"/>
                        </wps:cNvSpPr>
                        <wps:spPr bwMode="auto">
                          <a:xfrm>
                            <a:off x="2821" y="12093"/>
                            <a:ext cx="1653" cy="1197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16821" w:rsidRDefault="00A16821" w:rsidP="00A16821">
                              <w:pPr>
                                <w:jc w:val="center"/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</w:pPr>
                              <w:r w:rsidRPr="00BF586E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 xml:space="preserve">error </w:t>
                              </w:r>
                            </w:p>
                            <w:p w:rsidR="00A16821" w:rsidRPr="00BF586E" w:rsidRDefault="00A16821" w:rsidP="00A16821">
                              <w:pPr>
                                <w:jc w:val="center"/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</w:pPr>
                              <w:r w:rsidRPr="00BF586E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>(control deviation)</w:t>
                              </w:r>
                            </w:p>
                            <w:p w:rsidR="00A16821" w:rsidRDefault="00A16821" w:rsidP="00A16821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</w:p>
                            <w:p w:rsidR="00A16821" w:rsidRPr="00E43189" w:rsidRDefault="00A16821" w:rsidP="00A16821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</w:p>
                            <w:p w:rsidR="00A16821" w:rsidRPr="00E43189" w:rsidRDefault="00A16821" w:rsidP="00A16821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 xml:space="preserve">e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6F88F04" id="Gruppieren 1020" o:spid="_x0000_s1054" style="position:absolute;left:0;text-align:left;margin-left:19.45pt;margin-top:10.6pt;width:460.6pt;height:182.4pt;z-index:251734016" coordorigin="1813,11553" coordsize="9212,3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">
                <v:shape id="Text Box 63" o:spid="_x0000_s1055" type="#_x0000_t202" style="position:absolute;left:2896;top:12579;width:2275;height:13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4U3IcIA&#10;AADdAAAADwAAAGRycy9kb3ducmV2LnhtbERPTWsCMRC9F/wPYYTeauK2lLI1ShEEQS+uQvE2bqab&#10;pZvJmkRd/31TKPQ2j/c5s8XgOnGlEFvPGqYTBYK49qblRsNhv3p6AxETssHOM2m4U4TFfPQww9L4&#10;G+/oWqVG5BCOJWqwKfWllLG25DBOfE+cuS8fHKYMQyNNwFsOd50slHqVDlvODRZ7Wlqqv6uL0/BS&#10;7T639rg5hB5Pip/J7c+q0PpxPHy8g0g0pH/xn3tt8nxVTOH3m3yCn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hTchwgAAAN0AAAAPAAAAAAAAAAAAAAAAAJgCAABkcnMvZG93&#10;bnJldi54bWxQSwUGAAAAAAQABAD1AAAAhwMAAAAA&#10;">
                  <v:fill opacity="0"/>
                  <v:stroke dashstyle="dash"/>
                  <v:textbox>
                    <w:txbxContent>
                      <w:p w:rsidR="00A16821" w:rsidRDefault="00A16821" w:rsidP="00A16821"/>
                      <w:p w:rsidR="00A16821" w:rsidRDefault="00A16821" w:rsidP="00A16821"/>
                      <w:p w:rsidR="00A16821" w:rsidRDefault="00A16821" w:rsidP="00A16821"/>
                      <w:p w:rsidR="00A16821" w:rsidRDefault="00A16821" w:rsidP="00A16821"/>
                      <w:p w:rsidR="00A16821" w:rsidRPr="00D14D5E" w:rsidRDefault="00A16821" w:rsidP="00A16821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tab/>
                        </w:r>
                        <w:r>
                          <w:rPr>
                            <w:rFonts w:ascii="Arial" w:hAnsi="Arial" w:cs="Arial"/>
                          </w:rPr>
                          <w:t>controller</w:t>
                        </w:r>
                      </w:p>
                    </w:txbxContent>
                  </v:textbox>
                </v:shape>
                <v:shape id="Text Box 64" o:spid="_x0000_s1056" type="#_x0000_t202" style="position:absolute;left:9888;top:12722;width:1137;height:9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SeacUA&#10;AADdAAAADwAAAGRycy9kb3ducmV2LnhtbESPQYvCMBCF78L+hzALXkRTe5DSNYqIgguuYHXvYzO2&#10;1WZSmqx2/70RBG8zvDfvezOdd6YWN2pdZVnBeBSBIM6trrhQcDyshwkI55E11pZJwT85mM8+elNM&#10;tb3znm6ZL0QIYZeigtL7JpXS5SUZdCPbEAftbFuDPqxtIXWL9xBuahlH0UQarDgQSmxoWVJ+zf5M&#10;4K66pPk9bZeX72xwusQ7rn4SVqr/2S2+QHjq/Nv8ut7oUD+KY3h+E0aQs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1J5pxQAAAN0AAAAPAAAAAAAAAAAAAAAAAJgCAABkcnMv&#10;ZG93bnJldi54bWxQSwUGAAAAAAQABAD1AAAAigMAAAAA&#10;" stroked="f">
                  <v:fill opacity="0"/>
                  <v:textbox>
                    <w:txbxContent>
                      <w:p w:rsidR="00A16821" w:rsidRDefault="00A16821" w:rsidP="00A16821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x</w:t>
                        </w:r>
                      </w:p>
                      <w:p w:rsidR="00A16821" w:rsidRPr="00E43189" w:rsidRDefault="00A16821" w:rsidP="00A16821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</w:p>
                      <w:p w:rsidR="00A16821" w:rsidRPr="00E43189" w:rsidRDefault="00A16821" w:rsidP="00A16821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controlled variable</w:t>
                        </w:r>
                      </w:p>
                    </w:txbxContent>
                  </v:textbox>
                </v:shape>
                <v:shape id="Text Box 65" o:spid="_x0000_s1057" type="#_x0000_t202" style="position:absolute;left:2782;top:11781;width:4275;height:22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qutcMUA&#10;AADdAAAADwAAAGRycy9kb3ducmV2LnhtbERPTWvCQBC9C/6HZQQvUje1UGzqKlJQlF7UNvQ6zU6T&#10;aHY27K4m7a93hYK3ebzPmS06U4sLOV9ZVvA4TkAQ51ZXXCj4/Fg9TEH4gKyxtkwKfsnDYt7vzTDV&#10;tuU9XQ6hEDGEfYoKyhCaVEqfl2TQj21DHLkf6wyGCF0htcM2hptaTpLkWRqsODaU2NBbSfnpcDYK&#10;tl/ZX3085tm6dfsOX9r30S77Vmo46JavIAJ14S7+d290nJ9MnuD2TTxB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q61wxQAAAN0AAAAPAAAAAAAAAAAAAAAAAJgCAABkcnMv&#10;ZG93bnJldi54bWxQSwUGAAAAAAQABAD1AAAAigMAAAAA&#10;" fillcolor="#fc9">
                  <v:fill opacity="0"/>
                  <v:stroke dashstyle="1 1" endcap="round"/>
                  <v:textbox>
                    <w:txbxContent>
                      <w:p w:rsidR="00A16821" w:rsidRPr="00E43189" w:rsidRDefault="00A16821" w:rsidP="00A16821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automatic control device</w:t>
                        </w:r>
                      </w:p>
                    </w:txbxContent>
                  </v:textbox>
                </v:shape>
                <v:shape id="Text Box 66" o:spid="_x0000_s1058" type="#_x0000_t202" style="position:absolute;left:5461;top:12579;width:2902;height:13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3pccIA&#10;AADdAAAADwAAAGRycy9kb3ducmV2LnhtbERPS2sCMRC+F/wPYYTeauKTsjWKFApCvbgKpbfpZtws&#10;bibbJNX13zcFobf5+J6zXPeuFRcKsfGsYTxSIIgrbxquNRwPb0/PIGJCNth6Jg03irBeDR6WWBh/&#10;5T1dylSLHMKxQA02pa6QMlaWHMaR74gzd/LBYcow1NIEvOZw18qJUgvpsOHcYLGjV0vVufxxGmbl&#10;/mNnP9+PocMvxVNyh2810fpx2G9eQCTq07/47t6aPH8+W8DfN/kEuf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43elxwgAAAN0AAAAPAAAAAAAAAAAAAAAAAJgCAABkcnMvZG93&#10;bnJldi54bWxQSwUGAAAAAAQABAD1AAAAhwMAAAAA&#10;">
                  <v:fill opacity="0"/>
                  <v:stroke dashstyle="dash"/>
                  <v:textbox>
                    <w:txbxContent>
                      <w:p w:rsidR="00A16821" w:rsidRDefault="00A16821" w:rsidP="00A16821"/>
                      <w:p w:rsidR="00A16821" w:rsidRDefault="00A16821" w:rsidP="00A16821"/>
                      <w:p w:rsidR="00A16821" w:rsidRDefault="00A16821" w:rsidP="00A16821"/>
                      <w:p w:rsidR="00A16821" w:rsidRDefault="00A16821" w:rsidP="00A16821"/>
                      <w:p w:rsidR="00A16821" w:rsidRPr="00801143" w:rsidRDefault="00A16821" w:rsidP="00A16821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servo unit</w:t>
                        </w:r>
                      </w:p>
                    </w:txbxContent>
                  </v:textbox>
                </v:shape>
                <v:shape id="Text Box 67" o:spid="_x0000_s1059" type="#_x0000_t202" style="position:absolute;left:3754;top:12665;width:1368;height:7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1KVHcQA&#10;AADdAAAADwAAAGRycy9kb3ducmV2LnhtbERPS2sCMRC+C/0PYQpeRLO1Vu3WKKVQ0Vt9oNdhM+4u&#10;3Uy2Sbqu/94Igrf5+J4zW7SmEg05X1pW8DJIQBBnVpecK9jvvvtTED4ga6wsk4ILeVjMnzozTLU9&#10;84aabchFDGGfooIihDqV0mcFGfQDWxNH7mSdwRChy6V2eI7hppLDJBlLgyXHhgJr+ioo+93+GwXT&#10;0ao5+vXrzyEbn6r30Js0yz+nVPe5/fwAEagND/HdvdJx/ttoArdv4glyf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tSlR3EAAAA3QAAAA8AAAAAAAAAAAAAAAAAmAIAAGRycy9k&#10;b3ducmV2LnhtbFBLBQYAAAAABAAEAPUAAACJAwAAAAA=&#10;">
                  <v:textbox>
                    <w:txbxContent>
                      <w:p w:rsidR="00A16821" w:rsidRPr="00E43189" w:rsidRDefault="00A16821" w:rsidP="00A16821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control element</w:t>
                        </w:r>
                      </w:p>
                    </w:txbxContent>
                  </v:textbox>
                </v:shape>
                <v:shape id="Text Box 68" o:spid="_x0000_s1060" type="#_x0000_t202" style="position:absolute;left:5521;top:12665;width:1368;height:7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0Bb8cA&#10;AADdAAAADwAAAGRycy9kb3ducmV2LnhtbESPT0/CQBDF7yR+h82YeDGwFRGwshBiooGb/AleJ92h&#10;bezO1t211G/vHEy4zeS9ee83i1XvGtVRiLVnAw+jDBRx4W3NpYHj4W04BxUTssXGMxn4pQir5c1g&#10;gbn1F95Rt0+lkhCOORqoUmpzrWNRkcM48i2xaGcfHCZZQ6ltwIuEu0aPs2yqHdYsDRW29FpR8bX/&#10;cQbmk033GbePH6diem6e0/2se/8Oxtzd9usXUIn6dDX/X2+s4D9NBFe+kRH08g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rNAW/HAAAA3QAAAA8AAAAAAAAAAAAAAAAAmAIAAGRy&#10;cy9kb3ducmV2LnhtbFBLBQYAAAAABAAEAPUAAACMAwAAAAA=&#10;">
                  <v:textbox>
                    <w:txbxContent>
                      <w:p w:rsidR="00A16821" w:rsidRPr="00E43189" w:rsidRDefault="00A16821" w:rsidP="00A16821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final control element</w:t>
                        </w:r>
                      </w:p>
                    </w:txbxContent>
                  </v:textbox>
                </v:shape>
                <v:shape id="Text Box 69" o:spid="_x0000_s1061" type="#_x0000_t202" style="position:absolute;left:8368;top:12662;width:1143;height:7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Gk9MQA&#10;AADdAAAADwAAAGRycy9kb3ducmV2LnhtbERPTWvCQBC9F/wPywi9SN1YNdXoKqVg0ZtVqdchOybB&#10;7Gy6u43pv+8WhN7m8T5nue5MLVpyvrKsYDRMQBDnVldcKDgdN08zED4ga6wtk4If8rBe9R6WmGl7&#10;4w9qD6EQMYR9hgrKEJpMSp+XZNAPbUMcuYt1BkOErpDa4S2Gm1o+J0kqDVYcG0ps6K2k/Hr4Ngpm&#10;k2179rvx/jNPL/U8DF7a9y+n1GO/e12ACNSFf/HdvdVx/nQyh79v4gly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WBpPTEAAAA3QAAAA8AAAAAAAAAAAAAAAAAmAIAAGRycy9k&#10;b3ducmV2LnhtbFBLBQYAAAAABAAEAPUAAACJAwAAAAA=&#10;">
                  <v:textbox>
                    <w:txbxContent>
                      <w:p w:rsidR="00A16821" w:rsidRPr="00BF586E" w:rsidRDefault="00A16821" w:rsidP="00A16821">
                        <w:pPr>
                          <w:jc w:val="center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BF586E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controlled process</w:t>
                        </w:r>
                      </w:p>
                    </w:txbxContent>
                  </v:textbox>
                </v:shape>
                <v:line id="Line 70" o:spid="_x0000_s1062" style="position:absolute;visibility:visible;mso-wrap-style:square" from="5122,13082" to="5521,130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XMFAsgAAADdAAAADwAAAGRycy9kb3ducmV2LnhtbESPT0vDQBDF70K/wzIFb3aj0iCx21IU&#10;ofUg9g+0x2l2TKLZ2bC7JvHbOwfB2wzvzXu/WaxG16qeQmw8G7idZaCIS28brgwcDy83D6BiQrbY&#10;eiYDPxRhtZxcLbCwfuAd9ftUKQnhWKCBOqWu0DqWNTmMM98Ri/bhg8Mka6i0DThIuGv1XZbl2mHD&#10;0lBjR081lV/7b2fg7f4979fb18142uaX8nl3OX8OwZjr6bh+BJVoTP/mv+uNFfz5XPjlGxlBL38B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RXMFAsgAAADdAAAADwAAAAAA&#10;AAAAAAAAAAChAgAAZHJzL2Rvd25yZXYueG1sUEsFBgAAAAAEAAQA+QAAAJYDAAAAAA==&#10;"/>
                <v:line id="Line 71" o:spid="_x0000_s1063" style="position:absolute;visibility:visible;mso-wrap-style:square" from="8923,11878" to="8923,126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M1jcMAAADdAAAADwAAAGRycy9kb3ducmV2LnhtbERP32vCMBB+F/Y/hBv4pmkHzlmNMlYE&#10;H+ZAHXu+NWdT1lxKE2v23y/CwLf7+H7eahNtKwbqfeNYQT7NQBBXTjdcK/g8bScvIHxA1tg6JgW/&#10;5GGzfhitsNDuygcajqEWKYR9gQpMCF0hpa8MWfRT1xEn7ux6iyHBvpa6x2sKt618yrJnabHh1GCw&#10;ozdD1c/xYhXMTXmQc1m+nz7KockXcR+/vhdKjR/j6xJEoBju4n/3Tqf5s1kOt2/SCXL9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2zNY3DAAAA3QAAAA8AAAAAAAAAAAAA&#10;AAAAoQIAAGRycy9kb3ducmV2LnhtbFBLBQYAAAAABAAEAPkAAACRAwAAAAA=&#10;">
                  <v:stroke endarrow="block"/>
                </v:line>
                <v:shape id="Text Box 72" o:spid="_x0000_s1064" type="#_x0000_t202" style="position:absolute;left:8811;top:11553;width:1137;height:7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xOkMUA&#10;AADdAAAADwAAAGRycy9kb3ducmV2LnhtbESPQWvCQBCF7wX/wzKCl6KbBpQQXUXEgoVaMOp9zI5J&#10;NDsbsltN/71bELzN8N68781s0Zla3Kh1lWUFH6MIBHFudcWFgsP+c5iAcB5ZY22ZFPyRg8W89zbD&#10;VNs77+iW+UKEEHYpKii9b1IpXV6SQTeyDXHQzrY16MPaFlK3eA/hppZxFE2kwYoDocSGViXl1+zX&#10;BO66S5rj6Xt1+creT5f4h6ttwkoN+t1yCsJT51/m5/VGh/rjcQz/34QR5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5vE6QxQAAAN0AAAAPAAAAAAAAAAAAAAAAAJgCAABkcnMv&#10;ZG93bnJldi54bWxQSwUGAAAAAAQABAD1AAAAigMAAAAA&#10;" stroked="f">
                  <v:fill opacity="0"/>
                  <v:textbox>
                    <w:txbxContent>
                      <w:p w:rsidR="00A16821" w:rsidRPr="00E43189" w:rsidRDefault="00A16821" w:rsidP="00A16821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E43189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z</w:t>
                        </w:r>
                      </w:p>
                      <w:p w:rsidR="00A16821" w:rsidRPr="00E43189" w:rsidRDefault="00A16821" w:rsidP="00A16821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disturbance variable</w:t>
                        </w:r>
                      </w:p>
                    </w:txbxContent>
                  </v:textbox>
                </v:shape>
                <v:line id="Line 73" o:spid="_x0000_s1065" style="position:absolute;flip:y;visibility:visible;mso-wrap-style:square" from="9511,13082" to="10575,130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UrrisUAAADdAAAADwAAAGRycy9kb3ducmV2LnhtbERPS2sCMRC+F/ofwhS8FM32oejWKFIQ&#10;PHiplRVv42a6WXYz2SZRt/++KQi9zcf3nPmyt624kA+1YwVPowwEcel0zZWC/ed6OAURIrLG1jEp&#10;+KEAy8X93Rxz7a78QZddrEQK4ZCjAhNjl0sZSkMWw8h1xIn7ct5iTNBXUnu8pnDbyucsm0iLNacG&#10;gx29Gyqb3dkqkNPt47dfnV6bojkcZqYoi+64VWrw0K/eQETq47/45t7oNH88foG/b9IJcvE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UrrisUAAADdAAAADwAAAAAAAAAA&#10;AAAAAAChAgAAZHJzL2Rvd25yZXYueG1sUEsFBgAAAAAEAAQA+QAAAJMDAAAAAA==&#10;"/>
                <v:shape id="Text Box 74" o:spid="_x0000_s1066" type="#_x0000_t202" style="position:absolute;left:6892;top:11811;width:1137;height:22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lzf8cA&#10;AADdAAAADwAAAGRycy9kb3ducmV2LnhtbESP3WrCQBCF7wXfYZmCN1I3lVpC6kaKKCjUQtP2fpKd&#10;5sfsbMiumr59VxC8m+GcOd+Z5WowrThT72rLCp5mEQjiwuqaSwXfX9vHGITzyBpby6Tgjxys0vFo&#10;iYm2F/6kc+ZLEULYJaig8r5LpHRFRQbdzHbEQfu1vUEf1r6UusdLCDetnEfRizRYcyBU2NG6ouKY&#10;nUzgboa4+8nf180+m+bN/IPrQ8xKTR6Gt1cQngZ/N9+udzrUXyye4fpNGEGm/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kZc3/HAAAA3QAAAA8AAAAAAAAAAAAAAAAAmAIAAGRy&#10;cy9kb3ducmV2LnhtbFBLBQYAAAAABAAEAPUAAACMAwAAAAA=&#10;" stroked="f">
                  <v:fill opacity="0"/>
                  <v:textbox>
                    <w:txbxContent>
                      <w:p w:rsidR="00A16821" w:rsidRDefault="00A16821" w:rsidP="00A16821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</w:p>
                      <w:p w:rsidR="00A16821" w:rsidRDefault="00A16821" w:rsidP="00A16821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</w:p>
                      <w:p w:rsidR="00A16821" w:rsidRDefault="00A16821" w:rsidP="00A16821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</w:p>
                      <w:p w:rsidR="00A16821" w:rsidRDefault="00A16821" w:rsidP="00A16821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</w:p>
                      <w:p w:rsidR="00A16821" w:rsidRDefault="00A16821" w:rsidP="00A16821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</w:p>
                      <w:p w:rsidR="00A16821" w:rsidRDefault="00A16821" w:rsidP="00A16821">
                        <w:pPr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 xml:space="preserve">   y</w:t>
                        </w:r>
                      </w:p>
                      <w:p w:rsidR="00A16821" w:rsidRDefault="00A16821" w:rsidP="00A16821">
                        <w:pPr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</w:p>
                      <w:p w:rsidR="00A16821" w:rsidRDefault="00A16821" w:rsidP="00A16821">
                        <w:pPr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</w:p>
                      <w:p w:rsidR="00A16821" w:rsidRPr="00E43189" w:rsidRDefault="00A16821" w:rsidP="00A16821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</w:p>
                      <w:p w:rsidR="00A16821" w:rsidRPr="00C44CBD" w:rsidRDefault="00A16821" w:rsidP="00A16821">
                        <w:pPr>
                          <w:jc w:val="center"/>
                          <w:rPr>
                            <w:rFonts w:ascii="Arial" w:hAnsi="Arial" w:cs="Arial"/>
                            <w:sz w:val="14"/>
                            <w:szCs w:val="14"/>
                          </w:rPr>
                        </w:pPr>
                        <w:r w:rsidRPr="00C44CBD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>manipulated variable</w:t>
                        </w:r>
                      </w:p>
                    </w:txbxContent>
                  </v:textbox>
                </v:shape>
                <v:line id="Line 75" o:spid="_x0000_s1067" style="position:absolute;visibility:visible;mso-wrap-style:square" from="2041,13092" to="3181,130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ogzjsMAAADdAAAADwAAAGRycy9kb3ducmV2LnhtbERP32vCMBB+F/Y/hBv4pqmDzlmNMlYE&#10;H+ZAHXu+NWdT1lxKE2v23y/CwLf7+H7eahNtKwbqfeNYwWyagSCunG64VvB52k5eQPiArLF1TAp+&#10;ycNm/TBaYaHdlQ80HEMtUgj7AhWYELpCSl8ZsuinriNO3Nn1FkOCfS11j9cUblv5lGXP0mLDqcFg&#10;R2+Gqp/jxSqYm/Ig57J8P32UQzNbxH38+l4oNX6Mr0sQgWK4i//dO53m53kOt2/SCXL9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KIM47DAAAA3QAAAA8AAAAAAAAAAAAA&#10;AAAAoQIAAGRycy9kb3ducmV2LnhtbFBLBQYAAAAABAAEAPkAAACRAwAAAAA=&#10;">
                  <v:stroke endarrow="block"/>
                </v:line>
                <v:shape id="Text Box 76" o:spid="_x0000_s1068" type="#_x0000_t202" style="position:absolute;left:1813;top:12722;width:1137;height:9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dIk8cA&#10;AADdAAAADwAAAGRycy9kb3ducmV2LnhtbESPQWvCQBCF7wX/wzKCl1I3BpSQuooECy3UQqO9j9lp&#10;Es3OhuyapP++KxR6m+G9ed+b9XY0jeipc7VlBYt5BIK4sLrmUsHp+PKUgHAeWWNjmRT8kIPtZvKw&#10;xlTbgT+pz30pQgi7FBVU3replK6oyKCb25Y4aN+2M+jD2pVSdziEcNPIOIpW0mDNgVBhS1lFxTW/&#10;mcDdj0n7dX7PLm/54/kSf3B9SFip2XTcPYPwNPp/89/1qw71l8sV3L8JI8jN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aHSJPHAAAA3QAAAA8AAAAAAAAAAAAAAAAAmAIAAGRy&#10;cy9kb3ducmV2LnhtbFBLBQYAAAAABAAEAPUAAACMAwAAAAA=&#10;" stroked="f">
                  <v:fill opacity="0"/>
                  <v:textbox>
                    <w:txbxContent>
                      <w:p w:rsidR="00A16821" w:rsidRDefault="00A16821" w:rsidP="00A16821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SV</w:t>
                        </w:r>
                      </w:p>
                      <w:p w:rsidR="00A16821" w:rsidRPr="00E43189" w:rsidRDefault="00A16821" w:rsidP="00A16821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</w:p>
                      <w:p w:rsidR="00A16821" w:rsidRPr="00E43189" w:rsidRDefault="00A16821" w:rsidP="00A16821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set value</w:t>
                        </w:r>
                      </w:p>
                    </w:txbxContent>
                  </v:textbox>
                </v:shape>
                <v:oval id="Oval 77" o:spid="_x0000_s1069" style="position:absolute;left:3181;top:12921;width:342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fMuMIA&#10;AADdAAAADwAAAGRycy9kb3ducmV2LnhtbERPTWvCQBC9F/oflil4qxsbopK6ilQEe+ihUe9DdkyC&#10;2dmQncb4791Cobd5vM9ZbUbXqoH60Hg2MJsmoIhLbxuuDJyO+9clqCDIFlvPZOBOATbr56cV5tbf&#10;+JuGQioVQzjkaKAW6XKtQ1mTwzD1HXHkLr53KBH2lbY93mK4a/Vbksy1w4ZjQ40dfdRUXosfZ2BX&#10;bYv5oFPJ0svuINn1/PWZzoyZvIzbd1BCo/yL/9wHG+dn2QJ+v4kn6P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F8y4wgAAAN0AAAAPAAAAAAAAAAAAAAAAAJgCAABkcnMvZG93&#10;bnJldi54bWxQSwUGAAAAAAQABAD1AAAAhwMAAAAA&#10;"/>
                <v:line id="Line 78" o:spid="_x0000_s1070" style="position:absolute;visibility:visible;mso-wrap-style:square" from="3523,13092" to="3751,130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wUJBMgAAADdAAAADwAAAGRycy9kb3ducmV2LnhtbESPT0vDQBDF70K/wzIFb3aj0iCx21IU&#10;ofUg9g+0x2l2TKLZ2bC7JvHbOwfB2wzvzXu/WaxG16qeQmw8G7idZaCIS28brgwcDy83D6BiQrbY&#10;eiYDPxRhtZxcLbCwfuAd9ftUKQnhWKCBOqWu0DqWNTmMM98Ri/bhg8Mka6i0DThIuGv1XZbl2mHD&#10;0lBjR081lV/7b2fg7f4979fb18142uaX8nl3OX8OwZjr6bh+BJVoTP/mv+uNFfz5XHDlGxlBL38B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uwUJBMgAAADdAAAADwAAAAAA&#10;AAAAAAAAAAChAgAAZHJzL2Rvd25yZXYueG1sUEsFBgAAAAAEAAQA+QAAAJYDAAAAAA==&#10;"/>
                <v:line id="Line 79" o:spid="_x0000_s1071" style="position:absolute;visibility:visible;mso-wrap-style:square" from="10071,13082" to="10078,145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Emsn8YAAADdAAAADwAAAGRycy9kb3ducmV2LnhtbERPTWvCQBC9F/oflil4q5u2GGp0FWkp&#10;aA9FraDHMTsmabOzYXdN0n/vCgVv83ifM533phYtOV9ZVvA0TEAQ51ZXXCjYfX88voLwAVljbZkU&#10;/JGH+ez+boqZth1vqN2GQsQQ9hkqKENoMil9XpJBP7QNceRO1hkMEbpCaoddDDe1fE6SVBqsODaU&#10;2NBbSfnv9mwUfL2s03ax+lz2+1V6zN83x8NP55QaPPSLCYhAfbiJ/91LHeePRmO4fhNPkL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RJrJ/GAAAA3QAAAA8AAAAAAAAA&#10;AAAAAAAAoQIAAGRycy9kb3ducmV2LnhtbFBLBQYAAAAABAAEAPkAAACUAwAAAAA=&#10;"/>
                <v:line id="Line 80" o:spid="_x0000_s1072" style="position:absolute;flip:x;visibility:visible;mso-wrap-style:square" from="8368,14517" to="10078,145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/S/QMgAAADdAAAADwAAAGRycy9kb3ducmV2LnhtbESPQUsDMRCF70L/QxjBi7TZipa6Ni1F&#10;EDz0Ylu2eBs342bZzWRNYrv+e+cgeJvhvXnvm9Vm9L06U0xtYAPzWQGKuA625cbA8fAyXYJKGdli&#10;H5gM/FCCzXpytcLShgu/0XmfGyUhnEo04HIeSq1T7chjmoWBWLTPED1mWWOjbcSLhPte3xXFQnts&#10;WRocDvTsqO72396AXu5uv+L2476rutPp0VV1NbzvjLm5HrdPoDKN+d/8d/1qBf9hIfzyjYyg17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3/S/QMgAAADdAAAADwAAAAAA&#10;AAAAAAAAAAChAgAAZHJzL2Rvd25yZXYueG1sUEsFBgAAAAAEAAQA+QAAAJYDAAAAAA==&#10;"/>
                <v:shape id="Text Box 81" o:spid="_x0000_s1073" type="#_x0000_t202" style="position:absolute;left:7000;top:14118;width:1368;height:7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EL0ksQA&#10;AADdAAAADwAAAGRycy9kb3ducmV2LnhtbERPTWvCQBC9C/0PyxS8lLrR2tSmriKCRW/WlvY6ZMck&#10;mJ2Nu2uM/94VCt7m8T5nOu9MLVpyvrKsYDhIQBDnVldcKPj5Xj1PQPiArLG2TAou5GE+e+hNMdP2&#10;zF/U7kIhYgj7DBWUITSZlD4vyaAf2IY4cnvrDIYIXSG1w3MMN7UcJUkqDVYcG0psaFlSftidjILJ&#10;eN3++c3L9jdP9/V7eHprP49Oqf5jt/gAEagLd/G/e63j/Nd0CLdv4glyd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BC9JLEAAAA3QAAAA8AAAAAAAAAAAAAAAAAmAIAAGRycy9k&#10;b3ducmV2LnhtbFBLBQYAAAAABAAEAPUAAACJAwAAAAA=&#10;">
                  <v:textbox>
                    <w:txbxContent>
                      <w:p w:rsidR="00A16821" w:rsidRPr="00E43189" w:rsidRDefault="00A16821" w:rsidP="00A16821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measuring device</w:t>
                        </w:r>
                      </w:p>
                    </w:txbxContent>
                  </v:textbox>
                </v:shape>
                <v:line id="Line 82" o:spid="_x0000_s1074" style="position:absolute;flip:x;visibility:visible;mso-wrap-style:square" from="3352,14517" to="7000,145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GqErMUAAADdAAAADwAAAGRycy9kb3ducmV2LnhtbERPTWsCMRC9F/ofwhR6kZqtqNjVKFIo&#10;ePBSLSu9jZvpZtnNZJtEXf99Iwi9zeN9zmLV21acyYfasYLXYQaCuHS65krB1/7jZQYiRGSNrWNS&#10;cKUAq+XjwwJz7S78SeddrEQK4ZCjAhNjl0sZSkMWw9B1xIn7cd5iTNBXUnu8pHDbylGWTaXFmlOD&#10;wY7eDZXN7mQVyNl28OvXx3FTNIfDmynKovveKvX81K/nICL18V98d290mj+ZjuD2TTpBL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GqErMUAAADdAAAADwAAAAAAAAAA&#10;AAAAAAChAgAAZHJzL2Rvd25yZXYueG1sUEsFBgAAAAAEAAQA+QAAAJMDAAAAAA==&#10;"/>
                <v:line id="Line 83" o:spid="_x0000_s1075" style="position:absolute;flip:y;visibility:visible;mso-wrap-style:square" from="3352,13263" to="3352,145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+9cbcYAAADdAAAADwAAAGRycy9kb3ducmV2LnhtbESPQWvCQBCF74L/YZmCl1A3bVDa6Cq2&#10;KhSkh6qHHofsmIRmZ0N21PTfdwuCtxne+968mS9716gLdaH2bOBpnIIiLrytuTRwPGwfX0AFQbbY&#10;eCYDvxRguRgO5phbf+UvuuylVDGEQ44GKpE21zoUFTkMY98SR+3kO4cS167UtsNrDHeNfk7TqXZY&#10;c7xQYUvvFRU/+7OLNbafvM6y5M3pJHmlzbfsUi3GjB761QyUUC93843+sJGbTDP4/yaOoB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fvXG3GAAAA3QAAAA8AAAAAAAAA&#10;AAAAAAAAoQIAAGRycy9kb3ducmV2LnhtbFBLBQYAAAAABAAEAPkAAACUAwAAAAA=&#10;">
                  <v:stroke endarrow="block"/>
                </v:line>
                <v:shape id="Text Box 84" o:spid="_x0000_s1076" type="#_x0000_t202" style="position:absolute;left:2541;top:13491;width:1137;height:17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W5wscA&#10;AADdAAAADwAAAGRycy9kb3ducmV2LnhtbESP3WrCQBCF7wXfYZmCN1I3lSohdSNFFBRqoWl7P8lO&#10;82N2NmRXTd++Kwi9m+GcOd+Z1XowrbhQ72rLCp5mEQjiwuqaSwVfn7vHGITzyBpby6Tglxys0/Fo&#10;hYm2V/6gS+ZLEULYJaig8r5LpHRFRQbdzHbEQfuxvUEf1r6UusdrCDetnEfRUhqsORAq7GhTUXHK&#10;ziZwt0Pcfedvm+aQTfNm/s71MWalJg/D6wsIT4P/N9+v9zrUXyyf4fZNGEGm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d1ucLHAAAA3QAAAA8AAAAAAAAAAAAAAAAAmAIAAGRy&#10;cy9kb3ducmV2LnhtbFBLBQYAAAAABAAEAPUAAACMAwAAAAA=&#10;" stroked="f">
                  <v:fill opacity="0"/>
                  <v:textbox>
                    <w:txbxContent>
                      <w:p w:rsidR="00A16821" w:rsidRDefault="00A16821" w:rsidP="00A16821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PV</w:t>
                        </w:r>
                      </w:p>
                      <w:p w:rsidR="00A16821" w:rsidRDefault="00A16821" w:rsidP="00A16821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</w:p>
                      <w:p w:rsidR="00A16821" w:rsidRDefault="00A16821" w:rsidP="00A16821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</w:p>
                      <w:p w:rsidR="00A16821" w:rsidRPr="00E43189" w:rsidRDefault="00A16821" w:rsidP="00977100">
                        <w:pPr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process value</w:t>
                        </w:r>
                      </w:p>
                    </w:txbxContent>
                  </v:textbox>
                </v:shape>
                <v:shape id="Text Box 85" o:spid="_x0000_s1077" type="#_x0000_t202" style="position:absolute;left:2782;top:12579;width:1137;height:5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kcWccA&#10;AADdAAAADwAAAGRycy9kb3ducmV2LnhtbESPQWvCQBCF7wX/wzKCl1I3BpSQuooECy3UQqO9j9lp&#10;Es3OhuyapP++KxR6m+G9ed+b9XY0jeipc7VlBYt5BIK4sLrmUsHp+PKUgHAeWWNjmRT8kIPtZvKw&#10;xlTbgT+pz30pQgi7FBVU3replK6oyKCb25Y4aN+2M+jD2pVSdziEcNPIOIpW0mDNgVBhS1lFxTW/&#10;mcDdj0n7dX7PLm/54/kSf3B9SFip2XTcPYPwNPp/89/1qw71l6sl3L8JI8jN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g5HFnHAAAA3QAAAA8AAAAAAAAAAAAAAAAAmAIAAGRy&#10;cy9kb3ducmV2LnhtbFBLBQYAAAAABAAEAPUAAACMAwAAAAA=&#10;" stroked="f">
                  <v:fill opacity="0"/>
                  <v:textbox>
                    <w:txbxContent>
                      <w:p w:rsidR="00A16821" w:rsidRDefault="00A16821" w:rsidP="00A16821">
                        <w:pPr>
                          <w:jc w:val="center"/>
                          <w:rPr>
                            <w:rFonts w:ascii="Arial" w:hAnsi="Arial" w:cs="Arial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hAnsi="Arial" w:cs="Arial"/>
                            <w:sz w:val="12"/>
                            <w:szCs w:val="12"/>
                          </w:rPr>
                          <w:t xml:space="preserve">summing </w:t>
                        </w:r>
                      </w:p>
                      <w:p w:rsidR="00A16821" w:rsidRPr="00737834" w:rsidRDefault="00A16821" w:rsidP="00A16821">
                        <w:pPr>
                          <w:jc w:val="center"/>
                          <w:rPr>
                            <w:rFonts w:ascii="Arial" w:hAnsi="Arial" w:cs="Arial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hAnsi="Arial" w:cs="Arial"/>
                            <w:sz w:val="12"/>
                            <w:szCs w:val="12"/>
                          </w:rPr>
                          <w:t>point</w:t>
                        </w:r>
                      </w:p>
                    </w:txbxContent>
                  </v:textbox>
                </v:shape>
                <v:shape id="Text Box 86" o:spid="_x0000_s1078" type="#_x0000_t202" style="position:absolute;left:2839;top:12864;width:342;height:2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xqLcIA&#10;AADdAAAADwAAAGRycy9kb3ducmV2LnhtbERPTWvCQBC9F/wPyxR6q5tajBpdRS1Kb2Ja8Dpkx2xI&#10;djZkV03/vSsIvc3jfc5i1dtGXKnzlWMFH8MEBHHhdMWlgt+f3fsUhA/IGhvHpOCPPKyWg5cFZtrd&#10;+EjXPJQihrDPUIEJoc2k9IUhi37oWuLInV1nMUTYlVJ3eIvhtpGjJEmlxYpjg8GWtoaKOr9YBZ+H&#10;0eTk9/nXtj3RrJ76TX1mo9Tba7+egwjUh3/x0/2t4/xxmsLjm3iCX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fGotwgAAAN0AAAAPAAAAAAAAAAAAAAAAAJgCAABkcnMvZG93&#10;bnJldi54bWxQSwUGAAAAAAQABAD1AAAAhwMAAAAA&#10;" stroked="f">
                  <v:fill opacity="0"/>
                  <v:textbox inset="0,0,0,0">
                    <w:txbxContent>
                      <w:p w:rsidR="00A16821" w:rsidRPr="00F07E22" w:rsidRDefault="00A16821" w:rsidP="00A16821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F07E22">
                          <w:rPr>
                            <w:rFonts w:ascii="Arial" w:hAnsi="Arial" w:cs="Arial"/>
                          </w:rPr>
                          <w:t>+</w:t>
                        </w:r>
                      </w:p>
                    </w:txbxContent>
                  </v:textbox>
                </v:shape>
                <v:shape id="Text Box 87" o:spid="_x0000_s1079" type="#_x0000_t202" style="position:absolute;left:3067;top:13320;width:342;height:2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zDPtsIA&#10;AADdAAAADwAAAGRycy9kb3ducmV2LnhtbERPTWvCQBC9F/oflin0pptaNDZ1laoo3sS04HXIjtmQ&#10;7GzIrhr/vSsIvc3jfc5s0dtGXKjzlWMFH8MEBHHhdMWlgr/fzWAKwgdkjY1jUnAjD4v568sMM+2u&#10;fKBLHkoRQ9hnqMCE0GZS+sKQRT90LXHkTq6zGCLsSqk7vMZw28hRkkykxYpjg8GWVoaKOj9bBZ/7&#10;UXr023y9ao/0VU/9sj6xUer9rf/5BhGoD//ip3un4/zxJIXHN/EEOb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MM+2wgAAAN0AAAAPAAAAAAAAAAAAAAAAAJgCAABkcnMvZG93&#10;bnJldi54bWxQSwUGAAAAAAQABAD1AAAAhwMAAAAA&#10;" stroked="f">
                  <v:fill opacity="0"/>
                  <v:textbox inset="0,0,0,0">
                    <w:txbxContent>
                      <w:p w:rsidR="00A16821" w:rsidRPr="00F07E22" w:rsidRDefault="00A16821" w:rsidP="00A16821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-</w:t>
                        </w:r>
                      </w:p>
                    </w:txbxContent>
                  </v:textbox>
                </v:shape>
                <v:shape id="Text Box 88" o:spid="_x0000_s1080" type="#_x0000_t202" style="position:absolute;left:7456;top:12662;width:912;height:7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hdD8cA&#10;AADdAAAADwAAAGRycy9kb3ducmV2LnhtbESPQU/DMAyF75P4D5GRuCCWwqAbZdmEkIa22ygTXK3G&#10;aysapyShK/8eH5B2s/We3/u8XI+uUwOF2Ho2cDvNQBFX3rZcGzi8b24WoGJCtth5JgO/FGG9upgs&#10;sbD+xG80lKlWEsKxQANNSn2hdawachinvicW7eiDwyRrqLUNeJJw1+m7LMu1w5alocGeXhqqvsof&#10;Z2Bxvx0+4262/6jyY/eYrufD63cw5upyfH4ClWhMZ/P/9dYK/kMuuPKNjKB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F4XQ/HAAAA3QAAAA8AAAAAAAAAAAAAAAAAmAIAAGRy&#10;cy9kb3ducmV2LnhtbFBLBQYAAAAABAAEAPUAAACMAwAAAAA=&#10;">
                  <v:textbox>
                    <w:txbxContent>
                      <w:p w:rsidR="00A16821" w:rsidRPr="00656D86" w:rsidRDefault="00A16821" w:rsidP="00A16821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656D86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actuator</w:t>
                        </w:r>
                      </w:p>
                    </w:txbxContent>
                  </v:textbox>
                </v:shape>
                <v:line id="Line 89" o:spid="_x0000_s1081" style="position:absolute;visibility:visible;mso-wrap-style:square" from="6886,13082" to="7456,130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iVmIsUAAADdAAAADwAAAGRycy9kb3ducmV2LnhtbERPTWvCQBC9C/6HZYTedNMWQ5u6irQU&#10;tAdRW2iPY3aaRLOzYXdN0n/vCkJv83ifM1v0phYtOV9ZVnA/SUAQ51ZXXCj4+nwfP4HwAVljbZkU&#10;/JGHxXw4mGGmbcc7avehEDGEfYYKyhCaTEqfl2TQT2xDHLlf6wyGCF0htcMuhptaPiRJKg1WHBtK&#10;bOi1pPy0PxsFm8dt2i7XH6v+e50e8rfd4efYOaXuRv3yBUSgPvyLb+6VjvOn6TNcv4knyPk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iVmIsUAAADdAAAADwAAAAAAAAAA&#10;AAAAAAChAgAAZHJzL2Rvd25yZXYueG1sUEsFBgAAAAAEAAQA+QAAAJMDAAAAAA==&#10;"/>
                <v:shape id="Text Box 90" o:spid="_x0000_s1082" type="#_x0000_t202" style="position:absolute;left:4501;top:11673;width:1596;height:19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cpHMUA&#10;AADdAAAADwAAAGRycy9kb3ducmV2LnhtbESPTWvCQBCG7wX/wzKFXkrdKFhDdBWRFhRsobHex+w0&#10;iWZnQ3ar8d87h0JvM8z78cx82btGXagLtWcDo2ECirjwtubSwPf+/SUFFSKyxcYzGbhRgOVi8DDH&#10;zPorf9Elj6WSEA4ZGqhibDOtQ1GRwzD0LbHcfnznMMraldp2eJVw1+hxkrxqhzVLQ4UtrSsqzvmv&#10;k963Pm0Px936tM2fj6fxJ9cfKRvz9NivZqAi9fFf/OfeWMGfTIVfvpER9OI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lykcxQAAAN0AAAAPAAAAAAAAAAAAAAAAAJgCAABkcnMv&#10;ZG93bnJldi54bWxQSwUGAAAAAAQABAD1AAAAigMAAAAA&#10;" stroked="f">
                  <v:fill opacity="0"/>
                  <v:textbox>
                    <w:txbxContent>
                      <w:p w:rsidR="00A16821" w:rsidRDefault="00A16821" w:rsidP="00A16821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</w:p>
                      <w:p w:rsidR="00A16821" w:rsidRPr="0007113F" w:rsidRDefault="00A16821" w:rsidP="00A16821">
                        <w:pPr>
                          <w:jc w:val="center"/>
                          <w:rPr>
                            <w:rFonts w:ascii="Arial" w:hAnsi="Arial" w:cs="Arial"/>
                            <w:sz w:val="22"/>
                            <w:szCs w:val="22"/>
                          </w:rPr>
                        </w:pPr>
                      </w:p>
                      <w:p w:rsidR="00A16821" w:rsidRPr="0007113F" w:rsidRDefault="00A16821" w:rsidP="00A16821">
                        <w:pPr>
                          <w:jc w:val="center"/>
                          <w:rPr>
                            <w:rFonts w:ascii="Arial" w:hAnsi="Arial" w:cs="Arial"/>
                            <w:sz w:val="14"/>
                            <w:szCs w:val="14"/>
                          </w:rPr>
                        </w:pPr>
                        <w:r w:rsidRPr="0007113F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>controller output variable</w:t>
                        </w:r>
                      </w:p>
                      <w:p w:rsidR="00A16821" w:rsidRPr="0007113F" w:rsidRDefault="00A16821" w:rsidP="00A16821">
                        <w:pPr>
                          <w:jc w:val="center"/>
                          <w:rPr>
                            <w:rFonts w:ascii="Arial" w:hAnsi="Arial" w:cs="Arial"/>
                            <w:sz w:val="10"/>
                            <w:szCs w:val="10"/>
                          </w:rPr>
                        </w:pPr>
                      </w:p>
                      <w:p w:rsidR="00A16821" w:rsidRDefault="00A16821" w:rsidP="00A16821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</w:p>
                      <w:p w:rsidR="00A16821" w:rsidRDefault="00A16821" w:rsidP="00A16821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y</w:t>
                        </w:r>
                        <w:r>
                          <w:rPr>
                            <w:rFonts w:ascii="Arial" w:hAnsi="Arial" w:cs="Arial"/>
                            <w:sz w:val="16"/>
                            <w:szCs w:val="16"/>
                            <w:vertAlign w:val="subscript"/>
                          </w:rPr>
                          <w:t>C</w:t>
                        </w:r>
                      </w:p>
                      <w:p w:rsidR="00A16821" w:rsidRDefault="00A16821" w:rsidP="00A16821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</w:p>
                      <w:p w:rsidR="00A16821" w:rsidRDefault="00A16821" w:rsidP="00A16821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</w:p>
                      <w:p w:rsidR="00A16821" w:rsidRDefault="00A16821" w:rsidP="00A16821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</w:p>
                      <w:p w:rsidR="00A16821" w:rsidRDefault="00A16821" w:rsidP="00A16821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</w:p>
                      <w:p w:rsidR="00A16821" w:rsidRDefault="00A16821" w:rsidP="00A16821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Text Box 91" o:spid="_x0000_s1083" type="#_x0000_t202" style="position:absolute;left:2821;top:12093;width:1653;height:11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uMh8cA&#10;AADdAAAADwAAAGRycy9kb3ducmV2LnhtbESP3WrCQBCF7wXfYZmCN6VuFGpD6kaKVLBQBdP2fpKd&#10;5sfsbMiumr69KxS8m+GcOd+Z5WowrThT72rLCmbTCARxYXXNpYLvr81TDMJ5ZI2tZVLwRw5W6Xi0&#10;xETbCx/onPlShBB2CSqovO8SKV1RkUE3tR1x0H5tb9CHtS+l7vESwk0r51G0kAZrDoQKO1pXVByz&#10;kwnc9yHufvLPdfORPebNfM/1LmalJg/D2ysIT4O/m/+vtzrUf36Zwe2bMIJMr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LbjIfHAAAA3QAAAA8AAAAAAAAAAAAAAAAAmAIAAGRy&#10;cy9kb3ducmV2LnhtbFBLBQYAAAAABAAEAPUAAACMAwAAAAA=&#10;" stroked="f">
                  <v:fill opacity="0"/>
                  <v:textbox>
                    <w:txbxContent>
                      <w:p w:rsidR="00A16821" w:rsidRDefault="00A16821" w:rsidP="00A16821">
                        <w:pPr>
                          <w:jc w:val="center"/>
                          <w:rPr>
                            <w:rFonts w:ascii="Arial" w:hAnsi="Arial" w:cs="Arial"/>
                            <w:sz w:val="14"/>
                            <w:szCs w:val="14"/>
                          </w:rPr>
                        </w:pPr>
                        <w:r w:rsidRPr="00BF586E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 xml:space="preserve">error </w:t>
                        </w:r>
                      </w:p>
                      <w:p w:rsidR="00A16821" w:rsidRPr="00BF586E" w:rsidRDefault="00A16821" w:rsidP="00A16821">
                        <w:pPr>
                          <w:jc w:val="center"/>
                          <w:rPr>
                            <w:rFonts w:ascii="Arial" w:hAnsi="Arial" w:cs="Arial"/>
                            <w:sz w:val="14"/>
                            <w:szCs w:val="14"/>
                          </w:rPr>
                        </w:pPr>
                        <w:r w:rsidRPr="00BF586E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>(control deviation)</w:t>
                        </w:r>
                      </w:p>
                      <w:p w:rsidR="00A16821" w:rsidRDefault="00A16821" w:rsidP="00A16821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</w:p>
                      <w:p w:rsidR="00A16821" w:rsidRPr="00E43189" w:rsidRDefault="00A16821" w:rsidP="00A16821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</w:p>
                      <w:p w:rsidR="00A16821" w:rsidRPr="00E43189" w:rsidRDefault="00A16821" w:rsidP="00A16821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 xml:space="preserve">e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16821" w:rsidRPr="00044BA3">
        <w:rPr>
          <w:sz w:val="22"/>
          <w:szCs w:val="22"/>
          <w:lang w:val="fr-CH"/>
        </w:rPr>
        <w:t xml:space="preserve">General representation of a </w:t>
      </w:r>
      <w:r w:rsidR="00A16821" w:rsidRPr="00044BA3">
        <w:rPr>
          <w:b/>
          <w:sz w:val="22"/>
          <w:szCs w:val="22"/>
          <w:lang w:val="fr-CH"/>
        </w:rPr>
        <w:t>closed-loop control circuit</w:t>
      </w:r>
      <w:r w:rsidR="00A16821" w:rsidRPr="00044BA3">
        <w:rPr>
          <w:sz w:val="22"/>
          <w:szCs w:val="22"/>
          <w:lang w:val="fr-CH"/>
        </w:rPr>
        <w:t xml:space="preserve"> </w:t>
      </w:r>
      <w:r w:rsidR="00A16821" w:rsidRPr="00044BA3">
        <w:rPr>
          <w:i/>
          <w:sz w:val="22"/>
          <w:szCs w:val="22"/>
          <w:lang w:val="fr-CH"/>
        </w:rPr>
        <w:t>[=Regelkreis]</w:t>
      </w:r>
      <w:r w:rsidR="00A16821" w:rsidRPr="00044BA3">
        <w:rPr>
          <w:sz w:val="22"/>
          <w:szCs w:val="22"/>
          <w:lang w:val="fr-CH"/>
        </w:rPr>
        <w:t>:</w:t>
      </w:r>
    </w:p>
    <w:p w:rsidR="00A16821" w:rsidRDefault="00A16821" w:rsidP="00A16821">
      <w:pPr>
        <w:pStyle w:val="Textkrper-Zeileneinzug"/>
        <w:rPr>
          <w:lang w:val="fr-CH"/>
        </w:rPr>
      </w:pPr>
    </w:p>
    <w:p w:rsidR="00A16821" w:rsidRDefault="00A16821" w:rsidP="00A16821">
      <w:pPr>
        <w:pStyle w:val="Textkrper-Zeileneinzug"/>
        <w:rPr>
          <w:lang w:val="fr-CH"/>
        </w:rPr>
      </w:pPr>
    </w:p>
    <w:p w:rsidR="00A16821" w:rsidRDefault="00A16821" w:rsidP="00A16821">
      <w:pPr>
        <w:pStyle w:val="Textkrper-Zeileneinzug"/>
        <w:rPr>
          <w:lang w:val="fr-CH"/>
        </w:rPr>
      </w:pPr>
    </w:p>
    <w:p w:rsidR="00A16821" w:rsidRDefault="00A16821" w:rsidP="00A16821">
      <w:pPr>
        <w:pStyle w:val="Textkrper-Zeileneinzug"/>
        <w:rPr>
          <w:lang w:val="fr-CH"/>
        </w:rPr>
      </w:pPr>
    </w:p>
    <w:p w:rsidR="00A16821" w:rsidRDefault="00A16821" w:rsidP="00A16821">
      <w:pPr>
        <w:pStyle w:val="Textkrper-Zeileneinzug"/>
        <w:rPr>
          <w:lang w:val="fr-CH"/>
        </w:rPr>
      </w:pPr>
    </w:p>
    <w:p w:rsidR="00A16821" w:rsidRDefault="00A16821" w:rsidP="00A16821">
      <w:pPr>
        <w:pStyle w:val="Textkrper-Zeileneinzug"/>
        <w:rPr>
          <w:lang w:val="fr-CH"/>
        </w:rPr>
      </w:pPr>
    </w:p>
    <w:p w:rsidR="00A16821" w:rsidRDefault="00A16821" w:rsidP="00A16821">
      <w:pPr>
        <w:pStyle w:val="Textkrper-Zeileneinzug"/>
        <w:rPr>
          <w:lang w:val="fr-CH"/>
        </w:rPr>
      </w:pPr>
    </w:p>
    <w:p w:rsidR="00A16821" w:rsidRDefault="00A16821" w:rsidP="00A16821">
      <w:pPr>
        <w:pStyle w:val="Textkrper-Zeileneinzug"/>
        <w:rPr>
          <w:lang w:val="fr-CH"/>
        </w:rPr>
      </w:pPr>
    </w:p>
    <w:p w:rsidR="00A16821" w:rsidRDefault="00977100" w:rsidP="00A16821">
      <w:pPr>
        <w:pStyle w:val="Textkrper-Zeileneinzug"/>
        <w:rPr>
          <w:lang w:val="fr-CH"/>
        </w:rPr>
      </w:pPr>
      <w:r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736064" behindDoc="0" locked="0" layoutInCell="1" allowOverlap="1" wp14:anchorId="5F412062" wp14:editId="60843A4C">
                <wp:simplePos x="0" y="0"/>
                <wp:positionH relativeFrom="column">
                  <wp:posOffset>250734</wp:posOffset>
                </wp:positionH>
                <wp:positionV relativeFrom="paragraph">
                  <wp:posOffset>119834</wp:posOffset>
                </wp:positionV>
                <wp:extent cx="5827395" cy="2316480"/>
                <wp:effectExtent l="0" t="0" r="0" b="0"/>
                <wp:wrapNone/>
                <wp:docPr id="67" name="Gruppieren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27395" cy="2316480"/>
                          <a:chOff x="1815" y="2612"/>
                          <a:chExt cx="9177" cy="3648"/>
                        </a:xfrm>
                      </wpg:grpSpPr>
                      <wps:wsp>
                        <wps:cNvPr id="68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9855" y="3781"/>
                            <a:ext cx="1137" cy="969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65065" w:rsidRDefault="00965065" w:rsidP="00965065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x</w:t>
                              </w:r>
                            </w:p>
                            <w:p w:rsidR="00965065" w:rsidRPr="00E43189" w:rsidRDefault="00965065" w:rsidP="00965065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</w:p>
                            <w:p w:rsidR="00965065" w:rsidRPr="00E43189" w:rsidRDefault="00965065" w:rsidP="00965065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Regel-</w:t>
                              </w:r>
                              <w:r w:rsidRPr="00E43189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grösse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2784" y="2840"/>
                            <a:ext cx="4275" cy="2223"/>
                          </a:xfrm>
                          <a:prstGeom prst="rect">
                            <a:avLst/>
                          </a:prstGeom>
                          <a:solidFill>
                            <a:srgbClr val="FFCC99">
                              <a:alpha val="0"/>
                            </a:srgbClr>
                          </a:solidFill>
                          <a:ln w="9525" cap="rnd">
                            <a:solidFill>
                              <a:srgbClr val="000000"/>
                            </a:solidFill>
                            <a:prstDash val="sysDot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65065" w:rsidRPr="00E43189" w:rsidRDefault="00965065" w:rsidP="00965065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Regel</w:t>
                              </w:r>
                              <w:r w:rsidRPr="00E43189">
                                <w:rPr>
                                  <w:rFonts w:ascii="Arial" w:hAnsi="Arial" w:cs="Arial"/>
                                </w:rPr>
                                <w:t>einrichtung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5463" y="3638"/>
                            <a:ext cx="2902" cy="1311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65065" w:rsidRDefault="00965065" w:rsidP="00965065"/>
                            <w:p w:rsidR="00965065" w:rsidRDefault="00965065" w:rsidP="00965065"/>
                            <w:p w:rsidR="00965065" w:rsidRDefault="00965065" w:rsidP="00965065"/>
                            <w:p w:rsidR="00965065" w:rsidRDefault="00965065" w:rsidP="00965065"/>
                            <w:p w:rsidR="00965065" w:rsidRPr="00801143" w:rsidRDefault="00965065" w:rsidP="00965065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 w:rsidRPr="00801143">
                                <w:rPr>
                                  <w:rFonts w:ascii="Arial" w:hAnsi="Arial" w:cs="Arial"/>
                                </w:rPr>
                                <w:t>Stelleinrichtung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3756" y="3724"/>
                            <a:ext cx="1368" cy="79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65065" w:rsidRPr="00E43189" w:rsidRDefault="00965065" w:rsidP="00965065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Regelglied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5523" y="3724"/>
                            <a:ext cx="1368" cy="79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65065" w:rsidRPr="00E43189" w:rsidRDefault="00965065" w:rsidP="00965065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Steller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8370" y="3721"/>
                            <a:ext cx="1143" cy="79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65065" w:rsidRPr="00E43189" w:rsidRDefault="00965065" w:rsidP="00965065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Regel-strecke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Line 39"/>
                        <wps:cNvCnPr/>
                        <wps:spPr bwMode="auto">
                          <a:xfrm>
                            <a:off x="5124" y="4141"/>
                            <a:ext cx="399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" name="Line 40"/>
                        <wps:cNvCnPr/>
                        <wps:spPr bwMode="auto">
                          <a:xfrm>
                            <a:off x="8925" y="2937"/>
                            <a:ext cx="0" cy="79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8813" y="2612"/>
                            <a:ext cx="1137" cy="513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65065" w:rsidRPr="00E43189" w:rsidRDefault="00965065" w:rsidP="00965065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E43189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z</w:t>
                              </w:r>
                            </w:p>
                            <w:p w:rsidR="00965065" w:rsidRPr="00E43189" w:rsidRDefault="00965065" w:rsidP="00965065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E43189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Störgrösse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Line 42"/>
                        <wps:cNvCnPr/>
                        <wps:spPr bwMode="auto">
                          <a:xfrm flipV="1">
                            <a:off x="9513" y="4141"/>
                            <a:ext cx="106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6780" y="3049"/>
                            <a:ext cx="1137" cy="1701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65065" w:rsidRDefault="00965065" w:rsidP="00965065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Stell-</w:t>
                              </w:r>
                            </w:p>
                            <w:p w:rsidR="00965065" w:rsidRPr="00E43189" w:rsidRDefault="00965065" w:rsidP="00965065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E43189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grösse</w:t>
                              </w:r>
                            </w:p>
                            <w:p w:rsidR="00965065" w:rsidRDefault="00965065" w:rsidP="00965065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</w:p>
                            <w:p w:rsidR="00965065" w:rsidRDefault="00965065" w:rsidP="00965065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</w:p>
                            <w:p w:rsidR="00965065" w:rsidRDefault="00965065" w:rsidP="00965065">
                              <w:pP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 xml:space="preserve">     y</w:t>
                              </w:r>
                            </w:p>
                            <w:p w:rsidR="00965065" w:rsidRPr="00E43189" w:rsidRDefault="00965065" w:rsidP="00965065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Line 44"/>
                        <wps:cNvCnPr/>
                        <wps:spPr bwMode="auto">
                          <a:xfrm>
                            <a:off x="2043" y="4151"/>
                            <a:ext cx="11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1815" y="3781"/>
                            <a:ext cx="1137" cy="969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65065" w:rsidRDefault="00965065" w:rsidP="00965065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w</w:t>
                              </w:r>
                            </w:p>
                            <w:p w:rsidR="00965065" w:rsidRPr="00E43189" w:rsidRDefault="00965065" w:rsidP="00965065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</w:p>
                            <w:p w:rsidR="00965065" w:rsidRDefault="00965065" w:rsidP="00965065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Führungs-</w:t>
                              </w:r>
                            </w:p>
                            <w:p w:rsidR="00965065" w:rsidRPr="00E43189" w:rsidRDefault="00965065" w:rsidP="00965065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E43189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grösse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Oval 46"/>
                        <wps:cNvSpPr>
                          <a:spLocks noChangeArrowheads="1"/>
                        </wps:cNvSpPr>
                        <wps:spPr bwMode="auto">
                          <a:xfrm>
                            <a:off x="3183" y="3980"/>
                            <a:ext cx="342" cy="342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Line 47"/>
                        <wps:cNvCnPr/>
                        <wps:spPr bwMode="auto">
                          <a:xfrm>
                            <a:off x="3525" y="4151"/>
                            <a:ext cx="22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" name="Line 48"/>
                        <wps:cNvCnPr/>
                        <wps:spPr bwMode="auto">
                          <a:xfrm>
                            <a:off x="10073" y="4141"/>
                            <a:ext cx="7" cy="14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" name="Line 49"/>
                        <wps:cNvCnPr/>
                        <wps:spPr bwMode="auto">
                          <a:xfrm flipH="1">
                            <a:off x="8370" y="5576"/>
                            <a:ext cx="171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7002" y="5177"/>
                            <a:ext cx="1368" cy="79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65065" w:rsidRPr="00E43189" w:rsidRDefault="00965065" w:rsidP="00965065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Messglied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Line 51"/>
                        <wps:cNvCnPr/>
                        <wps:spPr bwMode="auto">
                          <a:xfrm flipH="1">
                            <a:off x="3354" y="5576"/>
                            <a:ext cx="364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" name="Line 52"/>
                        <wps:cNvCnPr/>
                        <wps:spPr bwMode="auto">
                          <a:xfrm flipV="1">
                            <a:off x="3354" y="4322"/>
                            <a:ext cx="0" cy="125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" name="Text Box 53"/>
                        <wps:cNvSpPr txBox="1">
                          <a:spLocks noChangeArrowheads="1"/>
                        </wps:cNvSpPr>
                        <wps:spPr bwMode="auto">
                          <a:xfrm>
                            <a:off x="2898" y="3638"/>
                            <a:ext cx="2275" cy="1311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65065" w:rsidRDefault="00965065" w:rsidP="00965065"/>
                            <w:p w:rsidR="00965065" w:rsidRDefault="00965065" w:rsidP="00965065"/>
                            <w:p w:rsidR="00965065" w:rsidRDefault="00965065" w:rsidP="00965065"/>
                            <w:p w:rsidR="00965065" w:rsidRDefault="00965065" w:rsidP="00965065"/>
                            <w:p w:rsidR="00965065" w:rsidRPr="00D14D5E" w:rsidRDefault="00965065" w:rsidP="00965065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tab/>
                              </w:r>
                              <w:r w:rsidRPr="00D14D5E">
                                <w:rPr>
                                  <w:rFonts w:ascii="Arial" w:hAnsi="Arial" w:cs="Arial"/>
                                </w:rPr>
                                <w:t>Regler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Text Box 54"/>
                        <wps:cNvSpPr txBox="1">
                          <a:spLocks noChangeArrowheads="1"/>
                        </wps:cNvSpPr>
                        <wps:spPr bwMode="auto">
                          <a:xfrm>
                            <a:off x="2512" y="4550"/>
                            <a:ext cx="1137" cy="171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65065" w:rsidRDefault="00977100" w:rsidP="00965065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 xml:space="preserve">         </w:t>
                              </w:r>
                              <w:r w:rsidR="00965065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r</w:t>
                              </w:r>
                            </w:p>
                            <w:p w:rsidR="00965065" w:rsidRDefault="00965065" w:rsidP="00965065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</w:p>
                            <w:p w:rsidR="00965065" w:rsidRDefault="00965065" w:rsidP="00965065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</w:p>
                            <w:p w:rsidR="00965065" w:rsidRDefault="00965065" w:rsidP="00977100">
                              <w:pP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Rückführ-</w:t>
                              </w:r>
                            </w:p>
                            <w:p w:rsidR="00965065" w:rsidRPr="00E43189" w:rsidRDefault="00965065" w:rsidP="00977100">
                              <w:pP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E43189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grösse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2784" y="3638"/>
                            <a:ext cx="1137" cy="513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65065" w:rsidRPr="00737834" w:rsidRDefault="00965065" w:rsidP="00965065">
                              <w:pPr>
                                <w:jc w:val="center"/>
                                <w:rPr>
                                  <w:rFonts w:ascii="Arial" w:hAnsi="Arial" w:cs="Arial"/>
                                  <w:sz w:val="12"/>
                                  <w:szCs w:val="12"/>
                                </w:rPr>
                              </w:pPr>
                              <w:r w:rsidRPr="00737834">
                                <w:rPr>
                                  <w:rFonts w:ascii="Arial" w:hAnsi="Arial" w:cs="Arial"/>
                                  <w:sz w:val="12"/>
                                  <w:szCs w:val="12"/>
                                </w:rPr>
                                <w:t>Vergleichs</w:t>
                              </w:r>
                              <w:r>
                                <w:rPr>
                                  <w:rFonts w:ascii="Arial" w:hAnsi="Arial" w:cs="Arial"/>
                                  <w:sz w:val="12"/>
                                  <w:szCs w:val="12"/>
                                </w:rPr>
                                <w:t>-</w:t>
                              </w:r>
                              <w:r w:rsidRPr="00737834">
                                <w:rPr>
                                  <w:rFonts w:ascii="Arial" w:hAnsi="Arial" w:cs="Arial"/>
                                  <w:sz w:val="12"/>
                                  <w:szCs w:val="12"/>
                                </w:rPr>
                                <w:t>stelle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Text Box 56"/>
                        <wps:cNvSpPr txBox="1">
                          <a:spLocks noChangeArrowheads="1"/>
                        </wps:cNvSpPr>
                        <wps:spPr bwMode="auto">
                          <a:xfrm>
                            <a:off x="2841" y="3923"/>
                            <a:ext cx="342" cy="228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65065" w:rsidRPr="00F07E22" w:rsidRDefault="00965065" w:rsidP="00965065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F07E22">
                                <w:rPr>
                                  <w:rFonts w:ascii="Arial" w:hAnsi="Arial" w:cs="Arial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2" name="Text Box 57"/>
                        <wps:cNvSpPr txBox="1">
                          <a:spLocks noChangeArrowheads="1"/>
                        </wps:cNvSpPr>
                        <wps:spPr bwMode="auto">
                          <a:xfrm>
                            <a:off x="3069" y="4379"/>
                            <a:ext cx="342" cy="228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65065" w:rsidRPr="00F07E22" w:rsidRDefault="00965065" w:rsidP="00965065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3" name="Text Box 58"/>
                        <wps:cNvSpPr txBox="1">
                          <a:spLocks noChangeArrowheads="1"/>
                        </wps:cNvSpPr>
                        <wps:spPr bwMode="auto">
                          <a:xfrm>
                            <a:off x="2784" y="3296"/>
                            <a:ext cx="1653" cy="1197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65065" w:rsidRDefault="00965065" w:rsidP="00965065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Regeldifferenz</w:t>
                              </w:r>
                            </w:p>
                            <w:p w:rsidR="00965065" w:rsidRDefault="00965065" w:rsidP="00965065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</w:p>
                            <w:p w:rsidR="00965065" w:rsidRPr="00E43189" w:rsidRDefault="00965065" w:rsidP="00965065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</w:p>
                            <w:p w:rsidR="00965065" w:rsidRPr="00E43189" w:rsidRDefault="00965065" w:rsidP="00965065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 xml:space="preserve">e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Line 60"/>
                        <wps:cNvCnPr/>
                        <wps:spPr bwMode="auto">
                          <a:xfrm>
                            <a:off x="6888" y="4141"/>
                            <a:ext cx="57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" name="Text Box 61"/>
                        <wps:cNvSpPr txBox="1">
                          <a:spLocks noChangeArrowheads="1"/>
                        </wps:cNvSpPr>
                        <wps:spPr bwMode="auto">
                          <a:xfrm>
                            <a:off x="4736" y="2685"/>
                            <a:ext cx="1137" cy="1988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65065" w:rsidRDefault="00965065" w:rsidP="00965065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</w:p>
                            <w:p w:rsidR="00965065" w:rsidRPr="00E43189" w:rsidRDefault="00965065" w:rsidP="00965065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Regler-ausgangs</w:t>
                              </w:r>
                              <w:r w:rsidR="00977100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-</w:t>
                              </w: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grösse</w:t>
                              </w:r>
                            </w:p>
                            <w:p w:rsidR="00965065" w:rsidRDefault="00965065" w:rsidP="00965065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</w:p>
                            <w:p w:rsidR="00965065" w:rsidRDefault="00965065" w:rsidP="00965065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</w:p>
                            <w:p w:rsidR="00965065" w:rsidRDefault="00965065" w:rsidP="00965065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y</w:t>
                              </w:r>
                              <w:r w:rsidRPr="00770037">
                                <w:rPr>
                                  <w:rFonts w:ascii="Arial" w:hAnsi="Arial" w:cs="Arial"/>
                                  <w:sz w:val="16"/>
                                  <w:szCs w:val="16"/>
                                  <w:vertAlign w:val="subscript"/>
                                </w:rPr>
                                <w:t>R</w:t>
                              </w:r>
                            </w:p>
                            <w:p w:rsidR="00965065" w:rsidRDefault="00965065" w:rsidP="00965065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</w:p>
                            <w:p w:rsidR="00965065" w:rsidRDefault="00965065" w:rsidP="00965065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</w:p>
                            <w:p w:rsidR="00965065" w:rsidRDefault="00965065" w:rsidP="00965065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</w:p>
                            <w:p w:rsidR="00965065" w:rsidRDefault="00965065" w:rsidP="00965065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</w:p>
                            <w:p w:rsidR="00965065" w:rsidRDefault="00965065" w:rsidP="00965065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7458" y="3721"/>
                            <a:ext cx="912" cy="79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65065" w:rsidRPr="00310893" w:rsidRDefault="00310893" w:rsidP="00965065">
                              <w:pPr>
                                <w:jc w:val="center"/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de-CH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de-CH"/>
                                </w:rPr>
                                <w:t>Stell-glied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412062" id="Gruppieren 67" o:spid="_x0000_s1084" style="position:absolute;left:0;text-align:left;margin-left:19.75pt;margin-top:9.45pt;width:458.85pt;height:182.4pt;z-index:251736064" coordorigin="1815,2612" coordsize="9177,3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">
                <v:shape id="Text Box 33" o:spid="_x0000_s1085" type="#_x0000_t202" style="position:absolute;left:9855;top:3781;width:1137;height:9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/d3v8AA&#10;AADbAAAADwAAAGRycy9kb3ducmV2LnhtbERPTWvCQBC9F/wPyxR6KXWjBwmpq4goWNBCo97H7JjE&#10;ZmdDdtX4751DocfH+57Oe9eoG3Wh9mxgNExAERfe1lwaOOzXHymoEJEtNp7JwIMCzGeDlylm1t/5&#10;h255LJWEcMjQQBVjm2kdioochqFviYU7+85hFNiV2nZ4l3DX6HGSTLTDmqWhwpaWFRW/+dVJ76pP&#10;2+Npu7x85e+ny/ib613Kxry99otPUJH6+C/+c2+sgYmMlS/yA/Ts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/d3v8AAAADbAAAADwAAAAAAAAAAAAAAAACYAgAAZHJzL2Rvd25y&#10;ZXYueG1sUEsFBgAAAAAEAAQA9QAAAIUDAAAAAA==&#10;" stroked="f">
                  <v:fill opacity="0"/>
                  <v:textbox>
                    <w:txbxContent>
                      <w:p w:rsidR="00965065" w:rsidRDefault="00965065" w:rsidP="00965065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x</w:t>
                        </w:r>
                      </w:p>
                      <w:p w:rsidR="00965065" w:rsidRPr="00E43189" w:rsidRDefault="00965065" w:rsidP="00965065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</w:p>
                      <w:p w:rsidR="00965065" w:rsidRPr="00E43189" w:rsidRDefault="00965065" w:rsidP="00965065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Regel-</w:t>
                        </w:r>
                        <w:r w:rsidRPr="00E43189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grösse</w:t>
                        </w:r>
                      </w:p>
                    </w:txbxContent>
                  </v:textbox>
                </v:shape>
                <v:shape id="Text Box 34" o:spid="_x0000_s1086" type="#_x0000_t202" style="position:absolute;left:2784;top:2840;width:4275;height:22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05zh8UA&#10;AADbAAAADwAAAGRycy9kb3ducmV2LnhtbESPT2vCQBTE74LfYXlCL6KbepCauooIFksv/gu9vmZf&#10;k2j2bdjdmrSfvisIHoeZ+Q0zX3amFldyvrKs4HmcgCDOra64UHA6bkYvIHxA1lhbJgW/5GG56Pfm&#10;mGrb8p6uh1CICGGfooIyhCaV0uclGfRj2xBH79s6gyFKV0jtsI1wU8tJkkylwYrjQokNrUvKL4cf&#10;o+D9M/urz+c8e2vdvsNZ+zHcZV9KPQ261SuIQF14hO/trVYwncHtS/wBcvE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TnOHxQAAANsAAAAPAAAAAAAAAAAAAAAAAJgCAABkcnMv&#10;ZG93bnJldi54bWxQSwUGAAAAAAQABAD1AAAAigMAAAAA&#10;" fillcolor="#fc9">
                  <v:fill opacity="0"/>
                  <v:stroke dashstyle="1 1" endcap="round"/>
                  <v:textbox>
                    <w:txbxContent>
                      <w:p w:rsidR="00965065" w:rsidRPr="00E43189" w:rsidRDefault="00965065" w:rsidP="00965065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Regel</w:t>
                        </w:r>
                        <w:r w:rsidRPr="00E43189">
                          <w:rPr>
                            <w:rFonts w:ascii="Arial" w:hAnsi="Arial" w:cs="Arial"/>
                          </w:rPr>
                          <w:t>einrichtung</w:t>
                        </w:r>
                      </w:p>
                    </w:txbxContent>
                  </v:textbox>
                </v:shape>
                <v:shape id="Text Box 35" o:spid="_x0000_s1087" type="#_x0000_t202" style="position:absolute;left:5463;top:3638;width:2902;height:13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//6cAA&#10;AADbAAAADwAAAGRycy9kb3ducmV2LnhtbERPTWsCMRC9F/wPYYTealIrtaxGEUEo1Iu7Qultuhk3&#10;SzeTNUl1++/NQejx8b6X68F14kIhtp41PE8UCOLam5YbDcdq9/QGIiZkg51n0vBHEdar0cMSC+Ov&#10;fKBLmRqRQzgWqMGm1BdSxtqSwzjxPXHmTj44TBmGRpqA1xzuOjlV6lU6bDk3WOxpa6n+KX+dhll5&#10;+Nzbr49j6PFb8Qu56qymWj+Oh80CRKIh/Yvv7nejYZ7X5y/5B8jV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j//6cAAAADbAAAADwAAAAAAAAAAAAAAAACYAgAAZHJzL2Rvd25y&#10;ZXYueG1sUEsFBgAAAAAEAAQA9QAAAIUDAAAAAA==&#10;">
                  <v:fill opacity="0"/>
                  <v:stroke dashstyle="dash"/>
                  <v:textbox>
                    <w:txbxContent>
                      <w:p w:rsidR="00965065" w:rsidRDefault="00965065" w:rsidP="00965065"/>
                      <w:p w:rsidR="00965065" w:rsidRDefault="00965065" w:rsidP="00965065"/>
                      <w:p w:rsidR="00965065" w:rsidRDefault="00965065" w:rsidP="00965065"/>
                      <w:p w:rsidR="00965065" w:rsidRDefault="00965065" w:rsidP="00965065"/>
                      <w:p w:rsidR="00965065" w:rsidRPr="00801143" w:rsidRDefault="00965065" w:rsidP="00965065">
                        <w:pPr>
                          <w:rPr>
                            <w:rFonts w:ascii="Arial" w:hAnsi="Arial" w:cs="Arial"/>
                          </w:rPr>
                        </w:pPr>
                        <w:r w:rsidRPr="00801143">
                          <w:rPr>
                            <w:rFonts w:ascii="Arial" w:hAnsi="Arial" w:cs="Arial"/>
                          </w:rPr>
                          <w:t>Stelleinrichtung</w:t>
                        </w:r>
                      </w:p>
                    </w:txbxContent>
                  </v:textbox>
                </v:shape>
                <v:shape id="Text Box 36" o:spid="_x0000_s1088" type="#_x0000_t202" style="position:absolute;left:3756;top:3724;width:1368;height:7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OTM7cUA&#10;AADbAAAADwAAAGRycy9kb3ducmV2LnhtbESPT2sCMRTE70K/Q3iCF9GstqjdbpRSaNFba0Wvj83b&#10;P7h52Sbpun57IxR6HGbmN0y26U0jOnK+tqxgNk1AEOdW11wqOHy/T1YgfEDW2FgmBVfysFk/DDJM&#10;tb3wF3X7UIoIYZ+igiqENpXS5xUZ9FPbEkevsM5giNKVUju8RLhp5DxJFtJgzXGhwpbeKsrP+1+j&#10;YPW07U5+9/h5zBdF8xzGy+7jxyk1GvavLyAC9eE//NfeagXLGdy/xB8g1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5MztxQAAANsAAAAPAAAAAAAAAAAAAAAAAJgCAABkcnMv&#10;ZG93bnJldi54bWxQSwUGAAAAAAQABAD1AAAAigMAAAAA&#10;">
                  <v:textbox>
                    <w:txbxContent>
                      <w:p w:rsidR="00965065" w:rsidRPr="00E43189" w:rsidRDefault="00965065" w:rsidP="00965065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Regelglied</w:t>
                        </w:r>
                      </w:p>
                    </w:txbxContent>
                  </v:textbox>
                </v:shape>
                <v:shape id="Text Box 37" o:spid="_x0000_s1089" type="#_x0000_t202" style="position:absolute;left:5523;top:3724;width:1368;height:7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ZSmsUA&#10;AADbAAAADwAAAGRycy9kb3ducmV2LnhtbESPW2sCMRSE3wv+h3AEX4pmtcXLapQitOhbvaCvh81x&#10;d3Fzsk3Sdf33Rij0cZiZb5jFqjWVaMj50rKC4SABQZxZXXKu4Hj47E9B+ICssbJMCu7kYbXsvCww&#10;1fbGO2r2IRcRwj5FBUUIdSqlzwoy6Ae2Jo7exTqDIUqXS+3wFuGmkqMkGUuDJceFAmtaF5Rd979G&#10;wfR905z99u37lI0v1Sy8TpqvH6dUr9t+zEEEasN/+K+90QomI3h+iT9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NlKaxQAAANsAAAAPAAAAAAAAAAAAAAAAAJgCAABkcnMv&#10;ZG93bnJldi54bWxQSwUGAAAAAAQABAD1AAAAigMAAAAA&#10;">
                  <v:textbox>
                    <w:txbxContent>
                      <w:p w:rsidR="00965065" w:rsidRPr="00E43189" w:rsidRDefault="00965065" w:rsidP="00965065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Steller</w:t>
                        </w:r>
                      </w:p>
                    </w:txbxContent>
                  </v:textbox>
                </v:shape>
                <v:shape id="Text Box 38" o:spid="_x0000_s1090" type="#_x0000_t202" style="position:absolute;left:8370;top:3721;width:1143;height:7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r3AcUA&#10;AADbAAAADwAAAGRycy9kb3ducmV2LnhtbESPT2sCMRTE74V+h/CEXopmW0XtdqNIQdFba0Wvj83b&#10;P7h5WZN03X77RhB6HGbmN0y27E0jOnK+tqzgZZSAIM6trrlUcPheD+cgfEDW2FgmBb/kYbl4fMgw&#10;1fbKX9TtQykihH2KCqoQ2lRKn1dk0I9sSxy9wjqDIUpXSu3wGuGmka9JMpUGa44LFbb0UVF+3v8Y&#10;BfPJtjv53fjzmE+L5i08z7rNxSn1NOhX7yAC9eE/fG9vtYLZGG5f4g+Qi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evcBxQAAANsAAAAPAAAAAAAAAAAAAAAAAJgCAABkcnMv&#10;ZG93bnJldi54bWxQSwUGAAAAAAQABAD1AAAAigMAAAAA&#10;">
                  <v:textbox>
                    <w:txbxContent>
                      <w:p w:rsidR="00965065" w:rsidRPr="00E43189" w:rsidRDefault="00965065" w:rsidP="00965065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Regel-strecke</w:t>
                        </w:r>
                      </w:p>
                    </w:txbxContent>
                  </v:textbox>
                </v:shape>
                <v:line id="Line 39" o:spid="_x0000_s1091" style="position:absolute;visibility:visible;mso-wrap-style:square" from="5124,4141" to="5523,41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XoK8YAAADbAAAADwAAAGRycy9kb3ducmV2LnhtbESPQWvCQBSE74L/YXlCb7ppK2lJXUVa&#10;CtqDqC20x2f2NYlm34bdNUn/vSsIPQ4z8w0zW/SmFi05X1lWcD9JQBDnVldcKPj6fB8/g/ABWWNt&#10;mRT8kYfFfDiYYaZtxztq96EQEcI+QwVlCE0mpc9LMugntiGO3q91BkOUrpDaYRfhppYPSZJKgxXH&#10;hRIbei0pP+3PRsHmcZu2y/XHqv9ep4f8bXf4OXZOqbtRv3wBEagP/+Fbe6UVPE3h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nF6CvGAAAA2wAAAA8AAAAAAAAA&#10;AAAAAAAAoQIAAGRycy9kb3ducmV2LnhtbFBLBQYAAAAABAAEAPkAAACUAwAAAAA=&#10;"/>
                <v:line id="Line 40" o:spid="_x0000_s1092" style="position:absolute;visibility:visible;mso-wrap-style:square" from="8925,2937" to="8925,3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xFOBMQAAADbAAAADwAAAGRycy9kb3ducmV2LnhtbESPQWsCMRSE74L/ITyhN81aaNXVKOJS&#10;6KEVXEvPz83rZunmZdmka/rvm4LgcZj5ZpjNLtpWDNT7xrGC+SwDQVw53XCt4OP8Ml2C8AFZY+uY&#10;FPySh912PNpgrt2VTzSUoRaphH2OCkwIXS6lrwxZ9DPXESfvy/UWQ5J9LXWP11RuW/mYZc/SYsNp&#10;wWBHB0PVd/ljFSxMcZILWbydj8XQzFfxPX5eVko9TOJ+DSJQDPfwjX7ViXuC/y/pB8jt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/EU4ExAAAANsAAAAPAAAAAAAAAAAA&#10;AAAAAKECAABkcnMvZG93bnJldi54bWxQSwUGAAAAAAQABAD5AAAAkgMAAAAA&#10;">
                  <v:stroke endarrow="block"/>
                </v:line>
                <v:shape id="Text Box 41" o:spid="_x0000_s1093" type="#_x0000_t202" style="position:absolute;left:8813;top:2612;width:1137;height:5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3Qi8IA&#10;AADbAAAADwAAAGRycy9kb3ducmV2LnhtbESPzYrCMBSF9wO+Q7iCm0FTXTilGkVEwQEdsOr+2lzb&#10;anNTmozWtzcDAy4P5+fjTOetqcSdGldaVjAcRCCIM6tLzhUcD+t+DMJ5ZI2VZVLwJAfzWedjiom2&#10;D97TPfW5CCPsElRQeF8nUrqsIINuYGvi4F1sY9AH2eRSN/gI46aSoygaS4MlB0KBNS0Lym7prwnc&#10;VRvXp/N2ef1OP8/X0Q+Xu5iV6nXbxQSEp9a/w//tjVbwNYa/L+EHyN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4/dCLwgAAANsAAAAPAAAAAAAAAAAAAAAAAJgCAABkcnMvZG93&#10;bnJldi54bWxQSwUGAAAAAAQABAD1AAAAhwMAAAAA&#10;" stroked="f">
                  <v:fill opacity="0"/>
                  <v:textbox>
                    <w:txbxContent>
                      <w:p w:rsidR="00965065" w:rsidRPr="00E43189" w:rsidRDefault="00965065" w:rsidP="00965065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E43189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z</w:t>
                        </w:r>
                      </w:p>
                      <w:p w:rsidR="00965065" w:rsidRPr="00E43189" w:rsidRDefault="00965065" w:rsidP="00965065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E43189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Störgrösse</w:t>
                        </w:r>
                      </w:p>
                    </w:txbxContent>
                  </v:textbox>
                </v:shape>
                <v:line id="Line 42" o:spid="_x0000_s1094" style="position:absolute;flip:y;visibility:visible;mso-wrap-style:square" from="9513,4141" to="10577,41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XVft8UAAADbAAAADwAAAGRycy9kb3ducmV2LnhtbESPQWsCMRSE7wX/Q3hCL0WzllJ1NYoI&#10;Qg9easuKt+fmuVl287ImqW7/fVMo9DjMzDfMct3bVtzIh9qxgsk4A0FcOl1zpeDzYzeagQgRWWPr&#10;mBR8U4D1avCwxFy7O7/T7RArkSAcclRgYuxyKUNpyGIYu444eRfnLcYkfSW1x3uC21Y+Z9mrtFhz&#10;WjDY0dZQ2Ry+rAI52z9d/eb80hTN8Tg3RVl0p71Sj8N+swARqY//4b/2m1YwncLvl/QD5Oo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XVft8UAAADbAAAADwAAAAAAAAAA&#10;AAAAAAChAgAAZHJzL2Rvd25yZXYueG1sUEsFBgAAAAAEAAQA+QAAAJMDAAAAAA==&#10;"/>
                <v:shape id="Text Box 43" o:spid="_x0000_s1095" type="#_x0000_t202" style="position:absolute;left:6780;top:3049;width:1137;height:17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7hYsEA&#10;AADbAAAADwAAAGRycy9kb3ducmV2LnhtbERPTWvCQBC9F/wPywi9lGZTDxqiq4hYaEGFpvU+ZqdJ&#10;bHY2ZLea/vvOQfD4eN+L1eBadaE+NJ4NvCQpKOLS24YrA1+fr88ZqBCRLbaeycAfBVgtRw8LzK2/&#10;8gddilgpCeGQo4E6xi7XOpQ1OQyJ74iF+/a9wyiwr7Tt8SrhrtWTNJ1qhw1LQ40dbWoqf4pfJ73b&#10;IeuOp93m/F48nc6TAzf7jI15HA/rOahIQ7yLb+43a2AmY+WL/AC9/A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Yu4WLBAAAA2wAAAA8AAAAAAAAAAAAAAAAAmAIAAGRycy9kb3du&#10;cmV2LnhtbFBLBQYAAAAABAAEAPUAAACGAwAAAAA=&#10;" stroked="f">
                  <v:fill opacity="0"/>
                  <v:textbox>
                    <w:txbxContent>
                      <w:p w:rsidR="00965065" w:rsidRDefault="00965065" w:rsidP="00965065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Stell-</w:t>
                        </w:r>
                      </w:p>
                      <w:p w:rsidR="00965065" w:rsidRPr="00E43189" w:rsidRDefault="00965065" w:rsidP="00965065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E43189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grösse</w:t>
                        </w:r>
                      </w:p>
                      <w:p w:rsidR="00965065" w:rsidRDefault="00965065" w:rsidP="00965065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</w:p>
                      <w:p w:rsidR="00965065" w:rsidRDefault="00965065" w:rsidP="00965065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</w:p>
                      <w:p w:rsidR="00965065" w:rsidRDefault="00965065" w:rsidP="00965065">
                        <w:pPr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 xml:space="preserve">     y</w:t>
                        </w:r>
                      </w:p>
                      <w:p w:rsidR="00965065" w:rsidRPr="00E43189" w:rsidRDefault="00965065" w:rsidP="00965065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line id="Line 44" o:spid="_x0000_s1096" style="position:absolute;visibility:visible;mso-wrap-style:square" from="2043,4151" to="3183,41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xEAcQAAADbAAAADwAAAGRycy9kb3ducmV2LnhtbESPT2sCMRTE7wW/Q3hCbzWrB+1ujVJc&#10;BA+14B88Pzevm6Wbl2UT1/TbN0Khx2HmN8Ms19G2YqDeN44VTCcZCOLK6YZrBefT9uUVhA/IGlvH&#10;pOCHPKxXo6clFtrd+UDDMdQilbAvUIEJoSuk9JUhi37iOuLkfbneYkiyr6Xu8Z7KbStnWTaXFhtO&#10;CwY72hiqvo83q2BhyoNcyPLj9FkOzTSP+3i55ko9j+P7G4hAMfyH/+idTlwOjy/pB8jV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+XEQBxAAAANsAAAAPAAAAAAAAAAAA&#10;AAAAAKECAABkcnMvZG93bnJldi54bWxQSwUGAAAAAAQABAD5AAAAkgMAAAAA&#10;">
                  <v:stroke endarrow="block"/>
                </v:line>
                <v:shape id="Text Box 45" o:spid="_x0000_s1097" type="#_x0000_t202" style="position:absolute;left:1815;top:3781;width:1137;height:9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2dQ8EA&#10;AADbAAAADwAAAGRycy9kb3ducmV2LnhtbERPS2vCQBC+C/0PyxS8SN3ooYTUNRRpwYIWjPY+Zqd5&#10;NDsbsluN/75zKHj8+N6rfHSdutAQGs8GFvMEFHHpbcOVgdPx/SkFFSKyxc4zGbhRgHz9MFlhZv2V&#10;D3QpYqUkhEOGBuoY+0zrUNbkMMx9Tyzctx8cRoFDpe2AVwl3nV4mybN22LA01NjTpqbyp/h10vs2&#10;pv3XebdpP4rZuV1+crNP2Zjp4/j6AirSGO/if/fWGkhlvXyRH6D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2NnUPBAAAA2wAAAA8AAAAAAAAAAAAAAAAAmAIAAGRycy9kb3du&#10;cmV2LnhtbFBLBQYAAAAABAAEAPUAAACGAwAAAAA=&#10;" stroked="f">
                  <v:fill opacity="0"/>
                  <v:textbox>
                    <w:txbxContent>
                      <w:p w:rsidR="00965065" w:rsidRDefault="00965065" w:rsidP="00965065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w</w:t>
                        </w:r>
                      </w:p>
                      <w:p w:rsidR="00965065" w:rsidRPr="00E43189" w:rsidRDefault="00965065" w:rsidP="00965065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</w:p>
                      <w:p w:rsidR="00965065" w:rsidRDefault="00965065" w:rsidP="00965065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Führungs-</w:t>
                        </w:r>
                      </w:p>
                      <w:p w:rsidR="00965065" w:rsidRPr="00E43189" w:rsidRDefault="00965065" w:rsidP="00965065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E43189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grösse</w:t>
                        </w:r>
                      </w:p>
                    </w:txbxContent>
                  </v:textbox>
                </v:shape>
                <v:oval id="Oval 46" o:spid="_x0000_s1098" style="position:absolute;left:3183;top:3980;width:342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/mcSMMA&#10;AADbAAAADwAAAGRycy9kb3ducmV2LnhtbESPwWrDMBBE74X+g9hCb43smoTgRg6hoZAeeojT3hdr&#10;YxtbK2NtHefvo0Ihx2Fm3jCb7ex6NdEYWs8G0kUCirjytuXawPfp42UNKgiyxd4zGbhSgG3x+LDB&#10;3PoLH2kqpVYRwiFHA43IkGsdqoYchoUfiKN39qNDiXKstR3xEuGu169JstIOW44LDQ703lDVlb/O&#10;wL7elatJZ7LMzvuDLLufr88sNeb5ad69gRKa5R7+bx+sgXUKf1/iD9DF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/mcSMMAAADbAAAADwAAAAAAAAAAAAAAAACYAgAAZHJzL2Rv&#10;d25yZXYueG1sUEsFBgAAAAAEAAQA9QAAAIgDAAAAAA==&#10;"/>
                <v:line id="Line 47" o:spid="_x0000_s1099" style="position:absolute;visibility:visible;mso-wrap-style:square" from="3525,4151" to="3753,41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LWl48UAAADbAAAADwAAAGRycy9kb3ducmV2LnhtbESPQWvCQBSE70L/w/IK3nSjQpDUVUQR&#10;tIeittAen9nXJG32bdjdJum/dwXB4zAz3zCLVW9q0ZLzlWUFk3ECgji3uuJCwcf7bjQH4QOyxtoy&#10;KfgnD6vl02CBmbYdn6g9h0JECPsMFZQhNJmUPi/JoB/bhjh639YZDFG6QmqHXYSbWk6TJJUGK44L&#10;JTa0KSn/Pf8ZBW+zY9quD6/7/vOQXvLt6fL10zmlhs/9+gVEoD48wvf2XiuYT+H2Jf4Aub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LWl48UAAADbAAAADwAAAAAAAAAA&#10;AAAAAAChAgAAZHJzL2Rvd25yZXYueG1sUEsFBgAAAAAEAAQA+QAAAJMDAAAAAA==&#10;"/>
                <v:line id="Line 48" o:spid="_x0000_s1100" style="position:absolute;visibility:visible;mso-wrap-style:square" from="10073,4141" to="10080,55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/kAeMUAAADbAAAADwAAAGRycy9kb3ducmV2LnhtbESPQWvCQBSE74X+h+UVems2VgiSuooo&#10;gvYg1Rbq8Zl9JtHs27C7TeK/7xYKHoeZ+YaZzgfTiI6cry0rGCUpCOLC6ppLBV+f65cJCB+QNTaW&#10;ScGNPMxnjw9TzLXteU/dIZQiQtjnqKAKoc2l9EVFBn1iW+Lona0zGKJ0pdQO+wg3jXxN00warDku&#10;VNjSsqLievgxCnbjj6xbbN83w/c2OxWr/el46Z1Sz0/D4g1EoCHcw//tjVYwGcPfl/gD5O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/kAeMUAAADbAAAADwAAAAAAAAAA&#10;AAAAAAChAgAAZHJzL2Rvd25yZXYueG1sUEsFBgAAAAAEAAQA+QAAAJMDAAAAAA==&#10;"/>
                <v:line id="Line 49" o:spid="_x0000_s1101" style="position:absolute;flip:x;visibility:visible;mso-wrap-style:square" from="8370,5576" to="10080,55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HKx58UAAADbAAAADwAAAGRycy9kb3ducmV2LnhtbESPQWsCMRSE74X+h/AKvZSabZGyXY0i&#10;BaEHL1pZ8fbcvG6W3bxsk6jbf28EweMwM98w0/lgO3EiHxrHCt5GGQjiyumGawXbn+VrDiJEZI2d&#10;Y1LwTwHms8eHKRbanXlNp02sRYJwKFCBibEvpAyVIYth5Hri5P06bzEm6WupPZ4T3HbyPcs+pMWG&#10;04LBnr4MVe3maBXIfPXy5xeHcVu2u92nKauy36+Uen4aFhMQkYZ4D9/a31pBPobrl/QD5O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HKx58UAAADbAAAADwAAAAAAAAAA&#10;AAAAAAChAgAAZHJzL2Rvd25yZXYueG1sUEsFBgAAAAAEAAQA+QAAAJMDAAAAAA==&#10;"/>
                <v:shape id="Text Box 50" o:spid="_x0000_s1102" type="#_x0000_t202" style="position:absolute;left:7002;top:5177;width:1368;height:7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q6ycQA&#10;AADbAAAADwAAAGRycy9kb3ducmV2LnhtbESPT2sCMRTE70K/Q3gFL0Wz1Vbt1igiKHqrf7DXx+a5&#10;u3Tzsk3iun57Uyh4HGZ+M8x03ppKNOR8aVnBaz8BQZxZXXKu4HhY9SYgfEDWWFkmBTfyMJ89daaY&#10;anvlHTX7kItYwj5FBUUIdSqlzwoy6Pu2Jo7e2TqDIUqXS+3wGstNJQdJMpIGS44LBda0LCj72V+M&#10;gsnbpvn22+HXKRudq4/wMm7Wv06p7nO7+AQRqA2P8D+90ZF7h78v8QfI2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4KusnEAAAA2wAAAA8AAAAAAAAAAAAAAAAAmAIAAGRycy9k&#10;b3ducmV2LnhtbFBLBQYAAAAABAAEAPUAAACJAwAAAAA=&#10;">
                  <v:textbox>
                    <w:txbxContent>
                      <w:p w:rsidR="00965065" w:rsidRPr="00E43189" w:rsidRDefault="00965065" w:rsidP="00965065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Messglied</w:t>
                        </w:r>
                      </w:p>
                    </w:txbxContent>
                  </v:textbox>
                </v:shape>
                <v:line id="Line 51" o:spid="_x0000_s1103" style="position:absolute;flip:x;visibility:visible;mso-wrap-style:square" from="3354,5576" to="7002,55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+yKC8UAAADbAAAADwAAAGRycy9kb3ducmV2LnhtbESPQWsCMRSE70L/Q3gFL1KzliLb1Sgi&#10;FHrwUltWentuXjfLbl62SarrvzdCweMwM98wy/VgO3EiHxrHCmbTDARx5XTDtYKvz7enHESIyBo7&#10;x6TgQgHWq4fREgvtzvxBp32sRYJwKFCBibEvpAyVIYth6nri5P04bzEm6WupPZ4T3HbyOcvm0mLD&#10;acFgT1tDVbv/swpkvpv8+s3xpS3bw+HVlFXZf++UGj8OmwWISEO8h//b71pBPofbl/QD5Oo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+yKC8UAAADbAAAADwAAAAAAAAAA&#10;AAAAAAChAgAAZHJzL2Rvd25yZXYueG1sUEsFBgAAAAAEAAQA+QAAAJMDAAAAAA==&#10;"/>
                <v:line id="Line 52" o:spid="_x0000_s1104" style="position:absolute;flip:y;visibility:visible;mso-wrap-style:square" from="3354,4322" to="3354,55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PyFgcQAAADbAAAADwAAAGRycy9kb3ducmV2LnhtbESPQWvCQBCF7wX/wzJCL6FuqlA1uoq1&#10;FQTxUNuDxyE7JsHsbMhONf57Vyj0+HjzvjdvvuxcrS7UhsqzgddBCoo497biwsDP9+ZlAioIssXa&#10;Mxm4UYDlovc0x8z6K3/R5SCFihAOGRooRZpM65CX5DAMfEMcvZNvHUqUbaFti9cId7Uepumbdlhx&#10;bCixoXVJ+fnw6+Ibmz1/jEbJu9NJMqXPo+xSLcY897vVDJRQJ//Hf+mtNTAZw2NLBIBe3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/IWBxAAAANsAAAAPAAAAAAAAAAAA&#10;AAAAAKECAABkcnMvZG93bnJldi54bWxQSwUGAAAAAAQABAD5AAAAkgMAAAAA&#10;">
                  <v:stroke endarrow="block"/>
                </v:line>
                <v:shape id="Text Box 53" o:spid="_x0000_s1105" type="#_x0000_t202" style="position:absolute;left:2898;top:3638;width:2275;height:13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yDyMAA&#10;AADbAAAADwAAAGRycy9kb3ducmV2LnhtbERPz2vCMBS+D/Y/hCd4m4luDKmmZQwGg3mxCuLt2Tyb&#10;sualSzKt/705DHb8+H6vq9H14kIhdp41zGcKBHHjTcethv3u42kJIiZkg71n0nCjCFX5+LDGwvgr&#10;b+lSp1bkEI4FarApDYWUsbHkMM78QJy5sw8OU4ahlSbgNYe7Xi6UepUOO84NFgd6t9R8179Ow0u9&#10;PWzs8WsfBjwpfia3+1ELraeT8W0FItGY/sV/7k+jYZnH5i/5B8jyD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ZyDyMAAAADbAAAADwAAAAAAAAAAAAAAAACYAgAAZHJzL2Rvd25y&#10;ZXYueG1sUEsFBgAAAAAEAAQA9QAAAIUDAAAAAA==&#10;">
                  <v:fill opacity="0"/>
                  <v:stroke dashstyle="dash"/>
                  <v:textbox>
                    <w:txbxContent>
                      <w:p w:rsidR="00965065" w:rsidRDefault="00965065" w:rsidP="00965065"/>
                      <w:p w:rsidR="00965065" w:rsidRDefault="00965065" w:rsidP="00965065"/>
                      <w:p w:rsidR="00965065" w:rsidRDefault="00965065" w:rsidP="00965065"/>
                      <w:p w:rsidR="00965065" w:rsidRDefault="00965065" w:rsidP="00965065"/>
                      <w:p w:rsidR="00965065" w:rsidRPr="00D14D5E" w:rsidRDefault="00965065" w:rsidP="00965065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tab/>
                        </w:r>
                        <w:r w:rsidRPr="00D14D5E">
                          <w:rPr>
                            <w:rFonts w:ascii="Arial" w:hAnsi="Arial" w:cs="Arial"/>
                          </w:rPr>
                          <w:t>Regler</w:t>
                        </w:r>
                      </w:p>
                    </w:txbxContent>
                  </v:textbox>
                </v:shape>
                <v:shape id="Text Box 54" o:spid="_x0000_s1106" type="#_x0000_t202" style="position:absolute;left:2512;top:4550;width:1137;height:17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Lc03sQA&#10;AADbAAAADwAAAGRycy9kb3ducmV2LnhtbESPzWrCQBSF94LvMFyhm6KTZiExdZQSWmihFYy6v2Zu&#10;k9jMnZCZJvHtO0LB5eH8fJz1djSN6KlztWUFT4sIBHFhdc2lguPhbZ6AcB5ZY2OZFFzJwXYznawx&#10;1XbgPfW5L0UYYZeigsr7NpXSFRUZdAvbEgfv23YGfZBdKXWHQxg3jYyjaCkN1hwIFbaUVVT85L8m&#10;cF/HpD2dP7PLR/54vsQ7rr8SVuphNr48g/A0+nv4v/2uFSQruH0JP0B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y3NN7EAAAA2wAAAA8AAAAAAAAAAAAAAAAAmAIAAGRycy9k&#10;b3ducmV2LnhtbFBLBQYAAAAABAAEAPUAAACJAwAAAAA=&#10;" stroked="f">
                  <v:fill opacity="0"/>
                  <v:textbox>
                    <w:txbxContent>
                      <w:p w:rsidR="00965065" w:rsidRDefault="00977100" w:rsidP="00965065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 xml:space="preserve">         </w:t>
                        </w:r>
                        <w:r w:rsidR="00965065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r</w:t>
                        </w:r>
                      </w:p>
                      <w:p w:rsidR="00965065" w:rsidRDefault="00965065" w:rsidP="00965065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</w:p>
                      <w:p w:rsidR="00965065" w:rsidRDefault="00965065" w:rsidP="00965065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</w:p>
                      <w:p w:rsidR="00965065" w:rsidRDefault="00965065" w:rsidP="00977100">
                        <w:pPr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Rückführ-</w:t>
                        </w:r>
                      </w:p>
                      <w:p w:rsidR="00965065" w:rsidRPr="00E43189" w:rsidRDefault="00965065" w:rsidP="00977100">
                        <w:pPr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E43189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grösse</w:t>
                        </w:r>
                      </w:p>
                    </w:txbxContent>
                  </v:textbox>
                </v:shape>
                <v:shape id="Text Box 55" o:spid="_x0000_s1107" type="#_x0000_t202" style="position:absolute;left:2784;top:3638;width:1137;height:5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FQLnsEA&#10;AADbAAAADwAAAGRycy9kb3ducmV2LnhtbERPTWvCQBC9F/wPywi9SLOpB0mjq4hYaEEF03ofs9Mk&#10;NjsbsltN/33nIPT4eN+L1eBadaU+NJ4NPCcpKOLS24YrA58fr08ZqBCRLbaeycAvBVgtRw8LzK2/&#10;8ZGuRayUhHDI0UAdY5drHcqaHIbEd8TCffneYRTYV9r2eJNw1+ppms60w4alocaONjWV38WPk97t&#10;kHWn825zeS8m58v0wM0+Y2Mex8N6DirSEP/Fd/ebNfAi6+WL/AC9/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hUC57BAAAA2wAAAA8AAAAAAAAAAAAAAAAAmAIAAGRycy9kb3du&#10;cmV2LnhtbFBLBQYAAAAABAAEAPUAAACGAwAAAAA=&#10;" stroked="f">
                  <v:fill opacity="0"/>
                  <v:textbox>
                    <w:txbxContent>
                      <w:p w:rsidR="00965065" w:rsidRPr="00737834" w:rsidRDefault="00965065" w:rsidP="00965065">
                        <w:pPr>
                          <w:jc w:val="center"/>
                          <w:rPr>
                            <w:rFonts w:ascii="Arial" w:hAnsi="Arial" w:cs="Arial"/>
                            <w:sz w:val="12"/>
                            <w:szCs w:val="12"/>
                          </w:rPr>
                        </w:pPr>
                        <w:r w:rsidRPr="00737834">
                          <w:rPr>
                            <w:rFonts w:ascii="Arial" w:hAnsi="Arial" w:cs="Arial"/>
                            <w:sz w:val="12"/>
                            <w:szCs w:val="12"/>
                          </w:rPr>
                          <w:t>Vergleichs</w:t>
                        </w:r>
                        <w:r>
                          <w:rPr>
                            <w:rFonts w:ascii="Arial" w:hAnsi="Arial" w:cs="Arial"/>
                            <w:sz w:val="12"/>
                            <w:szCs w:val="12"/>
                          </w:rPr>
                          <w:t>-</w:t>
                        </w:r>
                        <w:r w:rsidRPr="00737834">
                          <w:rPr>
                            <w:rFonts w:ascii="Arial" w:hAnsi="Arial" w:cs="Arial"/>
                            <w:sz w:val="12"/>
                            <w:szCs w:val="12"/>
                          </w:rPr>
                          <w:t>stelle</w:t>
                        </w:r>
                      </w:p>
                    </w:txbxContent>
                  </v:textbox>
                </v:shape>
                <v:shape id="Text Box 56" o:spid="_x0000_s1108" type="#_x0000_t202" style="position:absolute;left:2841;top:3923;width:342;height:2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5QjrsIA&#10;AADbAAAADwAAAGRycy9kb3ducmV2LnhtbESPT4vCMBTE74LfITzBm6a64J9qFHVRvIndBa+P5tmU&#10;Ni+lidr99hthYY/DzPyGWW87W4sntb50rGAyTkAQ506XXCj4/jqOFiB8QNZYOyYFP+Rhu+n31phq&#10;9+IrPbNQiAhhn6ICE0KTSulzQxb92DXE0bu71mKIsi2kbvEV4baW0ySZSYslxwWDDR0M5VX2sAo+&#10;LtP5zZ+yz0Nzo2W18Pvqzkap4aDbrUAE6sJ/+K991gqWE3h/iT9Ab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/lCOuwgAAANsAAAAPAAAAAAAAAAAAAAAAAJgCAABkcnMvZG93&#10;bnJldi54bWxQSwUGAAAAAAQABAD1AAAAhwMAAAAA&#10;" stroked="f">
                  <v:fill opacity="0"/>
                  <v:textbox inset="0,0,0,0">
                    <w:txbxContent>
                      <w:p w:rsidR="00965065" w:rsidRPr="00F07E22" w:rsidRDefault="00965065" w:rsidP="00965065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F07E22">
                          <w:rPr>
                            <w:rFonts w:ascii="Arial" w:hAnsi="Arial" w:cs="Arial"/>
                          </w:rPr>
                          <w:t>+</w:t>
                        </w:r>
                      </w:p>
                    </w:txbxContent>
                  </v:textbox>
                </v:shape>
                <v:shape id="Text Box 57" o:spid="_x0000_s1109" type="#_x0000_t202" style="position:absolute;left:3069;top:4379;width:342;height:2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0a92cMA&#10;AADbAAAADwAAAGRycy9kb3ducmV2LnhtbESPT2vCQBTE7wW/w/IK3uqmEdqYuop/sPRWjAWvj+wz&#10;G5J9G7Krxm/vFgSPw8z8hpkvB9uKC/W+dqzgfZKAIC6drrlS8HfYvWUgfEDW2DomBTfysFyMXuaY&#10;a3flPV2KUIkIYZ+jAhNCl0vpS0MW/cR1xNE7ud5iiLKvpO7xGuG2lWmSfEiLNccFgx1tDJVNcbYK&#10;pr/p59F/F9tNd6RZk/l1c2Kj1Ph1WH2BCDSEZ/jR/tEKZin8f4k/QC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0a92cMAAADbAAAADwAAAAAAAAAAAAAAAACYAgAAZHJzL2Rv&#10;d25yZXYueG1sUEsFBgAAAAAEAAQA9QAAAIgDAAAAAA==&#10;" stroked="f">
                  <v:fill opacity="0"/>
                  <v:textbox inset="0,0,0,0">
                    <w:txbxContent>
                      <w:p w:rsidR="00965065" w:rsidRPr="00F07E22" w:rsidRDefault="00965065" w:rsidP="00965065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-</w:t>
                        </w:r>
                      </w:p>
                    </w:txbxContent>
                  </v:textbox>
                </v:shape>
                <v:shape id="Text Box 58" o:spid="_x0000_s1110" type="#_x0000_t202" style="position:absolute;left:2784;top:3296;width:1653;height:11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aV6cMA&#10;AADbAAAADwAAAGRycy9kb3ducmV2LnhtbESPX2vCMBTF3wW/Q7iCLzLTKYzaGWWIgoITrNv7tbm2&#10;1eamNFHrtzeDgY+H8+fHmc5bU4kbNa60rOB9GIEgzqwuOVfwc1i9xSCcR9ZYWSYFD3Iwn3U7U0y0&#10;vfOebqnPRRhhl6CCwvs6kdJlBRl0Q1sTB+9kG4M+yCaXusF7GDeVHEXRhzRYciAUWNOioOySXk3g&#10;Ltu4/j1uF+dNOjieRzsuv2NWqt9rvz5BeGr9K/zfXmsFkzH8fQk/QM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IaV6cMAAADbAAAADwAAAAAAAAAAAAAAAACYAgAAZHJzL2Rv&#10;d25yZXYueG1sUEsFBgAAAAAEAAQA9QAAAIgDAAAAAA==&#10;" stroked="f">
                  <v:fill opacity="0"/>
                  <v:textbox>
                    <w:txbxContent>
                      <w:p w:rsidR="00965065" w:rsidRDefault="00965065" w:rsidP="00965065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Regeldifferenz</w:t>
                        </w:r>
                      </w:p>
                      <w:p w:rsidR="00965065" w:rsidRDefault="00965065" w:rsidP="00965065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</w:p>
                      <w:p w:rsidR="00965065" w:rsidRPr="00E43189" w:rsidRDefault="00965065" w:rsidP="00965065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</w:p>
                      <w:p w:rsidR="00965065" w:rsidRPr="00E43189" w:rsidRDefault="00965065" w:rsidP="00965065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 xml:space="preserve">e </w:t>
                        </w:r>
                      </w:p>
                    </w:txbxContent>
                  </v:textbox>
                </v:shape>
                <v:line id="Line 60" o:spid="_x0000_s1111" style="position:absolute;visibility:visible;mso-wrap-style:square" from="6888,4141" to="7458,41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oWrSsYAAADbAAAADwAAAGRycy9kb3ducmV2LnhtbESPQWvCQBSE74L/YXlCb7ppi6FNXUVa&#10;CtqDqC20x2f2NYlm34bdNUn/vSsIPQ4z8w0zW/SmFi05X1lWcD9JQBDnVldcKPj6fB8/gfABWWNt&#10;mRT8kYfFfDiYYaZtxztq96EQEcI+QwVlCE0mpc9LMugntiGO3q91BkOUrpDaYRfhppYPSZJKgxXH&#10;hRIbei0pP+3PRsHmcZu2y/XHqv9ep4f8bXf4OXZOqbtRv3wBEagP/+Fbe6UVPE/h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aFq0rGAAAA2wAAAA8AAAAAAAAA&#10;AAAAAAAAoQIAAGRycy9kb3ducmV2LnhtbFBLBQYAAAAABAAEAPkAAACUAwAAAAA=&#10;"/>
                <v:shape id="Text Box 61" o:spid="_x0000_s1112" type="#_x0000_t202" style="position:absolute;left:4736;top:2685;width:1137;height:19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E2ccIA&#10;AADbAAAADwAAAGRycy9kb3ducmV2LnhtbESPzYrCMBSF9wO+Q7iCm0FTXUitRhFRcEAHrLq/Nte2&#10;2tyUJqP17c3AwCwP5+fjzBatqcSDGldaVjAcRCCIM6tLzhWcjpt+DMJ5ZI2VZVLwIgeLeedjhom2&#10;Tz7QI/W5CCPsElRQeF8nUrqsIINuYGvi4F1tY9AH2eRSN/gM46aSoygaS4MlB0KBNa0Kyu7pjwnc&#10;dRvX58tudftKPy+30TeX+5iV6nXb5RSEp9b/h//aW61gMobfL+EHyP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8TZxwgAAANsAAAAPAAAAAAAAAAAAAAAAAJgCAABkcnMvZG93&#10;bnJldi54bWxQSwUGAAAAAAQABAD1AAAAhwMAAAAA&#10;" stroked="f">
                  <v:fill opacity="0"/>
                  <v:textbox>
                    <w:txbxContent>
                      <w:p w:rsidR="00965065" w:rsidRDefault="00965065" w:rsidP="00965065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</w:p>
                      <w:p w:rsidR="00965065" w:rsidRPr="00E43189" w:rsidRDefault="00965065" w:rsidP="00965065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Regler-ausgangs</w:t>
                        </w:r>
                        <w:r w:rsidR="00977100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-</w:t>
                        </w: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grösse</w:t>
                        </w:r>
                      </w:p>
                      <w:p w:rsidR="00965065" w:rsidRDefault="00965065" w:rsidP="00965065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</w:p>
                      <w:p w:rsidR="00965065" w:rsidRDefault="00965065" w:rsidP="00965065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</w:p>
                      <w:p w:rsidR="00965065" w:rsidRDefault="00965065" w:rsidP="00965065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y</w:t>
                        </w:r>
                        <w:r w:rsidRPr="00770037">
                          <w:rPr>
                            <w:rFonts w:ascii="Arial" w:hAnsi="Arial" w:cs="Arial"/>
                            <w:sz w:val="16"/>
                            <w:szCs w:val="16"/>
                            <w:vertAlign w:val="subscript"/>
                          </w:rPr>
                          <w:t>R</w:t>
                        </w:r>
                      </w:p>
                      <w:p w:rsidR="00965065" w:rsidRDefault="00965065" w:rsidP="00965065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</w:p>
                      <w:p w:rsidR="00965065" w:rsidRDefault="00965065" w:rsidP="00965065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</w:p>
                      <w:p w:rsidR="00965065" w:rsidRDefault="00965065" w:rsidP="00965065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</w:p>
                      <w:p w:rsidR="00965065" w:rsidRDefault="00965065" w:rsidP="00965065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</w:p>
                      <w:p w:rsidR="00965065" w:rsidRDefault="00965065" w:rsidP="00965065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Text Box 59" o:spid="_x0000_s1113" type="#_x0000_t202" style="position:absolute;left:7458;top:3721;width:912;height:7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+Jj8UA&#10;AADbAAAADwAAAGRycy9kb3ducmV2LnhtbESPW2sCMRSE3wv+h3AEX0rNesHq1igitOhbvWBfD5vj&#10;7uLmZE3iuv77piD0cZiZb5j5sjWVaMj50rKCQT8BQZxZXXKu4Hj4fJuC8AFZY2WZFDzIw3LReZlj&#10;qu2dd9TsQy4ihH2KCooQ6lRKnxVk0PdtTRy9s3UGQ5Qul9rhPcJNJYdJMpEGS44LBda0Lii77G9G&#10;wXS8aX78dvR9yibnahZe35uvq1Oq121XHyACteE//GxvtILZGP6+xB8gF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0n4mPxQAAANsAAAAPAAAAAAAAAAAAAAAAAJgCAABkcnMv&#10;ZG93bnJldi54bWxQSwUGAAAAAAQABAD1AAAAigMAAAAA&#10;">
                  <v:textbox>
                    <w:txbxContent>
                      <w:p w:rsidR="00965065" w:rsidRPr="00310893" w:rsidRDefault="00310893" w:rsidP="00965065">
                        <w:pPr>
                          <w:jc w:val="center"/>
                          <w:rPr>
                            <w:rFonts w:ascii="Arial" w:hAnsi="Arial" w:cs="Arial"/>
                            <w:sz w:val="18"/>
                            <w:szCs w:val="18"/>
                            <w:lang w:val="de-CH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18"/>
                            <w:lang w:val="de-CH"/>
                          </w:rPr>
                          <w:t>Stell-glied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A16821" w:rsidRDefault="00A16821" w:rsidP="00A16821">
      <w:pPr>
        <w:pStyle w:val="Textkrper-Zeileneinzug"/>
        <w:rPr>
          <w:lang w:val="fr-CH"/>
        </w:rPr>
      </w:pPr>
    </w:p>
    <w:p w:rsidR="00A16821" w:rsidRDefault="00A16821" w:rsidP="00A16821">
      <w:pPr>
        <w:pStyle w:val="Textkrper-Zeileneinzug"/>
        <w:rPr>
          <w:lang w:val="fr-CH"/>
        </w:rPr>
      </w:pPr>
    </w:p>
    <w:p w:rsidR="00A16821" w:rsidRDefault="00A16821" w:rsidP="00A16821">
      <w:pPr>
        <w:pStyle w:val="Textkrper-Zeileneinzug"/>
        <w:rPr>
          <w:lang w:val="fr-CH"/>
        </w:rPr>
      </w:pPr>
    </w:p>
    <w:p w:rsidR="00A16821" w:rsidRDefault="00A16821" w:rsidP="00A16821">
      <w:pPr>
        <w:pStyle w:val="Textkrper-Zeileneinzug"/>
        <w:rPr>
          <w:lang w:val="fr-CH"/>
        </w:rPr>
      </w:pPr>
    </w:p>
    <w:p w:rsidR="00A16821" w:rsidRDefault="00A16821" w:rsidP="00A16821">
      <w:pPr>
        <w:pStyle w:val="Textkrper-Zeileneinzug"/>
        <w:rPr>
          <w:lang w:val="fr-CH"/>
        </w:rPr>
      </w:pPr>
    </w:p>
    <w:p w:rsidR="00A16821" w:rsidRDefault="00A16821" w:rsidP="00A16821">
      <w:pPr>
        <w:pStyle w:val="Textkrper-Zeileneinzug"/>
        <w:rPr>
          <w:lang w:val="fr-CH"/>
        </w:rPr>
      </w:pPr>
    </w:p>
    <w:p w:rsidR="00A16821" w:rsidRDefault="00A16821" w:rsidP="00A16821">
      <w:pPr>
        <w:pStyle w:val="Textkrper-Zeileneinzug"/>
        <w:rPr>
          <w:lang w:val="fr-CH"/>
        </w:rPr>
      </w:pPr>
    </w:p>
    <w:p w:rsidR="00965065" w:rsidRDefault="00965065" w:rsidP="00A16821">
      <w:pPr>
        <w:pStyle w:val="Textkrper-Zeileneinzug"/>
        <w:rPr>
          <w:lang w:val="fr-CH"/>
        </w:rPr>
      </w:pPr>
    </w:p>
    <w:p w:rsidR="004E0299" w:rsidRDefault="004E0299" w:rsidP="00977100">
      <w:pPr>
        <w:pStyle w:val="Textkrper-Zeileneinzug"/>
        <w:spacing w:before="240"/>
        <w:rPr>
          <w:rFonts w:cs="Arial"/>
          <w:sz w:val="22"/>
          <w:szCs w:val="22"/>
          <w:lang w:val="fr-CH"/>
        </w:rPr>
      </w:pPr>
      <w:r w:rsidRPr="00D7267F">
        <w:rPr>
          <w:rFonts w:cs="Arial"/>
          <w:b/>
          <w:sz w:val="22"/>
          <w:szCs w:val="22"/>
          <w:lang w:val="fr-CH"/>
        </w:rPr>
        <w:t>Task</w:t>
      </w:r>
    </w:p>
    <w:p w:rsidR="00A16821" w:rsidRPr="00801C95" w:rsidRDefault="00A16821" w:rsidP="00A16821">
      <w:pPr>
        <w:pStyle w:val="Textkrper-Zeileneinzug"/>
        <w:rPr>
          <w:lang w:val="fr-CH"/>
        </w:rPr>
      </w:pPr>
      <w:r w:rsidRPr="001D22C5">
        <w:rPr>
          <w:rFonts w:cs="Arial"/>
          <w:sz w:val="22"/>
          <w:szCs w:val="22"/>
          <w:lang w:val="fr-CH"/>
        </w:rPr>
        <w:t xml:space="preserve">Have a look at the general structure of </w:t>
      </w:r>
      <w:r>
        <w:rPr>
          <w:rFonts w:cs="Arial"/>
          <w:sz w:val="22"/>
          <w:szCs w:val="22"/>
          <w:lang w:val="fr-CH"/>
        </w:rPr>
        <w:t>the</w:t>
      </w:r>
      <w:r w:rsidRPr="001D22C5">
        <w:rPr>
          <w:rFonts w:cs="Arial"/>
          <w:sz w:val="22"/>
          <w:szCs w:val="22"/>
          <w:lang w:val="fr-CH"/>
        </w:rPr>
        <w:t xml:space="preserve"> control loop above and </w:t>
      </w:r>
      <w:r>
        <w:rPr>
          <w:rFonts w:cs="Arial"/>
          <w:sz w:val="22"/>
          <w:szCs w:val="22"/>
          <w:lang w:val="fr-CH"/>
        </w:rPr>
        <w:t xml:space="preserve">match the devices and values of the </w:t>
      </w:r>
      <w:r w:rsidR="00853F05">
        <w:rPr>
          <w:rFonts w:cs="Arial"/>
          <w:sz w:val="22"/>
          <w:szCs w:val="22"/>
          <w:lang w:val="fr-CH"/>
        </w:rPr>
        <w:t>balancing system</w:t>
      </w:r>
      <w:r>
        <w:rPr>
          <w:rFonts w:cs="Arial"/>
          <w:sz w:val="22"/>
          <w:szCs w:val="22"/>
          <w:lang w:val="fr-CH"/>
        </w:rPr>
        <w:t xml:space="preserve"> to the terms listed in</w:t>
      </w:r>
      <w:r w:rsidRPr="001D22C5">
        <w:rPr>
          <w:rFonts w:cs="Arial"/>
          <w:sz w:val="22"/>
          <w:szCs w:val="22"/>
          <w:lang w:val="fr-CH"/>
        </w:rPr>
        <w:t xml:space="preserve"> the table below</w:t>
      </w:r>
      <w:r>
        <w:rPr>
          <w:rFonts w:cs="Arial"/>
          <w:sz w:val="22"/>
          <w:szCs w:val="22"/>
          <w:lang w:val="fr-CH"/>
        </w:rPr>
        <w:t>!</w:t>
      </w:r>
      <w:r w:rsidRPr="001D22C5">
        <w:rPr>
          <w:rFonts w:cs="Arial"/>
          <w:sz w:val="22"/>
          <w:szCs w:val="22"/>
          <w:lang w:val="fr-CH"/>
        </w:rPr>
        <w:t xml:space="preserve"> 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30"/>
        <w:gridCol w:w="5281"/>
      </w:tblGrid>
      <w:tr w:rsidR="00A16821" w:rsidRPr="002D192F" w:rsidTr="005B276A">
        <w:tc>
          <w:tcPr>
            <w:tcW w:w="3544" w:type="dxa"/>
            <w:shd w:val="clear" w:color="auto" w:fill="F2F2F2"/>
          </w:tcPr>
          <w:p w:rsidR="00A16821" w:rsidRPr="00FF4FB7" w:rsidRDefault="00F34F37" w:rsidP="00A16821">
            <w:pPr>
              <w:pStyle w:val="Textkrper-Zeileneinzug"/>
              <w:spacing w:before="20" w:after="20"/>
              <w:ind w:left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Controller</w:t>
            </w:r>
          </w:p>
        </w:tc>
        <w:tc>
          <w:tcPr>
            <w:tcW w:w="5308" w:type="dxa"/>
            <w:shd w:val="clear" w:color="auto" w:fill="auto"/>
          </w:tcPr>
          <w:p w:rsidR="00A16821" w:rsidRPr="00EE0AEE" w:rsidRDefault="00310893" w:rsidP="00A16821">
            <w:pPr>
              <w:pStyle w:val="Textkrper-Zeileneinzug"/>
              <w:spacing w:before="20" w:after="20"/>
              <w:ind w:left="0"/>
              <w:rPr>
                <w:rFonts w:ascii="Comic Sans MS" w:hAnsi="Comic Sans MS" w:cs="Arial"/>
                <w:sz w:val="22"/>
                <w:szCs w:val="22"/>
                <w:lang w:val="fr-CH"/>
              </w:rPr>
            </w:pPr>
            <w:r w:rsidRPr="00EE0AEE">
              <w:rPr>
                <w:rFonts w:ascii="Comic Sans MS" w:hAnsi="Comic Sans MS" w:cs="Arial"/>
                <w:sz w:val="22"/>
                <w:szCs w:val="22"/>
                <w:lang w:val="fr-CH"/>
              </w:rPr>
              <w:t>Operational amplifier circuit (Op Amp)</w:t>
            </w:r>
          </w:p>
        </w:tc>
      </w:tr>
      <w:tr w:rsidR="00A16821" w:rsidRPr="002D192F" w:rsidTr="005B276A">
        <w:tc>
          <w:tcPr>
            <w:tcW w:w="3544" w:type="dxa"/>
            <w:shd w:val="clear" w:color="auto" w:fill="F2F2F2"/>
          </w:tcPr>
          <w:p w:rsidR="00A16821" w:rsidRPr="00FF4FB7" w:rsidRDefault="00F34F37" w:rsidP="00A16821">
            <w:pPr>
              <w:pStyle w:val="Textkrper-Zeileneinzug"/>
              <w:spacing w:before="20" w:after="20"/>
              <w:ind w:left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Control element</w:t>
            </w:r>
          </w:p>
        </w:tc>
        <w:tc>
          <w:tcPr>
            <w:tcW w:w="5308" w:type="dxa"/>
            <w:shd w:val="clear" w:color="auto" w:fill="auto"/>
          </w:tcPr>
          <w:p w:rsidR="00A16821" w:rsidRPr="00EE0AEE" w:rsidRDefault="00310893" w:rsidP="00A16821">
            <w:pPr>
              <w:pStyle w:val="Textkrper-Zeileneinzug"/>
              <w:spacing w:before="20" w:after="20"/>
              <w:ind w:left="0"/>
              <w:rPr>
                <w:rFonts w:ascii="Comic Sans MS" w:hAnsi="Comic Sans MS" w:cs="Arial"/>
                <w:sz w:val="22"/>
                <w:szCs w:val="22"/>
                <w:lang w:val="fr-CH"/>
              </w:rPr>
            </w:pPr>
            <w:r w:rsidRPr="00EE0AEE">
              <w:rPr>
                <w:rFonts w:ascii="Comic Sans MS" w:hAnsi="Comic Sans MS" w:cs="Arial"/>
                <w:sz w:val="22"/>
                <w:szCs w:val="22"/>
                <w:lang w:val="fr-CH"/>
              </w:rPr>
              <w:t>Operational amplifier circuit (Op Amp)</w:t>
            </w:r>
          </w:p>
        </w:tc>
      </w:tr>
      <w:tr w:rsidR="00A16821" w:rsidRPr="00FF4FB7" w:rsidTr="005B276A">
        <w:tc>
          <w:tcPr>
            <w:tcW w:w="3544" w:type="dxa"/>
            <w:shd w:val="clear" w:color="auto" w:fill="F2F2F2"/>
          </w:tcPr>
          <w:p w:rsidR="00A16821" w:rsidRPr="00FF4FB7" w:rsidRDefault="00F34F37" w:rsidP="00A16821">
            <w:pPr>
              <w:pStyle w:val="Textkrper-Zeileneinzug"/>
              <w:spacing w:before="20" w:after="20"/>
              <w:ind w:left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Final control element</w:t>
            </w:r>
          </w:p>
        </w:tc>
        <w:tc>
          <w:tcPr>
            <w:tcW w:w="5308" w:type="dxa"/>
            <w:shd w:val="clear" w:color="auto" w:fill="auto"/>
          </w:tcPr>
          <w:p w:rsidR="00A16821" w:rsidRPr="00FF4FB7" w:rsidRDefault="00310893" w:rsidP="00A16821">
            <w:pPr>
              <w:pStyle w:val="Textkrper-Zeileneinzug"/>
              <w:spacing w:before="20" w:after="20"/>
              <w:ind w:left="0"/>
              <w:rPr>
                <w:rFonts w:ascii="Comic Sans MS" w:hAnsi="Comic Sans MS" w:cs="Arial"/>
                <w:color w:val="548DD4"/>
                <w:sz w:val="22"/>
                <w:szCs w:val="22"/>
              </w:rPr>
            </w:pPr>
            <w:r w:rsidRPr="00EE0AEE">
              <w:rPr>
                <w:rFonts w:ascii="Comic Sans MS" w:hAnsi="Comic Sans MS" w:cs="Arial"/>
                <w:sz w:val="22"/>
                <w:szCs w:val="22"/>
              </w:rPr>
              <w:t>H-bridge</w:t>
            </w:r>
          </w:p>
        </w:tc>
      </w:tr>
      <w:tr w:rsidR="00F34F37" w:rsidRPr="00FF4FB7" w:rsidTr="005B276A">
        <w:tc>
          <w:tcPr>
            <w:tcW w:w="3544" w:type="dxa"/>
            <w:shd w:val="clear" w:color="auto" w:fill="F2F2F2"/>
          </w:tcPr>
          <w:p w:rsidR="00F34F37" w:rsidRPr="00FF4FB7" w:rsidRDefault="00E375AC" w:rsidP="00E414EB">
            <w:pPr>
              <w:pStyle w:val="Textkrper-Zeileneinzug"/>
              <w:spacing w:before="20" w:after="20"/>
              <w:ind w:left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  <w:lang w:val="fr-CH"/>
              </w:rPr>
              <w:t>A</w:t>
            </w:r>
            <w:r w:rsidR="00F34F37">
              <w:rPr>
                <w:rFonts w:cs="Arial"/>
                <w:sz w:val="22"/>
                <w:szCs w:val="22"/>
                <w:lang w:val="fr-CH"/>
              </w:rPr>
              <w:t>ctuator</w:t>
            </w:r>
          </w:p>
        </w:tc>
        <w:tc>
          <w:tcPr>
            <w:tcW w:w="5308" w:type="dxa"/>
            <w:shd w:val="clear" w:color="auto" w:fill="auto"/>
          </w:tcPr>
          <w:p w:rsidR="00F34F37" w:rsidRPr="00FF4FB7" w:rsidRDefault="009E26D3" w:rsidP="00E414EB">
            <w:pPr>
              <w:pStyle w:val="Textkrper-Zeileneinzug"/>
              <w:spacing w:before="20" w:after="20"/>
              <w:ind w:left="0"/>
              <w:rPr>
                <w:rFonts w:ascii="Comic Sans MS" w:hAnsi="Comic Sans MS" w:cs="Arial"/>
                <w:color w:val="548DD4"/>
                <w:sz w:val="22"/>
                <w:szCs w:val="22"/>
                <w:lang w:val="fr-CH"/>
              </w:rPr>
            </w:pPr>
            <w:permStart w:id="1132157615" w:edGrp="everyone"/>
            <w:r>
              <w:rPr>
                <w:rFonts w:ascii="Comic Sans MS" w:hAnsi="Comic Sans MS" w:cs="Arial"/>
                <w:color w:val="548DD4"/>
                <w:sz w:val="22"/>
                <w:szCs w:val="22"/>
                <w:lang w:val="fr-CH"/>
              </w:rPr>
              <w:t xml:space="preserve">Motor </w:t>
            </w:r>
            <w:permEnd w:id="1132157615"/>
          </w:p>
        </w:tc>
      </w:tr>
      <w:tr w:rsidR="007539C6" w:rsidRPr="00FF4FB7" w:rsidTr="005B276A">
        <w:tc>
          <w:tcPr>
            <w:tcW w:w="3544" w:type="dxa"/>
            <w:shd w:val="clear" w:color="auto" w:fill="F2F2F2"/>
          </w:tcPr>
          <w:p w:rsidR="007539C6" w:rsidRPr="00FF4FB7" w:rsidRDefault="007539C6" w:rsidP="00E414EB">
            <w:pPr>
              <w:pStyle w:val="Textkrper-Zeileneinzug"/>
              <w:spacing w:before="20" w:after="20"/>
              <w:ind w:left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  <w:lang w:val="fr-CH"/>
              </w:rPr>
              <w:t>Controlled process</w:t>
            </w:r>
          </w:p>
        </w:tc>
        <w:tc>
          <w:tcPr>
            <w:tcW w:w="5308" w:type="dxa"/>
            <w:shd w:val="clear" w:color="auto" w:fill="auto"/>
          </w:tcPr>
          <w:p w:rsidR="007539C6" w:rsidRPr="00FF4FB7" w:rsidRDefault="009E26D3" w:rsidP="00B42D6F">
            <w:pPr>
              <w:pStyle w:val="Textkrper-Zeileneinzug"/>
              <w:spacing w:before="20" w:after="20"/>
              <w:ind w:left="0"/>
              <w:rPr>
                <w:rFonts w:ascii="Comic Sans MS" w:hAnsi="Comic Sans MS" w:cs="Arial"/>
                <w:color w:val="548DD4"/>
                <w:sz w:val="22"/>
                <w:szCs w:val="22"/>
                <w:lang w:val="fr-CH"/>
              </w:rPr>
            </w:pPr>
            <w:permStart w:id="211713392" w:edGrp="everyone"/>
            <w:r>
              <w:rPr>
                <w:rFonts w:ascii="Comic Sans MS" w:hAnsi="Comic Sans MS" w:cs="Arial"/>
                <w:color w:val="548DD4"/>
                <w:sz w:val="22"/>
                <w:szCs w:val="22"/>
                <w:lang w:val="fr-CH"/>
              </w:rPr>
              <w:t>Ball</w:t>
            </w:r>
            <w:permEnd w:id="211713392"/>
          </w:p>
        </w:tc>
      </w:tr>
      <w:tr w:rsidR="007539C6" w:rsidRPr="00FF4FB7" w:rsidTr="005B276A">
        <w:tc>
          <w:tcPr>
            <w:tcW w:w="3544" w:type="dxa"/>
            <w:shd w:val="clear" w:color="auto" w:fill="F2F2F2"/>
          </w:tcPr>
          <w:p w:rsidR="007539C6" w:rsidRPr="00FF4FB7" w:rsidRDefault="007539C6" w:rsidP="00A16821">
            <w:pPr>
              <w:pStyle w:val="Textkrper-Zeileneinzug"/>
              <w:spacing w:before="20" w:after="20"/>
              <w:ind w:left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  <w:lang w:val="fr-CH"/>
              </w:rPr>
              <w:t>Measuring device</w:t>
            </w:r>
          </w:p>
        </w:tc>
        <w:tc>
          <w:tcPr>
            <w:tcW w:w="5308" w:type="dxa"/>
            <w:shd w:val="clear" w:color="auto" w:fill="auto"/>
          </w:tcPr>
          <w:p w:rsidR="007539C6" w:rsidRPr="00FF4FB7" w:rsidRDefault="009E26D3" w:rsidP="00B42D6F">
            <w:pPr>
              <w:pStyle w:val="Textkrper-Zeileneinzug"/>
              <w:spacing w:before="20" w:after="20"/>
              <w:ind w:left="0"/>
              <w:rPr>
                <w:rFonts w:ascii="Comic Sans MS" w:hAnsi="Comic Sans MS" w:cs="Arial"/>
                <w:color w:val="548DD4"/>
                <w:sz w:val="22"/>
                <w:szCs w:val="22"/>
                <w:lang w:val="fr-CH"/>
              </w:rPr>
            </w:pPr>
            <w:permStart w:id="2043627013" w:edGrp="everyone"/>
            <w:r>
              <w:rPr>
                <w:rFonts w:ascii="Comic Sans MS" w:hAnsi="Comic Sans MS" w:cs="Arial"/>
                <w:color w:val="548DD4"/>
                <w:sz w:val="22"/>
                <w:szCs w:val="22"/>
                <w:lang w:val="fr-CH"/>
              </w:rPr>
              <w:t>Ultra sonic sensor</w:t>
            </w:r>
            <w:permEnd w:id="2043627013"/>
          </w:p>
        </w:tc>
      </w:tr>
      <w:tr w:rsidR="007539C6" w:rsidRPr="00FF4FB7" w:rsidTr="005B276A">
        <w:tc>
          <w:tcPr>
            <w:tcW w:w="3544" w:type="dxa"/>
            <w:shd w:val="clear" w:color="auto" w:fill="F2F2F2"/>
          </w:tcPr>
          <w:p w:rsidR="007539C6" w:rsidRPr="00FF4FB7" w:rsidRDefault="007539C6" w:rsidP="00E414EB">
            <w:pPr>
              <w:pStyle w:val="Textkrper-Zeileneinzug"/>
              <w:spacing w:before="20" w:after="20"/>
              <w:ind w:left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  <w:lang w:val="fr-CH"/>
              </w:rPr>
              <w:t>Set value SV</w:t>
            </w:r>
          </w:p>
        </w:tc>
        <w:tc>
          <w:tcPr>
            <w:tcW w:w="5308" w:type="dxa"/>
            <w:shd w:val="clear" w:color="auto" w:fill="auto"/>
          </w:tcPr>
          <w:p w:rsidR="007539C6" w:rsidRPr="00FF4FB7" w:rsidRDefault="009E26D3" w:rsidP="00B42D6F">
            <w:pPr>
              <w:pStyle w:val="Textkrper-Zeileneinzug"/>
              <w:spacing w:before="20" w:after="20"/>
              <w:ind w:left="0"/>
              <w:rPr>
                <w:rFonts w:ascii="Comic Sans MS" w:hAnsi="Comic Sans MS" w:cs="Arial"/>
                <w:color w:val="548DD4"/>
                <w:sz w:val="22"/>
                <w:szCs w:val="22"/>
                <w:lang w:val="fr-CH"/>
              </w:rPr>
            </w:pPr>
            <w:permStart w:id="2106087099" w:edGrp="everyone"/>
            <w:r w:rsidRPr="009E26D3">
              <w:rPr>
                <w:rFonts w:ascii="Comic Sans MS" w:hAnsi="Comic Sans MS" w:cs="Arial"/>
                <w:color w:val="548DD4"/>
                <w:sz w:val="22"/>
                <w:szCs w:val="22"/>
                <w:lang w:val="en-US"/>
              </w:rPr>
              <w:t>Wanted positon of the ball [mm]</w:t>
            </w:r>
            <w:permEnd w:id="2106087099"/>
          </w:p>
        </w:tc>
      </w:tr>
      <w:tr w:rsidR="00F34F37" w:rsidRPr="00FF4FB7" w:rsidTr="005B276A">
        <w:tc>
          <w:tcPr>
            <w:tcW w:w="3544" w:type="dxa"/>
            <w:shd w:val="clear" w:color="auto" w:fill="F2F2F2"/>
          </w:tcPr>
          <w:p w:rsidR="00F34F37" w:rsidRPr="00FF4FB7" w:rsidRDefault="00E375AC" w:rsidP="00E414EB">
            <w:pPr>
              <w:pStyle w:val="Textkrper-Zeileneinzug"/>
              <w:spacing w:before="20" w:after="20"/>
              <w:ind w:left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  <w:lang w:val="fr-CH"/>
              </w:rPr>
              <w:t>E</w:t>
            </w:r>
            <w:r w:rsidR="00F34F37">
              <w:rPr>
                <w:rFonts w:cs="Arial"/>
                <w:sz w:val="22"/>
                <w:szCs w:val="22"/>
                <w:lang w:val="fr-CH"/>
              </w:rPr>
              <w:t>rror</w:t>
            </w:r>
          </w:p>
        </w:tc>
        <w:tc>
          <w:tcPr>
            <w:tcW w:w="5308" w:type="dxa"/>
            <w:shd w:val="clear" w:color="auto" w:fill="auto"/>
          </w:tcPr>
          <w:p w:rsidR="00F34F37" w:rsidRPr="00801C95" w:rsidRDefault="00310893" w:rsidP="00E414EB">
            <w:pPr>
              <w:pStyle w:val="Textkrper-Zeileneinzug"/>
              <w:spacing w:before="20" w:after="20"/>
              <w:ind w:left="0"/>
              <w:rPr>
                <w:rFonts w:ascii="Comic Sans MS" w:hAnsi="Comic Sans MS" w:cs="Arial"/>
                <w:color w:val="548DD4"/>
                <w:sz w:val="22"/>
                <w:szCs w:val="22"/>
              </w:rPr>
            </w:pPr>
            <w:r w:rsidRPr="00EE0AEE">
              <w:rPr>
                <w:rFonts w:ascii="Comic Sans MS" w:hAnsi="Comic Sans MS" w:cs="Arial"/>
                <w:sz w:val="22"/>
                <w:szCs w:val="22"/>
              </w:rPr>
              <w:t>Differential voltage signal [V]</w:t>
            </w:r>
          </w:p>
        </w:tc>
      </w:tr>
      <w:tr w:rsidR="00A16821" w:rsidRPr="002D192F" w:rsidTr="005B276A">
        <w:tc>
          <w:tcPr>
            <w:tcW w:w="3544" w:type="dxa"/>
            <w:shd w:val="clear" w:color="auto" w:fill="F2F2F2"/>
          </w:tcPr>
          <w:p w:rsidR="00A16821" w:rsidRPr="00FF4FB7" w:rsidRDefault="00F34F37" w:rsidP="00F34F37">
            <w:pPr>
              <w:pStyle w:val="Textkrper-Zeileneinzug"/>
              <w:spacing w:before="20" w:after="20"/>
              <w:ind w:left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  <w:lang w:val="fr-CH"/>
              </w:rPr>
              <w:t xml:space="preserve">Controller output variable </w:t>
            </w:r>
            <w:r w:rsidRPr="00FF4FB7">
              <w:rPr>
                <w:rFonts w:cs="Arial"/>
                <w:sz w:val="22"/>
                <w:szCs w:val="22"/>
                <w:lang w:val="fr-CH"/>
              </w:rPr>
              <w:t>y</w:t>
            </w:r>
            <w:r w:rsidRPr="00F34F37">
              <w:rPr>
                <w:rFonts w:cs="Arial"/>
                <w:sz w:val="22"/>
                <w:szCs w:val="22"/>
                <w:vertAlign w:val="subscript"/>
                <w:lang w:val="fr-CH"/>
              </w:rPr>
              <w:t>C</w:t>
            </w:r>
          </w:p>
        </w:tc>
        <w:tc>
          <w:tcPr>
            <w:tcW w:w="5308" w:type="dxa"/>
            <w:shd w:val="clear" w:color="auto" w:fill="auto"/>
          </w:tcPr>
          <w:p w:rsidR="00A16821" w:rsidRPr="00310893" w:rsidRDefault="00310893" w:rsidP="00310893">
            <w:pPr>
              <w:pStyle w:val="Textkrper-Zeileneinzug"/>
              <w:spacing w:before="20" w:after="20"/>
              <w:ind w:left="0"/>
              <w:rPr>
                <w:rFonts w:ascii="Comic Sans MS" w:hAnsi="Comic Sans MS" w:cs="Arial"/>
                <w:color w:val="548DD4"/>
                <w:sz w:val="22"/>
                <w:szCs w:val="22"/>
                <w:lang w:val="fr-CH"/>
              </w:rPr>
            </w:pPr>
            <w:r w:rsidRPr="00044BA3">
              <w:rPr>
                <w:rFonts w:ascii="Comic Sans MS" w:hAnsi="Comic Sans MS" w:cs="Arial"/>
                <w:sz w:val="22"/>
                <w:szCs w:val="22"/>
                <w:lang w:val="fr-CH"/>
              </w:rPr>
              <w:t>Voltage signal to control the H-bridge</w:t>
            </w:r>
            <w:r w:rsidR="00A16821" w:rsidRPr="00044BA3">
              <w:rPr>
                <w:rFonts w:ascii="Comic Sans MS" w:hAnsi="Comic Sans MS" w:cs="Arial"/>
                <w:sz w:val="22"/>
                <w:szCs w:val="22"/>
                <w:lang w:val="fr-CH"/>
              </w:rPr>
              <w:t xml:space="preserve"> [</w:t>
            </w:r>
            <w:r w:rsidRPr="00044BA3">
              <w:rPr>
                <w:rFonts w:ascii="Comic Sans MS" w:hAnsi="Comic Sans MS" w:cs="Arial"/>
                <w:sz w:val="22"/>
                <w:szCs w:val="22"/>
                <w:lang w:val="fr-CH"/>
              </w:rPr>
              <w:t>V</w:t>
            </w:r>
            <w:r w:rsidR="00A16821" w:rsidRPr="00044BA3">
              <w:rPr>
                <w:rFonts w:ascii="Comic Sans MS" w:hAnsi="Comic Sans MS" w:cs="Arial"/>
                <w:sz w:val="22"/>
                <w:szCs w:val="22"/>
                <w:lang w:val="fr-CH"/>
              </w:rPr>
              <w:t>]</w:t>
            </w:r>
          </w:p>
        </w:tc>
      </w:tr>
      <w:tr w:rsidR="007539C6" w:rsidRPr="00044BA3" w:rsidTr="005B276A">
        <w:tc>
          <w:tcPr>
            <w:tcW w:w="3544" w:type="dxa"/>
            <w:shd w:val="clear" w:color="auto" w:fill="F2F2F2"/>
          </w:tcPr>
          <w:p w:rsidR="007539C6" w:rsidRPr="00FF4FB7" w:rsidRDefault="007539C6" w:rsidP="00A16821">
            <w:pPr>
              <w:pStyle w:val="Textkrper-Zeileneinzug"/>
              <w:spacing w:before="20" w:after="20"/>
              <w:ind w:left="0"/>
              <w:rPr>
                <w:rFonts w:cs="Arial"/>
                <w:sz w:val="22"/>
                <w:szCs w:val="22"/>
                <w:lang w:val="fr-CH"/>
              </w:rPr>
            </w:pPr>
            <w:r>
              <w:rPr>
                <w:rFonts w:cs="Arial"/>
                <w:sz w:val="22"/>
                <w:szCs w:val="22"/>
                <w:lang w:val="fr-CH"/>
              </w:rPr>
              <w:t>M</w:t>
            </w:r>
            <w:r w:rsidRPr="00FF4FB7">
              <w:rPr>
                <w:rFonts w:cs="Arial"/>
                <w:sz w:val="22"/>
                <w:szCs w:val="22"/>
                <w:lang w:val="fr-CH"/>
              </w:rPr>
              <w:t>anipulated variable y</w:t>
            </w:r>
          </w:p>
        </w:tc>
        <w:tc>
          <w:tcPr>
            <w:tcW w:w="5308" w:type="dxa"/>
            <w:shd w:val="clear" w:color="auto" w:fill="auto"/>
          </w:tcPr>
          <w:p w:rsidR="007539C6" w:rsidRPr="00FF4FB7" w:rsidRDefault="00BD3451" w:rsidP="00B42D6F">
            <w:pPr>
              <w:pStyle w:val="Textkrper-Zeileneinzug"/>
              <w:spacing w:before="20" w:after="20"/>
              <w:ind w:left="0"/>
              <w:rPr>
                <w:rFonts w:ascii="Comic Sans MS" w:hAnsi="Comic Sans MS" w:cs="Arial"/>
                <w:color w:val="548DD4"/>
                <w:sz w:val="22"/>
                <w:szCs w:val="22"/>
                <w:lang w:val="fr-CH"/>
              </w:rPr>
            </w:pPr>
            <w:permStart w:id="1828004851" w:edGrp="everyone"/>
            <w:r w:rsidRPr="00BD3451">
              <w:rPr>
                <w:rFonts w:ascii="Comic Sans MS" w:hAnsi="Comic Sans MS" w:cs="Arial"/>
                <w:color w:val="548DD4"/>
                <w:sz w:val="22"/>
                <w:szCs w:val="22"/>
                <w:lang w:val="en-US"/>
              </w:rPr>
              <w:t>Voltage signal to control the motor [V]</w:t>
            </w:r>
            <w:r>
              <w:rPr>
                <w:rFonts w:ascii="Comic Sans MS" w:hAnsi="Comic Sans MS" w:cs="Arial"/>
                <w:color w:val="548DD4"/>
                <w:sz w:val="22"/>
                <w:szCs w:val="22"/>
                <w:lang w:val="en-US"/>
              </w:rPr>
              <w:t xml:space="preserve"> </w:t>
            </w:r>
            <w:permEnd w:id="1828004851"/>
          </w:p>
        </w:tc>
      </w:tr>
      <w:tr w:rsidR="007539C6" w:rsidRPr="00FF4FB7" w:rsidTr="005B276A">
        <w:tc>
          <w:tcPr>
            <w:tcW w:w="3544" w:type="dxa"/>
            <w:shd w:val="clear" w:color="auto" w:fill="F2F2F2"/>
          </w:tcPr>
          <w:p w:rsidR="007539C6" w:rsidRPr="00FF4FB7" w:rsidRDefault="007539C6" w:rsidP="00A16821">
            <w:pPr>
              <w:pStyle w:val="Textkrper-Zeileneinzug"/>
              <w:spacing w:before="20" w:after="20"/>
              <w:ind w:left="0"/>
              <w:rPr>
                <w:rFonts w:cs="Arial"/>
                <w:sz w:val="22"/>
                <w:szCs w:val="22"/>
                <w:lang w:val="fr-CH"/>
              </w:rPr>
            </w:pPr>
            <w:r>
              <w:rPr>
                <w:rFonts w:cs="Arial"/>
                <w:sz w:val="22"/>
                <w:szCs w:val="22"/>
                <w:lang w:val="fr-CH"/>
              </w:rPr>
              <w:t>Co</w:t>
            </w:r>
            <w:r w:rsidRPr="00FF4FB7">
              <w:rPr>
                <w:rFonts w:cs="Arial"/>
                <w:sz w:val="22"/>
                <w:szCs w:val="22"/>
                <w:lang w:val="fr-CH"/>
              </w:rPr>
              <w:t>ntrolled variable x</w:t>
            </w:r>
          </w:p>
        </w:tc>
        <w:tc>
          <w:tcPr>
            <w:tcW w:w="5308" w:type="dxa"/>
            <w:shd w:val="clear" w:color="auto" w:fill="auto"/>
          </w:tcPr>
          <w:p w:rsidR="007539C6" w:rsidRPr="00FF4FB7" w:rsidRDefault="009E26D3" w:rsidP="00B42D6F">
            <w:pPr>
              <w:pStyle w:val="Textkrper-Zeileneinzug"/>
              <w:spacing w:before="20" w:after="20"/>
              <w:ind w:left="0"/>
              <w:rPr>
                <w:rFonts w:ascii="Comic Sans MS" w:hAnsi="Comic Sans MS" w:cs="Arial"/>
                <w:color w:val="548DD4"/>
                <w:sz w:val="22"/>
                <w:szCs w:val="22"/>
                <w:lang w:val="fr-CH"/>
              </w:rPr>
            </w:pPr>
            <w:permStart w:id="1747009779" w:edGrp="everyone"/>
            <w:r w:rsidRPr="009E26D3">
              <w:rPr>
                <w:rFonts w:ascii="Comic Sans MS" w:hAnsi="Comic Sans MS" w:cs="Arial"/>
                <w:color w:val="548DD4"/>
                <w:sz w:val="22"/>
                <w:szCs w:val="22"/>
                <w:lang w:val="en-US"/>
              </w:rPr>
              <w:t>Actual position of the ball [mm]</w:t>
            </w:r>
            <w:r w:rsidR="00BD3451">
              <w:rPr>
                <w:rFonts w:ascii="Comic Sans MS" w:hAnsi="Comic Sans MS" w:cs="Arial"/>
                <w:color w:val="548DD4"/>
                <w:sz w:val="22"/>
                <w:szCs w:val="22"/>
                <w:lang w:val="en-US"/>
              </w:rPr>
              <w:t xml:space="preserve"> </w:t>
            </w:r>
            <w:permEnd w:id="1747009779"/>
          </w:p>
        </w:tc>
      </w:tr>
      <w:tr w:rsidR="007539C6" w:rsidRPr="00044BA3" w:rsidTr="005B276A">
        <w:tc>
          <w:tcPr>
            <w:tcW w:w="3544" w:type="dxa"/>
            <w:shd w:val="clear" w:color="auto" w:fill="F2F2F2"/>
          </w:tcPr>
          <w:p w:rsidR="007539C6" w:rsidRPr="00FF4FB7" w:rsidRDefault="007539C6" w:rsidP="00E414EB">
            <w:pPr>
              <w:pStyle w:val="Textkrper-Zeileneinzug"/>
              <w:spacing w:before="20" w:after="20"/>
              <w:ind w:left="0"/>
              <w:rPr>
                <w:rFonts w:cs="Arial"/>
                <w:sz w:val="22"/>
                <w:szCs w:val="22"/>
                <w:lang w:val="fr-CH"/>
              </w:rPr>
            </w:pPr>
            <w:r>
              <w:rPr>
                <w:rFonts w:cs="Arial"/>
                <w:sz w:val="22"/>
                <w:szCs w:val="22"/>
              </w:rPr>
              <w:t>Disturbance</w:t>
            </w:r>
            <w:r w:rsidRPr="00FF4FB7">
              <w:rPr>
                <w:rFonts w:cs="Arial"/>
                <w:sz w:val="22"/>
                <w:szCs w:val="22"/>
              </w:rPr>
              <w:t xml:space="preserve"> variable z</w:t>
            </w:r>
          </w:p>
        </w:tc>
        <w:tc>
          <w:tcPr>
            <w:tcW w:w="5308" w:type="dxa"/>
            <w:shd w:val="clear" w:color="auto" w:fill="auto"/>
          </w:tcPr>
          <w:p w:rsidR="007539C6" w:rsidRPr="00FF4FB7" w:rsidRDefault="009E26D3" w:rsidP="00B42D6F">
            <w:pPr>
              <w:pStyle w:val="Textkrper-Zeileneinzug"/>
              <w:spacing w:before="20" w:after="20"/>
              <w:ind w:left="0"/>
              <w:rPr>
                <w:rFonts w:ascii="Comic Sans MS" w:hAnsi="Comic Sans MS" w:cs="Arial"/>
                <w:color w:val="548DD4"/>
                <w:sz w:val="22"/>
                <w:szCs w:val="22"/>
                <w:lang w:val="fr-CH"/>
              </w:rPr>
            </w:pPr>
            <w:permStart w:id="104006218" w:edGrp="everyone"/>
            <w:r w:rsidRPr="009E26D3">
              <w:rPr>
                <w:rFonts w:ascii="Comic Sans MS" w:hAnsi="Comic Sans MS" w:cs="Arial"/>
                <w:color w:val="548DD4"/>
                <w:sz w:val="22"/>
                <w:szCs w:val="22"/>
                <w:lang w:val="en-US"/>
              </w:rPr>
              <w:t>Intake airflow [l/s] inclination [°</w:t>
            </w:r>
            <w:r>
              <w:rPr>
                <w:rFonts w:ascii="Comic Sans MS" w:hAnsi="Comic Sans MS" w:cs="Arial"/>
                <w:color w:val="548DD4"/>
                <w:sz w:val="22"/>
                <w:szCs w:val="22"/>
                <w:lang w:val="en-US"/>
              </w:rPr>
              <w:t xml:space="preserve">] </w:t>
            </w:r>
            <w:r w:rsidR="00BD3451">
              <w:rPr>
                <w:rFonts w:ascii="Comic Sans MS" w:hAnsi="Comic Sans MS" w:cs="Arial"/>
                <w:color w:val="548DD4"/>
                <w:sz w:val="22"/>
                <w:szCs w:val="22"/>
                <w:lang w:val="en-US"/>
              </w:rPr>
              <w:t>speed of the disturbance</w:t>
            </w:r>
            <w:bookmarkStart w:id="0" w:name="_GoBack"/>
            <w:bookmarkEnd w:id="0"/>
            <w:r>
              <w:rPr>
                <w:rFonts w:ascii="Comic Sans MS" w:hAnsi="Comic Sans MS" w:cs="Arial"/>
                <w:color w:val="548DD4"/>
                <w:sz w:val="22"/>
                <w:szCs w:val="22"/>
                <w:lang w:val="en-US"/>
              </w:rPr>
              <w:t xml:space="preserve"> motor [min</w:t>
            </w:r>
            <w:r>
              <w:rPr>
                <w:rFonts w:ascii="Comic Sans MS" w:hAnsi="Comic Sans MS" w:cs="Arial"/>
                <w:color w:val="548DD4"/>
                <w:sz w:val="22"/>
                <w:szCs w:val="22"/>
                <w:vertAlign w:val="superscript"/>
                <w:lang w:val="en-US"/>
              </w:rPr>
              <w:t>-1</w:t>
            </w:r>
            <w:r>
              <w:rPr>
                <w:rFonts w:ascii="Comic Sans MS" w:hAnsi="Comic Sans MS" w:cs="Arial"/>
                <w:color w:val="548DD4"/>
                <w:sz w:val="22"/>
                <w:szCs w:val="22"/>
                <w:lang w:val="en-US"/>
              </w:rPr>
              <w:t>]</w:t>
            </w:r>
            <w:permEnd w:id="104006218"/>
          </w:p>
        </w:tc>
      </w:tr>
      <w:tr w:rsidR="007539C6" w:rsidRPr="00310893" w:rsidTr="005B276A">
        <w:tc>
          <w:tcPr>
            <w:tcW w:w="3544" w:type="dxa"/>
            <w:shd w:val="clear" w:color="auto" w:fill="F2F2F2"/>
          </w:tcPr>
          <w:p w:rsidR="007539C6" w:rsidRPr="00FF4FB7" w:rsidRDefault="007539C6" w:rsidP="00A16821">
            <w:pPr>
              <w:pStyle w:val="Textkrper-Zeileneinzug"/>
              <w:spacing w:before="20" w:after="20"/>
              <w:ind w:left="0"/>
              <w:rPr>
                <w:rFonts w:cs="Arial"/>
                <w:sz w:val="22"/>
                <w:szCs w:val="22"/>
                <w:lang w:val="fr-CH"/>
              </w:rPr>
            </w:pPr>
            <w:r>
              <w:rPr>
                <w:rFonts w:cs="Arial"/>
                <w:sz w:val="22"/>
                <w:szCs w:val="22"/>
              </w:rPr>
              <w:t>Process value PV</w:t>
            </w:r>
          </w:p>
        </w:tc>
        <w:tc>
          <w:tcPr>
            <w:tcW w:w="5308" w:type="dxa"/>
            <w:shd w:val="clear" w:color="auto" w:fill="auto"/>
          </w:tcPr>
          <w:p w:rsidR="007539C6" w:rsidRPr="00FF4FB7" w:rsidRDefault="00996A2C" w:rsidP="00B42D6F">
            <w:pPr>
              <w:pStyle w:val="Textkrper-Zeileneinzug"/>
              <w:spacing w:before="20" w:after="20"/>
              <w:ind w:left="0"/>
              <w:rPr>
                <w:rFonts w:ascii="Comic Sans MS" w:hAnsi="Comic Sans MS" w:cs="Arial"/>
                <w:color w:val="548DD4"/>
                <w:sz w:val="22"/>
                <w:szCs w:val="22"/>
                <w:lang w:val="fr-CH"/>
              </w:rPr>
            </w:pPr>
            <w:permStart w:id="1876193900" w:edGrp="everyone"/>
            <w:r w:rsidRPr="00996A2C">
              <w:rPr>
                <w:rFonts w:ascii="Comic Sans MS" w:hAnsi="Comic Sans MS" w:cs="Arial"/>
                <w:color w:val="548DD4"/>
                <w:sz w:val="22"/>
                <w:szCs w:val="22"/>
                <w:lang w:val="en-US"/>
              </w:rPr>
              <w:t>Actual position of the ball [V]</w:t>
            </w:r>
            <w:permEnd w:id="1876193900"/>
          </w:p>
        </w:tc>
      </w:tr>
    </w:tbl>
    <w:p w:rsidR="007F7B0D" w:rsidRPr="00B63A80" w:rsidRDefault="007F7B0D" w:rsidP="00977100">
      <w:pPr>
        <w:rPr>
          <w:rFonts w:ascii="Comic Sans MS" w:hAnsi="Comic Sans MS" w:cs="Arial"/>
          <w:color w:val="548DD4"/>
          <w:sz w:val="22"/>
          <w:szCs w:val="22"/>
          <w:lang w:val="fr-CH"/>
        </w:rPr>
      </w:pPr>
    </w:p>
    <w:sectPr w:rsidR="007F7B0D" w:rsidRPr="00B63A80">
      <w:headerReference w:type="even" r:id="rId8"/>
      <w:headerReference w:type="default" r:id="rId9"/>
      <w:footerReference w:type="default" r:id="rId10"/>
      <w:pgSz w:w="11907" w:h="16840" w:code="9"/>
      <w:pgMar w:top="851" w:right="851" w:bottom="851" w:left="1418" w:header="851" w:footer="794" w:gutter="0"/>
      <w:pg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0033" w:rsidRDefault="00A10033">
      <w:r>
        <w:separator/>
      </w:r>
    </w:p>
  </w:endnote>
  <w:endnote w:type="continuationSeparator" w:id="0">
    <w:p w:rsidR="00A10033" w:rsidRDefault="00A100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6821" w:rsidRDefault="00A16821">
    <w:pPr>
      <w:pStyle w:val="Fuzeile"/>
      <w:tabs>
        <w:tab w:val="clear" w:pos="9072"/>
        <w:tab w:val="left" w:pos="8931"/>
        <w:tab w:val="right" w:pos="15168"/>
      </w:tabs>
      <w:rPr>
        <w:rFonts w:ascii="Arial" w:hAnsi="Arial" w:cs="Arial"/>
        <w:sz w:val="12"/>
        <w:lang w:val="de-CH"/>
      </w:rPr>
    </w:pPr>
    <w:r>
      <w:rPr>
        <w:rFonts w:ascii="Arial" w:hAnsi="Arial" w:cs="Arial"/>
        <w:sz w:val="12"/>
        <w:lang w:val="de-CH"/>
      </w:rPr>
      <w:t xml:space="preserve">Datum: </w:t>
    </w:r>
    <w:r>
      <w:rPr>
        <w:rFonts w:ascii="Arial" w:hAnsi="Arial" w:cs="Arial"/>
        <w:sz w:val="12"/>
        <w:lang w:val="de-CH"/>
      </w:rPr>
      <w:fldChar w:fldCharType="begin"/>
    </w:r>
    <w:r>
      <w:rPr>
        <w:rFonts w:ascii="Arial" w:hAnsi="Arial" w:cs="Arial"/>
        <w:sz w:val="12"/>
        <w:lang w:val="de-CH"/>
      </w:rPr>
      <w:instrText xml:space="preserve"> DATE \@ "dd.MM.yy" </w:instrText>
    </w:r>
    <w:r>
      <w:rPr>
        <w:rFonts w:ascii="Arial" w:hAnsi="Arial" w:cs="Arial"/>
        <w:sz w:val="12"/>
        <w:lang w:val="de-CH"/>
      </w:rPr>
      <w:fldChar w:fldCharType="separate"/>
    </w:r>
    <w:r w:rsidR="00BC7192">
      <w:rPr>
        <w:rFonts w:ascii="Arial" w:hAnsi="Arial" w:cs="Arial"/>
        <w:noProof/>
        <w:sz w:val="12"/>
        <w:lang w:val="de-CH"/>
      </w:rPr>
      <w:t>22.08.18</w:t>
    </w:r>
    <w:r>
      <w:rPr>
        <w:rFonts w:ascii="Arial" w:hAnsi="Arial" w:cs="Arial"/>
        <w:sz w:val="12"/>
        <w:lang w:val="de-CH"/>
      </w:rPr>
      <w:fldChar w:fldCharType="end"/>
    </w:r>
    <w:r>
      <w:rPr>
        <w:rFonts w:ascii="Arial" w:hAnsi="Arial" w:cs="Arial"/>
        <w:sz w:val="12"/>
        <w:lang w:val="de-CH"/>
      </w:rPr>
      <w:t xml:space="preserve"> / © by Roman Moser</w:t>
    </w:r>
    <w:r>
      <w:rPr>
        <w:rFonts w:ascii="Arial" w:hAnsi="Arial" w:cs="Arial"/>
        <w:sz w:val="12"/>
        <w:lang w:val="de-CH"/>
      </w:rPr>
      <w:tab/>
    </w:r>
    <w:r>
      <w:rPr>
        <w:rFonts w:ascii="Arial" w:hAnsi="Arial" w:cs="Arial"/>
        <w:sz w:val="12"/>
        <w:lang w:val="de-CH"/>
      </w:rPr>
      <w:tab/>
      <w:t xml:space="preserve">       Seite: </w:t>
    </w:r>
    <w:r>
      <w:rPr>
        <w:rStyle w:val="Seitenzahl"/>
        <w:rFonts w:ascii="Arial" w:hAnsi="Arial" w:cs="Arial"/>
        <w:sz w:val="12"/>
      </w:rPr>
      <w:fldChar w:fldCharType="begin"/>
    </w:r>
    <w:r>
      <w:rPr>
        <w:rStyle w:val="Seitenzahl"/>
        <w:rFonts w:ascii="Arial" w:hAnsi="Arial" w:cs="Arial"/>
        <w:sz w:val="12"/>
      </w:rPr>
      <w:instrText xml:space="preserve"> PAGE </w:instrText>
    </w:r>
    <w:r>
      <w:rPr>
        <w:rStyle w:val="Seitenzahl"/>
        <w:rFonts w:ascii="Arial" w:hAnsi="Arial" w:cs="Arial"/>
        <w:sz w:val="12"/>
      </w:rPr>
      <w:fldChar w:fldCharType="separate"/>
    </w:r>
    <w:r w:rsidR="00BD3451">
      <w:rPr>
        <w:rStyle w:val="Seitenzahl"/>
        <w:rFonts w:ascii="Arial" w:hAnsi="Arial" w:cs="Arial"/>
        <w:noProof/>
        <w:sz w:val="12"/>
      </w:rPr>
      <w:t>1</w:t>
    </w:r>
    <w:r>
      <w:rPr>
        <w:rStyle w:val="Seitenzahl"/>
        <w:rFonts w:ascii="Arial" w:hAnsi="Arial" w:cs="Arial"/>
        <w:sz w:val="12"/>
      </w:rPr>
      <w:fldChar w:fldCharType="end"/>
    </w:r>
    <w:r>
      <w:rPr>
        <w:rStyle w:val="Seitenzahl"/>
        <w:rFonts w:ascii="Arial" w:hAnsi="Arial" w:cs="Arial"/>
        <w:sz w:val="12"/>
      </w:rPr>
      <w:br/>
      <w:t xml:space="preserve">Datei: </w:t>
    </w:r>
    <w:r w:rsidRPr="00E40B8D">
      <w:rPr>
        <w:rStyle w:val="Seitenzahl"/>
        <w:rFonts w:ascii="Arial" w:hAnsi="Arial" w:cs="Arial"/>
        <w:snapToGrid w:val="0"/>
        <w:sz w:val="12"/>
      </w:rPr>
      <w:fldChar w:fldCharType="begin"/>
    </w:r>
    <w:r w:rsidRPr="00E40B8D">
      <w:rPr>
        <w:rStyle w:val="Seitenzahl"/>
        <w:rFonts w:ascii="Arial" w:hAnsi="Arial" w:cs="Arial"/>
        <w:snapToGrid w:val="0"/>
        <w:sz w:val="12"/>
      </w:rPr>
      <w:instrText xml:space="preserve"> FILENAME </w:instrText>
    </w:r>
    <w:r w:rsidRPr="00E40B8D">
      <w:rPr>
        <w:rStyle w:val="Seitenzahl"/>
        <w:rFonts w:ascii="Arial" w:hAnsi="Arial" w:cs="Arial"/>
        <w:snapToGrid w:val="0"/>
        <w:sz w:val="12"/>
      </w:rPr>
      <w:fldChar w:fldCharType="separate"/>
    </w:r>
    <w:r w:rsidR="00CB7AEB">
      <w:rPr>
        <w:rStyle w:val="Seitenzahl"/>
        <w:rFonts w:ascii="Arial" w:hAnsi="Arial" w:cs="Arial"/>
        <w:noProof/>
        <w:snapToGrid w:val="0"/>
        <w:sz w:val="12"/>
      </w:rPr>
      <w:t>AUF3.5_ClosedLoopControl-Ex0_BL</w:t>
    </w:r>
    <w:r w:rsidRPr="00E40B8D">
      <w:rPr>
        <w:rStyle w:val="Seitenzahl"/>
        <w:rFonts w:ascii="Arial" w:hAnsi="Arial" w:cs="Arial"/>
        <w:snapToGrid w:val="0"/>
        <w:sz w:val="12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0033" w:rsidRDefault="00A10033">
      <w:r>
        <w:separator/>
      </w:r>
    </w:p>
  </w:footnote>
  <w:footnote w:type="continuationSeparator" w:id="0">
    <w:p w:rsidR="00A10033" w:rsidRDefault="00A1003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134"/>
      <w:gridCol w:w="2268"/>
      <w:gridCol w:w="3261"/>
      <w:gridCol w:w="1559"/>
      <w:gridCol w:w="1417"/>
    </w:tblGrid>
    <w:tr w:rsidR="00A16821">
      <w:trPr>
        <w:cantSplit/>
        <w:trHeight w:val="320"/>
      </w:trPr>
      <w:tc>
        <w:tcPr>
          <w:tcW w:w="1134" w:type="dxa"/>
          <w:vMerge w:val="restart"/>
          <w:tcBorders>
            <w:top w:val="nil"/>
            <w:left w:val="nil"/>
            <w:bottom w:val="single" w:sz="8" w:space="0" w:color="auto"/>
            <w:right w:val="nil"/>
          </w:tcBorders>
        </w:tcPr>
        <w:p w:rsidR="00A16821" w:rsidRDefault="00A16821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57728" behindDoc="0" locked="0" layoutInCell="0" allowOverlap="1" wp14:anchorId="0EC089AB" wp14:editId="0B6E25DD">
                    <wp:simplePos x="0" y="0"/>
                    <wp:positionH relativeFrom="column">
                      <wp:posOffset>12065</wp:posOffset>
                    </wp:positionH>
                    <wp:positionV relativeFrom="paragraph">
                      <wp:posOffset>7620</wp:posOffset>
                    </wp:positionV>
                    <wp:extent cx="681990" cy="489585"/>
                    <wp:effectExtent l="0" t="0" r="0" b="0"/>
                    <wp:wrapNone/>
                    <wp:docPr id="1" name="Text Box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81990" cy="4895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16821" w:rsidRDefault="00A16821">
                                <w:r>
                                  <w:rPr>
                                    <w:noProof/>
                                    <w:lang w:val="en-US" w:eastAsia="en-US"/>
                                  </w:rPr>
                                  <w:drawing>
                                    <wp:inline distT="0" distB="0" distL="0" distR="0" wp14:anchorId="2D0678B4" wp14:editId="6C51550C">
                                      <wp:extent cx="612140" cy="416560"/>
                                      <wp:effectExtent l="0" t="0" r="0" b="2540"/>
                                      <wp:docPr id="2" name="Bild 2" descr="bbb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" descr="bbb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612140" cy="41656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36000" tIns="36000" rIns="36000" bIns="3600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EC089A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114" type="#_x0000_t202" style="position:absolute;margin-left:.95pt;margin-top:.6pt;width:53.7pt;height:38.5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" o:allowincell="f" filled="f" stroked="f">
                    <v:textbox inset="1mm,1mm,1mm,1mm">
                      <w:txbxContent>
                        <w:p w:rsidR="00A16821" w:rsidRDefault="00A16821">
                          <w:r>
                            <w:rPr>
                              <w:noProof/>
                              <w:lang w:val="en-US" w:eastAsia="en-US"/>
                            </w:rPr>
                            <w:drawing>
                              <wp:inline distT="0" distB="0" distL="0" distR="0" wp14:anchorId="2D0678B4" wp14:editId="6C51550C">
                                <wp:extent cx="612140" cy="416560"/>
                                <wp:effectExtent l="0" t="0" r="0" b="2540"/>
                                <wp:docPr id="2" name="Bild 2" descr="bbb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 descr="bbb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612140" cy="41656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  <w:tc>
        <w:tcPr>
          <w:tcW w:w="2268" w:type="dxa"/>
          <w:tcBorders>
            <w:top w:val="nil"/>
            <w:left w:val="single" w:sz="8" w:space="0" w:color="auto"/>
            <w:bottom w:val="nil"/>
            <w:right w:val="single" w:sz="8" w:space="0" w:color="auto"/>
          </w:tcBorders>
        </w:tcPr>
        <w:p w:rsidR="00A16821" w:rsidRDefault="00A16821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Fach:</w:t>
          </w:r>
        </w:p>
      </w:tc>
      <w:tc>
        <w:tcPr>
          <w:tcW w:w="3261" w:type="dxa"/>
          <w:tcBorders>
            <w:top w:val="nil"/>
            <w:left w:val="nil"/>
            <w:bottom w:val="nil"/>
            <w:right w:val="single" w:sz="8" w:space="0" w:color="auto"/>
          </w:tcBorders>
        </w:tcPr>
        <w:p w:rsidR="00A16821" w:rsidRDefault="00A16821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Thema:</w:t>
          </w:r>
        </w:p>
      </w:tc>
      <w:tc>
        <w:tcPr>
          <w:tcW w:w="1559" w:type="dxa"/>
          <w:tcBorders>
            <w:top w:val="nil"/>
            <w:left w:val="nil"/>
            <w:bottom w:val="nil"/>
            <w:right w:val="single" w:sz="4" w:space="0" w:color="auto"/>
          </w:tcBorders>
        </w:tcPr>
        <w:p w:rsidR="00A16821" w:rsidRDefault="00A16821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Beruf:</w:t>
          </w:r>
        </w:p>
      </w:tc>
      <w:tc>
        <w:tcPr>
          <w:tcW w:w="1417" w:type="dxa"/>
          <w:tcBorders>
            <w:top w:val="nil"/>
            <w:left w:val="single" w:sz="4" w:space="0" w:color="auto"/>
            <w:bottom w:val="nil"/>
            <w:right w:val="nil"/>
          </w:tcBorders>
        </w:tcPr>
        <w:p w:rsidR="00A16821" w:rsidRDefault="00A16821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</w:p>
      </w:tc>
    </w:tr>
    <w:tr w:rsidR="00A16821">
      <w:trPr>
        <w:cantSplit/>
      </w:trPr>
      <w:tc>
        <w:tcPr>
          <w:tcW w:w="1134" w:type="dxa"/>
          <w:vMerge/>
          <w:tcBorders>
            <w:top w:val="single" w:sz="8" w:space="0" w:color="auto"/>
            <w:left w:val="nil"/>
            <w:bottom w:val="single" w:sz="8" w:space="0" w:color="auto"/>
            <w:right w:val="nil"/>
          </w:tcBorders>
        </w:tcPr>
        <w:p w:rsidR="00A16821" w:rsidRDefault="00A16821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</w:p>
      </w:tc>
      <w:tc>
        <w:tcPr>
          <w:tcW w:w="2268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A16821" w:rsidRDefault="00A16821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Digitaltechnik</w:t>
          </w:r>
        </w:p>
      </w:tc>
      <w:tc>
        <w:tcPr>
          <w:tcW w:w="3261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</w:tcPr>
        <w:p w:rsidR="00A16821" w:rsidRDefault="00A16821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Logische Verknüpfungen</w:t>
          </w:r>
        </w:p>
      </w:tc>
      <w:tc>
        <w:tcPr>
          <w:tcW w:w="1559" w:type="dxa"/>
          <w:tcBorders>
            <w:top w:val="nil"/>
            <w:left w:val="nil"/>
            <w:bottom w:val="single" w:sz="8" w:space="0" w:color="auto"/>
            <w:right w:val="single" w:sz="4" w:space="0" w:color="auto"/>
          </w:tcBorders>
        </w:tcPr>
        <w:p w:rsidR="00A16821" w:rsidRDefault="00A16821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snapToGrid w:val="0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EL1</w:t>
          </w:r>
        </w:p>
      </w:tc>
      <w:tc>
        <w:tcPr>
          <w:tcW w:w="1417" w:type="dxa"/>
          <w:tcBorders>
            <w:top w:val="nil"/>
            <w:left w:val="single" w:sz="4" w:space="0" w:color="auto"/>
            <w:bottom w:val="single" w:sz="8" w:space="0" w:color="auto"/>
            <w:right w:val="nil"/>
          </w:tcBorders>
        </w:tcPr>
        <w:p w:rsidR="00A16821" w:rsidRDefault="00A16821">
          <w:pPr>
            <w:pStyle w:val="Kopfzeile"/>
            <w:tabs>
              <w:tab w:val="clear" w:pos="4536"/>
              <w:tab w:val="clear" w:pos="9072"/>
            </w:tabs>
            <w:spacing w:before="20" w:after="60"/>
            <w:jc w:val="right"/>
            <w:rPr>
              <w:rFonts w:ascii="Arial" w:hAnsi="Arial"/>
              <w:lang w:val="de-CH"/>
            </w:rPr>
          </w:pPr>
          <w:r>
            <w:rPr>
              <w:rFonts w:ascii="Arial" w:hAnsi="Arial"/>
              <w:snapToGrid w:val="0"/>
              <w:lang w:val="de-CH"/>
            </w:rPr>
            <w:t xml:space="preserve">Seite </w:t>
          </w:r>
          <w:r>
            <w:rPr>
              <w:rFonts w:ascii="Arial" w:hAnsi="Arial"/>
              <w:snapToGrid w:val="0"/>
              <w:lang w:val="de-CH"/>
            </w:rPr>
            <w:fldChar w:fldCharType="begin"/>
          </w:r>
          <w:r>
            <w:rPr>
              <w:rFonts w:ascii="Arial" w:hAnsi="Arial"/>
              <w:snapToGrid w:val="0"/>
              <w:lang w:val="de-CH"/>
            </w:rPr>
            <w:instrText xml:space="preserve"> PAGE </w:instrText>
          </w:r>
          <w:r>
            <w:rPr>
              <w:rFonts w:ascii="Arial" w:hAnsi="Arial"/>
              <w:snapToGrid w:val="0"/>
              <w:lang w:val="de-CH"/>
            </w:rPr>
            <w:fldChar w:fldCharType="separate"/>
          </w:r>
          <w:r>
            <w:rPr>
              <w:rFonts w:ascii="Arial" w:hAnsi="Arial"/>
              <w:noProof/>
              <w:snapToGrid w:val="0"/>
              <w:lang w:val="de-CH"/>
            </w:rPr>
            <w:t>2</w:t>
          </w:r>
          <w:r>
            <w:rPr>
              <w:rFonts w:ascii="Arial" w:hAnsi="Arial"/>
              <w:snapToGrid w:val="0"/>
              <w:lang w:val="de-CH"/>
            </w:rPr>
            <w:fldChar w:fldCharType="end"/>
          </w:r>
          <w:r>
            <w:rPr>
              <w:rFonts w:ascii="Arial" w:hAnsi="Arial"/>
              <w:snapToGrid w:val="0"/>
              <w:lang w:val="de-CH"/>
            </w:rPr>
            <w:t xml:space="preserve"> von </w:t>
          </w:r>
          <w:r>
            <w:rPr>
              <w:rFonts w:ascii="Arial" w:hAnsi="Arial"/>
              <w:snapToGrid w:val="0"/>
              <w:lang w:val="de-CH"/>
            </w:rPr>
            <w:fldChar w:fldCharType="begin"/>
          </w:r>
          <w:r>
            <w:rPr>
              <w:rFonts w:ascii="Arial" w:hAnsi="Arial"/>
              <w:snapToGrid w:val="0"/>
              <w:lang w:val="de-CH"/>
            </w:rPr>
            <w:instrText xml:space="preserve"> NUMPAGES </w:instrText>
          </w:r>
          <w:r>
            <w:rPr>
              <w:rFonts w:ascii="Arial" w:hAnsi="Arial"/>
              <w:snapToGrid w:val="0"/>
              <w:lang w:val="de-CH"/>
            </w:rPr>
            <w:fldChar w:fldCharType="separate"/>
          </w:r>
          <w:r w:rsidR="00CB7AEB">
            <w:rPr>
              <w:rFonts w:ascii="Arial" w:hAnsi="Arial"/>
              <w:noProof/>
              <w:snapToGrid w:val="0"/>
              <w:lang w:val="de-CH"/>
            </w:rPr>
            <w:t>2</w:t>
          </w:r>
          <w:r>
            <w:rPr>
              <w:rFonts w:ascii="Arial" w:hAnsi="Arial"/>
              <w:snapToGrid w:val="0"/>
              <w:lang w:val="de-CH"/>
            </w:rPr>
            <w:fldChar w:fldCharType="end"/>
          </w:r>
        </w:p>
      </w:tc>
    </w:tr>
  </w:tbl>
  <w:p w:rsidR="00A16821" w:rsidRDefault="00A16821">
    <w:pPr>
      <w:pStyle w:val="Kopfzeile"/>
      <w:tabs>
        <w:tab w:val="clear" w:pos="9072"/>
        <w:tab w:val="right" w:pos="15168"/>
      </w:tabs>
      <w:spacing w:line="14" w:lineRule="exact"/>
      <w:rPr>
        <w:lang w:val="de-CH"/>
      </w:rPr>
    </w:pPr>
  </w:p>
  <w:p w:rsidR="00A16821" w:rsidRDefault="00A16821">
    <w:pPr>
      <w:pStyle w:val="Kopfzeile"/>
      <w:rPr>
        <w:lang w:val="de-CH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134"/>
      <w:gridCol w:w="1843"/>
      <w:gridCol w:w="5528"/>
      <w:gridCol w:w="1134"/>
    </w:tblGrid>
    <w:tr w:rsidR="00A16821">
      <w:trPr>
        <w:cantSplit/>
        <w:trHeight w:val="320"/>
      </w:trPr>
      <w:tc>
        <w:tcPr>
          <w:tcW w:w="1134" w:type="dxa"/>
          <w:vMerge w:val="restart"/>
          <w:tcBorders>
            <w:top w:val="nil"/>
            <w:left w:val="nil"/>
            <w:bottom w:val="single" w:sz="8" w:space="0" w:color="auto"/>
            <w:right w:val="nil"/>
          </w:tcBorders>
        </w:tcPr>
        <w:p w:rsidR="00A16821" w:rsidRDefault="00A16821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noProof/>
              <w:lang w:val="en-US" w:eastAsia="en-US"/>
            </w:rPr>
            <w:drawing>
              <wp:inline distT="0" distB="0" distL="0" distR="0">
                <wp:extent cx="628650" cy="408305"/>
                <wp:effectExtent l="0" t="0" r="0" b="0"/>
                <wp:docPr id="3" name="Bild 3" descr="BBB-Signet_VM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BBB-Signet_VM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8650" cy="408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843" w:type="dxa"/>
          <w:tcBorders>
            <w:top w:val="nil"/>
            <w:left w:val="single" w:sz="8" w:space="0" w:color="auto"/>
            <w:bottom w:val="nil"/>
            <w:right w:val="single" w:sz="8" w:space="0" w:color="auto"/>
          </w:tcBorders>
        </w:tcPr>
        <w:p w:rsidR="00A16821" w:rsidRDefault="00A16821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Subject:</w:t>
          </w:r>
        </w:p>
      </w:tc>
      <w:tc>
        <w:tcPr>
          <w:tcW w:w="5528" w:type="dxa"/>
          <w:tcBorders>
            <w:top w:val="nil"/>
            <w:left w:val="nil"/>
            <w:bottom w:val="nil"/>
            <w:right w:val="single" w:sz="8" w:space="0" w:color="auto"/>
          </w:tcBorders>
        </w:tcPr>
        <w:p w:rsidR="00A16821" w:rsidRDefault="00A16821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Worksheet:</w:t>
          </w:r>
        </w:p>
      </w:tc>
      <w:tc>
        <w:tcPr>
          <w:tcW w:w="1134" w:type="dxa"/>
          <w:tcBorders>
            <w:top w:val="nil"/>
            <w:left w:val="nil"/>
            <w:bottom w:val="nil"/>
            <w:right w:val="single" w:sz="4" w:space="0" w:color="auto"/>
          </w:tcBorders>
        </w:tcPr>
        <w:p w:rsidR="00A16821" w:rsidRDefault="00A16821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Class:</w:t>
          </w:r>
        </w:p>
      </w:tc>
    </w:tr>
    <w:tr w:rsidR="00A16821">
      <w:trPr>
        <w:cantSplit/>
      </w:trPr>
      <w:tc>
        <w:tcPr>
          <w:tcW w:w="1134" w:type="dxa"/>
          <w:vMerge/>
          <w:tcBorders>
            <w:top w:val="single" w:sz="8" w:space="0" w:color="auto"/>
            <w:left w:val="nil"/>
            <w:bottom w:val="single" w:sz="8" w:space="0" w:color="auto"/>
            <w:right w:val="nil"/>
          </w:tcBorders>
        </w:tcPr>
        <w:p w:rsidR="00A16821" w:rsidRDefault="00A16821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</w:p>
      </w:tc>
      <w:tc>
        <w:tcPr>
          <w:tcW w:w="1843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A16821" w:rsidRDefault="00A16821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Automation</w:t>
          </w:r>
        </w:p>
      </w:tc>
      <w:tc>
        <w:tcPr>
          <w:tcW w:w="5528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</w:tcPr>
        <w:p w:rsidR="00A16821" w:rsidRDefault="00A16821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Closed-loop controls</w:t>
          </w:r>
        </w:p>
      </w:tc>
      <w:tc>
        <w:tcPr>
          <w:tcW w:w="1134" w:type="dxa"/>
          <w:tcBorders>
            <w:top w:val="nil"/>
            <w:left w:val="nil"/>
            <w:bottom w:val="single" w:sz="8" w:space="0" w:color="auto"/>
            <w:right w:val="single" w:sz="4" w:space="0" w:color="auto"/>
          </w:tcBorders>
        </w:tcPr>
        <w:p w:rsidR="00A16821" w:rsidRDefault="00A16821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snapToGrid w:val="0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AU4</w:t>
          </w:r>
        </w:p>
      </w:tc>
    </w:tr>
  </w:tbl>
  <w:p w:rsidR="00A16821" w:rsidRDefault="00A16821">
    <w:pPr>
      <w:rPr>
        <w:lang w:val="de-CH"/>
      </w:rPr>
    </w:pPr>
  </w:p>
  <w:p w:rsidR="00A16821" w:rsidRDefault="00A16821">
    <w:pPr>
      <w:pStyle w:val="Kopfzeile"/>
      <w:tabs>
        <w:tab w:val="clear" w:pos="9072"/>
        <w:tab w:val="right" w:pos="15168"/>
      </w:tabs>
      <w:spacing w:line="14" w:lineRule="exact"/>
      <w:rPr>
        <w:lang w:val="de-CH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12462"/>
    <w:multiLevelType w:val="hybridMultilevel"/>
    <w:tmpl w:val="D86E8E4E"/>
    <w:lvl w:ilvl="0" w:tplc="04070007">
      <w:start w:val="1"/>
      <w:numFmt w:val="bullet"/>
      <w:lvlText w:val="-"/>
      <w:lvlJc w:val="left"/>
      <w:pPr>
        <w:tabs>
          <w:tab w:val="num" w:pos="1429"/>
        </w:tabs>
        <w:ind w:left="1429" w:hanging="360"/>
      </w:pPr>
      <w:rPr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11940AB"/>
    <w:multiLevelType w:val="hybridMultilevel"/>
    <w:tmpl w:val="2E664DE2"/>
    <w:lvl w:ilvl="0" w:tplc="2BDC1940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2BDC194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B23A48"/>
    <w:multiLevelType w:val="hybridMultilevel"/>
    <w:tmpl w:val="54DE36FE"/>
    <w:lvl w:ilvl="0" w:tplc="2BDC1940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281549"/>
    <w:multiLevelType w:val="hybridMultilevel"/>
    <w:tmpl w:val="7374CD04"/>
    <w:lvl w:ilvl="0" w:tplc="573C0F46">
      <w:start w:val="1"/>
      <w:numFmt w:val="lowerLetter"/>
      <w:lvlText w:val="%1)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4" w15:restartNumberingAfterBreak="0">
    <w:nsid w:val="1280663F"/>
    <w:multiLevelType w:val="multilevel"/>
    <w:tmpl w:val="02305B0C"/>
    <w:lvl w:ilvl="0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>
      <w:start w:val="7"/>
      <w:numFmt w:val="decimal"/>
      <w:isLgl/>
      <w:lvlText w:val="%1.%2"/>
      <w:lvlJc w:val="left"/>
      <w:pPr>
        <w:tabs>
          <w:tab w:val="num" w:pos="1377"/>
        </w:tabs>
        <w:ind w:left="1377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647"/>
        </w:tabs>
        <w:ind w:left="164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647"/>
        </w:tabs>
        <w:ind w:left="164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647"/>
        </w:tabs>
        <w:ind w:left="1647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007"/>
        </w:tabs>
        <w:ind w:left="200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007"/>
        </w:tabs>
        <w:ind w:left="2007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367"/>
        </w:tabs>
        <w:ind w:left="236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367"/>
        </w:tabs>
        <w:ind w:left="2367" w:hanging="1440"/>
      </w:pPr>
      <w:rPr>
        <w:rFonts w:hint="default"/>
      </w:rPr>
    </w:lvl>
  </w:abstractNum>
  <w:abstractNum w:abstractNumId="5" w15:restartNumberingAfterBreak="0">
    <w:nsid w:val="12A50A35"/>
    <w:multiLevelType w:val="hybridMultilevel"/>
    <w:tmpl w:val="2D48A4B6"/>
    <w:lvl w:ilvl="0" w:tplc="5AB0A9D6">
      <w:start w:val="1"/>
      <w:numFmt w:val="decimal"/>
      <w:lvlText w:val="%1)"/>
      <w:lvlJc w:val="left"/>
      <w:pPr>
        <w:tabs>
          <w:tab w:val="num" w:pos="1069"/>
        </w:tabs>
        <w:ind w:left="1069" w:hanging="360"/>
      </w:pPr>
      <w:rPr>
        <w:rFonts w:hint="default"/>
        <w:i w:val="0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6" w15:restartNumberingAfterBreak="0">
    <w:nsid w:val="30FF6D7B"/>
    <w:multiLevelType w:val="multilevel"/>
    <w:tmpl w:val="8F6E125C"/>
    <w:lvl w:ilvl="0">
      <w:start w:val="1"/>
      <w:numFmt w:val="decimal"/>
      <w:lvlText w:val="%1."/>
      <w:lvlJc w:val="left"/>
      <w:pPr>
        <w:tabs>
          <w:tab w:val="num" w:pos="901"/>
        </w:tabs>
        <w:ind w:left="901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33"/>
        </w:tabs>
        <w:ind w:left="1333" w:hanging="432"/>
      </w:pPr>
      <w:rPr>
        <w:rFonts w:hint="default"/>
        <w:b/>
        <w:i/>
        <w:szCs w:val="28"/>
      </w:rPr>
    </w:lvl>
    <w:lvl w:ilvl="2">
      <w:start w:val="1"/>
      <w:numFmt w:val="decimal"/>
      <w:lvlRestart w:val="0"/>
      <w:lvlText w:val="3.4.%3."/>
      <w:lvlJc w:val="left"/>
      <w:pPr>
        <w:tabs>
          <w:tab w:val="num" w:pos="1765"/>
        </w:tabs>
        <w:ind w:left="1765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269"/>
        </w:tabs>
        <w:ind w:left="2269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773"/>
        </w:tabs>
        <w:ind w:left="277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77"/>
        </w:tabs>
        <w:ind w:left="327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781"/>
        </w:tabs>
        <w:ind w:left="378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85"/>
        </w:tabs>
        <w:ind w:left="428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861"/>
        </w:tabs>
        <w:ind w:left="4861" w:hanging="1440"/>
      </w:pPr>
      <w:rPr>
        <w:rFonts w:hint="default"/>
      </w:rPr>
    </w:lvl>
  </w:abstractNum>
  <w:abstractNum w:abstractNumId="7" w15:restartNumberingAfterBreak="0">
    <w:nsid w:val="33934A0F"/>
    <w:multiLevelType w:val="hybridMultilevel"/>
    <w:tmpl w:val="D6949E82"/>
    <w:lvl w:ilvl="0" w:tplc="0407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8" w15:restartNumberingAfterBreak="0">
    <w:nsid w:val="3CF95145"/>
    <w:multiLevelType w:val="hybridMultilevel"/>
    <w:tmpl w:val="1C10FCB0"/>
    <w:lvl w:ilvl="0" w:tplc="FAD21582">
      <w:numFmt w:val="bullet"/>
      <w:lvlText w:val=""/>
      <w:lvlJc w:val="left"/>
      <w:pPr>
        <w:ind w:left="1630" w:hanging="360"/>
      </w:pPr>
      <w:rPr>
        <w:rFonts w:ascii="Symbol" w:eastAsia="Times New Roman" w:hAnsi="Symbol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235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307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79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51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23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95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67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390" w:hanging="360"/>
      </w:pPr>
      <w:rPr>
        <w:rFonts w:ascii="Wingdings" w:hAnsi="Wingdings" w:hint="default"/>
      </w:rPr>
    </w:lvl>
  </w:abstractNum>
  <w:abstractNum w:abstractNumId="9" w15:restartNumberingAfterBreak="0">
    <w:nsid w:val="53744408"/>
    <w:multiLevelType w:val="singleLevel"/>
    <w:tmpl w:val="690C8D76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Verdana" w:hAnsi="Marlett" w:hint="default"/>
        <w:sz w:val="24"/>
      </w:rPr>
    </w:lvl>
  </w:abstractNum>
  <w:abstractNum w:abstractNumId="10" w15:restartNumberingAfterBreak="0">
    <w:nsid w:val="6B643A6E"/>
    <w:multiLevelType w:val="hybridMultilevel"/>
    <w:tmpl w:val="9898AF06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C9E3B2C"/>
    <w:multiLevelType w:val="hybridMultilevel"/>
    <w:tmpl w:val="55D0856C"/>
    <w:lvl w:ilvl="0" w:tplc="F55C7AB8">
      <w:start w:val="1"/>
      <w:numFmt w:val="decimal"/>
      <w:lvlText w:val="%1)"/>
      <w:lvlJc w:val="left"/>
      <w:pPr>
        <w:tabs>
          <w:tab w:val="num" w:pos="2494"/>
        </w:tabs>
        <w:ind w:left="2494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3214"/>
        </w:tabs>
        <w:ind w:left="3214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3934"/>
        </w:tabs>
        <w:ind w:left="3934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4654"/>
        </w:tabs>
        <w:ind w:left="4654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5374"/>
        </w:tabs>
        <w:ind w:left="5374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6094"/>
        </w:tabs>
        <w:ind w:left="6094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6814"/>
        </w:tabs>
        <w:ind w:left="6814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7534"/>
        </w:tabs>
        <w:ind w:left="7534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8254"/>
        </w:tabs>
        <w:ind w:left="8254" w:hanging="180"/>
      </w:pPr>
    </w:lvl>
  </w:abstractNum>
  <w:abstractNum w:abstractNumId="12" w15:restartNumberingAfterBreak="0">
    <w:nsid w:val="77A2448B"/>
    <w:multiLevelType w:val="hybridMultilevel"/>
    <w:tmpl w:val="D86E8E4E"/>
    <w:lvl w:ilvl="0" w:tplc="0407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11"/>
  </w:num>
  <w:num w:numId="4">
    <w:abstractNumId w:val="0"/>
  </w:num>
  <w:num w:numId="5">
    <w:abstractNumId w:val="12"/>
  </w:num>
  <w:num w:numId="6">
    <w:abstractNumId w:val="10"/>
  </w:num>
  <w:num w:numId="7">
    <w:abstractNumId w:val="7"/>
  </w:num>
  <w:num w:numId="8">
    <w:abstractNumId w:val="5"/>
  </w:num>
  <w:num w:numId="9">
    <w:abstractNumId w:val="2"/>
  </w:num>
  <w:num w:numId="10">
    <w:abstractNumId w:val="1"/>
  </w:num>
  <w:num w:numId="11">
    <w:abstractNumId w:val="6"/>
  </w:num>
  <w:num w:numId="12">
    <w:abstractNumId w:val="8"/>
  </w:num>
  <w:num w:numId="13">
    <w:abstractNumId w:val="4"/>
  </w:num>
  <w:num w:numId="14">
    <w:abstractNumId w:val="4"/>
    <w:lvlOverride w:ilvl="0">
      <w:startOverride w:val="2"/>
    </w:lvlOverride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1" w:cryptProviderType="rsaFull" w:cryptAlgorithmClass="hash" w:cryptAlgorithmType="typeAny" w:cryptAlgorithmSid="4" w:cryptSpinCount="100000" w:hash="fX9QV/KXEqeAL51xatKL4QYVYq0=" w:salt="y24m91fXGDFBOWvEcES5Fw==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DC8"/>
    <w:rsid w:val="00006217"/>
    <w:rsid w:val="00044BA3"/>
    <w:rsid w:val="000469E2"/>
    <w:rsid w:val="000760F8"/>
    <w:rsid w:val="00076AE6"/>
    <w:rsid w:val="0008531A"/>
    <w:rsid w:val="0009380C"/>
    <w:rsid w:val="000C3C8F"/>
    <w:rsid w:val="000C6D54"/>
    <w:rsid w:val="00121760"/>
    <w:rsid w:val="00140EC0"/>
    <w:rsid w:val="00144580"/>
    <w:rsid w:val="00155AED"/>
    <w:rsid w:val="001579C8"/>
    <w:rsid w:val="00162717"/>
    <w:rsid w:val="001638DF"/>
    <w:rsid w:val="0017237D"/>
    <w:rsid w:val="00176C78"/>
    <w:rsid w:val="0018202E"/>
    <w:rsid w:val="001834AF"/>
    <w:rsid w:val="001B22BC"/>
    <w:rsid w:val="001B5E98"/>
    <w:rsid w:val="001C7F1A"/>
    <w:rsid w:val="001D22C5"/>
    <w:rsid w:val="001E6EE9"/>
    <w:rsid w:val="001F1BDE"/>
    <w:rsid w:val="00213066"/>
    <w:rsid w:val="002236A9"/>
    <w:rsid w:val="00231602"/>
    <w:rsid w:val="0023174E"/>
    <w:rsid w:val="002327E5"/>
    <w:rsid w:val="00255837"/>
    <w:rsid w:val="00282264"/>
    <w:rsid w:val="002D192F"/>
    <w:rsid w:val="002E26FB"/>
    <w:rsid w:val="00305009"/>
    <w:rsid w:val="00310893"/>
    <w:rsid w:val="003111B7"/>
    <w:rsid w:val="0034122C"/>
    <w:rsid w:val="00343F6C"/>
    <w:rsid w:val="00345E67"/>
    <w:rsid w:val="003513CB"/>
    <w:rsid w:val="00365D2D"/>
    <w:rsid w:val="00365EC3"/>
    <w:rsid w:val="00380333"/>
    <w:rsid w:val="00392510"/>
    <w:rsid w:val="003A4D48"/>
    <w:rsid w:val="003B0913"/>
    <w:rsid w:val="003C7671"/>
    <w:rsid w:val="003D6F99"/>
    <w:rsid w:val="003F71BD"/>
    <w:rsid w:val="004311D9"/>
    <w:rsid w:val="0043502B"/>
    <w:rsid w:val="00462F7A"/>
    <w:rsid w:val="004717BF"/>
    <w:rsid w:val="004B5096"/>
    <w:rsid w:val="004C5DE3"/>
    <w:rsid w:val="004E0299"/>
    <w:rsid w:val="0051151C"/>
    <w:rsid w:val="00511B6F"/>
    <w:rsid w:val="0051609F"/>
    <w:rsid w:val="00522498"/>
    <w:rsid w:val="00535C2D"/>
    <w:rsid w:val="00536862"/>
    <w:rsid w:val="0054636B"/>
    <w:rsid w:val="0059273F"/>
    <w:rsid w:val="005B276A"/>
    <w:rsid w:val="005C0B44"/>
    <w:rsid w:val="005D2324"/>
    <w:rsid w:val="006132BA"/>
    <w:rsid w:val="006257A7"/>
    <w:rsid w:val="00655CB8"/>
    <w:rsid w:val="00670498"/>
    <w:rsid w:val="00672320"/>
    <w:rsid w:val="00684A67"/>
    <w:rsid w:val="00697066"/>
    <w:rsid w:val="006A4204"/>
    <w:rsid w:val="006B38AE"/>
    <w:rsid w:val="006C0F3D"/>
    <w:rsid w:val="00733DC8"/>
    <w:rsid w:val="007539C6"/>
    <w:rsid w:val="007832F7"/>
    <w:rsid w:val="0079717A"/>
    <w:rsid w:val="007B69ED"/>
    <w:rsid w:val="007E23B2"/>
    <w:rsid w:val="007E4E0C"/>
    <w:rsid w:val="007F7B0D"/>
    <w:rsid w:val="00801C95"/>
    <w:rsid w:val="00810B6B"/>
    <w:rsid w:val="00822717"/>
    <w:rsid w:val="00826552"/>
    <w:rsid w:val="00830ED2"/>
    <w:rsid w:val="00853F05"/>
    <w:rsid w:val="0086259D"/>
    <w:rsid w:val="008641C6"/>
    <w:rsid w:val="008917FF"/>
    <w:rsid w:val="008E0D82"/>
    <w:rsid w:val="008F66E9"/>
    <w:rsid w:val="00902ED2"/>
    <w:rsid w:val="009041D2"/>
    <w:rsid w:val="00905043"/>
    <w:rsid w:val="00913FAC"/>
    <w:rsid w:val="00921E31"/>
    <w:rsid w:val="009441A8"/>
    <w:rsid w:val="00960D7F"/>
    <w:rsid w:val="00965065"/>
    <w:rsid w:val="00975DDB"/>
    <w:rsid w:val="00977100"/>
    <w:rsid w:val="00996A2C"/>
    <w:rsid w:val="009A5692"/>
    <w:rsid w:val="009B27F0"/>
    <w:rsid w:val="009B59C9"/>
    <w:rsid w:val="009C0EE9"/>
    <w:rsid w:val="009D05AA"/>
    <w:rsid w:val="009E26D3"/>
    <w:rsid w:val="009E50C2"/>
    <w:rsid w:val="009E6825"/>
    <w:rsid w:val="00A0504A"/>
    <w:rsid w:val="00A10033"/>
    <w:rsid w:val="00A16821"/>
    <w:rsid w:val="00A2436C"/>
    <w:rsid w:val="00A403D4"/>
    <w:rsid w:val="00A42343"/>
    <w:rsid w:val="00A85C01"/>
    <w:rsid w:val="00A87F1B"/>
    <w:rsid w:val="00A97BDF"/>
    <w:rsid w:val="00AA2BA1"/>
    <w:rsid w:val="00AA6EEB"/>
    <w:rsid w:val="00AB602E"/>
    <w:rsid w:val="00AD2DAF"/>
    <w:rsid w:val="00AE0E64"/>
    <w:rsid w:val="00B0161F"/>
    <w:rsid w:val="00B049B4"/>
    <w:rsid w:val="00B102F0"/>
    <w:rsid w:val="00B15161"/>
    <w:rsid w:val="00B21D02"/>
    <w:rsid w:val="00B409D7"/>
    <w:rsid w:val="00B54375"/>
    <w:rsid w:val="00B63A80"/>
    <w:rsid w:val="00B676B9"/>
    <w:rsid w:val="00B87067"/>
    <w:rsid w:val="00BC2EE0"/>
    <w:rsid w:val="00BC7192"/>
    <w:rsid w:val="00BD3451"/>
    <w:rsid w:val="00BF1D4E"/>
    <w:rsid w:val="00C23659"/>
    <w:rsid w:val="00C31386"/>
    <w:rsid w:val="00C70F66"/>
    <w:rsid w:val="00C72FA5"/>
    <w:rsid w:val="00C81947"/>
    <w:rsid w:val="00C92E49"/>
    <w:rsid w:val="00C92FF5"/>
    <w:rsid w:val="00CB770A"/>
    <w:rsid w:val="00CB7AEB"/>
    <w:rsid w:val="00CD3B5C"/>
    <w:rsid w:val="00CD5504"/>
    <w:rsid w:val="00CE3978"/>
    <w:rsid w:val="00CF1206"/>
    <w:rsid w:val="00D02EF7"/>
    <w:rsid w:val="00D31FD5"/>
    <w:rsid w:val="00D44CDD"/>
    <w:rsid w:val="00D7267F"/>
    <w:rsid w:val="00D737F7"/>
    <w:rsid w:val="00D80F4B"/>
    <w:rsid w:val="00D91532"/>
    <w:rsid w:val="00DB01C8"/>
    <w:rsid w:val="00DB28C4"/>
    <w:rsid w:val="00DB7722"/>
    <w:rsid w:val="00DF0981"/>
    <w:rsid w:val="00E04950"/>
    <w:rsid w:val="00E077B0"/>
    <w:rsid w:val="00E26E07"/>
    <w:rsid w:val="00E356FE"/>
    <w:rsid w:val="00E375AC"/>
    <w:rsid w:val="00E40B8D"/>
    <w:rsid w:val="00E416E3"/>
    <w:rsid w:val="00E56F7A"/>
    <w:rsid w:val="00E634CE"/>
    <w:rsid w:val="00E63F85"/>
    <w:rsid w:val="00E72C98"/>
    <w:rsid w:val="00E73B51"/>
    <w:rsid w:val="00E84EA3"/>
    <w:rsid w:val="00E95C56"/>
    <w:rsid w:val="00EA0BC3"/>
    <w:rsid w:val="00EA13D6"/>
    <w:rsid w:val="00EE0AEE"/>
    <w:rsid w:val="00EE1BF9"/>
    <w:rsid w:val="00EF3878"/>
    <w:rsid w:val="00F021A1"/>
    <w:rsid w:val="00F03EE3"/>
    <w:rsid w:val="00F34F37"/>
    <w:rsid w:val="00F6395F"/>
    <w:rsid w:val="00F64C5B"/>
    <w:rsid w:val="00F9216F"/>
    <w:rsid w:val="00FB13BD"/>
    <w:rsid w:val="00FC450C"/>
    <w:rsid w:val="00FD073A"/>
    <w:rsid w:val="00FD3DC5"/>
    <w:rsid w:val="00FF4FB7"/>
    <w:rsid w:val="00FF5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4533C4C6-BD85-4871-B50D-7E3613A26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de-DE" w:eastAsia="de-DE"/>
    </w:rPr>
  </w:style>
  <w:style w:type="paragraph" w:styleId="berschrift1">
    <w:name w:val="heading 1"/>
    <w:basedOn w:val="Standard"/>
    <w:next w:val="Standard"/>
    <w:link w:val="berschrift1Zchn"/>
    <w:qFormat/>
    <w:pPr>
      <w:keepNext/>
      <w:spacing w:before="240" w:after="60"/>
      <w:ind w:left="170"/>
      <w:outlineLvl w:val="0"/>
    </w:pPr>
    <w:rPr>
      <w:rFonts w:ascii="Verdana" w:hAnsi="Verdana"/>
      <w:b/>
      <w:kern w:val="28"/>
      <w:sz w:val="28"/>
    </w:rPr>
  </w:style>
  <w:style w:type="paragraph" w:styleId="berschrift2">
    <w:name w:val="heading 2"/>
    <w:basedOn w:val="Standard"/>
    <w:next w:val="Standard"/>
    <w:qFormat/>
    <w:pPr>
      <w:keepNext/>
      <w:spacing w:before="240" w:after="60"/>
      <w:ind w:left="170"/>
      <w:outlineLvl w:val="1"/>
    </w:pPr>
    <w:rPr>
      <w:rFonts w:ascii="Verdana" w:hAnsi="Verdana"/>
      <w:b/>
      <w:i/>
      <w:sz w:val="24"/>
    </w:rPr>
  </w:style>
  <w:style w:type="paragraph" w:styleId="berschrift3">
    <w:name w:val="heading 3"/>
    <w:basedOn w:val="Standard"/>
    <w:next w:val="Standard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</w:style>
  <w:style w:type="paragraph" w:styleId="Textkrper-Zeileneinzug">
    <w:name w:val="Body Text Indent"/>
    <w:basedOn w:val="Standard"/>
    <w:pPr>
      <w:tabs>
        <w:tab w:val="left" w:pos="1560"/>
      </w:tabs>
      <w:spacing w:before="120" w:after="120"/>
      <w:ind w:left="709"/>
    </w:pPr>
    <w:rPr>
      <w:rFonts w:ascii="Verdana" w:hAnsi="Verdana"/>
      <w:lang w:val="de-CH"/>
    </w:rPr>
  </w:style>
  <w:style w:type="paragraph" w:customStyle="1" w:styleId="Hinweiskasten">
    <w:name w:val="Hinweiskasten"/>
    <w:basedOn w:val="Standard"/>
    <w:pPr>
      <w:pBdr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Bdr>
      <w:shd w:val="pct12" w:color="auto" w:fill="FFFFFF"/>
      <w:spacing w:before="40" w:after="40"/>
      <w:ind w:left="2268" w:right="2552"/>
      <w:jc w:val="center"/>
    </w:pPr>
    <w:rPr>
      <w:rFonts w:ascii="Trebuchet MS" w:hAnsi="Trebuchet MS"/>
      <w:sz w:val="24"/>
      <w:lang w:val="de-CH"/>
    </w:rPr>
  </w:style>
  <w:style w:type="character" w:customStyle="1" w:styleId="norm">
    <w:name w:val="norm"/>
    <w:rPr>
      <w:rFonts w:ascii="Arial" w:hAnsi="Arial" w:cs="Arial" w:hint="default"/>
      <w:sz w:val="14"/>
      <w:szCs w:val="14"/>
    </w:rPr>
  </w:style>
  <w:style w:type="character" w:styleId="Hyperlink">
    <w:name w:val="Hyperlink"/>
    <w:rPr>
      <w:color w:val="0000FF"/>
      <w:u w:val="single"/>
    </w:rPr>
  </w:style>
  <w:style w:type="paragraph" w:customStyle="1" w:styleId="content">
    <w:name w:val="content"/>
    <w:basedOn w:val="Standard"/>
    <w:pPr>
      <w:spacing w:before="100" w:beforeAutospacing="1" w:after="100" w:afterAutospacing="1" w:line="193" w:lineRule="atLeast"/>
    </w:pPr>
    <w:rPr>
      <w:rFonts w:ascii="Verdana" w:hAnsi="Verdana"/>
      <w:color w:val="000000"/>
      <w:sz w:val="14"/>
      <w:szCs w:val="14"/>
    </w:rPr>
  </w:style>
  <w:style w:type="character" w:customStyle="1" w:styleId="MTEquationSection">
    <w:name w:val="MTEquationSection"/>
    <w:rPr>
      <w:vanish/>
      <w:color w:val="FF0000"/>
      <w:lang w:val="de-DE"/>
    </w:rPr>
  </w:style>
  <w:style w:type="paragraph" w:styleId="Textkrper2">
    <w:name w:val="Body Text 2"/>
    <w:basedOn w:val="Standard"/>
    <w:rsid w:val="00B54375"/>
    <w:pPr>
      <w:spacing w:before="600" w:after="1080"/>
    </w:pPr>
    <w:rPr>
      <w:rFonts w:ascii="Verdana" w:hAnsi="Verdana"/>
      <w:sz w:val="40"/>
      <w:szCs w:val="24"/>
      <w:lang w:val="de-CH"/>
    </w:rPr>
  </w:style>
  <w:style w:type="table" w:styleId="Tabellenraster">
    <w:name w:val="Table Grid"/>
    <w:basedOn w:val="NormaleTabelle"/>
    <w:rsid w:val="003803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rsid w:val="00EE1BF9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rsid w:val="00EE1BF9"/>
    <w:rPr>
      <w:rFonts w:ascii="Tahoma" w:hAnsi="Tahoma" w:cs="Tahoma"/>
      <w:sz w:val="16"/>
      <w:szCs w:val="16"/>
      <w:lang w:val="de-DE" w:eastAsia="de-DE"/>
    </w:rPr>
  </w:style>
  <w:style w:type="paragraph" w:styleId="Listenabsatz">
    <w:name w:val="List Paragraph"/>
    <w:basedOn w:val="Standard"/>
    <w:uiPriority w:val="34"/>
    <w:qFormat/>
    <w:rsid w:val="001B22BC"/>
    <w:pPr>
      <w:ind w:left="708"/>
    </w:pPr>
  </w:style>
  <w:style w:type="character" w:customStyle="1" w:styleId="berschrift1Zchn">
    <w:name w:val="Überschrift 1 Zchn"/>
    <w:basedOn w:val="Absatz-Standardschriftart"/>
    <w:link w:val="berschrift1"/>
    <w:rsid w:val="007E23B2"/>
    <w:rPr>
      <w:rFonts w:ascii="Verdana" w:hAnsi="Verdana"/>
      <w:b/>
      <w:kern w:val="28"/>
      <w:sz w:val="28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Anwendungsdaten\Microsoft\Vorlagen\Arbeitsauftrag.do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036C15-7E89-46C4-810A-7BC4F256DD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Arbeitsauftrag.dot</Template>
  <TotalTime>0</TotalTime>
  <Pages>2</Pages>
  <Words>263</Words>
  <Characters>1501</Characters>
  <Application>Microsoft Office Word</Application>
  <DocSecurity>8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Fach:</vt:lpstr>
    </vt:vector>
  </TitlesOfParts>
  <Company>Privat</Company>
  <LinksUpToDate>false</LinksUpToDate>
  <CharactersWithSpaces>1761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Fach:</dc:title>
  <dc:creator>Roman Moser</dc:creator>
  <cp:lastModifiedBy>Luca Schäfli</cp:lastModifiedBy>
  <cp:revision>8</cp:revision>
  <cp:lastPrinted>2012-08-21T18:23:00Z</cp:lastPrinted>
  <dcterms:created xsi:type="dcterms:W3CDTF">2018-08-22T09:10:00Z</dcterms:created>
  <dcterms:modified xsi:type="dcterms:W3CDTF">2018-08-22T11:19:00Z</dcterms:modified>
</cp:coreProperties>
</file>