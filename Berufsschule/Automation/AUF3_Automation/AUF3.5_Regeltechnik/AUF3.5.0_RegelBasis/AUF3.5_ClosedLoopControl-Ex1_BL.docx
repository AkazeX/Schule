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E49" w:rsidRPr="009D05AA" w:rsidRDefault="00D7267F" w:rsidP="001E6EE9">
      <w:pPr>
        <w:pStyle w:val="berschrift1"/>
        <w:spacing w:after="120"/>
        <w:ind w:firstLine="538"/>
        <w:rPr>
          <w:rFonts w:cs="Arial"/>
          <w:b w:val="0"/>
          <w:sz w:val="22"/>
          <w:szCs w:val="22"/>
          <w:lang w:val="fr-CH"/>
        </w:rPr>
      </w:pPr>
      <w:r>
        <w:rPr>
          <w:rFonts w:cs="Arial"/>
          <w:szCs w:val="28"/>
          <w:lang w:val="fr-CH"/>
        </w:rPr>
        <w:t xml:space="preserve">Shower – </w:t>
      </w:r>
      <w:r w:rsidR="00E634CE">
        <w:rPr>
          <w:rFonts w:cs="Arial"/>
          <w:szCs w:val="28"/>
          <w:lang w:val="fr-CH"/>
        </w:rPr>
        <w:t>Manu</w:t>
      </w:r>
      <w:r w:rsidR="003111B7">
        <w:rPr>
          <w:rFonts w:cs="Arial"/>
          <w:szCs w:val="28"/>
          <w:lang w:val="fr-CH"/>
        </w:rPr>
        <w:t>al control of the water tempera</w:t>
      </w:r>
      <w:r w:rsidR="00E634CE">
        <w:rPr>
          <w:rFonts w:cs="Arial"/>
          <w:szCs w:val="28"/>
          <w:lang w:val="fr-CH"/>
        </w:rPr>
        <w:t>ture</w:t>
      </w:r>
      <w:r>
        <w:rPr>
          <w:rFonts w:cs="Arial"/>
          <w:szCs w:val="28"/>
          <w:lang w:val="fr-CH"/>
        </w:rPr>
        <w:tab/>
      </w:r>
      <w:r w:rsidR="00670498" w:rsidRPr="009D05AA">
        <w:rPr>
          <w:rFonts w:cs="Arial"/>
          <w:szCs w:val="28"/>
          <w:lang w:val="fr-CH"/>
        </w:rPr>
        <w:t xml:space="preserve"> </w:t>
      </w:r>
      <w:r w:rsidR="0086259D" w:rsidRPr="009D05AA">
        <w:rPr>
          <w:rFonts w:cs="Arial"/>
          <w:szCs w:val="28"/>
          <w:lang w:val="fr-CH"/>
        </w:rPr>
        <w:tab/>
      </w:r>
      <w:r w:rsidR="00670498" w:rsidRPr="009D05AA">
        <w:rPr>
          <w:rFonts w:cs="Arial"/>
          <w:b w:val="0"/>
          <w:sz w:val="22"/>
          <w:szCs w:val="22"/>
          <w:lang w:val="fr-CH"/>
        </w:rPr>
        <w:t xml:space="preserve">(example of a </w:t>
      </w:r>
      <w:r w:rsidR="00255837" w:rsidRPr="009D05AA">
        <w:rPr>
          <w:rFonts w:cs="Arial"/>
          <w:b w:val="0"/>
          <w:sz w:val="22"/>
          <w:szCs w:val="22"/>
          <w:lang w:val="fr-CH"/>
        </w:rPr>
        <w:t>feedback</w:t>
      </w:r>
      <w:r w:rsidR="00670498" w:rsidRPr="009D05AA">
        <w:rPr>
          <w:rFonts w:cs="Arial"/>
          <w:b w:val="0"/>
          <w:sz w:val="22"/>
          <w:szCs w:val="22"/>
          <w:lang w:val="fr-CH"/>
        </w:rPr>
        <w:t xml:space="preserve"> control)</w:t>
      </w:r>
    </w:p>
    <w:p w:rsidR="00EE1BF9" w:rsidRPr="009D05AA" w:rsidRDefault="003111B7" w:rsidP="003513CB">
      <w:pPr>
        <w:pStyle w:val="Textkrper-Zeileneinzug"/>
        <w:tabs>
          <w:tab w:val="clear" w:pos="1560"/>
          <w:tab w:val="left" w:pos="709"/>
        </w:tabs>
        <w:rPr>
          <w:rFonts w:cs="Arial"/>
          <w:sz w:val="22"/>
          <w:szCs w:val="22"/>
          <w:lang w:val="fr-CH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39808" behindDoc="0" locked="0" layoutInCell="1" allowOverlap="1" wp14:anchorId="4308E9F9" wp14:editId="4804C34F">
            <wp:simplePos x="0" y="0"/>
            <wp:positionH relativeFrom="column">
              <wp:posOffset>431800</wp:posOffset>
            </wp:positionH>
            <wp:positionV relativeFrom="paragraph">
              <wp:posOffset>238760</wp:posOffset>
            </wp:positionV>
            <wp:extent cx="2534285" cy="3437890"/>
            <wp:effectExtent l="0" t="0" r="0" b="0"/>
            <wp:wrapNone/>
            <wp:docPr id="1595" name="Bild 1595" descr="~AUT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" descr="~AUT000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b="4966"/>
                    <a:stretch/>
                  </pic:blipFill>
                  <pic:spPr bwMode="auto">
                    <a:xfrm>
                      <a:off x="0" y="0"/>
                      <a:ext cx="253428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67F">
        <w:rPr>
          <w:rFonts w:cs="Arial"/>
          <w:sz w:val="22"/>
          <w:szCs w:val="22"/>
          <w:lang w:val="fr-CH"/>
        </w:rPr>
        <w:t>Technical illustration of a shower</w:t>
      </w:r>
      <w:r w:rsidR="00F64C5B">
        <w:rPr>
          <w:rFonts w:cs="Arial"/>
          <w:sz w:val="22"/>
          <w:szCs w:val="22"/>
          <w:lang w:val="fr-CH"/>
        </w:rPr>
        <w:t>:</w:t>
      </w:r>
      <w:r w:rsidR="005C0B44" w:rsidRPr="009D05AA">
        <w:rPr>
          <w:rFonts w:cs="Arial"/>
          <w:sz w:val="22"/>
          <w:szCs w:val="22"/>
          <w:lang w:val="fr-CH"/>
        </w:rPr>
        <w:t xml:space="preserve"> </w:t>
      </w:r>
    </w:p>
    <w:tbl>
      <w:tblPr>
        <w:tblStyle w:val="Tabellenraster"/>
        <w:tblW w:w="4678" w:type="dxa"/>
        <w:tblInd w:w="4928" w:type="dxa"/>
        <w:tblLayout w:type="fixed"/>
        <w:tblLook w:val="04A0" w:firstRow="1" w:lastRow="0" w:firstColumn="1" w:lastColumn="0" w:noHBand="0" w:noVBand="1"/>
      </w:tblPr>
      <w:tblGrid>
        <w:gridCol w:w="1984"/>
        <w:gridCol w:w="2694"/>
      </w:tblGrid>
      <w:tr w:rsidR="00F64C5B" w:rsidTr="00913FAC">
        <w:tc>
          <w:tcPr>
            <w:tcW w:w="1984" w:type="dxa"/>
          </w:tcPr>
          <w:p w:rsidR="00F64C5B" w:rsidRDefault="00F64C5B" w:rsidP="008641C6">
            <w:pPr>
              <w:pStyle w:val="Textkrper-Zeileneinzug"/>
              <w:tabs>
                <w:tab w:val="clear" w:pos="1560"/>
                <w:tab w:val="left" w:pos="1134"/>
              </w:tabs>
              <w:spacing w:before="20" w:after="20"/>
              <w:ind w:left="0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Führungsgrösse w</w:t>
            </w:r>
          </w:p>
        </w:tc>
        <w:tc>
          <w:tcPr>
            <w:tcW w:w="2694" w:type="dxa"/>
          </w:tcPr>
          <w:p w:rsidR="00F64C5B" w:rsidRPr="008641C6" w:rsidRDefault="007C4BA7" w:rsidP="008641C6">
            <w:pPr>
              <w:pStyle w:val="Textkrper-Zeileneinzug"/>
              <w:tabs>
                <w:tab w:val="clear" w:pos="1560"/>
                <w:tab w:val="left" w:pos="1134"/>
              </w:tabs>
              <w:spacing w:before="20" w:after="20"/>
              <w:ind w:left="0"/>
              <w:rPr>
                <w:rFonts w:ascii="Comic Sans MS" w:hAnsi="Comic Sans MS" w:cs="Arial"/>
                <w:color w:val="548DD4" w:themeColor="text2" w:themeTint="99"/>
                <w:lang w:val="fr-CH"/>
              </w:rPr>
            </w:pPr>
            <w:permStart w:id="2076128582" w:edGrp="everyone"/>
            <w:r>
              <w:rPr>
                <w:rFonts w:ascii="Comic Sans MS" w:hAnsi="Comic Sans MS" w:cs="Arial"/>
                <w:color w:val="548DD4" w:themeColor="text2" w:themeTint="99"/>
                <w:lang w:val="fr-CH"/>
              </w:rPr>
              <w:t xml:space="preserve">Set value SCV </w:t>
            </w:r>
            <w:permEnd w:id="2076128582"/>
          </w:p>
        </w:tc>
      </w:tr>
      <w:tr w:rsidR="00950DA1" w:rsidTr="00913FAC">
        <w:tc>
          <w:tcPr>
            <w:tcW w:w="1984" w:type="dxa"/>
          </w:tcPr>
          <w:p w:rsidR="00950DA1" w:rsidRDefault="00950DA1" w:rsidP="008641C6">
            <w:pPr>
              <w:pStyle w:val="Textkrper-Zeileneinzug"/>
              <w:tabs>
                <w:tab w:val="clear" w:pos="1560"/>
                <w:tab w:val="left" w:pos="1134"/>
              </w:tabs>
              <w:spacing w:before="20" w:after="20"/>
              <w:ind w:left="0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Reglerausgangs-grösse yR</w:t>
            </w:r>
          </w:p>
        </w:tc>
        <w:tc>
          <w:tcPr>
            <w:tcW w:w="2694" w:type="dxa"/>
          </w:tcPr>
          <w:p w:rsidR="00950DA1" w:rsidRPr="008641C6" w:rsidRDefault="007C4BA7" w:rsidP="006E5986">
            <w:pPr>
              <w:pStyle w:val="Textkrper-Zeileneinzug"/>
              <w:tabs>
                <w:tab w:val="clear" w:pos="1560"/>
                <w:tab w:val="left" w:pos="1134"/>
              </w:tabs>
              <w:spacing w:before="20" w:after="20"/>
              <w:ind w:left="0"/>
              <w:rPr>
                <w:rFonts w:ascii="Comic Sans MS" w:hAnsi="Comic Sans MS" w:cs="Arial"/>
                <w:color w:val="548DD4" w:themeColor="text2" w:themeTint="99"/>
                <w:lang w:val="fr-CH"/>
              </w:rPr>
            </w:pPr>
            <w:permStart w:id="2098474930" w:edGrp="everyone"/>
            <w:r>
              <w:rPr>
                <w:rFonts w:ascii="Comic Sans MS" w:hAnsi="Comic Sans MS" w:cs="Arial"/>
                <w:color w:val="548DD4" w:themeColor="text2" w:themeTint="99"/>
                <w:lang w:val="fr-CH"/>
              </w:rPr>
              <w:t xml:space="preserve">Contolled output variable  </w:t>
            </w:r>
            <w:permEnd w:id="2098474930"/>
          </w:p>
        </w:tc>
      </w:tr>
      <w:tr w:rsidR="00950DA1" w:rsidTr="00913FAC">
        <w:tc>
          <w:tcPr>
            <w:tcW w:w="1984" w:type="dxa"/>
          </w:tcPr>
          <w:p w:rsidR="00950DA1" w:rsidRDefault="00950DA1" w:rsidP="008641C6">
            <w:pPr>
              <w:pStyle w:val="Textkrper-Zeileneinzug"/>
              <w:tabs>
                <w:tab w:val="clear" w:pos="1560"/>
                <w:tab w:val="left" w:pos="1134"/>
              </w:tabs>
              <w:spacing w:before="20" w:after="20"/>
              <w:ind w:left="0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Stellgrösse y</w:t>
            </w:r>
          </w:p>
        </w:tc>
        <w:tc>
          <w:tcPr>
            <w:tcW w:w="2694" w:type="dxa"/>
          </w:tcPr>
          <w:p w:rsidR="00950DA1" w:rsidRPr="008641C6" w:rsidRDefault="007C4BA7" w:rsidP="006E5986">
            <w:pPr>
              <w:pStyle w:val="Textkrper-Zeileneinzug"/>
              <w:tabs>
                <w:tab w:val="clear" w:pos="1560"/>
                <w:tab w:val="left" w:pos="1134"/>
              </w:tabs>
              <w:spacing w:before="20" w:after="20"/>
              <w:ind w:left="0"/>
              <w:rPr>
                <w:rFonts w:ascii="Comic Sans MS" w:hAnsi="Comic Sans MS" w:cs="Arial"/>
                <w:color w:val="548DD4" w:themeColor="text2" w:themeTint="99"/>
                <w:lang w:val="fr-CH"/>
              </w:rPr>
            </w:pPr>
            <w:permStart w:id="1806382532" w:edGrp="everyone"/>
            <w:r>
              <w:rPr>
                <w:rFonts w:ascii="Comic Sans MS" w:hAnsi="Comic Sans MS" w:cs="Arial"/>
                <w:color w:val="548DD4" w:themeColor="text2" w:themeTint="99"/>
                <w:lang w:val="fr-CH"/>
              </w:rPr>
              <w:t xml:space="preserve">Manipulated variable  </w:t>
            </w:r>
            <w:permEnd w:id="1806382532"/>
          </w:p>
        </w:tc>
      </w:tr>
      <w:tr w:rsidR="00950DA1" w:rsidTr="00913FAC">
        <w:tc>
          <w:tcPr>
            <w:tcW w:w="1984" w:type="dxa"/>
          </w:tcPr>
          <w:p w:rsidR="00950DA1" w:rsidRDefault="00950DA1" w:rsidP="008641C6">
            <w:pPr>
              <w:pStyle w:val="Textkrper-Zeileneinzug"/>
              <w:tabs>
                <w:tab w:val="clear" w:pos="1560"/>
                <w:tab w:val="left" w:pos="1134"/>
              </w:tabs>
              <w:spacing w:before="20" w:after="20"/>
              <w:ind w:left="0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Regelgrösse x</w:t>
            </w:r>
          </w:p>
        </w:tc>
        <w:tc>
          <w:tcPr>
            <w:tcW w:w="2694" w:type="dxa"/>
          </w:tcPr>
          <w:p w:rsidR="00950DA1" w:rsidRPr="008641C6" w:rsidRDefault="007C4BA7" w:rsidP="006E5986">
            <w:pPr>
              <w:pStyle w:val="Textkrper-Zeileneinzug"/>
              <w:tabs>
                <w:tab w:val="clear" w:pos="1560"/>
                <w:tab w:val="left" w:pos="1134"/>
              </w:tabs>
              <w:spacing w:before="20" w:after="20"/>
              <w:ind w:left="0"/>
              <w:rPr>
                <w:rFonts w:ascii="Comic Sans MS" w:hAnsi="Comic Sans MS" w:cs="Arial"/>
                <w:color w:val="548DD4" w:themeColor="text2" w:themeTint="99"/>
                <w:lang w:val="fr-CH"/>
              </w:rPr>
            </w:pPr>
            <w:permStart w:id="1588874550" w:edGrp="everyone"/>
            <w:r>
              <w:rPr>
                <w:rFonts w:ascii="Comic Sans MS" w:hAnsi="Comic Sans MS" w:cs="Arial"/>
                <w:color w:val="548DD4" w:themeColor="text2" w:themeTint="99"/>
                <w:lang w:val="fr-CH"/>
              </w:rPr>
              <w:t>Controlled variable</w:t>
            </w:r>
            <w:permEnd w:id="1588874550"/>
          </w:p>
        </w:tc>
      </w:tr>
      <w:tr w:rsidR="00950DA1" w:rsidTr="00913FAC">
        <w:tc>
          <w:tcPr>
            <w:tcW w:w="1984" w:type="dxa"/>
          </w:tcPr>
          <w:p w:rsidR="00950DA1" w:rsidRDefault="00950DA1" w:rsidP="008641C6">
            <w:pPr>
              <w:pStyle w:val="Textkrper-Zeileneinzug"/>
              <w:tabs>
                <w:tab w:val="clear" w:pos="1560"/>
                <w:tab w:val="left" w:pos="1134"/>
              </w:tabs>
              <w:spacing w:before="20" w:after="20"/>
              <w:ind w:left="0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Störgrösse z</w:t>
            </w:r>
          </w:p>
        </w:tc>
        <w:tc>
          <w:tcPr>
            <w:tcW w:w="2694" w:type="dxa"/>
          </w:tcPr>
          <w:p w:rsidR="00950DA1" w:rsidRPr="008641C6" w:rsidRDefault="007C4BA7" w:rsidP="006E5986">
            <w:pPr>
              <w:pStyle w:val="Textkrper-Zeileneinzug"/>
              <w:tabs>
                <w:tab w:val="clear" w:pos="1560"/>
                <w:tab w:val="left" w:pos="1134"/>
              </w:tabs>
              <w:spacing w:before="20" w:after="20"/>
              <w:ind w:left="0"/>
              <w:rPr>
                <w:rFonts w:ascii="Comic Sans MS" w:hAnsi="Comic Sans MS" w:cs="Arial"/>
                <w:color w:val="548DD4" w:themeColor="text2" w:themeTint="99"/>
                <w:lang w:val="fr-CH"/>
              </w:rPr>
            </w:pPr>
            <w:permStart w:id="1907450919" w:edGrp="everyone"/>
            <w:r>
              <w:rPr>
                <w:rFonts w:ascii="Comic Sans MS" w:hAnsi="Comic Sans MS" w:cs="Arial"/>
                <w:color w:val="548DD4" w:themeColor="text2" w:themeTint="99"/>
                <w:lang w:val="fr-CH"/>
              </w:rPr>
              <w:t xml:space="preserve">Disturbance variable </w:t>
            </w:r>
            <w:permEnd w:id="1907450919"/>
          </w:p>
        </w:tc>
      </w:tr>
      <w:tr w:rsidR="00950DA1" w:rsidTr="00913FAC">
        <w:tc>
          <w:tcPr>
            <w:tcW w:w="1984" w:type="dxa"/>
          </w:tcPr>
          <w:p w:rsidR="00950DA1" w:rsidRDefault="00950DA1" w:rsidP="008641C6">
            <w:pPr>
              <w:pStyle w:val="Textkrper-Zeileneinzug"/>
              <w:tabs>
                <w:tab w:val="clear" w:pos="1560"/>
                <w:tab w:val="left" w:pos="1134"/>
              </w:tabs>
              <w:spacing w:before="20" w:after="20"/>
              <w:ind w:left="0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Rückführgrösse r</w:t>
            </w:r>
          </w:p>
        </w:tc>
        <w:tc>
          <w:tcPr>
            <w:tcW w:w="2694" w:type="dxa"/>
          </w:tcPr>
          <w:p w:rsidR="00950DA1" w:rsidRPr="008641C6" w:rsidRDefault="007C4BA7" w:rsidP="006E5986">
            <w:pPr>
              <w:pStyle w:val="Textkrper-Zeileneinzug"/>
              <w:tabs>
                <w:tab w:val="clear" w:pos="1560"/>
                <w:tab w:val="left" w:pos="1134"/>
              </w:tabs>
              <w:spacing w:before="20" w:after="20"/>
              <w:ind w:left="0"/>
              <w:rPr>
                <w:rFonts w:ascii="Comic Sans MS" w:hAnsi="Comic Sans MS" w:cs="Arial"/>
                <w:color w:val="548DD4" w:themeColor="text2" w:themeTint="99"/>
                <w:lang w:val="fr-CH"/>
              </w:rPr>
            </w:pPr>
            <w:permStart w:id="1381723545" w:edGrp="everyone"/>
            <w:r>
              <w:rPr>
                <w:rFonts w:ascii="Comic Sans MS" w:hAnsi="Comic Sans MS" w:cs="Arial"/>
                <w:color w:val="548DD4" w:themeColor="text2" w:themeTint="99"/>
                <w:lang w:val="fr-CH"/>
              </w:rPr>
              <w:t xml:space="preserve">Process value PV </w:t>
            </w:r>
            <w:permEnd w:id="1381723545"/>
          </w:p>
        </w:tc>
      </w:tr>
      <w:tr w:rsidR="00950DA1" w:rsidTr="00913FAC">
        <w:tc>
          <w:tcPr>
            <w:tcW w:w="1984" w:type="dxa"/>
          </w:tcPr>
          <w:p w:rsidR="00950DA1" w:rsidRDefault="00950DA1" w:rsidP="008641C6">
            <w:pPr>
              <w:pStyle w:val="Textkrper-Zeileneinzug"/>
              <w:tabs>
                <w:tab w:val="clear" w:pos="1560"/>
                <w:tab w:val="left" w:pos="1134"/>
              </w:tabs>
              <w:spacing w:before="20" w:after="20"/>
              <w:ind w:left="0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Steller</w:t>
            </w:r>
          </w:p>
        </w:tc>
        <w:tc>
          <w:tcPr>
            <w:tcW w:w="2694" w:type="dxa"/>
          </w:tcPr>
          <w:p w:rsidR="00950DA1" w:rsidRPr="008641C6" w:rsidRDefault="007C4BA7" w:rsidP="006E5986">
            <w:pPr>
              <w:pStyle w:val="Textkrper-Zeileneinzug"/>
              <w:tabs>
                <w:tab w:val="clear" w:pos="1560"/>
                <w:tab w:val="left" w:pos="1134"/>
              </w:tabs>
              <w:spacing w:before="20" w:after="20"/>
              <w:ind w:left="0"/>
              <w:rPr>
                <w:rFonts w:ascii="Comic Sans MS" w:hAnsi="Comic Sans MS" w:cs="Arial"/>
                <w:color w:val="548DD4" w:themeColor="text2" w:themeTint="99"/>
                <w:lang w:val="fr-CH"/>
              </w:rPr>
            </w:pPr>
            <w:permStart w:id="311042860" w:edGrp="everyone"/>
            <w:r>
              <w:rPr>
                <w:rFonts w:ascii="Comic Sans MS" w:hAnsi="Comic Sans MS" w:cs="Arial"/>
                <w:color w:val="548DD4" w:themeColor="text2" w:themeTint="99"/>
                <w:lang w:val="fr-CH"/>
              </w:rPr>
              <w:t>contollelement</w:t>
            </w:r>
            <w:permEnd w:id="311042860"/>
          </w:p>
        </w:tc>
      </w:tr>
      <w:tr w:rsidR="00950DA1" w:rsidTr="00913FAC">
        <w:tc>
          <w:tcPr>
            <w:tcW w:w="1984" w:type="dxa"/>
          </w:tcPr>
          <w:p w:rsidR="00950DA1" w:rsidRDefault="00950DA1" w:rsidP="008641C6">
            <w:pPr>
              <w:pStyle w:val="Textkrper-Zeileneinzug"/>
              <w:tabs>
                <w:tab w:val="clear" w:pos="1560"/>
                <w:tab w:val="left" w:pos="1134"/>
              </w:tabs>
              <w:spacing w:before="20" w:after="20"/>
              <w:ind w:left="0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Stellglied</w:t>
            </w:r>
          </w:p>
        </w:tc>
        <w:tc>
          <w:tcPr>
            <w:tcW w:w="2694" w:type="dxa"/>
          </w:tcPr>
          <w:p w:rsidR="00950DA1" w:rsidRPr="008641C6" w:rsidRDefault="007C4BA7" w:rsidP="006E5986">
            <w:pPr>
              <w:pStyle w:val="Textkrper-Zeileneinzug"/>
              <w:tabs>
                <w:tab w:val="clear" w:pos="1560"/>
                <w:tab w:val="left" w:pos="1134"/>
              </w:tabs>
              <w:spacing w:before="20" w:after="20"/>
              <w:ind w:left="0"/>
              <w:rPr>
                <w:rFonts w:ascii="Comic Sans MS" w:hAnsi="Comic Sans MS" w:cs="Arial"/>
                <w:color w:val="548DD4" w:themeColor="text2" w:themeTint="99"/>
                <w:lang w:val="fr-CH"/>
              </w:rPr>
            </w:pPr>
            <w:permStart w:id="1688103425" w:edGrp="everyone"/>
            <w:r>
              <w:rPr>
                <w:rFonts w:ascii="Comic Sans MS" w:hAnsi="Comic Sans MS" w:cs="Arial"/>
                <w:color w:val="548DD4" w:themeColor="text2" w:themeTint="99"/>
                <w:lang w:val="fr-CH"/>
              </w:rPr>
              <w:t xml:space="preserve">Final control element </w:t>
            </w:r>
            <w:permEnd w:id="1688103425"/>
          </w:p>
        </w:tc>
      </w:tr>
      <w:tr w:rsidR="00950DA1" w:rsidTr="00913FAC">
        <w:tc>
          <w:tcPr>
            <w:tcW w:w="1984" w:type="dxa"/>
          </w:tcPr>
          <w:p w:rsidR="00950DA1" w:rsidRDefault="00950DA1" w:rsidP="008641C6">
            <w:pPr>
              <w:pStyle w:val="Textkrper-Zeileneinzug"/>
              <w:tabs>
                <w:tab w:val="clear" w:pos="1560"/>
                <w:tab w:val="left" w:pos="1134"/>
              </w:tabs>
              <w:spacing w:before="20" w:after="20"/>
              <w:ind w:left="0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Regelkreis</w:t>
            </w:r>
          </w:p>
        </w:tc>
        <w:tc>
          <w:tcPr>
            <w:tcW w:w="2694" w:type="dxa"/>
          </w:tcPr>
          <w:p w:rsidR="00950DA1" w:rsidRPr="008641C6" w:rsidRDefault="00E4368D" w:rsidP="006E5986">
            <w:pPr>
              <w:pStyle w:val="Textkrper-Zeileneinzug"/>
              <w:tabs>
                <w:tab w:val="clear" w:pos="1560"/>
                <w:tab w:val="left" w:pos="1134"/>
              </w:tabs>
              <w:spacing w:before="20" w:after="20"/>
              <w:ind w:left="0"/>
              <w:rPr>
                <w:rFonts w:ascii="Comic Sans MS" w:hAnsi="Comic Sans MS" w:cs="Arial"/>
                <w:color w:val="548DD4" w:themeColor="text2" w:themeTint="99"/>
                <w:lang w:val="fr-CH"/>
              </w:rPr>
            </w:pPr>
            <w:permStart w:id="639256271" w:edGrp="everyone"/>
            <w:r>
              <w:rPr>
                <w:rFonts w:ascii="Comic Sans MS" w:hAnsi="Comic Sans MS" w:cs="Arial"/>
                <w:color w:val="548DD4" w:themeColor="text2" w:themeTint="99"/>
                <w:lang w:val="fr-CH"/>
              </w:rPr>
              <w:t xml:space="preserve">Closed loop contorl </w:t>
            </w:r>
            <w:r w:rsidR="007C4BA7">
              <w:rPr>
                <w:rFonts w:ascii="Comic Sans MS" w:hAnsi="Comic Sans MS" w:cs="Arial"/>
                <w:color w:val="548DD4" w:themeColor="text2" w:themeTint="99"/>
                <w:lang w:val="fr-CH"/>
              </w:rPr>
              <w:t xml:space="preserve"> </w:t>
            </w:r>
            <w:permEnd w:id="639256271"/>
          </w:p>
        </w:tc>
      </w:tr>
      <w:tr w:rsidR="00950DA1" w:rsidTr="00913FAC">
        <w:tc>
          <w:tcPr>
            <w:tcW w:w="1984" w:type="dxa"/>
          </w:tcPr>
          <w:p w:rsidR="00950DA1" w:rsidRDefault="00950DA1" w:rsidP="008641C6">
            <w:pPr>
              <w:pStyle w:val="Textkrper-Zeileneinzug"/>
              <w:tabs>
                <w:tab w:val="clear" w:pos="1560"/>
                <w:tab w:val="left" w:pos="1134"/>
              </w:tabs>
              <w:spacing w:before="20" w:after="20"/>
              <w:ind w:left="0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Störung</w:t>
            </w:r>
          </w:p>
        </w:tc>
        <w:tc>
          <w:tcPr>
            <w:tcW w:w="2694" w:type="dxa"/>
          </w:tcPr>
          <w:p w:rsidR="00950DA1" w:rsidRPr="008641C6" w:rsidRDefault="00E4368D" w:rsidP="006E5986">
            <w:pPr>
              <w:pStyle w:val="Textkrper-Zeileneinzug"/>
              <w:tabs>
                <w:tab w:val="clear" w:pos="1560"/>
                <w:tab w:val="left" w:pos="1134"/>
              </w:tabs>
              <w:spacing w:before="20" w:after="20"/>
              <w:ind w:left="0"/>
              <w:rPr>
                <w:rFonts w:ascii="Comic Sans MS" w:hAnsi="Comic Sans MS" w:cs="Arial"/>
                <w:color w:val="548DD4" w:themeColor="text2" w:themeTint="99"/>
                <w:lang w:val="fr-CH"/>
              </w:rPr>
            </w:pPr>
            <w:permStart w:id="895446774" w:edGrp="everyone"/>
            <w:r>
              <w:rPr>
                <w:rFonts w:ascii="Comic Sans MS" w:hAnsi="Comic Sans MS" w:cs="Arial"/>
                <w:color w:val="548DD4" w:themeColor="text2" w:themeTint="99"/>
                <w:lang w:val="fr-CH"/>
              </w:rPr>
              <w:t xml:space="preserve">Disturbance </w:t>
            </w:r>
            <w:r w:rsidR="007C4BA7">
              <w:rPr>
                <w:rFonts w:ascii="Comic Sans MS" w:hAnsi="Comic Sans MS" w:cs="Arial"/>
                <w:color w:val="548DD4" w:themeColor="text2" w:themeTint="99"/>
                <w:lang w:val="fr-CH"/>
              </w:rPr>
              <w:t xml:space="preserve"> </w:t>
            </w:r>
            <w:permEnd w:id="895446774"/>
          </w:p>
        </w:tc>
      </w:tr>
    </w:tbl>
    <w:p w:rsidR="002327E5" w:rsidRDefault="002327E5" w:rsidP="00BC2EE0">
      <w:pPr>
        <w:pStyle w:val="Textkrper-Zeileneinzug"/>
        <w:tabs>
          <w:tab w:val="clear" w:pos="1560"/>
          <w:tab w:val="left" w:pos="1134"/>
        </w:tabs>
        <w:jc w:val="center"/>
        <w:rPr>
          <w:rFonts w:ascii="Arial" w:hAnsi="Arial" w:cs="Arial"/>
          <w:lang w:val="fr-CH"/>
        </w:rPr>
      </w:pPr>
    </w:p>
    <w:p w:rsidR="008641C6" w:rsidRDefault="008641C6" w:rsidP="00BC2EE0">
      <w:pPr>
        <w:pStyle w:val="Textkrper-Zeileneinzug"/>
        <w:tabs>
          <w:tab w:val="clear" w:pos="1560"/>
          <w:tab w:val="left" w:pos="1134"/>
        </w:tabs>
        <w:jc w:val="center"/>
        <w:rPr>
          <w:rFonts w:ascii="Arial" w:hAnsi="Arial" w:cs="Arial"/>
          <w:lang w:val="fr-CH"/>
        </w:rPr>
      </w:pPr>
    </w:p>
    <w:p w:rsidR="00F03EE3" w:rsidRDefault="00F03EE3" w:rsidP="00BC2EE0">
      <w:pPr>
        <w:pStyle w:val="Textkrper-Zeileneinzug"/>
        <w:tabs>
          <w:tab w:val="clear" w:pos="1560"/>
          <w:tab w:val="left" w:pos="1134"/>
        </w:tabs>
        <w:jc w:val="center"/>
        <w:rPr>
          <w:rFonts w:ascii="Arial" w:hAnsi="Arial" w:cs="Arial"/>
          <w:lang w:val="fr-CH"/>
        </w:rPr>
      </w:pPr>
    </w:p>
    <w:p w:rsidR="008641C6" w:rsidRDefault="008641C6" w:rsidP="00BC2EE0">
      <w:pPr>
        <w:pStyle w:val="Textkrper-Zeileneinzug"/>
        <w:tabs>
          <w:tab w:val="clear" w:pos="1560"/>
          <w:tab w:val="left" w:pos="1134"/>
        </w:tabs>
        <w:jc w:val="center"/>
        <w:rPr>
          <w:rFonts w:ascii="Arial" w:hAnsi="Arial" w:cs="Arial"/>
          <w:lang w:val="fr-CH"/>
        </w:rPr>
      </w:pPr>
    </w:p>
    <w:p w:rsidR="00F03EE3" w:rsidRDefault="00F03EE3" w:rsidP="00BC2EE0">
      <w:pPr>
        <w:pStyle w:val="Textkrper-Zeileneinzug"/>
        <w:tabs>
          <w:tab w:val="clear" w:pos="1560"/>
          <w:tab w:val="left" w:pos="1134"/>
        </w:tabs>
        <w:jc w:val="center"/>
        <w:rPr>
          <w:rFonts w:ascii="Arial" w:hAnsi="Arial" w:cs="Arial"/>
          <w:lang w:val="fr-CH"/>
        </w:rPr>
      </w:pPr>
    </w:p>
    <w:p w:rsidR="000C3C8F" w:rsidRDefault="005C0B44" w:rsidP="00F03EE3">
      <w:pPr>
        <w:pStyle w:val="Textkrper-Zeileneinzug"/>
        <w:spacing w:before="240"/>
        <w:rPr>
          <w:rFonts w:cs="Arial"/>
          <w:sz w:val="22"/>
          <w:szCs w:val="22"/>
          <w:lang w:val="fr-CH"/>
        </w:rPr>
      </w:pPr>
      <w:r w:rsidRPr="00D7267F">
        <w:rPr>
          <w:rFonts w:cs="Arial"/>
          <w:b/>
          <w:sz w:val="22"/>
          <w:szCs w:val="22"/>
          <w:lang w:val="fr-CH"/>
        </w:rPr>
        <w:t>Tasks</w:t>
      </w:r>
      <w:r w:rsidR="002327E5" w:rsidRPr="00D7267F">
        <w:rPr>
          <w:rFonts w:cs="Arial"/>
          <w:sz w:val="22"/>
          <w:szCs w:val="22"/>
          <w:lang w:val="fr-CH"/>
        </w:rPr>
        <w:tab/>
      </w:r>
    </w:p>
    <w:p w:rsidR="00511B6F" w:rsidRPr="00F03EE3" w:rsidRDefault="0017237D" w:rsidP="0054636B">
      <w:pPr>
        <w:pStyle w:val="Textkrper-Zeileneinzug"/>
        <w:numPr>
          <w:ilvl w:val="0"/>
          <w:numId w:val="8"/>
        </w:numPr>
        <w:rPr>
          <w:rFonts w:cs="Arial"/>
          <w:i/>
          <w:sz w:val="22"/>
          <w:szCs w:val="22"/>
          <w:lang w:val="fr-CH"/>
        </w:rPr>
      </w:pPr>
      <w:r w:rsidRPr="0054636B">
        <w:rPr>
          <w:rFonts w:cs="Arial"/>
          <w:sz w:val="22"/>
          <w:szCs w:val="22"/>
          <w:lang w:val="fr-CH"/>
        </w:rPr>
        <w:t xml:space="preserve">Complete the </w:t>
      </w:r>
      <w:r w:rsidR="0054636B" w:rsidRPr="0054636B">
        <w:rPr>
          <w:rFonts w:cs="Arial"/>
          <w:sz w:val="22"/>
          <w:szCs w:val="22"/>
          <w:lang w:val="fr-CH"/>
        </w:rPr>
        <w:t xml:space="preserve">table above using the correct English terms. </w:t>
      </w:r>
      <w:r w:rsidR="00F03EE3">
        <w:rPr>
          <w:rFonts w:cs="Arial"/>
          <w:sz w:val="22"/>
          <w:szCs w:val="22"/>
          <w:lang w:val="fr-CH"/>
        </w:rPr>
        <w:t xml:space="preserve">                                  </w:t>
      </w:r>
      <w:r w:rsidR="0054636B" w:rsidRPr="00F03EE3">
        <w:rPr>
          <w:rFonts w:cs="Arial"/>
          <w:sz w:val="22"/>
          <w:szCs w:val="22"/>
          <w:lang w:val="fr-CH"/>
        </w:rPr>
        <w:t xml:space="preserve">Refer to the document </w:t>
      </w:r>
      <w:r w:rsidR="00F03EE3" w:rsidRPr="00F03EE3">
        <w:rPr>
          <w:rFonts w:cs="Arial"/>
          <w:sz w:val="22"/>
          <w:szCs w:val="22"/>
          <w:lang w:val="fr-CH"/>
        </w:rPr>
        <w:t>„</w:t>
      </w:r>
      <w:r w:rsidR="0054636B" w:rsidRPr="00F03EE3">
        <w:rPr>
          <w:rFonts w:cs="Arial"/>
          <w:sz w:val="22"/>
          <w:szCs w:val="22"/>
          <w:lang w:val="fr-CH"/>
        </w:rPr>
        <w:t xml:space="preserve">Steuerungen und </w:t>
      </w:r>
      <w:r w:rsidR="00F03EE3" w:rsidRPr="00F03EE3">
        <w:rPr>
          <w:rFonts w:cs="Arial"/>
          <w:sz w:val="22"/>
          <w:szCs w:val="22"/>
          <w:lang w:val="fr-CH"/>
        </w:rPr>
        <w:t>Regelungen“</w:t>
      </w:r>
      <w:r w:rsidR="0054636B" w:rsidRPr="00F03EE3">
        <w:rPr>
          <w:rFonts w:cs="Arial"/>
          <w:sz w:val="22"/>
          <w:szCs w:val="22"/>
          <w:lang w:val="fr-CH"/>
        </w:rPr>
        <w:t xml:space="preserve"> if necessary</w:t>
      </w:r>
      <w:r w:rsidR="00F03EE3" w:rsidRPr="00F03EE3">
        <w:rPr>
          <w:rFonts w:cs="Arial"/>
          <w:sz w:val="22"/>
          <w:szCs w:val="22"/>
          <w:lang w:val="fr-CH"/>
        </w:rPr>
        <w:t>!</w:t>
      </w:r>
    </w:p>
    <w:p w:rsidR="00975DDB" w:rsidRPr="003D6F99" w:rsidRDefault="003D6F99" w:rsidP="00975DDB">
      <w:pPr>
        <w:pStyle w:val="Textkrper-Zeileneinzug"/>
        <w:numPr>
          <w:ilvl w:val="0"/>
          <w:numId w:val="8"/>
        </w:numPr>
        <w:rPr>
          <w:rFonts w:cs="Arial"/>
          <w:sz w:val="22"/>
          <w:szCs w:val="22"/>
          <w:lang w:val="fr-CH"/>
        </w:rPr>
      </w:pPr>
      <w:r>
        <w:rPr>
          <w:rFonts w:cs="Arial"/>
          <w:sz w:val="22"/>
          <w:szCs w:val="22"/>
          <w:lang w:val="fr-CH"/>
        </w:rPr>
        <w:t xml:space="preserve">Complete the closed-loop control circuit below </w:t>
      </w:r>
      <w:r w:rsidR="004B5096">
        <w:rPr>
          <w:rFonts w:cs="Arial"/>
          <w:sz w:val="22"/>
          <w:szCs w:val="22"/>
          <w:lang w:val="fr-CH"/>
        </w:rPr>
        <w:t xml:space="preserve">for the manual control of the water temperature (shower). What stands for the </w:t>
      </w:r>
      <w:r w:rsidR="004B5096" w:rsidRPr="004B5096">
        <w:rPr>
          <w:rFonts w:cs="Arial"/>
          <w:b/>
          <w:sz w:val="22"/>
          <w:szCs w:val="22"/>
          <w:lang w:val="fr-CH"/>
        </w:rPr>
        <w:t>controller</w:t>
      </w:r>
      <w:r w:rsidR="004B5096">
        <w:rPr>
          <w:rFonts w:cs="Arial"/>
          <w:sz w:val="22"/>
          <w:szCs w:val="22"/>
          <w:lang w:val="fr-CH"/>
        </w:rPr>
        <w:t xml:space="preserve">? What is the </w:t>
      </w:r>
      <w:r w:rsidR="004B5096" w:rsidRPr="004B5096">
        <w:rPr>
          <w:rFonts w:cs="Arial"/>
          <w:b/>
          <w:sz w:val="22"/>
          <w:szCs w:val="22"/>
          <w:lang w:val="fr-CH"/>
        </w:rPr>
        <w:t>control element</w:t>
      </w:r>
      <w:r w:rsidR="004B5096">
        <w:rPr>
          <w:rFonts w:cs="Arial"/>
          <w:sz w:val="22"/>
          <w:szCs w:val="22"/>
          <w:lang w:val="fr-CH"/>
        </w:rPr>
        <w:t xml:space="preserve">? What corresponds to the </w:t>
      </w:r>
      <w:r w:rsidR="004B5096" w:rsidRPr="004B5096">
        <w:rPr>
          <w:rFonts w:cs="Arial"/>
          <w:b/>
          <w:sz w:val="22"/>
          <w:szCs w:val="22"/>
          <w:lang w:val="fr-CH"/>
        </w:rPr>
        <w:t>final control element</w:t>
      </w:r>
      <w:r w:rsidR="004B5096">
        <w:rPr>
          <w:rFonts w:cs="Arial"/>
          <w:sz w:val="22"/>
          <w:szCs w:val="22"/>
          <w:lang w:val="fr-CH"/>
        </w:rPr>
        <w:t xml:space="preserve">? What is the </w:t>
      </w:r>
      <w:r w:rsidR="004B5096" w:rsidRPr="004B5096">
        <w:rPr>
          <w:rFonts w:cs="Arial"/>
          <w:b/>
          <w:sz w:val="22"/>
          <w:szCs w:val="22"/>
          <w:lang w:val="fr-CH"/>
        </w:rPr>
        <w:t>actuator</w:t>
      </w:r>
      <w:r w:rsidR="004B5096">
        <w:rPr>
          <w:rFonts w:cs="Arial"/>
          <w:sz w:val="22"/>
          <w:szCs w:val="22"/>
          <w:lang w:val="fr-CH"/>
        </w:rPr>
        <w:t xml:space="preserve">? What stands for the </w:t>
      </w:r>
      <w:r w:rsidR="004B5096" w:rsidRPr="004B5096">
        <w:rPr>
          <w:rFonts w:cs="Arial"/>
          <w:b/>
          <w:sz w:val="22"/>
          <w:szCs w:val="22"/>
          <w:lang w:val="fr-CH"/>
        </w:rPr>
        <w:t>controlled process</w:t>
      </w:r>
      <w:r w:rsidR="004B5096">
        <w:rPr>
          <w:rFonts w:cs="Arial"/>
          <w:sz w:val="22"/>
          <w:szCs w:val="22"/>
          <w:lang w:val="fr-CH"/>
        </w:rPr>
        <w:t xml:space="preserve"> and what is used as </w:t>
      </w:r>
      <w:r w:rsidR="004B5096" w:rsidRPr="004B5096">
        <w:rPr>
          <w:rFonts w:cs="Arial"/>
          <w:b/>
          <w:sz w:val="22"/>
          <w:szCs w:val="22"/>
          <w:lang w:val="fr-CH"/>
        </w:rPr>
        <w:t>measuring device</w:t>
      </w:r>
      <w:r w:rsidR="004B5096">
        <w:rPr>
          <w:rFonts w:cs="Arial"/>
          <w:sz w:val="22"/>
          <w:szCs w:val="22"/>
          <w:lang w:val="fr-CH"/>
        </w:rPr>
        <w:t xml:space="preserve">? </w:t>
      </w:r>
      <w:r>
        <w:rPr>
          <w:rFonts w:cs="Arial"/>
          <w:sz w:val="22"/>
          <w:szCs w:val="22"/>
          <w:lang w:val="fr-CH"/>
        </w:rPr>
        <w:t xml:space="preserve"> </w:t>
      </w:r>
    </w:p>
    <w:p w:rsidR="006257A7" w:rsidRDefault="00950DA1" w:rsidP="001B22BC">
      <w:pPr>
        <w:pStyle w:val="Textkrper-Zeileneinzug"/>
        <w:ind w:left="1069"/>
        <w:rPr>
          <w:rFonts w:ascii="Comic Sans MS" w:hAnsi="Comic Sans MS" w:cs="Arial"/>
          <w:color w:val="548DD4"/>
          <w:sz w:val="24"/>
          <w:szCs w:val="24"/>
          <w:lang w:val="fr-CH"/>
        </w:rPr>
      </w:pPr>
      <w:r>
        <w:rPr>
          <w:rFonts w:ascii="Comic Sans MS" w:hAnsi="Comic Sans MS" w:cs="Arial"/>
          <w:noProof/>
          <w:color w:val="548DD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800735</wp:posOffset>
                </wp:positionH>
                <wp:positionV relativeFrom="paragraph">
                  <wp:posOffset>183787</wp:posOffset>
                </wp:positionV>
                <wp:extent cx="2714625" cy="1411605"/>
                <wp:effectExtent l="0" t="0" r="28575" b="17145"/>
                <wp:wrapNone/>
                <wp:docPr id="109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11605"/>
                        </a:xfrm>
                        <a:prstGeom prst="rect">
                          <a:avLst/>
                        </a:prstGeom>
                        <a:solidFill>
                          <a:srgbClr val="FFCC99">
                            <a:alpha val="0"/>
                          </a:srgbClr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F99" w:rsidRPr="00C35009" w:rsidRDefault="003D6F99" w:rsidP="006E65F4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>automatic control device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2" o:spid="_x0000_s1026" type="#_x0000_t202" style="position:absolute;left:0;text-align:left;margin-left:63.05pt;margin-top:14.45pt;width:213.75pt;height:111.1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" fillcolor="#fc9">
                <v:fill opacity="0"/>
                <v:stroke dashstyle="1 1" endcap="round"/>
                <v:textbox>
                  <w:txbxContent>
                    <w:p w:rsidR="003D6F99" w:rsidRPr="00C35009" w:rsidRDefault="003D6F99" w:rsidP="006E65F4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>automatic control device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noProof/>
          <w:color w:val="548DD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85362</wp:posOffset>
                </wp:positionV>
                <wp:extent cx="721995" cy="1262380"/>
                <wp:effectExtent l="0" t="0" r="0" b="0"/>
                <wp:wrapNone/>
                <wp:docPr id="112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" cy="12623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F99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3D6F99" w:rsidRPr="006A7496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:rsidR="003D6F99" w:rsidRPr="00E43189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controller output variable</w:t>
                            </w:r>
                          </w:p>
                          <w:p w:rsidR="003D6F99" w:rsidRPr="006A7496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</w:rPr>
                            </w:pPr>
                          </w:p>
                          <w:p w:rsidR="003D6F99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3D6F99" w:rsidRDefault="003D6F99" w:rsidP="006A749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y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  <w:p w:rsidR="003D6F99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3D6F99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3D6F99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3D6F99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3D6F99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5" o:spid="_x0000_s1027" type="#_x0000_t202" style="position:absolute;left:0;text-align:left;margin-left:170.65pt;margin-top:6.7pt;width:56.85pt;height:99.4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" stroked="f">
                <v:fill opacity="0"/>
                <v:textbox>
                  <w:txbxContent>
                    <w:p w:rsidR="003D6F99" w:rsidRDefault="003D6F99" w:rsidP="006E65F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3D6F99" w:rsidRPr="006A7496" w:rsidRDefault="003D6F99" w:rsidP="006E65F4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:rsidR="003D6F99" w:rsidRPr="00E43189" w:rsidRDefault="003D6F99" w:rsidP="006E65F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controller output variable</w:t>
                      </w:r>
                    </w:p>
                    <w:p w:rsidR="003D6F99" w:rsidRPr="006A7496" w:rsidRDefault="003D6F99" w:rsidP="006E65F4">
                      <w:pPr>
                        <w:jc w:val="center"/>
                        <w:rPr>
                          <w:rFonts w:ascii="Arial" w:hAnsi="Arial" w:cs="Arial"/>
                          <w:sz w:val="6"/>
                          <w:szCs w:val="6"/>
                        </w:rPr>
                      </w:pPr>
                    </w:p>
                    <w:p w:rsidR="003D6F99" w:rsidRDefault="003D6F99" w:rsidP="006E65F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3D6F99" w:rsidRDefault="003D6F99" w:rsidP="006A749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y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C</w:t>
                      </w:r>
                    </w:p>
                    <w:p w:rsidR="003D6F99" w:rsidRDefault="003D6F99" w:rsidP="006E65F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3D6F99" w:rsidRDefault="003D6F99" w:rsidP="006E65F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3D6F99" w:rsidRDefault="003D6F99" w:rsidP="006E65F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3D6F99" w:rsidRDefault="003D6F99" w:rsidP="006E65F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3D6F99" w:rsidRDefault="003D6F99" w:rsidP="006E65F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noProof/>
          <w:color w:val="548DD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4700270</wp:posOffset>
                </wp:positionH>
                <wp:positionV relativeFrom="paragraph">
                  <wp:posOffset>245382</wp:posOffset>
                </wp:positionV>
                <wp:extent cx="0" cy="506730"/>
                <wp:effectExtent l="76200" t="0" r="57150" b="64770"/>
                <wp:wrapNone/>
                <wp:docPr id="119" name="Lin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06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C4831" id="Line 132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1pt,19.3pt" to="370.1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">
                <v:stroke endarrow="block"/>
              </v:line>
            </w:pict>
          </mc:Fallback>
        </mc:AlternateContent>
      </w:r>
      <w:r>
        <w:rPr>
          <w:rFonts w:ascii="Comic Sans MS" w:hAnsi="Comic Sans MS" w:cs="Arial"/>
          <w:noProof/>
          <w:color w:val="548DD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39007</wp:posOffset>
                </wp:positionV>
                <wp:extent cx="721995" cy="434340"/>
                <wp:effectExtent l="0" t="0" r="0" b="0"/>
                <wp:wrapNone/>
                <wp:docPr id="120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" cy="434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F99" w:rsidRPr="00E43189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4318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z</w:t>
                            </w:r>
                          </w:p>
                          <w:p w:rsidR="003D6F99" w:rsidRPr="00E43189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disturbance variable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28" type="#_x0000_t202" style="position:absolute;left:0;text-align:left;margin-left:364.5pt;margin-top:3.05pt;width:56.85pt;height:34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" stroked="f">
                <v:fill opacity="0"/>
                <v:textbox>
                  <w:txbxContent>
                    <w:p w:rsidR="003D6F99" w:rsidRPr="00E43189" w:rsidRDefault="003D6F99" w:rsidP="006E65F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43189">
                        <w:rPr>
                          <w:rFonts w:ascii="Arial" w:hAnsi="Arial" w:cs="Arial"/>
                          <w:sz w:val="16"/>
                          <w:szCs w:val="16"/>
                        </w:rPr>
                        <w:t>z</w:t>
                      </w:r>
                    </w:p>
                    <w:p w:rsidR="003D6F99" w:rsidRPr="00E43189" w:rsidRDefault="003D6F99" w:rsidP="006E65F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disturbance variable</w:t>
                      </w:r>
                    </w:p>
                  </w:txbxContent>
                </v:textbox>
              </v:shape>
            </w:pict>
          </mc:Fallback>
        </mc:AlternateContent>
      </w:r>
    </w:p>
    <w:p w:rsidR="003D6F99" w:rsidRDefault="00950DA1" w:rsidP="001B22BC">
      <w:pPr>
        <w:pStyle w:val="Textkrper-Zeileneinzug"/>
        <w:ind w:left="1069"/>
        <w:rPr>
          <w:rFonts w:ascii="Comic Sans MS" w:hAnsi="Comic Sans MS" w:cs="Arial"/>
          <w:color w:val="548DD4"/>
          <w:sz w:val="24"/>
          <w:szCs w:val="24"/>
          <w:lang w:val="fr-CH"/>
        </w:rPr>
      </w:pPr>
      <w:r>
        <w:rPr>
          <w:rFonts w:ascii="Comic Sans MS" w:hAnsi="Comic Sans MS" w:cs="Arial"/>
          <w:noProof/>
          <w:color w:val="548DD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3445510</wp:posOffset>
                </wp:positionH>
                <wp:positionV relativeFrom="paragraph">
                  <wp:posOffset>44087</wp:posOffset>
                </wp:positionV>
                <wp:extent cx="775335" cy="1080135"/>
                <wp:effectExtent l="0" t="0" r="0" b="0"/>
                <wp:wrapNone/>
                <wp:docPr id="1545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10801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F99" w:rsidRPr="00E43189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manipulated variable</w:t>
                            </w:r>
                          </w:p>
                          <w:p w:rsidR="003D6F99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3D6F99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3D6F99" w:rsidRDefault="003D6F99" w:rsidP="006E65F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y</w:t>
                            </w:r>
                          </w:p>
                          <w:p w:rsidR="003D6F99" w:rsidRPr="00E43189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0" o:spid="_x0000_s1029" type="#_x0000_t202" style="position:absolute;left:0;text-align:left;margin-left:271.3pt;margin-top:3.45pt;width:61.05pt;height:85.0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" stroked="f">
                <v:fill opacity="0"/>
                <v:textbox>
                  <w:txbxContent>
                    <w:p w:rsidR="003D6F99" w:rsidRPr="00E43189" w:rsidRDefault="003D6F99" w:rsidP="006E65F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manipulated variable</w:t>
                      </w:r>
                    </w:p>
                    <w:p w:rsidR="003D6F99" w:rsidRDefault="003D6F99" w:rsidP="006E65F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3D6F99" w:rsidRDefault="003D6F99" w:rsidP="006E65F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3D6F99" w:rsidRDefault="003D6F99" w:rsidP="006E65F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y</w:t>
                      </w:r>
                    </w:p>
                    <w:p w:rsidR="003D6F99" w:rsidRPr="00E43189" w:rsidRDefault="003D6F99" w:rsidP="006E65F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noProof/>
          <w:color w:val="548DD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800735</wp:posOffset>
                </wp:positionH>
                <wp:positionV relativeFrom="paragraph">
                  <wp:posOffset>165372</wp:posOffset>
                </wp:positionV>
                <wp:extent cx="1049655" cy="760095"/>
                <wp:effectExtent l="0" t="0" r="0" b="0"/>
                <wp:wrapNone/>
                <wp:docPr id="110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760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F99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6A7496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error </w:t>
                            </w:r>
                          </w:p>
                          <w:p w:rsidR="003D6F99" w:rsidRPr="006A7496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6A7496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(control deviation)</w:t>
                            </w:r>
                          </w:p>
                          <w:p w:rsidR="003D6F99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3D6F99" w:rsidRPr="006A7496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:rsidR="003D6F99" w:rsidRPr="00E43189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3" o:spid="_x0000_s1030" type="#_x0000_t202" style="position:absolute;left:0;text-align:left;margin-left:63.05pt;margin-top:13pt;width:82.65pt;height:59.8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" stroked="f">
                <v:fill opacity="0"/>
                <v:textbox>
                  <w:txbxContent>
                    <w:p w:rsidR="003D6F99" w:rsidRDefault="003D6F99" w:rsidP="006E65F4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6A7496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error </w:t>
                      </w:r>
                    </w:p>
                    <w:p w:rsidR="003D6F99" w:rsidRPr="006A7496" w:rsidRDefault="003D6F99" w:rsidP="006E65F4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6A7496">
                        <w:rPr>
                          <w:rFonts w:ascii="Arial" w:hAnsi="Arial" w:cs="Arial"/>
                          <w:sz w:val="12"/>
                          <w:szCs w:val="12"/>
                        </w:rPr>
                        <w:t>(control deviation)</w:t>
                      </w:r>
                    </w:p>
                    <w:p w:rsidR="003D6F99" w:rsidRDefault="003D6F99" w:rsidP="006E65F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3D6F99" w:rsidRPr="006A7496" w:rsidRDefault="003D6F99" w:rsidP="006E65F4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:rsidR="003D6F99" w:rsidRPr="00E43189" w:rsidRDefault="003D6F99" w:rsidP="006E65F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e </w:t>
                      </w:r>
                    </w:p>
                  </w:txbxContent>
                </v:textbox>
              </v:shape>
            </w:pict>
          </mc:Fallback>
        </mc:AlternateContent>
      </w:r>
    </w:p>
    <w:p w:rsidR="003D6F99" w:rsidRDefault="00950DA1" w:rsidP="001B22BC">
      <w:pPr>
        <w:pStyle w:val="Textkrper-Zeileneinzug"/>
        <w:ind w:left="1069"/>
        <w:rPr>
          <w:rFonts w:ascii="Comic Sans MS" w:hAnsi="Comic Sans MS" w:cs="Arial"/>
          <w:color w:val="548DD4"/>
          <w:sz w:val="24"/>
          <w:szCs w:val="24"/>
          <w:lang w:val="fr-CH"/>
        </w:rPr>
      </w:pPr>
      <w:r>
        <w:rPr>
          <w:rFonts w:ascii="Comic Sans MS" w:hAnsi="Comic Sans MS" w:cs="Arial"/>
          <w:noProof/>
          <w:color w:val="548DD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873125</wp:posOffset>
                </wp:positionH>
                <wp:positionV relativeFrom="paragraph">
                  <wp:posOffset>113302</wp:posOffset>
                </wp:positionV>
                <wp:extent cx="1444625" cy="832485"/>
                <wp:effectExtent l="0" t="0" r="22225" b="24765"/>
                <wp:wrapNone/>
                <wp:docPr id="111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4625" cy="8324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F99" w:rsidRDefault="003D6F99" w:rsidP="006E65F4"/>
                          <w:p w:rsidR="003D6F99" w:rsidRDefault="003D6F99" w:rsidP="006E65F4"/>
                          <w:p w:rsidR="003D6F99" w:rsidRDefault="003D6F99" w:rsidP="006E65F4"/>
                          <w:p w:rsidR="003D6F99" w:rsidRDefault="003D6F99" w:rsidP="006E65F4"/>
                          <w:p w:rsidR="003D6F99" w:rsidRPr="0018740E" w:rsidRDefault="003D6F99" w:rsidP="006E65F4">
                            <w:pPr>
                              <w:rPr>
                                <w:rFonts w:ascii="Arial" w:hAnsi="Arial" w:cs="Arial"/>
                                <w:color w:val="3366FF"/>
                              </w:rPr>
                            </w:pPr>
                            <w:r>
                              <w:tab/>
                            </w:r>
                            <w:permStart w:id="854141134" w:edGrp="everyone"/>
                            <w:r w:rsidR="007C4BA7">
                              <w:rPr>
                                <w:rFonts w:ascii="Arial" w:hAnsi="Arial" w:cs="Arial"/>
                                <w:color w:val="3366FF"/>
                              </w:rPr>
                              <w:t xml:space="preserve">Human </w:t>
                            </w:r>
                            <w:permEnd w:id="854141134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31" type="#_x0000_t202" style="position:absolute;left:0;text-align:left;margin-left:68.75pt;margin-top:8.9pt;width:113.75pt;height:65.5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">
                <v:fill opacity="0"/>
                <v:stroke dashstyle="dash"/>
                <v:textbox>
                  <w:txbxContent>
                    <w:p w:rsidR="003D6F99" w:rsidRDefault="003D6F99" w:rsidP="006E65F4"/>
                    <w:p w:rsidR="003D6F99" w:rsidRDefault="003D6F99" w:rsidP="006E65F4"/>
                    <w:p w:rsidR="003D6F99" w:rsidRDefault="003D6F99" w:rsidP="006E65F4"/>
                    <w:p w:rsidR="003D6F99" w:rsidRDefault="003D6F99" w:rsidP="006E65F4"/>
                    <w:p w:rsidR="003D6F99" w:rsidRPr="0018740E" w:rsidRDefault="003D6F99" w:rsidP="006E65F4">
                      <w:pPr>
                        <w:rPr>
                          <w:rFonts w:ascii="Arial" w:hAnsi="Arial" w:cs="Arial"/>
                          <w:color w:val="3366FF"/>
                        </w:rPr>
                      </w:pPr>
                      <w:r>
                        <w:tab/>
                      </w:r>
                      <w:permStart w:id="854141134" w:edGrp="everyone"/>
                      <w:r w:rsidR="007C4BA7">
                        <w:rPr>
                          <w:rFonts w:ascii="Arial" w:hAnsi="Arial" w:cs="Arial"/>
                          <w:color w:val="3366FF"/>
                        </w:rPr>
                        <w:t xml:space="preserve">Human </w:t>
                      </w:r>
                      <w:permEnd w:id="854141134"/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noProof/>
          <w:color w:val="548DD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5316220</wp:posOffset>
                </wp:positionH>
                <wp:positionV relativeFrom="paragraph">
                  <wp:posOffset>203472</wp:posOffset>
                </wp:positionV>
                <wp:extent cx="721995" cy="615315"/>
                <wp:effectExtent l="0" t="0" r="0" b="0"/>
                <wp:wrapNone/>
                <wp:docPr id="113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" cy="6153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F99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  <w:p w:rsidR="003D6F99" w:rsidRPr="00E43189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3D6F99" w:rsidRPr="00E43189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controlled variable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32" type="#_x0000_t202" style="position:absolute;left:0;text-align:left;margin-left:418.6pt;margin-top:16pt;width:56.85pt;height:48.4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" stroked="f">
                <v:fill opacity="0"/>
                <v:textbox>
                  <w:txbxContent>
                    <w:p w:rsidR="003D6F99" w:rsidRDefault="003D6F99" w:rsidP="006E65F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x</w:t>
                      </w:r>
                    </w:p>
                    <w:p w:rsidR="003D6F99" w:rsidRPr="00E43189" w:rsidRDefault="003D6F99" w:rsidP="006E65F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3D6F99" w:rsidRPr="00E43189" w:rsidRDefault="003D6F99" w:rsidP="006E65F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controlled variable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noProof/>
          <w:color w:val="548DD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113302</wp:posOffset>
                </wp:positionV>
                <wp:extent cx="1842770" cy="832485"/>
                <wp:effectExtent l="0" t="0" r="24130" b="24765"/>
                <wp:wrapNone/>
                <wp:docPr id="114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770" cy="8324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F99" w:rsidRDefault="003D6F99" w:rsidP="006E65F4"/>
                          <w:p w:rsidR="003D6F99" w:rsidRDefault="003D6F99" w:rsidP="006E65F4"/>
                          <w:p w:rsidR="003D6F99" w:rsidRDefault="003D6F99" w:rsidP="006E65F4"/>
                          <w:p w:rsidR="003D6F99" w:rsidRDefault="003D6F99" w:rsidP="006E65F4"/>
                          <w:p w:rsidR="003D6F99" w:rsidRPr="00801143" w:rsidRDefault="003D6F99" w:rsidP="006E65F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servo unit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33" type="#_x0000_t202" style="position:absolute;left:0;text-align:left;margin-left:197pt;margin-top:8.9pt;width:145.1pt;height:65.5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">
                <v:fill opacity="0"/>
                <v:stroke dashstyle="dash"/>
                <v:textbox>
                  <w:txbxContent>
                    <w:p w:rsidR="003D6F99" w:rsidRDefault="003D6F99" w:rsidP="006E65F4"/>
                    <w:p w:rsidR="003D6F99" w:rsidRDefault="003D6F99" w:rsidP="006E65F4"/>
                    <w:p w:rsidR="003D6F99" w:rsidRDefault="003D6F99" w:rsidP="006E65F4"/>
                    <w:p w:rsidR="003D6F99" w:rsidRDefault="003D6F99" w:rsidP="006E65F4"/>
                    <w:p w:rsidR="003D6F99" w:rsidRPr="00801143" w:rsidRDefault="003D6F99" w:rsidP="006E65F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servo 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noProof/>
          <w:color w:val="548DD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167912</wp:posOffset>
                </wp:positionV>
                <wp:extent cx="868680" cy="506730"/>
                <wp:effectExtent l="0" t="0" r="26670" b="26670"/>
                <wp:wrapNone/>
                <wp:docPr id="115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F99" w:rsidRPr="00B203DA" w:rsidRDefault="007874DE" w:rsidP="006E65F4">
                            <w:pPr>
                              <w:jc w:val="center"/>
                              <w:rPr>
                                <w:rFonts w:ascii="Arial" w:hAnsi="Arial" w:cs="Arial"/>
                                <w:color w:val="3366FF"/>
                                <w:lang w:val="de-CH"/>
                              </w:rPr>
                            </w:pPr>
                            <w:permStart w:id="1060200048" w:edGrp="everyone"/>
                            <w:r>
                              <w:rPr>
                                <w:rFonts w:ascii="Arial" w:hAnsi="Arial" w:cs="Arial"/>
                                <w:color w:val="3366FF"/>
                                <w:lang w:val="de-CH"/>
                              </w:rPr>
                              <w:t>Brain</w:t>
                            </w:r>
                            <w:r w:rsidR="007C4BA7">
                              <w:rPr>
                                <w:rFonts w:ascii="Arial" w:hAnsi="Arial" w:cs="Arial"/>
                                <w:color w:val="3366FF"/>
                                <w:lang w:val="de-CH"/>
                              </w:rPr>
                              <w:t xml:space="preserve">  </w:t>
                            </w:r>
                            <w:permEnd w:id="1060200048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8" o:spid="_x0000_s1034" type="#_x0000_t202" style="position:absolute;left:0;text-align:left;margin-left:111.65pt;margin-top:13.2pt;width:68.4pt;height:39.9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">
                <v:textbox>
                  <w:txbxContent>
                    <w:p w:rsidR="003D6F99" w:rsidRPr="00B203DA" w:rsidRDefault="007874DE" w:rsidP="006E65F4">
                      <w:pPr>
                        <w:jc w:val="center"/>
                        <w:rPr>
                          <w:rFonts w:ascii="Arial" w:hAnsi="Arial" w:cs="Arial"/>
                          <w:color w:val="3366FF"/>
                          <w:lang w:val="de-CH"/>
                        </w:rPr>
                      </w:pPr>
                      <w:permStart w:id="1060200048" w:edGrp="everyone"/>
                      <w:r>
                        <w:rPr>
                          <w:rFonts w:ascii="Arial" w:hAnsi="Arial" w:cs="Arial"/>
                          <w:color w:val="3366FF"/>
                          <w:lang w:val="de-CH"/>
                        </w:rPr>
                        <w:t>Brain</w:t>
                      </w:r>
                      <w:r w:rsidR="007C4BA7">
                        <w:rPr>
                          <w:rFonts w:ascii="Arial" w:hAnsi="Arial" w:cs="Arial"/>
                          <w:color w:val="3366FF"/>
                          <w:lang w:val="de-CH"/>
                        </w:rPr>
                        <w:t xml:space="preserve">  </w:t>
                      </w:r>
                      <w:permEnd w:id="1060200048"/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noProof/>
          <w:color w:val="548DD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167912</wp:posOffset>
                </wp:positionV>
                <wp:extent cx="868680" cy="506730"/>
                <wp:effectExtent l="0" t="0" r="26670" b="26670"/>
                <wp:wrapNone/>
                <wp:docPr id="116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F99" w:rsidRPr="00B203DA" w:rsidRDefault="007874DE" w:rsidP="006E65F4">
                            <w:pPr>
                              <w:jc w:val="center"/>
                              <w:rPr>
                                <w:rFonts w:ascii="Arial" w:hAnsi="Arial" w:cs="Arial"/>
                                <w:color w:val="3366FF"/>
                                <w:lang w:val="de-CH"/>
                              </w:rPr>
                            </w:pPr>
                            <w:permStart w:id="219284429" w:edGrp="everyone"/>
                            <w:r>
                              <w:rPr>
                                <w:rFonts w:ascii="Arial" w:hAnsi="Arial" w:cs="Arial"/>
                                <w:color w:val="3366FF"/>
                                <w:lang w:val="de-CH"/>
                              </w:rPr>
                              <w:t>Muscles</w:t>
                            </w:r>
                            <w:r w:rsidR="007C4BA7">
                              <w:rPr>
                                <w:rFonts w:ascii="Arial" w:hAnsi="Arial" w:cs="Arial"/>
                                <w:color w:val="3366FF"/>
                                <w:lang w:val="de-CH"/>
                              </w:rPr>
                              <w:t xml:space="preserve">  </w:t>
                            </w:r>
                            <w:permEnd w:id="219284429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035" type="#_x0000_t202" style="position:absolute;left:0;text-align:left;margin-left:200pt;margin-top:13.2pt;width:68.4pt;height:39.9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">
                <v:textbox>
                  <w:txbxContent>
                    <w:p w:rsidR="003D6F99" w:rsidRPr="00B203DA" w:rsidRDefault="007874DE" w:rsidP="006E65F4">
                      <w:pPr>
                        <w:jc w:val="center"/>
                        <w:rPr>
                          <w:rFonts w:ascii="Arial" w:hAnsi="Arial" w:cs="Arial"/>
                          <w:color w:val="3366FF"/>
                          <w:lang w:val="de-CH"/>
                        </w:rPr>
                      </w:pPr>
                      <w:permStart w:id="219284429" w:edGrp="everyone"/>
                      <w:r>
                        <w:rPr>
                          <w:rFonts w:ascii="Arial" w:hAnsi="Arial" w:cs="Arial"/>
                          <w:color w:val="3366FF"/>
                          <w:lang w:val="de-CH"/>
                        </w:rPr>
                        <w:t>Muscles</w:t>
                      </w:r>
                      <w:r w:rsidR="007C4BA7">
                        <w:rPr>
                          <w:rFonts w:ascii="Arial" w:hAnsi="Arial" w:cs="Arial"/>
                          <w:color w:val="3366FF"/>
                          <w:lang w:val="de-CH"/>
                        </w:rPr>
                        <w:t xml:space="preserve">  </w:t>
                      </w:r>
                      <w:permEnd w:id="219284429"/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noProof/>
          <w:color w:val="548DD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166007</wp:posOffset>
                </wp:positionV>
                <wp:extent cx="725805" cy="506730"/>
                <wp:effectExtent l="0" t="0" r="17145" b="26670"/>
                <wp:wrapNone/>
                <wp:docPr id="117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F99" w:rsidRPr="00B203DA" w:rsidRDefault="00FD3B36" w:rsidP="006E65F4">
                            <w:pPr>
                              <w:jc w:val="center"/>
                              <w:rPr>
                                <w:rFonts w:ascii="Arial" w:hAnsi="Arial" w:cs="Arial"/>
                                <w:color w:val="3366FF"/>
                                <w:lang w:val="de-CH"/>
                              </w:rPr>
                            </w:pPr>
                            <w:permStart w:id="1937182036" w:edGrp="everyone"/>
                            <w:r>
                              <w:rPr>
                                <w:rFonts w:ascii="Arial" w:hAnsi="Arial" w:cs="Arial"/>
                                <w:color w:val="3366FF"/>
                                <w:lang w:val="de-CH"/>
                              </w:rPr>
                              <w:t xml:space="preserve">Shower cabine </w:t>
                            </w:r>
                            <w:permEnd w:id="1937182036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36" type="#_x0000_t202" style="position:absolute;left:0;text-align:left;margin-left:342.35pt;margin-top:13.05pt;width:57.15pt;height:39.9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">
                <v:textbox>
                  <w:txbxContent>
                    <w:p w:rsidR="003D6F99" w:rsidRPr="00B203DA" w:rsidRDefault="00FD3B36" w:rsidP="006E65F4">
                      <w:pPr>
                        <w:jc w:val="center"/>
                        <w:rPr>
                          <w:rFonts w:ascii="Arial" w:hAnsi="Arial" w:cs="Arial"/>
                          <w:color w:val="3366FF"/>
                          <w:lang w:val="de-CH"/>
                        </w:rPr>
                      </w:pPr>
                      <w:permStart w:id="1937182036" w:edGrp="everyone"/>
                      <w:r>
                        <w:rPr>
                          <w:rFonts w:ascii="Arial" w:hAnsi="Arial" w:cs="Arial"/>
                          <w:color w:val="3366FF"/>
                          <w:lang w:val="de-CH"/>
                        </w:rPr>
                        <w:t xml:space="preserve">Shower cabine </w:t>
                      </w:r>
                      <w:permEnd w:id="1937182036"/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noProof/>
          <w:color w:val="548DD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185420</wp:posOffset>
                </wp:positionH>
                <wp:positionV relativeFrom="paragraph">
                  <wp:posOffset>204107</wp:posOffset>
                </wp:positionV>
                <wp:extent cx="721995" cy="615315"/>
                <wp:effectExtent l="0" t="0" r="0" b="0"/>
                <wp:wrapNone/>
                <wp:docPr id="123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" cy="6153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F99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SV</w:t>
                            </w:r>
                          </w:p>
                          <w:p w:rsidR="003D6F99" w:rsidRPr="00E43189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3D6F99" w:rsidRPr="00E43189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set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6" o:spid="_x0000_s1037" type="#_x0000_t202" style="position:absolute;left:0;text-align:left;margin-left:14.6pt;margin-top:16.05pt;width:56.85pt;height:48.4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" stroked="f">
                <v:fill opacity="0"/>
                <v:textbox>
                  <w:txbxContent>
                    <w:p w:rsidR="003D6F99" w:rsidRDefault="003D6F99" w:rsidP="006E65F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SV</w:t>
                      </w:r>
                    </w:p>
                    <w:p w:rsidR="003D6F99" w:rsidRPr="00E43189" w:rsidRDefault="003D6F99" w:rsidP="006E65F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3D6F99" w:rsidRPr="00E43189" w:rsidRDefault="003D6F99" w:rsidP="006E65F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set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noProof/>
          <w:color w:val="548DD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800735</wp:posOffset>
                </wp:positionH>
                <wp:positionV relativeFrom="paragraph">
                  <wp:posOffset>113302</wp:posOffset>
                </wp:positionV>
                <wp:extent cx="721995" cy="325755"/>
                <wp:effectExtent l="0" t="0" r="0" b="0"/>
                <wp:wrapNone/>
                <wp:docPr id="1540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" cy="3257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F99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CH"/>
                              </w:rPr>
                            </w:pPr>
                            <w:r w:rsidRPr="006A7496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CH"/>
                              </w:rPr>
                              <w:t xml:space="preserve">Summing </w:t>
                            </w:r>
                          </w:p>
                          <w:p w:rsidR="003D6F99" w:rsidRPr="006A7496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CH"/>
                              </w:rPr>
                            </w:pPr>
                            <w:r w:rsidRPr="006A7496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CH"/>
                              </w:rPr>
                              <w:t>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5" o:spid="_x0000_s1038" type="#_x0000_t202" style="position:absolute;left:0;text-align:left;margin-left:63.05pt;margin-top:8.9pt;width:56.85pt;height:2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" stroked="f">
                <v:fill opacity="0"/>
                <v:textbox>
                  <w:txbxContent>
                    <w:p w:rsidR="003D6F99" w:rsidRDefault="003D6F99" w:rsidP="006E65F4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CH"/>
                        </w:rPr>
                      </w:pPr>
                      <w:r w:rsidRPr="006A7496">
                        <w:rPr>
                          <w:rFonts w:ascii="Arial" w:hAnsi="Arial" w:cs="Arial"/>
                          <w:sz w:val="10"/>
                          <w:szCs w:val="10"/>
                          <w:lang w:val="de-CH"/>
                        </w:rPr>
                        <w:t xml:space="preserve">Summing </w:t>
                      </w:r>
                    </w:p>
                    <w:p w:rsidR="003D6F99" w:rsidRPr="006A7496" w:rsidRDefault="003D6F99" w:rsidP="006E65F4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CH"/>
                        </w:rPr>
                      </w:pPr>
                      <w:r w:rsidRPr="006A7496">
                        <w:rPr>
                          <w:rFonts w:ascii="Arial" w:hAnsi="Arial" w:cs="Arial"/>
                          <w:sz w:val="10"/>
                          <w:szCs w:val="10"/>
                          <w:lang w:val="de-CH"/>
                        </w:rPr>
                        <w:t>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noProof/>
          <w:color w:val="548DD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3768725</wp:posOffset>
                </wp:positionH>
                <wp:positionV relativeFrom="paragraph">
                  <wp:posOffset>165372</wp:posOffset>
                </wp:positionV>
                <wp:extent cx="579120" cy="506730"/>
                <wp:effectExtent l="0" t="0" r="11430" b="26670"/>
                <wp:wrapNone/>
                <wp:docPr id="1543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F99" w:rsidRPr="00950DA1" w:rsidRDefault="007874DE" w:rsidP="006E65F4">
                            <w:pPr>
                              <w:jc w:val="center"/>
                              <w:rPr>
                                <w:rFonts w:ascii="Arial" w:hAnsi="Arial" w:cs="Arial"/>
                                <w:color w:val="3366FF"/>
                                <w:sz w:val="18"/>
                                <w:szCs w:val="18"/>
                                <w:lang w:val="de-CH"/>
                              </w:rPr>
                            </w:pPr>
                            <w:permStart w:id="426866032" w:edGrp="everyone"/>
                            <w:r>
                              <w:rPr>
                                <w:rFonts w:ascii="Arial" w:hAnsi="Arial" w:cs="Arial"/>
                                <w:color w:val="3366FF"/>
                                <w:sz w:val="18"/>
                                <w:szCs w:val="18"/>
                                <w:lang w:val="de-CH"/>
                              </w:rPr>
                              <w:t>Hand</w:t>
                            </w:r>
                            <w:r w:rsidR="007C4BA7">
                              <w:rPr>
                                <w:rFonts w:ascii="Arial" w:hAnsi="Arial" w:cs="Arial"/>
                                <w:color w:val="3366FF"/>
                                <w:sz w:val="18"/>
                                <w:szCs w:val="18"/>
                                <w:lang w:val="de-CH"/>
                              </w:rPr>
                              <w:t xml:space="preserve"> </w:t>
                            </w:r>
                            <w:permEnd w:id="426866032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8" o:spid="_x0000_s1039" type="#_x0000_t202" style="position:absolute;left:0;text-align:left;margin-left:296.75pt;margin-top:13pt;width:45.6pt;height:39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">
                <v:textbox>
                  <w:txbxContent>
                    <w:p w:rsidR="003D6F99" w:rsidRPr="00950DA1" w:rsidRDefault="007874DE" w:rsidP="006E65F4">
                      <w:pPr>
                        <w:jc w:val="center"/>
                        <w:rPr>
                          <w:rFonts w:ascii="Arial" w:hAnsi="Arial" w:cs="Arial"/>
                          <w:color w:val="3366FF"/>
                          <w:sz w:val="18"/>
                          <w:szCs w:val="18"/>
                          <w:lang w:val="de-CH"/>
                        </w:rPr>
                      </w:pPr>
                      <w:permStart w:id="426866032" w:edGrp="everyone"/>
                      <w:r>
                        <w:rPr>
                          <w:rFonts w:ascii="Arial" w:hAnsi="Arial" w:cs="Arial"/>
                          <w:color w:val="3366FF"/>
                          <w:sz w:val="18"/>
                          <w:szCs w:val="18"/>
                          <w:lang w:val="de-CH"/>
                        </w:rPr>
                        <w:t>Hand</w:t>
                      </w:r>
                      <w:r w:rsidR="007C4BA7">
                        <w:rPr>
                          <w:rFonts w:ascii="Arial" w:hAnsi="Arial" w:cs="Arial"/>
                          <w:color w:val="3366FF"/>
                          <w:sz w:val="18"/>
                          <w:szCs w:val="18"/>
                          <w:lang w:val="de-CH"/>
                        </w:rPr>
                        <w:t xml:space="preserve"> </w:t>
                      </w:r>
                      <w:permEnd w:id="426866032"/>
                    </w:p>
                  </w:txbxContent>
                </v:textbox>
              </v:shape>
            </w:pict>
          </mc:Fallback>
        </mc:AlternateContent>
      </w:r>
    </w:p>
    <w:p w:rsidR="003D6F99" w:rsidRDefault="00950DA1" w:rsidP="001B22BC">
      <w:pPr>
        <w:pStyle w:val="Textkrper-Zeileneinzug"/>
        <w:ind w:left="1069"/>
        <w:rPr>
          <w:rFonts w:ascii="Comic Sans MS" w:hAnsi="Comic Sans MS" w:cs="Arial"/>
          <w:color w:val="548DD4"/>
          <w:sz w:val="24"/>
          <w:szCs w:val="24"/>
          <w:lang w:val="fr-CH"/>
        </w:rPr>
      </w:pPr>
      <w:r>
        <w:rPr>
          <w:rFonts w:ascii="Comic Sans MS" w:hAnsi="Comic Sans MS" w:cs="Arial"/>
          <w:noProof/>
          <w:color w:val="548DD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143782</wp:posOffset>
                </wp:positionV>
                <wp:extent cx="253365" cy="0"/>
                <wp:effectExtent l="0" t="0" r="13335" b="19050"/>
                <wp:wrapNone/>
                <wp:docPr id="118" name="Lin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61D46" id="Line 131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05pt,11.3pt" to="200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"/>
            </w:pict>
          </mc:Fallback>
        </mc:AlternateContent>
      </w:r>
      <w:r>
        <w:rPr>
          <w:rFonts w:ascii="Comic Sans MS" w:hAnsi="Comic Sans MS" w:cs="Arial"/>
          <w:noProof/>
          <w:color w:val="548DD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5073650</wp:posOffset>
                </wp:positionH>
                <wp:positionV relativeFrom="paragraph">
                  <wp:posOffset>143782</wp:posOffset>
                </wp:positionV>
                <wp:extent cx="675640" cy="0"/>
                <wp:effectExtent l="0" t="0" r="10160" b="19050"/>
                <wp:wrapNone/>
                <wp:docPr id="121" name="Lin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75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F571C" id="Line 134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5pt,11.3pt" to="452.7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"/>
            </w:pict>
          </mc:Fallback>
        </mc:AlternateContent>
      </w:r>
      <w:r>
        <w:rPr>
          <w:rFonts w:ascii="Comic Sans MS" w:hAnsi="Comic Sans MS" w:cs="Arial"/>
          <w:noProof/>
          <w:color w:val="548DD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150132</wp:posOffset>
                </wp:positionV>
                <wp:extent cx="723900" cy="0"/>
                <wp:effectExtent l="0" t="76200" r="19050" b="95250"/>
                <wp:wrapNone/>
                <wp:docPr id="122" name="Lin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92E07" id="Line 135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pt,11.8pt" to="83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">
                <v:stroke endarrow="block"/>
              </v:line>
            </w:pict>
          </mc:Fallback>
        </mc:AlternateContent>
      </w:r>
      <w:r>
        <w:rPr>
          <w:rFonts w:ascii="Comic Sans MS" w:hAnsi="Comic Sans MS" w:cs="Arial"/>
          <w:noProof/>
          <w:color w:val="548DD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41547</wp:posOffset>
                </wp:positionV>
                <wp:extent cx="217170" cy="217170"/>
                <wp:effectExtent l="0" t="0" r="11430" b="11430"/>
                <wp:wrapNone/>
                <wp:docPr id="124" name="Oval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" cy="2171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11BFFE" id="Oval 137" o:spid="_x0000_s1026" style="position:absolute;margin-left:83pt;margin-top:3.25pt;width:17.1pt;height:17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"/>
            </w:pict>
          </mc:Fallback>
        </mc:AlternateContent>
      </w:r>
      <w:r>
        <w:rPr>
          <w:rFonts w:ascii="Comic Sans MS" w:hAnsi="Comic Sans MS" w:cs="Arial"/>
          <w:noProof/>
          <w:color w:val="548DD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150132</wp:posOffset>
                </wp:positionV>
                <wp:extent cx="144780" cy="0"/>
                <wp:effectExtent l="0" t="0" r="26670" b="19050"/>
                <wp:wrapNone/>
                <wp:docPr id="125" name="Lin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47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582A9" id="Line 138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pt,11.8pt" to="111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"/>
            </w:pict>
          </mc:Fallback>
        </mc:AlternateContent>
      </w:r>
      <w:r>
        <w:rPr>
          <w:rFonts w:ascii="Comic Sans MS" w:hAnsi="Comic Sans MS" w:cs="Arial"/>
          <w:noProof/>
          <w:color w:val="548DD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143782</wp:posOffset>
                </wp:positionV>
                <wp:extent cx="4445" cy="911225"/>
                <wp:effectExtent l="0" t="0" r="33655" b="22225"/>
                <wp:wrapNone/>
                <wp:docPr id="126" name="Lin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445" cy="911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BFC58" id="Line 13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5pt,11.3pt" to="427.85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"/>
            </w:pict>
          </mc:Fallback>
        </mc:AlternateContent>
      </w:r>
      <w:r>
        <w:rPr>
          <w:rFonts w:ascii="Comic Sans MS" w:hAnsi="Comic Sans MS" w:cs="Arial"/>
          <w:noProof/>
          <w:color w:val="548DD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258717</wp:posOffset>
                </wp:positionV>
                <wp:extent cx="0" cy="796290"/>
                <wp:effectExtent l="76200" t="38100" r="57150" b="22860"/>
                <wp:wrapNone/>
                <wp:docPr id="1538" name="Lin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7962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A794C" id="Line 14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5pt,20.35pt" to="91.55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">
                <v:stroke endarrow="block"/>
              </v:line>
            </w:pict>
          </mc:Fallback>
        </mc:AlternateContent>
      </w:r>
      <w:r>
        <w:rPr>
          <w:rFonts w:ascii="Comic Sans MS" w:hAnsi="Comic Sans MS" w:cs="Arial"/>
          <w:noProof/>
          <w:color w:val="548DD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5352</wp:posOffset>
                </wp:positionV>
                <wp:extent cx="217170" cy="144780"/>
                <wp:effectExtent l="0" t="0" r="0" b="0"/>
                <wp:wrapNone/>
                <wp:docPr id="1541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F99" w:rsidRPr="00F07E22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07E22">
                              <w:rPr>
                                <w:rFonts w:ascii="Arial" w:hAnsi="Arial" w:cs="Arial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6" o:spid="_x0000_s1040" type="#_x0000_t202" style="position:absolute;left:0;text-align:left;margin-left:65.9pt;margin-top:.4pt;width:17.1pt;height:1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" stroked="f">
                <v:fill opacity="0"/>
                <v:textbox inset="0,0,0,0">
                  <w:txbxContent>
                    <w:p w:rsidR="003D6F99" w:rsidRPr="00F07E22" w:rsidRDefault="003D6F99" w:rsidP="006E65F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F07E22">
                        <w:rPr>
                          <w:rFonts w:ascii="Arial" w:hAnsi="Arial" w:cs="Arial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noProof/>
          <w:color w:val="548DD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143782</wp:posOffset>
                </wp:positionV>
                <wp:extent cx="361950" cy="0"/>
                <wp:effectExtent l="0" t="0" r="19050" b="19050"/>
                <wp:wrapNone/>
                <wp:docPr id="1544" name="Lin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585D5" id="Line 14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5pt,11.3pt" to="29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"/>
            </w:pict>
          </mc:Fallback>
        </mc:AlternateContent>
      </w:r>
    </w:p>
    <w:p w:rsidR="003D6F99" w:rsidRDefault="00950DA1" w:rsidP="001B22BC">
      <w:pPr>
        <w:pStyle w:val="Textkrper-Zeileneinzug"/>
        <w:ind w:left="1069"/>
        <w:rPr>
          <w:rFonts w:ascii="Comic Sans MS" w:hAnsi="Comic Sans MS" w:cs="Arial"/>
          <w:color w:val="548DD4"/>
          <w:sz w:val="24"/>
          <w:szCs w:val="24"/>
          <w:lang w:val="fr-CH"/>
        </w:rPr>
      </w:pPr>
      <w:r>
        <w:rPr>
          <w:rFonts w:ascii="Comic Sans MS" w:hAnsi="Comic Sans MS" w:cs="Arial"/>
          <w:noProof/>
          <w:color w:val="548DD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115207</wp:posOffset>
                </wp:positionV>
                <wp:extent cx="721995" cy="1085850"/>
                <wp:effectExtent l="0" t="0" r="0" b="0"/>
                <wp:wrapNone/>
                <wp:docPr id="1539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" cy="10858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F99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PV</w:t>
                            </w:r>
                          </w:p>
                          <w:p w:rsidR="003D6F99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3D6F99" w:rsidRPr="006A7496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:rsidR="003D6F99" w:rsidRPr="00E43189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process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4" o:spid="_x0000_s1041" type="#_x0000_t202" style="position:absolute;left:0;text-align:left;margin-left:42.65pt;margin-top:9.05pt;width:56.85pt;height:8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" stroked="f">
                <v:fill opacity="0"/>
                <v:textbox>
                  <w:txbxContent>
                    <w:p w:rsidR="003D6F99" w:rsidRDefault="003D6F99" w:rsidP="006E65F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PV</w:t>
                      </w:r>
                    </w:p>
                    <w:p w:rsidR="003D6F99" w:rsidRDefault="003D6F99" w:rsidP="006E65F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3D6F99" w:rsidRPr="006A7496" w:rsidRDefault="003D6F99" w:rsidP="006E65F4">
                      <w:pPr>
                        <w:jc w:val="center"/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</w:p>
                    <w:p w:rsidR="003D6F99" w:rsidRPr="00E43189" w:rsidRDefault="003D6F99" w:rsidP="006E65F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process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noProof/>
          <w:color w:val="548DD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981710</wp:posOffset>
                </wp:positionH>
                <wp:positionV relativeFrom="paragraph">
                  <wp:posOffset>6622</wp:posOffset>
                </wp:positionV>
                <wp:extent cx="217170" cy="144780"/>
                <wp:effectExtent l="0" t="0" r="0" b="0"/>
                <wp:wrapNone/>
                <wp:docPr id="1542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" cy="1447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F99" w:rsidRPr="00F07E22" w:rsidRDefault="003D6F99" w:rsidP="006E65F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7" o:spid="_x0000_s1042" type="#_x0000_t202" style="position:absolute;left:0;text-align:left;margin-left:77.3pt;margin-top:.5pt;width:17.1pt;height:1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" stroked="f">
                <v:fill opacity="0"/>
                <v:textbox inset="0,0,0,0">
                  <w:txbxContent>
                    <w:p w:rsidR="003D6F99" w:rsidRPr="00F07E22" w:rsidRDefault="003D6F99" w:rsidP="006E65F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:rsidR="003D6F99" w:rsidRDefault="00950DA1" w:rsidP="001B22BC">
      <w:pPr>
        <w:pStyle w:val="Textkrper-Zeileneinzug"/>
        <w:ind w:left="1069"/>
        <w:rPr>
          <w:rFonts w:ascii="Comic Sans MS" w:hAnsi="Comic Sans MS" w:cs="Arial"/>
          <w:color w:val="548DD4"/>
          <w:sz w:val="24"/>
          <w:szCs w:val="24"/>
          <w:lang w:val="fr-CH"/>
        </w:rPr>
      </w:pPr>
      <w:r>
        <w:rPr>
          <w:rFonts w:ascii="Comic Sans MS" w:hAnsi="Comic Sans MS" w:cs="Arial"/>
          <w:noProof/>
          <w:color w:val="548DD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3479165</wp:posOffset>
                </wp:positionH>
                <wp:positionV relativeFrom="paragraph">
                  <wp:posOffset>224427</wp:posOffset>
                </wp:positionV>
                <wp:extent cx="868680" cy="506730"/>
                <wp:effectExtent l="0" t="0" r="26670" b="26670"/>
                <wp:wrapNone/>
                <wp:docPr id="1536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F99" w:rsidRPr="00950DA1" w:rsidRDefault="007C4BA7" w:rsidP="006E65F4">
                            <w:pPr>
                              <w:jc w:val="center"/>
                              <w:rPr>
                                <w:rFonts w:ascii="Arial" w:hAnsi="Arial" w:cs="Arial"/>
                                <w:color w:val="3366FF"/>
                                <w:lang w:val="de-CH"/>
                              </w:rPr>
                            </w:pPr>
                            <w:permStart w:id="49953311" w:edGrp="everyone"/>
                            <w:r>
                              <w:rPr>
                                <w:rFonts w:ascii="Arial" w:hAnsi="Arial" w:cs="Arial"/>
                                <w:color w:val="3366FF"/>
                                <w:lang w:val="de-CH"/>
                              </w:rPr>
                              <w:t xml:space="preserve">Skin </w:t>
                            </w:r>
                            <w:permEnd w:id="4995331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1" o:spid="_x0000_s1043" type="#_x0000_t202" style="position:absolute;left:0;text-align:left;margin-left:273.95pt;margin-top:17.65pt;width:68.4pt;height:3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">
                <v:textbox>
                  <w:txbxContent>
                    <w:p w:rsidR="003D6F99" w:rsidRPr="00950DA1" w:rsidRDefault="007C4BA7" w:rsidP="006E65F4">
                      <w:pPr>
                        <w:jc w:val="center"/>
                        <w:rPr>
                          <w:rFonts w:ascii="Arial" w:hAnsi="Arial" w:cs="Arial"/>
                          <w:color w:val="3366FF"/>
                          <w:lang w:val="de-CH"/>
                        </w:rPr>
                      </w:pPr>
                      <w:permStart w:id="49953311" w:edGrp="everyone"/>
                      <w:r>
                        <w:rPr>
                          <w:rFonts w:ascii="Arial" w:hAnsi="Arial" w:cs="Arial"/>
                          <w:color w:val="3366FF"/>
                          <w:lang w:val="de-CH"/>
                        </w:rPr>
                        <w:t xml:space="preserve">Skin </w:t>
                      </w:r>
                      <w:permEnd w:id="49953311"/>
                    </w:p>
                  </w:txbxContent>
                </v:textbox>
              </v:shape>
            </w:pict>
          </mc:Fallback>
        </mc:AlternateContent>
      </w:r>
    </w:p>
    <w:p w:rsidR="003D6F99" w:rsidRDefault="00950DA1" w:rsidP="001B22BC">
      <w:pPr>
        <w:pStyle w:val="Textkrper-Zeileneinzug"/>
        <w:ind w:left="1069"/>
        <w:rPr>
          <w:rFonts w:ascii="Comic Sans MS" w:hAnsi="Comic Sans MS" w:cs="Arial"/>
          <w:color w:val="548DD4"/>
          <w:sz w:val="24"/>
          <w:szCs w:val="24"/>
          <w:lang w:val="fr-CH"/>
        </w:rPr>
      </w:pPr>
      <w:r>
        <w:rPr>
          <w:rFonts w:ascii="Comic Sans MS" w:hAnsi="Comic Sans MS" w:cs="Arial"/>
          <w:noProof/>
          <w:color w:val="548DD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189502</wp:posOffset>
                </wp:positionV>
                <wp:extent cx="1085850" cy="0"/>
                <wp:effectExtent l="0" t="0" r="19050" b="19050"/>
                <wp:wrapNone/>
                <wp:docPr id="127" name="Lin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B6C6D" id="Line 140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35pt,14.9pt" to="427.8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"/>
            </w:pict>
          </mc:Fallback>
        </mc:AlternateContent>
      </w:r>
      <w:r>
        <w:rPr>
          <w:rFonts w:ascii="Comic Sans MS" w:hAnsi="Comic Sans MS" w:cs="Arial"/>
          <w:noProof/>
          <w:color w:val="548DD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189502</wp:posOffset>
                </wp:positionV>
                <wp:extent cx="2316480" cy="0"/>
                <wp:effectExtent l="0" t="0" r="26670" b="19050"/>
                <wp:wrapNone/>
                <wp:docPr id="1537" name="Lin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31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D18C4" id="Line 142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5pt,14.9pt" to="273.9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"/>
            </w:pict>
          </mc:Fallback>
        </mc:AlternateContent>
      </w:r>
    </w:p>
    <w:p w:rsidR="007F7B0D" w:rsidRDefault="007F7B0D" w:rsidP="007F7B0D">
      <w:pPr>
        <w:ind w:left="567"/>
        <w:rPr>
          <w:rFonts w:ascii="Verdana" w:hAnsi="Verdana"/>
          <w:b/>
          <w:sz w:val="22"/>
          <w:szCs w:val="22"/>
          <w:lang w:val="fr-CH"/>
        </w:rPr>
      </w:pPr>
    </w:p>
    <w:p w:rsidR="00B0161F" w:rsidRDefault="00B0161F">
      <w:pPr>
        <w:rPr>
          <w:rFonts w:ascii="Verdana" w:hAnsi="Verdana"/>
          <w:b/>
          <w:sz w:val="22"/>
          <w:szCs w:val="22"/>
          <w:lang w:val="fr-CH"/>
        </w:rPr>
      </w:pPr>
      <w:r>
        <w:rPr>
          <w:rFonts w:ascii="Verdana" w:hAnsi="Verdana"/>
          <w:b/>
          <w:sz w:val="22"/>
          <w:szCs w:val="22"/>
          <w:lang w:val="fr-CH"/>
        </w:rPr>
        <w:br w:type="page"/>
      </w:r>
    </w:p>
    <w:p w:rsidR="00B0161F" w:rsidRPr="00162B80" w:rsidRDefault="00B0161F" w:rsidP="00B0161F">
      <w:pPr>
        <w:pStyle w:val="Textkrper-Zeileneinzug"/>
        <w:numPr>
          <w:ilvl w:val="0"/>
          <w:numId w:val="8"/>
        </w:numPr>
        <w:spacing w:before="240"/>
        <w:rPr>
          <w:rFonts w:cs="Arial"/>
          <w:sz w:val="22"/>
          <w:szCs w:val="22"/>
          <w:lang w:val="fr-CH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9D8DAC" wp14:editId="7C50ACF7">
                <wp:simplePos x="0" y="0"/>
                <wp:positionH relativeFrom="column">
                  <wp:posOffset>687070</wp:posOffset>
                </wp:positionH>
                <wp:positionV relativeFrom="paragraph">
                  <wp:posOffset>237490</wp:posOffset>
                </wp:positionV>
                <wp:extent cx="124460" cy="182880"/>
                <wp:effectExtent l="0" t="0" r="27940" b="26670"/>
                <wp:wrapNone/>
                <wp:docPr id="51" name="Textfeld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61F" w:rsidRPr="00377A23" w:rsidRDefault="00B0161F" w:rsidP="00B0161F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</w:pPr>
                            <w:permStart w:id="1960399890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1960399890"/>
                          </w:p>
                          <w:p w:rsidR="00B0161F" w:rsidRPr="005C4EC9" w:rsidRDefault="00B0161F" w:rsidP="00B0161F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D8DAC" id="Textfeld 51" o:spid="_x0000_s1044" type="#_x0000_t202" style="position:absolute;left:0;text-align:left;margin-left:54.1pt;margin-top:18.7pt;width:9.8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">
                <v:textbox inset="0,0,0,0">
                  <w:txbxContent>
                    <w:p w:rsidR="00B0161F" w:rsidRPr="00377A23" w:rsidRDefault="00B0161F" w:rsidP="00B0161F">
                      <w:pP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</w:pPr>
                      <w:permStart w:id="1960399890" w:edGrp="everyone"/>
                      <w: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1960399890"/>
                    </w:p>
                    <w:p w:rsidR="00B0161F" w:rsidRPr="005C4EC9" w:rsidRDefault="00B0161F" w:rsidP="00B0161F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62B80">
        <w:rPr>
          <w:rFonts w:cs="Arial"/>
          <w:sz w:val="22"/>
          <w:szCs w:val="22"/>
          <w:lang w:val="fr-CH"/>
        </w:rPr>
        <w:t xml:space="preserve">Is the </w:t>
      </w:r>
      <w:r w:rsidRPr="00162B80">
        <w:rPr>
          <w:rFonts w:cs="Arial"/>
          <w:b/>
          <w:sz w:val="22"/>
          <w:szCs w:val="22"/>
          <w:lang w:val="fr-CH"/>
        </w:rPr>
        <w:t>signal flow path</w:t>
      </w:r>
      <w:r w:rsidRPr="00162B80">
        <w:rPr>
          <w:rFonts w:cs="Arial"/>
          <w:sz w:val="22"/>
          <w:szCs w:val="22"/>
          <w:lang w:val="fr-CH"/>
        </w:rPr>
        <w:t xml:space="preserve"> of </w:t>
      </w:r>
      <w:r>
        <w:rPr>
          <w:rFonts w:cs="Arial"/>
          <w:sz w:val="22"/>
          <w:szCs w:val="22"/>
          <w:lang w:val="fr-CH"/>
        </w:rPr>
        <w:t>t</w:t>
      </w:r>
      <w:r w:rsidRPr="00162B80">
        <w:rPr>
          <w:rFonts w:cs="Arial"/>
          <w:sz w:val="22"/>
          <w:szCs w:val="22"/>
          <w:lang w:val="fr-CH"/>
        </w:rPr>
        <w:t xml:space="preserve">he </w:t>
      </w:r>
      <w:r>
        <w:rPr>
          <w:rFonts w:cs="Arial"/>
          <w:sz w:val="22"/>
          <w:szCs w:val="22"/>
          <w:lang w:val="fr-CH"/>
        </w:rPr>
        <w:t>shower example</w:t>
      </w:r>
      <w:r w:rsidRPr="00162B80">
        <w:rPr>
          <w:rFonts w:cs="Arial"/>
          <w:sz w:val="22"/>
          <w:szCs w:val="22"/>
          <w:lang w:val="fr-CH"/>
        </w:rPr>
        <w:t xml:space="preserve"> open or closed?</w:t>
      </w:r>
    </w:p>
    <w:p w:rsidR="00B0161F" w:rsidRPr="009B5472" w:rsidRDefault="00B0161F" w:rsidP="00B0161F">
      <w:pPr>
        <w:pStyle w:val="Textkrper-Zeileneinzug"/>
        <w:numPr>
          <w:ilvl w:val="0"/>
          <w:numId w:val="12"/>
        </w:numPr>
        <w:tabs>
          <w:tab w:val="clear" w:pos="1560"/>
          <w:tab w:val="left" w:pos="1418"/>
        </w:tabs>
        <w:ind w:left="1418" w:hanging="284"/>
      </w:pPr>
      <w:r>
        <w:t>open</w:t>
      </w:r>
      <w:r w:rsidRPr="009B5472">
        <w:t xml:space="preserve"> </w:t>
      </w:r>
    </w:p>
    <w:p w:rsidR="00B0161F" w:rsidRPr="009B5472" w:rsidRDefault="00B0161F" w:rsidP="00B0161F">
      <w:pPr>
        <w:pStyle w:val="Textkrper-Zeileneinzug"/>
        <w:tabs>
          <w:tab w:val="clear" w:pos="1560"/>
          <w:tab w:val="left" w:pos="1418"/>
        </w:tabs>
        <w:ind w:left="1418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F04924" wp14:editId="2B32EB1B">
                <wp:simplePos x="0" y="0"/>
                <wp:positionH relativeFrom="column">
                  <wp:posOffset>680176</wp:posOffset>
                </wp:positionH>
                <wp:positionV relativeFrom="paragraph">
                  <wp:posOffset>-1905</wp:posOffset>
                </wp:positionV>
                <wp:extent cx="124460" cy="182880"/>
                <wp:effectExtent l="0" t="0" r="27940" b="26670"/>
                <wp:wrapNone/>
                <wp:docPr id="52" name="Textfeld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61F" w:rsidRPr="00377A23" w:rsidRDefault="007C4BA7" w:rsidP="00B0161F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943880718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 xml:space="preserve">X </w:t>
                            </w:r>
                            <w:r w:rsidR="00950DA1"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>_</w:t>
                            </w:r>
                            <w:permEnd w:id="943880718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04924" id="Textfeld 52" o:spid="_x0000_s1045" type="#_x0000_t202" style="position:absolute;left:0;text-align:left;margin-left:53.55pt;margin-top:-.15pt;width:9.8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">
                <v:textbox inset="0,0,0,0">
                  <w:txbxContent>
                    <w:p w:rsidR="00B0161F" w:rsidRPr="00377A23" w:rsidRDefault="007C4BA7" w:rsidP="00B0161F">
                      <w:pP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</w:pPr>
                      <w:permStart w:id="943880718" w:edGrp="everyone"/>
                      <w: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 xml:space="preserve">X </w:t>
                      </w:r>
                      <w:r w:rsidR="00950DA1"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>_</w:t>
                      </w:r>
                      <w:permEnd w:id="943880718"/>
                    </w:p>
                  </w:txbxContent>
                </v:textbox>
              </v:shape>
            </w:pict>
          </mc:Fallback>
        </mc:AlternateContent>
      </w:r>
      <w:r>
        <w:t>closed</w:t>
      </w:r>
    </w:p>
    <w:p w:rsidR="00B0161F" w:rsidRPr="00162B80" w:rsidRDefault="00B0161F" w:rsidP="00B0161F">
      <w:pPr>
        <w:pStyle w:val="Textkrper-Zeileneinzug"/>
        <w:numPr>
          <w:ilvl w:val="0"/>
          <w:numId w:val="8"/>
        </w:numPr>
        <w:spacing w:before="240"/>
        <w:rPr>
          <w:rFonts w:cs="Arial"/>
          <w:sz w:val="22"/>
          <w:szCs w:val="22"/>
          <w:lang w:val="fr-CH"/>
        </w:rPr>
      </w:pPr>
      <w:r w:rsidRPr="00162B80">
        <w:rPr>
          <w:rFonts w:cs="Arial"/>
          <w:sz w:val="22"/>
          <w:szCs w:val="22"/>
          <w:lang w:val="fr-CH"/>
        </w:rPr>
        <w:t xml:space="preserve">Is the </w:t>
      </w:r>
      <w:r>
        <w:rPr>
          <w:rFonts w:cs="Arial"/>
          <w:b/>
          <w:sz w:val="22"/>
          <w:szCs w:val="22"/>
          <w:lang w:val="fr-CH"/>
        </w:rPr>
        <w:t>process of action</w:t>
      </w:r>
      <w:r w:rsidRPr="00162B80">
        <w:rPr>
          <w:rFonts w:cs="Arial"/>
          <w:sz w:val="22"/>
          <w:szCs w:val="22"/>
          <w:lang w:val="fr-CH"/>
        </w:rPr>
        <w:t xml:space="preserve"> of </w:t>
      </w:r>
      <w:r>
        <w:rPr>
          <w:rFonts w:cs="Arial"/>
          <w:sz w:val="22"/>
          <w:szCs w:val="22"/>
          <w:lang w:val="fr-CH"/>
        </w:rPr>
        <w:t>t</w:t>
      </w:r>
      <w:r w:rsidRPr="00162B80">
        <w:rPr>
          <w:rFonts w:cs="Arial"/>
          <w:sz w:val="22"/>
          <w:szCs w:val="22"/>
          <w:lang w:val="fr-CH"/>
        </w:rPr>
        <w:t xml:space="preserve">he </w:t>
      </w:r>
      <w:r>
        <w:rPr>
          <w:rFonts w:cs="Arial"/>
          <w:sz w:val="22"/>
          <w:szCs w:val="22"/>
          <w:lang w:val="fr-CH"/>
        </w:rPr>
        <w:t>shower example</w:t>
      </w:r>
      <w:r w:rsidRPr="00162B80">
        <w:rPr>
          <w:rFonts w:cs="Arial"/>
          <w:sz w:val="22"/>
          <w:szCs w:val="22"/>
          <w:lang w:val="fr-CH"/>
        </w:rPr>
        <w:t xml:space="preserve"> open or closed?</w:t>
      </w:r>
    </w:p>
    <w:p w:rsidR="00B0161F" w:rsidRPr="009B5472" w:rsidRDefault="00B0161F" w:rsidP="00B0161F">
      <w:pPr>
        <w:pStyle w:val="Textkrper-Zeileneinzug"/>
        <w:numPr>
          <w:ilvl w:val="0"/>
          <w:numId w:val="12"/>
        </w:numPr>
        <w:tabs>
          <w:tab w:val="clear" w:pos="1560"/>
          <w:tab w:val="left" w:pos="1418"/>
        </w:tabs>
        <w:ind w:left="1418" w:hanging="284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723C67" wp14:editId="48843434">
                <wp:simplePos x="0" y="0"/>
                <wp:positionH relativeFrom="column">
                  <wp:posOffset>687070</wp:posOffset>
                </wp:positionH>
                <wp:positionV relativeFrom="paragraph">
                  <wp:posOffset>6894</wp:posOffset>
                </wp:positionV>
                <wp:extent cx="124460" cy="182880"/>
                <wp:effectExtent l="0" t="0" r="27940" b="26670"/>
                <wp:wrapNone/>
                <wp:docPr id="53" name="Textfeld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61F" w:rsidRPr="00377A23" w:rsidRDefault="00B0161F" w:rsidP="00B0161F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</w:pPr>
                            <w:permStart w:id="1384216779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lang w:val="de-CH"/>
                              </w:rPr>
                              <w:t>_</w:t>
                            </w:r>
                            <w:permEnd w:id="1384216779"/>
                          </w:p>
                          <w:p w:rsidR="00B0161F" w:rsidRPr="005C4EC9" w:rsidRDefault="00B0161F" w:rsidP="00B0161F">
                            <w:pPr>
                              <w:rPr>
                                <w:color w:val="548DD4" w:themeColor="text2" w:themeTint="99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23C67" id="Textfeld 53" o:spid="_x0000_s1046" type="#_x0000_t202" style="position:absolute;left:0;text-align:left;margin-left:54.1pt;margin-top:.55pt;width:9.8pt;height:1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">
                <v:textbox inset="0,0,0,0">
                  <w:txbxContent>
                    <w:p w:rsidR="00B0161F" w:rsidRPr="00377A23" w:rsidRDefault="00B0161F" w:rsidP="00B0161F">
                      <w:pP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</w:pPr>
                      <w:permStart w:id="1384216779" w:edGrp="everyone"/>
                      <w:r>
                        <w:rPr>
                          <w:rFonts w:ascii="Verdana" w:hAnsi="Verdana"/>
                          <w:color w:val="548DD4" w:themeColor="text2" w:themeTint="99"/>
                          <w:lang w:val="de-CH"/>
                        </w:rPr>
                        <w:t>_</w:t>
                      </w:r>
                      <w:permEnd w:id="1384216779"/>
                    </w:p>
                    <w:p w:rsidR="00B0161F" w:rsidRPr="005C4EC9" w:rsidRDefault="00B0161F" w:rsidP="00B0161F">
                      <w:pPr>
                        <w:rPr>
                          <w:color w:val="548DD4" w:themeColor="text2" w:themeTint="99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open</w:t>
      </w:r>
      <w:r w:rsidRPr="009B5472">
        <w:t xml:space="preserve"> </w:t>
      </w:r>
    </w:p>
    <w:p w:rsidR="00B0161F" w:rsidRPr="009B5472" w:rsidRDefault="00B0161F" w:rsidP="00B0161F">
      <w:pPr>
        <w:pStyle w:val="Textkrper-Zeileneinzug"/>
        <w:tabs>
          <w:tab w:val="clear" w:pos="1560"/>
          <w:tab w:val="left" w:pos="1418"/>
        </w:tabs>
        <w:ind w:left="1418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D3813D" wp14:editId="5711CC89">
                <wp:simplePos x="0" y="0"/>
                <wp:positionH relativeFrom="column">
                  <wp:posOffset>680176</wp:posOffset>
                </wp:positionH>
                <wp:positionV relativeFrom="paragraph">
                  <wp:posOffset>-1905</wp:posOffset>
                </wp:positionV>
                <wp:extent cx="124460" cy="182880"/>
                <wp:effectExtent l="0" t="0" r="27940" b="26670"/>
                <wp:wrapNone/>
                <wp:docPr id="54" name="Textfeld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61F" w:rsidRPr="00377A23" w:rsidRDefault="007C4BA7" w:rsidP="00B0161F">
                            <w:pP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469719026" w:edGrp="everyone"/>
                            <w:r>
                              <w:rPr>
                                <w:rFonts w:ascii="Verdana" w:hAnsi="Verdana"/>
                                <w:color w:val="548DD4" w:themeColor="text2" w:themeTint="99"/>
                                <w:sz w:val="22"/>
                                <w:szCs w:val="22"/>
                                <w:lang w:val="de-CH"/>
                              </w:rPr>
                              <w:t xml:space="preserve">X </w:t>
                            </w:r>
                            <w:permEnd w:id="469719026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3813D" id="Textfeld 54" o:spid="_x0000_s1047" type="#_x0000_t202" style="position:absolute;left:0;text-align:left;margin-left:53.55pt;margin-top:-.15pt;width:9.8pt;height:1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">
                <v:textbox inset="0,0,0,0">
                  <w:txbxContent>
                    <w:p w:rsidR="00B0161F" w:rsidRPr="00377A23" w:rsidRDefault="007C4BA7" w:rsidP="00B0161F">
                      <w:pP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</w:pPr>
                      <w:permStart w:id="469719026" w:edGrp="everyone"/>
                      <w:r>
                        <w:rPr>
                          <w:rFonts w:ascii="Verdana" w:hAnsi="Verdana"/>
                          <w:color w:val="548DD4" w:themeColor="text2" w:themeTint="99"/>
                          <w:sz w:val="22"/>
                          <w:szCs w:val="22"/>
                          <w:lang w:val="de-CH"/>
                        </w:rPr>
                        <w:t xml:space="preserve">X </w:t>
                      </w:r>
                      <w:permEnd w:id="469719026"/>
                    </w:p>
                  </w:txbxContent>
                </v:textbox>
              </v:shape>
            </w:pict>
          </mc:Fallback>
        </mc:AlternateContent>
      </w:r>
      <w:r>
        <w:t>closed</w:t>
      </w:r>
    </w:p>
    <w:p w:rsidR="00E356FE" w:rsidRPr="00365EC3" w:rsidRDefault="00E356FE" w:rsidP="00365EC3">
      <w:pPr>
        <w:pStyle w:val="Textkrper-Zeileneinzug"/>
        <w:numPr>
          <w:ilvl w:val="0"/>
          <w:numId w:val="8"/>
        </w:numPr>
        <w:spacing w:before="240"/>
        <w:rPr>
          <w:rFonts w:cs="Arial"/>
          <w:sz w:val="22"/>
          <w:szCs w:val="22"/>
          <w:lang w:val="fr-CH"/>
        </w:rPr>
      </w:pPr>
      <w:r w:rsidRPr="00365EC3">
        <w:rPr>
          <w:rFonts w:cs="Arial"/>
          <w:sz w:val="22"/>
          <w:szCs w:val="22"/>
          <w:lang w:val="fr-CH"/>
        </w:rPr>
        <w:t xml:space="preserve">Have a look at the general structure of the control loop above and match the values of </w:t>
      </w:r>
      <w:r w:rsidR="00365EC3">
        <w:rPr>
          <w:rFonts w:cs="Arial"/>
          <w:sz w:val="22"/>
          <w:szCs w:val="22"/>
          <w:lang w:val="fr-CH"/>
        </w:rPr>
        <w:t>the shower example</w:t>
      </w:r>
      <w:r w:rsidRPr="00365EC3">
        <w:rPr>
          <w:rFonts w:cs="Arial"/>
          <w:sz w:val="22"/>
          <w:szCs w:val="22"/>
          <w:lang w:val="fr-CH"/>
        </w:rPr>
        <w:t xml:space="preserve"> to the terms listed in the table below!   </w:t>
      </w:r>
    </w:p>
    <w:tbl>
      <w:tblPr>
        <w:tblW w:w="0" w:type="auto"/>
        <w:tblInd w:w="1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5670"/>
      </w:tblGrid>
      <w:tr w:rsidR="00E356FE" w:rsidRPr="00950DA1" w:rsidTr="00E73B51">
        <w:tc>
          <w:tcPr>
            <w:tcW w:w="2750" w:type="dxa"/>
            <w:shd w:val="clear" w:color="auto" w:fill="F2F2F2"/>
          </w:tcPr>
          <w:p w:rsidR="00E356FE" w:rsidRPr="00FF4FB7" w:rsidRDefault="00E356FE" w:rsidP="00E414EB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  <w:lang w:val="fr-CH"/>
              </w:rPr>
            </w:pPr>
            <w:r w:rsidRPr="00FF4FB7">
              <w:rPr>
                <w:rFonts w:cs="Arial"/>
                <w:sz w:val="22"/>
                <w:szCs w:val="22"/>
                <w:lang w:val="fr-CH"/>
              </w:rPr>
              <w:t>set value SV</w:t>
            </w:r>
          </w:p>
        </w:tc>
        <w:tc>
          <w:tcPr>
            <w:tcW w:w="5670" w:type="dxa"/>
            <w:shd w:val="clear" w:color="auto" w:fill="auto"/>
          </w:tcPr>
          <w:p w:rsidR="00E356FE" w:rsidRPr="00FF4FB7" w:rsidRDefault="00A721AD" w:rsidP="00902ED2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color w:val="548DD4"/>
                <w:sz w:val="22"/>
                <w:szCs w:val="22"/>
                <w:lang w:val="fr-CH"/>
              </w:rPr>
            </w:pPr>
            <w:permStart w:id="436947973" w:edGrp="everyone"/>
            <w:r>
              <w:rPr>
                <w:rFonts w:ascii="Comic Sans MS" w:hAnsi="Comic Sans MS" w:cs="Arial"/>
                <w:color w:val="548DD4"/>
                <w:sz w:val="22"/>
                <w:szCs w:val="22"/>
                <w:lang w:val="fr-CH"/>
              </w:rPr>
              <w:t xml:space="preserve">Desired temperature </w:t>
            </w:r>
            <w:permEnd w:id="436947973"/>
          </w:p>
        </w:tc>
      </w:tr>
      <w:tr w:rsidR="00950DA1" w:rsidRPr="00FF4FB7" w:rsidTr="00E73B51">
        <w:tc>
          <w:tcPr>
            <w:tcW w:w="2750" w:type="dxa"/>
            <w:shd w:val="clear" w:color="auto" w:fill="F2F2F2"/>
          </w:tcPr>
          <w:p w:rsidR="00950DA1" w:rsidRPr="00FF4FB7" w:rsidRDefault="00950DA1" w:rsidP="00E414EB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  <w:lang w:val="fr-CH"/>
              </w:rPr>
            </w:pPr>
            <w:r w:rsidRPr="00FF4FB7">
              <w:rPr>
                <w:rFonts w:cs="Arial"/>
                <w:sz w:val="22"/>
                <w:szCs w:val="22"/>
                <w:lang w:val="fr-CH"/>
              </w:rPr>
              <w:t>manipulated variable y</w:t>
            </w:r>
          </w:p>
        </w:tc>
        <w:tc>
          <w:tcPr>
            <w:tcW w:w="5670" w:type="dxa"/>
            <w:shd w:val="clear" w:color="auto" w:fill="auto"/>
          </w:tcPr>
          <w:p w:rsidR="00950DA1" w:rsidRPr="00FF4FB7" w:rsidRDefault="00A721AD" w:rsidP="006E5986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color w:val="548DD4"/>
                <w:sz w:val="22"/>
                <w:szCs w:val="22"/>
                <w:lang w:val="fr-CH"/>
              </w:rPr>
            </w:pPr>
            <w:permStart w:id="466899526" w:edGrp="everyone"/>
            <w:r>
              <w:rPr>
                <w:rFonts w:ascii="Comic Sans MS" w:hAnsi="Comic Sans MS" w:cs="Arial"/>
                <w:color w:val="548DD4"/>
                <w:sz w:val="22"/>
                <w:szCs w:val="22"/>
                <w:lang w:val="en-US"/>
              </w:rPr>
              <w:t>Position of the mixed water tab [°] or [mm]</w:t>
            </w:r>
            <w:permEnd w:id="466899526"/>
          </w:p>
        </w:tc>
      </w:tr>
      <w:tr w:rsidR="00950DA1" w:rsidRPr="00FF4FB7" w:rsidTr="00E73B51">
        <w:tc>
          <w:tcPr>
            <w:tcW w:w="2750" w:type="dxa"/>
            <w:shd w:val="clear" w:color="auto" w:fill="F2F2F2"/>
          </w:tcPr>
          <w:p w:rsidR="00950DA1" w:rsidRPr="00FF4FB7" w:rsidRDefault="00950DA1" w:rsidP="00E414EB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  <w:lang w:val="fr-CH"/>
              </w:rPr>
            </w:pPr>
            <w:r w:rsidRPr="00FF4FB7">
              <w:rPr>
                <w:rFonts w:cs="Arial"/>
                <w:sz w:val="22"/>
                <w:szCs w:val="22"/>
              </w:rPr>
              <w:t>disturbance variable z</w:t>
            </w:r>
          </w:p>
        </w:tc>
        <w:tc>
          <w:tcPr>
            <w:tcW w:w="5670" w:type="dxa"/>
            <w:shd w:val="clear" w:color="auto" w:fill="auto"/>
          </w:tcPr>
          <w:p w:rsidR="00950DA1" w:rsidRPr="00FF4FB7" w:rsidRDefault="00A721AD" w:rsidP="006E5986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color w:val="548DD4"/>
                <w:sz w:val="22"/>
                <w:szCs w:val="22"/>
                <w:lang w:val="fr-CH"/>
              </w:rPr>
            </w:pPr>
            <w:permStart w:id="1726168937" w:edGrp="everyone"/>
            <w:r w:rsidRPr="00A721AD">
              <w:rPr>
                <w:rFonts w:ascii="Comic Sans MS" w:hAnsi="Comic Sans MS" w:cs="Arial"/>
                <w:color w:val="548DD4"/>
                <w:sz w:val="22"/>
                <w:szCs w:val="22"/>
                <w:lang w:val="en-US"/>
              </w:rPr>
              <w:t>Drop in water temperature [°C]</w:t>
            </w:r>
            <w:permEnd w:id="1726168937"/>
          </w:p>
        </w:tc>
      </w:tr>
      <w:tr w:rsidR="00950DA1" w:rsidRPr="00FF4FB7" w:rsidTr="00E73B51">
        <w:tc>
          <w:tcPr>
            <w:tcW w:w="2750" w:type="dxa"/>
            <w:shd w:val="clear" w:color="auto" w:fill="F2F2F2"/>
          </w:tcPr>
          <w:p w:rsidR="00950DA1" w:rsidRPr="00FF4FB7" w:rsidRDefault="00950DA1" w:rsidP="00E414EB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  <w:lang w:val="fr-CH"/>
              </w:rPr>
            </w:pPr>
            <w:r w:rsidRPr="00FF4FB7">
              <w:rPr>
                <w:rFonts w:cs="Arial"/>
                <w:sz w:val="22"/>
                <w:szCs w:val="22"/>
                <w:lang w:val="fr-CH"/>
              </w:rPr>
              <w:t>controlled variable x</w:t>
            </w:r>
          </w:p>
        </w:tc>
        <w:tc>
          <w:tcPr>
            <w:tcW w:w="5670" w:type="dxa"/>
            <w:shd w:val="clear" w:color="auto" w:fill="auto"/>
          </w:tcPr>
          <w:p w:rsidR="00950DA1" w:rsidRPr="00FF4FB7" w:rsidRDefault="00A721AD" w:rsidP="006E5986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color w:val="548DD4"/>
                <w:sz w:val="22"/>
                <w:szCs w:val="22"/>
                <w:lang w:val="fr-CH"/>
              </w:rPr>
            </w:pPr>
            <w:permStart w:id="1868263957" w:edGrp="everyone"/>
            <w:r>
              <w:rPr>
                <w:rFonts w:ascii="Comic Sans MS" w:hAnsi="Comic Sans MS" w:cs="Arial"/>
                <w:color w:val="548DD4"/>
                <w:sz w:val="22"/>
                <w:szCs w:val="22"/>
                <w:lang w:val="en-GB"/>
              </w:rPr>
              <w:t>Actual t</w:t>
            </w:r>
            <w:r w:rsidRPr="00A721AD">
              <w:rPr>
                <w:rFonts w:ascii="Comic Sans MS" w:hAnsi="Comic Sans MS" w:cs="Arial"/>
                <w:color w:val="548DD4"/>
                <w:sz w:val="22"/>
                <w:szCs w:val="22"/>
                <w:lang w:val="en-GB"/>
              </w:rPr>
              <w:t>emperature</w:t>
            </w:r>
            <w:r w:rsidRPr="00A721AD">
              <w:rPr>
                <w:rFonts w:ascii="Comic Sans MS" w:hAnsi="Comic Sans MS" w:cs="Arial"/>
                <w:color w:val="548DD4"/>
                <w:sz w:val="22"/>
                <w:szCs w:val="22"/>
                <w:lang w:val="en-US"/>
              </w:rPr>
              <w:t xml:space="preserve"> in the cabine </w:t>
            </w:r>
            <w:permEnd w:id="1868263957"/>
          </w:p>
        </w:tc>
      </w:tr>
      <w:tr w:rsidR="00950DA1" w:rsidRPr="00950DA1" w:rsidTr="00E73B51">
        <w:tc>
          <w:tcPr>
            <w:tcW w:w="2750" w:type="dxa"/>
            <w:shd w:val="clear" w:color="auto" w:fill="F2F2F2"/>
          </w:tcPr>
          <w:p w:rsidR="00950DA1" w:rsidRPr="00FF4FB7" w:rsidRDefault="00950DA1" w:rsidP="00E414EB">
            <w:pPr>
              <w:pStyle w:val="Textkrper-Zeileneinzug"/>
              <w:spacing w:before="20" w:after="2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process value PV</w:t>
            </w:r>
          </w:p>
        </w:tc>
        <w:tc>
          <w:tcPr>
            <w:tcW w:w="5670" w:type="dxa"/>
            <w:shd w:val="clear" w:color="auto" w:fill="auto"/>
          </w:tcPr>
          <w:p w:rsidR="00950DA1" w:rsidRPr="00FF4FB7" w:rsidRDefault="00A721AD" w:rsidP="006E5986">
            <w:pPr>
              <w:pStyle w:val="Textkrper-Zeileneinzug"/>
              <w:spacing w:before="20" w:after="20"/>
              <w:ind w:left="0"/>
              <w:rPr>
                <w:rFonts w:ascii="Comic Sans MS" w:hAnsi="Comic Sans MS" w:cs="Arial"/>
                <w:color w:val="548DD4"/>
                <w:sz w:val="22"/>
                <w:szCs w:val="22"/>
                <w:lang w:val="fr-CH"/>
              </w:rPr>
            </w:pPr>
            <w:permStart w:id="285495174" w:edGrp="everyone"/>
            <w:r w:rsidRPr="00A721AD">
              <w:rPr>
                <w:rFonts w:ascii="Comic Sans MS" w:hAnsi="Comic Sans MS" w:cs="Arial"/>
                <w:color w:val="548DD4"/>
                <w:sz w:val="22"/>
                <w:szCs w:val="22"/>
                <w:lang w:val="en-US"/>
              </w:rPr>
              <w:t>Signal t o the human brain [mA]</w:t>
            </w:r>
            <w:bookmarkStart w:id="0" w:name="_GoBack"/>
            <w:bookmarkEnd w:id="0"/>
            <w:permEnd w:id="285495174"/>
          </w:p>
        </w:tc>
      </w:tr>
    </w:tbl>
    <w:p w:rsidR="00E356FE" w:rsidRDefault="00E356FE" w:rsidP="00B0161F">
      <w:pPr>
        <w:spacing w:after="120"/>
        <w:ind w:left="567"/>
        <w:rPr>
          <w:rFonts w:ascii="Verdana" w:hAnsi="Verdana"/>
          <w:b/>
          <w:sz w:val="22"/>
          <w:szCs w:val="22"/>
          <w:lang w:val="fr-CH"/>
        </w:rPr>
      </w:pPr>
    </w:p>
    <w:p w:rsidR="00E356FE" w:rsidRDefault="00E356FE" w:rsidP="00B0161F">
      <w:pPr>
        <w:spacing w:after="120"/>
        <w:ind w:left="567"/>
        <w:rPr>
          <w:rFonts w:ascii="Verdana" w:hAnsi="Verdana"/>
          <w:b/>
          <w:sz w:val="22"/>
          <w:szCs w:val="22"/>
          <w:lang w:val="fr-CH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1552" behindDoc="0" locked="0" layoutInCell="1" allowOverlap="1" wp14:anchorId="3A845519" wp14:editId="01C181B8">
            <wp:simplePos x="0" y="0"/>
            <wp:positionH relativeFrom="column">
              <wp:posOffset>4573270</wp:posOffset>
            </wp:positionH>
            <wp:positionV relativeFrom="paragraph">
              <wp:posOffset>132080</wp:posOffset>
            </wp:positionV>
            <wp:extent cx="751840" cy="596265"/>
            <wp:effectExtent l="0" t="0" r="0" b="0"/>
            <wp:wrapNone/>
            <wp:docPr id="100" name="Bild 1" descr="Beschreibung: http://www.mormontrail.k12.ia.us/images/library/studenttaking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Beschreibung: http://www.mormontrail.k12.ia.us/images/library/studenttakingtes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161F" w:rsidRPr="00457261" w:rsidRDefault="00B0161F" w:rsidP="00B0161F">
      <w:pPr>
        <w:spacing w:after="120"/>
        <w:ind w:left="567"/>
        <w:rPr>
          <w:rFonts w:ascii="Verdana" w:hAnsi="Verdana"/>
          <w:b/>
          <w:sz w:val="22"/>
          <w:szCs w:val="22"/>
          <w:lang w:val="fr-CH"/>
        </w:rPr>
      </w:pPr>
      <w:r w:rsidRPr="00457261">
        <w:rPr>
          <w:rFonts w:ascii="Verdana" w:hAnsi="Verdana"/>
          <w:b/>
          <w:sz w:val="22"/>
          <w:szCs w:val="22"/>
          <w:lang w:val="fr-CH"/>
        </w:rPr>
        <w:t>Homework</w:t>
      </w:r>
    </w:p>
    <w:p w:rsidR="00B0161F" w:rsidRPr="00B63A80" w:rsidRDefault="00B0161F" w:rsidP="00B0161F">
      <w:pPr>
        <w:ind w:left="567"/>
        <w:rPr>
          <w:rFonts w:ascii="Comic Sans MS" w:hAnsi="Comic Sans MS" w:cs="Arial"/>
          <w:color w:val="548DD4"/>
          <w:sz w:val="22"/>
          <w:szCs w:val="22"/>
          <w:lang w:val="fr-CH"/>
        </w:rPr>
      </w:pPr>
      <w:r>
        <w:rPr>
          <w:rFonts w:ascii="Verdana" w:hAnsi="Verdana"/>
          <w:sz w:val="22"/>
          <w:szCs w:val="22"/>
          <w:lang w:val="fr-CH"/>
        </w:rPr>
        <w:t>Make</w:t>
      </w:r>
      <w:r w:rsidRPr="000D40BA">
        <w:rPr>
          <w:rFonts w:ascii="Verdana" w:hAnsi="Verdana"/>
          <w:sz w:val="22"/>
          <w:szCs w:val="22"/>
          <w:lang w:val="fr-CH"/>
        </w:rPr>
        <w:t xml:space="preserve"> your own vocab card</w:t>
      </w:r>
      <w:r>
        <w:rPr>
          <w:rFonts w:ascii="Verdana" w:hAnsi="Verdana"/>
          <w:sz w:val="22"/>
          <w:szCs w:val="22"/>
          <w:lang w:val="fr-CH"/>
        </w:rPr>
        <w:t>s and learn the new vocabulary!</w:t>
      </w:r>
    </w:p>
    <w:p w:rsidR="007F7B0D" w:rsidRPr="00B63A80" w:rsidRDefault="007F7B0D" w:rsidP="00B0161F">
      <w:pPr>
        <w:ind w:left="567"/>
        <w:rPr>
          <w:rFonts w:ascii="Comic Sans MS" w:hAnsi="Comic Sans MS" w:cs="Arial"/>
          <w:color w:val="548DD4"/>
          <w:sz w:val="22"/>
          <w:szCs w:val="22"/>
          <w:lang w:val="fr-CH"/>
        </w:rPr>
      </w:pPr>
    </w:p>
    <w:sectPr w:rsidR="007F7B0D" w:rsidRPr="00B63A80">
      <w:headerReference w:type="even" r:id="rId10"/>
      <w:headerReference w:type="default" r:id="rId11"/>
      <w:footerReference w:type="default" r:id="rId12"/>
      <w:pgSz w:w="11907" w:h="16840" w:code="9"/>
      <w:pgMar w:top="851" w:right="851" w:bottom="851" w:left="1418" w:header="851" w:footer="794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BFA" w:rsidRDefault="00B46BFA">
      <w:r>
        <w:separator/>
      </w:r>
    </w:p>
  </w:endnote>
  <w:endnote w:type="continuationSeparator" w:id="0">
    <w:p w:rsidR="00B46BFA" w:rsidRDefault="00B46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E49" w:rsidRDefault="00C92E49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2"/>
        <w:lang w:val="de-CH"/>
      </w:rPr>
    </w:pPr>
    <w:r>
      <w:rPr>
        <w:rFonts w:ascii="Arial" w:hAnsi="Arial" w:cs="Arial"/>
        <w:sz w:val="12"/>
        <w:lang w:val="de-CH"/>
      </w:rPr>
      <w:t xml:space="preserve">Datum: </w:t>
    </w:r>
    <w:r>
      <w:rPr>
        <w:rFonts w:ascii="Arial" w:hAnsi="Arial" w:cs="Arial"/>
        <w:sz w:val="12"/>
        <w:lang w:val="de-CH"/>
      </w:rPr>
      <w:fldChar w:fldCharType="begin"/>
    </w:r>
    <w:r>
      <w:rPr>
        <w:rFonts w:ascii="Arial" w:hAnsi="Arial" w:cs="Arial"/>
        <w:sz w:val="12"/>
        <w:lang w:val="de-CH"/>
      </w:rPr>
      <w:instrText xml:space="preserve"> DATE \@ "dd.MM.yy" </w:instrText>
    </w:r>
    <w:r>
      <w:rPr>
        <w:rFonts w:ascii="Arial" w:hAnsi="Arial" w:cs="Arial"/>
        <w:sz w:val="12"/>
        <w:lang w:val="de-CH"/>
      </w:rPr>
      <w:fldChar w:fldCharType="separate"/>
    </w:r>
    <w:r w:rsidR="00A721AD">
      <w:rPr>
        <w:rFonts w:ascii="Arial" w:hAnsi="Arial" w:cs="Arial"/>
        <w:noProof/>
        <w:sz w:val="12"/>
        <w:lang w:val="de-CH"/>
      </w:rPr>
      <w:t>29.08.18</w:t>
    </w:r>
    <w:r>
      <w:rPr>
        <w:rFonts w:ascii="Arial" w:hAnsi="Arial" w:cs="Arial"/>
        <w:sz w:val="12"/>
        <w:lang w:val="de-CH"/>
      </w:rPr>
      <w:fldChar w:fldCharType="end"/>
    </w:r>
    <w:r>
      <w:rPr>
        <w:rFonts w:ascii="Arial" w:hAnsi="Arial" w:cs="Arial"/>
        <w:sz w:val="12"/>
        <w:lang w:val="de-CH"/>
      </w:rPr>
      <w:t xml:space="preserve"> / </w:t>
    </w:r>
    <w:r w:rsidR="00AA2BA1">
      <w:rPr>
        <w:rFonts w:ascii="Arial" w:hAnsi="Arial" w:cs="Arial"/>
        <w:sz w:val="12"/>
        <w:lang w:val="de-CH"/>
      </w:rPr>
      <w:t>© by Roman Moser</w:t>
    </w:r>
    <w:r>
      <w:rPr>
        <w:rFonts w:ascii="Arial" w:hAnsi="Arial" w:cs="Arial"/>
        <w:sz w:val="12"/>
        <w:lang w:val="de-CH"/>
      </w:rPr>
      <w:tab/>
    </w:r>
    <w:r>
      <w:rPr>
        <w:rFonts w:ascii="Arial" w:hAnsi="Arial" w:cs="Arial"/>
        <w:sz w:val="12"/>
        <w:lang w:val="de-CH"/>
      </w:rPr>
      <w:tab/>
      <w:t xml:space="preserve">       Seite: </w:t>
    </w:r>
    <w:r>
      <w:rPr>
        <w:rStyle w:val="Seitenzahl"/>
        <w:rFonts w:ascii="Arial" w:hAnsi="Arial" w:cs="Arial"/>
        <w:sz w:val="12"/>
      </w:rPr>
      <w:fldChar w:fldCharType="begin"/>
    </w:r>
    <w:r>
      <w:rPr>
        <w:rStyle w:val="Seitenzahl"/>
        <w:rFonts w:ascii="Arial" w:hAnsi="Arial" w:cs="Arial"/>
        <w:sz w:val="12"/>
      </w:rPr>
      <w:instrText xml:space="preserve"> PAGE </w:instrText>
    </w:r>
    <w:r>
      <w:rPr>
        <w:rStyle w:val="Seitenzahl"/>
        <w:rFonts w:ascii="Arial" w:hAnsi="Arial" w:cs="Arial"/>
        <w:sz w:val="12"/>
      </w:rPr>
      <w:fldChar w:fldCharType="separate"/>
    </w:r>
    <w:r w:rsidR="00A721AD">
      <w:rPr>
        <w:rStyle w:val="Seitenzahl"/>
        <w:rFonts w:ascii="Arial" w:hAnsi="Arial" w:cs="Arial"/>
        <w:noProof/>
        <w:sz w:val="12"/>
      </w:rPr>
      <w:t>2</w:t>
    </w:r>
    <w:r>
      <w:rPr>
        <w:rStyle w:val="Seitenzahl"/>
        <w:rFonts w:ascii="Arial" w:hAnsi="Arial" w:cs="Arial"/>
        <w:sz w:val="12"/>
      </w:rPr>
      <w:fldChar w:fldCharType="end"/>
    </w:r>
    <w:r>
      <w:rPr>
        <w:rStyle w:val="Seitenzahl"/>
        <w:rFonts w:ascii="Arial" w:hAnsi="Arial" w:cs="Arial"/>
        <w:sz w:val="12"/>
      </w:rPr>
      <w:br/>
      <w:t xml:space="preserve">Datei: </w:t>
    </w:r>
    <w:r w:rsidR="00E40B8D" w:rsidRPr="00E40B8D">
      <w:rPr>
        <w:rStyle w:val="Seitenzahl"/>
        <w:rFonts w:ascii="Arial" w:hAnsi="Arial" w:cs="Arial"/>
        <w:snapToGrid w:val="0"/>
        <w:sz w:val="12"/>
      </w:rPr>
      <w:fldChar w:fldCharType="begin"/>
    </w:r>
    <w:r w:rsidR="00E40B8D" w:rsidRPr="00E40B8D">
      <w:rPr>
        <w:rStyle w:val="Seitenzahl"/>
        <w:rFonts w:ascii="Arial" w:hAnsi="Arial" w:cs="Arial"/>
        <w:snapToGrid w:val="0"/>
        <w:sz w:val="12"/>
      </w:rPr>
      <w:instrText xml:space="preserve"> FILENAME </w:instrText>
    </w:r>
    <w:r w:rsidR="00E40B8D" w:rsidRPr="00E40B8D">
      <w:rPr>
        <w:rStyle w:val="Seitenzahl"/>
        <w:rFonts w:ascii="Arial" w:hAnsi="Arial" w:cs="Arial"/>
        <w:snapToGrid w:val="0"/>
        <w:sz w:val="12"/>
      </w:rPr>
      <w:fldChar w:fldCharType="separate"/>
    </w:r>
    <w:r w:rsidR="008645AA">
      <w:rPr>
        <w:rStyle w:val="Seitenzahl"/>
        <w:rFonts w:ascii="Arial" w:hAnsi="Arial" w:cs="Arial"/>
        <w:noProof/>
        <w:snapToGrid w:val="0"/>
        <w:sz w:val="12"/>
      </w:rPr>
      <w:t>AUF3.5_ClosedLoopControl-Ex1_BL</w:t>
    </w:r>
    <w:r w:rsidR="00E40B8D" w:rsidRPr="00E40B8D">
      <w:rPr>
        <w:rStyle w:val="Seitenzahl"/>
        <w:rFonts w:ascii="Arial" w:hAnsi="Arial"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BFA" w:rsidRDefault="00B46BFA">
      <w:r>
        <w:separator/>
      </w:r>
    </w:p>
  </w:footnote>
  <w:footnote w:type="continuationSeparator" w:id="0">
    <w:p w:rsidR="00B46BFA" w:rsidRDefault="00B46B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2268"/>
      <w:gridCol w:w="3261"/>
      <w:gridCol w:w="1559"/>
      <w:gridCol w:w="1417"/>
    </w:tblGrid>
    <w:tr w:rsidR="00C92E49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C92E49" w:rsidRDefault="00462F7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0C7C042C" wp14:editId="0CB8C65B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7620</wp:posOffset>
                    </wp:positionV>
                    <wp:extent cx="681990" cy="489585"/>
                    <wp:effectExtent l="0" t="0" r="0" b="0"/>
                    <wp:wrapNone/>
                    <wp:docPr id="1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" cy="489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2E49" w:rsidRDefault="00462F7A">
                                <w:r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42DC0B2A" wp14:editId="0EA5212E">
                                      <wp:extent cx="612140" cy="416560"/>
                                      <wp:effectExtent l="0" t="0" r="0" b="2540"/>
                                      <wp:docPr id="2" name="Bild 2" descr="bbb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bbb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2140" cy="4165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7C04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48" type="#_x0000_t202" style="position:absolute;margin-left:.95pt;margin-top:.6pt;width:53.7pt;height:3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" o:allowincell="f" filled="f" stroked="f">
                    <v:textbox inset="1mm,1mm,1mm,1mm">
                      <w:txbxContent>
                        <w:p w:rsidR="00C92E49" w:rsidRDefault="00462F7A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42DC0B2A" wp14:editId="0EA5212E">
                                <wp:extent cx="612140" cy="416560"/>
                                <wp:effectExtent l="0" t="0" r="0" b="2540"/>
                                <wp:docPr id="2" name="Bild 2" descr="bbb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bbb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12140" cy="4165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26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C92E49" w:rsidRDefault="00C92E4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261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C92E49" w:rsidRDefault="00C92E4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Thema:</w:t>
          </w:r>
        </w:p>
      </w:tc>
      <w:tc>
        <w:tcPr>
          <w:tcW w:w="1559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C92E49" w:rsidRDefault="00C92E4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C92E49" w:rsidRDefault="00C92E4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</w:p>
      </w:tc>
    </w:tr>
    <w:tr w:rsidR="00C92E49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C92E49" w:rsidRDefault="00C92E49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26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C92E49" w:rsidRDefault="00C92E49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Digitaltechnik</w:t>
          </w:r>
        </w:p>
      </w:tc>
      <w:tc>
        <w:tcPr>
          <w:tcW w:w="326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C92E49" w:rsidRDefault="00C92E49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Logische Verknüpfungen</w:t>
          </w:r>
        </w:p>
      </w:tc>
      <w:tc>
        <w:tcPr>
          <w:tcW w:w="155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C92E49" w:rsidRDefault="00C92E49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EL1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single" w:sz="8" w:space="0" w:color="auto"/>
            <w:right w:val="nil"/>
          </w:tcBorders>
        </w:tcPr>
        <w:p w:rsidR="00C92E49" w:rsidRDefault="00C92E49">
          <w:pPr>
            <w:pStyle w:val="Kopfzeile"/>
            <w:tabs>
              <w:tab w:val="clear" w:pos="4536"/>
              <w:tab w:val="clear" w:pos="9072"/>
            </w:tabs>
            <w:spacing w:before="20" w:after="60"/>
            <w:jc w:val="right"/>
            <w:rPr>
              <w:rFonts w:ascii="Arial" w:hAnsi="Arial"/>
              <w:lang w:val="de-CH"/>
            </w:rPr>
          </w:pPr>
          <w:r>
            <w:rPr>
              <w:rFonts w:ascii="Arial" w:hAnsi="Arial"/>
              <w:snapToGrid w:val="0"/>
              <w:lang w:val="de-CH"/>
            </w:rPr>
            <w:t xml:space="preserve">Seite </w:t>
          </w:r>
          <w:r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PAGE </w:instrText>
          </w:r>
          <w:r>
            <w:rPr>
              <w:rFonts w:ascii="Arial" w:hAnsi="Arial"/>
              <w:snapToGrid w:val="0"/>
              <w:lang w:val="de-CH"/>
            </w:rPr>
            <w:fldChar w:fldCharType="separate"/>
          </w:r>
          <w:r>
            <w:rPr>
              <w:rFonts w:ascii="Arial" w:hAnsi="Arial"/>
              <w:noProof/>
              <w:snapToGrid w:val="0"/>
              <w:lang w:val="de-CH"/>
            </w:rPr>
            <w:t>2</w:t>
          </w:r>
          <w:r>
            <w:rPr>
              <w:rFonts w:ascii="Arial" w:hAnsi="Arial"/>
              <w:snapToGrid w:val="0"/>
              <w:lang w:val="de-CH"/>
            </w:rPr>
            <w:fldChar w:fldCharType="end"/>
          </w:r>
          <w:r>
            <w:rPr>
              <w:rFonts w:ascii="Arial" w:hAnsi="Arial"/>
              <w:snapToGrid w:val="0"/>
              <w:lang w:val="de-CH"/>
            </w:rPr>
            <w:t xml:space="preserve"> von </w:t>
          </w:r>
          <w:r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NUMPAGES </w:instrText>
          </w:r>
          <w:r>
            <w:rPr>
              <w:rFonts w:ascii="Arial" w:hAnsi="Arial"/>
              <w:snapToGrid w:val="0"/>
              <w:lang w:val="de-CH"/>
            </w:rPr>
            <w:fldChar w:fldCharType="separate"/>
          </w:r>
          <w:r w:rsidR="008645AA">
            <w:rPr>
              <w:rFonts w:ascii="Arial" w:hAnsi="Arial"/>
              <w:noProof/>
              <w:snapToGrid w:val="0"/>
              <w:lang w:val="de-CH"/>
            </w:rPr>
            <w:t>2</w:t>
          </w:r>
          <w:r>
            <w:rPr>
              <w:rFonts w:ascii="Arial" w:hAnsi="Arial"/>
              <w:snapToGrid w:val="0"/>
              <w:lang w:val="de-CH"/>
            </w:rPr>
            <w:fldChar w:fldCharType="end"/>
          </w:r>
        </w:p>
      </w:tc>
    </w:tr>
  </w:tbl>
  <w:p w:rsidR="00C92E49" w:rsidRDefault="00C92E49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  <w:p w:rsidR="00C92E49" w:rsidRDefault="00C92E49">
    <w:pPr>
      <w:pStyle w:val="Kopfzeile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528"/>
      <w:gridCol w:w="1134"/>
    </w:tblGrid>
    <w:tr w:rsidR="00C92E49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C92E49" w:rsidRDefault="00462F7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628650" cy="408305"/>
                <wp:effectExtent l="0" t="0" r="0" b="0"/>
                <wp:docPr id="3" name="Bild 3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C92E49" w:rsidRDefault="00EE1BF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Subject</w:t>
          </w:r>
          <w:r w:rsidR="00C92E49">
            <w:rPr>
              <w:rFonts w:ascii="Arial" w:hAnsi="Arial"/>
              <w:lang w:val="de-CH"/>
            </w:rPr>
            <w:t>:</w:t>
          </w:r>
        </w:p>
      </w:tc>
      <w:tc>
        <w:tcPr>
          <w:tcW w:w="5528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C92E49" w:rsidRDefault="00EE1BF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Worksheet</w:t>
          </w:r>
          <w:r w:rsidR="00C92E49">
            <w:rPr>
              <w:rFonts w:ascii="Arial" w:hAnsi="Arial"/>
              <w:lang w:val="de-CH"/>
            </w:rPr>
            <w:t>: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C92E49" w:rsidRDefault="00EE1BF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</w:t>
          </w:r>
          <w:r w:rsidR="00C92E49">
            <w:rPr>
              <w:rFonts w:ascii="Arial" w:hAnsi="Arial"/>
              <w:lang w:val="de-CH"/>
            </w:rPr>
            <w:t>:</w:t>
          </w:r>
        </w:p>
      </w:tc>
    </w:tr>
    <w:tr w:rsidR="00C92E49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C92E49" w:rsidRDefault="00C92E49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C92E49" w:rsidRDefault="00B5437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528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C92E49" w:rsidRDefault="00EE1BF9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Closed-loop controls</w:t>
          </w:r>
        </w:p>
      </w:tc>
      <w:tc>
        <w:tcPr>
          <w:tcW w:w="113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C92E49" w:rsidRDefault="00810B6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AU4</w:t>
          </w:r>
        </w:p>
      </w:tc>
    </w:tr>
  </w:tbl>
  <w:p w:rsidR="00C92E49" w:rsidRDefault="00C92E49">
    <w:pPr>
      <w:rPr>
        <w:lang w:val="de-CH"/>
      </w:rPr>
    </w:pPr>
  </w:p>
  <w:p w:rsidR="00C92E49" w:rsidRDefault="00C92E49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2462"/>
    <w:multiLevelType w:val="hybridMultilevel"/>
    <w:tmpl w:val="D86E8E4E"/>
    <w:lvl w:ilvl="0" w:tplc="04070007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1940AB"/>
    <w:multiLevelType w:val="hybridMultilevel"/>
    <w:tmpl w:val="2E664DE2"/>
    <w:lvl w:ilvl="0" w:tplc="2BDC19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2BDC19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23A48"/>
    <w:multiLevelType w:val="hybridMultilevel"/>
    <w:tmpl w:val="54DE36FE"/>
    <w:lvl w:ilvl="0" w:tplc="2BDC19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81549"/>
    <w:multiLevelType w:val="hybridMultilevel"/>
    <w:tmpl w:val="7374CD04"/>
    <w:lvl w:ilvl="0" w:tplc="573C0F46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12A50A35"/>
    <w:multiLevelType w:val="hybridMultilevel"/>
    <w:tmpl w:val="2D48A4B6"/>
    <w:lvl w:ilvl="0" w:tplc="5AB0A9D6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 w15:restartNumberingAfterBreak="0">
    <w:nsid w:val="30FF6D7B"/>
    <w:multiLevelType w:val="multilevel"/>
    <w:tmpl w:val="8F6E125C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Restart w:val="0"/>
      <w:lvlText w:val="3.4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6" w15:restartNumberingAfterBreak="0">
    <w:nsid w:val="33934A0F"/>
    <w:multiLevelType w:val="hybridMultilevel"/>
    <w:tmpl w:val="D6949E82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 w15:restartNumberingAfterBreak="0">
    <w:nsid w:val="3CF95145"/>
    <w:multiLevelType w:val="hybridMultilevel"/>
    <w:tmpl w:val="1C10FCB0"/>
    <w:lvl w:ilvl="0" w:tplc="FAD21582">
      <w:numFmt w:val="bullet"/>
      <w:lvlText w:val=""/>
      <w:lvlJc w:val="left"/>
      <w:pPr>
        <w:ind w:left="163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8" w15:restartNumberingAfterBreak="0">
    <w:nsid w:val="53744408"/>
    <w:multiLevelType w:val="singleLevel"/>
    <w:tmpl w:val="690C8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Marlett" w:hint="default"/>
        <w:sz w:val="24"/>
      </w:rPr>
    </w:lvl>
  </w:abstractNum>
  <w:abstractNum w:abstractNumId="9" w15:restartNumberingAfterBreak="0">
    <w:nsid w:val="6B643A6E"/>
    <w:multiLevelType w:val="hybridMultilevel"/>
    <w:tmpl w:val="9898AF0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9E3B2C"/>
    <w:multiLevelType w:val="hybridMultilevel"/>
    <w:tmpl w:val="55D0856C"/>
    <w:lvl w:ilvl="0" w:tplc="F55C7AB8">
      <w:start w:val="1"/>
      <w:numFmt w:val="decimal"/>
      <w:lvlText w:val="%1)"/>
      <w:lvlJc w:val="left"/>
      <w:pPr>
        <w:tabs>
          <w:tab w:val="num" w:pos="2494"/>
        </w:tabs>
        <w:ind w:left="249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3214"/>
        </w:tabs>
        <w:ind w:left="321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934"/>
        </w:tabs>
        <w:ind w:left="393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4654"/>
        </w:tabs>
        <w:ind w:left="465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5374"/>
        </w:tabs>
        <w:ind w:left="537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6094"/>
        </w:tabs>
        <w:ind w:left="609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814"/>
        </w:tabs>
        <w:ind w:left="681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534"/>
        </w:tabs>
        <w:ind w:left="753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8254"/>
        </w:tabs>
        <w:ind w:left="8254" w:hanging="180"/>
      </w:pPr>
    </w:lvl>
  </w:abstractNum>
  <w:abstractNum w:abstractNumId="11" w15:restartNumberingAfterBreak="0">
    <w:nsid w:val="77A2448B"/>
    <w:multiLevelType w:val="hybridMultilevel"/>
    <w:tmpl w:val="D86E8E4E"/>
    <w:lvl w:ilvl="0" w:tplc="04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0"/>
  </w:num>
  <w:num w:numId="5">
    <w:abstractNumId w:val="11"/>
  </w:num>
  <w:num w:numId="6">
    <w:abstractNumId w:val="9"/>
  </w:num>
  <w:num w:numId="7">
    <w:abstractNumId w:val="6"/>
  </w:num>
  <w:num w:numId="8">
    <w:abstractNumId w:val="4"/>
  </w:num>
  <w:num w:numId="9">
    <w:abstractNumId w:val="2"/>
  </w:num>
  <w:num w:numId="10">
    <w:abstractNumId w:val="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xBsWBRgaISn960EgpeyP8zFzBuA=" w:salt="ZFabxB2A/SHqEvTcBfrBZA==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C8"/>
    <w:rsid w:val="000469E2"/>
    <w:rsid w:val="000760F8"/>
    <w:rsid w:val="00076AE6"/>
    <w:rsid w:val="0008531A"/>
    <w:rsid w:val="000C3C8F"/>
    <w:rsid w:val="000C6D54"/>
    <w:rsid w:val="000E1821"/>
    <w:rsid w:val="00121760"/>
    <w:rsid w:val="00140EC0"/>
    <w:rsid w:val="00144580"/>
    <w:rsid w:val="001579C8"/>
    <w:rsid w:val="00162717"/>
    <w:rsid w:val="0017237D"/>
    <w:rsid w:val="00176C78"/>
    <w:rsid w:val="0018202E"/>
    <w:rsid w:val="001834AF"/>
    <w:rsid w:val="001B22BC"/>
    <w:rsid w:val="001B22C9"/>
    <w:rsid w:val="001C7F1A"/>
    <w:rsid w:val="001D22C5"/>
    <w:rsid w:val="001E6EE9"/>
    <w:rsid w:val="001F1BDE"/>
    <w:rsid w:val="00213066"/>
    <w:rsid w:val="002236A9"/>
    <w:rsid w:val="00231602"/>
    <w:rsid w:val="002327E5"/>
    <w:rsid w:val="00255837"/>
    <w:rsid w:val="00282264"/>
    <w:rsid w:val="002E26FB"/>
    <w:rsid w:val="00305009"/>
    <w:rsid w:val="003111B7"/>
    <w:rsid w:val="0034122C"/>
    <w:rsid w:val="00343F6C"/>
    <w:rsid w:val="003513CB"/>
    <w:rsid w:val="00365D2D"/>
    <w:rsid w:val="00365EC3"/>
    <w:rsid w:val="00380333"/>
    <w:rsid w:val="00385182"/>
    <w:rsid w:val="00392510"/>
    <w:rsid w:val="003A4D48"/>
    <w:rsid w:val="003B0913"/>
    <w:rsid w:val="003C7352"/>
    <w:rsid w:val="003C7671"/>
    <w:rsid w:val="003D6F99"/>
    <w:rsid w:val="0043502B"/>
    <w:rsid w:val="00462F7A"/>
    <w:rsid w:val="004717BF"/>
    <w:rsid w:val="004B5096"/>
    <w:rsid w:val="004C5DE3"/>
    <w:rsid w:val="0051151C"/>
    <w:rsid w:val="00511B6F"/>
    <w:rsid w:val="0051609F"/>
    <w:rsid w:val="00535C2D"/>
    <w:rsid w:val="00536862"/>
    <w:rsid w:val="0054636B"/>
    <w:rsid w:val="0059273F"/>
    <w:rsid w:val="005C0B44"/>
    <w:rsid w:val="005D2324"/>
    <w:rsid w:val="005F0D8D"/>
    <w:rsid w:val="006132BA"/>
    <w:rsid w:val="006257A7"/>
    <w:rsid w:val="00670498"/>
    <w:rsid w:val="00672320"/>
    <w:rsid w:val="00684A67"/>
    <w:rsid w:val="00697066"/>
    <w:rsid w:val="006A4204"/>
    <w:rsid w:val="006B38AE"/>
    <w:rsid w:val="00733DC8"/>
    <w:rsid w:val="007358AC"/>
    <w:rsid w:val="007874DE"/>
    <w:rsid w:val="0079717A"/>
    <w:rsid w:val="007C4BA7"/>
    <w:rsid w:val="007E4E0C"/>
    <w:rsid w:val="007F7B0D"/>
    <w:rsid w:val="00810B6B"/>
    <w:rsid w:val="00822717"/>
    <w:rsid w:val="0086259D"/>
    <w:rsid w:val="008641C6"/>
    <w:rsid w:val="008645AA"/>
    <w:rsid w:val="008917FF"/>
    <w:rsid w:val="0089559D"/>
    <w:rsid w:val="008E0D82"/>
    <w:rsid w:val="00902ED2"/>
    <w:rsid w:val="009041D2"/>
    <w:rsid w:val="00905043"/>
    <w:rsid w:val="00913FAC"/>
    <w:rsid w:val="00921E31"/>
    <w:rsid w:val="009441A8"/>
    <w:rsid w:val="00950DA1"/>
    <w:rsid w:val="00975DDB"/>
    <w:rsid w:val="009A5692"/>
    <w:rsid w:val="009B27F0"/>
    <w:rsid w:val="009B59C9"/>
    <w:rsid w:val="009C0EE9"/>
    <w:rsid w:val="009D05AA"/>
    <w:rsid w:val="009E50C2"/>
    <w:rsid w:val="009E6825"/>
    <w:rsid w:val="00A0504A"/>
    <w:rsid w:val="00A2436C"/>
    <w:rsid w:val="00A403D4"/>
    <w:rsid w:val="00A42343"/>
    <w:rsid w:val="00A721AD"/>
    <w:rsid w:val="00A87F1B"/>
    <w:rsid w:val="00A97BDF"/>
    <w:rsid w:val="00AA2BA1"/>
    <w:rsid w:val="00AA6EEB"/>
    <w:rsid w:val="00AD2DAF"/>
    <w:rsid w:val="00AE0E64"/>
    <w:rsid w:val="00B0161F"/>
    <w:rsid w:val="00B049B4"/>
    <w:rsid w:val="00B102F0"/>
    <w:rsid w:val="00B15161"/>
    <w:rsid w:val="00B21D02"/>
    <w:rsid w:val="00B409D7"/>
    <w:rsid w:val="00B46BFA"/>
    <w:rsid w:val="00B54375"/>
    <w:rsid w:val="00B63A80"/>
    <w:rsid w:val="00B676B9"/>
    <w:rsid w:val="00B87067"/>
    <w:rsid w:val="00BC2EE0"/>
    <w:rsid w:val="00BF1D4E"/>
    <w:rsid w:val="00C220B4"/>
    <w:rsid w:val="00C31386"/>
    <w:rsid w:val="00C70E52"/>
    <w:rsid w:val="00C70F66"/>
    <w:rsid w:val="00C72FA5"/>
    <w:rsid w:val="00C81947"/>
    <w:rsid w:val="00C92E49"/>
    <w:rsid w:val="00C92FF5"/>
    <w:rsid w:val="00CB770A"/>
    <w:rsid w:val="00CD3B5C"/>
    <w:rsid w:val="00CD5504"/>
    <w:rsid w:val="00CE3978"/>
    <w:rsid w:val="00CF1206"/>
    <w:rsid w:val="00D02EF7"/>
    <w:rsid w:val="00D31FD5"/>
    <w:rsid w:val="00D44CDD"/>
    <w:rsid w:val="00D7267F"/>
    <w:rsid w:val="00D80F4B"/>
    <w:rsid w:val="00D91532"/>
    <w:rsid w:val="00DB28C4"/>
    <w:rsid w:val="00DB7722"/>
    <w:rsid w:val="00DF0981"/>
    <w:rsid w:val="00E04950"/>
    <w:rsid w:val="00E077B0"/>
    <w:rsid w:val="00E26E07"/>
    <w:rsid w:val="00E356FE"/>
    <w:rsid w:val="00E40B8D"/>
    <w:rsid w:val="00E416E3"/>
    <w:rsid w:val="00E4368D"/>
    <w:rsid w:val="00E634CE"/>
    <w:rsid w:val="00E63F85"/>
    <w:rsid w:val="00E72C98"/>
    <w:rsid w:val="00E73B51"/>
    <w:rsid w:val="00E84EA3"/>
    <w:rsid w:val="00E95C56"/>
    <w:rsid w:val="00EA0BC3"/>
    <w:rsid w:val="00EA13D6"/>
    <w:rsid w:val="00EE1BF9"/>
    <w:rsid w:val="00EF3878"/>
    <w:rsid w:val="00F021A1"/>
    <w:rsid w:val="00F03EE3"/>
    <w:rsid w:val="00F6395F"/>
    <w:rsid w:val="00F64C5B"/>
    <w:rsid w:val="00FC450C"/>
    <w:rsid w:val="00FC61DD"/>
    <w:rsid w:val="00FD073A"/>
    <w:rsid w:val="00FD3B36"/>
    <w:rsid w:val="00FD3DC5"/>
    <w:rsid w:val="00FF4FB7"/>
    <w:rsid w:val="00FF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E5EEF41-09DA-431C-8CD9-85276C4B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Textkrper-Zeileneinzug">
    <w:name w:val="Body Text Indent"/>
    <w:basedOn w:val="Standard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character" w:customStyle="1" w:styleId="norm">
    <w:name w:val="norm"/>
    <w:rPr>
      <w:rFonts w:ascii="Arial" w:hAnsi="Arial" w:cs="Arial" w:hint="default"/>
      <w:sz w:val="14"/>
      <w:szCs w:val="14"/>
    </w:rPr>
  </w:style>
  <w:style w:type="character" w:styleId="Hyperlink">
    <w:name w:val="Hyperlink"/>
    <w:rPr>
      <w:color w:val="0000FF"/>
      <w:u w:val="single"/>
    </w:rPr>
  </w:style>
  <w:style w:type="paragraph" w:customStyle="1" w:styleId="content">
    <w:name w:val="content"/>
    <w:basedOn w:val="Standard"/>
    <w:pPr>
      <w:spacing w:before="100" w:beforeAutospacing="1" w:after="100" w:afterAutospacing="1" w:line="193" w:lineRule="atLeast"/>
    </w:pPr>
    <w:rPr>
      <w:rFonts w:ascii="Verdana" w:hAnsi="Verdana"/>
      <w:color w:val="000000"/>
      <w:sz w:val="14"/>
      <w:szCs w:val="14"/>
    </w:rPr>
  </w:style>
  <w:style w:type="character" w:customStyle="1" w:styleId="MTEquationSection">
    <w:name w:val="MTEquationSection"/>
    <w:rPr>
      <w:vanish/>
      <w:color w:val="FF0000"/>
      <w:lang w:val="de-DE"/>
    </w:rPr>
  </w:style>
  <w:style w:type="paragraph" w:styleId="Textkrper2">
    <w:name w:val="Body Text 2"/>
    <w:basedOn w:val="Standard"/>
    <w:rsid w:val="00B54375"/>
    <w:pPr>
      <w:spacing w:before="600" w:after="1080"/>
    </w:pPr>
    <w:rPr>
      <w:rFonts w:ascii="Verdana" w:hAnsi="Verdana"/>
      <w:sz w:val="40"/>
      <w:szCs w:val="24"/>
      <w:lang w:val="de-CH"/>
    </w:rPr>
  </w:style>
  <w:style w:type="table" w:styleId="Tabellenraster">
    <w:name w:val="Table Grid"/>
    <w:basedOn w:val="NormaleTabelle"/>
    <w:rsid w:val="00380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EE1BF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E1BF9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1B22BC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Arbeitsauftrag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0562C-163C-4F26-8819-CDE3ACA8C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Arbeitsauftrag.dot</Template>
  <TotalTime>0</TotalTime>
  <Pages>1</Pages>
  <Words>243</Words>
  <Characters>1386</Characters>
  <Application>Microsoft Office Word</Application>
  <DocSecurity>8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Roman Moser</dc:creator>
  <cp:lastModifiedBy>Luca Schäfli</cp:lastModifiedBy>
  <cp:revision>11</cp:revision>
  <cp:lastPrinted>2012-08-29T04:57:00Z</cp:lastPrinted>
  <dcterms:created xsi:type="dcterms:W3CDTF">2018-08-22T12:22:00Z</dcterms:created>
  <dcterms:modified xsi:type="dcterms:W3CDTF">2018-08-29T07:34:00Z</dcterms:modified>
</cp:coreProperties>
</file>