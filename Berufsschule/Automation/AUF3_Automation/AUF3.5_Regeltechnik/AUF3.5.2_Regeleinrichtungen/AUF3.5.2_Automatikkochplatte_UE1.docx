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AF" w:rsidRPr="007009C9" w:rsidRDefault="00E03952" w:rsidP="00BF3800">
      <w:pPr>
        <w:pStyle w:val="berschrift1"/>
        <w:spacing w:after="240"/>
        <w:ind w:firstLine="539"/>
        <w:rPr>
          <w:rFonts w:cs="Arial"/>
          <w:b w:val="0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07B8D59" wp14:editId="4EEA92AE">
            <wp:simplePos x="0" y="0"/>
            <wp:positionH relativeFrom="column">
              <wp:posOffset>4624070</wp:posOffset>
            </wp:positionH>
            <wp:positionV relativeFrom="paragraph">
              <wp:posOffset>-152400</wp:posOffset>
            </wp:positionV>
            <wp:extent cx="1181100" cy="1181100"/>
            <wp:effectExtent l="0" t="0" r="0" b="0"/>
            <wp:wrapNone/>
            <wp:docPr id="5" name="Grafik 5" descr="http://www.redcoon.at/res/shop/cataloge/product_450/B38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dcoon.at/res/shop/cataloge/product_450/B385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4AF">
        <w:rPr>
          <w:rFonts w:cs="Arial"/>
          <w:sz w:val="24"/>
          <w:szCs w:val="24"/>
        </w:rPr>
        <w:t>Automatikkochplatte (unstetige Regelung)</w:t>
      </w:r>
      <w:r w:rsidRPr="00E03952">
        <w:rPr>
          <w:rFonts w:ascii="Arial" w:hAnsi="Arial" w:cs="Arial"/>
          <w:sz w:val="20"/>
        </w:rPr>
        <w:t xml:space="preserve"> </w:t>
      </w:r>
    </w:p>
    <w:p w:rsidR="00AF34AF" w:rsidRPr="007009C9" w:rsidRDefault="00AF34AF" w:rsidP="00BF3800">
      <w:pPr>
        <w:pStyle w:val="Textkrper-Zeileneinzug"/>
        <w:spacing w:before="0" w:after="0"/>
        <w:ind w:left="2124" w:hanging="1415"/>
        <w:rPr>
          <w:rFonts w:cs="Arial"/>
          <w:b/>
        </w:rPr>
      </w:pPr>
      <w:r w:rsidRPr="007009C9">
        <w:rPr>
          <w:rFonts w:cs="Arial"/>
          <w:b/>
        </w:rPr>
        <w:t>Aufgabe:</w:t>
      </w:r>
    </w:p>
    <w:p w:rsidR="00AF34AF" w:rsidRPr="00BF3800" w:rsidRDefault="00AF34AF" w:rsidP="00BF3800">
      <w:pPr>
        <w:pStyle w:val="Textkrper-Zeileneinzug"/>
        <w:spacing w:before="0"/>
        <w:rPr>
          <w:rFonts w:cs="Arial"/>
        </w:rPr>
      </w:pPr>
      <w:r w:rsidRPr="00BF3800">
        <w:rPr>
          <w:rFonts w:cs="Arial"/>
        </w:rPr>
        <w:t>Beantworten Sie</w:t>
      </w:r>
      <w:r w:rsidR="00BF3800" w:rsidRPr="00BF3800">
        <w:rPr>
          <w:rFonts w:cs="Arial"/>
        </w:rPr>
        <w:t xml:space="preserve"> der Reihe nach</w:t>
      </w:r>
      <w:r w:rsidRPr="00BF3800">
        <w:rPr>
          <w:rFonts w:cs="Arial"/>
        </w:rPr>
        <w:t xml:space="preserve"> die Te</w:t>
      </w:r>
      <w:r w:rsidR="00BF3800" w:rsidRPr="00BF3800">
        <w:rPr>
          <w:rFonts w:cs="Arial"/>
        </w:rPr>
        <w:t>ilaufgaben a) bis c)!</w:t>
      </w:r>
      <w:r w:rsidRPr="00BF3800">
        <w:rPr>
          <w:rFonts w:cs="Arial"/>
        </w:rPr>
        <w:t xml:space="preserve"> </w:t>
      </w:r>
    </w:p>
    <w:p w:rsidR="00AF34AF" w:rsidRPr="00BF3800" w:rsidRDefault="00AF34AF">
      <w:pPr>
        <w:rPr>
          <w:rFonts w:ascii="Verdana" w:hAnsi="Verdana"/>
          <w:noProof/>
          <w:lang w:val="de-CH" w:eastAsia="de-CH"/>
        </w:rPr>
      </w:pPr>
    </w:p>
    <w:p w:rsidR="00466CBE" w:rsidRPr="00BF3800" w:rsidRDefault="00F61ADC" w:rsidP="00BF3800">
      <w:pPr>
        <w:pStyle w:val="Listenabsatz"/>
        <w:numPr>
          <w:ilvl w:val="0"/>
          <w:numId w:val="3"/>
        </w:numPr>
        <w:spacing w:after="120"/>
        <w:ind w:left="993" w:hanging="284"/>
        <w:rPr>
          <w:rFonts w:ascii="Verdana" w:hAnsi="Verdana"/>
        </w:rPr>
      </w:pPr>
      <w:r>
        <w:rPr>
          <w:rFonts w:ascii="Verdana" w:hAnsi="Verdana"/>
        </w:rPr>
        <w:t xml:space="preserve">Ergänzen Sie die </w:t>
      </w:r>
      <w:r w:rsidR="00225191">
        <w:rPr>
          <w:rFonts w:ascii="Verdana" w:hAnsi="Verdana"/>
        </w:rPr>
        <w:t xml:space="preserve">folgende </w:t>
      </w:r>
      <w:r>
        <w:rPr>
          <w:rFonts w:ascii="Verdana" w:hAnsi="Verdana"/>
        </w:rPr>
        <w:t xml:space="preserve">Beschreibung der </w:t>
      </w:r>
      <w:r w:rsidR="00466CBE" w:rsidRPr="00BF3800">
        <w:rPr>
          <w:rFonts w:ascii="Verdana" w:hAnsi="Verdana"/>
        </w:rPr>
        <w:t>Temperatur</w:t>
      </w:r>
      <w:r w:rsidR="00BF3800">
        <w:rPr>
          <w:rFonts w:ascii="Verdana" w:hAnsi="Verdana"/>
        </w:rPr>
        <w:t xml:space="preserve">regelung der Kochplatte, </w:t>
      </w:r>
      <w:r w:rsidR="00466CBE" w:rsidRPr="00BF3800">
        <w:rPr>
          <w:rFonts w:ascii="Verdana" w:hAnsi="Verdana"/>
        </w:rPr>
        <w:t>wenn die Temperatur steigt!</w:t>
      </w:r>
    </w:p>
    <w:p w:rsidR="00BF3800" w:rsidRPr="00BF3800" w:rsidRDefault="00F61ADC" w:rsidP="00BF3800">
      <w:pPr>
        <w:ind w:left="993"/>
        <w:rPr>
          <w:rFonts w:ascii="Comic Sans MS" w:hAnsi="Comic Sans MS"/>
          <w:color w:val="548DD4" w:themeColor="text2" w:themeTint="99"/>
          <w:sz w:val="24"/>
          <w:szCs w:val="24"/>
        </w:rPr>
      </w:pPr>
      <w:r w:rsidRPr="00F61ADC">
        <w:rPr>
          <w:rFonts w:ascii="Verdana" w:hAnsi="Verdana"/>
          <w:noProof/>
          <w:color w:val="000000" w:themeColor="text1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BB8ADFA" wp14:editId="16F7229E">
            <wp:simplePos x="0" y="0"/>
            <wp:positionH relativeFrom="column">
              <wp:posOffset>2957195</wp:posOffset>
            </wp:positionH>
            <wp:positionV relativeFrom="paragraph">
              <wp:posOffset>61595</wp:posOffset>
            </wp:positionV>
            <wp:extent cx="3082925" cy="3324225"/>
            <wp:effectExtent l="0" t="0" r="3175" b="9525"/>
            <wp:wrapTight wrapText="bothSides">
              <wp:wrapPolygon edited="0">
                <wp:start x="0" y="0"/>
                <wp:lineTo x="0" y="21538"/>
                <wp:lineTo x="21489" y="21538"/>
                <wp:lineTo x="21489" y="0"/>
                <wp:lineTo x="0" y="0"/>
              </wp:wrapPolygon>
            </wp:wrapTight>
            <wp:docPr id="4" name="Bild 1" descr="Automatikkochpla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kkochplat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5604" r="41122" b="10129"/>
                    <a:stretch/>
                  </pic:blipFill>
                  <pic:spPr bwMode="auto">
                    <a:xfrm>
                      <a:off x="0" y="0"/>
                      <a:ext cx="3082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Mit steigender Temperatur vergrössert die Flüssigkeit im </w:t>
      </w:r>
      <w:permStart w:id="1453918223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>Temperaturfühler</w:t>
      </w:r>
      <w:permEnd w:id="1453918223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ihr Volumen. Dies überträgt sich über das </w:t>
      </w:r>
      <w:permStart w:id="2069646013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Kapillarrohrsystem </w:t>
      </w:r>
      <w:permEnd w:id="2069646013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und dehnt die </w:t>
      </w:r>
      <w:permStart w:id="1066425731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Dehnungsmembran </w:t>
      </w:r>
      <w:permEnd w:id="1066425731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aus. Über den </w:t>
      </w:r>
      <w:permStart w:id="1869687306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Schalthebel </w:t>
      </w:r>
      <w:permEnd w:id="1869687306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öffnet zunächst der </w:t>
      </w:r>
      <w:permStart w:id="1771636912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rechte </w:t>
      </w:r>
      <w:permEnd w:id="1771636912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Reglerkontakt und schaltet einen </w:t>
      </w:r>
      <w:permStart w:id="1778668882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>Heizwiderstand</w:t>
      </w:r>
      <w:permEnd w:id="1778668882"/>
      <w:r w:rsidR="00466CBE" w:rsidRPr="00EA6375">
        <w:rPr>
          <w:rFonts w:ascii="Comic Sans MS" w:hAnsi="Comic Sans MS"/>
          <w:color w:val="548DD4" w:themeColor="text2" w:themeTint="99"/>
          <w:sz w:val="24"/>
          <w:szCs w:val="24"/>
        </w:rPr>
        <w:t xml:space="preserve"> </w:t>
      </w:r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>ab. Wenn die Temperatur der Platte weiter ansteigt</w:t>
      </w:r>
      <w:r w:rsidR="00EA6375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wird schliesslich auch der zweite </w:t>
      </w:r>
      <w:permStart w:id="1948277958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Heizwiderstand </w:t>
      </w:r>
      <w:permEnd w:id="1948277958"/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 vom Netz getrennt (durch den </w:t>
      </w:r>
      <w:permStart w:id="28520524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linke </w:t>
      </w:r>
      <w:bookmarkStart w:id="0" w:name="_GoBack"/>
      <w:bookmarkEnd w:id="0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 </w:t>
      </w:r>
      <w:permEnd w:id="28520524"/>
      <w:r w:rsidR="00466CBE" w:rsidRPr="00EA6375">
        <w:rPr>
          <w:rFonts w:ascii="Comic Sans MS" w:hAnsi="Comic Sans MS"/>
          <w:color w:val="548DD4" w:themeColor="text2" w:themeTint="99"/>
          <w:sz w:val="24"/>
          <w:szCs w:val="24"/>
        </w:rPr>
        <w:t xml:space="preserve"> </w:t>
      </w:r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Reglerkontakt). Mit </w:t>
      </w:r>
      <w:permStart w:id="882333539" w:edGrp="everyone"/>
      <w:r w:rsidR="00071070">
        <w:rPr>
          <w:rFonts w:ascii="Comic Sans MS" w:hAnsi="Comic Sans MS"/>
          <w:color w:val="548DD4" w:themeColor="text2" w:themeTint="99"/>
          <w:sz w:val="24"/>
          <w:szCs w:val="24"/>
        </w:rPr>
        <w:t xml:space="preserve">abfallender </w:t>
      </w:r>
      <w:permEnd w:id="882333539"/>
      <w:r w:rsidR="00EA6375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466CBE" w:rsidRPr="00F61ADC">
        <w:rPr>
          <w:rFonts w:ascii="Comic Sans MS" w:hAnsi="Comic Sans MS"/>
          <w:color w:val="000000" w:themeColor="text1"/>
          <w:sz w:val="24"/>
          <w:szCs w:val="24"/>
        </w:rPr>
        <w:t xml:space="preserve">Temperatur werden die beiden Heizwiderstände nacheinander wieder zugeschaltet. </w:t>
      </w:r>
    </w:p>
    <w:p w:rsidR="00BF3800" w:rsidRDefault="00BF3800" w:rsidP="00BF3800">
      <w:pPr>
        <w:rPr>
          <w:rFonts w:ascii="Comic Sans MS" w:hAnsi="Comic Sans MS"/>
          <w:color w:val="548DD4" w:themeColor="text2" w:themeTint="99"/>
          <w:sz w:val="24"/>
          <w:szCs w:val="24"/>
        </w:rPr>
      </w:pPr>
    </w:p>
    <w:p w:rsidR="00DF233F" w:rsidRPr="00BF3800" w:rsidRDefault="00DF233F" w:rsidP="00BF3800">
      <w:pPr>
        <w:rPr>
          <w:rFonts w:ascii="Comic Sans MS" w:hAnsi="Comic Sans MS"/>
          <w:color w:val="548DD4" w:themeColor="text2" w:themeTint="99"/>
          <w:sz w:val="24"/>
          <w:szCs w:val="24"/>
        </w:rPr>
      </w:pPr>
    </w:p>
    <w:p w:rsidR="00466CBE" w:rsidRPr="00225191" w:rsidRDefault="00466CBE" w:rsidP="00225191">
      <w:pPr>
        <w:pStyle w:val="Listenabsatz"/>
        <w:numPr>
          <w:ilvl w:val="0"/>
          <w:numId w:val="3"/>
        </w:numPr>
        <w:ind w:left="993" w:hanging="284"/>
        <w:rPr>
          <w:rFonts w:ascii="Verdana" w:hAnsi="Verdana"/>
        </w:rPr>
      </w:pPr>
      <w:r w:rsidRPr="00225191">
        <w:rPr>
          <w:rFonts w:ascii="Verdana" w:hAnsi="Verdana"/>
        </w:rPr>
        <w:t>Nennen Sie die folgenden Grössen</w:t>
      </w:r>
      <w:r w:rsidR="00225191">
        <w:rPr>
          <w:rFonts w:ascii="Verdana" w:hAnsi="Verdana"/>
        </w:rPr>
        <w:t xml:space="preserve"> des Regelkreises!</w:t>
      </w:r>
      <w:r w:rsidRPr="00225191">
        <w:rPr>
          <w:rFonts w:ascii="Verdana" w:hAnsi="Verdana"/>
        </w:rPr>
        <w:t xml:space="preserve"> </w:t>
      </w:r>
    </w:p>
    <w:p w:rsidR="00466CBE" w:rsidRPr="00BF3800" w:rsidRDefault="00466CBE" w:rsidP="00466CBE">
      <w:pPr>
        <w:pStyle w:val="Listenabsatz"/>
        <w:rPr>
          <w:rFonts w:ascii="Verdana" w:hAnsi="Verdana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BF3800" w:rsidRPr="00BF3800" w:rsidTr="00D14470">
        <w:tc>
          <w:tcPr>
            <w:tcW w:w="2551" w:type="dxa"/>
          </w:tcPr>
          <w:p w:rsidR="00466CBE" w:rsidRPr="00225191" w:rsidRDefault="00466CBE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25191">
              <w:rPr>
                <w:rFonts w:ascii="Verdana" w:hAnsi="Verdana"/>
                <w:sz w:val="24"/>
                <w:szCs w:val="24"/>
              </w:rPr>
              <w:t>Regelgrösse x</w:t>
            </w:r>
          </w:p>
        </w:tc>
        <w:tc>
          <w:tcPr>
            <w:tcW w:w="5812" w:type="dxa"/>
          </w:tcPr>
          <w:p w:rsidR="00466CBE" w:rsidRPr="00225191" w:rsidRDefault="00071070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376866768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 xml:space="preserve">Temperatur der Kochplatte </w:t>
            </w:r>
            <w:permEnd w:id="1376866768"/>
          </w:p>
        </w:tc>
      </w:tr>
      <w:tr w:rsidR="00DF233F" w:rsidRPr="00BF3800" w:rsidTr="00D14470">
        <w:tc>
          <w:tcPr>
            <w:tcW w:w="2551" w:type="dxa"/>
          </w:tcPr>
          <w:p w:rsidR="00DF233F" w:rsidRPr="00225191" w:rsidRDefault="00DF233F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25191">
              <w:rPr>
                <w:rFonts w:ascii="Verdana" w:hAnsi="Verdana"/>
                <w:sz w:val="24"/>
                <w:szCs w:val="24"/>
              </w:rPr>
              <w:t>Rückführgrösse r</w:t>
            </w:r>
          </w:p>
        </w:tc>
        <w:tc>
          <w:tcPr>
            <w:tcW w:w="5812" w:type="dxa"/>
          </w:tcPr>
          <w:p w:rsidR="00DF233F" w:rsidRPr="00225191" w:rsidRDefault="00071070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435234802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 xml:space="preserve">Wasservolumen [l] </w:t>
            </w:r>
            <w:permEnd w:id="435234802"/>
          </w:p>
        </w:tc>
      </w:tr>
      <w:tr w:rsidR="00DF233F" w:rsidRPr="00BF3800" w:rsidTr="00D14470">
        <w:tc>
          <w:tcPr>
            <w:tcW w:w="2551" w:type="dxa"/>
          </w:tcPr>
          <w:p w:rsidR="00DF233F" w:rsidRPr="00225191" w:rsidRDefault="00DF233F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25191">
              <w:rPr>
                <w:rFonts w:ascii="Verdana" w:hAnsi="Verdana"/>
                <w:sz w:val="24"/>
                <w:szCs w:val="24"/>
              </w:rPr>
              <w:t>Führungsgrösse w</w:t>
            </w:r>
          </w:p>
        </w:tc>
        <w:tc>
          <w:tcPr>
            <w:tcW w:w="5812" w:type="dxa"/>
          </w:tcPr>
          <w:p w:rsidR="00DF233F" w:rsidRPr="00225191" w:rsidRDefault="00071070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123245313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 xml:space="preserve">Temperatur [°C] </w:t>
            </w:r>
            <w:permEnd w:id="1123245313"/>
          </w:p>
        </w:tc>
      </w:tr>
      <w:tr w:rsidR="00DF233F" w:rsidRPr="00BF3800" w:rsidTr="00D14470">
        <w:tc>
          <w:tcPr>
            <w:tcW w:w="2551" w:type="dxa"/>
          </w:tcPr>
          <w:p w:rsidR="00DF233F" w:rsidRPr="00225191" w:rsidRDefault="00DF233F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25191">
              <w:rPr>
                <w:rFonts w:ascii="Verdana" w:hAnsi="Verdana"/>
                <w:sz w:val="24"/>
                <w:szCs w:val="24"/>
              </w:rPr>
              <w:t>Stellgrösse y</w:t>
            </w:r>
          </w:p>
        </w:tc>
        <w:tc>
          <w:tcPr>
            <w:tcW w:w="5812" w:type="dxa"/>
          </w:tcPr>
          <w:p w:rsidR="00DF233F" w:rsidRPr="00225191" w:rsidRDefault="00071070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497956787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Anzahl Heizwiderstände</w:t>
            </w:r>
            <w:permEnd w:id="497956787"/>
          </w:p>
        </w:tc>
      </w:tr>
      <w:tr w:rsidR="00DF233F" w:rsidRPr="00BF3800" w:rsidTr="00D14470">
        <w:tc>
          <w:tcPr>
            <w:tcW w:w="2551" w:type="dxa"/>
          </w:tcPr>
          <w:p w:rsidR="00DF233F" w:rsidRPr="00225191" w:rsidRDefault="00DF233F" w:rsidP="00D14470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225191">
              <w:rPr>
                <w:rFonts w:ascii="Verdana" w:hAnsi="Verdana"/>
                <w:sz w:val="24"/>
                <w:szCs w:val="24"/>
              </w:rPr>
              <w:t>Störgrösse z</w:t>
            </w:r>
          </w:p>
        </w:tc>
        <w:tc>
          <w:tcPr>
            <w:tcW w:w="5812" w:type="dxa"/>
          </w:tcPr>
          <w:p w:rsidR="00DF233F" w:rsidRPr="00225191" w:rsidRDefault="00071070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959551915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 xml:space="preserve">   </w:t>
            </w:r>
            <w:permEnd w:id="1959551915"/>
          </w:p>
        </w:tc>
      </w:tr>
    </w:tbl>
    <w:p w:rsidR="00466CBE" w:rsidRPr="00BF3800" w:rsidRDefault="00466CBE" w:rsidP="00466CBE">
      <w:pPr>
        <w:pStyle w:val="Listenabsatz"/>
        <w:rPr>
          <w:rFonts w:ascii="Verdana" w:hAnsi="Verdana"/>
        </w:rPr>
      </w:pPr>
    </w:p>
    <w:p w:rsidR="00466CBE" w:rsidRPr="00BF3800" w:rsidRDefault="00466CBE" w:rsidP="00466CBE">
      <w:pPr>
        <w:pStyle w:val="Listenabsatz"/>
        <w:rPr>
          <w:rFonts w:ascii="Verdana" w:hAnsi="Verdana"/>
        </w:rPr>
      </w:pPr>
    </w:p>
    <w:p w:rsidR="00466CBE" w:rsidRPr="00BF3800" w:rsidRDefault="00466CBE">
      <w:pPr>
        <w:rPr>
          <w:rFonts w:ascii="Verdana" w:hAnsi="Verdana"/>
        </w:rPr>
      </w:pPr>
      <w:r w:rsidRPr="00BF3800">
        <w:rPr>
          <w:rFonts w:ascii="Verdana" w:hAnsi="Verdana"/>
        </w:rPr>
        <w:br w:type="page"/>
      </w:r>
    </w:p>
    <w:p w:rsidR="00466CBE" w:rsidRDefault="00466CBE" w:rsidP="005B2077">
      <w:pPr>
        <w:pStyle w:val="Listenabsatz"/>
        <w:numPr>
          <w:ilvl w:val="0"/>
          <w:numId w:val="3"/>
        </w:numPr>
        <w:ind w:left="993" w:hanging="284"/>
        <w:rPr>
          <w:rFonts w:ascii="Verdana" w:hAnsi="Verdana"/>
        </w:rPr>
      </w:pPr>
      <w:r w:rsidRPr="00BF3800">
        <w:rPr>
          <w:rFonts w:ascii="Verdana" w:hAnsi="Verdana"/>
        </w:rPr>
        <w:lastRenderedPageBreak/>
        <w:t>Ordnen Sie den angegebenen Bezeichnungen</w:t>
      </w:r>
      <w:r w:rsidR="005B2077">
        <w:rPr>
          <w:rFonts w:ascii="Verdana" w:hAnsi="Verdana"/>
        </w:rPr>
        <w:t xml:space="preserve"> des Regelkreises</w:t>
      </w:r>
      <w:r w:rsidRPr="00BF3800">
        <w:rPr>
          <w:rFonts w:ascii="Verdana" w:hAnsi="Verdana"/>
        </w:rPr>
        <w:t xml:space="preserve"> die </w:t>
      </w:r>
      <w:r w:rsidR="005B2077">
        <w:rPr>
          <w:rFonts w:ascii="Verdana" w:hAnsi="Verdana"/>
        </w:rPr>
        <w:t>Elemente</w:t>
      </w:r>
      <w:r w:rsidRPr="00BF3800">
        <w:rPr>
          <w:rFonts w:ascii="Verdana" w:hAnsi="Verdana"/>
        </w:rPr>
        <w:t xml:space="preserve"> der Automatikkochplatte richtig zu!</w:t>
      </w:r>
    </w:p>
    <w:p w:rsidR="005B2077" w:rsidRPr="00BF3800" w:rsidRDefault="005B2077" w:rsidP="005B2077">
      <w:pPr>
        <w:pStyle w:val="Listenabsatz"/>
        <w:ind w:left="993"/>
        <w:rPr>
          <w:rFonts w:ascii="Verdana" w:hAnsi="Verdana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225191" w:rsidRPr="005B2077" w:rsidTr="005B2077">
        <w:tc>
          <w:tcPr>
            <w:tcW w:w="2551" w:type="dxa"/>
          </w:tcPr>
          <w:p w:rsidR="00466CBE" w:rsidRPr="005B2077" w:rsidRDefault="00466CBE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Messeinrichtung</w:t>
            </w:r>
          </w:p>
        </w:tc>
        <w:tc>
          <w:tcPr>
            <w:tcW w:w="5812" w:type="dxa"/>
          </w:tcPr>
          <w:p w:rsidR="00466CBE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350189449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350189449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Sollwerteinsteller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323703309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323703309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Vergleicher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637897066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1637897066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Stellantrieb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294235681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1294235681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 xml:space="preserve">Stellglied 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425151836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1425151836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Regelstrecke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063091359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1063091359"/>
          </w:p>
        </w:tc>
      </w:tr>
      <w:tr w:rsidR="00DF233F" w:rsidRPr="005B2077" w:rsidTr="005B2077">
        <w:tc>
          <w:tcPr>
            <w:tcW w:w="2551" w:type="dxa"/>
          </w:tcPr>
          <w:p w:rsidR="00DF233F" w:rsidRPr="005B2077" w:rsidRDefault="00DF233F" w:rsidP="005B2077">
            <w:pPr>
              <w:pStyle w:val="Listenabsatz"/>
              <w:spacing w:before="120" w:after="120"/>
              <w:ind w:left="0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B2077">
              <w:rPr>
                <w:rFonts w:ascii="Verdana" w:hAnsi="Verdana"/>
                <w:sz w:val="24"/>
                <w:szCs w:val="24"/>
              </w:rPr>
              <w:t>Regeleinrichtung</w:t>
            </w:r>
          </w:p>
        </w:tc>
        <w:tc>
          <w:tcPr>
            <w:tcW w:w="5812" w:type="dxa"/>
          </w:tcPr>
          <w:p w:rsidR="00DF233F" w:rsidRPr="005B2077" w:rsidRDefault="00DF233F" w:rsidP="00B72C1E">
            <w:pPr>
              <w:pStyle w:val="Listenabsatz"/>
              <w:spacing w:before="120" w:after="120"/>
              <w:ind w:left="0"/>
              <w:contextualSpacing w:val="0"/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</w:pPr>
            <w:permStart w:id="1798186272" w:edGrp="everyone"/>
            <w:r>
              <w:rPr>
                <w:rFonts w:ascii="Comic Sans MS" w:hAnsi="Comic Sans MS"/>
                <w:color w:val="548DD4" w:themeColor="text2" w:themeTint="99"/>
                <w:sz w:val="24"/>
                <w:szCs w:val="24"/>
              </w:rPr>
              <w:t>…</w:t>
            </w:r>
            <w:permEnd w:id="1798186272"/>
          </w:p>
        </w:tc>
      </w:tr>
    </w:tbl>
    <w:p w:rsidR="00466CBE" w:rsidRPr="00BF3800" w:rsidRDefault="00466CBE" w:rsidP="00466CBE">
      <w:pPr>
        <w:pStyle w:val="Listenabsatz"/>
        <w:rPr>
          <w:rFonts w:ascii="Verdana" w:hAnsi="Verdana"/>
        </w:rPr>
      </w:pPr>
    </w:p>
    <w:p w:rsidR="00466CBE" w:rsidRPr="00BF3800" w:rsidRDefault="00466CBE" w:rsidP="00466CBE">
      <w:pPr>
        <w:pStyle w:val="Listenabsatz"/>
        <w:rPr>
          <w:rFonts w:ascii="Verdana" w:hAnsi="Verdana"/>
        </w:rPr>
      </w:pPr>
    </w:p>
    <w:sectPr w:rsidR="00466CBE" w:rsidRPr="00BF3800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CDF" w:rsidRDefault="00023CDF">
      <w:r>
        <w:separator/>
      </w:r>
    </w:p>
  </w:endnote>
  <w:endnote w:type="continuationSeparator" w:id="0">
    <w:p w:rsidR="00023CDF" w:rsidRDefault="0002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7B" w:rsidRDefault="001A317B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>
      <w:rPr>
        <w:rFonts w:ascii="Arial" w:hAnsi="Arial"/>
        <w:sz w:val="12"/>
        <w:lang w:val="de-CH"/>
      </w:rPr>
      <w:fldChar w:fldCharType="separate"/>
    </w:r>
    <w:r w:rsidR="00071070">
      <w:rPr>
        <w:rFonts w:ascii="Arial" w:hAnsi="Arial"/>
        <w:noProof/>
        <w:sz w:val="12"/>
        <w:lang w:val="de-CH"/>
      </w:rPr>
      <w:t>19.09.18</w:t>
    </w:r>
    <w:r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</w:t>
    </w:r>
    <w:r w:rsidR="003A0F4B">
      <w:rPr>
        <w:rFonts w:ascii="Arial" w:hAnsi="Arial"/>
        <w:sz w:val="12"/>
        <w:lang w:val="de-CH"/>
      </w:rPr>
      <w:t>Roman Moser</w:t>
    </w:r>
    <w:r w:rsidR="003A0F4B">
      <w:rPr>
        <w:rFonts w:ascii="Arial" w:hAnsi="Arial"/>
        <w:sz w:val="12"/>
        <w:lang w:val="de-CH"/>
      </w:rPr>
      <w:tab/>
    </w:r>
    <w:r w:rsidR="003A0F4B">
      <w:rPr>
        <w:rFonts w:ascii="Arial" w:hAnsi="Arial"/>
        <w:sz w:val="12"/>
        <w:lang w:val="de-CH"/>
      </w:rPr>
      <w:tab/>
      <w:t xml:space="preserve">        Seite: </w:t>
    </w:r>
    <w:r w:rsidR="003A0F4B" w:rsidRPr="003A0F4B">
      <w:rPr>
        <w:rFonts w:ascii="Arial" w:hAnsi="Arial"/>
        <w:sz w:val="12"/>
        <w:lang w:val="de-CH"/>
      </w:rPr>
      <w:fldChar w:fldCharType="begin"/>
    </w:r>
    <w:r w:rsidR="003A0F4B" w:rsidRPr="003A0F4B">
      <w:rPr>
        <w:rFonts w:ascii="Arial" w:hAnsi="Arial"/>
        <w:sz w:val="12"/>
        <w:lang w:val="de-CH"/>
      </w:rPr>
      <w:instrText>PAGE   \* MERGEFORMAT</w:instrText>
    </w:r>
    <w:r w:rsidR="003A0F4B" w:rsidRPr="003A0F4B">
      <w:rPr>
        <w:rFonts w:ascii="Arial" w:hAnsi="Arial"/>
        <w:sz w:val="12"/>
        <w:lang w:val="de-CH"/>
      </w:rPr>
      <w:fldChar w:fldCharType="separate"/>
    </w:r>
    <w:r w:rsidR="00071070" w:rsidRPr="00071070">
      <w:rPr>
        <w:rFonts w:ascii="Arial" w:hAnsi="Arial"/>
        <w:noProof/>
        <w:sz w:val="12"/>
      </w:rPr>
      <w:t>2</w:t>
    </w:r>
    <w:r w:rsidR="003A0F4B" w:rsidRPr="003A0F4B">
      <w:rPr>
        <w:rFonts w:ascii="Arial" w:hAnsi="Arial"/>
        <w:sz w:val="12"/>
        <w:lang w:val="de-CH"/>
      </w:rPr>
      <w:fldChar w:fldCharType="end"/>
    </w:r>
    <w:r w:rsidR="003A0F4B">
      <w:rPr>
        <w:rFonts w:ascii="Arial" w:hAnsi="Arial"/>
        <w:sz w:val="12"/>
        <w:lang w:val="de-CH"/>
      </w:rPr>
      <w:tab/>
    </w:r>
    <w:r w:rsidR="003A0F4B">
      <w:rPr>
        <w:rFonts w:ascii="Arial" w:hAnsi="Arial"/>
        <w:sz w:val="12"/>
        <w:lang w:val="de-CH"/>
      </w:rPr>
      <w:tab/>
    </w:r>
    <w:r w:rsidR="003A0F4B">
      <w:rPr>
        <w:rFonts w:ascii="Arial" w:hAnsi="Arial"/>
        <w:sz w:val="12"/>
        <w:lang w:val="de-CH"/>
      </w:rPr>
      <w:tab/>
      <w:t>S</w:t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>
      <w:rPr>
        <w:rStyle w:val="Seitenzahl"/>
        <w:rFonts w:ascii="Arial" w:hAnsi="Arial"/>
        <w:snapToGrid w:val="0"/>
        <w:sz w:val="12"/>
      </w:rPr>
      <w:fldChar w:fldCharType="separate"/>
    </w:r>
    <w:r w:rsidR="00252FE7">
      <w:rPr>
        <w:rStyle w:val="Seitenzahl"/>
        <w:rFonts w:ascii="Arial" w:hAnsi="Arial"/>
        <w:noProof/>
        <w:snapToGrid w:val="0"/>
        <w:sz w:val="12"/>
      </w:rPr>
      <w:t>AUF3.5.2_Automatikkochplatte_UE1</w:t>
    </w:r>
    <w:r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CDF" w:rsidRDefault="00023CDF">
      <w:r>
        <w:separator/>
      </w:r>
    </w:p>
  </w:footnote>
  <w:footnote w:type="continuationSeparator" w:id="0">
    <w:p w:rsidR="00023CDF" w:rsidRDefault="0002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1A31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A317B" w:rsidRDefault="00E826B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6BBBE7D" wp14:editId="7B87991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17B" w:rsidRDefault="00E826B4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68087043" wp14:editId="26C7A51D">
                                      <wp:extent cx="609600" cy="419100"/>
                                      <wp:effectExtent l="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BBBE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:rsidR="001A317B" w:rsidRDefault="00E826B4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8087043" wp14:editId="26C7A51D">
                                <wp:extent cx="609600" cy="419100"/>
                                <wp:effectExtent l="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1A31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252FE7"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1A317B" w:rsidRDefault="001A31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1A317B" w:rsidRDefault="001A317B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387"/>
      <w:gridCol w:w="1275"/>
    </w:tblGrid>
    <w:tr w:rsidR="001A317B" w:rsidTr="00092DAC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A317B" w:rsidRDefault="00E826B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9575"/>
                <wp:effectExtent l="0" t="0" r="0" b="9525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A317B" w:rsidRDefault="00AF34A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1A317B">
            <w:rPr>
              <w:rFonts w:ascii="Arial" w:hAnsi="Arial"/>
              <w:lang w:val="de-CH"/>
            </w:rPr>
            <w:t>: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1A317B" w:rsidTr="00092DAC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A317B" w:rsidRDefault="00AF34A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Regelungstechnik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A317B" w:rsidRDefault="001A31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:rsidR="001A317B" w:rsidRDefault="001A317B">
    <w:pPr>
      <w:rPr>
        <w:lang w:val="de-CH"/>
      </w:rPr>
    </w:pPr>
  </w:p>
  <w:p w:rsidR="001A317B" w:rsidRDefault="001A31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2CA56046"/>
    <w:multiLevelType w:val="hybridMultilevel"/>
    <w:tmpl w:val="407E84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3" w15:restartNumberingAfterBreak="0">
    <w:nsid w:val="61640FCA"/>
    <w:multiLevelType w:val="hybridMultilevel"/>
    <w:tmpl w:val="754A154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89QAoMm1O8b/mWnh+fCn2NixX/A=" w:salt="m+sti8HHI4y5rZ5WE5Kup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3B"/>
    <w:rsid w:val="00023CDF"/>
    <w:rsid w:val="00067C7D"/>
    <w:rsid w:val="00071070"/>
    <w:rsid w:val="00092DAC"/>
    <w:rsid w:val="001A317B"/>
    <w:rsid w:val="00225191"/>
    <w:rsid w:val="00252FE7"/>
    <w:rsid w:val="003A0F4B"/>
    <w:rsid w:val="00466CBE"/>
    <w:rsid w:val="004834A2"/>
    <w:rsid w:val="005B2077"/>
    <w:rsid w:val="009848EE"/>
    <w:rsid w:val="00A80E3B"/>
    <w:rsid w:val="00AF34AF"/>
    <w:rsid w:val="00AF59A1"/>
    <w:rsid w:val="00B76DDE"/>
    <w:rsid w:val="00BF3800"/>
    <w:rsid w:val="00C14852"/>
    <w:rsid w:val="00C51215"/>
    <w:rsid w:val="00D14470"/>
    <w:rsid w:val="00DF233F"/>
    <w:rsid w:val="00E03952"/>
    <w:rsid w:val="00E826B4"/>
    <w:rsid w:val="00EA6375"/>
    <w:rsid w:val="00F61ADC"/>
    <w:rsid w:val="00FA5406"/>
    <w:rsid w:val="00F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6CEE1"/>
  <w15:docId w15:val="{EA26B41B-D356-479D-B040-3B644FC4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Sprechblasentext">
    <w:name w:val="Balloon Text"/>
    <w:basedOn w:val="Standard"/>
    <w:link w:val="SprechblasentextZchn"/>
    <w:rsid w:val="00092DA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092DAC"/>
    <w:rPr>
      <w:rFonts w:ascii="Tahoma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AF34AF"/>
    <w:rPr>
      <w:rFonts w:ascii="Verdana" w:hAnsi="Verdana"/>
      <w:b/>
      <w:kern w:val="28"/>
      <w:sz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466CBE"/>
    <w:pPr>
      <w:ind w:left="720"/>
      <w:contextualSpacing/>
    </w:pPr>
  </w:style>
  <w:style w:type="table" w:styleId="Tabellenraster">
    <w:name w:val="Table Grid"/>
    <w:basedOn w:val="NormaleTabelle"/>
    <w:rsid w:val="0046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2</Pages>
  <Words>179</Words>
  <Characters>1025</Characters>
  <Application>Microsoft Office Word</Application>
  <DocSecurity>8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2</cp:revision>
  <cp:lastPrinted>2012-10-24T15:27:00Z</cp:lastPrinted>
  <dcterms:created xsi:type="dcterms:W3CDTF">2018-09-19T12:38:00Z</dcterms:created>
  <dcterms:modified xsi:type="dcterms:W3CDTF">2018-09-19T12:38:00Z</dcterms:modified>
</cp:coreProperties>
</file>