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B9" w:rsidRDefault="000811B9" w:rsidP="000811B9">
      <w:pPr>
        <w:pStyle w:val="berschrift1"/>
        <w:spacing w:after="0"/>
        <w:ind w:left="680"/>
        <w:rPr>
          <w:rFonts w:ascii="Arial" w:hAnsi="Arial"/>
          <w:kern w:val="0"/>
          <w:szCs w:val="28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E784663" wp14:editId="17314884">
            <wp:simplePos x="0" y="0"/>
            <wp:positionH relativeFrom="column">
              <wp:posOffset>4250690</wp:posOffset>
            </wp:positionH>
            <wp:positionV relativeFrom="paragraph">
              <wp:posOffset>-103505</wp:posOffset>
            </wp:positionV>
            <wp:extent cx="1756410" cy="1687830"/>
            <wp:effectExtent l="0" t="0" r="0" b="7620"/>
            <wp:wrapTight wrapText="bothSides">
              <wp:wrapPolygon edited="0">
                <wp:start x="7965" y="0"/>
                <wp:lineTo x="6560" y="975"/>
                <wp:lineTo x="2811" y="3657"/>
                <wp:lineTo x="0" y="6339"/>
                <wp:lineTo x="0" y="6826"/>
                <wp:lineTo x="234" y="11702"/>
                <wp:lineTo x="1406" y="15603"/>
                <wp:lineTo x="1406" y="18284"/>
                <wp:lineTo x="2577" y="19503"/>
                <wp:lineTo x="5154" y="19503"/>
                <wp:lineTo x="8200" y="21454"/>
                <wp:lineTo x="8668" y="21454"/>
                <wp:lineTo x="12885" y="21454"/>
                <wp:lineTo x="13119" y="21454"/>
                <wp:lineTo x="20382" y="15603"/>
                <wp:lineTo x="21085" y="9995"/>
                <wp:lineTo x="20382" y="7801"/>
                <wp:lineTo x="21319" y="5851"/>
                <wp:lineTo x="21319" y="4388"/>
                <wp:lineTo x="17805" y="3901"/>
                <wp:lineTo x="18273" y="2438"/>
                <wp:lineTo x="16399" y="1463"/>
                <wp:lineTo x="9137" y="0"/>
                <wp:lineTo x="7965" y="0"/>
              </wp:wrapPolygon>
            </wp:wrapTight>
            <wp:docPr id="4" name="Grafik 4" descr="http://www.rainers-kochkunst.de/_bilder/Ti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rainers-kochkunst.de/_bilder/Tip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kern w:val="0"/>
          <w:szCs w:val="28"/>
        </w:rPr>
        <w:t xml:space="preserve">Regelparameter: </w:t>
      </w:r>
      <w:r>
        <w:rPr>
          <w:rFonts w:ascii="Arial" w:hAnsi="Arial"/>
          <w:kern w:val="0"/>
          <w:szCs w:val="28"/>
        </w:rPr>
        <w:tab/>
      </w:r>
      <w:r>
        <w:rPr>
          <w:rFonts w:ascii="Arial" w:hAnsi="Arial"/>
          <w:kern w:val="0"/>
          <w:szCs w:val="28"/>
        </w:rPr>
        <w:tab/>
      </w:r>
      <w:r>
        <w:rPr>
          <w:rFonts w:ascii="Arial" w:hAnsi="Arial"/>
          <w:kern w:val="0"/>
          <w:szCs w:val="28"/>
        </w:rPr>
        <w:tab/>
      </w:r>
      <w:r>
        <w:rPr>
          <w:rFonts w:ascii="Arial" w:hAnsi="Arial"/>
          <w:kern w:val="0"/>
          <w:szCs w:val="28"/>
        </w:rPr>
        <w:tab/>
      </w:r>
      <w:r>
        <w:rPr>
          <w:rFonts w:ascii="Arial" w:hAnsi="Arial"/>
          <w:kern w:val="0"/>
          <w:szCs w:val="28"/>
        </w:rPr>
        <w:tab/>
      </w:r>
    </w:p>
    <w:p w:rsidR="00872928" w:rsidRPr="00872928" w:rsidRDefault="000811B9" w:rsidP="000811B9">
      <w:pPr>
        <w:pStyle w:val="berschrift1"/>
        <w:spacing w:before="120" w:after="0"/>
        <w:ind w:left="680"/>
        <w:rPr>
          <w:rFonts w:ascii="Arial" w:hAnsi="Arial"/>
          <w:kern w:val="0"/>
          <w:szCs w:val="28"/>
        </w:rPr>
      </w:pPr>
      <w:r>
        <w:rPr>
          <w:rFonts w:ascii="Arial" w:hAnsi="Arial"/>
          <w:kern w:val="0"/>
          <w:szCs w:val="28"/>
        </w:rPr>
        <w:tab/>
      </w:r>
      <w:r w:rsidR="006212AA">
        <w:rPr>
          <w:rFonts w:ascii="Arial" w:hAnsi="Arial"/>
          <w:kern w:val="0"/>
          <w:szCs w:val="28"/>
        </w:rPr>
        <w:t>Welcher Teil des PID-Reglers muss verstellt werden</w:t>
      </w:r>
      <w:r w:rsidR="002A5D92">
        <w:rPr>
          <w:rFonts w:ascii="Arial" w:hAnsi="Arial"/>
          <w:kern w:val="0"/>
          <w:szCs w:val="28"/>
        </w:rPr>
        <w:t>?</w:t>
      </w:r>
    </w:p>
    <w:p w:rsidR="00872928" w:rsidRDefault="00872928" w:rsidP="00872928"/>
    <w:p w:rsidR="006212AA" w:rsidRDefault="006212AA" w:rsidP="006212AA">
      <w:pPr>
        <w:ind w:left="680"/>
        <w:rPr>
          <w:rFonts w:ascii="Arial" w:hAnsi="Arial" w:cs="Arial"/>
          <w:lang w:val="de-CH"/>
        </w:rPr>
      </w:pPr>
      <w:r w:rsidRPr="006212AA">
        <w:rPr>
          <w:rFonts w:ascii="Arial" w:hAnsi="Arial" w:cs="Arial"/>
          <w:lang w:val="de-CH"/>
        </w:rPr>
        <w:t xml:space="preserve">Eigentlich sollte ja überall eine ideale Sprungantwort vorhanden sein. </w:t>
      </w:r>
      <w:r w:rsidR="00B96352">
        <w:rPr>
          <w:rFonts w:ascii="Arial" w:hAnsi="Arial" w:cs="Arial"/>
          <w:lang w:val="de-CH"/>
        </w:rPr>
        <w:t>Welche</w:t>
      </w:r>
      <w:r w:rsidR="000811B9">
        <w:rPr>
          <w:rFonts w:ascii="Arial" w:hAnsi="Arial" w:cs="Arial"/>
          <w:lang w:val="de-CH"/>
        </w:rPr>
        <w:t>s Problem liegt</w:t>
      </w:r>
      <w:r w:rsidR="00B96352">
        <w:rPr>
          <w:rFonts w:ascii="Arial" w:hAnsi="Arial" w:cs="Arial"/>
          <w:lang w:val="de-CH"/>
        </w:rPr>
        <w:t xml:space="preserve"> jeweils vor? </w:t>
      </w:r>
      <w:r w:rsidRPr="006212AA">
        <w:rPr>
          <w:rFonts w:ascii="Arial" w:hAnsi="Arial" w:cs="Arial"/>
          <w:lang w:val="de-CH"/>
        </w:rPr>
        <w:t xml:space="preserve">Welche Tipps geben Sie dem Regeltechniker? </w:t>
      </w:r>
      <w:r w:rsidR="000811B9">
        <w:rPr>
          <w:rFonts w:ascii="Arial" w:hAnsi="Arial" w:cs="Arial"/>
          <w:lang w:val="de-CH"/>
        </w:rPr>
        <w:t xml:space="preserve">Hinweis: </w:t>
      </w:r>
      <w:r w:rsidRPr="006212AA">
        <w:rPr>
          <w:rFonts w:ascii="Arial" w:hAnsi="Arial" w:cs="Arial"/>
          <w:lang w:val="de-CH"/>
        </w:rPr>
        <w:t>Alle Sprungantworten sind durch einen PID-Regler entstanden.</w:t>
      </w:r>
    </w:p>
    <w:p w:rsidR="00014945" w:rsidRDefault="00014945" w:rsidP="006212AA">
      <w:pPr>
        <w:ind w:left="680"/>
        <w:rPr>
          <w:rFonts w:ascii="Arial" w:hAnsi="Arial" w:cs="Arial"/>
          <w:lang w:val="de-CH"/>
        </w:rPr>
      </w:pPr>
    </w:p>
    <w:p w:rsidR="00014945" w:rsidRDefault="00014945" w:rsidP="006212AA">
      <w:pPr>
        <w:ind w:left="680"/>
        <w:rPr>
          <w:rFonts w:ascii="Arial" w:hAnsi="Arial" w:cs="Arial"/>
          <w:lang w:val="de-CH"/>
        </w:rPr>
      </w:pPr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4033"/>
        <w:gridCol w:w="4472"/>
      </w:tblGrid>
      <w:tr w:rsidR="004D35D5" w:rsidTr="00192D07">
        <w:tc>
          <w:tcPr>
            <w:tcW w:w="4033" w:type="dxa"/>
          </w:tcPr>
          <w:p w:rsidR="004D35D5" w:rsidRDefault="004D35D5" w:rsidP="00192D07">
            <w:pPr>
              <w:rPr>
                <w:rFonts w:ascii="Arial" w:hAnsi="Arial" w:cs="Arial"/>
                <w:lang w:val="de-CH"/>
              </w:rPr>
            </w:pPr>
            <w:r>
              <w:object w:dxaOrig="7725" w:dyaOrig="93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0" type="#_x0000_t75" style="width:190.5pt;height:96pt" o:ole="">
                  <v:imagedata r:id="rId9" o:title="" croptop="53942f" cropright="37500f"/>
                </v:shape>
                <o:OLEObject Type="Embed" ProgID="PBrush" ShapeID="_x0000_i1050" DrawAspect="Content" ObjectID="_1601288937" r:id="rId10"/>
              </w:object>
            </w:r>
          </w:p>
        </w:tc>
        <w:tc>
          <w:tcPr>
            <w:tcW w:w="4472" w:type="dxa"/>
          </w:tcPr>
          <w:p w:rsidR="004D35D5" w:rsidRPr="00E84BB4" w:rsidRDefault="004D35D5" w:rsidP="00192D07">
            <w:pPr>
              <w:rPr>
                <w:rFonts w:ascii="Comic Sans MS" w:hAnsi="Comic Sans MS" w:cs="Arial"/>
                <w:sz w:val="24"/>
                <w:szCs w:val="24"/>
                <w:lang w:val="de-CH"/>
              </w:rPr>
            </w:pPr>
            <w:r w:rsidRPr="00E84BB4">
              <w:rPr>
                <w:rFonts w:ascii="Comic Sans MS" w:hAnsi="Comic Sans MS" w:cs="Arial"/>
                <w:sz w:val="24"/>
                <w:szCs w:val="24"/>
                <w:lang w:val="de-CH"/>
              </w:rPr>
              <w:t xml:space="preserve">Problem: </w:t>
            </w:r>
            <w:permStart w:id="228274032" w:edGrp="everyone"/>
            <w:r w:rsidR="00536BD8"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  <w:t>Starke</w:t>
            </w:r>
            <w:r w:rsidR="00543627"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  <w:t xml:space="preserve"> und lange</w:t>
            </w:r>
            <w:r w:rsidR="00536BD8"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  <w:t xml:space="preserve"> Schwingung</w:t>
            </w:r>
            <w:permEnd w:id="228274032"/>
          </w:p>
          <w:p w:rsidR="004D35D5" w:rsidRPr="00E84BB4" w:rsidRDefault="004D35D5" w:rsidP="00192D07">
            <w:pP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</w:pPr>
            <w:r w:rsidRPr="00E84BB4">
              <w:rPr>
                <w:rFonts w:ascii="Comic Sans MS" w:hAnsi="Comic Sans MS" w:cs="Arial"/>
                <w:color w:val="000000" w:themeColor="text1"/>
                <w:sz w:val="24"/>
                <w:szCs w:val="24"/>
                <w:lang w:val="de-CH"/>
              </w:rPr>
              <w:t>Vorschlag:</w:t>
            </w:r>
          </w:p>
          <w:p w:rsidR="004D35D5" w:rsidRPr="00F642FE" w:rsidRDefault="00543627" w:rsidP="00192D07">
            <w:pPr>
              <w:pStyle w:val="Listenabsatz"/>
              <w:numPr>
                <w:ilvl w:val="0"/>
                <w:numId w:val="11"/>
              </w:numPr>
              <w:ind w:left="506" w:hanging="417"/>
              <w:rPr>
                <w:rFonts w:ascii="Comic Sans MS" w:hAnsi="Comic Sans MS" w:cs="Arial"/>
                <w:sz w:val="24"/>
                <w:szCs w:val="24"/>
                <w:lang w:val="de-CH"/>
              </w:rPr>
            </w:pPr>
            <w:permStart w:id="93987575" w:edGrp="everyone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  <w:t xml:space="preserve">D-Anteil </w:t>
            </w:r>
            <w:r w:rsidR="00536BD8"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  <w:t xml:space="preserve">erhöhen </w:t>
            </w:r>
            <w:permEnd w:id="93987575"/>
          </w:p>
          <w:p w:rsidR="004D35D5" w:rsidRPr="00E84BB4" w:rsidRDefault="00543627" w:rsidP="00192D07">
            <w:pPr>
              <w:pStyle w:val="Listenabsatz"/>
              <w:numPr>
                <w:ilvl w:val="0"/>
                <w:numId w:val="11"/>
              </w:numPr>
              <w:ind w:left="506" w:hanging="417"/>
              <w:rPr>
                <w:rFonts w:ascii="Comic Sans MS" w:hAnsi="Comic Sans MS" w:cs="Arial"/>
                <w:sz w:val="24"/>
                <w:szCs w:val="24"/>
                <w:lang w:val="de-CH"/>
              </w:rPr>
            </w:pPr>
            <w:permStart w:id="336660009" w:edGrp="everyone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  <w:t>…</w:t>
            </w:r>
            <w:permEnd w:id="336660009"/>
          </w:p>
        </w:tc>
      </w:tr>
      <w:tr w:rsidR="00E84BB4" w:rsidTr="00E84BB4">
        <w:trPr>
          <w:trHeight w:val="1511"/>
        </w:trPr>
        <w:tc>
          <w:tcPr>
            <w:tcW w:w="4033" w:type="dxa"/>
          </w:tcPr>
          <w:p w:rsidR="00E84BB4" w:rsidRDefault="00E84BB4" w:rsidP="00014945">
            <w:pPr>
              <w:rPr>
                <w:rFonts w:ascii="Arial" w:hAnsi="Arial" w:cs="Arial"/>
                <w:lang w:val="de-CH"/>
              </w:rPr>
            </w:pPr>
            <w:r>
              <w:object w:dxaOrig="7725" w:dyaOrig="9368">
                <v:shape id="_x0000_i1051" type="#_x0000_t75" style="width:190.5pt;height:96.75pt" o:ole="">
                  <v:imagedata r:id="rId9" o:title="" croptop="824f" cropbottom="53033f" cropright="37500f"/>
                </v:shape>
                <o:OLEObject Type="Embed" ProgID="PBrush" ShapeID="_x0000_i1051" DrawAspect="Content" ObjectID="_1601288938" r:id="rId11"/>
              </w:object>
            </w:r>
          </w:p>
        </w:tc>
        <w:tc>
          <w:tcPr>
            <w:tcW w:w="4472" w:type="dxa"/>
          </w:tcPr>
          <w:p w:rsidR="00E84BB4" w:rsidRPr="00E84BB4" w:rsidRDefault="00E84BB4" w:rsidP="00E84BB4">
            <w:pPr>
              <w:rPr>
                <w:rFonts w:ascii="Comic Sans MS" w:hAnsi="Comic Sans MS" w:cs="Arial"/>
                <w:sz w:val="24"/>
                <w:szCs w:val="24"/>
                <w:lang w:val="de-CH"/>
              </w:rPr>
            </w:pPr>
            <w:r w:rsidRPr="00E84BB4">
              <w:rPr>
                <w:rFonts w:ascii="Comic Sans MS" w:hAnsi="Comic Sans MS" w:cs="Arial"/>
                <w:sz w:val="24"/>
                <w:szCs w:val="24"/>
                <w:lang w:val="de-CH"/>
              </w:rPr>
              <w:t xml:space="preserve">Problem: </w:t>
            </w:r>
            <w:permStart w:id="410650974" w:edGrp="everyone"/>
            <w:r w:rsidR="00543627"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  <w:t xml:space="preserve">Regelabweichung </w:t>
            </w:r>
            <w:permEnd w:id="410650974"/>
          </w:p>
          <w:p w:rsidR="00E84BB4" w:rsidRPr="00E84BB4" w:rsidRDefault="00E84BB4" w:rsidP="00E84BB4">
            <w:pP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</w:pPr>
            <w:r w:rsidRPr="00E84BB4">
              <w:rPr>
                <w:rFonts w:ascii="Comic Sans MS" w:hAnsi="Comic Sans MS" w:cs="Arial"/>
                <w:color w:val="000000" w:themeColor="text1"/>
                <w:sz w:val="24"/>
                <w:szCs w:val="24"/>
                <w:lang w:val="de-CH"/>
              </w:rPr>
              <w:t>Vorschlag:</w:t>
            </w:r>
          </w:p>
          <w:p w:rsidR="00E84BB4" w:rsidRPr="00E84BB4" w:rsidRDefault="00543627" w:rsidP="00E84BB4">
            <w:pPr>
              <w:pStyle w:val="Listenabsatz"/>
              <w:numPr>
                <w:ilvl w:val="0"/>
                <w:numId w:val="11"/>
              </w:numPr>
              <w:ind w:left="506" w:hanging="417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</w:pPr>
            <w:permStart w:id="2014585971" w:edGrp="everyone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  <w:t xml:space="preserve">I-Anteil einschalten </w:t>
            </w:r>
            <w:permEnd w:id="2014585971"/>
            <w:r w:rsidR="00E84BB4" w:rsidRPr="00E84BB4"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  <w:t xml:space="preserve"> </w:t>
            </w:r>
          </w:p>
          <w:p w:rsidR="00E84BB4" w:rsidRPr="00E84BB4" w:rsidRDefault="00543627" w:rsidP="00E84BB4">
            <w:pPr>
              <w:pStyle w:val="Listenabsatz"/>
              <w:numPr>
                <w:ilvl w:val="0"/>
                <w:numId w:val="11"/>
              </w:numPr>
              <w:ind w:left="506" w:hanging="417"/>
              <w:rPr>
                <w:rFonts w:ascii="Comic Sans MS" w:hAnsi="Comic Sans MS" w:cs="Arial"/>
                <w:sz w:val="24"/>
                <w:szCs w:val="24"/>
                <w:lang w:val="de-CH"/>
              </w:rPr>
            </w:pPr>
            <w:permStart w:id="1174691717" w:edGrp="everyone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  <w:t xml:space="preserve">P-Anteil erhöhen </w:t>
            </w:r>
            <w:permEnd w:id="1174691717"/>
          </w:p>
        </w:tc>
      </w:tr>
      <w:tr w:rsidR="00E84BB4" w:rsidTr="00557DAC">
        <w:tc>
          <w:tcPr>
            <w:tcW w:w="4033" w:type="dxa"/>
          </w:tcPr>
          <w:p w:rsidR="00E84BB4" w:rsidRDefault="00E84BB4" w:rsidP="00014945">
            <w:pPr>
              <w:rPr>
                <w:rFonts w:ascii="Arial" w:hAnsi="Arial" w:cs="Arial"/>
                <w:lang w:val="de-CH"/>
              </w:rPr>
            </w:pPr>
            <w:r>
              <w:object w:dxaOrig="7725" w:dyaOrig="9368">
                <v:shape id="_x0000_i1052" type="#_x0000_t75" style="width:190.5pt;height:97.5pt" o:ole="">
                  <v:imagedata r:id="rId9" o:title="" croptop="13908f" cropbottom="39826f" cropright="37500f"/>
                </v:shape>
                <o:OLEObject Type="Embed" ProgID="PBrush" ShapeID="_x0000_i1052" DrawAspect="Content" ObjectID="_1601288939" r:id="rId12"/>
              </w:object>
            </w:r>
          </w:p>
        </w:tc>
        <w:tc>
          <w:tcPr>
            <w:tcW w:w="4472" w:type="dxa"/>
          </w:tcPr>
          <w:p w:rsidR="00E84BB4" w:rsidRPr="00E84BB4" w:rsidRDefault="00E84BB4" w:rsidP="00192D07">
            <w:pPr>
              <w:rPr>
                <w:rFonts w:ascii="Comic Sans MS" w:hAnsi="Comic Sans MS" w:cs="Arial"/>
                <w:sz w:val="24"/>
                <w:szCs w:val="24"/>
                <w:lang w:val="de-CH"/>
              </w:rPr>
            </w:pPr>
            <w:r w:rsidRPr="00E84BB4">
              <w:rPr>
                <w:rFonts w:ascii="Comic Sans MS" w:hAnsi="Comic Sans MS" w:cs="Arial"/>
                <w:sz w:val="24"/>
                <w:szCs w:val="24"/>
                <w:lang w:val="de-CH"/>
              </w:rPr>
              <w:t xml:space="preserve">Problem: </w:t>
            </w:r>
            <w:permStart w:id="1591627770" w:edGrp="everyone"/>
            <w:r w:rsidR="00543627"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  <w:t>Zu starke</w:t>
            </w:r>
            <w:r w:rsidR="00536BD8"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  <w:t xml:space="preserve"> </w:t>
            </w:r>
            <w:r w:rsidR="00543627"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  <w:t>Bremswirkung</w:t>
            </w:r>
            <w:r w:rsidR="00536BD8"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  <w:t xml:space="preserve"> </w:t>
            </w:r>
            <w:permEnd w:id="1591627770"/>
          </w:p>
          <w:p w:rsidR="00E84BB4" w:rsidRPr="00E84BB4" w:rsidRDefault="00E84BB4" w:rsidP="00192D07">
            <w:pP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</w:pPr>
            <w:r w:rsidRPr="00E84BB4">
              <w:rPr>
                <w:rFonts w:ascii="Comic Sans MS" w:hAnsi="Comic Sans MS" w:cs="Arial"/>
                <w:color w:val="000000" w:themeColor="text1"/>
                <w:sz w:val="24"/>
                <w:szCs w:val="24"/>
                <w:lang w:val="de-CH"/>
              </w:rPr>
              <w:t>Vorschlag:</w:t>
            </w:r>
          </w:p>
          <w:p w:rsidR="00E84BB4" w:rsidRPr="00E84BB4" w:rsidRDefault="00543627" w:rsidP="00192D07">
            <w:pPr>
              <w:pStyle w:val="Listenabsatz"/>
              <w:numPr>
                <w:ilvl w:val="0"/>
                <w:numId w:val="11"/>
              </w:numPr>
              <w:ind w:left="506" w:hanging="417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</w:pPr>
            <w:permStart w:id="1118062127" w:edGrp="everyone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  <w:t xml:space="preserve">D-Anteil </w:t>
            </w:r>
            <w:r w:rsidR="00536BD8"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  <w:t>senken</w:t>
            </w:r>
            <w:permEnd w:id="1118062127"/>
            <w:r w:rsidR="00E84BB4" w:rsidRPr="00E84BB4"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  <w:t xml:space="preserve"> </w:t>
            </w:r>
          </w:p>
          <w:p w:rsidR="00E84BB4" w:rsidRPr="00E84BB4" w:rsidRDefault="00600CDA" w:rsidP="00E84BB4">
            <w:pPr>
              <w:pStyle w:val="Listenabsatz"/>
              <w:numPr>
                <w:ilvl w:val="0"/>
                <w:numId w:val="11"/>
              </w:numPr>
              <w:ind w:left="506" w:hanging="417"/>
              <w:rPr>
                <w:rFonts w:ascii="Comic Sans MS" w:hAnsi="Comic Sans MS" w:cs="Arial"/>
                <w:sz w:val="24"/>
                <w:szCs w:val="24"/>
                <w:lang w:val="de-CH"/>
              </w:rPr>
            </w:pPr>
            <w:permStart w:id="374431457" w:edGrp="everyone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  <w:t>…</w:t>
            </w:r>
            <w:permEnd w:id="374431457"/>
          </w:p>
        </w:tc>
      </w:tr>
      <w:tr w:rsidR="004D35D5" w:rsidTr="00192D07">
        <w:tc>
          <w:tcPr>
            <w:tcW w:w="4033" w:type="dxa"/>
          </w:tcPr>
          <w:p w:rsidR="004D35D5" w:rsidRDefault="004D35D5" w:rsidP="00192D07">
            <w:pPr>
              <w:rPr>
                <w:rFonts w:ascii="Arial" w:hAnsi="Arial" w:cs="Arial"/>
                <w:lang w:val="de-CH"/>
              </w:rPr>
            </w:pPr>
            <w:r>
              <w:object w:dxaOrig="7725" w:dyaOrig="9368">
                <v:shape id="_x0000_i1053" type="#_x0000_t75" style="width:190.5pt;height:96.75pt" o:ole="">
                  <v:imagedata r:id="rId9" o:title="" croptop="40512f" cropbottom="13333f" cropright="37500f"/>
                </v:shape>
                <o:OLEObject Type="Embed" ProgID="PBrush" ShapeID="_x0000_i1053" DrawAspect="Content" ObjectID="_1601288940" r:id="rId13"/>
              </w:object>
            </w:r>
          </w:p>
        </w:tc>
        <w:tc>
          <w:tcPr>
            <w:tcW w:w="4472" w:type="dxa"/>
          </w:tcPr>
          <w:p w:rsidR="004D35D5" w:rsidRPr="00E84BB4" w:rsidRDefault="004D35D5" w:rsidP="00192D07">
            <w:pPr>
              <w:rPr>
                <w:rFonts w:ascii="Comic Sans MS" w:hAnsi="Comic Sans MS" w:cs="Arial"/>
                <w:sz w:val="24"/>
                <w:szCs w:val="24"/>
                <w:lang w:val="de-CH"/>
              </w:rPr>
            </w:pPr>
            <w:r w:rsidRPr="00E84BB4">
              <w:rPr>
                <w:rFonts w:ascii="Comic Sans MS" w:hAnsi="Comic Sans MS" w:cs="Arial"/>
                <w:sz w:val="24"/>
                <w:szCs w:val="24"/>
                <w:lang w:val="de-CH"/>
              </w:rPr>
              <w:t xml:space="preserve">Problem: </w:t>
            </w:r>
            <w:permStart w:id="584345454" w:edGrp="everyone"/>
            <w:r w:rsidR="00543627"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  <w:t xml:space="preserve">Zu langes Schwingen, über längere Zeit Regelabweichung </w:t>
            </w:r>
            <w:r w:rsidR="00536BD8"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  <w:t xml:space="preserve"> </w:t>
            </w:r>
            <w:permEnd w:id="584345454"/>
          </w:p>
          <w:p w:rsidR="004D35D5" w:rsidRPr="00E84BB4" w:rsidRDefault="004D35D5" w:rsidP="00192D07">
            <w:pP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</w:pPr>
            <w:r w:rsidRPr="00E84BB4">
              <w:rPr>
                <w:rFonts w:ascii="Comic Sans MS" w:hAnsi="Comic Sans MS" w:cs="Arial"/>
                <w:color w:val="000000" w:themeColor="text1"/>
                <w:sz w:val="24"/>
                <w:szCs w:val="24"/>
                <w:lang w:val="de-CH"/>
              </w:rPr>
              <w:t>Vorschlag:</w:t>
            </w:r>
          </w:p>
          <w:p w:rsidR="004D35D5" w:rsidRPr="00E84BB4" w:rsidRDefault="00543627" w:rsidP="00192D07">
            <w:pPr>
              <w:pStyle w:val="Listenabsatz"/>
              <w:numPr>
                <w:ilvl w:val="0"/>
                <w:numId w:val="11"/>
              </w:numPr>
              <w:ind w:left="506" w:hanging="417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</w:pPr>
            <w:permStart w:id="718554977" w:edGrp="everyone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  <w:t>I</w:t>
            </w:r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  <w:softHyphen/>
              <w:t>ntegrationszeit verkürzen</w:t>
            </w:r>
            <w:permEnd w:id="718554977"/>
            <w:r w:rsidR="004D35D5" w:rsidRPr="00E84BB4"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  <w:t xml:space="preserve"> </w:t>
            </w:r>
          </w:p>
          <w:p w:rsidR="004D35D5" w:rsidRPr="00E84BB4" w:rsidRDefault="00FA50C4" w:rsidP="00192D07">
            <w:pPr>
              <w:pStyle w:val="Listenabsatz"/>
              <w:numPr>
                <w:ilvl w:val="0"/>
                <w:numId w:val="11"/>
              </w:numPr>
              <w:ind w:left="506" w:hanging="417"/>
              <w:rPr>
                <w:rFonts w:ascii="Comic Sans MS" w:hAnsi="Comic Sans MS" w:cs="Arial"/>
                <w:sz w:val="24"/>
                <w:szCs w:val="24"/>
                <w:lang w:val="de-CH"/>
              </w:rPr>
            </w:pPr>
            <w:permStart w:id="813184241" w:edGrp="everyone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  <w:t xml:space="preserve">(= I-Anteil erhöhen, wirkt mehr) </w:t>
            </w:r>
            <w:bookmarkStart w:id="0" w:name="_GoBack"/>
            <w:bookmarkEnd w:id="0"/>
            <w:permEnd w:id="813184241"/>
          </w:p>
        </w:tc>
      </w:tr>
      <w:tr w:rsidR="00E84BB4" w:rsidTr="00A67812">
        <w:tc>
          <w:tcPr>
            <w:tcW w:w="4033" w:type="dxa"/>
          </w:tcPr>
          <w:p w:rsidR="00E84BB4" w:rsidRDefault="00E84BB4" w:rsidP="00014945">
            <w:pPr>
              <w:rPr>
                <w:rFonts w:ascii="Arial" w:hAnsi="Arial" w:cs="Arial"/>
                <w:lang w:val="de-CH"/>
              </w:rPr>
            </w:pPr>
            <w:r>
              <w:object w:dxaOrig="7725" w:dyaOrig="9368">
                <v:shape id="_x0000_i1054" type="#_x0000_t75" style="width:190.5pt;height:98.25pt" o:ole="">
                  <v:imagedata r:id="rId9" o:title="" croptop="27041f" cropbottom="26573f" cropright="37500f"/>
                </v:shape>
                <o:OLEObject Type="Embed" ProgID="PBrush" ShapeID="_x0000_i1054" DrawAspect="Content" ObjectID="_1601288941" r:id="rId14"/>
              </w:object>
            </w:r>
          </w:p>
        </w:tc>
        <w:tc>
          <w:tcPr>
            <w:tcW w:w="4472" w:type="dxa"/>
          </w:tcPr>
          <w:p w:rsidR="00E84BB4" w:rsidRPr="00E84BB4" w:rsidRDefault="00E84BB4" w:rsidP="00192D07">
            <w:pPr>
              <w:rPr>
                <w:rFonts w:ascii="Comic Sans MS" w:hAnsi="Comic Sans MS" w:cs="Arial"/>
                <w:sz w:val="24"/>
                <w:szCs w:val="24"/>
                <w:lang w:val="de-CH"/>
              </w:rPr>
            </w:pPr>
            <w:r w:rsidRPr="00E84BB4">
              <w:rPr>
                <w:rFonts w:ascii="Comic Sans MS" w:hAnsi="Comic Sans MS" w:cs="Arial"/>
                <w:sz w:val="24"/>
                <w:szCs w:val="24"/>
                <w:lang w:val="de-CH"/>
              </w:rPr>
              <w:t xml:space="preserve">Problem: </w:t>
            </w:r>
            <w:permStart w:id="2041595017" w:edGrp="everyone"/>
            <w:r w:rsidR="00543627"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  <w:t>Zu langes Schwingen</w:t>
            </w:r>
            <w:permEnd w:id="2041595017"/>
          </w:p>
          <w:p w:rsidR="00E84BB4" w:rsidRPr="00E84BB4" w:rsidRDefault="00E84BB4" w:rsidP="00192D07">
            <w:pP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</w:pPr>
            <w:r w:rsidRPr="00E84BB4">
              <w:rPr>
                <w:rFonts w:ascii="Comic Sans MS" w:hAnsi="Comic Sans MS" w:cs="Arial"/>
                <w:color w:val="000000" w:themeColor="text1"/>
                <w:sz w:val="24"/>
                <w:szCs w:val="24"/>
                <w:lang w:val="de-CH"/>
              </w:rPr>
              <w:t>Vorschlag:</w:t>
            </w:r>
          </w:p>
          <w:p w:rsidR="00E84BB4" w:rsidRPr="00E84BB4" w:rsidRDefault="00543627" w:rsidP="00192D07">
            <w:pPr>
              <w:pStyle w:val="Listenabsatz"/>
              <w:numPr>
                <w:ilvl w:val="0"/>
                <w:numId w:val="11"/>
              </w:numPr>
              <w:ind w:left="506" w:hanging="417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</w:pPr>
            <w:permStart w:id="1351292981" w:edGrp="everyone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  <w:t>D-Anteil erhöhen</w:t>
            </w:r>
            <w:permEnd w:id="1351292981"/>
            <w:r w:rsidR="00E84BB4" w:rsidRPr="00E84BB4"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  <w:t xml:space="preserve"> </w:t>
            </w:r>
          </w:p>
          <w:p w:rsidR="00E84BB4" w:rsidRPr="00E84BB4" w:rsidRDefault="00543627" w:rsidP="00B96352">
            <w:pPr>
              <w:pStyle w:val="Listenabsatz"/>
              <w:numPr>
                <w:ilvl w:val="0"/>
                <w:numId w:val="11"/>
              </w:numPr>
              <w:ind w:left="506" w:hanging="417"/>
              <w:rPr>
                <w:rFonts w:ascii="Comic Sans MS" w:hAnsi="Comic Sans MS" w:cs="Arial"/>
                <w:sz w:val="24"/>
                <w:szCs w:val="24"/>
                <w:lang w:val="de-CH"/>
              </w:rPr>
            </w:pPr>
            <w:permStart w:id="676936835" w:edGrp="everyone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/>
              </w:rPr>
              <w:t>…</w:t>
            </w:r>
            <w:permEnd w:id="676936835"/>
          </w:p>
        </w:tc>
      </w:tr>
    </w:tbl>
    <w:p w:rsidR="00014945" w:rsidRPr="006212AA" w:rsidRDefault="00014945" w:rsidP="006212AA">
      <w:pPr>
        <w:ind w:left="680"/>
        <w:rPr>
          <w:rFonts w:ascii="Arial" w:hAnsi="Arial" w:cs="Arial"/>
          <w:lang w:val="de-CH"/>
        </w:rPr>
      </w:pPr>
    </w:p>
    <w:p w:rsidR="00872928" w:rsidRPr="006212AA" w:rsidRDefault="00872928" w:rsidP="00872928">
      <w:pPr>
        <w:tabs>
          <w:tab w:val="left" w:pos="1134"/>
        </w:tabs>
        <w:rPr>
          <w:sz w:val="24"/>
          <w:lang w:val="de-CH"/>
        </w:rPr>
      </w:pPr>
    </w:p>
    <w:p w:rsidR="00BF41B3" w:rsidRDefault="00BF41B3" w:rsidP="00872928">
      <w:pPr>
        <w:tabs>
          <w:tab w:val="left" w:pos="1134"/>
        </w:tabs>
        <w:rPr>
          <w:sz w:val="24"/>
        </w:rPr>
      </w:pPr>
    </w:p>
    <w:p w:rsidR="00872928" w:rsidRDefault="006212AA" w:rsidP="006212AA">
      <w:pPr>
        <w:tabs>
          <w:tab w:val="left" w:pos="1134"/>
        </w:tabs>
        <w:jc w:val="right"/>
        <w:rPr>
          <w:sz w:val="24"/>
        </w:rPr>
      </w:pPr>
      <w:r>
        <w:t xml:space="preserve">   </w:t>
      </w:r>
    </w:p>
    <w:sectPr w:rsidR="00872928">
      <w:headerReference w:type="even" r:id="rId15"/>
      <w:headerReference w:type="default" r:id="rId16"/>
      <w:footerReference w:type="default" r:id="rId17"/>
      <w:pgSz w:w="11907" w:h="16840" w:code="9"/>
      <w:pgMar w:top="851" w:right="851" w:bottom="851" w:left="1418" w:header="851" w:footer="680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E96" w:rsidRDefault="00BC0E96">
      <w:r>
        <w:separator/>
      </w:r>
    </w:p>
  </w:endnote>
  <w:endnote w:type="continuationSeparator" w:id="0">
    <w:p w:rsidR="00BC0E96" w:rsidRDefault="00BC0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E96" w:rsidRDefault="00B97E96">
    <w:pPr>
      <w:pStyle w:val="Fuzeile"/>
      <w:tabs>
        <w:tab w:val="clear" w:pos="9072"/>
        <w:tab w:val="left" w:pos="8931"/>
        <w:tab w:val="right" w:pos="15168"/>
      </w:tabs>
      <w:rPr>
        <w:rFonts w:ascii="Arial" w:hAnsi="Arial"/>
        <w:sz w:val="12"/>
        <w:lang w:val="de-CH"/>
      </w:rPr>
    </w:pPr>
    <w:r>
      <w:rPr>
        <w:rFonts w:ascii="Arial" w:hAnsi="Arial"/>
        <w:sz w:val="12"/>
        <w:lang w:val="de-CH"/>
      </w:rPr>
      <w:t xml:space="preserve">Datum: </w:t>
    </w:r>
    <w:r>
      <w:rPr>
        <w:rFonts w:ascii="Arial" w:hAnsi="Arial"/>
        <w:sz w:val="12"/>
        <w:lang w:val="de-CH"/>
      </w:rPr>
      <w:fldChar w:fldCharType="begin"/>
    </w:r>
    <w:r>
      <w:rPr>
        <w:rFonts w:ascii="Arial" w:hAnsi="Arial"/>
        <w:sz w:val="12"/>
        <w:lang w:val="de-CH"/>
      </w:rPr>
      <w:instrText xml:space="preserve"> DATE \@ "dd.MM.yy" </w:instrText>
    </w:r>
    <w:r>
      <w:rPr>
        <w:rFonts w:ascii="Arial" w:hAnsi="Arial"/>
        <w:sz w:val="12"/>
        <w:lang w:val="de-CH"/>
      </w:rPr>
      <w:fldChar w:fldCharType="separate"/>
    </w:r>
    <w:r w:rsidR="00536BD8">
      <w:rPr>
        <w:rFonts w:ascii="Arial" w:hAnsi="Arial"/>
        <w:noProof/>
        <w:sz w:val="12"/>
        <w:lang w:val="de-CH"/>
      </w:rPr>
      <w:t>17.10.18</w:t>
    </w:r>
    <w:r>
      <w:rPr>
        <w:rFonts w:ascii="Arial" w:hAnsi="Arial"/>
        <w:sz w:val="12"/>
        <w:lang w:val="de-CH"/>
      </w:rPr>
      <w:fldChar w:fldCharType="end"/>
    </w:r>
    <w:r w:rsidR="002A5D92">
      <w:rPr>
        <w:rFonts w:ascii="Arial" w:hAnsi="Arial"/>
        <w:sz w:val="12"/>
        <w:lang w:val="de-CH"/>
      </w:rPr>
      <w:t xml:space="preserve"> / Roman Moser</w:t>
    </w:r>
    <w:r>
      <w:rPr>
        <w:rFonts w:ascii="Arial" w:hAnsi="Arial"/>
        <w:sz w:val="12"/>
        <w:lang w:val="de-CH"/>
      </w:rPr>
      <w:tab/>
    </w:r>
    <w:r>
      <w:rPr>
        <w:rFonts w:ascii="Arial" w:hAnsi="Arial"/>
        <w:sz w:val="12"/>
        <w:lang w:val="de-CH"/>
      </w:rPr>
      <w:tab/>
      <w:t xml:space="preserve">       Seite: </w:t>
    </w:r>
    <w:r>
      <w:rPr>
        <w:rStyle w:val="Seitenzahl"/>
        <w:rFonts w:ascii="Verdana" w:hAnsi="Verdana"/>
        <w:sz w:val="12"/>
        <w:szCs w:val="12"/>
      </w:rPr>
      <w:fldChar w:fldCharType="begin"/>
    </w:r>
    <w:r>
      <w:rPr>
        <w:rStyle w:val="Seitenzahl"/>
        <w:rFonts w:ascii="Verdana" w:hAnsi="Verdana"/>
        <w:sz w:val="12"/>
        <w:szCs w:val="12"/>
      </w:rPr>
      <w:instrText xml:space="preserve"> PAGE </w:instrText>
    </w:r>
    <w:r>
      <w:rPr>
        <w:rStyle w:val="Seitenzahl"/>
        <w:rFonts w:ascii="Verdana" w:hAnsi="Verdana"/>
        <w:sz w:val="12"/>
        <w:szCs w:val="12"/>
      </w:rPr>
      <w:fldChar w:fldCharType="separate"/>
    </w:r>
    <w:r w:rsidR="00FA50C4">
      <w:rPr>
        <w:rStyle w:val="Seitenzahl"/>
        <w:rFonts w:ascii="Verdana" w:hAnsi="Verdana"/>
        <w:noProof/>
        <w:sz w:val="12"/>
        <w:szCs w:val="12"/>
      </w:rPr>
      <w:t>1</w:t>
    </w:r>
    <w:r>
      <w:rPr>
        <w:rStyle w:val="Seitenzahl"/>
        <w:rFonts w:ascii="Verdana" w:hAnsi="Verdana"/>
        <w:sz w:val="12"/>
        <w:szCs w:val="12"/>
      </w:rPr>
      <w:fldChar w:fldCharType="end"/>
    </w:r>
    <w:r>
      <w:rPr>
        <w:rStyle w:val="Seitenzahl"/>
        <w:rFonts w:ascii="Arial" w:hAnsi="Arial"/>
        <w:sz w:val="16"/>
      </w:rPr>
      <w:br/>
    </w:r>
    <w:r>
      <w:rPr>
        <w:rStyle w:val="Seitenzahl"/>
        <w:rFonts w:ascii="Arial" w:hAnsi="Arial"/>
        <w:sz w:val="12"/>
      </w:rPr>
      <w:t xml:space="preserve">Datei: </w:t>
    </w:r>
    <w:r w:rsidRPr="00B97E96">
      <w:rPr>
        <w:rStyle w:val="Seitenzahl"/>
        <w:rFonts w:ascii="Arial" w:hAnsi="Arial"/>
        <w:snapToGrid w:val="0"/>
        <w:sz w:val="12"/>
      </w:rPr>
      <w:fldChar w:fldCharType="begin"/>
    </w:r>
    <w:r w:rsidRPr="00B97E96">
      <w:rPr>
        <w:rStyle w:val="Seitenzahl"/>
        <w:rFonts w:ascii="Arial" w:hAnsi="Arial"/>
        <w:snapToGrid w:val="0"/>
        <w:sz w:val="12"/>
      </w:rPr>
      <w:instrText xml:space="preserve"> FILENAME </w:instrText>
    </w:r>
    <w:r w:rsidRPr="00B97E96">
      <w:rPr>
        <w:rStyle w:val="Seitenzahl"/>
        <w:rFonts w:ascii="Arial" w:hAnsi="Arial"/>
        <w:snapToGrid w:val="0"/>
        <w:sz w:val="12"/>
      </w:rPr>
      <w:fldChar w:fldCharType="separate"/>
    </w:r>
    <w:r w:rsidR="00226F95">
      <w:rPr>
        <w:rStyle w:val="Seitenzahl"/>
        <w:rFonts w:ascii="Arial" w:hAnsi="Arial"/>
        <w:noProof/>
        <w:snapToGrid w:val="0"/>
        <w:sz w:val="12"/>
      </w:rPr>
      <w:t>AUF3.5.3_Regelparamter_UE1</w:t>
    </w:r>
    <w:r w:rsidRPr="00B97E96">
      <w:rPr>
        <w:rStyle w:val="Seitenzahl"/>
        <w:rFonts w:ascii="Arial" w:hAnsi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E96" w:rsidRDefault="00BC0E96">
      <w:r>
        <w:separator/>
      </w:r>
    </w:p>
  </w:footnote>
  <w:footnote w:type="continuationSeparator" w:id="0">
    <w:p w:rsidR="00BC0E96" w:rsidRDefault="00BC0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2268"/>
      <w:gridCol w:w="3261"/>
      <w:gridCol w:w="1559"/>
      <w:gridCol w:w="1417"/>
    </w:tblGrid>
    <w:tr w:rsidR="00B97E96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B97E96" w:rsidRDefault="00BE6A6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54A72529" wp14:editId="2B4969F8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7620</wp:posOffset>
                    </wp:positionV>
                    <wp:extent cx="681990" cy="489585"/>
                    <wp:effectExtent l="0" t="0" r="0" b="0"/>
                    <wp:wrapNone/>
                    <wp:docPr id="1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" cy="48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97E96" w:rsidRDefault="00BE6A65">
                                <w:r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5CB4AF1F" wp14:editId="1AAF122E">
                                      <wp:extent cx="609600" cy="416560"/>
                                      <wp:effectExtent l="0" t="0" r="0" b="2540"/>
                                      <wp:docPr id="2" name="Bild 2" descr="bbb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bbb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09600" cy="4165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A725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.95pt;margin-top:.6pt;width:53.7pt;height:3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" o:allowincell="f" filled="f" stroked="f">
                    <v:textbox inset="1mm,1mm,1mm,1mm">
                      <w:txbxContent>
                        <w:p w:rsidR="00B97E96" w:rsidRDefault="00BE6A65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5CB4AF1F" wp14:editId="1AAF122E">
                                <wp:extent cx="609600" cy="416560"/>
                                <wp:effectExtent l="0" t="0" r="0" b="2540"/>
                                <wp:docPr id="2" name="Bild 2" descr="bbb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bbb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9600" cy="4165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26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B97E96" w:rsidRDefault="00B97E9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261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B97E96" w:rsidRDefault="00B97E9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Thema:</w:t>
          </w:r>
        </w:p>
      </w:tc>
      <w:tc>
        <w:tcPr>
          <w:tcW w:w="1559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B97E96" w:rsidRDefault="00B97E9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B97E96" w:rsidRDefault="00B97E9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</w:p>
      </w:tc>
    </w:tr>
    <w:tr w:rsidR="00B97E96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B97E96" w:rsidRDefault="00B97E9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26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B97E96" w:rsidRDefault="00B97E9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Digitaltechnik</w:t>
          </w:r>
        </w:p>
      </w:tc>
      <w:tc>
        <w:tcPr>
          <w:tcW w:w="326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B97E96" w:rsidRDefault="00B97E9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Logische Verknüpfungen</w:t>
          </w:r>
        </w:p>
      </w:tc>
      <w:tc>
        <w:tcPr>
          <w:tcW w:w="155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B97E96" w:rsidRDefault="00B97E9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EL1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single" w:sz="8" w:space="0" w:color="auto"/>
            <w:right w:val="nil"/>
          </w:tcBorders>
        </w:tcPr>
        <w:p w:rsidR="00B97E96" w:rsidRDefault="00B97E96">
          <w:pPr>
            <w:pStyle w:val="Kopfzeile"/>
            <w:tabs>
              <w:tab w:val="clear" w:pos="4536"/>
              <w:tab w:val="clear" w:pos="9072"/>
            </w:tabs>
            <w:spacing w:before="20" w:after="60"/>
            <w:jc w:val="right"/>
            <w:rPr>
              <w:rFonts w:ascii="Arial" w:hAnsi="Arial"/>
              <w:lang w:val="de-CH"/>
            </w:rPr>
          </w:pPr>
          <w:r>
            <w:rPr>
              <w:rFonts w:ascii="Arial" w:hAnsi="Arial"/>
              <w:snapToGrid w:val="0"/>
              <w:lang w:val="de-CH"/>
            </w:rPr>
            <w:t xml:space="preserve">Seite </w:t>
          </w:r>
          <w:r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PAGE </w:instrText>
          </w:r>
          <w:r>
            <w:rPr>
              <w:rFonts w:ascii="Arial" w:hAnsi="Arial"/>
              <w:snapToGrid w:val="0"/>
              <w:lang w:val="de-CH"/>
            </w:rPr>
            <w:fldChar w:fldCharType="separate"/>
          </w:r>
          <w:r>
            <w:rPr>
              <w:rFonts w:ascii="Arial" w:hAnsi="Arial"/>
              <w:noProof/>
              <w:snapToGrid w:val="0"/>
              <w:lang w:val="de-CH"/>
            </w:rPr>
            <w:t>10</w:t>
          </w:r>
          <w:r>
            <w:rPr>
              <w:rFonts w:ascii="Arial" w:hAnsi="Arial"/>
              <w:snapToGrid w:val="0"/>
              <w:lang w:val="de-CH"/>
            </w:rPr>
            <w:fldChar w:fldCharType="end"/>
          </w:r>
          <w:r>
            <w:rPr>
              <w:rFonts w:ascii="Arial" w:hAnsi="Arial"/>
              <w:snapToGrid w:val="0"/>
              <w:lang w:val="de-CH"/>
            </w:rPr>
            <w:t xml:space="preserve"> von </w:t>
          </w:r>
          <w:r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NUMPAGES </w:instrText>
          </w:r>
          <w:r>
            <w:rPr>
              <w:rFonts w:ascii="Arial" w:hAnsi="Arial"/>
              <w:snapToGrid w:val="0"/>
              <w:lang w:val="de-CH"/>
            </w:rPr>
            <w:fldChar w:fldCharType="separate"/>
          </w:r>
          <w:r w:rsidR="00226F95">
            <w:rPr>
              <w:rFonts w:ascii="Arial" w:hAnsi="Arial"/>
              <w:noProof/>
              <w:snapToGrid w:val="0"/>
              <w:lang w:val="de-CH"/>
            </w:rPr>
            <w:t>1</w:t>
          </w:r>
          <w:r>
            <w:rPr>
              <w:rFonts w:ascii="Arial" w:hAnsi="Arial"/>
              <w:snapToGrid w:val="0"/>
              <w:lang w:val="de-CH"/>
            </w:rPr>
            <w:fldChar w:fldCharType="end"/>
          </w:r>
        </w:p>
      </w:tc>
    </w:tr>
  </w:tbl>
  <w:p w:rsidR="00B97E96" w:rsidRDefault="00B97E96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  <w:p w:rsidR="00B97E96" w:rsidRDefault="00B97E96">
    <w:pPr>
      <w:pStyle w:val="Kopfzeile"/>
      <w:rPr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701"/>
      <w:gridCol w:w="5954"/>
      <w:gridCol w:w="850"/>
    </w:tblGrid>
    <w:tr w:rsidR="00B97E96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B97E96" w:rsidRDefault="00BE6A6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629920" cy="406400"/>
                <wp:effectExtent l="0" t="0" r="0" b="0"/>
                <wp:docPr id="3" name="Bild 3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92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B97E96" w:rsidRDefault="00B97E9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5954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B97E96" w:rsidRDefault="00B97E9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Arbeitsauftrag:</w:t>
          </w:r>
        </w:p>
      </w:tc>
      <w:tc>
        <w:tcPr>
          <w:tcW w:w="850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B97E96" w:rsidRDefault="00B97E9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B97E96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B97E96" w:rsidRDefault="00B97E9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70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B97E96" w:rsidRDefault="00B97E9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954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B97E96" w:rsidRDefault="00B97E9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Regelungs</w:t>
          </w:r>
          <w:r w:rsidR="002A5D92">
            <w:rPr>
              <w:rFonts w:ascii="Arial" w:hAnsi="Arial"/>
              <w:b/>
              <w:sz w:val="24"/>
              <w:lang w:val="de-CH"/>
            </w:rPr>
            <w:t>technik</w:t>
          </w:r>
        </w:p>
      </w:tc>
      <w:tc>
        <w:tcPr>
          <w:tcW w:w="850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B97E96" w:rsidRDefault="00B97E9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AU4</w:t>
          </w:r>
        </w:p>
      </w:tc>
    </w:tr>
  </w:tbl>
  <w:p w:rsidR="00B97E96" w:rsidRDefault="00B97E96">
    <w:pPr>
      <w:rPr>
        <w:lang w:val="de-CH"/>
      </w:rPr>
    </w:pPr>
  </w:p>
  <w:p w:rsidR="00B97E96" w:rsidRDefault="00B97E96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C1F54"/>
    <w:multiLevelType w:val="hybridMultilevel"/>
    <w:tmpl w:val="A2AE56D8"/>
    <w:lvl w:ilvl="0" w:tplc="EEF02484">
      <w:start w:val="1"/>
      <w:numFmt w:val="bullet"/>
      <w:pStyle w:val="Frage"/>
      <w:lvlText w:val=""/>
      <w:lvlJc w:val="left"/>
      <w:pPr>
        <w:tabs>
          <w:tab w:val="num" w:pos="794"/>
        </w:tabs>
        <w:ind w:left="794" w:hanging="567"/>
      </w:pPr>
      <w:rPr>
        <w:rFonts w:ascii="Wingdings" w:hAnsi="Wingdings" w:hint="default"/>
        <w:b w:val="0"/>
        <w:i w:val="0"/>
        <w:sz w:val="28"/>
      </w:rPr>
    </w:lvl>
    <w:lvl w:ilvl="1" w:tplc="0407000F">
      <w:start w:val="1"/>
      <w:numFmt w:val="decimal"/>
      <w:lvlText w:val="%2."/>
      <w:lvlJc w:val="left"/>
      <w:pPr>
        <w:tabs>
          <w:tab w:val="num" w:pos="1667"/>
        </w:tabs>
        <w:ind w:left="1667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1" w15:restartNumberingAfterBreak="0">
    <w:nsid w:val="2D583DB7"/>
    <w:multiLevelType w:val="hybridMultilevel"/>
    <w:tmpl w:val="69C07840"/>
    <w:lvl w:ilvl="0" w:tplc="B12C6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675F6"/>
    <w:multiLevelType w:val="hybridMultilevel"/>
    <w:tmpl w:val="6B50532A"/>
    <w:lvl w:ilvl="0" w:tplc="04070001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487C74D6"/>
    <w:multiLevelType w:val="hybridMultilevel"/>
    <w:tmpl w:val="F2BCA3D6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53744408"/>
    <w:multiLevelType w:val="singleLevel"/>
    <w:tmpl w:val="690C8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Marlett" w:hint="default"/>
        <w:sz w:val="24"/>
      </w:rPr>
    </w:lvl>
  </w:abstractNum>
  <w:abstractNum w:abstractNumId="5" w15:restartNumberingAfterBreak="0">
    <w:nsid w:val="54766995"/>
    <w:multiLevelType w:val="hybridMultilevel"/>
    <w:tmpl w:val="A76C86F4"/>
    <w:lvl w:ilvl="0" w:tplc="29367652">
      <w:start w:val="1"/>
      <w:numFmt w:val="lowerLetter"/>
      <w:lvlText w:val="%1)"/>
      <w:lvlJc w:val="left"/>
      <w:pPr>
        <w:tabs>
          <w:tab w:val="num" w:pos="1564"/>
        </w:tabs>
        <w:ind w:left="1564" w:hanging="85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 w15:restartNumberingAfterBreak="0">
    <w:nsid w:val="55D63D4A"/>
    <w:multiLevelType w:val="hybridMultilevel"/>
    <w:tmpl w:val="0802B888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 w15:restartNumberingAfterBreak="0">
    <w:nsid w:val="579B0BF4"/>
    <w:multiLevelType w:val="hybridMultilevel"/>
    <w:tmpl w:val="7C8EF70E"/>
    <w:lvl w:ilvl="0" w:tplc="C0A88862">
      <w:start w:val="1"/>
      <w:numFmt w:val="bullet"/>
      <w:lvlText w:val="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3E73F6E"/>
    <w:multiLevelType w:val="hybridMultilevel"/>
    <w:tmpl w:val="59A482F6"/>
    <w:lvl w:ilvl="0" w:tplc="04070001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9" w15:restartNumberingAfterBreak="0">
    <w:nsid w:val="78E24DFE"/>
    <w:multiLevelType w:val="singleLevel"/>
    <w:tmpl w:val="A478198E"/>
    <w:lvl w:ilvl="0">
      <w:start w:val="1"/>
      <w:numFmt w:val="decimal"/>
      <w:lvlText w:val="%1."/>
      <w:lvlJc w:val="left"/>
      <w:pPr>
        <w:tabs>
          <w:tab w:val="num" w:pos="530"/>
        </w:tabs>
        <w:ind w:left="530" w:hanging="360"/>
      </w:pPr>
      <w:rPr>
        <w:rFonts w:hint="default"/>
      </w:rPr>
    </w:lvl>
  </w:abstractNum>
  <w:abstractNum w:abstractNumId="10" w15:restartNumberingAfterBreak="0">
    <w:nsid w:val="7DE3371A"/>
    <w:multiLevelType w:val="hybridMultilevel"/>
    <w:tmpl w:val="42203A12"/>
    <w:lvl w:ilvl="0" w:tplc="D5A22D2E">
      <w:start w:val="1"/>
      <w:numFmt w:val="decimal"/>
      <w:lvlText w:val="%1.)"/>
      <w:lvlJc w:val="left"/>
      <w:pPr>
        <w:tabs>
          <w:tab w:val="num" w:pos="707"/>
        </w:tabs>
        <w:ind w:left="707" w:hanging="480"/>
      </w:pPr>
      <w:rPr>
        <w:rFonts w:hint="default"/>
      </w:rPr>
    </w:lvl>
    <w:lvl w:ilvl="1" w:tplc="A5B812AE">
      <w:start w:val="1"/>
      <w:numFmt w:val="decimal"/>
      <w:lvlText w:val="%2."/>
      <w:lvlJc w:val="left"/>
      <w:pPr>
        <w:tabs>
          <w:tab w:val="num" w:pos="1427"/>
        </w:tabs>
        <w:ind w:left="1427" w:hanging="480"/>
      </w:pPr>
      <w:rPr>
        <w:rFonts w:hint="default"/>
      </w:rPr>
    </w:lvl>
    <w:lvl w:ilvl="2" w:tplc="72F6DBD4">
      <w:start w:val="1"/>
      <w:numFmt w:val="decimal"/>
      <w:lvlText w:val="%3"/>
      <w:lvlJc w:val="left"/>
      <w:pPr>
        <w:tabs>
          <w:tab w:val="num" w:pos="2207"/>
        </w:tabs>
        <w:ind w:left="2207" w:hanging="360"/>
      </w:pPr>
      <w:rPr>
        <w:rFonts w:hint="default"/>
      </w:rPr>
    </w:lvl>
    <w:lvl w:ilvl="3" w:tplc="4F80353C">
      <w:start w:val="1"/>
      <w:numFmt w:val="lowerLetter"/>
      <w:lvlText w:val="%4.)"/>
      <w:lvlJc w:val="left"/>
      <w:pPr>
        <w:tabs>
          <w:tab w:val="num" w:pos="3092"/>
        </w:tabs>
        <w:ind w:left="3092" w:hanging="705"/>
      </w:pPr>
      <w:rPr>
        <w:rFonts w:hint="default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0"/>
  </w:num>
  <w:num w:numId="7">
    <w:abstractNumId w:val="9"/>
  </w:num>
  <w:num w:numId="8">
    <w:abstractNumId w:val="2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aJGp5KXQ7rWlQD1WwIXY0SippZM=" w:salt="aCb9YFfcwCa20wTr8bPT8g==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1A1"/>
    <w:rsid w:val="00014945"/>
    <w:rsid w:val="000811B9"/>
    <w:rsid w:val="000A111D"/>
    <w:rsid w:val="001431B6"/>
    <w:rsid w:val="00146310"/>
    <w:rsid w:val="00163DA5"/>
    <w:rsid w:val="001B4EC7"/>
    <w:rsid w:val="001C38B9"/>
    <w:rsid w:val="00226F95"/>
    <w:rsid w:val="00250315"/>
    <w:rsid w:val="00251D07"/>
    <w:rsid w:val="00251FB7"/>
    <w:rsid w:val="00277AE8"/>
    <w:rsid w:val="002A5D92"/>
    <w:rsid w:val="002A62BF"/>
    <w:rsid w:val="00356F19"/>
    <w:rsid w:val="00366349"/>
    <w:rsid w:val="004248EB"/>
    <w:rsid w:val="00453A8D"/>
    <w:rsid w:val="0046308F"/>
    <w:rsid w:val="004B5026"/>
    <w:rsid w:val="004D0FF4"/>
    <w:rsid w:val="004D35D5"/>
    <w:rsid w:val="00536BD8"/>
    <w:rsid w:val="00543627"/>
    <w:rsid w:val="005C3BF9"/>
    <w:rsid w:val="005F3A53"/>
    <w:rsid w:val="00600CDA"/>
    <w:rsid w:val="006212AA"/>
    <w:rsid w:val="00632421"/>
    <w:rsid w:val="00645F99"/>
    <w:rsid w:val="00696743"/>
    <w:rsid w:val="006F722C"/>
    <w:rsid w:val="00740BA9"/>
    <w:rsid w:val="007A23FE"/>
    <w:rsid w:val="007B599D"/>
    <w:rsid w:val="007D6186"/>
    <w:rsid w:val="00853CB3"/>
    <w:rsid w:val="00872928"/>
    <w:rsid w:val="00887CD8"/>
    <w:rsid w:val="009A7AD3"/>
    <w:rsid w:val="00A051A1"/>
    <w:rsid w:val="00A244EC"/>
    <w:rsid w:val="00A402E8"/>
    <w:rsid w:val="00A92582"/>
    <w:rsid w:val="00AE6650"/>
    <w:rsid w:val="00B71D49"/>
    <w:rsid w:val="00B96352"/>
    <w:rsid w:val="00B97E96"/>
    <w:rsid w:val="00BC0E96"/>
    <w:rsid w:val="00BE6A65"/>
    <w:rsid w:val="00BF41B3"/>
    <w:rsid w:val="00C72C9A"/>
    <w:rsid w:val="00C80CBC"/>
    <w:rsid w:val="00D8773A"/>
    <w:rsid w:val="00DD7B8D"/>
    <w:rsid w:val="00DE2889"/>
    <w:rsid w:val="00E277E3"/>
    <w:rsid w:val="00E7655B"/>
    <w:rsid w:val="00E84BB4"/>
    <w:rsid w:val="00F26FA7"/>
    <w:rsid w:val="00F642FE"/>
    <w:rsid w:val="00F90412"/>
    <w:rsid w:val="00FA50C4"/>
    <w:rsid w:val="00FE49A7"/>
    <w:rsid w:val="00FF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015379"/>
  <w15:docId w15:val="{49C9183F-9299-4134-A96E-CB35F2CB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Textkrper-Zeileneinzug">
    <w:name w:val="Body Text Indent"/>
    <w:basedOn w:val="Standard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Kopfzeile"/>
    <w:pPr>
      <w:tabs>
        <w:tab w:val="clear" w:pos="4536"/>
        <w:tab w:val="clear" w:pos="9072"/>
        <w:tab w:val="center" w:pos="4540"/>
        <w:tab w:val="right" w:pos="9080"/>
      </w:tabs>
      <w:ind w:left="227"/>
    </w:pPr>
    <w:rPr>
      <w:rFonts w:ascii="Arial" w:hAnsi="Arial"/>
      <w:lang w:val="de-CH"/>
    </w:rPr>
  </w:style>
  <w:style w:type="paragraph" w:styleId="Textkrper-Einzug3">
    <w:name w:val="Body Text Indent 3"/>
    <w:basedOn w:val="Standard"/>
    <w:pPr>
      <w:ind w:left="707"/>
    </w:pPr>
    <w:rPr>
      <w:rFonts w:ascii="Arial" w:hAnsi="Arial"/>
      <w:lang w:val="de-CH"/>
    </w:rPr>
  </w:style>
  <w:style w:type="paragraph" w:customStyle="1" w:styleId="Frage">
    <w:name w:val="Frage"/>
    <w:basedOn w:val="Standard"/>
    <w:pPr>
      <w:numPr>
        <w:numId w:val="5"/>
      </w:numPr>
      <w:tabs>
        <w:tab w:val="clear" w:pos="794"/>
        <w:tab w:val="num" w:pos="1276"/>
      </w:tabs>
      <w:ind w:left="1276"/>
    </w:pPr>
    <w:rPr>
      <w:rFonts w:ascii="Arial" w:hAnsi="Arial"/>
      <w:lang w:val="de-CH"/>
    </w:rPr>
  </w:style>
  <w:style w:type="paragraph" w:styleId="Blocktext">
    <w:name w:val="Block Text"/>
    <w:basedOn w:val="Standard"/>
    <w:rsid w:val="00C72C9A"/>
    <w:pPr>
      <w:ind w:left="708" w:right="170"/>
    </w:pPr>
    <w:rPr>
      <w:rFonts w:ascii="Arial" w:hAnsi="Arial"/>
      <w:sz w:val="24"/>
      <w:lang w:val="de-CH"/>
    </w:rPr>
  </w:style>
  <w:style w:type="table" w:styleId="Tabellenraster">
    <w:name w:val="Table Grid"/>
    <w:basedOn w:val="NormaleTabelle"/>
    <w:rsid w:val="000149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14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5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Berufsschule\Theorie_Thema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64403-6331-4AAB-B420-42CAFD9E8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Theorie_Thema.dot</Template>
  <TotalTime>0</TotalTime>
  <Pages>1</Pages>
  <Words>121</Words>
  <Characters>693</Characters>
  <Application>Microsoft Office Word</Application>
  <DocSecurity>8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Schäfli</cp:lastModifiedBy>
  <cp:revision>8</cp:revision>
  <cp:lastPrinted>2012-10-24T15:58:00Z</cp:lastPrinted>
  <dcterms:created xsi:type="dcterms:W3CDTF">2018-10-17T11:17:00Z</dcterms:created>
  <dcterms:modified xsi:type="dcterms:W3CDTF">2018-10-17T11:42:00Z</dcterms:modified>
</cp:coreProperties>
</file>