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F04" w:rsidRPr="0065774C" w:rsidRDefault="008800E8" w:rsidP="001A465B">
      <w:pPr>
        <w:spacing w:before="240" w:after="24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4021455</wp:posOffset>
            </wp:positionH>
            <wp:positionV relativeFrom="paragraph">
              <wp:posOffset>-95250</wp:posOffset>
            </wp:positionV>
            <wp:extent cx="768350" cy="798830"/>
            <wp:effectExtent l="19050" t="0" r="0" b="0"/>
            <wp:wrapNone/>
            <wp:docPr id="2531" name="Bild 2531" descr="http://www.schroeter-kfz.de/Clip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http://www.schroeter-kfz.de/Clipart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9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4970780</wp:posOffset>
            </wp:positionH>
            <wp:positionV relativeFrom="paragraph">
              <wp:posOffset>-22860</wp:posOffset>
            </wp:positionV>
            <wp:extent cx="396240" cy="414655"/>
            <wp:effectExtent l="19050" t="0" r="3810" b="0"/>
            <wp:wrapNone/>
            <wp:docPr id="2530" name="Bild 2530" descr="http://www.bruckmur.at/webgrafik/verwaltung_amtszeit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http://www.bruckmur.at/webgrafik/verwaltung_amtszeiten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46CB">
        <w:rPr>
          <w:b/>
          <w:i/>
          <w:noProof/>
          <w:sz w:val="28"/>
          <w:szCs w:val="28"/>
          <w:lang w:val="de-CH"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214" type="#_x0000_t202" style="position:absolute;left:0;text-align:left;margin-left:413.6pt;margin-top:4pt;width:60.8pt;height:45.05pt;z-index:251655168;mso-position-horizontal-relative:text;mso-position-vertical-relative:text" strokecolor="white">
            <v:textbox style="mso-next-textbox:#_x0000_s4214">
              <w:txbxContent>
                <w:p w:rsidR="00184283" w:rsidRPr="00184283" w:rsidRDefault="00255058">
                  <w:pPr>
                    <w:rPr>
                      <w:rFonts w:ascii="Comic Sans MS" w:hAnsi="Comic Sans MS"/>
                      <w:i/>
                      <w:sz w:val="56"/>
                      <w:szCs w:val="56"/>
                      <w:lang w:val="de-CH"/>
                    </w:rPr>
                  </w:pPr>
                  <w:r>
                    <w:rPr>
                      <w:rFonts w:ascii="Comic Sans MS" w:hAnsi="Comic Sans MS"/>
                      <w:i/>
                      <w:sz w:val="56"/>
                      <w:szCs w:val="56"/>
                      <w:lang w:val="de-CH"/>
                    </w:rPr>
                    <w:t>3</w:t>
                  </w:r>
                  <w:r w:rsidR="0057787D">
                    <w:rPr>
                      <w:rFonts w:ascii="Comic Sans MS" w:hAnsi="Comic Sans MS"/>
                      <w:i/>
                      <w:sz w:val="56"/>
                      <w:szCs w:val="56"/>
                      <w:lang w:val="de-CH"/>
                    </w:rPr>
                    <w:t>0</w:t>
                  </w:r>
                  <w:r w:rsidR="00184283" w:rsidRPr="00184283">
                    <w:rPr>
                      <w:rFonts w:ascii="Comic Sans MS" w:hAnsi="Comic Sans MS"/>
                      <w:i/>
                      <w:sz w:val="56"/>
                      <w:szCs w:val="56"/>
                      <w:lang w:val="de-CH"/>
                    </w:rPr>
                    <w:t>‘</w:t>
                  </w:r>
                </w:p>
              </w:txbxContent>
            </v:textbox>
          </v:shape>
        </w:pict>
      </w:r>
      <w:r w:rsidR="0057787D">
        <w:rPr>
          <w:rFonts w:ascii="Verdana" w:hAnsi="Verdana"/>
          <w:b/>
          <w:i/>
          <w:sz w:val="28"/>
          <w:szCs w:val="28"/>
          <w:lang w:val="en-GB"/>
        </w:rPr>
        <w:t xml:space="preserve">Practical </w:t>
      </w:r>
      <w:r w:rsidR="00AD7B81">
        <w:rPr>
          <w:rFonts w:ascii="Verdana" w:hAnsi="Verdana"/>
          <w:b/>
          <w:i/>
          <w:sz w:val="28"/>
          <w:szCs w:val="28"/>
          <w:lang w:val="en-GB"/>
        </w:rPr>
        <w:t>2</w:t>
      </w:r>
      <w:r w:rsidR="00717886">
        <w:rPr>
          <w:rFonts w:ascii="Verdana" w:hAnsi="Verdana"/>
          <w:b/>
          <w:i/>
          <w:sz w:val="28"/>
          <w:szCs w:val="28"/>
          <w:lang w:val="en-GB"/>
        </w:rPr>
        <w:t>: Universal NOR</w:t>
      </w:r>
      <w:r w:rsidR="00255058">
        <w:rPr>
          <w:rFonts w:ascii="Verdana" w:hAnsi="Verdana"/>
          <w:b/>
          <w:i/>
          <w:sz w:val="28"/>
          <w:szCs w:val="28"/>
          <w:lang w:val="en-GB"/>
        </w:rPr>
        <w:t xml:space="preserve"> l</w:t>
      </w:r>
      <w:r w:rsidR="007711BA">
        <w:rPr>
          <w:rFonts w:ascii="Verdana" w:hAnsi="Verdana"/>
          <w:b/>
          <w:i/>
          <w:sz w:val="28"/>
          <w:szCs w:val="28"/>
          <w:lang w:val="en-GB"/>
        </w:rPr>
        <w:t>ogic</w:t>
      </w:r>
    </w:p>
    <w:p w:rsidR="007711BA" w:rsidRPr="005F2E2C" w:rsidRDefault="008846CB" w:rsidP="005F2E2C">
      <w:pPr>
        <w:pStyle w:val="berschrift3"/>
        <w:spacing w:before="0"/>
        <w:rPr>
          <w:lang w:val="en-GB"/>
        </w:rPr>
      </w:pPr>
      <w:r>
        <w:rPr>
          <w:lang w:val="de-CH" w:eastAsia="de-CH"/>
        </w:rPr>
        <w:pict>
          <v:shape id="_x0000_s4577" type="#_x0000_t202" style="position:absolute;left:0;text-align:left;margin-left:385.6pt;margin-top:9.35pt;width:46.55pt;height:21.6pt;z-index:251654143" strokecolor="white [3212]">
            <v:textbox style="mso-next-textbox:#_x0000_s4577">
              <w:txbxContent>
                <w:p w:rsidR="000C4785" w:rsidRPr="000C4785" w:rsidRDefault="000C4785">
                  <w:pPr>
                    <w:rPr>
                      <w:i/>
                      <w:lang w:val="de-CH"/>
                    </w:rPr>
                  </w:pPr>
                  <w:r w:rsidRPr="000C4785">
                    <w:rPr>
                      <w:i/>
                      <w:lang w:val="de-CH"/>
                    </w:rPr>
                    <w:t>pinout:</w:t>
                  </w:r>
                </w:p>
              </w:txbxContent>
            </v:textbox>
          </v:shape>
        </w:pict>
      </w:r>
      <w:r w:rsidR="007711BA" w:rsidRPr="005F2E2C">
        <w:rPr>
          <w:lang w:val="en-GB"/>
        </w:rPr>
        <w:t>Apparatus</w:t>
      </w:r>
    </w:p>
    <w:p w:rsidR="007711BA" w:rsidRDefault="008800E8" w:rsidP="007711BA">
      <w:pPr>
        <w:pStyle w:val="Textkrper-Zeileneinzug"/>
      </w:pPr>
      <w:r>
        <w:rPr>
          <w:snapToGrid/>
          <w:lang w:val="en-US" w:eastAsia="zh-CN"/>
        </w:rPr>
        <w:drawing>
          <wp:anchor distT="76200" distB="76200" distL="76200" distR="76200" simplePos="0" relativeHeight="251667456" behindDoc="0" locked="0" layoutInCell="1" allowOverlap="1">
            <wp:simplePos x="0" y="0"/>
            <wp:positionH relativeFrom="column">
              <wp:posOffset>4738370</wp:posOffset>
            </wp:positionH>
            <wp:positionV relativeFrom="paragraph">
              <wp:posOffset>132715</wp:posOffset>
            </wp:positionV>
            <wp:extent cx="1193800" cy="1607820"/>
            <wp:effectExtent l="19050" t="0" r="6350" b="0"/>
            <wp:wrapTight wrapText="bothSides">
              <wp:wrapPolygon edited="0">
                <wp:start x="-345" y="0"/>
                <wp:lineTo x="-345" y="21242"/>
                <wp:lineTo x="21715" y="21242"/>
                <wp:lineTo x="21715" y="0"/>
                <wp:lineTo x="-345" y="0"/>
              </wp:wrapPolygon>
            </wp:wrapTight>
            <wp:docPr id="2528" name="Bild 2528" descr="7401 pin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8" descr="7401 pin layout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 b="22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1BA">
        <w:t>Digitalexperimenter, I.C. 740</w:t>
      </w:r>
      <w:r w:rsidR="00004F5B">
        <w:t>2</w:t>
      </w:r>
      <w:r w:rsidR="007711BA">
        <w:t>, connecting wires</w:t>
      </w:r>
    </w:p>
    <w:p w:rsidR="007711BA" w:rsidRPr="006D40C4" w:rsidRDefault="007711BA" w:rsidP="007F1C0D">
      <w:pPr>
        <w:pStyle w:val="berschrift3"/>
        <w:spacing w:before="240"/>
        <w:rPr>
          <w:lang w:val="en-GB"/>
        </w:rPr>
      </w:pPr>
      <w:r w:rsidRPr="006D40C4">
        <w:rPr>
          <w:lang w:val="en-GB"/>
        </w:rPr>
        <w:t>Method</w:t>
      </w:r>
    </w:p>
    <w:p w:rsidR="001D78ED" w:rsidRPr="00EE60F7" w:rsidRDefault="00CD364E" w:rsidP="001D78ED">
      <w:pPr>
        <w:pStyle w:val="Textkrper-Zeileneinzug"/>
        <w:rPr>
          <w:lang w:val="fr-CH"/>
        </w:rPr>
      </w:pPr>
      <w:r w:rsidRPr="006D40C4">
        <w:t xml:space="preserve">Label the pin’s in circuit </w:t>
      </w:r>
      <w:r w:rsidR="000E051F" w:rsidRPr="006D40C4">
        <w:t>3 and 4</w:t>
      </w:r>
      <w:r w:rsidRPr="006D40C4">
        <w:t xml:space="preserve"> with the correct number. </w:t>
      </w:r>
      <w:r w:rsidR="001D78ED" w:rsidRPr="006D40C4">
        <w:t xml:space="preserve">Connect the supply to the I.C. at pins 7(0 volts) and 14 (+5 V). </w:t>
      </w:r>
      <w:r w:rsidR="001D78ED" w:rsidRPr="00BD4CE6">
        <w:t>With the aid of the connecting wires construct the circuits 1 to 4 and complete the truth table for each.</w:t>
      </w:r>
      <w:r w:rsidR="005F2E2C" w:rsidRPr="00BD4CE6">
        <w:t xml:space="preserve">           </w:t>
      </w:r>
      <w:r w:rsidR="00070E3A">
        <w:rPr>
          <w:lang w:val="fr-CH"/>
        </w:rPr>
        <w:t>Carry out the conclusion!</w:t>
      </w:r>
      <w:r w:rsidR="001D78ED">
        <w:rPr>
          <w:lang w:val="fr-CH"/>
        </w:rPr>
        <w:t xml:space="preserve"> </w:t>
      </w:r>
    </w:p>
    <w:p w:rsidR="007711BA" w:rsidRPr="005F2E2C" w:rsidRDefault="007711BA" w:rsidP="007C250E">
      <w:pPr>
        <w:pStyle w:val="Textkrper-Zeileneinzug"/>
        <w:spacing w:before="0"/>
        <w:rPr>
          <w:sz w:val="12"/>
          <w:szCs w:val="12"/>
          <w:lang w:val="fr-CH"/>
        </w:rPr>
      </w:pPr>
    </w:p>
    <w:p w:rsidR="007711BA" w:rsidRPr="00070E3A" w:rsidRDefault="00333EC9" w:rsidP="007711BA">
      <w:pPr>
        <w:pStyle w:val="berschrift3"/>
        <w:rPr>
          <w:lang w:val="fr-CH"/>
        </w:rPr>
      </w:pPr>
      <w:r w:rsidRPr="00070E3A">
        <w:rPr>
          <w:lang w:val="fr-CH"/>
        </w:rPr>
        <w:t>Circuit 1</w:t>
      </w:r>
    </w:p>
    <w:p w:rsidR="00717886" w:rsidRDefault="00717886" w:rsidP="00717886">
      <w:pPr>
        <w:pStyle w:val="Textkrper-Zeileneinzug"/>
        <w:rPr>
          <w:lang w:val="fr-CH"/>
        </w:rPr>
      </w:pPr>
      <w:r>
        <w:rPr>
          <w:lang w:val="fr-CH"/>
        </w:rPr>
        <w:t>Diagram :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Truth table :</w:t>
      </w:r>
    </w:p>
    <w:tbl>
      <w:tblPr>
        <w:tblpPr w:leftFromText="141" w:rightFromText="141" w:vertAnchor="text" w:horzAnchor="page" w:tblpX="6575" w:tblpY="3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</w:tblGrid>
      <w:tr w:rsidR="00717886" w:rsidRPr="00070E3A" w:rsidTr="00234587">
        <w:trPr>
          <w:trHeight w:val="387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717886" w:rsidRDefault="00717886" w:rsidP="00234587">
            <w:pPr>
              <w:pStyle w:val="Textkrper-Zeileneinzug"/>
              <w:spacing w:before="40" w:after="40"/>
              <w:ind w:left="0" w:right="0"/>
              <w:jc w:val="center"/>
            </w:pPr>
            <w:r>
              <w:t>Input 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/>
          </w:tcPr>
          <w:p w:rsidR="00717886" w:rsidRPr="00D87ED4" w:rsidRDefault="00717886" w:rsidP="00234587">
            <w:pPr>
              <w:pStyle w:val="Textkrper-Zeileneinzug"/>
              <w:spacing w:before="40" w:after="40"/>
              <w:ind w:left="0" w:right="0"/>
              <w:jc w:val="center"/>
            </w:pPr>
            <w:r>
              <w:t>Output</w:t>
            </w:r>
          </w:p>
        </w:tc>
      </w:tr>
      <w:tr w:rsidR="00717886" w:rsidRPr="00070E3A" w:rsidTr="00234587">
        <w:trPr>
          <w:trHeight w:val="387"/>
        </w:trPr>
        <w:tc>
          <w:tcPr>
            <w:tcW w:w="1101" w:type="dxa"/>
            <w:shd w:val="clear" w:color="auto" w:fill="FFFFCC"/>
          </w:tcPr>
          <w:p w:rsidR="00717886" w:rsidRDefault="00717886" w:rsidP="00234587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717886" w:rsidRPr="00977000" w:rsidRDefault="00633351" w:rsidP="00633351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682428790" w:edGrp="everyone"/>
            <w:r>
              <w:rPr>
                <w:color w:val="548DD4" w:themeColor="text2" w:themeTint="99"/>
              </w:rPr>
              <w:t xml:space="preserve"> 1 </w:t>
            </w:r>
            <w:permEnd w:id="682428790"/>
          </w:p>
        </w:tc>
      </w:tr>
      <w:tr w:rsidR="00717886" w:rsidRPr="00070E3A" w:rsidTr="00234587">
        <w:trPr>
          <w:trHeight w:val="388"/>
        </w:trPr>
        <w:tc>
          <w:tcPr>
            <w:tcW w:w="1101" w:type="dxa"/>
            <w:shd w:val="clear" w:color="auto" w:fill="FFFFCC"/>
          </w:tcPr>
          <w:p w:rsidR="00717886" w:rsidRDefault="00717886" w:rsidP="00234587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717886" w:rsidRPr="00977000" w:rsidRDefault="00633351" w:rsidP="00234587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451690964" w:edGrp="everyone"/>
            <w:r>
              <w:rPr>
                <w:color w:val="548DD4" w:themeColor="text2" w:themeTint="99"/>
              </w:rPr>
              <w:t xml:space="preserve"> 0 </w:t>
            </w:r>
            <w:permEnd w:id="451690964"/>
          </w:p>
        </w:tc>
      </w:tr>
    </w:tbl>
    <w:p w:rsidR="00717886" w:rsidRDefault="008846CB" w:rsidP="00717886">
      <w:pPr>
        <w:pStyle w:val="Textkrper-Zeileneinzug"/>
        <w:rPr>
          <w:lang w:val="fr-CH"/>
        </w:rPr>
      </w:pPr>
      <w:r>
        <w:rPr>
          <w:snapToGrid/>
          <w:lang w:eastAsia="de-CH"/>
        </w:rPr>
        <w:pict>
          <v:group id="_x0000_s4420" style="position:absolute;left:0;text-align:left;margin-left:40pt;margin-top:11.9pt;width:159.8pt;height:56pt;z-index:251662336;mso-position-horizontal-relative:text;mso-position-vertical-relative:text" coordorigin="3629,8117" coordsize="3196,1120">
            <v:shape id="_x0000_s4421" type="#_x0000_t202" style="position:absolute;left:4791;top:8117;width:850;height:1120">
              <v:textbox style="mso-next-textbox:#_x0000_s4421">
                <w:txbxContent>
                  <w:p w:rsidR="00717886" w:rsidRPr="008B106A" w:rsidRDefault="00717886" w:rsidP="00717886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≥1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422" type="#_x0000_t32" style="position:absolute;left:4316;top:8367;width:475;height:0;flip:x" o:connectortype="straight"/>
            <v:shape id="_x0000_s4423" type="#_x0000_t32" style="position:absolute;left:5641;top:8677;width:668;height:0;flip:x" o:connectortype="straight"/>
            <v:shape id="_x0000_s4424" type="#_x0000_t32" style="position:absolute;left:4305;top:8367;width:8;height:630;flip:y" o:connectortype="straight"/>
            <v:oval id="_x0000_s4425" style="position:absolute;left:4237;top:8598;width:143;height:143" fillcolor="black"/>
            <v:oval id="_x0000_s4426" style="position:absolute;left:5641;top:8598;width:143;height:143"/>
            <v:shape id="_x0000_s4427" type="#_x0000_t32" style="position:absolute;left:4305;top:8997;width:475;height:0;flip:x" o:connectortype="straight"/>
            <v:shape id="_x0000_s4428" type="#_x0000_t32" style="position:absolute;left:3841;top:8678;width:475;height:0;flip:x" o:connectortype="straight"/>
            <v:shape id="_x0000_s4429" type="#_x0000_t202" style="position:absolute;left:5804;top:8264;width:1021;height:439" strokecolor="white">
              <v:fill opacity="0"/>
              <v:textbox style="mso-next-textbox:#_x0000_s4429">
                <w:txbxContent>
                  <w:p w:rsidR="00717886" w:rsidRPr="00455C7D" w:rsidRDefault="00717886" w:rsidP="00717886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Output</w:t>
                    </w:r>
                  </w:p>
                </w:txbxContent>
              </v:textbox>
            </v:shape>
            <v:oval id="_x0000_s4430" style="position:absolute;left:4272;top:8331;width:75;height:76" fillcolor="#fabf8f"/>
            <v:oval id="_x0000_s4431" style="position:absolute;left:4263;top:8954;width:75;height:76" fillcolor="#fabf8f"/>
            <v:oval id="_x0000_s4432" style="position:absolute;left:6234;top:8638;width:75;height:76" fillcolor="#fabf8f"/>
            <v:shape id="_x0000_s4433" type="#_x0000_t202" style="position:absolute;left:4207;top:8151;width:193;height:154" fillcolor="#fabf8f" strokecolor="white">
              <v:textbox style="mso-next-textbox:#_x0000_s4433" inset="0,0,0,0">
                <w:txbxContent>
                  <w:p w:rsidR="00717886" w:rsidRPr="00EA2A1B" w:rsidRDefault="00717886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 w:rsidRPr="00EA2A1B"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11</w:t>
                    </w:r>
                  </w:p>
                </w:txbxContent>
              </v:textbox>
            </v:shape>
            <v:shape id="_x0000_s4434" type="#_x0000_t202" style="position:absolute;left:3629;top:8338;width:595;height:439" strokecolor="white">
              <v:fill opacity="0"/>
              <v:textbox style="mso-next-textbox:#_x0000_s4434">
                <w:txbxContent>
                  <w:p w:rsidR="00717886" w:rsidRPr="00F53119" w:rsidRDefault="00717886" w:rsidP="00717886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A</w:t>
                    </w:r>
                  </w:p>
                </w:txbxContent>
              </v:textbox>
            </v:shape>
            <v:shape id="_x0000_s4435" type="#_x0000_t202" style="position:absolute;left:4207;top:9083;width:193;height:154" fillcolor="#fabf8f" strokecolor="white">
              <v:textbox style="mso-next-textbox:#_x0000_s4435" inset="0,0,0,0">
                <w:txbxContent>
                  <w:p w:rsidR="00717886" w:rsidRPr="00EA2A1B" w:rsidRDefault="00717886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12</w:t>
                    </w:r>
                  </w:p>
                </w:txbxContent>
              </v:textbox>
            </v:shape>
            <v:shape id="_x0000_s4436" type="#_x0000_t202" style="position:absolute;left:6175;top:8741;width:193;height:154" fillcolor="#fabf8f" strokecolor="white">
              <v:textbox style="mso-next-textbox:#_x0000_s4436" inset="0,0,0,0">
                <w:txbxContent>
                  <w:p w:rsidR="00717886" w:rsidRPr="00EA2A1B" w:rsidRDefault="00717886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13</w:t>
                    </w:r>
                  </w:p>
                </w:txbxContent>
              </v:textbox>
            </v:shape>
          </v:group>
        </w:pict>
      </w: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Pr="00C43A53" w:rsidRDefault="00717886" w:rsidP="00717886">
      <w:pPr>
        <w:pStyle w:val="Textkrper-Zeileneinzug"/>
        <w:rPr>
          <w:sz w:val="32"/>
          <w:szCs w:val="32"/>
          <w:lang w:val="fr-CH"/>
        </w:rPr>
      </w:pPr>
    </w:p>
    <w:p w:rsidR="001D78ED" w:rsidRPr="00070E3A" w:rsidRDefault="001D78ED" w:rsidP="001D78ED">
      <w:pPr>
        <w:pStyle w:val="berschrift3"/>
        <w:rPr>
          <w:lang w:val="fr-CH"/>
        </w:rPr>
      </w:pPr>
      <w:r w:rsidRPr="00070E3A">
        <w:rPr>
          <w:lang w:val="fr-CH"/>
        </w:rPr>
        <w:t>Circuit 2</w:t>
      </w:r>
    </w:p>
    <w:p w:rsidR="00717886" w:rsidRDefault="00717886" w:rsidP="00717886">
      <w:pPr>
        <w:pStyle w:val="Textkrper-Zeileneinzug"/>
        <w:rPr>
          <w:lang w:val="fr-CH"/>
        </w:rPr>
      </w:pPr>
      <w:r>
        <w:rPr>
          <w:lang w:val="fr-CH"/>
        </w:rPr>
        <w:t>Diagram :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 w:rsidR="0030762B">
        <w:rPr>
          <w:lang w:val="fr-CH"/>
        </w:rPr>
        <w:tab/>
      </w:r>
      <w:r w:rsidR="0030762B">
        <w:rPr>
          <w:lang w:val="fr-CH"/>
        </w:rPr>
        <w:tab/>
        <w:t xml:space="preserve">      </w:t>
      </w:r>
      <w:r w:rsidR="00070E3A">
        <w:rPr>
          <w:lang w:val="fr-CH"/>
        </w:rPr>
        <w:t xml:space="preserve">       </w:t>
      </w:r>
      <w:r w:rsidR="0030762B">
        <w:rPr>
          <w:lang w:val="fr-CH"/>
        </w:rPr>
        <w:t>Truth table :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</w:p>
    <w:p w:rsidR="00717886" w:rsidRDefault="008846CB" w:rsidP="00717886">
      <w:pPr>
        <w:pStyle w:val="Textkrper-Zeileneinzug"/>
        <w:rPr>
          <w:lang w:val="fr-CH"/>
        </w:rPr>
      </w:pPr>
      <w:r>
        <w:rPr>
          <w:snapToGrid/>
          <w:lang w:eastAsia="de-CH"/>
        </w:rPr>
        <w:pict>
          <v:group id="_x0000_s4437" style="position:absolute;left:0;text-align:left;margin-left:27.4pt;margin-top:7.55pt;width:271.35pt;height:56.45pt;z-index:251663360" coordorigin="3369,8943" coordsize="5427,1129">
            <v:shape id="_x0000_s4438" type="#_x0000_t202" style="position:absolute;left:4338;top:8943;width:850;height:1120">
              <v:textbox style="mso-next-textbox:#_x0000_s4438">
                <w:txbxContent>
                  <w:p w:rsidR="00717886" w:rsidRPr="008B106A" w:rsidRDefault="00717886" w:rsidP="00717886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≥1</w:t>
                    </w:r>
                  </w:p>
                </w:txbxContent>
              </v:textbox>
            </v:shape>
            <v:shape id="_x0000_s4439" type="#_x0000_t32" style="position:absolute;left:3863;top:9193;width:475;height:0;flip:x" o:connectortype="straight"/>
            <v:shape id="_x0000_s4440" type="#_x0000_t32" style="position:absolute;left:5188;top:9503;width:1088;height:1;flip:x" o:connectortype="straight"/>
            <v:oval id="_x0000_s4441" style="position:absolute;left:5188;top:9424;width:143;height:143"/>
            <v:shape id="_x0000_s4442" type="#_x0000_t32" style="position:absolute;left:3852;top:9823;width:475;height:0;flip:x" o:connectortype="straight"/>
            <v:oval id="_x0000_s4443" style="position:absolute;left:3819;top:9157;width:75;height:76" fillcolor="#fabf8f"/>
            <v:oval id="_x0000_s4444" style="position:absolute;left:3810;top:9780;width:75;height:76" fillcolor="#fabf8f"/>
            <v:oval id="_x0000_s4445" style="position:absolute;left:5781;top:9464;width:75;height:76" fillcolor="#fabf8f"/>
            <v:shape id="_x0000_s4446" type="#_x0000_t202" style="position:absolute;left:3754;top:8977;width:193;height:154" fillcolor="#fabf8f" strokecolor="white">
              <v:textbox style="mso-next-textbox:#_x0000_s4446" inset="0,0,0,0">
                <w:txbxContent>
                  <w:p w:rsidR="00717886" w:rsidRPr="00EA2A1B" w:rsidRDefault="00717886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2</w:t>
                    </w:r>
                  </w:p>
                </w:txbxContent>
              </v:textbox>
            </v:shape>
            <v:shape id="_x0000_s4447" type="#_x0000_t202" style="position:absolute;left:3375;top:8974;width:595;height:439" strokecolor="white">
              <v:fill opacity="0"/>
              <v:textbox style="mso-next-textbox:#_x0000_s4447">
                <w:txbxContent>
                  <w:p w:rsidR="00717886" w:rsidRPr="00F53119" w:rsidRDefault="00717886" w:rsidP="00717886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A</w:t>
                    </w:r>
                  </w:p>
                </w:txbxContent>
              </v:textbox>
            </v:shape>
            <v:shape id="_x0000_s4448" type="#_x0000_t202" style="position:absolute;left:3754;top:9909;width:193;height:154" fillcolor="#fabf8f" strokecolor="white">
              <v:textbox style="mso-next-textbox:#_x0000_s4448" inset="0,0,0,0">
                <w:txbxContent>
                  <w:p w:rsidR="00717886" w:rsidRPr="00EA2A1B" w:rsidRDefault="00717886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3</w:t>
                    </w:r>
                  </w:p>
                </w:txbxContent>
              </v:textbox>
            </v:shape>
            <v:shape id="_x0000_s4449" type="#_x0000_t202" style="position:absolute;left:5722;top:9567;width:193;height:154" fillcolor="#fabf8f" strokecolor="white">
              <v:textbox style="mso-next-textbox:#_x0000_s4449" inset="0,0,0,0">
                <w:txbxContent>
                  <w:p w:rsidR="00717886" w:rsidRPr="00EA2A1B" w:rsidRDefault="00717886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1</w:t>
                    </w:r>
                  </w:p>
                </w:txbxContent>
              </v:textbox>
            </v:shape>
            <v:shape id="_x0000_s4450" type="#_x0000_t202" style="position:absolute;left:6762;top:8952;width:850;height:1120">
              <v:textbox style="mso-next-textbox:#_x0000_s4450">
                <w:txbxContent>
                  <w:p w:rsidR="00717886" w:rsidRPr="008B106A" w:rsidRDefault="00717886" w:rsidP="00717886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≥1</w:t>
                    </w:r>
                  </w:p>
                </w:txbxContent>
              </v:textbox>
            </v:shape>
            <v:shape id="_x0000_s4451" type="#_x0000_t32" style="position:absolute;left:6287;top:9202;width:475;height:0;flip:x" o:connectortype="straight"/>
            <v:shape id="_x0000_s4452" type="#_x0000_t32" style="position:absolute;left:7612;top:9512;width:668;height:0;flip:x" o:connectortype="straight"/>
            <v:shape id="_x0000_s4453" type="#_x0000_t32" style="position:absolute;left:6276;top:9202;width:8;height:630;flip:y" o:connectortype="straight"/>
            <v:oval id="_x0000_s4454" style="position:absolute;left:6208;top:9433;width:143;height:143" fillcolor="black"/>
            <v:oval id="_x0000_s4455" style="position:absolute;left:7612;top:9433;width:143;height:143"/>
            <v:shape id="_x0000_s4456" type="#_x0000_t32" style="position:absolute;left:6276;top:9832;width:475;height:0;flip:x" o:connectortype="straight"/>
            <v:shape id="_x0000_s4457" type="#_x0000_t202" style="position:absolute;left:7775;top:9099;width:1021;height:439" strokecolor="white">
              <v:fill opacity="0"/>
              <v:textbox style="mso-next-textbox:#_x0000_s4457">
                <w:txbxContent>
                  <w:p w:rsidR="00717886" w:rsidRPr="00455C7D" w:rsidRDefault="00717886" w:rsidP="00717886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Output</w:t>
                    </w:r>
                  </w:p>
                </w:txbxContent>
              </v:textbox>
            </v:shape>
            <v:oval id="_x0000_s4458" style="position:absolute;left:6243;top:9166;width:75;height:76" fillcolor="#fabf8f"/>
            <v:oval id="_x0000_s4459" style="position:absolute;left:6234;top:9789;width:75;height:76" fillcolor="#fabf8f"/>
            <v:oval id="_x0000_s4460" style="position:absolute;left:8205;top:9473;width:75;height:76" fillcolor="#fabf8f"/>
            <v:shape id="_x0000_s4461" type="#_x0000_t202" style="position:absolute;left:6178;top:8986;width:193;height:154" fillcolor="#fabf8f" strokecolor="white">
              <v:textbox style="mso-next-textbox:#_x0000_s4461" inset="0,0,0,0">
                <w:txbxContent>
                  <w:p w:rsidR="00717886" w:rsidRPr="00EA2A1B" w:rsidRDefault="00717886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5</w:t>
                    </w:r>
                  </w:p>
                </w:txbxContent>
              </v:textbox>
            </v:shape>
            <v:shape id="_x0000_s4462" type="#_x0000_t202" style="position:absolute;left:3369;top:9623;width:595;height:439" strokecolor="white">
              <v:fill opacity="0"/>
              <v:textbox style="mso-next-textbox:#_x0000_s4462">
                <w:txbxContent>
                  <w:p w:rsidR="00717886" w:rsidRPr="006366DE" w:rsidRDefault="00717886" w:rsidP="00717886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B</w:t>
                    </w:r>
                  </w:p>
                </w:txbxContent>
              </v:textbox>
            </v:shape>
            <v:shape id="_x0000_s4463" type="#_x0000_t202" style="position:absolute;left:6178;top:9918;width:193;height:154" fillcolor="#fabf8f" strokecolor="white">
              <v:textbox style="mso-next-textbox:#_x0000_s4463" inset="0,0,0,0">
                <w:txbxContent>
                  <w:p w:rsidR="00717886" w:rsidRPr="00EA2A1B" w:rsidRDefault="00717886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6</w:t>
                    </w:r>
                  </w:p>
                </w:txbxContent>
              </v:textbox>
            </v:shape>
            <v:shape id="_x0000_s4464" type="#_x0000_t202" style="position:absolute;left:8146;top:9576;width:193;height:154" fillcolor="#fabf8f" strokecolor="white">
              <v:textbox style="mso-next-textbox:#_x0000_s4464" inset="0,0,0,0">
                <w:txbxContent>
                  <w:p w:rsidR="00717886" w:rsidRPr="00EA2A1B" w:rsidRDefault="00717886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snapToGrid/>
          <w:lang w:val="de-CH" w:eastAsia="de-CH"/>
        </w:rPr>
        <w:pict>
          <v:shape id="_x0000_s4580" type="#_x0000_t202" style="position:absolute;left:0;text-align:left;margin-left:298.25pt;margin-top:2.1pt;width:176.15pt;height:113pt;z-index:251672576" strokecolor="white [3212]">
            <v:textbox style="mso-next-textbox:#_x0000_s4580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01"/>
                    <w:gridCol w:w="1101"/>
                    <w:gridCol w:w="1134"/>
                  </w:tblGrid>
                  <w:tr w:rsidR="00070E3A" w:rsidRPr="0030762B" w:rsidTr="00234587">
                    <w:trPr>
                      <w:trHeight w:val="387"/>
                    </w:trPr>
                    <w:tc>
                      <w:tcPr>
                        <w:tcW w:w="1101" w:type="dxa"/>
                        <w:tcBorders>
                          <w:bottom w:val="single" w:sz="4" w:space="0" w:color="auto"/>
                        </w:tcBorders>
                        <w:shd w:val="clear" w:color="auto" w:fill="F2F2F2"/>
                      </w:tcPr>
                      <w:p w:rsidR="00070E3A" w:rsidRPr="00227924" w:rsidRDefault="00070E3A" w:rsidP="00234587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Input A</w:t>
                        </w:r>
                      </w:p>
                    </w:tc>
                    <w:tc>
                      <w:tcPr>
                        <w:tcW w:w="1101" w:type="dxa"/>
                        <w:tcBorders>
                          <w:bottom w:val="single" w:sz="4" w:space="0" w:color="auto"/>
                        </w:tcBorders>
                        <w:shd w:val="clear" w:color="auto" w:fill="F2F2F2"/>
                      </w:tcPr>
                      <w:p w:rsidR="00070E3A" w:rsidRPr="00227924" w:rsidRDefault="00070E3A" w:rsidP="00234587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Input B</w:t>
                        </w:r>
                      </w:p>
                    </w:tc>
                    <w:tc>
                      <w:tcPr>
                        <w:tcW w:w="1134" w:type="dxa"/>
                        <w:tcBorders>
                          <w:bottom w:val="single" w:sz="4" w:space="0" w:color="auto"/>
                        </w:tcBorders>
                        <w:shd w:val="clear" w:color="auto" w:fill="F2F2F2"/>
                      </w:tcPr>
                      <w:p w:rsidR="00070E3A" w:rsidRPr="00227924" w:rsidRDefault="00070E3A" w:rsidP="00234587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Output</w:t>
                        </w:r>
                      </w:p>
                    </w:tc>
                  </w:tr>
                  <w:tr w:rsidR="00A518F4" w:rsidRPr="0030762B" w:rsidTr="00234587">
                    <w:trPr>
                      <w:trHeight w:val="387"/>
                    </w:trPr>
                    <w:tc>
                      <w:tcPr>
                        <w:tcW w:w="1101" w:type="dxa"/>
                        <w:shd w:val="clear" w:color="auto" w:fill="FFFFCC"/>
                      </w:tcPr>
                      <w:p w:rsidR="00A518F4" w:rsidRPr="00227924" w:rsidRDefault="00A518F4" w:rsidP="00234587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0</w:t>
                        </w:r>
                      </w:p>
                    </w:tc>
                    <w:tc>
                      <w:tcPr>
                        <w:tcW w:w="1101" w:type="dxa"/>
                        <w:shd w:val="clear" w:color="auto" w:fill="FFFFCC"/>
                      </w:tcPr>
                      <w:p w:rsidR="00A518F4" w:rsidRPr="00227924" w:rsidRDefault="00A518F4" w:rsidP="00234587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0</w:t>
                        </w:r>
                      </w:p>
                    </w:tc>
                    <w:tc>
                      <w:tcPr>
                        <w:tcW w:w="1134" w:type="dxa"/>
                        <w:shd w:val="clear" w:color="auto" w:fill="FFFFFF" w:themeFill="background1"/>
                      </w:tcPr>
                      <w:p w:rsidR="00A518F4" w:rsidRPr="00977000" w:rsidRDefault="00633351" w:rsidP="00234587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color w:val="548DD4" w:themeColor="text2" w:themeTint="99"/>
                          </w:rPr>
                        </w:pPr>
                        <w:permStart w:id="1349738320" w:edGrp="everyone"/>
                        <w:r>
                          <w:rPr>
                            <w:color w:val="548DD4" w:themeColor="text2" w:themeTint="99"/>
                          </w:rPr>
                          <w:t xml:space="preserve">0 </w:t>
                        </w:r>
                        <w:permEnd w:id="1349738320"/>
                      </w:p>
                    </w:tc>
                  </w:tr>
                  <w:tr w:rsidR="00A518F4" w:rsidRPr="0030762B" w:rsidTr="00234587">
                    <w:trPr>
                      <w:trHeight w:val="388"/>
                    </w:trPr>
                    <w:tc>
                      <w:tcPr>
                        <w:tcW w:w="1101" w:type="dxa"/>
                        <w:shd w:val="clear" w:color="auto" w:fill="FFFFCC"/>
                      </w:tcPr>
                      <w:p w:rsidR="00A518F4" w:rsidRPr="00227924" w:rsidRDefault="00A518F4" w:rsidP="00234587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0</w:t>
                        </w:r>
                      </w:p>
                    </w:tc>
                    <w:tc>
                      <w:tcPr>
                        <w:tcW w:w="1101" w:type="dxa"/>
                        <w:shd w:val="clear" w:color="auto" w:fill="FFFFCC"/>
                      </w:tcPr>
                      <w:p w:rsidR="00A518F4" w:rsidRPr="00227924" w:rsidRDefault="00A518F4" w:rsidP="00234587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1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A518F4" w:rsidRPr="00977000" w:rsidRDefault="00633351" w:rsidP="00633351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color w:val="548DD4" w:themeColor="text2" w:themeTint="99"/>
                          </w:rPr>
                        </w:pPr>
                        <w:permStart w:id="605161305" w:edGrp="everyone"/>
                        <w:r>
                          <w:rPr>
                            <w:color w:val="548DD4" w:themeColor="text2" w:themeTint="99"/>
                          </w:rPr>
                          <w:t xml:space="preserve">1 </w:t>
                        </w:r>
                        <w:permEnd w:id="605161305"/>
                      </w:p>
                    </w:tc>
                  </w:tr>
                  <w:tr w:rsidR="00A518F4" w:rsidRPr="0030762B" w:rsidTr="00234587">
                    <w:trPr>
                      <w:trHeight w:val="388"/>
                    </w:trPr>
                    <w:tc>
                      <w:tcPr>
                        <w:tcW w:w="1101" w:type="dxa"/>
                        <w:shd w:val="clear" w:color="auto" w:fill="FFFFCC"/>
                      </w:tcPr>
                      <w:p w:rsidR="00A518F4" w:rsidRPr="00227924" w:rsidRDefault="00A518F4" w:rsidP="00234587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1</w:t>
                        </w:r>
                      </w:p>
                    </w:tc>
                    <w:tc>
                      <w:tcPr>
                        <w:tcW w:w="1101" w:type="dxa"/>
                        <w:shd w:val="clear" w:color="auto" w:fill="FFFFCC"/>
                      </w:tcPr>
                      <w:p w:rsidR="00A518F4" w:rsidRPr="00227924" w:rsidRDefault="00A518F4" w:rsidP="00234587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0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A518F4" w:rsidRPr="00977000" w:rsidRDefault="00633351" w:rsidP="00234587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color w:val="548DD4" w:themeColor="text2" w:themeTint="99"/>
                          </w:rPr>
                        </w:pPr>
                        <w:permStart w:id="1901296420" w:edGrp="everyone"/>
                        <w:r>
                          <w:rPr>
                            <w:color w:val="548DD4" w:themeColor="text2" w:themeTint="99"/>
                          </w:rPr>
                          <w:t xml:space="preserve">1 </w:t>
                        </w:r>
                        <w:permEnd w:id="1901296420"/>
                      </w:p>
                    </w:tc>
                  </w:tr>
                  <w:tr w:rsidR="00A518F4" w:rsidRPr="0030762B" w:rsidTr="00234587">
                    <w:trPr>
                      <w:trHeight w:val="388"/>
                    </w:trPr>
                    <w:tc>
                      <w:tcPr>
                        <w:tcW w:w="1101" w:type="dxa"/>
                        <w:shd w:val="clear" w:color="auto" w:fill="FFFFCC"/>
                      </w:tcPr>
                      <w:p w:rsidR="00A518F4" w:rsidRPr="00227924" w:rsidRDefault="00A518F4" w:rsidP="00234587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1</w:t>
                        </w:r>
                      </w:p>
                    </w:tc>
                    <w:tc>
                      <w:tcPr>
                        <w:tcW w:w="1101" w:type="dxa"/>
                        <w:shd w:val="clear" w:color="auto" w:fill="FFFFCC"/>
                      </w:tcPr>
                      <w:p w:rsidR="00A518F4" w:rsidRPr="00227924" w:rsidRDefault="00A518F4" w:rsidP="00234587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lang w:val="fr-CH"/>
                          </w:rPr>
                        </w:pPr>
                        <w:r w:rsidRPr="00227924">
                          <w:rPr>
                            <w:lang w:val="fr-CH"/>
                          </w:rPr>
                          <w:t>1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A518F4" w:rsidRPr="00977000" w:rsidRDefault="00633351" w:rsidP="00633351">
                        <w:pPr>
                          <w:pStyle w:val="Textkrper-Zeileneinzug"/>
                          <w:spacing w:before="40" w:after="40"/>
                          <w:ind w:left="0" w:right="0"/>
                          <w:jc w:val="center"/>
                          <w:rPr>
                            <w:color w:val="548DD4" w:themeColor="text2" w:themeTint="99"/>
                          </w:rPr>
                        </w:pPr>
                        <w:permStart w:id="1018514911" w:edGrp="everyone"/>
                        <w:r>
                          <w:rPr>
                            <w:color w:val="548DD4" w:themeColor="text2" w:themeTint="99"/>
                          </w:rPr>
                          <w:t xml:space="preserve">1 </w:t>
                        </w:r>
                        <w:permEnd w:id="1018514911"/>
                      </w:p>
                    </w:tc>
                  </w:tr>
                </w:tbl>
                <w:p w:rsidR="00070E3A" w:rsidRDefault="00070E3A"/>
              </w:txbxContent>
            </v:textbox>
          </v:shape>
        </w:pict>
      </w: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</w:p>
    <w:p w:rsidR="00717886" w:rsidRDefault="00717886" w:rsidP="00717886">
      <w:pPr>
        <w:pStyle w:val="Textkrper-Zeileneinzug"/>
        <w:rPr>
          <w:lang w:val="fr-CH"/>
        </w:rPr>
      </w:pPr>
      <w:r>
        <w:rPr>
          <w:lang w:val="fr-CH"/>
        </w:rPr>
        <w:t xml:space="preserve">                                                              </w:t>
      </w:r>
    </w:p>
    <w:p w:rsidR="001D78ED" w:rsidRPr="008770C2" w:rsidRDefault="001D78ED" w:rsidP="001D78ED">
      <w:pPr>
        <w:pStyle w:val="berschrift3"/>
      </w:pPr>
      <w:r>
        <w:t>Circuit 3</w:t>
      </w:r>
    </w:p>
    <w:p w:rsidR="00717886" w:rsidRDefault="00717886" w:rsidP="00717886">
      <w:pPr>
        <w:pStyle w:val="Textkrper-Zeileneinzug"/>
        <w:rPr>
          <w:lang w:val="fr-CH"/>
        </w:rPr>
      </w:pPr>
      <w:r>
        <w:rPr>
          <w:lang w:val="fr-CH"/>
        </w:rPr>
        <w:t>Diagram :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</w:p>
    <w:p w:rsidR="00717886" w:rsidRDefault="008846CB" w:rsidP="00717886">
      <w:pPr>
        <w:pStyle w:val="Textkrper-Zeileneinzug"/>
        <w:rPr>
          <w:lang w:val="fr-CH"/>
        </w:rPr>
      </w:pPr>
      <w:r>
        <w:rPr>
          <w:snapToGrid/>
          <w:lang w:eastAsia="de-CH"/>
        </w:rPr>
        <w:pict>
          <v:group id="_x0000_s4465" style="position:absolute;left:0;text-align:left;margin-left:34.15pt;margin-top:8.2pt;width:299.25pt;height:124pt;z-index:251664384" coordorigin="2179,2909" coordsize="5985,2480">
            <v:shape id="_x0000_s4466" type="#_x0000_t202" style="position:absolute;left:6150;top:3599;width:850;height:1120">
              <v:textbox style="mso-next-textbox:#_x0000_s4466">
                <w:txbxContent>
                  <w:p w:rsidR="00717886" w:rsidRPr="008B106A" w:rsidRDefault="00717886" w:rsidP="00717886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≥1</w:t>
                    </w:r>
                  </w:p>
                </w:txbxContent>
              </v:textbox>
            </v:shape>
            <v:shape id="_x0000_s4467" type="#_x0000_t32" style="position:absolute;left:5675;top:3849;width:475;height:0;flip:x" o:connectortype="straight"/>
            <v:shape id="_x0000_s4468" type="#_x0000_t32" style="position:absolute;left:7000;top:4159;width:593;height:1;flip:x" o:connectortype="straight"/>
            <v:oval id="_x0000_s4469" style="position:absolute;left:7000;top:4080;width:143;height:143"/>
            <v:shape id="_x0000_s4470" type="#_x0000_t32" style="position:absolute;left:5664;top:4479;width:475;height:0;flip:x" o:connectortype="straight"/>
            <v:oval id="_x0000_s4471" style="position:absolute;left:5631;top:3813;width:75;height:76" fillcolor="#fabf8f"/>
            <v:oval id="_x0000_s4472" style="position:absolute;left:5622;top:4436;width:75;height:76" fillcolor="#fabf8f"/>
            <v:oval id="_x0000_s4473" style="position:absolute;left:7593;top:4120;width:75;height:76" fillcolor="#fabf8f"/>
            <v:shape id="_x0000_s4474" type="#_x0000_t202" style="position:absolute;left:5566;top:3633;width:193;height:154" fillcolor="#fabf8f" strokecolor="white">
              <v:textbox style="mso-next-textbox:#_x0000_s4474" inset="0,0,0,0">
                <w:txbxContent>
                  <w:p w:rsidR="00717886" w:rsidRPr="00EA2A1B" w:rsidRDefault="00950ECD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11</w:t>
                    </w:r>
                  </w:p>
                </w:txbxContent>
              </v:textbox>
            </v:shape>
            <v:shape id="_x0000_s4475" type="#_x0000_t202" style="position:absolute;left:5566;top:4565;width:193;height:154" fillcolor="#fabf8f" strokecolor="white">
              <v:textbox style="mso-next-textbox:#_x0000_s4475" inset="0,0,0,0">
                <w:txbxContent>
                  <w:p w:rsidR="00717886" w:rsidRPr="00EA2A1B" w:rsidRDefault="00950ECD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12</w:t>
                    </w:r>
                  </w:p>
                </w:txbxContent>
              </v:textbox>
            </v:shape>
            <v:shape id="_x0000_s4476" type="#_x0000_t202" style="position:absolute;left:7534;top:4223;width:193;height:154" fillcolor="#fabf8f" strokecolor="white">
              <v:textbox style="mso-next-textbox:#_x0000_s4476" inset="0,0,0,0">
                <w:txbxContent>
                  <w:p w:rsidR="00717886" w:rsidRPr="00EA2A1B" w:rsidRDefault="00950ECD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13</w:t>
                    </w:r>
                  </w:p>
                </w:txbxContent>
              </v:textbox>
            </v:shape>
            <v:shape id="_x0000_s4477" type="#_x0000_t202" style="position:absolute;left:7143;top:3641;width:1021;height:439" strokecolor="white">
              <v:fill opacity="0"/>
              <v:textbox style="mso-next-textbox:#_x0000_s4477">
                <w:txbxContent>
                  <w:p w:rsidR="00717886" w:rsidRPr="00455C7D" w:rsidRDefault="00717886" w:rsidP="00717886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Output</w:t>
                    </w:r>
                  </w:p>
                </w:txbxContent>
              </v:textbox>
            </v:shape>
            <v:shape id="_x0000_s4478" type="#_x0000_t32" style="position:absolute;left:4859;top:3473;width:475;height:0;flip:x" o:connectortype="straight"/>
            <v:shape id="_x0000_s4479" type="#_x0000_t32" style="position:absolute;left:5334;top:3476;width:1;height:373;flip:y" o:connectortype="straight"/>
            <v:shape id="_x0000_s4480" type="#_x0000_t32" style="position:absolute;left:4859;top:4830;width:475;height:0;flip:x" o:connectortype="straight"/>
            <v:shape id="_x0000_s4481" type="#_x0000_t32" style="position:absolute;left:5334;top:4483;width:0;height:346;flip:y" o:connectortype="straight"/>
            <v:shape id="_x0000_s4482" type="#_x0000_t32" style="position:absolute;left:5334;top:3849;width:288;height:1;flip:x" o:connectortype="straight"/>
            <v:shape id="_x0000_s4483" type="#_x0000_t32" style="position:absolute;left:5334;top:4472;width:288;height:1;flip:x" o:connectortype="straight"/>
            <v:shape id="_x0000_s4484" type="#_x0000_t202" style="position:absolute;left:3341;top:2909;width:850;height:1120">
              <v:textbox style="mso-next-textbox:#_x0000_s4484">
                <w:txbxContent>
                  <w:p w:rsidR="00717886" w:rsidRPr="008B106A" w:rsidRDefault="00717886" w:rsidP="00717886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≥1</w:t>
                    </w:r>
                  </w:p>
                </w:txbxContent>
              </v:textbox>
            </v:shape>
            <v:shape id="_x0000_s4485" type="#_x0000_t32" style="position:absolute;left:2866;top:3159;width:475;height:0;flip:x" o:connectortype="straight"/>
            <v:shape id="_x0000_s4486" type="#_x0000_t32" style="position:absolute;left:4191;top:3469;width:668;height:0;flip:x" o:connectortype="straight"/>
            <v:shape id="_x0000_s4487" type="#_x0000_t32" style="position:absolute;left:2855;top:3159;width:8;height:630;flip:y" o:connectortype="straight"/>
            <v:oval id="_x0000_s4488" style="position:absolute;left:2787;top:3390;width:143;height:143" fillcolor="black"/>
            <v:oval id="_x0000_s4489" style="position:absolute;left:4191;top:3390;width:143;height:143"/>
            <v:shape id="_x0000_s4490" type="#_x0000_t32" style="position:absolute;left:2855;top:3789;width:475;height:0;flip:x" o:connectortype="straight"/>
            <v:shape id="_x0000_s4491" type="#_x0000_t32" style="position:absolute;left:2391;top:3470;width:475;height:0;flip:x" o:connectortype="straight"/>
            <v:oval id="_x0000_s4492" style="position:absolute;left:2822;top:3123;width:75;height:76" fillcolor="#fabf8f"/>
            <v:oval id="_x0000_s4493" style="position:absolute;left:2813;top:3746;width:75;height:76" fillcolor="#fabf8f"/>
            <v:oval id="_x0000_s4494" style="position:absolute;left:4784;top:3430;width:75;height:76" fillcolor="#fabf8f"/>
            <v:shape id="_x0000_s4495" type="#_x0000_t202" style="position:absolute;left:2757;top:2943;width:193;height:154" fillcolor="#fabf8f" strokecolor="white">
              <v:textbox style="mso-next-textbox:#_x0000_s4495" inset="0,0,0,0">
                <w:txbxContent>
                  <w:p w:rsidR="00717886" w:rsidRPr="00EA2A1B" w:rsidRDefault="00950ECD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2</w:t>
                    </w:r>
                  </w:p>
                </w:txbxContent>
              </v:textbox>
            </v:shape>
            <v:shape id="_x0000_s4496" type="#_x0000_t202" style="position:absolute;left:2179;top:3130;width:595;height:439" strokecolor="white">
              <v:fill opacity="0"/>
              <v:textbox style="mso-next-textbox:#_x0000_s4496">
                <w:txbxContent>
                  <w:p w:rsidR="00717886" w:rsidRPr="00F53119" w:rsidRDefault="00717886" w:rsidP="00717886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A</w:t>
                    </w:r>
                  </w:p>
                </w:txbxContent>
              </v:textbox>
            </v:shape>
            <v:shape id="_x0000_s4497" type="#_x0000_t202" style="position:absolute;left:2757;top:3875;width:193;height:154" fillcolor="#fabf8f" strokecolor="white">
              <v:textbox style="mso-next-textbox:#_x0000_s4497" inset="0,0,0,0">
                <w:txbxContent>
                  <w:p w:rsidR="00717886" w:rsidRPr="00EA2A1B" w:rsidRDefault="00950ECD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3</w:t>
                    </w:r>
                  </w:p>
                </w:txbxContent>
              </v:textbox>
            </v:shape>
            <v:shape id="_x0000_s4498" type="#_x0000_t202" style="position:absolute;left:4725;top:3533;width:193;height:154" fillcolor="#fabf8f" strokecolor="white">
              <v:textbox style="mso-next-textbox:#_x0000_s4498" inset="0,0,0,0">
                <w:txbxContent>
                  <w:p w:rsidR="00717886" w:rsidRPr="00EA2A1B" w:rsidRDefault="00950ECD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1</w:t>
                    </w:r>
                  </w:p>
                </w:txbxContent>
              </v:textbox>
            </v:shape>
            <v:shape id="_x0000_s4499" type="#_x0000_t202" style="position:absolute;left:3341;top:4269;width:850;height:1120">
              <v:textbox style="mso-next-textbox:#_x0000_s4499">
                <w:txbxContent>
                  <w:p w:rsidR="00717886" w:rsidRPr="008B106A" w:rsidRDefault="00717886" w:rsidP="00717886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≥1</w:t>
                    </w:r>
                  </w:p>
                </w:txbxContent>
              </v:textbox>
            </v:shape>
            <v:shape id="_x0000_s4500" type="#_x0000_t32" style="position:absolute;left:2866;top:4519;width:475;height:0;flip:x" o:connectortype="straight"/>
            <v:shape id="_x0000_s4501" type="#_x0000_t32" style="position:absolute;left:4191;top:4829;width:668;height:0;flip:x" o:connectortype="straight"/>
            <v:shape id="_x0000_s4502" type="#_x0000_t32" style="position:absolute;left:2855;top:4519;width:8;height:630;flip:y" o:connectortype="straight"/>
            <v:oval id="_x0000_s4503" style="position:absolute;left:2787;top:4750;width:143;height:143" fillcolor="black"/>
            <v:oval id="_x0000_s4504" style="position:absolute;left:4191;top:4750;width:143;height:143"/>
            <v:shape id="_x0000_s4505" type="#_x0000_t32" style="position:absolute;left:2855;top:5149;width:475;height:0;flip:x" o:connectortype="straight"/>
            <v:shape id="_x0000_s4506" type="#_x0000_t32" style="position:absolute;left:2391;top:4830;width:475;height:0;flip:x" o:connectortype="straight"/>
            <v:oval id="_x0000_s4507" style="position:absolute;left:2822;top:4483;width:75;height:76" fillcolor="#fabf8f"/>
            <v:oval id="_x0000_s4508" style="position:absolute;left:2813;top:5106;width:75;height:76" fillcolor="#fabf8f"/>
            <v:oval id="_x0000_s4509" style="position:absolute;left:4784;top:4790;width:75;height:76" fillcolor="#fabf8f"/>
            <v:shape id="_x0000_s4510" type="#_x0000_t202" style="position:absolute;left:2757;top:4303;width:193;height:154" fillcolor="#fabf8f" strokecolor="white">
              <v:textbox style="mso-next-textbox:#_x0000_s4510" inset="0,0,0,0">
                <w:txbxContent>
                  <w:p w:rsidR="00717886" w:rsidRPr="00EA2A1B" w:rsidRDefault="00950ECD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5</w:t>
                    </w:r>
                  </w:p>
                </w:txbxContent>
              </v:textbox>
            </v:shape>
            <v:shape id="_x0000_s4511" type="#_x0000_t202" style="position:absolute;left:2179;top:4490;width:595;height:439" strokecolor="white">
              <v:fill opacity="0"/>
              <v:textbox style="mso-next-textbox:#_x0000_s4511">
                <w:txbxContent>
                  <w:p w:rsidR="00717886" w:rsidRPr="00AA5A97" w:rsidRDefault="00717886" w:rsidP="00717886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B</w:t>
                    </w:r>
                  </w:p>
                </w:txbxContent>
              </v:textbox>
            </v:shape>
            <v:shape id="_x0000_s4512" type="#_x0000_t202" style="position:absolute;left:2757;top:5235;width:193;height:154" fillcolor="#fabf8f" strokecolor="white">
              <v:textbox style="mso-next-textbox:#_x0000_s4512" inset="0,0,0,0">
                <w:txbxContent>
                  <w:p w:rsidR="00717886" w:rsidRPr="00EA2A1B" w:rsidRDefault="00950ECD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6</w:t>
                    </w:r>
                  </w:p>
                </w:txbxContent>
              </v:textbox>
            </v:shape>
            <v:shape id="_x0000_s4513" type="#_x0000_t202" style="position:absolute;left:4725;top:4893;width:193;height:154" fillcolor="#fabf8f" strokecolor="white">
              <v:textbox style="mso-next-textbox:#_x0000_s4513" inset="0,0,0,0">
                <w:txbxContent>
                  <w:p w:rsidR="00717886" w:rsidRPr="00EA2A1B" w:rsidRDefault="00950ECD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4</w:t>
                    </w:r>
                  </w:p>
                </w:txbxContent>
              </v:textbox>
            </v:shape>
          </v:group>
        </w:pict>
      </w: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 xml:space="preserve">      Truth table:</w:t>
      </w:r>
    </w:p>
    <w:tbl>
      <w:tblPr>
        <w:tblpPr w:leftFromText="141" w:rightFromText="141" w:vertAnchor="text" w:horzAnchor="page" w:tblpX="6969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01"/>
        <w:gridCol w:w="1134"/>
      </w:tblGrid>
      <w:tr w:rsidR="00717886" w:rsidRPr="00227924" w:rsidTr="00234587">
        <w:trPr>
          <w:trHeight w:val="387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717886" w:rsidRPr="00227924" w:rsidRDefault="00717886" w:rsidP="00234587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Input A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717886" w:rsidRPr="00227924" w:rsidRDefault="00717886" w:rsidP="00234587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Input 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/>
          </w:tcPr>
          <w:p w:rsidR="00717886" w:rsidRPr="00227924" w:rsidRDefault="00717886" w:rsidP="00234587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Output</w:t>
            </w:r>
          </w:p>
        </w:tc>
      </w:tr>
      <w:tr w:rsidR="00A518F4" w:rsidRPr="00227924" w:rsidTr="00234587">
        <w:trPr>
          <w:trHeight w:val="387"/>
        </w:trPr>
        <w:tc>
          <w:tcPr>
            <w:tcW w:w="1101" w:type="dxa"/>
            <w:shd w:val="clear" w:color="auto" w:fill="FFFFCC"/>
          </w:tcPr>
          <w:p w:rsidR="00A518F4" w:rsidRPr="00227924" w:rsidRDefault="00A518F4" w:rsidP="00A518F4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0</w:t>
            </w:r>
          </w:p>
        </w:tc>
        <w:tc>
          <w:tcPr>
            <w:tcW w:w="1101" w:type="dxa"/>
            <w:shd w:val="clear" w:color="auto" w:fill="FFFFCC"/>
          </w:tcPr>
          <w:p w:rsidR="00A518F4" w:rsidRPr="00227924" w:rsidRDefault="00A518F4" w:rsidP="00A518F4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A518F4" w:rsidRPr="00977000" w:rsidRDefault="00950ECD" w:rsidP="00A518F4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850365750" w:edGrp="everyone"/>
            <w:r>
              <w:rPr>
                <w:color w:val="548DD4" w:themeColor="text2" w:themeTint="99"/>
              </w:rPr>
              <w:t xml:space="preserve">0 </w:t>
            </w:r>
            <w:permEnd w:id="1850365750"/>
          </w:p>
        </w:tc>
      </w:tr>
      <w:tr w:rsidR="00A518F4" w:rsidRPr="00227924" w:rsidTr="00234587">
        <w:trPr>
          <w:trHeight w:val="388"/>
        </w:trPr>
        <w:tc>
          <w:tcPr>
            <w:tcW w:w="1101" w:type="dxa"/>
            <w:shd w:val="clear" w:color="auto" w:fill="FFFFCC"/>
          </w:tcPr>
          <w:p w:rsidR="00A518F4" w:rsidRPr="00227924" w:rsidRDefault="00A518F4" w:rsidP="00A518F4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0</w:t>
            </w:r>
          </w:p>
        </w:tc>
        <w:tc>
          <w:tcPr>
            <w:tcW w:w="1101" w:type="dxa"/>
            <w:shd w:val="clear" w:color="auto" w:fill="FFFFCC"/>
          </w:tcPr>
          <w:p w:rsidR="00A518F4" w:rsidRPr="00227924" w:rsidRDefault="00A518F4" w:rsidP="00A518F4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1</w:t>
            </w:r>
          </w:p>
        </w:tc>
        <w:tc>
          <w:tcPr>
            <w:tcW w:w="1134" w:type="dxa"/>
          </w:tcPr>
          <w:p w:rsidR="00A518F4" w:rsidRPr="00977000" w:rsidRDefault="00950ECD" w:rsidP="00A518F4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567954914" w:edGrp="everyone"/>
            <w:r>
              <w:rPr>
                <w:color w:val="548DD4" w:themeColor="text2" w:themeTint="99"/>
              </w:rPr>
              <w:t xml:space="preserve">0 </w:t>
            </w:r>
            <w:permEnd w:id="567954914"/>
          </w:p>
        </w:tc>
      </w:tr>
      <w:tr w:rsidR="00A518F4" w:rsidRPr="00227924" w:rsidTr="00234587">
        <w:trPr>
          <w:trHeight w:val="388"/>
        </w:trPr>
        <w:tc>
          <w:tcPr>
            <w:tcW w:w="1101" w:type="dxa"/>
            <w:shd w:val="clear" w:color="auto" w:fill="FFFFCC"/>
          </w:tcPr>
          <w:p w:rsidR="00A518F4" w:rsidRPr="00227924" w:rsidRDefault="00A518F4" w:rsidP="00A518F4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1</w:t>
            </w:r>
          </w:p>
        </w:tc>
        <w:tc>
          <w:tcPr>
            <w:tcW w:w="1101" w:type="dxa"/>
            <w:shd w:val="clear" w:color="auto" w:fill="FFFFCC"/>
          </w:tcPr>
          <w:p w:rsidR="00A518F4" w:rsidRPr="00227924" w:rsidRDefault="00A518F4" w:rsidP="00A518F4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0</w:t>
            </w:r>
          </w:p>
        </w:tc>
        <w:tc>
          <w:tcPr>
            <w:tcW w:w="1134" w:type="dxa"/>
          </w:tcPr>
          <w:p w:rsidR="00A518F4" w:rsidRPr="00977000" w:rsidRDefault="00950ECD" w:rsidP="00A518F4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859331851" w:edGrp="everyone"/>
            <w:r>
              <w:rPr>
                <w:color w:val="548DD4" w:themeColor="text2" w:themeTint="99"/>
              </w:rPr>
              <w:t xml:space="preserve">0 </w:t>
            </w:r>
            <w:permEnd w:id="859331851"/>
          </w:p>
        </w:tc>
      </w:tr>
      <w:tr w:rsidR="00A518F4" w:rsidRPr="00227924" w:rsidTr="00234587">
        <w:trPr>
          <w:trHeight w:val="388"/>
        </w:trPr>
        <w:tc>
          <w:tcPr>
            <w:tcW w:w="1101" w:type="dxa"/>
            <w:shd w:val="clear" w:color="auto" w:fill="FFFFCC"/>
          </w:tcPr>
          <w:p w:rsidR="00A518F4" w:rsidRPr="00227924" w:rsidRDefault="00A518F4" w:rsidP="00A518F4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1</w:t>
            </w:r>
          </w:p>
        </w:tc>
        <w:tc>
          <w:tcPr>
            <w:tcW w:w="1101" w:type="dxa"/>
            <w:shd w:val="clear" w:color="auto" w:fill="FFFFCC"/>
          </w:tcPr>
          <w:p w:rsidR="00A518F4" w:rsidRPr="00227924" w:rsidRDefault="00A518F4" w:rsidP="00A518F4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1</w:t>
            </w:r>
          </w:p>
        </w:tc>
        <w:tc>
          <w:tcPr>
            <w:tcW w:w="1134" w:type="dxa"/>
          </w:tcPr>
          <w:p w:rsidR="00A518F4" w:rsidRPr="00977000" w:rsidRDefault="00950ECD" w:rsidP="00A518F4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007951821" w:edGrp="everyone"/>
            <w:r>
              <w:rPr>
                <w:color w:val="548DD4" w:themeColor="text2" w:themeTint="99"/>
              </w:rPr>
              <w:t xml:space="preserve">1 </w:t>
            </w:r>
            <w:permEnd w:id="1007951821"/>
          </w:p>
        </w:tc>
      </w:tr>
    </w:tbl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1D78ED" w:rsidRPr="008770C2" w:rsidRDefault="001D78ED" w:rsidP="001D78ED">
      <w:pPr>
        <w:pStyle w:val="berschrift3"/>
      </w:pPr>
      <w:r>
        <w:lastRenderedPageBreak/>
        <w:t>Circuit 4</w:t>
      </w:r>
    </w:p>
    <w:p w:rsidR="00717886" w:rsidRDefault="00717886" w:rsidP="00717886">
      <w:pPr>
        <w:pStyle w:val="Textkrper-Zeileneinzug"/>
        <w:rPr>
          <w:lang w:val="fr-CH"/>
        </w:rPr>
      </w:pPr>
      <w:r>
        <w:rPr>
          <w:lang w:val="fr-CH"/>
        </w:rPr>
        <w:t>Diagram :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</w:p>
    <w:p w:rsidR="00717886" w:rsidRDefault="008846CB" w:rsidP="00717886">
      <w:pPr>
        <w:pStyle w:val="Textkrper-Zeileneinzug"/>
        <w:rPr>
          <w:lang w:val="fr-CH"/>
        </w:rPr>
      </w:pPr>
      <w:r>
        <w:rPr>
          <w:snapToGrid/>
          <w:lang w:eastAsia="de-CH"/>
        </w:rPr>
        <w:pict>
          <v:group id="_x0000_s4514" style="position:absolute;left:0;text-align:left;margin-left:37.4pt;margin-top:3.95pt;width:423.45pt;height:124pt;z-index:251665408" coordorigin="2166,8902" coordsize="8469,2480">
            <v:shape id="_x0000_s4515" type="#_x0000_t202" style="position:absolute;left:6137;top:9592;width:850;height:1120">
              <v:textbox style="mso-next-textbox:#_x0000_s4515">
                <w:txbxContent>
                  <w:p w:rsidR="00717886" w:rsidRPr="008B106A" w:rsidRDefault="00717886" w:rsidP="00717886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≥1</w:t>
                    </w:r>
                  </w:p>
                </w:txbxContent>
              </v:textbox>
            </v:shape>
            <v:shape id="_x0000_s4516" type="#_x0000_t32" style="position:absolute;left:5662;top:9842;width:475;height:0;flip:x" o:connectortype="straight"/>
            <v:shape id="_x0000_s4517" type="#_x0000_t32" style="position:absolute;left:6987;top:10152;width:1088;height:1;flip:x" o:connectortype="straight"/>
            <v:oval id="_x0000_s4518" style="position:absolute;left:6987;top:10073;width:143;height:143"/>
            <v:shape id="_x0000_s4519" type="#_x0000_t32" style="position:absolute;left:5651;top:10472;width:475;height:0;flip:x" o:connectortype="straight"/>
            <v:oval id="_x0000_s4520" style="position:absolute;left:5618;top:9806;width:75;height:76" fillcolor="#fabf8f"/>
            <v:oval id="_x0000_s4521" style="position:absolute;left:5609;top:10429;width:75;height:76" fillcolor="#fabf8f"/>
            <v:oval id="_x0000_s4522" style="position:absolute;left:7580;top:10113;width:75;height:76" fillcolor="#fabf8f"/>
            <v:shape id="_x0000_s4523" type="#_x0000_t202" style="position:absolute;left:5553;top:9626;width:193;height:154" fillcolor="#fabf8f" strokecolor="white">
              <v:textbox style="mso-next-textbox:#_x0000_s4523" inset="0,0,0,0">
                <w:txbxContent>
                  <w:p w:rsidR="00717886" w:rsidRPr="00EA2A1B" w:rsidRDefault="00F53183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11</w:t>
                    </w:r>
                  </w:p>
                </w:txbxContent>
              </v:textbox>
            </v:shape>
            <v:shape id="_x0000_s4524" type="#_x0000_t202" style="position:absolute;left:5553;top:10558;width:193;height:154" fillcolor="#fabf8f" strokecolor="white">
              <v:textbox style="mso-next-textbox:#_x0000_s4524" inset="0,0,0,0">
                <w:txbxContent>
                  <w:p w:rsidR="00717886" w:rsidRPr="00EA2A1B" w:rsidRDefault="00F53183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12</w:t>
                    </w:r>
                  </w:p>
                </w:txbxContent>
              </v:textbox>
            </v:shape>
            <v:shape id="_x0000_s4525" type="#_x0000_t202" style="position:absolute;left:7521;top:10216;width:193;height:154" fillcolor="#fabf8f" strokecolor="white">
              <v:textbox style="mso-next-textbox:#_x0000_s4525" inset="0,0,0,0">
                <w:txbxContent>
                  <w:p w:rsidR="00717886" w:rsidRPr="00EA2A1B" w:rsidRDefault="00F53183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13</w:t>
                    </w:r>
                  </w:p>
                </w:txbxContent>
              </v:textbox>
            </v:shape>
            <v:shape id="_x0000_s4526" type="#_x0000_t202" style="position:absolute;left:8561;top:9601;width:850;height:1120">
              <v:textbox style="mso-next-textbox:#_x0000_s4526">
                <w:txbxContent>
                  <w:p w:rsidR="00717886" w:rsidRPr="008B106A" w:rsidRDefault="00717886" w:rsidP="00717886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≥1</w:t>
                    </w:r>
                  </w:p>
                </w:txbxContent>
              </v:textbox>
            </v:shape>
            <v:shape id="_x0000_s4527" type="#_x0000_t32" style="position:absolute;left:8086;top:9851;width:475;height:0;flip:x" o:connectortype="straight"/>
            <v:shape id="_x0000_s4528" type="#_x0000_t32" style="position:absolute;left:9411;top:10161;width:668;height:0;flip:x" o:connectortype="straight"/>
            <v:shape id="_x0000_s4529" type="#_x0000_t32" style="position:absolute;left:8075;top:9851;width:8;height:630;flip:y" o:connectortype="straight"/>
            <v:oval id="_x0000_s4530" style="position:absolute;left:8007;top:10082;width:143;height:143" fillcolor="black"/>
            <v:oval id="_x0000_s4531" style="position:absolute;left:9411;top:10082;width:143;height:143"/>
            <v:shape id="_x0000_s4532" type="#_x0000_t32" style="position:absolute;left:8075;top:10481;width:475;height:0;flip:x" o:connectortype="straight"/>
            <v:shape id="_x0000_s4533" type="#_x0000_t202" style="position:absolute;left:9614;top:9759;width:1021;height:439" strokecolor="white">
              <v:fill opacity="0"/>
              <v:textbox style="mso-next-textbox:#_x0000_s4533">
                <w:txbxContent>
                  <w:p w:rsidR="00717886" w:rsidRPr="00455C7D" w:rsidRDefault="00717886" w:rsidP="00717886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Output</w:t>
                    </w:r>
                  </w:p>
                </w:txbxContent>
              </v:textbox>
            </v:shape>
            <v:oval id="_x0000_s4534" style="position:absolute;left:8042;top:9815;width:75;height:76" fillcolor="#fabf8f"/>
            <v:oval id="_x0000_s4535" style="position:absolute;left:8033;top:10438;width:75;height:76" fillcolor="#fabf8f"/>
            <v:oval id="_x0000_s4536" style="position:absolute;left:10004;top:10122;width:75;height:76" fillcolor="#fabf8f"/>
            <v:shape id="_x0000_s4537" type="#_x0000_t202" style="position:absolute;left:7977;top:9635;width:193;height:154" fillcolor="#fabf8f" strokecolor="white">
              <v:textbox style="mso-next-textbox:#_x0000_s4537" inset="0,0,0,0">
                <w:txbxContent>
                  <w:p w:rsidR="00717886" w:rsidRPr="00EA2A1B" w:rsidRDefault="00F53183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8</w:t>
                    </w:r>
                  </w:p>
                </w:txbxContent>
              </v:textbox>
            </v:shape>
            <v:shape id="_x0000_s4538" type="#_x0000_t202" style="position:absolute;left:7977;top:10567;width:193;height:154" fillcolor="#fabf8f" strokecolor="white">
              <v:textbox style="mso-next-textbox:#_x0000_s4538" inset="0,0,0,0">
                <w:txbxContent>
                  <w:p w:rsidR="00717886" w:rsidRPr="00EA2A1B" w:rsidRDefault="00F53183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9</w:t>
                    </w:r>
                  </w:p>
                </w:txbxContent>
              </v:textbox>
            </v:shape>
            <v:shape id="_x0000_s4539" type="#_x0000_t202" style="position:absolute;left:9945;top:10225;width:193;height:154" fillcolor="#fabf8f" strokecolor="white">
              <v:textbox style="mso-next-textbox:#_x0000_s4539" inset="0,0,0,0">
                <w:txbxContent>
                  <w:p w:rsidR="00717886" w:rsidRPr="00EA2A1B" w:rsidRDefault="00F53183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 xml:space="preserve">10 </w:t>
                    </w:r>
                  </w:p>
                </w:txbxContent>
              </v:textbox>
            </v:shape>
            <v:shape id="_x0000_s4540" type="#_x0000_t32" style="position:absolute;left:4846;top:9466;width:475;height:0;flip:x" o:connectortype="straight"/>
            <v:shape id="_x0000_s4541" type="#_x0000_t32" style="position:absolute;left:5321;top:9469;width:1;height:373;flip:y" o:connectortype="straight"/>
            <v:shape id="_x0000_s4542" type="#_x0000_t32" style="position:absolute;left:4846;top:10823;width:475;height:0;flip:x" o:connectortype="straight"/>
            <v:shape id="_x0000_s4543" type="#_x0000_t32" style="position:absolute;left:5321;top:10476;width:0;height:346;flip:y" o:connectortype="straight"/>
            <v:shape id="_x0000_s4544" type="#_x0000_t32" style="position:absolute;left:5321;top:9842;width:288;height:1;flip:x" o:connectortype="straight"/>
            <v:shape id="_x0000_s4545" type="#_x0000_t32" style="position:absolute;left:5321;top:10465;width:288;height:1;flip:x" o:connectortype="straight"/>
            <v:shape id="_x0000_s4546" type="#_x0000_t202" style="position:absolute;left:3328;top:8902;width:850;height:1120">
              <v:textbox style="mso-next-textbox:#_x0000_s4546">
                <w:txbxContent>
                  <w:p w:rsidR="00717886" w:rsidRPr="008B106A" w:rsidRDefault="00717886" w:rsidP="00717886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≥1</w:t>
                    </w:r>
                  </w:p>
                </w:txbxContent>
              </v:textbox>
            </v:shape>
            <v:shape id="_x0000_s4547" type="#_x0000_t32" style="position:absolute;left:2853;top:9152;width:475;height:0;flip:x" o:connectortype="straight"/>
            <v:shape id="_x0000_s4548" type="#_x0000_t32" style="position:absolute;left:4178;top:9462;width:668;height:0;flip:x" o:connectortype="straight"/>
            <v:shape id="_x0000_s4549" type="#_x0000_t32" style="position:absolute;left:2842;top:9152;width:8;height:630;flip:y" o:connectortype="straight"/>
            <v:oval id="_x0000_s4550" style="position:absolute;left:2774;top:9383;width:143;height:143" fillcolor="black"/>
            <v:oval id="_x0000_s4551" style="position:absolute;left:4178;top:9383;width:143;height:143"/>
            <v:shape id="_x0000_s4552" type="#_x0000_t32" style="position:absolute;left:2842;top:9782;width:475;height:0;flip:x" o:connectortype="straight"/>
            <v:shape id="_x0000_s4553" type="#_x0000_t32" style="position:absolute;left:2378;top:9463;width:475;height:0;flip:x" o:connectortype="straight"/>
            <v:oval id="_x0000_s4554" style="position:absolute;left:2809;top:9116;width:75;height:76" fillcolor="#fabf8f"/>
            <v:oval id="_x0000_s4555" style="position:absolute;left:2800;top:9739;width:75;height:76" fillcolor="#fabf8f"/>
            <v:oval id="_x0000_s4556" style="position:absolute;left:4771;top:9423;width:75;height:76" fillcolor="#fabf8f"/>
            <v:shape id="_x0000_s4557" type="#_x0000_t202" style="position:absolute;left:2744;top:8936;width:193;height:154" fillcolor="#fabf8f" strokecolor="white">
              <v:textbox style="mso-next-textbox:#_x0000_s4557" inset="0,0,0,0">
                <w:txbxContent>
                  <w:p w:rsidR="00717886" w:rsidRPr="00EA2A1B" w:rsidRDefault="00F53183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2</w:t>
                    </w:r>
                  </w:p>
                </w:txbxContent>
              </v:textbox>
            </v:shape>
            <v:shape id="_x0000_s4558" type="#_x0000_t202" style="position:absolute;left:2166;top:9123;width:595;height:439" strokecolor="white">
              <v:fill opacity="0"/>
              <v:textbox style="mso-next-textbox:#_x0000_s4558">
                <w:txbxContent>
                  <w:p w:rsidR="00717886" w:rsidRPr="00F53119" w:rsidRDefault="00717886" w:rsidP="00717886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A</w:t>
                    </w:r>
                  </w:p>
                </w:txbxContent>
              </v:textbox>
            </v:shape>
            <v:shape id="_x0000_s4559" type="#_x0000_t202" style="position:absolute;left:2744;top:9868;width:193;height:154" fillcolor="#fabf8f" strokecolor="white">
              <v:textbox style="mso-next-textbox:#_x0000_s4559" inset="0,0,0,0">
                <w:txbxContent>
                  <w:p w:rsidR="00717886" w:rsidRPr="00EA2A1B" w:rsidRDefault="00F53183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permStart w:id="416035453" w:edGrp="everyone"/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2</w:t>
                    </w:r>
                    <w:r w:rsidR="00EE40A7"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…</w:t>
                    </w:r>
                    <w:permEnd w:id="416035453"/>
                  </w:p>
                </w:txbxContent>
              </v:textbox>
            </v:shape>
            <v:shape id="_x0000_s4560" type="#_x0000_t202" style="position:absolute;left:4712;top:9526;width:193;height:154" fillcolor="#fabf8f" strokecolor="white">
              <v:textbox style="mso-next-textbox:#_x0000_s4560" inset="0,0,0,0">
                <w:txbxContent>
                  <w:p w:rsidR="00717886" w:rsidRPr="00EA2A1B" w:rsidRDefault="00F53183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3</w:t>
                    </w:r>
                  </w:p>
                </w:txbxContent>
              </v:textbox>
            </v:shape>
            <v:shape id="_x0000_s4561" type="#_x0000_t202" style="position:absolute;left:3328;top:10262;width:850;height:1120">
              <v:textbox style="mso-next-textbox:#_x0000_s4561">
                <w:txbxContent>
                  <w:p w:rsidR="00717886" w:rsidRPr="008B106A" w:rsidRDefault="00717886" w:rsidP="00717886">
                    <w:pPr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≥1</w:t>
                    </w:r>
                  </w:p>
                </w:txbxContent>
              </v:textbox>
            </v:shape>
            <v:shape id="_x0000_s4562" type="#_x0000_t32" style="position:absolute;left:2853;top:10512;width:475;height:0;flip:x" o:connectortype="straight"/>
            <v:shape id="_x0000_s4563" type="#_x0000_t32" style="position:absolute;left:4178;top:10822;width:668;height:0;flip:x" o:connectortype="straight"/>
            <v:shape id="_x0000_s4564" type="#_x0000_t32" style="position:absolute;left:2842;top:10512;width:8;height:630;flip:y" o:connectortype="straight"/>
            <v:oval id="_x0000_s4565" style="position:absolute;left:2774;top:10743;width:143;height:143" fillcolor="black"/>
            <v:oval id="_x0000_s4566" style="position:absolute;left:4178;top:10743;width:143;height:143"/>
            <v:shape id="_x0000_s4567" type="#_x0000_t32" style="position:absolute;left:2842;top:11142;width:475;height:0;flip:x" o:connectortype="straight"/>
            <v:shape id="_x0000_s4568" type="#_x0000_t32" style="position:absolute;left:2378;top:10823;width:475;height:0;flip:x" o:connectortype="straight"/>
            <v:oval id="_x0000_s4569" style="position:absolute;left:2809;top:10476;width:75;height:76" fillcolor="#fabf8f"/>
            <v:oval id="_x0000_s4570" style="position:absolute;left:2800;top:11099;width:75;height:76" fillcolor="#fabf8f"/>
            <v:oval id="_x0000_s4571" style="position:absolute;left:4771;top:10783;width:75;height:76" fillcolor="#fabf8f"/>
            <v:shape id="_x0000_s4572" type="#_x0000_t202" style="position:absolute;left:2744;top:10296;width:193;height:154" fillcolor="#fabf8f" strokecolor="white">
              <v:textbox style="mso-next-textbox:#_x0000_s4572" inset="0,0,0,0">
                <w:txbxContent>
                  <w:p w:rsidR="00717886" w:rsidRPr="00EA2A1B" w:rsidRDefault="00F53183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5</w:t>
                    </w:r>
                  </w:p>
                </w:txbxContent>
              </v:textbox>
            </v:shape>
            <v:shape id="_x0000_s4573" type="#_x0000_t202" style="position:absolute;left:2166;top:10483;width:595;height:439" strokecolor="white">
              <v:fill opacity="0"/>
              <v:textbox style="mso-next-textbox:#_x0000_s4573">
                <w:txbxContent>
                  <w:p w:rsidR="00717886" w:rsidRPr="00AA5A97" w:rsidRDefault="00717886" w:rsidP="00717886">
                    <w:pPr>
                      <w:jc w:val="center"/>
                      <w:rPr>
                        <w:rFonts w:ascii="Arial" w:hAnsi="Arial" w:cs="Arial"/>
                        <w:lang w:val="de-CH"/>
                      </w:rPr>
                    </w:pPr>
                    <w:r>
                      <w:rPr>
                        <w:rFonts w:ascii="Arial" w:hAnsi="Arial" w:cs="Arial"/>
                        <w:lang w:val="de-CH"/>
                      </w:rPr>
                      <w:t>B</w:t>
                    </w:r>
                  </w:p>
                </w:txbxContent>
              </v:textbox>
            </v:shape>
            <v:shape id="_x0000_s4574" type="#_x0000_t202" style="position:absolute;left:2744;top:11228;width:193;height:154" fillcolor="#fabf8f" strokecolor="white">
              <v:textbox style="mso-next-textbox:#_x0000_s4574" inset="0,0,0,0">
                <w:txbxContent>
                  <w:p w:rsidR="00717886" w:rsidRPr="00EA2A1B" w:rsidRDefault="00F53183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6</w:t>
                    </w:r>
                  </w:p>
                </w:txbxContent>
              </v:textbox>
            </v:shape>
            <v:shape id="_x0000_s4575" type="#_x0000_t202" style="position:absolute;left:4712;top:10886;width:193;height:154" fillcolor="#fabf8f" strokecolor="white">
              <v:textbox style="mso-next-textbox:#_x0000_s4575" inset="0,0,0,0">
                <w:txbxContent>
                  <w:p w:rsidR="00717886" w:rsidRPr="00EA2A1B" w:rsidRDefault="00F53183" w:rsidP="00717886">
                    <w:pPr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  <w:lang w:val="de-CH"/>
                      </w:rPr>
                      <w:t>4</w:t>
                    </w:r>
                  </w:p>
                </w:txbxContent>
              </v:textbox>
            </v:shape>
          </v:group>
        </w:pict>
      </w: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 xml:space="preserve">       Truth table :</w:t>
      </w:r>
    </w:p>
    <w:tbl>
      <w:tblPr>
        <w:tblpPr w:leftFromText="141" w:rightFromText="141" w:vertAnchor="text" w:horzAnchor="page" w:tblpX="5614" w:tblpY="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01"/>
        <w:gridCol w:w="1134"/>
      </w:tblGrid>
      <w:tr w:rsidR="00717886" w:rsidRPr="00227924" w:rsidTr="00234587">
        <w:trPr>
          <w:trHeight w:val="387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717886" w:rsidRPr="00227924" w:rsidRDefault="00717886" w:rsidP="00234587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Input A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717886" w:rsidRPr="00227924" w:rsidRDefault="00717886" w:rsidP="00234587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Input 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/>
          </w:tcPr>
          <w:p w:rsidR="00717886" w:rsidRPr="00227924" w:rsidRDefault="00717886" w:rsidP="00234587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Output</w:t>
            </w:r>
          </w:p>
        </w:tc>
      </w:tr>
      <w:tr w:rsidR="00A518F4" w:rsidRPr="00227924" w:rsidTr="00234587">
        <w:trPr>
          <w:trHeight w:val="387"/>
        </w:trPr>
        <w:tc>
          <w:tcPr>
            <w:tcW w:w="1101" w:type="dxa"/>
            <w:shd w:val="clear" w:color="auto" w:fill="FFFFCC"/>
          </w:tcPr>
          <w:p w:rsidR="00A518F4" w:rsidRPr="00227924" w:rsidRDefault="00A518F4" w:rsidP="00A518F4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0</w:t>
            </w:r>
          </w:p>
        </w:tc>
        <w:tc>
          <w:tcPr>
            <w:tcW w:w="1101" w:type="dxa"/>
            <w:shd w:val="clear" w:color="auto" w:fill="FFFFCC"/>
          </w:tcPr>
          <w:p w:rsidR="00A518F4" w:rsidRPr="00227924" w:rsidRDefault="00A518F4" w:rsidP="00A518F4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A518F4" w:rsidRPr="00977000" w:rsidRDefault="00F53183" w:rsidP="00A518F4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424780380" w:edGrp="everyone"/>
            <w:r>
              <w:rPr>
                <w:color w:val="548DD4" w:themeColor="text2" w:themeTint="99"/>
              </w:rPr>
              <w:t xml:space="preserve">1 </w:t>
            </w:r>
            <w:permEnd w:id="1424780380"/>
          </w:p>
        </w:tc>
      </w:tr>
      <w:tr w:rsidR="00A518F4" w:rsidRPr="00227924" w:rsidTr="00234587">
        <w:trPr>
          <w:trHeight w:val="388"/>
        </w:trPr>
        <w:tc>
          <w:tcPr>
            <w:tcW w:w="1101" w:type="dxa"/>
            <w:shd w:val="clear" w:color="auto" w:fill="FFFFCC"/>
          </w:tcPr>
          <w:p w:rsidR="00A518F4" w:rsidRPr="00227924" w:rsidRDefault="00A518F4" w:rsidP="00A518F4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0</w:t>
            </w:r>
          </w:p>
        </w:tc>
        <w:tc>
          <w:tcPr>
            <w:tcW w:w="1101" w:type="dxa"/>
            <w:shd w:val="clear" w:color="auto" w:fill="FFFFCC"/>
          </w:tcPr>
          <w:p w:rsidR="00A518F4" w:rsidRPr="00227924" w:rsidRDefault="00A518F4" w:rsidP="00A518F4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1</w:t>
            </w:r>
          </w:p>
        </w:tc>
        <w:tc>
          <w:tcPr>
            <w:tcW w:w="1134" w:type="dxa"/>
          </w:tcPr>
          <w:p w:rsidR="00F53183" w:rsidRPr="00977000" w:rsidRDefault="00F53183" w:rsidP="00F53183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921514405" w:edGrp="everyone"/>
            <w:r>
              <w:rPr>
                <w:color w:val="548DD4" w:themeColor="text2" w:themeTint="99"/>
              </w:rPr>
              <w:t xml:space="preserve">1 </w:t>
            </w:r>
            <w:permEnd w:id="921514405"/>
          </w:p>
        </w:tc>
      </w:tr>
      <w:tr w:rsidR="00A518F4" w:rsidRPr="00227924" w:rsidTr="00234587">
        <w:trPr>
          <w:trHeight w:val="388"/>
        </w:trPr>
        <w:tc>
          <w:tcPr>
            <w:tcW w:w="1101" w:type="dxa"/>
            <w:shd w:val="clear" w:color="auto" w:fill="FFFFCC"/>
          </w:tcPr>
          <w:p w:rsidR="00A518F4" w:rsidRPr="00227924" w:rsidRDefault="00A518F4" w:rsidP="00A518F4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1</w:t>
            </w:r>
          </w:p>
        </w:tc>
        <w:tc>
          <w:tcPr>
            <w:tcW w:w="1101" w:type="dxa"/>
            <w:shd w:val="clear" w:color="auto" w:fill="FFFFCC"/>
          </w:tcPr>
          <w:p w:rsidR="00A518F4" w:rsidRPr="00227924" w:rsidRDefault="00A518F4" w:rsidP="00A518F4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0</w:t>
            </w:r>
          </w:p>
        </w:tc>
        <w:tc>
          <w:tcPr>
            <w:tcW w:w="1134" w:type="dxa"/>
          </w:tcPr>
          <w:p w:rsidR="00A518F4" w:rsidRPr="00977000" w:rsidRDefault="00F53183" w:rsidP="00A518F4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842703663" w:edGrp="everyone"/>
            <w:r>
              <w:rPr>
                <w:color w:val="548DD4" w:themeColor="text2" w:themeTint="99"/>
              </w:rPr>
              <w:t xml:space="preserve">1 </w:t>
            </w:r>
            <w:permEnd w:id="1842703663"/>
          </w:p>
        </w:tc>
      </w:tr>
      <w:tr w:rsidR="00A518F4" w:rsidRPr="00227924" w:rsidTr="00234587">
        <w:trPr>
          <w:trHeight w:val="388"/>
        </w:trPr>
        <w:tc>
          <w:tcPr>
            <w:tcW w:w="1101" w:type="dxa"/>
            <w:shd w:val="clear" w:color="auto" w:fill="FFFFCC"/>
          </w:tcPr>
          <w:p w:rsidR="00A518F4" w:rsidRPr="00227924" w:rsidRDefault="00A518F4" w:rsidP="00A518F4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1</w:t>
            </w:r>
          </w:p>
        </w:tc>
        <w:tc>
          <w:tcPr>
            <w:tcW w:w="1101" w:type="dxa"/>
            <w:shd w:val="clear" w:color="auto" w:fill="FFFFCC"/>
          </w:tcPr>
          <w:p w:rsidR="00A518F4" w:rsidRPr="00227924" w:rsidRDefault="00A518F4" w:rsidP="00A518F4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 w:rsidRPr="00227924">
              <w:rPr>
                <w:lang w:val="fr-CH"/>
              </w:rPr>
              <w:t>1</w:t>
            </w:r>
          </w:p>
        </w:tc>
        <w:tc>
          <w:tcPr>
            <w:tcW w:w="1134" w:type="dxa"/>
          </w:tcPr>
          <w:p w:rsidR="00A518F4" w:rsidRPr="00977000" w:rsidRDefault="00F53183" w:rsidP="00A518F4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034114798" w:edGrp="everyone"/>
            <w:r>
              <w:rPr>
                <w:color w:val="548DD4" w:themeColor="text2" w:themeTint="99"/>
              </w:rPr>
              <w:t xml:space="preserve">0 </w:t>
            </w:r>
            <w:permEnd w:id="1034114798"/>
          </w:p>
        </w:tc>
      </w:tr>
    </w:tbl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rPr>
          <w:rFonts w:ascii="Verdana" w:hAnsi="Verdana"/>
          <w:bCs/>
          <w:noProof/>
          <w:snapToGrid w:val="0"/>
          <w:sz w:val="22"/>
          <w:lang w:val="fr-CH"/>
        </w:rPr>
      </w:pPr>
    </w:p>
    <w:p w:rsidR="00717886" w:rsidRDefault="00717886" w:rsidP="00717886">
      <w:pPr>
        <w:rPr>
          <w:rFonts w:ascii="Verdana" w:hAnsi="Verdana"/>
          <w:bCs/>
          <w:noProof/>
          <w:snapToGrid w:val="0"/>
          <w:sz w:val="22"/>
          <w:lang w:val="fr-CH"/>
        </w:rPr>
      </w:pPr>
    </w:p>
    <w:p w:rsidR="00717886" w:rsidRDefault="00717886" w:rsidP="00717886">
      <w:pPr>
        <w:rPr>
          <w:rFonts w:ascii="Verdana" w:hAnsi="Verdana"/>
          <w:bCs/>
          <w:noProof/>
          <w:snapToGrid w:val="0"/>
          <w:sz w:val="22"/>
          <w:lang w:val="fr-CH"/>
        </w:rPr>
      </w:pPr>
    </w:p>
    <w:p w:rsidR="00717886" w:rsidRDefault="00717886" w:rsidP="00717886">
      <w:pPr>
        <w:rPr>
          <w:rFonts w:ascii="Verdana" w:hAnsi="Verdana"/>
          <w:bCs/>
          <w:noProof/>
          <w:snapToGrid w:val="0"/>
          <w:sz w:val="22"/>
          <w:lang w:val="fr-CH"/>
        </w:rPr>
      </w:pPr>
    </w:p>
    <w:p w:rsidR="001D78ED" w:rsidRDefault="001D78ED" w:rsidP="001D78ED">
      <w:pPr>
        <w:pStyle w:val="berschrift3"/>
        <w:ind w:left="1647"/>
        <w:rPr>
          <w:b w:val="0"/>
          <w:noProof/>
          <w:snapToGrid w:val="0"/>
          <w:sz w:val="22"/>
          <w:lang w:val="fr-CH"/>
        </w:rPr>
      </w:pPr>
    </w:p>
    <w:p w:rsidR="001D78ED" w:rsidRPr="001F1AEA" w:rsidRDefault="001D78ED" w:rsidP="001D78ED">
      <w:pPr>
        <w:pStyle w:val="berschrift3"/>
        <w:rPr>
          <w:lang w:val="fr-CH"/>
        </w:rPr>
      </w:pPr>
      <w:r w:rsidRPr="001F1AEA">
        <w:rPr>
          <w:lang w:val="fr-CH"/>
        </w:rPr>
        <w:t>Conclusion</w:t>
      </w:r>
    </w:p>
    <w:p w:rsidR="00717886" w:rsidRPr="00BD4CE6" w:rsidRDefault="00717886" w:rsidP="00717886">
      <w:pPr>
        <w:pStyle w:val="Textkrper-Zeileneinzug"/>
      </w:pPr>
      <w:r w:rsidRPr="00C43A53">
        <w:t xml:space="preserve">Each circuit has been made solely with NOR gates. </w:t>
      </w:r>
      <w:r w:rsidRPr="00BD4CE6">
        <w:t>Identify the gate which each of the circuits above may replace.</w:t>
      </w:r>
    </w:p>
    <w:tbl>
      <w:tblPr>
        <w:tblpPr w:leftFromText="141" w:rightFromText="141" w:vertAnchor="text" w:horzAnchor="page" w:tblpX="2436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</w:tblGrid>
      <w:tr w:rsidR="00717886" w:rsidRPr="00227924" w:rsidTr="00234587">
        <w:trPr>
          <w:trHeight w:val="387"/>
        </w:trPr>
        <w:tc>
          <w:tcPr>
            <w:tcW w:w="1384" w:type="dxa"/>
            <w:shd w:val="clear" w:color="auto" w:fill="D6E3BC" w:themeFill="accent3" w:themeFillTint="66"/>
          </w:tcPr>
          <w:p w:rsidR="00717886" w:rsidRPr="00227924" w:rsidRDefault="00717886" w:rsidP="00234587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>
              <w:rPr>
                <w:lang w:val="fr-CH"/>
              </w:rPr>
              <w:t>circuit 1</w:t>
            </w:r>
          </w:p>
        </w:tc>
        <w:tc>
          <w:tcPr>
            <w:tcW w:w="1843" w:type="dxa"/>
            <w:shd w:val="clear" w:color="auto" w:fill="auto"/>
          </w:tcPr>
          <w:p w:rsidR="00717886" w:rsidRPr="006D40C4" w:rsidRDefault="00F53183" w:rsidP="00234587">
            <w:pPr>
              <w:pStyle w:val="Textkrper-Zeileneinzug"/>
              <w:spacing w:before="40" w:after="40"/>
              <w:ind w:left="0" w:right="0"/>
              <w:jc w:val="center"/>
              <w:rPr>
                <w:rFonts w:ascii="Comic Sans MS" w:hAnsi="Comic Sans MS"/>
                <w:color w:val="548DD4" w:themeColor="text2" w:themeTint="99"/>
                <w:lang w:val="fr-CH"/>
              </w:rPr>
            </w:pPr>
            <w:permStart w:id="1848400330" w:edGrp="everyone"/>
            <w:r>
              <w:rPr>
                <w:rFonts w:ascii="Comic Sans MS" w:hAnsi="Comic Sans MS"/>
                <w:color w:val="548DD4" w:themeColor="text2" w:themeTint="99"/>
                <w:lang w:val="fr-CH"/>
              </w:rPr>
              <w:t>NOT</w:t>
            </w:r>
            <w:permEnd w:id="1848400330"/>
          </w:p>
        </w:tc>
      </w:tr>
      <w:tr w:rsidR="00A518F4" w:rsidRPr="00227924" w:rsidTr="00234587">
        <w:trPr>
          <w:trHeight w:val="387"/>
        </w:trPr>
        <w:tc>
          <w:tcPr>
            <w:tcW w:w="1384" w:type="dxa"/>
            <w:shd w:val="clear" w:color="auto" w:fill="D6E3BC" w:themeFill="accent3" w:themeFillTint="66"/>
          </w:tcPr>
          <w:p w:rsidR="00A518F4" w:rsidRPr="00227924" w:rsidRDefault="00A518F4" w:rsidP="00A518F4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>
              <w:rPr>
                <w:lang w:val="fr-CH"/>
              </w:rPr>
              <w:t>circuit 2</w:t>
            </w:r>
          </w:p>
        </w:tc>
        <w:tc>
          <w:tcPr>
            <w:tcW w:w="1843" w:type="dxa"/>
            <w:shd w:val="clear" w:color="auto" w:fill="auto"/>
          </w:tcPr>
          <w:p w:rsidR="00A518F4" w:rsidRPr="006D40C4" w:rsidRDefault="00F53183" w:rsidP="00A518F4">
            <w:pPr>
              <w:pStyle w:val="Textkrper-Zeileneinzug"/>
              <w:spacing w:before="40" w:after="40"/>
              <w:ind w:left="0" w:right="0"/>
              <w:jc w:val="center"/>
              <w:rPr>
                <w:rFonts w:ascii="Comic Sans MS" w:hAnsi="Comic Sans MS"/>
                <w:color w:val="548DD4" w:themeColor="text2" w:themeTint="99"/>
                <w:lang w:val="fr-CH"/>
              </w:rPr>
            </w:pPr>
            <w:permStart w:id="1139829404" w:edGrp="everyone"/>
            <w:r>
              <w:rPr>
                <w:rFonts w:ascii="Comic Sans MS" w:hAnsi="Comic Sans MS"/>
                <w:color w:val="548DD4" w:themeColor="text2" w:themeTint="99"/>
                <w:lang w:val="fr-CH"/>
              </w:rPr>
              <w:t xml:space="preserve">OR </w:t>
            </w:r>
            <w:permEnd w:id="1139829404"/>
          </w:p>
        </w:tc>
      </w:tr>
      <w:tr w:rsidR="00A518F4" w:rsidRPr="00227924" w:rsidTr="00234587">
        <w:trPr>
          <w:trHeight w:val="388"/>
        </w:trPr>
        <w:tc>
          <w:tcPr>
            <w:tcW w:w="1384" w:type="dxa"/>
            <w:shd w:val="clear" w:color="auto" w:fill="D6E3BC" w:themeFill="accent3" w:themeFillTint="66"/>
          </w:tcPr>
          <w:p w:rsidR="00A518F4" w:rsidRPr="00227924" w:rsidRDefault="00A518F4" w:rsidP="00A518F4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>
              <w:rPr>
                <w:lang w:val="fr-CH"/>
              </w:rPr>
              <w:t>circuit 3</w:t>
            </w:r>
          </w:p>
        </w:tc>
        <w:tc>
          <w:tcPr>
            <w:tcW w:w="1843" w:type="dxa"/>
            <w:shd w:val="clear" w:color="auto" w:fill="auto"/>
          </w:tcPr>
          <w:p w:rsidR="00A518F4" w:rsidRPr="006D40C4" w:rsidRDefault="00F53183" w:rsidP="00A518F4">
            <w:pPr>
              <w:pStyle w:val="Textkrper-Zeileneinzug"/>
              <w:spacing w:before="40" w:after="40"/>
              <w:ind w:left="0" w:right="0"/>
              <w:jc w:val="center"/>
              <w:rPr>
                <w:rFonts w:ascii="Comic Sans MS" w:hAnsi="Comic Sans MS"/>
                <w:color w:val="548DD4" w:themeColor="text2" w:themeTint="99"/>
                <w:lang w:val="fr-CH"/>
              </w:rPr>
            </w:pPr>
            <w:permStart w:id="1397494102" w:edGrp="everyone"/>
            <w:r>
              <w:rPr>
                <w:rFonts w:ascii="Comic Sans MS" w:hAnsi="Comic Sans MS"/>
                <w:color w:val="548DD4" w:themeColor="text2" w:themeTint="99"/>
                <w:lang w:val="fr-CH"/>
              </w:rPr>
              <w:t xml:space="preserve">AND </w:t>
            </w:r>
            <w:permEnd w:id="1397494102"/>
          </w:p>
        </w:tc>
      </w:tr>
      <w:tr w:rsidR="00A518F4" w:rsidRPr="00227924" w:rsidTr="00234587">
        <w:trPr>
          <w:trHeight w:val="388"/>
        </w:trPr>
        <w:tc>
          <w:tcPr>
            <w:tcW w:w="1384" w:type="dxa"/>
            <w:shd w:val="clear" w:color="auto" w:fill="D6E3BC" w:themeFill="accent3" w:themeFillTint="66"/>
          </w:tcPr>
          <w:p w:rsidR="00A518F4" w:rsidRPr="00227924" w:rsidRDefault="00A518F4" w:rsidP="00A518F4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>
              <w:rPr>
                <w:lang w:val="fr-CH"/>
              </w:rPr>
              <w:t>circuit 4</w:t>
            </w:r>
          </w:p>
        </w:tc>
        <w:tc>
          <w:tcPr>
            <w:tcW w:w="1843" w:type="dxa"/>
            <w:shd w:val="clear" w:color="auto" w:fill="auto"/>
          </w:tcPr>
          <w:p w:rsidR="00A518F4" w:rsidRPr="006D40C4" w:rsidRDefault="00F53183" w:rsidP="00A518F4">
            <w:pPr>
              <w:pStyle w:val="Textkrper-Zeileneinzug"/>
              <w:spacing w:before="40" w:after="40"/>
              <w:ind w:left="0" w:right="0"/>
              <w:jc w:val="center"/>
              <w:rPr>
                <w:rFonts w:ascii="Comic Sans MS" w:hAnsi="Comic Sans MS"/>
                <w:color w:val="548DD4" w:themeColor="text2" w:themeTint="99"/>
                <w:lang w:val="fr-CH"/>
              </w:rPr>
            </w:pPr>
            <w:permStart w:id="1554599859" w:edGrp="everyone"/>
            <w:r>
              <w:rPr>
                <w:rFonts w:ascii="Comic Sans MS" w:hAnsi="Comic Sans MS"/>
                <w:color w:val="548DD4" w:themeColor="text2" w:themeTint="99"/>
                <w:lang w:val="fr-CH"/>
              </w:rPr>
              <w:t xml:space="preserve">NAND </w:t>
            </w:r>
            <w:permEnd w:id="1554599859"/>
          </w:p>
        </w:tc>
      </w:tr>
    </w:tbl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Default="00717886" w:rsidP="00717886">
      <w:pPr>
        <w:pStyle w:val="Textkrper-Zeileneinzug"/>
        <w:rPr>
          <w:lang w:val="fr-CH"/>
        </w:rPr>
      </w:pPr>
    </w:p>
    <w:p w:rsidR="00717886" w:rsidRPr="00BD4CE6" w:rsidRDefault="005A4115" w:rsidP="00717886">
      <w:pPr>
        <w:pStyle w:val="Textkrper-Zeileneinzug"/>
      </w:pPr>
      <w:r w:rsidRPr="00BD4CE6">
        <w:t>Please note</w:t>
      </w:r>
      <w:r w:rsidR="007618A5" w:rsidRPr="00BD4CE6">
        <w:t xml:space="preserve"> the different st</w:t>
      </w:r>
      <w:r w:rsidR="00E51791" w:rsidRPr="00BD4CE6">
        <w:t>andards to draw a NOR gate</w:t>
      </w:r>
      <w:r w:rsidR="007618A5" w:rsidRPr="00BD4CE6">
        <w:t>:</w:t>
      </w:r>
    </w:p>
    <w:tbl>
      <w:tblPr>
        <w:tblpPr w:leftFromText="141" w:rightFromText="141" w:vertAnchor="text" w:horzAnchor="page" w:tblpX="2466" w:tblpY="2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26"/>
      </w:tblGrid>
      <w:tr w:rsidR="00360B5F" w:rsidRPr="00227924" w:rsidTr="00A518F4">
        <w:trPr>
          <w:trHeight w:val="387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60B5F" w:rsidRPr="001F1AEA" w:rsidRDefault="00360B5F" w:rsidP="00360B5F">
            <w:pPr>
              <w:pStyle w:val="Textkrper-Zeileneinzug"/>
              <w:spacing w:before="40" w:after="40"/>
              <w:ind w:left="0" w:right="0"/>
              <w:jc w:val="center"/>
              <w:rPr>
                <w:b/>
                <w:lang w:val="fr-CH"/>
              </w:rPr>
            </w:pPr>
            <w:r w:rsidRPr="001F1AEA">
              <w:rPr>
                <w:b/>
                <w:lang w:val="fr-CH"/>
              </w:rPr>
              <w:t>IEC</w:t>
            </w:r>
          </w:p>
          <w:p w:rsidR="00803405" w:rsidRPr="001F1AEA" w:rsidRDefault="001F1AEA" w:rsidP="00360B5F">
            <w:pPr>
              <w:pStyle w:val="Textkrper-Zeileneinzug"/>
              <w:spacing w:before="40" w:after="40"/>
              <w:ind w:left="0" w:right="0"/>
              <w:jc w:val="center"/>
              <w:rPr>
                <w:sz w:val="16"/>
                <w:szCs w:val="16"/>
                <w:lang w:val="fr-CH"/>
              </w:rPr>
            </w:pPr>
            <w:r w:rsidRPr="001F1AEA">
              <w:rPr>
                <w:i/>
                <w:iCs/>
                <w:sz w:val="16"/>
                <w:szCs w:val="16"/>
                <w:lang w:val="de-DE"/>
              </w:rPr>
              <w:t>International Electrotechnical Commissio</w:t>
            </w:r>
            <w:bookmarkStart w:id="0" w:name="_GoBack"/>
            <w:bookmarkEnd w:id="0"/>
            <w:r w:rsidRPr="001F1AEA">
              <w:rPr>
                <w:i/>
                <w:iCs/>
                <w:sz w:val="16"/>
                <w:szCs w:val="16"/>
                <w:lang w:val="de-DE"/>
              </w:rPr>
              <w:t>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60B5F" w:rsidRPr="006D40C4" w:rsidRDefault="008800E8" w:rsidP="00360B5F">
            <w:pPr>
              <w:pStyle w:val="Textkrper-Zeileneinzug"/>
              <w:spacing w:before="40" w:after="40"/>
              <w:ind w:left="0" w:right="0"/>
              <w:jc w:val="center"/>
              <w:rPr>
                <w:rFonts w:ascii="Comic Sans MS" w:hAnsi="Comic Sans MS"/>
                <w:color w:val="548DD4" w:themeColor="text2" w:themeTint="99"/>
                <w:lang w:val="fr-CH"/>
              </w:rPr>
            </w:pPr>
            <w:r>
              <w:rPr>
                <w:bCs w:val="0"/>
                <w:snapToGrid/>
                <w:lang w:val="en-US" w:eastAsia="zh-CN"/>
              </w:rPr>
              <w:drawing>
                <wp:inline distT="0" distB="0" distL="0" distR="0">
                  <wp:extent cx="1210945" cy="622300"/>
                  <wp:effectExtent l="0" t="0" r="8255" b="0"/>
                  <wp:docPr id="227" name="Bild 227" descr="D:\Eigene Dateien\Roman.Moser\Documents\neu-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D:\Eigene Dateien\Roman.Moser\Documents\neu-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B5F" w:rsidRPr="00227924" w:rsidTr="00A518F4">
        <w:trPr>
          <w:trHeight w:val="387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360B5F" w:rsidRPr="00BD4CE6" w:rsidRDefault="00360B5F" w:rsidP="00360B5F">
            <w:pPr>
              <w:pStyle w:val="Textkrper-Zeileneinzug"/>
              <w:spacing w:before="40" w:after="40"/>
              <w:ind w:left="0" w:right="0"/>
              <w:jc w:val="center"/>
              <w:rPr>
                <w:b/>
              </w:rPr>
            </w:pPr>
            <w:r w:rsidRPr="00BD4CE6">
              <w:rPr>
                <w:b/>
              </w:rPr>
              <w:t>ANSI</w:t>
            </w:r>
          </w:p>
          <w:p w:rsidR="00803405" w:rsidRPr="00BD4CE6" w:rsidRDefault="00803405" w:rsidP="00360B5F">
            <w:pPr>
              <w:pStyle w:val="Textkrper-Zeileneinzug"/>
              <w:spacing w:before="40" w:after="40"/>
              <w:ind w:left="0" w:right="0"/>
              <w:jc w:val="center"/>
              <w:rPr>
                <w:i/>
                <w:sz w:val="16"/>
                <w:szCs w:val="16"/>
              </w:rPr>
            </w:pPr>
            <w:r w:rsidRPr="00BD4CE6">
              <w:rPr>
                <w:bCs w:val="0"/>
                <w:i/>
                <w:sz w:val="16"/>
                <w:szCs w:val="16"/>
              </w:rPr>
              <w:t>American National Standards Institute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360B5F" w:rsidRPr="00227924" w:rsidRDefault="008800E8" w:rsidP="00360B5F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>
              <w:rPr>
                <w:bCs w:val="0"/>
                <w:snapToGrid/>
                <w:lang w:val="en-US" w:eastAsia="zh-CN"/>
              </w:rPr>
              <w:drawing>
                <wp:inline distT="0" distB="0" distL="0" distR="0">
                  <wp:extent cx="1210945" cy="630555"/>
                  <wp:effectExtent l="19050" t="0" r="0" b="0"/>
                  <wp:docPr id="229" name="Bild 229" descr="D:\Eigene Dateien\Roman.Moser\Documents\neu-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D:\Eigene Dateien\Roman.Moser\Documents\neu-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630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B5F" w:rsidRPr="00227924" w:rsidTr="00A518F4">
        <w:trPr>
          <w:trHeight w:val="388"/>
        </w:trPr>
        <w:tc>
          <w:tcPr>
            <w:tcW w:w="1668" w:type="dxa"/>
            <w:shd w:val="clear" w:color="auto" w:fill="E5DFEC" w:themeFill="accent4" w:themeFillTint="33"/>
          </w:tcPr>
          <w:p w:rsidR="00360B5F" w:rsidRPr="001F1AEA" w:rsidRDefault="00360B5F" w:rsidP="00360B5F">
            <w:pPr>
              <w:pStyle w:val="Textkrper-Zeileneinzug"/>
              <w:spacing w:before="40" w:after="40"/>
              <w:ind w:left="0" w:right="0"/>
              <w:jc w:val="center"/>
              <w:rPr>
                <w:b/>
                <w:lang w:val="de-CH"/>
              </w:rPr>
            </w:pPr>
            <w:r w:rsidRPr="001F1AEA">
              <w:rPr>
                <w:b/>
                <w:lang w:val="de-CH"/>
              </w:rPr>
              <w:t>DIN</w:t>
            </w:r>
          </w:p>
          <w:p w:rsidR="001F1AEA" w:rsidRPr="001F1AEA" w:rsidRDefault="001F1AEA" w:rsidP="00360B5F">
            <w:pPr>
              <w:pStyle w:val="Textkrper-Zeileneinzug"/>
              <w:spacing w:before="40" w:after="40"/>
              <w:ind w:left="0" w:right="0"/>
              <w:jc w:val="center"/>
              <w:rPr>
                <w:i/>
                <w:sz w:val="16"/>
                <w:szCs w:val="16"/>
                <w:lang w:val="de-CH"/>
              </w:rPr>
            </w:pPr>
            <w:r w:rsidRPr="001F1AEA">
              <w:rPr>
                <w:bCs w:val="0"/>
                <w:i/>
                <w:sz w:val="16"/>
                <w:szCs w:val="16"/>
                <w:lang w:val="de-DE"/>
              </w:rPr>
              <w:t>Deutsche</w:t>
            </w:r>
            <w:r>
              <w:rPr>
                <w:bCs w:val="0"/>
                <w:i/>
                <w:sz w:val="16"/>
                <w:szCs w:val="16"/>
                <w:lang w:val="de-DE"/>
              </w:rPr>
              <w:t>s</w:t>
            </w:r>
            <w:r w:rsidRPr="001F1AEA">
              <w:rPr>
                <w:bCs w:val="0"/>
                <w:i/>
                <w:sz w:val="16"/>
                <w:szCs w:val="16"/>
                <w:lang w:val="de-DE"/>
              </w:rPr>
              <w:t xml:space="preserve"> Institut für Normung</w:t>
            </w:r>
          </w:p>
        </w:tc>
        <w:tc>
          <w:tcPr>
            <w:tcW w:w="2126" w:type="dxa"/>
            <w:shd w:val="clear" w:color="auto" w:fill="E5DFEC" w:themeFill="accent4" w:themeFillTint="33"/>
          </w:tcPr>
          <w:p w:rsidR="00360B5F" w:rsidRPr="00227924" w:rsidRDefault="008800E8" w:rsidP="00360B5F">
            <w:pPr>
              <w:pStyle w:val="Textkrper-Zeileneinzug"/>
              <w:spacing w:before="40" w:after="40"/>
              <w:ind w:left="0" w:right="0"/>
              <w:jc w:val="center"/>
              <w:rPr>
                <w:lang w:val="fr-CH"/>
              </w:rPr>
            </w:pPr>
            <w:r>
              <w:rPr>
                <w:bCs w:val="0"/>
                <w:snapToGrid/>
                <w:lang w:val="en-US" w:eastAsia="zh-CN"/>
              </w:rPr>
              <w:drawing>
                <wp:inline distT="0" distB="0" distL="0" distR="0">
                  <wp:extent cx="1210945" cy="718185"/>
                  <wp:effectExtent l="0" t="0" r="0" b="0"/>
                  <wp:docPr id="231" name="Bild 231" descr="D:\Eigene Dateien\Roman.Moser\Documents\neu-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D:\Eigene Dateien\Roman.Moser\Documents\neu-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718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18A5" w:rsidRDefault="007618A5" w:rsidP="00717886">
      <w:pPr>
        <w:pStyle w:val="Textkrper-Zeileneinzug"/>
        <w:rPr>
          <w:lang w:val="fr-CH"/>
        </w:rPr>
      </w:pPr>
    </w:p>
    <w:p w:rsidR="00360B5F" w:rsidRDefault="00360B5F" w:rsidP="00717886">
      <w:pPr>
        <w:pStyle w:val="Textkrper-Zeileneinzug"/>
        <w:rPr>
          <w:lang w:val="fr-CH"/>
        </w:rPr>
      </w:pPr>
    </w:p>
    <w:p w:rsidR="00360B5F" w:rsidRDefault="00360B5F" w:rsidP="00717886">
      <w:pPr>
        <w:pStyle w:val="Textkrper-Zeileneinzug"/>
        <w:rPr>
          <w:lang w:val="fr-CH"/>
        </w:rPr>
      </w:pPr>
    </w:p>
    <w:p w:rsidR="00360B5F" w:rsidRDefault="00360B5F" w:rsidP="00717886">
      <w:pPr>
        <w:pStyle w:val="Textkrper-Zeileneinzug"/>
        <w:rPr>
          <w:lang w:val="fr-CH"/>
        </w:rPr>
      </w:pPr>
    </w:p>
    <w:p w:rsidR="00360B5F" w:rsidRDefault="00360B5F" w:rsidP="00717886">
      <w:pPr>
        <w:pStyle w:val="Textkrper-Zeileneinzug"/>
        <w:rPr>
          <w:lang w:val="fr-CH"/>
        </w:rPr>
      </w:pPr>
    </w:p>
    <w:p w:rsidR="00360B5F" w:rsidRDefault="00360B5F" w:rsidP="00717886">
      <w:pPr>
        <w:pStyle w:val="Textkrper-Zeileneinzug"/>
        <w:rPr>
          <w:lang w:val="fr-CH"/>
        </w:rPr>
      </w:pPr>
    </w:p>
    <w:p w:rsidR="00360B5F" w:rsidRDefault="00360B5F" w:rsidP="00717886">
      <w:pPr>
        <w:pStyle w:val="Textkrper-Zeileneinzug"/>
        <w:rPr>
          <w:lang w:val="fr-CH"/>
        </w:rPr>
      </w:pPr>
    </w:p>
    <w:p w:rsidR="00360B5F" w:rsidRDefault="00360B5F" w:rsidP="00717886">
      <w:pPr>
        <w:pStyle w:val="Textkrper-Zeileneinzug"/>
        <w:rPr>
          <w:lang w:val="fr-CH"/>
        </w:rPr>
      </w:pPr>
    </w:p>
    <w:p w:rsidR="00360B5F" w:rsidRPr="005A4115" w:rsidRDefault="00360B5F" w:rsidP="00717886">
      <w:pPr>
        <w:pStyle w:val="Textkrper-Zeileneinzug"/>
        <w:rPr>
          <w:sz w:val="16"/>
          <w:szCs w:val="16"/>
          <w:lang w:val="fr-CH"/>
        </w:rPr>
      </w:pPr>
    </w:p>
    <w:p w:rsidR="00CE23D1" w:rsidRPr="0058237A" w:rsidRDefault="008846CB" w:rsidP="00CE23D1">
      <w:pPr>
        <w:outlineLvl w:val="3"/>
        <w:rPr>
          <w:rFonts w:ascii="Arial" w:hAnsi="Arial" w:cs="Arial"/>
          <w:color w:val="000000"/>
          <w:sz w:val="27"/>
          <w:szCs w:val="27"/>
          <w:lang w:val="fr-CH"/>
        </w:rPr>
      </w:pPr>
      <w:hyperlink r:id="rId17" w:history="1">
        <w:r w:rsidR="005A4115" w:rsidRPr="005A4115">
          <w:rPr>
            <w:rStyle w:val="Hyperlink"/>
            <w:rFonts w:ascii="Arial" w:hAnsi="Arial" w:cs="Arial"/>
            <w:i/>
            <w:sz w:val="22"/>
            <w:szCs w:val="22"/>
            <w:lang w:val="fr-CH"/>
          </w:rPr>
          <w:t>http://de.wikipedia.org/wiki/Logikgatter</w:t>
        </w:r>
      </w:hyperlink>
      <w:r w:rsidR="005A4115">
        <w:rPr>
          <w:rFonts w:ascii="Arial" w:hAnsi="Arial" w:cs="Arial"/>
          <w:color w:val="000000"/>
          <w:sz w:val="27"/>
          <w:szCs w:val="27"/>
          <w:lang w:val="fr-CH"/>
        </w:rPr>
        <w:t xml:space="preserve"> </w:t>
      </w:r>
    </w:p>
    <w:p w:rsidR="00CE23D1" w:rsidRPr="00B2599D" w:rsidRDefault="00CE23D1" w:rsidP="007711BA">
      <w:pPr>
        <w:pStyle w:val="Textkrper-Zeileneinzug"/>
        <w:rPr>
          <w:lang w:val="fr-CH"/>
        </w:rPr>
      </w:pPr>
      <w:r w:rsidRPr="00BD4CE6">
        <w:rPr>
          <w:rStyle w:val="std1"/>
          <w:color w:val="000000"/>
          <w:lang w:val="fr-CH"/>
        </w:rPr>
        <w:t> </w:t>
      </w:r>
    </w:p>
    <w:sectPr w:rsidR="00CE23D1" w:rsidRPr="00B2599D" w:rsidSect="006A0789">
      <w:headerReference w:type="default" r:id="rId18"/>
      <w:footerReference w:type="default" r:id="rId19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6CB" w:rsidRDefault="008846CB">
      <w:r>
        <w:separator/>
      </w:r>
    </w:p>
  </w:endnote>
  <w:endnote w:type="continuationSeparator" w:id="0">
    <w:p w:rsidR="008846CB" w:rsidRDefault="00884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7B" w:rsidRPr="007322A3" w:rsidRDefault="0020557B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6"/>
        <w:szCs w:val="16"/>
        <w:lang w:val="de-CH"/>
      </w:rPr>
    </w:pPr>
    <w:r w:rsidRPr="007322A3">
      <w:rPr>
        <w:rFonts w:ascii="Arial" w:hAnsi="Arial" w:cs="Arial"/>
        <w:sz w:val="16"/>
        <w:szCs w:val="16"/>
        <w:lang w:val="de-CH"/>
      </w:rPr>
      <w:t xml:space="preserve">Datum: </w:t>
    </w:r>
    <w:r w:rsidR="0045035C" w:rsidRPr="007322A3">
      <w:rPr>
        <w:rFonts w:ascii="Arial" w:hAnsi="Arial" w:cs="Arial"/>
        <w:sz w:val="16"/>
        <w:szCs w:val="16"/>
        <w:lang w:val="de-CH"/>
      </w:rPr>
      <w:fldChar w:fldCharType="begin"/>
    </w:r>
    <w:r w:rsidRPr="007322A3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="0045035C" w:rsidRPr="007322A3">
      <w:rPr>
        <w:rFonts w:ascii="Arial" w:hAnsi="Arial" w:cs="Arial"/>
        <w:sz w:val="16"/>
        <w:szCs w:val="16"/>
        <w:lang w:val="de-CH"/>
      </w:rPr>
      <w:fldChar w:fldCharType="separate"/>
    </w:r>
    <w:r w:rsidR="00633351">
      <w:rPr>
        <w:rFonts w:ascii="Arial" w:hAnsi="Arial" w:cs="Arial"/>
        <w:noProof/>
        <w:sz w:val="16"/>
        <w:szCs w:val="16"/>
        <w:lang w:val="de-CH"/>
      </w:rPr>
      <w:t>19.10.15</w:t>
    </w:r>
    <w:r w:rsidR="0045035C" w:rsidRPr="007322A3">
      <w:rPr>
        <w:rFonts w:ascii="Arial" w:hAnsi="Arial" w:cs="Arial"/>
        <w:sz w:val="16"/>
        <w:szCs w:val="16"/>
        <w:lang w:val="de-CH"/>
      </w:rPr>
      <w:fldChar w:fldCharType="end"/>
    </w:r>
    <w:r w:rsidRPr="007322A3">
      <w:rPr>
        <w:rFonts w:ascii="Arial" w:hAnsi="Arial" w:cs="Arial"/>
        <w:sz w:val="16"/>
        <w:szCs w:val="16"/>
        <w:lang w:val="de-CH"/>
      </w:rPr>
      <w:t xml:space="preserve"> </w:t>
    </w:r>
    <w:r w:rsidR="00B2599D">
      <w:rPr>
        <w:rFonts w:ascii="Arial" w:hAnsi="Arial" w:cs="Arial"/>
        <w:sz w:val="16"/>
        <w:szCs w:val="16"/>
        <w:lang w:val="de-CH"/>
      </w:rPr>
      <w:t xml:space="preserve">/ © </w:t>
    </w:r>
    <w:r w:rsidR="008E19D7">
      <w:rPr>
        <w:rFonts w:ascii="Arial" w:hAnsi="Arial" w:cs="Arial"/>
        <w:sz w:val="16"/>
        <w:szCs w:val="16"/>
        <w:lang w:val="de-CH"/>
      </w:rPr>
      <w:t>by</w:t>
    </w:r>
    <w:r w:rsidR="00B2599D">
      <w:rPr>
        <w:rFonts w:ascii="Arial" w:hAnsi="Arial" w:cs="Arial"/>
        <w:sz w:val="16"/>
        <w:szCs w:val="16"/>
        <w:lang w:val="de-CH"/>
      </w:rPr>
      <w:t xml:space="preserve"> </w:t>
    </w:r>
    <w:r w:rsidR="00D04D58" w:rsidRPr="00A4438C">
      <w:rPr>
        <w:rFonts w:ascii="Arial" w:hAnsi="Arial" w:cs="Arial"/>
        <w:sz w:val="16"/>
        <w:szCs w:val="16"/>
        <w:lang w:val="de-CH"/>
      </w:rPr>
      <w:t>Roman Moser</w:t>
    </w:r>
    <w:r w:rsidRPr="007322A3">
      <w:rPr>
        <w:rFonts w:ascii="Arial" w:hAnsi="Arial" w:cs="Arial"/>
        <w:sz w:val="16"/>
        <w:szCs w:val="16"/>
        <w:lang w:val="de-CH"/>
      </w:rPr>
      <w:tab/>
    </w:r>
    <w:r w:rsidRPr="007322A3"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 xml:space="preserve"> </w:t>
    </w:r>
    <w:r w:rsidRPr="007322A3">
      <w:rPr>
        <w:rFonts w:ascii="Arial" w:hAnsi="Arial" w:cs="Arial"/>
        <w:sz w:val="16"/>
        <w:szCs w:val="16"/>
        <w:lang w:val="de-CH"/>
      </w:rPr>
      <w:t xml:space="preserve">Seite: </w:t>
    </w:r>
    <w:r w:rsidR="006A0789" w:rsidRPr="006A0789">
      <w:rPr>
        <w:rFonts w:ascii="Arial" w:hAnsi="Arial" w:cs="Arial"/>
        <w:sz w:val="16"/>
        <w:szCs w:val="16"/>
        <w:lang w:val="de-CH"/>
      </w:rPr>
      <w:fldChar w:fldCharType="begin"/>
    </w:r>
    <w:r w:rsidR="006A0789" w:rsidRPr="006A0789">
      <w:rPr>
        <w:rFonts w:ascii="Arial" w:hAnsi="Arial" w:cs="Arial"/>
        <w:sz w:val="16"/>
        <w:szCs w:val="16"/>
        <w:lang w:val="de-CH"/>
      </w:rPr>
      <w:instrText>PAGE   \* MERGEFORMAT</w:instrText>
    </w:r>
    <w:r w:rsidR="006A0789" w:rsidRPr="006A0789">
      <w:rPr>
        <w:rFonts w:ascii="Arial" w:hAnsi="Arial" w:cs="Arial"/>
        <w:sz w:val="16"/>
        <w:szCs w:val="16"/>
        <w:lang w:val="de-CH"/>
      </w:rPr>
      <w:fldChar w:fldCharType="separate"/>
    </w:r>
    <w:r w:rsidR="00F53183" w:rsidRPr="00F53183">
      <w:rPr>
        <w:rFonts w:ascii="Arial" w:hAnsi="Arial" w:cs="Arial"/>
        <w:noProof/>
        <w:sz w:val="16"/>
        <w:szCs w:val="16"/>
      </w:rPr>
      <w:t>2</w:t>
    </w:r>
    <w:r w:rsidR="006A0789" w:rsidRPr="006A0789">
      <w:rPr>
        <w:rFonts w:ascii="Arial" w:hAnsi="Arial" w:cs="Arial"/>
        <w:sz w:val="16"/>
        <w:szCs w:val="16"/>
        <w:lang w:val="de-CH"/>
      </w:rPr>
      <w:fldChar w:fldCharType="end"/>
    </w:r>
    <w:r w:rsidRPr="007322A3">
      <w:rPr>
        <w:rStyle w:val="Seitenzahl"/>
        <w:rFonts w:ascii="Arial" w:hAnsi="Arial" w:cs="Arial"/>
        <w:sz w:val="16"/>
        <w:szCs w:val="16"/>
      </w:rPr>
      <w:br/>
      <w:t xml:space="preserve">Datei: </w:t>
    </w:r>
    <w:r w:rsidR="0045035C" w:rsidRPr="007322A3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7322A3">
      <w:rPr>
        <w:rStyle w:val="Seitenzahl"/>
        <w:rFonts w:ascii="Arial" w:hAnsi="Arial" w:cs="Arial"/>
        <w:snapToGrid w:val="0"/>
        <w:sz w:val="16"/>
        <w:szCs w:val="16"/>
      </w:rPr>
      <w:instrText xml:space="preserve"> FILENAME </w:instrText>
    </w:r>
    <w:r w:rsidR="0045035C" w:rsidRPr="007322A3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784549">
      <w:rPr>
        <w:rStyle w:val="Seitenzahl"/>
        <w:rFonts w:ascii="Arial" w:hAnsi="Arial" w:cs="Arial"/>
        <w:noProof/>
        <w:snapToGrid w:val="0"/>
        <w:sz w:val="16"/>
        <w:szCs w:val="16"/>
      </w:rPr>
      <w:t>AUF3.1.2_BinaryLogicOperations_Practical_2</w:t>
    </w:r>
    <w:r w:rsidR="0045035C" w:rsidRPr="007322A3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6CB" w:rsidRDefault="008846CB">
      <w:r>
        <w:separator/>
      </w:r>
    </w:p>
  </w:footnote>
  <w:footnote w:type="continuationSeparator" w:id="0">
    <w:p w:rsidR="008846CB" w:rsidRDefault="008846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20557B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20557B" w:rsidRDefault="008800E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 wp14:anchorId="57299FA8" wp14:editId="72DEDAA7">
                <wp:extent cx="630555" cy="408940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0555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20557B" w:rsidRDefault="00C254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</w:t>
          </w:r>
          <w:r w:rsidR="0020557B">
            <w:rPr>
              <w:rFonts w:ascii="Arial" w:hAnsi="Arial"/>
              <w:lang w:val="de-CH"/>
            </w:rPr>
            <w:t>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0557B" w:rsidRDefault="001F4C3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</w:t>
          </w:r>
          <w:r w:rsidR="001C1EE3">
            <w:rPr>
              <w:rFonts w:ascii="Arial" w:hAnsi="Arial"/>
              <w:lang w:val="de-CH"/>
            </w:rPr>
            <w:t>sheet</w:t>
          </w:r>
          <w:r w:rsidR="0020557B"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0557B" w:rsidRDefault="00C254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</w:t>
          </w:r>
          <w:r w:rsidR="0020557B">
            <w:rPr>
              <w:rFonts w:ascii="Arial" w:hAnsi="Arial"/>
              <w:lang w:val="de-CH"/>
            </w:rPr>
            <w:t>:</w:t>
          </w:r>
        </w:p>
      </w:tc>
    </w:tr>
    <w:tr w:rsidR="0020557B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20557B" w:rsidRDefault="002055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0557B" w:rsidRDefault="002055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0557B" w:rsidRDefault="008E19D7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Binary logic</w:t>
          </w:r>
          <w:r w:rsidR="00CD45D5">
            <w:rPr>
              <w:rFonts w:ascii="Arial" w:hAnsi="Arial"/>
              <w:b/>
              <w:sz w:val="24"/>
              <w:lang w:val="de-CH"/>
            </w:rPr>
            <w:t xml:space="preserve"> operations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0557B" w:rsidRDefault="0020557B" w:rsidP="007322A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20557B" w:rsidRDefault="0020557B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20557B" w:rsidRDefault="0020557B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354CF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59849CE"/>
    <w:multiLevelType w:val="multilevel"/>
    <w:tmpl w:val="44222F4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Restart w:val="0"/>
      <w:lvlText w:val="1.3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2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3" w15:restartNumberingAfterBreak="0">
    <w:nsid w:val="0BB01EBF"/>
    <w:multiLevelType w:val="hybridMultilevel"/>
    <w:tmpl w:val="22C2C7EA"/>
    <w:lvl w:ilvl="0" w:tplc="227EA7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D937A65"/>
    <w:multiLevelType w:val="multilevel"/>
    <w:tmpl w:val="113C6CD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0EF040B8"/>
    <w:multiLevelType w:val="hybridMultilevel"/>
    <w:tmpl w:val="14BCF886"/>
    <w:lvl w:ilvl="0" w:tplc="A6D26940">
      <w:start w:val="2"/>
      <w:numFmt w:val="bullet"/>
      <w:lvlText w:val=""/>
      <w:lvlJc w:val="left"/>
      <w:pPr>
        <w:tabs>
          <w:tab w:val="num" w:pos="1564"/>
        </w:tabs>
        <w:ind w:left="1564" w:hanging="855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7" w15:restartNumberingAfterBreak="0">
    <w:nsid w:val="13874F13"/>
    <w:multiLevelType w:val="multilevel"/>
    <w:tmpl w:val="74DC84C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bullet"/>
      <w:lvlText w:val="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 w15:restartNumberingAfterBreak="0">
    <w:nsid w:val="16DD5864"/>
    <w:multiLevelType w:val="hybridMultilevel"/>
    <w:tmpl w:val="7A86C95E"/>
    <w:lvl w:ilvl="0" w:tplc="D494DCBA">
      <w:numFmt w:val="bullet"/>
      <w:lvlText w:val="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10" w15:restartNumberingAfterBreak="0">
    <w:nsid w:val="22AA1CF2"/>
    <w:multiLevelType w:val="hybridMultilevel"/>
    <w:tmpl w:val="ECFACD78"/>
    <w:lvl w:ilvl="0" w:tplc="434E96C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234429E2"/>
    <w:multiLevelType w:val="hybridMultilevel"/>
    <w:tmpl w:val="FCDC0F9A"/>
    <w:lvl w:ilvl="0" w:tplc="95FC9046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FF6D7B"/>
    <w:multiLevelType w:val="multilevel"/>
    <w:tmpl w:val="8F6E125C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Restart w:val="0"/>
      <w:lvlText w:val="3.4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13" w15:restartNumberingAfterBreak="0">
    <w:nsid w:val="31902E49"/>
    <w:multiLevelType w:val="hybridMultilevel"/>
    <w:tmpl w:val="25220D1C"/>
    <w:lvl w:ilvl="0" w:tplc="E56056D4">
      <w:start w:val="1"/>
      <w:numFmt w:val="decimal"/>
      <w:lvlText w:val="%1)"/>
      <w:lvlJc w:val="left"/>
      <w:pPr>
        <w:tabs>
          <w:tab w:val="num" w:pos="795"/>
        </w:tabs>
        <w:ind w:left="795" w:hanging="435"/>
      </w:pPr>
      <w:rPr>
        <w:rFonts w:hint="default"/>
        <w:sz w:val="20"/>
        <w:szCs w:val="20"/>
      </w:rPr>
    </w:lvl>
    <w:lvl w:ilvl="1" w:tplc="08070003">
      <w:start w:val="1"/>
      <w:numFmt w:val="lowerLetter"/>
      <w:lvlText w:val="%2)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2" w:tplc="5536928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7A7897"/>
    <w:multiLevelType w:val="hybridMultilevel"/>
    <w:tmpl w:val="0D18C4B0"/>
    <w:lvl w:ilvl="0" w:tplc="0807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F37072"/>
    <w:multiLevelType w:val="hybridMultilevel"/>
    <w:tmpl w:val="381E1F9C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BD7A75"/>
    <w:multiLevelType w:val="hybridMultilevel"/>
    <w:tmpl w:val="74DC84C0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BBACCF4">
      <w:start w:val="1"/>
      <w:numFmt w:val="bullet"/>
      <w:lvlText w:val="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50D44802">
      <w:start w:val="1"/>
      <w:numFmt w:val="lowerLetter"/>
      <w:lvlText w:val="%3)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3D174C65"/>
    <w:multiLevelType w:val="multilevel"/>
    <w:tmpl w:val="EBF6CFA6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8" w15:restartNumberingAfterBreak="0">
    <w:nsid w:val="4C494B1C"/>
    <w:multiLevelType w:val="hybridMultilevel"/>
    <w:tmpl w:val="CFACA63C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B6209C28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Verdana" w:eastAsia="Times New Roman" w:hAnsi="Verdana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4CA35D1A"/>
    <w:multiLevelType w:val="hybridMultilevel"/>
    <w:tmpl w:val="C5BAF5DA"/>
    <w:lvl w:ilvl="0" w:tplc="33CEB008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5624917"/>
    <w:multiLevelType w:val="hybridMultilevel"/>
    <w:tmpl w:val="5D0C17F4"/>
    <w:lvl w:ilvl="0" w:tplc="50D44802">
      <w:start w:val="1"/>
      <w:numFmt w:val="lowerLetter"/>
      <w:lvlText w:val="%1)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EE0049"/>
    <w:multiLevelType w:val="hybridMultilevel"/>
    <w:tmpl w:val="CFACA63C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B6209C28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Verdana" w:eastAsia="Times New Roman" w:hAnsi="Verdana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 w15:restartNumberingAfterBreak="0">
    <w:nsid w:val="5A0B12FD"/>
    <w:multiLevelType w:val="multilevel"/>
    <w:tmpl w:val="5F9E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080FA3"/>
    <w:multiLevelType w:val="hybridMultilevel"/>
    <w:tmpl w:val="19F401BA"/>
    <w:lvl w:ilvl="0" w:tplc="0807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0430C4"/>
    <w:multiLevelType w:val="hybridMultilevel"/>
    <w:tmpl w:val="3A424EF6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2564082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6F46733"/>
    <w:multiLevelType w:val="hybridMultilevel"/>
    <w:tmpl w:val="D8200570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687609"/>
    <w:multiLevelType w:val="hybridMultilevel"/>
    <w:tmpl w:val="49885040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8" w15:restartNumberingAfterBreak="0">
    <w:nsid w:val="6E0B587F"/>
    <w:multiLevelType w:val="hybridMultilevel"/>
    <w:tmpl w:val="B39639D2"/>
    <w:lvl w:ilvl="0" w:tplc="A3EE88D4">
      <w:numFmt w:val="bullet"/>
      <w:lvlText w:val=""/>
      <w:lvlJc w:val="left"/>
      <w:pPr>
        <w:ind w:left="1789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 w15:restartNumberingAfterBreak="0">
    <w:nsid w:val="71FA5D50"/>
    <w:multiLevelType w:val="hybridMultilevel"/>
    <w:tmpl w:val="686ED6D6"/>
    <w:lvl w:ilvl="0" w:tplc="46EC41BE">
      <w:numFmt w:val="bullet"/>
      <w:lvlText w:val="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51C778C"/>
    <w:multiLevelType w:val="hybridMultilevel"/>
    <w:tmpl w:val="5FB8B2A2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 w15:restartNumberingAfterBreak="0">
    <w:nsid w:val="76A853CC"/>
    <w:multiLevelType w:val="hybridMultilevel"/>
    <w:tmpl w:val="884A02E2"/>
    <w:lvl w:ilvl="0" w:tplc="227EA7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A24061A"/>
    <w:multiLevelType w:val="hybridMultilevel"/>
    <w:tmpl w:val="49885040"/>
    <w:lvl w:ilvl="0" w:tplc="0A000F6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3" w15:restartNumberingAfterBreak="0">
    <w:nsid w:val="7BDB62DA"/>
    <w:multiLevelType w:val="multilevel"/>
    <w:tmpl w:val="39246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1"/>
  </w:num>
  <w:num w:numId="3">
    <w:abstractNumId w:val="11"/>
  </w:num>
  <w:num w:numId="4">
    <w:abstractNumId w:val="6"/>
  </w:num>
  <w:num w:numId="5">
    <w:abstractNumId w:val="26"/>
  </w:num>
  <w:num w:numId="6">
    <w:abstractNumId w:val="15"/>
  </w:num>
  <w:num w:numId="7">
    <w:abstractNumId w:val="5"/>
  </w:num>
  <w:num w:numId="8">
    <w:abstractNumId w:val="12"/>
  </w:num>
  <w:num w:numId="9">
    <w:abstractNumId w:val="19"/>
  </w:num>
  <w:num w:numId="10">
    <w:abstractNumId w:val="14"/>
  </w:num>
  <w:num w:numId="11">
    <w:abstractNumId w:val="2"/>
  </w:num>
  <w:num w:numId="12">
    <w:abstractNumId w:val="13"/>
  </w:num>
  <w:num w:numId="13">
    <w:abstractNumId w:val="24"/>
  </w:num>
  <w:num w:numId="14">
    <w:abstractNumId w:val="16"/>
  </w:num>
  <w:num w:numId="15">
    <w:abstractNumId w:val="7"/>
  </w:num>
  <w:num w:numId="16">
    <w:abstractNumId w:val="20"/>
  </w:num>
  <w:num w:numId="17">
    <w:abstractNumId w:val="17"/>
  </w:num>
  <w:num w:numId="18">
    <w:abstractNumId w:val="6"/>
    <w:lvlOverride w:ilvl="0">
      <w:startOverride w:val="2"/>
    </w:lvlOverride>
    <w:lvlOverride w:ilvl="1">
      <w:startOverride w:val="1"/>
    </w:lvlOverride>
  </w:num>
  <w:num w:numId="19">
    <w:abstractNumId w:val="6"/>
    <w:lvlOverride w:ilvl="0">
      <w:startOverride w:val="3"/>
    </w:lvlOverride>
    <w:lvlOverride w:ilvl="1">
      <w:startOverride w:val="1"/>
    </w:lvlOverride>
  </w:num>
  <w:num w:numId="20">
    <w:abstractNumId w:val="6"/>
    <w:lvlOverride w:ilvl="0">
      <w:startOverride w:val="4"/>
    </w:lvlOverride>
    <w:lvlOverride w:ilvl="1">
      <w:startOverride w:val="1"/>
    </w:lvlOverride>
  </w:num>
  <w:num w:numId="21">
    <w:abstractNumId w:val="6"/>
    <w:lvlOverride w:ilvl="0">
      <w:startOverride w:val="5"/>
    </w:lvlOverride>
    <w:lvlOverride w:ilvl="1">
      <w:startOverride w:val="1"/>
    </w:lvlOverride>
  </w:num>
  <w:num w:numId="22">
    <w:abstractNumId w:val="30"/>
  </w:num>
  <w:num w:numId="23">
    <w:abstractNumId w:val="21"/>
  </w:num>
  <w:num w:numId="24">
    <w:abstractNumId w:val="32"/>
  </w:num>
  <w:num w:numId="25">
    <w:abstractNumId w:val="23"/>
  </w:num>
  <w:num w:numId="26">
    <w:abstractNumId w:val="0"/>
  </w:num>
  <w:num w:numId="27">
    <w:abstractNumId w:val="25"/>
  </w:num>
  <w:num w:numId="28">
    <w:abstractNumId w:val="4"/>
  </w:num>
  <w:num w:numId="29">
    <w:abstractNumId w:val="22"/>
  </w:num>
  <w:num w:numId="30">
    <w:abstractNumId w:val="10"/>
  </w:num>
  <w:num w:numId="31">
    <w:abstractNumId w:val="8"/>
  </w:num>
  <w:num w:numId="32">
    <w:abstractNumId w:val="29"/>
  </w:num>
  <w:num w:numId="33">
    <w:abstractNumId w:val="18"/>
  </w:num>
  <w:num w:numId="34">
    <w:abstractNumId w:val="28"/>
  </w:num>
  <w:num w:numId="35">
    <w:abstractNumId w:val="27"/>
  </w:num>
  <w:num w:numId="36">
    <w:abstractNumId w:val="31"/>
  </w:num>
  <w:num w:numId="37">
    <w:abstractNumId w:val="3"/>
  </w:num>
  <w:num w:numId="38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45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2B0"/>
    <w:rsid w:val="0000407F"/>
    <w:rsid w:val="000044BD"/>
    <w:rsid w:val="00004F5B"/>
    <w:rsid w:val="00007A50"/>
    <w:rsid w:val="00010DDC"/>
    <w:rsid w:val="000115C0"/>
    <w:rsid w:val="0001367C"/>
    <w:rsid w:val="00027132"/>
    <w:rsid w:val="00033F83"/>
    <w:rsid w:val="0003711B"/>
    <w:rsid w:val="000433ED"/>
    <w:rsid w:val="00045A49"/>
    <w:rsid w:val="0005050E"/>
    <w:rsid w:val="00050B17"/>
    <w:rsid w:val="00054BC5"/>
    <w:rsid w:val="00055711"/>
    <w:rsid w:val="00067B40"/>
    <w:rsid w:val="00070E3A"/>
    <w:rsid w:val="0007113F"/>
    <w:rsid w:val="00071610"/>
    <w:rsid w:val="000717DE"/>
    <w:rsid w:val="000745E4"/>
    <w:rsid w:val="00080F24"/>
    <w:rsid w:val="00083477"/>
    <w:rsid w:val="000861A8"/>
    <w:rsid w:val="000909AF"/>
    <w:rsid w:val="000B1824"/>
    <w:rsid w:val="000B35F7"/>
    <w:rsid w:val="000C0732"/>
    <w:rsid w:val="000C185A"/>
    <w:rsid w:val="000C20B8"/>
    <w:rsid w:val="000C3260"/>
    <w:rsid w:val="000C4785"/>
    <w:rsid w:val="000C618B"/>
    <w:rsid w:val="000E051F"/>
    <w:rsid w:val="000E3A05"/>
    <w:rsid w:val="000E5BE4"/>
    <w:rsid w:val="000E5DAA"/>
    <w:rsid w:val="000F0871"/>
    <w:rsid w:val="000F2B99"/>
    <w:rsid w:val="000F671D"/>
    <w:rsid w:val="000F6EA5"/>
    <w:rsid w:val="001041D7"/>
    <w:rsid w:val="001044C4"/>
    <w:rsid w:val="00106220"/>
    <w:rsid w:val="001145F1"/>
    <w:rsid w:val="001212E2"/>
    <w:rsid w:val="001261EA"/>
    <w:rsid w:val="00126373"/>
    <w:rsid w:val="0012764D"/>
    <w:rsid w:val="00127756"/>
    <w:rsid w:val="001323E6"/>
    <w:rsid w:val="00135C5D"/>
    <w:rsid w:val="00136E73"/>
    <w:rsid w:val="001417D9"/>
    <w:rsid w:val="00141EBB"/>
    <w:rsid w:val="0014224B"/>
    <w:rsid w:val="00142813"/>
    <w:rsid w:val="00142AA6"/>
    <w:rsid w:val="0014308B"/>
    <w:rsid w:val="00143827"/>
    <w:rsid w:val="001471BF"/>
    <w:rsid w:val="001476F6"/>
    <w:rsid w:val="00155C54"/>
    <w:rsid w:val="00160E14"/>
    <w:rsid w:val="00162DDE"/>
    <w:rsid w:val="001679B5"/>
    <w:rsid w:val="00167D14"/>
    <w:rsid w:val="00171C01"/>
    <w:rsid w:val="0017383D"/>
    <w:rsid w:val="00175D62"/>
    <w:rsid w:val="00177781"/>
    <w:rsid w:val="00180582"/>
    <w:rsid w:val="00183431"/>
    <w:rsid w:val="00184283"/>
    <w:rsid w:val="00185007"/>
    <w:rsid w:val="00186B04"/>
    <w:rsid w:val="0018740E"/>
    <w:rsid w:val="00191F02"/>
    <w:rsid w:val="001926A7"/>
    <w:rsid w:val="001972CA"/>
    <w:rsid w:val="001A2857"/>
    <w:rsid w:val="001A335D"/>
    <w:rsid w:val="001A4105"/>
    <w:rsid w:val="001A465B"/>
    <w:rsid w:val="001A4B98"/>
    <w:rsid w:val="001A5B60"/>
    <w:rsid w:val="001B5BA3"/>
    <w:rsid w:val="001B5F8B"/>
    <w:rsid w:val="001B6B27"/>
    <w:rsid w:val="001C1EE3"/>
    <w:rsid w:val="001C5694"/>
    <w:rsid w:val="001D48A3"/>
    <w:rsid w:val="001D4EED"/>
    <w:rsid w:val="001D78ED"/>
    <w:rsid w:val="001E7712"/>
    <w:rsid w:val="001F1AEA"/>
    <w:rsid w:val="001F4C36"/>
    <w:rsid w:val="00202E67"/>
    <w:rsid w:val="00203246"/>
    <w:rsid w:val="00204572"/>
    <w:rsid w:val="0020557B"/>
    <w:rsid w:val="00206071"/>
    <w:rsid w:val="0020669F"/>
    <w:rsid w:val="002112E0"/>
    <w:rsid w:val="00214A87"/>
    <w:rsid w:val="0021690B"/>
    <w:rsid w:val="00221458"/>
    <w:rsid w:val="0022443F"/>
    <w:rsid w:val="00225C13"/>
    <w:rsid w:val="002261A2"/>
    <w:rsid w:val="00230E0F"/>
    <w:rsid w:val="0023268B"/>
    <w:rsid w:val="00233D46"/>
    <w:rsid w:val="00233E13"/>
    <w:rsid w:val="00233FF5"/>
    <w:rsid w:val="0024220B"/>
    <w:rsid w:val="00243225"/>
    <w:rsid w:val="00252178"/>
    <w:rsid w:val="0025281E"/>
    <w:rsid w:val="002529DC"/>
    <w:rsid w:val="00253618"/>
    <w:rsid w:val="002543C6"/>
    <w:rsid w:val="00254B62"/>
    <w:rsid w:val="00255058"/>
    <w:rsid w:val="002559F0"/>
    <w:rsid w:val="002573E2"/>
    <w:rsid w:val="00257E11"/>
    <w:rsid w:val="00274A05"/>
    <w:rsid w:val="00280AEF"/>
    <w:rsid w:val="002825FF"/>
    <w:rsid w:val="00290001"/>
    <w:rsid w:val="00290192"/>
    <w:rsid w:val="00290524"/>
    <w:rsid w:val="00292164"/>
    <w:rsid w:val="002A4368"/>
    <w:rsid w:val="002A4D84"/>
    <w:rsid w:val="002A6FB7"/>
    <w:rsid w:val="002B19C1"/>
    <w:rsid w:val="002B6967"/>
    <w:rsid w:val="002C1838"/>
    <w:rsid w:val="002C3E56"/>
    <w:rsid w:val="002C5488"/>
    <w:rsid w:val="002C6955"/>
    <w:rsid w:val="002D3295"/>
    <w:rsid w:val="002D7FBF"/>
    <w:rsid w:val="002E0DEA"/>
    <w:rsid w:val="002E0E83"/>
    <w:rsid w:val="002E32ED"/>
    <w:rsid w:val="002E58AB"/>
    <w:rsid w:val="002E5E01"/>
    <w:rsid w:val="002E6718"/>
    <w:rsid w:val="002F1996"/>
    <w:rsid w:val="002F61C7"/>
    <w:rsid w:val="00302683"/>
    <w:rsid w:val="0030718B"/>
    <w:rsid w:val="0030762B"/>
    <w:rsid w:val="00311F79"/>
    <w:rsid w:val="0031229E"/>
    <w:rsid w:val="00314E6B"/>
    <w:rsid w:val="003173E0"/>
    <w:rsid w:val="00323EC6"/>
    <w:rsid w:val="00325F43"/>
    <w:rsid w:val="00327885"/>
    <w:rsid w:val="003323BA"/>
    <w:rsid w:val="00332908"/>
    <w:rsid w:val="00332A6F"/>
    <w:rsid w:val="00332AFC"/>
    <w:rsid w:val="00333570"/>
    <w:rsid w:val="00333EC9"/>
    <w:rsid w:val="00334C11"/>
    <w:rsid w:val="00336EDD"/>
    <w:rsid w:val="003370FD"/>
    <w:rsid w:val="00340B26"/>
    <w:rsid w:val="0034182E"/>
    <w:rsid w:val="003426D5"/>
    <w:rsid w:val="00347103"/>
    <w:rsid w:val="00347917"/>
    <w:rsid w:val="00347C5B"/>
    <w:rsid w:val="00350737"/>
    <w:rsid w:val="00353384"/>
    <w:rsid w:val="0035365E"/>
    <w:rsid w:val="0035607A"/>
    <w:rsid w:val="00360B5F"/>
    <w:rsid w:val="00362304"/>
    <w:rsid w:val="00362AD7"/>
    <w:rsid w:val="00364027"/>
    <w:rsid w:val="00371348"/>
    <w:rsid w:val="00371DE1"/>
    <w:rsid w:val="00371F41"/>
    <w:rsid w:val="003721F5"/>
    <w:rsid w:val="003722DB"/>
    <w:rsid w:val="00374817"/>
    <w:rsid w:val="00374D72"/>
    <w:rsid w:val="00377777"/>
    <w:rsid w:val="00382922"/>
    <w:rsid w:val="00383388"/>
    <w:rsid w:val="00383D0C"/>
    <w:rsid w:val="00384356"/>
    <w:rsid w:val="00384ACA"/>
    <w:rsid w:val="00387060"/>
    <w:rsid w:val="00392A2E"/>
    <w:rsid w:val="003948EA"/>
    <w:rsid w:val="00395DCA"/>
    <w:rsid w:val="0039709D"/>
    <w:rsid w:val="003A112A"/>
    <w:rsid w:val="003A19B5"/>
    <w:rsid w:val="003A3958"/>
    <w:rsid w:val="003A6852"/>
    <w:rsid w:val="003B2AA5"/>
    <w:rsid w:val="003C123A"/>
    <w:rsid w:val="003C72AC"/>
    <w:rsid w:val="003D04A7"/>
    <w:rsid w:val="003D0FBC"/>
    <w:rsid w:val="003D4269"/>
    <w:rsid w:val="003D4FE6"/>
    <w:rsid w:val="003D5E9D"/>
    <w:rsid w:val="003D650C"/>
    <w:rsid w:val="003D6C9D"/>
    <w:rsid w:val="003E0123"/>
    <w:rsid w:val="003F1FD0"/>
    <w:rsid w:val="003F34EE"/>
    <w:rsid w:val="0040206A"/>
    <w:rsid w:val="00402213"/>
    <w:rsid w:val="004047AC"/>
    <w:rsid w:val="00407CF5"/>
    <w:rsid w:val="00411071"/>
    <w:rsid w:val="00412928"/>
    <w:rsid w:val="004171D8"/>
    <w:rsid w:val="00423A36"/>
    <w:rsid w:val="00423FB0"/>
    <w:rsid w:val="0042777D"/>
    <w:rsid w:val="004326C2"/>
    <w:rsid w:val="00437BE3"/>
    <w:rsid w:val="0045035C"/>
    <w:rsid w:val="00450F19"/>
    <w:rsid w:val="004545DA"/>
    <w:rsid w:val="00454F08"/>
    <w:rsid w:val="00460CDE"/>
    <w:rsid w:val="00464FDC"/>
    <w:rsid w:val="0046648D"/>
    <w:rsid w:val="00466FF7"/>
    <w:rsid w:val="00473668"/>
    <w:rsid w:val="00481576"/>
    <w:rsid w:val="00483A5B"/>
    <w:rsid w:val="0048483F"/>
    <w:rsid w:val="00485256"/>
    <w:rsid w:val="00486F13"/>
    <w:rsid w:val="00487C0E"/>
    <w:rsid w:val="004918E4"/>
    <w:rsid w:val="00491D18"/>
    <w:rsid w:val="00492C8C"/>
    <w:rsid w:val="004935BE"/>
    <w:rsid w:val="004945CB"/>
    <w:rsid w:val="00494EE3"/>
    <w:rsid w:val="00495D3E"/>
    <w:rsid w:val="00496D2C"/>
    <w:rsid w:val="004A0393"/>
    <w:rsid w:val="004A3A65"/>
    <w:rsid w:val="004A4805"/>
    <w:rsid w:val="004A71DE"/>
    <w:rsid w:val="004B2AF2"/>
    <w:rsid w:val="004B7944"/>
    <w:rsid w:val="004C4783"/>
    <w:rsid w:val="004D4F4D"/>
    <w:rsid w:val="004D767C"/>
    <w:rsid w:val="004D7AC8"/>
    <w:rsid w:val="004D7BAC"/>
    <w:rsid w:val="004E0019"/>
    <w:rsid w:val="004E1B29"/>
    <w:rsid w:val="004E3003"/>
    <w:rsid w:val="004E5003"/>
    <w:rsid w:val="004F133F"/>
    <w:rsid w:val="004F3A52"/>
    <w:rsid w:val="00501066"/>
    <w:rsid w:val="0050300C"/>
    <w:rsid w:val="00510638"/>
    <w:rsid w:val="00510AFA"/>
    <w:rsid w:val="005145E4"/>
    <w:rsid w:val="005173CE"/>
    <w:rsid w:val="00523E7E"/>
    <w:rsid w:val="00526195"/>
    <w:rsid w:val="00533BE5"/>
    <w:rsid w:val="005402FB"/>
    <w:rsid w:val="005409FD"/>
    <w:rsid w:val="005523E1"/>
    <w:rsid w:val="005604A3"/>
    <w:rsid w:val="0056078D"/>
    <w:rsid w:val="00561D9C"/>
    <w:rsid w:val="00566DD6"/>
    <w:rsid w:val="00570328"/>
    <w:rsid w:val="0057787D"/>
    <w:rsid w:val="00581B26"/>
    <w:rsid w:val="0058235D"/>
    <w:rsid w:val="0058237A"/>
    <w:rsid w:val="0058508A"/>
    <w:rsid w:val="00585DC0"/>
    <w:rsid w:val="00592A7B"/>
    <w:rsid w:val="00596B4D"/>
    <w:rsid w:val="005A115F"/>
    <w:rsid w:val="005A19BC"/>
    <w:rsid w:val="005A4115"/>
    <w:rsid w:val="005A6096"/>
    <w:rsid w:val="005A7D06"/>
    <w:rsid w:val="005B5502"/>
    <w:rsid w:val="005B7ACA"/>
    <w:rsid w:val="005C336B"/>
    <w:rsid w:val="005C5F44"/>
    <w:rsid w:val="005C6EEC"/>
    <w:rsid w:val="005D13B6"/>
    <w:rsid w:val="005D3428"/>
    <w:rsid w:val="005E127D"/>
    <w:rsid w:val="005E310E"/>
    <w:rsid w:val="005E4178"/>
    <w:rsid w:val="005E4C3D"/>
    <w:rsid w:val="005E74F1"/>
    <w:rsid w:val="005E7C75"/>
    <w:rsid w:val="005F2E2C"/>
    <w:rsid w:val="005F43C0"/>
    <w:rsid w:val="005F5D5F"/>
    <w:rsid w:val="00600C8B"/>
    <w:rsid w:val="00604423"/>
    <w:rsid w:val="0060668D"/>
    <w:rsid w:val="00610565"/>
    <w:rsid w:val="00614192"/>
    <w:rsid w:val="00616A63"/>
    <w:rsid w:val="00617098"/>
    <w:rsid w:val="006176EA"/>
    <w:rsid w:val="00622AB1"/>
    <w:rsid w:val="0062362C"/>
    <w:rsid w:val="00623BD2"/>
    <w:rsid w:val="00623FA9"/>
    <w:rsid w:val="00630718"/>
    <w:rsid w:val="006330AF"/>
    <w:rsid w:val="00633251"/>
    <w:rsid w:val="00633351"/>
    <w:rsid w:val="00634226"/>
    <w:rsid w:val="00640F71"/>
    <w:rsid w:val="0064784E"/>
    <w:rsid w:val="00652E0E"/>
    <w:rsid w:val="006532B4"/>
    <w:rsid w:val="00656D86"/>
    <w:rsid w:val="0065774C"/>
    <w:rsid w:val="00670F97"/>
    <w:rsid w:val="006730B2"/>
    <w:rsid w:val="0068040A"/>
    <w:rsid w:val="006846C6"/>
    <w:rsid w:val="00687816"/>
    <w:rsid w:val="00691541"/>
    <w:rsid w:val="00691B44"/>
    <w:rsid w:val="006A0789"/>
    <w:rsid w:val="006A3F3E"/>
    <w:rsid w:val="006A4B20"/>
    <w:rsid w:val="006A7496"/>
    <w:rsid w:val="006B07E3"/>
    <w:rsid w:val="006B1EB3"/>
    <w:rsid w:val="006B2D0C"/>
    <w:rsid w:val="006B7FFA"/>
    <w:rsid w:val="006C40EF"/>
    <w:rsid w:val="006C7325"/>
    <w:rsid w:val="006D0E67"/>
    <w:rsid w:val="006D3509"/>
    <w:rsid w:val="006D40C4"/>
    <w:rsid w:val="006D7133"/>
    <w:rsid w:val="006E0D6E"/>
    <w:rsid w:val="006E65F4"/>
    <w:rsid w:val="006F150E"/>
    <w:rsid w:val="006F65D2"/>
    <w:rsid w:val="006F7174"/>
    <w:rsid w:val="007006C5"/>
    <w:rsid w:val="00704D5B"/>
    <w:rsid w:val="007053B9"/>
    <w:rsid w:val="00710315"/>
    <w:rsid w:val="007121DA"/>
    <w:rsid w:val="00713CD5"/>
    <w:rsid w:val="00716E28"/>
    <w:rsid w:val="007175C6"/>
    <w:rsid w:val="007177B0"/>
    <w:rsid w:val="00717886"/>
    <w:rsid w:val="0071792A"/>
    <w:rsid w:val="0072197C"/>
    <w:rsid w:val="0072676E"/>
    <w:rsid w:val="00727143"/>
    <w:rsid w:val="007322A3"/>
    <w:rsid w:val="00737834"/>
    <w:rsid w:val="00740D6F"/>
    <w:rsid w:val="00745CED"/>
    <w:rsid w:val="0075315B"/>
    <w:rsid w:val="00756775"/>
    <w:rsid w:val="00760FEF"/>
    <w:rsid w:val="007618A5"/>
    <w:rsid w:val="00762004"/>
    <w:rsid w:val="00764AFA"/>
    <w:rsid w:val="00770037"/>
    <w:rsid w:val="0077023E"/>
    <w:rsid w:val="007711BA"/>
    <w:rsid w:val="00773D3C"/>
    <w:rsid w:val="00777905"/>
    <w:rsid w:val="00780B90"/>
    <w:rsid w:val="007820E0"/>
    <w:rsid w:val="00784549"/>
    <w:rsid w:val="007900EA"/>
    <w:rsid w:val="007901FD"/>
    <w:rsid w:val="00796B8E"/>
    <w:rsid w:val="007A3346"/>
    <w:rsid w:val="007A7B54"/>
    <w:rsid w:val="007C0643"/>
    <w:rsid w:val="007C2274"/>
    <w:rsid w:val="007C250E"/>
    <w:rsid w:val="007C3521"/>
    <w:rsid w:val="007D05FC"/>
    <w:rsid w:val="007D5117"/>
    <w:rsid w:val="007E0D3F"/>
    <w:rsid w:val="007E1969"/>
    <w:rsid w:val="007E21B7"/>
    <w:rsid w:val="007E5879"/>
    <w:rsid w:val="007E7C97"/>
    <w:rsid w:val="007F1485"/>
    <w:rsid w:val="007F1C0D"/>
    <w:rsid w:val="007F23F0"/>
    <w:rsid w:val="007F491D"/>
    <w:rsid w:val="007F4C3E"/>
    <w:rsid w:val="00801143"/>
    <w:rsid w:val="00803405"/>
    <w:rsid w:val="00804FBE"/>
    <w:rsid w:val="008103B6"/>
    <w:rsid w:val="008172EE"/>
    <w:rsid w:val="0082098D"/>
    <w:rsid w:val="0082111C"/>
    <w:rsid w:val="00823BD5"/>
    <w:rsid w:val="008351EC"/>
    <w:rsid w:val="00840883"/>
    <w:rsid w:val="008417AF"/>
    <w:rsid w:val="00841E5D"/>
    <w:rsid w:val="008468C1"/>
    <w:rsid w:val="008469D8"/>
    <w:rsid w:val="00846FA1"/>
    <w:rsid w:val="00851AB4"/>
    <w:rsid w:val="008525B1"/>
    <w:rsid w:val="00852BBB"/>
    <w:rsid w:val="008613F7"/>
    <w:rsid w:val="008642B6"/>
    <w:rsid w:val="00866B43"/>
    <w:rsid w:val="0087186B"/>
    <w:rsid w:val="00871B1A"/>
    <w:rsid w:val="00871EE0"/>
    <w:rsid w:val="00874537"/>
    <w:rsid w:val="008800E8"/>
    <w:rsid w:val="00882ECE"/>
    <w:rsid w:val="008846CB"/>
    <w:rsid w:val="00884F97"/>
    <w:rsid w:val="00886150"/>
    <w:rsid w:val="0088640A"/>
    <w:rsid w:val="00892735"/>
    <w:rsid w:val="00896E66"/>
    <w:rsid w:val="008A1C40"/>
    <w:rsid w:val="008A298C"/>
    <w:rsid w:val="008A3072"/>
    <w:rsid w:val="008A3DAF"/>
    <w:rsid w:val="008A643A"/>
    <w:rsid w:val="008A7D54"/>
    <w:rsid w:val="008B1649"/>
    <w:rsid w:val="008B1F36"/>
    <w:rsid w:val="008B204A"/>
    <w:rsid w:val="008C1746"/>
    <w:rsid w:val="008C3503"/>
    <w:rsid w:val="008C66E6"/>
    <w:rsid w:val="008C66EF"/>
    <w:rsid w:val="008C6DBA"/>
    <w:rsid w:val="008D0C77"/>
    <w:rsid w:val="008D0DBC"/>
    <w:rsid w:val="008D2EC6"/>
    <w:rsid w:val="008E1987"/>
    <w:rsid w:val="008E19D7"/>
    <w:rsid w:val="008F09C7"/>
    <w:rsid w:val="008F5DB4"/>
    <w:rsid w:val="008F7D92"/>
    <w:rsid w:val="00900189"/>
    <w:rsid w:val="00900C95"/>
    <w:rsid w:val="0090381F"/>
    <w:rsid w:val="009042F7"/>
    <w:rsid w:val="00910DA8"/>
    <w:rsid w:val="0091197F"/>
    <w:rsid w:val="00911CEB"/>
    <w:rsid w:val="00911FD7"/>
    <w:rsid w:val="00916517"/>
    <w:rsid w:val="00927028"/>
    <w:rsid w:val="0093414A"/>
    <w:rsid w:val="00935A5D"/>
    <w:rsid w:val="00935D7C"/>
    <w:rsid w:val="00942141"/>
    <w:rsid w:val="00942173"/>
    <w:rsid w:val="00950ECD"/>
    <w:rsid w:val="00953A2D"/>
    <w:rsid w:val="009543EE"/>
    <w:rsid w:val="0096280E"/>
    <w:rsid w:val="009648B6"/>
    <w:rsid w:val="00971B69"/>
    <w:rsid w:val="009735E8"/>
    <w:rsid w:val="0097497D"/>
    <w:rsid w:val="009756B7"/>
    <w:rsid w:val="0097683D"/>
    <w:rsid w:val="00976AA2"/>
    <w:rsid w:val="00977E20"/>
    <w:rsid w:val="009823F6"/>
    <w:rsid w:val="0098248A"/>
    <w:rsid w:val="00986749"/>
    <w:rsid w:val="00992DE2"/>
    <w:rsid w:val="00994D4E"/>
    <w:rsid w:val="009973DA"/>
    <w:rsid w:val="00997880"/>
    <w:rsid w:val="009A0AA8"/>
    <w:rsid w:val="009A1F10"/>
    <w:rsid w:val="009A3F07"/>
    <w:rsid w:val="009C16E7"/>
    <w:rsid w:val="009C18D5"/>
    <w:rsid w:val="009C34DD"/>
    <w:rsid w:val="009C39AA"/>
    <w:rsid w:val="009D0774"/>
    <w:rsid w:val="009D3122"/>
    <w:rsid w:val="009D3A71"/>
    <w:rsid w:val="009D5E5C"/>
    <w:rsid w:val="009D6BE4"/>
    <w:rsid w:val="009D6F5F"/>
    <w:rsid w:val="009E03E2"/>
    <w:rsid w:val="009E1917"/>
    <w:rsid w:val="009E1E8E"/>
    <w:rsid w:val="009E2F89"/>
    <w:rsid w:val="009E3233"/>
    <w:rsid w:val="009E3FB1"/>
    <w:rsid w:val="009F0745"/>
    <w:rsid w:val="00A0022D"/>
    <w:rsid w:val="00A0176C"/>
    <w:rsid w:val="00A01CE4"/>
    <w:rsid w:val="00A027DD"/>
    <w:rsid w:val="00A03CB4"/>
    <w:rsid w:val="00A0602F"/>
    <w:rsid w:val="00A11C7C"/>
    <w:rsid w:val="00A12323"/>
    <w:rsid w:val="00A14955"/>
    <w:rsid w:val="00A21DCA"/>
    <w:rsid w:val="00A23BE7"/>
    <w:rsid w:val="00A2417C"/>
    <w:rsid w:val="00A27879"/>
    <w:rsid w:val="00A32ACC"/>
    <w:rsid w:val="00A335BB"/>
    <w:rsid w:val="00A3578B"/>
    <w:rsid w:val="00A4024E"/>
    <w:rsid w:val="00A417B1"/>
    <w:rsid w:val="00A4432E"/>
    <w:rsid w:val="00A502B0"/>
    <w:rsid w:val="00A518F4"/>
    <w:rsid w:val="00A570B9"/>
    <w:rsid w:val="00A60A55"/>
    <w:rsid w:val="00A624B5"/>
    <w:rsid w:val="00A62B98"/>
    <w:rsid w:val="00A6492C"/>
    <w:rsid w:val="00A664EE"/>
    <w:rsid w:val="00A66D5C"/>
    <w:rsid w:val="00A66FFA"/>
    <w:rsid w:val="00A677B8"/>
    <w:rsid w:val="00A71527"/>
    <w:rsid w:val="00A72588"/>
    <w:rsid w:val="00A8071D"/>
    <w:rsid w:val="00A83236"/>
    <w:rsid w:val="00A84EBD"/>
    <w:rsid w:val="00A87AFC"/>
    <w:rsid w:val="00A9201A"/>
    <w:rsid w:val="00AA1367"/>
    <w:rsid w:val="00AA2B04"/>
    <w:rsid w:val="00AA5432"/>
    <w:rsid w:val="00AA6075"/>
    <w:rsid w:val="00AB56C2"/>
    <w:rsid w:val="00AB680B"/>
    <w:rsid w:val="00AC2595"/>
    <w:rsid w:val="00AC3EBA"/>
    <w:rsid w:val="00AC402D"/>
    <w:rsid w:val="00AC4818"/>
    <w:rsid w:val="00AC4DE0"/>
    <w:rsid w:val="00AC5451"/>
    <w:rsid w:val="00AC6460"/>
    <w:rsid w:val="00AD5D09"/>
    <w:rsid w:val="00AD7B81"/>
    <w:rsid w:val="00AE5D30"/>
    <w:rsid w:val="00AE7E90"/>
    <w:rsid w:val="00AF1981"/>
    <w:rsid w:val="00AF1A2A"/>
    <w:rsid w:val="00AF44A1"/>
    <w:rsid w:val="00AF51FE"/>
    <w:rsid w:val="00B006FE"/>
    <w:rsid w:val="00B021E8"/>
    <w:rsid w:val="00B035E7"/>
    <w:rsid w:val="00B10FA6"/>
    <w:rsid w:val="00B124FE"/>
    <w:rsid w:val="00B17846"/>
    <w:rsid w:val="00B203DA"/>
    <w:rsid w:val="00B2274C"/>
    <w:rsid w:val="00B22CA2"/>
    <w:rsid w:val="00B2599D"/>
    <w:rsid w:val="00B27F74"/>
    <w:rsid w:val="00B30CCA"/>
    <w:rsid w:val="00B314E7"/>
    <w:rsid w:val="00B33DF0"/>
    <w:rsid w:val="00B40AF5"/>
    <w:rsid w:val="00B4465D"/>
    <w:rsid w:val="00B451E6"/>
    <w:rsid w:val="00B465B2"/>
    <w:rsid w:val="00B47AB8"/>
    <w:rsid w:val="00B60496"/>
    <w:rsid w:val="00B63E46"/>
    <w:rsid w:val="00B7008A"/>
    <w:rsid w:val="00B72496"/>
    <w:rsid w:val="00B755D1"/>
    <w:rsid w:val="00B777C9"/>
    <w:rsid w:val="00B77817"/>
    <w:rsid w:val="00B80329"/>
    <w:rsid w:val="00B8170D"/>
    <w:rsid w:val="00B8635A"/>
    <w:rsid w:val="00B87D6F"/>
    <w:rsid w:val="00B90920"/>
    <w:rsid w:val="00B922F1"/>
    <w:rsid w:val="00B9363B"/>
    <w:rsid w:val="00B947B2"/>
    <w:rsid w:val="00B95E8D"/>
    <w:rsid w:val="00B96A6A"/>
    <w:rsid w:val="00BA25F0"/>
    <w:rsid w:val="00BA3A93"/>
    <w:rsid w:val="00BA3E42"/>
    <w:rsid w:val="00BA4541"/>
    <w:rsid w:val="00BA5854"/>
    <w:rsid w:val="00BB0462"/>
    <w:rsid w:val="00BB1A3A"/>
    <w:rsid w:val="00BB2DF3"/>
    <w:rsid w:val="00BB3CFB"/>
    <w:rsid w:val="00BB3E54"/>
    <w:rsid w:val="00BC2E7B"/>
    <w:rsid w:val="00BC5F04"/>
    <w:rsid w:val="00BD4CE6"/>
    <w:rsid w:val="00BD7401"/>
    <w:rsid w:val="00BD75B0"/>
    <w:rsid w:val="00BE1013"/>
    <w:rsid w:val="00BE43D1"/>
    <w:rsid w:val="00BE4678"/>
    <w:rsid w:val="00BE4FA5"/>
    <w:rsid w:val="00BF4D79"/>
    <w:rsid w:val="00BF586E"/>
    <w:rsid w:val="00C01881"/>
    <w:rsid w:val="00C0555C"/>
    <w:rsid w:val="00C11646"/>
    <w:rsid w:val="00C159EB"/>
    <w:rsid w:val="00C1620F"/>
    <w:rsid w:val="00C17E62"/>
    <w:rsid w:val="00C229AC"/>
    <w:rsid w:val="00C254DA"/>
    <w:rsid w:val="00C259CD"/>
    <w:rsid w:val="00C26F05"/>
    <w:rsid w:val="00C34535"/>
    <w:rsid w:val="00C35009"/>
    <w:rsid w:val="00C369B3"/>
    <w:rsid w:val="00C41184"/>
    <w:rsid w:val="00C41CEA"/>
    <w:rsid w:val="00C44CBD"/>
    <w:rsid w:val="00C53AC5"/>
    <w:rsid w:val="00C54A37"/>
    <w:rsid w:val="00C57C93"/>
    <w:rsid w:val="00C62520"/>
    <w:rsid w:val="00C64B9F"/>
    <w:rsid w:val="00C70076"/>
    <w:rsid w:val="00C73013"/>
    <w:rsid w:val="00C74211"/>
    <w:rsid w:val="00C763AA"/>
    <w:rsid w:val="00C8236F"/>
    <w:rsid w:val="00C82698"/>
    <w:rsid w:val="00C830B6"/>
    <w:rsid w:val="00C85950"/>
    <w:rsid w:val="00C85EE6"/>
    <w:rsid w:val="00C951BC"/>
    <w:rsid w:val="00CA630D"/>
    <w:rsid w:val="00CA7975"/>
    <w:rsid w:val="00CB3B75"/>
    <w:rsid w:val="00CB5375"/>
    <w:rsid w:val="00CC081F"/>
    <w:rsid w:val="00CC1206"/>
    <w:rsid w:val="00CC4BB4"/>
    <w:rsid w:val="00CD364E"/>
    <w:rsid w:val="00CD45D5"/>
    <w:rsid w:val="00CD7905"/>
    <w:rsid w:val="00CE23D1"/>
    <w:rsid w:val="00CE51CF"/>
    <w:rsid w:val="00CE5B8F"/>
    <w:rsid w:val="00CE68CE"/>
    <w:rsid w:val="00CE6A6B"/>
    <w:rsid w:val="00CE788C"/>
    <w:rsid w:val="00CF2495"/>
    <w:rsid w:val="00D04D58"/>
    <w:rsid w:val="00D06FEF"/>
    <w:rsid w:val="00D14D5E"/>
    <w:rsid w:val="00D251BE"/>
    <w:rsid w:val="00D25944"/>
    <w:rsid w:val="00D25F50"/>
    <w:rsid w:val="00D32126"/>
    <w:rsid w:val="00D43F41"/>
    <w:rsid w:val="00D44B57"/>
    <w:rsid w:val="00D44B9A"/>
    <w:rsid w:val="00D479A5"/>
    <w:rsid w:val="00D54CEB"/>
    <w:rsid w:val="00D55EC1"/>
    <w:rsid w:val="00D6123E"/>
    <w:rsid w:val="00D626C8"/>
    <w:rsid w:val="00D62DF4"/>
    <w:rsid w:val="00D63865"/>
    <w:rsid w:val="00D65524"/>
    <w:rsid w:val="00D74E75"/>
    <w:rsid w:val="00D828B2"/>
    <w:rsid w:val="00D83991"/>
    <w:rsid w:val="00D9221C"/>
    <w:rsid w:val="00D9226C"/>
    <w:rsid w:val="00DA6057"/>
    <w:rsid w:val="00DB13AC"/>
    <w:rsid w:val="00DB25B0"/>
    <w:rsid w:val="00DB479F"/>
    <w:rsid w:val="00DB70E2"/>
    <w:rsid w:val="00DB79F1"/>
    <w:rsid w:val="00DD0F56"/>
    <w:rsid w:val="00DD1F34"/>
    <w:rsid w:val="00DD21A3"/>
    <w:rsid w:val="00DE21DD"/>
    <w:rsid w:val="00DE7B15"/>
    <w:rsid w:val="00DF185E"/>
    <w:rsid w:val="00DF20DA"/>
    <w:rsid w:val="00DF23B1"/>
    <w:rsid w:val="00DF39F5"/>
    <w:rsid w:val="00DF42D1"/>
    <w:rsid w:val="00E001DF"/>
    <w:rsid w:val="00E04066"/>
    <w:rsid w:val="00E044EC"/>
    <w:rsid w:val="00E04AE1"/>
    <w:rsid w:val="00E05893"/>
    <w:rsid w:val="00E05979"/>
    <w:rsid w:val="00E120E7"/>
    <w:rsid w:val="00E20576"/>
    <w:rsid w:val="00E20F20"/>
    <w:rsid w:val="00E20F83"/>
    <w:rsid w:val="00E23261"/>
    <w:rsid w:val="00E246B9"/>
    <w:rsid w:val="00E24B96"/>
    <w:rsid w:val="00E31E8A"/>
    <w:rsid w:val="00E40643"/>
    <w:rsid w:val="00E42ED8"/>
    <w:rsid w:val="00E43189"/>
    <w:rsid w:val="00E44B83"/>
    <w:rsid w:val="00E45F7E"/>
    <w:rsid w:val="00E51791"/>
    <w:rsid w:val="00E57352"/>
    <w:rsid w:val="00E64A95"/>
    <w:rsid w:val="00E6702D"/>
    <w:rsid w:val="00E71DB7"/>
    <w:rsid w:val="00E74493"/>
    <w:rsid w:val="00E83E4C"/>
    <w:rsid w:val="00E877C1"/>
    <w:rsid w:val="00E93436"/>
    <w:rsid w:val="00EA2363"/>
    <w:rsid w:val="00EA7DC8"/>
    <w:rsid w:val="00EB4DEB"/>
    <w:rsid w:val="00EB7CB3"/>
    <w:rsid w:val="00EC01E2"/>
    <w:rsid w:val="00EC1E8B"/>
    <w:rsid w:val="00EC2017"/>
    <w:rsid w:val="00EC2E05"/>
    <w:rsid w:val="00EC5BBC"/>
    <w:rsid w:val="00EC6203"/>
    <w:rsid w:val="00ED0361"/>
    <w:rsid w:val="00ED1AF4"/>
    <w:rsid w:val="00EE01DE"/>
    <w:rsid w:val="00EE077C"/>
    <w:rsid w:val="00EE1224"/>
    <w:rsid w:val="00EE1B7A"/>
    <w:rsid w:val="00EE20FC"/>
    <w:rsid w:val="00EE3322"/>
    <w:rsid w:val="00EE40A7"/>
    <w:rsid w:val="00EE426C"/>
    <w:rsid w:val="00EF075E"/>
    <w:rsid w:val="00EF1520"/>
    <w:rsid w:val="00EF52C8"/>
    <w:rsid w:val="00F0057C"/>
    <w:rsid w:val="00F04A66"/>
    <w:rsid w:val="00F07E22"/>
    <w:rsid w:val="00F207DA"/>
    <w:rsid w:val="00F2434F"/>
    <w:rsid w:val="00F24B63"/>
    <w:rsid w:val="00F24F3B"/>
    <w:rsid w:val="00F308B1"/>
    <w:rsid w:val="00F354A6"/>
    <w:rsid w:val="00F4257E"/>
    <w:rsid w:val="00F42EDB"/>
    <w:rsid w:val="00F45C2B"/>
    <w:rsid w:val="00F53183"/>
    <w:rsid w:val="00F55D29"/>
    <w:rsid w:val="00F55FB1"/>
    <w:rsid w:val="00F60DF4"/>
    <w:rsid w:val="00F60F24"/>
    <w:rsid w:val="00F62184"/>
    <w:rsid w:val="00F64230"/>
    <w:rsid w:val="00F7339A"/>
    <w:rsid w:val="00F7358B"/>
    <w:rsid w:val="00F750FA"/>
    <w:rsid w:val="00F80B65"/>
    <w:rsid w:val="00F81FE0"/>
    <w:rsid w:val="00F938C7"/>
    <w:rsid w:val="00F97F2C"/>
    <w:rsid w:val="00FA000B"/>
    <w:rsid w:val="00FA0C40"/>
    <w:rsid w:val="00FB1265"/>
    <w:rsid w:val="00FB4B2E"/>
    <w:rsid w:val="00FC2383"/>
    <w:rsid w:val="00FC2515"/>
    <w:rsid w:val="00FC2CA7"/>
    <w:rsid w:val="00FC5A6E"/>
    <w:rsid w:val="00FD1D09"/>
    <w:rsid w:val="00FD2392"/>
    <w:rsid w:val="00FE3A5C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81"/>
    <o:shapelayout v:ext="edit">
      <o:idmap v:ext="edit" data="1,3,4"/>
      <o:rules v:ext="edit">
        <o:r id="V:Rule1" type="connector" idref="#_x0000_s4501"/>
        <o:r id="V:Rule2" type="connector" idref="#_x0000_s4485"/>
        <o:r id="V:Rule3" type="connector" idref="#_x0000_s4568"/>
        <o:r id="V:Rule4" type="connector" idref="#_x0000_s4478"/>
        <o:r id="V:Rule5" type="connector" idref="#_x0000_s4517"/>
        <o:r id="V:Rule6" type="connector" idref="#_x0000_s4440"/>
        <o:r id="V:Rule7" type="connector" idref="#_x0000_s4543"/>
        <o:r id="V:Rule8" type="connector" idref="#_x0000_s4490"/>
        <o:r id="V:Rule9" type="connector" idref="#_x0000_s4452"/>
        <o:r id="V:Rule10" type="connector" idref="#_x0000_s4532"/>
        <o:r id="V:Rule11" type="connector" idref="#_x0000_s4487"/>
        <o:r id="V:Rule12" type="connector" idref="#_x0000_s4542"/>
        <o:r id="V:Rule13" type="connector" idref="#_x0000_s4544"/>
        <o:r id="V:Rule14" type="connector" idref="#_x0000_s4467"/>
        <o:r id="V:Rule15" type="connector" idref="#_x0000_s4427"/>
        <o:r id="V:Rule16" type="connector" idref="#_x0000_s4519"/>
        <o:r id="V:Rule17" type="connector" idref="#_x0000_s4528"/>
        <o:r id="V:Rule18" type="connector" idref="#_x0000_s4516"/>
        <o:r id="V:Rule19" type="connector" idref="#_x0000_s4442"/>
        <o:r id="V:Rule20" type="connector" idref="#_x0000_s4541"/>
        <o:r id="V:Rule21" type="connector" idref="#_x0000_s4540"/>
        <o:r id="V:Rule22" type="connector" idref="#_x0000_s4486"/>
        <o:r id="V:Rule23" type="connector" idref="#_x0000_s4468"/>
        <o:r id="V:Rule24" type="connector" idref="#_x0000_s4545"/>
        <o:r id="V:Rule25" type="connector" idref="#_x0000_s4502"/>
        <o:r id="V:Rule26" type="connector" idref="#_x0000_s4470"/>
        <o:r id="V:Rule27" type="connector" idref="#_x0000_s4527"/>
        <o:r id="V:Rule28" type="connector" idref="#_x0000_s4456"/>
        <o:r id="V:Rule29" type="connector" idref="#_x0000_s4564"/>
        <o:r id="V:Rule30" type="connector" idref="#_x0000_s4451"/>
        <o:r id="V:Rule31" type="connector" idref="#_x0000_s4480"/>
        <o:r id="V:Rule32" type="connector" idref="#_x0000_s4563"/>
        <o:r id="V:Rule33" type="connector" idref="#_x0000_s4549"/>
        <o:r id="V:Rule34" type="connector" idref="#_x0000_s4529"/>
        <o:r id="V:Rule35" type="connector" idref="#_x0000_s4553"/>
        <o:r id="V:Rule36" type="connector" idref="#_x0000_s4423"/>
        <o:r id="V:Rule37" type="connector" idref="#_x0000_s4422"/>
        <o:r id="V:Rule38" type="connector" idref="#_x0000_s4562"/>
        <o:r id="V:Rule39" type="connector" idref="#_x0000_s4428"/>
        <o:r id="V:Rule40" type="connector" idref="#_x0000_s4506"/>
        <o:r id="V:Rule41" type="connector" idref="#_x0000_s4424"/>
        <o:r id="V:Rule42" type="connector" idref="#_x0000_s4552"/>
        <o:r id="V:Rule43" type="connector" idref="#_x0000_s4547"/>
        <o:r id="V:Rule44" type="connector" idref="#_x0000_s4491"/>
        <o:r id="V:Rule45" type="connector" idref="#_x0000_s4481"/>
        <o:r id="V:Rule46" type="connector" idref="#_x0000_s4567"/>
        <o:r id="V:Rule47" type="connector" idref="#_x0000_s4482"/>
        <o:r id="V:Rule48" type="connector" idref="#_x0000_s4500"/>
        <o:r id="V:Rule49" type="connector" idref="#_x0000_s4483"/>
        <o:r id="V:Rule50" type="connector" idref="#_x0000_s4453"/>
        <o:r id="V:Rule51" type="connector" idref="#_x0000_s4439"/>
        <o:r id="V:Rule52" type="connector" idref="#_x0000_s4505"/>
        <o:r id="V:Rule53" type="connector" idref="#_x0000_s4548"/>
        <o:r id="V:Rule54" type="connector" idref="#_x0000_s4479"/>
      </o:rules>
    </o:shapelayout>
  </w:shapeDefaults>
  <w:decimalSymbol w:val="."/>
  <w:listSeparator w:val=";"/>
  <w15:docId w15:val="{45A6FB5B-D496-403B-BAF4-496AD7F7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451E6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B451E6"/>
    <w:pPr>
      <w:keepNext/>
      <w:numPr>
        <w:numId w:val="4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B451E6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B451E6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B451E6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B451E6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B451E6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B451E6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B451E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451E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451E6"/>
  </w:style>
  <w:style w:type="paragraph" w:styleId="Textkrper-Zeileneinzug">
    <w:name w:val="Body Text Indent"/>
    <w:basedOn w:val="Standard"/>
    <w:autoRedefine/>
    <w:rsid w:val="00126373"/>
    <w:pPr>
      <w:tabs>
        <w:tab w:val="left" w:pos="1418"/>
      </w:tabs>
      <w:spacing w:before="120"/>
      <w:ind w:left="708" w:right="284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B451E6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B451E6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B451E6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B451E6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B451E6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B451E6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B451E6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B451E6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B451E6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B451E6"/>
    <w:pPr>
      <w:ind w:left="1600"/>
    </w:pPr>
  </w:style>
  <w:style w:type="character" w:styleId="Hyperlink">
    <w:name w:val="Hyperlink"/>
    <w:basedOn w:val="Absatz-Standardschriftart"/>
    <w:uiPriority w:val="99"/>
    <w:rsid w:val="00B451E6"/>
    <w:rPr>
      <w:color w:val="0000FF"/>
      <w:u w:val="single"/>
    </w:rPr>
  </w:style>
  <w:style w:type="paragraph" w:customStyle="1" w:styleId="Funktionstabelle">
    <w:name w:val="Funktionstabelle"/>
    <w:rsid w:val="00B451E6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B451E6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B451E6"/>
    <w:pPr>
      <w:tabs>
        <w:tab w:val="clear" w:pos="1418"/>
        <w:tab w:val="num" w:pos="1429"/>
      </w:tabs>
      <w:spacing w:before="40" w:after="40"/>
      <w:ind w:left="1429" w:hanging="357"/>
    </w:pPr>
  </w:style>
  <w:style w:type="paragraph" w:styleId="Sprechblasentext">
    <w:name w:val="Balloon Text"/>
    <w:basedOn w:val="Standard"/>
    <w:semiHidden/>
    <w:rsid w:val="00B451E6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B451E6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numPr>
        <w:numId w:val="11"/>
      </w:numPr>
      <w:tabs>
        <w:tab w:val="clear" w:pos="567"/>
        <w:tab w:val="clear" w:pos="1418"/>
        <w:tab w:val="left" w:pos="1560"/>
        <w:tab w:val="num" w:pos="1983"/>
      </w:tabs>
      <w:spacing w:before="0"/>
      <w:ind w:left="1983" w:right="0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tabs>
        <w:tab w:val="clear" w:pos="1418"/>
      </w:tabs>
      <w:spacing w:before="0" w:after="120"/>
      <w:ind w:left="1559" w:right="0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character" w:styleId="Hervorhebung">
    <w:name w:val="Emphasis"/>
    <w:basedOn w:val="Absatz-Standardschriftart"/>
    <w:uiPriority w:val="20"/>
    <w:qFormat/>
    <w:rsid w:val="00CE23D1"/>
    <w:rPr>
      <w:b/>
      <w:bCs/>
      <w:i w:val="0"/>
      <w:iCs w:val="0"/>
    </w:rPr>
  </w:style>
  <w:style w:type="character" w:customStyle="1" w:styleId="std1">
    <w:name w:val="std1"/>
    <w:basedOn w:val="Absatz-Standardschriftart"/>
    <w:rsid w:val="00CE23D1"/>
    <w:rPr>
      <w:rFonts w:ascii="Arial" w:hAnsi="Arial" w:cs="Arial" w:hint="default"/>
      <w:sz w:val="24"/>
      <w:szCs w:val="24"/>
    </w:rPr>
  </w:style>
  <w:style w:type="character" w:styleId="BesuchterHyperlink">
    <w:name w:val="FollowedHyperlink"/>
    <w:basedOn w:val="Absatz-Standardschriftart"/>
    <w:rsid w:val="005106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4236">
      <w:bodyDiv w:val="1"/>
      <w:marLeft w:val="77"/>
      <w:marRight w:val="77"/>
      <w:marTop w:val="29"/>
      <w:marBottom w:val="2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904">
              <w:marLeft w:val="154"/>
              <w:marRight w:val="15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7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http://www.futurlec.com/IC7402.gi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hyperlink" Target="http://de.wikipedia.org/wiki/Logikgatt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www.bruckmur.at/webgrafik/verwaltung_amtszeiten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10" Type="http://schemas.openxmlformats.org/officeDocument/2006/relationships/image" Target="media/image2.gi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www.schroeter-kfz.de/Clipart.gif" TargetMode="External"/><Relationship Id="rId14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FDE19-8657-4A74-A272-11ED7F22E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25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Luca Schäfli</cp:lastModifiedBy>
  <cp:revision>22</cp:revision>
  <cp:lastPrinted>2013-10-10T11:37:00Z</cp:lastPrinted>
  <dcterms:created xsi:type="dcterms:W3CDTF">2009-10-21T13:15:00Z</dcterms:created>
  <dcterms:modified xsi:type="dcterms:W3CDTF">2015-10-19T06:51:00Z</dcterms:modified>
</cp:coreProperties>
</file>