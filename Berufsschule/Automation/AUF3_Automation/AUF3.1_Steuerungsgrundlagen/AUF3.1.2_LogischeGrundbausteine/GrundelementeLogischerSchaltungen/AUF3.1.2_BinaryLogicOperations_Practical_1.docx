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04" w:rsidRPr="0065774C" w:rsidRDefault="00772EBB" w:rsidP="001A465B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b/>
          <w:i/>
          <w:noProof/>
          <w:sz w:val="28"/>
          <w:szCs w:val="28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4" type="#_x0000_t202" style="position:absolute;left:0;text-align:left;margin-left:413.6pt;margin-top:4pt;width:65.75pt;height:45.05pt;z-index:251645440;mso-position-horizontal-relative:text;mso-position-vertical-relative:text" strokecolor="white">
            <v:textbox style="mso-next-textbox:#_x0000_s4214">
              <w:txbxContent>
                <w:p w:rsidR="00772EBB" w:rsidRPr="00184283" w:rsidRDefault="00772EBB">
                  <w:pP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</w:pPr>
                  <w: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20</w:t>
                  </w:r>
                  <w:r w:rsidRPr="00184283"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‘</w:t>
                  </w:r>
                </w:p>
              </w:txbxContent>
            </v:textbox>
          </v:shape>
        </w:pict>
      </w:r>
      <w:r w:rsidR="00051AF3">
        <w:rPr>
          <w:rFonts w:ascii="Verdana" w:hAnsi="Verdana"/>
          <w:b/>
          <w:i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49536" behindDoc="1" locked="0" layoutInCell="1" allowOverlap="1" wp14:anchorId="1276A34C" wp14:editId="6C635E1E">
            <wp:simplePos x="0" y="0"/>
            <wp:positionH relativeFrom="column">
              <wp:posOffset>4309745</wp:posOffset>
            </wp:positionH>
            <wp:positionV relativeFrom="paragraph">
              <wp:posOffset>-22860</wp:posOffset>
            </wp:positionV>
            <wp:extent cx="909955" cy="755650"/>
            <wp:effectExtent l="19050" t="0" r="4445" b="0"/>
            <wp:wrapTight wrapText="bothSides">
              <wp:wrapPolygon edited="0">
                <wp:start x="-452" y="0"/>
                <wp:lineTo x="-452" y="21237"/>
                <wp:lineTo x="21706" y="21237"/>
                <wp:lineTo x="21706" y="0"/>
                <wp:lineTo x="-452" y="0"/>
              </wp:wrapPolygon>
            </wp:wrapTight>
            <wp:docPr id="2371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5D5">
        <w:rPr>
          <w:rFonts w:ascii="Verdana" w:hAnsi="Verdana"/>
          <w:b/>
          <w:i/>
          <w:sz w:val="28"/>
          <w:szCs w:val="28"/>
          <w:lang w:val="en-GB"/>
        </w:rPr>
        <w:t>Practical</w:t>
      </w:r>
      <w:r w:rsidR="0067713E">
        <w:rPr>
          <w:rFonts w:ascii="Verdana" w:hAnsi="Verdana"/>
          <w:b/>
          <w:i/>
          <w:sz w:val="28"/>
          <w:szCs w:val="28"/>
          <w:lang w:val="en-GB"/>
        </w:rPr>
        <w:t xml:space="preserve"> 1</w:t>
      </w:r>
      <w:r w:rsidR="00A0227A">
        <w:rPr>
          <w:rFonts w:ascii="Verdana" w:hAnsi="Verdana"/>
          <w:b/>
          <w:i/>
          <w:sz w:val="28"/>
          <w:szCs w:val="28"/>
          <w:lang w:val="en-GB"/>
        </w:rPr>
        <w:t>: Universal AND l</w:t>
      </w:r>
      <w:r w:rsidR="007711BA">
        <w:rPr>
          <w:rFonts w:ascii="Verdana" w:hAnsi="Verdana"/>
          <w:b/>
          <w:i/>
          <w:sz w:val="28"/>
          <w:szCs w:val="28"/>
          <w:lang w:val="en-GB"/>
        </w:rPr>
        <w:t>ogic</w:t>
      </w:r>
    </w:p>
    <w:p w:rsidR="007711BA" w:rsidRPr="004355D4" w:rsidRDefault="007711BA" w:rsidP="007711BA">
      <w:pPr>
        <w:pStyle w:val="berschrift3"/>
        <w:rPr>
          <w:lang w:val="en-GB"/>
        </w:rPr>
      </w:pPr>
      <w:r w:rsidRPr="004355D4">
        <w:rPr>
          <w:lang w:val="en-GB"/>
        </w:rPr>
        <w:t>Apparatus</w:t>
      </w:r>
    </w:p>
    <w:p w:rsidR="007711BA" w:rsidRDefault="007711BA" w:rsidP="007711BA">
      <w:pPr>
        <w:pStyle w:val="Textkrper-Zeileneinzug"/>
      </w:pPr>
      <w:r>
        <w:t>Digitalexperimenter, I.C. 7408, connecting wires</w:t>
      </w:r>
    </w:p>
    <w:p w:rsidR="007711BA" w:rsidRPr="00A0227A" w:rsidRDefault="00051AF3" w:rsidP="00A0227A">
      <w:pPr>
        <w:pStyle w:val="berschrift3"/>
        <w:tabs>
          <w:tab w:val="center" w:pos="3423"/>
        </w:tabs>
        <w:spacing w:before="240"/>
        <w:rPr>
          <w:lang w:val="en-GB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4029710</wp:posOffset>
            </wp:positionH>
            <wp:positionV relativeFrom="paragraph">
              <wp:posOffset>57785</wp:posOffset>
            </wp:positionV>
            <wp:extent cx="1896110" cy="1492250"/>
            <wp:effectExtent l="19050" t="0" r="8890" b="0"/>
            <wp:wrapTight wrapText="bothSides">
              <wp:wrapPolygon edited="0">
                <wp:start x="-217" y="0"/>
                <wp:lineTo x="-217" y="21232"/>
                <wp:lineTo x="21701" y="21232"/>
                <wp:lineTo x="21701" y="0"/>
                <wp:lineTo x="-217" y="0"/>
              </wp:wrapPolygon>
            </wp:wrapTight>
            <wp:docPr id="2367" name="Bild 2367" descr="Vierfach-AND-G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Vierfach-AND-Gat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1BA" w:rsidRPr="00A0227A">
        <w:rPr>
          <w:lang w:val="en-GB"/>
        </w:rPr>
        <w:t>Method</w:t>
      </w:r>
      <w:r w:rsidR="00A0227A">
        <w:rPr>
          <w:lang w:val="en-GB"/>
        </w:rPr>
        <w:tab/>
      </w:r>
    </w:p>
    <w:p w:rsidR="007711BA" w:rsidRPr="004355D4" w:rsidRDefault="00BB01F8" w:rsidP="007711BA">
      <w:pPr>
        <w:pStyle w:val="Textkrper-Zeileneinzug"/>
      </w:pPr>
      <w:r w:rsidRPr="00A0227A">
        <w:t xml:space="preserve">Label the pin’s in circuit 2 with the correct number. </w:t>
      </w:r>
      <w:r w:rsidR="007711BA" w:rsidRPr="00A0227A">
        <w:t xml:space="preserve">Connect the supply to the I.C. at pins 7(0 volts) and 14 (+5 V). </w:t>
      </w:r>
      <w:r w:rsidR="007711BA" w:rsidRPr="004355D4">
        <w:t>With the aid of the connecting wir</w:t>
      </w:r>
      <w:r w:rsidR="008D0C77" w:rsidRPr="004355D4">
        <w:t>es construct the circuits 1 and 2</w:t>
      </w:r>
      <w:r w:rsidR="007711BA" w:rsidRPr="004355D4">
        <w:t xml:space="preserve"> and complete the truth table for each. </w:t>
      </w:r>
    </w:p>
    <w:p w:rsidR="007711BA" w:rsidRPr="004355D4" w:rsidRDefault="007711BA" w:rsidP="007711BA">
      <w:pPr>
        <w:pStyle w:val="Textkrper-Zeileneinzug"/>
      </w:pPr>
    </w:p>
    <w:p w:rsidR="007711BA" w:rsidRPr="008770C2" w:rsidRDefault="00333EC9" w:rsidP="007711BA">
      <w:pPr>
        <w:pStyle w:val="berschrift3"/>
      </w:pPr>
      <w:r>
        <w:t>Circuit 1</w:t>
      </w:r>
    </w:p>
    <w:p w:rsidR="007711BA" w:rsidRDefault="007711BA" w:rsidP="007711BA">
      <w:pPr>
        <w:pStyle w:val="Textkrper-Zeileneinzug"/>
        <w:rPr>
          <w:lang w:val="fr-CH"/>
        </w:rPr>
      </w:pPr>
      <w:r>
        <w:rPr>
          <w:lang w:val="fr-CH"/>
        </w:rPr>
        <w:t>Diagram:</w:t>
      </w:r>
      <w:r>
        <w:rPr>
          <w:lang w:val="fr-CH"/>
        </w:rPr>
        <w:tab/>
      </w:r>
      <w:r w:rsidR="00333EC9">
        <w:rPr>
          <w:lang w:val="fr-CH"/>
        </w:rPr>
        <w:tab/>
      </w:r>
      <w:r w:rsidR="00333EC9">
        <w:rPr>
          <w:lang w:val="fr-CH"/>
        </w:rPr>
        <w:tab/>
      </w:r>
      <w:r w:rsidR="00333EC9">
        <w:rPr>
          <w:lang w:val="fr-CH"/>
        </w:rPr>
        <w:tab/>
        <w:t xml:space="preserve">      Truth table: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tbl>
      <w:tblPr>
        <w:tblpPr w:leftFromText="141" w:rightFromText="141" w:vertAnchor="text" w:horzAnchor="page" w:tblpX="6257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028"/>
        <w:gridCol w:w="1029"/>
      </w:tblGrid>
      <w:tr w:rsidR="00333EC9" w:rsidRPr="00333EC9" w:rsidTr="00230E0F">
        <w:trPr>
          <w:trHeight w:val="387"/>
        </w:trPr>
        <w:tc>
          <w:tcPr>
            <w:tcW w:w="1028" w:type="dxa"/>
            <w:tcBorders>
              <w:bottom w:val="single" w:sz="4" w:space="0" w:color="auto"/>
            </w:tcBorders>
            <w:shd w:val="clear" w:color="auto" w:fill="F2F2F2"/>
          </w:tcPr>
          <w:p w:rsidR="00333EC9" w:rsidRPr="00230E0F" w:rsidRDefault="00333EC9" w:rsidP="002D3295">
            <w:pPr>
              <w:pStyle w:val="Textkrper-Zeileneinzug"/>
              <w:spacing w:before="40" w:after="40"/>
              <w:ind w:left="0" w:right="0"/>
              <w:jc w:val="center"/>
              <w:rPr>
                <w:sz w:val="20"/>
                <w:lang w:val="fr-CH"/>
              </w:rPr>
            </w:pPr>
            <w:r w:rsidRPr="00230E0F">
              <w:rPr>
                <w:sz w:val="20"/>
                <w:lang w:val="fr-CH"/>
              </w:rPr>
              <w:t xml:space="preserve">Input </w:t>
            </w:r>
            <w:r w:rsidR="002D3295" w:rsidRPr="00230E0F">
              <w:rPr>
                <w:sz w:val="20"/>
                <w:lang w:val="fr-CH"/>
              </w:rPr>
              <w:t>B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2F2F2"/>
          </w:tcPr>
          <w:p w:rsidR="00333EC9" w:rsidRPr="00230E0F" w:rsidRDefault="00333EC9" w:rsidP="002D3295">
            <w:pPr>
              <w:pStyle w:val="Textkrper-Zeileneinzug"/>
              <w:spacing w:before="40" w:after="40"/>
              <w:ind w:left="0" w:right="0"/>
              <w:jc w:val="center"/>
              <w:rPr>
                <w:sz w:val="20"/>
                <w:lang w:val="fr-CH"/>
              </w:rPr>
            </w:pPr>
            <w:r w:rsidRPr="00230E0F">
              <w:rPr>
                <w:sz w:val="20"/>
                <w:lang w:val="fr-CH"/>
              </w:rPr>
              <w:t xml:space="preserve">Input </w:t>
            </w:r>
            <w:r w:rsidR="002D3295" w:rsidRPr="00230E0F">
              <w:rPr>
                <w:sz w:val="20"/>
                <w:lang w:val="fr-CH"/>
              </w:rPr>
              <w:t>A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F2F2F2"/>
          </w:tcPr>
          <w:p w:rsidR="00333EC9" w:rsidRPr="00230E0F" w:rsidRDefault="00333EC9" w:rsidP="00333EC9">
            <w:pPr>
              <w:pStyle w:val="Textkrper-Zeileneinzug"/>
              <w:spacing w:before="40" w:after="40"/>
              <w:ind w:left="0" w:right="0"/>
              <w:jc w:val="center"/>
              <w:rPr>
                <w:sz w:val="20"/>
                <w:lang w:val="fr-CH"/>
              </w:rPr>
            </w:pPr>
            <w:r w:rsidRPr="00230E0F">
              <w:rPr>
                <w:sz w:val="20"/>
                <w:lang w:val="fr-CH"/>
              </w:rPr>
              <w:t>Output</w:t>
            </w:r>
          </w:p>
        </w:tc>
      </w:tr>
      <w:tr w:rsidR="00333EC9" w:rsidRPr="00333EC9" w:rsidTr="00230E0F">
        <w:trPr>
          <w:trHeight w:val="387"/>
        </w:trPr>
        <w:tc>
          <w:tcPr>
            <w:tcW w:w="1028" w:type="dxa"/>
            <w:shd w:val="clear" w:color="auto" w:fill="FFFFCC"/>
          </w:tcPr>
          <w:p w:rsidR="00333EC9" w:rsidRPr="00230E0F" w:rsidRDefault="00333EC9" w:rsidP="00333EC9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0</w:t>
            </w:r>
          </w:p>
        </w:tc>
        <w:tc>
          <w:tcPr>
            <w:tcW w:w="1028" w:type="dxa"/>
            <w:shd w:val="clear" w:color="auto" w:fill="FFFFCC"/>
          </w:tcPr>
          <w:p w:rsidR="00333EC9" w:rsidRPr="00230E0F" w:rsidRDefault="00333EC9" w:rsidP="00333EC9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0</w:t>
            </w:r>
          </w:p>
        </w:tc>
        <w:tc>
          <w:tcPr>
            <w:tcW w:w="1029" w:type="dxa"/>
            <w:shd w:val="clear" w:color="auto" w:fill="FFFFFF"/>
          </w:tcPr>
          <w:p w:rsidR="00333EC9" w:rsidRPr="00227924" w:rsidRDefault="00772EBB" w:rsidP="00333EC9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  <w:lang w:val="fr-CH"/>
              </w:rPr>
            </w:pPr>
            <w:permStart w:id="52780191" w:edGrp="everyone"/>
            <w:r>
              <w:rPr>
                <w:color w:val="548DD4"/>
                <w:lang w:val="fr-CH"/>
              </w:rPr>
              <w:t>0</w:t>
            </w:r>
            <w:permEnd w:id="52780191"/>
          </w:p>
        </w:tc>
      </w:tr>
      <w:tr w:rsidR="00456258" w:rsidRPr="00333EC9" w:rsidTr="00230E0F">
        <w:trPr>
          <w:trHeight w:val="388"/>
        </w:trPr>
        <w:tc>
          <w:tcPr>
            <w:tcW w:w="1028" w:type="dxa"/>
            <w:shd w:val="clear" w:color="auto" w:fill="FFFFCC"/>
          </w:tcPr>
          <w:p w:rsidR="00456258" w:rsidRPr="00230E0F" w:rsidRDefault="00456258" w:rsidP="00456258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0</w:t>
            </w:r>
          </w:p>
        </w:tc>
        <w:tc>
          <w:tcPr>
            <w:tcW w:w="1028" w:type="dxa"/>
            <w:shd w:val="clear" w:color="auto" w:fill="FFFFCC"/>
          </w:tcPr>
          <w:p w:rsidR="00456258" w:rsidRPr="00230E0F" w:rsidRDefault="00456258" w:rsidP="00456258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1</w:t>
            </w:r>
          </w:p>
        </w:tc>
        <w:tc>
          <w:tcPr>
            <w:tcW w:w="1029" w:type="dxa"/>
          </w:tcPr>
          <w:p w:rsidR="00456258" w:rsidRPr="00227924" w:rsidRDefault="00772EBB" w:rsidP="00456258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  <w:lang w:val="fr-CH"/>
              </w:rPr>
            </w:pPr>
            <w:permStart w:id="2052934520" w:edGrp="everyone"/>
            <w:r>
              <w:rPr>
                <w:color w:val="548DD4"/>
                <w:lang w:val="fr-CH"/>
              </w:rPr>
              <w:t>0</w:t>
            </w:r>
            <w:permEnd w:id="2052934520"/>
          </w:p>
        </w:tc>
      </w:tr>
      <w:tr w:rsidR="00456258" w:rsidRPr="00333EC9" w:rsidTr="00230E0F">
        <w:trPr>
          <w:trHeight w:val="388"/>
        </w:trPr>
        <w:tc>
          <w:tcPr>
            <w:tcW w:w="1028" w:type="dxa"/>
            <w:shd w:val="clear" w:color="auto" w:fill="FFFFCC"/>
          </w:tcPr>
          <w:p w:rsidR="00456258" w:rsidRPr="00230E0F" w:rsidRDefault="00456258" w:rsidP="00456258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1</w:t>
            </w:r>
          </w:p>
        </w:tc>
        <w:tc>
          <w:tcPr>
            <w:tcW w:w="1028" w:type="dxa"/>
            <w:shd w:val="clear" w:color="auto" w:fill="FFFFCC"/>
          </w:tcPr>
          <w:p w:rsidR="00456258" w:rsidRPr="00230E0F" w:rsidRDefault="00456258" w:rsidP="00456258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0</w:t>
            </w:r>
          </w:p>
        </w:tc>
        <w:tc>
          <w:tcPr>
            <w:tcW w:w="1029" w:type="dxa"/>
          </w:tcPr>
          <w:p w:rsidR="00456258" w:rsidRPr="00227924" w:rsidRDefault="00772EBB" w:rsidP="00456258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  <w:lang w:val="fr-CH"/>
              </w:rPr>
            </w:pPr>
            <w:permStart w:id="396759194" w:edGrp="everyone"/>
            <w:r>
              <w:rPr>
                <w:color w:val="548DD4"/>
                <w:lang w:val="fr-CH"/>
              </w:rPr>
              <w:t>0</w:t>
            </w:r>
            <w:permEnd w:id="396759194"/>
          </w:p>
        </w:tc>
      </w:tr>
      <w:tr w:rsidR="00456258" w:rsidRPr="00333EC9" w:rsidTr="00230E0F">
        <w:trPr>
          <w:trHeight w:val="388"/>
        </w:trPr>
        <w:tc>
          <w:tcPr>
            <w:tcW w:w="1028" w:type="dxa"/>
            <w:shd w:val="clear" w:color="auto" w:fill="FFFFCC"/>
          </w:tcPr>
          <w:p w:rsidR="00456258" w:rsidRPr="00230E0F" w:rsidRDefault="00456258" w:rsidP="00456258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1</w:t>
            </w:r>
          </w:p>
        </w:tc>
        <w:tc>
          <w:tcPr>
            <w:tcW w:w="1028" w:type="dxa"/>
            <w:shd w:val="clear" w:color="auto" w:fill="FFFFCC"/>
          </w:tcPr>
          <w:p w:rsidR="00456258" w:rsidRPr="00230E0F" w:rsidRDefault="00456258" w:rsidP="00456258">
            <w:pPr>
              <w:pStyle w:val="Textkrper-Zeileneinzug"/>
              <w:spacing w:before="40" w:after="40"/>
              <w:ind w:left="0" w:right="0"/>
              <w:jc w:val="center"/>
              <w:rPr>
                <w:szCs w:val="22"/>
                <w:lang w:val="fr-CH"/>
              </w:rPr>
            </w:pPr>
            <w:r w:rsidRPr="00230E0F">
              <w:rPr>
                <w:szCs w:val="22"/>
                <w:lang w:val="fr-CH"/>
              </w:rPr>
              <w:t>1</w:t>
            </w:r>
          </w:p>
        </w:tc>
        <w:tc>
          <w:tcPr>
            <w:tcW w:w="1029" w:type="dxa"/>
          </w:tcPr>
          <w:p w:rsidR="00456258" w:rsidRPr="00227924" w:rsidRDefault="00772EBB" w:rsidP="00456258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  <w:lang w:val="fr-CH"/>
              </w:rPr>
            </w:pPr>
            <w:permStart w:id="170163271" w:edGrp="everyone"/>
            <w:r>
              <w:rPr>
                <w:color w:val="548DD4"/>
                <w:lang w:val="fr-CH"/>
              </w:rPr>
              <w:t>1</w:t>
            </w:r>
            <w:permEnd w:id="170163271"/>
          </w:p>
        </w:tc>
      </w:tr>
    </w:tbl>
    <w:p w:rsidR="007711BA" w:rsidRDefault="00772EBB" w:rsidP="007711BA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group id="_x0000_s4416" style="position:absolute;left:0;text-align:left;margin-left:50.95pt;margin-top:8.75pt;width:150.2pt;height:56pt;z-index:251646464;mso-position-horizontal-relative:text;mso-position-vertical-relative:text" coordorigin="1901,6721" coordsize="3004,1120">
            <v:shape id="_x0000_s4249" type="#_x0000_t202" style="position:absolute;left:2870;top:6721;width:850;height:1120">
              <v:textbox style="mso-next-textbox:#_x0000_s4249">
                <w:txbxContent>
                  <w:p w:rsidR="00772EBB" w:rsidRPr="007711BA" w:rsidRDefault="00772EBB" w:rsidP="007711BA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250" type="#_x0000_t32" style="position:absolute;left:2395;top:6970;width:475;height:0;flip:x" o:connectortype="straight"/>
            <v:shape id="_x0000_s4251" type="#_x0000_t32" style="position:absolute;left:3720;top:7280;width:593;height:1;flip:x" o:connectortype="straight"/>
            <v:shape id="_x0000_s4253" type="#_x0000_t32" style="position:absolute;left:2384;top:7600;width:475;height:0;flip:x" o:connectortype="straight"/>
            <v:oval id="_x0000_s4254" style="position:absolute;left:2351;top:6935;width:75;height:76" fillcolor="#fabf8f"/>
            <v:oval id="_x0000_s4255" style="position:absolute;left:2342;top:7557;width:75;height:76" fillcolor="#fabf8f"/>
            <v:oval id="_x0000_s4256" style="position:absolute;left:4313;top:7241;width:75;height:76" fillcolor="#fabf8f"/>
            <v:shape id="_x0000_s4257" type="#_x0000_t202" style="position:absolute;left:2286;top:6755;width:193;height:154" fillcolor="#fabf8f" strokecolor="white">
              <v:textbox style="mso-next-textbox:#_x0000_s4257" inset="0,0,0,0">
                <w:txbxContent>
                  <w:p w:rsidR="00772EBB" w:rsidRPr="00EA2A1B" w:rsidRDefault="00772EBB" w:rsidP="007711BA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</w:t>
                    </w:r>
                  </w:p>
                </w:txbxContent>
              </v:textbox>
            </v:shape>
            <v:shape id="_x0000_s4258" type="#_x0000_t202" style="position:absolute;left:1907;top:6752;width:595;height:439" strokecolor="white">
              <v:fill opacity="0"/>
              <v:textbox style="mso-next-textbox:#_x0000_s4258">
                <w:txbxContent>
                  <w:p w:rsidR="00772EBB" w:rsidRPr="00F53119" w:rsidRDefault="00772EBB" w:rsidP="007711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259" type="#_x0000_t202" style="position:absolute;left:2286;top:7686;width:193;height:154" fillcolor="#fabf8f" strokecolor="white">
              <v:textbox style="mso-next-textbox:#_x0000_s4259" inset="0,0,0,0">
                <w:txbxContent>
                  <w:p w:rsidR="00772EBB" w:rsidRPr="00EA2A1B" w:rsidRDefault="00772EBB" w:rsidP="007711BA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2</w:t>
                    </w:r>
                  </w:p>
                </w:txbxContent>
              </v:textbox>
            </v:shape>
            <v:shape id="_x0000_s4260" type="#_x0000_t202" style="position:absolute;left:4254;top:7344;width:193;height:154" fillcolor="#fabf8f" strokecolor="white">
              <v:textbox style="mso-next-textbox:#_x0000_s4260" inset="0,0,0,0">
                <w:txbxContent>
                  <w:p w:rsidR="00772EBB" w:rsidRPr="00EA2A1B" w:rsidRDefault="00772EBB" w:rsidP="007711BA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3</w:t>
                    </w:r>
                  </w:p>
                </w:txbxContent>
              </v:textbox>
            </v:shape>
            <v:shape id="_x0000_s4268" type="#_x0000_t202" style="position:absolute;left:3884;top:6752;width:1021;height:439" strokecolor="white">
              <v:fill opacity="0"/>
              <v:textbox style="mso-next-textbox:#_x0000_s4268">
                <w:txbxContent>
                  <w:p w:rsidR="00772EBB" w:rsidRPr="00455C7D" w:rsidRDefault="00772EBB" w:rsidP="007711BA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shape id="_x0000_s4273" type="#_x0000_t202" style="position:absolute;left:1901;top:7400;width:595;height:439" strokecolor="white">
              <v:fill opacity="0"/>
              <v:textbox style="mso-next-textbox:#_x0000_s4273">
                <w:txbxContent>
                  <w:p w:rsidR="00772EBB" w:rsidRPr="006366DE" w:rsidRDefault="00772EBB" w:rsidP="007711BA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7711BA" w:rsidRDefault="007711BA" w:rsidP="007711BA">
      <w:pPr>
        <w:pStyle w:val="Textkrper-Zeileneinzug"/>
        <w:rPr>
          <w:lang w:val="fr-CH"/>
        </w:rPr>
      </w:pPr>
    </w:p>
    <w:p w:rsidR="007711BA" w:rsidRDefault="007711BA" w:rsidP="007711BA">
      <w:pPr>
        <w:pStyle w:val="Textkrper-Zeileneinzug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711BA" w:rsidRDefault="007711BA" w:rsidP="007711BA">
      <w:pPr>
        <w:pStyle w:val="Textkrper-Zeileneinzug"/>
        <w:rPr>
          <w:lang w:val="fr-CH"/>
        </w:rPr>
      </w:pPr>
      <w:r>
        <w:rPr>
          <w:lang w:val="fr-CH"/>
        </w:rPr>
        <w:t xml:space="preserve">                                                              </w:t>
      </w:r>
    </w:p>
    <w:p w:rsidR="00230E0F" w:rsidRDefault="00230E0F" w:rsidP="007711BA">
      <w:pPr>
        <w:pStyle w:val="berschrift3"/>
      </w:pPr>
    </w:p>
    <w:p w:rsidR="007711BA" w:rsidRPr="00D626C8" w:rsidRDefault="00333EC9" w:rsidP="007711BA">
      <w:pPr>
        <w:pStyle w:val="berschrift3"/>
        <w:rPr>
          <w:lang w:val="fr-CH"/>
        </w:rPr>
      </w:pPr>
      <w:r w:rsidRPr="00D626C8">
        <w:rPr>
          <w:lang w:val="fr-CH"/>
        </w:rPr>
        <w:t>Circuit 2</w:t>
      </w:r>
    </w:p>
    <w:p w:rsidR="007711BA" w:rsidRDefault="00772EBB" w:rsidP="007711BA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shape id="_x0000_s4398" type="#_x0000_t202" style="position:absolute;left:0;text-align:left;margin-left:111.55pt;margin-top:29.55pt;width:51.05pt;height:21.95pt;z-index:251660800" strokecolor="white">
            <v:fill opacity="0"/>
            <v:textbox style="mso-next-textbox:#_x0000_s4398">
              <w:txbxContent>
                <w:p w:rsidR="00772EBB" w:rsidRPr="00455C7D" w:rsidRDefault="00772EBB" w:rsidP="0048483F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Output</w:t>
                  </w:r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395" type="#_x0000_t202" style="position:absolute;left:0;text-align:left;margin-left:12.7pt;margin-top:29.55pt;width:29.75pt;height:21.95pt;z-index:251644416" strokecolor="white">
            <v:fill opacity="0"/>
            <v:textbox style="mso-next-textbox:#_x0000_s4395">
              <w:txbxContent>
                <w:p w:rsidR="00772EBB" w:rsidRPr="00F53119" w:rsidRDefault="00772EBB" w:rsidP="0048483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394" type="#_x0000_t202" style="position:absolute;left:0;text-align:left;margin-left:31.65pt;margin-top:29.7pt;width:9.65pt;height:7.7pt;z-index:251657728" fillcolor="#fabf8f" strokecolor="white">
            <v:textbox style="mso-next-textbox:#_x0000_s4394" inset="0,0,0,0">
              <w:txbxContent>
                <w:p w:rsidR="00772EBB" w:rsidRPr="00EA2A1B" w:rsidRDefault="00772EBB" w:rsidP="0048483F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</w:pPr>
                  <w:permStart w:id="1932272674" w:edGrp="everyone"/>
                  <w:r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1</w:t>
                  </w:r>
                  <w:r w:rsidR="001B48FB"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11</w:t>
                  </w:r>
                  <w:permEnd w:id="1932272674"/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387" type="#_x0000_t202" style="position:absolute;left:0;text-align:left;margin-left:60.85pt;margin-top:28pt;width:42.5pt;height:56pt;z-index:251650560">
            <v:textbox style="mso-next-textbox:#_x0000_s4387">
              <w:txbxContent>
                <w:p w:rsidR="00772EBB" w:rsidRPr="007711BA" w:rsidRDefault="00772EBB" w:rsidP="0048483F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lang w:val="de-CH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  <w:lang w:val="de-CH"/>
                    </w:rPr>
                    <w:t>&amp;</w:t>
                  </w:r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418" type="#_x0000_t202" style="position:absolute;left:0;text-align:left;margin-left:279.7pt;margin-top:20.05pt;width:199.65pt;height:189.55pt;z-index:251648512" strokecolor="white">
            <v:textbox style="mso-next-textbox:#_x0000_s4418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70"/>
                    <w:gridCol w:w="970"/>
                    <w:gridCol w:w="970"/>
                    <w:gridCol w:w="970"/>
                  </w:tblGrid>
                  <w:tr w:rsidR="00772EBB" w:rsidRPr="00230E0F" w:rsidTr="00CC1206">
                    <w:trPr>
                      <w:trHeight w:val="387"/>
                    </w:trPr>
                    <w:tc>
                      <w:tcPr>
                        <w:tcW w:w="970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772EBB" w:rsidRPr="00230E0F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sz w:val="20"/>
                            <w:lang w:val="fr-CH"/>
                          </w:rPr>
                        </w:pPr>
                        <w:r w:rsidRPr="00230E0F">
                          <w:rPr>
                            <w:sz w:val="20"/>
                            <w:lang w:val="fr-CH"/>
                          </w:rPr>
                          <w:t>Input C</w:t>
                        </w:r>
                      </w:p>
                    </w:tc>
                    <w:tc>
                      <w:tcPr>
                        <w:tcW w:w="970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772EBB" w:rsidRPr="00230E0F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sz w:val="20"/>
                            <w:lang w:val="fr-CH"/>
                          </w:rPr>
                        </w:pPr>
                        <w:r w:rsidRPr="00230E0F">
                          <w:rPr>
                            <w:sz w:val="20"/>
                            <w:lang w:val="fr-CH"/>
                          </w:rPr>
                          <w:t>Input B</w:t>
                        </w:r>
                      </w:p>
                    </w:tc>
                    <w:tc>
                      <w:tcPr>
                        <w:tcW w:w="970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772EBB" w:rsidRPr="00230E0F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sz w:val="20"/>
                            <w:lang w:val="fr-CH"/>
                          </w:rPr>
                        </w:pPr>
                        <w:r w:rsidRPr="00230E0F">
                          <w:rPr>
                            <w:sz w:val="20"/>
                            <w:lang w:val="fr-CH"/>
                          </w:rPr>
                          <w:t>Input A</w:t>
                        </w:r>
                      </w:p>
                    </w:tc>
                    <w:tc>
                      <w:tcPr>
                        <w:tcW w:w="970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772EBB" w:rsidRPr="00230E0F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sz w:val="20"/>
                            <w:lang w:val="fr-CH"/>
                          </w:rPr>
                        </w:pPr>
                        <w:r w:rsidRPr="00230E0F">
                          <w:rPr>
                            <w:sz w:val="20"/>
                            <w:lang w:val="fr-CH"/>
                          </w:rPr>
                          <w:t>Output</w:t>
                        </w:r>
                      </w:p>
                    </w:tc>
                  </w:tr>
                  <w:tr w:rsidR="00772EBB" w:rsidRPr="00230E0F" w:rsidTr="00CC1206">
                    <w:trPr>
                      <w:trHeight w:val="387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FF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752779006" w:edGrp="everyone"/>
                        <w:r>
                          <w:rPr>
                            <w:color w:val="548DD4"/>
                            <w:lang w:val="fr-CH"/>
                          </w:rPr>
                          <w:t>0</w:t>
                        </w:r>
                        <w:permEnd w:id="752779006"/>
                      </w:p>
                    </w:tc>
                  </w:tr>
                  <w:tr w:rsidR="00772EBB" w:rsidRPr="00230E0F" w:rsidTr="00CC1206">
                    <w:trPr>
                      <w:trHeight w:val="388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787970797" w:edGrp="everyone"/>
                        <w:r>
                          <w:rPr>
                            <w:color w:val="548DD4"/>
                            <w:lang w:val="fr-CH"/>
                          </w:rPr>
                          <w:t>0</w:t>
                        </w:r>
                        <w:permEnd w:id="787970797"/>
                      </w:p>
                    </w:tc>
                  </w:tr>
                  <w:tr w:rsidR="00772EBB" w:rsidRPr="00230E0F" w:rsidTr="00CC1206">
                    <w:trPr>
                      <w:trHeight w:val="388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1254844160" w:edGrp="everyone"/>
                        <w:r>
                          <w:rPr>
                            <w:color w:val="548DD4"/>
                            <w:lang w:val="fr-CH"/>
                          </w:rPr>
                          <w:t>0</w:t>
                        </w:r>
                        <w:permEnd w:id="1254844160"/>
                      </w:p>
                    </w:tc>
                  </w:tr>
                  <w:tr w:rsidR="00772EBB" w:rsidRPr="00230E0F" w:rsidTr="00CC1206">
                    <w:trPr>
                      <w:trHeight w:val="388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1156784508" w:edGrp="everyone"/>
                        <w:r>
                          <w:rPr>
                            <w:color w:val="548DD4"/>
                            <w:lang w:val="fr-CH"/>
                          </w:rPr>
                          <w:t>0</w:t>
                        </w:r>
                        <w:permEnd w:id="1156784508"/>
                      </w:p>
                    </w:tc>
                  </w:tr>
                  <w:tr w:rsidR="00772EBB" w:rsidRPr="00230E0F" w:rsidTr="00CC1206">
                    <w:trPr>
                      <w:trHeight w:val="388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571494936" w:edGrp="everyone"/>
                        <w:r>
                          <w:rPr>
                            <w:color w:val="548DD4"/>
                            <w:lang w:val="fr-CH"/>
                          </w:rPr>
                          <w:t>0</w:t>
                        </w:r>
                        <w:permEnd w:id="571494936"/>
                      </w:p>
                    </w:tc>
                  </w:tr>
                  <w:tr w:rsidR="00772EBB" w:rsidRPr="00230E0F" w:rsidTr="00CC1206">
                    <w:trPr>
                      <w:trHeight w:val="388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1846637708" w:edGrp="everyone"/>
                        <w:r>
                          <w:rPr>
                            <w:color w:val="548DD4"/>
                            <w:lang w:val="fr-CH"/>
                          </w:rPr>
                          <w:t>0</w:t>
                        </w:r>
                        <w:permEnd w:id="1846637708"/>
                      </w:p>
                    </w:tc>
                  </w:tr>
                  <w:tr w:rsidR="00772EBB" w:rsidRPr="00230E0F" w:rsidTr="00CC1206">
                    <w:trPr>
                      <w:trHeight w:val="388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970" w:type="dxa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1086801742" w:edGrp="everyone"/>
                        <w:r>
                          <w:rPr>
                            <w:color w:val="548DD4"/>
                            <w:lang w:val="fr-CH"/>
                          </w:rPr>
                          <w:t>0</w:t>
                        </w:r>
                        <w:permEnd w:id="1086801742"/>
                      </w:p>
                    </w:tc>
                  </w:tr>
                  <w:tr w:rsidR="00772EBB" w:rsidRPr="00230E0F" w:rsidTr="00CC1206">
                    <w:trPr>
                      <w:trHeight w:val="388"/>
                    </w:trPr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  <w:shd w:val="clear" w:color="auto" w:fill="FFFFCC"/>
                      </w:tcPr>
                      <w:p w:rsidR="00772EBB" w:rsidRPr="00227924" w:rsidRDefault="00772EBB" w:rsidP="00CC1206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970" w:type="dxa"/>
                      </w:tcPr>
                      <w:p w:rsidR="00772EBB" w:rsidRPr="00227924" w:rsidRDefault="00772EBB" w:rsidP="002E5098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  <w:lang w:val="fr-CH"/>
                          </w:rPr>
                        </w:pPr>
                        <w:permStart w:id="820076187" w:edGrp="everyone"/>
                        <w:r>
                          <w:rPr>
                            <w:color w:val="548DD4"/>
                            <w:lang w:val="fr-CH"/>
                          </w:rPr>
                          <w:t>1</w:t>
                        </w:r>
                        <w:permEnd w:id="820076187"/>
                      </w:p>
                    </w:tc>
                  </w:tr>
                </w:tbl>
                <w:p w:rsidR="00772EBB" w:rsidRDefault="00772EBB"/>
              </w:txbxContent>
            </v:textbox>
          </v:shape>
        </w:pict>
      </w:r>
      <w:r>
        <w:rPr>
          <w:lang w:val="fr-CH"/>
        </w:rPr>
        <w:t>Diagr</w:t>
      </w:r>
      <w:r w:rsidR="007711BA">
        <w:rPr>
          <w:lang w:val="fr-CH"/>
        </w:rPr>
        <w:t>am:</w:t>
      </w:r>
      <w:r w:rsidR="00230E0F">
        <w:rPr>
          <w:lang w:val="fr-CH"/>
        </w:rPr>
        <w:tab/>
      </w:r>
      <w:r w:rsidR="00230E0F">
        <w:rPr>
          <w:lang w:val="fr-CH"/>
        </w:rPr>
        <w:tab/>
      </w:r>
      <w:r w:rsidR="00230E0F">
        <w:rPr>
          <w:lang w:val="fr-CH"/>
        </w:rPr>
        <w:tab/>
      </w:r>
      <w:r w:rsidR="00230E0F">
        <w:rPr>
          <w:lang w:val="fr-CH"/>
        </w:rPr>
        <w:tab/>
      </w:r>
      <w:r w:rsidR="00230E0F">
        <w:rPr>
          <w:lang w:val="fr-CH"/>
        </w:rPr>
        <w:tab/>
        <w:t xml:space="preserve">        Truth table:</w:t>
      </w:r>
      <w:r w:rsidR="007711BA">
        <w:rPr>
          <w:lang w:val="fr-CH"/>
        </w:rPr>
        <w:tab/>
      </w:r>
      <w:r w:rsidR="007711BA">
        <w:rPr>
          <w:lang w:val="fr-CH"/>
        </w:rPr>
        <w:tab/>
      </w:r>
      <w:r w:rsidR="007711BA">
        <w:rPr>
          <w:lang w:val="fr-CH"/>
        </w:rPr>
        <w:tab/>
      </w:r>
      <w:r w:rsidR="007711BA">
        <w:rPr>
          <w:lang w:val="fr-CH"/>
        </w:rPr>
        <w:tab/>
      </w:r>
      <w:r w:rsidR="007711BA">
        <w:rPr>
          <w:lang w:val="fr-CH"/>
        </w:rPr>
        <w:tab/>
      </w:r>
      <w:r w:rsidR="007711BA">
        <w:rPr>
          <w:lang w:val="fr-CH"/>
        </w:rPr>
        <w:tab/>
      </w:r>
      <w:r w:rsidR="00230E0F">
        <w:rPr>
          <w:lang w:val="fr-CH"/>
        </w:rPr>
        <w:tab/>
      </w:r>
      <w:r w:rsidR="00230E0F">
        <w:rPr>
          <w:lang w:val="fr-CH"/>
        </w:rPr>
        <w:tab/>
      </w:r>
      <w:r w:rsidR="00230E0F">
        <w:rPr>
          <w:lang w:val="fr-CH"/>
        </w:rPr>
        <w:tab/>
      </w:r>
      <w:r w:rsidR="00230E0F">
        <w:rPr>
          <w:lang w:val="fr-CH"/>
        </w:rPr>
        <w:tab/>
      </w:r>
    </w:p>
    <w:p w:rsidR="007711BA" w:rsidRDefault="00772EBB" w:rsidP="007711BA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oval id="_x0000_s4391" style="position:absolute;left:0;text-align:left;margin-left:34.9pt;margin-top:5.95pt;width:3.75pt;height:3.8pt;z-index:251654656" fillcolor="#fabf8f"/>
        </w:pict>
      </w:r>
      <w:r>
        <w:rPr>
          <w:snapToGrid/>
          <w:lang w:val="de-CH" w:eastAsia="de-CH"/>
        </w:rPr>
        <w:pict>
          <v:shape id="_x0000_s4388" type="#_x0000_t32" style="position:absolute;left:0;text-align:left;margin-left:37.1pt;margin-top:7.75pt;width:23.75pt;height:0;flip:x;z-index:251651584" o:connectortype="straight"/>
        </w:pict>
      </w:r>
    </w:p>
    <w:p w:rsidR="007711BA" w:rsidRDefault="00772EBB" w:rsidP="007711BA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shape id="_x0000_s4413" type="#_x0000_t32" style="position:absolute;left:0;text-align:left;margin-left:146pt;margin-top:4pt;width:0;height:15.9pt;flip:y;z-index:251673088" o:connectortype="straight"/>
        </w:pict>
      </w:r>
      <w:r>
        <w:rPr>
          <w:snapToGrid/>
          <w:lang w:val="de-CH" w:eastAsia="de-CH"/>
        </w:rPr>
        <w:pict>
          <v:shape id="_x0000_s4411" type="#_x0000_t202" style="position:absolute;left:0;text-align:left;margin-left:233.4pt;margin-top:9.1pt;width:51.05pt;height:21.95pt;z-index:251672064" strokecolor="white">
            <v:fill opacity="0"/>
            <v:textbox style="mso-next-textbox:#_x0000_s4411">
              <w:txbxContent>
                <w:p w:rsidR="00772EBB" w:rsidRPr="00455C7D" w:rsidRDefault="00772EBB" w:rsidP="0048483F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Output</w:t>
                  </w:r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407" type="#_x0000_t202" style="position:absolute;left:0;text-align:left;margin-left:153.5pt;margin-top:9.25pt;width:9.65pt;height:7.7pt;z-index:251668992" fillcolor="#fabf8f" strokecolor="white">
            <v:textbox style="mso-next-textbox:#_x0000_s4407" inset="0,0,0,0">
              <w:txbxContent>
                <w:p w:rsidR="00772EBB" w:rsidRPr="00EA2A1B" w:rsidRDefault="001B48FB" w:rsidP="0048483F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</w:pPr>
                  <w:permStart w:id="772622228" w:edGrp="everyone"/>
                  <w:r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44</w:t>
                  </w:r>
                  <w:r w:rsidR="00772EBB"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..</w:t>
                  </w:r>
                  <w:permEnd w:id="772622228"/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oval id="_x0000_s4404" style="position:absolute;left:0;text-align:left;margin-left:156.75pt;margin-top:18.25pt;width:3.75pt;height:3.8pt;z-index:251665920" fillcolor="#fabf8f"/>
        </w:pict>
      </w:r>
      <w:r>
        <w:rPr>
          <w:snapToGrid/>
          <w:lang w:val="de-CH" w:eastAsia="de-CH"/>
        </w:rPr>
        <w:pict>
          <v:shape id="_x0000_s4400" type="#_x0000_t202" style="position:absolute;left:0;text-align:left;margin-left:182.7pt;margin-top:9.05pt;width:42.5pt;height:56pt;z-index:251661824">
            <v:textbox style="mso-next-textbox:#_x0000_s4400">
              <w:txbxContent>
                <w:p w:rsidR="00772EBB" w:rsidRPr="007711BA" w:rsidRDefault="00772EBB" w:rsidP="0048483F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lang w:val="de-CH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  <w:lang w:val="de-CH"/>
                    </w:rPr>
                    <w:t>&amp;</w:t>
                  </w:r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399" type="#_x0000_t202" style="position:absolute;left:0;text-align:left;margin-left:12.4pt;margin-top:9.9pt;width:29.75pt;height:21.95pt;z-index:251643392" strokecolor="white">
            <v:fill opacity="0"/>
            <v:textbox style="mso-next-textbox:#_x0000_s4399">
              <w:txbxContent>
                <w:p w:rsidR="00772EBB" w:rsidRPr="006366DE" w:rsidRDefault="00772EBB" w:rsidP="0048483F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B</w:t>
                  </w:r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397" type="#_x0000_t202" style="position:absolute;left:0;text-align:left;margin-left:130.05pt;margin-top:7.1pt;width:9.65pt;height:7.7pt;z-index:251659776" fillcolor="#fabf8f" strokecolor="white">
            <v:textbox style="mso-next-textbox:#_x0000_s4397" inset="0,0,0,0">
              <w:txbxContent>
                <w:p w:rsidR="00772EBB" w:rsidRPr="00EA2A1B" w:rsidRDefault="001B48FB" w:rsidP="0048483F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</w:pPr>
                  <w:permStart w:id="1898188409" w:edGrp="everyone"/>
                  <w:r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33</w:t>
                  </w:r>
                  <w:r w:rsidR="00772EBB"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..</w:t>
                  </w:r>
                  <w:permEnd w:id="1898188409"/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oval id="_x0000_s4393" style="position:absolute;left:0;text-align:left;margin-left:133pt;margin-top:1.95pt;width:3.75pt;height:3.8pt;z-index:251656704" fillcolor="#fabf8f"/>
        </w:pict>
      </w:r>
      <w:r>
        <w:rPr>
          <w:snapToGrid/>
          <w:lang w:val="de-CH" w:eastAsia="de-CH"/>
        </w:rPr>
        <w:pict>
          <v:oval id="_x0000_s4392" style="position:absolute;left:0;text-align:left;margin-left:34.45pt;margin-top:17.75pt;width:3.75pt;height:3.8pt;z-index:251655680" fillcolor="#fabf8f"/>
        </w:pict>
      </w:r>
      <w:r>
        <w:rPr>
          <w:snapToGrid/>
          <w:lang w:val="de-CH" w:eastAsia="de-CH"/>
        </w:rPr>
        <w:pict>
          <v:shape id="_x0000_s4389" type="#_x0000_t32" style="position:absolute;left:0;text-align:left;margin-left:103.35pt;margin-top:4pt;width:42.4pt;height:0;flip:x;z-index:251652608" o:connectortype="straight"/>
        </w:pict>
      </w:r>
    </w:p>
    <w:p w:rsidR="007711BA" w:rsidRDefault="00772EBB" w:rsidP="007711BA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oval id="_x0000_s4406" style="position:absolute;left:0;text-align:left;margin-left:254.85pt;margin-top:14.2pt;width:3.75pt;height:3.8pt;z-index:251667968" fillcolor="#fabf8f"/>
        </w:pict>
      </w:r>
      <w:r>
        <w:rPr>
          <w:snapToGrid/>
          <w:lang w:val="de-CH" w:eastAsia="de-CH"/>
        </w:rPr>
        <w:pict>
          <v:shape id="_x0000_s4402" type="#_x0000_t32" style="position:absolute;left:0;text-align:left;margin-left:225.2pt;margin-top:16.15pt;width:29.65pt;height:.05pt;flip:x;z-index:251663872" o:connectortype="straight"/>
        </w:pict>
      </w:r>
      <w:r>
        <w:rPr>
          <w:snapToGrid/>
          <w:lang w:val="de-CH" w:eastAsia="de-CH"/>
        </w:rPr>
        <w:pict>
          <v:shape id="_x0000_s4401" type="#_x0000_t32" style="position:absolute;left:0;text-align:left;margin-left:145.75pt;margin-top:.65pt;width:36.95pt;height:0;flip:x;z-index:251662848" o:connectortype="straight"/>
        </w:pict>
      </w:r>
      <w:r>
        <w:rPr>
          <w:snapToGrid/>
          <w:lang w:val="de-CH" w:eastAsia="de-CH"/>
        </w:rPr>
        <w:pict>
          <v:shape id="_x0000_s4396" type="#_x0000_t202" style="position:absolute;left:0;text-align:left;margin-left:31.65pt;margin-top:4.8pt;width:9.65pt;height:7.7pt;z-index:251658752" fillcolor="#fabf8f" strokecolor="white">
            <v:textbox style="mso-next-textbox:#_x0000_s4396" inset="0,0,0,0">
              <w:txbxContent>
                <w:p w:rsidR="00772EBB" w:rsidRPr="00EA2A1B" w:rsidRDefault="001B48FB" w:rsidP="0048483F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</w:pPr>
                  <w:permStart w:id="1794990225" w:edGrp="everyone"/>
                  <w:r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22</w:t>
                  </w:r>
                  <w:r w:rsidR="00772EBB"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..</w:t>
                  </w:r>
                  <w:permEnd w:id="1794990225"/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390" type="#_x0000_t32" style="position:absolute;left:0;text-align:left;margin-left:36.55pt;margin-top:.5pt;width:23.75pt;height:0;flip:x;z-index:251653632" o:connectortype="straight"/>
        </w:pict>
      </w:r>
    </w:p>
    <w:p w:rsidR="007711BA" w:rsidRDefault="00772EBB" w:rsidP="007711BA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shape id="_x0000_s4412" type="#_x0000_t202" style="position:absolute;left:0;text-align:left;margin-left:12.25pt;margin-top:2.8pt;width:29.75pt;height:21.95pt;z-index:251642368" strokecolor="white">
            <v:fill opacity="0"/>
            <v:textbox style="mso-next-textbox:#_x0000_s4412">
              <w:txbxContent>
                <w:p w:rsidR="00772EBB" w:rsidRPr="006366DE" w:rsidRDefault="00772EBB" w:rsidP="0048483F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C</w:t>
                  </w:r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410" type="#_x0000_t202" style="position:absolute;left:0;text-align:left;margin-left:251.9pt;margin-top:0;width:9.65pt;height:7.7pt;z-index:251671040" fillcolor="#fabf8f" strokecolor="white">
            <v:textbox style="mso-next-textbox:#_x0000_s4410" inset="0,0,0,0">
              <w:txbxContent>
                <w:p w:rsidR="00772EBB" w:rsidRPr="00EA2A1B" w:rsidRDefault="00772EBB" w:rsidP="0048483F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</w:pPr>
                  <w:permStart w:id="86706105" w:edGrp="everyone"/>
                  <w:r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..</w:t>
                  </w:r>
                  <w:r w:rsidR="001B48FB"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66</w:t>
                  </w:r>
                  <w:permEnd w:id="86706105"/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shape id="_x0000_s4409" type="#_x0000_t202" style="position:absolute;left:0;text-align:left;margin-left:32.5pt;margin-top:17.1pt;width:9.65pt;height:7.7pt;z-index:251670016" fillcolor="#fabf8f" strokecolor="white">
            <v:textbox style="mso-next-textbox:#_x0000_s4409" inset="0,0,0,0">
              <w:txbxContent>
                <w:p w:rsidR="00772EBB" w:rsidRPr="00EA2A1B" w:rsidRDefault="001B48FB" w:rsidP="0048483F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</w:pPr>
                  <w:permStart w:id="970331655" w:edGrp="everyone"/>
                  <w:r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5</w:t>
                  </w:r>
                  <w:r w:rsidR="00772EBB"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.</w:t>
                  </w:r>
                  <w:r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5</w:t>
                  </w:r>
                  <w:r w:rsidR="00772EBB">
                    <w:rPr>
                      <w:rFonts w:ascii="Arial" w:hAnsi="Arial" w:cs="Arial"/>
                      <w:b/>
                      <w:sz w:val="12"/>
                      <w:szCs w:val="12"/>
                      <w:lang w:val="de-CH"/>
                    </w:rPr>
                    <w:t>.</w:t>
                  </w:r>
                  <w:permEnd w:id="970331655"/>
                </w:p>
              </w:txbxContent>
            </v:textbox>
          </v:shape>
        </w:pict>
      </w:r>
      <w:r>
        <w:rPr>
          <w:snapToGrid/>
          <w:lang w:val="de-CH" w:eastAsia="de-CH"/>
        </w:rPr>
        <w:pict>
          <v:oval id="_x0000_s4405" style="position:absolute;left:0;text-align:left;margin-left:35.3pt;margin-top:10.65pt;width:3.75pt;height:3.8pt;z-index:251666944" fillcolor="#fabf8f"/>
        </w:pict>
      </w:r>
      <w:r>
        <w:rPr>
          <w:snapToGrid/>
          <w:lang w:val="de-CH" w:eastAsia="de-CH"/>
        </w:rPr>
        <w:pict>
          <v:shape id="_x0000_s4403" type="#_x0000_t32" style="position:absolute;left:0;text-align:left;margin-left:37.1pt;margin-top:12.8pt;width:145.05pt;height:0;flip:x;z-index:251664896" o:connectortype="straight"/>
        </w:pict>
      </w:r>
    </w:p>
    <w:p w:rsidR="008468C1" w:rsidRDefault="007711BA" w:rsidP="007711BA">
      <w:pPr>
        <w:pStyle w:val="Textkrper-Zeileneinzug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      </w:t>
      </w:r>
    </w:p>
    <w:p w:rsidR="007711BA" w:rsidRDefault="007711BA" w:rsidP="007711BA">
      <w:pPr>
        <w:pStyle w:val="Textkrper-Zeileneinzug"/>
        <w:rPr>
          <w:lang w:val="fr-CH"/>
        </w:rPr>
      </w:pPr>
      <w:bookmarkStart w:id="0" w:name="_GoBack"/>
      <w:bookmarkEnd w:id="0"/>
    </w:p>
    <w:p w:rsidR="007711BA" w:rsidRDefault="007711BA" w:rsidP="007711BA">
      <w:pPr>
        <w:pStyle w:val="Textkrper-Zeileneinzug"/>
        <w:rPr>
          <w:lang w:val="fr-CH"/>
        </w:rPr>
      </w:pPr>
    </w:p>
    <w:p w:rsidR="007711BA" w:rsidRDefault="00230E0F" w:rsidP="007711BA">
      <w:pPr>
        <w:pStyle w:val="Textkrper-Zeileneinzug"/>
        <w:rPr>
          <w:lang w:val="fr-CH"/>
        </w:rPr>
      </w:pPr>
      <w:r>
        <w:rPr>
          <w:lang w:val="fr-CH"/>
        </w:rPr>
        <w:t xml:space="preserve">                            </w:t>
      </w:r>
    </w:p>
    <w:p w:rsidR="007711BA" w:rsidRDefault="007711BA" w:rsidP="007711BA">
      <w:pPr>
        <w:pStyle w:val="Textkrper-Zeileneinzug"/>
        <w:rPr>
          <w:lang w:val="fr-CH"/>
        </w:rPr>
      </w:pPr>
    </w:p>
    <w:p w:rsidR="007711BA" w:rsidRPr="00230E0F" w:rsidRDefault="007711BA" w:rsidP="007711BA">
      <w:pPr>
        <w:pStyle w:val="berschrift3"/>
        <w:rPr>
          <w:lang w:val="fr-CH"/>
        </w:rPr>
      </w:pPr>
      <w:r w:rsidRPr="00230E0F">
        <w:rPr>
          <w:lang w:val="fr-CH"/>
        </w:rPr>
        <w:t>Conclusion</w:t>
      </w:r>
    </w:p>
    <w:p w:rsidR="007711BA" w:rsidRPr="004355D4" w:rsidRDefault="00B2599D" w:rsidP="007711BA">
      <w:pPr>
        <w:pStyle w:val="Textkrper-Zeileneinzug"/>
      </w:pPr>
      <w:r>
        <w:t xml:space="preserve">The 7408 is a quad two-input AND as it consists of four two-input gates. </w:t>
      </w:r>
      <w:r w:rsidR="007F1C0D">
        <w:t xml:space="preserve">           </w:t>
      </w:r>
      <w:r>
        <w:t xml:space="preserve">To </w:t>
      </w:r>
      <w:r w:rsidR="007F1C0D">
        <w:t>design</w:t>
      </w:r>
      <w:r w:rsidR="00CD45D5">
        <w:t xml:space="preserve"> an</w:t>
      </w:r>
      <w:r>
        <w:t xml:space="preserve"> AND function with 3 input variables we </w:t>
      </w:r>
      <w:r w:rsidR="007F1C0D">
        <w:t>use</w:t>
      </w:r>
      <w:r>
        <w:t xml:space="preserve"> 2 two-input gates. In a </w:t>
      </w:r>
      <w:r w:rsidRPr="00456258">
        <w:rPr>
          <w:b/>
        </w:rPr>
        <w:t>truth table</w:t>
      </w:r>
      <w:r>
        <w:t xml:space="preserve"> for a function </w:t>
      </w:r>
      <w:r w:rsidRPr="00456258">
        <w:rPr>
          <w:b/>
        </w:rPr>
        <w:t>with 3 input variables</w:t>
      </w:r>
      <w:r>
        <w:t xml:space="preserve"> are </w:t>
      </w:r>
      <w:r w:rsidRPr="00456258">
        <w:rPr>
          <w:b/>
        </w:rPr>
        <w:t>8 lines</w:t>
      </w:r>
      <w:r>
        <w:t xml:space="preserve"> because there are 8 possible combinations of the input variables</w:t>
      </w:r>
      <w:r w:rsidR="00CD45D5">
        <w:t>!</w:t>
      </w:r>
      <w:r>
        <w:t xml:space="preserve"> </w:t>
      </w:r>
    </w:p>
    <w:sectPr w:rsidR="007711BA" w:rsidRPr="004355D4" w:rsidSect="00C254DA">
      <w:headerReference w:type="default" r:id="rId11"/>
      <w:footerReference w:type="defaul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E94" w:rsidRDefault="00F83E94">
      <w:r>
        <w:separator/>
      </w:r>
    </w:p>
  </w:endnote>
  <w:endnote w:type="continuationSeparator" w:id="0">
    <w:p w:rsidR="00F83E94" w:rsidRDefault="00F8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BB" w:rsidRPr="007322A3" w:rsidRDefault="00772EB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7322A3">
      <w:rPr>
        <w:rFonts w:ascii="Arial" w:hAnsi="Arial" w:cs="Arial"/>
        <w:sz w:val="16"/>
        <w:szCs w:val="16"/>
        <w:lang w:val="de-CH"/>
      </w:rPr>
      <w:fldChar w:fldCharType="separate"/>
    </w:r>
    <w:r>
      <w:rPr>
        <w:rFonts w:ascii="Arial" w:hAnsi="Arial" w:cs="Arial"/>
        <w:noProof/>
        <w:sz w:val="16"/>
        <w:szCs w:val="16"/>
        <w:lang w:val="de-CH"/>
      </w:rPr>
      <w:t>12.10.15</w:t>
    </w:r>
    <w:r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>
      <w:rPr>
        <w:rFonts w:ascii="Arial" w:hAnsi="Arial" w:cs="Arial"/>
        <w:sz w:val="16"/>
        <w:szCs w:val="16"/>
        <w:lang w:val="de-CH"/>
      </w:rPr>
      <w:t xml:space="preserve">/ © by </w:t>
    </w:r>
    <w:r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>
      <w:rPr>
        <w:rStyle w:val="Seitenzahl"/>
        <w:rFonts w:ascii="Arial" w:hAnsi="Arial" w:cs="Arial"/>
        <w:sz w:val="16"/>
        <w:szCs w:val="16"/>
      </w:rPr>
      <w:t>1</w:t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>
      <w:rPr>
        <w:rStyle w:val="Seitenzahl"/>
        <w:rFonts w:ascii="Arial" w:hAnsi="Arial" w:cs="Arial"/>
        <w:noProof/>
        <w:snapToGrid w:val="0"/>
        <w:sz w:val="16"/>
        <w:szCs w:val="16"/>
      </w:rPr>
      <w:t>AUF3.1.2_BinaryLogicOperations_Practical_1</w:t>
    </w:r>
    <w:r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E94" w:rsidRDefault="00F83E94">
      <w:r>
        <w:separator/>
      </w:r>
    </w:p>
  </w:footnote>
  <w:footnote w:type="continuationSeparator" w:id="0">
    <w:p w:rsidR="00F83E94" w:rsidRDefault="00F83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772EB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772EBB" w:rsidRDefault="00772EB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628650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772EBB" w:rsidRDefault="00772EB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772EBB" w:rsidRDefault="00772EBB" w:rsidP="00A0227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772EBB" w:rsidRDefault="00772EB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772EB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72EBB" w:rsidRDefault="00772EB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72EBB" w:rsidRDefault="00772EB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772EBB" w:rsidRDefault="00772EBB" w:rsidP="00A141F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Binary logic operations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772EBB" w:rsidRDefault="00772EB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72EBB" w:rsidRDefault="00772EB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772EBB" w:rsidRDefault="00772EB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4CF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9849CE"/>
    <w:multiLevelType w:val="multilevel"/>
    <w:tmpl w:val="44222F4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1.3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BB01EBF"/>
    <w:multiLevelType w:val="hybridMultilevel"/>
    <w:tmpl w:val="22C2C7E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937A65"/>
    <w:multiLevelType w:val="multilevel"/>
    <w:tmpl w:val="113C6C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EF040B8"/>
    <w:multiLevelType w:val="hybridMultilevel"/>
    <w:tmpl w:val="14BCF886"/>
    <w:lvl w:ilvl="0" w:tplc="A6D26940">
      <w:start w:val="2"/>
      <w:numFmt w:val="bullet"/>
      <w:lvlText w:val=""/>
      <w:lvlJc w:val="left"/>
      <w:pPr>
        <w:tabs>
          <w:tab w:val="num" w:pos="1564"/>
        </w:tabs>
        <w:ind w:left="1564" w:hanging="855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7" w15:restartNumberingAfterBreak="0">
    <w:nsid w:val="13874F13"/>
    <w:multiLevelType w:val="multilevel"/>
    <w:tmpl w:val="74DC84C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16DD5864"/>
    <w:multiLevelType w:val="hybridMultilevel"/>
    <w:tmpl w:val="7A86C95E"/>
    <w:lvl w:ilvl="0" w:tplc="D494DCBA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0" w15:restartNumberingAfterBreak="0">
    <w:nsid w:val="22AA1CF2"/>
    <w:multiLevelType w:val="hybridMultilevel"/>
    <w:tmpl w:val="ECFACD78"/>
    <w:lvl w:ilvl="0" w:tplc="434E96C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234429E2"/>
    <w:multiLevelType w:val="hybridMultilevel"/>
    <w:tmpl w:val="FCDC0F9A"/>
    <w:lvl w:ilvl="0" w:tplc="95FC904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FF6D7B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3" w15:restartNumberingAfterBreak="0">
    <w:nsid w:val="31902E49"/>
    <w:multiLevelType w:val="hybridMultilevel"/>
    <w:tmpl w:val="25220D1C"/>
    <w:lvl w:ilvl="0" w:tplc="E56056D4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sz w:val="20"/>
        <w:szCs w:val="20"/>
      </w:rPr>
    </w:lvl>
    <w:lvl w:ilvl="1" w:tplc="08070003">
      <w:start w:val="1"/>
      <w:numFmt w:val="lowerLetter"/>
      <w:lvlText w:val="%2)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 w:tplc="553692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7A7897"/>
    <w:multiLevelType w:val="hybridMultilevel"/>
    <w:tmpl w:val="0D18C4B0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F37072"/>
    <w:multiLevelType w:val="hybridMultilevel"/>
    <w:tmpl w:val="381E1F9C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BD7A75"/>
    <w:multiLevelType w:val="hybridMultilevel"/>
    <w:tmpl w:val="74DC84C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BBACCF4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50D4480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D174C65"/>
    <w:multiLevelType w:val="multilevel"/>
    <w:tmpl w:val="EBF6CFA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8" w15:restartNumberingAfterBreak="0">
    <w:nsid w:val="4C494B1C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CA35D1A"/>
    <w:multiLevelType w:val="hybridMultilevel"/>
    <w:tmpl w:val="C5BAF5DA"/>
    <w:lvl w:ilvl="0" w:tplc="33CEB00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624917"/>
    <w:multiLevelType w:val="hybridMultilevel"/>
    <w:tmpl w:val="5D0C17F4"/>
    <w:lvl w:ilvl="0" w:tplc="50D44802">
      <w:start w:val="1"/>
      <w:numFmt w:val="lowerLetter"/>
      <w:lvlText w:val="%1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EE0049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5A0B12FD"/>
    <w:multiLevelType w:val="multilevel"/>
    <w:tmpl w:val="5F9E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80FA3"/>
    <w:multiLevelType w:val="hybridMultilevel"/>
    <w:tmpl w:val="19F401BA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0430C4"/>
    <w:multiLevelType w:val="hybridMultilevel"/>
    <w:tmpl w:val="3A424EF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56408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6F46733"/>
    <w:multiLevelType w:val="hybridMultilevel"/>
    <w:tmpl w:val="D8200570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687609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6E0B587F"/>
    <w:multiLevelType w:val="hybridMultilevel"/>
    <w:tmpl w:val="B39639D2"/>
    <w:lvl w:ilvl="0" w:tplc="A3EE88D4">
      <w:numFmt w:val="bullet"/>
      <w:lvlText w:val=""/>
      <w:lvlJc w:val="left"/>
      <w:pPr>
        <w:ind w:left="178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71FA5D50"/>
    <w:multiLevelType w:val="hybridMultilevel"/>
    <w:tmpl w:val="686ED6D6"/>
    <w:lvl w:ilvl="0" w:tplc="46EC41BE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1C778C"/>
    <w:multiLevelType w:val="hybridMultilevel"/>
    <w:tmpl w:val="5FB8B2A2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76A853CC"/>
    <w:multiLevelType w:val="hybridMultilevel"/>
    <w:tmpl w:val="884A02E2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A24061A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11"/>
  </w:num>
  <w:num w:numId="4">
    <w:abstractNumId w:val="6"/>
  </w:num>
  <w:num w:numId="5">
    <w:abstractNumId w:val="26"/>
  </w:num>
  <w:num w:numId="6">
    <w:abstractNumId w:val="15"/>
  </w:num>
  <w:num w:numId="7">
    <w:abstractNumId w:val="5"/>
  </w:num>
  <w:num w:numId="8">
    <w:abstractNumId w:val="12"/>
  </w:num>
  <w:num w:numId="9">
    <w:abstractNumId w:val="19"/>
  </w:num>
  <w:num w:numId="10">
    <w:abstractNumId w:val="14"/>
  </w:num>
  <w:num w:numId="11">
    <w:abstractNumId w:val="2"/>
  </w:num>
  <w:num w:numId="12">
    <w:abstractNumId w:val="13"/>
  </w:num>
  <w:num w:numId="13">
    <w:abstractNumId w:val="24"/>
  </w:num>
  <w:num w:numId="14">
    <w:abstractNumId w:val="16"/>
  </w:num>
  <w:num w:numId="15">
    <w:abstractNumId w:val="7"/>
  </w:num>
  <w:num w:numId="16">
    <w:abstractNumId w:val="20"/>
  </w:num>
  <w:num w:numId="17">
    <w:abstractNumId w:val="17"/>
  </w:num>
  <w:num w:numId="18">
    <w:abstractNumId w:val="6"/>
    <w:lvlOverride w:ilvl="0">
      <w:startOverride w:val="2"/>
    </w:lvlOverride>
    <w:lvlOverride w:ilvl="1">
      <w:startOverride w:val="1"/>
    </w:lvlOverride>
  </w:num>
  <w:num w:numId="19">
    <w:abstractNumId w:val="6"/>
    <w:lvlOverride w:ilvl="0">
      <w:startOverride w:val="3"/>
    </w:lvlOverride>
    <w:lvlOverride w:ilvl="1">
      <w:startOverride w:val="1"/>
    </w:lvlOverride>
  </w:num>
  <w:num w:numId="20">
    <w:abstractNumId w:val="6"/>
    <w:lvlOverride w:ilvl="0">
      <w:startOverride w:val="4"/>
    </w:lvlOverride>
    <w:lvlOverride w:ilvl="1">
      <w:startOverride w:val="1"/>
    </w:lvlOverride>
  </w:num>
  <w:num w:numId="21">
    <w:abstractNumId w:val="6"/>
    <w:lvlOverride w:ilvl="0">
      <w:startOverride w:val="5"/>
    </w:lvlOverride>
    <w:lvlOverride w:ilvl="1">
      <w:startOverride w:val="1"/>
    </w:lvlOverride>
  </w:num>
  <w:num w:numId="22">
    <w:abstractNumId w:val="30"/>
  </w:num>
  <w:num w:numId="23">
    <w:abstractNumId w:val="21"/>
  </w:num>
  <w:num w:numId="24">
    <w:abstractNumId w:val="32"/>
  </w:num>
  <w:num w:numId="25">
    <w:abstractNumId w:val="23"/>
  </w:num>
  <w:num w:numId="26">
    <w:abstractNumId w:val="0"/>
  </w:num>
  <w:num w:numId="27">
    <w:abstractNumId w:val="25"/>
  </w:num>
  <w:num w:numId="28">
    <w:abstractNumId w:val="4"/>
  </w:num>
  <w:num w:numId="29">
    <w:abstractNumId w:val="22"/>
  </w:num>
  <w:num w:numId="30">
    <w:abstractNumId w:val="10"/>
  </w:num>
  <w:num w:numId="31">
    <w:abstractNumId w:val="8"/>
  </w:num>
  <w:num w:numId="32">
    <w:abstractNumId w:val="29"/>
  </w:num>
  <w:num w:numId="33">
    <w:abstractNumId w:val="18"/>
  </w:num>
  <w:num w:numId="34">
    <w:abstractNumId w:val="28"/>
  </w:num>
  <w:num w:numId="35">
    <w:abstractNumId w:val="27"/>
  </w:num>
  <w:num w:numId="36">
    <w:abstractNumId w:val="31"/>
  </w:num>
  <w:num w:numId="3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4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407F"/>
    <w:rsid w:val="000044BD"/>
    <w:rsid w:val="00007A50"/>
    <w:rsid w:val="00010DDC"/>
    <w:rsid w:val="000115C0"/>
    <w:rsid w:val="0001367C"/>
    <w:rsid w:val="00027132"/>
    <w:rsid w:val="00033F83"/>
    <w:rsid w:val="0003711B"/>
    <w:rsid w:val="000433ED"/>
    <w:rsid w:val="00045A49"/>
    <w:rsid w:val="0005050E"/>
    <w:rsid w:val="00050ADB"/>
    <w:rsid w:val="00050B17"/>
    <w:rsid w:val="00051AF3"/>
    <w:rsid w:val="00054BC5"/>
    <w:rsid w:val="00055711"/>
    <w:rsid w:val="0007113F"/>
    <w:rsid w:val="00071610"/>
    <w:rsid w:val="000717DE"/>
    <w:rsid w:val="000745E4"/>
    <w:rsid w:val="00080F24"/>
    <w:rsid w:val="00083477"/>
    <w:rsid w:val="000861A8"/>
    <w:rsid w:val="000909AF"/>
    <w:rsid w:val="000B1824"/>
    <w:rsid w:val="000B35F7"/>
    <w:rsid w:val="000C0732"/>
    <w:rsid w:val="000C20B8"/>
    <w:rsid w:val="000C3260"/>
    <w:rsid w:val="000C618B"/>
    <w:rsid w:val="000E3A05"/>
    <w:rsid w:val="000E5BE4"/>
    <w:rsid w:val="000E5DAA"/>
    <w:rsid w:val="000F0871"/>
    <w:rsid w:val="000F2B99"/>
    <w:rsid w:val="000F671D"/>
    <w:rsid w:val="000F6EA5"/>
    <w:rsid w:val="000F6FD5"/>
    <w:rsid w:val="001041D7"/>
    <w:rsid w:val="001044C4"/>
    <w:rsid w:val="00106220"/>
    <w:rsid w:val="001145F1"/>
    <w:rsid w:val="001212E2"/>
    <w:rsid w:val="001261EA"/>
    <w:rsid w:val="00126373"/>
    <w:rsid w:val="0012764D"/>
    <w:rsid w:val="00127756"/>
    <w:rsid w:val="001323E6"/>
    <w:rsid w:val="00135C5D"/>
    <w:rsid w:val="00136E73"/>
    <w:rsid w:val="001417D9"/>
    <w:rsid w:val="00141EBB"/>
    <w:rsid w:val="0014224B"/>
    <w:rsid w:val="00142813"/>
    <w:rsid w:val="00142AA6"/>
    <w:rsid w:val="0014308B"/>
    <w:rsid w:val="00143827"/>
    <w:rsid w:val="001471BF"/>
    <w:rsid w:val="001476F6"/>
    <w:rsid w:val="00155C54"/>
    <w:rsid w:val="00162DDE"/>
    <w:rsid w:val="001679B5"/>
    <w:rsid w:val="00167D14"/>
    <w:rsid w:val="00175D62"/>
    <w:rsid w:val="00177781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B60"/>
    <w:rsid w:val="001B48FB"/>
    <w:rsid w:val="001B5BA3"/>
    <w:rsid w:val="001B5F8B"/>
    <w:rsid w:val="001B6409"/>
    <w:rsid w:val="001B6B27"/>
    <w:rsid w:val="001C1EE3"/>
    <w:rsid w:val="001C5694"/>
    <w:rsid w:val="001D48A3"/>
    <w:rsid w:val="001D4EED"/>
    <w:rsid w:val="001E7712"/>
    <w:rsid w:val="00202E67"/>
    <w:rsid w:val="00203246"/>
    <w:rsid w:val="00204572"/>
    <w:rsid w:val="0020557B"/>
    <w:rsid w:val="00206071"/>
    <w:rsid w:val="0020669F"/>
    <w:rsid w:val="002112E0"/>
    <w:rsid w:val="00214A87"/>
    <w:rsid w:val="0021690B"/>
    <w:rsid w:val="00221458"/>
    <w:rsid w:val="0022443F"/>
    <w:rsid w:val="00225C13"/>
    <w:rsid w:val="002261A2"/>
    <w:rsid w:val="00230E0F"/>
    <w:rsid w:val="0023268B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43C6"/>
    <w:rsid w:val="00254B62"/>
    <w:rsid w:val="002559F0"/>
    <w:rsid w:val="002573E2"/>
    <w:rsid w:val="00257E11"/>
    <w:rsid w:val="00274A05"/>
    <w:rsid w:val="00280AEF"/>
    <w:rsid w:val="002825FF"/>
    <w:rsid w:val="00290001"/>
    <w:rsid w:val="00290192"/>
    <w:rsid w:val="00290524"/>
    <w:rsid w:val="00292164"/>
    <w:rsid w:val="002A4368"/>
    <w:rsid w:val="002A4D84"/>
    <w:rsid w:val="002A6FB7"/>
    <w:rsid w:val="002B19C1"/>
    <w:rsid w:val="002B6967"/>
    <w:rsid w:val="002C1838"/>
    <w:rsid w:val="002C3E56"/>
    <w:rsid w:val="002C6955"/>
    <w:rsid w:val="002D3295"/>
    <w:rsid w:val="002D7FBF"/>
    <w:rsid w:val="002E0DEA"/>
    <w:rsid w:val="002E0E83"/>
    <w:rsid w:val="002E32ED"/>
    <w:rsid w:val="002E5098"/>
    <w:rsid w:val="002E58AB"/>
    <w:rsid w:val="002E5E01"/>
    <w:rsid w:val="002E6718"/>
    <w:rsid w:val="002F1996"/>
    <w:rsid w:val="002F61C7"/>
    <w:rsid w:val="00302683"/>
    <w:rsid w:val="0030718B"/>
    <w:rsid w:val="00311F79"/>
    <w:rsid w:val="00314E6B"/>
    <w:rsid w:val="003173E0"/>
    <w:rsid w:val="00323EC6"/>
    <w:rsid w:val="00325F43"/>
    <w:rsid w:val="00327885"/>
    <w:rsid w:val="003323BA"/>
    <w:rsid w:val="00332908"/>
    <w:rsid w:val="00332A6F"/>
    <w:rsid w:val="00332AFC"/>
    <w:rsid w:val="00333570"/>
    <w:rsid w:val="00333EC9"/>
    <w:rsid w:val="00334C11"/>
    <w:rsid w:val="00336EDD"/>
    <w:rsid w:val="003370FD"/>
    <w:rsid w:val="00340B26"/>
    <w:rsid w:val="0034182E"/>
    <w:rsid w:val="003426D5"/>
    <w:rsid w:val="00347103"/>
    <w:rsid w:val="00347917"/>
    <w:rsid w:val="00347C5B"/>
    <w:rsid w:val="00350737"/>
    <w:rsid w:val="00353384"/>
    <w:rsid w:val="0035365E"/>
    <w:rsid w:val="0035607A"/>
    <w:rsid w:val="00362304"/>
    <w:rsid w:val="00362AD7"/>
    <w:rsid w:val="00364027"/>
    <w:rsid w:val="00371348"/>
    <w:rsid w:val="00371DE1"/>
    <w:rsid w:val="00371F41"/>
    <w:rsid w:val="003721F5"/>
    <w:rsid w:val="003722DB"/>
    <w:rsid w:val="00374817"/>
    <w:rsid w:val="00374D72"/>
    <w:rsid w:val="00377777"/>
    <w:rsid w:val="00382922"/>
    <w:rsid w:val="00383388"/>
    <w:rsid w:val="00383D0C"/>
    <w:rsid w:val="00384356"/>
    <w:rsid w:val="00384ACA"/>
    <w:rsid w:val="00387060"/>
    <w:rsid w:val="00392A2E"/>
    <w:rsid w:val="003948EA"/>
    <w:rsid w:val="00395DCA"/>
    <w:rsid w:val="0039709D"/>
    <w:rsid w:val="003A112A"/>
    <w:rsid w:val="003A19B5"/>
    <w:rsid w:val="003A3958"/>
    <w:rsid w:val="003A6852"/>
    <w:rsid w:val="003B2AA5"/>
    <w:rsid w:val="003C123A"/>
    <w:rsid w:val="003C72AC"/>
    <w:rsid w:val="003D04A7"/>
    <w:rsid w:val="003D0FBC"/>
    <w:rsid w:val="003D4269"/>
    <w:rsid w:val="003D4FE6"/>
    <w:rsid w:val="003D5E9D"/>
    <w:rsid w:val="003D650C"/>
    <w:rsid w:val="003D6C9D"/>
    <w:rsid w:val="003E0123"/>
    <w:rsid w:val="003F1FD0"/>
    <w:rsid w:val="0040206A"/>
    <w:rsid w:val="004047AC"/>
    <w:rsid w:val="00407CF5"/>
    <w:rsid w:val="00411071"/>
    <w:rsid w:val="00412928"/>
    <w:rsid w:val="00413AB4"/>
    <w:rsid w:val="004171D8"/>
    <w:rsid w:val="00423A36"/>
    <w:rsid w:val="00423FB0"/>
    <w:rsid w:val="0042777D"/>
    <w:rsid w:val="004326C2"/>
    <w:rsid w:val="004355D4"/>
    <w:rsid w:val="00437BE3"/>
    <w:rsid w:val="00450F19"/>
    <w:rsid w:val="004545DA"/>
    <w:rsid w:val="00454F08"/>
    <w:rsid w:val="00456258"/>
    <w:rsid w:val="00460CDE"/>
    <w:rsid w:val="00464FDC"/>
    <w:rsid w:val="0046648D"/>
    <w:rsid w:val="00466FF7"/>
    <w:rsid w:val="00473668"/>
    <w:rsid w:val="00480FAF"/>
    <w:rsid w:val="00481576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F2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133F"/>
    <w:rsid w:val="004F3A52"/>
    <w:rsid w:val="00501066"/>
    <w:rsid w:val="0050300C"/>
    <w:rsid w:val="00510AFA"/>
    <w:rsid w:val="005145E4"/>
    <w:rsid w:val="005173CE"/>
    <w:rsid w:val="00523E7E"/>
    <w:rsid w:val="00526195"/>
    <w:rsid w:val="00533BE5"/>
    <w:rsid w:val="005402FB"/>
    <w:rsid w:val="005409FD"/>
    <w:rsid w:val="005523E1"/>
    <w:rsid w:val="005604A3"/>
    <w:rsid w:val="0056078D"/>
    <w:rsid w:val="00561D9C"/>
    <w:rsid w:val="00566DD6"/>
    <w:rsid w:val="00570328"/>
    <w:rsid w:val="00581B26"/>
    <w:rsid w:val="0058235D"/>
    <w:rsid w:val="0058508A"/>
    <w:rsid w:val="00585DC0"/>
    <w:rsid w:val="00592A7B"/>
    <w:rsid w:val="00596B4D"/>
    <w:rsid w:val="005A115F"/>
    <w:rsid w:val="005A19BC"/>
    <w:rsid w:val="005A6096"/>
    <w:rsid w:val="005A7D06"/>
    <w:rsid w:val="005B5502"/>
    <w:rsid w:val="005B7ACA"/>
    <w:rsid w:val="005C336B"/>
    <w:rsid w:val="005C5F44"/>
    <w:rsid w:val="005C6EEC"/>
    <w:rsid w:val="005D13B6"/>
    <w:rsid w:val="005D3428"/>
    <w:rsid w:val="005E127D"/>
    <w:rsid w:val="005E24E0"/>
    <w:rsid w:val="005E310E"/>
    <w:rsid w:val="005E4178"/>
    <w:rsid w:val="005E4C3D"/>
    <w:rsid w:val="005E74F1"/>
    <w:rsid w:val="005E7C75"/>
    <w:rsid w:val="005F43C0"/>
    <w:rsid w:val="005F5D5F"/>
    <w:rsid w:val="00600C8B"/>
    <w:rsid w:val="00604423"/>
    <w:rsid w:val="0060668D"/>
    <w:rsid w:val="00610565"/>
    <w:rsid w:val="00614192"/>
    <w:rsid w:val="00615097"/>
    <w:rsid w:val="00616A63"/>
    <w:rsid w:val="00617098"/>
    <w:rsid w:val="006176EA"/>
    <w:rsid w:val="00622AB1"/>
    <w:rsid w:val="0062362C"/>
    <w:rsid w:val="00623BD2"/>
    <w:rsid w:val="00623FA9"/>
    <w:rsid w:val="00630718"/>
    <w:rsid w:val="006330AF"/>
    <w:rsid w:val="00633251"/>
    <w:rsid w:val="00636A40"/>
    <w:rsid w:val="00640F71"/>
    <w:rsid w:val="0064784E"/>
    <w:rsid w:val="00652E0E"/>
    <w:rsid w:val="006532B4"/>
    <w:rsid w:val="0065344D"/>
    <w:rsid w:val="00656D86"/>
    <w:rsid w:val="0065774C"/>
    <w:rsid w:val="00670F97"/>
    <w:rsid w:val="006730B2"/>
    <w:rsid w:val="0067713E"/>
    <w:rsid w:val="0068040A"/>
    <w:rsid w:val="006846C6"/>
    <w:rsid w:val="00687816"/>
    <w:rsid w:val="00691541"/>
    <w:rsid w:val="00691B44"/>
    <w:rsid w:val="006A3F3E"/>
    <w:rsid w:val="006A4B20"/>
    <w:rsid w:val="006A7496"/>
    <w:rsid w:val="006B07E3"/>
    <w:rsid w:val="006B1EB3"/>
    <w:rsid w:val="006B2D0C"/>
    <w:rsid w:val="006B7FFA"/>
    <w:rsid w:val="006C40EF"/>
    <w:rsid w:val="006C7325"/>
    <w:rsid w:val="006D0E67"/>
    <w:rsid w:val="006D3509"/>
    <w:rsid w:val="006E0D6E"/>
    <w:rsid w:val="006E65F4"/>
    <w:rsid w:val="006F150E"/>
    <w:rsid w:val="006F65D2"/>
    <w:rsid w:val="006F7174"/>
    <w:rsid w:val="007006C5"/>
    <w:rsid w:val="00704D5B"/>
    <w:rsid w:val="007053B9"/>
    <w:rsid w:val="00710315"/>
    <w:rsid w:val="00713CD5"/>
    <w:rsid w:val="00716E28"/>
    <w:rsid w:val="007175C6"/>
    <w:rsid w:val="007177B0"/>
    <w:rsid w:val="0071792A"/>
    <w:rsid w:val="0072197C"/>
    <w:rsid w:val="0072676E"/>
    <w:rsid w:val="007322A3"/>
    <w:rsid w:val="00737834"/>
    <w:rsid w:val="00740D6F"/>
    <w:rsid w:val="00745CED"/>
    <w:rsid w:val="0075315B"/>
    <w:rsid w:val="00756775"/>
    <w:rsid w:val="00756999"/>
    <w:rsid w:val="00760FEF"/>
    <w:rsid w:val="00762004"/>
    <w:rsid w:val="00764AFA"/>
    <w:rsid w:val="00770037"/>
    <w:rsid w:val="0077023E"/>
    <w:rsid w:val="007711BA"/>
    <w:rsid w:val="00772EBB"/>
    <w:rsid w:val="00773D3C"/>
    <w:rsid w:val="00777905"/>
    <w:rsid w:val="00780B90"/>
    <w:rsid w:val="007820E0"/>
    <w:rsid w:val="007900EA"/>
    <w:rsid w:val="007901FD"/>
    <w:rsid w:val="00796B8E"/>
    <w:rsid w:val="007A3346"/>
    <w:rsid w:val="007A7B54"/>
    <w:rsid w:val="007B04F6"/>
    <w:rsid w:val="007C0643"/>
    <w:rsid w:val="007C2274"/>
    <w:rsid w:val="007D5117"/>
    <w:rsid w:val="007E0D3F"/>
    <w:rsid w:val="007E1969"/>
    <w:rsid w:val="007E21B7"/>
    <w:rsid w:val="007E5879"/>
    <w:rsid w:val="007E7C97"/>
    <w:rsid w:val="007F1485"/>
    <w:rsid w:val="007F1C0D"/>
    <w:rsid w:val="007F23F0"/>
    <w:rsid w:val="007F491D"/>
    <w:rsid w:val="007F4C3E"/>
    <w:rsid w:val="00801143"/>
    <w:rsid w:val="00804FBE"/>
    <w:rsid w:val="008103B6"/>
    <w:rsid w:val="008172EE"/>
    <w:rsid w:val="0082098D"/>
    <w:rsid w:val="0082111C"/>
    <w:rsid w:val="00823BD5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1B1A"/>
    <w:rsid w:val="00871EE0"/>
    <w:rsid w:val="00874537"/>
    <w:rsid w:val="00882ECE"/>
    <w:rsid w:val="00884F97"/>
    <w:rsid w:val="00886150"/>
    <w:rsid w:val="0088640A"/>
    <w:rsid w:val="00892735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66E6"/>
    <w:rsid w:val="008C66EF"/>
    <w:rsid w:val="008C6DBA"/>
    <w:rsid w:val="008D0C77"/>
    <w:rsid w:val="008D0DBC"/>
    <w:rsid w:val="008D2EC6"/>
    <w:rsid w:val="008E1987"/>
    <w:rsid w:val="008F09C7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517"/>
    <w:rsid w:val="00927028"/>
    <w:rsid w:val="0093414A"/>
    <w:rsid w:val="00935A5D"/>
    <w:rsid w:val="00935D7C"/>
    <w:rsid w:val="00942141"/>
    <w:rsid w:val="00942173"/>
    <w:rsid w:val="00953A2D"/>
    <w:rsid w:val="009543EE"/>
    <w:rsid w:val="0096280E"/>
    <w:rsid w:val="009648B6"/>
    <w:rsid w:val="00971B69"/>
    <w:rsid w:val="009735E8"/>
    <w:rsid w:val="0097497D"/>
    <w:rsid w:val="009756B7"/>
    <w:rsid w:val="00976AA2"/>
    <w:rsid w:val="00977E20"/>
    <w:rsid w:val="009823F6"/>
    <w:rsid w:val="0098248A"/>
    <w:rsid w:val="00992DE2"/>
    <w:rsid w:val="00994D4E"/>
    <w:rsid w:val="009973DA"/>
    <w:rsid w:val="00997880"/>
    <w:rsid w:val="009A0450"/>
    <w:rsid w:val="009A0AA8"/>
    <w:rsid w:val="009A1F10"/>
    <w:rsid w:val="009A3F07"/>
    <w:rsid w:val="009C16E7"/>
    <w:rsid w:val="009C18D5"/>
    <w:rsid w:val="009C34DD"/>
    <w:rsid w:val="009C39AA"/>
    <w:rsid w:val="009D0774"/>
    <w:rsid w:val="009D3122"/>
    <w:rsid w:val="009D3A71"/>
    <w:rsid w:val="009D5E5C"/>
    <w:rsid w:val="009D6BE4"/>
    <w:rsid w:val="009D6F5F"/>
    <w:rsid w:val="009E03E2"/>
    <w:rsid w:val="009E1E8E"/>
    <w:rsid w:val="009E2F89"/>
    <w:rsid w:val="009E3233"/>
    <w:rsid w:val="009E3FB1"/>
    <w:rsid w:val="009F0745"/>
    <w:rsid w:val="00A0022D"/>
    <w:rsid w:val="00A0176C"/>
    <w:rsid w:val="00A01CE4"/>
    <w:rsid w:val="00A0227A"/>
    <w:rsid w:val="00A027DD"/>
    <w:rsid w:val="00A03CB4"/>
    <w:rsid w:val="00A0602F"/>
    <w:rsid w:val="00A12323"/>
    <w:rsid w:val="00A141F4"/>
    <w:rsid w:val="00A14955"/>
    <w:rsid w:val="00A23BE7"/>
    <w:rsid w:val="00A2417C"/>
    <w:rsid w:val="00A27879"/>
    <w:rsid w:val="00A32ACC"/>
    <w:rsid w:val="00A335BB"/>
    <w:rsid w:val="00A3578B"/>
    <w:rsid w:val="00A4024E"/>
    <w:rsid w:val="00A417B1"/>
    <w:rsid w:val="00A4432E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7B8"/>
    <w:rsid w:val="00A71527"/>
    <w:rsid w:val="00A72588"/>
    <w:rsid w:val="00A83236"/>
    <w:rsid w:val="00A84EBD"/>
    <w:rsid w:val="00A87AFC"/>
    <w:rsid w:val="00A9201A"/>
    <w:rsid w:val="00AA1367"/>
    <w:rsid w:val="00AA2B04"/>
    <w:rsid w:val="00AA5432"/>
    <w:rsid w:val="00AA6075"/>
    <w:rsid w:val="00AB56C2"/>
    <w:rsid w:val="00AB680B"/>
    <w:rsid w:val="00AC2595"/>
    <w:rsid w:val="00AC3EBA"/>
    <w:rsid w:val="00AC402D"/>
    <w:rsid w:val="00AC5451"/>
    <w:rsid w:val="00AC6460"/>
    <w:rsid w:val="00AD5D09"/>
    <w:rsid w:val="00AE5D30"/>
    <w:rsid w:val="00AE7E90"/>
    <w:rsid w:val="00AF1981"/>
    <w:rsid w:val="00AF1A2A"/>
    <w:rsid w:val="00AF44A1"/>
    <w:rsid w:val="00AF51FE"/>
    <w:rsid w:val="00B006FE"/>
    <w:rsid w:val="00B021E8"/>
    <w:rsid w:val="00B035E7"/>
    <w:rsid w:val="00B10FA6"/>
    <w:rsid w:val="00B124FE"/>
    <w:rsid w:val="00B13B8A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40AF5"/>
    <w:rsid w:val="00B4465D"/>
    <w:rsid w:val="00B465B2"/>
    <w:rsid w:val="00B47AB8"/>
    <w:rsid w:val="00B50946"/>
    <w:rsid w:val="00B518A1"/>
    <w:rsid w:val="00B63E46"/>
    <w:rsid w:val="00B7008A"/>
    <w:rsid w:val="00B701D2"/>
    <w:rsid w:val="00B72496"/>
    <w:rsid w:val="00B755D1"/>
    <w:rsid w:val="00B777C9"/>
    <w:rsid w:val="00B77817"/>
    <w:rsid w:val="00B80329"/>
    <w:rsid w:val="00B8170D"/>
    <w:rsid w:val="00B8635A"/>
    <w:rsid w:val="00B87D6F"/>
    <w:rsid w:val="00B90920"/>
    <w:rsid w:val="00B922F1"/>
    <w:rsid w:val="00B9363B"/>
    <w:rsid w:val="00B947B2"/>
    <w:rsid w:val="00B95E8D"/>
    <w:rsid w:val="00B96A6A"/>
    <w:rsid w:val="00BA25F0"/>
    <w:rsid w:val="00BA3E42"/>
    <w:rsid w:val="00BA5854"/>
    <w:rsid w:val="00BB01F8"/>
    <w:rsid w:val="00BB1A3A"/>
    <w:rsid w:val="00BB2DF3"/>
    <w:rsid w:val="00BB3CFB"/>
    <w:rsid w:val="00BB3E54"/>
    <w:rsid w:val="00BC2E7B"/>
    <w:rsid w:val="00BC5F04"/>
    <w:rsid w:val="00BD7401"/>
    <w:rsid w:val="00BD75B0"/>
    <w:rsid w:val="00BE1013"/>
    <w:rsid w:val="00BE2F91"/>
    <w:rsid w:val="00BE43D1"/>
    <w:rsid w:val="00BE4678"/>
    <w:rsid w:val="00BE4FA5"/>
    <w:rsid w:val="00BF4D79"/>
    <w:rsid w:val="00BF586E"/>
    <w:rsid w:val="00C0555C"/>
    <w:rsid w:val="00C06018"/>
    <w:rsid w:val="00C11646"/>
    <w:rsid w:val="00C159EB"/>
    <w:rsid w:val="00C1620F"/>
    <w:rsid w:val="00C17E62"/>
    <w:rsid w:val="00C229AC"/>
    <w:rsid w:val="00C254DA"/>
    <w:rsid w:val="00C259CD"/>
    <w:rsid w:val="00C26F05"/>
    <w:rsid w:val="00C34535"/>
    <w:rsid w:val="00C35009"/>
    <w:rsid w:val="00C369B3"/>
    <w:rsid w:val="00C41184"/>
    <w:rsid w:val="00C41CEA"/>
    <w:rsid w:val="00C44CBD"/>
    <w:rsid w:val="00C53AC5"/>
    <w:rsid w:val="00C54A37"/>
    <w:rsid w:val="00C57C93"/>
    <w:rsid w:val="00C62520"/>
    <w:rsid w:val="00C64B9F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51BC"/>
    <w:rsid w:val="00CA630D"/>
    <w:rsid w:val="00CA7975"/>
    <w:rsid w:val="00CB084D"/>
    <w:rsid w:val="00CB3B75"/>
    <w:rsid w:val="00CB5375"/>
    <w:rsid w:val="00CC081F"/>
    <w:rsid w:val="00CC1206"/>
    <w:rsid w:val="00CC4BB4"/>
    <w:rsid w:val="00CD45D5"/>
    <w:rsid w:val="00CE51CF"/>
    <w:rsid w:val="00CE5B8F"/>
    <w:rsid w:val="00CE68CE"/>
    <w:rsid w:val="00CE788C"/>
    <w:rsid w:val="00D04D58"/>
    <w:rsid w:val="00D06FEF"/>
    <w:rsid w:val="00D14D5E"/>
    <w:rsid w:val="00D17ACB"/>
    <w:rsid w:val="00D251BE"/>
    <w:rsid w:val="00D25944"/>
    <w:rsid w:val="00D25F50"/>
    <w:rsid w:val="00D32126"/>
    <w:rsid w:val="00D43F41"/>
    <w:rsid w:val="00D44B57"/>
    <w:rsid w:val="00D44B9A"/>
    <w:rsid w:val="00D479A5"/>
    <w:rsid w:val="00D54CEB"/>
    <w:rsid w:val="00D55EC1"/>
    <w:rsid w:val="00D6123E"/>
    <w:rsid w:val="00D626C8"/>
    <w:rsid w:val="00D62DF4"/>
    <w:rsid w:val="00D63865"/>
    <w:rsid w:val="00D65524"/>
    <w:rsid w:val="00D74E75"/>
    <w:rsid w:val="00D828B2"/>
    <w:rsid w:val="00D83991"/>
    <w:rsid w:val="00D9221C"/>
    <w:rsid w:val="00D9226C"/>
    <w:rsid w:val="00DA6057"/>
    <w:rsid w:val="00DB13AC"/>
    <w:rsid w:val="00DB25B0"/>
    <w:rsid w:val="00DB479F"/>
    <w:rsid w:val="00DB79F1"/>
    <w:rsid w:val="00DD0F56"/>
    <w:rsid w:val="00DD1F34"/>
    <w:rsid w:val="00DD21A3"/>
    <w:rsid w:val="00DE21DD"/>
    <w:rsid w:val="00DF185E"/>
    <w:rsid w:val="00DF20DA"/>
    <w:rsid w:val="00DF23B1"/>
    <w:rsid w:val="00DF39F5"/>
    <w:rsid w:val="00DF42D1"/>
    <w:rsid w:val="00E001DF"/>
    <w:rsid w:val="00E04066"/>
    <w:rsid w:val="00E044EC"/>
    <w:rsid w:val="00E04AE1"/>
    <w:rsid w:val="00E05893"/>
    <w:rsid w:val="00E05979"/>
    <w:rsid w:val="00E120E7"/>
    <w:rsid w:val="00E20576"/>
    <w:rsid w:val="00E20F20"/>
    <w:rsid w:val="00E20F83"/>
    <w:rsid w:val="00E23261"/>
    <w:rsid w:val="00E246B9"/>
    <w:rsid w:val="00E24B96"/>
    <w:rsid w:val="00E31E8A"/>
    <w:rsid w:val="00E40643"/>
    <w:rsid w:val="00E42ED8"/>
    <w:rsid w:val="00E43189"/>
    <w:rsid w:val="00E44B83"/>
    <w:rsid w:val="00E45F7E"/>
    <w:rsid w:val="00E57352"/>
    <w:rsid w:val="00E64A95"/>
    <w:rsid w:val="00E6702D"/>
    <w:rsid w:val="00E71DB7"/>
    <w:rsid w:val="00E74493"/>
    <w:rsid w:val="00E83E4C"/>
    <w:rsid w:val="00E877C1"/>
    <w:rsid w:val="00E93436"/>
    <w:rsid w:val="00EA2363"/>
    <w:rsid w:val="00EA7DC8"/>
    <w:rsid w:val="00EB4DEB"/>
    <w:rsid w:val="00EB7CB3"/>
    <w:rsid w:val="00EC01E2"/>
    <w:rsid w:val="00EC1E8B"/>
    <w:rsid w:val="00EC2017"/>
    <w:rsid w:val="00EC2E05"/>
    <w:rsid w:val="00EC5BBC"/>
    <w:rsid w:val="00EC6203"/>
    <w:rsid w:val="00ED0361"/>
    <w:rsid w:val="00ED1AF4"/>
    <w:rsid w:val="00EE01DE"/>
    <w:rsid w:val="00EE077C"/>
    <w:rsid w:val="00EE1224"/>
    <w:rsid w:val="00EE1B7A"/>
    <w:rsid w:val="00EE20FC"/>
    <w:rsid w:val="00EE3322"/>
    <w:rsid w:val="00EE426C"/>
    <w:rsid w:val="00EF075E"/>
    <w:rsid w:val="00EF1520"/>
    <w:rsid w:val="00EF3A2F"/>
    <w:rsid w:val="00EF52C8"/>
    <w:rsid w:val="00EF6F22"/>
    <w:rsid w:val="00F07E22"/>
    <w:rsid w:val="00F109F0"/>
    <w:rsid w:val="00F207DA"/>
    <w:rsid w:val="00F2434F"/>
    <w:rsid w:val="00F24B63"/>
    <w:rsid w:val="00F24F3B"/>
    <w:rsid w:val="00F308B1"/>
    <w:rsid w:val="00F354A6"/>
    <w:rsid w:val="00F4257E"/>
    <w:rsid w:val="00F42EDB"/>
    <w:rsid w:val="00F45C2B"/>
    <w:rsid w:val="00F55D29"/>
    <w:rsid w:val="00F55FB1"/>
    <w:rsid w:val="00F60DF4"/>
    <w:rsid w:val="00F60F24"/>
    <w:rsid w:val="00F62184"/>
    <w:rsid w:val="00F64230"/>
    <w:rsid w:val="00F7339A"/>
    <w:rsid w:val="00F7358B"/>
    <w:rsid w:val="00F750FA"/>
    <w:rsid w:val="00F80B65"/>
    <w:rsid w:val="00F81FE0"/>
    <w:rsid w:val="00F83E94"/>
    <w:rsid w:val="00F83EC1"/>
    <w:rsid w:val="00F938C7"/>
    <w:rsid w:val="00F97F2C"/>
    <w:rsid w:val="00FA000B"/>
    <w:rsid w:val="00FA0C40"/>
    <w:rsid w:val="00FB1265"/>
    <w:rsid w:val="00FB4B2E"/>
    <w:rsid w:val="00FC2383"/>
    <w:rsid w:val="00FC2515"/>
    <w:rsid w:val="00FC2CA7"/>
    <w:rsid w:val="00FC5A6E"/>
    <w:rsid w:val="00FD1D09"/>
    <w:rsid w:val="00FD2392"/>
    <w:rsid w:val="00FE3A5C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19"/>
    <o:shapelayout v:ext="edit">
      <o:idmap v:ext="edit" data="1,3,4"/>
      <o:rules v:ext="edit">
        <o:r id="V:Rule1" type="connector" idref="#_x0000_s4401"/>
        <o:r id="V:Rule2" type="connector" idref="#_x0000_s4250"/>
        <o:r id="V:Rule3" type="connector" idref="#_x0000_s4402"/>
        <o:r id="V:Rule4" type="connector" idref="#_x0000_s4413"/>
        <o:r id="V:Rule5" type="connector" idref="#_x0000_s4403"/>
        <o:r id="V:Rule6" type="connector" idref="#_x0000_s4253"/>
        <o:r id="V:Rule7" type="connector" idref="#_x0000_s4389"/>
        <o:r id="V:Rule8" type="connector" idref="#_x0000_s4388"/>
        <o:r id="V:Rule9" type="connector" idref="#_x0000_s4251"/>
        <o:r id="V:Rule10" type="connector" idref="#_x0000_s4390"/>
      </o:rules>
    </o:shapelayout>
  </w:shapeDefaults>
  <w:decimalSymbol w:val="."/>
  <w:listSeparator w:val=";"/>
  <w15:docId w15:val="{2AB556BD-DC01-4952-B69E-359BF64A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autoRedefine/>
    <w:rsid w:val="00126373"/>
    <w:pPr>
      <w:tabs>
        <w:tab w:val="left" w:pos="1418"/>
      </w:tabs>
      <w:spacing w:before="120"/>
      <w:ind w:left="708" w:right="284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Funktionstabelle">
    <w:name w:val="Funktionstabelle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pPr>
      <w:tabs>
        <w:tab w:val="clear" w:pos="1418"/>
        <w:tab w:val="num" w:pos="1429"/>
      </w:tabs>
      <w:spacing w:before="40" w:after="40"/>
      <w:ind w:left="1429" w:hanging="357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numPr>
        <w:numId w:val="11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 w:right="0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tabs>
        <w:tab w:val="clear" w:pos="1418"/>
      </w:tabs>
      <w:spacing w:before="0" w:after="120"/>
      <w:ind w:left="1559" w:right="0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homestead.com/~media/elements/Clipart/office/laptop_work.j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3B02D-A578-4B4E-982E-236ED3FD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35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14</cp:revision>
  <cp:lastPrinted>2013-10-10T11:36:00Z</cp:lastPrinted>
  <dcterms:created xsi:type="dcterms:W3CDTF">2009-10-23T12:19:00Z</dcterms:created>
  <dcterms:modified xsi:type="dcterms:W3CDTF">2015-10-12T07:31:00Z</dcterms:modified>
</cp:coreProperties>
</file>