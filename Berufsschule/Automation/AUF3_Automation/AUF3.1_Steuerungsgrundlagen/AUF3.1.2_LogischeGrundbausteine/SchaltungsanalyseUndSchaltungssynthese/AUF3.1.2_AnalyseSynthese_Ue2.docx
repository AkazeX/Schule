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04" w:rsidRPr="0065774C" w:rsidRDefault="00313E81" w:rsidP="001A465B">
      <w:pPr>
        <w:spacing w:before="240" w:after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4624070</wp:posOffset>
            </wp:positionH>
            <wp:positionV relativeFrom="paragraph">
              <wp:posOffset>-74295</wp:posOffset>
            </wp:positionV>
            <wp:extent cx="685800" cy="704850"/>
            <wp:effectExtent l="19050" t="0" r="0" b="0"/>
            <wp:wrapTight wrapText="bothSides">
              <wp:wrapPolygon edited="0">
                <wp:start x="-600" y="0"/>
                <wp:lineTo x="-600" y="21016"/>
                <wp:lineTo x="21600" y="21016"/>
                <wp:lineTo x="21600" y="0"/>
                <wp:lineTo x="-600" y="0"/>
              </wp:wrapPolygon>
            </wp:wrapTight>
            <wp:docPr id="9" name="Bild 2530" descr="http://www.bruckmur.at/webgrafik/verwaltung_amtszeit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0" descr="http://www.bruckmur.at/webgrafik/verwaltung_amtszeiten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14FF">
        <w:rPr>
          <w:rFonts w:ascii="Verdana" w:hAnsi="Verdana"/>
          <w:noProof/>
          <w:sz w:val="22"/>
          <w:szCs w:val="22"/>
          <w:lang w:val="de-CH" w:eastAsia="de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648" type="#_x0000_t202" style="position:absolute;left:0;text-align:left;margin-left:407.6pt;margin-top:16.65pt;width:58.2pt;height:45.05pt;z-index:251684863;mso-position-horizontal-relative:text;mso-position-vertical-relative:text" filled="f" stroked="f" strokecolor="white">
            <v:fill opacity="0"/>
            <v:textbox style="mso-next-textbox:#_x0000_s4648">
              <w:txbxContent>
                <w:p w:rsidR="004F2FAA" w:rsidRPr="00184283" w:rsidRDefault="002A67EB" w:rsidP="004F2FAA">
                  <w:pPr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</w:pPr>
                  <w:r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60</w:t>
                  </w:r>
                  <w:r w:rsidR="004F2FAA" w:rsidRPr="00184283">
                    <w:rPr>
                      <w:rFonts w:ascii="Comic Sans MS" w:hAnsi="Comic Sans MS"/>
                      <w:i/>
                      <w:sz w:val="56"/>
                      <w:szCs w:val="56"/>
                      <w:lang w:val="de-CH"/>
                    </w:rPr>
                    <w:t>‘</w:t>
                  </w:r>
                </w:p>
              </w:txbxContent>
            </v:textbox>
          </v:shape>
        </w:pict>
      </w:r>
      <w:r w:rsidR="0010227C">
        <w:rPr>
          <w:rFonts w:ascii="Verdana" w:hAnsi="Verdana"/>
          <w:b/>
          <w:i/>
          <w:sz w:val="28"/>
          <w:szCs w:val="28"/>
          <w:lang w:val="en-GB"/>
        </w:rPr>
        <w:t xml:space="preserve">Entwerfen </w:t>
      </w:r>
      <w:r>
        <w:rPr>
          <w:rFonts w:ascii="Verdana" w:hAnsi="Verdana"/>
          <w:b/>
          <w:i/>
          <w:sz w:val="28"/>
          <w:szCs w:val="28"/>
          <w:lang w:val="en-GB"/>
        </w:rPr>
        <w:t xml:space="preserve">                                            </w:t>
      </w:r>
      <w:r>
        <w:rPr>
          <w:rFonts w:ascii="Verdana" w:hAnsi="Verdana"/>
          <w:b/>
          <w:i/>
          <w:sz w:val="28"/>
          <w:szCs w:val="28"/>
          <w:lang w:val="en-GB"/>
        </w:rPr>
        <w:tab/>
        <w:t xml:space="preserve">                                                                      </w:t>
      </w:r>
      <w:r w:rsidR="0010227C">
        <w:rPr>
          <w:rFonts w:ascii="Verdana" w:hAnsi="Verdana"/>
          <w:b/>
          <w:i/>
          <w:sz w:val="28"/>
          <w:szCs w:val="28"/>
          <w:lang w:val="en-GB"/>
        </w:rPr>
        <w:t>logischer Verknüpfungsschaltungen</w:t>
      </w:r>
      <w:r w:rsidR="00312F2C" w:rsidRPr="00312F2C">
        <w:t xml:space="preserve"> </w:t>
      </w:r>
    </w:p>
    <w:p w:rsidR="003C2776" w:rsidRPr="00313E81" w:rsidRDefault="00071D8E" w:rsidP="00741BD6">
      <w:pPr>
        <w:rPr>
          <w:rFonts w:ascii="Verdana" w:hAnsi="Verdana"/>
          <w:color w:val="333333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685888" behindDoc="0" locked="0" layoutInCell="1" allowOverlap="1" wp14:anchorId="24CFE378" wp14:editId="5656459D">
            <wp:simplePos x="0" y="0"/>
            <wp:positionH relativeFrom="column">
              <wp:posOffset>261620</wp:posOffset>
            </wp:positionH>
            <wp:positionV relativeFrom="paragraph">
              <wp:posOffset>14605</wp:posOffset>
            </wp:positionV>
            <wp:extent cx="514350" cy="1057275"/>
            <wp:effectExtent l="19050" t="0" r="0" b="0"/>
            <wp:wrapNone/>
            <wp:docPr id="4" name="Bild 4" descr="http://dotnet.org.za/blogs/willy/WindowsLiveWriter/Anintroductiont.Day3ofmanyBiztalkFridays_82AA/CLIPART_OF_10926_SM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tnet.org.za/blogs/willy/WindowsLiveWriter/Anintroductiont.Day3ofmanyBiztalkFridays_82AA/CLIPART_OF_10926_SM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188" r="25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1BD6" w:rsidRPr="00313E81">
        <w:rPr>
          <w:rFonts w:ascii="Verdana" w:hAnsi="Verdana"/>
          <w:sz w:val="22"/>
          <w:szCs w:val="22"/>
          <w:lang w:val="de-CH"/>
        </w:rPr>
        <w:tab/>
      </w:r>
    </w:p>
    <w:p w:rsidR="003C2776" w:rsidRPr="00313E81" w:rsidRDefault="002A67EB" w:rsidP="00741BD6">
      <w:pPr>
        <w:rPr>
          <w:rFonts w:ascii="Verdana" w:hAnsi="Verdana"/>
          <w:sz w:val="22"/>
          <w:szCs w:val="22"/>
          <w:lang w:val="de-CH"/>
        </w:rPr>
      </w:pPr>
      <w:r>
        <w:rPr>
          <w:rFonts w:ascii="Arial" w:hAnsi="Arial" w:cs="Arial"/>
          <w:noProof/>
          <w:lang w:val="en-US" w:eastAsia="zh-CN"/>
        </w:rPr>
        <w:drawing>
          <wp:anchor distT="0" distB="0" distL="114300" distR="114300" simplePos="0" relativeHeight="251706368" behindDoc="1" locked="0" layoutInCell="1" allowOverlap="1" wp14:anchorId="06FB4D19" wp14:editId="71C97A77">
            <wp:simplePos x="0" y="0"/>
            <wp:positionH relativeFrom="column">
              <wp:posOffset>4992370</wp:posOffset>
            </wp:positionH>
            <wp:positionV relativeFrom="paragraph">
              <wp:posOffset>114300</wp:posOffset>
            </wp:positionV>
            <wp:extent cx="892175" cy="1266825"/>
            <wp:effectExtent l="0" t="0" r="0" b="0"/>
            <wp:wrapTight wrapText="bothSides">
              <wp:wrapPolygon edited="0">
                <wp:start x="0" y="0"/>
                <wp:lineTo x="0" y="21438"/>
                <wp:lineTo x="21216" y="21438"/>
                <wp:lineTo x="21216" y="0"/>
                <wp:lineTo x="0" y="0"/>
              </wp:wrapPolygon>
            </wp:wrapTight>
            <wp:docPr id="3" name="Grafik 3" descr="http://www.europa-lehrmittel.de/_cover_global/705/4511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uropa-lehrmittel.de/_cover_global/705/45119-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776" w:rsidRPr="00775B65" w:rsidRDefault="003C2776" w:rsidP="00775B65">
      <w:pPr>
        <w:rPr>
          <w:rFonts w:ascii="Verdana" w:hAnsi="Verdana"/>
          <w:b/>
          <w:sz w:val="22"/>
          <w:szCs w:val="22"/>
          <w:lang w:val="de-CH"/>
        </w:rPr>
      </w:pPr>
      <w:r w:rsidRPr="00313E81">
        <w:rPr>
          <w:rFonts w:ascii="Verdana" w:hAnsi="Verdana"/>
          <w:sz w:val="22"/>
          <w:szCs w:val="22"/>
          <w:lang w:val="de-CH"/>
        </w:rPr>
        <w:tab/>
      </w:r>
      <w:r w:rsidR="00895C4F" w:rsidRPr="00313E81">
        <w:rPr>
          <w:rFonts w:ascii="Verdana" w:hAnsi="Verdana"/>
          <w:sz w:val="22"/>
          <w:szCs w:val="22"/>
          <w:lang w:val="de-CH"/>
        </w:rPr>
        <w:tab/>
      </w:r>
      <w:r w:rsidR="00775B65" w:rsidRPr="00775B65">
        <w:rPr>
          <w:rFonts w:ascii="Verdana" w:hAnsi="Verdana"/>
          <w:b/>
          <w:sz w:val="22"/>
          <w:szCs w:val="22"/>
          <w:lang w:val="de-CH"/>
        </w:rPr>
        <w:t xml:space="preserve">Studieren Sie in Ihrem Fachbuch Mechatronik das </w:t>
      </w:r>
      <w:r w:rsidR="00C06820">
        <w:rPr>
          <w:rFonts w:ascii="Verdana" w:hAnsi="Verdana"/>
          <w:b/>
          <w:sz w:val="22"/>
          <w:szCs w:val="22"/>
          <w:lang w:val="de-CH"/>
        </w:rPr>
        <w:tab/>
      </w:r>
      <w:r w:rsidR="00C06820">
        <w:rPr>
          <w:rFonts w:ascii="Verdana" w:hAnsi="Verdana"/>
          <w:b/>
          <w:sz w:val="22"/>
          <w:szCs w:val="22"/>
          <w:lang w:val="de-CH"/>
        </w:rPr>
        <w:tab/>
      </w:r>
      <w:r w:rsidR="00775B65" w:rsidRPr="002A67EB">
        <w:rPr>
          <w:rFonts w:ascii="Verdana" w:hAnsi="Verdana"/>
          <w:b/>
          <w:sz w:val="22"/>
          <w:szCs w:val="22"/>
          <w:highlight w:val="lightGray"/>
          <w:lang w:val="de-CH"/>
        </w:rPr>
        <w:t>Kapitel 10.2.4</w:t>
      </w:r>
      <w:r w:rsidR="00775B65" w:rsidRPr="00775B65">
        <w:rPr>
          <w:rFonts w:ascii="Verdana" w:hAnsi="Verdana"/>
          <w:b/>
          <w:sz w:val="22"/>
          <w:szCs w:val="22"/>
          <w:lang w:val="de-CH"/>
        </w:rPr>
        <w:t xml:space="preserve"> </w:t>
      </w:r>
      <w:r w:rsidR="00775B65">
        <w:rPr>
          <w:rFonts w:ascii="Verdana" w:hAnsi="Verdana"/>
          <w:b/>
          <w:sz w:val="22"/>
          <w:szCs w:val="22"/>
          <w:lang w:val="de-CH"/>
        </w:rPr>
        <w:t>„</w:t>
      </w:r>
      <w:r w:rsidR="00775B65" w:rsidRPr="00775B65">
        <w:rPr>
          <w:rFonts w:ascii="Verdana" w:hAnsi="Verdana"/>
          <w:b/>
          <w:sz w:val="22"/>
          <w:szCs w:val="22"/>
          <w:lang w:val="de-CH"/>
        </w:rPr>
        <w:t xml:space="preserve">Entwerfen logischer </w:t>
      </w:r>
      <w:r w:rsidR="004A39CF">
        <w:rPr>
          <w:rFonts w:ascii="Verdana" w:hAnsi="Verdana"/>
          <w:b/>
          <w:sz w:val="22"/>
          <w:szCs w:val="22"/>
          <w:lang w:val="de-CH"/>
        </w:rPr>
        <w:tab/>
      </w:r>
      <w:r w:rsidR="004A39CF">
        <w:rPr>
          <w:rFonts w:ascii="Verdana" w:hAnsi="Verdana"/>
          <w:b/>
          <w:sz w:val="22"/>
          <w:szCs w:val="22"/>
          <w:lang w:val="de-CH"/>
        </w:rPr>
        <w:tab/>
      </w:r>
      <w:r w:rsidR="004A39CF">
        <w:rPr>
          <w:rFonts w:ascii="Verdana" w:hAnsi="Verdana"/>
          <w:b/>
          <w:sz w:val="22"/>
          <w:szCs w:val="22"/>
          <w:lang w:val="de-CH"/>
        </w:rPr>
        <w:tab/>
      </w:r>
      <w:r w:rsidR="004A39CF">
        <w:rPr>
          <w:rFonts w:ascii="Verdana" w:hAnsi="Verdana"/>
          <w:b/>
          <w:sz w:val="22"/>
          <w:szCs w:val="22"/>
          <w:lang w:val="de-CH"/>
        </w:rPr>
        <w:tab/>
        <w:t>Verknüpfungs</w:t>
      </w:r>
      <w:r w:rsidR="003F2C8C">
        <w:rPr>
          <w:rFonts w:ascii="Verdana" w:hAnsi="Verdana"/>
          <w:b/>
          <w:sz w:val="22"/>
          <w:szCs w:val="22"/>
          <w:lang w:val="de-CH"/>
        </w:rPr>
        <w:t>s</w:t>
      </w:r>
      <w:r w:rsidR="00775B65">
        <w:rPr>
          <w:rFonts w:ascii="Verdana" w:hAnsi="Verdana"/>
          <w:b/>
          <w:sz w:val="22"/>
          <w:szCs w:val="22"/>
          <w:lang w:val="de-CH"/>
        </w:rPr>
        <w:t>c</w:t>
      </w:r>
      <w:r w:rsidR="00775B65" w:rsidRPr="00775B65">
        <w:rPr>
          <w:rFonts w:ascii="Verdana" w:hAnsi="Verdana"/>
          <w:b/>
          <w:sz w:val="22"/>
          <w:szCs w:val="22"/>
          <w:lang w:val="de-CH"/>
        </w:rPr>
        <w:t>haltungen</w:t>
      </w:r>
      <w:r w:rsidR="00775B65">
        <w:rPr>
          <w:rFonts w:ascii="Verdana" w:hAnsi="Verdana"/>
          <w:b/>
          <w:sz w:val="22"/>
          <w:szCs w:val="22"/>
          <w:lang w:val="de-CH"/>
        </w:rPr>
        <w:t xml:space="preserve">“ und bearbeiten Sie </w:t>
      </w:r>
      <w:r w:rsidR="004A39CF">
        <w:rPr>
          <w:rFonts w:ascii="Verdana" w:hAnsi="Verdana"/>
          <w:b/>
          <w:sz w:val="22"/>
          <w:szCs w:val="22"/>
          <w:lang w:val="de-CH"/>
        </w:rPr>
        <w:tab/>
      </w:r>
      <w:r w:rsidR="004A39CF">
        <w:rPr>
          <w:rFonts w:ascii="Verdana" w:hAnsi="Verdana"/>
          <w:b/>
          <w:sz w:val="22"/>
          <w:szCs w:val="22"/>
          <w:lang w:val="de-CH"/>
        </w:rPr>
        <w:tab/>
      </w:r>
      <w:r w:rsidR="00775B65">
        <w:rPr>
          <w:rFonts w:ascii="Verdana" w:hAnsi="Verdana"/>
          <w:b/>
          <w:sz w:val="22"/>
          <w:szCs w:val="22"/>
          <w:lang w:val="de-CH"/>
        </w:rPr>
        <w:t>sauber folgende Aufgaben!</w:t>
      </w:r>
      <w:r w:rsidR="00775B65" w:rsidRPr="00775B65">
        <w:rPr>
          <w:rFonts w:ascii="Verdana" w:hAnsi="Verdana"/>
          <w:b/>
          <w:sz w:val="22"/>
          <w:szCs w:val="22"/>
          <w:lang w:val="de-CH"/>
        </w:rPr>
        <w:t xml:space="preserve"> </w:t>
      </w:r>
    </w:p>
    <w:p w:rsidR="00A25448" w:rsidRPr="00A25448" w:rsidRDefault="00A25448" w:rsidP="00741BD6">
      <w:pPr>
        <w:rPr>
          <w:rFonts w:ascii="Verdana" w:hAnsi="Verdana"/>
          <w:b/>
          <w:sz w:val="22"/>
          <w:szCs w:val="22"/>
          <w:lang w:val="de-CH"/>
        </w:rPr>
      </w:pPr>
    </w:p>
    <w:p w:rsidR="003C2776" w:rsidRPr="00131906" w:rsidRDefault="00A25448" w:rsidP="00131906">
      <w:pPr>
        <w:tabs>
          <w:tab w:val="left" w:pos="6432"/>
        </w:tabs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t xml:space="preserve"> </w:t>
      </w:r>
      <w:r w:rsidR="00131906" w:rsidRPr="00131906">
        <w:rPr>
          <w:rFonts w:ascii="Verdana" w:hAnsi="Verdana"/>
          <w:sz w:val="22"/>
          <w:szCs w:val="22"/>
          <w:lang w:val="de-CH"/>
        </w:rPr>
        <w:tab/>
      </w:r>
    </w:p>
    <w:p w:rsidR="00BE0111" w:rsidRPr="00131906" w:rsidRDefault="003C2776" w:rsidP="00741BD6">
      <w:pPr>
        <w:rPr>
          <w:rFonts w:ascii="Verdana" w:hAnsi="Verdana"/>
          <w:sz w:val="22"/>
          <w:szCs w:val="22"/>
          <w:lang w:val="de-CH"/>
        </w:rPr>
      </w:pPr>
      <w:r w:rsidRPr="00131906">
        <w:rPr>
          <w:rFonts w:ascii="Verdana" w:hAnsi="Verdana"/>
          <w:sz w:val="22"/>
          <w:szCs w:val="22"/>
          <w:lang w:val="de-CH"/>
        </w:rPr>
        <w:tab/>
      </w:r>
    </w:p>
    <w:p w:rsidR="00895C4F" w:rsidRDefault="00BE0111" w:rsidP="00741BD6">
      <w:pPr>
        <w:rPr>
          <w:rFonts w:ascii="Verdana" w:hAnsi="Verdana"/>
          <w:sz w:val="22"/>
          <w:szCs w:val="22"/>
          <w:lang w:val="de-CH"/>
        </w:rPr>
      </w:pPr>
      <w:r w:rsidRPr="00131906">
        <w:rPr>
          <w:rFonts w:ascii="Verdana" w:hAnsi="Verdana"/>
          <w:sz w:val="22"/>
          <w:szCs w:val="22"/>
          <w:lang w:val="de-CH"/>
        </w:rPr>
        <w:tab/>
      </w:r>
    </w:p>
    <w:p w:rsidR="003C2776" w:rsidRPr="00895C4F" w:rsidRDefault="00895C4F" w:rsidP="00741BD6">
      <w:pPr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ab/>
      </w:r>
      <w:r w:rsidR="0010227C">
        <w:rPr>
          <w:rFonts w:ascii="Verdana" w:hAnsi="Verdana"/>
          <w:b/>
          <w:sz w:val="22"/>
          <w:szCs w:val="22"/>
          <w:lang w:val="de-CH"/>
        </w:rPr>
        <w:t>Aufgaben</w:t>
      </w:r>
    </w:p>
    <w:p w:rsidR="003C2776" w:rsidRPr="00895C4F" w:rsidRDefault="003C2776" w:rsidP="00741BD6">
      <w:pPr>
        <w:rPr>
          <w:rFonts w:ascii="Verdana" w:hAnsi="Verdana"/>
          <w:sz w:val="22"/>
          <w:szCs w:val="22"/>
          <w:lang w:val="de-CH"/>
        </w:rPr>
      </w:pPr>
    </w:p>
    <w:p w:rsidR="003C2776" w:rsidRPr="003C2776" w:rsidRDefault="002F0F64" w:rsidP="002E7608">
      <w:pPr>
        <w:pStyle w:val="Listenabsatz"/>
        <w:numPr>
          <w:ilvl w:val="0"/>
          <w:numId w:val="4"/>
        </w:num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</w:rPr>
        <w:t xml:space="preserve">Ergänzen Sie folgende Beschreibung zur </w:t>
      </w:r>
      <w:r w:rsidR="0010227C" w:rsidRPr="00D23FCC">
        <w:rPr>
          <w:rFonts w:ascii="Verdana" w:hAnsi="Verdana"/>
          <w:b/>
          <w:sz w:val="22"/>
          <w:szCs w:val="22"/>
        </w:rPr>
        <w:t>disjunktive</w:t>
      </w:r>
      <w:r w:rsidRPr="00D23FCC">
        <w:rPr>
          <w:rFonts w:ascii="Verdana" w:hAnsi="Verdana"/>
          <w:b/>
          <w:sz w:val="22"/>
          <w:szCs w:val="22"/>
        </w:rPr>
        <w:t>n</w:t>
      </w:r>
      <w:r w:rsidR="0010227C" w:rsidRPr="00D23FCC">
        <w:rPr>
          <w:rFonts w:ascii="Verdana" w:hAnsi="Verdana"/>
          <w:b/>
          <w:sz w:val="22"/>
          <w:szCs w:val="22"/>
        </w:rPr>
        <w:t xml:space="preserve"> Normalform</w:t>
      </w:r>
      <w:r w:rsidR="0010227C">
        <w:rPr>
          <w:rFonts w:ascii="Verdana" w:hAnsi="Verdana"/>
          <w:sz w:val="22"/>
          <w:szCs w:val="22"/>
        </w:rPr>
        <w:t>?</w:t>
      </w:r>
    </w:p>
    <w:p w:rsidR="003C2776" w:rsidRPr="003C2776" w:rsidRDefault="003C2776" w:rsidP="003C2776">
      <w:pPr>
        <w:pStyle w:val="Listenabsatz"/>
        <w:ind w:left="1065"/>
        <w:rPr>
          <w:rFonts w:ascii="Verdana" w:hAnsi="Verdana"/>
          <w:sz w:val="22"/>
          <w:szCs w:val="22"/>
          <w:lang w:val="de-CH"/>
        </w:rPr>
      </w:pPr>
    </w:p>
    <w:p w:rsidR="00E62D2D" w:rsidRDefault="0010227C" w:rsidP="00E05C9D">
      <w:pPr>
        <w:pStyle w:val="Listenabsatz"/>
        <w:ind w:left="1065"/>
        <w:rPr>
          <w:rFonts w:ascii="Comic Sans MS" w:hAnsi="Comic Sans MS"/>
          <w:i/>
          <w:sz w:val="32"/>
          <w:szCs w:val="32"/>
          <w:lang w:val="de-CH"/>
        </w:rPr>
      </w:pPr>
      <w:r w:rsidRPr="0010227C">
        <w:rPr>
          <w:rFonts w:ascii="Comic Sans MS" w:hAnsi="Comic Sans MS"/>
          <w:i/>
          <w:sz w:val="32"/>
          <w:szCs w:val="32"/>
          <w:lang w:val="de-CH"/>
        </w:rPr>
        <w:t>Bei der d</w:t>
      </w:r>
      <w:r>
        <w:rPr>
          <w:rFonts w:ascii="Comic Sans MS" w:hAnsi="Comic Sans MS"/>
          <w:i/>
          <w:sz w:val="32"/>
          <w:szCs w:val="32"/>
          <w:lang w:val="de-CH"/>
        </w:rPr>
        <w:t>i</w:t>
      </w:r>
      <w:r w:rsidRPr="0010227C">
        <w:rPr>
          <w:rFonts w:ascii="Comic Sans MS" w:hAnsi="Comic Sans MS"/>
          <w:i/>
          <w:sz w:val="32"/>
          <w:szCs w:val="32"/>
          <w:lang w:val="de-CH"/>
        </w:rPr>
        <w:t xml:space="preserve">sjunktiven Normalform werden die Eingänge auf logisch </w:t>
      </w:r>
      <w:r w:rsidR="00FC4DF1">
        <w:rPr>
          <w:rFonts w:ascii="Comic Sans MS" w:hAnsi="Comic Sans MS"/>
          <w:i/>
          <w:sz w:val="32"/>
          <w:szCs w:val="32"/>
          <w:lang w:val="de-CH"/>
        </w:rPr>
        <w:t>„</w:t>
      </w:r>
      <w:permStart w:id="2011569206" w:edGrp="everyone"/>
      <w:r w:rsidR="001E2F48"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1 </w:t>
      </w:r>
      <w:permEnd w:id="2011569206"/>
      <w:r w:rsidR="00FC4DF1" w:rsidRPr="0096715E">
        <w:rPr>
          <w:rFonts w:ascii="Comic Sans MS" w:hAnsi="Comic Sans MS"/>
          <w:i/>
          <w:sz w:val="32"/>
          <w:szCs w:val="32"/>
          <w:lang w:val="de-CH"/>
        </w:rPr>
        <w:t xml:space="preserve">“ </w:t>
      </w:r>
      <w:r w:rsidRPr="0010227C">
        <w:rPr>
          <w:rFonts w:ascii="Comic Sans MS" w:hAnsi="Comic Sans MS"/>
          <w:i/>
          <w:sz w:val="32"/>
          <w:szCs w:val="32"/>
          <w:lang w:val="de-CH"/>
        </w:rPr>
        <w:t>abgefragt.</w:t>
      </w:r>
      <w:r>
        <w:rPr>
          <w:rFonts w:ascii="Comic Sans MS" w:hAnsi="Comic Sans MS"/>
          <w:i/>
          <w:sz w:val="32"/>
          <w:szCs w:val="32"/>
          <w:lang w:val="de-CH"/>
        </w:rPr>
        <w:t xml:space="preserve"> Die Eingänge jeder Zeile</w:t>
      </w:r>
      <w:r w:rsidR="00FC4DF1">
        <w:rPr>
          <w:rFonts w:ascii="Comic Sans MS" w:hAnsi="Comic Sans MS"/>
          <w:i/>
          <w:sz w:val="32"/>
          <w:szCs w:val="32"/>
          <w:lang w:val="de-CH"/>
        </w:rPr>
        <w:t xml:space="preserve"> der Wahrheitstabelle (nur Zeilen, wo der Ausgang den Wert logisch „</w:t>
      </w:r>
      <w:permStart w:id="883495210" w:edGrp="everyone"/>
      <w:r w:rsidR="001E2F48"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1 </w:t>
      </w:r>
      <w:permEnd w:id="883495210"/>
      <w:r w:rsidR="00FC4DF1">
        <w:rPr>
          <w:rFonts w:ascii="Comic Sans MS" w:hAnsi="Comic Sans MS"/>
          <w:i/>
          <w:sz w:val="32"/>
          <w:szCs w:val="32"/>
          <w:lang w:val="de-CH"/>
        </w:rPr>
        <w:t>“ annimmt)</w:t>
      </w:r>
      <w:r>
        <w:rPr>
          <w:rFonts w:ascii="Comic Sans MS" w:hAnsi="Comic Sans MS"/>
          <w:i/>
          <w:sz w:val="32"/>
          <w:szCs w:val="32"/>
          <w:lang w:val="de-CH"/>
        </w:rPr>
        <w:t xml:space="preserve"> werden durch </w:t>
      </w:r>
      <w:permStart w:id="740785795" w:edGrp="everyone"/>
      <w:r w:rsidR="001E2F48"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Und </w:t>
      </w:r>
      <w:permEnd w:id="740785795"/>
      <w:r>
        <w:rPr>
          <w:rFonts w:ascii="Comic Sans MS" w:hAnsi="Comic Sans MS"/>
          <w:i/>
          <w:sz w:val="32"/>
          <w:szCs w:val="32"/>
          <w:lang w:val="de-CH"/>
        </w:rPr>
        <w:t xml:space="preserve"> verknüpft. </w:t>
      </w:r>
    </w:p>
    <w:p w:rsidR="00D21BAA" w:rsidRPr="0010227C" w:rsidRDefault="0010227C" w:rsidP="00E05C9D">
      <w:pPr>
        <w:pStyle w:val="Listenabsatz"/>
        <w:ind w:left="1065"/>
        <w:rPr>
          <w:rFonts w:ascii="Comic Sans MS" w:hAnsi="Comic Sans MS"/>
          <w:i/>
          <w:sz w:val="32"/>
          <w:szCs w:val="32"/>
          <w:lang w:val="de-CH"/>
        </w:rPr>
      </w:pPr>
      <w:r>
        <w:rPr>
          <w:rFonts w:ascii="Comic Sans MS" w:hAnsi="Comic Sans MS"/>
          <w:i/>
          <w:sz w:val="32"/>
          <w:szCs w:val="32"/>
          <w:lang w:val="de-CH"/>
        </w:rPr>
        <w:t xml:space="preserve">Durch </w:t>
      </w:r>
      <w:permStart w:id="249528118" w:edGrp="everyone"/>
      <w:r w:rsidR="001E2F48"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Oder </w:t>
      </w:r>
      <w:permEnd w:id="249528118"/>
      <w:r>
        <w:rPr>
          <w:rFonts w:ascii="Comic Sans MS" w:hAnsi="Comic Sans MS"/>
          <w:i/>
          <w:sz w:val="32"/>
          <w:szCs w:val="32"/>
          <w:lang w:val="de-CH"/>
        </w:rPr>
        <w:t xml:space="preserve">-Verknüpfung aller Logikgleichungen erhält man die Gesamtverknüpfung.   </w:t>
      </w:r>
      <w:r w:rsidR="003C2776" w:rsidRPr="0010227C">
        <w:rPr>
          <w:rFonts w:ascii="Comic Sans MS" w:hAnsi="Comic Sans MS"/>
          <w:i/>
          <w:sz w:val="32"/>
          <w:szCs w:val="32"/>
          <w:lang w:val="de-CH"/>
        </w:rPr>
        <w:t xml:space="preserve"> </w:t>
      </w:r>
    </w:p>
    <w:p w:rsidR="003C2776" w:rsidRPr="0010227C" w:rsidRDefault="003C2776" w:rsidP="003C2776">
      <w:pPr>
        <w:rPr>
          <w:rFonts w:ascii="Verdana" w:hAnsi="Verdana"/>
          <w:sz w:val="22"/>
          <w:szCs w:val="22"/>
          <w:lang w:val="de-CH"/>
        </w:rPr>
      </w:pPr>
    </w:p>
    <w:p w:rsidR="00097AD0" w:rsidRPr="003C2776" w:rsidRDefault="002F0F64" w:rsidP="00097AD0">
      <w:pPr>
        <w:pStyle w:val="Listenabsatz"/>
        <w:numPr>
          <w:ilvl w:val="0"/>
          <w:numId w:val="4"/>
        </w:num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</w:rPr>
        <w:t xml:space="preserve">Ergänzen Sie folgende Beschreibung zur </w:t>
      </w:r>
      <w:r w:rsidR="00097AD0" w:rsidRPr="00D23FCC">
        <w:rPr>
          <w:rFonts w:ascii="Verdana" w:hAnsi="Verdana"/>
          <w:b/>
          <w:sz w:val="22"/>
          <w:szCs w:val="22"/>
        </w:rPr>
        <w:t>konjunktive</w:t>
      </w:r>
      <w:r w:rsidRPr="00D23FCC">
        <w:rPr>
          <w:rFonts w:ascii="Verdana" w:hAnsi="Verdana"/>
          <w:b/>
          <w:sz w:val="22"/>
          <w:szCs w:val="22"/>
        </w:rPr>
        <w:t>n</w:t>
      </w:r>
      <w:r w:rsidR="00097AD0" w:rsidRPr="00D23FCC">
        <w:rPr>
          <w:rFonts w:ascii="Verdana" w:hAnsi="Verdana"/>
          <w:b/>
          <w:sz w:val="22"/>
          <w:szCs w:val="22"/>
        </w:rPr>
        <w:t xml:space="preserve"> Normalform</w:t>
      </w:r>
      <w:r w:rsidR="00097AD0">
        <w:rPr>
          <w:rFonts w:ascii="Verdana" w:hAnsi="Verdana"/>
          <w:sz w:val="22"/>
          <w:szCs w:val="22"/>
        </w:rPr>
        <w:t>?</w:t>
      </w:r>
    </w:p>
    <w:p w:rsidR="00097AD0" w:rsidRPr="003C2776" w:rsidRDefault="00097AD0" w:rsidP="00097AD0">
      <w:pPr>
        <w:pStyle w:val="Listenabsatz"/>
        <w:ind w:left="1065"/>
        <w:rPr>
          <w:rFonts w:ascii="Verdana" w:hAnsi="Verdana"/>
          <w:sz w:val="22"/>
          <w:szCs w:val="22"/>
          <w:lang w:val="de-CH"/>
        </w:rPr>
      </w:pPr>
    </w:p>
    <w:p w:rsidR="00E62D2D" w:rsidRDefault="00E62D2D" w:rsidP="00E62D2D">
      <w:pPr>
        <w:pStyle w:val="Listenabsatz"/>
        <w:ind w:left="1065"/>
        <w:rPr>
          <w:rFonts w:ascii="Comic Sans MS" w:hAnsi="Comic Sans MS"/>
          <w:i/>
          <w:sz w:val="32"/>
          <w:szCs w:val="32"/>
          <w:lang w:val="de-CH"/>
        </w:rPr>
      </w:pPr>
      <w:r w:rsidRPr="0010227C">
        <w:rPr>
          <w:rFonts w:ascii="Comic Sans MS" w:hAnsi="Comic Sans MS"/>
          <w:i/>
          <w:sz w:val="32"/>
          <w:szCs w:val="32"/>
          <w:lang w:val="de-CH"/>
        </w:rPr>
        <w:t xml:space="preserve">Bei der </w:t>
      </w:r>
      <w:r w:rsidR="00D23FCC">
        <w:rPr>
          <w:rFonts w:ascii="Comic Sans MS" w:hAnsi="Comic Sans MS"/>
          <w:i/>
          <w:sz w:val="32"/>
          <w:szCs w:val="32"/>
          <w:lang w:val="de-CH"/>
        </w:rPr>
        <w:t>kon</w:t>
      </w:r>
      <w:r w:rsidRPr="0010227C">
        <w:rPr>
          <w:rFonts w:ascii="Comic Sans MS" w:hAnsi="Comic Sans MS"/>
          <w:i/>
          <w:sz w:val="32"/>
          <w:szCs w:val="32"/>
          <w:lang w:val="de-CH"/>
        </w:rPr>
        <w:t xml:space="preserve">junktiven Normalform werden die Eingänge auf logisch </w:t>
      </w:r>
      <w:r>
        <w:rPr>
          <w:rFonts w:ascii="Comic Sans MS" w:hAnsi="Comic Sans MS"/>
          <w:i/>
          <w:sz w:val="32"/>
          <w:szCs w:val="32"/>
          <w:lang w:val="de-CH"/>
        </w:rPr>
        <w:t>„</w:t>
      </w:r>
      <w:permStart w:id="10306787" w:edGrp="everyone"/>
      <w:r w:rsidR="001E2F48">
        <w:rPr>
          <w:rFonts w:ascii="Comic Sans MS" w:hAnsi="Comic Sans MS"/>
          <w:i/>
          <w:sz w:val="32"/>
          <w:szCs w:val="32"/>
          <w:lang w:val="de-CH"/>
        </w:rPr>
        <w:t xml:space="preserve"> 0 </w:t>
      </w:r>
      <w:permEnd w:id="10306787"/>
      <w:r>
        <w:rPr>
          <w:rFonts w:ascii="Comic Sans MS" w:hAnsi="Comic Sans MS"/>
          <w:i/>
          <w:sz w:val="32"/>
          <w:szCs w:val="32"/>
          <w:lang w:val="de-CH"/>
        </w:rPr>
        <w:t xml:space="preserve">“ </w:t>
      </w:r>
      <w:r w:rsidRPr="0010227C">
        <w:rPr>
          <w:rFonts w:ascii="Comic Sans MS" w:hAnsi="Comic Sans MS"/>
          <w:i/>
          <w:sz w:val="32"/>
          <w:szCs w:val="32"/>
          <w:lang w:val="de-CH"/>
        </w:rPr>
        <w:t>abgefragt.</w:t>
      </w:r>
      <w:r>
        <w:rPr>
          <w:rFonts w:ascii="Comic Sans MS" w:hAnsi="Comic Sans MS"/>
          <w:i/>
          <w:sz w:val="32"/>
          <w:szCs w:val="32"/>
          <w:lang w:val="de-CH"/>
        </w:rPr>
        <w:t xml:space="preserve"> Die Eingänge jeder Zeile der Wahrheitstabelle (nur Zeilen, wo der Ausgang den Wert logisch „</w:t>
      </w:r>
      <w:permStart w:id="654846468" w:edGrp="everyone"/>
      <w:r w:rsidR="001E2F48"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0 </w:t>
      </w:r>
      <w:permEnd w:id="654846468"/>
      <w:r>
        <w:rPr>
          <w:rFonts w:ascii="Comic Sans MS" w:hAnsi="Comic Sans MS"/>
          <w:i/>
          <w:sz w:val="32"/>
          <w:szCs w:val="32"/>
          <w:lang w:val="de-CH"/>
        </w:rPr>
        <w:t xml:space="preserve">“ annimmt) werden durch </w:t>
      </w:r>
      <w:permStart w:id="1851525286" w:edGrp="everyone"/>
      <w:r w:rsidR="001E2F48"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Oder </w:t>
      </w:r>
      <w:permEnd w:id="1851525286"/>
      <w:r>
        <w:rPr>
          <w:rFonts w:ascii="Comic Sans MS" w:hAnsi="Comic Sans MS"/>
          <w:i/>
          <w:sz w:val="32"/>
          <w:szCs w:val="32"/>
          <w:lang w:val="de-CH"/>
        </w:rPr>
        <w:t xml:space="preserve"> verknüpft. </w:t>
      </w:r>
    </w:p>
    <w:p w:rsidR="00097AD0" w:rsidRPr="0010227C" w:rsidRDefault="004F2FAA" w:rsidP="00E62D2D">
      <w:pPr>
        <w:pStyle w:val="Listenabsatz"/>
        <w:ind w:left="1065"/>
        <w:rPr>
          <w:rFonts w:ascii="Comic Sans MS" w:hAnsi="Comic Sans MS"/>
          <w:i/>
          <w:sz w:val="32"/>
          <w:szCs w:val="32"/>
          <w:lang w:val="de-CH"/>
        </w:rPr>
      </w:pPr>
      <w:r>
        <w:rPr>
          <w:rFonts w:ascii="Comic Sans MS" w:hAnsi="Comic Sans MS"/>
          <w:i/>
          <w:noProof/>
          <w:sz w:val="32"/>
          <w:szCs w:val="32"/>
          <w:lang w:val="en-US" w:eastAsia="zh-CN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5043170</wp:posOffset>
            </wp:positionH>
            <wp:positionV relativeFrom="paragraph">
              <wp:posOffset>546100</wp:posOffset>
            </wp:positionV>
            <wp:extent cx="838200" cy="971550"/>
            <wp:effectExtent l="19050" t="0" r="0" b="0"/>
            <wp:wrapTight wrapText="bothSides">
              <wp:wrapPolygon edited="0">
                <wp:start x="-491" y="0"/>
                <wp:lineTo x="-491" y="21176"/>
                <wp:lineTo x="21600" y="21176"/>
                <wp:lineTo x="21600" y="0"/>
                <wp:lineTo x="-491" y="0"/>
              </wp:wrapPolygon>
            </wp:wrapTight>
            <wp:docPr id="10" name="Bild 3" descr="http://www.clipproject.info/Cliparts_Free/Buero_Free/Clipart-Cartoon-Design-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project.info/Cliparts_Free/Buero_Free/Clipart-Cartoon-Design-0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366" t="9677" r="15199" b="10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62D2D">
        <w:rPr>
          <w:rFonts w:ascii="Comic Sans MS" w:hAnsi="Comic Sans MS"/>
          <w:i/>
          <w:sz w:val="32"/>
          <w:szCs w:val="32"/>
          <w:lang w:val="de-CH"/>
        </w:rPr>
        <w:t xml:space="preserve">Durch </w:t>
      </w:r>
      <w:permStart w:id="1309284381" w:edGrp="everyone"/>
      <w:r w:rsidR="001E2F48"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 Und </w:t>
      </w:r>
      <w:permEnd w:id="1309284381"/>
      <w:r w:rsidR="00E62D2D">
        <w:rPr>
          <w:rFonts w:ascii="Comic Sans MS" w:hAnsi="Comic Sans MS"/>
          <w:i/>
          <w:sz w:val="32"/>
          <w:szCs w:val="32"/>
          <w:lang w:val="de-CH"/>
        </w:rPr>
        <w:t>-Verknüpfung aller Logikgleichungen erhält man die Gesamtverknüpfung.</w:t>
      </w:r>
      <w:r w:rsidR="00097AD0">
        <w:rPr>
          <w:rFonts w:ascii="Comic Sans MS" w:hAnsi="Comic Sans MS"/>
          <w:i/>
          <w:sz w:val="32"/>
          <w:szCs w:val="32"/>
          <w:lang w:val="de-CH"/>
        </w:rPr>
        <w:t xml:space="preserve">   </w:t>
      </w:r>
      <w:r w:rsidR="00097AD0" w:rsidRPr="0010227C">
        <w:rPr>
          <w:rFonts w:ascii="Comic Sans MS" w:hAnsi="Comic Sans MS"/>
          <w:i/>
          <w:sz w:val="32"/>
          <w:szCs w:val="32"/>
          <w:lang w:val="de-CH"/>
        </w:rPr>
        <w:t xml:space="preserve"> </w:t>
      </w:r>
    </w:p>
    <w:p w:rsidR="00097AD0" w:rsidRPr="00097AD0" w:rsidRDefault="00097AD0" w:rsidP="00611114">
      <w:pPr>
        <w:pStyle w:val="Listenabsatz"/>
        <w:ind w:left="1065"/>
        <w:rPr>
          <w:rFonts w:ascii="Verdana" w:hAnsi="Verdana"/>
          <w:sz w:val="22"/>
          <w:szCs w:val="22"/>
          <w:lang w:val="de-CH"/>
        </w:rPr>
      </w:pPr>
    </w:p>
    <w:p w:rsidR="00857CB2" w:rsidRPr="00611114" w:rsidRDefault="00611114" w:rsidP="002E7608">
      <w:pPr>
        <w:pStyle w:val="Listenabsatz"/>
        <w:numPr>
          <w:ilvl w:val="0"/>
          <w:numId w:val="4"/>
        </w:numPr>
        <w:rPr>
          <w:rFonts w:ascii="Verdana" w:hAnsi="Verdana"/>
          <w:sz w:val="22"/>
          <w:szCs w:val="22"/>
          <w:lang w:val="de-CH"/>
        </w:rPr>
      </w:pPr>
      <w:r w:rsidRPr="00611114">
        <w:rPr>
          <w:rFonts w:ascii="Verdana" w:hAnsi="Verdana"/>
          <w:sz w:val="22"/>
          <w:szCs w:val="22"/>
          <w:lang w:val="de-CH"/>
        </w:rPr>
        <w:t>Zeich</w:t>
      </w:r>
      <w:r>
        <w:rPr>
          <w:rFonts w:ascii="Verdana" w:hAnsi="Verdana"/>
          <w:sz w:val="22"/>
          <w:szCs w:val="22"/>
          <w:lang w:val="de-CH"/>
        </w:rPr>
        <w:t>n</w:t>
      </w:r>
      <w:r w:rsidRPr="00611114">
        <w:rPr>
          <w:rFonts w:ascii="Verdana" w:hAnsi="Verdana"/>
          <w:sz w:val="22"/>
          <w:szCs w:val="22"/>
          <w:lang w:val="de-CH"/>
        </w:rPr>
        <w:t xml:space="preserve">en Sie mit </w:t>
      </w:r>
      <w:r>
        <w:rPr>
          <w:rFonts w:ascii="Verdana" w:hAnsi="Verdana"/>
          <w:sz w:val="22"/>
          <w:szCs w:val="22"/>
          <w:lang w:val="de-CH"/>
        </w:rPr>
        <w:t xml:space="preserve">Hilfe von </w:t>
      </w:r>
      <w:r w:rsidRPr="00611114">
        <w:rPr>
          <w:rFonts w:ascii="Verdana" w:hAnsi="Verdana"/>
          <w:sz w:val="22"/>
          <w:szCs w:val="22"/>
          <w:lang w:val="de-CH"/>
        </w:rPr>
        <w:t>LOGO!S</w:t>
      </w:r>
      <w:r>
        <w:rPr>
          <w:rFonts w:ascii="Verdana" w:hAnsi="Verdana"/>
          <w:sz w:val="22"/>
          <w:szCs w:val="22"/>
          <w:lang w:val="de-CH"/>
        </w:rPr>
        <w:t>oft Comfort die beiden Schaltungen</w:t>
      </w:r>
      <w:r w:rsidR="00D23FCC">
        <w:rPr>
          <w:rFonts w:ascii="Verdana" w:hAnsi="Verdana"/>
          <w:sz w:val="22"/>
          <w:szCs w:val="22"/>
          <w:lang w:val="de-CH"/>
        </w:rPr>
        <w:t xml:space="preserve"> aus dem Fachbuch</w:t>
      </w:r>
      <w:r>
        <w:rPr>
          <w:rFonts w:ascii="Verdana" w:hAnsi="Verdana"/>
          <w:sz w:val="22"/>
          <w:szCs w:val="22"/>
          <w:lang w:val="de-CH"/>
        </w:rPr>
        <w:t xml:space="preserve">. Überprüfen Sie durch </w:t>
      </w:r>
      <w:r w:rsidR="003F2C8C">
        <w:rPr>
          <w:rFonts w:ascii="Verdana" w:hAnsi="Verdana"/>
          <w:sz w:val="22"/>
          <w:szCs w:val="22"/>
          <w:lang w:val="de-CH"/>
        </w:rPr>
        <w:t xml:space="preserve">   </w:t>
      </w:r>
      <w:r>
        <w:rPr>
          <w:rFonts w:ascii="Verdana" w:hAnsi="Verdana"/>
          <w:sz w:val="22"/>
          <w:szCs w:val="22"/>
          <w:lang w:val="de-CH"/>
        </w:rPr>
        <w:t>Simulation die</w:t>
      </w:r>
      <w:r w:rsidR="00367CA9">
        <w:rPr>
          <w:rFonts w:ascii="Verdana" w:hAnsi="Verdana"/>
          <w:sz w:val="22"/>
          <w:szCs w:val="22"/>
          <w:lang w:val="de-CH"/>
        </w:rPr>
        <w:t xml:space="preserve"> korrekte</w:t>
      </w:r>
      <w:r>
        <w:rPr>
          <w:rFonts w:ascii="Verdana" w:hAnsi="Verdana"/>
          <w:sz w:val="22"/>
          <w:szCs w:val="22"/>
          <w:lang w:val="de-CH"/>
        </w:rPr>
        <w:t xml:space="preserve"> Funktion der beiden Schaltungen. Was stellen Sie fest?</w:t>
      </w:r>
    </w:p>
    <w:p w:rsidR="00F8702A" w:rsidRPr="00611114" w:rsidRDefault="00F8702A" w:rsidP="00F8702A">
      <w:pPr>
        <w:pStyle w:val="Listenabsatz"/>
        <w:rPr>
          <w:rFonts w:ascii="Verdana" w:hAnsi="Verdana"/>
          <w:sz w:val="22"/>
          <w:szCs w:val="22"/>
          <w:lang w:val="de-CH"/>
        </w:rPr>
      </w:pPr>
    </w:p>
    <w:p w:rsidR="00F8702A" w:rsidRPr="00F465B6" w:rsidRDefault="00794A37" w:rsidP="00F465B6">
      <w:pPr>
        <w:ind w:left="1078"/>
        <w:rPr>
          <w:rFonts w:ascii="Verdana" w:hAnsi="Verdana"/>
          <w:color w:val="548DD4" w:themeColor="text2" w:themeTint="99"/>
          <w:sz w:val="40"/>
          <w:szCs w:val="40"/>
          <w:lang w:val="de-CH"/>
        </w:rPr>
      </w:pPr>
      <w:permStart w:id="1277105141" w:edGrp="everyone"/>
      <w:r w:rsidRPr="00794A37">
        <w:rPr>
          <w:rFonts w:ascii="Comic Sans MS" w:hAnsi="Comic Sans MS"/>
          <w:i/>
          <w:color w:val="548DD4" w:themeColor="text2" w:themeTint="99"/>
          <w:sz w:val="22"/>
          <w:szCs w:val="32"/>
          <w:lang w:val="de-CH"/>
        </w:rPr>
        <w:t>Es ist das gleiche Programm einfach</w:t>
      </w:r>
      <w:r>
        <w:rPr>
          <w:rFonts w:ascii="Comic Sans MS" w:hAnsi="Comic Sans MS"/>
          <w:i/>
          <w:color w:val="548DD4" w:themeColor="text2" w:themeTint="99"/>
          <w:sz w:val="22"/>
          <w:szCs w:val="32"/>
          <w:lang w:val="de-CH"/>
        </w:rPr>
        <w:t xml:space="preserve"> </w:t>
      </w:r>
      <w:r w:rsidRPr="00794A37">
        <w:rPr>
          <w:rFonts w:ascii="Comic Sans MS" w:hAnsi="Comic Sans MS"/>
          <w:i/>
          <w:color w:val="548DD4" w:themeColor="text2" w:themeTint="99"/>
          <w:sz w:val="22"/>
          <w:szCs w:val="32"/>
          <w:lang w:val="de-CH"/>
        </w:rPr>
        <w:t>disjunktive/Konjunktive Bsp. S401</w:t>
      </w:r>
      <w:r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 </w:t>
      </w:r>
      <w:permEnd w:id="1277105141"/>
      <w:r w:rsidR="00367CA9" w:rsidRPr="00F465B6"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 </w:t>
      </w:r>
    </w:p>
    <w:p w:rsidR="00F8702A" w:rsidRPr="00611114" w:rsidRDefault="00F8702A" w:rsidP="00F8702A">
      <w:pPr>
        <w:pStyle w:val="Listenabsatz"/>
        <w:rPr>
          <w:rFonts w:ascii="Verdana" w:hAnsi="Verdana"/>
          <w:sz w:val="22"/>
          <w:szCs w:val="22"/>
          <w:lang w:val="de-CH"/>
        </w:rPr>
      </w:pPr>
    </w:p>
    <w:p w:rsidR="0096715E" w:rsidRDefault="0096715E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br w:type="page"/>
      </w:r>
    </w:p>
    <w:p w:rsidR="00202F02" w:rsidRDefault="002A67EB" w:rsidP="002E7608">
      <w:pPr>
        <w:pStyle w:val="Listenabsatz"/>
        <w:numPr>
          <w:ilvl w:val="0"/>
          <w:numId w:val="4"/>
        </w:numPr>
        <w:rPr>
          <w:rFonts w:ascii="Verdana" w:hAnsi="Verdana"/>
          <w:sz w:val="22"/>
          <w:szCs w:val="22"/>
          <w:lang w:val="de-CH"/>
        </w:rPr>
      </w:pPr>
      <w:r>
        <w:rPr>
          <w:rFonts w:ascii="Arial" w:hAnsi="Arial" w:cs="Arial"/>
          <w:noProof/>
          <w:lang w:val="en-US" w:eastAsia="zh-CN"/>
        </w:rPr>
        <w:lastRenderedPageBreak/>
        <w:drawing>
          <wp:anchor distT="0" distB="0" distL="114300" distR="114300" simplePos="0" relativeHeight="251708416" behindDoc="1" locked="0" layoutInCell="1" allowOverlap="1" wp14:anchorId="46A942C7" wp14:editId="6673AA7A">
            <wp:simplePos x="0" y="0"/>
            <wp:positionH relativeFrom="column">
              <wp:posOffset>5141595</wp:posOffset>
            </wp:positionH>
            <wp:positionV relativeFrom="paragraph">
              <wp:posOffset>-64770</wp:posOffset>
            </wp:positionV>
            <wp:extent cx="892175" cy="1266825"/>
            <wp:effectExtent l="0" t="0" r="0" b="0"/>
            <wp:wrapTight wrapText="bothSides">
              <wp:wrapPolygon edited="0">
                <wp:start x="0" y="0"/>
                <wp:lineTo x="0" y="21438"/>
                <wp:lineTo x="21216" y="21438"/>
                <wp:lineTo x="21216" y="0"/>
                <wp:lineTo x="0" y="0"/>
              </wp:wrapPolygon>
            </wp:wrapTight>
            <wp:docPr id="2" name="Grafik 2" descr="http://www.europa-lehrmittel.de/_cover_global/705/4511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europa-lehrmittel.de/_cover_global/705/45119-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FD2">
        <w:rPr>
          <w:rFonts w:ascii="Verdana" w:hAnsi="Verdana"/>
          <w:sz w:val="22"/>
          <w:szCs w:val="22"/>
          <w:lang w:val="de-CH"/>
        </w:rPr>
        <w:t xml:space="preserve">Bearbeiten Sie die Arbeitsaufträge 1 bis 5 auf </w:t>
      </w:r>
      <w:r w:rsidR="00D51FD2" w:rsidRPr="002A67EB">
        <w:rPr>
          <w:rFonts w:ascii="Verdana" w:hAnsi="Verdana"/>
          <w:sz w:val="22"/>
          <w:szCs w:val="22"/>
          <w:highlight w:val="lightGray"/>
          <w:lang w:val="de-CH"/>
        </w:rPr>
        <w:t xml:space="preserve">Seite </w:t>
      </w:r>
      <w:r w:rsidRPr="002A67EB">
        <w:rPr>
          <w:rFonts w:ascii="Verdana" w:hAnsi="Verdana"/>
          <w:sz w:val="22"/>
          <w:szCs w:val="22"/>
          <w:highlight w:val="lightGray"/>
          <w:lang w:val="de-CH"/>
        </w:rPr>
        <w:t>402</w:t>
      </w:r>
      <w:r w:rsidR="00D51FD2">
        <w:rPr>
          <w:rFonts w:ascii="Verdana" w:hAnsi="Verdana"/>
          <w:sz w:val="22"/>
          <w:szCs w:val="22"/>
          <w:lang w:val="de-CH"/>
        </w:rPr>
        <w:t xml:space="preserve"> </w:t>
      </w:r>
    </w:p>
    <w:p w:rsidR="006A7CBD" w:rsidRDefault="00D51FD2" w:rsidP="00202F02">
      <w:pPr>
        <w:pStyle w:val="Listenabsatz"/>
        <w:ind w:left="1065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im Fachbuch Me</w:t>
      </w:r>
      <w:r w:rsidR="00AA25B5">
        <w:rPr>
          <w:rFonts w:ascii="Verdana" w:hAnsi="Verdana"/>
          <w:sz w:val="22"/>
          <w:szCs w:val="22"/>
          <w:lang w:val="de-CH"/>
        </w:rPr>
        <w:t>chatronik!</w:t>
      </w:r>
    </w:p>
    <w:p w:rsidR="00D51FD2" w:rsidRDefault="00D51FD2" w:rsidP="00D51FD2">
      <w:pPr>
        <w:rPr>
          <w:rFonts w:ascii="Verdana" w:hAnsi="Verdana"/>
          <w:sz w:val="22"/>
          <w:szCs w:val="22"/>
          <w:lang w:val="de-CH"/>
        </w:rPr>
      </w:pPr>
    </w:p>
    <w:p w:rsidR="00D51FD2" w:rsidRDefault="00D51FD2" w:rsidP="00AA25B5">
      <w:pPr>
        <w:ind w:left="1078"/>
        <w:rPr>
          <w:rFonts w:ascii="Verdana" w:hAnsi="Verdana"/>
          <w:sz w:val="22"/>
          <w:szCs w:val="22"/>
          <w:u w:val="single"/>
          <w:lang w:val="de-CH"/>
        </w:rPr>
      </w:pPr>
      <w:r w:rsidRPr="00AA25B5">
        <w:rPr>
          <w:rFonts w:ascii="Verdana" w:hAnsi="Verdana"/>
          <w:sz w:val="22"/>
          <w:szCs w:val="22"/>
          <w:u w:val="single"/>
          <w:lang w:val="de-CH"/>
        </w:rPr>
        <w:t>Arbeitsauftrag 1</w:t>
      </w:r>
      <w:r w:rsidRPr="00AA25B5">
        <w:rPr>
          <w:rFonts w:ascii="Verdana" w:hAnsi="Verdana"/>
          <w:sz w:val="22"/>
          <w:szCs w:val="22"/>
          <w:lang w:val="de-CH"/>
        </w:rPr>
        <w:t xml:space="preserve"> (Tankanlage)</w:t>
      </w:r>
      <w:r w:rsidR="00AA25B5" w:rsidRPr="00AA25B5">
        <w:rPr>
          <w:rFonts w:ascii="Verdana" w:hAnsi="Verdana"/>
          <w:noProof/>
          <w:sz w:val="22"/>
          <w:szCs w:val="22"/>
          <w:lang w:val="de-CH" w:eastAsia="de-CH"/>
        </w:rPr>
        <w:t xml:space="preserve"> </w:t>
      </w:r>
    </w:p>
    <w:p w:rsidR="00D51FD2" w:rsidRDefault="00D51FD2" w:rsidP="00D51FD2">
      <w:pPr>
        <w:ind w:left="1134"/>
        <w:rPr>
          <w:rFonts w:ascii="Verdana" w:hAnsi="Verdana"/>
          <w:sz w:val="22"/>
          <w:szCs w:val="22"/>
          <w:u w:val="single"/>
          <w:lang w:val="de-CH"/>
        </w:rPr>
      </w:pPr>
    </w:p>
    <w:p w:rsidR="00D51FD2" w:rsidRPr="00A53973" w:rsidRDefault="00D51FD2" w:rsidP="00AA25B5">
      <w:pPr>
        <w:ind w:left="1078"/>
        <w:rPr>
          <w:rFonts w:ascii="Verdana" w:hAnsi="Verdana"/>
          <w:b/>
          <w:sz w:val="22"/>
          <w:szCs w:val="22"/>
          <w:lang w:val="de-CH"/>
        </w:rPr>
      </w:pPr>
      <w:r w:rsidRPr="00A53973">
        <w:rPr>
          <w:rFonts w:ascii="Verdana" w:hAnsi="Verdana"/>
          <w:b/>
          <w:sz w:val="22"/>
          <w:szCs w:val="22"/>
          <w:lang w:val="de-CH"/>
        </w:rPr>
        <w:t>Wahrheitstabelle</w:t>
      </w:r>
      <w:r w:rsidR="009B1EAA" w:rsidRPr="00A53973">
        <w:rPr>
          <w:rFonts w:ascii="Verdana" w:hAnsi="Verdana"/>
          <w:b/>
          <w:sz w:val="22"/>
          <w:szCs w:val="22"/>
          <w:lang w:val="de-CH"/>
        </w:rPr>
        <w:t>:</w:t>
      </w:r>
    </w:p>
    <w:p w:rsidR="00D51FD2" w:rsidRDefault="00D51FD2" w:rsidP="00D51FD2">
      <w:pPr>
        <w:ind w:left="1134"/>
        <w:rPr>
          <w:rFonts w:ascii="Verdana" w:hAnsi="Verdana"/>
          <w:sz w:val="22"/>
          <w:szCs w:val="22"/>
          <w:lang w:val="de-CH"/>
        </w:rPr>
      </w:pPr>
    </w:p>
    <w:tbl>
      <w:tblPr>
        <w:tblStyle w:val="Tabellenraster"/>
        <w:tblW w:w="0" w:type="auto"/>
        <w:tblInd w:w="1172" w:type="dxa"/>
        <w:tblLayout w:type="fixed"/>
        <w:tblLook w:val="04A0" w:firstRow="1" w:lastRow="0" w:firstColumn="1" w:lastColumn="0" w:noHBand="0" w:noVBand="1"/>
      </w:tblPr>
      <w:tblGrid>
        <w:gridCol w:w="1346"/>
        <w:gridCol w:w="1276"/>
        <w:gridCol w:w="1276"/>
        <w:gridCol w:w="2409"/>
      </w:tblGrid>
      <w:tr w:rsidR="00AA25B5" w:rsidTr="00FB22A0">
        <w:tc>
          <w:tcPr>
            <w:tcW w:w="1346" w:type="dxa"/>
            <w:shd w:val="clear" w:color="auto" w:fill="D9D9D9" w:themeFill="background1" w:themeFillShade="D9"/>
          </w:tcPr>
          <w:p w:rsidR="00D51FD2" w:rsidRDefault="009B1EAA" w:rsidP="00AA25B5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Bunker 3</w:t>
            </w:r>
          </w:p>
          <w:p w:rsidR="00056D3A" w:rsidRDefault="00056D3A" w:rsidP="00AA25B5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I3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51FD2" w:rsidRDefault="009B1EAA" w:rsidP="00AA25B5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 xml:space="preserve">Bunker </w:t>
            </w:r>
            <w:r w:rsidR="00056D3A">
              <w:rPr>
                <w:rFonts w:ascii="Verdana" w:hAnsi="Verdana"/>
                <w:sz w:val="22"/>
                <w:szCs w:val="22"/>
                <w:lang w:val="de-CH"/>
              </w:rPr>
              <w:t>2 I2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D51FD2" w:rsidRDefault="009B1EAA" w:rsidP="00AA25B5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Bunker 1</w:t>
            </w:r>
          </w:p>
          <w:p w:rsidR="00056D3A" w:rsidRDefault="00056D3A" w:rsidP="00AA25B5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I1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D51FD2" w:rsidRDefault="009B1EAA" w:rsidP="00AA25B5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Tankanlage</w:t>
            </w:r>
            <w:r w:rsidR="00AA25B5">
              <w:rPr>
                <w:rFonts w:ascii="Verdana" w:hAnsi="Verdana"/>
                <w:sz w:val="22"/>
                <w:szCs w:val="22"/>
                <w:lang w:val="de-CH"/>
              </w:rPr>
              <w:t xml:space="preserve"> füllen</w:t>
            </w:r>
          </w:p>
          <w:p w:rsidR="00056D3A" w:rsidRDefault="00056D3A" w:rsidP="00AA25B5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>
              <w:rPr>
                <w:rFonts w:ascii="Verdana" w:hAnsi="Verdana"/>
                <w:sz w:val="22"/>
                <w:szCs w:val="22"/>
                <w:lang w:val="de-CH"/>
              </w:rPr>
              <w:t>Q1</w:t>
            </w:r>
          </w:p>
        </w:tc>
      </w:tr>
      <w:tr w:rsidR="0096715E" w:rsidRPr="00AA25B5" w:rsidTr="00FB22A0">
        <w:tc>
          <w:tcPr>
            <w:tcW w:w="134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0</w:t>
            </w:r>
          </w:p>
        </w:tc>
        <w:tc>
          <w:tcPr>
            <w:tcW w:w="127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0</w:t>
            </w:r>
          </w:p>
        </w:tc>
        <w:tc>
          <w:tcPr>
            <w:tcW w:w="1276" w:type="dxa"/>
          </w:tcPr>
          <w:p w:rsidR="0096715E" w:rsidRPr="00A52044" w:rsidRDefault="00794A37" w:rsidP="00AA25B5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1606554039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0</w:t>
            </w:r>
            <w:permEnd w:id="1606554039"/>
          </w:p>
        </w:tc>
        <w:tc>
          <w:tcPr>
            <w:tcW w:w="2409" w:type="dxa"/>
            <w:shd w:val="clear" w:color="auto" w:fill="FDE9D9" w:themeFill="accent6" w:themeFillTint="33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733180456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0</w:t>
            </w:r>
            <w:permEnd w:id="733180456"/>
          </w:p>
        </w:tc>
      </w:tr>
      <w:tr w:rsidR="0096715E" w:rsidRPr="00AA25B5" w:rsidTr="00FB22A0">
        <w:tc>
          <w:tcPr>
            <w:tcW w:w="134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0</w:t>
            </w:r>
          </w:p>
        </w:tc>
        <w:tc>
          <w:tcPr>
            <w:tcW w:w="127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0</w:t>
            </w:r>
          </w:p>
        </w:tc>
        <w:tc>
          <w:tcPr>
            <w:tcW w:w="1276" w:type="dxa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478624889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1</w:t>
            </w:r>
            <w:permEnd w:id="478624889"/>
          </w:p>
        </w:tc>
        <w:tc>
          <w:tcPr>
            <w:tcW w:w="2409" w:type="dxa"/>
            <w:shd w:val="clear" w:color="auto" w:fill="FDE9D9" w:themeFill="accent6" w:themeFillTint="33"/>
          </w:tcPr>
          <w:p w:rsidR="0096715E" w:rsidRPr="00FD7926" w:rsidRDefault="0096715E" w:rsidP="00AA25B5">
            <w:pPr>
              <w:spacing w:before="60" w:after="60"/>
              <w:jc w:val="center"/>
              <w:rPr>
                <w:rFonts w:ascii="Comic Sans MS" w:hAnsi="Comic Sans MS"/>
                <w:sz w:val="32"/>
                <w:szCs w:val="32"/>
                <w:lang w:val="de-CH"/>
              </w:rPr>
            </w:pPr>
            <w:r w:rsidRPr="00FD7926">
              <w:rPr>
                <w:rFonts w:ascii="Comic Sans MS" w:hAnsi="Comic Sans MS"/>
                <w:sz w:val="32"/>
                <w:szCs w:val="32"/>
                <w:lang w:val="de-CH"/>
              </w:rPr>
              <w:t>1</w:t>
            </w:r>
          </w:p>
        </w:tc>
      </w:tr>
      <w:tr w:rsidR="0096715E" w:rsidRPr="00AA25B5" w:rsidTr="00FB22A0">
        <w:tc>
          <w:tcPr>
            <w:tcW w:w="134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0</w:t>
            </w:r>
          </w:p>
        </w:tc>
        <w:tc>
          <w:tcPr>
            <w:tcW w:w="127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1</w:t>
            </w:r>
          </w:p>
        </w:tc>
        <w:tc>
          <w:tcPr>
            <w:tcW w:w="1276" w:type="dxa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1274289722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0</w:t>
            </w:r>
            <w:permEnd w:id="1274289722"/>
          </w:p>
        </w:tc>
        <w:tc>
          <w:tcPr>
            <w:tcW w:w="2409" w:type="dxa"/>
            <w:shd w:val="clear" w:color="auto" w:fill="FDE9D9" w:themeFill="accent6" w:themeFillTint="33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1741689909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1</w:t>
            </w:r>
            <w:permEnd w:id="1741689909"/>
          </w:p>
        </w:tc>
      </w:tr>
      <w:tr w:rsidR="0096715E" w:rsidRPr="00AA25B5" w:rsidTr="00FB22A0">
        <w:tc>
          <w:tcPr>
            <w:tcW w:w="134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0</w:t>
            </w:r>
          </w:p>
        </w:tc>
        <w:tc>
          <w:tcPr>
            <w:tcW w:w="127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1</w:t>
            </w:r>
          </w:p>
        </w:tc>
        <w:tc>
          <w:tcPr>
            <w:tcW w:w="1276" w:type="dxa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719745519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1</w:t>
            </w:r>
            <w:permEnd w:id="719745519"/>
          </w:p>
        </w:tc>
        <w:tc>
          <w:tcPr>
            <w:tcW w:w="2409" w:type="dxa"/>
            <w:shd w:val="clear" w:color="auto" w:fill="FDE9D9" w:themeFill="accent6" w:themeFillTint="33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329086490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1</w:t>
            </w:r>
            <w:permEnd w:id="329086490"/>
          </w:p>
        </w:tc>
      </w:tr>
      <w:tr w:rsidR="0096715E" w:rsidRPr="00AA25B5" w:rsidTr="00FB22A0">
        <w:tc>
          <w:tcPr>
            <w:tcW w:w="134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1</w:t>
            </w:r>
          </w:p>
        </w:tc>
        <w:tc>
          <w:tcPr>
            <w:tcW w:w="127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0</w:t>
            </w:r>
          </w:p>
        </w:tc>
        <w:tc>
          <w:tcPr>
            <w:tcW w:w="1276" w:type="dxa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634983705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0</w:t>
            </w:r>
            <w:permEnd w:id="634983705"/>
          </w:p>
        </w:tc>
        <w:tc>
          <w:tcPr>
            <w:tcW w:w="2409" w:type="dxa"/>
            <w:shd w:val="clear" w:color="auto" w:fill="FDE9D9" w:themeFill="accent6" w:themeFillTint="33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1135296777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1</w:t>
            </w:r>
            <w:permEnd w:id="1135296777"/>
          </w:p>
        </w:tc>
      </w:tr>
      <w:tr w:rsidR="0096715E" w:rsidRPr="00AA25B5" w:rsidTr="00FB22A0">
        <w:tc>
          <w:tcPr>
            <w:tcW w:w="134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1</w:t>
            </w:r>
          </w:p>
        </w:tc>
        <w:tc>
          <w:tcPr>
            <w:tcW w:w="127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0</w:t>
            </w:r>
          </w:p>
        </w:tc>
        <w:tc>
          <w:tcPr>
            <w:tcW w:w="1276" w:type="dxa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1835413265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1</w:t>
            </w:r>
            <w:permEnd w:id="1835413265"/>
          </w:p>
        </w:tc>
        <w:tc>
          <w:tcPr>
            <w:tcW w:w="2409" w:type="dxa"/>
            <w:shd w:val="clear" w:color="auto" w:fill="FDE9D9" w:themeFill="accent6" w:themeFillTint="33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796343133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1</w:t>
            </w:r>
            <w:permEnd w:id="796343133"/>
          </w:p>
        </w:tc>
      </w:tr>
      <w:tr w:rsidR="0096715E" w:rsidRPr="00AA25B5" w:rsidTr="00FB22A0">
        <w:tc>
          <w:tcPr>
            <w:tcW w:w="134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1</w:t>
            </w:r>
          </w:p>
        </w:tc>
        <w:tc>
          <w:tcPr>
            <w:tcW w:w="127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1</w:t>
            </w:r>
          </w:p>
        </w:tc>
        <w:tc>
          <w:tcPr>
            <w:tcW w:w="1276" w:type="dxa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926750689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0</w:t>
            </w:r>
            <w:permEnd w:id="926750689"/>
          </w:p>
        </w:tc>
        <w:tc>
          <w:tcPr>
            <w:tcW w:w="2409" w:type="dxa"/>
            <w:shd w:val="clear" w:color="auto" w:fill="FDE9D9" w:themeFill="accent6" w:themeFillTint="33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1465282432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1</w:t>
            </w:r>
            <w:permEnd w:id="1465282432"/>
          </w:p>
        </w:tc>
      </w:tr>
      <w:tr w:rsidR="0096715E" w:rsidRPr="00AA25B5" w:rsidTr="00FB22A0">
        <w:tc>
          <w:tcPr>
            <w:tcW w:w="134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1</w:t>
            </w:r>
          </w:p>
        </w:tc>
        <w:tc>
          <w:tcPr>
            <w:tcW w:w="1276" w:type="dxa"/>
          </w:tcPr>
          <w:p w:rsidR="0096715E" w:rsidRPr="006928BF" w:rsidRDefault="0096715E" w:rsidP="00AA25B5">
            <w:pPr>
              <w:spacing w:before="60" w:after="60"/>
              <w:jc w:val="center"/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</w:pPr>
            <w:r w:rsidRPr="006928BF">
              <w:rPr>
                <w:rFonts w:ascii="Comic Sans MS" w:hAnsi="Comic Sans MS"/>
                <w:color w:val="000000" w:themeColor="text1"/>
                <w:sz w:val="32"/>
                <w:szCs w:val="32"/>
                <w:lang w:val="de-CH"/>
              </w:rPr>
              <w:t>1</w:t>
            </w:r>
          </w:p>
        </w:tc>
        <w:tc>
          <w:tcPr>
            <w:tcW w:w="1276" w:type="dxa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237322788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1</w:t>
            </w:r>
            <w:permEnd w:id="237322788"/>
          </w:p>
        </w:tc>
        <w:tc>
          <w:tcPr>
            <w:tcW w:w="2409" w:type="dxa"/>
            <w:shd w:val="clear" w:color="auto" w:fill="FDE9D9" w:themeFill="accent6" w:themeFillTint="33"/>
          </w:tcPr>
          <w:p w:rsidR="0096715E" w:rsidRPr="00A52044" w:rsidRDefault="00794A37" w:rsidP="00767DAC">
            <w:pPr>
              <w:spacing w:before="60" w:after="6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71391351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0</w:t>
            </w:r>
            <w:permEnd w:id="71391351"/>
          </w:p>
        </w:tc>
      </w:tr>
    </w:tbl>
    <w:p w:rsidR="00D51FD2" w:rsidRDefault="00D51FD2" w:rsidP="00D51FD2">
      <w:pPr>
        <w:ind w:left="1134"/>
        <w:rPr>
          <w:rFonts w:ascii="Verdana" w:hAnsi="Verdana"/>
          <w:sz w:val="22"/>
          <w:szCs w:val="22"/>
          <w:lang w:val="de-CH"/>
        </w:rPr>
      </w:pPr>
    </w:p>
    <w:p w:rsidR="00D51FD2" w:rsidRDefault="00D51FD2" w:rsidP="00D51FD2">
      <w:pPr>
        <w:ind w:left="1134"/>
        <w:rPr>
          <w:rFonts w:ascii="Verdana" w:hAnsi="Verdana"/>
          <w:sz w:val="22"/>
          <w:szCs w:val="22"/>
          <w:lang w:val="de-CH"/>
        </w:rPr>
      </w:pPr>
    </w:p>
    <w:p w:rsidR="00D51FD2" w:rsidRPr="00A53973" w:rsidRDefault="00027874" w:rsidP="00555D8C">
      <w:pPr>
        <w:ind w:left="1078"/>
        <w:rPr>
          <w:rFonts w:ascii="Verdana" w:hAnsi="Verdana"/>
          <w:b/>
          <w:sz w:val="22"/>
          <w:szCs w:val="22"/>
          <w:lang w:val="de-CH"/>
        </w:rPr>
      </w:pPr>
      <w:r w:rsidRPr="00A53973">
        <w:rPr>
          <w:rFonts w:ascii="Verdana" w:hAnsi="Verdana"/>
          <w:b/>
          <w:sz w:val="22"/>
          <w:szCs w:val="22"/>
          <w:lang w:val="de-CH"/>
        </w:rPr>
        <w:t>Funktionsgleichung für die disjunktive Normalform:</w:t>
      </w:r>
    </w:p>
    <w:p w:rsidR="00027874" w:rsidRDefault="00027874" w:rsidP="00D51FD2">
      <w:pPr>
        <w:ind w:left="1134"/>
        <w:rPr>
          <w:rFonts w:ascii="Verdana" w:hAnsi="Verdana"/>
          <w:sz w:val="22"/>
          <w:szCs w:val="22"/>
          <w:lang w:val="de-CH"/>
        </w:rPr>
      </w:pPr>
    </w:p>
    <w:p w:rsidR="00027874" w:rsidRPr="00FB4BF9" w:rsidRDefault="00FB4BF9" w:rsidP="00D51FD2">
      <w:pPr>
        <w:ind w:left="1134"/>
        <w:rPr>
          <w:rFonts w:ascii="Verdana" w:hAnsi="Verdana"/>
          <w:sz w:val="40"/>
          <w:szCs w:val="40"/>
          <w:lang w:val="de-C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  <w:lang w:val="de-CH"/>
            </w:rPr>
            <m:t>Q1=</m:t>
          </m:r>
          <w:permStart w:id="2115728277" w:edGrp="everyone"/>
          <m:r>
            <w:rPr>
              <w:rFonts w:ascii="Cambria Math" w:hAnsi="Cambria Math"/>
              <w:color w:val="548DD4" w:themeColor="text2" w:themeTint="99"/>
              <w:sz w:val="24"/>
              <w:szCs w:val="40"/>
              <w:lang w:val="de-CH"/>
            </w:rPr>
            <m:t>(I1∧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40"/>
                  <w:lang w:val="de-CH"/>
                </w:rPr>
                <m:t>I2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4"/>
              <w:szCs w:val="40"/>
              <w:lang w:val="de-C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40"/>
                  <w:lang w:val="de-CH"/>
                </w:rPr>
                <m:t>I3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4"/>
              <w:szCs w:val="40"/>
              <w:lang w:val="de-CH"/>
            </w:rPr>
            <m:t>)∨ 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40"/>
                  <w:lang w:val="de-CH"/>
                </w:rPr>
                <m:t>I1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4"/>
              <w:szCs w:val="40"/>
              <w:lang w:val="de-CH"/>
            </w:rPr>
            <m:t>∧I2∧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40"/>
                  <w:lang w:val="de-CH"/>
                </w:rPr>
                <m:t>I3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4"/>
              <w:szCs w:val="40"/>
              <w:lang w:val="de-CH"/>
            </w:rPr>
            <m:t>)∨(I1∧I2∧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40"/>
                  <w:lang w:val="de-CH"/>
                </w:rPr>
                <m:t>I3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4"/>
              <w:szCs w:val="40"/>
              <w:lang w:val="de-CH"/>
            </w:rPr>
            <m:t>)∨(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40"/>
                  <w:lang w:val="de-CH"/>
                </w:rPr>
                <m:t>I1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4"/>
              <w:szCs w:val="40"/>
              <w:lang w:val="de-CH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40"/>
                  <w:lang w:val="de-CH"/>
                </w:rPr>
                <m:t>I2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4"/>
              <w:szCs w:val="40"/>
              <w:lang w:val="de-CH"/>
            </w:rPr>
            <m:t>∧I3)∨(I1∧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40"/>
                  <w:lang w:val="de-CH"/>
                </w:rPr>
                <m:t>I2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4"/>
              <w:szCs w:val="40"/>
              <w:lang w:val="de-CH"/>
            </w:rPr>
            <m:t>∧I3)∨(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40"/>
                  <w:lang w:val="de-CH"/>
                </w:rPr>
                <m:t>I1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4"/>
              <w:szCs w:val="40"/>
              <w:lang w:val="de-CH"/>
            </w:rPr>
            <m:t>∧I2∧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24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24"/>
                  <w:szCs w:val="40"/>
                  <w:lang w:val="de-CH"/>
                </w:rPr>
                <m:t>I3</m:t>
              </m:r>
            </m:e>
          </m:bar>
          <m:r>
            <w:rPr>
              <w:rFonts w:ascii="Cambria Math" w:hAnsi="Cambria Math"/>
              <w:color w:val="548DD4" w:themeColor="text2" w:themeTint="99"/>
              <w:sz w:val="24"/>
              <w:szCs w:val="40"/>
              <w:lang w:val="de-CH"/>
            </w:rPr>
            <m:t>)</m:t>
          </m:r>
        </m:oMath>
      </m:oMathPara>
      <w:permEnd w:id="2115728277"/>
    </w:p>
    <w:p w:rsidR="00027874" w:rsidRDefault="00027874" w:rsidP="00D51FD2">
      <w:pPr>
        <w:ind w:left="1134"/>
        <w:rPr>
          <w:rFonts w:ascii="Verdana" w:hAnsi="Verdana"/>
          <w:sz w:val="22"/>
          <w:szCs w:val="22"/>
          <w:lang w:val="de-CH"/>
        </w:rPr>
      </w:pPr>
    </w:p>
    <w:p w:rsidR="00F427C1" w:rsidRDefault="00F427C1" w:rsidP="00027874">
      <w:pPr>
        <w:ind w:left="1134"/>
        <w:rPr>
          <w:rFonts w:ascii="Verdana" w:hAnsi="Verdana"/>
          <w:b/>
          <w:sz w:val="22"/>
          <w:szCs w:val="22"/>
          <w:lang w:val="de-CH"/>
        </w:rPr>
      </w:pPr>
    </w:p>
    <w:p w:rsidR="00F427C1" w:rsidRDefault="00F427C1" w:rsidP="00027874">
      <w:pPr>
        <w:ind w:left="1134"/>
        <w:rPr>
          <w:rFonts w:ascii="Verdana" w:hAnsi="Verdana"/>
          <w:b/>
          <w:sz w:val="22"/>
          <w:szCs w:val="22"/>
          <w:lang w:val="de-CH"/>
        </w:rPr>
      </w:pPr>
    </w:p>
    <w:p w:rsidR="00027874" w:rsidRPr="00A53973" w:rsidRDefault="00027874" w:rsidP="00555D8C">
      <w:pPr>
        <w:ind w:left="1078"/>
        <w:rPr>
          <w:rFonts w:ascii="Verdana" w:hAnsi="Verdana"/>
          <w:b/>
          <w:sz w:val="22"/>
          <w:szCs w:val="22"/>
          <w:lang w:val="de-CH"/>
        </w:rPr>
      </w:pPr>
      <w:r w:rsidRPr="00A53973">
        <w:rPr>
          <w:rFonts w:ascii="Verdana" w:hAnsi="Verdana"/>
          <w:b/>
          <w:sz w:val="22"/>
          <w:szCs w:val="22"/>
          <w:lang w:val="de-CH"/>
        </w:rPr>
        <w:t>Funktionsgleichung für die konjunktive Normalform:</w:t>
      </w:r>
    </w:p>
    <w:p w:rsidR="00D51FD2" w:rsidRDefault="00D51FD2" w:rsidP="00D51FD2">
      <w:pPr>
        <w:ind w:left="1134"/>
        <w:rPr>
          <w:rFonts w:ascii="Verdana" w:hAnsi="Verdana"/>
          <w:sz w:val="22"/>
          <w:szCs w:val="22"/>
          <w:lang w:val="de-CH"/>
        </w:rPr>
      </w:pPr>
    </w:p>
    <w:p w:rsidR="00D51FD2" w:rsidRPr="00FB4BF9" w:rsidRDefault="00D51FD2" w:rsidP="00D51FD2">
      <w:pPr>
        <w:ind w:left="1134"/>
        <w:rPr>
          <w:rFonts w:ascii="Verdana" w:hAnsi="Verdana"/>
          <w:sz w:val="40"/>
          <w:szCs w:val="40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 </w:t>
      </w:r>
      <w:r w:rsidR="00FB4BF9">
        <w:rPr>
          <w:rFonts w:ascii="Cambria Math" w:hAnsi="Cambria Math"/>
          <w:sz w:val="22"/>
          <w:szCs w:val="22"/>
          <w:lang w:val="de-CH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40"/>
              <w:szCs w:val="40"/>
              <w:lang w:val="de-CH"/>
            </w:rPr>
            <m:t>Q1=</m:t>
          </m:r>
          <w:permStart w:id="673538725" w:edGrp="everyone"/>
          <m:r>
            <w:rPr>
              <w:rFonts w:ascii="Cambria Math" w:hAnsi="Cambria Math"/>
              <w:color w:val="548DD4" w:themeColor="text2" w:themeTint="99"/>
              <w:sz w:val="40"/>
              <w:szCs w:val="40"/>
              <w:lang w:val="de-CH"/>
            </w:rPr>
            <m:t>(I1∨I2∨I3)∧(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40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40"/>
                  <w:szCs w:val="40"/>
                  <w:lang w:val="de-CH"/>
                </w:rPr>
                <m:t>I1</m:t>
              </m:r>
            </m:e>
          </m:bar>
          <m:r>
            <w:rPr>
              <w:rFonts w:ascii="Cambria Math" w:hAnsi="Cambria Math"/>
              <w:color w:val="548DD4" w:themeColor="text2" w:themeTint="99"/>
              <w:sz w:val="40"/>
              <w:szCs w:val="40"/>
              <w:lang w:val="de-C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40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40"/>
                  <w:szCs w:val="40"/>
                  <w:lang w:val="de-CH"/>
                </w:rPr>
                <m:t>I2</m:t>
              </m:r>
            </m:e>
          </m:bar>
          <m:r>
            <w:rPr>
              <w:rFonts w:ascii="Cambria Math" w:hAnsi="Cambria Math"/>
              <w:color w:val="548DD4" w:themeColor="text2" w:themeTint="99"/>
              <w:sz w:val="40"/>
              <w:szCs w:val="40"/>
              <w:lang w:val="de-C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color w:val="548DD4" w:themeColor="text2" w:themeTint="99"/>
                  <w:sz w:val="40"/>
                  <w:szCs w:val="40"/>
                  <w:lang w:val="de-CH"/>
                </w:rPr>
              </m:ctrlPr>
            </m:barPr>
            <m:e>
              <m:r>
                <w:rPr>
                  <w:rFonts w:ascii="Cambria Math" w:hAnsi="Cambria Math"/>
                  <w:color w:val="548DD4" w:themeColor="text2" w:themeTint="99"/>
                  <w:sz w:val="40"/>
                  <w:szCs w:val="40"/>
                  <w:lang w:val="de-CH"/>
                </w:rPr>
                <m:t>I3</m:t>
              </m:r>
            </m:e>
          </m:bar>
          <m:r>
            <w:rPr>
              <w:rFonts w:ascii="Cambria Math" w:hAnsi="Cambria Math"/>
              <w:color w:val="548DD4" w:themeColor="text2" w:themeTint="99"/>
              <w:sz w:val="40"/>
              <w:szCs w:val="40"/>
              <w:lang w:val="de-CH"/>
            </w:rPr>
            <m:t>)</m:t>
          </m:r>
        </m:oMath>
      </m:oMathPara>
      <w:permEnd w:id="673538725"/>
    </w:p>
    <w:p w:rsidR="00BB153A" w:rsidRDefault="00BB153A" w:rsidP="00D51FD2">
      <w:pPr>
        <w:ind w:left="1134"/>
        <w:rPr>
          <w:rFonts w:ascii="Verdana" w:hAnsi="Verdana"/>
          <w:sz w:val="22"/>
          <w:szCs w:val="22"/>
          <w:lang w:val="de-CH"/>
        </w:rPr>
      </w:pPr>
    </w:p>
    <w:p w:rsidR="00BB153A" w:rsidRDefault="00BB153A" w:rsidP="00D51FD2">
      <w:pPr>
        <w:ind w:left="1134"/>
        <w:rPr>
          <w:rFonts w:ascii="Verdana" w:hAnsi="Verdana"/>
          <w:sz w:val="22"/>
          <w:szCs w:val="22"/>
          <w:lang w:val="de-CH"/>
        </w:rPr>
      </w:pPr>
    </w:p>
    <w:p w:rsidR="00BB153A" w:rsidRPr="00D51FD2" w:rsidRDefault="00BB153A" w:rsidP="00D51FD2">
      <w:pPr>
        <w:ind w:left="1134"/>
        <w:rPr>
          <w:rFonts w:ascii="Verdana" w:hAnsi="Verdana"/>
          <w:sz w:val="22"/>
          <w:szCs w:val="22"/>
          <w:lang w:val="de-CH"/>
        </w:rPr>
      </w:pPr>
    </w:p>
    <w:p w:rsidR="00A53973" w:rsidRDefault="00A53973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br w:type="page"/>
      </w:r>
    </w:p>
    <w:p w:rsidR="009E62D6" w:rsidRPr="00A53973" w:rsidRDefault="004B77C3" w:rsidP="00555D8C">
      <w:pPr>
        <w:ind w:left="1092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noProof/>
          <w:sz w:val="22"/>
          <w:szCs w:val="22"/>
          <w:lang w:val="en-US" w:eastAsia="zh-CN"/>
        </w:rPr>
        <w:lastRenderedPageBreak/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11430</wp:posOffset>
            </wp:positionV>
            <wp:extent cx="838200" cy="971550"/>
            <wp:effectExtent l="19050" t="0" r="0" b="0"/>
            <wp:wrapTight wrapText="bothSides">
              <wp:wrapPolygon edited="0">
                <wp:start x="-491" y="0"/>
                <wp:lineTo x="-491" y="21176"/>
                <wp:lineTo x="21600" y="21176"/>
                <wp:lineTo x="21600" y="0"/>
                <wp:lineTo x="-491" y="0"/>
              </wp:wrapPolygon>
            </wp:wrapTight>
            <wp:docPr id="19" name="Bild 3" descr="http://www.clipproject.info/Cliparts_Free/Buero_Free/Clipart-Cartoon-Design-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project.info/Cliparts_Free/Buero_Free/Clipart-Cartoon-Design-0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366" t="9677" r="15199" b="10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62D6" w:rsidRPr="00A53973">
        <w:rPr>
          <w:rFonts w:ascii="Verdana" w:hAnsi="Verdana"/>
          <w:b/>
          <w:sz w:val="22"/>
          <w:szCs w:val="22"/>
          <w:lang w:val="de-CH"/>
        </w:rPr>
        <w:t>Logikplan für die disjunktive Normalform:</w:t>
      </w:r>
    </w:p>
    <w:p w:rsidR="009E62D6" w:rsidRDefault="009E62D6" w:rsidP="009E62D6">
      <w:pPr>
        <w:ind w:left="1134"/>
        <w:rPr>
          <w:rFonts w:ascii="Verdana" w:hAnsi="Verdana"/>
          <w:sz w:val="22"/>
          <w:szCs w:val="22"/>
          <w:lang w:val="de-CH"/>
        </w:rPr>
      </w:pPr>
    </w:p>
    <w:p w:rsidR="004B77C3" w:rsidRPr="00611114" w:rsidRDefault="004B77C3" w:rsidP="004B77C3">
      <w:pPr>
        <w:pStyle w:val="Listenabsatz"/>
        <w:ind w:left="1065"/>
        <w:rPr>
          <w:rFonts w:ascii="Verdana" w:hAnsi="Verdana"/>
          <w:sz w:val="22"/>
          <w:szCs w:val="22"/>
          <w:lang w:val="de-CH"/>
        </w:rPr>
      </w:pPr>
      <w:r w:rsidRPr="00611114">
        <w:rPr>
          <w:rFonts w:ascii="Verdana" w:hAnsi="Verdana"/>
          <w:sz w:val="22"/>
          <w:szCs w:val="22"/>
          <w:lang w:val="de-CH"/>
        </w:rPr>
        <w:t>Zeich</w:t>
      </w:r>
      <w:r>
        <w:rPr>
          <w:rFonts w:ascii="Verdana" w:hAnsi="Verdana"/>
          <w:sz w:val="22"/>
          <w:szCs w:val="22"/>
          <w:lang w:val="de-CH"/>
        </w:rPr>
        <w:t>n</w:t>
      </w:r>
      <w:r w:rsidRPr="00611114">
        <w:rPr>
          <w:rFonts w:ascii="Verdana" w:hAnsi="Verdana"/>
          <w:sz w:val="22"/>
          <w:szCs w:val="22"/>
          <w:lang w:val="de-CH"/>
        </w:rPr>
        <w:t xml:space="preserve">en Sie mit </w:t>
      </w:r>
      <w:r>
        <w:rPr>
          <w:rFonts w:ascii="Verdana" w:hAnsi="Verdana"/>
          <w:sz w:val="22"/>
          <w:szCs w:val="22"/>
          <w:lang w:val="de-CH"/>
        </w:rPr>
        <w:t xml:space="preserve">Hilfe von </w:t>
      </w:r>
      <w:r w:rsidRPr="00611114">
        <w:rPr>
          <w:rFonts w:ascii="Verdana" w:hAnsi="Verdana"/>
          <w:sz w:val="22"/>
          <w:szCs w:val="22"/>
          <w:lang w:val="de-CH"/>
        </w:rPr>
        <w:t>LOGO!S</w:t>
      </w:r>
      <w:r>
        <w:rPr>
          <w:rFonts w:ascii="Verdana" w:hAnsi="Verdana"/>
          <w:sz w:val="22"/>
          <w:szCs w:val="22"/>
          <w:lang w:val="de-CH"/>
        </w:rPr>
        <w:t>oft Comfort die Schaltung für die disjunktive Normalform. Überprüfen Sie durch Simulation die korrekte Funktion der Schaltung.</w:t>
      </w:r>
      <w:r w:rsidR="009F462E">
        <w:rPr>
          <w:rFonts w:ascii="Verdana" w:hAnsi="Verdana"/>
          <w:sz w:val="22"/>
          <w:szCs w:val="22"/>
          <w:lang w:val="de-CH"/>
        </w:rPr>
        <w:t xml:space="preserve"> Speichern Sie</w:t>
      </w:r>
      <w:r w:rsidR="008237DF">
        <w:rPr>
          <w:rFonts w:ascii="Verdana" w:hAnsi="Verdana"/>
          <w:sz w:val="22"/>
          <w:szCs w:val="22"/>
          <w:lang w:val="de-CH"/>
        </w:rPr>
        <w:t xml:space="preserve"> die Simulationsdatei zusammen mit die</w:t>
      </w:r>
      <w:r w:rsidR="009F462E">
        <w:rPr>
          <w:rFonts w:ascii="Verdana" w:hAnsi="Verdana"/>
          <w:sz w:val="22"/>
          <w:szCs w:val="22"/>
          <w:lang w:val="de-CH"/>
        </w:rPr>
        <w:t>sem Dokument</w:t>
      </w:r>
      <w:r w:rsidR="008237DF">
        <w:rPr>
          <w:rFonts w:ascii="Verdana" w:hAnsi="Verdana"/>
          <w:sz w:val="22"/>
          <w:szCs w:val="22"/>
          <w:lang w:val="de-CH"/>
        </w:rPr>
        <w:t xml:space="preserve">. </w:t>
      </w:r>
      <w:r>
        <w:rPr>
          <w:rFonts w:ascii="Verdana" w:hAnsi="Verdana"/>
          <w:sz w:val="22"/>
          <w:szCs w:val="22"/>
          <w:lang w:val="de-CH"/>
        </w:rPr>
        <w:t xml:space="preserve"> </w:t>
      </w:r>
    </w:p>
    <w:p w:rsidR="004B77C3" w:rsidRDefault="004B77C3" w:rsidP="009E62D6">
      <w:pPr>
        <w:ind w:left="1134"/>
        <w:rPr>
          <w:rFonts w:ascii="Verdana" w:hAnsi="Verdana"/>
          <w:sz w:val="22"/>
          <w:szCs w:val="22"/>
          <w:lang w:val="de-CH"/>
        </w:rPr>
      </w:pPr>
    </w:p>
    <w:p w:rsidR="009E62D6" w:rsidRDefault="009E62D6" w:rsidP="009E62D6">
      <w:pPr>
        <w:ind w:left="1134"/>
        <w:rPr>
          <w:rFonts w:ascii="Verdana" w:hAnsi="Verdana"/>
          <w:sz w:val="22"/>
          <w:szCs w:val="22"/>
          <w:lang w:val="de-CH"/>
        </w:rPr>
      </w:pPr>
    </w:p>
    <w:p w:rsidR="009F462E" w:rsidRPr="00A53973" w:rsidRDefault="009F462E" w:rsidP="009F462E">
      <w:pPr>
        <w:ind w:left="1092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noProof/>
          <w:sz w:val="22"/>
          <w:szCs w:val="22"/>
          <w:lang w:val="en-US" w:eastAsia="zh-CN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11430</wp:posOffset>
            </wp:positionV>
            <wp:extent cx="838200" cy="971550"/>
            <wp:effectExtent l="19050" t="0" r="0" b="0"/>
            <wp:wrapTight wrapText="bothSides">
              <wp:wrapPolygon edited="0">
                <wp:start x="-491" y="0"/>
                <wp:lineTo x="-491" y="21176"/>
                <wp:lineTo x="21600" y="21176"/>
                <wp:lineTo x="21600" y="0"/>
                <wp:lineTo x="-491" y="0"/>
              </wp:wrapPolygon>
            </wp:wrapTight>
            <wp:docPr id="20" name="Bild 3" descr="http://www.clipproject.info/Cliparts_Free/Buero_Free/Clipart-Cartoon-Design-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lipproject.info/Cliparts_Free/Buero_Free/Clipart-Cartoon-Design-06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366" t="9677" r="15199" b="10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3973">
        <w:rPr>
          <w:rFonts w:ascii="Verdana" w:hAnsi="Verdana"/>
          <w:b/>
          <w:sz w:val="22"/>
          <w:szCs w:val="22"/>
          <w:lang w:val="de-CH"/>
        </w:rPr>
        <w:t>Logikplan</w:t>
      </w:r>
      <w:r>
        <w:rPr>
          <w:rFonts w:ascii="Verdana" w:hAnsi="Verdana"/>
          <w:b/>
          <w:sz w:val="22"/>
          <w:szCs w:val="22"/>
          <w:lang w:val="de-CH"/>
        </w:rPr>
        <w:t xml:space="preserve"> für die kon</w:t>
      </w:r>
      <w:r w:rsidRPr="00A53973">
        <w:rPr>
          <w:rFonts w:ascii="Verdana" w:hAnsi="Verdana"/>
          <w:b/>
          <w:sz w:val="22"/>
          <w:szCs w:val="22"/>
          <w:lang w:val="de-CH"/>
        </w:rPr>
        <w:t>junktive Normalform:</w:t>
      </w:r>
    </w:p>
    <w:p w:rsidR="009F462E" w:rsidRDefault="009F462E" w:rsidP="009F462E">
      <w:pPr>
        <w:ind w:left="1134"/>
        <w:rPr>
          <w:rFonts w:ascii="Verdana" w:hAnsi="Verdana"/>
          <w:sz w:val="22"/>
          <w:szCs w:val="22"/>
          <w:lang w:val="de-CH"/>
        </w:rPr>
      </w:pPr>
    </w:p>
    <w:p w:rsidR="009F462E" w:rsidRPr="00611114" w:rsidRDefault="009F462E" w:rsidP="009F462E">
      <w:pPr>
        <w:pStyle w:val="Listenabsatz"/>
        <w:ind w:left="1065"/>
        <w:rPr>
          <w:rFonts w:ascii="Verdana" w:hAnsi="Verdana"/>
          <w:sz w:val="22"/>
          <w:szCs w:val="22"/>
          <w:lang w:val="de-CH"/>
        </w:rPr>
      </w:pPr>
      <w:r w:rsidRPr="00611114">
        <w:rPr>
          <w:rFonts w:ascii="Verdana" w:hAnsi="Verdana"/>
          <w:sz w:val="22"/>
          <w:szCs w:val="22"/>
          <w:lang w:val="de-CH"/>
        </w:rPr>
        <w:t>Zeich</w:t>
      </w:r>
      <w:r>
        <w:rPr>
          <w:rFonts w:ascii="Verdana" w:hAnsi="Verdana"/>
          <w:sz w:val="22"/>
          <w:szCs w:val="22"/>
          <w:lang w:val="de-CH"/>
        </w:rPr>
        <w:t>n</w:t>
      </w:r>
      <w:r w:rsidRPr="00611114">
        <w:rPr>
          <w:rFonts w:ascii="Verdana" w:hAnsi="Verdana"/>
          <w:sz w:val="22"/>
          <w:szCs w:val="22"/>
          <w:lang w:val="de-CH"/>
        </w:rPr>
        <w:t xml:space="preserve">en Sie mit </w:t>
      </w:r>
      <w:r>
        <w:rPr>
          <w:rFonts w:ascii="Verdana" w:hAnsi="Verdana"/>
          <w:sz w:val="22"/>
          <w:szCs w:val="22"/>
          <w:lang w:val="de-CH"/>
        </w:rPr>
        <w:t xml:space="preserve">Hilfe von </w:t>
      </w:r>
      <w:r w:rsidRPr="00611114">
        <w:rPr>
          <w:rFonts w:ascii="Verdana" w:hAnsi="Verdana"/>
          <w:sz w:val="22"/>
          <w:szCs w:val="22"/>
          <w:lang w:val="de-CH"/>
        </w:rPr>
        <w:t>LOGO!S</w:t>
      </w:r>
      <w:r>
        <w:rPr>
          <w:rFonts w:ascii="Verdana" w:hAnsi="Verdana"/>
          <w:sz w:val="22"/>
          <w:szCs w:val="22"/>
          <w:lang w:val="de-CH"/>
        </w:rPr>
        <w:t xml:space="preserve">oft Comfort die Schaltung für die konjunktive Normalform. Überprüfen Sie durch Simulation die korrekte Funktion der Schaltung. Speichern Sie die Simulationsdatei zusammen mit diesem Dokument.  </w:t>
      </w:r>
    </w:p>
    <w:p w:rsidR="00AF6A25" w:rsidRDefault="00AF6A25" w:rsidP="009E62D6">
      <w:pPr>
        <w:ind w:left="1134"/>
        <w:rPr>
          <w:rFonts w:ascii="Verdana" w:hAnsi="Verdana"/>
          <w:sz w:val="22"/>
          <w:szCs w:val="22"/>
          <w:lang w:val="de-CH"/>
        </w:rPr>
      </w:pPr>
    </w:p>
    <w:p w:rsidR="0086095A" w:rsidRDefault="0086095A" w:rsidP="009E62D6">
      <w:pPr>
        <w:ind w:left="1134"/>
        <w:rPr>
          <w:rFonts w:ascii="Verdana" w:hAnsi="Verdana"/>
          <w:sz w:val="22"/>
          <w:szCs w:val="22"/>
          <w:lang w:val="de-CH"/>
        </w:rPr>
      </w:pPr>
    </w:p>
    <w:p w:rsidR="00A53973" w:rsidRDefault="00A53973">
      <w:pPr>
        <w:rPr>
          <w:rFonts w:ascii="Verdana" w:hAnsi="Verdana"/>
          <w:sz w:val="22"/>
          <w:szCs w:val="22"/>
          <w:u w:val="single"/>
          <w:lang w:val="de-CH"/>
        </w:rPr>
      </w:pPr>
      <w:r>
        <w:rPr>
          <w:rFonts w:ascii="Verdana" w:hAnsi="Verdana"/>
          <w:sz w:val="22"/>
          <w:szCs w:val="22"/>
          <w:u w:val="single"/>
          <w:lang w:val="de-CH"/>
        </w:rPr>
        <w:br w:type="page"/>
      </w:r>
    </w:p>
    <w:p w:rsidR="0086095A" w:rsidRDefault="00A40BE8" w:rsidP="00FB22A0">
      <w:pPr>
        <w:ind w:left="1064"/>
        <w:rPr>
          <w:rFonts w:ascii="Verdana" w:hAnsi="Verdana"/>
          <w:sz w:val="22"/>
          <w:szCs w:val="22"/>
          <w:u w:val="single"/>
          <w:lang w:val="de-CH"/>
        </w:rPr>
      </w:pPr>
      <w:r>
        <w:rPr>
          <w:rFonts w:ascii="Verdana" w:hAnsi="Verdana"/>
          <w:noProof/>
          <w:sz w:val="22"/>
          <w:szCs w:val="22"/>
          <w:u w:val="single"/>
          <w:lang w:val="en-US" w:eastAsia="zh-CN"/>
        </w:rPr>
        <w:lastRenderedPageBreak/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3034030</wp:posOffset>
            </wp:positionH>
            <wp:positionV relativeFrom="paragraph">
              <wp:posOffset>-45720</wp:posOffset>
            </wp:positionV>
            <wp:extent cx="2838450" cy="2743200"/>
            <wp:effectExtent l="19050" t="0" r="0" b="0"/>
            <wp:wrapTight wrapText="bothSides">
              <wp:wrapPolygon edited="0">
                <wp:start x="-145" y="0"/>
                <wp:lineTo x="-145" y="21450"/>
                <wp:lineTo x="21600" y="21450"/>
                <wp:lineTo x="21600" y="0"/>
                <wp:lineTo x="-145" y="0"/>
              </wp:wrapPolygon>
            </wp:wrapTight>
            <wp:docPr id="13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6286" t="15362" r="37992" b="41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095A">
        <w:rPr>
          <w:rFonts w:ascii="Verdana" w:hAnsi="Verdana"/>
          <w:sz w:val="22"/>
          <w:szCs w:val="22"/>
          <w:u w:val="single"/>
          <w:lang w:val="de-CH"/>
        </w:rPr>
        <w:t>Arbeitsauftrag 2</w:t>
      </w:r>
    </w:p>
    <w:p w:rsidR="003D369B" w:rsidRDefault="003D369B" w:rsidP="003D369B">
      <w:pPr>
        <w:ind w:left="1064"/>
        <w:rPr>
          <w:rFonts w:ascii="Verdana" w:hAnsi="Verdana"/>
          <w:sz w:val="22"/>
          <w:szCs w:val="22"/>
          <w:lang w:val="de-CH"/>
        </w:rPr>
      </w:pPr>
    </w:p>
    <w:p w:rsidR="003D369B" w:rsidRDefault="003D369B" w:rsidP="003D369B">
      <w:pPr>
        <w:ind w:left="106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Ergänzen Sie die </w:t>
      </w:r>
    </w:p>
    <w:p w:rsidR="003D369B" w:rsidRPr="00E0141A" w:rsidRDefault="003D369B" w:rsidP="003D369B">
      <w:pPr>
        <w:ind w:left="106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Wahrheitstabelle:</w:t>
      </w:r>
    </w:p>
    <w:p w:rsidR="009E62D6" w:rsidRPr="00964482" w:rsidRDefault="009E62D6" w:rsidP="009E62D6">
      <w:pPr>
        <w:ind w:left="1134"/>
        <w:rPr>
          <w:rFonts w:ascii="Verdana" w:hAnsi="Verdana"/>
          <w:i/>
          <w:sz w:val="22"/>
          <w:szCs w:val="22"/>
          <w:lang w:val="de-CH"/>
        </w:rPr>
      </w:pPr>
    </w:p>
    <w:tbl>
      <w:tblPr>
        <w:tblStyle w:val="Tabellenraster"/>
        <w:tblW w:w="0" w:type="auto"/>
        <w:tblInd w:w="1186" w:type="dxa"/>
        <w:tblLook w:val="04A0" w:firstRow="1" w:lastRow="0" w:firstColumn="1" w:lastColumn="0" w:noHBand="0" w:noVBand="1"/>
      </w:tblPr>
      <w:tblGrid>
        <w:gridCol w:w="864"/>
        <w:gridCol w:w="865"/>
        <w:gridCol w:w="864"/>
        <w:gridCol w:w="865"/>
      </w:tblGrid>
      <w:tr w:rsidR="00A40BE8" w:rsidRPr="00FD6015" w:rsidTr="00A40BE8">
        <w:tc>
          <w:tcPr>
            <w:tcW w:w="864" w:type="dxa"/>
            <w:shd w:val="clear" w:color="auto" w:fill="D9D9D9" w:themeFill="background1" w:themeFillShade="D9"/>
          </w:tcPr>
          <w:p w:rsidR="00271F71" w:rsidRPr="00FD6015" w:rsidRDefault="00964482" w:rsidP="00FB22A0">
            <w:pPr>
              <w:pStyle w:val="Listenabsatz"/>
              <w:spacing w:before="60" w:after="60"/>
              <w:ind w:left="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 w:rsidRPr="00FD6015">
              <w:rPr>
                <w:rFonts w:ascii="Verdana" w:hAnsi="Verdana"/>
                <w:sz w:val="22"/>
                <w:szCs w:val="22"/>
                <w:lang w:val="de-CH"/>
              </w:rPr>
              <w:t>E2</w:t>
            </w:r>
          </w:p>
        </w:tc>
        <w:tc>
          <w:tcPr>
            <w:tcW w:w="865" w:type="dxa"/>
            <w:shd w:val="clear" w:color="auto" w:fill="D9D9D9" w:themeFill="background1" w:themeFillShade="D9"/>
          </w:tcPr>
          <w:p w:rsidR="00271F71" w:rsidRPr="00FD6015" w:rsidRDefault="00964482" w:rsidP="00FB22A0">
            <w:pPr>
              <w:pStyle w:val="Listenabsatz"/>
              <w:spacing w:before="60" w:after="60"/>
              <w:ind w:left="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 w:rsidRPr="00FD6015">
              <w:rPr>
                <w:rFonts w:ascii="Verdana" w:hAnsi="Verdana"/>
                <w:sz w:val="22"/>
                <w:szCs w:val="22"/>
                <w:lang w:val="de-CH"/>
              </w:rPr>
              <w:t>E1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1F71" w:rsidRPr="00FD6015" w:rsidRDefault="00964482" w:rsidP="00FB22A0">
            <w:pPr>
              <w:pStyle w:val="Listenabsatz"/>
              <w:spacing w:before="60" w:after="60"/>
              <w:ind w:left="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 w:rsidRPr="00FD6015">
              <w:rPr>
                <w:rFonts w:ascii="Verdana" w:hAnsi="Verdana"/>
                <w:sz w:val="22"/>
                <w:szCs w:val="22"/>
                <w:lang w:val="de-CH"/>
              </w:rPr>
              <w:t>A1</w:t>
            </w:r>
          </w:p>
        </w:tc>
        <w:tc>
          <w:tcPr>
            <w:tcW w:w="8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71F71" w:rsidRPr="00FD6015" w:rsidRDefault="00964482" w:rsidP="00FB22A0">
            <w:pPr>
              <w:pStyle w:val="Listenabsatz"/>
              <w:spacing w:before="60" w:after="60"/>
              <w:ind w:left="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 w:rsidRPr="00FD6015">
              <w:rPr>
                <w:rFonts w:ascii="Verdana" w:hAnsi="Verdana"/>
                <w:sz w:val="22"/>
                <w:szCs w:val="22"/>
                <w:lang w:val="de-CH"/>
              </w:rPr>
              <w:t>A2</w:t>
            </w:r>
          </w:p>
        </w:tc>
      </w:tr>
      <w:tr w:rsidR="00776355" w:rsidRPr="00FB22A0" w:rsidTr="00A40BE8">
        <w:tc>
          <w:tcPr>
            <w:tcW w:w="864" w:type="dxa"/>
          </w:tcPr>
          <w:p w:rsidR="00776355" w:rsidRPr="00FB22A0" w:rsidRDefault="00776355" w:rsidP="00FB22A0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sz w:val="32"/>
                <w:szCs w:val="32"/>
                <w:lang w:val="de-CH"/>
              </w:rPr>
            </w:pPr>
            <w:r w:rsidRPr="00FB22A0">
              <w:rPr>
                <w:rFonts w:ascii="Comic Sans MS" w:hAnsi="Comic Sans MS"/>
                <w:sz w:val="32"/>
                <w:szCs w:val="32"/>
                <w:lang w:val="de-CH"/>
              </w:rPr>
              <w:t>0</w:t>
            </w:r>
          </w:p>
        </w:tc>
        <w:tc>
          <w:tcPr>
            <w:tcW w:w="865" w:type="dxa"/>
          </w:tcPr>
          <w:p w:rsidR="00776355" w:rsidRPr="00FB22A0" w:rsidRDefault="00776355" w:rsidP="00FB22A0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sz w:val="32"/>
                <w:szCs w:val="32"/>
                <w:lang w:val="de-CH"/>
              </w:rPr>
            </w:pPr>
            <w:r w:rsidRPr="00FB22A0">
              <w:rPr>
                <w:rFonts w:ascii="Comic Sans MS" w:hAnsi="Comic Sans MS"/>
                <w:sz w:val="32"/>
                <w:szCs w:val="32"/>
                <w:lang w:val="de-CH"/>
              </w:rPr>
              <w:t>0</w:t>
            </w:r>
          </w:p>
        </w:tc>
        <w:tc>
          <w:tcPr>
            <w:tcW w:w="864" w:type="dxa"/>
            <w:shd w:val="clear" w:color="auto" w:fill="FDE9D9" w:themeFill="accent6" w:themeFillTint="33"/>
          </w:tcPr>
          <w:p w:rsidR="00776355" w:rsidRPr="00FB22A0" w:rsidRDefault="008F3E04" w:rsidP="00FB22A0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739917722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0</w:t>
            </w:r>
            <w:permEnd w:id="739917722"/>
          </w:p>
        </w:tc>
        <w:tc>
          <w:tcPr>
            <w:tcW w:w="865" w:type="dxa"/>
            <w:shd w:val="clear" w:color="auto" w:fill="FDE9D9" w:themeFill="accent6" w:themeFillTint="33"/>
          </w:tcPr>
          <w:p w:rsidR="00776355" w:rsidRPr="00FB22A0" w:rsidRDefault="001A6822" w:rsidP="00767DAC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132387507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0</w:t>
            </w:r>
            <w:permEnd w:id="132387507"/>
          </w:p>
        </w:tc>
      </w:tr>
      <w:tr w:rsidR="00776355" w:rsidRPr="00FB22A0" w:rsidTr="00A40BE8">
        <w:tc>
          <w:tcPr>
            <w:tcW w:w="864" w:type="dxa"/>
          </w:tcPr>
          <w:p w:rsidR="00776355" w:rsidRPr="00FB22A0" w:rsidRDefault="00776355" w:rsidP="00FB22A0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sz w:val="32"/>
                <w:szCs w:val="32"/>
                <w:lang w:val="de-CH"/>
              </w:rPr>
            </w:pPr>
            <w:r w:rsidRPr="00FB22A0">
              <w:rPr>
                <w:rFonts w:ascii="Comic Sans MS" w:hAnsi="Comic Sans MS"/>
                <w:sz w:val="32"/>
                <w:szCs w:val="32"/>
                <w:lang w:val="de-CH"/>
              </w:rPr>
              <w:t>0</w:t>
            </w:r>
          </w:p>
        </w:tc>
        <w:tc>
          <w:tcPr>
            <w:tcW w:w="865" w:type="dxa"/>
          </w:tcPr>
          <w:p w:rsidR="00776355" w:rsidRPr="00FB22A0" w:rsidRDefault="00776355" w:rsidP="00FB22A0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sz w:val="32"/>
                <w:szCs w:val="32"/>
                <w:lang w:val="de-CH"/>
              </w:rPr>
            </w:pPr>
            <w:r w:rsidRPr="00FB22A0">
              <w:rPr>
                <w:rFonts w:ascii="Comic Sans MS" w:hAnsi="Comic Sans MS"/>
                <w:sz w:val="32"/>
                <w:szCs w:val="32"/>
                <w:lang w:val="de-CH"/>
              </w:rPr>
              <w:t>1</w:t>
            </w:r>
          </w:p>
        </w:tc>
        <w:tc>
          <w:tcPr>
            <w:tcW w:w="864" w:type="dxa"/>
            <w:shd w:val="clear" w:color="auto" w:fill="FDE9D9" w:themeFill="accent6" w:themeFillTint="33"/>
          </w:tcPr>
          <w:p w:rsidR="00776355" w:rsidRPr="00FB22A0" w:rsidRDefault="008F3E04" w:rsidP="00767DAC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1515345020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1</w:t>
            </w:r>
            <w:permEnd w:id="1515345020"/>
          </w:p>
        </w:tc>
        <w:tc>
          <w:tcPr>
            <w:tcW w:w="865" w:type="dxa"/>
            <w:shd w:val="clear" w:color="auto" w:fill="FDE9D9" w:themeFill="accent6" w:themeFillTint="33"/>
          </w:tcPr>
          <w:p w:rsidR="00776355" w:rsidRPr="00FB22A0" w:rsidRDefault="001A6822" w:rsidP="00767DAC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349522095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1</w:t>
            </w:r>
            <w:permEnd w:id="349522095"/>
          </w:p>
        </w:tc>
      </w:tr>
      <w:tr w:rsidR="00776355" w:rsidRPr="00FB22A0" w:rsidTr="00A40BE8">
        <w:tc>
          <w:tcPr>
            <w:tcW w:w="864" w:type="dxa"/>
          </w:tcPr>
          <w:p w:rsidR="00776355" w:rsidRPr="00FB22A0" w:rsidRDefault="00776355" w:rsidP="00FB22A0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sz w:val="32"/>
                <w:szCs w:val="32"/>
                <w:lang w:val="de-CH"/>
              </w:rPr>
            </w:pPr>
            <w:r w:rsidRPr="00FB22A0">
              <w:rPr>
                <w:rFonts w:ascii="Comic Sans MS" w:hAnsi="Comic Sans MS"/>
                <w:sz w:val="32"/>
                <w:szCs w:val="32"/>
                <w:lang w:val="de-CH"/>
              </w:rPr>
              <w:t>1</w:t>
            </w:r>
          </w:p>
        </w:tc>
        <w:tc>
          <w:tcPr>
            <w:tcW w:w="865" w:type="dxa"/>
          </w:tcPr>
          <w:p w:rsidR="00776355" w:rsidRPr="00FB22A0" w:rsidRDefault="00776355" w:rsidP="00FB22A0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sz w:val="32"/>
                <w:szCs w:val="32"/>
                <w:lang w:val="de-CH"/>
              </w:rPr>
            </w:pPr>
            <w:r w:rsidRPr="00FB22A0">
              <w:rPr>
                <w:rFonts w:ascii="Comic Sans MS" w:hAnsi="Comic Sans MS"/>
                <w:sz w:val="32"/>
                <w:szCs w:val="32"/>
                <w:lang w:val="de-CH"/>
              </w:rPr>
              <w:t>0</w:t>
            </w:r>
          </w:p>
        </w:tc>
        <w:tc>
          <w:tcPr>
            <w:tcW w:w="864" w:type="dxa"/>
            <w:shd w:val="clear" w:color="auto" w:fill="FDE9D9" w:themeFill="accent6" w:themeFillTint="33"/>
          </w:tcPr>
          <w:p w:rsidR="00776355" w:rsidRPr="00FB22A0" w:rsidRDefault="008F3E04" w:rsidP="00767DAC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889156506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0</w:t>
            </w:r>
            <w:permEnd w:id="889156506"/>
          </w:p>
        </w:tc>
        <w:tc>
          <w:tcPr>
            <w:tcW w:w="865" w:type="dxa"/>
            <w:shd w:val="clear" w:color="auto" w:fill="FDE9D9" w:themeFill="accent6" w:themeFillTint="33"/>
          </w:tcPr>
          <w:p w:rsidR="00776355" w:rsidRPr="00FB22A0" w:rsidRDefault="001A6822" w:rsidP="00767DAC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123229159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0</w:t>
            </w:r>
            <w:permEnd w:id="123229159"/>
          </w:p>
        </w:tc>
      </w:tr>
      <w:tr w:rsidR="00776355" w:rsidRPr="00FB22A0" w:rsidTr="00A40BE8">
        <w:tc>
          <w:tcPr>
            <w:tcW w:w="864" w:type="dxa"/>
          </w:tcPr>
          <w:p w:rsidR="00776355" w:rsidRPr="00FB22A0" w:rsidRDefault="00776355" w:rsidP="00FB22A0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sz w:val="32"/>
                <w:szCs w:val="32"/>
                <w:lang w:val="de-CH"/>
              </w:rPr>
            </w:pPr>
            <w:r w:rsidRPr="00FB22A0">
              <w:rPr>
                <w:rFonts w:ascii="Comic Sans MS" w:hAnsi="Comic Sans MS"/>
                <w:sz w:val="32"/>
                <w:szCs w:val="32"/>
                <w:lang w:val="de-CH"/>
              </w:rPr>
              <w:t>1</w:t>
            </w:r>
          </w:p>
        </w:tc>
        <w:tc>
          <w:tcPr>
            <w:tcW w:w="865" w:type="dxa"/>
          </w:tcPr>
          <w:p w:rsidR="00776355" w:rsidRPr="00FB22A0" w:rsidRDefault="00776355" w:rsidP="00FB22A0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sz w:val="32"/>
                <w:szCs w:val="32"/>
                <w:lang w:val="de-CH"/>
              </w:rPr>
            </w:pPr>
            <w:r w:rsidRPr="00FB22A0">
              <w:rPr>
                <w:rFonts w:ascii="Comic Sans MS" w:hAnsi="Comic Sans MS"/>
                <w:sz w:val="32"/>
                <w:szCs w:val="32"/>
                <w:lang w:val="de-CH"/>
              </w:rPr>
              <w:t>1</w:t>
            </w:r>
          </w:p>
        </w:tc>
        <w:tc>
          <w:tcPr>
            <w:tcW w:w="864" w:type="dxa"/>
            <w:shd w:val="clear" w:color="auto" w:fill="FDE9D9" w:themeFill="accent6" w:themeFillTint="33"/>
          </w:tcPr>
          <w:p w:rsidR="00776355" w:rsidRPr="00FB22A0" w:rsidRDefault="00107338" w:rsidP="00767DAC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528708469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0</w:t>
            </w:r>
            <w:permEnd w:id="528708469"/>
          </w:p>
        </w:tc>
        <w:tc>
          <w:tcPr>
            <w:tcW w:w="865" w:type="dxa"/>
            <w:shd w:val="clear" w:color="auto" w:fill="FDE9D9" w:themeFill="accent6" w:themeFillTint="33"/>
          </w:tcPr>
          <w:p w:rsidR="00776355" w:rsidRPr="00FB22A0" w:rsidRDefault="00107338" w:rsidP="00767DAC">
            <w:pPr>
              <w:pStyle w:val="Listenabsatz"/>
              <w:spacing w:before="60" w:after="60"/>
              <w:ind w:left="0"/>
              <w:jc w:val="center"/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</w:pPr>
            <w:permStart w:id="1766723123" w:edGrp="everyone"/>
            <w:r>
              <w:rPr>
                <w:rFonts w:ascii="Comic Sans MS" w:hAnsi="Comic Sans MS"/>
                <w:color w:val="548DD4" w:themeColor="text2" w:themeTint="99"/>
                <w:sz w:val="32"/>
                <w:szCs w:val="32"/>
                <w:lang w:val="de-CH"/>
              </w:rPr>
              <w:t>1</w:t>
            </w:r>
            <w:permEnd w:id="1766723123"/>
          </w:p>
        </w:tc>
      </w:tr>
    </w:tbl>
    <w:p w:rsidR="00FB22A0" w:rsidRDefault="00FB22A0" w:rsidP="006A7CBD">
      <w:pPr>
        <w:pStyle w:val="Listenabsatz"/>
        <w:ind w:left="1065"/>
        <w:rPr>
          <w:rFonts w:ascii="Comic Sans MS" w:hAnsi="Comic Sans MS"/>
          <w:i/>
          <w:sz w:val="32"/>
          <w:szCs w:val="32"/>
          <w:lang w:val="de-CH"/>
        </w:rPr>
      </w:pPr>
    </w:p>
    <w:p w:rsidR="00CC1F23" w:rsidRDefault="00CC1F23" w:rsidP="00CC1F23">
      <w:pPr>
        <w:ind w:left="1064"/>
        <w:rPr>
          <w:rFonts w:ascii="Verdana" w:hAnsi="Verdana"/>
          <w:sz w:val="22"/>
          <w:szCs w:val="22"/>
          <w:u w:val="single"/>
          <w:lang w:val="de-CH"/>
        </w:rPr>
      </w:pPr>
      <w:r>
        <w:rPr>
          <w:rFonts w:ascii="Verdana" w:hAnsi="Verdana"/>
          <w:sz w:val="22"/>
          <w:szCs w:val="22"/>
          <w:u w:val="single"/>
          <w:lang w:val="de-CH"/>
        </w:rPr>
        <w:t>Arbeitsauftrag 3</w:t>
      </w:r>
    </w:p>
    <w:p w:rsidR="00E0141A" w:rsidRDefault="00E0141A" w:rsidP="00CC1F23">
      <w:pPr>
        <w:ind w:left="1064"/>
        <w:rPr>
          <w:rFonts w:ascii="Verdana" w:hAnsi="Verdana"/>
          <w:sz w:val="22"/>
          <w:szCs w:val="22"/>
          <w:u w:val="single"/>
          <w:lang w:val="de-CH"/>
        </w:rPr>
      </w:pPr>
    </w:p>
    <w:p w:rsidR="00E0141A" w:rsidRPr="00E0141A" w:rsidRDefault="00E0141A" w:rsidP="00CC1F23">
      <w:pPr>
        <w:ind w:left="106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Ergänzen Sie folgende Beschreibung:</w:t>
      </w:r>
    </w:p>
    <w:p w:rsidR="00EB6356" w:rsidRPr="00E0141A" w:rsidRDefault="00EB6356" w:rsidP="00EB6356">
      <w:pPr>
        <w:ind w:left="1134"/>
        <w:rPr>
          <w:rFonts w:ascii="Verdana" w:hAnsi="Verdana"/>
          <w:b/>
          <w:sz w:val="22"/>
          <w:szCs w:val="22"/>
          <w:u w:val="single"/>
          <w:lang w:val="de-CH"/>
        </w:rPr>
      </w:pPr>
    </w:p>
    <w:p w:rsidR="00357E65" w:rsidRDefault="00846DAD" w:rsidP="00EB6356">
      <w:pPr>
        <w:pStyle w:val="Listenabsatz"/>
        <w:ind w:left="1065"/>
        <w:rPr>
          <w:rFonts w:ascii="Comic Sans MS" w:hAnsi="Comic Sans MS"/>
          <w:i/>
          <w:sz w:val="32"/>
          <w:szCs w:val="32"/>
          <w:lang w:val="de-CH"/>
        </w:rPr>
      </w:pPr>
      <w:r>
        <w:rPr>
          <w:rFonts w:ascii="Comic Sans MS" w:hAnsi="Comic Sans MS"/>
          <w:i/>
          <w:sz w:val="32"/>
          <w:szCs w:val="32"/>
          <w:lang w:val="de-CH"/>
        </w:rPr>
        <w:t>Beide Ausgänge sind logisch „</w:t>
      </w:r>
      <w:permStart w:id="234361977" w:edGrp="everyone"/>
      <w:r w:rsidR="001A6822"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1 </w:t>
      </w:r>
      <w:permEnd w:id="234361977"/>
      <w:r>
        <w:rPr>
          <w:rFonts w:ascii="Comic Sans MS" w:hAnsi="Comic Sans MS"/>
          <w:i/>
          <w:sz w:val="32"/>
          <w:szCs w:val="32"/>
          <w:lang w:val="de-CH"/>
        </w:rPr>
        <w:t>“. Durch die Rückführung vom Ausgang (</w:t>
      </w:r>
      <w:r w:rsidR="00357E65">
        <w:rPr>
          <w:rFonts w:ascii="Comic Sans MS" w:hAnsi="Comic Sans MS"/>
          <w:i/>
          <w:sz w:val="32"/>
          <w:szCs w:val="32"/>
          <w:lang w:val="de-CH"/>
        </w:rPr>
        <w:t>„</w:t>
      </w:r>
      <w:r>
        <w:rPr>
          <w:rFonts w:ascii="Comic Sans MS" w:hAnsi="Comic Sans MS"/>
          <w:i/>
          <w:sz w:val="32"/>
          <w:szCs w:val="32"/>
          <w:lang w:val="de-CH"/>
        </w:rPr>
        <w:t>Selbsthaltung</w:t>
      </w:r>
      <w:r w:rsidR="00357E65">
        <w:rPr>
          <w:rFonts w:ascii="Comic Sans MS" w:hAnsi="Comic Sans MS"/>
          <w:i/>
          <w:sz w:val="32"/>
          <w:szCs w:val="32"/>
          <w:lang w:val="de-CH"/>
        </w:rPr>
        <w:t>“</w:t>
      </w:r>
      <w:r>
        <w:rPr>
          <w:rFonts w:ascii="Comic Sans MS" w:hAnsi="Comic Sans MS"/>
          <w:i/>
          <w:sz w:val="32"/>
          <w:szCs w:val="32"/>
          <w:lang w:val="de-CH"/>
        </w:rPr>
        <w:t xml:space="preserve">) bleiben die Ausgänge </w:t>
      </w:r>
    </w:p>
    <w:p w:rsidR="00EB6356" w:rsidRPr="00850A22" w:rsidRDefault="00846DAD" w:rsidP="00EB6356">
      <w:pPr>
        <w:pStyle w:val="Listenabsatz"/>
        <w:ind w:left="1065"/>
        <w:rPr>
          <w:rFonts w:ascii="Comic Sans MS" w:hAnsi="Comic Sans MS"/>
          <w:i/>
          <w:sz w:val="32"/>
          <w:szCs w:val="32"/>
          <w:lang w:val="de-CH"/>
        </w:rPr>
      </w:pPr>
      <w:r>
        <w:rPr>
          <w:rFonts w:ascii="Comic Sans MS" w:hAnsi="Comic Sans MS"/>
          <w:i/>
          <w:sz w:val="32"/>
          <w:szCs w:val="32"/>
          <w:lang w:val="de-CH"/>
        </w:rPr>
        <w:t>auch nach dem Loslassen von E1 logisch „</w:t>
      </w:r>
      <w:permStart w:id="2011833816" w:edGrp="everyone"/>
      <w:r w:rsidR="001A6822"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1 </w:t>
      </w:r>
      <w:permEnd w:id="2011833816"/>
      <w:r>
        <w:rPr>
          <w:rFonts w:ascii="Comic Sans MS" w:hAnsi="Comic Sans MS"/>
          <w:i/>
          <w:sz w:val="32"/>
          <w:szCs w:val="32"/>
          <w:lang w:val="de-CH"/>
        </w:rPr>
        <w:t xml:space="preserve">“. </w:t>
      </w:r>
      <w:r w:rsidR="00EB6356">
        <w:rPr>
          <w:rFonts w:ascii="Comic Sans MS" w:hAnsi="Comic Sans MS"/>
          <w:i/>
          <w:sz w:val="32"/>
          <w:szCs w:val="32"/>
          <w:lang w:val="de-CH"/>
        </w:rPr>
        <w:t xml:space="preserve"> </w:t>
      </w:r>
    </w:p>
    <w:p w:rsidR="00EB6356" w:rsidRDefault="00EB6356" w:rsidP="006A7CBD">
      <w:pPr>
        <w:pStyle w:val="Listenabsatz"/>
        <w:ind w:left="1065"/>
        <w:rPr>
          <w:rFonts w:ascii="Comic Sans MS" w:hAnsi="Comic Sans MS"/>
          <w:i/>
          <w:sz w:val="32"/>
          <w:szCs w:val="32"/>
          <w:lang w:val="de-CH"/>
        </w:rPr>
      </w:pPr>
    </w:p>
    <w:p w:rsidR="00CC1F23" w:rsidRDefault="00CC1F23" w:rsidP="00CC1F23">
      <w:pPr>
        <w:ind w:left="1064"/>
        <w:rPr>
          <w:rFonts w:ascii="Verdana" w:hAnsi="Verdana"/>
          <w:sz w:val="22"/>
          <w:szCs w:val="22"/>
          <w:u w:val="single"/>
          <w:lang w:val="de-CH"/>
        </w:rPr>
      </w:pPr>
      <w:r>
        <w:rPr>
          <w:rFonts w:ascii="Verdana" w:hAnsi="Verdana"/>
          <w:sz w:val="22"/>
          <w:szCs w:val="22"/>
          <w:u w:val="single"/>
          <w:lang w:val="de-CH"/>
        </w:rPr>
        <w:t>Arbeitsauftrag 4</w:t>
      </w:r>
    </w:p>
    <w:p w:rsidR="00846DAD" w:rsidRDefault="00846DAD" w:rsidP="00846DAD">
      <w:pPr>
        <w:ind w:left="1134"/>
        <w:rPr>
          <w:rFonts w:ascii="Verdana" w:hAnsi="Verdana"/>
          <w:sz w:val="22"/>
          <w:szCs w:val="22"/>
          <w:u w:val="single"/>
          <w:lang w:val="de-CH"/>
        </w:rPr>
      </w:pPr>
    </w:p>
    <w:p w:rsidR="00E0141A" w:rsidRDefault="00E0141A" w:rsidP="00E0141A">
      <w:pPr>
        <w:ind w:left="106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Ergänzen Sie folgende Beschreibung:</w:t>
      </w:r>
    </w:p>
    <w:p w:rsidR="00E0141A" w:rsidRPr="00E0141A" w:rsidRDefault="00E0141A" w:rsidP="00E0141A">
      <w:pPr>
        <w:ind w:left="1064"/>
        <w:rPr>
          <w:rFonts w:ascii="Verdana" w:hAnsi="Verdana"/>
          <w:sz w:val="22"/>
          <w:szCs w:val="22"/>
          <w:lang w:val="de-CH"/>
        </w:rPr>
      </w:pPr>
    </w:p>
    <w:p w:rsidR="00846DAD" w:rsidRPr="00850A22" w:rsidRDefault="00846DAD" w:rsidP="00846DAD">
      <w:pPr>
        <w:pStyle w:val="Listenabsatz"/>
        <w:ind w:left="1065"/>
        <w:rPr>
          <w:rFonts w:ascii="Comic Sans MS" w:hAnsi="Comic Sans MS"/>
          <w:i/>
          <w:sz w:val="32"/>
          <w:szCs w:val="32"/>
          <w:lang w:val="de-CH"/>
        </w:rPr>
      </w:pPr>
      <w:r>
        <w:rPr>
          <w:rFonts w:ascii="Comic Sans MS" w:hAnsi="Comic Sans MS"/>
          <w:i/>
          <w:sz w:val="32"/>
          <w:szCs w:val="32"/>
          <w:lang w:val="de-CH"/>
        </w:rPr>
        <w:t>Ausgang A1 ist logisch „</w:t>
      </w:r>
      <w:permStart w:id="1213863385" w:edGrp="everyone"/>
      <w:r w:rsidR="001A6822"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0 </w:t>
      </w:r>
      <w:permEnd w:id="1213863385"/>
      <w:r>
        <w:rPr>
          <w:rFonts w:ascii="Comic Sans MS" w:hAnsi="Comic Sans MS"/>
          <w:i/>
          <w:sz w:val="32"/>
          <w:szCs w:val="32"/>
          <w:lang w:val="de-CH"/>
        </w:rPr>
        <w:t>“. Ausgang A2 ist logisch „</w:t>
      </w:r>
      <w:permStart w:id="691174245" w:edGrp="everyone"/>
      <w:r w:rsidR="001A6822">
        <w:rPr>
          <w:rFonts w:ascii="Comic Sans MS" w:hAnsi="Comic Sans MS"/>
          <w:i/>
          <w:color w:val="548DD4" w:themeColor="text2" w:themeTint="99"/>
          <w:sz w:val="32"/>
          <w:szCs w:val="32"/>
          <w:lang w:val="de-CH"/>
        </w:rPr>
        <w:t xml:space="preserve">1 </w:t>
      </w:r>
      <w:permEnd w:id="691174245"/>
      <w:r>
        <w:rPr>
          <w:rFonts w:ascii="Comic Sans MS" w:hAnsi="Comic Sans MS"/>
          <w:i/>
          <w:sz w:val="32"/>
          <w:szCs w:val="32"/>
          <w:lang w:val="de-CH"/>
        </w:rPr>
        <w:t xml:space="preserve">“. </w:t>
      </w:r>
    </w:p>
    <w:p w:rsidR="00846DAD" w:rsidRPr="00850A22" w:rsidRDefault="00846DAD" w:rsidP="00846DAD">
      <w:pPr>
        <w:pStyle w:val="Listenabsatz"/>
        <w:ind w:left="1065"/>
        <w:rPr>
          <w:rFonts w:ascii="Comic Sans MS" w:hAnsi="Comic Sans MS"/>
          <w:i/>
          <w:sz w:val="32"/>
          <w:szCs w:val="32"/>
          <w:lang w:val="de-CH"/>
        </w:rPr>
      </w:pPr>
    </w:p>
    <w:p w:rsidR="00CC1F23" w:rsidRDefault="00CC1F23" w:rsidP="00CC1F23">
      <w:pPr>
        <w:ind w:left="1064"/>
        <w:rPr>
          <w:rFonts w:ascii="Verdana" w:hAnsi="Verdana"/>
          <w:sz w:val="22"/>
          <w:szCs w:val="22"/>
          <w:u w:val="single"/>
          <w:lang w:val="de-CH"/>
        </w:rPr>
      </w:pPr>
      <w:r>
        <w:rPr>
          <w:rFonts w:ascii="Verdana" w:hAnsi="Verdana"/>
          <w:sz w:val="22"/>
          <w:szCs w:val="22"/>
          <w:u w:val="single"/>
          <w:lang w:val="de-CH"/>
        </w:rPr>
        <w:t>Arbeitsauftrag 5</w:t>
      </w:r>
    </w:p>
    <w:p w:rsidR="009F2018" w:rsidRDefault="009F2018" w:rsidP="009F2018">
      <w:pPr>
        <w:ind w:left="1064"/>
        <w:rPr>
          <w:rFonts w:ascii="Verdana" w:hAnsi="Verdana"/>
          <w:sz w:val="22"/>
          <w:szCs w:val="22"/>
          <w:lang w:val="de-CH"/>
        </w:rPr>
      </w:pPr>
    </w:p>
    <w:p w:rsidR="00736A1D" w:rsidRDefault="009F2018" w:rsidP="009F2018">
      <w:pPr>
        <w:ind w:left="106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Lesen Sie zur Beantwortung dieses</w:t>
      </w:r>
      <w:bookmarkStart w:id="0" w:name="_GoBack"/>
      <w:bookmarkEnd w:id="0"/>
      <w:r>
        <w:rPr>
          <w:rFonts w:ascii="Verdana" w:hAnsi="Verdana"/>
          <w:sz w:val="22"/>
          <w:szCs w:val="22"/>
          <w:lang w:val="de-CH"/>
        </w:rPr>
        <w:t xml:space="preserve"> Auftrages die Einleitung zu </w:t>
      </w:r>
      <w:r w:rsidRPr="002A67EB">
        <w:rPr>
          <w:rFonts w:ascii="Verdana" w:hAnsi="Verdana"/>
          <w:sz w:val="22"/>
          <w:szCs w:val="22"/>
          <w:highlight w:val="lightGray"/>
          <w:lang w:val="de-CH"/>
        </w:rPr>
        <w:t xml:space="preserve">Kapitel </w:t>
      </w:r>
      <w:r w:rsidR="00736A1D" w:rsidRPr="002A67EB">
        <w:rPr>
          <w:rFonts w:ascii="Verdana" w:hAnsi="Verdana"/>
          <w:sz w:val="22"/>
          <w:szCs w:val="22"/>
          <w:highlight w:val="lightGray"/>
          <w:lang w:val="de-CH"/>
        </w:rPr>
        <w:t xml:space="preserve">    </w:t>
      </w:r>
      <w:r w:rsidRPr="002A67EB">
        <w:rPr>
          <w:rFonts w:ascii="Verdana" w:hAnsi="Verdana"/>
          <w:sz w:val="22"/>
          <w:szCs w:val="22"/>
          <w:highlight w:val="lightGray"/>
          <w:lang w:val="de-CH"/>
        </w:rPr>
        <w:t xml:space="preserve">10.2.8 auf Seite </w:t>
      </w:r>
      <w:r w:rsidR="002A67EB" w:rsidRPr="002A67EB">
        <w:rPr>
          <w:rFonts w:ascii="Verdana" w:hAnsi="Verdana"/>
          <w:sz w:val="22"/>
          <w:szCs w:val="22"/>
          <w:highlight w:val="lightGray"/>
          <w:lang w:val="de-CH"/>
        </w:rPr>
        <w:t>406</w:t>
      </w:r>
      <w:r>
        <w:rPr>
          <w:rFonts w:ascii="Verdana" w:hAnsi="Verdana"/>
          <w:sz w:val="22"/>
          <w:szCs w:val="22"/>
          <w:lang w:val="de-CH"/>
        </w:rPr>
        <w:t xml:space="preserve"> im Fachbuch Mechatronik. </w:t>
      </w:r>
      <w:r w:rsidR="00736A1D">
        <w:rPr>
          <w:rFonts w:ascii="Verdana" w:hAnsi="Verdana"/>
          <w:sz w:val="22"/>
          <w:szCs w:val="22"/>
          <w:lang w:val="de-CH"/>
        </w:rPr>
        <w:tab/>
      </w:r>
      <w:r w:rsidR="00736A1D">
        <w:rPr>
          <w:rFonts w:ascii="Verdana" w:hAnsi="Verdana"/>
          <w:sz w:val="22"/>
          <w:szCs w:val="22"/>
          <w:lang w:val="de-CH"/>
        </w:rPr>
        <w:tab/>
      </w:r>
      <w:r w:rsidR="00736A1D">
        <w:rPr>
          <w:rFonts w:ascii="Verdana" w:hAnsi="Verdana"/>
          <w:sz w:val="22"/>
          <w:szCs w:val="22"/>
          <w:lang w:val="de-CH"/>
        </w:rPr>
        <w:tab/>
      </w:r>
      <w:r w:rsidR="00736A1D">
        <w:rPr>
          <w:rFonts w:ascii="Verdana" w:hAnsi="Verdana"/>
          <w:sz w:val="22"/>
          <w:szCs w:val="22"/>
          <w:lang w:val="de-CH"/>
        </w:rPr>
        <w:tab/>
      </w:r>
    </w:p>
    <w:p w:rsidR="009F2018" w:rsidRPr="00E0141A" w:rsidRDefault="00577031" w:rsidP="009F2018">
      <w:pPr>
        <w:ind w:left="1064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Ergänzen Sie folgende Beschreibung: </w:t>
      </w:r>
    </w:p>
    <w:p w:rsidR="00846DAD" w:rsidRDefault="00846DAD" w:rsidP="00846DAD">
      <w:pPr>
        <w:ind w:left="1134"/>
        <w:rPr>
          <w:rFonts w:ascii="Verdana" w:hAnsi="Verdana"/>
          <w:sz w:val="22"/>
          <w:szCs w:val="22"/>
          <w:u w:val="single"/>
          <w:lang w:val="de-CH"/>
        </w:rPr>
      </w:pPr>
    </w:p>
    <w:p w:rsidR="00846DAD" w:rsidRPr="00850A22" w:rsidRDefault="00736A1D" w:rsidP="006A7CBD">
      <w:pPr>
        <w:pStyle w:val="Listenabsatz"/>
        <w:ind w:left="1065"/>
        <w:rPr>
          <w:rFonts w:ascii="Comic Sans MS" w:hAnsi="Comic Sans MS"/>
          <w:i/>
          <w:sz w:val="32"/>
          <w:szCs w:val="32"/>
          <w:lang w:val="de-CH"/>
        </w:rPr>
      </w:pPr>
      <w:r>
        <w:rPr>
          <w:rFonts w:ascii="Comic Sans MS" w:hAnsi="Comic Sans MS"/>
          <w:i/>
          <w:sz w:val="32"/>
          <w:szCs w:val="32"/>
          <w:lang w:val="de-CH"/>
        </w:rPr>
        <w:t xml:space="preserve">Grundsätzlich dienen beide Schaltungen der </w:t>
      </w:r>
      <w:permStart w:id="1557213395" w:edGrp="everyone"/>
      <w:r w:rsidR="00107338">
        <w:rPr>
          <w:rFonts w:ascii="Comic Sans MS" w:hAnsi="Comic Sans MS"/>
          <w:i/>
          <w:sz w:val="32"/>
          <w:szCs w:val="32"/>
          <w:lang w:val="de-CH"/>
        </w:rPr>
        <w:t xml:space="preserve">Speicherung </w:t>
      </w:r>
      <w:r w:rsidR="001A6822">
        <w:rPr>
          <w:rFonts w:ascii="Comic Sans MS" w:hAnsi="Comic Sans MS"/>
          <w:i/>
          <w:sz w:val="32"/>
          <w:szCs w:val="32"/>
          <w:lang w:val="de-CH"/>
        </w:rPr>
        <w:t xml:space="preserve"> </w:t>
      </w:r>
      <w:permEnd w:id="1557213395"/>
      <w:r>
        <w:rPr>
          <w:rFonts w:ascii="Comic Sans MS" w:hAnsi="Comic Sans MS"/>
          <w:i/>
          <w:sz w:val="32"/>
          <w:szCs w:val="32"/>
          <w:lang w:val="de-CH"/>
        </w:rPr>
        <w:t xml:space="preserve"> von Signalen.  </w:t>
      </w:r>
      <w:r w:rsidR="005D2989">
        <w:rPr>
          <w:rFonts w:ascii="Comic Sans MS" w:hAnsi="Comic Sans MS"/>
          <w:i/>
          <w:sz w:val="32"/>
          <w:szCs w:val="32"/>
          <w:lang w:val="de-CH"/>
        </w:rPr>
        <w:t xml:space="preserve">Die obere Schaltung (Ausgang A1) hat </w:t>
      </w:r>
      <w:r w:rsidR="005D2989" w:rsidRPr="00736A1D">
        <w:rPr>
          <w:rFonts w:ascii="Comic Sans MS" w:hAnsi="Comic Sans MS"/>
          <w:b/>
          <w:i/>
          <w:sz w:val="32"/>
          <w:szCs w:val="32"/>
          <w:lang w:val="de-CH"/>
        </w:rPr>
        <w:t>do</w:t>
      </w:r>
      <w:r w:rsidR="00357E65">
        <w:rPr>
          <w:rFonts w:ascii="Comic Sans MS" w:hAnsi="Comic Sans MS"/>
          <w:b/>
          <w:i/>
          <w:sz w:val="32"/>
          <w:szCs w:val="32"/>
          <w:lang w:val="de-CH"/>
        </w:rPr>
        <w:t>minierend rücksetzen</w:t>
      </w:r>
      <w:r w:rsidR="005D2989" w:rsidRPr="00736A1D">
        <w:rPr>
          <w:rFonts w:ascii="Comic Sans MS" w:hAnsi="Comic Sans MS"/>
          <w:b/>
          <w:i/>
          <w:sz w:val="32"/>
          <w:szCs w:val="32"/>
          <w:lang w:val="de-CH"/>
        </w:rPr>
        <w:t>den</w:t>
      </w:r>
      <w:r w:rsidR="005D2989">
        <w:rPr>
          <w:rFonts w:ascii="Comic Sans MS" w:hAnsi="Comic Sans MS"/>
          <w:i/>
          <w:sz w:val="32"/>
          <w:szCs w:val="32"/>
          <w:lang w:val="de-CH"/>
        </w:rPr>
        <w:t xml:space="preserve"> Charakter. Die untere Schaltung (A2) hat </w:t>
      </w:r>
      <w:r w:rsidR="005D2989" w:rsidRPr="00736A1D">
        <w:rPr>
          <w:rFonts w:ascii="Comic Sans MS" w:hAnsi="Comic Sans MS"/>
          <w:b/>
          <w:i/>
          <w:sz w:val="32"/>
          <w:szCs w:val="32"/>
          <w:lang w:val="de-CH"/>
        </w:rPr>
        <w:t>dominierend setzenden</w:t>
      </w:r>
      <w:r w:rsidR="005D2989">
        <w:rPr>
          <w:rFonts w:ascii="Comic Sans MS" w:hAnsi="Comic Sans MS"/>
          <w:i/>
          <w:sz w:val="32"/>
          <w:szCs w:val="32"/>
          <w:lang w:val="de-CH"/>
        </w:rPr>
        <w:t xml:space="preserve"> Charakter.</w:t>
      </w:r>
      <w:r>
        <w:rPr>
          <w:rFonts w:ascii="Comic Sans MS" w:hAnsi="Comic Sans MS"/>
          <w:i/>
          <w:sz w:val="32"/>
          <w:szCs w:val="32"/>
          <w:lang w:val="de-CH"/>
        </w:rPr>
        <w:t xml:space="preserve"> Diese Art von Schaltungen bezeichnet man auch als </w:t>
      </w:r>
      <w:permStart w:id="1630145415" w:edGrp="everyone"/>
      <w:r w:rsidR="00107338">
        <w:rPr>
          <w:rFonts w:ascii="Comic Sans MS" w:hAnsi="Comic Sans MS"/>
          <w:i/>
          <w:sz w:val="32"/>
          <w:szCs w:val="32"/>
          <w:lang w:val="de-CH"/>
        </w:rPr>
        <w:t xml:space="preserve">Flipflop </w:t>
      </w:r>
      <w:permEnd w:id="1630145415"/>
      <w:r>
        <w:rPr>
          <w:rFonts w:ascii="Comic Sans MS" w:hAnsi="Comic Sans MS"/>
          <w:i/>
          <w:sz w:val="32"/>
          <w:szCs w:val="32"/>
          <w:lang w:val="de-CH"/>
        </w:rPr>
        <w:t xml:space="preserve"> (FF).</w:t>
      </w:r>
      <w:r w:rsidR="005D2989">
        <w:rPr>
          <w:rFonts w:ascii="Comic Sans MS" w:hAnsi="Comic Sans MS"/>
          <w:i/>
          <w:sz w:val="32"/>
          <w:szCs w:val="32"/>
          <w:lang w:val="de-CH"/>
        </w:rPr>
        <w:t xml:space="preserve"> </w:t>
      </w:r>
    </w:p>
    <w:sectPr w:rsidR="00846DAD" w:rsidRPr="00850A22" w:rsidSect="00C07EA3">
      <w:headerReference w:type="default" r:id="rId14"/>
      <w:footerReference w:type="default" r:id="rId15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4FF" w:rsidRDefault="003514FF">
      <w:r>
        <w:separator/>
      </w:r>
    </w:p>
  </w:endnote>
  <w:endnote w:type="continuationSeparator" w:id="0">
    <w:p w:rsidR="003514FF" w:rsidRDefault="00351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57B" w:rsidRPr="007322A3" w:rsidRDefault="0020557B">
    <w:pPr>
      <w:pStyle w:val="Fuzeile"/>
      <w:tabs>
        <w:tab w:val="clear" w:pos="9072"/>
        <w:tab w:val="left" w:pos="8931"/>
        <w:tab w:val="right" w:pos="15168"/>
      </w:tabs>
      <w:rPr>
        <w:rFonts w:ascii="Arial" w:hAnsi="Arial" w:cs="Arial"/>
        <w:sz w:val="16"/>
        <w:szCs w:val="16"/>
        <w:lang w:val="de-CH"/>
      </w:rPr>
    </w:pPr>
    <w:r w:rsidRPr="007322A3">
      <w:rPr>
        <w:rFonts w:ascii="Arial" w:hAnsi="Arial" w:cs="Arial"/>
        <w:sz w:val="16"/>
        <w:szCs w:val="16"/>
        <w:lang w:val="de-CH"/>
      </w:rPr>
      <w:t xml:space="preserve">Datum: </w:t>
    </w:r>
    <w:r w:rsidR="0094633C" w:rsidRPr="007322A3">
      <w:rPr>
        <w:rFonts w:ascii="Arial" w:hAnsi="Arial" w:cs="Arial"/>
        <w:sz w:val="16"/>
        <w:szCs w:val="16"/>
        <w:lang w:val="de-CH"/>
      </w:rPr>
      <w:fldChar w:fldCharType="begin"/>
    </w:r>
    <w:r w:rsidRPr="007322A3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="0094633C" w:rsidRPr="007322A3">
      <w:rPr>
        <w:rFonts w:ascii="Arial" w:hAnsi="Arial" w:cs="Arial"/>
        <w:sz w:val="16"/>
        <w:szCs w:val="16"/>
        <w:lang w:val="de-CH"/>
      </w:rPr>
      <w:fldChar w:fldCharType="separate"/>
    </w:r>
    <w:r w:rsidR="00107338">
      <w:rPr>
        <w:rFonts w:ascii="Arial" w:hAnsi="Arial" w:cs="Arial"/>
        <w:noProof/>
        <w:sz w:val="16"/>
        <w:szCs w:val="16"/>
        <w:lang w:val="de-CH"/>
      </w:rPr>
      <w:t>23.11.15</w:t>
    </w:r>
    <w:r w:rsidR="0094633C" w:rsidRPr="007322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Fonts w:ascii="Arial" w:hAnsi="Arial" w:cs="Arial"/>
        <w:sz w:val="16"/>
        <w:szCs w:val="16"/>
        <w:lang w:val="de-CH"/>
      </w:rPr>
      <w:t xml:space="preserve"> </w:t>
    </w:r>
    <w:r w:rsidR="00B2599D">
      <w:rPr>
        <w:rFonts w:ascii="Arial" w:hAnsi="Arial" w:cs="Arial"/>
        <w:sz w:val="16"/>
        <w:szCs w:val="16"/>
        <w:lang w:val="de-CH"/>
      </w:rPr>
      <w:t xml:space="preserve">/ © </w:t>
    </w:r>
    <w:r w:rsidR="002A67EB">
      <w:rPr>
        <w:rFonts w:ascii="Arial" w:hAnsi="Arial" w:cs="Arial"/>
        <w:sz w:val="16"/>
        <w:szCs w:val="16"/>
        <w:lang w:val="de-CH"/>
      </w:rPr>
      <w:t>by</w:t>
    </w:r>
    <w:r w:rsidR="00B2599D">
      <w:rPr>
        <w:rFonts w:ascii="Arial" w:hAnsi="Arial" w:cs="Arial"/>
        <w:sz w:val="16"/>
        <w:szCs w:val="16"/>
        <w:lang w:val="de-CH"/>
      </w:rPr>
      <w:t xml:space="preserve"> </w:t>
    </w:r>
    <w:r w:rsidR="00D04D58" w:rsidRPr="00A4438C">
      <w:rPr>
        <w:rFonts w:ascii="Arial" w:hAnsi="Arial" w:cs="Arial"/>
        <w:sz w:val="16"/>
        <w:szCs w:val="16"/>
        <w:lang w:val="de-CH"/>
      </w:rPr>
      <w:t>Roman Moser</w:t>
    </w:r>
    <w:r w:rsidRPr="007322A3">
      <w:rPr>
        <w:rFonts w:ascii="Arial" w:hAnsi="Arial" w:cs="Arial"/>
        <w:sz w:val="16"/>
        <w:szCs w:val="16"/>
        <w:lang w:val="de-CH"/>
      </w:rPr>
      <w:tab/>
    </w:r>
    <w:r w:rsidRPr="007322A3"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 xml:space="preserve"> </w:t>
    </w:r>
    <w:r w:rsidRPr="007322A3">
      <w:rPr>
        <w:rFonts w:ascii="Arial" w:hAnsi="Arial" w:cs="Arial"/>
        <w:sz w:val="16"/>
        <w:szCs w:val="16"/>
        <w:lang w:val="de-CH"/>
      </w:rPr>
      <w:t xml:space="preserve">Seite: </w:t>
    </w:r>
    <w:r w:rsidR="00C07EA3" w:rsidRPr="00C07EA3">
      <w:rPr>
        <w:rFonts w:ascii="Arial" w:hAnsi="Arial" w:cs="Arial"/>
        <w:sz w:val="16"/>
        <w:szCs w:val="16"/>
        <w:lang w:val="de-CH"/>
      </w:rPr>
      <w:fldChar w:fldCharType="begin"/>
    </w:r>
    <w:r w:rsidR="00C07EA3" w:rsidRPr="00C07EA3">
      <w:rPr>
        <w:rFonts w:ascii="Arial" w:hAnsi="Arial" w:cs="Arial"/>
        <w:sz w:val="16"/>
        <w:szCs w:val="16"/>
        <w:lang w:val="de-CH"/>
      </w:rPr>
      <w:instrText>PAGE   \* MERGEFORMAT</w:instrText>
    </w:r>
    <w:r w:rsidR="00C07EA3" w:rsidRPr="00C07EA3">
      <w:rPr>
        <w:rFonts w:ascii="Arial" w:hAnsi="Arial" w:cs="Arial"/>
        <w:sz w:val="16"/>
        <w:szCs w:val="16"/>
        <w:lang w:val="de-CH"/>
      </w:rPr>
      <w:fldChar w:fldCharType="separate"/>
    </w:r>
    <w:r w:rsidR="00107338" w:rsidRPr="00107338">
      <w:rPr>
        <w:rFonts w:ascii="Arial" w:hAnsi="Arial" w:cs="Arial"/>
        <w:noProof/>
        <w:sz w:val="16"/>
        <w:szCs w:val="16"/>
      </w:rPr>
      <w:t>4</w:t>
    </w:r>
    <w:r w:rsidR="00C07EA3" w:rsidRPr="00C07EA3">
      <w:rPr>
        <w:rFonts w:ascii="Arial" w:hAnsi="Arial" w:cs="Arial"/>
        <w:sz w:val="16"/>
        <w:szCs w:val="16"/>
        <w:lang w:val="de-CH"/>
      </w:rPr>
      <w:fldChar w:fldCharType="end"/>
    </w:r>
    <w:r w:rsidRPr="007322A3">
      <w:rPr>
        <w:rStyle w:val="Seitenzahl"/>
        <w:rFonts w:ascii="Arial" w:hAnsi="Arial" w:cs="Arial"/>
        <w:sz w:val="16"/>
        <w:szCs w:val="16"/>
      </w:rPr>
      <w:br/>
      <w:t xml:space="preserve">Datei: </w:t>
    </w:r>
    <w:r w:rsidR="0094633C" w:rsidRPr="007322A3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7322A3">
      <w:rPr>
        <w:rStyle w:val="Seitenzahl"/>
        <w:rFonts w:ascii="Arial" w:hAnsi="Arial" w:cs="Arial"/>
        <w:snapToGrid w:val="0"/>
        <w:sz w:val="16"/>
        <w:szCs w:val="16"/>
      </w:rPr>
      <w:instrText xml:space="preserve"> FILENAME </w:instrText>
    </w:r>
    <w:r w:rsidR="0094633C" w:rsidRPr="007322A3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F054CB">
      <w:rPr>
        <w:rStyle w:val="Seitenzahl"/>
        <w:rFonts w:ascii="Arial" w:hAnsi="Arial" w:cs="Arial"/>
        <w:noProof/>
        <w:snapToGrid w:val="0"/>
        <w:sz w:val="16"/>
        <w:szCs w:val="16"/>
      </w:rPr>
      <w:t>AUF3.1.2_AnalyseSynthese_Ue2</w:t>
    </w:r>
    <w:r w:rsidR="0094633C" w:rsidRPr="007322A3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4FF" w:rsidRDefault="003514FF">
      <w:r>
        <w:separator/>
      </w:r>
    </w:p>
  </w:footnote>
  <w:footnote w:type="continuationSeparator" w:id="0">
    <w:p w:rsidR="003514FF" w:rsidRDefault="003514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20557B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20557B" w:rsidRDefault="00D52635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zh-CN"/>
            </w:rPr>
            <w:drawing>
              <wp:inline distT="0" distB="0" distL="0" distR="0" wp14:anchorId="074A4271" wp14:editId="46E38EF7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20557B" w:rsidRDefault="00BC176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BC176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Arbeitsblatt</w:t>
          </w:r>
          <w:r w:rsidR="0020557B"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20557B" w:rsidRDefault="00BC1764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</w:t>
          </w:r>
          <w:r w:rsidR="0020557B">
            <w:rPr>
              <w:rFonts w:ascii="Arial" w:hAnsi="Arial"/>
              <w:lang w:val="de-CH"/>
            </w:rPr>
            <w:t>:</w:t>
          </w:r>
        </w:p>
      </w:tc>
    </w:tr>
    <w:tr w:rsidR="0020557B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20557B" w:rsidRDefault="0020557B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BC1764" w:rsidP="00AB4911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Schaltungsanalyse und Schaltungssynthese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20557B" w:rsidRDefault="0020557B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20557B" w:rsidRDefault="0020557B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20557B" w:rsidRDefault="0020557B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11D302E6"/>
    <w:multiLevelType w:val="hybridMultilevel"/>
    <w:tmpl w:val="71543826"/>
    <w:lvl w:ilvl="0" w:tplc="E542BFF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3" w15:restartNumberingAfterBreak="0">
    <w:nsid w:val="1A403C89"/>
    <w:multiLevelType w:val="hybridMultilevel"/>
    <w:tmpl w:val="8AAA3480"/>
    <w:lvl w:ilvl="0" w:tplc="5B8091F6">
      <w:start w:val="1"/>
      <w:numFmt w:val="bullet"/>
      <w:lvlText w:val="-"/>
      <w:lvlJc w:val="left"/>
      <w:pPr>
        <w:ind w:left="6030" w:hanging="360"/>
      </w:pPr>
      <w:rPr>
        <w:rFonts w:ascii="Comic Sans MS" w:eastAsiaTheme="minorEastAsia" w:hAnsi="Comic Sans MS" w:cs="Times New Roman" w:hint="default"/>
        <w:color w:val="auto"/>
        <w:sz w:val="40"/>
      </w:rPr>
    </w:lvl>
    <w:lvl w:ilvl="1" w:tplc="0807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4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5" w15:restartNumberingAfterBreak="0">
    <w:nsid w:val="76476421"/>
    <w:multiLevelType w:val="hybridMultilevel"/>
    <w:tmpl w:val="33E8B07A"/>
    <w:lvl w:ilvl="0" w:tplc="9BBACCF4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mo6nXavn6OTu0HCU/mf9v2OdtOo=" w:salt="Y/BzUHsPhGpoj011JLI6CQ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407F"/>
    <w:rsid w:val="000044BD"/>
    <w:rsid w:val="00007A50"/>
    <w:rsid w:val="00010DDC"/>
    <w:rsid w:val="000115C0"/>
    <w:rsid w:val="00011CD4"/>
    <w:rsid w:val="0001367C"/>
    <w:rsid w:val="00016255"/>
    <w:rsid w:val="00027132"/>
    <w:rsid w:val="00027874"/>
    <w:rsid w:val="00032A13"/>
    <w:rsid w:val="00033F83"/>
    <w:rsid w:val="0003711B"/>
    <w:rsid w:val="000433ED"/>
    <w:rsid w:val="00045A49"/>
    <w:rsid w:val="00046F17"/>
    <w:rsid w:val="0005050E"/>
    <w:rsid w:val="00050B17"/>
    <w:rsid w:val="00054BC5"/>
    <w:rsid w:val="00055711"/>
    <w:rsid w:val="00056D3A"/>
    <w:rsid w:val="0007113F"/>
    <w:rsid w:val="00071610"/>
    <w:rsid w:val="000717DE"/>
    <w:rsid w:val="00071D8E"/>
    <w:rsid w:val="000740BF"/>
    <w:rsid w:val="000745E4"/>
    <w:rsid w:val="000777D3"/>
    <w:rsid w:val="00080F24"/>
    <w:rsid w:val="00083477"/>
    <w:rsid w:val="000861A8"/>
    <w:rsid w:val="00090831"/>
    <w:rsid w:val="000909AF"/>
    <w:rsid w:val="00097AD0"/>
    <w:rsid w:val="000A0103"/>
    <w:rsid w:val="000B1824"/>
    <w:rsid w:val="000B35F7"/>
    <w:rsid w:val="000C0732"/>
    <w:rsid w:val="000C20B8"/>
    <w:rsid w:val="000C3260"/>
    <w:rsid w:val="000C618B"/>
    <w:rsid w:val="000E3A05"/>
    <w:rsid w:val="000E5BE4"/>
    <w:rsid w:val="000E5DAA"/>
    <w:rsid w:val="000F0871"/>
    <w:rsid w:val="000F2B99"/>
    <w:rsid w:val="000F671D"/>
    <w:rsid w:val="000F6EA5"/>
    <w:rsid w:val="0010227C"/>
    <w:rsid w:val="001041D7"/>
    <w:rsid w:val="001044C4"/>
    <w:rsid w:val="00105828"/>
    <w:rsid w:val="00106220"/>
    <w:rsid w:val="00107338"/>
    <w:rsid w:val="001145F1"/>
    <w:rsid w:val="00116FC0"/>
    <w:rsid w:val="001212E2"/>
    <w:rsid w:val="001261EA"/>
    <w:rsid w:val="00126373"/>
    <w:rsid w:val="0012764D"/>
    <w:rsid w:val="00127756"/>
    <w:rsid w:val="001318E9"/>
    <w:rsid w:val="00131906"/>
    <w:rsid w:val="001323E6"/>
    <w:rsid w:val="00133266"/>
    <w:rsid w:val="001353BF"/>
    <w:rsid w:val="00135C5D"/>
    <w:rsid w:val="001368CF"/>
    <w:rsid w:val="00136E73"/>
    <w:rsid w:val="00137885"/>
    <w:rsid w:val="001417D9"/>
    <w:rsid w:val="00141EBB"/>
    <w:rsid w:val="0014224B"/>
    <w:rsid w:val="00142813"/>
    <w:rsid w:val="00142AA6"/>
    <w:rsid w:val="0014308B"/>
    <w:rsid w:val="00143827"/>
    <w:rsid w:val="001471BF"/>
    <w:rsid w:val="001476F6"/>
    <w:rsid w:val="00155C54"/>
    <w:rsid w:val="001562DF"/>
    <w:rsid w:val="0016084F"/>
    <w:rsid w:val="00162DDE"/>
    <w:rsid w:val="001679B5"/>
    <w:rsid w:val="00167D14"/>
    <w:rsid w:val="00175D62"/>
    <w:rsid w:val="00177781"/>
    <w:rsid w:val="00183431"/>
    <w:rsid w:val="00184283"/>
    <w:rsid w:val="0018483F"/>
    <w:rsid w:val="00185007"/>
    <w:rsid w:val="00186B04"/>
    <w:rsid w:val="0018740E"/>
    <w:rsid w:val="00187CE5"/>
    <w:rsid w:val="00191F02"/>
    <w:rsid w:val="001926A7"/>
    <w:rsid w:val="001972CA"/>
    <w:rsid w:val="001A2857"/>
    <w:rsid w:val="001A335D"/>
    <w:rsid w:val="001A3EE0"/>
    <w:rsid w:val="001A4105"/>
    <w:rsid w:val="001A465B"/>
    <w:rsid w:val="001A4B98"/>
    <w:rsid w:val="001A5B60"/>
    <w:rsid w:val="001A6822"/>
    <w:rsid w:val="001B5BA3"/>
    <w:rsid w:val="001B5F8B"/>
    <w:rsid w:val="001B6B27"/>
    <w:rsid w:val="001C1EE3"/>
    <w:rsid w:val="001C5694"/>
    <w:rsid w:val="001D48A3"/>
    <w:rsid w:val="001D4EED"/>
    <w:rsid w:val="001E2F48"/>
    <w:rsid w:val="001E7712"/>
    <w:rsid w:val="00202E67"/>
    <w:rsid w:val="00202F02"/>
    <w:rsid w:val="00203246"/>
    <w:rsid w:val="00204572"/>
    <w:rsid w:val="0020557B"/>
    <w:rsid w:val="00206071"/>
    <w:rsid w:val="0020669F"/>
    <w:rsid w:val="00210783"/>
    <w:rsid w:val="002112E0"/>
    <w:rsid w:val="00214A87"/>
    <w:rsid w:val="0021690B"/>
    <w:rsid w:val="00217134"/>
    <w:rsid w:val="00221458"/>
    <w:rsid w:val="0022443F"/>
    <w:rsid w:val="00225C13"/>
    <w:rsid w:val="002261A2"/>
    <w:rsid w:val="00230E0F"/>
    <w:rsid w:val="0023268B"/>
    <w:rsid w:val="00233D46"/>
    <w:rsid w:val="00233E13"/>
    <w:rsid w:val="00233FF5"/>
    <w:rsid w:val="0024220B"/>
    <w:rsid w:val="00243225"/>
    <w:rsid w:val="00252178"/>
    <w:rsid w:val="0025281E"/>
    <w:rsid w:val="002529DC"/>
    <w:rsid w:val="00253618"/>
    <w:rsid w:val="00253ACB"/>
    <w:rsid w:val="002543C6"/>
    <w:rsid w:val="00254B62"/>
    <w:rsid w:val="002559F0"/>
    <w:rsid w:val="00255B59"/>
    <w:rsid w:val="002573E2"/>
    <w:rsid w:val="00257E11"/>
    <w:rsid w:val="00271F71"/>
    <w:rsid w:val="00274A05"/>
    <w:rsid w:val="00280AEF"/>
    <w:rsid w:val="002825FF"/>
    <w:rsid w:val="00290001"/>
    <w:rsid w:val="00290192"/>
    <w:rsid w:val="00290524"/>
    <w:rsid w:val="0029056F"/>
    <w:rsid w:val="00292164"/>
    <w:rsid w:val="002A4368"/>
    <w:rsid w:val="002A4D84"/>
    <w:rsid w:val="002A67EB"/>
    <w:rsid w:val="002A6FB7"/>
    <w:rsid w:val="002A73ED"/>
    <w:rsid w:val="002B19C1"/>
    <w:rsid w:val="002B6967"/>
    <w:rsid w:val="002C1838"/>
    <w:rsid w:val="002C3E56"/>
    <w:rsid w:val="002C6955"/>
    <w:rsid w:val="002D3295"/>
    <w:rsid w:val="002D7FBF"/>
    <w:rsid w:val="002E0DEA"/>
    <w:rsid w:val="002E0E83"/>
    <w:rsid w:val="002E32ED"/>
    <w:rsid w:val="002E56BF"/>
    <w:rsid w:val="002E58AB"/>
    <w:rsid w:val="002E5E01"/>
    <w:rsid w:val="002E6718"/>
    <w:rsid w:val="002E7608"/>
    <w:rsid w:val="002F0F64"/>
    <w:rsid w:val="002F1996"/>
    <w:rsid w:val="002F61C7"/>
    <w:rsid w:val="00302683"/>
    <w:rsid w:val="003062A1"/>
    <w:rsid w:val="0030718B"/>
    <w:rsid w:val="003077A0"/>
    <w:rsid w:val="00311F79"/>
    <w:rsid w:val="0031229E"/>
    <w:rsid w:val="00312F2C"/>
    <w:rsid w:val="00313E81"/>
    <w:rsid w:val="00314E6B"/>
    <w:rsid w:val="003173E0"/>
    <w:rsid w:val="00323EC6"/>
    <w:rsid w:val="00325F43"/>
    <w:rsid w:val="00326FE4"/>
    <w:rsid w:val="00327885"/>
    <w:rsid w:val="003323BA"/>
    <w:rsid w:val="00332908"/>
    <w:rsid w:val="00332A6F"/>
    <w:rsid w:val="00332AFC"/>
    <w:rsid w:val="00333570"/>
    <w:rsid w:val="00333EC9"/>
    <w:rsid w:val="00334C11"/>
    <w:rsid w:val="00336EDD"/>
    <w:rsid w:val="003370FD"/>
    <w:rsid w:val="00340B26"/>
    <w:rsid w:val="0034182E"/>
    <w:rsid w:val="003426D5"/>
    <w:rsid w:val="00342C22"/>
    <w:rsid w:val="00347103"/>
    <w:rsid w:val="00347917"/>
    <w:rsid w:val="00347C5B"/>
    <w:rsid w:val="00350737"/>
    <w:rsid w:val="003514FF"/>
    <w:rsid w:val="00353384"/>
    <w:rsid w:val="0035365E"/>
    <w:rsid w:val="0035607A"/>
    <w:rsid w:val="00357E65"/>
    <w:rsid w:val="00362304"/>
    <w:rsid w:val="00362AD7"/>
    <w:rsid w:val="00364027"/>
    <w:rsid w:val="00367CA9"/>
    <w:rsid w:val="00371348"/>
    <w:rsid w:val="00371DE1"/>
    <w:rsid w:val="00371F41"/>
    <w:rsid w:val="003721F5"/>
    <w:rsid w:val="003722DB"/>
    <w:rsid w:val="00374817"/>
    <w:rsid w:val="00374D72"/>
    <w:rsid w:val="00377130"/>
    <w:rsid w:val="00377777"/>
    <w:rsid w:val="00382922"/>
    <w:rsid w:val="00383388"/>
    <w:rsid w:val="00383D0C"/>
    <w:rsid w:val="00384356"/>
    <w:rsid w:val="00384ACA"/>
    <w:rsid w:val="00387060"/>
    <w:rsid w:val="00392A2E"/>
    <w:rsid w:val="003948EA"/>
    <w:rsid w:val="00395DCA"/>
    <w:rsid w:val="0039709D"/>
    <w:rsid w:val="003A112A"/>
    <w:rsid w:val="003A159A"/>
    <w:rsid w:val="003A19B5"/>
    <w:rsid w:val="003A2376"/>
    <w:rsid w:val="003A3958"/>
    <w:rsid w:val="003A6852"/>
    <w:rsid w:val="003B2AA5"/>
    <w:rsid w:val="003B6F78"/>
    <w:rsid w:val="003B7959"/>
    <w:rsid w:val="003C123A"/>
    <w:rsid w:val="003C2776"/>
    <w:rsid w:val="003C5E8E"/>
    <w:rsid w:val="003C72AC"/>
    <w:rsid w:val="003D04A7"/>
    <w:rsid w:val="003D0FBC"/>
    <w:rsid w:val="003D1E24"/>
    <w:rsid w:val="003D369B"/>
    <w:rsid w:val="003D4269"/>
    <w:rsid w:val="003D4FE6"/>
    <w:rsid w:val="003D5E9D"/>
    <w:rsid w:val="003D650C"/>
    <w:rsid w:val="003D6C9D"/>
    <w:rsid w:val="003E0123"/>
    <w:rsid w:val="003E1DF5"/>
    <w:rsid w:val="003F1FD0"/>
    <w:rsid w:val="003F2C8C"/>
    <w:rsid w:val="003F34EE"/>
    <w:rsid w:val="00400022"/>
    <w:rsid w:val="0040206A"/>
    <w:rsid w:val="00402213"/>
    <w:rsid w:val="004047AC"/>
    <w:rsid w:val="00407CF5"/>
    <w:rsid w:val="00411071"/>
    <w:rsid w:val="004119B1"/>
    <w:rsid w:val="00412928"/>
    <w:rsid w:val="004171D8"/>
    <w:rsid w:val="00423A36"/>
    <w:rsid w:val="00423FB0"/>
    <w:rsid w:val="00426301"/>
    <w:rsid w:val="00426BE7"/>
    <w:rsid w:val="0042777D"/>
    <w:rsid w:val="004326C2"/>
    <w:rsid w:val="00437BE3"/>
    <w:rsid w:val="00450F19"/>
    <w:rsid w:val="004525FF"/>
    <w:rsid w:val="004545DA"/>
    <w:rsid w:val="00454F08"/>
    <w:rsid w:val="00460CDE"/>
    <w:rsid w:val="00464FDC"/>
    <w:rsid w:val="0046648D"/>
    <w:rsid w:val="00466FF7"/>
    <w:rsid w:val="0046732D"/>
    <w:rsid w:val="00473668"/>
    <w:rsid w:val="00481576"/>
    <w:rsid w:val="004836B5"/>
    <w:rsid w:val="00483A5B"/>
    <w:rsid w:val="0048483F"/>
    <w:rsid w:val="00485256"/>
    <w:rsid w:val="00486F13"/>
    <w:rsid w:val="00487C0E"/>
    <w:rsid w:val="004918E4"/>
    <w:rsid w:val="00491D18"/>
    <w:rsid w:val="00492C8C"/>
    <w:rsid w:val="004935BE"/>
    <w:rsid w:val="004945CB"/>
    <w:rsid w:val="00494EE3"/>
    <w:rsid w:val="00495D3E"/>
    <w:rsid w:val="00496D2C"/>
    <w:rsid w:val="004A0393"/>
    <w:rsid w:val="004A0D14"/>
    <w:rsid w:val="004A39CF"/>
    <w:rsid w:val="004A3A65"/>
    <w:rsid w:val="004A4805"/>
    <w:rsid w:val="004A71DE"/>
    <w:rsid w:val="004B2AF2"/>
    <w:rsid w:val="004B77C3"/>
    <w:rsid w:val="004B7944"/>
    <w:rsid w:val="004C4783"/>
    <w:rsid w:val="004D4F4D"/>
    <w:rsid w:val="004D767C"/>
    <w:rsid w:val="004D7AC8"/>
    <w:rsid w:val="004D7BAC"/>
    <w:rsid w:val="004E0019"/>
    <w:rsid w:val="004E1B29"/>
    <w:rsid w:val="004E3003"/>
    <w:rsid w:val="004E5003"/>
    <w:rsid w:val="004F0BE7"/>
    <w:rsid w:val="004F133F"/>
    <w:rsid w:val="004F2FAA"/>
    <w:rsid w:val="004F3A52"/>
    <w:rsid w:val="00501066"/>
    <w:rsid w:val="0050300C"/>
    <w:rsid w:val="00503125"/>
    <w:rsid w:val="00510AFA"/>
    <w:rsid w:val="005145E4"/>
    <w:rsid w:val="00515D6F"/>
    <w:rsid w:val="005173CE"/>
    <w:rsid w:val="00523E7E"/>
    <w:rsid w:val="00526195"/>
    <w:rsid w:val="00526B80"/>
    <w:rsid w:val="00533BE5"/>
    <w:rsid w:val="005402FB"/>
    <w:rsid w:val="005409FD"/>
    <w:rsid w:val="005523E1"/>
    <w:rsid w:val="00555D8C"/>
    <w:rsid w:val="00555E06"/>
    <w:rsid w:val="005604A3"/>
    <w:rsid w:val="0056078D"/>
    <w:rsid w:val="00561D9C"/>
    <w:rsid w:val="00566DD6"/>
    <w:rsid w:val="00570328"/>
    <w:rsid w:val="0057511B"/>
    <w:rsid w:val="00577031"/>
    <w:rsid w:val="00581B26"/>
    <w:rsid w:val="0058235D"/>
    <w:rsid w:val="0058508A"/>
    <w:rsid w:val="00585DC0"/>
    <w:rsid w:val="00592A7B"/>
    <w:rsid w:val="00593DDF"/>
    <w:rsid w:val="00596B4D"/>
    <w:rsid w:val="005A115F"/>
    <w:rsid w:val="005A19BC"/>
    <w:rsid w:val="005A6096"/>
    <w:rsid w:val="005A7D06"/>
    <w:rsid w:val="005B5502"/>
    <w:rsid w:val="005B7ACA"/>
    <w:rsid w:val="005C336B"/>
    <w:rsid w:val="005C5F44"/>
    <w:rsid w:val="005C6484"/>
    <w:rsid w:val="005C6EEC"/>
    <w:rsid w:val="005D13B6"/>
    <w:rsid w:val="005D2989"/>
    <w:rsid w:val="005D2E71"/>
    <w:rsid w:val="005D33C7"/>
    <w:rsid w:val="005D3428"/>
    <w:rsid w:val="005E127D"/>
    <w:rsid w:val="005E310E"/>
    <w:rsid w:val="005E4178"/>
    <w:rsid w:val="005E4C3D"/>
    <w:rsid w:val="005E74F1"/>
    <w:rsid w:val="005E7C75"/>
    <w:rsid w:val="005F43C0"/>
    <w:rsid w:val="005F5D5F"/>
    <w:rsid w:val="005F7A1A"/>
    <w:rsid w:val="00600C8B"/>
    <w:rsid w:val="00604423"/>
    <w:rsid w:val="0060668D"/>
    <w:rsid w:val="00610565"/>
    <w:rsid w:val="00611114"/>
    <w:rsid w:val="00614192"/>
    <w:rsid w:val="00616A63"/>
    <w:rsid w:val="00617098"/>
    <w:rsid w:val="006176EA"/>
    <w:rsid w:val="00622AB1"/>
    <w:rsid w:val="0062362C"/>
    <w:rsid w:val="00623BD2"/>
    <w:rsid w:val="00623FA9"/>
    <w:rsid w:val="00630718"/>
    <w:rsid w:val="006330AF"/>
    <w:rsid w:val="00633251"/>
    <w:rsid w:val="00637CC2"/>
    <w:rsid w:val="00640F71"/>
    <w:rsid w:val="006424F4"/>
    <w:rsid w:val="00645161"/>
    <w:rsid w:val="0064784E"/>
    <w:rsid w:val="00652E0E"/>
    <w:rsid w:val="006532B4"/>
    <w:rsid w:val="00656D86"/>
    <w:rsid w:val="0065774C"/>
    <w:rsid w:val="00660443"/>
    <w:rsid w:val="00670F97"/>
    <w:rsid w:val="006730B2"/>
    <w:rsid w:val="0068040A"/>
    <w:rsid w:val="006846C6"/>
    <w:rsid w:val="00687816"/>
    <w:rsid w:val="00691541"/>
    <w:rsid w:val="00691B44"/>
    <w:rsid w:val="006928BF"/>
    <w:rsid w:val="006A2608"/>
    <w:rsid w:val="006A3F3E"/>
    <w:rsid w:val="006A4B20"/>
    <w:rsid w:val="006A7496"/>
    <w:rsid w:val="006A7CBD"/>
    <w:rsid w:val="006B07E3"/>
    <w:rsid w:val="006B1EB3"/>
    <w:rsid w:val="006B2D0C"/>
    <w:rsid w:val="006B7FFA"/>
    <w:rsid w:val="006C40EF"/>
    <w:rsid w:val="006C7325"/>
    <w:rsid w:val="006D0E67"/>
    <w:rsid w:val="006D3509"/>
    <w:rsid w:val="006D3820"/>
    <w:rsid w:val="006E0D6E"/>
    <w:rsid w:val="006E65F4"/>
    <w:rsid w:val="006F150E"/>
    <w:rsid w:val="006F65D2"/>
    <w:rsid w:val="006F7174"/>
    <w:rsid w:val="007006C5"/>
    <w:rsid w:val="00704D5B"/>
    <w:rsid w:val="007053B9"/>
    <w:rsid w:val="00710315"/>
    <w:rsid w:val="00713CD5"/>
    <w:rsid w:val="00716E28"/>
    <w:rsid w:val="007175C6"/>
    <w:rsid w:val="007177B0"/>
    <w:rsid w:val="0071792A"/>
    <w:rsid w:val="0072197C"/>
    <w:rsid w:val="0072676E"/>
    <w:rsid w:val="007322A3"/>
    <w:rsid w:val="00736A1D"/>
    <w:rsid w:val="00737834"/>
    <w:rsid w:val="00740D6F"/>
    <w:rsid w:val="00741BD6"/>
    <w:rsid w:val="00745CED"/>
    <w:rsid w:val="0075315B"/>
    <w:rsid w:val="00756775"/>
    <w:rsid w:val="00760FEF"/>
    <w:rsid w:val="00762004"/>
    <w:rsid w:val="00764AFA"/>
    <w:rsid w:val="00770037"/>
    <w:rsid w:val="0077023E"/>
    <w:rsid w:val="007711BA"/>
    <w:rsid w:val="00773D3C"/>
    <w:rsid w:val="00775B65"/>
    <w:rsid w:val="00776355"/>
    <w:rsid w:val="00777905"/>
    <w:rsid w:val="00780B90"/>
    <w:rsid w:val="007820E0"/>
    <w:rsid w:val="0078524D"/>
    <w:rsid w:val="007900EA"/>
    <w:rsid w:val="007901FD"/>
    <w:rsid w:val="00793578"/>
    <w:rsid w:val="00794A37"/>
    <w:rsid w:val="00796B8E"/>
    <w:rsid w:val="007A3346"/>
    <w:rsid w:val="007A7B54"/>
    <w:rsid w:val="007B4E59"/>
    <w:rsid w:val="007C0643"/>
    <w:rsid w:val="007C2274"/>
    <w:rsid w:val="007C5491"/>
    <w:rsid w:val="007D5117"/>
    <w:rsid w:val="007D5ED0"/>
    <w:rsid w:val="007E0D3F"/>
    <w:rsid w:val="007E1969"/>
    <w:rsid w:val="007E21B7"/>
    <w:rsid w:val="007E55F7"/>
    <w:rsid w:val="007E5879"/>
    <w:rsid w:val="007E7C97"/>
    <w:rsid w:val="007F1485"/>
    <w:rsid w:val="007F1C0D"/>
    <w:rsid w:val="007F23F0"/>
    <w:rsid w:val="007F491D"/>
    <w:rsid w:val="007F4C3E"/>
    <w:rsid w:val="007F5B68"/>
    <w:rsid w:val="007F6977"/>
    <w:rsid w:val="00801143"/>
    <w:rsid w:val="00804FBE"/>
    <w:rsid w:val="008103B6"/>
    <w:rsid w:val="00812B7B"/>
    <w:rsid w:val="0081568D"/>
    <w:rsid w:val="008172EE"/>
    <w:rsid w:val="0082098D"/>
    <w:rsid w:val="0082111C"/>
    <w:rsid w:val="008237DF"/>
    <w:rsid w:val="00823BD5"/>
    <w:rsid w:val="0083318B"/>
    <w:rsid w:val="008351EC"/>
    <w:rsid w:val="00840883"/>
    <w:rsid w:val="008417AF"/>
    <w:rsid w:val="00841E5D"/>
    <w:rsid w:val="0084629B"/>
    <w:rsid w:val="008468C1"/>
    <w:rsid w:val="008469D8"/>
    <w:rsid w:val="00846DAD"/>
    <w:rsid w:val="00846FA1"/>
    <w:rsid w:val="00850A22"/>
    <w:rsid w:val="00851AB4"/>
    <w:rsid w:val="0085206E"/>
    <w:rsid w:val="008525B1"/>
    <w:rsid w:val="00852BBB"/>
    <w:rsid w:val="00857CB2"/>
    <w:rsid w:val="0086095A"/>
    <w:rsid w:val="008613F7"/>
    <w:rsid w:val="008642B6"/>
    <w:rsid w:val="00866B43"/>
    <w:rsid w:val="00871B1A"/>
    <w:rsid w:val="00871EE0"/>
    <w:rsid w:val="00874537"/>
    <w:rsid w:val="00882ECE"/>
    <w:rsid w:val="00884F97"/>
    <w:rsid w:val="00886150"/>
    <w:rsid w:val="0088640A"/>
    <w:rsid w:val="00892735"/>
    <w:rsid w:val="00895C4F"/>
    <w:rsid w:val="00896E66"/>
    <w:rsid w:val="008A1C40"/>
    <w:rsid w:val="008A298C"/>
    <w:rsid w:val="008A3072"/>
    <w:rsid w:val="008A3DAF"/>
    <w:rsid w:val="008A643A"/>
    <w:rsid w:val="008A7D54"/>
    <w:rsid w:val="008B1649"/>
    <w:rsid w:val="008B1F36"/>
    <w:rsid w:val="008B204A"/>
    <w:rsid w:val="008C1746"/>
    <w:rsid w:val="008C3503"/>
    <w:rsid w:val="008C66E6"/>
    <w:rsid w:val="008C66EF"/>
    <w:rsid w:val="008C6DBA"/>
    <w:rsid w:val="008D0C77"/>
    <w:rsid w:val="008D0DBC"/>
    <w:rsid w:val="008D2EC6"/>
    <w:rsid w:val="008E1987"/>
    <w:rsid w:val="008E590C"/>
    <w:rsid w:val="008F09C7"/>
    <w:rsid w:val="008F37A7"/>
    <w:rsid w:val="008F3E04"/>
    <w:rsid w:val="008F5DB4"/>
    <w:rsid w:val="008F7D92"/>
    <w:rsid w:val="00900189"/>
    <w:rsid w:val="00900C95"/>
    <w:rsid w:val="0090381F"/>
    <w:rsid w:val="009042F7"/>
    <w:rsid w:val="00910DA8"/>
    <w:rsid w:val="0091197F"/>
    <w:rsid w:val="00911CEB"/>
    <w:rsid w:val="00911FD7"/>
    <w:rsid w:val="00916517"/>
    <w:rsid w:val="00927028"/>
    <w:rsid w:val="009306E9"/>
    <w:rsid w:val="0093414A"/>
    <w:rsid w:val="00935A5D"/>
    <w:rsid w:val="00935D7C"/>
    <w:rsid w:val="00942141"/>
    <w:rsid w:val="00942173"/>
    <w:rsid w:val="0094633C"/>
    <w:rsid w:val="009508E1"/>
    <w:rsid w:val="00953A2D"/>
    <w:rsid w:val="009543EE"/>
    <w:rsid w:val="0096280E"/>
    <w:rsid w:val="00964482"/>
    <w:rsid w:val="009648B6"/>
    <w:rsid w:val="00966610"/>
    <w:rsid w:val="0096715E"/>
    <w:rsid w:val="00970195"/>
    <w:rsid w:val="00971B69"/>
    <w:rsid w:val="009724A5"/>
    <w:rsid w:val="009735E8"/>
    <w:rsid w:val="0097497D"/>
    <w:rsid w:val="009756B7"/>
    <w:rsid w:val="0097683D"/>
    <w:rsid w:val="00976AA2"/>
    <w:rsid w:val="00977E20"/>
    <w:rsid w:val="009823F6"/>
    <w:rsid w:val="0098248A"/>
    <w:rsid w:val="009903FC"/>
    <w:rsid w:val="00992DE2"/>
    <w:rsid w:val="00994D4E"/>
    <w:rsid w:val="009973DA"/>
    <w:rsid w:val="00997880"/>
    <w:rsid w:val="009A0AA8"/>
    <w:rsid w:val="009A1F10"/>
    <w:rsid w:val="009A39BC"/>
    <w:rsid w:val="009A3F07"/>
    <w:rsid w:val="009B1D35"/>
    <w:rsid w:val="009B1EAA"/>
    <w:rsid w:val="009C01BF"/>
    <w:rsid w:val="009C12DC"/>
    <w:rsid w:val="009C16E7"/>
    <w:rsid w:val="009C18D5"/>
    <w:rsid w:val="009C34DD"/>
    <w:rsid w:val="009C39AA"/>
    <w:rsid w:val="009D0774"/>
    <w:rsid w:val="009D3122"/>
    <w:rsid w:val="009D3286"/>
    <w:rsid w:val="009D3A71"/>
    <w:rsid w:val="009D5DA1"/>
    <w:rsid w:val="009D5E5C"/>
    <w:rsid w:val="009D6BE4"/>
    <w:rsid w:val="009D6F5F"/>
    <w:rsid w:val="009E03E2"/>
    <w:rsid w:val="009E1E8E"/>
    <w:rsid w:val="009E2F89"/>
    <w:rsid w:val="009E3233"/>
    <w:rsid w:val="009E3FB1"/>
    <w:rsid w:val="009E62D6"/>
    <w:rsid w:val="009F0745"/>
    <w:rsid w:val="009F2018"/>
    <w:rsid w:val="009F462E"/>
    <w:rsid w:val="009F516A"/>
    <w:rsid w:val="00A0022D"/>
    <w:rsid w:val="00A0176C"/>
    <w:rsid w:val="00A01953"/>
    <w:rsid w:val="00A01CE4"/>
    <w:rsid w:val="00A027DD"/>
    <w:rsid w:val="00A03CB4"/>
    <w:rsid w:val="00A0602F"/>
    <w:rsid w:val="00A11C7C"/>
    <w:rsid w:val="00A12323"/>
    <w:rsid w:val="00A133B2"/>
    <w:rsid w:val="00A14955"/>
    <w:rsid w:val="00A23BE7"/>
    <w:rsid w:val="00A2417C"/>
    <w:rsid w:val="00A25448"/>
    <w:rsid w:val="00A27879"/>
    <w:rsid w:val="00A3077E"/>
    <w:rsid w:val="00A32ACC"/>
    <w:rsid w:val="00A335BB"/>
    <w:rsid w:val="00A3578B"/>
    <w:rsid w:val="00A4024E"/>
    <w:rsid w:val="00A40BE8"/>
    <w:rsid w:val="00A417B1"/>
    <w:rsid w:val="00A4432E"/>
    <w:rsid w:val="00A502B0"/>
    <w:rsid w:val="00A52044"/>
    <w:rsid w:val="00A53973"/>
    <w:rsid w:val="00A570B9"/>
    <w:rsid w:val="00A60A55"/>
    <w:rsid w:val="00A61D8D"/>
    <w:rsid w:val="00A624B5"/>
    <w:rsid w:val="00A62B98"/>
    <w:rsid w:val="00A6492C"/>
    <w:rsid w:val="00A664EE"/>
    <w:rsid w:val="00A66D5C"/>
    <w:rsid w:val="00A66FFA"/>
    <w:rsid w:val="00A677B8"/>
    <w:rsid w:val="00A71527"/>
    <w:rsid w:val="00A72588"/>
    <w:rsid w:val="00A75951"/>
    <w:rsid w:val="00A83236"/>
    <w:rsid w:val="00A84EBD"/>
    <w:rsid w:val="00A87AFC"/>
    <w:rsid w:val="00A9201A"/>
    <w:rsid w:val="00AA1367"/>
    <w:rsid w:val="00AA25B5"/>
    <w:rsid w:val="00AA2B04"/>
    <w:rsid w:val="00AA5432"/>
    <w:rsid w:val="00AA6075"/>
    <w:rsid w:val="00AA731B"/>
    <w:rsid w:val="00AB4911"/>
    <w:rsid w:val="00AB56C2"/>
    <w:rsid w:val="00AB680B"/>
    <w:rsid w:val="00AC2595"/>
    <w:rsid w:val="00AC3EBA"/>
    <w:rsid w:val="00AC402D"/>
    <w:rsid w:val="00AC5451"/>
    <w:rsid w:val="00AC5A6D"/>
    <w:rsid w:val="00AC6460"/>
    <w:rsid w:val="00AD5D09"/>
    <w:rsid w:val="00AE511B"/>
    <w:rsid w:val="00AE5D30"/>
    <w:rsid w:val="00AE79B4"/>
    <w:rsid w:val="00AE7E90"/>
    <w:rsid w:val="00AF1981"/>
    <w:rsid w:val="00AF1A2A"/>
    <w:rsid w:val="00AF44A1"/>
    <w:rsid w:val="00AF51FE"/>
    <w:rsid w:val="00AF6A25"/>
    <w:rsid w:val="00B006FE"/>
    <w:rsid w:val="00B021E8"/>
    <w:rsid w:val="00B035E7"/>
    <w:rsid w:val="00B07030"/>
    <w:rsid w:val="00B10FA6"/>
    <w:rsid w:val="00B124FE"/>
    <w:rsid w:val="00B17846"/>
    <w:rsid w:val="00B203DA"/>
    <w:rsid w:val="00B2274C"/>
    <w:rsid w:val="00B22CA2"/>
    <w:rsid w:val="00B2599D"/>
    <w:rsid w:val="00B27F74"/>
    <w:rsid w:val="00B30CCA"/>
    <w:rsid w:val="00B314E7"/>
    <w:rsid w:val="00B33DF0"/>
    <w:rsid w:val="00B40AF5"/>
    <w:rsid w:val="00B4465D"/>
    <w:rsid w:val="00B44D13"/>
    <w:rsid w:val="00B465B2"/>
    <w:rsid w:val="00B47AB8"/>
    <w:rsid w:val="00B633AD"/>
    <w:rsid w:val="00B63E46"/>
    <w:rsid w:val="00B7008A"/>
    <w:rsid w:val="00B72496"/>
    <w:rsid w:val="00B727C6"/>
    <w:rsid w:val="00B751C2"/>
    <w:rsid w:val="00B755D1"/>
    <w:rsid w:val="00B76A66"/>
    <w:rsid w:val="00B777C9"/>
    <w:rsid w:val="00B77817"/>
    <w:rsid w:val="00B80329"/>
    <w:rsid w:val="00B8170D"/>
    <w:rsid w:val="00B8635A"/>
    <w:rsid w:val="00B87D6F"/>
    <w:rsid w:val="00B90920"/>
    <w:rsid w:val="00B922F1"/>
    <w:rsid w:val="00B9363B"/>
    <w:rsid w:val="00B947B2"/>
    <w:rsid w:val="00B95E8D"/>
    <w:rsid w:val="00B96A6A"/>
    <w:rsid w:val="00BA25F0"/>
    <w:rsid w:val="00BA3E42"/>
    <w:rsid w:val="00BA5854"/>
    <w:rsid w:val="00BB153A"/>
    <w:rsid w:val="00BB1A3A"/>
    <w:rsid w:val="00BB2DF3"/>
    <w:rsid w:val="00BB3CFB"/>
    <w:rsid w:val="00BB3E54"/>
    <w:rsid w:val="00BC1764"/>
    <w:rsid w:val="00BC2E7B"/>
    <w:rsid w:val="00BC5F04"/>
    <w:rsid w:val="00BD7401"/>
    <w:rsid w:val="00BD75B0"/>
    <w:rsid w:val="00BE0111"/>
    <w:rsid w:val="00BE1013"/>
    <w:rsid w:val="00BE43D1"/>
    <w:rsid w:val="00BE4678"/>
    <w:rsid w:val="00BE4FA5"/>
    <w:rsid w:val="00BE7ECB"/>
    <w:rsid w:val="00BF4D79"/>
    <w:rsid w:val="00BF586E"/>
    <w:rsid w:val="00C021CF"/>
    <w:rsid w:val="00C0555C"/>
    <w:rsid w:val="00C06820"/>
    <w:rsid w:val="00C07EA3"/>
    <w:rsid w:val="00C11646"/>
    <w:rsid w:val="00C12B19"/>
    <w:rsid w:val="00C159EB"/>
    <w:rsid w:val="00C1620F"/>
    <w:rsid w:val="00C17E62"/>
    <w:rsid w:val="00C229AC"/>
    <w:rsid w:val="00C254DA"/>
    <w:rsid w:val="00C259CD"/>
    <w:rsid w:val="00C26A45"/>
    <w:rsid w:val="00C26F05"/>
    <w:rsid w:val="00C34535"/>
    <w:rsid w:val="00C35009"/>
    <w:rsid w:val="00C369B3"/>
    <w:rsid w:val="00C41184"/>
    <w:rsid w:val="00C41CEA"/>
    <w:rsid w:val="00C44CBD"/>
    <w:rsid w:val="00C53AC5"/>
    <w:rsid w:val="00C5475B"/>
    <w:rsid w:val="00C54A37"/>
    <w:rsid w:val="00C57C93"/>
    <w:rsid w:val="00C62520"/>
    <w:rsid w:val="00C64B9F"/>
    <w:rsid w:val="00C70076"/>
    <w:rsid w:val="00C73013"/>
    <w:rsid w:val="00C74211"/>
    <w:rsid w:val="00C763AA"/>
    <w:rsid w:val="00C8210F"/>
    <w:rsid w:val="00C8236F"/>
    <w:rsid w:val="00C82698"/>
    <w:rsid w:val="00C830B6"/>
    <w:rsid w:val="00C85950"/>
    <w:rsid w:val="00C85EE6"/>
    <w:rsid w:val="00C951BC"/>
    <w:rsid w:val="00CA630D"/>
    <w:rsid w:val="00CA7975"/>
    <w:rsid w:val="00CB1BC1"/>
    <w:rsid w:val="00CB3B75"/>
    <w:rsid w:val="00CB5375"/>
    <w:rsid w:val="00CC081F"/>
    <w:rsid w:val="00CC1206"/>
    <w:rsid w:val="00CC1F23"/>
    <w:rsid w:val="00CC4BB4"/>
    <w:rsid w:val="00CD04A9"/>
    <w:rsid w:val="00CD364E"/>
    <w:rsid w:val="00CD4151"/>
    <w:rsid w:val="00CD45D5"/>
    <w:rsid w:val="00CE51CF"/>
    <w:rsid w:val="00CE5B8F"/>
    <w:rsid w:val="00CE68CE"/>
    <w:rsid w:val="00CE788C"/>
    <w:rsid w:val="00D04D58"/>
    <w:rsid w:val="00D06FEF"/>
    <w:rsid w:val="00D14D5E"/>
    <w:rsid w:val="00D1790C"/>
    <w:rsid w:val="00D211B0"/>
    <w:rsid w:val="00D21BAA"/>
    <w:rsid w:val="00D23FCC"/>
    <w:rsid w:val="00D251BE"/>
    <w:rsid w:val="00D25944"/>
    <w:rsid w:val="00D25F50"/>
    <w:rsid w:val="00D32126"/>
    <w:rsid w:val="00D43F41"/>
    <w:rsid w:val="00D44B57"/>
    <w:rsid w:val="00D44B9A"/>
    <w:rsid w:val="00D479A5"/>
    <w:rsid w:val="00D51FD2"/>
    <w:rsid w:val="00D52635"/>
    <w:rsid w:val="00D545F0"/>
    <w:rsid w:val="00D54CEB"/>
    <w:rsid w:val="00D55EC1"/>
    <w:rsid w:val="00D60ACF"/>
    <w:rsid w:val="00D6123E"/>
    <w:rsid w:val="00D626C8"/>
    <w:rsid w:val="00D62DF4"/>
    <w:rsid w:val="00D63865"/>
    <w:rsid w:val="00D65524"/>
    <w:rsid w:val="00D74E75"/>
    <w:rsid w:val="00D828B2"/>
    <w:rsid w:val="00D83991"/>
    <w:rsid w:val="00D9221C"/>
    <w:rsid w:val="00D9226C"/>
    <w:rsid w:val="00DA6057"/>
    <w:rsid w:val="00DA7462"/>
    <w:rsid w:val="00DB13AC"/>
    <w:rsid w:val="00DB25B0"/>
    <w:rsid w:val="00DB479F"/>
    <w:rsid w:val="00DB70E2"/>
    <w:rsid w:val="00DB79F1"/>
    <w:rsid w:val="00DC6336"/>
    <w:rsid w:val="00DD0CD8"/>
    <w:rsid w:val="00DD0F56"/>
    <w:rsid w:val="00DD1F34"/>
    <w:rsid w:val="00DD21A3"/>
    <w:rsid w:val="00DE21DD"/>
    <w:rsid w:val="00DE735D"/>
    <w:rsid w:val="00DF185E"/>
    <w:rsid w:val="00DF20DA"/>
    <w:rsid w:val="00DF23B1"/>
    <w:rsid w:val="00DF39F5"/>
    <w:rsid w:val="00DF42D1"/>
    <w:rsid w:val="00DF6C7A"/>
    <w:rsid w:val="00E001DF"/>
    <w:rsid w:val="00E0141A"/>
    <w:rsid w:val="00E04066"/>
    <w:rsid w:val="00E044EC"/>
    <w:rsid w:val="00E04AE1"/>
    <w:rsid w:val="00E05893"/>
    <w:rsid w:val="00E05979"/>
    <w:rsid w:val="00E05C9D"/>
    <w:rsid w:val="00E120E7"/>
    <w:rsid w:val="00E20576"/>
    <w:rsid w:val="00E20F20"/>
    <w:rsid w:val="00E20F83"/>
    <w:rsid w:val="00E23261"/>
    <w:rsid w:val="00E246B9"/>
    <w:rsid w:val="00E24B96"/>
    <w:rsid w:val="00E31E8A"/>
    <w:rsid w:val="00E40643"/>
    <w:rsid w:val="00E42ED8"/>
    <w:rsid w:val="00E43189"/>
    <w:rsid w:val="00E44B83"/>
    <w:rsid w:val="00E45F7E"/>
    <w:rsid w:val="00E57352"/>
    <w:rsid w:val="00E62D2D"/>
    <w:rsid w:val="00E62EBE"/>
    <w:rsid w:val="00E64A95"/>
    <w:rsid w:val="00E6702D"/>
    <w:rsid w:val="00E71DB7"/>
    <w:rsid w:val="00E724FF"/>
    <w:rsid w:val="00E74493"/>
    <w:rsid w:val="00E83E4C"/>
    <w:rsid w:val="00E877C1"/>
    <w:rsid w:val="00E93436"/>
    <w:rsid w:val="00EA2363"/>
    <w:rsid w:val="00EA7DC8"/>
    <w:rsid w:val="00EB4DEB"/>
    <w:rsid w:val="00EB6356"/>
    <w:rsid w:val="00EB7CB3"/>
    <w:rsid w:val="00EC01E2"/>
    <w:rsid w:val="00EC1E8B"/>
    <w:rsid w:val="00EC2017"/>
    <w:rsid w:val="00EC2E05"/>
    <w:rsid w:val="00EC5BBC"/>
    <w:rsid w:val="00EC6203"/>
    <w:rsid w:val="00ED0361"/>
    <w:rsid w:val="00ED1AF4"/>
    <w:rsid w:val="00EE01DE"/>
    <w:rsid w:val="00EE077C"/>
    <w:rsid w:val="00EE1224"/>
    <w:rsid w:val="00EE1B7A"/>
    <w:rsid w:val="00EE20FC"/>
    <w:rsid w:val="00EE3322"/>
    <w:rsid w:val="00EE426C"/>
    <w:rsid w:val="00EF075E"/>
    <w:rsid w:val="00EF1520"/>
    <w:rsid w:val="00EF52C8"/>
    <w:rsid w:val="00F054CB"/>
    <w:rsid w:val="00F07E22"/>
    <w:rsid w:val="00F207DA"/>
    <w:rsid w:val="00F2434F"/>
    <w:rsid w:val="00F24B63"/>
    <w:rsid w:val="00F24F3B"/>
    <w:rsid w:val="00F27099"/>
    <w:rsid w:val="00F308B1"/>
    <w:rsid w:val="00F354A6"/>
    <w:rsid w:val="00F36A93"/>
    <w:rsid w:val="00F4257E"/>
    <w:rsid w:val="00F427C1"/>
    <w:rsid w:val="00F42EDB"/>
    <w:rsid w:val="00F45C2B"/>
    <w:rsid w:val="00F465B6"/>
    <w:rsid w:val="00F55D29"/>
    <w:rsid w:val="00F55FB1"/>
    <w:rsid w:val="00F60DF4"/>
    <w:rsid w:val="00F60F24"/>
    <w:rsid w:val="00F62184"/>
    <w:rsid w:val="00F64230"/>
    <w:rsid w:val="00F7339A"/>
    <w:rsid w:val="00F7358B"/>
    <w:rsid w:val="00F750FA"/>
    <w:rsid w:val="00F80B65"/>
    <w:rsid w:val="00F810B0"/>
    <w:rsid w:val="00F81FE0"/>
    <w:rsid w:val="00F82A8E"/>
    <w:rsid w:val="00F8702A"/>
    <w:rsid w:val="00F938C7"/>
    <w:rsid w:val="00F94A61"/>
    <w:rsid w:val="00F97F2C"/>
    <w:rsid w:val="00FA000B"/>
    <w:rsid w:val="00FA0C40"/>
    <w:rsid w:val="00FB1265"/>
    <w:rsid w:val="00FB22A0"/>
    <w:rsid w:val="00FB4B2E"/>
    <w:rsid w:val="00FB4BF9"/>
    <w:rsid w:val="00FC2383"/>
    <w:rsid w:val="00FC2515"/>
    <w:rsid w:val="00FC2CA7"/>
    <w:rsid w:val="00FC4DF1"/>
    <w:rsid w:val="00FC5A6E"/>
    <w:rsid w:val="00FD1D09"/>
    <w:rsid w:val="00FD2392"/>
    <w:rsid w:val="00FD5D6B"/>
    <w:rsid w:val="00FD6015"/>
    <w:rsid w:val="00FD7926"/>
    <w:rsid w:val="00FE3A5C"/>
    <w:rsid w:val="00FF037C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49"/>
    <o:shapelayout v:ext="edit">
      <o:idmap v:ext="edit" data="1,3,4"/>
    </o:shapelayout>
  </w:shapeDefaults>
  <w:decimalSymbol w:val="."/>
  <w:listSeparator w:val=";"/>
  <w15:docId w15:val="{1E1377AD-F41F-4011-8176-7445DAF0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B07030"/>
    <w:pPr>
      <w:framePr w:hSpace="141" w:wrap="around" w:vAnchor="text" w:hAnchor="page" w:x="5204" w:y="-3"/>
      <w:tabs>
        <w:tab w:val="left" w:pos="1418"/>
      </w:tabs>
      <w:spacing w:before="40" w:after="40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uiPriority w:val="59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Platzhaltertext">
    <w:name w:val="Placeholder Text"/>
    <w:basedOn w:val="Absatz-Standardschriftart"/>
    <w:uiPriority w:val="99"/>
    <w:semiHidden/>
    <w:rsid w:val="009D32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www.bruckmur.at/webgrafik/verwaltung_amtszeiten.gi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2B22A-FF45-4E86-AC3A-DB80D4C3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</Template>
  <TotalTime>74</TotalTime>
  <Pages>4</Pages>
  <Words>495</Words>
  <Characters>2822</Characters>
  <Application>Microsoft Office Word</Application>
  <DocSecurity>8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3311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187</cp:revision>
  <cp:lastPrinted>2013-11-08T06:54:00Z</cp:lastPrinted>
  <dcterms:created xsi:type="dcterms:W3CDTF">2009-11-07T20:47:00Z</dcterms:created>
  <dcterms:modified xsi:type="dcterms:W3CDTF">2015-11-23T07:14:00Z</dcterms:modified>
</cp:coreProperties>
</file>