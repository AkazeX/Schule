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C5B" w:rsidRDefault="0025040D">
      <w:pPr>
        <w:spacing w:before="240"/>
        <w:ind w:left="284"/>
      </w:pPr>
      <w:r>
        <w:rPr>
          <w:noProof/>
          <w:lang w:val="en-US" w:eastAsia="zh-CN"/>
        </w:rPr>
        <w:drawing>
          <wp:inline distT="0" distB="0" distL="0" distR="0">
            <wp:extent cx="1961515" cy="1047115"/>
            <wp:effectExtent l="19050" t="0" r="635" b="0"/>
            <wp:docPr id="1" name="Bild 1" descr="BBB Signet 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B Signet ne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C5B" w:rsidRDefault="00347C5B"/>
    <w:p w:rsidR="00347C5B" w:rsidRDefault="00347C5B"/>
    <w:p w:rsidR="00347C5B" w:rsidRDefault="00347C5B"/>
    <w:p w:rsidR="00347C5B" w:rsidRDefault="00347C5B"/>
    <w:p w:rsidR="00347C5B" w:rsidRDefault="00347C5B"/>
    <w:p w:rsidR="00347C5B" w:rsidRDefault="00347C5B"/>
    <w:p w:rsidR="00347C5B" w:rsidRDefault="00347C5B"/>
    <w:p w:rsidR="00347C5B" w:rsidRDefault="00347C5B"/>
    <w:p w:rsidR="00347C5B" w:rsidRDefault="00347C5B"/>
    <w:p w:rsidR="00347C5B" w:rsidRDefault="00347C5B"/>
    <w:p w:rsidR="00347C5B" w:rsidRDefault="00347C5B"/>
    <w:p w:rsidR="00347C5B" w:rsidRDefault="00347C5B"/>
    <w:p w:rsidR="0077023E" w:rsidRPr="00727085" w:rsidRDefault="001212E2" w:rsidP="0077023E">
      <w:pPr>
        <w:ind w:firstLine="708"/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t>Fach:</w:t>
      </w:r>
      <w:r>
        <w:rPr>
          <w:rFonts w:ascii="Verdana" w:hAnsi="Verdana"/>
          <w:sz w:val="48"/>
          <w:szCs w:val="48"/>
        </w:rPr>
        <w:tab/>
      </w:r>
      <w:r>
        <w:rPr>
          <w:rFonts w:ascii="Verdana" w:hAnsi="Verdana"/>
          <w:sz w:val="48"/>
          <w:szCs w:val="48"/>
        </w:rPr>
        <w:tab/>
      </w:r>
      <w:r w:rsidR="0077023E">
        <w:rPr>
          <w:rFonts w:ascii="Verdana" w:hAnsi="Verdana"/>
          <w:sz w:val="48"/>
          <w:szCs w:val="48"/>
        </w:rPr>
        <w:t>Automation</w:t>
      </w:r>
    </w:p>
    <w:p w:rsidR="0077023E" w:rsidRDefault="0077023E" w:rsidP="0077023E">
      <w:pPr>
        <w:pStyle w:val="berschrift5"/>
        <w:ind w:left="567" w:firstLine="141"/>
        <w:jc w:val="left"/>
        <w:rPr>
          <w:sz w:val="40"/>
          <w:szCs w:val="40"/>
        </w:rPr>
      </w:pPr>
    </w:p>
    <w:p w:rsidR="0077023E" w:rsidRPr="00303EBD" w:rsidRDefault="001212E2" w:rsidP="0077023E">
      <w:pPr>
        <w:pStyle w:val="berschrift5"/>
        <w:ind w:left="567" w:firstLine="141"/>
        <w:jc w:val="left"/>
        <w:rPr>
          <w:sz w:val="40"/>
          <w:szCs w:val="40"/>
        </w:rPr>
      </w:pPr>
      <w:r>
        <w:rPr>
          <w:sz w:val="40"/>
          <w:szCs w:val="40"/>
        </w:rPr>
        <w:t>Thema:</w:t>
      </w:r>
      <w:r>
        <w:rPr>
          <w:sz w:val="40"/>
          <w:szCs w:val="40"/>
        </w:rPr>
        <w:tab/>
      </w:r>
      <w:r w:rsidR="0077023E">
        <w:rPr>
          <w:sz w:val="40"/>
          <w:szCs w:val="40"/>
        </w:rPr>
        <w:t>Steuerungsgrundlagen</w:t>
      </w:r>
    </w:p>
    <w:p w:rsidR="008D4896" w:rsidRPr="008C1A3F" w:rsidRDefault="008D4896" w:rsidP="0077023E">
      <w:pPr>
        <w:pStyle w:val="berschrift5"/>
        <w:ind w:left="567" w:firstLine="141"/>
        <w:jc w:val="left"/>
        <w:rPr>
          <w:sz w:val="16"/>
          <w:szCs w:val="16"/>
        </w:rPr>
      </w:pPr>
      <w:r w:rsidRPr="008C1A3F">
        <w:rPr>
          <w:sz w:val="16"/>
          <w:szCs w:val="16"/>
        </w:rPr>
        <w:tab/>
      </w:r>
      <w:r w:rsidRPr="008C1A3F">
        <w:rPr>
          <w:sz w:val="16"/>
          <w:szCs w:val="16"/>
        </w:rPr>
        <w:tab/>
      </w:r>
      <w:r w:rsidRPr="008C1A3F">
        <w:rPr>
          <w:sz w:val="16"/>
          <w:szCs w:val="16"/>
        </w:rPr>
        <w:tab/>
      </w:r>
    </w:p>
    <w:p w:rsidR="0077023E" w:rsidRDefault="002813B5" w:rsidP="008D4896">
      <w:pPr>
        <w:pStyle w:val="berschrift5"/>
        <w:ind w:left="2691" w:firstLine="141"/>
        <w:jc w:val="left"/>
        <w:rPr>
          <w:sz w:val="36"/>
          <w:szCs w:val="36"/>
        </w:rPr>
      </w:pPr>
      <w:r>
        <w:rPr>
          <w:sz w:val="36"/>
          <w:szCs w:val="36"/>
        </w:rPr>
        <w:t>Logische Grundbausteine</w:t>
      </w:r>
    </w:p>
    <w:p w:rsidR="0077023E" w:rsidRDefault="0077023E" w:rsidP="0077023E">
      <w:pPr>
        <w:pStyle w:val="berschrift5"/>
        <w:ind w:left="567" w:firstLine="141"/>
        <w:jc w:val="left"/>
        <w:rPr>
          <w:sz w:val="36"/>
          <w:szCs w:val="36"/>
        </w:rPr>
      </w:pPr>
    </w:p>
    <w:p w:rsidR="0077023E" w:rsidRDefault="0077023E" w:rsidP="0077023E">
      <w:pPr>
        <w:pStyle w:val="berschrift5"/>
        <w:jc w:val="left"/>
        <w:rPr>
          <w:rFonts w:ascii="Times New Roman" w:hAnsi="Times New Roman"/>
          <w:sz w:val="20"/>
        </w:rPr>
      </w:pPr>
    </w:p>
    <w:p w:rsidR="00DA5602" w:rsidRDefault="001212E2" w:rsidP="002E2AD0">
      <w:pPr>
        <w:pStyle w:val="berschrift5"/>
        <w:ind w:left="2832" w:hanging="2124"/>
        <w:jc w:val="left"/>
        <w:rPr>
          <w:sz w:val="36"/>
          <w:szCs w:val="36"/>
        </w:rPr>
      </w:pPr>
      <w:r>
        <w:rPr>
          <w:sz w:val="36"/>
          <w:szCs w:val="36"/>
        </w:rPr>
        <w:t>Kapitel:</w:t>
      </w:r>
      <w:r w:rsidR="00026E67">
        <w:rPr>
          <w:sz w:val="36"/>
          <w:szCs w:val="36"/>
        </w:rPr>
        <w:tab/>
      </w:r>
      <w:r w:rsidR="002A6913">
        <w:rPr>
          <w:sz w:val="36"/>
          <w:szCs w:val="36"/>
        </w:rPr>
        <w:t xml:space="preserve">Schaltungsanalyse und </w:t>
      </w:r>
    </w:p>
    <w:p w:rsidR="007D5117" w:rsidRDefault="00DA5602" w:rsidP="002E2AD0">
      <w:pPr>
        <w:pStyle w:val="berschrift5"/>
        <w:ind w:left="2832" w:hanging="2124"/>
        <w:jc w:val="left"/>
        <w:rPr>
          <w:sz w:val="36"/>
          <w:szCs w:val="36"/>
        </w:rPr>
      </w:pPr>
      <w:r>
        <w:rPr>
          <w:sz w:val="36"/>
          <w:szCs w:val="36"/>
        </w:rPr>
        <w:tab/>
      </w:r>
      <w:r w:rsidR="002A6913">
        <w:rPr>
          <w:sz w:val="36"/>
          <w:szCs w:val="36"/>
        </w:rPr>
        <w:t>Schaltungssynthese</w:t>
      </w:r>
      <w:r w:rsidR="001212E2">
        <w:rPr>
          <w:sz w:val="36"/>
          <w:szCs w:val="36"/>
        </w:rPr>
        <w:tab/>
      </w:r>
      <w:r w:rsidR="001212E2">
        <w:rPr>
          <w:sz w:val="36"/>
          <w:szCs w:val="36"/>
        </w:rPr>
        <w:tab/>
      </w:r>
    </w:p>
    <w:p w:rsidR="007D5117" w:rsidRDefault="007D5117" w:rsidP="0077023E">
      <w:pPr>
        <w:pStyle w:val="berschrift5"/>
        <w:ind w:firstLine="708"/>
        <w:jc w:val="left"/>
        <w:rPr>
          <w:sz w:val="36"/>
          <w:szCs w:val="36"/>
        </w:rPr>
      </w:pPr>
    </w:p>
    <w:p w:rsidR="007D5117" w:rsidRPr="007D5117" w:rsidRDefault="007D5117" w:rsidP="0077023E">
      <w:pPr>
        <w:pStyle w:val="berschrift5"/>
        <w:ind w:firstLine="708"/>
        <w:jc w:val="left"/>
        <w:rPr>
          <w:sz w:val="28"/>
          <w:szCs w:val="28"/>
        </w:rPr>
      </w:pPr>
      <w:r w:rsidRPr="007D5117">
        <w:rPr>
          <w:sz w:val="28"/>
          <w:szCs w:val="28"/>
        </w:rPr>
        <w:t>Autor:</w:t>
      </w:r>
      <w:r w:rsidRPr="007D5117">
        <w:rPr>
          <w:sz w:val="28"/>
          <w:szCs w:val="28"/>
        </w:rPr>
        <w:tab/>
      </w:r>
      <w:r w:rsidRPr="007D5117">
        <w:rPr>
          <w:sz w:val="28"/>
          <w:szCs w:val="28"/>
        </w:rPr>
        <w:tab/>
        <w:t>Roman Moser</w:t>
      </w:r>
    </w:p>
    <w:p w:rsidR="0077023E" w:rsidRPr="007D5117" w:rsidRDefault="0077023E" w:rsidP="0077023E">
      <w:pPr>
        <w:pStyle w:val="berschrift5"/>
        <w:ind w:firstLine="708"/>
        <w:jc w:val="left"/>
        <w:rPr>
          <w:sz w:val="28"/>
          <w:szCs w:val="28"/>
        </w:rPr>
      </w:pPr>
    </w:p>
    <w:p w:rsidR="007D5117" w:rsidRDefault="007D5117" w:rsidP="007D5117"/>
    <w:p w:rsidR="007D5117" w:rsidRPr="007D5117" w:rsidRDefault="007D5117" w:rsidP="007D5117">
      <w:r>
        <w:tab/>
      </w:r>
    </w:p>
    <w:p w:rsidR="00347C5B" w:rsidRDefault="00347C5B">
      <w:pPr>
        <w:pStyle w:val="Kopfzeile"/>
        <w:tabs>
          <w:tab w:val="clear" w:pos="4536"/>
          <w:tab w:val="clear" w:pos="9072"/>
        </w:tabs>
      </w:pPr>
    </w:p>
    <w:p w:rsidR="00347C5B" w:rsidRDefault="00347C5B"/>
    <w:p w:rsidR="00347C5B" w:rsidRDefault="00347C5B"/>
    <w:p w:rsidR="00347C5B" w:rsidRDefault="00347C5B"/>
    <w:p w:rsidR="00347C5B" w:rsidRDefault="00347C5B">
      <w:pPr>
        <w:pStyle w:val="berschrift5"/>
      </w:pPr>
    </w:p>
    <w:p w:rsidR="00347C5B" w:rsidRDefault="00347C5B">
      <w:pPr>
        <w:jc w:val="center"/>
      </w:pPr>
    </w:p>
    <w:p w:rsidR="00347C5B" w:rsidRDefault="00347C5B"/>
    <w:p w:rsidR="00347C5B" w:rsidRDefault="00347C5B">
      <w:pPr>
        <w:spacing w:before="240" w:after="240"/>
        <w:ind w:left="567"/>
        <w:rPr>
          <w:rFonts w:ascii="Verdana" w:hAnsi="Verdana" w:cs="Tahoma"/>
          <w:b/>
          <w:bCs/>
          <w:sz w:val="28"/>
        </w:rPr>
      </w:pPr>
      <w:r>
        <w:br w:type="page"/>
      </w:r>
      <w:r>
        <w:rPr>
          <w:rFonts w:ascii="Verdana" w:hAnsi="Verdana" w:cs="Tahoma"/>
          <w:b/>
          <w:bCs/>
          <w:sz w:val="28"/>
        </w:rPr>
        <w:lastRenderedPageBreak/>
        <w:t>Inhaltsverzeichnis</w:t>
      </w:r>
    </w:p>
    <w:p w:rsidR="00392F3E" w:rsidRDefault="00F86BD2">
      <w:pPr>
        <w:pStyle w:val="Verzeichnis1"/>
        <w:tabs>
          <w:tab w:val="left" w:pos="12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CH" w:eastAsia="de-CH"/>
        </w:rPr>
      </w:pPr>
      <w:r>
        <w:fldChar w:fldCharType="begin"/>
      </w:r>
      <w:r w:rsidR="00347C5B">
        <w:instrText xml:space="preserve"> TOC \o "1-2" \h \z </w:instrText>
      </w:r>
      <w:r>
        <w:fldChar w:fldCharType="separate"/>
      </w:r>
      <w:hyperlink w:anchor="_Toc372298934" w:history="1">
        <w:r w:rsidR="00392F3E" w:rsidRPr="00297CEA">
          <w:rPr>
            <w:rStyle w:val="Hyperlink"/>
            <w:noProof/>
          </w:rPr>
          <w:t>1.</w:t>
        </w:r>
        <w:r w:rsidR="00392F3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CH" w:eastAsia="de-CH"/>
          </w:rPr>
          <w:tab/>
        </w:r>
        <w:r w:rsidR="00392F3E" w:rsidRPr="00297CEA">
          <w:rPr>
            <w:rStyle w:val="Hyperlink"/>
            <w:noProof/>
          </w:rPr>
          <w:t>Kombinatorik</w:t>
        </w:r>
        <w:r w:rsidR="00392F3E">
          <w:rPr>
            <w:noProof/>
            <w:webHidden/>
          </w:rPr>
          <w:tab/>
        </w:r>
        <w:r w:rsidR="00392F3E">
          <w:rPr>
            <w:noProof/>
            <w:webHidden/>
          </w:rPr>
          <w:fldChar w:fldCharType="begin"/>
        </w:r>
        <w:r w:rsidR="00392F3E">
          <w:rPr>
            <w:noProof/>
            <w:webHidden/>
          </w:rPr>
          <w:instrText xml:space="preserve"> PAGEREF _Toc372298934 \h </w:instrText>
        </w:r>
        <w:r w:rsidR="00392F3E">
          <w:rPr>
            <w:noProof/>
            <w:webHidden/>
          </w:rPr>
        </w:r>
        <w:r w:rsidR="00392F3E">
          <w:rPr>
            <w:noProof/>
            <w:webHidden/>
          </w:rPr>
          <w:fldChar w:fldCharType="separate"/>
        </w:r>
        <w:r w:rsidR="00253F27">
          <w:rPr>
            <w:noProof/>
            <w:webHidden/>
          </w:rPr>
          <w:t>2</w:t>
        </w:r>
        <w:r w:rsidR="00392F3E">
          <w:rPr>
            <w:noProof/>
            <w:webHidden/>
          </w:rPr>
          <w:fldChar w:fldCharType="end"/>
        </w:r>
      </w:hyperlink>
    </w:p>
    <w:p w:rsidR="00392F3E" w:rsidRDefault="002E1EB6">
      <w:pPr>
        <w:pStyle w:val="Verzeichnis2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72298935" w:history="1">
        <w:r w:rsidR="00392F3E" w:rsidRPr="00297CEA">
          <w:rPr>
            <w:rStyle w:val="Hyperlink"/>
            <w:noProof/>
          </w:rPr>
          <w:t>1.1</w:t>
        </w:r>
        <w:r w:rsidR="00392F3E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392F3E" w:rsidRPr="00297CEA">
          <w:rPr>
            <w:rStyle w:val="Hyperlink"/>
            <w:noProof/>
          </w:rPr>
          <w:t>Analyse und Synthese</w:t>
        </w:r>
        <w:r w:rsidR="00392F3E">
          <w:rPr>
            <w:noProof/>
            <w:webHidden/>
          </w:rPr>
          <w:tab/>
        </w:r>
        <w:r w:rsidR="00392F3E">
          <w:rPr>
            <w:noProof/>
            <w:webHidden/>
          </w:rPr>
          <w:fldChar w:fldCharType="begin"/>
        </w:r>
        <w:r w:rsidR="00392F3E">
          <w:rPr>
            <w:noProof/>
            <w:webHidden/>
          </w:rPr>
          <w:instrText xml:space="preserve"> PAGEREF _Toc372298935 \h </w:instrText>
        </w:r>
        <w:r w:rsidR="00392F3E">
          <w:rPr>
            <w:noProof/>
            <w:webHidden/>
          </w:rPr>
        </w:r>
        <w:r w:rsidR="00392F3E">
          <w:rPr>
            <w:noProof/>
            <w:webHidden/>
          </w:rPr>
          <w:fldChar w:fldCharType="separate"/>
        </w:r>
        <w:r w:rsidR="00253F27">
          <w:rPr>
            <w:noProof/>
            <w:webHidden/>
          </w:rPr>
          <w:t>3</w:t>
        </w:r>
        <w:r w:rsidR="00392F3E">
          <w:rPr>
            <w:noProof/>
            <w:webHidden/>
          </w:rPr>
          <w:fldChar w:fldCharType="end"/>
        </w:r>
      </w:hyperlink>
    </w:p>
    <w:p w:rsidR="00392F3E" w:rsidRDefault="002E1EB6">
      <w:pPr>
        <w:pStyle w:val="Verzeichnis1"/>
        <w:tabs>
          <w:tab w:val="left" w:pos="12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CH" w:eastAsia="de-CH"/>
        </w:rPr>
      </w:pPr>
      <w:hyperlink w:anchor="_Toc372298936" w:history="1">
        <w:r w:rsidR="00392F3E" w:rsidRPr="00297CEA">
          <w:rPr>
            <w:rStyle w:val="Hyperlink"/>
            <w:noProof/>
            <w:lang w:val="fr-CH"/>
          </w:rPr>
          <w:t>2.</w:t>
        </w:r>
        <w:r w:rsidR="00392F3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CH" w:eastAsia="de-CH"/>
          </w:rPr>
          <w:tab/>
        </w:r>
        <w:r w:rsidR="00392F3E" w:rsidRPr="00297CEA">
          <w:rPr>
            <w:rStyle w:val="Hyperlink"/>
            <w:noProof/>
            <w:lang w:val="fr-CH"/>
          </w:rPr>
          <w:t>Combinational logic</w:t>
        </w:r>
        <w:r w:rsidR="00392F3E">
          <w:rPr>
            <w:noProof/>
            <w:webHidden/>
          </w:rPr>
          <w:tab/>
        </w:r>
        <w:r w:rsidR="00392F3E">
          <w:rPr>
            <w:noProof/>
            <w:webHidden/>
          </w:rPr>
          <w:fldChar w:fldCharType="begin"/>
        </w:r>
        <w:r w:rsidR="00392F3E">
          <w:rPr>
            <w:noProof/>
            <w:webHidden/>
          </w:rPr>
          <w:instrText xml:space="preserve"> PAGEREF _Toc372298936 \h </w:instrText>
        </w:r>
        <w:r w:rsidR="00392F3E">
          <w:rPr>
            <w:noProof/>
            <w:webHidden/>
          </w:rPr>
        </w:r>
        <w:r w:rsidR="00392F3E">
          <w:rPr>
            <w:noProof/>
            <w:webHidden/>
          </w:rPr>
          <w:fldChar w:fldCharType="separate"/>
        </w:r>
        <w:r w:rsidR="00253F27">
          <w:rPr>
            <w:noProof/>
            <w:webHidden/>
          </w:rPr>
          <w:t>9</w:t>
        </w:r>
        <w:r w:rsidR="00392F3E">
          <w:rPr>
            <w:noProof/>
            <w:webHidden/>
          </w:rPr>
          <w:fldChar w:fldCharType="end"/>
        </w:r>
      </w:hyperlink>
    </w:p>
    <w:p w:rsidR="00392F3E" w:rsidRDefault="002E1EB6">
      <w:pPr>
        <w:pStyle w:val="Verzeichnis2"/>
        <w:tabs>
          <w:tab w:val="left" w:pos="1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72298937" w:history="1">
        <w:r w:rsidR="00392F3E" w:rsidRPr="00297CEA">
          <w:rPr>
            <w:rStyle w:val="Hyperlink"/>
            <w:noProof/>
          </w:rPr>
          <w:t>2.1</w:t>
        </w:r>
        <w:r w:rsidR="00392F3E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392F3E" w:rsidRPr="00297CEA">
          <w:rPr>
            <w:rStyle w:val="Hyperlink"/>
            <w:noProof/>
          </w:rPr>
          <w:t>Practical - Guided example</w:t>
        </w:r>
        <w:r w:rsidR="00392F3E">
          <w:rPr>
            <w:noProof/>
            <w:webHidden/>
          </w:rPr>
          <w:tab/>
        </w:r>
        <w:r w:rsidR="00392F3E">
          <w:rPr>
            <w:noProof/>
            <w:webHidden/>
          </w:rPr>
          <w:fldChar w:fldCharType="begin"/>
        </w:r>
        <w:r w:rsidR="00392F3E">
          <w:rPr>
            <w:noProof/>
            <w:webHidden/>
          </w:rPr>
          <w:instrText xml:space="preserve"> PAGEREF _Toc372298937 \h </w:instrText>
        </w:r>
        <w:r w:rsidR="00392F3E">
          <w:rPr>
            <w:noProof/>
            <w:webHidden/>
          </w:rPr>
        </w:r>
        <w:r w:rsidR="00392F3E">
          <w:rPr>
            <w:noProof/>
            <w:webHidden/>
          </w:rPr>
          <w:fldChar w:fldCharType="separate"/>
        </w:r>
        <w:r w:rsidR="00253F27">
          <w:rPr>
            <w:noProof/>
            <w:webHidden/>
          </w:rPr>
          <w:t>9</w:t>
        </w:r>
        <w:r w:rsidR="00392F3E">
          <w:rPr>
            <w:noProof/>
            <w:webHidden/>
          </w:rPr>
          <w:fldChar w:fldCharType="end"/>
        </w:r>
      </w:hyperlink>
    </w:p>
    <w:p w:rsidR="00347C5B" w:rsidRDefault="00F86BD2">
      <w:pPr>
        <w:pStyle w:val="Verzeichnis1"/>
      </w:pPr>
      <w:r>
        <w:fldChar w:fldCharType="end"/>
      </w:r>
    </w:p>
    <w:p w:rsidR="00025C2F" w:rsidRDefault="00347C5B" w:rsidP="00025C2F">
      <w:pPr>
        <w:pStyle w:val="berschrift1"/>
        <w:overflowPunct w:val="0"/>
        <w:autoSpaceDE w:val="0"/>
        <w:autoSpaceDN w:val="0"/>
        <w:adjustRightInd w:val="0"/>
        <w:spacing w:after="120"/>
        <w:ind w:left="1276" w:hanging="566"/>
        <w:textAlignment w:val="baseline"/>
      </w:pPr>
      <w:r w:rsidRPr="002A6913">
        <w:rPr>
          <w:lang w:val="de-CH"/>
        </w:rPr>
        <w:br w:type="page"/>
      </w:r>
      <w:bookmarkStart w:id="0" w:name="_Toc245878614"/>
      <w:bookmarkStart w:id="1" w:name="_Toc372298934"/>
      <w:r w:rsidR="00025C2F">
        <w:lastRenderedPageBreak/>
        <w:t>Kombinatorik</w:t>
      </w:r>
      <w:bookmarkEnd w:id="0"/>
      <w:bookmarkEnd w:id="1"/>
    </w:p>
    <w:p w:rsidR="00025C2F" w:rsidRPr="004D6C4F" w:rsidRDefault="00025C2F" w:rsidP="00025C2F">
      <w:pPr>
        <w:pStyle w:val="Textkrper"/>
        <w:ind w:left="708"/>
        <w:rPr>
          <w:rFonts w:ascii="Verdana" w:hAnsi="Verdana"/>
          <w:sz w:val="22"/>
          <w:szCs w:val="22"/>
        </w:rPr>
      </w:pPr>
      <w:r w:rsidRPr="004D6C4F">
        <w:rPr>
          <w:rFonts w:ascii="Verdana" w:hAnsi="Verdana"/>
          <w:sz w:val="22"/>
          <w:szCs w:val="22"/>
        </w:rPr>
        <w:t xml:space="preserve">Aus Grundfunktionen lassen sich beliebig komplexe Schaltungen zusammensetzen. Solange aus einer bestimmten Kombination von Eingangssignalen immer dasselbe Ausgangssignal resultiert, spricht man von einer </w:t>
      </w:r>
      <w:r w:rsidRPr="004D6C4F">
        <w:rPr>
          <w:rFonts w:ascii="Verdana" w:hAnsi="Verdana"/>
          <w:b/>
          <w:sz w:val="22"/>
          <w:szCs w:val="22"/>
        </w:rPr>
        <w:t>kombinatorischen Schaltung</w:t>
      </w:r>
      <w:r>
        <w:rPr>
          <w:rFonts w:ascii="Verdana" w:hAnsi="Verdana"/>
          <w:sz w:val="22"/>
          <w:szCs w:val="22"/>
        </w:rPr>
        <w:t>. In diesem Kapitel lernen Sie</w:t>
      </w:r>
      <w:r w:rsidRPr="004D6C4F">
        <w:rPr>
          <w:rFonts w:ascii="Verdana" w:hAnsi="Verdana"/>
          <w:sz w:val="22"/>
          <w:szCs w:val="22"/>
        </w:rPr>
        <w:t xml:space="preserve"> beliebige kombinatorische Schaltungen zu entwickeln und zu analysieren.</w:t>
      </w:r>
    </w:p>
    <w:p w:rsidR="00025C2F" w:rsidRDefault="00025C2F" w:rsidP="00025C2F">
      <w:pPr>
        <w:pStyle w:val="Textkrper"/>
        <w:spacing w:before="240"/>
        <w:ind w:left="708"/>
        <w:rPr>
          <w:rFonts w:ascii="Verdana" w:hAnsi="Verdana"/>
          <w:sz w:val="22"/>
          <w:szCs w:val="22"/>
        </w:rPr>
      </w:pPr>
    </w:p>
    <w:p w:rsidR="00025C2F" w:rsidRDefault="00025C2F" w:rsidP="00025C2F">
      <w:pPr>
        <w:pStyle w:val="Textkrper"/>
        <w:spacing w:before="240" w:after="360"/>
        <w:ind w:left="708"/>
        <w:rPr>
          <w:rFonts w:ascii="Verdana" w:hAnsi="Verdana"/>
          <w:sz w:val="22"/>
          <w:szCs w:val="22"/>
        </w:rPr>
      </w:pPr>
      <w:r w:rsidRPr="004D6C4F">
        <w:rPr>
          <w:rFonts w:ascii="Verdana" w:hAnsi="Verdana"/>
          <w:sz w:val="22"/>
          <w:szCs w:val="22"/>
        </w:rPr>
        <w:t xml:space="preserve">Gegeben: </w:t>
      </w:r>
    </w:p>
    <w:p w:rsidR="00025C2F" w:rsidRPr="004D6C4F" w:rsidRDefault="002E1EB6" w:rsidP="00025C2F">
      <w:pPr>
        <w:pStyle w:val="Textkrper"/>
        <w:spacing w:before="240" w:after="360"/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885" type="#_x0000_t32" style="position:absolute;left:0;text-align:left;margin-left:388.1pt;margin-top:95.05pt;width:12.5pt;height:106.5pt;flip:x;z-index:252052480" o:connectortype="straight" strokecolor="red" strokeweight=".25pt">
            <v:stroke endarrow="block" endarrowwidth="narrow" endarrowlength="short"/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886" type="#_x0000_t32" style="position:absolute;left:0;text-align:left;margin-left:277.6pt;margin-top:98.65pt;width:91.5pt;height:100pt;z-index:252053504" o:connectortype="straight" strokecolor="red" strokeweight=".25pt">
            <v:stroke endarrow="block" endarrowwidth="narrow" endarrowlength="short"/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884" type="#_x0000_t32" style="position:absolute;left:0;text-align:left;margin-left:160.1pt;margin-top:98.65pt;width:194.5pt;height:91.5pt;flip:x;z-index:252051456" o:connectortype="straight" strokecolor="red" strokeweight=".25pt">
            <v:stroke endarrow="block" endarrowwidth="narrow" endarrowlength="short"/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882" type="#_x0000_t32" style="position:absolute;left:0;text-align:left;margin-left:146.5pt;margin-top:98.65pt;width:119.2pt;height:80.05pt;flip:x;z-index:252049408" o:connectortype="straight" strokecolor="red" strokeweight=".25pt">
            <v:stroke endarrow="block" endarrowwidth="narrow" endarrowlength="short"/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883" type="#_x0000_t32" style="position:absolute;left:0;text-align:left;margin-left:114.6pt;margin-top:98.65pt;width:4pt;height:82.35pt;z-index:252050432" o:connectortype="straight" strokecolor="red" strokeweight=".25pt">
            <v:stroke endarrow="block" endarrowwidth="narrow" endarrowlength="short"/>
          </v:shape>
        </w:pict>
      </w:r>
      <w:r w:rsidR="00025C2F" w:rsidRPr="008B461A">
        <w:rPr>
          <w:rFonts w:ascii="Verdana" w:hAnsi="Verdana"/>
          <w:noProof/>
          <w:sz w:val="22"/>
          <w:szCs w:val="22"/>
          <w:lang w:val="en-US" w:eastAsia="zh-CN"/>
        </w:rPr>
        <w:drawing>
          <wp:inline distT="0" distB="0" distL="0" distR="0">
            <wp:extent cx="3398960" cy="1241114"/>
            <wp:effectExtent l="19050" t="0" r="0" b="0"/>
            <wp:docPr id="7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79" t="2996" r="40533" b="6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371" cy="124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C2F" w:rsidRPr="008B461A">
        <w:rPr>
          <w:rFonts w:ascii="Verdana" w:hAnsi="Verdana"/>
          <w:noProof/>
          <w:sz w:val="22"/>
          <w:szCs w:val="22"/>
          <w:lang w:val="en-US" w:eastAsia="zh-CN"/>
        </w:rPr>
        <w:drawing>
          <wp:inline distT="0" distB="0" distL="0" distR="0">
            <wp:extent cx="2168769" cy="1244117"/>
            <wp:effectExtent l="19050" t="0" r="2931" b="0"/>
            <wp:docPr id="10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549" t="4141" r="5816" b="5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11" cy="124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C2F" w:rsidRDefault="00025C2F" w:rsidP="00025C2F">
      <w:pPr>
        <w:ind w:firstLine="708"/>
        <w:rPr>
          <w:rFonts w:ascii="Verdana" w:hAnsi="Verdana"/>
          <w:b/>
          <w:i/>
          <w:sz w:val="22"/>
          <w:szCs w:val="22"/>
        </w:rPr>
      </w:pPr>
    </w:p>
    <w:p w:rsidR="00025C2F" w:rsidRPr="004D6C4F" w:rsidRDefault="00025C2F" w:rsidP="00025C2F">
      <w:pPr>
        <w:ind w:firstLine="708"/>
        <w:rPr>
          <w:rFonts w:ascii="Verdana" w:hAnsi="Verdana"/>
          <w:sz w:val="22"/>
          <w:szCs w:val="22"/>
        </w:rPr>
      </w:pPr>
      <w:r w:rsidRPr="00DA5602">
        <w:rPr>
          <w:rFonts w:ascii="Verdana" w:hAnsi="Verdana"/>
          <w:b/>
          <w:i/>
          <w:sz w:val="22"/>
          <w:szCs w:val="22"/>
          <w:highlight w:val="yellow"/>
        </w:rPr>
        <w:t>Analyse:</w:t>
      </w:r>
      <w:r>
        <w:rPr>
          <w:rFonts w:ascii="Verdana" w:hAnsi="Verdana"/>
          <w:b/>
          <w:i/>
          <w:sz w:val="22"/>
          <w:szCs w:val="22"/>
        </w:rPr>
        <w:t xml:space="preserve"> A</w:t>
      </w:r>
      <w:r w:rsidRPr="004D6C4F">
        <w:rPr>
          <w:rFonts w:ascii="Verdana" w:hAnsi="Verdana"/>
          <w:b/>
          <w:i/>
          <w:sz w:val="22"/>
          <w:szCs w:val="22"/>
        </w:rPr>
        <w:t>us der Aufgabenstellung die Funktionsgleichung herleiten</w:t>
      </w:r>
      <w:r>
        <w:rPr>
          <w:rFonts w:ascii="Verdana" w:hAnsi="Verdana"/>
          <w:b/>
          <w:i/>
          <w:sz w:val="22"/>
          <w:szCs w:val="22"/>
        </w:rPr>
        <w:t>.</w:t>
      </w:r>
      <w:r w:rsidRPr="004D6C4F">
        <w:rPr>
          <w:rFonts w:ascii="Verdana" w:hAnsi="Verdana"/>
          <w:sz w:val="22"/>
          <w:szCs w:val="22"/>
        </w:rPr>
        <w:t xml:space="preserve"> </w:t>
      </w:r>
    </w:p>
    <w:p w:rsidR="00025C2F" w:rsidRDefault="00025C2F" w:rsidP="00025C2F">
      <w:pPr>
        <w:ind w:firstLine="708"/>
        <w:rPr>
          <w:rFonts w:ascii="Verdana" w:hAnsi="Verdana"/>
          <w:sz w:val="22"/>
          <w:szCs w:val="22"/>
        </w:rPr>
      </w:pPr>
    </w:p>
    <w:p w:rsidR="00025C2F" w:rsidRDefault="00025C2F" w:rsidP="00025C2F">
      <w:pPr>
        <w:ind w:firstLine="708"/>
        <w:rPr>
          <w:rFonts w:ascii="Verdana" w:hAnsi="Verdana"/>
          <w:sz w:val="22"/>
          <w:szCs w:val="22"/>
        </w:rPr>
      </w:pPr>
    </w:p>
    <w:p w:rsidR="00025C2F" w:rsidRPr="004D6C4F" w:rsidRDefault="00025C2F" w:rsidP="00025C2F">
      <w:pPr>
        <w:ind w:firstLine="708"/>
        <w:rPr>
          <w:rFonts w:ascii="Verdana" w:hAnsi="Verdana"/>
          <w:sz w:val="22"/>
          <w:szCs w:val="22"/>
        </w:rPr>
      </w:pPr>
    </w:p>
    <w:p w:rsidR="00025C2F" w:rsidRPr="004D6C4F" w:rsidRDefault="002E1EB6" w:rsidP="00025C2F">
      <w:pPr>
        <w:ind w:firstLine="708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893" type="#_x0000_t202" style="position:absolute;left:0;text-align:left;margin-left:289.15pt;margin-top:116.45pt;width:110.1pt;height:23pt;z-index:252060672" stroked="f" strokecolor="white [3212]">
            <v:textbox style="mso-next-textbox:#_x0000_s4893">
              <w:txbxContent>
                <w:p w:rsidR="00025C2F" w:rsidRPr="00A46674" w:rsidRDefault="00025C2F" w:rsidP="00025C2F">
                  <m:oMathPara>
                    <m:oMath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A∨B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∧C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4881" type="#_x0000_t202" style="position:absolute;left:0;text-align:left;margin-left:287.1pt;margin-top:17.45pt;width:191.6pt;height:23pt;z-index:252048384" strokecolor="white [3212]">
            <v:textbox style="mso-next-textbox:#_x0000_s4881">
              <w:txbxContent>
                <w:p w:rsidR="00025C2F" w:rsidRPr="00A46674" w:rsidRDefault="00025C2F" w:rsidP="00025C2F">
                  <m:oMathPara>
                    <m:oMath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∧B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A∧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A∧B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∧C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892" type="#_x0000_t32" style="position:absolute;left:0;text-align:left;margin-left:322.6pt;margin-top:139.45pt;width:34pt;height:67.5pt;z-index:252059648" o:connectortype="straight" strokecolor="red" strokeweight=".25pt">
            <v:stroke endarrow="block" endarrowwidth="narrow" endarrowlength="short"/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891" type="#_x0000_t32" style="position:absolute;left:0;text-align:left;margin-left:165.6pt;margin-top:139.45pt;width:147pt;height:102pt;flip:x;z-index:252058624" o:connectortype="straight" strokecolor="red" strokeweight=".25pt">
            <v:stroke endarrow="block" endarrowwidth="narrow" endarrowlength="short"/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890" type="#_x0000_t32" style="position:absolute;left:0;text-align:left;margin-left:268.6pt;margin-top:82.95pt;width:44pt;height:33.5pt;z-index:252057600" o:connectortype="straight" strokecolor="red" strokeweight=".25pt">
            <v:stroke endarrow="block" endarrowwidth="narrow" endarrowlength="short"/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889" type="#_x0000_t32" style="position:absolute;left:0;text-align:left;margin-left:322.6pt;margin-top:39.45pt;width:61.5pt;height:77pt;flip:x;z-index:252056576" o:connectortype="straight" strokecolor="red" strokeweight=".25pt">
            <v:stroke endarrow="block" endarrowwidth="narrow" endarrowlength="short"/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888" type="#_x0000_t32" style="position:absolute;left:0;text-align:left;margin-left:162.1pt;margin-top:46pt;width:53.5pt;height:0;flip:x;z-index:252055552" o:connectortype="straight" strokecolor="red" strokeweight=".25pt">
            <v:stroke endarrow="block" endarrowwidth="narrow" endarrowlength="short"/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887" type="#_x0000_t32" style="position:absolute;left:0;text-align:left;margin-left:165.6pt;margin-top:39.45pt;width:54.5pt;height:0;z-index:252054528" o:connectortype="straight" strokecolor="red" strokeweight=".25pt">
            <v:stroke endarrow="block" endarrowwidth="narrow" endarrowlength="short"/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4879" type="#_x0000_t202" style="position:absolute;left:0;text-align:left;margin-left:188.6pt;margin-top:89.45pt;width:98.5pt;height:29pt;z-index:252046336">
            <v:textbox>
              <w:txbxContent>
                <w:p w:rsidR="00025C2F" w:rsidRPr="00F46991" w:rsidRDefault="00025C2F" w:rsidP="00025C2F">
                  <w:pPr>
                    <w:rPr>
                      <w:rFonts w:ascii="Verdana" w:hAnsi="Verdana"/>
                      <w:sz w:val="16"/>
                      <w:szCs w:val="16"/>
                      <w:lang w:val="de-CH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de-CH"/>
                    </w:rPr>
                    <w:t>V</w:t>
                  </w:r>
                  <w:r w:rsidRPr="00F46991">
                    <w:rPr>
                      <w:rFonts w:ascii="Verdana" w:hAnsi="Verdana"/>
                      <w:sz w:val="16"/>
                      <w:szCs w:val="16"/>
                      <w:lang w:val="de-CH"/>
                    </w:rPr>
                    <w:t>ereinfacht aus dem KV-Diagramm lesen.</w:t>
                  </w:r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4880" type="#_x0000_t202" style="position:absolute;left:0;text-align:left;margin-left:356.6pt;margin-top:60.45pt;width:87pt;height:29pt;z-index:252047360">
            <v:textbox>
              <w:txbxContent>
                <w:p w:rsidR="00025C2F" w:rsidRPr="00F46991" w:rsidRDefault="00025C2F" w:rsidP="00025C2F">
                  <w:pPr>
                    <w:rPr>
                      <w:rFonts w:ascii="Verdana" w:hAnsi="Verdana"/>
                      <w:sz w:val="16"/>
                      <w:szCs w:val="16"/>
                      <w:lang w:val="de-CH"/>
                    </w:rPr>
                  </w:pPr>
                  <w:r w:rsidRPr="00F46991">
                    <w:rPr>
                      <w:rFonts w:ascii="Verdana" w:hAnsi="Verdana"/>
                      <w:sz w:val="16"/>
                      <w:szCs w:val="16"/>
                      <w:lang w:val="de-CH"/>
                    </w:rPr>
                    <w:t>V</w:t>
                  </w:r>
                  <w:r>
                    <w:rPr>
                      <w:rFonts w:ascii="Verdana" w:hAnsi="Verdana"/>
                      <w:sz w:val="16"/>
                      <w:szCs w:val="16"/>
                      <w:lang w:val="de-CH"/>
                    </w:rPr>
                    <w:t>ereinfachen mit Schaltalgebra</w:t>
                  </w:r>
                  <w:r w:rsidRPr="00F46991">
                    <w:rPr>
                      <w:rFonts w:ascii="Verdana" w:hAnsi="Verdana"/>
                      <w:sz w:val="16"/>
                      <w:szCs w:val="16"/>
                      <w:lang w:val="de-CH"/>
                    </w:rPr>
                    <w:t>.</w:t>
                  </w:r>
                </w:p>
              </w:txbxContent>
            </v:textbox>
          </v:shape>
        </w:pict>
      </w:r>
      <w:r w:rsidR="00025C2F" w:rsidRPr="004D6C4F">
        <w:rPr>
          <w:rFonts w:ascii="Verdana" w:hAnsi="Verdana"/>
          <w:b/>
          <w:sz w:val="22"/>
          <w:szCs w:val="22"/>
        </w:rPr>
        <w:object w:dxaOrig="7792" w:dyaOrig="32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144.75pt" o:ole="">
            <v:imagedata r:id="rId11" o:title=""/>
          </v:shape>
          <o:OLEObject Type="Embed" ProgID="MSDraw" ShapeID="_x0000_i1025" DrawAspect="Content" ObjectID="_1509772584" r:id="rId12"/>
        </w:object>
      </w:r>
    </w:p>
    <w:p w:rsidR="00025C2F" w:rsidRPr="004D6C4F" w:rsidRDefault="00025C2F" w:rsidP="00025C2F">
      <w:pPr>
        <w:ind w:firstLine="708"/>
        <w:rPr>
          <w:rFonts w:ascii="Verdana" w:hAnsi="Verdana"/>
          <w:b/>
          <w:sz w:val="22"/>
          <w:szCs w:val="22"/>
        </w:rPr>
      </w:pPr>
    </w:p>
    <w:p w:rsidR="00025C2F" w:rsidRDefault="00025C2F" w:rsidP="00025C2F">
      <w:pPr>
        <w:ind w:firstLine="708"/>
        <w:rPr>
          <w:rFonts w:ascii="Verdana" w:hAnsi="Verdana"/>
          <w:b/>
          <w:i/>
          <w:sz w:val="22"/>
          <w:szCs w:val="22"/>
        </w:rPr>
      </w:pPr>
    </w:p>
    <w:p w:rsidR="00025C2F" w:rsidRPr="004D6C4F" w:rsidRDefault="00025C2F" w:rsidP="00025C2F">
      <w:pPr>
        <w:ind w:firstLine="708"/>
        <w:rPr>
          <w:rFonts w:ascii="Verdana" w:hAnsi="Verdana"/>
          <w:sz w:val="22"/>
          <w:szCs w:val="22"/>
        </w:rPr>
      </w:pPr>
      <w:r w:rsidRPr="003C42EE">
        <w:rPr>
          <w:rFonts w:ascii="Verdana" w:hAnsi="Verdana"/>
          <w:b/>
          <w:i/>
          <w:sz w:val="22"/>
          <w:szCs w:val="22"/>
          <w:highlight w:val="yellow"/>
        </w:rPr>
        <w:t>Synthese:</w:t>
      </w:r>
      <w:r>
        <w:rPr>
          <w:rFonts w:ascii="Verdana" w:hAnsi="Verdana"/>
          <w:b/>
          <w:i/>
          <w:sz w:val="22"/>
          <w:szCs w:val="22"/>
        </w:rPr>
        <w:t xml:space="preserve"> A</w:t>
      </w:r>
      <w:r w:rsidRPr="004D6C4F">
        <w:rPr>
          <w:rFonts w:ascii="Verdana" w:hAnsi="Verdana"/>
          <w:b/>
          <w:i/>
          <w:sz w:val="22"/>
          <w:szCs w:val="22"/>
        </w:rPr>
        <w:t>us der Funktionsgleichung die Schaltung herleiten</w:t>
      </w:r>
      <w:r>
        <w:rPr>
          <w:rFonts w:ascii="Verdana" w:hAnsi="Verdana"/>
          <w:b/>
          <w:i/>
          <w:sz w:val="22"/>
          <w:szCs w:val="22"/>
        </w:rPr>
        <w:t>.</w:t>
      </w:r>
      <w:r w:rsidRPr="004D6C4F">
        <w:rPr>
          <w:rFonts w:ascii="Verdana" w:hAnsi="Verdana"/>
          <w:sz w:val="22"/>
          <w:szCs w:val="22"/>
        </w:rPr>
        <w:t xml:space="preserve"> </w:t>
      </w:r>
    </w:p>
    <w:p w:rsidR="00025C2F" w:rsidRDefault="00025C2F" w:rsidP="00025C2F">
      <w:pPr>
        <w:ind w:firstLine="708"/>
        <w:rPr>
          <w:rFonts w:ascii="Verdana" w:hAnsi="Verdana"/>
          <w:sz w:val="22"/>
          <w:szCs w:val="22"/>
        </w:rPr>
      </w:pPr>
    </w:p>
    <w:p w:rsidR="00025C2F" w:rsidRPr="004D6C4F" w:rsidRDefault="00025C2F" w:rsidP="00025C2F">
      <w:pPr>
        <w:ind w:firstLine="708"/>
        <w:rPr>
          <w:rFonts w:ascii="Verdana" w:hAnsi="Verdana"/>
          <w:sz w:val="22"/>
          <w:szCs w:val="22"/>
        </w:rPr>
      </w:pPr>
    </w:p>
    <w:p w:rsidR="00025C2F" w:rsidRDefault="00025C2F" w:rsidP="00025C2F">
      <w:pPr>
        <w:ind w:firstLine="708"/>
        <w:jc w:val="center"/>
        <w:rPr>
          <w:b/>
          <w:sz w:val="28"/>
        </w:rPr>
      </w:pPr>
      <w:r w:rsidRPr="00A56A70">
        <w:rPr>
          <w:b/>
          <w:sz w:val="28"/>
        </w:rPr>
        <w:object w:dxaOrig="8768" w:dyaOrig="1960">
          <v:shape id="_x0000_i1026" type="#_x0000_t75" style="width:392.25pt;height:87pt" o:ole="">
            <v:imagedata r:id="rId13" o:title=""/>
          </v:shape>
          <o:OLEObject Type="Embed" ProgID="MSDraw" ShapeID="_x0000_i1026" DrawAspect="Content" ObjectID="_1509772585" r:id="rId14"/>
        </w:object>
      </w:r>
    </w:p>
    <w:p w:rsidR="00025C2F" w:rsidRDefault="00025C2F" w:rsidP="00025C2F">
      <w:pPr>
        <w:ind w:firstLine="708"/>
        <w:jc w:val="center"/>
        <w:rPr>
          <w:b/>
          <w:sz w:val="28"/>
        </w:rPr>
      </w:pPr>
    </w:p>
    <w:p w:rsidR="00025C2F" w:rsidRDefault="00025C2F" w:rsidP="00025C2F">
      <w:pPr>
        <w:rPr>
          <w:b/>
          <w:sz w:val="28"/>
        </w:rPr>
      </w:pPr>
      <w:r>
        <w:rPr>
          <w:b/>
          <w:sz w:val="28"/>
        </w:rPr>
        <w:br w:type="page"/>
      </w:r>
    </w:p>
    <w:p w:rsidR="009E493B" w:rsidRDefault="009E493B" w:rsidP="009E493B">
      <w:pPr>
        <w:pStyle w:val="berschrift2"/>
        <w:numPr>
          <w:ilvl w:val="1"/>
          <w:numId w:val="23"/>
        </w:numPr>
        <w:tabs>
          <w:tab w:val="clear" w:pos="1377"/>
          <w:tab w:val="num" w:pos="1418"/>
        </w:tabs>
        <w:overflowPunct/>
        <w:autoSpaceDE/>
        <w:autoSpaceDN/>
        <w:adjustRightInd/>
        <w:spacing w:before="240" w:after="60"/>
        <w:ind w:hanging="668"/>
        <w:textAlignment w:val="auto"/>
      </w:pPr>
      <w:bookmarkStart w:id="2" w:name="_Toc245878615"/>
      <w:bookmarkStart w:id="3" w:name="_Toc372298935"/>
      <w:r>
        <w:lastRenderedPageBreak/>
        <w:t>Analyse und Synthese</w:t>
      </w:r>
      <w:bookmarkEnd w:id="2"/>
      <w:bookmarkEnd w:id="3"/>
    </w:p>
    <w:p w:rsidR="009E493B" w:rsidRPr="007D03D9" w:rsidRDefault="009E493B" w:rsidP="009E493B">
      <w:pPr>
        <w:ind w:left="708"/>
        <w:rPr>
          <w:rFonts w:ascii="Verdana" w:hAnsi="Verdana"/>
          <w:sz w:val="8"/>
          <w:szCs w:val="8"/>
        </w:rPr>
      </w:pPr>
    </w:p>
    <w:p w:rsidR="009E493B" w:rsidRDefault="009E493B" w:rsidP="009E493B">
      <w:pPr>
        <w:pStyle w:val="berschrift3"/>
      </w:pPr>
      <w:r>
        <w:t>Funktionsgleichung aus einer gegebenen Schaltung lesen</w:t>
      </w:r>
    </w:p>
    <w:p w:rsidR="000A4F8A" w:rsidRPr="000A4F8A" w:rsidRDefault="000A4F8A" w:rsidP="000A4F8A">
      <w:pPr>
        <w:rPr>
          <w:rFonts w:ascii="Verdana" w:hAnsi="Verdana"/>
          <w:sz w:val="22"/>
          <w:szCs w:val="22"/>
        </w:rPr>
      </w:pPr>
    </w:p>
    <w:p w:rsidR="000A4F8A" w:rsidRPr="003C393C" w:rsidRDefault="000A4F8A" w:rsidP="000A4F8A">
      <w:pPr>
        <w:ind w:left="708"/>
        <w:rPr>
          <w:rFonts w:ascii="Verdana" w:hAnsi="Verdana"/>
          <w:sz w:val="22"/>
          <w:szCs w:val="22"/>
        </w:rPr>
      </w:pPr>
      <w:r w:rsidRPr="003C393C">
        <w:rPr>
          <w:rFonts w:ascii="Verdana" w:hAnsi="Verdana"/>
          <w:sz w:val="22"/>
          <w:szCs w:val="22"/>
        </w:rPr>
        <w:t>Vorgehen:</w:t>
      </w:r>
    </w:p>
    <w:p w:rsidR="000A4F8A" w:rsidRPr="003C393C" w:rsidRDefault="000A4F8A" w:rsidP="00DE26DA">
      <w:pPr>
        <w:pStyle w:val="Listenabsatz"/>
        <w:numPr>
          <w:ilvl w:val="0"/>
          <w:numId w:val="24"/>
        </w:numPr>
        <w:spacing w:before="120"/>
        <w:rPr>
          <w:rFonts w:ascii="Verdana" w:hAnsi="Verdana"/>
          <w:sz w:val="22"/>
          <w:szCs w:val="22"/>
        </w:rPr>
      </w:pPr>
      <w:r w:rsidRPr="003C393C">
        <w:rPr>
          <w:rFonts w:ascii="Verdana" w:hAnsi="Verdana"/>
          <w:sz w:val="22"/>
          <w:szCs w:val="22"/>
        </w:rPr>
        <w:t>Jede</w:t>
      </w:r>
      <w:r w:rsidR="004A44C3" w:rsidRPr="003C393C">
        <w:rPr>
          <w:rFonts w:ascii="Verdana" w:hAnsi="Verdana"/>
          <w:sz w:val="22"/>
          <w:szCs w:val="22"/>
        </w:rPr>
        <w:t>m</w:t>
      </w:r>
      <w:r w:rsidRPr="003C393C">
        <w:rPr>
          <w:rFonts w:ascii="Verdana" w:hAnsi="Verdana"/>
          <w:sz w:val="22"/>
          <w:szCs w:val="22"/>
        </w:rPr>
        <w:t xml:space="preserve"> Signal einen Namen (Hilfsvariable) geben. </w:t>
      </w:r>
    </w:p>
    <w:p w:rsidR="000A4F8A" w:rsidRPr="003C393C" w:rsidRDefault="000A4F8A" w:rsidP="00DE26DA">
      <w:pPr>
        <w:pStyle w:val="Listenabsatz"/>
        <w:numPr>
          <w:ilvl w:val="0"/>
          <w:numId w:val="24"/>
        </w:numPr>
        <w:spacing w:before="120"/>
        <w:rPr>
          <w:rFonts w:ascii="Verdana" w:hAnsi="Verdana"/>
          <w:sz w:val="22"/>
          <w:szCs w:val="22"/>
        </w:rPr>
      </w:pPr>
      <w:r w:rsidRPr="003C393C">
        <w:rPr>
          <w:rFonts w:ascii="Verdana" w:hAnsi="Verdana"/>
          <w:sz w:val="22"/>
          <w:szCs w:val="22"/>
        </w:rPr>
        <w:t>Die Funktionsgleichung für jede Verknüpfung aufstellen.</w:t>
      </w:r>
    </w:p>
    <w:p w:rsidR="000A4F8A" w:rsidRPr="003C393C" w:rsidRDefault="000A4F8A" w:rsidP="00DE26DA">
      <w:pPr>
        <w:pStyle w:val="Listenabsatz"/>
        <w:numPr>
          <w:ilvl w:val="0"/>
          <w:numId w:val="24"/>
        </w:numPr>
        <w:spacing w:before="120"/>
        <w:rPr>
          <w:rFonts w:ascii="Verdana" w:hAnsi="Verdana"/>
          <w:sz w:val="22"/>
          <w:szCs w:val="22"/>
        </w:rPr>
      </w:pPr>
      <w:r w:rsidRPr="003C393C">
        <w:rPr>
          <w:rFonts w:ascii="Verdana" w:hAnsi="Verdana"/>
          <w:sz w:val="22"/>
          <w:szCs w:val="22"/>
        </w:rPr>
        <w:t>Gleichungen einsetzen, so dass die Hilfsvariablen entfallen.</w:t>
      </w:r>
    </w:p>
    <w:p w:rsidR="00A96B66" w:rsidRDefault="00A96B66" w:rsidP="003C393C">
      <w:pPr>
        <w:ind w:left="708"/>
        <w:rPr>
          <w:rFonts w:ascii="Verdana" w:hAnsi="Verdana"/>
          <w:sz w:val="22"/>
          <w:szCs w:val="22"/>
        </w:rPr>
      </w:pPr>
    </w:p>
    <w:p w:rsidR="003C393C" w:rsidRPr="003C393C" w:rsidRDefault="002E1EB6" w:rsidP="003C393C">
      <w:pPr>
        <w:ind w:left="708"/>
        <w:rPr>
          <w:rFonts w:ascii="Verdana" w:hAnsi="Verdana"/>
          <w:sz w:val="22"/>
          <w:szCs w:val="22"/>
        </w:rPr>
      </w:pPr>
      <w:r>
        <w:rPr>
          <w:noProof/>
        </w:rPr>
        <w:pict>
          <v:shape id="_x0000_s4748" type="#_x0000_t202" style="position:absolute;left:0;text-align:left;margin-left:202pt;margin-top:.8pt;width:185.15pt;height:88.45pt;z-index:251983872;mso-wrap-style:none" strokecolor="white [3212]">
            <v:textbox style="mso-next-textbox:#_x0000_s4748;mso-fit-shape-to-text:t">
              <w:txbxContent>
                <w:p w:rsidR="008B7E98" w:rsidRPr="00A96B66" w:rsidRDefault="008B7E98" w:rsidP="00A96B66">
                  <w:pPr>
                    <w:rPr>
                      <w:rFonts w:ascii="Cambria Math" w:hAnsi="Verdana"/>
                      <w:oMath/>
                    </w:rPr>
                  </w:pPr>
                  <w:r>
                    <w:object w:dxaOrig="3403" w:dyaOrig="1605">
                      <v:shape id="_x0000_i1028" type="#_x0000_t75" style="width:170.25pt;height:81pt" o:ole="">
                        <v:imagedata r:id="rId15" o:title=""/>
                      </v:shape>
                      <o:OLEObject Type="Embed" ProgID="MSDraw" ShapeID="_x0000_i1028" DrawAspect="Content" ObjectID="_1509772587" r:id="rId16"/>
                    </w:object>
                  </w:r>
                </w:p>
              </w:txbxContent>
            </v:textbox>
            <w10:wrap type="square"/>
          </v:shape>
        </w:pict>
      </w:r>
      <w:r w:rsidR="00443E0A">
        <w:rPr>
          <w:rFonts w:ascii="Verdana" w:hAnsi="Verdana"/>
          <w:sz w:val="22"/>
          <w:szCs w:val="22"/>
        </w:rPr>
        <w:t>Beispiel</w:t>
      </w:r>
      <w:r w:rsidR="00A96B66">
        <w:rPr>
          <w:rFonts w:ascii="Verdana" w:hAnsi="Verdana"/>
          <w:sz w:val="22"/>
          <w:szCs w:val="22"/>
        </w:rPr>
        <w:t>:</w:t>
      </w:r>
      <w:r w:rsidR="003C393C" w:rsidRPr="003C393C">
        <w:rPr>
          <w:rFonts w:ascii="Verdana" w:hAnsi="Verdana"/>
          <w:sz w:val="22"/>
          <w:szCs w:val="22"/>
        </w:rPr>
        <w:t xml:space="preserve"> </w:t>
      </w:r>
    </w:p>
    <w:p w:rsidR="003C393C" w:rsidRPr="003C393C" w:rsidRDefault="003C393C" w:rsidP="003C393C">
      <w:pPr>
        <w:ind w:left="708"/>
        <w:rPr>
          <w:rFonts w:ascii="Verdana" w:hAnsi="Verdana"/>
          <w:sz w:val="22"/>
          <w:szCs w:val="22"/>
        </w:rPr>
      </w:pPr>
    </w:p>
    <w:p w:rsidR="003C393C" w:rsidRPr="003C393C" w:rsidRDefault="003C393C" w:rsidP="00820B5D">
      <w:pPr>
        <w:pStyle w:val="Listenabsatz"/>
        <w:numPr>
          <w:ilvl w:val="0"/>
          <w:numId w:val="25"/>
        </w:numPr>
        <w:ind w:left="1134" w:hanging="426"/>
        <w:rPr>
          <w:rFonts w:ascii="Verdana" w:hAnsi="Verdana"/>
          <w:sz w:val="22"/>
          <w:szCs w:val="22"/>
        </w:rPr>
      </w:pPr>
      <m:oMath>
        <m:r>
          <w:rPr>
            <w:rFonts w:ascii="Cambria Math" w:hAnsi="Verdana"/>
            <w:sz w:val="22"/>
            <w:szCs w:val="22"/>
          </w:rPr>
          <m:t>Y=A</m:t>
        </m:r>
        <m:r>
          <w:rPr>
            <w:rFonts w:ascii="Cambria Math" w:hAnsi="Cambria Math"/>
            <w:sz w:val="22"/>
            <w:szCs w:val="22"/>
          </w:rPr>
          <m:t>∨</m:t>
        </m:r>
        <m:r>
          <w:rPr>
            <w:rFonts w:ascii="Cambria Math" w:hAnsi="Verdana"/>
            <w:sz w:val="22"/>
            <w:szCs w:val="22"/>
          </w:rPr>
          <m:t>B</m:t>
        </m:r>
      </m:oMath>
      <w:r w:rsidRPr="003C393C">
        <w:rPr>
          <w:rFonts w:ascii="Verdana" w:hAnsi="Verdana"/>
          <w:sz w:val="22"/>
          <w:szCs w:val="22"/>
        </w:rPr>
        <w:tab/>
      </w:r>
    </w:p>
    <w:p w:rsidR="003C393C" w:rsidRPr="003C393C" w:rsidRDefault="003C393C" w:rsidP="00820B5D">
      <w:pPr>
        <w:pStyle w:val="Listenabsatz"/>
        <w:numPr>
          <w:ilvl w:val="0"/>
          <w:numId w:val="25"/>
        </w:numPr>
        <w:ind w:left="1134" w:hanging="426"/>
        <w:rPr>
          <w:rFonts w:ascii="Verdana" w:hAnsi="Verdana"/>
          <w:sz w:val="22"/>
          <w:szCs w:val="22"/>
        </w:rPr>
      </w:pPr>
      <m:oMath>
        <m:r>
          <w:rPr>
            <w:rFonts w:ascii="Cambria Math" w:hAnsi="Verdana"/>
            <w:sz w:val="22"/>
            <w:szCs w:val="22"/>
          </w:rPr>
          <m:t>X=Y</m:t>
        </m:r>
        <m:r>
          <w:rPr>
            <w:rFonts w:ascii="Cambria Math" w:hAnsi="Cambria Math"/>
            <w:sz w:val="22"/>
            <w:szCs w:val="22"/>
          </w:rPr>
          <m:t>∧</m:t>
        </m:r>
        <m:r>
          <w:rPr>
            <w:rFonts w:ascii="Cambria Math" w:hAnsi="Verdana"/>
            <w:sz w:val="22"/>
            <w:szCs w:val="22"/>
          </w:rPr>
          <m:t>C</m:t>
        </m:r>
      </m:oMath>
      <w:r w:rsidRPr="003C393C">
        <w:rPr>
          <w:rFonts w:ascii="Verdana" w:hAnsi="Verdana"/>
          <w:sz w:val="22"/>
          <w:szCs w:val="22"/>
        </w:rPr>
        <w:tab/>
      </w:r>
    </w:p>
    <w:p w:rsidR="004A44C3" w:rsidRPr="003C393C" w:rsidRDefault="003C393C" w:rsidP="00820B5D">
      <w:pPr>
        <w:pStyle w:val="Listenabsatz"/>
        <w:numPr>
          <w:ilvl w:val="0"/>
          <w:numId w:val="25"/>
        </w:numPr>
        <w:ind w:left="1134" w:hanging="426"/>
        <w:rPr>
          <w:rFonts w:ascii="Verdana" w:hAnsi="Verdana"/>
          <w:sz w:val="22"/>
          <w:szCs w:val="22"/>
        </w:rPr>
      </w:pPr>
      <m:oMath>
        <m:r>
          <w:rPr>
            <w:rFonts w:ascii="Cambria Math" w:hAnsi="Verdana"/>
            <w:sz w:val="22"/>
            <w:szCs w:val="22"/>
          </w:rPr>
          <m:t>X=</m:t>
        </m:r>
        <m:d>
          <m:dPr>
            <m:ctrlPr>
              <w:rPr>
                <w:rFonts w:ascii="Cambria Math" w:hAnsi="Verdana"/>
                <w:i/>
                <w:sz w:val="22"/>
                <w:szCs w:val="22"/>
              </w:rPr>
            </m:ctrlPr>
          </m:dPr>
          <m:e>
            <m:r>
              <w:rPr>
                <w:rFonts w:ascii="Cambria Math" w:hAnsi="Verdana"/>
                <w:sz w:val="22"/>
                <w:szCs w:val="22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∨</m:t>
            </m:r>
            <m:r>
              <w:rPr>
                <w:rFonts w:ascii="Cambria Math" w:hAnsi="Verdana"/>
                <w:sz w:val="22"/>
                <w:szCs w:val="22"/>
              </w:rPr>
              <m:t>B</m:t>
            </m:r>
          </m:e>
        </m:d>
        <m:r>
          <w:rPr>
            <w:rFonts w:ascii="Cambria Math" w:hAnsi="Cambria Math"/>
            <w:sz w:val="22"/>
            <w:szCs w:val="22"/>
          </w:rPr>
          <m:t>∧</m:t>
        </m:r>
        <m:r>
          <w:rPr>
            <w:rFonts w:ascii="Cambria Math" w:hAnsi="Verdana"/>
            <w:sz w:val="22"/>
            <w:szCs w:val="22"/>
          </w:rPr>
          <m:t>C</m:t>
        </m:r>
      </m:oMath>
    </w:p>
    <w:p w:rsidR="003C393C" w:rsidRPr="003C393C" w:rsidRDefault="003C393C" w:rsidP="000A4F8A">
      <w:pPr>
        <w:rPr>
          <w:rFonts w:ascii="Verdana" w:hAnsi="Verdana"/>
          <w:b/>
          <w:sz w:val="28"/>
        </w:rPr>
      </w:pPr>
    </w:p>
    <w:p w:rsidR="000A4F8A" w:rsidRPr="000A4F8A" w:rsidRDefault="001E1692" w:rsidP="003C393C">
      <w:pPr>
        <w:ind w:left="4248" w:firstLine="708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2013568" behindDoc="0" locked="0" layoutInCell="1" allowOverlap="1">
            <wp:simplePos x="0" y="0"/>
            <wp:positionH relativeFrom="column">
              <wp:posOffset>902970</wp:posOffset>
            </wp:positionH>
            <wp:positionV relativeFrom="paragraph">
              <wp:posOffset>84455</wp:posOffset>
            </wp:positionV>
            <wp:extent cx="717550" cy="717550"/>
            <wp:effectExtent l="19050" t="0" r="6350" b="0"/>
            <wp:wrapNone/>
            <wp:docPr id="57" name="Bild 57" descr="http://www.schule.at/dl/6027/img/Prolog_1_2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schule.at/dl/6027/img/Prolog_1_2_1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4F8A" w:rsidRPr="000A4F8A" w:rsidRDefault="000A4F8A" w:rsidP="000A4F8A">
      <w:pPr>
        <w:rPr>
          <w:rFonts w:ascii="Verdana" w:hAnsi="Verdana"/>
          <w:sz w:val="22"/>
          <w:szCs w:val="22"/>
        </w:rPr>
      </w:pPr>
    </w:p>
    <w:p w:rsidR="000A4F8A" w:rsidRPr="000A4F8A" w:rsidRDefault="000A4F8A" w:rsidP="000A4F8A">
      <w:pPr>
        <w:ind w:left="708"/>
        <w:rPr>
          <w:rFonts w:ascii="Verdana" w:hAnsi="Verdana"/>
          <w:sz w:val="22"/>
          <w:szCs w:val="22"/>
        </w:rPr>
      </w:pPr>
      <w:r w:rsidRPr="000A4F8A">
        <w:rPr>
          <w:rFonts w:ascii="Verdana" w:hAnsi="Verdana"/>
          <w:sz w:val="22"/>
          <w:szCs w:val="22"/>
        </w:rPr>
        <w:tab/>
      </w:r>
      <w:r w:rsidRPr="000A4F8A">
        <w:rPr>
          <w:rFonts w:ascii="Verdana" w:hAnsi="Verdana"/>
          <w:sz w:val="22"/>
          <w:szCs w:val="22"/>
        </w:rPr>
        <w:tab/>
      </w:r>
      <w:r w:rsidRPr="000A4F8A">
        <w:rPr>
          <w:rFonts w:ascii="Verdana" w:hAnsi="Verdana"/>
          <w:sz w:val="22"/>
          <w:szCs w:val="22"/>
        </w:rPr>
        <w:tab/>
      </w:r>
    </w:p>
    <w:p w:rsidR="00AB4419" w:rsidRPr="00A64B9F" w:rsidRDefault="002E1EB6" w:rsidP="00AB4419">
      <w:pPr>
        <w:ind w:left="708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4763" type="#_x0000_t202" style="position:absolute;left:0;text-align:left;margin-left:379.55pt;margin-top:10.4pt;width:23pt;height:22.5pt;z-index:251986944" filled="f" stroked="f" strokecolor="white [3212]">
            <v:textbox style="mso-next-textbox:#_x0000_s4763">
              <w:txbxContent>
                <w:p w:rsidR="008B7E98" w:rsidRPr="006B64FB" w:rsidRDefault="008B7E98">
                  <w:pPr>
                    <w:rPr>
                      <w:rFonts w:ascii="Verdana" w:hAnsi="Verdana"/>
                      <w:color w:val="FF0000"/>
                      <w:sz w:val="22"/>
                      <w:szCs w:val="22"/>
                      <w:lang w:val="de-CH"/>
                    </w:rPr>
                  </w:pPr>
                  <w:r w:rsidRPr="006B64FB">
                    <w:rPr>
                      <w:rFonts w:ascii="Verdana" w:hAnsi="Verdana"/>
                      <w:color w:val="FF0000"/>
                      <w:sz w:val="22"/>
                      <w:szCs w:val="22"/>
                      <w:lang w:val="de-CH"/>
                    </w:rPr>
                    <w:t>X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751" type="#_x0000_t202" style="position:absolute;left:0;text-align:left;margin-left:230pt;margin-top:4.4pt;width:218.75pt;height:83.95pt;z-index:251985920;mso-wrap-style:none" strokecolor="white [3212]">
            <v:textbox style="mso-next-textbox:#_x0000_s4751;mso-fit-shape-to-text:t">
              <w:txbxContent>
                <w:p w:rsidR="008B7E98" w:rsidRPr="004340A5" w:rsidRDefault="008B7E98" w:rsidP="00AB4419">
                  <w:pPr>
                    <w:rPr>
                      <w:b/>
                      <w:sz w:val="28"/>
                    </w:rPr>
                  </w:pPr>
                  <w:r w:rsidRPr="00A56A70">
                    <w:rPr>
                      <w:b/>
                      <w:sz w:val="28"/>
                    </w:rPr>
                    <w:object w:dxaOrig="4595" w:dyaOrig="1725">
                      <v:shape id="_x0000_i1029" type="#_x0000_t75" style="width:246.75pt;height:92.25pt" o:ole="">
                        <v:imagedata r:id="rId18" o:title=""/>
                      </v:shape>
                      <o:OLEObject Type="Embed" ProgID="MSDraw" ShapeID="_x0000_i1029" DrawAspect="Content" ObjectID="_1509772588" r:id="rId19"/>
                    </w:object>
                  </w:r>
                </w:p>
              </w:txbxContent>
            </v:textbox>
            <w10:wrap type="square"/>
          </v:shape>
        </w:pict>
      </w:r>
      <w:r w:rsidR="00820B5D" w:rsidRPr="00A64B9F">
        <w:rPr>
          <w:rFonts w:ascii="Verdana" w:hAnsi="Verdana"/>
          <w:b/>
          <w:sz w:val="22"/>
          <w:szCs w:val="22"/>
          <w:lang w:val="en-GB"/>
        </w:rPr>
        <w:t>Task</w:t>
      </w:r>
    </w:p>
    <w:p w:rsidR="00AB4419" w:rsidRPr="00A64B9F" w:rsidRDefault="00AB4419" w:rsidP="00AB4419">
      <w:pPr>
        <w:ind w:left="708"/>
        <w:rPr>
          <w:rFonts w:ascii="Verdana" w:hAnsi="Verdana"/>
          <w:sz w:val="22"/>
          <w:szCs w:val="22"/>
          <w:lang w:val="en-GB"/>
        </w:rPr>
      </w:pPr>
    </w:p>
    <w:p w:rsidR="00AB4419" w:rsidRPr="00A64B9F" w:rsidRDefault="00820B5D" w:rsidP="00AB4419">
      <w:pPr>
        <w:ind w:left="708"/>
        <w:rPr>
          <w:rFonts w:ascii="Verdana" w:hAnsi="Verdana"/>
          <w:sz w:val="22"/>
          <w:szCs w:val="22"/>
          <w:lang w:val="en-GB"/>
        </w:rPr>
      </w:pPr>
      <w:r w:rsidRPr="00A64B9F">
        <w:rPr>
          <w:rFonts w:ascii="Verdana" w:hAnsi="Verdana"/>
          <w:sz w:val="22"/>
          <w:szCs w:val="22"/>
          <w:lang w:val="en-GB"/>
        </w:rPr>
        <w:t>Derive the function Z=?</w:t>
      </w:r>
      <w:r w:rsidR="00AB4419" w:rsidRPr="00A64B9F">
        <w:rPr>
          <w:rFonts w:ascii="Verdana" w:hAnsi="Verdana"/>
          <w:sz w:val="22"/>
          <w:szCs w:val="22"/>
          <w:lang w:val="en-GB"/>
        </w:rPr>
        <w:t xml:space="preserve"> </w:t>
      </w:r>
    </w:p>
    <w:p w:rsidR="009B358D" w:rsidRPr="00A64B9F" w:rsidRDefault="00820B5D" w:rsidP="009B358D">
      <w:pPr>
        <w:ind w:firstLine="708"/>
        <w:rPr>
          <w:rFonts w:ascii="Verdana" w:hAnsi="Verdana"/>
          <w:sz w:val="22"/>
          <w:szCs w:val="22"/>
          <w:lang w:val="en-GB"/>
        </w:rPr>
      </w:pPr>
      <w:r w:rsidRPr="00A64B9F">
        <w:rPr>
          <w:rFonts w:ascii="Verdana" w:hAnsi="Verdana"/>
          <w:sz w:val="22"/>
          <w:szCs w:val="22"/>
          <w:lang w:val="en-GB"/>
        </w:rPr>
        <w:t xml:space="preserve">Try it </w:t>
      </w:r>
      <w:r w:rsidR="00443E0A" w:rsidRPr="00A64B9F">
        <w:rPr>
          <w:rFonts w:ascii="Verdana" w:hAnsi="Verdana"/>
          <w:sz w:val="22"/>
          <w:szCs w:val="22"/>
          <w:lang w:val="en-GB"/>
        </w:rPr>
        <w:t xml:space="preserve">on a piece of paper </w:t>
      </w:r>
      <w:r w:rsidRPr="00A64B9F">
        <w:rPr>
          <w:rFonts w:ascii="Verdana" w:hAnsi="Verdana"/>
          <w:sz w:val="22"/>
          <w:szCs w:val="22"/>
          <w:lang w:val="en-GB"/>
        </w:rPr>
        <w:t xml:space="preserve">without </w:t>
      </w:r>
      <w:r w:rsidR="00443E0A" w:rsidRPr="00A64B9F">
        <w:rPr>
          <w:rFonts w:ascii="Verdana" w:hAnsi="Verdana"/>
          <w:sz w:val="22"/>
          <w:szCs w:val="22"/>
          <w:lang w:val="en-GB"/>
        </w:rPr>
        <w:tab/>
      </w:r>
      <w:r w:rsidRPr="00A64B9F">
        <w:rPr>
          <w:rFonts w:ascii="Verdana" w:hAnsi="Verdana"/>
          <w:sz w:val="22"/>
          <w:szCs w:val="22"/>
          <w:lang w:val="en-GB"/>
        </w:rPr>
        <w:t>looking at the solution.</w:t>
      </w:r>
    </w:p>
    <w:p w:rsidR="009B358D" w:rsidRPr="00A64B9F" w:rsidRDefault="002E1EB6" w:rsidP="009B358D">
      <w:pPr>
        <w:ind w:firstLine="708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noProof/>
          <w:sz w:val="22"/>
          <w:szCs w:val="22"/>
          <w:u w:val="single"/>
          <w:lang w:val="de-CH" w:eastAsia="de-CH"/>
        </w:rPr>
        <w:pict>
          <v:shape id="_x0000_s4764" type="#_x0000_t202" style="position:absolute;left:0;text-align:left;margin-left:379.55pt;margin-top:10.95pt;width:23pt;height:22.5pt;z-index:251987968" filled="f" stroked="f" strokecolor="white [3212]">
            <v:textbox style="mso-next-textbox:#_x0000_s4764">
              <w:txbxContent>
                <w:p w:rsidR="008B7E98" w:rsidRPr="006B64FB" w:rsidRDefault="008B7E98" w:rsidP="006B64FB">
                  <w:pPr>
                    <w:rPr>
                      <w:rFonts w:ascii="Verdana" w:hAnsi="Verdana"/>
                      <w:color w:val="FF0000"/>
                      <w:sz w:val="22"/>
                      <w:szCs w:val="22"/>
                      <w:lang w:val="de-CH"/>
                    </w:rPr>
                  </w:pPr>
                  <w:r>
                    <w:rPr>
                      <w:rFonts w:ascii="Verdana" w:hAnsi="Verdana"/>
                      <w:color w:val="FF0000"/>
                      <w:sz w:val="22"/>
                      <w:szCs w:val="22"/>
                      <w:lang w:val="de-CH"/>
                    </w:rPr>
                    <w:t>Y</w:t>
                  </w:r>
                </w:p>
              </w:txbxContent>
            </v:textbox>
          </v:shape>
        </w:pict>
      </w:r>
    </w:p>
    <w:p w:rsidR="0076645A" w:rsidRPr="00A64B9F" w:rsidRDefault="0076645A" w:rsidP="009B358D">
      <w:pPr>
        <w:ind w:left="708"/>
        <w:rPr>
          <w:rFonts w:ascii="Verdana" w:hAnsi="Verdana"/>
          <w:i/>
          <w:color w:val="FF0000"/>
          <w:sz w:val="22"/>
          <w:szCs w:val="22"/>
          <w:lang w:val="en-GB"/>
        </w:rPr>
      </w:pPr>
    </w:p>
    <w:p w:rsidR="0076645A" w:rsidRPr="00A64B9F" w:rsidRDefault="0076645A" w:rsidP="009B358D">
      <w:pPr>
        <w:ind w:left="708"/>
        <w:rPr>
          <w:rFonts w:ascii="Verdana" w:hAnsi="Verdana"/>
          <w:i/>
          <w:color w:val="FF0000"/>
          <w:sz w:val="22"/>
          <w:szCs w:val="22"/>
          <w:lang w:val="en-GB"/>
        </w:rPr>
      </w:pPr>
    </w:p>
    <w:p w:rsidR="009B358D" w:rsidRPr="00EB2E3B" w:rsidRDefault="00820B5D" w:rsidP="009B358D">
      <w:pPr>
        <w:ind w:left="708"/>
        <w:rPr>
          <w:rFonts w:ascii="Verdana" w:hAnsi="Verdana"/>
          <w:i/>
          <w:color w:val="FF0000"/>
          <w:sz w:val="22"/>
          <w:szCs w:val="22"/>
        </w:rPr>
      </w:pPr>
      <w:r w:rsidRPr="00EB2E3B">
        <w:rPr>
          <w:rFonts w:ascii="Verdana" w:hAnsi="Verdana"/>
          <w:i/>
          <w:color w:val="FF0000"/>
          <w:sz w:val="22"/>
          <w:szCs w:val="22"/>
        </w:rPr>
        <w:t>Solution</w:t>
      </w:r>
      <w:r w:rsidR="009B358D" w:rsidRPr="00EB2E3B">
        <w:rPr>
          <w:rFonts w:ascii="Verdana" w:hAnsi="Verdana"/>
          <w:i/>
          <w:color w:val="FF0000"/>
          <w:sz w:val="22"/>
          <w:szCs w:val="22"/>
        </w:rPr>
        <w:t xml:space="preserve">: </w:t>
      </w:r>
    </w:p>
    <w:p w:rsidR="009B358D" w:rsidRPr="00EB2E3B" w:rsidRDefault="009B358D" w:rsidP="00820B5D">
      <w:pPr>
        <w:pStyle w:val="Listenabsatz"/>
        <w:numPr>
          <w:ilvl w:val="0"/>
          <w:numId w:val="26"/>
        </w:numPr>
        <w:ind w:left="1134" w:hanging="425"/>
        <w:rPr>
          <w:rFonts w:ascii="Verdana" w:hAnsi="Verdana"/>
          <w:color w:val="FF0000"/>
          <w:sz w:val="22"/>
          <w:szCs w:val="22"/>
        </w:rPr>
      </w:pPr>
      <m:oMath>
        <m:r>
          <w:rPr>
            <w:rFonts w:ascii="Cambria Math" w:hAnsi="Verdana"/>
            <w:color w:val="FF0000"/>
            <w:sz w:val="22"/>
            <w:szCs w:val="22"/>
          </w:rPr>
          <m:t>Y=A</m:t>
        </m:r>
        <m:r>
          <w:rPr>
            <w:rFonts w:ascii="Cambria Math" w:hAnsi="Cambria Math"/>
            <w:color w:val="FF0000"/>
            <w:sz w:val="22"/>
            <w:szCs w:val="22"/>
          </w:rPr>
          <m:t>∧</m:t>
        </m:r>
        <m:r>
          <w:rPr>
            <w:rFonts w:ascii="Cambria Math" w:hAnsi="Verdana"/>
            <w:color w:val="FF0000"/>
            <w:sz w:val="22"/>
            <w:szCs w:val="22"/>
          </w:rPr>
          <m:t>C</m:t>
        </m:r>
      </m:oMath>
      <w:r w:rsidRPr="00EB2E3B">
        <w:rPr>
          <w:rFonts w:ascii="Verdana" w:hAnsi="Verdana"/>
          <w:color w:val="FF0000"/>
          <w:sz w:val="22"/>
          <w:szCs w:val="22"/>
        </w:rPr>
        <w:tab/>
      </w:r>
    </w:p>
    <w:p w:rsidR="009B358D" w:rsidRPr="00EB2E3B" w:rsidRDefault="009B358D" w:rsidP="00820B5D">
      <w:pPr>
        <w:pStyle w:val="Listenabsatz"/>
        <w:numPr>
          <w:ilvl w:val="0"/>
          <w:numId w:val="26"/>
        </w:numPr>
        <w:ind w:left="1134" w:hanging="425"/>
        <w:rPr>
          <w:rFonts w:ascii="Verdana" w:hAnsi="Verdana"/>
          <w:color w:val="FF0000"/>
          <w:sz w:val="22"/>
          <w:szCs w:val="22"/>
        </w:rPr>
      </w:pPr>
      <m:oMath>
        <m:r>
          <w:rPr>
            <w:rFonts w:ascii="Cambria Math" w:hAnsi="Verdana"/>
            <w:color w:val="FF0000"/>
            <w:sz w:val="22"/>
            <w:szCs w:val="22"/>
          </w:rPr>
          <m:t>X=</m:t>
        </m:r>
        <m:acc>
          <m:accPr>
            <m:chr m:val="̅"/>
            <m:ctrlPr>
              <w:rPr>
                <w:rFonts w:ascii="Cambria Math" w:hAnsi="Verdana"/>
                <w:i/>
                <w:color w:val="FF0000"/>
                <w:sz w:val="22"/>
                <w:szCs w:val="22"/>
              </w:rPr>
            </m:ctrlPr>
          </m:accPr>
          <m:e>
            <m:r>
              <w:rPr>
                <w:rFonts w:ascii="Cambria Math" w:hAnsi="Verdana"/>
                <w:color w:val="FF0000"/>
                <w:sz w:val="22"/>
                <w:szCs w:val="22"/>
              </w:rPr>
              <m:t>A</m:t>
            </m:r>
          </m:e>
        </m:acc>
        <m:r>
          <w:rPr>
            <w:rFonts w:ascii="Cambria Math" w:hAnsi="Cambria Math"/>
            <w:color w:val="FF0000"/>
            <w:sz w:val="22"/>
            <w:szCs w:val="22"/>
          </w:rPr>
          <m:t>∧</m:t>
        </m:r>
        <m:r>
          <w:rPr>
            <w:rFonts w:ascii="Cambria Math" w:hAnsi="Verdana"/>
            <w:color w:val="FF0000"/>
            <w:sz w:val="22"/>
            <w:szCs w:val="22"/>
          </w:rPr>
          <m:t>B</m:t>
        </m:r>
        <m:r>
          <w:rPr>
            <w:rFonts w:ascii="Cambria Math" w:hAnsi="Cambria Math"/>
            <w:color w:val="FF0000"/>
            <w:sz w:val="22"/>
            <w:szCs w:val="22"/>
          </w:rPr>
          <m:t>∧</m:t>
        </m:r>
        <m:r>
          <w:rPr>
            <w:rFonts w:ascii="Cambria Math" w:hAnsi="Verdana"/>
            <w:color w:val="FF0000"/>
            <w:sz w:val="22"/>
            <w:szCs w:val="22"/>
          </w:rPr>
          <m:t>C</m:t>
        </m:r>
      </m:oMath>
      <w:r w:rsidRPr="00EB2E3B">
        <w:rPr>
          <w:rFonts w:ascii="Verdana" w:hAnsi="Verdana"/>
          <w:color w:val="FF0000"/>
          <w:sz w:val="22"/>
          <w:szCs w:val="22"/>
        </w:rPr>
        <w:tab/>
      </w:r>
    </w:p>
    <w:p w:rsidR="009B358D" w:rsidRPr="00EB2E3B" w:rsidRDefault="006B64FB" w:rsidP="00820B5D">
      <w:pPr>
        <w:pStyle w:val="Listenabsatz"/>
        <w:numPr>
          <w:ilvl w:val="0"/>
          <w:numId w:val="26"/>
        </w:numPr>
        <w:ind w:left="1134" w:hanging="425"/>
        <w:rPr>
          <w:rFonts w:ascii="Verdana" w:hAnsi="Verdana"/>
          <w:color w:val="FF0000"/>
          <w:sz w:val="22"/>
          <w:szCs w:val="22"/>
        </w:rPr>
      </w:pPr>
      <m:oMath>
        <m:r>
          <w:rPr>
            <w:rFonts w:ascii="Cambria Math" w:hAnsi="Verdana"/>
            <w:color w:val="FF0000"/>
            <w:sz w:val="22"/>
            <w:szCs w:val="22"/>
          </w:rPr>
          <m:t>Z=X</m:t>
        </m:r>
        <m:r>
          <w:rPr>
            <w:rFonts w:ascii="Cambria Math" w:hAnsi="Cambria Math"/>
            <w:color w:val="FF0000"/>
            <w:sz w:val="22"/>
            <w:szCs w:val="22"/>
          </w:rPr>
          <m:t>∨</m:t>
        </m:r>
        <m:r>
          <w:rPr>
            <w:rFonts w:ascii="Cambria Math" w:hAnsi="Verdana"/>
            <w:color w:val="FF0000"/>
            <w:sz w:val="22"/>
            <w:szCs w:val="22"/>
          </w:rPr>
          <m:t>Y=A</m:t>
        </m:r>
        <m:r>
          <w:rPr>
            <w:rFonts w:ascii="Cambria Math" w:hAnsi="Cambria Math"/>
            <w:color w:val="FF0000"/>
            <w:sz w:val="22"/>
            <w:szCs w:val="22"/>
          </w:rPr>
          <m:t>∧C∨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A</m:t>
            </m:r>
          </m:e>
        </m:acc>
        <m:r>
          <w:rPr>
            <w:rFonts w:ascii="Cambria Math" w:hAnsi="Cambria Math"/>
            <w:color w:val="FF0000"/>
            <w:sz w:val="22"/>
            <w:szCs w:val="22"/>
          </w:rPr>
          <m:t>∧B∧C</m:t>
        </m:r>
      </m:oMath>
    </w:p>
    <w:p w:rsidR="000F2437" w:rsidRDefault="00AB4419" w:rsidP="009B358D">
      <w:pPr>
        <w:ind w:firstLine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p w:rsidR="000F2437" w:rsidRDefault="000F2437" w:rsidP="009B358D">
      <w:pPr>
        <w:ind w:firstLine="708"/>
        <w:rPr>
          <w:rFonts w:ascii="Verdana" w:hAnsi="Verdana"/>
          <w:sz w:val="22"/>
          <w:szCs w:val="22"/>
        </w:rPr>
      </w:pPr>
    </w:p>
    <w:p w:rsidR="00443E0A" w:rsidRDefault="00443E0A" w:rsidP="009B358D">
      <w:pPr>
        <w:ind w:firstLine="708"/>
        <w:rPr>
          <w:rFonts w:ascii="Verdana" w:hAnsi="Verdana"/>
          <w:sz w:val="22"/>
          <w:szCs w:val="22"/>
        </w:rPr>
      </w:pPr>
    </w:p>
    <w:p w:rsidR="000F2437" w:rsidRDefault="000F2437" w:rsidP="00DF2BBB">
      <w:pPr>
        <w:pStyle w:val="berschrift3"/>
      </w:pPr>
      <w:r>
        <w:t>Schaltun</w:t>
      </w:r>
      <w:r w:rsidR="00565229">
        <w:t xml:space="preserve">g anhand der Funktionsgleichung </w:t>
      </w:r>
      <w:r>
        <w:t>zeichnen</w:t>
      </w:r>
    </w:p>
    <w:p w:rsidR="000F2437" w:rsidRPr="000A4F8A" w:rsidRDefault="000F2437" w:rsidP="000F2437">
      <w:pPr>
        <w:rPr>
          <w:rFonts w:ascii="Verdana" w:hAnsi="Verdana"/>
          <w:sz w:val="22"/>
          <w:szCs w:val="22"/>
        </w:rPr>
      </w:pPr>
    </w:p>
    <w:p w:rsidR="000F2437" w:rsidRPr="003C393C" w:rsidRDefault="000F2437" w:rsidP="000F2437">
      <w:pPr>
        <w:ind w:left="708"/>
        <w:rPr>
          <w:rFonts w:ascii="Verdana" w:hAnsi="Verdana"/>
          <w:sz w:val="22"/>
          <w:szCs w:val="22"/>
        </w:rPr>
      </w:pPr>
      <w:r w:rsidRPr="003C393C">
        <w:rPr>
          <w:rFonts w:ascii="Verdana" w:hAnsi="Verdana"/>
          <w:sz w:val="22"/>
          <w:szCs w:val="22"/>
        </w:rPr>
        <w:t>Vorgehen:</w:t>
      </w:r>
    </w:p>
    <w:p w:rsidR="000F2437" w:rsidRDefault="000F2437" w:rsidP="000B7248">
      <w:pPr>
        <w:pStyle w:val="Listenabsatz"/>
        <w:numPr>
          <w:ilvl w:val="0"/>
          <w:numId w:val="27"/>
        </w:numPr>
        <w:spacing w:before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Klammerausdrücke von innen nach aussen lösen.</w:t>
      </w:r>
    </w:p>
    <w:p w:rsidR="00C76A2E" w:rsidRDefault="00C76A2E" w:rsidP="000B7248">
      <w:pPr>
        <w:pStyle w:val="Listenabsatz"/>
        <w:numPr>
          <w:ilvl w:val="0"/>
          <w:numId w:val="27"/>
        </w:numPr>
        <w:spacing w:before="120"/>
        <w:rPr>
          <w:rFonts w:ascii="Verdana" w:hAnsi="Verdana"/>
          <w:sz w:val="22"/>
          <w:szCs w:val="22"/>
          <w:lang w:val="de-CH"/>
        </w:rPr>
      </w:pPr>
      <w:r w:rsidRPr="00C76A2E">
        <w:rPr>
          <w:rFonts w:ascii="Verdana" w:hAnsi="Verdana"/>
          <w:sz w:val="22"/>
          <w:szCs w:val="22"/>
          <w:lang w:val="de-CH"/>
        </w:rPr>
        <w:t>Jeder reine UND resp. ODER-Ausdruck entspricht einer Verknüpfung.</w:t>
      </w:r>
    </w:p>
    <w:p w:rsidR="00C76A2E" w:rsidRDefault="00C76A2E" w:rsidP="000B7248">
      <w:pPr>
        <w:pStyle w:val="Listenabsatz"/>
        <w:numPr>
          <w:ilvl w:val="0"/>
          <w:numId w:val="27"/>
        </w:numPr>
        <w:spacing w:before="120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Ausgangssignale von „inneren Verknüpfungen“ weiter zusammenfassen („äussere Verknüpfungen“).</w:t>
      </w:r>
    </w:p>
    <w:p w:rsidR="000F2437" w:rsidRPr="00C76A2E" w:rsidRDefault="000F2437" w:rsidP="00C76A2E">
      <w:pPr>
        <w:pStyle w:val="Listenabsatz"/>
        <w:ind w:left="1068"/>
        <w:rPr>
          <w:rFonts w:ascii="Verdana" w:hAnsi="Verdana"/>
          <w:sz w:val="22"/>
          <w:szCs w:val="22"/>
          <w:lang w:val="de-CH"/>
        </w:rPr>
      </w:pPr>
      <w:r w:rsidRPr="00C76A2E">
        <w:rPr>
          <w:rFonts w:ascii="Verdana" w:hAnsi="Verdana"/>
          <w:sz w:val="22"/>
          <w:szCs w:val="22"/>
          <w:lang w:val="de-CH"/>
        </w:rPr>
        <w:t xml:space="preserve"> </w:t>
      </w:r>
    </w:p>
    <w:p w:rsidR="00475257" w:rsidRDefault="00475257">
      <w:pPr>
        <w:rPr>
          <w:rFonts w:ascii="Verdana" w:hAnsi="Verdana"/>
          <w:b/>
          <w:bCs/>
        </w:rPr>
      </w:pPr>
      <w:r>
        <w:br w:type="page"/>
      </w:r>
    </w:p>
    <w:p w:rsidR="00475257" w:rsidRDefault="00475257" w:rsidP="00DF2BBB">
      <w:pPr>
        <w:pStyle w:val="berschrift3"/>
      </w:pPr>
      <w:r>
        <w:lastRenderedPageBreak/>
        <w:t>Wahrheitstabelle aus der Schaltung lesen</w:t>
      </w:r>
    </w:p>
    <w:p w:rsidR="00475257" w:rsidRPr="000A4F8A" w:rsidRDefault="00475257" w:rsidP="00475257">
      <w:pPr>
        <w:rPr>
          <w:rFonts w:ascii="Verdana" w:hAnsi="Verdana"/>
          <w:sz w:val="22"/>
          <w:szCs w:val="22"/>
        </w:rPr>
      </w:pPr>
    </w:p>
    <w:p w:rsidR="00475257" w:rsidRPr="003C393C" w:rsidRDefault="00475257" w:rsidP="00475257">
      <w:pPr>
        <w:ind w:left="708"/>
        <w:rPr>
          <w:rFonts w:ascii="Verdana" w:hAnsi="Verdana"/>
          <w:sz w:val="22"/>
          <w:szCs w:val="22"/>
        </w:rPr>
      </w:pPr>
      <w:r w:rsidRPr="003C393C">
        <w:rPr>
          <w:rFonts w:ascii="Verdana" w:hAnsi="Verdana"/>
          <w:sz w:val="22"/>
          <w:szCs w:val="22"/>
        </w:rPr>
        <w:t>Vorgehen:</w:t>
      </w:r>
    </w:p>
    <w:p w:rsidR="00475257" w:rsidRDefault="00475257" w:rsidP="001A11BB">
      <w:pPr>
        <w:pStyle w:val="Listenabsatz"/>
        <w:numPr>
          <w:ilvl w:val="0"/>
          <w:numId w:val="28"/>
        </w:numPr>
        <w:spacing w:before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Jedem Signal, auch internen Leitungen einen Namen (Variable) geben. </w:t>
      </w:r>
    </w:p>
    <w:p w:rsidR="00475257" w:rsidRDefault="00475257" w:rsidP="001A11BB">
      <w:pPr>
        <w:pStyle w:val="Listenabsatz"/>
        <w:numPr>
          <w:ilvl w:val="0"/>
          <w:numId w:val="28"/>
        </w:numPr>
        <w:spacing w:before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Für jede Variable eine Spalte in die Wahrheitstabelle einfügen. </w:t>
      </w:r>
    </w:p>
    <w:p w:rsidR="00475257" w:rsidRDefault="00475257" w:rsidP="001A11BB">
      <w:pPr>
        <w:pStyle w:val="Listenabsatz"/>
        <w:numPr>
          <w:ilvl w:val="0"/>
          <w:numId w:val="28"/>
        </w:numPr>
        <w:spacing w:before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Für jede (Teil-) Verknüpfung die jeweiligen Ausgangswerte bestimmen. </w:t>
      </w:r>
    </w:p>
    <w:p w:rsidR="00475257" w:rsidRPr="00475257" w:rsidRDefault="00475257" w:rsidP="00475257">
      <w:pPr>
        <w:rPr>
          <w:rFonts w:ascii="Verdana" w:hAnsi="Verdana"/>
          <w:sz w:val="22"/>
          <w:szCs w:val="22"/>
        </w:rPr>
      </w:pPr>
    </w:p>
    <w:p w:rsidR="001F56FD" w:rsidRDefault="001F56FD" w:rsidP="009B358D">
      <w:pPr>
        <w:ind w:firstLine="708"/>
        <w:rPr>
          <w:rFonts w:ascii="Verdana" w:hAnsi="Verdana"/>
          <w:sz w:val="22"/>
          <w:szCs w:val="22"/>
        </w:rPr>
      </w:pPr>
    </w:p>
    <w:p w:rsidR="00475257" w:rsidRDefault="00565229" w:rsidP="009B358D">
      <w:pPr>
        <w:ind w:firstLine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Beispiel</w:t>
      </w:r>
      <w:r w:rsidR="00475257">
        <w:rPr>
          <w:rFonts w:ascii="Verdana" w:hAnsi="Verdana"/>
          <w:sz w:val="22"/>
          <w:szCs w:val="22"/>
        </w:rPr>
        <w:t>:</w:t>
      </w:r>
    </w:p>
    <w:p w:rsidR="008911C1" w:rsidRDefault="002E1EB6" w:rsidP="009B358D">
      <w:pPr>
        <w:ind w:firstLine="708"/>
        <w:rPr>
          <w:rFonts w:ascii="Verdana" w:hAnsi="Verdana"/>
          <w:sz w:val="22"/>
          <w:szCs w:val="22"/>
        </w:rPr>
      </w:pPr>
      <w:r>
        <w:rPr>
          <w:noProof/>
        </w:rPr>
        <w:pict>
          <v:shape id="_x0000_s4765" type="#_x0000_t202" style="position:absolute;left:0;text-align:left;margin-left:33.5pt;margin-top:9.85pt;width:185.35pt;height:88.2pt;z-index:251990016;mso-wrap-style:none" strokecolor="white [3212]">
            <v:textbox style="mso-next-textbox:#_x0000_s4765;mso-fit-shape-to-text:t">
              <w:txbxContent>
                <w:p w:rsidR="008B7E98" w:rsidRPr="001A3253" w:rsidRDefault="008B7E98" w:rsidP="008911C1">
                  <w:pPr>
                    <w:rPr>
                      <w:b/>
                      <w:sz w:val="28"/>
                    </w:rPr>
                  </w:pPr>
                  <w:r w:rsidRPr="000653A1">
                    <w:rPr>
                      <w:b/>
                      <w:sz w:val="28"/>
                    </w:rPr>
                    <w:object w:dxaOrig="3403" w:dyaOrig="1605">
                      <v:shape id="_x0000_i1030" type="#_x0000_t75" style="width:170.25pt;height:81pt" o:ole="">
                        <v:imagedata r:id="rId15" o:title=""/>
                      </v:shape>
                      <o:OLEObject Type="Embed" ProgID="MSDraw" ShapeID="_x0000_i1030" DrawAspect="Content" ObjectID="_1509772589" r:id="rId20"/>
                    </w:object>
                  </w:r>
                </w:p>
              </w:txbxContent>
            </v:textbox>
            <w10:wrap type="square"/>
          </v:shape>
        </w:pict>
      </w:r>
    </w:p>
    <w:p w:rsidR="00475257" w:rsidRDefault="008911C1" w:rsidP="009B358D">
      <w:pPr>
        <w:ind w:firstLine="708"/>
        <w:rPr>
          <w:rFonts w:ascii="Verdana" w:hAnsi="Verdana"/>
          <w:sz w:val="22"/>
          <w:szCs w:val="22"/>
        </w:rPr>
      </w:pPr>
      <w:r>
        <w:rPr>
          <w:b/>
          <w:sz w:val="28"/>
        </w:rPr>
        <w:tab/>
      </w:r>
      <w:r>
        <w:object w:dxaOrig="2205" w:dyaOrig="5198">
          <v:shape id="_x0000_i1027" type="#_x0000_t75" style="width:108pt;height:258.75pt" o:ole="">
            <v:imagedata r:id="rId21" o:title=""/>
          </v:shape>
          <o:OLEObject Type="Embed" ProgID="MSDraw" ShapeID="_x0000_i1027" DrawAspect="Content" ObjectID="_1509772586" r:id="rId22"/>
        </w:object>
      </w:r>
    </w:p>
    <w:p w:rsidR="00D13373" w:rsidRDefault="00D13373" w:rsidP="009B358D">
      <w:pPr>
        <w:ind w:firstLine="708"/>
        <w:rPr>
          <w:rFonts w:ascii="Verdana" w:hAnsi="Verdana"/>
          <w:sz w:val="22"/>
          <w:szCs w:val="22"/>
          <w:lang w:val="de-CH"/>
        </w:rPr>
      </w:pPr>
    </w:p>
    <w:p w:rsidR="00D13373" w:rsidRPr="000A4F8A" w:rsidRDefault="00D13373" w:rsidP="00D13373">
      <w:pPr>
        <w:ind w:left="708"/>
        <w:rPr>
          <w:rFonts w:ascii="Verdana" w:hAnsi="Verdana"/>
          <w:sz w:val="22"/>
          <w:szCs w:val="22"/>
        </w:rPr>
      </w:pPr>
      <w:r w:rsidRPr="000A4F8A">
        <w:rPr>
          <w:rFonts w:ascii="Verdana" w:hAnsi="Verdana"/>
          <w:sz w:val="22"/>
          <w:szCs w:val="22"/>
        </w:rPr>
        <w:tab/>
      </w:r>
    </w:p>
    <w:p w:rsidR="00CA1AE8" w:rsidRDefault="00CA1AE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:rsidR="00D13373" w:rsidRPr="000A06F5" w:rsidRDefault="002E1EB6" w:rsidP="00D13373">
      <w:pPr>
        <w:ind w:left="708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  <w:lang w:val="de-CH" w:eastAsia="de-CH"/>
        </w:rPr>
        <w:lastRenderedPageBreak/>
        <w:pict>
          <v:shape id="_x0000_s4767" type="#_x0000_t202" style="position:absolute;left:0;text-align:left;margin-left:383.05pt;margin-top:4.4pt;width:23pt;height:22.5pt;z-index:251993088" filled="f" strokecolor="white [3212]">
            <v:textbox style="mso-next-textbox:#_x0000_s4767">
              <w:txbxContent>
                <w:p w:rsidR="008B7E98" w:rsidRPr="006B64FB" w:rsidRDefault="008B7E98" w:rsidP="00D13373">
                  <w:pPr>
                    <w:rPr>
                      <w:rFonts w:ascii="Verdana" w:hAnsi="Verdana"/>
                      <w:color w:val="FF0000"/>
                      <w:sz w:val="22"/>
                      <w:szCs w:val="22"/>
                      <w:lang w:val="de-CH"/>
                    </w:rPr>
                  </w:pPr>
                  <w:r>
                    <w:rPr>
                      <w:rFonts w:ascii="Verdana" w:hAnsi="Verdana"/>
                      <w:color w:val="FF0000"/>
                      <w:sz w:val="22"/>
                      <w:szCs w:val="22"/>
                      <w:lang w:val="de-CH"/>
                    </w:rPr>
                    <w:t>V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4766" type="#_x0000_t202" style="position:absolute;left:0;text-align:left;margin-left:230pt;margin-top:4.4pt;width:218.75pt;height:83.95pt;z-index:251992064;mso-wrap-style:none" strokecolor="white [3212]">
            <v:textbox style="mso-next-textbox:#_x0000_s4766;mso-fit-shape-to-text:t">
              <w:txbxContent>
                <w:p w:rsidR="008B7E98" w:rsidRPr="004340A5" w:rsidRDefault="008B7E98" w:rsidP="00D13373">
                  <w:pPr>
                    <w:rPr>
                      <w:b/>
                      <w:sz w:val="28"/>
                    </w:rPr>
                  </w:pPr>
                  <w:r w:rsidRPr="00A56A70">
                    <w:rPr>
                      <w:b/>
                      <w:sz w:val="28"/>
                    </w:rPr>
                    <w:object w:dxaOrig="4595" w:dyaOrig="1725">
                      <v:shape id="_x0000_i1031" type="#_x0000_t75" style="width:246.75pt;height:92.25pt" o:ole="">
                        <v:imagedata r:id="rId18" o:title=""/>
                      </v:shape>
                      <o:OLEObject Type="Embed" ProgID="MSDraw" ShapeID="_x0000_i1031" DrawAspect="Content" ObjectID="_1509772590" r:id="rId23"/>
                    </w:object>
                  </w:r>
                </w:p>
              </w:txbxContent>
            </v:textbox>
            <w10:wrap type="square"/>
          </v:shape>
        </w:pict>
      </w:r>
      <w:r w:rsidR="000A06F5" w:rsidRPr="000A06F5">
        <w:rPr>
          <w:rFonts w:ascii="Verdana" w:hAnsi="Verdana"/>
          <w:b/>
          <w:sz w:val="22"/>
          <w:szCs w:val="22"/>
        </w:rPr>
        <w:t>Task</w:t>
      </w:r>
      <w:r w:rsidR="000A06F5">
        <w:rPr>
          <w:rFonts w:ascii="Verdana" w:hAnsi="Verdana"/>
          <w:b/>
          <w:sz w:val="22"/>
          <w:szCs w:val="22"/>
        </w:rPr>
        <w:t>s</w:t>
      </w:r>
    </w:p>
    <w:p w:rsidR="00D13373" w:rsidRDefault="00D13373" w:rsidP="00D13373">
      <w:pPr>
        <w:ind w:left="708"/>
        <w:rPr>
          <w:rFonts w:ascii="Verdana" w:hAnsi="Verdana"/>
          <w:sz w:val="22"/>
          <w:szCs w:val="22"/>
        </w:rPr>
      </w:pPr>
    </w:p>
    <w:p w:rsidR="00D13373" w:rsidRPr="000A06F5" w:rsidRDefault="002E1EB6" w:rsidP="000A06F5">
      <w:pPr>
        <w:pStyle w:val="Listenabsatz"/>
        <w:numPr>
          <w:ilvl w:val="0"/>
          <w:numId w:val="33"/>
        </w:numPr>
        <w:rPr>
          <w:rFonts w:ascii="Verdana" w:hAnsi="Verdana"/>
          <w:sz w:val="22"/>
          <w:szCs w:val="22"/>
        </w:rPr>
      </w:pPr>
      <w:r>
        <w:rPr>
          <w:noProof/>
          <w:lang w:val="de-CH" w:eastAsia="de-CH"/>
        </w:rPr>
        <w:pict>
          <v:shape id="_x0000_s4769" type="#_x0000_t202" style="position:absolute;left:0;text-align:left;margin-left:295.4pt;margin-top:9.45pt;width:23pt;height:22.5pt;z-index:251995136" filled="f" stroked="f" strokecolor="white [3212]">
            <v:textbox style="mso-next-textbox:#_x0000_s4769">
              <w:txbxContent>
                <w:p w:rsidR="008B7E98" w:rsidRPr="006B64FB" w:rsidRDefault="008B7E98" w:rsidP="00684DEE">
                  <w:pPr>
                    <w:rPr>
                      <w:rFonts w:ascii="Verdana" w:hAnsi="Verdana"/>
                      <w:color w:val="FF0000"/>
                      <w:sz w:val="22"/>
                      <w:szCs w:val="22"/>
                      <w:lang w:val="de-CH"/>
                    </w:rPr>
                  </w:pPr>
                  <w:r>
                    <w:rPr>
                      <w:rFonts w:ascii="Verdana" w:hAnsi="Verdana"/>
                      <w:color w:val="FF0000"/>
                      <w:sz w:val="22"/>
                      <w:szCs w:val="22"/>
                      <w:lang w:val="de-CH"/>
                    </w:rPr>
                    <w:t>U</w:t>
                  </w:r>
                </w:p>
              </w:txbxContent>
            </v:textbox>
          </v:shape>
        </w:pict>
      </w:r>
      <w:r w:rsidR="00565229">
        <w:rPr>
          <w:rFonts w:ascii="Verdana" w:hAnsi="Verdana"/>
          <w:sz w:val="22"/>
          <w:szCs w:val="22"/>
        </w:rPr>
        <w:t>Complete</w:t>
      </w:r>
      <w:r w:rsidR="000A06F5" w:rsidRPr="000A06F5">
        <w:rPr>
          <w:rFonts w:ascii="Verdana" w:hAnsi="Verdana"/>
          <w:sz w:val="22"/>
          <w:szCs w:val="22"/>
        </w:rPr>
        <w:t xml:space="preserve"> the truth table!</w:t>
      </w:r>
      <w:r w:rsidR="00D13373" w:rsidRPr="000A06F5">
        <w:rPr>
          <w:rFonts w:ascii="Verdana" w:hAnsi="Verdana"/>
          <w:sz w:val="22"/>
          <w:szCs w:val="22"/>
        </w:rPr>
        <w:t xml:space="preserve"> </w:t>
      </w:r>
    </w:p>
    <w:p w:rsidR="00D13373" w:rsidRDefault="000A06F5" w:rsidP="00D13373">
      <w:pPr>
        <w:ind w:firstLine="708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2015616" behindDoc="1" locked="0" layoutInCell="1" allowOverlap="1">
            <wp:simplePos x="0" y="0"/>
            <wp:positionH relativeFrom="column">
              <wp:posOffset>2033270</wp:posOffset>
            </wp:positionH>
            <wp:positionV relativeFrom="paragraph">
              <wp:posOffset>90170</wp:posOffset>
            </wp:positionV>
            <wp:extent cx="850265" cy="711200"/>
            <wp:effectExtent l="19050" t="0" r="6985" b="0"/>
            <wp:wrapTight wrapText="bothSides">
              <wp:wrapPolygon edited="0">
                <wp:start x="-484" y="0"/>
                <wp:lineTo x="-484" y="20829"/>
                <wp:lineTo x="21777" y="20829"/>
                <wp:lineTo x="21777" y="0"/>
                <wp:lineTo x="-484" y="0"/>
              </wp:wrapPolygon>
            </wp:wrapTight>
            <wp:docPr id="5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3373" w:rsidRDefault="00D13373" w:rsidP="00D13373">
      <w:pPr>
        <w:ind w:firstLine="708"/>
        <w:rPr>
          <w:rFonts w:ascii="Verdana" w:hAnsi="Verdana"/>
          <w:sz w:val="22"/>
          <w:szCs w:val="22"/>
        </w:rPr>
      </w:pPr>
    </w:p>
    <w:p w:rsidR="00D13373" w:rsidRPr="003C393C" w:rsidRDefault="002E1EB6" w:rsidP="00D13373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768" type="#_x0000_t202" style="position:absolute;left:0;text-align:left;margin-left:383.05pt;margin-top:11.1pt;width:23pt;height:22.5pt;z-index:251994112" filled="f" stroked="f" strokecolor="white [3212]">
            <v:textbox style="mso-next-textbox:#_x0000_s4768">
              <w:txbxContent>
                <w:p w:rsidR="008B7E98" w:rsidRPr="006B64FB" w:rsidRDefault="008B7E98" w:rsidP="00D13373">
                  <w:pPr>
                    <w:rPr>
                      <w:rFonts w:ascii="Verdana" w:hAnsi="Verdana"/>
                      <w:color w:val="FF0000"/>
                      <w:sz w:val="22"/>
                      <w:szCs w:val="22"/>
                      <w:lang w:val="de-CH"/>
                    </w:rPr>
                  </w:pPr>
                  <w:r>
                    <w:rPr>
                      <w:rFonts w:ascii="Verdana" w:hAnsi="Verdana"/>
                      <w:color w:val="FF0000"/>
                      <w:sz w:val="22"/>
                      <w:szCs w:val="22"/>
                      <w:lang w:val="de-CH"/>
                    </w:rPr>
                    <w:t>W</w:t>
                  </w:r>
                </w:p>
              </w:txbxContent>
            </v:textbox>
          </v:shape>
        </w:pict>
      </w:r>
      <w:r w:rsidR="00D13373">
        <w:rPr>
          <w:rFonts w:ascii="Verdana" w:hAnsi="Verdana"/>
          <w:sz w:val="22"/>
          <w:szCs w:val="22"/>
        </w:rPr>
        <w:t xml:space="preserve"> </w:t>
      </w:r>
    </w:p>
    <w:tbl>
      <w:tblPr>
        <w:tblpPr w:leftFromText="141" w:rightFromText="141" w:vertAnchor="text" w:horzAnchor="page" w:tblpX="2283" w:tblpY="6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614"/>
        <w:gridCol w:w="614"/>
      </w:tblGrid>
      <w:tr w:rsidR="00CA1AE8" w:rsidTr="00BA5431">
        <w:trPr>
          <w:trHeight w:val="387"/>
        </w:trPr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CA1AE8" w:rsidRDefault="00CA1AE8" w:rsidP="00CA1AE8">
            <w:pPr>
              <w:pStyle w:val="Textkrper-Zeileneinzug"/>
              <w:spacing w:before="40" w:after="40"/>
              <w:ind w:left="0" w:right="0"/>
              <w:jc w:val="center"/>
            </w:pPr>
            <w:r>
              <w:t>A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CA1AE8" w:rsidRDefault="00CA1AE8" w:rsidP="00CA1AE8">
            <w:pPr>
              <w:pStyle w:val="Textkrper-Zeileneinzug"/>
              <w:spacing w:before="40" w:after="40"/>
              <w:ind w:left="0" w:right="0"/>
              <w:jc w:val="center"/>
            </w:pPr>
            <w:r>
              <w:t>B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CA1AE8" w:rsidRDefault="00CA1AE8" w:rsidP="00CA1AE8">
            <w:pPr>
              <w:pStyle w:val="Textkrper-Zeileneinzug"/>
              <w:spacing w:before="40" w:after="40"/>
              <w:ind w:left="0" w:right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CA1AE8" w:rsidRPr="00D87ED4" w:rsidRDefault="00684DEE" w:rsidP="00CA1AE8">
            <w:pPr>
              <w:pStyle w:val="Textkrper-Zeileneinzug"/>
              <w:spacing w:before="40" w:after="40"/>
              <w:ind w:left="0" w:right="0"/>
              <w:jc w:val="center"/>
            </w:pPr>
            <w:r w:rsidRPr="00D87ED4">
              <w:t>U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CA1AE8" w:rsidRPr="00D87ED4" w:rsidRDefault="00684DEE" w:rsidP="00CA1AE8">
            <w:pPr>
              <w:pStyle w:val="Textkrper-Zeileneinzug"/>
              <w:spacing w:before="40" w:after="40"/>
              <w:ind w:left="0" w:right="0"/>
              <w:jc w:val="center"/>
            </w:pPr>
            <w:r w:rsidRPr="00D87ED4">
              <w:t>V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CA1AE8" w:rsidRPr="00D87ED4" w:rsidRDefault="00684DEE" w:rsidP="00CA1AE8">
            <w:pPr>
              <w:pStyle w:val="Textkrper-Zeileneinzug"/>
              <w:spacing w:before="40" w:after="40"/>
              <w:ind w:left="0" w:right="0"/>
              <w:jc w:val="center"/>
            </w:pPr>
            <w:r w:rsidRPr="00D87ED4">
              <w:t>W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CA1AE8" w:rsidRPr="00D87ED4" w:rsidRDefault="00CA1AE8" w:rsidP="00CA1AE8">
            <w:pPr>
              <w:pStyle w:val="Textkrper-Zeileneinzug"/>
              <w:spacing w:before="40" w:after="40"/>
              <w:ind w:left="0" w:right="0"/>
              <w:jc w:val="center"/>
            </w:pPr>
            <w:r w:rsidRPr="00D87ED4">
              <w:t>Z</w:t>
            </w:r>
          </w:p>
        </w:tc>
      </w:tr>
      <w:tr w:rsidR="0071604E" w:rsidTr="00BA5431">
        <w:trPr>
          <w:trHeight w:val="387"/>
        </w:trPr>
        <w:tc>
          <w:tcPr>
            <w:tcW w:w="614" w:type="dxa"/>
            <w:shd w:val="clear" w:color="auto" w:fill="FFFFFF" w:themeFill="background1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FF" w:themeFill="background1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FF" w:themeFill="background1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FF" w:themeFill="background1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924663705" w:edGrp="everyone"/>
            <w:r>
              <w:rPr>
                <w:color w:val="548DD4" w:themeColor="text2" w:themeTint="99"/>
              </w:rPr>
              <w:t>1</w:t>
            </w:r>
            <w:permEnd w:id="1924663705"/>
          </w:p>
        </w:tc>
        <w:tc>
          <w:tcPr>
            <w:tcW w:w="614" w:type="dxa"/>
            <w:shd w:val="clear" w:color="auto" w:fill="FFFFFF" w:themeFill="background1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163222120" w:edGrp="everyone"/>
            <w:r>
              <w:rPr>
                <w:color w:val="548DD4" w:themeColor="text2" w:themeTint="99"/>
              </w:rPr>
              <w:t>0</w:t>
            </w:r>
            <w:permEnd w:id="1163222120"/>
          </w:p>
        </w:tc>
        <w:tc>
          <w:tcPr>
            <w:tcW w:w="614" w:type="dxa"/>
            <w:shd w:val="clear" w:color="auto" w:fill="FFFFFF" w:themeFill="background1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246038007" w:edGrp="everyone"/>
            <w:r>
              <w:rPr>
                <w:color w:val="548DD4" w:themeColor="text2" w:themeTint="99"/>
              </w:rPr>
              <w:t>0</w:t>
            </w:r>
            <w:permEnd w:id="1246038007"/>
          </w:p>
        </w:tc>
        <w:tc>
          <w:tcPr>
            <w:tcW w:w="614" w:type="dxa"/>
            <w:shd w:val="clear" w:color="auto" w:fill="FFFFFF" w:themeFill="background1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766709094" w:edGrp="everyone"/>
            <w:r>
              <w:rPr>
                <w:color w:val="548DD4" w:themeColor="text2" w:themeTint="99"/>
              </w:rPr>
              <w:t>0</w:t>
            </w:r>
            <w:permEnd w:id="766709094"/>
          </w:p>
        </w:tc>
      </w:tr>
      <w:tr w:rsidR="0071604E" w:rsidTr="00BA5431">
        <w:trPr>
          <w:trHeight w:val="388"/>
        </w:trPr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44592455" w:edGrp="everyone"/>
            <w:r>
              <w:rPr>
                <w:color w:val="548DD4" w:themeColor="text2" w:themeTint="99"/>
              </w:rPr>
              <w:t>1</w:t>
            </w:r>
            <w:permEnd w:id="44592455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054999586" w:edGrp="everyone"/>
            <w:r>
              <w:rPr>
                <w:color w:val="548DD4" w:themeColor="text2" w:themeTint="99"/>
              </w:rPr>
              <w:t>0</w:t>
            </w:r>
            <w:permEnd w:id="1054999586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437199364" w:edGrp="everyone"/>
            <w:r>
              <w:rPr>
                <w:color w:val="548DD4" w:themeColor="text2" w:themeTint="99"/>
              </w:rPr>
              <w:t>0</w:t>
            </w:r>
            <w:permEnd w:id="437199364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235828915" w:edGrp="everyone"/>
            <w:r>
              <w:rPr>
                <w:color w:val="548DD4" w:themeColor="text2" w:themeTint="99"/>
              </w:rPr>
              <w:t>0</w:t>
            </w:r>
            <w:permEnd w:id="235828915"/>
          </w:p>
        </w:tc>
      </w:tr>
      <w:tr w:rsidR="0071604E" w:rsidTr="00BA5431">
        <w:trPr>
          <w:trHeight w:val="387"/>
        </w:trPr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931438703" w:edGrp="everyone"/>
            <w:r>
              <w:rPr>
                <w:color w:val="548DD4" w:themeColor="text2" w:themeTint="99"/>
              </w:rPr>
              <w:t>1</w:t>
            </w:r>
            <w:permEnd w:id="1931438703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2088386830" w:edGrp="everyone"/>
            <w:r>
              <w:rPr>
                <w:color w:val="548DD4" w:themeColor="text2" w:themeTint="99"/>
              </w:rPr>
              <w:t>0</w:t>
            </w:r>
            <w:permEnd w:id="2088386830"/>
          </w:p>
        </w:tc>
        <w:tc>
          <w:tcPr>
            <w:tcW w:w="614" w:type="dxa"/>
          </w:tcPr>
          <w:p w:rsidR="0071604E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724576492" w:edGrp="everyone"/>
            <w:r>
              <w:rPr>
                <w:color w:val="548DD4" w:themeColor="text2" w:themeTint="99"/>
              </w:rPr>
              <w:t>0</w:t>
            </w:r>
          </w:p>
          <w:permEnd w:id="724576492"/>
          <w:p w:rsidR="0071604E" w:rsidRPr="00977000" w:rsidRDefault="0071604E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947867934" w:edGrp="everyone"/>
            <w:r>
              <w:rPr>
                <w:color w:val="548DD4" w:themeColor="text2" w:themeTint="99"/>
              </w:rPr>
              <w:t>0</w:t>
            </w:r>
            <w:permEnd w:id="1947867934"/>
          </w:p>
        </w:tc>
      </w:tr>
      <w:tr w:rsidR="0071604E" w:rsidTr="00BA5431">
        <w:trPr>
          <w:trHeight w:val="388"/>
        </w:trPr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335303058" w:edGrp="everyone"/>
            <w:r>
              <w:rPr>
                <w:color w:val="548DD4" w:themeColor="text2" w:themeTint="99"/>
              </w:rPr>
              <w:t>1</w:t>
            </w:r>
            <w:permEnd w:id="335303058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952979719" w:edGrp="everyone"/>
            <w:r>
              <w:rPr>
                <w:color w:val="548DD4" w:themeColor="text2" w:themeTint="99"/>
              </w:rPr>
              <w:t>1</w:t>
            </w:r>
            <w:permEnd w:id="952979719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413963564" w:edGrp="everyone"/>
            <w:r>
              <w:rPr>
                <w:color w:val="548DD4" w:themeColor="text2" w:themeTint="99"/>
              </w:rPr>
              <w:t>0</w:t>
            </w:r>
            <w:permEnd w:id="1413963564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2105572616" w:edGrp="everyone"/>
            <w:r>
              <w:rPr>
                <w:color w:val="548DD4" w:themeColor="text2" w:themeTint="99"/>
              </w:rPr>
              <w:t>1</w:t>
            </w:r>
            <w:permEnd w:id="2105572616"/>
          </w:p>
        </w:tc>
      </w:tr>
      <w:tr w:rsidR="0071604E" w:rsidTr="00BA5431">
        <w:trPr>
          <w:trHeight w:val="388"/>
        </w:trPr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157193265" w:edGrp="everyone"/>
            <w:r>
              <w:rPr>
                <w:color w:val="548DD4" w:themeColor="text2" w:themeTint="99"/>
              </w:rPr>
              <w:t>0</w:t>
            </w:r>
            <w:permEnd w:id="1157193265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556152045" w:edGrp="everyone"/>
            <w:r>
              <w:rPr>
                <w:color w:val="548DD4" w:themeColor="text2" w:themeTint="99"/>
              </w:rPr>
              <w:t>0</w:t>
            </w:r>
            <w:permEnd w:id="556152045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270111553" w:edGrp="everyone"/>
            <w:r>
              <w:rPr>
                <w:color w:val="548DD4" w:themeColor="text2" w:themeTint="99"/>
              </w:rPr>
              <w:t>0</w:t>
            </w:r>
            <w:permEnd w:id="1270111553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353153499" w:edGrp="everyone"/>
            <w:r>
              <w:rPr>
                <w:color w:val="548DD4" w:themeColor="text2" w:themeTint="99"/>
              </w:rPr>
              <w:t>0</w:t>
            </w:r>
            <w:permEnd w:id="1353153499"/>
          </w:p>
        </w:tc>
      </w:tr>
      <w:tr w:rsidR="0071604E" w:rsidTr="00BA5431">
        <w:trPr>
          <w:trHeight w:val="388"/>
        </w:trPr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629645179" w:edGrp="everyone"/>
            <w:r>
              <w:rPr>
                <w:color w:val="548DD4" w:themeColor="text2" w:themeTint="99"/>
              </w:rPr>
              <w:t>0</w:t>
            </w:r>
            <w:permEnd w:id="1629645179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822756260" w:edGrp="everyone"/>
            <w:r>
              <w:rPr>
                <w:color w:val="548DD4" w:themeColor="text2" w:themeTint="99"/>
              </w:rPr>
              <w:t>0</w:t>
            </w:r>
            <w:permEnd w:id="1822756260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567359932" w:edGrp="everyone"/>
            <w:r>
              <w:rPr>
                <w:color w:val="548DD4" w:themeColor="text2" w:themeTint="99"/>
              </w:rPr>
              <w:t>1</w:t>
            </w:r>
            <w:permEnd w:id="567359932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859927894" w:edGrp="everyone"/>
            <w:r>
              <w:rPr>
                <w:color w:val="548DD4" w:themeColor="text2" w:themeTint="99"/>
              </w:rPr>
              <w:t>1</w:t>
            </w:r>
            <w:permEnd w:id="859927894"/>
          </w:p>
        </w:tc>
      </w:tr>
      <w:tr w:rsidR="0071604E" w:rsidTr="00BA5431">
        <w:trPr>
          <w:trHeight w:val="388"/>
        </w:trPr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396655290" w:edGrp="everyone"/>
            <w:r>
              <w:rPr>
                <w:color w:val="548DD4" w:themeColor="text2" w:themeTint="99"/>
              </w:rPr>
              <w:t>0</w:t>
            </w:r>
            <w:permEnd w:id="396655290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616507395" w:edGrp="everyone"/>
            <w:r>
              <w:rPr>
                <w:color w:val="548DD4" w:themeColor="text2" w:themeTint="99"/>
              </w:rPr>
              <w:t>0</w:t>
            </w:r>
            <w:permEnd w:id="616507395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484749590" w:edGrp="everyone"/>
            <w:r>
              <w:rPr>
                <w:color w:val="548DD4" w:themeColor="text2" w:themeTint="99"/>
              </w:rPr>
              <w:t>0</w:t>
            </w:r>
            <w:permEnd w:id="1484749590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38365696" w:edGrp="everyone"/>
            <w:r>
              <w:rPr>
                <w:color w:val="548DD4" w:themeColor="text2" w:themeTint="99"/>
              </w:rPr>
              <w:t>0</w:t>
            </w:r>
            <w:permEnd w:id="138365696"/>
          </w:p>
        </w:tc>
      </w:tr>
      <w:tr w:rsidR="0071604E" w:rsidTr="00BA5431">
        <w:trPr>
          <w:trHeight w:val="388"/>
        </w:trPr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485575324" w:edGrp="everyone"/>
            <w:r>
              <w:rPr>
                <w:color w:val="548DD4" w:themeColor="text2" w:themeTint="99"/>
              </w:rPr>
              <w:t>0</w:t>
            </w:r>
            <w:permEnd w:id="1485575324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759318593" w:edGrp="everyone"/>
            <w:r>
              <w:rPr>
                <w:color w:val="548DD4" w:themeColor="text2" w:themeTint="99"/>
              </w:rPr>
              <w:t>0</w:t>
            </w:r>
            <w:permEnd w:id="759318593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774322630" w:edGrp="everyone"/>
            <w:r>
              <w:rPr>
                <w:color w:val="548DD4" w:themeColor="text2" w:themeTint="99"/>
              </w:rPr>
              <w:t>1</w:t>
            </w:r>
            <w:permEnd w:id="1774322630"/>
          </w:p>
        </w:tc>
        <w:tc>
          <w:tcPr>
            <w:tcW w:w="614" w:type="dxa"/>
          </w:tcPr>
          <w:p w:rsidR="0071604E" w:rsidRPr="00977000" w:rsidRDefault="00C67125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381683882" w:edGrp="everyone"/>
            <w:r>
              <w:rPr>
                <w:color w:val="548DD4" w:themeColor="text2" w:themeTint="99"/>
              </w:rPr>
              <w:t>1</w:t>
            </w:r>
            <w:permEnd w:id="381683882"/>
          </w:p>
        </w:tc>
      </w:tr>
    </w:tbl>
    <w:p w:rsidR="00D13373" w:rsidRPr="003C393C" w:rsidRDefault="00D13373" w:rsidP="00D13373">
      <w:pPr>
        <w:ind w:left="708"/>
        <w:rPr>
          <w:rFonts w:ascii="Verdana" w:hAnsi="Verdana"/>
          <w:sz w:val="22"/>
          <w:szCs w:val="22"/>
        </w:rPr>
      </w:pPr>
    </w:p>
    <w:p w:rsidR="00D13373" w:rsidRPr="003C393C" w:rsidRDefault="00D13373" w:rsidP="00D13373">
      <w:pPr>
        <w:pStyle w:val="Listenabsatz"/>
        <w:ind w:left="3196"/>
        <w:rPr>
          <w:rFonts w:ascii="Verdana" w:hAnsi="Verdana"/>
          <w:sz w:val="22"/>
          <w:szCs w:val="22"/>
        </w:rPr>
      </w:pPr>
    </w:p>
    <w:p w:rsidR="00CA1AE8" w:rsidRDefault="00D13373" w:rsidP="00D13373">
      <w:pPr>
        <w:ind w:firstLine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p w:rsidR="00D13373" w:rsidRDefault="00D13373" w:rsidP="00D13373">
      <w:pPr>
        <w:ind w:firstLine="708"/>
        <w:rPr>
          <w:rFonts w:ascii="Verdana" w:hAnsi="Verdana"/>
          <w:sz w:val="22"/>
          <w:szCs w:val="22"/>
        </w:rPr>
      </w:pPr>
    </w:p>
    <w:p w:rsidR="00D13373" w:rsidRDefault="00D13373" w:rsidP="00D13373">
      <w:pPr>
        <w:ind w:firstLine="708"/>
        <w:rPr>
          <w:rFonts w:ascii="Verdana" w:hAnsi="Verdana"/>
          <w:sz w:val="22"/>
          <w:szCs w:val="22"/>
        </w:rPr>
      </w:pPr>
    </w:p>
    <w:p w:rsidR="00672FFD" w:rsidRDefault="00672FFD" w:rsidP="009B358D">
      <w:pPr>
        <w:ind w:firstLine="708"/>
        <w:rPr>
          <w:rFonts w:ascii="Verdana" w:hAnsi="Verdana"/>
          <w:sz w:val="22"/>
          <w:szCs w:val="22"/>
          <w:lang w:val="de-CH"/>
        </w:rPr>
      </w:pPr>
    </w:p>
    <w:p w:rsidR="00672FFD" w:rsidRDefault="00672FFD" w:rsidP="009B358D">
      <w:pPr>
        <w:ind w:firstLine="708"/>
        <w:rPr>
          <w:rFonts w:ascii="Verdana" w:hAnsi="Verdana"/>
          <w:sz w:val="22"/>
          <w:szCs w:val="22"/>
          <w:lang w:val="de-CH"/>
        </w:rPr>
      </w:pPr>
    </w:p>
    <w:p w:rsidR="00672FFD" w:rsidRDefault="00672FFD" w:rsidP="009B358D">
      <w:pPr>
        <w:ind w:firstLine="708"/>
        <w:rPr>
          <w:rFonts w:ascii="Verdana" w:hAnsi="Verdana"/>
          <w:sz w:val="22"/>
          <w:szCs w:val="22"/>
          <w:lang w:val="de-CH"/>
        </w:rPr>
      </w:pPr>
    </w:p>
    <w:p w:rsidR="00672FFD" w:rsidRDefault="00672FFD" w:rsidP="009B358D">
      <w:pPr>
        <w:ind w:firstLine="708"/>
        <w:rPr>
          <w:rFonts w:ascii="Verdana" w:hAnsi="Verdana"/>
          <w:sz w:val="22"/>
          <w:szCs w:val="22"/>
          <w:lang w:val="de-CH"/>
        </w:rPr>
      </w:pPr>
    </w:p>
    <w:p w:rsidR="00672FFD" w:rsidRDefault="00672FFD" w:rsidP="009B358D">
      <w:pPr>
        <w:ind w:firstLine="708"/>
        <w:rPr>
          <w:rFonts w:ascii="Verdana" w:hAnsi="Verdana"/>
          <w:sz w:val="22"/>
          <w:szCs w:val="22"/>
          <w:lang w:val="de-CH"/>
        </w:rPr>
      </w:pPr>
    </w:p>
    <w:p w:rsidR="00672FFD" w:rsidRDefault="00672FFD" w:rsidP="009B358D">
      <w:pPr>
        <w:ind w:firstLine="708"/>
        <w:rPr>
          <w:rFonts w:ascii="Verdana" w:hAnsi="Verdana"/>
          <w:sz w:val="22"/>
          <w:szCs w:val="22"/>
          <w:lang w:val="de-CH"/>
        </w:rPr>
      </w:pPr>
    </w:p>
    <w:p w:rsidR="00672FFD" w:rsidRDefault="00672FFD" w:rsidP="009B358D">
      <w:pPr>
        <w:ind w:firstLine="708"/>
        <w:rPr>
          <w:rFonts w:ascii="Verdana" w:hAnsi="Verdana"/>
          <w:sz w:val="22"/>
          <w:szCs w:val="22"/>
          <w:lang w:val="de-CH"/>
        </w:rPr>
      </w:pPr>
    </w:p>
    <w:p w:rsidR="00672FFD" w:rsidRDefault="00672FFD" w:rsidP="009B358D">
      <w:pPr>
        <w:ind w:firstLine="708"/>
        <w:rPr>
          <w:rFonts w:ascii="Verdana" w:hAnsi="Verdana"/>
          <w:sz w:val="22"/>
          <w:szCs w:val="22"/>
          <w:lang w:val="de-CH"/>
        </w:rPr>
      </w:pPr>
    </w:p>
    <w:p w:rsidR="00672FFD" w:rsidRDefault="00672FFD" w:rsidP="009B358D">
      <w:pPr>
        <w:ind w:firstLine="708"/>
        <w:rPr>
          <w:rFonts w:ascii="Verdana" w:hAnsi="Verdana"/>
          <w:sz w:val="22"/>
          <w:szCs w:val="22"/>
          <w:lang w:val="de-CH"/>
        </w:rPr>
      </w:pPr>
    </w:p>
    <w:p w:rsidR="00672FFD" w:rsidRDefault="00672FFD" w:rsidP="009B358D">
      <w:pPr>
        <w:ind w:firstLine="708"/>
        <w:rPr>
          <w:rFonts w:ascii="Verdana" w:hAnsi="Verdana"/>
          <w:sz w:val="22"/>
          <w:szCs w:val="22"/>
          <w:lang w:val="de-CH"/>
        </w:rPr>
      </w:pPr>
    </w:p>
    <w:p w:rsidR="00672FFD" w:rsidRDefault="00672FFD" w:rsidP="009B358D">
      <w:pPr>
        <w:ind w:firstLine="708"/>
        <w:rPr>
          <w:rFonts w:ascii="Verdana" w:hAnsi="Verdana"/>
          <w:sz w:val="22"/>
          <w:szCs w:val="22"/>
          <w:lang w:val="de-CH"/>
        </w:rPr>
      </w:pPr>
    </w:p>
    <w:p w:rsidR="00672FFD" w:rsidRDefault="00672FFD" w:rsidP="009B358D">
      <w:pPr>
        <w:ind w:firstLine="708"/>
        <w:rPr>
          <w:rFonts w:ascii="Verdana" w:hAnsi="Verdana"/>
          <w:sz w:val="22"/>
          <w:szCs w:val="22"/>
          <w:lang w:val="de-CH"/>
        </w:rPr>
      </w:pPr>
    </w:p>
    <w:p w:rsidR="00D87ED4" w:rsidRPr="00A64B9F" w:rsidRDefault="00D87ED4" w:rsidP="00D87ED4">
      <w:pPr>
        <w:pStyle w:val="Listenabsatz"/>
        <w:numPr>
          <w:ilvl w:val="0"/>
          <w:numId w:val="33"/>
        </w:numPr>
        <w:rPr>
          <w:rFonts w:ascii="Verdana" w:hAnsi="Verdana"/>
          <w:sz w:val="22"/>
          <w:szCs w:val="22"/>
          <w:lang w:val="en-GB"/>
        </w:rPr>
      </w:pPr>
      <w:r w:rsidRPr="00A64B9F">
        <w:rPr>
          <w:rFonts w:ascii="Verdana" w:hAnsi="Verdana"/>
          <w:sz w:val="22"/>
          <w:szCs w:val="22"/>
          <w:lang w:val="en-GB"/>
        </w:rPr>
        <w:t xml:space="preserve">Use LOGO!Soft Comfort </w:t>
      </w:r>
      <w:r w:rsidR="004C5877" w:rsidRPr="00A64B9F">
        <w:rPr>
          <w:rFonts w:ascii="Verdana" w:hAnsi="Verdana"/>
          <w:sz w:val="22"/>
          <w:szCs w:val="22"/>
          <w:lang w:val="en-GB"/>
        </w:rPr>
        <w:t>and</w:t>
      </w:r>
      <w:r w:rsidRPr="00A64B9F">
        <w:rPr>
          <w:rFonts w:ascii="Verdana" w:hAnsi="Verdana"/>
          <w:sz w:val="22"/>
          <w:szCs w:val="22"/>
          <w:lang w:val="en-GB"/>
        </w:rPr>
        <w:t xml:space="preserve"> draw the circuit. Use I1, I2 and I3 to simulate </w:t>
      </w:r>
      <w:r w:rsidR="004C5877" w:rsidRPr="00A64B9F">
        <w:rPr>
          <w:rFonts w:ascii="Verdana" w:hAnsi="Verdana"/>
          <w:sz w:val="22"/>
          <w:szCs w:val="22"/>
          <w:lang w:val="en-GB"/>
        </w:rPr>
        <w:t xml:space="preserve"> </w:t>
      </w:r>
      <w:r w:rsidRPr="00A64B9F">
        <w:rPr>
          <w:rFonts w:ascii="Verdana" w:hAnsi="Verdana"/>
          <w:sz w:val="22"/>
          <w:szCs w:val="22"/>
          <w:lang w:val="en-GB"/>
        </w:rPr>
        <w:t xml:space="preserve">0 or 1 at </w:t>
      </w:r>
      <w:r w:rsidR="004C5877" w:rsidRPr="00A64B9F">
        <w:rPr>
          <w:rFonts w:ascii="Verdana" w:hAnsi="Verdana"/>
          <w:sz w:val="22"/>
          <w:szCs w:val="22"/>
          <w:lang w:val="en-GB"/>
        </w:rPr>
        <w:t xml:space="preserve">the input and </w:t>
      </w:r>
      <w:r w:rsidRPr="00A64B9F">
        <w:rPr>
          <w:rFonts w:ascii="Verdana" w:hAnsi="Verdana"/>
          <w:sz w:val="22"/>
          <w:szCs w:val="22"/>
          <w:lang w:val="en-GB"/>
        </w:rPr>
        <w:t>check the truth table!</w:t>
      </w:r>
    </w:p>
    <w:p w:rsidR="00D87ED4" w:rsidRPr="00A64B9F" w:rsidRDefault="00D87ED4" w:rsidP="00672FFD">
      <w:pPr>
        <w:ind w:left="708"/>
        <w:rPr>
          <w:rFonts w:ascii="Verdana" w:hAnsi="Verdana"/>
          <w:sz w:val="22"/>
          <w:szCs w:val="22"/>
          <w:lang w:val="en-GB"/>
        </w:rPr>
      </w:pPr>
    </w:p>
    <w:p w:rsidR="00AF3A12" w:rsidRDefault="00AF59B9" w:rsidP="009B358D">
      <w:pPr>
        <w:ind w:firstLine="708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inline distT="0" distB="0" distL="0" distR="0">
            <wp:extent cx="5295900" cy="2440637"/>
            <wp:effectExtent l="19050" t="0" r="0" b="0"/>
            <wp:docPr id="47" name="Bild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15871" t="11462" r="25830" b="45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4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12" w:rsidRDefault="00AF3A12" w:rsidP="009B358D">
      <w:pPr>
        <w:ind w:firstLine="708"/>
        <w:rPr>
          <w:rFonts w:ascii="Verdana" w:hAnsi="Verdana"/>
          <w:sz w:val="22"/>
          <w:szCs w:val="22"/>
          <w:lang w:val="de-CH"/>
        </w:rPr>
      </w:pPr>
    </w:p>
    <w:p w:rsidR="00AF3A12" w:rsidRDefault="00AF3A12">
      <w:pPr>
        <w:rPr>
          <w:rFonts w:ascii="Verdana" w:hAnsi="Verdana"/>
          <w:b/>
          <w:bCs/>
        </w:rPr>
      </w:pPr>
      <w:r>
        <w:br w:type="page"/>
      </w:r>
    </w:p>
    <w:p w:rsidR="00AF3A12" w:rsidRDefault="00AF3A12" w:rsidP="00DF2BBB">
      <w:pPr>
        <w:pStyle w:val="berschrift3"/>
      </w:pPr>
      <w:r>
        <w:lastRenderedPageBreak/>
        <w:t>Wahrheitstabelle aus der Funktionsbeschreibung erstellen</w:t>
      </w:r>
    </w:p>
    <w:p w:rsidR="00AF3A12" w:rsidRPr="000A4F8A" w:rsidRDefault="00AF3A12" w:rsidP="00AF3A12">
      <w:pPr>
        <w:rPr>
          <w:rFonts w:ascii="Verdana" w:hAnsi="Verdana"/>
          <w:sz w:val="22"/>
          <w:szCs w:val="22"/>
        </w:rPr>
      </w:pPr>
    </w:p>
    <w:p w:rsidR="00AF3A12" w:rsidRPr="003C393C" w:rsidRDefault="00AF3A12" w:rsidP="00AF3A12">
      <w:pPr>
        <w:ind w:left="708"/>
        <w:rPr>
          <w:rFonts w:ascii="Verdana" w:hAnsi="Verdana"/>
          <w:sz w:val="22"/>
          <w:szCs w:val="22"/>
        </w:rPr>
      </w:pPr>
      <w:r w:rsidRPr="003C393C">
        <w:rPr>
          <w:rFonts w:ascii="Verdana" w:hAnsi="Verdana"/>
          <w:sz w:val="22"/>
          <w:szCs w:val="22"/>
        </w:rPr>
        <w:t>Vorgehen:</w:t>
      </w:r>
    </w:p>
    <w:p w:rsidR="00AF3A12" w:rsidRPr="002434F9" w:rsidRDefault="00AF3A12" w:rsidP="002434F9">
      <w:pPr>
        <w:pStyle w:val="Listenabsatz"/>
        <w:numPr>
          <w:ilvl w:val="0"/>
          <w:numId w:val="30"/>
        </w:numPr>
        <w:spacing w:before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Alle Variablen (Ein- und Ausgänge!) auflisten und für diese einen Namen </w:t>
      </w:r>
      <w:r w:rsidR="002434F9">
        <w:rPr>
          <w:rFonts w:ascii="Verdana" w:hAnsi="Verdana"/>
          <w:sz w:val="22"/>
          <w:szCs w:val="22"/>
        </w:rPr>
        <w:t xml:space="preserve"> </w:t>
      </w:r>
      <w:r w:rsidR="00491A6E">
        <w:rPr>
          <w:rFonts w:ascii="Verdana" w:hAnsi="Verdana"/>
          <w:sz w:val="22"/>
          <w:szCs w:val="22"/>
        </w:rPr>
        <w:t xml:space="preserve">und die Pegel „0“ und </w:t>
      </w:r>
      <w:r w:rsidRPr="002434F9">
        <w:rPr>
          <w:rFonts w:ascii="Verdana" w:hAnsi="Verdana"/>
          <w:sz w:val="22"/>
          <w:szCs w:val="22"/>
        </w:rPr>
        <w:t xml:space="preserve">“1“ zuordnen. </w:t>
      </w:r>
    </w:p>
    <w:p w:rsidR="00AF3A12" w:rsidRDefault="00AF3A12" w:rsidP="00002D0C">
      <w:pPr>
        <w:pStyle w:val="Listenabsatz"/>
        <w:numPr>
          <w:ilvl w:val="0"/>
          <w:numId w:val="30"/>
        </w:numPr>
        <w:spacing w:before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Sinngemäss die Beschreibung der Wahrheitstabelle eintragen oder als Funktionsgleichung aufschreiben. </w:t>
      </w:r>
    </w:p>
    <w:p w:rsidR="00AF3A12" w:rsidRPr="00AF3A12" w:rsidRDefault="00AF3A12" w:rsidP="00AF3A12">
      <w:pPr>
        <w:pStyle w:val="Listenabsatz"/>
        <w:ind w:left="1068"/>
        <w:rPr>
          <w:rFonts w:ascii="Verdana" w:hAnsi="Verdana"/>
          <w:sz w:val="22"/>
          <w:szCs w:val="22"/>
        </w:rPr>
      </w:pPr>
    </w:p>
    <w:p w:rsidR="00886330" w:rsidRDefault="00886330" w:rsidP="00AF3A12">
      <w:pPr>
        <w:ind w:firstLine="708"/>
        <w:rPr>
          <w:rFonts w:ascii="Verdana" w:hAnsi="Verdana"/>
          <w:sz w:val="22"/>
          <w:szCs w:val="22"/>
        </w:rPr>
      </w:pPr>
    </w:p>
    <w:p w:rsidR="00886330" w:rsidRDefault="0030485A" w:rsidP="00AF3A12">
      <w:pPr>
        <w:ind w:firstLine="708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2042240" behindDoc="1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8890</wp:posOffset>
            </wp:positionV>
            <wp:extent cx="1031875" cy="1452245"/>
            <wp:effectExtent l="19050" t="0" r="0" b="0"/>
            <wp:wrapTight wrapText="bothSides">
              <wp:wrapPolygon edited="0">
                <wp:start x="-399" y="0"/>
                <wp:lineTo x="-399" y="21534"/>
                <wp:lineTo x="21534" y="21534"/>
                <wp:lineTo x="21534" y="0"/>
                <wp:lineTo x="-399" y="0"/>
              </wp:wrapPolygon>
            </wp:wrapTight>
            <wp:docPr id="4" name="Bild 2" descr="http://www.europa-lehrmittel.de/_cover_global/705/30766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uropa-lehrmittel.de/_cover_global/705/30766-17.jpg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3A12" w:rsidRPr="00A64B9F" w:rsidRDefault="002C5229" w:rsidP="00AF3A12">
      <w:pPr>
        <w:ind w:firstLine="708"/>
        <w:rPr>
          <w:rFonts w:ascii="Verdana" w:hAnsi="Verdana"/>
          <w:b/>
          <w:sz w:val="22"/>
          <w:szCs w:val="22"/>
          <w:lang w:val="en-GB"/>
        </w:rPr>
      </w:pPr>
      <w:r w:rsidRPr="00A64B9F">
        <w:rPr>
          <w:rFonts w:ascii="Verdana" w:hAnsi="Verdana"/>
          <w:b/>
          <w:sz w:val="22"/>
          <w:szCs w:val="22"/>
          <w:lang w:val="en-GB"/>
        </w:rPr>
        <w:t>Task</w:t>
      </w:r>
    </w:p>
    <w:p w:rsidR="002C5229" w:rsidRPr="00A64B9F" w:rsidRDefault="002C5229" w:rsidP="00AF3A12">
      <w:pPr>
        <w:ind w:firstLine="708"/>
        <w:rPr>
          <w:rFonts w:ascii="Verdana" w:hAnsi="Verdana"/>
          <w:sz w:val="22"/>
          <w:szCs w:val="22"/>
          <w:lang w:val="en-GB"/>
        </w:rPr>
      </w:pPr>
    </w:p>
    <w:p w:rsidR="00715B0A" w:rsidRPr="00A64B9F" w:rsidRDefault="002C5229" w:rsidP="00115BDA">
      <w:pPr>
        <w:ind w:firstLine="708"/>
        <w:rPr>
          <w:rFonts w:ascii="Verdana" w:hAnsi="Verdana"/>
          <w:sz w:val="22"/>
          <w:szCs w:val="22"/>
          <w:lang w:val="en-GB"/>
        </w:rPr>
      </w:pPr>
      <w:r w:rsidRPr="00A64B9F">
        <w:rPr>
          <w:rFonts w:ascii="Verdana" w:hAnsi="Verdana"/>
          <w:sz w:val="22"/>
          <w:szCs w:val="22"/>
          <w:lang w:val="en-GB"/>
        </w:rPr>
        <w:t xml:space="preserve">Open your </w:t>
      </w:r>
      <w:r w:rsidR="00715B0A" w:rsidRPr="00A64B9F">
        <w:rPr>
          <w:rFonts w:ascii="Verdana" w:hAnsi="Verdana"/>
          <w:sz w:val="22"/>
          <w:szCs w:val="22"/>
          <w:lang w:val="en-GB"/>
        </w:rPr>
        <w:t>„</w:t>
      </w:r>
      <w:r w:rsidRPr="00A64B9F">
        <w:rPr>
          <w:rFonts w:ascii="Verdana" w:hAnsi="Verdana"/>
          <w:sz w:val="22"/>
          <w:szCs w:val="22"/>
          <w:lang w:val="en-GB"/>
        </w:rPr>
        <w:t>Rechenbuch Elektrotechnik</w:t>
      </w:r>
      <w:r w:rsidR="00715B0A" w:rsidRPr="00A64B9F">
        <w:rPr>
          <w:rFonts w:ascii="Verdana" w:hAnsi="Verdana"/>
          <w:sz w:val="22"/>
          <w:szCs w:val="22"/>
          <w:lang w:val="en-GB"/>
        </w:rPr>
        <w:t>“</w:t>
      </w:r>
      <w:r w:rsidRPr="00A64B9F">
        <w:rPr>
          <w:rFonts w:ascii="Verdana" w:hAnsi="Verdana"/>
          <w:sz w:val="22"/>
          <w:szCs w:val="22"/>
          <w:lang w:val="en-GB"/>
        </w:rPr>
        <w:t xml:space="preserve"> to </w:t>
      </w:r>
      <w:r w:rsidRPr="00A64B9F">
        <w:rPr>
          <w:rFonts w:ascii="Verdana" w:hAnsi="Verdana"/>
          <w:sz w:val="22"/>
          <w:szCs w:val="22"/>
          <w:highlight w:val="lightGray"/>
          <w:lang w:val="en-GB"/>
        </w:rPr>
        <w:t xml:space="preserve">page </w:t>
      </w:r>
      <w:r w:rsidR="0030485A" w:rsidRPr="00A64B9F">
        <w:rPr>
          <w:rFonts w:ascii="Verdana" w:hAnsi="Verdana"/>
          <w:sz w:val="22"/>
          <w:szCs w:val="22"/>
          <w:highlight w:val="lightGray"/>
          <w:lang w:val="en-GB"/>
        </w:rPr>
        <w:t>185</w:t>
      </w:r>
      <w:r w:rsidRPr="00A64B9F">
        <w:rPr>
          <w:rFonts w:ascii="Verdana" w:hAnsi="Verdana"/>
          <w:sz w:val="22"/>
          <w:szCs w:val="22"/>
          <w:lang w:val="en-GB"/>
        </w:rPr>
        <w:t xml:space="preserve">. </w:t>
      </w:r>
    </w:p>
    <w:p w:rsidR="00AC6780" w:rsidRPr="00A64B9F" w:rsidRDefault="002C5229" w:rsidP="00115BDA">
      <w:pPr>
        <w:ind w:firstLine="708"/>
        <w:rPr>
          <w:rFonts w:ascii="Verdana" w:hAnsi="Verdana"/>
          <w:sz w:val="22"/>
          <w:szCs w:val="22"/>
          <w:lang w:val="en-GB"/>
        </w:rPr>
      </w:pPr>
      <w:r w:rsidRPr="00A64B9F">
        <w:rPr>
          <w:rFonts w:ascii="Verdana" w:hAnsi="Verdana"/>
          <w:sz w:val="22"/>
          <w:szCs w:val="22"/>
          <w:lang w:val="en-GB"/>
        </w:rPr>
        <w:t xml:space="preserve">Read </w:t>
      </w:r>
      <w:r w:rsidR="00275F07" w:rsidRPr="00A64B9F">
        <w:rPr>
          <w:rFonts w:ascii="Verdana" w:hAnsi="Verdana"/>
          <w:sz w:val="22"/>
          <w:szCs w:val="22"/>
          <w:lang w:val="en-GB"/>
        </w:rPr>
        <w:t>task</w:t>
      </w:r>
      <w:r w:rsidRPr="00A64B9F">
        <w:rPr>
          <w:rFonts w:ascii="Verdana" w:hAnsi="Verdana"/>
          <w:sz w:val="22"/>
          <w:szCs w:val="22"/>
          <w:lang w:val="en-GB"/>
        </w:rPr>
        <w:t xml:space="preserve"> </w:t>
      </w:r>
      <w:r w:rsidR="00491A6E" w:rsidRPr="00A64B9F">
        <w:rPr>
          <w:rFonts w:ascii="Verdana" w:hAnsi="Verdana"/>
          <w:sz w:val="22"/>
          <w:szCs w:val="22"/>
          <w:lang w:val="en-GB"/>
        </w:rPr>
        <w:t>3 and perform</w:t>
      </w:r>
      <w:r w:rsidR="00000B69" w:rsidRPr="00A64B9F">
        <w:rPr>
          <w:rFonts w:ascii="Verdana" w:hAnsi="Verdana"/>
          <w:sz w:val="22"/>
          <w:szCs w:val="22"/>
          <w:lang w:val="en-GB"/>
        </w:rPr>
        <w:t xml:space="preserve"> the truth table for P1</w:t>
      </w:r>
      <w:r w:rsidR="007D5108" w:rsidRPr="00A64B9F">
        <w:rPr>
          <w:rFonts w:ascii="Verdana" w:hAnsi="Verdana"/>
          <w:sz w:val="22"/>
          <w:szCs w:val="22"/>
          <w:lang w:val="en-GB"/>
        </w:rPr>
        <w:t xml:space="preserve"> and P2</w:t>
      </w:r>
      <w:r w:rsidR="00000B69" w:rsidRPr="00A64B9F">
        <w:rPr>
          <w:rFonts w:ascii="Verdana" w:hAnsi="Verdana"/>
          <w:sz w:val="22"/>
          <w:szCs w:val="22"/>
          <w:lang w:val="en-GB"/>
        </w:rPr>
        <w:t>.</w:t>
      </w:r>
      <w:r w:rsidRPr="00A64B9F">
        <w:rPr>
          <w:rFonts w:ascii="Verdana" w:hAnsi="Verdana"/>
          <w:sz w:val="22"/>
          <w:szCs w:val="22"/>
          <w:lang w:val="en-GB"/>
        </w:rPr>
        <w:t xml:space="preserve"> </w:t>
      </w:r>
    </w:p>
    <w:p w:rsidR="002C5229" w:rsidRPr="00A64B9F" w:rsidRDefault="002C5229" w:rsidP="00115BDA">
      <w:pPr>
        <w:ind w:firstLine="708"/>
        <w:rPr>
          <w:rFonts w:ascii="Verdana" w:hAnsi="Verdana"/>
          <w:sz w:val="22"/>
          <w:szCs w:val="22"/>
          <w:lang w:val="en-GB"/>
        </w:rPr>
      </w:pPr>
    </w:p>
    <w:tbl>
      <w:tblPr>
        <w:tblStyle w:val="Tabellenraster"/>
        <w:tblpPr w:leftFromText="141" w:rightFromText="141" w:vertAnchor="text" w:horzAnchor="page" w:tblpX="5073" w:tblpY="9"/>
        <w:tblW w:w="0" w:type="auto"/>
        <w:tblLook w:val="04A0" w:firstRow="1" w:lastRow="0" w:firstColumn="1" w:lastColumn="0" w:noHBand="0" w:noVBand="1"/>
      </w:tblPr>
      <w:tblGrid>
        <w:gridCol w:w="709"/>
        <w:gridCol w:w="2660"/>
      </w:tblGrid>
      <w:tr w:rsidR="00731DB1" w:rsidTr="00275F07">
        <w:tc>
          <w:tcPr>
            <w:tcW w:w="709" w:type="dxa"/>
            <w:shd w:val="clear" w:color="auto" w:fill="F2F2F2" w:themeFill="background1" w:themeFillShade="F2"/>
          </w:tcPr>
          <w:p w:rsidR="00731DB1" w:rsidRDefault="00731DB1" w:rsidP="00731DB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A</w:t>
            </w:r>
          </w:p>
        </w:tc>
        <w:tc>
          <w:tcPr>
            <w:tcW w:w="2660" w:type="dxa"/>
            <w:shd w:val="clear" w:color="auto" w:fill="FFFFCC"/>
          </w:tcPr>
          <w:p w:rsidR="00731DB1" w:rsidRDefault="00000B69" w:rsidP="00000B69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flow monitor, fan 1</w:t>
            </w:r>
          </w:p>
        </w:tc>
      </w:tr>
      <w:tr w:rsidR="00000B69" w:rsidTr="00275F07">
        <w:tc>
          <w:tcPr>
            <w:tcW w:w="709" w:type="dxa"/>
            <w:shd w:val="clear" w:color="auto" w:fill="F2F2F2" w:themeFill="background1" w:themeFillShade="F2"/>
          </w:tcPr>
          <w:p w:rsidR="00000B69" w:rsidRDefault="00000B69" w:rsidP="00000B69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B</w:t>
            </w:r>
          </w:p>
        </w:tc>
        <w:tc>
          <w:tcPr>
            <w:tcW w:w="2660" w:type="dxa"/>
            <w:shd w:val="clear" w:color="auto" w:fill="FFFFCC"/>
          </w:tcPr>
          <w:p w:rsidR="00000B69" w:rsidRDefault="00000B69" w:rsidP="00000B69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flow monitor, fan 2</w:t>
            </w:r>
          </w:p>
        </w:tc>
      </w:tr>
      <w:tr w:rsidR="00000B69" w:rsidTr="00275F07">
        <w:tc>
          <w:tcPr>
            <w:tcW w:w="709" w:type="dxa"/>
            <w:shd w:val="clear" w:color="auto" w:fill="F2F2F2" w:themeFill="background1" w:themeFillShade="F2"/>
          </w:tcPr>
          <w:p w:rsidR="00000B69" w:rsidRDefault="00000B69" w:rsidP="00000B69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2660" w:type="dxa"/>
            <w:shd w:val="clear" w:color="auto" w:fill="FFFFCC"/>
          </w:tcPr>
          <w:p w:rsidR="00000B69" w:rsidRDefault="00000B69" w:rsidP="00000B69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flow monitor, fan 3</w:t>
            </w:r>
          </w:p>
        </w:tc>
      </w:tr>
      <w:tr w:rsidR="00731DB1" w:rsidTr="00275F07">
        <w:tc>
          <w:tcPr>
            <w:tcW w:w="709" w:type="dxa"/>
            <w:shd w:val="clear" w:color="auto" w:fill="F2F2F2" w:themeFill="background1" w:themeFillShade="F2"/>
          </w:tcPr>
          <w:p w:rsidR="00731DB1" w:rsidRDefault="00794296" w:rsidP="00731DB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X</w:t>
            </w:r>
          </w:p>
        </w:tc>
        <w:tc>
          <w:tcPr>
            <w:tcW w:w="2660" w:type="dxa"/>
          </w:tcPr>
          <w:p w:rsidR="00731DB1" w:rsidRDefault="00794296" w:rsidP="00731DB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s</w:t>
            </w:r>
            <w:r w:rsidR="00000B69">
              <w:rPr>
                <w:lang w:val="fr-CH"/>
              </w:rPr>
              <w:t xml:space="preserve">ignal lamp </w:t>
            </w:r>
            <w:r w:rsidR="00731DB1">
              <w:rPr>
                <w:lang w:val="fr-CH"/>
              </w:rPr>
              <w:t>P1</w:t>
            </w:r>
          </w:p>
        </w:tc>
      </w:tr>
      <w:tr w:rsidR="007D5108" w:rsidTr="00275F07">
        <w:tc>
          <w:tcPr>
            <w:tcW w:w="709" w:type="dxa"/>
            <w:shd w:val="clear" w:color="auto" w:fill="F2F2F2" w:themeFill="background1" w:themeFillShade="F2"/>
          </w:tcPr>
          <w:p w:rsidR="007D5108" w:rsidRDefault="007D5108" w:rsidP="00731DB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Y</w:t>
            </w:r>
          </w:p>
        </w:tc>
        <w:tc>
          <w:tcPr>
            <w:tcW w:w="2660" w:type="dxa"/>
          </w:tcPr>
          <w:p w:rsidR="007D5108" w:rsidRDefault="007D5108" w:rsidP="00731DB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horn P2</w:t>
            </w:r>
          </w:p>
        </w:tc>
      </w:tr>
    </w:tbl>
    <w:p w:rsidR="002C5229" w:rsidRDefault="00731DB1" w:rsidP="00115BDA">
      <w:pPr>
        <w:ind w:firstLine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Allocation of variables: </w:t>
      </w:r>
    </w:p>
    <w:p w:rsidR="00731DB1" w:rsidRDefault="00731DB1" w:rsidP="00115BDA">
      <w:pPr>
        <w:ind w:firstLine="708"/>
        <w:rPr>
          <w:rFonts w:ascii="Verdana" w:hAnsi="Verdana"/>
          <w:sz w:val="22"/>
          <w:szCs w:val="22"/>
        </w:rPr>
      </w:pPr>
    </w:p>
    <w:p w:rsidR="00731DB1" w:rsidRDefault="00731DB1" w:rsidP="00115BDA">
      <w:pPr>
        <w:ind w:firstLine="708"/>
        <w:rPr>
          <w:rFonts w:ascii="Verdana" w:hAnsi="Verdana"/>
          <w:sz w:val="22"/>
          <w:szCs w:val="22"/>
        </w:rPr>
      </w:pPr>
    </w:p>
    <w:p w:rsidR="00731DB1" w:rsidRDefault="00731DB1" w:rsidP="00115BDA">
      <w:pPr>
        <w:ind w:firstLine="708"/>
        <w:rPr>
          <w:rFonts w:ascii="Verdana" w:hAnsi="Verdana"/>
          <w:sz w:val="22"/>
          <w:szCs w:val="22"/>
        </w:rPr>
      </w:pPr>
    </w:p>
    <w:p w:rsidR="00731DB1" w:rsidRDefault="00731DB1" w:rsidP="00115BDA">
      <w:pPr>
        <w:ind w:firstLine="708"/>
        <w:rPr>
          <w:rFonts w:ascii="Verdana" w:hAnsi="Verdana"/>
          <w:sz w:val="22"/>
          <w:szCs w:val="22"/>
        </w:rPr>
      </w:pPr>
    </w:p>
    <w:p w:rsidR="007D5108" w:rsidRDefault="007D5108" w:rsidP="00115BDA">
      <w:pPr>
        <w:ind w:firstLine="708"/>
        <w:rPr>
          <w:rFonts w:ascii="Verdana" w:hAnsi="Verdana"/>
          <w:sz w:val="22"/>
          <w:szCs w:val="22"/>
        </w:rPr>
      </w:pPr>
    </w:p>
    <w:p w:rsidR="007D5108" w:rsidRDefault="007D5108" w:rsidP="00115BDA">
      <w:pPr>
        <w:ind w:firstLine="708"/>
        <w:rPr>
          <w:rFonts w:ascii="Verdana" w:hAnsi="Verdana"/>
          <w:sz w:val="22"/>
          <w:szCs w:val="22"/>
        </w:rPr>
      </w:pPr>
    </w:p>
    <w:p w:rsidR="00AC6780" w:rsidRDefault="00747DD4" w:rsidP="00115BDA">
      <w:pPr>
        <w:ind w:firstLine="708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</w:rPr>
        <w:t>Truth table:</w:t>
      </w:r>
    </w:p>
    <w:tbl>
      <w:tblPr>
        <w:tblpPr w:leftFromText="141" w:rightFromText="141" w:vertAnchor="text" w:horzAnchor="page" w:tblpX="2413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</w:tblGrid>
      <w:tr w:rsidR="007D5108" w:rsidTr="00275F07">
        <w:trPr>
          <w:trHeight w:val="387"/>
        </w:trPr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7D5108" w:rsidRDefault="007D5108" w:rsidP="007D5108">
            <w:pPr>
              <w:pStyle w:val="Textkrper-Zeileneinzug"/>
              <w:spacing w:before="40" w:after="40"/>
              <w:ind w:left="0" w:right="0"/>
              <w:jc w:val="center"/>
            </w:pPr>
            <w:r>
              <w:t>A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7D5108" w:rsidRDefault="007D5108" w:rsidP="007D5108">
            <w:pPr>
              <w:pStyle w:val="Textkrper-Zeileneinzug"/>
              <w:spacing w:before="40" w:after="40"/>
              <w:ind w:left="0" w:right="0"/>
              <w:jc w:val="center"/>
            </w:pPr>
            <w:r>
              <w:t>B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7D5108" w:rsidRDefault="007D5108" w:rsidP="007D5108">
            <w:pPr>
              <w:pStyle w:val="Textkrper-Zeileneinzug"/>
              <w:spacing w:before="40" w:after="40"/>
              <w:ind w:left="0" w:right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7D5108" w:rsidRPr="00D87ED4" w:rsidRDefault="007D5108" w:rsidP="007D5108">
            <w:pPr>
              <w:pStyle w:val="Textkrper-Zeileneinzug"/>
              <w:spacing w:before="40" w:after="40"/>
              <w:ind w:left="0" w:right="0"/>
              <w:jc w:val="center"/>
            </w:pPr>
            <w:r>
              <w:t>X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7D5108" w:rsidRPr="00D87ED4" w:rsidRDefault="007D5108" w:rsidP="007D5108">
            <w:pPr>
              <w:pStyle w:val="Textkrper-Zeileneinzug"/>
              <w:spacing w:before="40" w:after="40"/>
              <w:ind w:left="0" w:right="0"/>
              <w:jc w:val="center"/>
            </w:pPr>
            <w:r>
              <w:t>Y</w:t>
            </w:r>
          </w:p>
        </w:tc>
      </w:tr>
      <w:tr w:rsidR="0071604E" w:rsidTr="00275F07">
        <w:trPr>
          <w:trHeight w:val="387"/>
        </w:trPr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FF" w:themeFill="background1"/>
          </w:tcPr>
          <w:p w:rsidR="0071604E" w:rsidRPr="00977000" w:rsidRDefault="0067594E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104309566" w:edGrp="everyone"/>
            <w:r>
              <w:rPr>
                <w:color w:val="548DD4" w:themeColor="text2" w:themeTint="99"/>
              </w:rPr>
              <w:t>0</w:t>
            </w:r>
            <w:permEnd w:id="1104309566"/>
          </w:p>
        </w:tc>
        <w:tc>
          <w:tcPr>
            <w:tcW w:w="614" w:type="dxa"/>
            <w:shd w:val="clear" w:color="auto" w:fill="FFFFFF" w:themeFill="background1"/>
          </w:tcPr>
          <w:p w:rsidR="0071604E" w:rsidRPr="00977000" w:rsidRDefault="0067594E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993035847" w:edGrp="everyone"/>
            <w:r>
              <w:rPr>
                <w:color w:val="548DD4" w:themeColor="text2" w:themeTint="99"/>
              </w:rPr>
              <w:t>1</w:t>
            </w:r>
            <w:permEnd w:id="1993035847"/>
          </w:p>
        </w:tc>
      </w:tr>
      <w:tr w:rsidR="0071604E" w:rsidTr="00275F07">
        <w:trPr>
          <w:trHeight w:val="388"/>
        </w:trPr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Pr="00977000" w:rsidRDefault="0067594E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29109539" w:edGrp="everyone"/>
            <w:r>
              <w:rPr>
                <w:color w:val="548DD4" w:themeColor="text2" w:themeTint="99"/>
              </w:rPr>
              <w:t>0</w:t>
            </w:r>
            <w:permEnd w:id="129109539"/>
          </w:p>
        </w:tc>
        <w:tc>
          <w:tcPr>
            <w:tcW w:w="614" w:type="dxa"/>
          </w:tcPr>
          <w:p w:rsidR="0071604E" w:rsidRPr="00977000" w:rsidRDefault="0067594E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290753461" w:edGrp="everyone"/>
            <w:r>
              <w:rPr>
                <w:color w:val="548DD4" w:themeColor="text2" w:themeTint="99"/>
              </w:rPr>
              <w:t>1</w:t>
            </w:r>
            <w:permEnd w:id="1290753461"/>
          </w:p>
        </w:tc>
      </w:tr>
      <w:tr w:rsidR="0071604E" w:rsidTr="00275F07">
        <w:trPr>
          <w:trHeight w:val="387"/>
        </w:trPr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</w:tcPr>
          <w:p w:rsidR="0071604E" w:rsidRPr="00977000" w:rsidRDefault="0067594E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813446288" w:edGrp="everyone"/>
            <w:r>
              <w:rPr>
                <w:color w:val="548DD4" w:themeColor="text2" w:themeTint="99"/>
              </w:rPr>
              <w:t>0</w:t>
            </w:r>
            <w:permEnd w:id="813446288"/>
          </w:p>
        </w:tc>
        <w:tc>
          <w:tcPr>
            <w:tcW w:w="614" w:type="dxa"/>
          </w:tcPr>
          <w:p w:rsidR="0071604E" w:rsidRPr="00977000" w:rsidRDefault="0067594E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2082026715" w:edGrp="everyone"/>
            <w:r>
              <w:rPr>
                <w:color w:val="548DD4" w:themeColor="text2" w:themeTint="99"/>
              </w:rPr>
              <w:t>1</w:t>
            </w:r>
            <w:permEnd w:id="2082026715"/>
          </w:p>
        </w:tc>
      </w:tr>
      <w:tr w:rsidR="0071604E" w:rsidTr="00275F07">
        <w:trPr>
          <w:trHeight w:val="388"/>
        </w:trPr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Pr="00977000" w:rsidRDefault="0067594E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827606534" w:edGrp="everyone"/>
            <w:r>
              <w:rPr>
                <w:color w:val="548DD4" w:themeColor="text2" w:themeTint="99"/>
              </w:rPr>
              <w:t>1</w:t>
            </w:r>
            <w:permEnd w:id="1827606534"/>
          </w:p>
        </w:tc>
        <w:tc>
          <w:tcPr>
            <w:tcW w:w="614" w:type="dxa"/>
          </w:tcPr>
          <w:p w:rsidR="0071604E" w:rsidRPr="00977000" w:rsidRDefault="0067594E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595020568" w:edGrp="everyone"/>
            <w:r>
              <w:rPr>
                <w:color w:val="548DD4" w:themeColor="text2" w:themeTint="99"/>
              </w:rPr>
              <w:t>0</w:t>
            </w:r>
            <w:permEnd w:id="595020568"/>
          </w:p>
        </w:tc>
      </w:tr>
      <w:tr w:rsidR="0071604E" w:rsidTr="00275F07">
        <w:trPr>
          <w:trHeight w:val="388"/>
        </w:trPr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</w:tcPr>
          <w:p w:rsidR="0071604E" w:rsidRPr="00977000" w:rsidRDefault="0067594E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509767540" w:edGrp="everyone"/>
            <w:r>
              <w:rPr>
                <w:color w:val="548DD4" w:themeColor="text2" w:themeTint="99"/>
              </w:rPr>
              <w:t>0</w:t>
            </w:r>
            <w:permEnd w:id="1509767540"/>
          </w:p>
        </w:tc>
        <w:tc>
          <w:tcPr>
            <w:tcW w:w="614" w:type="dxa"/>
          </w:tcPr>
          <w:p w:rsidR="0071604E" w:rsidRPr="00977000" w:rsidRDefault="0067594E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2016548861" w:edGrp="everyone"/>
            <w:r>
              <w:rPr>
                <w:color w:val="548DD4" w:themeColor="text2" w:themeTint="99"/>
              </w:rPr>
              <w:t>1</w:t>
            </w:r>
            <w:permEnd w:id="2016548861"/>
          </w:p>
        </w:tc>
      </w:tr>
      <w:tr w:rsidR="0071604E" w:rsidTr="00275F07">
        <w:trPr>
          <w:trHeight w:val="388"/>
        </w:trPr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Pr="00977000" w:rsidRDefault="0067594E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2069652419" w:edGrp="everyone"/>
            <w:r>
              <w:rPr>
                <w:color w:val="548DD4" w:themeColor="text2" w:themeTint="99"/>
              </w:rPr>
              <w:t>1</w:t>
            </w:r>
            <w:permEnd w:id="2069652419"/>
          </w:p>
        </w:tc>
        <w:tc>
          <w:tcPr>
            <w:tcW w:w="614" w:type="dxa"/>
          </w:tcPr>
          <w:p w:rsidR="0071604E" w:rsidRPr="00977000" w:rsidRDefault="0067594E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875596249" w:edGrp="everyone"/>
            <w:r>
              <w:rPr>
                <w:color w:val="548DD4" w:themeColor="text2" w:themeTint="99"/>
              </w:rPr>
              <w:t>0</w:t>
            </w:r>
            <w:permEnd w:id="1875596249"/>
          </w:p>
        </w:tc>
      </w:tr>
      <w:tr w:rsidR="0071604E" w:rsidTr="00275F07">
        <w:trPr>
          <w:trHeight w:val="388"/>
        </w:trPr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</w:tcPr>
          <w:p w:rsidR="0071604E" w:rsidRPr="00977000" w:rsidRDefault="0067594E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22876964" w:edGrp="everyone"/>
            <w:r>
              <w:rPr>
                <w:color w:val="548DD4" w:themeColor="text2" w:themeTint="99"/>
              </w:rPr>
              <w:t>1</w:t>
            </w:r>
            <w:permEnd w:id="22876964"/>
          </w:p>
        </w:tc>
        <w:tc>
          <w:tcPr>
            <w:tcW w:w="614" w:type="dxa"/>
          </w:tcPr>
          <w:p w:rsidR="0071604E" w:rsidRPr="00977000" w:rsidRDefault="0067594E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060993273" w:edGrp="everyone"/>
            <w:r>
              <w:rPr>
                <w:color w:val="548DD4" w:themeColor="text2" w:themeTint="99"/>
              </w:rPr>
              <w:t>0</w:t>
            </w:r>
            <w:permEnd w:id="1060993273"/>
          </w:p>
        </w:tc>
      </w:tr>
      <w:tr w:rsidR="0071604E" w:rsidTr="00275F07">
        <w:trPr>
          <w:trHeight w:val="388"/>
        </w:trPr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Pr="00977000" w:rsidRDefault="0067594E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461130944" w:edGrp="everyone"/>
            <w:r>
              <w:rPr>
                <w:color w:val="548DD4" w:themeColor="text2" w:themeTint="99"/>
              </w:rPr>
              <w:t>1</w:t>
            </w:r>
            <w:permEnd w:id="461130944"/>
          </w:p>
        </w:tc>
        <w:tc>
          <w:tcPr>
            <w:tcW w:w="614" w:type="dxa"/>
          </w:tcPr>
          <w:p w:rsidR="0071604E" w:rsidRPr="00977000" w:rsidRDefault="0067594E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171396550" w:edGrp="everyone"/>
            <w:r>
              <w:rPr>
                <w:color w:val="548DD4" w:themeColor="text2" w:themeTint="99"/>
              </w:rPr>
              <w:t>0</w:t>
            </w:r>
            <w:permEnd w:id="1171396550"/>
          </w:p>
        </w:tc>
      </w:tr>
    </w:tbl>
    <w:p w:rsidR="00731DB1" w:rsidRDefault="00E37B90" w:rsidP="00115BDA">
      <w:pPr>
        <w:ind w:firstLine="708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2018688" behindDoc="1" locked="0" layoutInCell="1" allowOverlap="1">
            <wp:simplePos x="0" y="0"/>
            <wp:positionH relativeFrom="column">
              <wp:posOffset>2725420</wp:posOffset>
            </wp:positionH>
            <wp:positionV relativeFrom="paragraph">
              <wp:posOffset>107315</wp:posOffset>
            </wp:positionV>
            <wp:extent cx="850265" cy="711200"/>
            <wp:effectExtent l="19050" t="0" r="6985" b="0"/>
            <wp:wrapTight wrapText="bothSides">
              <wp:wrapPolygon edited="0">
                <wp:start x="-484" y="0"/>
                <wp:lineTo x="-484" y="20829"/>
                <wp:lineTo x="21777" y="20829"/>
                <wp:lineTo x="21777" y="0"/>
                <wp:lineTo x="-484" y="0"/>
              </wp:wrapPolygon>
            </wp:wrapTight>
            <wp:docPr id="6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1DB1" w:rsidRDefault="00731DB1" w:rsidP="00115BDA">
      <w:pPr>
        <w:ind w:firstLine="708"/>
        <w:rPr>
          <w:rFonts w:ascii="Verdana" w:hAnsi="Verdana"/>
          <w:sz w:val="22"/>
          <w:szCs w:val="22"/>
          <w:lang w:val="fr-CH"/>
        </w:rPr>
      </w:pPr>
    </w:p>
    <w:p w:rsidR="00731DB1" w:rsidRDefault="00731DB1" w:rsidP="00115BDA">
      <w:pPr>
        <w:ind w:firstLine="708"/>
        <w:rPr>
          <w:rFonts w:ascii="Verdana" w:hAnsi="Verdana"/>
          <w:sz w:val="22"/>
          <w:szCs w:val="22"/>
          <w:lang w:val="fr-CH"/>
        </w:rPr>
      </w:pPr>
    </w:p>
    <w:p w:rsidR="00731DB1" w:rsidRPr="00731DB1" w:rsidRDefault="00731DB1" w:rsidP="00115BDA">
      <w:pPr>
        <w:ind w:firstLine="708"/>
        <w:rPr>
          <w:rFonts w:ascii="Verdana" w:hAnsi="Verdana"/>
          <w:sz w:val="22"/>
          <w:szCs w:val="22"/>
          <w:lang w:val="fr-CH"/>
        </w:rPr>
      </w:pPr>
    </w:p>
    <w:p w:rsidR="00AC6780" w:rsidRPr="00731DB1" w:rsidRDefault="00AC6780" w:rsidP="00115BDA">
      <w:pPr>
        <w:ind w:firstLine="708"/>
        <w:rPr>
          <w:rFonts w:ascii="Verdana" w:hAnsi="Verdana"/>
          <w:sz w:val="22"/>
          <w:szCs w:val="22"/>
          <w:lang w:val="fr-CH"/>
        </w:rPr>
      </w:pPr>
    </w:p>
    <w:p w:rsidR="00731DB1" w:rsidRPr="00731DB1" w:rsidRDefault="00731DB1">
      <w:pPr>
        <w:rPr>
          <w:rFonts w:ascii="Verdana" w:hAnsi="Verdana"/>
          <w:b/>
          <w:bCs/>
          <w:lang w:val="fr-CH"/>
        </w:rPr>
      </w:pPr>
      <w:r>
        <w:br w:type="page"/>
      </w:r>
    </w:p>
    <w:p w:rsidR="00AC6780" w:rsidRDefault="00AC6780" w:rsidP="00DF2BBB">
      <w:pPr>
        <w:pStyle w:val="berschrift3"/>
      </w:pPr>
      <w:r>
        <w:lastRenderedPageBreak/>
        <w:t>Schaltungsgleichung aus der Wahrheitstabelle lesen</w:t>
      </w:r>
    </w:p>
    <w:p w:rsidR="00AC6780" w:rsidRPr="000A4F8A" w:rsidRDefault="00AC6780" w:rsidP="00AC6780">
      <w:pPr>
        <w:rPr>
          <w:rFonts w:ascii="Verdana" w:hAnsi="Verdana"/>
          <w:sz w:val="22"/>
          <w:szCs w:val="22"/>
        </w:rPr>
      </w:pPr>
    </w:p>
    <w:p w:rsidR="0034358D" w:rsidRDefault="00AC6780" w:rsidP="00AC6780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Aus der Wahrheitstabelle kann man die Funktionsgleichung direkt in der </w:t>
      </w:r>
      <w:r w:rsidR="0034358D">
        <w:rPr>
          <w:rFonts w:ascii="Verdana" w:hAnsi="Verdana"/>
          <w:sz w:val="22"/>
          <w:szCs w:val="22"/>
        </w:rPr>
        <w:t xml:space="preserve"> </w:t>
      </w:r>
    </w:p>
    <w:p w:rsidR="00AC6780" w:rsidRPr="003C393C" w:rsidRDefault="00AC6780" w:rsidP="00AC6780">
      <w:pPr>
        <w:ind w:left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„</w:t>
      </w:r>
      <w:r w:rsidRPr="00AC6780">
        <w:rPr>
          <w:rFonts w:ascii="Verdana" w:hAnsi="Verdana"/>
          <w:b/>
          <w:sz w:val="22"/>
          <w:szCs w:val="22"/>
        </w:rPr>
        <w:t>disjunktiven Normalform</w:t>
      </w:r>
      <w:r>
        <w:rPr>
          <w:rFonts w:ascii="Verdana" w:hAnsi="Verdana"/>
          <w:sz w:val="22"/>
          <w:szCs w:val="22"/>
        </w:rPr>
        <w:t xml:space="preserve">“ (ODER-Normalform) herauslesen: </w:t>
      </w:r>
    </w:p>
    <w:p w:rsidR="00AC6780" w:rsidRDefault="00AC6780" w:rsidP="0034358D">
      <w:pPr>
        <w:pStyle w:val="Listenabsatz"/>
        <w:numPr>
          <w:ilvl w:val="0"/>
          <w:numId w:val="32"/>
        </w:numPr>
        <w:spacing w:before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 der Wahrheitstabelle jeweils nur eine Ausgangsvariable beachten. </w:t>
      </w:r>
    </w:p>
    <w:p w:rsidR="00AC6780" w:rsidRDefault="00AC6780" w:rsidP="0034358D">
      <w:pPr>
        <w:pStyle w:val="Listenabsatz"/>
        <w:numPr>
          <w:ilvl w:val="0"/>
          <w:numId w:val="32"/>
        </w:numPr>
        <w:spacing w:before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Für jede Zeile die Wahrheitstabelle, in welcher die betrachtete Ausgangs</w:t>
      </w:r>
      <w:r w:rsidR="00AF6E2C">
        <w:rPr>
          <w:rFonts w:ascii="Verdana" w:hAnsi="Verdana"/>
          <w:sz w:val="22"/>
          <w:szCs w:val="22"/>
        </w:rPr>
        <w:t>-</w:t>
      </w:r>
      <w:r>
        <w:rPr>
          <w:rFonts w:ascii="Verdana" w:hAnsi="Verdana"/>
          <w:sz w:val="22"/>
          <w:szCs w:val="22"/>
        </w:rPr>
        <w:t xml:space="preserve">variable wahr ist, die Teilfunktion aufschreiben. </w:t>
      </w:r>
    </w:p>
    <w:p w:rsidR="00AC6780" w:rsidRDefault="00AC6780" w:rsidP="0034358D">
      <w:pPr>
        <w:pStyle w:val="Listenabsatz"/>
        <w:numPr>
          <w:ilvl w:val="0"/>
          <w:numId w:val="32"/>
        </w:numPr>
        <w:spacing w:before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Alle Teilfunktionen einer Ausgangsvariablen miteinander ODER-verknüpfen.</w:t>
      </w:r>
    </w:p>
    <w:p w:rsidR="00AC6780" w:rsidRDefault="00AC6780" w:rsidP="0034358D">
      <w:pPr>
        <w:pStyle w:val="Listenabsatz"/>
        <w:numPr>
          <w:ilvl w:val="0"/>
          <w:numId w:val="32"/>
        </w:numPr>
        <w:spacing w:before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Schritte 1-3 für die anderen Ausgangsvariablen wiederholen. </w:t>
      </w:r>
    </w:p>
    <w:p w:rsidR="00AC6780" w:rsidRPr="00AF3A12" w:rsidRDefault="00AC6780" w:rsidP="00AC6780">
      <w:pPr>
        <w:pStyle w:val="Listenabsatz"/>
        <w:ind w:left="1068"/>
        <w:rPr>
          <w:rFonts w:ascii="Verdana" w:hAnsi="Verdana"/>
          <w:sz w:val="22"/>
          <w:szCs w:val="22"/>
        </w:rPr>
      </w:pPr>
    </w:p>
    <w:p w:rsidR="00AC6780" w:rsidRDefault="00CC1E86" w:rsidP="00CC1E86">
      <w:pPr>
        <w:spacing w:after="120"/>
        <w:ind w:firstLine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Beispiel</w:t>
      </w:r>
      <w:r w:rsidR="00AC6780">
        <w:rPr>
          <w:rFonts w:ascii="Verdana" w:hAnsi="Verdana"/>
          <w:sz w:val="22"/>
          <w:szCs w:val="22"/>
        </w:rPr>
        <w:t>: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7"/>
        <w:gridCol w:w="2126"/>
        <w:gridCol w:w="4252"/>
      </w:tblGrid>
      <w:tr w:rsidR="00381CE2" w:rsidTr="004037C4"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81CE2" w:rsidRDefault="00381CE2" w:rsidP="00BA5431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1)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81CE2" w:rsidRPr="00AD73D8" w:rsidRDefault="00381CE2" w:rsidP="00BA5431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2)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81CE2" w:rsidRDefault="00381CE2" w:rsidP="00BA5431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3)</w:t>
            </w:r>
          </w:p>
        </w:tc>
      </w:tr>
      <w:tr w:rsidR="00B71252" w:rsidTr="004037C4">
        <w:tc>
          <w:tcPr>
            <w:tcW w:w="496" w:type="dxa"/>
            <w:shd w:val="clear" w:color="auto" w:fill="F2F2F2" w:themeFill="background1" w:themeFillShade="F2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A</w:t>
            </w:r>
          </w:p>
        </w:tc>
        <w:tc>
          <w:tcPr>
            <w:tcW w:w="496" w:type="dxa"/>
            <w:shd w:val="clear" w:color="auto" w:fill="F2F2F2" w:themeFill="background1" w:themeFillShade="F2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B</w:t>
            </w:r>
          </w:p>
        </w:tc>
        <w:tc>
          <w:tcPr>
            <w:tcW w:w="496" w:type="dxa"/>
            <w:shd w:val="clear" w:color="auto" w:fill="F2F2F2" w:themeFill="background1" w:themeFillShade="F2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C</w:t>
            </w:r>
          </w:p>
        </w:tc>
        <w:tc>
          <w:tcPr>
            <w:tcW w:w="497" w:type="dxa"/>
            <w:shd w:val="clear" w:color="auto" w:fill="F2F2F2" w:themeFill="background1" w:themeFillShade="F2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X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</w:p>
        </w:tc>
      </w:tr>
      <w:tr w:rsidR="00B71252" w:rsidTr="004037C4">
        <w:tc>
          <w:tcPr>
            <w:tcW w:w="496" w:type="dxa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0</w:t>
            </w:r>
          </w:p>
        </w:tc>
        <w:tc>
          <w:tcPr>
            <w:tcW w:w="496" w:type="dxa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0</w:t>
            </w:r>
          </w:p>
        </w:tc>
        <w:tc>
          <w:tcPr>
            <w:tcW w:w="496" w:type="dxa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0</w:t>
            </w:r>
          </w:p>
        </w:tc>
        <w:tc>
          <w:tcPr>
            <w:tcW w:w="497" w:type="dxa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0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</w:p>
        </w:tc>
      </w:tr>
      <w:tr w:rsidR="00B71252" w:rsidTr="004037C4">
        <w:tc>
          <w:tcPr>
            <w:tcW w:w="496" w:type="dxa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0</w:t>
            </w:r>
          </w:p>
        </w:tc>
        <w:tc>
          <w:tcPr>
            <w:tcW w:w="496" w:type="dxa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0</w:t>
            </w:r>
          </w:p>
        </w:tc>
        <w:tc>
          <w:tcPr>
            <w:tcW w:w="496" w:type="dxa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1</w:t>
            </w:r>
          </w:p>
        </w:tc>
        <w:tc>
          <w:tcPr>
            <w:tcW w:w="497" w:type="dxa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0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</w:p>
        </w:tc>
      </w:tr>
      <w:tr w:rsidR="00B71252" w:rsidTr="004037C4">
        <w:tc>
          <w:tcPr>
            <w:tcW w:w="496" w:type="dxa"/>
            <w:tcBorders>
              <w:bottom w:val="single" w:sz="4" w:space="0" w:color="auto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0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1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0</w:t>
            </w:r>
          </w:p>
        </w:tc>
        <w:tc>
          <w:tcPr>
            <w:tcW w:w="497" w:type="dxa"/>
            <w:tcBorders>
              <w:bottom w:val="single" w:sz="4" w:space="0" w:color="auto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0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="00B71252" w:rsidRDefault="002E1EB6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noProof/>
                <w:sz w:val="22"/>
                <w:szCs w:val="22"/>
                <w:lang w:val="de-CH" w:eastAsia="de-CH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4807" type="#_x0000_t88" style="position:absolute;margin-left:89pt;margin-top:18.65pt;width:15.5pt;height:100.5pt;z-index:252019712;mso-position-horizontal-relative:text;mso-position-vertical-relative:text"/>
              </w:pic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</w:p>
        </w:tc>
      </w:tr>
      <w:tr w:rsidR="00B71252" w:rsidTr="003715BC">
        <w:tc>
          <w:tcPr>
            <w:tcW w:w="496" w:type="dxa"/>
            <w:shd w:val="clear" w:color="auto" w:fill="FDE9D9" w:themeFill="accent6" w:themeFillTint="33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0</w:t>
            </w:r>
          </w:p>
        </w:tc>
        <w:tc>
          <w:tcPr>
            <w:tcW w:w="496" w:type="dxa"/>
            <w:shd w:val="clear" w:color="auto" w:fill="FDE9D9" w:themeFill="accent6" w:themeFillTint="33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1</w:t>
            </w:r>
          </w:p>
        </w:tc>
        <w:tc>
          <w:tcPr>
            <w:tcW w:w="496" w:type="dxa"/>
            <w:shd w:val="clear" w:color="auto" w:fill="FDE9D9" w:themeFill="accent6" w:themeFillTint="33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1</w:t>
            </w:r>
          </w:p>
        </w:tc>
        <w:tc>
          <w:tcPr>
            <w:tcW w:w="497" w:type="dxa"/>
            <w:shd w:val="clear" w:color="auto" w:fill="FDE9D9" w:themeFill="accent6" w:themeFillTint="33"/>
          </w:tcPr>
          <w:p w:rsidR="00B71252" w:rsidRPr="003715BC" w:rsidRDefault="00B71252" w:rsidP="00414D1A">
            <w:pPr>
              <w:spacing w:before="60" w:after="60"/>
              <w:rPr>
                <w:rFonts w:ascii="Verdana" w:hAnsi="Verdana"/>
                <w:b/>
                <w:sz w:val="22"/>
                <w:szCs w:val="22"/>
                <w:lang w:val="de-CH"/>
              </w:rPr>
            </w:pPr>
            <w:r w:rsidRPr="003715BC">
              <w:rPr>
                <w:rFonts w:ascii="Verdana" w:hAnsi="Verdana"/>
                <w:b/>
                <w:sz w:val="22"/>
                <w:szCs w:val="22"/>
                <w:lang w:val="de-CH"/>
              </w:rPr>
              <w:t>1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</w:tcPr>
          <w:p w:rsidR="00B71252" w:rsidRDefault="002E1EB6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de-C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de-C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de-C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de-C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  <w:lang w:val="de-CH"/>
                  </w:rPr>
                  <m:t>∧B∧C</m:t>
                </m:r>
              </m:oMath>
            </m:oMathPara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</w:p>
        </w:tc>
      </w:tr>
      <w:tr w:rsidR="00B71252" w:rsidTr="004037C4">
        <w:tc>
          <w:tcPr>
            <w:tcW w:w="496" w:type="dxa"/>
            <w:tcBorders>
              <w:bottom w:val="single" w:sz="4" w:space="0" w:color="auto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1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0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0</w:t>
            </w:r>
          </w:p>
        </w:tc>
        <w:tc>
          <w:tcPr>
            <w:tcW w:w="497" w:type="dxa"/>
            <w:tcBorders>
              <w:bottom w:val="single" w:sz="4" w:space="0" w:color="auto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0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</w:p>
        </w:tc>
      </w:tr>
      <w:tr w:rsidR="00B71252" w:rsidTr="00361FC0">
        <w:tc>
          <w:tcPr>
            <w:tcW w:w="496" w:type="dxa"/>
            <w:shd w:val="clear" w:color="auto" w:fill="FFFFCC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1</w:t>
            </w:r>
          </w:p>
        </w:tc>
        <w:tc>
          <w:tcPr>
            <w:tcW w:w="496" w:type="dxa"/>
            <w:shd w:val="clear" w:color="auto" w:fill="FFFFCC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0</w:t>
            </w:r>
          </w:p>
        </w:tc>
        <w:tc>
          <w:tcPr>
            <w:tcW w:w="496" w:type="dxa"/>
            <w:shd w:val="clear" w:color="auto" w:fill="FFFFCC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1</w:t>
            </w:r>
          </w:p>
        </w:tc>
        <w:tc>
          <w:tcPr>
            <w:tcW w:w="497" w:type="dxa"/>
            <w:shd w:val="clear" w:color="auto" w:fill="FFFFCC"/>
          </w:tcPr>
          <w:p w:rsidR="00B71252" w:rsidRPr="003715BC" w:rsidRDefault="00B71252" w:rsidP="00414D1A">
            <w:pPr>
              <w:spacing w:before="60" w:after="60"/>
              <w:rPr>
                <w:rFonts w:ascii="Verdana" w:hAnsi="Verdana"/>
                <w:b/>
                <w:sz w:val="22"/>
                <w:szCs w:val="22"/>
                <w:lang w:val="de-CH"/>
              </w:rPr>
            </w:pPr>
            <w:r w:rsidRPr="003715BC">
              <w:rPr>
                <w:rFonts w:ascii="Verdana" w:hAnsi="Verdana"/>
                <w:b/>
                <w:sz w:val="22"/>
                <w:szCs w:val="22"/>
                <w:lang w:val="de-CH"/>
              </w:rPr>
              <w:t>1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  <w:shd w:val="clear" w:color="auto" w:fill="FFFFCC"/>
          </w:tcPr>
          <w:p w:rsidR="00B71252" w:rsidRDefault="002E1EB6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de-C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de-CH"/>
                  </w:rPr>
                  <m:t>=A∧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de-C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de-C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  <w:lang w:val="de-CH"/>
                  </w:rPr>
                  <m:t>∧C</m:t>
                </m:r>
              </m:oMath>
            </m:oMathPara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B71252" w:rsidRDefault="00B71252" w:rsidP="00634C84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de-C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de-C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de-C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de-C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de-C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de-CH"/>
                      </w:rPr>
                      <m:t>7</m:t>
                    </m:r>
                  </m:sub>
                </m:sSub>
              </m:oMath>
            </m:oMathPara>
          </w:p>
        </w:tc>
      </w:tr>
      <w:tr w:rsidR="00B71252" w:rsidTr="00361FC0">
        <w:tc>
          <w:tcPr>
            <w:tcW w:w="496" w:type="dxa"/>
            <w:tcBorders>
              <w:bottom w:val="single" w:sz="4" w:space="0" w:color="auto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1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1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0</w:t>
            </w:r>
          </w:p>
        </w:tc>
        <w:tc>
          <w:tcPr>
            <w:tcW w:w="497" w:type="dxa"/>
            <w:tcBorders>
              <w:bottom w:val="single" w:sz="4" w:space="0" w:color="auto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0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99CCFF"/>
          </w:tcPr>
          <w:p w:rsidR="00B71252" w:rsidRDefault="00361FC0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 w:rsidRPr="00361FC0">
              <w:rPr>
                <w:rFonts w:ascii="Verdana" w:hAnsi="Verdana"/>
                <w:sz w:val="22"/>
                <w:szCs w:val="22"/>
                <w:lang w:val="de-CH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  <w:lang w:val="de-CH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  <w:lang w:val="de-CH"/>
                </w:rPr>
                <m:t>X=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de-CH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de-CH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  <w:lang w:val="de-CH"/>
                </w:rPr>
                <m:t>∧B∧C∨ A∧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de-CH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val="de-CH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  <w:lang w:val="de-CH"/>
                </w:rPr>
                <m:t>∧C ∨A∧B∧C</m:t>
              </m:r>
            </m:oMath>
          </w:p>
        </w:tc>
      </w:tr>
      <w:tr w:rsidR="00B71252" w:rsidTr="003715BC">
        <w:tc>
          <w:tcPr>
            <w:tcW w:w="496" w:type="dxa"/>
            <w:tcBorders>
              <w:bottom w:val="single" w:sz="4" w:space="0" w:color="auto"/>
            </w:tcBorders>
            <w:shd w:val="clear" w:color="auto" w:fill="CCFFCC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1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CCFFCC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1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shd w:val="clear" w:color="auto" w:fill="CCFFCC"/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1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shd w:val="clear" w:color="auto" w:fill="CCFFCC"/>
          </w:tcPr>
          <w:p w:rsidR="00B71252" w:rsidRPr="003715BC" w:rsidRDefault="00B71252" w:rsidP="00414D1A">
            <w:pPr>
              <w:spacing w:before="60" w:after="60"/>
              <w:rPr>
                <w:rFonts w:ascii="Verdana" w:hAnsi="Verdana"/>
                <w:b/>
                <w:sz w:val="22"/>
                <w:szCs w:val="22"/>
                <w:lang w:val="de-CH"/>
              </w:rPr>
            </w:pPr>
            <w:r w:rsidRPr="003715BC">
              <w:rPr>
                <w:rFonts w:ascii="Verdana" w:hAnsi="Verdana"/>
                <w:b/>
                <w:sz w:val="22"/>
                <w:szCs w:val="22"/>
                <w:lang w:val="de-CH"/>
              </w:rPr>
              <w:t>1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  <w:shd w:val="clear" w:color="auto" w:fill="CCFFCC"/>
          </w:tcPr>
          <w:p w:rsidR="00B71252" w:rsidRDefault="002E1EB6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de-C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de-CH"/>
                  </w:rPr>
                  <m:t>=A∧B∧C</m:t>
                </m:r>
              </m:oMath>
            </m:oMathPara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B71252" w:rsidRDefault="00B71252" w:rsidP="00414D1A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</w:p>
        </w:tc>
      </w:tr>
    </w:tbl>
    <w:p w:rsidR="00414D1A" w:rsidRDefault="00414D1A" w:rsidP="00AC6780">
      <w:pPr>
        <w:ind w:firstLine="708"/>
        <w:rPr>
          <w:rFonts w:ascii="Verdana" w:hAnsi="Verdana"/>
          <w:sz w:val="22"/>
          <w:szCs w:val="22"/>
          <w:lang w:val="de-CH"/>
        </w:rPr>
      </w:pPr>
    </w:p>
    <w:p w:rsidR="00CC1E86" w:rsidRDefault="00CC1E86" w:rsidP="0049732A">
      <w:pPr>
        <w:ind w:left="708"/>
        <w:rPr>
          <w:rFonts w:ascii="Verdana" w:hAnsi="Verdana"/>
          <w:sz w:val="22"/>
          <w:szCs w:val="22"/>
          <w:lang w:val="de-CH"/>
        </w:rPr>
      </w:pPr>
      <w:r w:rsidRPr="00CC1E86">
        <w:rPr>
          <w:rFonts w:ascii="Verdana" w:hAnsi="Verdana"/>
          <w:sz w:val="22"/>
          <w:szCs w:val="22"/>
          <w:lang w:val="de-CH"/>
        </w:rPr>
        <w:t>Für die so erhaltene Gleichung kann das Schema gezeichnet wer</w:t>
      </w:r>
      <w:r>
        <w:rPr>
          <w:rFonts w:ascii="Verdana" w:hAnsi="Verdana"/>
          <w:sz w:val="22"/>
          <w:szCs w:val="22"/>
          <w:lang w:val="de-CH"/>
        </w:rPr>
        <w:t xml:space="preserve">den </w:t>
      </w:r>
    </w:p>
    <w:p w:rsidR="00AC6780" w:rsidRPr="00CC1E86" w:rsidRDefault="00CC1E86" w:rsidP="0049732A">
      <w:pPr>
        <w:ind w:left="708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(Vorgehen gemäss Kapitel 1.1.2).</w:t>
      </w:r>
      <w:r w:rsidR="003A3A35" w:rsidRPr="00CC1E86">
        <w:rPr>
          <w:rFonts w:ascii="Verdana" w:hAnsi="Verdana"/>
          <w:sz w:val="22"/>
          <w:szCs w:val="22"/>
          <w:lang w:val="de-CH"/>
        </w:rPr>
        <w:t xml:space="preserve"> </w:t>
      </w:r>
    </w:p>
    <w:p w:rsidR="0049732A" w:rsidRPr="00CC1E86" w:rsidRDefault="0049732A" w:rsidP="0049732A">
      <w:pPr>
        <w:ind w:left="708"/>
        <w:rPr>
          <w:rFonts w:ascii="Verdana" w:hAnsi="Verdana"/>
          <w:sz w:val="22"/>
          <w:szCs w:val="22"/>
          <w:lang w:val="de-CH"/>
        </w:rPr>
      </w:pPr>
    </w:p>
    <w:p w:rsidR="0049732A" w:rsidRDefault="00170CFC" w:rsidP="0049732A">
      <w:pPr>
        <w:ind w:left="708"/>
        <w:rPr>
          <w:rFonts w:ascii="Verdana" w:hAnsi="Verdana"/>
          <w:sz w:val="22"/>
          <w:szCs w:val="22"/>
        </w:rPr>
      </w:pPr>
      <w:r>
        <w:rPr>
          <w:noProof/>
          <w:lang w:val="en-US" w:eastAsia="zh-CN"/>
        </w:rPr>
        <w:drawing>
          <wp:inline distT="0" distB="0" distL="0" distR="0">
            <wp:extent cx="1905000" cy="1771650"/>
            <wp:effectExtent l="0" t="0" r="0" b="0"/>
            <wp:docPr id="50" name="Objekt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706532" cy="3000382"/>
                      <a:chOff x="5357818" y="2714620"/>
                      <a:chExt cx="2706532" cy="3000382"/>
                    </a:xfrm>
                  </a:grpSpPr>
                  <a:cxnSp>
                    <a:nvCxnSpPr>
                      <a:cNvPr id="181" name="Gerade Verbindung 180"/>
                      <a:cNvCxnSpPr/>
                    </a:nvCxnSpPr>
                    <a:spPr>
                      <a:xfrm>
                        <a:off x="5643570" y="4500564"/>
                        <a:ext cx="500063" cy="1588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7" name="Ellipse 176"/>
                      <a:cNvSpPr/>
                    </a:nvSpPr>
                    <a:spPr>
                      <a:xfrm>
                        <a:off x="6000760" y="4429132"/>
                        <a:ext cx="142875" cy="142875"/>
                      </a:xfrm>
                      <a:prstGeom prst="ellips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74" name="Textfeld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786710" y="4214818"/>
                        <a:ext cx="277640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de-CH" sz="1400" dirty="0" smtClean="0">
                              <a:latin typeface="Calibri" pitchFamily="34" charset="0"/>
                            </a:rPr>
                            <a:t>X</a:t>
                          </a:r>
                          <a:endParaRPr lang="de-CH" sz="14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277" name="Textfeld 20"/>
                      <a:cNvSpPr txBox="1">
                        <a:spLocks noChangeArrowheads="1"/>
                      </a:cNvSpPr>
                    </a:nvSpPr>
                    <a:spPr bwMode="auto">
                      <a:xfrm flipH="1">
                        <a:off x="5357818" y="2714620"/>
                        <a:ext cx="750885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de-CH" sz="1400" dirty="0" smtClean="0">
                              <a:latin typeface="Calibri" pitchFamily="34" charset="0"/>
                            </a:rPr>
                            <a:t>A  B C</a:t>
                          </a:r>
                          <a:endParaRPr lang="de-CH" sz="14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9" name="Rechteck 138"/>
                      <a:cNvSpPr/>
                    </a:nvSpPr>
                    <a:spPr>
                      <a:xfrm>
                        <a:off x="6143636" y="3286124"/>
                        <a:ext cx="428625" cy="714375"/>
                      </a:xfrm>
                      <a:prstGeom prst="rect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de-CH" b="1">
                            <a:ln w="12700">
                              <a:solidFill>
                                <a:schemeClr val="tx2">
                                  <a:satMod val="155000"/>
                                </a:schemeClr>
                              </a:solidFill>
                              <a:prstDash val="solid"/>
                            </a:ln>
                            <a:solidFill>
                              <a:schemeClr val="bg2">
                                <a:tint val="85000"/>
                                <a:satMod val="155000"/>
                              </a:schemeClr>
                            </a:solidFill>
                            <a:effectLst>
                              <a:outerShdw blurRad="41275" dist="20320" dir="18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2" name="Gerade Verbindung 141"/>
                      <a:cNvCxnSpPr/>
                    </a:nvCxnSpPr>
                    <a:spPr>
                      <a:xfrm>
                        <a:off x="5500695" y="3429002"/>
                        <a:ext cx="642938" cy="1587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7" name="Rechteck 146"/>
                      <a:cNvSpPr/>
                    </a:nvSpPr>
                    <a:spPr>
                      <a:xfrm>
                        <a:off x="6143633" y="5000627"/>
                        <a:ext cx="428625" cy="714375"/>
                      </a:xfrm>
                      <a:prstGeom prst="rect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de-CH" b="1">
                            <a:ln w="12700">
                              <a:solidFill>
                                <a:schemeClr val="tx2">
                                  <a:satMod val="155000"/>
                                </a:schemeClr>
                              </a:solidFill>
                              <a:prstDash val="solid"/>
                            </a:ln>
                            <a:solidFill>
                              <a:schemeClr val="bg2">
                                <a:tint val="85000"/>
                                <a:satMod val="155000"/>
                              </a:schemeClr>
                            </a:solidFill>
                            <a:effectLst>
                              <a:outerShdw blurRad="41275" dist="20320" dir="18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9" name="Gerade Verbindung 148"/>
                      <a:cNvCxnSpPr/>
                    </a:nvCxnSpPr>
                    <a:spPr>
                      <a:xfrm>
                        <a:off x="5786445" y="5143502"/>
                        <a:ext cx="357188" cy="1587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0" name="Gerade Verbindung 149"/>
                      <a:cNvCxnSpPr/>
                    </a:nvCxnSpPr>
                    <a:spPr>
                      <a:xfrm>
                        <a:off x="5500695" y="5572127"/>
                        <a:ext cx="642938" cy="1587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8" name="Gerade Verbindung 157"/>
                      <a:cNvCxnSpPr/>
                    </a:nvCxnSpPr>
                    <a:spPr>
                      <a:xfrm rot="5400000">
                        <a:off x="4213231" y="4286251"/>
                        <a:ext cx="2573342" cy="1585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9" name="Gerade Verbindung 158"/>
                      <a:cNvCxnSpPr/>
                    </a:nvCxnSpPr>
                    <a:spPr>
                      <a:xfrm rot="5400000">
                        <a:off x="4785527" y="4144170"/>
                        <a:ext cx="2000250" cy="1587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1" name="Textfeld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215074" y="5214950"/>
                        <a:ext cx="306388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de-CH" sz="1400" dirty="0">
                              <a:latin typeface="Calibri" pitchFamily="34" charset="0"/>
                            </a:rPr>
                            <a:t>&amp;</a:t>
                          </a:r>
                          <a:endParaRPr lang="de-CH" sz="11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62" name="Gerade Verbindung 161"/>
                      <a:cNvCxnSpPr/>
                    </a:nvCxnSpPr>
                    <a:spPr>
                      <a:xfrm rot="5400000">
                        <a:off x="6607983" y="3964785"/>
                        <a:ext cx="642942" cy="1588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4" name="Gerade Verbindung 163"/>
                      <a:cNvCxnSpPr/>
                    </a:nvCxnSpPr>
                    <a:spPr>
                      <a:xfrm>
                        <a:off x="6572264" y="3643314"/>
                        <a:ext cx="357188" cy="1587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8" name="Gerade Verbindung 167"/>
                      <a:cNvCxnSpPr/>
                    </a:nvCxnSpPr>
                    <a:spPr>
                      <a:xfrm rot="5400000">
                        <a:off x="4714090" y="4072730"/>
                        <a:ext cx="2144712" cy="1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1" name="Gerade Verbindung 170"/>
                      <a:cNvCxnSpPr/>
                    </a:nvCxnSpPr>
                    <a:spPr>
                      <a:xfrm>
                        <a:off x="5786445" y="3857627"/>
                        <a:ext cx="357188" cy="1587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2" name="Rechteck 171"/>
                      <a:cNvSpPr/>
                    </a:nvSpPr>
                    <a:spPr>
                      <a:xfrm>
                        <a:off x="6143633" y="4143377"/>
                        <a:ext cx="428625" cy="714375"/>
                      </a:xfrm>
                      <a:prstGeom prst="rect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de-CH" b="1">
                            <a:ln w="12700">
                              <a:solidFill>
                                <a:schemeClr val="tx2">
                                  <a:satMod val="155000"/>
                                </a:schemeClr>
                              </a:solidFill>
                              <a:prstDash val="solid"/>
                            </a:ln>
                            <a:solidFill>
                              <a:schemeClr val="bg2">
                                <a:tint val="85000"/>
                                <a:satMod val="155000"/>
                              </a:schemeClr>
                            </a:solidFill>
                            <a:effectLst>
                              <a:outerShdw blurRad="41275" dist="20320" dir="18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3" name="Textfeld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215070" y="4357689"/>
                        <a:ext cx="346075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de-CH" sz="1400" dirty="0">
                              <a:latin typeface="Calibri" pitchFamily="34" charset="0"/>
                            </a:rPr>
                            <a:t>&amp; 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74" name="Gerade Verbindung 173"/>
                      <a:cNvCxnSpPr/>
                    </a:nvCxnSpPr>
                    <a:spPr>
                      <a:xfrm>
                        <a:off x="5500695" y="4286252"/>
                        <a:ext cx="642938" cy="1587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5" name="Ellipse 174"/>
                      <a:cNvSpPr/>
                    </a:nvSpPr>
                    <a:spPr>
                      <a:xfrm>
                        <a:off x="6000760" y="3357562"/>
                        <a:ext cx="142875" cy="142875"/>
                      </a:xfrm>
                      <a:prstGeom prst="ellips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6" name="Gerade Verbindung 175"/>
                      <a:cNvCxnSpPr/>
                    </a:nvCxnSpPr>
                    <a:spPr>
                      <a:xfrm>
                        <a:off x="5786445" y="4714877"/>
                        <a:ext cx="357188" cy="1587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Gerade Verbindung 177"/>
                      <a:cNvCxnSpPr/>
                    </a:nvCxnSpPr>
                    <a:spPr>
                      <a:xfrm rot="5400000">
                        <a:off x="4463262" y="4179094"/>
                        <a:ext cx="2359030" cy="1586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Gerade Verbindung 178"/>
                      <a:cNvCxnSpPr/>
                    </a:nvCxnSpPr>
                    <a:spPr>
                      <a:xfrm>
                        <a:off x="5643570" y="5357814"/>
                        <a:ext cx="500063" cy="1588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2" name="Gerade Verbindung 181"/>
                      <a:cNvCxnSpPr/>
                    </a:nvCxnSpPr>
                    <a:spPr>
                      <a:xfrm>
                        <a:off x="5643570" y="3643314"/>
                        <a:ext cx="500063" cy="1588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4" name="Gerade Verbindung 183"/>
                      <a:cNvCxnSpPr/>
                    </a:nvCxnSpPr>
                    <a:spPr>
                      <a:xfrm>
                        <a:off x="6572264" y="5357826"/>
                        <a:ext cx="357190" cy="1588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8" name="Textfeld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215074" y="3500438"/>
                        <a:ext cx="346075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de-CH" sz="1400" dirty="0">
                              <a:latin typeface="Calibri" pitchFamily="34" charset="0"/>
                            </a:rPr>
                            <a:t>&amp;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76" name="Rechteck 275"/>
                      <a:cNvSpPr/>
                    </a:nvSpPr>
                    <a:spPr>
                      <a:xfrm>
                        <a:off x="7215206" y="4143380"/>
                        <a:ext cx="428625" cy="714375"/>
                      </a:xfrm>
                      <a:prstGeom prst="rect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de-CH" b="1">
                            <a:ln w="12700">
                              <a:solidFill>
                                <a:schemeClr val="tx2">
                                  <a:satMod val="155000"/>
                                </a:schemeClr>
                              </a:solidFill>
                              <a:prstDash val="solid"/>
                            </a:ln>
                            <a:solidFill>
                              <a:schemeClr val="bg2">
                                <a:tint val="85000"/>
                                <a:satMod val="155000"/>
                              </a:schemeClr>
                            </a:solidFill>
                            <a:effectLst>
                              <a:outerShdw blurRad="41275" dist="20320" dir="1800000" algn="tl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7" name="Textfeld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15206" y="4357692"/>
                        <a:ext cx="428625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de-CH" sz="1400">
                              <a:latin typeface="Calibri" pitchFamily="34" charset="0"/>
                            </a:rPr>
                            <a:t>≥1</a:t>
                          </a:r>
                          <a:endParaRPr lang="de-CH" sz="110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278" name="Gerade Verbindung 277"/>
                      <a:cNvCxnSpPr/>
                    </a:nvCxnSpPr>
                    <a:spPr>
                      <a:xfrm>
                        <a:off x="6929454" y="4286256"/>
                        <a:ext cx="285752" cy="1586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0" name="Gerade Verbindung 279"/>
                      <a:cNvCxnSpPr/>
                    </a:nvCxnSpPr>
                    <a:spPr>
                      <a:xfrm>
                        <a:off x="6929454" y="4714884"/>
                        <a:ext cx="285752" cy="1583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4" name="Gerade Verbindung 283"/>
                      <a:cNvCxnSpPr>
                        <a:stCxn id="172" idx="3"/>
                      </a:cNvCxnSpPr>
                    </a:nvCxnSpPr>
                    <a:spPr>
                      <a:xfrm>
                        <a:off x="6572258" y="4500565"/>
                        <a:ext cx="642948" cy="1590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0" name="Gerade Verbindung 289"/>
                      <a:cNvCxnSpPr/>
                    </a:nvCxnSpPr>
                    <a:spPr>
                      <a:xfrm rot="5400000">
                        <a:off x="6608777" y="5035561"/>
                        <a:ext cx="642942" cy="1588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2" name="Gerade Verbindung 291"/>
                      <a:cNvCxnSpPr/>
                    </a:nvCxnSpPr>
                    <a:spPr>
                      <a:xfrm>
                        <a:off x="7643834" y="4500570"/>
                        <a:ext cx="357188" cy="1587"/>
                      </a:xfrm>
                      <a:prstGeom prst="line">
                        <a:avLst/>
                      </a:prstGeom>
                      <a:ln w="1270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CC1E86" w:rsidRDefault="002E1EB6" w:rsidP="00053E9A">
      <w:pPr>
        <w:pStyle w:val="Textkrper"/>
        <w:spacing w:before="120" w:after="0"/>
        <w:ind w:firstLine="708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4810" type="#_x0000_t202" style="position:absolute;left:0;text-align:left;margin-left:308.1pt;margin-top:26.1pt;width:166.25pt;height:84.45pt;z-index:-251295744" wrapcoords="0 0" stroked="f" strokecolor="white [3212]">
            <v:fill opacity="0"/>
            <v:textbox style="mso-next-textbox:#_x0000_s4810">
              <w:txbxContent>
                <w:p w:rsidR="008B7E98" w:rsidRDefault="009E493B">
                  <w:r>
                    <w:rPr>
                      <w:sz w:val="28"/>
                    </w:rPr>
                    <w:t xml:space="preserve">    </w:t>
                  </w:r>
                  <w:r w:rsidR="002E1EB6">
                    <w:rPr>
                      <w:sz w:val="28"/>
                    </w:rPr>
                    <w:pict>
                      <v:shape id="_x0000_i1032" type="#_x0000_t75" style="width:134.25pt;height:62.25pt">
                        <v:imagedata r:id="rId15" o:title=""/>
                      </v:shape>
                    </w:pict>
                  </w:r>
                </w:p>
              </w:txbxContent>
            </v:textbox>
            <w10:wrap type="tight"/>
          </v:shape>
        </w:pict>
      </w:r>
    </w:p>
    <w:p w:rsidR="00170CFC" w:rsidRPr="00170CFC" w:rsidRDefault="00170CFC" w:rsidP="00170CFC">
      <w:pPr>
        <w:pStyle w:val="Textkrper"/>
        <w:spacing w:before="160"/>
        <w:ind w:firstLine="708"/>
        <w:rPr>
          <w:rFonts w:ascii="Verdana" w:hAnsi="Verdana"/>
          <w:sz w:val="22"/>
          <w:szCs w:val="22"/>
        </w:rPr>
      </w:pPr>
      <w:r w:rsidRPr="00170CFC">
        <w:rPr>
          <w:rFonts w:ascii="Verdana" w:hAnsi="Verdana"/>
          <w:sz w:val="22"/>
          <w:szCs w:val="22"/>
        </w:rPr>
        <w:t xml:space="preserve">Die "disjunktive Normalform" ist oft nicht </w:t>
      </w:r>
      <w:r w:rsidR="00CC1E86">
        <w:rPr>
          <w:rFonts w:ascii="Verdana" w:hAnsi="Verdana"/>
          <w:sz w:val="22"/>
          <w:szCs w:val="22"/>
        </w:rPr>
        <w:tab/>
      </w:r>
      <w:r w:rsidRPr="00170CFC">
        <w:rPr>
          <w:rFonts w:ascii="Verdana" w:hAnsi="Verdana"/>
          <w:sz w:val="22"/>
          <w:szCs w:val="22"/>
        </w:rPr>
        <w:t xml:space="preserve">die einfachste Lösung!  </w:t>
      </w:r>
    </w:p>
    <w:p w:rsidR="00CC1E86" w:rsidRDefault="00170CFC" w:rsidP="00170CFC">
      <w:pPr>
        <w:ind w:left="708"/>
        <w:rPr>
          <w:rFonts w:ascii="Verdana" w:hAnsi="Verdana"/>
          <w:sz w:val="22"/>
          <w:szCs w:val="22"/>
        </w:rPr>
      </w:pPr>
      <w:r w:rsidRPr="00170CFC">
        <w:rPr>
          <w:rFonts w:ascii="Verdana" w:hAnsi="Verdana"/>
          <w:sz w:val="22"/>
          <w:szCs w:val="22"/>
        </w:rPr>
        <w:t>Mit Hilfe von "Bool'scher Algebra" und "</w:t>
      </w:r>
      <w:r w:rsidR="00053E9A">
        <w:rPr>
          <w:rFonts w:ascii="Verdana" w:hAnsi="Verdana"/>
          <w:sz w:val="22"/>
          <w:szCs w:val="22"/>
        </w:rPr>
        <w:t>Karnaugh-Diagramm" (folgt später</w:t>
      </w:r>
      <w:r w:rsidR="00CC1E86">
        <w:rPr>
          <w:rFonts w:ascii="Verdana" w:hAnsi="Verdana"/>
          <w:sz w:val="22"/>
          <w:szCs w:val="22"/>
        </w:rPr>
        <w:t xml:space="preserve">) kann </w:t>
      </w:r>
    </w:p>
    <w:p w:rsidR="00170CFC" w:rsidRDefault="00CC1E86" w:rsidP="00170CFC">
      <w:pPr>
        <w:ind w:left="708"/>
        <w:rPr>
          <w:b/>
          <w:sz w:val="28"/>
        </w:rPr>
      </w:pPr>
      <w:r>
        <w:rPr>
          <w:rFonts w:ascii="Verdana" w:hAnsi="Verdana"/>
          <w:sz w:val="22"/>
          <w:szCs w:val="22"/>
        </w:rPr>
        <w:t xml:space="preserve">eine </w:t>
      </w:r>
      <w:r w:rsidR="00170CFC" w:rsidRPr="00170CFC">
        <w:rPr>
          <w:rFonts w:ascii="Verdana" w:hAnsi="Verdana"/>
          <w:sz w:val="22"/>
          <w:szCs w:val="22"/>
        </w:rPr>
        <w:t>einfachere Lösung gefunden werden</w:t>
      </w:r>
      <w:r>
        <w:rPr>
          <w:rFonts w:ascii="Verdana" w:hAnsi="Verdana"/>
          <w:sz w:val="22"/>
          <w:szCs w:val="22"/>
        </w:rPr>
        <w:t>.</w:t>
      </w:r>
      <w:r w:rsidR="00170CFC" w:rsidRPr="00170CFC">
        <w:rPr>
          <w:b/>
          <w:sz w:val="28"/>
        </w:rPr>
        <w:t xml:space="preserve"> </w:t>
      </w:r>
    </w:p>
    <w:p w:rsidR="0081664C" w:rsidRPr="00170CFC" w:rsidRDefault="0081664C" w:rsidP="009B358D">
      <w:pPr>
        <w:ind w:firstLine="708"/>
        <w:rPr>
          <w:rFonts w:ascii="Verdana" w:hAnsi="Verdana"/>
          <w:b/>
          <w:kern w:val="28"/>
          <w:sz w:val="22"/>
          <w:szCs w:val="22"/>
          <w:lang w:val="de-CH"/>
        </w:rPr>
      </w:pPr>
      <w:r w:rsidRPr="00170CFC">
        <w:rPr>
          <w:rFonts w:ascii="Verdana" w:hAnsi="Verdana"/>
          <w:sz w:val="22"/>
          <w:szCs w:val="22"/>
          <w:lang w:val="de-CH"/>
        </w:rPr>
        <w:br w:type="page"/>
      </w:r>
    </w:p>
    <w:p w:rsidR="00B338A0" w:rsidRDefault="00B338A0" w:rsidP="00B338A0">
      <w:pPr>
        <w:ind w:firstLine="708"/>
        <w:rPr>
          <w:rFonts w:ascii="Verdana" w:hAnsi="Verdana"/>
          <w:sz w:val="22"/>
          <w:szCs w:val="22"/>
        </w:rPr>
      </w:pPr>
    </w:p>
    <w:p w:rsidR="00B338A0" w:rsidRPr="00A64B9F" w:rsidRDefault="0030485A" w:rsidP="00B338A0">
      <w:pPr>
        <w:ind w:firstLine="708"/>
        <w:rPr>
          <w:rFonts w:ascii="Verdana" w:hAnsi="Verdana"/>
          <w:b/>
          <w:sz w:val="22"/>
          <w:szCs w:val="22"/>
          <w:lang w:val="en-GB"/>
        </w:rPr>
      </w:pPr>
      <w:r w:rsidRPr="0030485A"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2044288" behindDoc="1" locked="0" layoutInCell="1" allowOverlap="1">
            <wp:simplePos x="0" y="0"/>
            <wp:positionH relativeFrom="column">
              <wp:posOffset>4792980</wp:posOffset>
            </wp:positionH>
            <wp:positionV relativeFrom="paragraph">
              <wp:posOffset>80645</wp:posOffset>
            </wp:positionV>
            <wp:extent cx="1031875" cy="1452245"/>
            <wp:effectExtent l="19050" t="0" r="0" b="0"/>
            <wp:wrapTight wrapText="bothSides">
              <wp:wrapPolygon edited="0">
                <wp:start x="-399" y="0"/>
                <wp:lineTo x="-399" y="21534"/>
                <wp:lineTo x="21534" y="21534"/>
                <wp:lineTo x="21534" y="0"/>
                <wp:lineTo x="-399" y="0"/>
              </wp:wrapPolygon>
            </wp:wrapTight>
            <wp:docPr id="2" name="Bild 2" descr="http://www.europa-lehrmittel.de/_cover_global/705/30766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uropa-lehrmittel.de/_cover_global/705/30766-17.jpg"/>
                    <pic:cNvPicPr>
                      <a:picLocks noChangeAspect="1" noChangeArrowheads="1"/>
                    </pic:cNvPicPr>
                  </pic:nvPicPr>
                  <pic:blipFill>
                    <a:blip r:embed="rId27" r:link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8A0" w:rsidRPr="00A64B9F">
        <w:rPr>
          <w:rFonts w:ascii="Verdana" w:hAnsi="Verdana"/>
          <w:b/>
          <w:sz w:val="22"/>
          <w:szCs w:val="22"/>
          <w:lang w:val="en-GB"/>
        </w:rPr>
        <w:t>Task</w:t>
      </w:r>
    </w:p>
    <w:p w:rsidR="00B338A0" w:rsidRPr="00A64B9F" w:rsidRDefault="00B338A0" w:rsidP="00B338A0">
      <w:pPr>
        <w:ind w:firstLine="708"/>
        <w:rPr>
          <w:rFonts w:ascii="Verdana" w:hAnsi="Verdana"/>
          <w:sz w:val="22"/>
          <w:szCs w:val="22"/>
          <w:lang w:val="en-GB"/>
        </w:rPr>
      </w:pPr>
    </w:p>
    <w:p w:rsidR="00B338A0" w:rsidRPr="00A64B9F" w:rsidRDefault="00B338A0" w:rsidP="00B338A0">
      <w:pPr>
        <w:ind w:firstLine="708"/>
        <w:rPr>
          <w:rFonts w:ascii="Verdana" w:hAnsi="Verdana"/>
          <w:sz w:val="22"/>
          <w:szCs w:val="22"/>
          <w:lang w:val="en-GB"/>
        </w:rPr>
      </w:pPr>
      <w:r w:rsidRPr="00A64B9F">
        <w:rPr>
          <w:rFonts w:ascii="Verdana" w:hAnsi="Verdana"/>
          <w:sz w:val="22"/>
          <w:szCs w:val="22"/>
          <w:lang w:val="en-GB"/>
        </w:rPr>
        <w:t>Open your</w:t>
      </w:r>
      <w:r w:rsidR="002F29D3" w:rsidRPr="00A64B9F">
        <w:rPr>
          <w:rFonts w:ascii="Verdana" w:hAnsi="Verdana"/>
          <w:sz w:val="22"/>
          <w:szCs w:val="22"/>
          <w:lang w:val="en-GB"/>
        </w:rPr>
        <w:t xml:space="preserve"> „Rechenbuch Elektrotechnik“ </w:t>
      </w:r>
      <w:r w:rsidRPr="00A64B9F">
        <w:rPr>
          <w:rFonts w:ascii="Verdana" w:hAnsi="Verdana"/>
          <w:sz w:val="22"/>
          <w:szCs w:val="22"/>
          <w:lang w:val="en-GB"/>
        </w:rPr>
        <w:t xml:space="preserve">to </w:t>
      </w:r>
      <w:r w:rsidRPr="00A64B9F">
        <w:rPr>
          <w:rFonts w:ascii="Verdana" w:hAnsi="Verdana"/>
          <w:sz w:val="22"/>
          <w:szCs w:val="22"/>
          <w:highlight w:val="lightGray"/>
          <w:lang w:val="en-GB"/>
        </w:rPr>
        <w:t xml:space="preserve">page </w:t>
      </w:r>
      <w:r w:rsidR="0030485A" w:rsidRPr="00A64B9F">
        <w:rPr>
          <w:rFonts w:ascii="Verdana" w:hAnsi="Verdana"/>
          <w:sz w:val="22"/>
          <w:szCs w:val="22"/>
          <w:highlight w:val="lightGray"/>
          <w:lang w:val="en-GB"/>
        </w:rPr>
        <w:t>185</w:t>
      </w:r>
      <w:r w:rsidRPr="00A64B9F">
        <w:rPr>
          <w:rFonts w:ascii="Verdana" w:hAnsi="Verdana"/>
          <w:sz w:val="22"/>
          <w:szCs w:val="22"/>
          <w:lang w:val="en-GB"/>
        </w:rPr>
        <w:t xml:space="preserve">. </w:t>
      </w:r>
    </w:p>
    <w:p w:rsidR="00922632" w:rsidRDefault="00B338A0" w:rsidP="00B338A0">
      <w:pPr>
        <w:ind w:firstLine="708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Read task</w:t>
      </w:r>
      <w:r w:rsidR="00922632">
        <w:rPr>
          <w:rFonts w:ascii="Verdana" w:hAnsi="Verdana"/>
          <w:sz w:val="22"/>
          <w:szCs w:val="22"/>
        </w:rPr>
        <w:t xml:space="preserve"> 3. </w:t>
      </w:r>
    </w:p>
    <w:p w:rsidR="00922632" w:rsidRDefault="00922632" w:rsidP="00B338A0">
      <w:pPr>
        <w:ind w:firstLine="708"/>
        <w:rPr>
          <w:rFonts w:ascii="Verdana" w:hAnsi="Verdana"/>
          <w:sz w:val="22"/>
          <w:szCs w:val="22"/>
        </w:rPr>
      </w:pPr>
    </w:p>
    <w:p w:rsidR="0086758C" w:rsidRPr="00A64B9F" w:rsidRDefault="0086758C" w:rsidP="00922632">
      <w:pPr>
        <w:pStyle w:val="Listenabsatz"/>
        <w:numPr>
          <w:ilvl w:val="0"/>
          <w:numId w:val="34"/>
        </w:numPr>
        <w:rPr>
          <w:rFonts w:ascii="Verdana" w:hAnsi="Verdana"/>
          <w:sz w:val="22"/>
          <w:szCs w:val="22"/>
          <w:lang w:val="en-GB"/>
        </w:rPr>
      </w:pPr>
      <w:r w:rsidRPr="00A64B9F">
        <w:rPr>
          <w:rFonts w:ascii="Verdana" w:hAnsi="Verdana"/>
          <w:sz w:val="22"/>
          <w:szCs w:val="22"/>
          <w:lang w:val="en-GB"/>
        </w:rPr>
        <w:t>Work out</w:t>
      </w:r>
      <w:r w:rsidR="00B338A0" w:rsidRPr="00A64B9F">
        <w:rPr>
          <w:rFonts w:ascii="Verdana" w:hAnsi="Verdana"/>
          <w:sz w:val="22"/>
          <w:szCs w:val="22"/>
          <w:lang w:val="en-GB"/>
        </w:rPr>
        <w:t xml:space="preserve"> the truth table for P1 and P2. </w:t>
      </w:r>
      <w:r w:rsidRPr="00A64B9F">
        <w:rPr>
          <w:rFonts w:ascii="Verdana" w:hAnsi="Verdana"/>
          <w:sz w:val="22"/>
          <w:szCs w:val="22"/>
          <w:lang w:val="en-GB"/>
        </w:rPr>
        <w:t xml:space="preserve">                                                      </w:t>
      </w:r>
    </w:p>
    <w:p w:rsidR="00B338A0" w:rsidRPr="000606CE" w:rsidRDefault="000606CE" w:rsidP="0086758C">
      <w:pPr>
        <w:pStyle w:val="Listenabsatz"/>
        <w:ind w:left="1068"/>
        <w:rPr>
          <w:rFonts w:ascii="Verdana" w:hAnsi="Verdana"/>
          <w:sz w:val="22"/>
          <w:szCs w:val="22"/>
          <w:lang w:val="fr-CH"/>
        </w:rPr>
      </w:pPr>
      <w:r w:rsidRPr="000606CE">
        <w:rPr>
          <w:rFonts w:ascii="Verdana" w:hAnsi="Verdana"/>
          <w:sz w:val="22"/>
          <w:szCs w:val="22"/>
          <w:lang w:val="fr-CH"/>
        </w:rPr>
        <w:t>(see chapter</w:t>
      </w:r>
      <w:r>
        <w:rPr>
          <w:rFonts w:ascii="Verdana" w:hAnsi="Verdana"/>
          <w:sz w:val="22"/>
          <w:szCs w:val="22"/>
          <w:lang w:val="fr-CH"/>
        </w:rPr>
        <w:t xml:space="preserve"> 1.1.4)</w:t>
      </w:r>
    </w:p>
    <w:p w:rsidR="00B338A0" w:rsidRPr="000606CE" w:rsidRDefault="00B338A0" w:rsidP="00B338A0">
      <w:pPr>
        <w:ind w:firstLine="708"/>
        <w:rPr>
          <w:rFonts w:ascii="Verdana" w:hAnsi="Verdana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page" w:tblpX="5073" w:tblpY="9"/>
        <w:tblW w:w="0" w:type="auto"/>
        <w:tblLook w:val="04A0" w:firstRow="1" w:lastRow="0" w:firstColumn="1" w:lastColumn="0" w:noHBand="0" w:noVBand="1"/>
      </w:tblPr>
      <w:tblGrid>
        <w:gridCol w:w="709"/>
        <w:gridCol w:w="2660"/>
      </w:tblGrid>
      <w:tr w:rsidR="00B338A0" w:rsidRPr="0086758C" w:rsidTr="00BA5431">
        <w:tc>
          <w:tcPr>
            <w:tcW w:w="709" w:type="dxa"/>
            <w:shd w:val="clear" w:color="auto" w:fill="F2F2F2" w:themeFill="background1" w:themeFillShade="F2"/>
          </w:tcPr>
          <w:p w:rsidR="00B338A0" w:rsidRDefault="00B338A0" w:rsidP="00BA543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A</w:t>
            </w:r>
          </w:p>
        </w:tc>
        <w:tc>
          <w:tcPr>
            <w:tcW w:w="2660" w:type="dxa"/>
            <w:shd w:val="clear" w:color="auto" w:fill="FFFFCC"/>
          </w:tcPr>
          <w:p w:rsidR="00B338A0" w:rsidRDefault="00B338A0" w:rsidP="00BA543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flow monitor, fan 1</w:t>
            </w:r>
          </w:p>
        </w:tc>
      </w:tr>
      <w:tr w:rsidR="00B338A0" w:rsidRPr="0086758C" w:rsidTr="00BA5431">
        <w:tc>
          <w:tcPr>
            <w:tcW w:w="709" w:type="dxa"/>
            <w:shd w:val="clear" w:color="auto" w:fill="F2F2F2" w:themeFill="background1" w:themeFillShade="F2"/>
          </w:tcPr>
          <w:p w:rsidR="00B338A0" w:rsidRDefault="00B338A0" w:rsidP="00BA543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B</w:t>
            </w:r>
          </w:p>
        </w:tc>
        <w:tc>
          <w:tcPr>
            <w:tcW w:w="2660" w:type="dxa"/>
            <w:shd w:val="clear" w:color="auto" w:fill="FFFFCC"/>
          </w:tcPr>
          <w:p w:rsidR="00B338A0" w:rsidRDefault="00B338A0" w:rsidP="00BA543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flow monitor, fan 2</w:t>
            </w:r>
          </w:p>
        </w:tc>
      </w:tr>
      <w:tr w:rsidR="00B338A0" w:rsidRPr="0086758C" w:rsidTr="00BA5431">
        <w:tc>
          <w:tcPr>
            <w:tcW w:w="709" w:type="dxa"/>
            <w:shd w:val="clear" w:color="auto" w:fill="F2F2F2" w:themeFill="background1" w:themeFillShade="F2"/>
          </w:tcPr>
          <w:p w:rsidR="00B338A0" w:rsidRDefault="00B338A0" w:rsidP="00BA543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2660" w:type="dxa"/>
            <w:shd w:val="clear" w:color="auto" w:fill="FFFFCC"/>
          </w:tcPr>
          <w:p w:rsidR="00B338A0" w:rsidRDefault="00B338A0" w:rsidP="00BA543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flow monitor, fan 3</w:t>
            </w:r>
          </w:p>
        </w:tc>
      </w:tr>
      <w:tr w:rsidR="00B338A0" w:rsidRPr="0086758C" w:rsidTr="00BA5431">
        <w:tc>
          <w:tcPr>
            <w:tcW w:w="709" w:type="dxa"/>
            <w:shd w:val="clear" w:color="auto" w:fill="F2F2F2" w:themeFill="background1" w:themeFillShade="F2"/>
          </w:tcPr>
          <w:p w:rsidR="00B338A0" w:rsidRDefault="00B338A0" w:rsidP="00BA543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X</w:t>
            </w:r>
          </w:p>
        </w:tc>
        <w:tc>
          <w:tcPr>
            <w:tcW w:w="2660" w:type="dxa"/>
          </w:tcPr>
          <w:p w:rsidR="00B338A0" w:rsidRDefault="00B338A0" w:rsidP="00BA543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signal lamp P1</w:t>
            </w:r>
          </w:p>
        </w:tc>
      </w:tr>
      <w:tr w:rsidR="00B338A0" w:rsidRPr="0086758C" w:rsidTr="00BA5431">
        <w:tc>
          <w:tcPr>
            <w:tcW w:w="709" w:type="dxa"/>
            <w:shd w:val="clear" w:color="auto" w:fill="F2F2F2" w:themeFill="background1" w:themeFillShade="F2"/>
          </w:tcPr>
          <w:p w:rsidR="00B338A0" w:rsidRDefault="00B338A0" w:rsidP="00BA543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Y</w:t>
            </w:r>
          </w:p>
        </w:tc>
        <w:tc>
          <w:tcPr>
            <w:tcW w:w="2660" w:type="dxa"/>
          </w:tcPr>
          <w:p w:rsidR="00B338A0" w:rsidRDefault="00B338A0" w:rsidP="00BA543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horn P2</w:t>
            </w:r>
          </w:p>
        </w:tc>
      </w:tr>
    </w:tbl>
    <w:p w:rsidR="00B338A0" w:rsidRPr="0086758C" w:rsidRDefault="00B338A0" w:rsidP="00B338A0">
      <w:pPr>
        <w:ind w:firstLine="708"/>
        <w:rPr>
          <w:rFonts w:ascii="Verdana" w:hAnsi="Verdana"/>
          <w:sz w:val="22"/>
          <w:szCs w:val="22"/>
          <w:lang w:val="fr-CH"/>
        </w:rPr>
      </w:pPr>
      <w:r w:rsidRPr="0086758C">
        <w:rPr>
          <w:rFonts w:ascii="Verdana" w:hAnsi="Verdana"/>
          <w:sz w:val="22"/>
          <w:szCs w:val="22"/>
          <w:lang w:val="fr-CH"/>
        </w:rPr>
        <w:t xml:space="preserve">Allocation of variables: </w:t>
      </w:r>
    </w:p>
    <w:p w:rsidR="00B338A0" w:rsidRPr="0086758C" w:rsidRDefault="00B338A0" w:rsidP="00B338A0">
      <w:pPr>
        <w:ind w:firstLine="708"/>
        <w:rPr>
          <w:rFonts w:ascii="Verdana" w:hAnsi="Verdana"/>
          <w:sz w:val="22"/>
          <w:szCs w:val="22"/>
          <w:lang w:val="fr-CH"/>
        </w:rPr>
      </w:pPr>
    </w:p>
    <w:p w:rsidR="00B338A0" w:rsidRPr="0086758C" w:rsidRDefault="00B338A0" w:rsidP="00B338A0">
      <w:pPr>
        <w:ind w:firstLine="708"/>
        <w:rPr>
          <w:rFonts w:ascii="Verdana" w:hAnsi="Verdana"/>
          <w:sz w:val="22"/>
          <w:szCs w:val="22"/>
          <w:lang w:val="fr-CH"/>
        </w:rPr>
      </w:pPr>
    </w:p>
    <w:p w:rsidR="00B338A0" w:rsidRPr="0086758C" w:rsidRDefault="00B338A0" w:rsidP="00B338A0">
      <w:pPr>
        <w:ind w:firstLine="708"/>
        <w:rPr>
          <w:rFonts w:ascii="Verdana" w:hAnsi="Verdana"/>
          <w:sz w:val="22"/>
          <w:szCs w:val="22"/>
          <w:lang w:val="fr-CH"/>
        </w:rPr>
      </w:pPr>
    </w:p>
    <w:p w:rsidR="00B338A0" w:rsidRPr="0086758C" w:rsidRDefault="00B338A0" w:rsidP="00B338A0">
      <w:pPr>
        <w:ind w:firstLine="708"/>
        <w:rPr>
          <w:rFonts w:ascii="Verdana" w:hAnsi="Verdana"/>
          <w:sz w:val="22"/>
          <w:szCs w:val="22"/>
          <w:lang w:val="fr-CH"/>
        </w:rPr>
      </w:pPr>
    </w:p>
    <w:p w:rsidR="00B338A0" w:rsidRPr="0086758C" w:rsidRDefault="00B338A0" w:rsidP="00B338A0">
      <w:pPr>
        <w:ind w:firstLine="708"/>
        <w:rPr>
          <w:rFonts w:ascii="Verdana" w:hAnsi="Verdana"/>
          <w:sz w:val="22"/>
          <w:szCs w:val="22"/>
          <w:lang w:val="fr-CH"/>
        </w:rPr>
      </w:pPr>
    </w:p>
    <w:p w:rsidR="00B338A0" w:rsidRPr="0086758C" w:rsidRDefault="00B338A0" w:rsidP="00B338A0">
      <w:pPr>
        <w:ind w:firstLine="708"/>
        <w:rPr>
          <w:rFonts w:ascii="Verdana" w:hAnsi="Verdana"/>
          <w:sz w:val="22"/>
          <w:szCs w:val="22"/>
          <w:lang w:val="fr-CH"/>
        </w:rPr>
      </w:pPr>
    </w:p>
    <w:p w:rsidR="00B338A0" w:rsidRDefault="00B338A0" w:rsidP="00B338A0">
      <w:pPr>
        <w:ind w:firstLine="708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sz w:val="22"/>
          <w:szCs w:val="22"/>
        </w:rPr>
        <w:t>Truth table:</w:t>
      </w:r>
    </w:p>
    <w:tbl>
      <w:tblPr>
        <w:tblpPr w:leftFromText="141" w:rightFromText="141" w:vertAnchor="text" w:horzAnchor="page" w:tblpX="2413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</w:tblGrid>
      <w:tr w:rsidR="00B338A0" w:rsidTr="00BA5431">
        <w:trPr>
          <w:trHeight w:val="387"/>
        </w:trPr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B338A0" w:rsidRDefault="00B338A0" w:rsidP="00BA5431">
            <w:pPr>
              <w:pStyle w:val="Textkrper-Zeileneinzug"/>
              <w:spacing w:before="40" w:after="40"/>
              <w:ind w:left="0" w:right="0"/>
              <w:jc w:val="center"/>
            </w:pPr>
            <w:r>
              <w:t>A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B338A0" w:rsidRDefault="00B338A0" w:rsidP="00BA5431">
            <w:pPr>
              <w:pStyle w:val="Textkrper-Zeileneinzug"/>
              <w:spacing w:before="40" w:after="40"/>
              <w:ind w:left="0" w:right="0"/>
              <w:jc w:val="center"/>
            </w:pPr>
            <w:r>
              <w:t>B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B338A0" w:rsidRDefault="00B338A0" w:rsidP="00BA5431">
            <w:pPr>
              <w:pStyle w:val="Textkrper-Zeileneinzug"/>
              <w:spacing w:before="40" w:after="40"/>
              <w:ind w:left="0" w:right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B338A0" w:rsidRPr="00D87ED4" w:rsidRDefault="00B338A0" w:rsidP="00BA5431">
            <w:pPr>
              <w:pStyle w:val="Textkrper-Zeileneinzug"/>
              <w:spacing w:before="40" w:after="40"/>
              <w:ind w:left="0" w:right="0"/>
              <w:jc w:val="center"/>
            </w:pPr>
            <w:r>
              <w:t>X</w:t>
            </w: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F2F2F2"/>
          </w:tcPr>
          <w:p w:rsidR="00B338A0" w:rsidRPr="00D87ED4" w:rsidRDefault="00B338A0" w:rsidP="00BA5431">
            <w:pPr>
              <w:pStyle w:val="Textkrper-Zeileneinzug"/>
              <w:spacing w:before="40" w:after="40"/>
              <w:ind w:left="0" w:right="0"/>
              <w:jc w:val="center"/>
            </w:pPr>
            <w:r>
              <w:t>Y</w:t>
            </w:r>
          </w:p>
        </w:tc>
      </w:tr>
      <w:tr w:rsidR="0071604E" w:rsidTr="00BA5431">
        <w:trPr>
          <w:trHeight w:val="387"/>
        </w:trPr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FF" w:themeFill="background1"/>
          </w:tcPr>
          <w:p w:rsidR="0071604E" w:rsidRPr="00977000" w:rsidRDefault="00BA1D3A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286488053" w:edGrp="everyone"/>
            <w:r>
              <w:rPr>
                <w:color w:val="548DD4" w:themeColor="text2" w:themeTint="99"/>
              </w:rPr>
              <w:t>0</w:t>
            </w:r>
            <w:permEnd w:id="286488053"/>
          </w:p>
        </w:tc>
        <w:tc>
          <w:tcPr>
            <w:tcW w:w="614" w:type="dxa"/>
            <w:shd w:val="clear" w:color="auto" w:fill="FFFFFF" w:themeFill="background1"/>
          </w:tcPr>
          <w:p w:rsidR="0071604E" w:rsidRPr="00977000" w:rsidRDefault="00BA1D3A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608860828" w:edGrp="everyone"/>
            <w:r>
              <w:rPr>
                <w:color w:val="548DD4" w:themeColor="text2" w:themeTint="99"/>
              </w:rPr>
              <w:t>1</w:t>
            </w:r>
            <w:permEnd w:id="1608860828"/>
          </w:p>
        </w:tc>
      </w:tr>
      <w:tr w:rsidR="0071604E" w:rsidTr="00BA5431">
        <w:trPr>
          <w:trHeight w:val="388"/>
        </w:trPr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Pr="00977000" w:rsidRDefault="00BA1D3A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112419095" w:edGrp="everyone"/>
            <w:r>
              <w:rPr>
                <w:color w:val="548DD4" w:themeColor="text2" w:themeTint="99"/>
              </w:rPr>
              <w:t>0</w:t>
            </w:r>
            <w:permEnd w:id="1112419095"/>
          </w:p>
        </w:tc>
        <w:tc>
          <w:tcPr>
            <w:tcW w:w="614" w:type="dxa"/>
          </w:tcPr>
          <w:p w:rsidR="0071604E" w:rsidRPr="00977000" w:rsidRDefault="00BA1D3A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544242486" w:edGrp="everyone"/>
            <w:r>
              <w:rPr>
                <w:color w:val="548DD4" w:themeColor="text2" w:themeTint="99"/>
              </w:rPr>
              <w:t>1</w:t>
            </w:r>
            <w:permEnd w:id="544242486"/>
          </w:p>
        </w:tc>
      </w:tr>
      <w:tr w:rsidR="0071604E" w:rsidTr="00BA5431">
        <w:trPr>
          <w:trHeight w:val="387"/>
        </w:trPr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</w:tcPr>
          <w:p w:rsidR="0071604E" w:rsidRPr="00977000" w:rsidRDefault="00BA1D3A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260921446" w:edGrp="everyone"/>
            <w:r>
              <w:rPr>
                <w:color w:val="548DD4" w:themeColor="text2" w:themeTint="99"/>
              </w:rPr>
              <w:t>0</w:t>
            </w:r>
            <w:permEnd w:id="1260921446"/>
          </w:p>
        </w:tc>
        <w:tc>
          <w:tcPr>
            <w:tcW w:w="614" w:type="dxa"/>
          </w:tcPr>
          <w:p w:rsidR="0071604E" w:rsidRPr="00977000" w:rsidRDefault="00BA1D3A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35549948" w:edGrp="everyone"/>
            <w:r>
              <w:rPr>
                <w:color w:val="548DD4" w:themeColor="text2" w:themeTint="99"/>
              </w:rPr>
              <w:t>1</w:t>
            </w:r>
            <w:permEnd w:id="35549948"/>
          </w:p>
        </w:tc>
      </w:tr>
      <w:tr w:rsidR="0071604E" w:rsidTr="00BA5431">
        <w:trPr>
          <w:trHeight w:val="388"/>
        </w:trPr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Pr="00977000" w:rsidRDefault="00BA1D3A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819818901" w:edGrp="everyone"/>
            <w:r>
              <w:rPr>
                <w:color w:val="548DD4" w:themeColor="text2" w:themeTint="99"/>
              </w:rPr>
              <w:t>1</w:t>
            </w:r>
            <w:permEnd w:id="819818901"/>
          </w:p>
        </w:tc>
        <w:tc>
          <w:tcPr>
            <w:tcW w:w="614" w:type="dxa"/>
          </w:tcPr>
          <w:p w:rsidR="0071604E" w:rsidRPr="00977000" w:rsidRDefault="00BA1D3A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501125840" w:edGrp="everyone"/>
            <w:r>
              <w:rPr>
                <w:color w:val="548DD4" w:themeColor="text2" w:themeTint="99"/>
              </w:rPr>
              <w:t>0</w:t>
            </w:r>
            <w:permEnd w:id="1501125840"/>
          </w:p>
        </w:tc>
      </w:tr>
      <w:tr w:rsidR="0071604E" w:rsidTr="00BA5431">
        <w:trPr>
          <w:trHeight w:val="388"/>
        </w:trPr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</w:tcPr>
          <w:p w:rsidR="0071604E" w:rsidRPr="00977000" w:rsidRDefault="00BA1D3A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419711374" w:edGrp="everyone"/>
            <w:r>
              <w:rPr>
                <w:color w:val="548DD4" w:themeColor="text2" w:themeTint="99"/>
              </w:rPr>
              <w:t>0</w:t>
            </w:r>
            <w:permEnd w:id="419711374"/>
          </w:p>
        </w:tc>
        <w:tc>
          <w:tcPr>
            <w:tcW w:w="614" w:type="dxa"/>
          </w:tcPr>
          <w:p w:rsidR="0071604E" w:rsidRPr="00977000" w:rsidRDefault="00BA1D3A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06123936" w:edGrp="everyone"/>
            <w:r>
              <w:rPr>
                <w:color w:val="548DD4" w:themeColor="text2" w:themeTint="99"/>
              </w:rPr>
              <w:t>1</w:t>
            </w:r>
            <w:permEnd w:id="106123936"/>
          </w:p>
        </w:tc>
      </w:tr>
      <w:tr w:rsidR="0071604E" w:rsidTr="00BA5431">
        <w:trPr>
          <w:trHeight w:val="388"/>
        </w:trPr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Pr="00977000" w:rsidRDefault="00BA1D3A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579558353" w:edGrp="everyone"/>
            <w:r>
              <w:rPr>
                <w:color w:val="548DD4" w:themeColor="text2" w:themeTint="99"/>
              </w:rPr>
              <w:t>1</w:t>
            </w:r>
            <w:permEnd w:id="579558353"/>
          </w:p>
        </w:tc>
        <w:tc>
          <w:tcPr>
            <w:tcW w:w="614" w:type="dxa"/>
          </w:tcPr>
          <w:p w:rsidR="0071604E" w:rsidRPr="00977000" w:rsidRDefault="00BA1D3A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025468801" w:edGrp="everyone"/>
            <w:r>
              <w:rPr>
                <w:color w:val="548DD4" w:themeColor="text2" w:themeTint="99"/>
              </w:rPr>
              <w:t>0</w:t>
            </w:r>
            <w:permEnd w:id="1025468801"/>
          </w:p>
        </w:tc>
      </w:tr>
      <w:tr w:rsidR="0071604E" w:rsidTr="00BA5431">
        <w:trPr>
          <w:trHeight w:val="388"/>
        </w:trPr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0</w:t>
            </w:r>
          </w:p>
        </w:tc>
        <w:tc>
          <w:tcPr>
            <w:tcW w:w="614" w:type="dxa"/>
          </w:tcPr>
          <w:p w:rsidR="0071604E" w:rsidRPr="00977000" w:rsidRDefault="00BA1D3A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325471440" w:edGrp="everyone"/>
            <w:r>
              <w:rPr>
                <w:color w:val="548DD4" w:themeColor="text2" w:themeTint="99"/>
              </w:rPr>
              <w:t>1</w:t>
            </w:r>
            <w:permEnd w:id="1325471440"/>
          </w:p>
        </w:tc>
        <w:tc>
          <w:tcPr>
            <w:tcW w:w="614" w:type="dxa"/>
          </w:tcPr>
          <w:p w:rsidR="0071604E" w:rsidRPr="00977000" w:rsidRDefault="00BA1D3A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641817199" w:edGrp="everyone"/>
            <w:r>
              <w:rPr>
                <w:color w:val="548DD4" w:themeColor="text2" w:themeTint="99"/>
              </w:rPr>
              <w:t>0</w:t>
            </w:r>
            <w:permEnd w:id="1641817199"/>
          </w:p>
        </w:tc>
      </w:tr>
      <w:tr w:rsidR="0071604E" w:rsidTr="00BA5431">
        <w:trPr>
          <w:trHeight w:val="388"/>
        </w:trPr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  <w:shd w:val="clear" w:color="auto" w:fill="FFFFCC"/>
          </w:tcPr>
          <w:p w:rsidR="0071604E" w:rsidRDefault="0071604E" w:rsidP="0071604E">
            <w:pPr>
              <w:pStyle w:val="Textkrper-Zeileneinzug"/>
              <w:spacing w:before="40" w:after="40"/>
              <w:ind w:left="0" w:right="0"/>
              <w:jc w:val="center"/>
            </w:pPr>
            <w:r>
              <w:t>1</w:t>
            </w:r>
          </w:p>
        </w:tc>
        <w:tc>
          <w:tcPr>
            <w:tcW w:w="614" w:type="dxa"/>
          </w:tcPr>
          <w:p w:rsidR="0071604E" w:rsidRPr="00977000" w:rsidRDefault="00BA1D3A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866453505" w:edGrp="everyone"/>
            <w:r>
              <w:rPr>
                <w:color w:val="548DD4" w:themeColor="text2" w:themeTint="99"/>
              </w:rPr>
              <w:t>1</w:t>
            </w:r>
            <w:permEnd w:id="866453505"/>
          </w:p>
        </w:tc>
        <w:tc>
          <w:tcPr>
            <w:tcW w:w="614" w:type="dxa"/>
          </w:tcPr>
          <w:p w:rsidR="0071604E" w:rsidRPr="00977000" w:rsidRDefault="00BA1D3A" w:rsidP="0071604E">
            <w:pPr>
              <w:pStyle w:val="Textkrper-Zeileneinzug"/>
              <w:spacing w:before="40" w:after="40"/>
              <w:ind w:left="0" w:right="0"/>
              <w:jc w:val="center"/>
              <w:rPr>
                <w:color w:val="548DD4" w:themeColor="text2" w:themeTint="99"/>
              </w:rPr>
            </w:pPr>
            <w:permStart w:id="1558867517" w:edGrp="everyone"/>
            <w:r>
              <w:rPr>
                <w:color w:val="548DD4" w:themeColor="text2" w:themeTint="99"/>
              </w:rPr>
              <w:t>0</w:t>
            </w:r>
            <w:permEnd w:id="1558867517"/>
          </w:p>
        </w:tc>
      </w:tr>
    </w:tbl>
    <w:p w:rsidR="00B338A0" w:rsidRDefault="00B338A0" w:rsidP="00B338A0">
      <w:pPr>
        <w:ind w:firstLine="708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2023808" behindDoc="1" locked="0" layoutInCell="1" allowOverlap="1">
            <wp:simplePos x="0" y="0"/>
            <wp:positionH relativeFrom="column">
              <wp:posOffset>2725420</wp:posOffset>
            </wp:positionH>
            <wp:positionV relativeFrom="paragraph">
              <wp:posOffset>107315</wp:posOffset>
            </wp:positionV>
            <wp:extent cx="850265" cy="711200"/>
            <wp:effectExtent l="19050" t="0" r="6985" b="0"/>
            <wp:wrapTight wrapText="bothSides">
              <wp:wrapPolygon edited="0">
                <wp:start x="-484" y="0"/>
                <wp:lineTo x="-484" y="20829"/>
                <wp:lineTo x="21777" y="20829"/>
                <wp:lineTo x="21777" y="0"/>
                <wp:lineTo x="-484" y="0"/>
              </wp:wrapPolygon>
            </wp:wrapTight>
            <wp:docPr id="8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38A0" w:rsidRDefault="00B338A0" w:rsidP="00B338A0">
      <w:pPr>
        <w:ind w:firstLine="708"/>
        <w:rPr>
          <w:rFonts w:ascii="Verdana" w:hAnsi="Verdana"/>
          <w:sz w:val="22"/>
          <w:szCs w:val="22"/>
          <w:lang w:val="fr-CH"/>
        </w:rPr>
      </w:pPr>
    </w:p>
    <w:p w:rsidR="00B338A0" w:rsidRDefault="00B338A0" w:rsidP="00B338A0">
      <w:pPr>
        <w:ind w:firstLine="708"/>
        <w:rPr>
          <w:rFonts w:ascii="Verdana" w:hAnsi="Verdana"/>
          <w:sz w:val="22"/>
          <w:szCs w:val="22"/>
          <w:lang w:val="fr-CH"/>
        </w:rPr>
      </w:pPr>
    </w:p>
    <w:p w:rsidR="00B338A0" w:rsidRPr="00731DB1" w:rsidRDefault="00B338A0" w:rsidP="00B338A0">
      <w:pPr>
        <w:ind w:firstLine="708"/>
        <w:rPr>
          <w:rFonts w:ascii="Verdana" w:hAnsi="Verdana"/>
          <w:sz w:val="22"/>
          <w:szCs w:val="22"/>
          <w:lang w:val="fr-CH"/>
        </w:rPr>
      </w:pPr>
    </w:p>
    <w:p w:rsidR="00B338A0" w:rsidRPr="00731DB1" w:rsidRDefault="00B338A0" w:rsidP="00B338A0">
      <w:pPr>
        <w:ind w:firstLine="708"/>
        <w:rPr>
          <w:rFonts w:ascii="Verdana" w:hAnsi="Verdana"/>
          <w:sz w:val="22"/>
          <w:szCs w:val="22"/>
          <w:lang w:val="fr-CH"/>
        </w:rPr>
      </w:pPr>
    </w:p>
    <w:p w:rsidR="00922632" w:rsidRDefault="00922632">
      <w:pPr>
        <w:rPr>
          <w:lang w:val="de-CH"/>
        </w:rPr>
      </w:pPr>
    </w:p>
    <w:p w:rsidR="00922632" w:rsidRDefault="00922632">
      <w:pPr>
        <w:rPr>
          <w:lang w:val="de-CH"/>
        </w:rPr>
      </w:pPr>
    </w:p>
    <w:p w:rsidR="00922632" w:rsidRDefault="00922632">
      <w:pPr>
        <w:rPr>
          <w:lang w:val="de-CH"/>
        </w:rPr>
      </w:pPr>
    </w:p>
    <w:p w:rsidR="00922632" w:rsidRDefault="00922632">
      <w:pPr>
        <w:rPr>
          <w:lang w:val="de-CH"/>
        </w:rPr>
      </w:pPr>
    </w:p>
    <w:p w:rsidR="00922632" w:rsidRDefault="00922632">
      <w:pPr>
        <w:rPr>
          <w:lang w:val="de-CH"/>
        </w:rPr>
      </w:pPr>
    </w:p>
    <w:p w:rsidR="00922632" w:rsidRDefault="00922632">
      <w:pPr>
        <w:rPr>
          <w:lang w:val="de-CH"/>
        </w:rPr>
      </w:pPr>
    </w:p>
    <w:p w:rsidR="00922632" w:rsidRDefault="00922632">
      <w:pPr>
        <w:rPr>
          <w:lang w:val="de-CH"/>
        </w:rPr>
      </w:pPr>
    </w:p>
    <w:p w:rsidR="00922632" w:rsidRDefault="00922632">
      <w:pPr>
        <w:rPr>
          <w:lang w:val="de-CH"/>
        </w:rPr>
      </w:pPr>
    </w:p>
    <w:p w:rsidR="00922632" w:rsidRDefault="00922632">
      <w:pPr>
        <w:rPr>
          <w:lang w:val="de-CH"/>
        </w:rPr>
      </w:pPr>
    </w:p>
    <w:p w:rsidR="00922632" w:rsidRDefault="00922632">
      <w:pPr>
        <w:rPr>
          <w:lang w:val="de-CH"/>
        </w:rPr>
      </w:pPr>
    </w:p>
    <w:p w:rsidR="00922632" w:rsidRDefault="00922632">
      <w:pPr>
        <w:rPr>
          <w:lang w:val="de-CH"/>
        </w:rPr>
      </w:pPr>
    </w:p>
    <w:p w:rsidR="00922632" w:rsidRDefault="00922632">
      <w:pPr>
        <w:rPr>
          <w:lang w:val="de-CH"/>
        </w:rPr>
      </w:pPr>
    </w:p>
    <w:p w:rsidR="006422A8" w:rsidRPr="00A64B9F" w:rsidRDefault="00922632" w:rsidP="006422A8">
      <w:pPr>
        <w:pStyle w:val="Listenabsatz"/>
        <w:numPr>
          <w:ilvl w:val="0"/>
          <w:numId w:val="34"/>
        </w:numPr>
        <w:rPr>
          <w:rFonts w:ascii="Verdana" w:hAnsi="Verdana"/>
          <w:sz w:val="22"/>
          <w:szCs w:val="22"/>
          <w:lang w:val="en-GB"/>
        </w:rPr>
      </w:pPr>
      <w:r w:rsidRPr="00A64B9F">
        <w:rPr>
          <w:rFonts w:ascii="Verdana" w:hAnsi="Verdana"/>
          <w:sz w:val="22"/>
          <w:szCs w:val="22"/>
          <w:lang w:val="en-GB"/>
        </w:rPr>
        <w:t>Derive the function</w:t>
      </w:r>
      <w:r w:rsidR="005841B2" w:rsidRPr="00A64B9F">
        <w:rPr>
          <w:rFonts w:ascii="Verdana" w:hAnsi="Verdana"/>
          <w:sz w:val="22"/>
          <w:szCs w:val="22"/>
          <w:lang w:val="en-GB"/>
        </w:rPr>
        <w:t xml:space="preserve"> for</w:t>
      </w:r>
      <w:r w:rsidRPr="00A64B9F">
        <w:rPr>
          <w:rFonts w:ascii="Verdana" w:hAnsi="Verdana"/>
          <w:sz w:val="22"/>
          <w:szCs w:val="22"/>
          <w:lang w:val="en-GB"/>
        </w:rPr>
        <w:t xml:space="preserve"> </w:t>
      </w:r>
      <w:r w:rsidR="005841B2" w:rsidRPr="00A64B9F">
        <w:rPr>
          <w:rFonts w:ascii="Verdana" w:hAnsi="Verdana"/>
          <w:sz w:val="22"/>
          <w:szCs w:val="22"/>
          <w:lang w:val="en-GB"/>
        </w:rPr>
        <w:t>X and Y</w:t>
      </w:r>
      <w:r w:rsidR="004E2277">
        <w:rPr>
          <w:rFonts w:ascii="Verdana" w:hAnsi="Verdana"/>
          <w:sz w:val="22"/>
          <w:szCs w:val="22"/>
          <w:lang w:val="en-GB"/>
        </w:rPr>
        <w:t xml:space="preserve"> (</w:t>
      </w:r>
      <w:r w:rsidR="004E2277" w:rsidRPr="004E2277">
        <w:rPr>
          <w:rFonts w:ascii="Verdana" w:hAnsi="Verdana"/>
          <w:sz w:val="22"/>
          <w:szCs w:val="22"/>
          <w:lang w:val="en-GB"/>
        </w:rPr>
        <w:sym w:font="Wingdings" w:char="F0E0"/>
      </w:r>
      <w:r w:rsidR="004E2277">
        <w:rPr>
          <w:rFonts w:ascii="Verdana" w:hAnsi="Verdana"/>
          <w:sz w:val="22"/>
          <w:szCs w:val="22"/>
          <w:lang w:val="en-GB"/>
        </w:rPr>
        <w:t xml:space="preserve"> disjunctive normal form)</w:t>
      </w:r>
      <w:r w:rsidRPr="00A64B9F">
        <w:rPr>
          <w:rFonts w:ascii="Verdana" w:hAnsi="Verdana"/>
          <w:sz w:val="22"/>
          <w:szCs w:val="22"/>
          <w:lang w:val="en-GB"/>
        </w:rPr>
        <w:t>?</w:t>
      </w:r>
    </w:p>
    <w:p w:rsidR="006422A8" w:rsidRPr="00A64B9F" w:rsidRDefault="006422A8" w:rsidP="006422A8">
      <w:pPr>
        <w:pStyle w:val="Listenabsatz"/>
        <w:ind w:left="1068"/>
        <w:rPr>
          <w:rFonts w:ascii="Verdana" w:hAnsi="Verdana"/>
          <w:sz w:val="22"/>
          <w:szCs w:val="22"/>
          <w:lang w:val="en-GB"/>
        </w:rPr>
      </w:pPr>
    </w:p>
    <w:p w:rsidR="006422A8" w:rsidRDefault="006422A8" w:rsidP="006422A8">
      <w:pPr>
        <w:pStyle w:val="Listenabsatz"/>
        <w:ind w:left="1068"/>
        <w:rPr>
          <w:rFonts w:ascii="Verdana" w:hAnsi="Verdana"/>
          <w:color w:val="548DD4" w:themeColor="text2" w:themeTint="99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X=</m:t>
          </m:r>
          <w:permStart w:id="562431103" w:edGrp="everyone"/>
          <m:r>
            <w:rPr>
              <w:rFonts w:ascii="Cambria Math" w:hAnsi="Cambria Math"/>
              <w:color w:val="548DD4" w:themeColor="text2" w:themeTint="99"/>
              <w:sz w:val="22"/>
              <w:szCs w:val="2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48DD4" w:themeColor="text2" w:themeTint="99"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22"/>
                  <w:szCs w:val="22"/>
                </w:rPr>
                <m:t>A</m:t>
              </m:r>
            </m:e>
          </m:bar>
          <m:r>
            <w:rPr>
              <w:rFonts w:ascii="Cambria Math" w:hAnsi="Cambria Math"/>
              <w:color w:val="548DD4" w:themeColor="text2" w:themeTint="99"/>
              <w:sz w:val="22"/>
              <w:szCs w:val="22"/>
            </w:rPr>
            <m:t>∧B∧C)∨(A∧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48DD4" w:themeColor="text2" w:themeTint="99"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22"/>
                  <w:szCs w:val="22"/>
                </w:rPr>
                <m:t>B</m:t>
              </m:r>
            </m:e>
          </m:bar>
          <m:r>
            <w:rPr>
              <w:rFonts w:ascii="Cambria Math" w:hAnsi="Cambria Math"/>
              <w:color w:val="548DD4" w:themeColor="text2" w:themeTint="99"/>
              <w:sz w:val="22"/>
              <w:szCs w:val="22"/>
            </w:rPr>
            <m:t>∧C)∨(A∧B∧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48DD4" w:themeColor="text2" w:themeTint="99"/>
                  <w:sz w:val="22"/>
                  <w:szCs w:val="22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22"/>
                  <w:szCs w:val="22"/>
                </w:rPr>
                <m:t>C</m:t>
              </m:r>
            </m:e>
          </m:bar>
          <m:r>
            <w:rPr>
              <w:rFonts w:ascii="Cambria Math" w:hAnsi="Cambria Math"/>
              <w:color w:val="548DD4" w:themeColor="text2" w:themeTint="99"/>
              <w:sz w:val="22"/>
              <w:szCs w:val="22"/>
            </w:rPr>
            <m:t xml:space="preserve">)∨(A∧B∧C)  </m:t>
          </m:r>
          <w:permEnd w:id="562431103"/>
          <m:r>
            <w:rPr>
              <w:rFonts w:ascii="Cambria Math" w:hAnsi="Cambria Math"/>
              <w:color w:val="548DD4" w:themeColor="text2" w:themeTint="99"/>
              <w:sz w:val="22"/>
              <w:szCs w:val="22"/>
            </w:rPr>
            <m:t>C)</m:t>
          </m:r>
        </m:oMath>
      </m:oMathPara>
    </w:p>
    <w:p w:rsidR="006422A8" w:rsidRPr="006422A8" w:rsidRDefault="006422A8" w:rsidP="006422A8">
      <w:pPr>
        <w:pStyle w:val="Listenabsatz"/>
        <w:ind w:left="1068"/>
        <w:rPr>
          <w:rFonts w:ascii="Verdana" w:hAnsi="Verdana"/>
          <w:color w:val="548DD4" w:themeColor="text2" w:themeTint="99"/>
          <w:sz w:val="22"/>
          <w:szCs w:val="22"/>
        </w:rPr>
      </w:pPr>
    </w:p>
    <w:p w:rsidR="00922632" w:rsidRPr="0071604E" w:rsidRDefault="006422A8" w:rsidP="006422A8">
      <w:pPr>
        <w:pStyle w:val="Listenabsatz"/>
        <w:ind w:left="1068"/>
        <w:rPr>
          <w:rFonts w:ascii="Verdana" w:hAnsi="Verdana"/>
          <w:color w:val="548DD4" w:themeColor="text2" w:themeTint="99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Y=</m:t>
        </m:r>
        <w:permStart w:id="1872175135" w:edGrp="everyone"/>
        <m:r>
          <w:rPr>
            <w:rFonts w:ascii="Cambria Math" w:hAnsi="Cambria Math"/>
            <w:color w:val="548DD4" w:themeColor="text2" w:themeTint="99"/>
            <w:sz w:val="22"/>
            <w:szCs w:val="22"/>
          </w:rPr>
          <m:t>(A∧</m:t>
        </m:r>
        <m:bar>
          <m:barPr>
            <m:pos m:val="top"/>
            <m:ctrlPr>
              <w:rPr>
                <w:rFonts w:ascii="Cambria Math" w:hAnsi="Cambria Math"/>
                <w:i/>
                <w:color w:val="548DD4" w:themeColor="text2" w:themeTint="99"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color w:val="548DD4" w:themeColor="text2" w:themeTint="99"/>
                <w:sz w:val="22"/>
                <w:szCs w:val="22"/>
              </w:rPr>
              <m:t>B</m:t>
            </m:r>
          </m:e>
        </m:bar>
        <m:r>
          <w:rPr>
            <w:rFonts w:ascii="Cambria Math" w:hAnsi="Cambria Math"/>
            <w:color w:val="548DD4" w:themeColor="text2" w:themeTint="99"/>
            <w:sz w:val="22"/>
            <w:szCs w:val="22"/>
          </w:rPr>
          <m:t>∧</m:t>
        </m:r>
        <m:bar>
          <m:barPr>
            <m:pos m:val="top"/>
            <m:ctrlPr>
              <w:rPr>
                <w:rFonts w:ascii="Cambria Math" w:hAnsi="Cambria Math"/>
                <w:i/>
                <w:color w:val="548DD4" w:themeColor="text2" w:themeTint="99"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color w:val="548DD4" w:themeColor="text2" w:themeTint="99"/>
                <w:sz w:val="22"/>
                <w:szCs w:val="22"/>
              </w:rPr>
              <m:t>C</m:t>
            </m:r>
          </m:e>
        </m:bar>
        <m:r>
          <w:rPr>
            <w:rFonts w:ascii="Cambria Math" w:hAnsi="Cambria Math"/>
            <w:color w:val="548DD4" w:themeColor="text2" w:themeTint="99"/>
            <w:sz w:val="22"/>
            <w:szCs w:val="22"/>
          </w:rPr>
          <m:t>)∨(</m:t>
        </m:r>
        <m:bar>
          <m:barPr>
            <m:pos m:val="top"/>
            <m:ctrlPr>
              <w:rPr>
                <w:rFonts w:ascii="Cambria Math" w:hAnsi="Cambria Math"/>
                <w:i/>
                <w:color w:val="548DD4" w:themeColor="text2" w:themeTint="99"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color w:val="548DD4" w:themeColor="text2" w:themeTint="99"/>
                <w:sz w:val="22"/>
                <w:szCs w:val="22"/>
              </w:rPr>
              <m:t>A</m:t>
            </m:r>
          </m:e>
        </m:bar>
        <m:r>
          <w:rPr>
            <w:rFonts w:ascii="Cambria Math" w:hAnsi="Cambria Math"/>
            <w:color w:val="548DD4" w:themeColor="text2" w:themeTint="99"/>
            <w:sz w:val="22"/>
            <w:szCs w:val="22"/>
          </w:rPr>
          <m:t>∧B∧</m:t>
        </m:r>
        <m:bar>
          <m:barPr>
            <m:pos m:val="top"/>
            <m:ctrlPr>
              <w:rPr>
                <w:rFonts w:ascii="Cambria Math" w:hAnsi="Cambria Math"/>
                <w:i/>
                <w:color w:val="548DD4" w:themeColor="text2" w:themeTint="99"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color w:val="548DD4" w:themeColor="text2" w:themeTint="99"/>
                <w:sz w:val="22"/>
                <w:szCs w:val="22"/>
              </w:rPr>
              <m:t>C</m:t>
            </m:r>
          </m:e>
        </m:bar>
        <m:r>
          <w:rPr>
            <w:rFonts w:ascii="Cambria Math" w:hAnsi="Cambria Math"/>
            <w:color w:val="548DD4" w:themeColor="text2" w:themeTint="99"/>
            <w:sz w:val="22"/>
            <w:szCs w:val="22"/>
          </w:rPr>
          <m:t>)∨(</m:t>
        </m:r>
        <m:bar>
          <m:barPr>
            <m:pos m:val="top"/>
            <m:ctrlPr>
              <w:rPr>
                <w:rFonts w:ascii="Cambria Math" w:hAnsi="Cambria Math"/>
                <w:i/>
                <w:color w:val="548DD4" w:themeColor="text2" w:themeTint="99"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color w:val="548DD4" w:themeColor="text2" w:themeTint="99"/>
                <w:sz w:val="22"/>
                <w:szCs w:val="22"/>
              </w:rPr>
              <m:t>A</m:t>
            </m:r>
          </m:e>
        </m:bar>
        <m:r>
          <w:rPr>
            <w:rFonts w:ascii="Cambria Math" w:hAnsi="Cambria Math"/>
            <w:color w:val="548DD4" w:themeColor="text2" w:themeTint="99"/>
            <w:sz w:val="22"/>
            <w:szCs w:val="22"/>
          </w:rPr>
          <m:t>∧</m:t>
        </m:r>
        <m:bar>
          <m:barPr>
            <m:pos m:val="top"/>
            <m:ctrlPr>
              <w:rPr>
                <w:rFonts w:ascii="Cambria Math" w:hAnsi="Cambria Math"/>
                <w:i/>
                <w:color w:val="548DD4" w:themeColor="text2" w:themeTint="99"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color w:val="548DD4" w:themeColor="text2" w:themeTint="99"/>
                <w:sz w:val="22"/>
                <w:szCs w:val="22"/>
              </w:rPr>
              <m:t>B</m:t>
            </m:r>
          </m:e>
        </m:bar>
        <m:r>
          <w:rPr>
            <w:rFonts w:ascii="Cambria Math" w:hAnsi="Cambria Math"/>
            <w:color w:val="548DD4" w:themeColor="text2" w:themeTint="99"/>
            <w:sz w:val="22"/>
            <w:szCs w:val="22"/>
          </w:rPr>
          <m:t>∧C)∨(</m:t>
        </m:r>
        <m:bar>
          <m:barPr>
            <m:pos m:val="top"/>
            <m:ctrlPr>
              <w:rPr>
                <w:rFonts w:ascii="Cambria Math" w:hAnsi="Cambria Math"/>
                <w:i/>
                <w:color w:val="548DD4" w:themeColor="text2" w:themeTint="99"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color w:val="548DD4" w:themeColor="text2" w:themeTint="99"/>
                <w:sz w:val="22"/>
                <w:szCs w:val="22"/>
              </w:rPr>
              <m:t>A</m:t>
            </m:r>
          </m:e>
        </m:bar>
        <m:r>
          <w:rPr>
            <w:rFonts w:ascii="Cambria Math" w:hAnsi="Cambria Math"/>
            <w:color w:val="548DD4" w:themeColor="text2" w:themeTint="99"/>
            <w:sz w:val="22"/>
            <w:szCs w:val="22"/>
          </w:rPr>
          <m:t>∧</m:t>
        </m:r>
        <m:bar>
          <m:barPr>
            <m:pos m:val="top"/>
            <m:ctrlPr>
              <w:rPr>
                <w:rFonts w:ascii="Cambria Math" w:hAnsi="Cambria Math"/>
                <w:i/>
                <w:color w:val="548DD4" w:themeColor="text2" w:themeTint="99"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color w:val="548DD4" w:themeColor="text2" w:themeTint="99"/>
                <w:sz w:val="22"/>
                <w:szCs w:val="22"/>
              </w:rPr>
              <m:t>B</m:t>
            </m:r>
          </m:e>
        </m:bar>
        <m:r>
          <w:rPr>
            <w:rFonts w:ascii="Cambria Math" w:hAnsi="Cambria Math"/>
            <w:color w:val="548DD4" w:themeColor="text2" w:themeTint="99"/>
            <w:sz w:val="22"/>
            <w:szCs w:val="22"/>
          </w:rPr>
          <m:t>∧</m:t>
        </m:r>
        <m:bar>
          <m:barPr>
            <m:pos m:val="top"/>
            <m:ctrlPr>
              <w:rPr>
                <w:rFonts w:ascii="Cambria Math" w:hAnsi="Cambria Math"/>
                <w:i/>
                <w:color w:val="548DD4" w:themeColor="text2" w:themeTint="99"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color w:val="548DD4" w:themeColor="text2" w:themeTint="99"/>
                <w:sz w:val="22"/>
                <w:szCs w:val="22"/>
              </w:rPr>
              <m:t>C</m:t>
            </m:r>
          </m:e>
        </m:bar>
        <m:r>
          <w:rPr>
            <w:rFonts w:ascii="Cambria Math" w:hAnsi="Cambria Math"/>
            <w:color w:val="548DD4" w:themeColor="text2" w:themeTint="99"/>
            <w:sz w:val="22"/>
            <w:szCs w:val="22"/>
          </w:rPr>
          <m:t>)_</m:t>
        </m:r>
      </m:oMath>
      <w:permEnd w:id="1872175135"/>
      <w:r w:rsidR="0069762A" w:rsidRPr="0071604E">
        <w:rPr>
          <w:rFonts w:ascii="Verdana" w:hAnsi="Verdana"/>
          <w:color w:val="548DD4" w:themeColor="text2" w:themeTint="99"/>
          <w:sz w:val="22"/>
          <w:szCs w:val="22"/>
        </w:rPr>
        <w:t xml:space="preserve">  </w:t>
      </w:r>
    </w:p>
    <w:p w:rsidR="00922632" w:rsidRPr="0071604E" w:rsidRDefault="00922632" w:rsidP="00922632">
      <w:pPr>
        <w:rPr>
          <w:rFonts w:ascii="Verdana" w:hAnsi="Verdana"/>
          <w:sz w:val="22"/>
          <w:szCs w:val="22"/>
        </w:rPr>
      </w:pPr>
    </w:p>
    <w:p w:rsidR="00922632" w:rsidRPr="00A64B9F" w:rsidRDefault="004C5877" w:rsidP="00922632">
      <w:pPr>
        <w:pStyle w:val="Listenabsatz"/>
        <w:numPr>
          <w:ilvl w:val="0"/>
          <w:numId w:val="34"/>
        </w:numPr>
        <w:rPr>
          <w:rFonts w:ascii="Verdana" w:hAnsi="Verdana"/>
          <w:sz w:val="22"/>
          <w:szCs w:val="22"/>
          <w:lang w:val="en-GB"/>
        </w:rPr>
      </w:pPr>
      <w:r w:rsidRPr="00A64B9F">
        <w:rPr>
          <w:rFonts w:ascii="Verdana" w:hAnsi="Verdana"/>
          <w:sz w:val="22"/>
          <w:szCs w:val="22"/>
          <w:lang w:val="en-GB"/>
        </w:rPr>
        <w:t>Use LOGO!Soft Comfort and</w:t>
      </w:r>
      <w:r w:rsidR="00D8488D" w:rsidRPr="00A64B9F">
        <w:rPr>
          <w:rFonts w:ascii="Verdana" w:hAnsi="Verdana"/>
          <w:sz w:val="22"/>
          <w:szCs w:val="22"/>
          <w:lang w:val="en-GB"/>
        </w:rPr>
        <w:t xml:space="preserve"> draw the circuits for P1 and P2. Use I1, I2 and I3 to simulate 0 or </w:t>
      </w:r>
      <w:r w:rsidRPr="00A64B9F">
        <w:rPr>
          <w:rFonts w:ascii="Verdana" w:hAnsi="Verdana"/>
          <w:sz w:val="22"/>
          <w:szCs w:val="22"/>
          <w:lang w:val="en-GB"/>
        </w:rPr>
        <w:t>1 at the input and</w:t>
      </w:r>
      <w:r w:rsidR="00D8488D" w:rsidRPr="00A64B9F">
        <w:rPr>
          <w:rFonts w:ascii="Verdana" w:hAnsi="Verdana"/>
          <w:sz w:val="22"/>
          <w:szCs w:val="22"/>
          <w:lang w:val="en-GB"/>
        </w:rPr>
        <w:t xml:space="preserve"> check the truth table!</w:t>
      </w:r>
    </w:p>
    <w:p w:rsidR="00D8488D" w:rsidRPr="00A64B9F" w:rsidRDefault="00D8488D" w:rsidP="00D8488D">
      <w:pPr>
        <w:pStyle w:val="Listenabsatz"/>
        <w:ind w:left="1068"/>
        <w:rPr>
          <w:rFonts w:ascii="Verdana" w:hAnsi="Verdana"/>
          <w:sz w:val="22"/>
          <w:szCs w:val="22"/>
          <w:lang w:val="en-GB"/>
        </w:rPr>
      </w:pPr>
    </w:p>
    <w:tbl>
      <w:tblPr>
        <w:tblStyle w:val="Tabellenraster"/>
        <w:tblpPr w:leftFromText="141" w:rightFromText="141" w:vertAnchor="text" w:horzAnchor="page" w:tblpX="5543" w:tblpY="9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A72862" w:rsidTr="00A72862">
        <w:tc>
          <w:tcPr>
            <w:tcW w:w="1384" w:type="dxa"/>
            <w:shd w:val="clear" w:color="auto" w:fill="F2F2F2" w:themeFill="background1" w:themeFillShade="F2"/>
          </w:tcPr>
          <w:p w:rsidR="00D8488D" w:rsidRDefault="00D8488D" w:rsidP="00D8488D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A</w:t>
            </w:r>
            <w:r w:rsidR="00A72862">
              <w:rPr>
                <w:lang w:val="fr-CH"/>
              </w:rPr>
              <w:t xml:space="preserve"> </w:t>
            </w:r>
            <w:r w:rsidR="00A72862" w:rsidRPr="00A72862">
              <w:rPr>
                <w:lang w:val="fr-CH"/>
              </w:rPr>
              <w:sym w:font="Wingdings" w:char="F0E0"/>
            </w:r>
            <w:r w:rsidR="00A72862" w:rsidRPr="00A72862">
              <w:rPr>
                <w:b/>
                <w:lang w:val="fr-CH"/>
              </w:rPr>
              <w:t>I1</w:t>
            </w:r>
          </w:p>
        </w:tc>
        <w:tc>
          <w:tcPr>
            <w:tcW w:w="2693" w:type="dxa"/>
            <w:shd w:val="clear" w:color="auto" w:fill="FFFFCC"/>
          </w:tcPr>
          <w:p w:rsidR="00D8488D" w:rsidRDefault="00D8488D" w:rsidP="00D8488D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flow monitor, fan 1</w:t>
            </w:r>
          </w:p>
        </w:tc>
      </w:tr>
      <w:tr w:rsidR="00A72862" w:rsidTr="00A72862">
        <w:tc>
          <w:tcPr>
            <w:tcW w:w="1384" w:type="dxa"/>
            <w:shd w:val="clear" w:color="auto" w:fill="F2F2F2" w:themeFill="background1" w:themeFillShade="F2"/>
          </w:tcPr>
          <w:p w:rsidR="00D8488D" w:rsidRDefault="00A72862" w:rsidP="00A72862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B </w:t>
            </w:r>
            <w:r w:rsidRPr="00A72862">
              <w:rPr>
                <w:lang w:val="fr-CH"/>
              </w:rPr>
              <w:sym w:font="Wingdings" w:char="F0E0"/>
            </w:r>
            <w:r w:rsidRPr="00A72862">
              <w:rPr>
                <w:b/>
                <w:lang w:val="fr-CH"/>
              </w:rPr>
              <w:t>I2</w:t>
            </w:r>
          </w:p>
        </w:tc>
        <w:tc>
          <w:tcPr>
            <w:tcW w:w="2693" w:type="dxa"/>
            <w:shd w:val="clear" w:color="auto" w:fill="FFFFCC"/>
          </w:tcPr>
          <w:p w:rsidR="00D8488D" w:rsidRDefault="00D8488D" w:rsidP="00D8488D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flow monitor, fan 2</w:t>
            </w:r>
          </w:p>
        </w:tc>
      </w:tr>
      <w:tr w:rsidR="00A72862" w:rsidTr="00A72862">
        <w:tc>
          <w:tcPr>
            <w:tcW w:w="1384" w:type="dxa"/>
            <w:shd w:val="clear" w:color="auto" w:fill="F2F2F2" w:themeFill="background1" w:themeFillShade="F2"/>
          </w:tcPr>
          <w:p w:rsidR="00D8488D" w:rsidRDefault="00A72862" w:rsidP="00A72862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C </w:t>
            </w:r>
            <w:r w:rsidRPr="00A72862">
              <w:rPr>
                <w:lang w:val="fr-CH"/>
              </w:rPr>
              <w:sym w:font="Wingdings" w:char="F0E0"/>
            </w:r>
            <w:r w:rsidRPr="00A72862">
              <w:rPr>
                <w:b/>
                <w:lang w:val="fr-CH"/>
              </w:rPr>
              <w:t>I3</w:t>
            </w:r>
          </w:p>
        </w:tc>
        <w:tc>
          <w:tcPr>
            <w:tcW w:w="2693" w:type="dxa"/>
            <w:shd w:val="clear" w:color="auto" w:fill="FFFFCC"/>
          </w:tcPr>
          <w:p w:rsidR="00D8488D" w:rsidRDefault="00D8488D" w:rsidP="00D8488D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flow monitor, fan 3</w:t>
            </w:r>
          </w:p>
        </w:tc>
      </w:tr>
      <w:tr w:rsidR="00A72862" w:rsidTr="00A72862">
        <w:tc>
          <w:tcPr>
            <w:tcW w:w="1384" w:type="dxa"/>
            <w:shd w:val="clear" w:color="auto" w:fill="F2F2F2" w:themeFill="background1" w:themeFillShade="F2"/>
          </w:tcPr>
          <w:p w:rsidR="00D8488D" w:rsidRDefault="00D8488D" w:rsidP="00D8488D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X</w:t>
            </w:r>
            <w:r w:rsidR="00A72862">
              <w:rPr>
                <w:lang w:val="fr-CH"/>
              </w:rPr>
              <w:t xml:space="preserve"> </w:t>
            </w:r>
            <w:r w:rsidR="00A72862" w:rsidRPr="00A72862">
              <w:rPr>
                <w:lang w:val="fr-CH"/>
              </w:rPr>
              <w:sym w:font="Wingdings" w:char="F0E0"/>
            </w:r>
            <w:r w:rsidR="00A72862" w:rsidRPr="00A72862">
              <w:rPr>
                <w:b/>
                <w:lang w:val="fr-CH"/>
              </w:rPr>
              <w:t>Q1</w:t>
            </w:r>
          </w:p>
        </w:tc>
        <w:tc>
          <w:tcPr>
            <w:tcW w:w="2693" w:type="dxa"/>
          </w:tcPr>
          <w:p w:rsidR="00D8488D" w:rsidRDefault="00D8488D" w:rsidP="00D8488D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signal lamp P1</w:t>
            </w:r>
          </w:p>
        </w:tc>
      </w:tr>
      <w:tr w:rsidR="00D8488D" w:rsidTr="00A72862">
        <w:tc>
          <w:tcPr>
            <w:tcW w:w="1384" w:type="dxa"/>
            <w:shd w:val="clear" w:color="auto" w:fill="F2F2F2" w:themeFill="background1" w:themeFillShade="F2"/>
          </w:tcPr>
          <w:p w:rsidR="00D8488D" w:rsidRDefault="00D8488D" w:rsidP="00D8488D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Y</w:t>
            </w:r>
            <w:r w:rsidR="00A72862">
              <w:rPr>
                <w:lang w:val="fr-CH"/>
              </w:rPr>
              <w:t xml:space="preserve"> </w:t>
            </w:r>
            <w:r w:rsidR="00A72862" w:rsidRPr="00A72862">
              <w:rPr>
                <w:lang w:val="fr-CH"/>
              </w:rPr>
              <w:sym w:font="Wingdings" w:char="F0E0"/>
            </w:r>
            <w:r w:rsidR="00A72862" w:rsidRPr="00A72862">
              <w:rPr>
                <w:b/>
                <w:lang w:val="fr-CH"/>
              </w:rPr>
              <w:t>Q</w:t>
            </w:r>
            <w:r w:rsidR="00A72862">
              <w:rPr>
                <w:b/>
                <w:lang w:val="fr-CH"/>
              </w:rPr>
              <w:t>2</w:t>
            </w:r>
          </w:p>
        </w:tc>
        <w:tc>
          <w:tcPr>
            <w:tcW w:w="2693" w:type="dxa"/>
          </w:tcPr>
          <w:p w:rsidR="00D8488D" w:rsidRDefault="00D8488D" w:rsidP="00D8488D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horn P2</w:t>
            </w:r>
          </w:p>
        </w:tc>
      </w:tr>
    </w:tbl>
    <w:p w:rsidR="00D8488D" w:rsidRPr="00D8488D" w:rsidRDefault="00D8488D" w:rsidP="00D8488D">
      <w:pPr>
        <w:pStyle w:val="Listenabsatz"/>
        <w:ind w:left="1068"/>
        <w:rPr>
          <w:rFonts w:ascii="Verdana" w:hAnsi="Verdana"/>
          <w:sz w:val="22"/>
          <w:szCs w:val="22"/>
        </w:rPr>
      </w:pPr>
      <w:r w:rsidRPr="00D8488D">
        <w:rPr>
          <w:rFonts w:ascii="Verdana" w:hAnsi="Verdana"/>
          <w:sz w:val="22"/>
          <w:szCs w:val="22"/>
        </w:rPr>
        <w:t xml:space="preserve">Allocation of variables: </w:t>
      </w:r>
    </w:p>
    <w:p w:rsidR="007B72F3" w:rsidRDefault="00B338A0">
      <w:pPr>
        <w:rPr>
          <w:rFonts w:ascii="Verdana" w:hAnsi="Verdana"/>
          <w:b/>
          <w:kern w:val="28"/>
          <w:sz w:val="28"/>
          <w:lang w:val="fr-CH"/>
        </w:rPr>
      </w:pPr>
      <w:r w:rsidRPr="00922632">
        <w:rPr>
          <w:lang w:val="fr-CH"/>
        </w:rPr>
        <w:br w:type="page"/>
      </w:r>
    </w:p>
    <w:p w:rsidR="00645801" w:rsidRPr="00922632" w:rsidRDefault="004D67EA" w:rsidP="00793466">
      <w:pPr>
        <w:pStyle w:val="berschrift1"/>
        <w:overflowPunct w:val="0"/>
        <w:autoSpaceDE w:val="0"/>
        <w:autoSpaceDN w:val="0"/>
        <w:adjustRightInd w:val="0"/>
        <w:spacing w:after="120"/>
        <w:ind w:left="1276" w:hanging="566"/>
        <w:textAlignment w:val="baseline"/>
        <w:rPr>
          <w:lang w:val="fr-CH"/>
        </w:rPr>
      </w:pPr>
      <w:bookmarkStart w:id="4" w:name="_Toc372298936"/>
      <w:r w:rsidRPr="00922632">
        <w:rPr>
          <w:lang w:val="fr-CH"/>
        </w:rPr>
        <w:lastRenderedPageBreak/>
        <w:t>Combinational logic</w:t>
      </w:r>
      <w:bookmarkEnd w:id="4"/>
    </w:p>
    <w:p w:rsidR="001D78A3" w:rsidRPr="00A64B9F" w:rsidRDefault="001D78A3" w:rsidP="001D78A3">
      <w:pPr>
        <w:ind w:left="708"/>
        <w:rPr>
          <w:rFonts w:ascii="Verdana" w:hAnsi="Verdana"/>
          <w:sz w:val="22"/>
          <w:szCs w:val="22"/>
          <w:lang w:val="en-GB"/>
        </w:rPr>
      </w:pPr>
      <w:r w:rsidRPr="00A64B9F">
        <w:rPr>
          <w:rFonts w:ascii="Verdana" w:hAnsi="Verdana"/>
          <w:sz w:val="22"/>
          <w:szCs w:val="22"/>
          <w:lang w:val="en-GB"/>
        </w:rPr>
        <w:t xml:space="preserve">Now </w:t>
      </w:r>
      <w:r w:rsidR="002F29D3" w:rsidRPr="00A64B9F">
        <w:rPr>
          <w:rFonts w:ascii="Verdana" w:hAnsi="Verdana"/>
          <w:sz w:val="22"/>
          <w:szCs w:val="22"/>
          <w:lang w:val="en-GB"/>
        </w:rPr>
        <w:t>we are in a position to look at</w:t>
      </w:r>
      <w:r w:rsidRPr="00A64B9F">
        <w:rPr>
          <w:rFonts w:ascii="Verdana" w:hAnsi="Verdana"/>
          <w:sz w:val="22"/>
          <w:szCs w:val="22"/>
          <w:lang w:val="en-GB"/>
        </w:rPr>
        <w:t xml:space="preserve"> a simple logic problem, draw a truth table, obtain the Boolean function and finally draw a circuit which will implement the function. </w:t>
      </w:r>
    </w:p>
    <w:p w:rsidR="00645801" w:rsidRDefault="00FA1BFE" w:rsidP="009462D9">
      <w:pPr>
        <w:pStyle w:val="berschrift2"/>
        <w:numPr>
          <w:ilvl w:val="1"/>
          <w:numId w:val="8"/>
        </w:numPr>
        <w:tabs>
          <w:tab w:val="clear" w:pos="1377"/>
          <w:tab w:val="num" w:pos="1418"/>
        </w:tabs>
        <w:overflowPunct/>
        <w:autoSpaceDE/>
        <w:autoSpaceDN/>
        <w:adjustRightInd/>
        <w:spacing w:before="240" w:after="60"/>
        <w:ind w:hanging="668"/>
        <w:textAlignment w:val="auto"/>
      </w:pPr>
      <w:bookmarkStart w:id="5" w:name="_Toc372298937"/>
      <w:r>
        <w:t xml:space="preserve">Practical - </w:t>
      </w:r>
      <w:r w:rsidR="00ED4B6F">
        <w:t>Guided example</w:t>
      </w:r>
      <w:bookmarkEnd w:id="5"/>
    </w:p>
    <w:p w:rsidR="00645801" w:rsidRPr="008770C2" w:rsidRDefault="004D67EA" w:rsidP="00DF2BBB">
      <w:pPr>
        <w:pStyle w:val="berschrift3"/>
      </w:pPr>
      <w:r>
        <w:t>Functional description</w:t>
      </w:r>
    </w:p>
    <w:p w:rsidR="00645801" w:rsidRPr="00A64B9F" w:rsidRDefault="002F29D3" w:rsidP="00645801">
      <w:pPr>
        <w:pStyle w:val="Textkrper-Zeileneinzug"/>
        <w:rPr>
          <w:lang w:val="en-GB"/>
        </w:rPr>
      </w:pPr>
      <w:r w:rsidRPr="00A64B9F">
        <w:rPr>
          <w:lang w:val="en-GB"/>
        </w:rPr>
        <w:t>Let us look at</w:t>
      </w:r>
      <w:r w:rsidR="00ED4B6F" w:rsidRPr="00A64B9F">
        <w:rPr>
          <w:lang w:val="en-GB"/>
        </w:rPr>
        <w:t xml:space="preserve"> a gas water heater. The gas valve supplying </w:t>
      </w:r>
      <w:r w:rsidRPr="00A64B9F">
        <w:rPr>
          <w:lang w:val="en-GB"/>
        </w:rPr>
        <w:t xml:space="preserve">gas to </w:t>
      </w:r>
      <w:r w:rsidR="00ED4B6F" w:rsidRPr="00A64B9F">
        <w:rPr>
          <w:lang w:val="en-GB"/>
        </w:rPr>
        <w:t xml:space="preserve">the burner needs to be opened when the hot tap </w:t>
      </w:r>
      <w:r w:rsidRPr="00A64B9F">
        <w:rPr>
          <w:lang w:val="en-GB"/>
        </w:rPr>
        <w:t xml:space="preserve">either </w:t>
      </w:r>
      <w:r w:rsidR="00ED4B6F" w:rsidRPr="00A64B9F">
        <w:rPr>
          <w:lang w:val="en-GB"/>
        </w:rPr>
        <w:t xml:space="preserve">on the bath or on the sink is turned on or both. </w:t>
      </w:r>
      <w:r w:rsidRPr="00A64B9F">
        <w:rPr>
          <w:lang w:val="en-GB"/>
        </w:rPr>
        <w:t>However, for safety reasons, gas should not</w:t>
      </w:r>
      <w:r w:rsidR="00ED4B6F" w:rsidRPr="00A64B9F">
        <w:rPr>
          <w:lang w:val="en-GB"/>
        </w:rPr>
        <w:t xml:space="preserve"> be supplied to the </w:t>
      </w:r>
      <w:r w:rsidRPr="00A64B9F">
        <w:rPr>
          <w:lang w:val="en-GB"/>
        </w:rPr>
        <w:t>burner</w:t>
      </w:r>
      <w:r w:rsidR="00ED4B6F" w:rsidRPr="00A64B9F">
        <w:rPr>
          <w:lang w:val="en-GB"/>
        </w:rPr>
        <w:t xml:space="preserve"> if the pilot light is out. We need to design the logic circuit which will provide the appropriate signal to enable the valve drive. </w:t>
      </w:r>
    </w:p>
    <w:p w:rsidR="00ED4B6F" w:rsidRDefault="003363D8" w:rsidP="00645801">
      <w:pPr>
        <w:pStyle w:val="Textkrper-Zeileneinzug"/>
        <w:rPr>
          <w:lang w:val="fr-CH"/>
        </w:rPr>
      </w:pPr>
      <w:r>
        <w:rPr>
          <w:lang w:val="fr-CH"/>
        </w:rPr>
        <w:t>Vocabulary:</w:t>
      </w:r>
    </w:p>
    <w:tbl>
      <w:tblPr>
        <w:tblpPr w:leftFromText="141" w:rightFromText="141" w:vertAnchor="text" w:horzAnchor="page" w:tblpX="2676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7"/>
        <w:gridCol w:w="4111"/>
      </w:tblGrid>
      <w:tr w:rsidR="003363D8" w:rsidTr="008B7E98">
        <w:tc>
          <w:tcPr>
            <w:tcW w:w="3577" w:type="dxa"/>
            <w:shd w:val="clear" w:color="auto" w:fill="C0C0C0"/>
          </w:tcPr>
          <w:p w:rsidR="003363D8" w:rsidRDefault="003363D8" w:rsidP="008B7E98">
            <w:pPr>
              <w:pStyle w:val="Textkrper-Zeileneinzug"/>
              <w:ind w:left="34"/>
            </w:pPr>
            <w:r>
              <w:t>English:</w:t>
            </w:r>
          </w:p>
        </w:tc>
        <w:tc>
          <w:tcPr>
            <w:tcW w:w="4111" w:type="dxa"/>
            <w:shd w:val="clear" w:color="auto" w:fill="C0C0C0"/>
          </w:tcPr>
          <w:p w:rsidR="003363D8" w:rsidRDefault="003363D8" w:rsidP="008B7E98">
            <w:pPr>
              <w:pStyle w:val="Textkrper-Zeileneinzug"/>
              <w:ind w:left="34"/>
            </w:pPr>
            <w:r>
              <w:t>German:</w:t>
            </w:r>
          </w:p>
        </w:tc>
      </w:tr>
      <w:tr w:rsidR="003363D8" w:rsidRPr="008732F6" w:rsidTr="008B7E98">
        <w:tc>
          <w:tcPr>
            <w:tcW w:w="3577" w:type="dxa"/>
          </w:tcPr>
          <w:p w:rsidR="003363D8" w:rsidRPr="00F74EE7" w:rsidRDefault="00FD6BC0" w:rsidP="008B7E98">
            <w:pPr>
              <w:pStyle w:val="Textkrper-Zeileneinzug"/>
              <w:ind w:left="34"/>
            </w:pPr>
            <w:permStart w:id="1319322690" w:edGrp="everyone"/>
            <w:r>
              <w:rPr>
                <w:rFonts w:ascii="Comic Sans MS" w:hAnsi="Comic Sans MS"/>
                <w:color w:val="548DD4" w:themeColor="text2" w:themeTint="99"/>
              </w:rPr>
              <w:t>Bath tap</w:t>
            </w:r>
            <w:r>
              <w:rPr>
                <w:rFonts w:ascii="Comic Sans MS" w:hAnsi="Comic Sans MS"/>
                <w:color w:val="548DD4" w:themeColor="text2" w:themeTint="99"/>
              </w:rPr>
              <w:t xml:space="preserve">  </w:t>
            </w:r>
            <w:permEnd w:id="1319322690"/>
          </w:p>
        </w:tc>
        <w:tc>
          <w:tcPr>
            <w:tcW w:w="4111" w:type="dxa"/>
          </w:tcPr>
          <w:p w:rsidR="003363D8" w:rsidRPr="00F74EE7" w:rsidRDefault="008B7E98" w:rsidP="008B7E98">
            <w:pPr>
              <w:pStyle w:val="Textkrper-Zeileneinzug"/>
              <w:ind w:left="34"/>
            </w:pPr>
            <w:r>
              <w:t>Warmwasserhahn</w:t>
            </w:r>
          </w:p>
        </w:tc>
      </w:tr>
      <w:tr w:rsidR="0071604E" w:rsidRPr="008732F6" w:rsidTr="008B7E98">
        <w:tc>
          <w:tcPr>
            <w:tcW w:w="3577" w:type="dxa"/>
          </w:tcPr>
          <w:p w:rsidR="0071604E" w:rsidRPr="00F74EE7" w:rsidRDefault="00FD6BC0" w:rsidP="0071604E">
            <w:pPr>
              <w:pStyle w:val="Textkrper-Zeileneinzug"/>
              <w:ind w:left="34"/>
            </w:pPr>
            <w:permStart w:id="854555173" w:edGrp="everyone"/>
            <w:r>
              <w:rPr>
                <w:rFonts w:ascii="Comic Sans MS" w:hAnsi="Comic Sans MS"/>
                <w:color w:val="548DD4" w:themeColor="text2" w:themeTint="99"/>
              </w:rPr>
              <w:t xml:space="preserve">Sink tap  </w:t>
            </w:r>
            <w:permEnd w:id="854555173"/>
          </w:p>
        </w:tc>
        <w:tc>
          <w:tcPr>
            <w:tcW w:w="4111" w:type="dxa"/>
          </w:tcPr>
          <w:p w:rsidR="0071604E" w:rsidRPr="00F74EE7" w:rsidRDefault="0071604E" w:rsidP="0071604E">
            <w:pPr>
              <w:pStyle w:val="Textkrper-Zeileneinzug"/>
              <w:ind w:left="34"/>
            </w:pPr>
            <w:r>
              <w:t>Spülbecken</w:t>
            </w:r>
          </w:p>
        </w:tc>
      </w:tr>
      <w:tr w:rsidR="0071604E" w:rsidRPr="008732F6" w:rsidTr="008B7E98">
        <w:tc>
          <w:tcPr>
            <w:tcW w:w="3577" w:type="dxa"/>
          </w:tcPr>
          <w:p w:rsidR="0071604E" w:rsidRPr="00F74EE7" w:rsidRDefault="009A012D" w:rsidP="0071604E">
            <w:pPr>
              <w:pStyle w:val="Textkrper-Zeileneinzug"/>
              <w:ind w:left="34"/>
            </w:pPr>
            <w:permStart w:id="1742811124" w:edGrp="everyone"/>
            <w:r w:rsidRPr="009A012D">
              <w:rPr>
                <w:rFonts w:ascii="Comic Sans MS" w:hAnsi="Comic Sans MS"/>
                <w:color w:val="548DD4" w:themeColor="text2" w:themeTint="99"/>
              </w:rPr>
              <w:t>pilot light</w:t>
            </w:r>
            <w:permEnd w:id="1742811124"/>
          </w:p>
        </w:tc>
        <w:tc>
          <w:tcPr>
            <w:tcW w:w="4111" w:type="dxa"/>
          </w:tcPr>
          <w:p w:rsidR="0071604E" w:rsidRPr="00F74EE7" w:rsidRDefault="00912AA3" w:rsidP="0071604E">
            <w:pPr>
              <w:pStyle w:val="Textkrper-Zeileneinzug"/>
              <w:ind w:left="34"/>
            </w:pPr>
            <w:r>
              <w:t>Zündflamme</w:t>
            </w:r>
          </w:p>
        </w:tc>
      </w:tr>
      <w:tr w:rsidR="0071604E" w:rsidRPr="008732F6" w:rsidTr="008B7E98">
        <w:tc>
          <w:tcPr>
            <w:tcW w:w="3577" w:type="dxa"/>
          </w:tcPr>
          <w:p w:rsidR="0071604E" w:rsidRPr="00F74EE7" w:rsidRDefault="009A012D" w:rsidP="0071604E">
            <w:pPr>
              <w:pStyle w:val="Textkrper-Zeileneinzug"/>
              <w:ind w:left="34"/>
            </w:pPr>
            <w:permStart w:id="1537343870" w:edGrp="everyone"/>
            <w:r>
              <w:rPr>
                <w:rFonts w:ascii="Comic Sans MS" w:hAnsi="Comic Sans MS"/>
                <w:color w:val="548DD4" w:themeColor="text2" w:themeTint="99"/>
              </w:rPr>
              <w:t xml:space="preserve">Appropriate signal </w:t>
            </w:r>
            <w:permEnd w:id="1537343870"/>
          </w:p>
        </w:tc>
        <w:tc>
          <w:tcPr>
            <w:tcW w:w="4111" w:type="dxa"/>
          </w:tcPr>
          <w:p w:rsidR="0071604E" w:rsidRPr="00F74EE7" w:rsidRDefault="0071604E" w:rsidP="0071604E">
            <w:pPr>
              <w:pStyle w:val="Textkrper-Zeileneinzug"/>
              <w:ind w:left="34"/>
            </w:pPr>
            <w:r>
              <w:t>entsprechendes Signal</w:t>
            </w:r>
          </w:p>
        </w:tc>
      </w:tr>
      <w:tr w:rsidR="0071604E" w:rsidRPr="008732F6" w:rsidTr="008B7E98">
        <w:tc>
          <w:tcPr>
            <w:tcW w:w="3577" w:type="dxa"/>
          </w:tcPr>
          <w:p w:rsidR="0071604E" w:rsidRPr="00F74EE7" w:rsidRDefault="00FD6BC0" w:rsidP="0071604E">
            <w:pPr>
              <w:pStyle w:val="Textkrper-Zeileneinzug"/>
              <w:ind w:left="34"/>
            </w:pPr>
            <w:permStart w:id="637868634" w:edGrp="everyone"/>
            <w:r>
              <w:rPr>
                <w:rFonts w:ascii="Comic Sans MS" w:hAnsi="Comic Sans MS"/>
                <w:color w:val="548DD4" w:themeColor="text2" w:themeTint="99"/>
              </w:rPr>
              <w:t>Either …. or</w:t>
            </w:r>
            <w:permEnd w:id="637868634"/>
          </w:p>
        </w:tc>
        <w:tc>
          <w:tcPr>
            <w:tcW w:w="4111" w:type="dxa"/>
          </w:tcPr>
          <w:p w:rsidR="0071604E" w:rsidRPr="00F74EE7" w:rsidRDefault="00912AA3" w:rsidP="0071604E">
            <w:pPr>
              <w:pStyle w:val="Textkrper-Zeileneinzug"/>
              <w:ind w:left="34"/>
            </w:pPr>
            <w:r>
              <w:t>entweder … oder</w:t>
            </w:r>
          </w:p>
        </w:tc>
      </w:tr>
      <w:tr w:rsidR="0071604E" w:rsidRPr="008732F6" w:rsidTr="008B7E98">
        <w:tc>
          <w:tcPr>
            <w:tcW w:w="3577" w:type="dxa"/>
          </w:tcPr>
          <w:p w:rsidR="0071604E" w:rsidRPr="00F74EE7" w:rsidRDefault="009A012D" w:rsidP="0071604E">
            <w:pPr>
              <w:pStyle w:val="Textkrper-Zeileneinzug"/>
              <w:ind w:left="34"/>
            </w:pPr>
            <w:permStart w:id="272782088" w:edGrp="everyone"/>
            <w:r>
              <w:rPr>
                <w:rFonts w:ascii="Comic Sans MS" w:hAnsi="Comic Sans MS"/>
                <w:color w:val="548DD4" w:themeColor="text2" w:themeTint="99"/>
              </w:rPr>
              <w:t>safety</w:t>
            </w:r>
            <w:permEnd w:id="272782088"/>
          </w:p>
        </w:tc>
        <w:tc>
          <w:tcPr>
            <w:tcW w:w="4111" w:type="dxa"/>
          </w:tcPr>
          <w:p w:rsidR="0071604E" w:rsidRPr="00F74EE7" w:rsidRDefault="009A012D" w:rsidP="0071604E">
            <w:pPr>
              <w:pStyle w:val="Textkrper-Zeileneinzug"/>
              <w:ind w:left="34"/>
            </w:pPr>
            <w:permStart w:id="700603665" w:edGrp="everyone"/>
            <w:r>
              <w:rPr>
                <w:rFonts w:ascii="Comic Sans MS" w:hAnsi="Comic Sans MS"/>
                <w:color w:val="548DD4" w:themeColor="text2" w:themeTint="99"/>
              </w:rPr>
              <w:t xml:space="preserve"> Sicherheit </w:t>
            </w:r>
            <w:permEnd w:id="700603665"/>
          </w:p>
        </w:tc>
      </w:tr>
      <w:tr w:rsidR="0071604E" w:rsidRPr="008732F6" w:rsidTr="008B7E98">
        <w:tc>
          <w:tcPr>
            <w:tcW w:w="3577" w:type="dxa"/>
          </w:tcPr>
          <w:p w:rsidR="0071604E" w:rsidRPr="00F74EE7" w:rsidRDefault="0071604E" w:rsidP="0071604E">
            <w:pPr>
              <w:pStyle w:val="Textkrper-Zeileneinzug"/>
              <w:ind w:left="34"/>
            </w:pPr>
            <w:permStart w:id="421541351" w:edGrp="everyone"/>
            <w:r>
              <w:rPr>
                <w:rFonts w:ascii="Comic Sans MS" w:hAnsi="Comic Sans MS"/>
                <w:color w:val="548DD4" w:themeColor="text2" w:themeTint="99"/>
              </w:rPr>
              <w:t>…</w:t>
            </w:r>
            <w:permEnd w:id="421541351"/>
          </w:p>
        </w:tc>
        <w:tc>
          <w:tcPr>
            <w:tcW w:w="4111" w:type="dxa"/>
          </w:tcPr>
          <w:p w:rsidR="0071604E" w:rsidRPr="00F74EE7" w:rsidRDefault="0071604E" w:rsidP="0071604E">
            <w:pPr>
              <w:pStyle w:val="Textkrper-Zeileneinzug"/>
              <w:ind w:left="34"/>
            </w:pPr>
            <w:permStart w:id="376573389" w:edGrp="everyone"/>
            <w:r>
              <w:rPr>
                <w:rFonts w:ascii="Comic Sans MS" w:hAnsi="Comic Sans MS"/>
                <w:color w:val="548DD4" w:themeColor="text2" w:themeTint="99"/>
              </w:rPr>
              <w:t>…</w:t>
            </w:r>
            <w:permEnd w:id="376573389"/>
          </w:p>
        </w:tc>
      </w:tr>
      <w:tr w:rsidR="0071604E" w:rsidRPr="008732F6" w:rsidTr="008B7E98">
        <w:tc>
          <w:tcPr>
            <w:tcW w:w="3577" w:type="dxa"/>
          </w:tcPr>
          <w:p w:rsidR="0071604E" w:rsidRPr="00F74EE7" w:rsidRDefault="0071604E" w:rsidP="0071604E">
            <w:pPr>
              <w:pStyle w:val="Textkrper-Zeileneinzug"/>
              <w:ind w:left="34"/>
            </w:pPr>
            <w:permStart w:id="187521910" w:edGrp="everyone"/>
            <w:r>
              <w:rPr>
                <w:rFonts w:ascii="Comic Sans MS" w:hAnsi="Comic Sans MS"/>
                <w:color w:val="548DD4" w:themeColor="text2" w:themeTint="99"/>
              </w:rPr>
              <w:t>…</w:t>
            </w:r>
            <w:permEnd w:id="187521910"/>
          </w:p>
        </w:tc>
        <w:tc>
          <w:tcPr>
            <w:tcW w:w="4111" w:type="dxa"/>
          </w:tcPr>
          <w:p w:rsidR="0071604E" w:rsidRPr="00F74EE7" w:rsidRDefault="0071604E" w:rsidP="0071604E">
            <w:pPr>
              <w:pStyle w:val="Textkrper-Zeileneinzug"/>
              <w:ind w:left="34"/>
            </w:pPr>
            <w:permStart w:id="1216577085" w:edGrp="everyone"/>
            <w:r>
              <w:rPr>
                <w:rFonts w:ascii="Comic Sans MS" w:hAnsi="Comic Sans MS"/>
                <w:color w:val="548DD4" w:themeColor="text2" w:themeTint="99"/>
              </w:rPr>
              <w:t>…</w:t>
            </w:r>
            <w:permEnd w:id="1216577085"/>
          </w:p>
        </w:tc>
      </w:tr>
      <w:tr w:rsidR="0071604E" w:rsidRPr="008732F6" w:rsidTr="008B7E98">
        <w:tc>
          <w:tcPr>
            <w:tcW w:w="3577" w:type="dxa"/>
          </w:tcPr>
          <w:p w:rsidR="0071604E" w:rsidRPr="00F74EE7" w:rsidRDefault="0071604E" w:rsidP="0071604E">
            <w:pPr>
              <w:pStyle w:val="Textkrper-Zeileneinzug"/>
              <w:ind w:left="34"/>
            </w:pPr>
            <w:permStart w:id="891488957" w:edGrp="everyone"/>
            <w:r>
              <w:rPr>
                <w:rFonts w:ascii="Comic Sans MS" w:hAnsi="Comic Sans MS"/>
                <w:color w:val="548DD4" w:themeColor="text2" w:themeTint="99"/>
              </w:rPr>
              <w:t>…</w:t>
            </w:r>
            <w:permEnd w:id="891488957"/>
          </w:p>
        </w:tc>
        <w:tc>
          <w:tcPr>
            <w:tcW w:w="4111" w:type="dxa"/>
          </w:tcPr>
          <w:p w:rsidR="0071604E" w:rsidRPr="00F74EE7" w:rsidRDefault="0071604E" w:rsidP="0071604E">
            <w:pPr>
              <w:pStyle w:val="Textkrper-Zeileneinzug"/>
              <w:ind w:left="34"/>
            </w:pPr>
            <w:permStart w:id="909066985" w:edGrp="everyone"/>
            <w:r>
              <w:rPr>
                <w:rFonts w:ascii="Comic Sans MS" w:hAnsi="Comic Sans MS"/>
                <w:color w:val="548DD4" w:themeColor="text2" w:themeTint="99"/>
              </w:rPr>
              <w:t>…</w:t>
            </w:r>
            <w:permEnd w:id="909066985"/>
          </w:p>
        </w:tc>
      </w:tr>
      <w:tr w:rsidR="0071604E" w:rsidRPr="008732F6" w:rsidTr="008B7E98">
        <w:tc>
          <w:tcPr>
            <w:tcW w:w="3577" w:type="dxa"/>
          </w:tcPr>
          <w:p w:rsidR="0071604E" w:rsidRPr="00F74EE7" w:rsidRDefault="0071604E" w:rsidP="0071604E">
            <w:pPr>
              <w:pStyle w:val="Textkrper-Zeileneinzug"/>
              <w:ind w:left="34"/>
            </w:pPr>
            <w:permStart w:id="496589677" w:edGrp="everyone"/>
            <w:r>
              <w:rPr>
                <w:rFonts w:ascii="Comic Sans MS" w:hAnsi="Comic Sans MS"/>
                <w:color w:val="548DD4" w:themeColor="text2" w:themeTint="99"/>
              </w:rPr>
              <w:t>…</w:t>
            </w:r>
            <w:permEnd w:id="496589677"/>
          </w:p>
        </w:tc>
        <w:tc>
          <w:tcPr>
            <w:tcW w:w="4111" w:type="dxa"/>
          </w:tcPr>
          <w:p w:rsidR="0071604E" w:rsidRPr="00F74EE7" w:rsidRDefault="0071604E" w:rsidP="0071604E">
            <w:pPr>
              <w:pStyle w:val="Textkrper-Zeileneinzug"/>
              <w:ind w:left="34"/>
            </w:pPr>
            <w:permStart w:id="1979594291" w:edGrp="everyone"/>
            <w:r>
              <w:rPr>
                <w:rFonts w:ascii="Comic Sans MS" w:hAnsi="Comic Sans MS"/>
                <w:color w:val="548DD4" w:themeColor="text2" w:themeTint="99"/>
              </w:rPr>
              <w:t>…</w:t>
            </w:r>
            <w:permEnd w:id="1979594291"/>
          </w:p>
        </w:tc>
      </w:tr>
      <w:tr w:rsidR="0071604E" w:rsidRPr="008732F6" w:rsidTr="008B7E98">
        <w:tc>
          <w:tcPr>
            <w:tcW w:w="3577" w:type="dxa"/>
          </w:tcPr>
          <w:p w:rsidR="0071604E" w:rsidRPr="00F74EE7" w:rsidRDefault="0071604E" w:rsidP="0071604E">
            <w:pPr>
              <w:pStyle w:val="Textkrper-Zeileneinzug"/>
              <w:ind w:left="34"/>
            </w:pPr>
            <w:permStart w:id="165176523" w:edGrp="everyone"/>
            <w:r>
              <w:rPr>
                <w:rFonts w:ascii="Comic Sans MS" w:hAnsi="Comic Sans MS"/>
                <w:color w:val="548DD4" w:themeColor="text2" w:themeTint="99"/>
              </w:rPr>
              <w:t>…</w:t>
            </w:r>
            <w:permEnd w:id="165176523"/>
          </w:p>
        </w:tc>
        <w:tc>
          <w:tcPr>
            <w:tcW w:w="4111" w:type="dxa"/>
          </w:tcPr>
          <w:p w:rsidR="0071604E" w:rsidRPr="00F74EE7" w:rsidRDefault="0071604E" w:rsidP="0071604E">
            <w:pPr>
              <w:pStyle w:val="Textkrper-Zeileneinzug"/>
              <w:ind w:left="34"/>
            </w:pPr>
            <w:permStart w:id="110839915" w:edGrp="everyone"/>
            <w:r>
              <w:rPr>
                <w:rFonts w:ascii="Comic Sans MS" w:hAnsi="Comic Sans MS"/>
                <w:color w:val="548DD4" w:themeColor="text2" w:themeTint="99"/>
              </w:rPr>
              <w:t>…</w:t>
            </w:r>
            <w:permEnd w:id="110839915"/>
          </w:p>
        </w:tc>
      </w:tr>
    </w:tbl>
    <w:p w:rsidR="003363D8" w:rsidRDefault="003363D8" w:rsidP="00645801">
      <w:pPr>
        <w:pStyle w:val="Textkrper-Zeileneinzug"/>
        <w:rPr>
          <w:lang w:val="fr-CH"/>
        </w:rPr>
      </w:pPr>
    </w:p>
    <w:p w:rsidR="003363D8" w:rsidRDefault="003363D8" w:rsidP="00645801">
      <w:pPr>
        <w:pStyle w:val="Textkrper-Zeileneinzug"/>
        <w:rPr>
          <w:lang w:val="fr-CH"/>
        </w:rPr>
      </w:pPr>
    </w:p>
    <w:p w:rsidR="003363D8" w:rsidRDefault="003363D8" w:rsidP="00645801">
      <w:pPr>
        <w:pStyle w:val="Textkrper-Zeileneinzug"/>
        <w:rPr>
          <w:lang w:val="fr-CH"/>
        </w:rPr>
      </w:pPr>
    </w:p>
    <w:p w:rsidR="003363D8" w:rsidRDefault="003363D8" w:rsidP="00645801">
      <w:pPr>
        <w:pStyle w:val="Textkrper-Zeileneinzug"/>
        <w:rPr>
          <w:lang w:val="fr-CH"/>
        </w:rPr>
      </w:pPr>
    </w:p>
    <w:p w:rsidR="003363D8" w:rsidRDefault="003363D8" w:rsidP="00645801">
      <w:pPr>
        <w:pStyle w:val="Textkrper-Zeileneinzug"/>
        <w:rPr>
          <w:b/>
          <w:lang w:val="fr-CH"/>
        </w:rPr>
      </w:pPr>
    </w:p>
    <w:p w:rsidR="003363D8" w:rsidRDefault="003363D8" w:rsidP="00645801">
      <w:pPr>
        <w:pStyle w:val="Textkrper-Zeileneinzug"/>
        <w:rPr>
          <w:b/>
          <w:lang w:val="fr-CH"/>
        </w:rPr>
      </w:pPr>
    </w:p>
    <w:p w:rsidR="003363D8" w:rsidRDefault="003363D8" w:rsidP="00645801">
      <w:pPr>
        <w:pStyle w:val="Textkrper-Zeileneinzug"/>
        <w:rPr>
          <w:b/>
          <w:lang w:val="fr-CH"/>
        </w:rPr>
      </w:pPr>
    </w:p>
    <w:p w:rsidR="003363D8" w:rsidRDefault="003363D8" w:rsidP="00645801">
      <w:pPr>
        <w:pStyle w:val="Textkrper-Zeileneinzug"/>
        <w:rPr>
          <w:b/>
          <w:lang w:val="fr-CH"/>
        </w:rPr>
      </w:pPr>
    </w:p>
    <w:p w:rsidR="007E2D00" w:rsidRDefault="007E2D00" w:rsidP="00645801">
      <w:pPr>
        <w:pStyle w:val="Textkrper-Zeileneinzug"/>
        <w:rPr>
          <w:b/>
          <w:lang w:val="fr-CH"/>
        </w:rPr>
      </w:pPr>
    </w:p>
    <w:p w:rsidR="007E2D00" w:rsidRDefault="007E2D00" w:rsidP="00645801">
      <w:pPr>
        <w:pStyle w:val="Textkrper-Zeileneinzug"/>
        <w:rPr>
          <w:b/>
          <w:lang w:val="fr-CH"/>
        </w:rPr>
      </w:pPr>
    </w:p>
    <w:p w:rsidR="007E2D00" w:rsidRDefault="007E2D00" w:rsidP="00645801">
      <w:pPr>
        <w:pStyle w:val="Textkrper-Zeileneinzug"/>
        <w:rPr>
          <w:b/>
          <w:lang w:val="fr-CH"/>
        </w:rPr>
      </w:pPr>
    </w:p>
    <w:p w:rsidR="007E2D00" w:rsidRDefault="007E2D00" w:rsidP="00645801">
      <w:pPr>
        <w:pStyle w:val="Textkrper-Zeileneinzug"/>
        <w:rPr>
          <w:b/>
          <w:lang w:val="fr-CH"/>
        </w:rPr>
      </w:pPr>
    </w:p>
    <w:p w:rsidR="007E2D00" w:rsidRDefault="007E2D00" w:rsidP="00645801">
      <w:pPr>
        <w:pStyle w:val="Textkrper-Zeileneinzug"/>
        <w:rPr>
          <w:b/>
          <w:lang w:val="fr-CH"/>
        </w:rPr>
      </w:pPr>
    </w:p>
    <w:p w:rsidR="007E2D00" w:rsidRDefault="007E2D00" w:rsidP="00645801">
      <w:pPr>
        <w:pStyle w:val="Textkrper-Zeileneinzug"/>
        <w:rPr>
          <w:b/>
          <w:lang w:val="fr-CH"/>
        </w:rPr>
      </w:pPr>
    </w:p>
    <w:p w:rsidR="007E2D00" w:rsidRDefault="007E2D00" w:rsidP="00645801">
      <w:pPr>
        <w:pStyle w:val="Textkrper-Zeileneinzug"/>
        <w:rPr>
          <w:b/>
          <w:lang w:val="fr-CH"/>
        </w:rPr>
      </w:pPr>
    </w:p>
    <w:p w:rsidR="00ED4B6F" w:rsidRPr="00981EE3" w:rsidRDefault="00ED4B6F" w:rsidP="00645801">
      <w:pPr>
        <w:pStyle w:val="Textkrper-Zeileneinzug"/>
        <w:rPr>
          <w:b/>
          <w:lang w:val="fr-CH"/>
        </w:rPr>
      </w:pPr>
      <w:r w:rsidRPr="00981EE3">
        <w:rPr>
          <w:b/>
          <w:lang w:val="fr-CH"/>
        </w:rPr>
        <w:t>Tasks</w:t>
      </w:r>
    </w:p>
    <w:p w:rsidR="00F24188" w:rsidRDefault="00ED4B6F" w:rsidP="009462D9">
      <w:pPr>
        <w:pStyle w:val="Textkrper-Zeileneinzug"/>
        <w:numPr>
          <w:ilvl w:val="0"/>
          <w:numId w:val="7"/>
        </w:numPr>
        <w:rPr>
          <w:lang w:val="fr-CH"/>
        </w:rPr>
      </w:pPr>
      <w:r>
        <w:rPr>
          <w:lang w:val="fr-CH"/>
        </w:rPr>
        <w:t>Allocate the variables:</w:t>
      </w:r>
    </w:p>
    <w:p w:rsidR="00ED4B6F" w:rsidRDefault="00ED4B6F" w:rsidP="00981EE3">
      <w:pPr>
        <w:pStyle w:val="Textkrper-Zeileneinzug"/>
        <w:spacing w:before="0"/>
        <w:ind w:left="1069"/>
        <w:rPr>
          <w:lang w:val="fr-CH"/>
        </w:rPr>
      </w:pPr>
      <w:r>
        <w:rPr>
          <w:lang w:val="fr-CH"/>
        </w:rPr>
        <w:t xml:space="preserve"> </w:t>
      </w:r>
    </w:p>
    <w:tbl>
      <w:tblPr>
        <w:tblStyle w:val="Tabellenraster"/>
        <w:tblW w:w="0" w:type="auto"/>
        <w:tblInd w:w="1526" w:type="dxa"/>
        <w:tblLook w:val="04A0" w:firstRow="1" w:lastRow="0" w:firstColumn="1" w:lastColumn="0" w:noHBand="0" w:noVBand="1"/>
      </w:tblPr>
      <w:tblGrid>
        <w:gridCol w:w="709"/>
        <w:gridCol w:w="1559"/>
      </w:tblGrid>
      <w:tr w:rsidR="00F24188" w:rsidTr="00836044">
        <w:tc>
          <w:tcPr>
            <w:tcW w:w="709" w:type="dxa"/>
            <w:shd w:val="clear" w:color="auto" w:fill="F2F2F2" w:themeFill="background1" w:themeFillShade="F2"/>
          </w:tcPr>
          <w:p w:rsidR="00F24188" w:rsidRDefault="00F24188" w:rsidP="00F24188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B</w:t>
            </w:r>
          </w:p>
        </w:tc>
        <w:tc>
          <w:tcPr>
            <w:tcW w:w="1559" w:type="dxa"/>
            <w:shd w:val="clear" w:color="auto" w:fill="FFFFCC"/>
          </w:tcPr>
          <w:p w:rsidR="00F24188" w:rsidRDefault="00F24188" w:rsidP="00F24188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bath tap</w:t>
            </w:r>
          </w:p>
        </w:tc>
      </w:tr>
      <w:tr w:rsidR="00F24188" w:rsidTr="00836044">
        <w:tc>
          <w:tcPr>
            <w:tcW w:w="709" w:type="dxa"/>
            <w:shd w:val="clear" w:color="auto" w:fill="F2F2F2" w:themeFill="background1" w:themeFillShade="F2"/>
          </w:tcPr>
          <w:p w:rsidR="00F24188" w:rsidRDefault="00F24188" w:rsidP="00F24188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S</w:t>
            </w:r>
          </w:p>
        </w:tc>
        <w:tc>
          <w:tcPr>
            <w:tcW w:w="1559" w:type="dxa"/>
            <w:shd w:val="clear" w:color="auto" w:fill="FFFFCC"/>
          </w:tcPr>
          <w:p w:rsidR="00F24188" w:rsidRDefault="00F24188" w:rsidP="00F24188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sink tap</w:t>
            </w:r>
          </w:p>
        </w:tc>
      </w:tr>
      <w:tr w:rsidR="00F24188" w:rsidTr="00836044">
        <w:tc>
          <w:tcPr>
            <w:tcW w:w="709" w:type="dxa"/>
            <w:shd w:val="clear" w:color="auto" w:fill="F2F2F2" w:themeFill="background1" w:themeFillShade="F2"/>
          </w:tcPr>
          <w:p w:rsidR="00F24188" w:rsidRDefault="00F24188" w:rsidP="00F24188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P</w:t>
            </w:r>
          </w:p>
        </w:tc>
        <w:tc>
          <w:tcPr>
            <w:tcW w:w="1559" w:type="dxa"/>
            <w:shd w:val="clear" w:color="auto" w:fill="FFFFCC"/>
          </w:tcPr>
          <w:p w:rsidR="00F24188" w:rsidRDefault="00F24188" w:rsidP="00F24188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pilot light</w:t>
            </w:r>
          </w:p>
        </w:tc>
      </w:tr>
      <w:tr w:rsidR="00F24188" w:rsidTr="00753703">
        <w:tc>
          <w:tcPr>
            <w:tcW w:w="709" w:type="dxa"/>
            <w:shd w:val="clear" w:color="auto" w:fill="F2F2F2" w:themeFill="background1" w:themeFillShade="F2"/>
          </w:tcPr>
          <w:p w:rsidR="00F24188" w:rsidRDefault="00F24188" w:rsidP="00F24188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G</w:t>
            </w:r>
          </w:p>
        </w:tc>
        <w:tc>
          <w:tcPr>
            <w:tcW w:w="1559" w:type="dxa"/>
          </w:tcPr>
          <w:p w:rsidR="00F24188" w:rsidRDefault="00F24188" w:rsidP="00F24188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gas valve</w:t>
            </w:r>
          </w:p>
        </w:tc>
      </w:tr>
    </w:tbl>
    <w:p w:rsidR="00ED4B6F" w:rsidRPr="00A64B9F" w:rsidRDefault="00F24188" w:rsidP="00ED4B6F">
      <w:pPr>
        <w:pStyle w:val="Textkrper-Zeileneinzug"/>
        <w:rPr>
          <w:lang w:val="en-GB"/>
        </w:rPr>
      </w:pPr>
      <w:r w:rsidRPr="00A64B9F">
        <w:rPr>
          <w:b/>
          <w:lang w:val="en-GB"/>
        </w:rPr>
        <w:tab/>
      </w:r>
      <w:r w:rsidRPr="00A64B9F">
        <w:rPr>
          <w:lang w:val="en-GB"/>
        </w:rPr>
        <w:t>Logic 1 implies tap or valve open and pilot light on.</w:t>
      </w:r>
    </w:p>
    <w:p w:rsidR="00F24188" w:rsidRPr="00A64B9F" w:rsidRDefault="00F24188" w:rsidP="00ED4B6F">
      <w:pPr>
        <w:pStyle w:val="Textkrper-Zeileneinzug"/>
        <w:rPr>
          <w:lang w:val="en-GB"/>
        </w:rPr>
      </w:pPr>
    </w:p>
    <w:p w:rsidR="003363D8" w:rsidRPr="00A64B9F" w:rsidRDefault="003363D8">
      <w:pPr>
        <w:rPr>
          <w:rFonts w:ascii="Verdana" w:hAnsi="Verdana"/>
          <w:bCs/>
          <w:noProof/>
          <w:snapToGrid w:val="0"/>
          <w:sz w:val="22"/>
          <w:lang w:val="en-GB"/>
        </w:rPr>
      </w:pPr>
      <w:r w:rsidRPr="00A64B9F">
        <w:rPr>
          <w:lang w:val="en-GB"/>
        </w:rPr>
        <w:br w:type="page"/>
      </w:r>
    </w:p>
    <w:p w:rsidR="00F24188" w:rsidRDefault="00981EE3" w:rsidP="009462D9">
      <w:pPr>
        <w:pStyle w:val="Textkrper-Zeileneinzug"/>
        <w:numPr>
          <w:ilvl w:val="0"/>
          <w:numId w:val="7"/>
        </w:numPr>
        <w:rPr>
          <w:lang w:val="fr-CH"/>
        </w:rPr>
      </w:pPr>
      <w:r>
        <w:rPr>
          <w:lang w:val="fr-CH"/>
        </w:rPr>
        <w:lastRenderedPageBreak/>
        <w:t>Draw the truth table:</w:t>
      </w:r>
      <w:r w:rsidR="00F24188">
        <w:rPr>
          <w:lang w:val="fr-CH"/>
        </w:rPr>
        <w:t xml:space="preserve"> </w:t>
      </w:r>
    </w:p>
    <w:p w:rsidR="00D92726" w:rsidRDefault="00D92726" w:rsidP="004B26AA">
      <w:pPr>
        <w:pStyle w:val="Textkrper-Zeileneinzug"/>
        <w:rPr>
          <w:lang w:val="fr-CH"/>
        </w:rPr>
      </w:pPr>
    </w:p>
    <w:tbl>
      <w:tblPr>
        <w:tblStyle w:val="Tabellenraster"/>
        <w:tblW w:w="0" w:type="auto"/>
        <w:tblInd w:w="1526" w:type="dxa"/>
        <w:tblLook w:val="04A0" w:firstRow="1" w:lastRow="0" w:firstColumn="1" w:lastColumn="0" w:noHBand="0" w:noVBand="1"/>
      </w:tblPr>
      <w:tblGrid>
        <w:gridCol w:w="744"/>
        <w:gridCol w:w="744"/>
        <w:gridCol w:w="744"/>
        <w:gridCol w:w="745"/>
      </w:tblGrid>
      <w:tr w:rsidR="00D92726" w:rsidTr="00836044">
        <w:tc>
          <w:tcPr>
            <w:tcW w:w="74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2726" w:rsidRDefault="00D92726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B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2726" w:rsidRDefault="00D92726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S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2726" w:rsidRDefault="00D92726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P</w:t>
            </w:r>
          </w:p>
        </w:tc>
        <w:tc>
          <w:tcPr>
            <w:tcW w:w="745" w:type="dxa"/>
            <w:shd w:val="clear" w:color="auto" w:fill="F2F2F2" w:themeFill="background1" w:themeFillShade="F2"/>
          </w:tcPr>
          <w:p w:rsidR="00D92726" w:rsidRDefault="00D92726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G</w:t>
            </w:r>
          </w:p>
        </w:tc>
      </w:tr>
      <w:tr w:rsidR="00D92726" w:rsidTr="00836044">
        <w:tc>
          <w:tcPr>
            <w:tcW w:w="744" w:type="dxa"/>
            <w:shd w:val="clear" w:color="auto" w:fill="FFFFCC"/>
          </w:tcPr>
          <w:p w:rsidR="00D92726" w:rsidRDefault="00960E9A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44" w:type="dxa"/>
            <w:shd w:val="clear" w:color="auto" w:fill="FFFFCC"/>
          </w:tcPr>
          <w:p w:rsidR="00D92726" w:rsidRDefault="00960E9A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44" w:type="dxa"/>
            <w:shd w:val="clear" w:color="auto" w:fill="FFFFCC"/>
          </w:tcPr>
          <w:p w:rsidR="00D92726" w:rsidRDefault="00960E9A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45" w:type="dxa"/>
          </w:tcPr>
          <w:p w:rsidR="00D92726" w:rsidRPr="00753703" w:rsidRDefault="009A012D" w:rsidP="00127C5B">
            <w:pPr>
              <w:pStyle w:val="Textkrper-Zeileneinzug"/>
              <w:spacing w:before="40" w:after="40"/>
              <w:ind w:left="0"/>
              <w:rPr>
                <w:color w:val="548DD4" w:themeColor="text2" w:themeTint="99"/>
                <w:lang w:val="fr-CH"/>
              </w:rPr>
            </w:pPr>
            <w:permStart w:id="1234438679" w:edGrp="everyone"/>
            <w:r>
              <w:rPr>
                <w:color w:val="548DD4" w:themeColor="text2" w:themeTint="99"/>
                <w:lang w:val="fr-CH"/>
              </w:rPr>
              <w:t xml:space="preserve">0 </w:t>
            </w:r>
            <w:bookmarkStart w:id="6" w:name="_GoBack"/>
            <w:bookmarkEnd w:id="6"/>
            <w:permEnd w:id="1234438679"/>
          </w:p>
        </w:tc>
      </w:tr>
      <w:tr w:rsidR="0071604E" w:rsidTr="00836044">
        <w:tc>
          <w:tcPr>
            <w:tcW w:w="744" w:type="dxa"/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44" w:type="dxa"/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44" w:type="dxa"/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45" w:type="dxa"/>
          </w:tcPr>
          <w:p w:rsidR="0071604E" w:rsidRPr="00753703" w:rsidRDefault="009A012D" w:rsidP="009240D6">
            <w:pPr>
              <w:pStyle w:val="Textkrper-Zeileneinzug"/>
              <w:spacing w:before="40" w:after="40"/>
              <w:ind w:left="0"/>
              <w:rPr>
                <w:color w:val="548DD4" w:themeColor="text2" w:themeTint="99"/>
                <w:lang w:val="fr-CH"/>
              </w:rPr>
            </w:pPr>
            <w:permStart w:id="970685109" w:edGrp="everyone"/>
            <w:r>
              <w:rPr>
                <w:color w:val="548DD4" w:themeColor="text2" w:themeTint="99"/>
                <w:lang w:val="fr-CH"/>
              </w:rPr>
              <w:t xml:space="preserve">0 </w:t>
            </w:r>
            <w:permEnd w:id="970685109"/>
          </w:p>
        </w:tc>
      </w:tr>
      <w:tr w:rsidR="0071604E" w:rsidTr="00836044">
        <w:tc>
          <w:tcPr>
            <w:tcW w:w="744" w:type="dxa"/>
            <w:tcBorders>
              <w:bottom w:val="single" w:sz="4" w:space="0" w:color="auto"/>
            </w:tcBorders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45" w:type="dxa"/>
            <w:tcBorders>
              <w:bottom w:val="single" w:sz="4" w:space="0" w:color="auto"/>
            </w:tcBorders>
          </w:tcPr>
          <w:p w:rsidR="0071604E" w:rsidRPr="00753703" w:rsidRDefault="009A012D" w:rsidP="009240D6">
            <w:pPr>
              <w:pStyle w:val="Textkrper-Zeileneinzug"/>
              <w:spacing w:before="40" w:after="40"/>
              <w:ind w:left="0"/>
              <w:rPr>
                <w:color w:val="548DD4" w:themeColor="text2" w:themeTint="99"/>
                <w:lang w:val="fr-CH"/>
              </w:rPr>
            </w:pPr>
            <w:permStart w:id="1207058731" w:edGrp="everyone"/>
            <w:r>
              <w:rPr>
                <w:color w:val="548DD4" w:themeColor="text2" w:themeTint="99"/>
                <w:lang w:val="fr-CH"/>
              </w:rPr>
              <w:t xml:space="preserve">0 </w:t>
            </w:r>
            <w:permEnd w:id="1207058731"/>
          </w:p>
        </w:tc>
      </w:tr>
      <w:tr w:rsidR="0071604E" w:rsidTr="00836044">
        <w:tc>
          <w:tcPr>
            <w:tcW w:w="744" w:type="dxa"/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44" w:type="dxa"/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44" w:type="dxa"/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45" w:type="dxa"/>
            <w:shd w:val="clear" w:color="auto" w:fill="FFFFFF" w:themeFill="background1"/>
          </w:tcPr>
          <w:p w:rsidR="0071604E" w:rsidRPr="00753703" w:rsidRDefault="009A012D" w:rsidP="009240D6">
            <w:pPr>
              <w:pStyle w:val="Textkrper-Zeileneinzug"/>
              <w:spacing w:before="40" w:after="40"/>
              <w:ind w:left="0"/>
              <w:rPr>
                <w:color w:val="548DD4" w:themeColor="text2" w:themeTint="99"/>
                <w:lang w:val="fr-CH"/>
              </w:rPr>
            </w:pPr>
            <w:permStart w:id="1814580688" w:edGrp="everyone"/>
            <w:r>
              <w:rPr>
                <w:color w:val="548DD4" w:themeColor="text2" w:themeTint="99"/>
                <w:lang w:val="fr-CH"/>
              </w:rPr>
              <w:t xml:space="preserve">1 </w:t>
            </w:r>
            <w:permEnd w:id="1814580688"/>
          </w:p>
        </w:tc>
      </w:tr>
      <w:tr w:rsidR="0071604E" w:rsidTr="00836044">
        <w:tc>
          <w:tcPr>
            <w:tcW w:w="744" w:type="dxa"/>
            <w:tcBorders>
              <w:bottom w:val="single" w:sz="4" w:space="0" w:color="auto"/>
            </w:tcBorders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1604E" w:rsidRPr="00753703" w:rsidRDefault="009A012D" w:rsidP="009240D6">
            <w:pPr>
              <w:pStyle w:val="Textkrper-Zeileneinzug"/>
              <w:spacing w:before="40" w:after="40"/>
              <w:ind w:left="0"/>
              <w:rPr>
                <w:color w:val="548DD4" w:themeColor="text2" w:themeTint="99"/>
                <w:lang w:val="fr-CH"/>
              </w:rPr>
            </w:pPr>
            <w:permStart w:id="1857124375" w:edGrp="everyone"/>
            <w:r>
              <w:rPr>
                <w:color w:val="548DD4" w:themeColor="text2" w:themeTint="99"/>
                <w:lang w:val="fr-CH"/>
              </w:rPr>
              <w:t xml:space="preserve">0 </w:t>
            </w:r>
            <w:permEnd w:id="1857124375"/>
          </w:p>
        </w:tc>
      </w:tr>
      <w:tr w:rsidR="0071604E" w:rsidTr="00836044">
        <w:tc>
          <w:tcPr>
            <w:tcW w:w="744" w:type="dxa"/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44" w:type="dxa"/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44" w:type="dxa"/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45" w:type="dxa"/>
            <w:shd w:val="clear" w:color="auto" w:fill="FFFFFF" w:themeFill="background1"/>
          </w:tcPr>
          <w:p w:rsidR="0071604E" w:rsidRPr="00753703" w:rsidRDefault="009A012D" w:rsidP="009240D6">
            <w:pPr>
              <w:pStyle w:val="Textkrper-Zeileneinzug"/>
              <w:spacing w:before="40" w:after="40"/>
              <w:ind w:left="0"/>
              <w:rPr>
                <w:color w:val="548DD4" w:themeColor="text2" w:themeTint="99"/>
                <w:lang w:val="fr-CH"/>
              </w:rPr>
            </w:pPr>
            <w:permStart w:id="1677806599" w:edGrp="everyone"/>
            <w:r>
              <w:rPr>
                <w:color w:val="548DD4" w:themeColor="text2" w:themeTint="99"/>
                <w:lang w:val="fr-CH"/>
              </w:rPr>
              <w:t xml:space="preserve">1 </w:t>
            </w:r>
            <w:permEnd w:id="1677806599"/>
          </w:p>
        </w:tc>
      </w:tr>
      <w:tr w:rsidR="0071604E" w:rsidTr="00836044">
        <w:tc>
          <w:tcPr>
            <w:tcW w:w="744" w:type="dxa"/>
            <w:tcBorders>
              <w:bottom w:val="single" w:sz="4" w:space="0" w:color="auto"/>
            </w:tcBorders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7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1604E" w:rsidRPr="00753703" w:rsidRDefault="009A012D" w:rsidP="009240D6">
            <w:pPr>
              <w:pStyle w:val="Textkrper-Zeileneinzug"/>
              <w:spacing w:before="40" w:after="40"/>
              <w:ind w:left="0"/>
              <w:rPr>
                <w:color w:val="548DD4" w:themeColor="text2" w:themeTint="99"/>
                <w:lang w:val="fr-CH"/>
              </w:rPr>
            </w:pPr>
            <w:permStart w:id="182801176" w:edGrp="everyone"/>
            <w:r>
              <w:rPr>
                <w:color w:val="548DD4" w:themeColor="text2" w:themeTint="99"/>
                <w:lang w:val="fr-CH"/>
              </w:rPr>
              <w:t xml:space="preserve">0 </w:t>
            </w:r>
            <w:permEnd w:id="182801176"/>
          </w:p>
        </w:tc>
      </w:tr>
      <w:tr w:rsidR="0071604E" w:rsidTr="00836044">
        <w:tc>
          <w:tcPr>
            <w:tcW w:w="744" w:type="dxa"/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44" w:type="dxa"/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44" w:type="dxa"/>
            <w:shd w:val="clear" w:color="auto" w:fill="FFFFCC"/>
          </w:tcPr>
          <w:p w:rsidR="0071604E" w:rsidRDefault="0071604E" w:rsidP="00127C5B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745" w:type="dxa"/>
            <w:shd w:val="clear" w:color="auto" w:fill="FFFFFF" w:themeFill="background1"/>
          </w:tcPr>
          <w:p w:rsidR="0071604E" w:rsidRPr="0071604E" w:rsidRDefault="009A012D" w:rsidP="009240D6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permStart w:id="800204162" w:edGrp="everyone"/>
            <w:r>
              <w:rPr>
                <w:lang w:val="fr-CH"/>
              </w:rPr>
              <w:t xml:space="preserve">1 </w:t>
            </w:r>
            <w:permEnd w:id="800204162"/>
          </w:p>
        </w:tc>
      </w:tr>
    </w:tbl>
    <w:p w:rsidR="003A383E" w:rsidRDefault="003A383E" w:rsidP="004B26AA">
      <w:pPr>
        <w:pStyle w:val="Textkrper-Zeileneinzug"/>
        <w:rPr>
          <w:lang w:val="fr-CH"/>
        </w:rPr>
      </w:pPr>
    </w:p>
    <w:p w:rsidR="00073854" w:rsidRPr="00392F3E" w:rsidRDefault="003A383E" w:rsidP="009462D9">
      <w:pPr>
        <w:pStyle w:val="Textkrper-Zeileneinzug"/>
        <w:numPr>
          <w:ilvl w:val="0"/>
          <w:numId w:val="7"/>
        </w:numPr>
        <w:rPr>
          <w:lang w:val="en-GB"/>
        </w:rPr>
      </w:pPr>
      <w:r w:rsidRPr="00392F3E">
        <w:rPr>
          <w:lang w:val="en-GB"/>
        </w:rPr>
        <w:t>Derive the function</w:t>
      </w:r>
      <w:r w:rsidR="004E2277" w:rsidRPr="00392F3E">
        <w:rPr>
          <w:lang w:val="en-GB"/>
        </w:rPr>
        <w:t xml:space="preserve"> </w:t>
      </w:r>
      <w:r w:rsidR="004E2277">
        <w:rPr>
          <w:szCs w:val="22"/>
          <w:lang w:val="en-GB"/>
        </w:rPr>
        <w:t>(</w:t>
      </w:r>
      <w:r w:rsidR="004E2277" w:rsidRPr="004E2277">
        <w:rPr>
          <w:szCs w:val="22"/>
          <w:lang w:val="en-GB"/>
        </w:rPr>
        <w:sym w:font="Wingdings" w:char="F0E0"/>
      </w:r>
      <w:r w:rsidR="004E2277">
        <w:rPr>
          <w:szCs w:val="22"/>
          <w:lang w:val="en-GB"/>
        </w:rPr>
        <w:t xml:space="preserve"> disjunctive normal form)</w:t>
      </w:r>
      <w:r w:rsidR="00836044" w:rsidRPr="00392F3E">
        <w:rPr>
          <w:lang w:val="en-GB"/>
        </w:rPr>
        <w:t>:</w:t>
      </w:r>
      <w:r w:rsidRPr="00392F3E">
        <w:rPr>
          <w:lang w:val="en-GB"/>
        </w:rPr>
        <w:t xml:space="preserve"> </w:t>
      </w:r>
    </w:p>
    <w:p w:rsidR="00073854" w:rsidRDefault="00DA67AE" w:rsidP="00073854">
      <w:pPr>
        <w:pStyle w:val="Textkrper-Zeileneinzug"/>
        <w:ind w:left="1069"/>
        <w:rPr>
          <w:lang w:val="fr-CH"/>
        </w:rPr>
      </w:pPr>
      <m:oMath>
        <m:r>
          <w:rPr>
            <w:rFonts w:ascii="Cambria Math" w:hAnsi="Cambria Math"/>
            <w:lang w:val="fr-CH"/>
          </w:rPr>
          <m:t>G=</m:t>
        </m:r>
        <m:d>
          <m:dPr>
            <m:ctrlPr>
              <w:rPr>
                <w:rFonts w:ascii="Cambria Math" w:hAnsi="Cambria Math"/>
                <w:i/>
                <w:lang w:val="fr-C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fr-CH"/>
                  </w:rPr>
                </m:ctrlPr>
              </m:accPr>
              <m:e>
                <m:r>
                  <w:rPr>
                    <w:rFonts w:ascii="Cambria Math" w:hAnsi="Cambria Math"/>
                    <w:lang w:val="fr-CH"/>
                  </w:rPr>
                  <m:t>B</m:t>
                </m:r>
              </m:e>
            </m:acc>
            <m:r>
              <w:rPr>
                <w:rFonts w:ascii="Cambria Math" w:hAnsi="Cambria Math"/>
                <w:lang w:val="fr-CH"/>
              </w:rPr>
              <m:t>∧S∧P</m:t>
            </m:r>
          </m:e>
        </m:d>
        <m:r>
          <w:rPr>
            <w:rFonts w:ascii="Cambria Math" w:hAnsi="Cambria Math"/>
            <w:lang w:val="fr-CH"/>
          </w:rPr>
          <m:t>∨</m:t>
        </m:r>
        <m:d>
          <m:dPr>
            <m:ctrlPr>
              <w:rPr>
                <w:rFonts w:ascii="Cambria Math" w:hAnsi="Cambria Math"/>
                <w:i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B∧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fr-CH"/>
                  </w:rPr>
                </m:ctrlPr>
              </m:accPr>
              <m:e>
                <m:r>
                  <w:rPr>
                    <w:rFonts w:ascii="Cambria Math" w:hAnsi="Cambria Math"/>
                    <w:lang w:val="fr-CH"/>
                  </w:rPr>
                  <m:t>S</m:t>
                </m:r>
              </m:e>
            </m:acc>
            <m:r>
              <w:rPr>
                <w:rFonts w:ascii="Cambria Math" w:hAnsi="Cambria Math"/>
                <w:lang w:val="fr-CH"/>
              </w:rPr>
              <m:t>∧P</m:t>
            </m:r>
          </m:e>
        </m:d>
        <m:r>
          <w:rPr>
            <w:rFonts w:ascii="Cambria Math" w:hAnsi="Cambria Math"/>
            <w:lang w:val="fr-CH"/>
          </w:rPr>
          <m:t>∨</m:t>
        </m:r>
        <m:d>
          <m:dPr>
            <m:ctrlPr>
              <w:rPr>
                <w:rFonts w:ascii="Cambria Math" w:hAnsi="Cambria Math"/>
                <w:i/>
                <w:lang w:val="fr-CH"/>
              </w:rPr>
            </m:ctrlPr>
          </m:dPr>
          <m:e>
            <m:r>
              <w:rPr>
                <w:rFonts w:ascii="Cambria Math" w:hAnsi="Cambria Math"/>
                <w:lang w:val="fr-CH"/>
              </w:rPr>
              <m:t>B∧S∧P</m:t>
            </m:r>
          </m:e>
        </m:d>
      </m:oMath>
      <w:r w:rsidR="00073854">
        <w:rPr>
          <w:lang w:val="fr-CH"/>
        </w:rPr>
        <w:tab/>
      </w:r>
    </w:p>
    <w:p w:rsidR="00FE52E6" w:rsidRPr="00FE52E6" w:rsidRDefault="00FE52E6" w:rsidP="00FE52E6">
      <w:pPr>
        <w:pStyle w:val="Textkrper-Zeileneinzug"/>
        <w:ind w:left="1069"/>
        <w:rPr>
          <w:lang w:val="fr-CH"/>
        </w:rPr>
      </w:pPr>
    </w:p>
    <w:p w:rsidR="00836044" w:rsidRPr="00A64B9F" w:rsidRDefault="00836044" w:rsidP="00836044">
      <w:pPr>
        <w:pStyle w:val="Textkrper-Zeileneinzug"/>
        <w:numPr>
          <w:ilvl w:val="0"/>
          <w:numId w:val="7"/>
        </w:numPr>
        <w:rPr>
          <w:lang w:val="en-GB"/>
        </w:rPr>
      </w:pPr>
      <w:r w:rsidRPr="00A64B9F">
        <w:rPr>
          <w:szCs w:val="22"/>
          <w:lang w:val="en-GB"/>
        </w:rPr>
        <w:t xml:space="preserve">Use LOGO!Soft Comfort </w:t>
      </w:r>
      <w:r w:rsidR="00EE60F7" w:rsidRPr="00A64B9F">
        <w:rPr>
          <w:szCs w:val="22"/>
          <w:lang w:val="en-GB"/>
        </w:rPr>
        <w:t>and</w:t>
      </w:r>
      <w:r w:rsidRPr="00A64B9F">
        <w:rPr>
          <w:szCs w:val="22"/>
          <w:lang w:val="en-GB"/>
        </w:rPr>
        <w:t xml:space="preserve"> draw the circuit. Use I1, I2 and I3 to simul</w:t>
      </w:r>
      <w:r w:rsidR="00EE60F7" w:rsidRPr="00A64B9F">
        <w:rPr>
          <w:szCs w:val="22"/>
          <w:lang w:val="en-GB"/>
        </w:rPr>
        <w:t>ate 0 or 1 at the input and</w:t>
      </w:r>
      <w:r w:rsidRPr="00A64B9F">
        <w:rPr>
          <w:szCs w:val="22"/>
          <w:lang w:val="en-GB"/>
        </w:rPr>
        <w:t xml:space="preserve"> check the truth table!</w:t>
      </w:r>
    </w:p>
    <w:p w:rsidR="00836044" w:rsidRPr="00A64B9F" w:rsidRDefault="00836044" w:rsidP="00836044">
      <w:pPr>
        <w:pStyle w:val="Listenabsatz"/>
        <w:ind w:left="1068"/>
        <w:rPr>
          <w:rFonts w:ascii="Verdana" w:hAnsi="Verdana"/>
          <w:sz w:val="22"/>
          <w:szCs w:val="22"/>
          <w:lang w:val="en-GB"/>
        </w:rPr>
      </w:pPr>
    </w:p>
    <w:tbl>
      <w:tblPr>
        <w:tblStyle w:val="Tabellenraster"/>
        <w:tblpPr w:leftFromText="141" w:rightFromText="141" w:vertAnchor="text" w:horzAnchor="page" w:tblpX="5543" w:tblpY="9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836044" w:rsidTr="00BA5431">
        <w:tc>
          <w:tcPr>
            <w:tcW w:w="1384" w:type="dxa"/>
            <w:shd w:val="clear" w:color="auto" w:fill="F2F2F2" w:themeFill="background1" w:themeFillShade="F2"/>
          </w:tcPr>
          <w:p w:rsidR="00836044" w:rsidRDefault="00836044" w:rsidP="00BA543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B </w:t>
            </w:r>
            <w:r w:rsidRPr="00A72862">
              <w:rPr>
                <w:lang w:val="fr-CH"/>
              </w:rPr>
              <w:sym w:font="Wingdings" w:char="F0E0"/>
            </w:r>
            <w:r w:rsidRPr="00A72862">
              <w:rPr>
                <w:b/>
                <w:lang w:val="fr-CH"/>
              </w:rPr>
              <w:t>I1</w:t>
            </w:r>
          </w:p>
        </w:tc>
        <w:tc>
          <w:tcPr>
            <w:tcW w:w="2693" w:type="dxa"/>
            <w:shd w:val="clear" w:color="auto" w:fill="FFFFCC"/>
          </w:tcPr>
          <w:p w:rsidR="00836044" w:rsidRDefault="00836044" w:rsidP="00BA543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bath tap</w:t>
            </w:r>
          </w:p>
        </w:tc>
      </w:tr>
      <w:tr w:rsidR="00836044" w:rsidTr="00BA5431">
        <w:tc>
          <w:tcPr>
            <w:tcW w:w="1384" w:type="dxa"/>
            <w:shd w:val="clear" w:color="auto" w:fill="F2F2F2" w:themeFill="background1" w:themeFillShade="F2"/>
          </w:tcPr>
          <w:p w:rsidR="00836044" w:rsidRDefault="00836044" w:rsidP="00BA543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S </w:t>
            </w:r>
            <w:r w:rsidRPr="00A72862">
              <w:rPr>
                <w:lang w:val="fr-CH"/>
              </w:rPr>
              <w:sym w:font="Wingdings" w:char="F0E0"/>
            </w:r>
            <w:r w:rsidRPr="00A72862">
              <w:rPr>
                <w:b/>
                <w:lang w:val="fr-CH"/>
              </w:rPr>
              <w:t>I2</w:t>
            </w:r>
          </w:p>
        </w:tc>
        <w:tc>
          <w:tcPr>
            <w:tcW w:w="2693" w:type="dxa"/>
            <w:shd w:val="clear" w:color="auto" w:fill="FFFFCC"/>
          </w:tcPr>
          <w:p w:rsidR="00836044" w:rsidRDefault="00836044" w:rsidP="00BA543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sink tap</w:t>
            </w:r>
          </w:p>
        </w:tc>
      </w:tr>
      <w:tr w:rsidR="00836044" w:rsidTr="00BA5431">
        <w:tc>
          <w:tcPr>
            <w:tcW w:w="1384" w:type="dxa"/>
            <w:shd w:val="clear" w:color="auto" w:fill="F2F2F2" w:themeFill="background1" w:themeFillShade="F2"/>
          </w:tcPr>
          <w:p w:rsidR="00836044" w:rsidRDefault="00836044" w:rsidP="00BA543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P </w:t>
            </w:r>
            <w:r w:rsidRPr="00A72862">
              <w:rPr>
                <w:lang w:val="fr-CH"/>
              </w:rPr>
              <w:sym w:font="Wingdings" w:char="F0E0"/>
            </w:r>
            <w:r w:rsidRPr="00A72862">
              <w:rPr>
                <w:b/>
                <w:lang w:val="fr-CH"/>
              </w:rPr>
              <w:t>I3</w:t>
            </w:r>
          </w:p>
        </w:tc>
        <w:tc>
          <w:tcPr>
            <w:tcW w:w="2693" w:type="dxa"/>
            <w:shd w:val="clear" w:color="auto" w:fill="FFFFCC"/>
          </w:tcPr>
          <w:p w:rsidR="00836044" w:rsidRDefault="00836044" w:rsidP="00BA543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pilot light</w:t>
            </w:r>
          </w:p>
        </w:tc>
      </w:tr>
      <w:tr w:rsidR="00836044" w:rsidTr="00BA5431">
        <w:tc>
          <w:tcPr>
            <w:tcW w:w="1384" w:type="dxa"/>
            <w:shd w:val="clear" w:color="auto" w:fill="F2F2F2" w:themeFill="background1" w:themeFillShade="F2"/>
          </w:tcPr>
          <w:p w:rsidR="00836044" w:rsidRDefault="00836044" w:rsidP="00BA543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 xml:space="preserve">G </w:t>
            </w:r>
            <w:r w:rsidRPr="00A72862">
              <w:rPr>
                <w:lang w:val="fr-CH"/>
              </w:rPr>
              <w:sym w:font="Wingdings" w:char="F0E0"/>
            </w:r>
            <w:r w:rsidRPr="00A72862">
              <w:rPr>
                <w:b/>
                <w:lang w:val="fr-CH"/>
              </w:rPr>
              <w:t>Q1</w:t>
            </w:r>
          </w:p>
        </w:tc>
        <w:tc>
          <w:tcPr>
            <w:tcW w:w="2693" w:type="dxa"/>
          </w:tcPr>
          <w:p w:rsidR="00836044" w:rsidRDefault="00836044" w:rsidP="00BA5431">
            <w:pPr>
              <w:pStyle w:val="Textkrper-Zeileneinzug"/>
              <w:spacing w:before="40" w:after="40"/>
              <w:ind w:left="0"/>
              <w:rPr>
                <w:lang w:val="fr-CH"/>
              </w:rPr>
            </w:pPr>
            <w:r>
              <w:rPr>
                <w:lang w:val="fr-CH"/>
              </w:rPr>
              <w:t>gas valve</w:t>
            </w:r>
          </w:p>
        </w:tc>
      </w:tr>
    </w:tbl>
    <w:p w:rsidR="00836044" w:rsidRPr="00D8488D" w:rsidRDefault="00836044" w:rsidP="00836044">
      <w:pPr>
        <w:pStyle w:val="Listenabsatz"/>
        <w:ind w:left="1068"/>
        <w:rPr>
          <w:rFonts w:ascii="Verdana" w:hAnsi="Verdana"/>
          <w:sz w:val="22"/>
          <w:szCs w:val="22"/>
        </w:rPr>
      </w:pPr>
      <w:r w:rsidRPr="00D8488D">
        <w:rPr>
          <w:rFonts w:ascii="Verdana" w:hAnsi="Verdana"/>
          <w:sz w:val="22"/>
          <w:szCs w:val="22"/>
        </w:rPr>
        <w:t xml:space="preserve">Allocation of variables: </w:t>
      </w:r>
    </w:p>
    <w:p w:rsidR="00266BD5" w:rsidRDefault="00266BD5" w:rsidP="00836044">
      <w:pPr>
        <w:rPr>
          <w:lang w:val="fr-CH"/>
        </w:rPr>
      </w:pPr>
    </w:p>
    <w:p w:rsidR="00266BD5" w:rsidRDefault="00266BD5" w:rsidP="00836044">
      <w:pPr>
        <w:rPr>
          <w:lang w:val="fr-CH"/>
        </w:rPr>
      </w:pPr>
    </w:p>
    <w:p w:rsidR="00266BD5" w:rsidRDefault="00266BD5" w:rsidP="00836044">
      <w:pPr>
        <w:rPr>
          <w:lang w:val="fr-CH"/>
        </w:rPr>
      </w:pPr>
    </w:p>
    <w:p w:rsidR="00266BD5" w:rsidRDefault="00266BD5" w:rsidP="00836044">
      <w:pPr>
        <w:rPr>
          <w:lang w:val="fr-CH"/>
        </w:rPr>
      </w:pPr>
    </w:p>
    <w:p w:rsidR="00266BD5" w:rsidRDefault="00266BD5" w:rsidP="00836044">
      <w:pPr>
        <w:rPr>
          <w:lang w:val="fr-CH"/>
        </w:rPr>
      </w:pPr>
    </w:p>
    <w:p w:rsidR="00266BD5" w:rsidRDefault="00266BD5" w:rsidP="00836044">
      <w:pPr>
        <w:rPr>
          <w:lang w:val="fr-CH"/>
        </w:rPr>
      </w:pPr>
    </w:p>
    <w:p w:rsidR="00804508" w:rsidRDefault="00A94C4F" w:rsidP="003B474C">
      <w:pPr>
        <w:pStyle w:val="Textkrper-Zeileneinzug"/>
        <w:rPr>
          <w:lang w:val="fr-CH"/>
        </w:rPr>
      </w:pPr>
      <w:r>
        <w:rPr>
          <w:lang w:val="fr-CH"/>
        </w:rPr>
        <w:t xml:space="preserve">     </w:t>
      </w:r>
      <w:r>
        <w:rPr>
          <w:bCs w:val="0"/>
          <w:snapToGrid/>
          <w:lang w:val="en-US" w:eastAsia="zh-CN"/>
        </w:rPr>
        <w:drawing>
          <wp:inline distT="0" distB="0" distL="0" distR="0">
            <wp:extent cx="5097476" cy="3495675"/>
            <wp:effectExtent l="19050" t="0" r="7924" b="0"/>
            <wp:docPr id="3" name="Bild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l="19697" t="11304" r="25634" b="28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348" cy="350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4508" w:rsidSect="00414D1A">
      <w:headerReference w:type="default" r:id="rId30"/>
      <w:footerReference w:type="default" r:id="rId31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EB6" w:rsidRDefault="002E1EB6">
      <w:r>
        <w:separator/>
      </w:r>
    </w:p>
  </w:endnote>
  <w:endnote w:type="continuationSeparator" w:id="0">
    <w:p w:rsidR="002E1EB6" w:rsidRDefault="002E1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E98" w:rsidRPr="007322A3" w:rsidRDefault="008B7E98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6"/>
        <w:szCs w:val="16"/>
        <w:lang w:val="de-CH"/>
      </w:rPr>
    </w:pPr>
    <w:r w:rsidRPr="007322A3">
      <w:rPr>
        <w:rFonts w:ascii="Arial" w:hAnsi="Arial" w:cs="Arial"/>
        <w:sz w:val="16"/>
        <w:szCs w:val="16"/>
        <w:lang w:val="de-CH"/>
      </w:rPr>
      <w:t xml:space="preserve">Datum: </w:t>
    </w:r>
    <w:r w:rsidR="00F86BD2" w:rsidRPr="007322A3">
      <w:rPr>
        <w:rFonts w:ascii="Arial" w:hAnsi="Arial" w:cs="Arial"/>
        <w:sz w:val="16"/>
        <w:szCs w:val="16"/>
        <w:lang w:val="de-CH"/>
      </w:rPr>
      <w:fldChar w:fldCharType="begin"/>
    </w:r>
    <w:r w:rsidRPr="007322A3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F86BD2" w:rsidRPr="007322A3">
      <w:rPr>
        <w:rFonts w:ascii="Arial" w:hAnsi="Arial" w:cs="Arial"/>
        <w:sz w:val="16"/>
        <w:szCs w:val="16"/>
        <w:lang w:val="de-CH"/>
      </w:rPr>
      <w:fldChar w:fldCharType="separate"/>
    </w:r>
    <w:r w:rsidR="00FD6BC0">
      <w:rPr>
        <w:rFonts w:ascii="Arial" w:hAnsi="Arial" w:cs="Arial"/>
        <w:noProof/>
        <w:sz w:val="16"/>
        <w:szCs w:val="16"/>
        <w:lang w:val="de-CH"/>
      </w:rPr>
      <w:t>23.11.15</w:t>
    </w:r>
    <w:r w:rsidR="00F86BD2" w:rsidRPr="007322A3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Fonts w:ascii="Arial" w:hAnsi="Arial" w:cs="Arial"/>
        <w:sz w:val="16"/>
        <w:szCs w:val="16"/>
        <w:lang w:val="de-CH"/>
      </w:rPr>
      <w:t xml:space="preserve"> </w:t>
    </w:r>
    <w:r>
      <w:rPr>
        <w:rFonts w:ascii="Arial" w:hAnsi="Arial" w:cs="Arial"/>
        <w:sz w:val="16"/>
        <w:szCs w:val="16"/>
        <w:lang w:val="de-CH"/>
      </w:rPr>
      <w:t xml:space="preserve">/ © </w:t>
    </w:r>
    <w:r w:rsidR="00CA3A27">
      <w:rPr>
        <w:rFonts w:ascii="Arial" w:hAnsi="Arial" w:cs="Arial"/>
        <w:sz w:val="16"/>
        <w:szCs w:val="16"/>
        <w:lang w:val="de-CH"/>
      </w:rPr>
      <w:t>by</w:t>
    </w:r>
    <w:r>
      <w:rPr>
        <w:rFonts w:ascii="Arial" w:hAnsi="Arial" w:cs="Arial"/>
        <w:sz w:val="16"/>
        <w:szCs w:val="16"/>
        <w:lang w:val="de-CH"/>
      </w:rPr>
      <w:t xml:space="preserve"> </w:t>
    </w:r>
    <w:r w:rsidRPr="00A4438C">
      <w:rPr>
        <w:rFonts w:ascii="Arial" w:hAnsi="Arial" w:cs="Arial"/>
        <w:sz w:val="16"/>
        <w:szCs w:val="16"/>
        <w:lang w:val="de-CH"/>
      </w:rPr>
      <w:t>Roman Moser</w:t>
    </w:r>
    <w:r w:rsidRPr="007322A3">
      <w:rPr>
        <w:rFonts w:ascii="Arial" w:hAnsi="Arial" w:cs="Arial"/>
        <w:sz w:val="16"/>
        <w:szCs w:val="16"/>
        <w:lang w:val="de-CH"/>
      </w:rPr>
      <w:tab/>
    </w:r>
    <w:r w:rsidRPr="007322A3"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 xml:space="preserve"> </w:t>
    </w:r>
    <w:r w:rsidRPr="007322A3">
      <w:rPr>
        <w:rFonts w:ascii="Arial" w:hAnsi="Arial" w:cs="Arial"/>
        <w:sz w:val="16"/>
        <w:szCs w:val="16"/>
        <w:lang w:val="de-CH"/>
      </w:rPr>
      <w:t xml:space="preserve">Seite: </w:t>
    </w:r>
    <w:r w:rsidR="00F86BD2" w:rsidRPr="007322A3">
      <w:rPr>
        <w:rStyle w:val="Seitenzahl"/>
        <w:rFonts w:ascii="Arial" w:hAnsi="Arial" w:cs="Arial"/>
        <w:sz w:val="16"/>
        <w:szCs w:val="16"/>
      </w:rPr>
      <w:fldChar w:fldCharType="begin"/>
    </w:r>
    <w:r w:rsidRPr="007322A3">
      <w:rPr>
        <w:rStyle w:val="Seitenzahl"/>
        <w:rFonts w:ascii="Arial" w:hAnsi="Arial" w:cs="Arial"/>
        <w:sz w:val="16"/>
        <w:szCs w:val="16"/>
      </w:rPr>
      <w:instrText xml:space="preserve"> PAGE </w:instrText>
    </w:r>
    <w:r w:rsidR="00F86BD2" w:rsidRPr="007322A3">
      <w:rPr>
        <w:rStyle w:val="Seitenzahl"/>
        <w:rFonts w:ascii="Arial" w:hAnsi="Arial" w:cs="Arial"/>
        <w:sz w:val="16"/>
        <w:szCs w:val="16"/>
      </w:rPr>
      <w:fldChar w:fldCharType="separate"/>
    </w:r>
    <w:r w:rsidR="009A012D">
      <w:rPr>
        <w:rStyle w:val="Seitenzahl"/>
        <w:rFonts w:ascii="Arial" w:hAnsi="Arial" w:cs="Arial"/>
        <w:noProof/>
        <w:sz w:val="16"/>
        <w:szCs w:val="16"/>
      </w:rPr>
      <w:t>10</w:t>
    </w:r>
    <w:r w:rsidR="00F86BD2" w:rsidRPr="007322A3">
      <w:rPr>
        <w:rStyle w:val="Seitenzahl"/>
        <w:rFonts w:ascii="Arial" w:hAnsi="Arial" w:cs="Arial"/>
        <w:sz w:val="16"/>
        <w:szCs w:val="16"/>
      </w:rPr>
      <w:fldChar w:fldCharType="end"/>
    </w:r>
    <w:r w:rsidRPr="007322A3">
      <w:rPr>
        <w:rStyle w:val="Seitenzahl"/>
        <w:rFonts w:ascii="Arial" w:hAnsi="Arial" w:cs="Arial"/>
        <w:sz w:val="16"/>
        <w:szCs w:val="16"/>
      </w:rPr>
      <w:br/>
      <w:t xml:space="preserve">Datei: </w:t>
    </w:r>
    <w:r w:rsidR="00F86BD2" w:rsidRPr="007322A3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7322A3">
      <w:rPr>
        <w:rStyle w:val="Seitenzahl"/>
        <w:rFonts w:ascii="Arial" w:hAnsi="Arial" w:cs="Arial"/>
        <w:snapToGrid w:val="0"/>
        <w:sz w:val="16"/>
        <w:szCs w:val="16"/>
      </w:rPr>
      <w:instrText xml:space="preserve"> FILENAME </w:instrText>
    </w:r>
    <w:r w:rsidR="00F86BD2" w:rsidRPr="007322A3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253F27">
      <w:rPr>
        <w:rStyle w:val="Seitenzahl"/>
        <w:rFonts w:ascii="Arial" w:hAnsi="Arial" w:cs="Arial"/>
        <w:noProof/>
        <w:snapToGrid w:val="0"/>
        <w:sz w:val="16"/>
        <w:szCs w:val="16"/>
      </w:rPr>
      <w:t>AUF3.1.2_CombinationalLogic</w:t>
    </w:r>
    <w:r w:rsidR="00F86BD2" w:rsidRPr="007322A3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EB6" w:rsidRDefault="002E1EB6">
      <w:r>
        <w:separator/>
      </w:r>
    </w:p>
  </w:footnote>
  <w:footnote w:type="continuationSeparator" w:id="0">
    <w:p w:rsidR="002E1EB6" w:rsidRDefault="002E1E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560"/>
      <w:gridCol w:w="6095"/>
      <w:gridCol w:w="850"/>
    </w:tblGrid>
    <w:tr w:rsidR="008B7E98" w:rsidTr="002813B5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8B7E98" w:rsidRDefault="008B7E9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631825" cy="404495"/>
                <wp:effectExtent l="19050" t="0" r="0" b="0"/>
                <wp:docPr id="21" name="Bild 2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825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8B7E98" w:rsidRDefault="008B7E9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6095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8B7E98" w:rsidRDefault="008B7E9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85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8B7E98" w:rsidRDefault="008B7E9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8B7E98" w:rsidTr="002813B5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8B7E98" w:rsidRDefault="008B7E9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56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8B7E98" w:rsidRDefault="008B7E9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609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8B7E98" w:rsidRDefault="008B7E9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Steuerungsgrundlagen – Logische Grundbausteine</w:t>
          </w:r>
        </w:p>
      </w:tc>
      <w:tc>
        <w:tcPr>
          <w:tcW w:w="85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8B7E98" w:rsidRDefault="008B7E98" w:rsidP="007322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8B7E98" w:rsidRDefault="008B7E98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8B7E98" w:rsidRDefault="008B7E98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42535"/>
    <w:multiLevelType w:val="hybridMultilevel"/>
    <w:tmpl w:val="A100FFCC"/>
    <w:lvl w:ilvl="0" w:tplc="0D12AA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FE373D"/>
    <w:multiLevelType w:val="hybridMultilevel"/>
    <w:tmpl w:val="B45EEAC6"/>
    <w:lvl w:ilvl="0" w:tplc="193ED1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3" w15:restartNumberingAfterBreak="0">
    <w:nsid w:val="0B6003F8"/>
    <w:multiLevelType w:val="hybridMultilevel"/>
    <w:tmpl w:val="B45EEAC6"/>
    <w:lvl w:ilvl="0" w:tplc="193ED1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8A4D07"/>
    <w:multiLevelType w:val="hybridMultilevel"/>
    <w:tmpl w:val="91F61B80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D00256"/>
    <w:multiLevelType w:val="hybridMultilevel"/>
    <w:tmpl w:val="59AEC54C"/>
    <w:lvl w:ilvl="0" w:tplc="168A082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80663F"/>
    <w:multiLevelType w:val="multilevel"/>
    <w:tmpl w:val="CB9EEB7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7" w15:restartNumberingAfterBreak="0">
    <w:nsid w:val="14BE75A1"/>
    <w:multiLevelType w:val="hybridMultilevel"/>
    <w:tmpl w:val="0400B63C"/>
    <w:lvl w:ilvl="0" w:tplc="5E58B3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76364A8"/>
    <w:multiLevelType w:val="hybridMultilevel"/>
    <w:tmpl w:val="B45EEAC6"/>
    <w:lvl w:ilvl="0" w:tplc="193ED1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93A7A04"/>
    <w:multiLevelType w:val="hybridMultilevel"/>
    <w:tmpl w:val="59AEC54C"/>
    <w:lvl w:ilvl="0" w:tplc="168A082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524D0B"/>
    <w:multiLevelType w:val="hybridMultilevel"/>
    <w:tmpl w:val="6C345EDE"/>
    <w:lvl w:ilvl="0" w:tplc="E60284FC">
      <w:start w:val="1"/>
      <w:numFmt w:val="decimal"/>
      <w:lvlText w:val="%1)"/>
      <w:lvlJc w:val="left"/>
      <w:pPr>
        <w:ind w:left="3196" w:hanging="360"/>
      </w:pPr>
      <w:rPr>
        <w:rFonts w:ascii="Verdana" w:hAnsi="Verdana"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CAA5354"/>
    <w:multiLevelType w:val="hybridMultilevel"/>
    <w:tmpl w:val="06FE9030"/>
    <w:lvl w:ilvl="0" w:tplc="0807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13A6DCA"/>
    <w:multiLevelType w:val="hybridMultilevel"/>
    <w:tmpl w:val="423A308A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CC4F39"/>
    <w:multiLevelType w:val="hybridMultilevel"/>
    <w:tmpl w:val="59AEC54C"/>
    <w:lvl w:ilvl="0" w:tplc="168A082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6164FB"/>
    <w:multiLevelType w:val="hybridMultilevel"/>
    <w:tmpl w:val="B45EEAC6"/>
    <w:lvl w:ilvl="0" w:tplc="193ED1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C03108B"/>
    <w:multiLevelType w:val="hybridMultilevel"/>
    <w:tmpl w:val="AE080962"/>
    <w:lvl w:ilvl="0" w:tplc="9112D85A">
      <w:numFmt w:val="bullet"/>
      <w:lvlText w:val="-"/>
      <w:lvlJc w:val="left"/>
      <w:pPr>
        <w:ind w:left="1069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0AB27F5"/>
    <w:multiLevelType w:val="hybridMultilevel"/>
    <w:tmpl w:val="8B56F2B4"/>
    <w:lvl w:ilvl="0" w:tplc="6A9EB1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63A316F"/>
    <w:multiLevelType w:val="hybridMultilevel"/>
    <w:tmpl w:val="36C81AD6"/>
    <w:lvl w:ilvl="0" w:tplc="BCA4686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7EE0049"/>
    <w:multiLevelType w:val="hybridMultilevel"/>
    <w:tmpl w:val="CFACA63C"/>
    <w:lvl w:ilvl="0" w:tplc="33CEB00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70003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Verdana" w:eastAsia="Times New Roman" w:hAnsi="Verdana" w:cs="Times New Roman" w:hint="default"/>
      </w:rPr>
    </w:lvl>
    <w:lvl w:ilvl="2" w:tplc="08070005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70001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70003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7000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70001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70003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70005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636F52F6"/>
    <w:multiLevelType w:val="hybridMultilevel"/>
    <w:tmpl w:val="B45EEAC6"/>
    <w:lvl w:ilvl="0" w:tplc="193ED1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A1F779B"/>
    <w:multiLevelType w:val="hybridMultilevel"/>
    <w:tmpl w:val="B45EEAC6"/>
    <w:lvl w:ilvl="0" w:tplc="193ED1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C444778"/>
    <w:multiLevelType w:val="hybridMultilevel"/>
    <w:tmpl w:val="6C345EDE"/>
    <w:lvl w:ilvl="0" w:tplc="E60284FC">
      <w:start w:val="1"/>
      <w:numFmt w:val="decimal"/>
      <w:lvlText w:val="%1)"/>
      <w:lvlJc w:val="left"/>
      <w:pPr>
        <w:ind w:left="1068" w:hanging="360"/>
      </w:pPr>
      <w:rPr>
        <w:rFonts w:ascii="Verdana" w:hAnsi="Verdana"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3F42ADA"/>
    <w:multiLevelType w:val="hybridMultilevel"/>
    <w:tmpl w:val="FF5AD4B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6"/>
    <w:lvlOverride w:ilvl="0">
      <w:startOverride w:val="5"/>
    </w:lvlOverride>
    <w:lvlOverride w:ilvl="1">
      <w:startOverride w:val="1"/>
    </w:lvlOverride>
  </w:num>
  <w:num w:numId="4">
    <w:abstractNumId w:val="18"/>
  </w:num>
  <w:num w:numId="5">
    <w:abstractNumId w:val="17"/>
  </w:num>
  <w:num w:numId="6">
    <w:abstractNumId w:val="6"/>
    <w:lvlOverride w:ilvl="0">
      <w:startOverride w:val="3"/>
    </w:lvlOverride>
    <w:lvlOverride w:ilvl="1">
      <w:startOverride w:val="1"/>
    </w:lvlOverride>
  </w:num>
  <w:num w:numId="7">
    <w:abstractNumId w:val="9"/>
  </w:num>
  <w:num w:numId="8">
    <w:abstractNumId w:val="6"/>
    <w:lvlOverride w:ilvl="0">
      <w:startOverride w:val="4"/>
    </w:lvlOverride>
    <w:lvlOverride w:ilvl="1">
      <w:startOverride w:val="1"/>
    </w:lvlOverride>
  </w:num>
  <w:num w:numId="9">
    <w:abstractNumId w:val="6"/>
    <w:lvlOverride w:ilvl="0">
      <w:startOverride w:val="4"/>
    </w:lvlOverride>
    <w:lvlOverride w:ilvl="1">
      <w:startOverride w:val="1"/>
    </w:lvlOverride>
  </w:num>
  <w:num w:numId="10">
    <w:abstractNumId w:val="6"/>
    <w:lvlOverride w:ilvl="0">
      <w:startOverride w:val="5"/>
    </w:lvlOverride>
    <w:lvlOverride w:ilvl="1">
      <w:startOverride w:val="1"/>
    </w:lvlOverride>
  </w:num>
  <w:num w:numId="11">
    <w:abstractNumId w:val="6"/>
    <w:lvlOverride w:ilvl="0">
      <w:startOverride w:val="6"/>
    </w:lvlOverride>
    <w:lvlOverride w:ilvl="1">
      <w:startOverride w:val="1"/>
    </w:lvlOverride>
  </w:num>
  <w:num w:numId="12">
    <w:abstractNumId w:val="12"/>
  </w:num>
  <w:num w:numId="13">
    <w:abstractNumId w:val="6"/>
    <w:lvlOverride w:ilvl="0">
      <w:startOverride w:val="7"/>
    </w:lvlOverride>
    <w:lvlOverride w:ilvl="1">
      <w:startOverride w:val="1"/>
    </w:lvlOverride>
  </w:num>
  <w:num w:numId="14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</w:num>
  <w:num w:numId="19">
    <w:abstractNumId w:val="6"/>
  </w:num>
  <w:num w:numId="20">
    <w:abstractNumId w:val="4"/>
  </w:num>
  <w:num w:numId="21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6"/>
    <w:lvlOverride w:ilvl="0">
      <w:startOverride w:val="8"/>
    </w:lvlOverride>
    <w:lvlOverride w:ilvl="1">
      <w:startOverride w:val="1"/>
    </w:lvlOverride>
  </w:num>
  <w:num w:numId="24">
    <w:abstractNumId w:val="14"/>
  </w:num>
  <w:num w:numId="25">
    <w:abstractNumId w:val="21"/>
  </w:num>
  <w:num w:numId="26">
    <w:abstractNumId w:val="10"/>
  </w:num>
  <w:num w:numId="27">
    <w:abstractNumId w:val="1"/>
  </w:num>
  <w:num w:numId="28">
    <w:abstractNumId w:val="8"/>
  </w:num>
  <w:num w:numId="29">
    <w:abstractNumId w:val="3"/>
  </w:num>
  <w:num w:numId="30">
    <w:abstractNumId w:val="20"/>
  </w:num>
  <w:num w:numId="31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6"/>
  </w:num>
  <w:num w:numId="34">
    <w:abstractNumId w:val="7"/>
  </w:num>
  <w:num w:numId="35">
    <w:abstractNumId w:val="0"/>
  </w:num>
  <w:num w:numId="36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</w:num>
  <w:num w:numId="40">
    <w:abstractNumId w:val="5"/>
  </w:num>
  <w:num w:numId="41">
    <w:abstractNumId w:val="13"/>
  </w:num>
  <w:num w:numId="4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GNGnkmfNM9sKwCb5ONvAI7x3QKg=" w:salt="2EdNQBiAWS2gSEMKb2kqdw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8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2B0"/>
    <w:rsid w:val="00000B69"/>
    <w:rsid w:val="00002D0C"/>
    <w:rsid w:val="0000407F"/>
    <w:rsid w:val="000050FF"/>
    <w:rsid w:val="00007A50"/>
    <w:rsid w:val="00010DDC"/>
    <w:rsid w:val="000115C0"/>
    <w:rsid w:val="0001264F"/>
    <w:rsid w:val="0001295D"/>
    <w:rsid w:val="0001367C"/>
    <w:rsid w:val="00017249"/>
    <w:rsid w:val="00020E82"/>
    <w:rsid w:val="00025C2F"/>
    <w:rsid w:val="00025C31"/>
    <w:rsid w:val="00026E67"/>
    <w:rsid w:val="000320A0"/>
    <w:rsid w:val="00032DC7"/>
    <w:rsid w:val="00033F83"/>
    <w:rsid w:val="00035AD1"/>
    <w:rsid w:val="0003711B"/>
    <w:rsid w:val="000415C5"/>
    <w:rsid w:val="000433ED"/>
    <w:rsid w:val="00045A49"/>
    <w:rsid w:val="0005050E"/>
    <w:rsid w:val="00050B17"/>
    <w:rsid w:val="00052836"/>
    <w:rsid w:val="000536F6"/>
    <w:rsid w:val="00053E9A"/>
    <w:rsid w:val="00054BC5"/>
    <w:rsid w:val="00054DB6"/>
    <w:rsid w:val="00055711"/>
    <w:rsid w:val="000578C2"/>
    <w:rsid w:val="000606CE"/>
    <w:rsid w:val="00063284"/>
    <w:rsid w:val="000653A1"/>
    <w:rsid w:val="00067B6C"/>
    <w:rsid w:val="0007113F"/>
    <w:rsid w:val="00071610"/>
    <w:rsid w:val="00073854"/>
    <w:rsid w:val="000745E4"/>
    <w:rsid w:val="000746D5"/>
    <w:rsid w:val="00080486"/>
    <w:rsid w:val="00080F24"/>
    <w:rsid w:val="00083477"/>
    <w:rsid w:val="000861A8"/>
    <w:rsid w:val="00090695"/>
    <w:rsid w:val="000909AF"/>
    <w:rsid w:val="00095A57"/>
    <w:rsid w:val="00095E93"/>
    <w:rsid w:val="00096526"/>
    <w:rsid w:val="000A06F5"/>
    <w:rsid w:val="000A1351"/>
    <w:rsid w:val="000A1653"/>
    <w:rsid w:val="000A4F8A"/>
    <w:rsid w:val="000A7B88"/>
    <w:rsid w:val="000B1824"/>
    <w:rsid w:val="000B1E8E"/>
    <w:rsid w:val="000B35F7"/>
    <w:rsid w:val="000B7248"/>
    <w:rsid w:val="000C1F21"/>
    <w:rsid w:val="000C20B8"/>
    <w:rsid w:val="000C3260"/>
    <w:rsid w:val="000C37F2"/>
    <w:rsid w:val="000C4F2C"/>
    <w:rsid w:val="000C5EE2"/>
    <w:rsid w:val="000C618B"/>
    <w:rsid w:val="000C6CAA"/>
    <w:rsid w:val="000D452E"/>
    <w:rsid w:val="000E3A05"/>
    <w:rsid w:val="000E5DAA"/>
    <w:rsid w:val="000E712B"/>
    <w:rsid w:val="000F0871"/>
    <w:rsid w:val="000F2437"/>
    <w:rsid w:val="000F2B99"/>
    <w:rsid w:val="000F3170"/>
    <w:rsid w:val="000F671D"/>
    <w:rsid w:val="00103742"/>
    <w:rsid w:val="001041D7"/>
    <w:rsid w:val="001044C4"/>
    <w:rsid w:val="00112692"/>
    <w:rsid w:val="001145F1"/>
    <w:rsid w:val="0011506A"/>
    <w:rsid w:val="00115BDA"/>
    <w:rsid w:val="001212E2"/>
    <w:rsid w:val="001215E4"/>
    <w:rsid w:val="00125431"/>
    <w:rsid w:val="001261EA"/>
    <w:rsid w:val="0012764D"/>
    <w:rsid w:val="00127756"/>
    <w:rsid w:val="00127C5B"/>
    <w:rsid w:val="001323E6"/>
    <w:rsid w:val="001330F3"/>
    <w:rsid w:val="00135C5D"/>
    <w:rsid w:val="00136E73"/>
    <w:rsid w:val="00141EBB"/>
    <w:rsid w:val="0014224B"/>
    <w:rsid w:val="00142813"/>
    <w:rsid w:val="00142AA6"/>
    <w:rsid w:val="0014308B"/>
    <w:rsid w:val="001440EE"/>
    <w:rsid w:val="001471BF"/>
    <w:rsid w:val="00152FF4"/>
    <w:rsid w:val="00155C54"/>
    <w:rsid w:val="00156DC5"/>
    <w:rsid w:val="00160F2A"/>
    <w:rsid w:val="00162DDE"/>
    <w:rsid w:val="00164FAD"/>
    <w:rsid w:val="00167D14"/>
    <w:rsid w:val="00170CFC"/>
    <w:rsid w:val="00175D62"/>
    <w:rsid w:val="00176FEC"/>
    <w:rsid w:val="00177781"/>
    <w:rsid w:val="00183431"/>
    <w:rsid w:val="001846EE"/>
    <w:rsid w:val="00185007"/>
    <w:rsid w:val="00186B04"/>
    <w:rsid w:val="0018740E"/>
    <w:rsid w:val="0018757D"/>
    <w:rsid w:val="00190D6F"/>
    <w:rsid w:val="00191F02"/>
    <w:rsid w:val="001926A7"/>
    <w:rsid w:val="00194CE6"/>
    <w:rsid w:val="00195CA5"/>
    <w:rsid w:val="001972CA"/>
    <w:rsid w:val="001A054A"/>
    <w:rsid w:val="001A11BB"/>
    <w:rsid w:val="001A2857"/>
    <w:rsid w:val="001A2940"/>
    <w:rsid w:val="001A335D"/>
    <w:rsid w:val="001A4105"/>
    <w:rsid w:val="001A6A60"/>
    <w:rsid w:val="001A789B"/>
    <w:rsid w:val="001B0687"/>
    <w:rsid w:val="001B41DA"/>
    <w:rsid w:val="001B579A"/>
    <w:rsid w:val="001B5BA3"/>
    <w:rsid w:val="001B5F8B"/>
    <w:rsid w:val="001B6B27"/>
    <w:rsid w:val="001C0B8F"/>
    <w:rsid w:val="001C1660"/>
    <w:rsid w:val="001C42D1"/>
    <w:rsid w:val="001C5694"/>
    <w:rsid w:val="001C6D89"/>
    <w:rsid w:val="001D48A3"/>
    <w:rsid w:val="001D4EED"/>
    <w:rsid w:val="001D66C3"/>
    <w:rsid w:val="001D6A90"/>
    <w:rsid w:val="001D78A3"/>
    <w:rsid w:val="001E0CCF"/>
    <w:rsid w:val="001E1692"/>
    <w:rsid w:val="001E7712"/>
    <w:rsid w:val="001F40F1"/>
    <w:rsid w:val="001F56FD"/>
    <w:rsid w:val="00202E67"/>
    <w:rsid w:val="00204572"/>
    <w:rsid w:val="00205649"/>
    <w:rsid w:val="00205B11"/>
    <w:rsid w:val="00206071"/>
    <w:rsid w:val="0020669F"/>
    <w:rsid w:val="002102BD"/>
    <w:rsid w:val="002112E0"/>
    <w:rsid w:val="002119D6"/>
    <w:rsid w:val="002128F2"/>
    <w:rsid w:val="00213105"/>
    <w:rsid w:val="00214A87"/>
    <w:rsid w:val="00216856"/>
    <w:rsid w:val="0021690B"/>
    <w:rsid w:val="00220B12"/>
    <w:rsid w:val="00221458"/>
    <w:rsid w:val="0022443F"/>
    <w:rsid w:val="00225C13"/>
    <w:rsid w:val="002261A2"/>
    <w:rsid w:val="00227924"/>
    <w:rsid w:val="0023268B"/>
    <w:rsid w:val="00233D46"/>
    <w:rsid w:val="00233E13"/>
    <w:rsid w:val="00233FF5"/>
    <w:rsid w:val="002417C4"/>
    <w:rsid w:val="00241853"/>
    <w:rsid w:val="0024220B"/>
    <w:rsid w:val="00243225"/>
    <w:rsid w:val="002434F9"/>
    <w:rsid w:val="00243E8B"/>
    <w:rsid w:val="0025040D"/>
    <w:rsid w:val="00252178"/>
    <w:rsid w:val="0025281E"/>
    <w:rsid w:val="002529DC"/>
    <w:rsid w:val="00253618"/>
    <w:rsid w:val="00253F27"/>
    <w:rsid w:val="00254047"/>
    <w:rsid w:val="0025408E"/>
    <w:rsid w:val="002543C6"/>
    <w:rsid w:val="00254B62"/>
    <w:rsid w:val="00254F2C"/>
    <w:rsid w:val="002559F0"/>
    <w:rsid w:val="002573E2"/>
    <w:rsid w:val="00257E11"/>
    <w:rsid w:val="002628FD"/>
    <w:rsid w:val="0026291E"/>
    <w:rsid w:val="00266923"/>
    <w:rsid w:val="00266BD5"/>
    <w:rsid w:val="00270B45"/>
    <w:rsid w:val="00271FBC"/>
    <w:rsid w:val="00274986"/>
    <w:rsid w:val="00274A05"/>
    <w:rsid w:val="00275F07"/>
    <w:rsid w:val="00280AEF"/>
    <w:rsid w:val="002813B5"/>
    <w:rsid w:val="002825FF"/>
    <w:rsid w:val="00283A74"/>
    <w:rsid w:val="0028795D"/>
    <w:rsid w:val="00290001"/>
    <w:rsid w:val="00290192"/>
    <w:rsid w:val="00290524"/>
    <w:rsid w:val="00292164"/>
    <w:rsid w:val="00295CE1"/>
    <w:rsid w:val="002A2850"/>
    <w:rsid w:val="002A4368"/>
    <w:rsid w:val="002A4D84"/>
    <w:rsid w:val="002A6913"/>
    <w:rsid w:val="002A6FB7"/>
    <w:rsid w:val="002A72A0"/>
    <w:rsid w:val="002B00E7"/>
    <w:rsid w:val="002B19C1"/>
    <w:rsid w:val="002B6967"/>
    <w:rsid w:val="002C1838"/>
    <w:rsid w:val="002C3E56"/>
    <w:rsid w:val="002C5229"/>
    <w:rsid w:val="002C6391"/>
    <w:rsid w:val="002D02F5"/>
    <w:rsid w:val="002D5DAB"/>
    <w:rsid w:val="002D7FBF"/>
    <w:rsid w:val="002E0326"/>
    <w:rsid w:val="002E0DEA"/>
    <w:rsid w:val="002E0E83"/>
    <w:rsid w:val="002E1EB6"/>
    <w:rsid w:val="002E2AD0"/>
    <w:rsid w:val="002E5E01"/>
    <w:rsid w:val="002E6F2D"/>
    <w:rsid w:val="002E7522"/>
    <w:rsid w:val="002F1996"/>
    <w:rsid w:val="002F29D3"/>
    <w:rsid w:val="002F4F9C"/>
    <w:rsid w:val="002F61C7"/>
    <w:rsid w:val="002F6F38"/>
    <w:rsid w:val="003027BE"/>
    <w:rsid w:val="0030485A"/>
    <w:rsid w:val="0030718B"/>
    <w:rsid w:val="00311F79"/>
    <w:rsid w:val="00314E6B"/>
    <w:rsid w:val="00314F86"/>
    <w:rsid w:val="003173E0"/>
    <w:rsid w:val="00317F67"/>
    <w:rsid w:val="003205E5"/>
    <w:rsid w:val="00321D24"/>
    <w:rsid w:val="00323EC6"/>
    <w:rsid w:val="003246C4"/>
    <w:rsid w:val="00325D2D"/>
    <w:rsid w:val="00325DC2"/>
    <w:rsid w:val="00325F43"/>
    <w:rsid w:val="00327885"/>
    <w:rsid w:val="00327E66"/>
    <w:rsid w:val="003315B9"/>
    <w:rsid w:val="003323BA"/>
    <w:rsid w:val="00332908"/>
    <w:rsid w:val="00332A6F"/>
    <w:rsid w:val="00332AFC"/>
    <w:rsid w:val="00333570"/>
    <w:rsid w:val="00334C11"/>
    <w:rsid w:val="003363D8"/>
    <w:rsid w:val="00336BCC"/>
    <w:rsid w:val="00336EDD"/>
    <w:rsid w:val="00340B26"/>
    <w:rsid w:val="003411A7"/>
    <w:rsid w:val="0034182E"/>
    <w:rsid w:val="003426D5"/>
    <w:rsid w:val="0034358D"/>
    <w:rsid w:val="00345186"/>
    <w:rsid w:val="00347103"/>
    <w:rsid w:val="00347917"/>
    <w:rsid w:val="00347C5B"/>
    <w:rsid w:val="00350737"/>
    <w:rsid w:val="00352865"/>
    <w:rsid w:val="00353384"/>
    <w:rsid w:val="0035365E"/>
    <w:rsid w:val="0035382B"/>
    <w:rsid w:val="00353A18"/>
    <w:rsid w:val="0035607A"/>
    <w:rsid w:val="003602AB"/>
    <w:rsid w:val="0036034D"/>
    <w:rsid w:val="00361FC0"/>
    <w:rsid w:val="00362304"/>
    <w:rsid w:val="00362AD7"/>
    <w:rsid w:val="00364027"/>
    <w:rsid w:val="00371348"/>
    <w:rsid w:val="003715BC"/>
    <w:rsid w:val="00371DE1"/>
    <w:rsid w:val="00371F41"/>
    <w:rsid w:val="003722DB"/>
    <w:rsid w:val="00374817"/>
    <w:rsid w:val="00374D72"/>
    <w:rsid w:val="00380B64"/>
    <w:rsid w:val="00380DF6"/>
    <w:rsid w:val="00381CE2"/>
    <w:rsid w:val="0038249E"/>
    <w:rsid w:val="00382922"/>
    <w:rsid w:val="00382B96"/>
    <w:rsid w:val="00383388"/>
    <w:rsid w:val="00383D0C"/>
    <w:rsid w:val="00384356"/>
    <w:rsid w:val="00384A32"/>
    <w:rsid w:val="00384ACA"/>
    <w:rsid w:val="00387060"/>
    <w:rsid w:val="0039267E"/>
    <w:rsid w:val="00392A2E"/>
    <w:rsid w:val="00392F3E"/>
    <w:rsid w:val="003948EA"/>
    <w:rsid w:val="00395CCB"/>
    <w:rsid w:val="00395DCA"/>
    <w:rsid w:val="0039709D"/>
    <w:rsid w:val="003A112A"/>
    <w:rsid w:val="003A19B5"/>
    <w:rsid w:val="003A1CD9"/>
    <w:rsid w:val="003A29D6"/>
    <w:rsid w:val="003A2FBF"/>
    <w:rsid w:val="003A383E"/>
    <w:rsid w:val="003A3958"/>
    <w:rsid w:val="003A3A35"/>
    <w:rsid w:val="003A5335"/>
    <w:rsid w:val="003A655F"/>
    <w:rsid w:val="003A6852"/>
    <w:rsid w:val="003A7EEE"/>
    <w:rsid w:val="003B0BD3"/>
    <w:rsid w:val="003B2AA5"/>
    <w:rsid w:val="003B474C"/>
    <w:rsid w:val="003B787A"/>
    <w:rsid w:val="003C0C98"/>
    <w:rsid w:val="003C2CDA"/>
    <w:rsid w:val="003C3334"/>
    <w:rsid w:val="003C393C"/>
    <w:rsid w:val="003C42EE"/>
    <w:rsid w:val="003C72AC"/>
    <w:rsid w:val="003D04A7"/>
    <w:rsid w:val="003D0CB2"/>
    <w:rsid w:val="003D0FBC"/>
    <w:rsid w:val="003D3234"/>
    <w:rsid w:val="003D4269"/>
    <w:rsid w:val="003D4FE6"/>
    <w:rsid w:val="003D5E9D"/>
    <w:rsid w:val="003D650C"/>
    <w:rsid w:val="003D6AEF"/>
    <w:rsid w:val="003D6C9D"/>
    <w:rsid w:val="003E1158"/>
    <w:rsid w:val="003E34E9"/>
    <w:rsid w:val="003E4C73"/>
    <w:rsid w:val="003E5AA6"/>
    <w:rsid w:val="003F1FD0"/>
    <w:rsid w:val="003F43CC"/>
    <w:rsid w:val="003F74FD"/>
    <w:rsid w:val="003F758F"/>
    <w:rsid w:val="00400A2B"/>
    <w:rsid w:val="00401788"/>
    <w:rsid w:val="0040206A"/>
    <w:rsid w:val="004037C4"/>
    <w:rsid w:val="004047AC"/>
    <w:rsid w:val="00411071"/>
    <w:rsid w:val="00411222"/>
    <w:rsid w:val="004117E9"/>
    <w:rsid w:val="00412928"/>
    <w:rsid w:val="0041427A"/>
    <w:rsid w:val="00414D1A"/>
    <w:rsid w:val="004154F1"/>
    <w:rsid w:val="00416C99"/>
    <w:rsid w:val="004171D8"/>
    <w:rsid w:val="00417E90"/>
    <w:rsid w:val="00420446"/>
    <w:rsid w:val="00420AD0"/>
    <w:rsid w:val="00422E0B"/>
    <w:rsid w:val="00423A36"/>
    <w:rsid w:val="00423FB0"/>
    <w:rsid w:val="004256B5"/>
    <w:rsid w:val="00425975"/>
    <w:rsid w:val="0042777D"/>
    <w:rsid w:val="00430058"/>
    <w:rsid w:val="004303DF"/>
    <w:rsid w:val="00430436"/>
    <w:rsid w:val="0043267A"/>
    <w:rsid w:val="004326C2"/>
    <w:rsid w:val="004356F0"/>
    <w:rsid w:val="00436069"/>
    <w:rsid w:val="00436A30"/>
    <w:rsid w:val="00437BE3"/>
    <w:rsid w:val="00442042"/>
    <w:rsid w:val="00443E0A"/>
    <w:rsid w:val="004448E4"/>
    <w:rsid w:val="00446AB2"/>
    <w:rsid w:val="00450F04"/>
    <w:rsid w:val="00450F19"/>
    <w:rsid w:val="00452022"/>
    <w:rsid w:val="00454F08"/>
    <w:rsid w:val="00455C7D"/>
    <w:rsid w:val="004564B9"/>
    <w:rsid w:val="0046112F"/>
    <w:rsid w:val="00464FDC"/>
    <w:rsid w:val="0046576A"/>
    <w:rsid w:val="0046648D"/>
    <w:rsid w:val="00466FF7"/>
    <w:rsid w:val="004707F8"/>
    <w:rsid w:val="00473668"/>
    <w:rsid w:val="0047389F"/>
    <w:rsid w:val="00475257"/>
    <w:rsid w:val="00477AF9"/>
    <w:rsid w:val="00481576"/>
    <w:rsid w:val="004815CA"/>
    <w:rsid w:val="00483A5B"/>
    <w:rsid w:val="00485256"/>
    <w:rsid w:val="00485EBA"/>
    <w:rsid w:val="00487C0E"/>
    <w:rsid w:val="004918E4"/>
    <w:rsid w:val="00491A6E"/>
    <w:rsid w:val="00491D18"/>
    <w:rsid w:val="00492C8C"/>
    <w:rsid w:val="004935BE"/>
    <w:rsid w:val="004945CB"/>
    <w:rsid w:val="00494936"/>
    <w:rsid w:val="00494EE3"/>
    <w:rsid w:val="00495D3E"/>
    <w:rsid w:val="0049732A"/>
    <w:rsid w:val="004A3A65"/>
    <w:rsid w:val="004A3D65"/>
    <w:rsid w:val="004A44C3"/>
    <w:rsid w:val="004A4805"/>
    <w:rsid w:val="004A71DE"/>
    <w:rsid w:val="004B0AB0"/>
    <w:rsid w:val="004B26AA"/>
    <w:rsid w:val="004B2AF2"/>
    <w:rsid w:val="004B5D9E"/>
    <w:rsid w:val="004B77F1"/>
    <w:rsid w:val="004B7944"/>
    <w:rsid w:val="004C03A2"/>
    <w:rsid w:val="004C0783"/>
    <w:rsid w:val="004C4783"/>
    <w:rsid w:val="004C5877"/>
    <w:rsid w:val="004D0F56"/>
    <w:rsid w:val="004D4F4D"/>
    <w:rsid w:val="004D538A"/>
    <w:rsid w:val="004D55A5"/>
    <w:rsid w:val="004D67EA"/>
    <w:rsid w:val="004D6804"/>
    <w:rsid w:val="004D6C4F"/>
    <w:rsid w:val="004D7BAC"/>
    <w:rsid w:val="004E0019"/>
    <w:rsid w:val="004E1B29"/>
    <w:rsid w:val="004E2277"/>
    <w:rsid w:val="004E6D5E"/>
    <w:rsid w:val="004F3485"/>
    <w:rsid w:val="004F3A52"/>
    <w:rsid w:val="004F4037"/>
    <w:rsid w:val="004F4E33"/>
    <w:rsid w:val="004F6B0D"/>
    <w:rsid w:val="0050300C"/>
    <w:rsid w:val="00510AFA"/>
    <w:rsid w:val="005116FF"/>
    <w:rsid w:val="005145E4"/>
    <w:rsid w:val="0051475C"/>
    <w:rsid w:val="005173CE"/>
    <w:rsid w:val="00521BE5"/>
    <w:rsid w:val="00526195"/>
    <w:rsid w:val="00530968"/>
    <w:rsid w:val="005318CC"/>
    <w:rsid w:val="00533678"/>
    <w:rsid w:val="00533BE5"/>
    <w:rsid w:val="00536F03"/>
    <w:rsid w:val="005402FB"/>
    <w:rsid w:val="005409FD"/>
    <w:rsid w:val="00540E99"/>
    <w:rsid w:val="0054181A"/>
    <w:rsid w:val="005454B6"/>
    <w:rsid w:val="00547407"/>
    <w:rsid w:val="0055004D"/>
    <w:rsid w:val="005523E1"/>
    <w:rsid w:val="0056078D"/>
    <w:rsid w:val="00560DA8"/>
    <w:rsid w:val="00561D9C"/>
    <w:rsid w:val="00565229"/>
    <w:rsid w:val="005662C5"/>
    <w:rsid w:val="00566DD6"/>
    <w:rsid w:val="00567014"/>
    <w:rsid w:val="00567611"/>
    <w:rsid w:val="00570328"/>
    <w:rsid w:val="00571679"/>
    <w:rsid w:val="00571E56"/>
    <w:rsid w:val="005752FD"/>
    <w:rsid w:val="00581B26"/>
    <w:rsid w:val="005821B5"/>
    <w:rsid w:val="0058235D"/>
    <w:rsid w:val="005841B2"/>
    <w:rsid w:val="0058508A"/>
    <w:rsid w:val="00585DC0"/>
    <w:rsid w:val="00590CB5"/>
    <w:rsid w:val="00592A7B"/>
    <w:rsid w:val="0059664A"/>
    <w:rsid w:val="00596B4D"/>
    <w:rsid w:val="00596E70"/>
    <w:rsid w:val="005A025A"/>
    <w:rsid w:val="005A19BC"/>
    <w:rsid w:val="005A4F16"/>
    <w:rsid w:val="005A5560"/>
    <w:rsid w:val="005A6096"/>
    <w:rsid w:val="005A7D06"/>
    <w:rsid w:val="005B2A91"/>
    <w:rsid w:val="005B3E89"/>
    <w:rsid w:val="005B5502"/>
    <w:rsid w:val="005B7ACA"/>
    <w:rsid w:val="005C1CDC"/>
    <w:rsid w:val="005C336B"/>
    <w:rsid w:val="005C5F44"/>
    <w:rsid w:val="005C6336"/>
    <w:rsid w:val="005C6EEC"/>
    <w:rsid w:val="005D13B6"/>
    <w:rsid w:val="005D14B2"/>
    <w:rsid w:val="005D1ECA"/>
    <w:rsid w:val="005D3428"/>
    <w:rsid w:val="005D34DB"/>
    <w:rsid w:val="005D617C"/>
    <w:rsid w:val="005D74BE"/>
    <w:rsid w:val="005E127D"/>
    <w:rsid w:val="005E25A9"/>
    <w:rsid w:val="005E310E"/>
    <w:rsid w:val="005E4178"/>
    <w:rsid w:val="005E4C3D"/>
    <w:rsid w:val="005E7476"/>
    <w:rsid w:val="005E74F1"/>
    <w:rsid w:val="005E7C75"/>
    <w:rsid w:val="005F3538"/>
    <w:rsid w:val="005F43C0"/>
    <w:rsid w:val="005F477E"/>
    <w:rsid w:val="005F5D5F"/>
    <w:rsid w:val="00600C8B"/>
    <w:rsid w:val="0060101E"/>
    <w:rsid w:val="00601B58"/>
    <w:rsid w:val="0060288F"/>
    <w:rsid w:val="00604423"/>
    <w:rsid w:val="0060668D"/>
    <w:rsid w:val="00606BDF"/>
    <w:rsid w:val="00610565"/>
    <w:rsid w:val="00611DCA"/>
    <w:rsid w:val="006135BE"/>
    <w:rsid w:val="00614AD7"/>
    <w:rsid w:val="00616A63"/>
    <w:rsid w:val="00617098"/>
    <w:rsid w:val="006176EA"/>
    <w:rsid w:val="00622AB1"/>
    <w:rsid w:val="0062362C"/>
    <w:rsid w:val="00623BD2"/>
    <w:rsid w:val="00623C7F"/>
    <w:rsid w:val="00623FA9"/>
    <w:rsid w:val="0062613D"/>
    <w:rsid w:val="00630130"/>
    <w:rsid w:val="00632432"/>
    <w:rsid w:val="006330AF"/>
    <w:rsid w:val="00633251"/>
    <w:rsid w:val="00634C84"/>
    <w:rsid w:val="00635AD4"/>
    <w:rsid w:val="006366DE"/>
    <w:rsid w:val="00640F71"/>
    <w:rsid w:val="00641D6F"/>
    <w:rsid w:val="006422A8"/>
    <w:rsid w:val="006443CB"/>
    <w:rsid w:val="00645801"/>
    <w:rsid w:val="00646EC0"/>
    <w:rsid w:val="0064784E"/>
    <w:rsid w:val="00650204"/>
    <w:rsid w:val="00652877"/>
    <w:rsid w:val="00652E0E"/>
    <w:rsid w:val="00654684"/>
    <w:rsid w:val="006559E0"/>
    <w:rsid w:val="00657612"/>
    <w:rsid w:val="00670CFC"/>
    <w:rsid w:val="00670F97"/>
    <w:rsid w:val="006714AF"/>
    <w:rsid w:val="00671A93"/>
    <w:rsid w:val="00672FFD"/>
    <w:rsid w:val="006730B2"/>
    <w:rsid w:val="00673FF5"/>
    <w:rsid w:val="0067594E"/>
    <w:rsid w:val="00675FC1"/>
    <w:rsid w:val="0068040A"/>
    <w:rsid w:val="0068284C"/>
    <w:rsid w:val="006846C6"/>
    <w:rsid w:val="00684DEE"/>
    <w:rsid w:val="00687816"/>
    <w:rsid w:val="00691541"/>
    <w:rsid w:val="00691B87"/>
    <w:rsid w:val="0069561C"/>
    <w:rsid w:val="0069762A"/>
    <w:rsid w:val="006A2BBC"/>
    <w:rsid w:val="006A3F3E"/>
    <w:rsid w:val="006A4380"/>
    <w:rsid w:val="006A4B20"/>
    <w:rsid w:val="006B07E3"/>
    <w:rsid w:val="006B1EB3"/>
    <w:rsid w:val="006B22CC"/>
    <w:rsid w:val="006B28AD"/>
    <w:rsid w:val="006B2D0C"/>
    <w:rsid w:val="006B3921"/>
    <w:rsid w:val="006B61F5"/>
    <w:rsid w:val="006B620F"/>
    <w:rsid w:val="006B64FB"/>
    <w:rsid w:val="006B7FFA"/>
    <w:rsid w:val="006C057A"/>
    <w:rsid w:val="006C40EF"/>
    <w:rsid w:val="006C7325"/>
    <w:rsid w:val="006D0E67"/>
    <w:rsid w:val="006D23F7"/>
    <w:rsid w:val="006D3509"/>
    <w:rsid w:val="006E65F4"/>
    <w:rsid w:val="006F02B9"/>
    <w:rsid w:val="006F10E4"/>
    <w:rsid w:val="006F150E"/>
    <w:rsid w:val="006F65D2"/>
    <w:rsid w:val="006F6884"/>
    <w:rsid w:val="006F7174"/>
    <w:rsid w:val="007006C5"/>
    <w:rsid w:val="00704537"/>
    <w:rsid w:val="00704D5B"/>
    <w:rsid w:val="0070763C"/>
    <w:rsid w:val="00710315"/>
    <w:rsid w:val="00710CB1"/>
    <w:rsid w:val="0071162F"/>
    <w:rsid w:val="00712232"/>
    <w:rsid w:val="007128AD"/>
    <w:rsid w:val="007136DD"/>
    <w:rsid w:val="007148F8"/>
    <w:rsid w:val="00715B0A"/>
    <w:rsid w:val="0071604E"/>
    <w:rsid w:val="00716E28"/>
    <w:rsid w:val="007175C6"/>
    <w:rsid w:val="007177B0"/>
    <w:rsid w:val="0071792A"/>
    <w:rsid w:val="00717CA4"/>
    <w:rsid w:val="00717F6C"/>
    <w:rsid w:val="00721A27"/>
    <w:rsid w:val="0072676E"/>
    <w:rsid w:val="007274BE"/>
    <w:rsid w:val="007303F9"/>
    <w:rsid w:val="00731DB1"/>
    <w:rsid w:val="007322A3"/>
    <w:rsid w:val="00735894"/>
    <w:rsid w:val="00737834"/>
    <w:rsid w:val="0074003A"/>
    <w:rsid w:val="00740D6F"/>
    <w:rsid w:val="00741FC4"/>
    <w:rsid w:val="00743C56"/>
    <w:rsid w:val="00745CED"/>
    <w:rsid w:val="00747DD4"/>
    <w:rsid w:val="00750A4A"/>
    <w:rsid w:val="0075268D"/>
    <w:rsid w:val="0075315B"/>
    <w:rsid w:val="00753703"/>
    <w:rsid w:val="00753726"/>
    <w:rsid w:val="00756444"/>
    <w:rsid w:val="00756E7D"/>
    <w:rsid w:val="00760FEF"/>
    <w:rsid w:val="00762004"/>
    <w:rsid w:val="007625F6"/>
    <w:rsid w:val="00762BAF"/>
    <w:rsid w:val="00764AFA"/>
    <w:rsid w:val="0076645A"/>
    <w:rsid w:val="00770037"/>
    <w:rsid w:val="0077023E"/>
    <w:rsid w:val="00770BD6"/>
    <w:rsid w:val="00773D3C"/>
    <w:rsid w:val="00774D22"/>
    <w:rsid w:val="00777905"/>
    <w:rsid w:val="00780B90"/>
    <w:rsid w:val="007820E0"/>
    <w:rsid w:val="007900EA"/>
    <w:rsid w:val="007901FD"/>
    <w:rsid w:val="00791AAF"/>
    <w:rsid w:val="00791B7C"/>
    <w:rsid w:val="00792E36"/>
    <w:rsid w:val="00793466"/>
    <w:rsid w:val="00794296"/>
    <w:rsid w:val="00796200"/>
    <w:rsid w:val="00796863"/>
    <w:rsid w:val="00797D04"/>
    <w:rsid w:val="007A06A6"/>
    <w:rsid w:val="007A2FC8"/>
    <w:rsid w:val="007A3346"/>
    <w:rsid w:val="007A7B54"/>
    <w:rsid w:val="007A7BE5"/>
    <w:rsid w:val="007B72F3"/>
    <w:rsid w:val="007B75ED"/>
    <w:rsid w:val="007C0469"/>
    <w:rsid w:val="007C0643"/>
    <w:rsid w:val="007C0E8E"/>
    <w:rsid w:val="007C2274"/>
    <w:rsid w:val="007C6078"/>
    <w:rsid w:val="007D0229"/>
    <w:rsid w:val="007D03D9"/>
    <w:rsid w:val="007D0E80"/>
    <w:rsid w:val="007D27DB"/>
    <w:rsid w:val="007D5108"/>
    <w:rsid w:val="007D5117"/>
    <w:rsid w:val="007E1969"/>
    <w:rsid w:val="007E21B7"/>
    <w:rsid w:val="007E2D00"/>
    <w:rsid w:val="007E346E"/>
    <w:rsid w:val="007E5879"/>
    <w:rsid w:val="007E6919"/>
    <w:rsid w:val="007E76D8"/>
    <w:rsid w:val="007E7C97"/>
    <w:rsid w:val="007F1224"/>
    <w:rsid w:val="007F39F7"/>
    <w:rsid w:val="007F491D"/>
    <w:rsid w:val="007F4C3E"/>
    <w:rsid w:val="00801143"/>
    <w:rsid w:val="00801B96"/>
    <w:rsid w:val="00804508"/>
    <w:rsid w:val="00804FBE"/>
    <w:rsid w:val="00806B59"/>
    <w:rsid w:val="008103B6"/>
    <w:rsid w:val="00814C1A"/>
    <w:rsid w:val="0081664C"/>
    <w:rsid w:val="008172EE"/>
    <w:rsid w:val="0082098D"/>
    <w:rsid w:val="00820B5D"/>
    <w:rsid w:val="0082111C"/>
    <w:rsid w:val="00823BD5"/>
    <w:rsid w:val="00825F47"/>
    <w:rsid w:val="008261F8"/>
    <w:rsid w:val="00831D89"/>
    <w:rsid w:val="008351EC"/>
    <w:rsid w:val="0083546F"/>
    <w:rsid w:val="00836044"/>
    <w:rsid w:val="00836460"/>
    <w:rsid w:val="00840883"/>
    <w:rsid w:val="00840DB5"/>
    <w:rsid w:val="00841E5D"/>
    <w:rsid w:val="008469D8"/>
    <w:rsid w:val="00846FA1"/>
    <w:rsid w:val="00851AB4"/>
    <w:rsid w:val="008525B1"/>
    <w:rsid w:val="00854228"/>
    <w:rsid w:val="00855257"/>
    <w:rsid w:val="00857F5A"/>
    <w:rsid w:val="008613F7"/>
    <w:rsid w:val="00861A64"/>
    <w:rsid w:val="008642B6"/>
    <w:rsid w:val="0086758C"/>
    <w:rsid w:val="008704F8"/>
    <w:rsid w:val="00871370"/>
    <w:rsid w:val="00871B1A"/>
    <w:rsid w:val="00874AC1"/>
    <w:rsid w:val="0087693C"/>
    <w:rsid w:val="00876A23"/>
    <w:rsid w:val="008770C2"/>
    <w:rsid w:val="00882AEB"/>
    <w:rsid w:val="00882ECE"/>
    <w:rsid w:val="008832AB"/>
    <w:rsid w:val="00884F97"/>
    <w:rsid w:val="00885C82"/>
    <w:rsid w:val="00886150"/>
    <w:rsid w:val="00886330"/>
    <w:rsid w:val="008911C1"/>
    <w:rsid w:val="00892735"/>
    <w:rsid w:val="00892968"/>
    <w:rsid w:val="00893D61"/>
    <w:rsid w:val="0089447E"/>
    <w:rsid w:val="00894968"/>
    <w:rsid w:val="00894F3E"/>
    <w:rsid w:val="008A03B9"/>
    <w:rsid w:val="008A0545"/>
    <w:rsid w:val="008A1888"/>
    <w:rsid w:val="008A1C40"/>
    <w:rsid w:val="008A298C"/>
    <w:rsid w:val="008A3072"/>
    <w:rsid w:val="008A34B5"/>
    <w:rsid w:val="008A3B31"/>
    <w:rsid w:val="008A3DAF"/>
    <w:rsid w:val="008A3DF9"/>
    <w:rsid w:val="008A4981"/>
    <w:rsid w:val="008A4A95"/>
    <w:rsid w:val="008A7D54"/>
    <w:rsid w:val="008B106A"/>
    <w:rsid w:val="008B1649"/>
    <w:rsid w:val="008B17FD"/>
    <w:rsid w:val="008B1857"/>
    <w:rsid w:val="008B1F36"/>
    <w:rsid w:val="008B204A"/>
    <w:rsid w:val="008B7E98"/>
    <w:rsid w:val="008C1746"/>
    <w:rsid w:val="008C1A3F"/>
    <w:rsid w:val="008C66E6"/>
    <w:rsid w:val="008C66EF"/>
    <w:rsid w:val="008C6A4F"/>
    <w:rsid w:val="008C7988"/>
    <w:rsid w:val="008D0DBC"/>
    <w:rsid w:val="008D1523"/>
    <w:rsid w:val="008D231E"/>
    <w:rsid w:val="008D2EC6"/>
    <w:rsid w:val="008D3DA1"/>
    <w:rsid w:val="008D4896"/>
    <w:rsid w:val="008D7CF8"/>
    <w:rsid w:val="008E1987"/>
    <w:rsid w:val="008E2E84"/>
    <w:rsid w:val="008E665D"/>
    <w:rsid w:val="008E6D01"/>
    <w:rsid w:val="008E6F2A"/>
    <w:rsid w:val="008F09C7"/>
    <w:rsid w:val="008F09CF"/>
    <w:rsid w:val="008F5A15"/>
    <w:rsid w:val="008F7BFF"/>
    <w:rsid w:val="008F7D92"/>
    <w:rsid w:val="00900189"/>
    <w:rsid w:val="00900C95"/>
    <w:rsid w:val="009019B7"/>
    <w:rsid w:val="0090381F"/>
    <w:rsid w:val="0090492C"/>
    <w:rsid w:val="009079D8"/>
    <w:rsid w:val="00910DA8"/>
    <w:rsid w:val="0091197F"/>
    <w:rsid w:val="00911CEB"/>
    <w:rsid w:val="00911FD7"/>
    <w:rsid w:val="00912AA3"/>
    <w:rsid w:val="009154E3"/>
    <w:rsid w:val="00916517"/>
    <w:rsid w:val="009178A0"/>
    <w:rsid w:val="00922632"/>
    <w:rsid w:val="009308BC"/>
    <w:rsid w:val="00931AD2"/>
    <w:rsid w:val="0093414A"/>
    <w:rsid w:val="00935D7C"/>
    <w:rsid w:val="00942141"/>
    <w:rsid w:val="00942173"/>
    <w:rsid w:val="009462D9"/>
    <w:rsid w:val="009539E1"/>
    <w:rsid w:val="00953A2D"/>
    <w:rsid w:val="009543EE"/>
    <w:rsid w:val="0095568A"/>
    <w:rsid w:val="00960E9A"/>
    <w:rsid w:val="00962485"/>
    <w:rsid w:val="0096280E"/>
    <w:rsid w:val="00963FD2"/>
    <w:rsid w:val="009648B6"/>
    <w:rsid w:val="009651AF"/>
    <w:rsid w:val="0096540D"/>
    <w:rsid w:val="0097037D"/>
    <w:rsid w:val="00971B69"/>
    <w:rsid w:val="009735E8"/>
    <w:rsid w:val="0097497D"/>
    <w:rsid w:val="009756B7"/>
    <w:rsid w:val="00975C19"/>
    <w:rsid w:val="00976AA2"/>
    <w:rsid w:val="00977000"/>
    <w:rsid w:val="00977E20"/>
    <w:rsid w:val="00981EE3"/>
    <w:rsid w:val="00981F2E"/>
    <w:rsid w:val="009823F6"/>
    <w:rsid w:val="00984145"/>
    <w:rsid w:val="00985871"/>
    <w:rsid w:val="00991F5D"/>
    <w:rsid w:val="00994D4E"/>
    <w:rsid w:val="009973DA"/>
    <w:rsid w:val="00997880"/>
    <w:rsid w:val="009A012D"/>
    <w:rsid w:val="009A0AA8"/>
    <w:rsid w:val="009A56BA"/>
    <w:rsid w:val="009B358D"/>
    <w:rsid w:val="009C16E7"/>
    <w:rsid w:val="009C18D5"/>
    <w:rsid w:val="009C211E"/>
    <w:rsid w:val="009C218A"/>
    <w:rsid w:val="009C34DD"/>
    <w:rsid w:val="009C39AA"/>
    <w:rsid w:val="009C5836"/>
    <w:rsid w:val="009D0774"/>
    <w:rsid w:val="009D3122"/>
    <w:rsid w:val="009D3A71"/>
    <w:rsid w:val="009D562D"/>
    <w:rsid w:val="009D5D2A"/>
    <w:rsid w:val="009D5E5C"/>
    <w:rsid w:val="009D6864"/>
    <w:rsid w:val="009D6BE4"/>
    <w:rsid w:val="009D6F5F"/>
    <w:rsid w:val="009D7665"/>
    <w:rsid w:val="009D7E0E"/>
    <w:rsid w:val="009E03E2"/>
    <w:rsid w:val="009E0565"/>
    <w:rsid w:val="009E1E8E"/>
    <w:rsid w:val="009E31FE"/>
    <w:rsid w:val="009E3233"/>
    <w:rsid w:val="009E3BB0"/>
    <w:rsid w:val="009E3FB1"/>
    <w:rsid w:val="009E493B"/>
    <w:rsid w:val="009F0745"/>
    <w:rsid w:val="009F4C18"/>
    <w:rsid w:val="00A0006C"/>
    <w:rsid w:val="00A0022D"/>
    <w:rsid w:val="00A0176C"/>
    <w:rsid w:val="00A01CE4"/>
    <w:rsid w:val="00A02489"/>
    <w:rsid w:val="00A03CB4"/>
    <w:rsid w:val="00A0602F"/>
    <w:rsid w:val="00A0721A"/>
    <w:rsid w:val="00A07229"/>
    <w:rsid w:val="00A14955"/>
    <w:rsid w:val="00A218FB"/>
    <w:rsid w:val="00A22A41"/>
    <w:rsid w:val="00A25653"/>
    <w:rsid w:val="00A27879"/>
    <w:rsid w:val="00A32ACC"/>
    <w:rsid w:val="00A335BB"/>
    <w:rsid w:val="00A3496F"/>
    <w:rsid w:val="00A3578B"/>
    <w:rsid w:val="00A37E60"/>
    <w:rsid w:val="00A4024E"/>
    <w:rsid w:val="00A417B1"/>
    <w:rsid w:val="00A4432E"/>
    <w:rsid w:val="00A46674"/>
    <w:rsid w:val="00A502B0"/>
    <w:rsid w:val="00A513FC"/>
    <w:rsid w:val="00A515A6"/>
    <w:rsid w:val="00A5334B"/>
    <w:rsid w:val="00A56A70"/>
    <w:rsid w:val="00A570B9"/>
    <w:rsid w:val="00A6492C"/>
    <w:rsid w:val="00A64B9F"/>
    <w:rsid w:val="00A664EE"/>
    <w:rsid w:val="00A66D5C"/>
    <w:rsid w:val="00A66FFA"/>
    <w:rsid w:val="00A677B8"/>
    <w:rsid w:val="00A72588"/>
    <w:rsid w:val="00A72862"/>
    <w:rsid w:val="00A72886"/>
    <w:rsid w:val="00A81983"/>
    <w:rsid w:val="00A825BB"/>
    <w:rsid w:val="00A83236"/>
    <w:rsid w:val="00A84EBD"/>
    <w:rsid w:val="00A85679"/>
    <w:rsid w:val="00A86B56"/>
    <w:rsid w:val="00A87AFC"/>
    <w:rsid w:val="00A9152E"/>
    <w:rsid w:val="00A94C4F"/>
    <w:rsid w:val="00A969F0"/>
    <w:rsid w:val="00A96B66"/>
    <w:rsid w:val="00AA1367"/>
    <w:rsid w:val="00AA2B04"/>
    <w:rsid w:val="00AA5A97"/>
    <w:rsid w:val="00AA6075"/>
    <w:rsid w:val="00AB4419"/>
    <w:rsid w:val="00AB4D6E"/>
    <w:rsid w:val="00AB680B"/>
    <w:rsid w:val="00AC0A4C"/>
    <w:rsid w:val="00AC2595"/>
    <w:rsid w:val="00AC2B75"/>
    <w:rsid w:val="00AC3EBA"/>
    <w:rsid w:val="00AC402D"/>
    <w:rsid w:val="00AC5451"/>
    <w:rsid w:val="00AC6460"/>
    <w:rsid w:val="00AC6780"/>
    <w:rsid w:val="00AD0073"/>
    <w:rsid w:val="00AD0466"/>
    <w:rsid w:val="00AD3F91"/>
    <w:rsid w:val="00AD5D09"/>
    <w:rsid w:val="00AE3425"/>
    <w:rsid w:val="00AE5D30"/>
    <w:rsid w:val="00AE7E90"/>
    <w:rsid w:val="00AF1150"/>
    <w:rsid w:val="00AF1981"/>
    <w:rsid w:val="00AF1A2A"/>
    <w:rsid w:val="00AF2706"/>
    <w:rsid w:val="00AF3A12"/>
    <w:rsid w:val="00AF44A1"/>
    <w:rsid w:val="00AF59B9"/>
    <w:rsid w:val="00AF5F11"/>
    <w:rsid w:val="00AF6E2C"/>
    <w:rsid w:val="00B006FE"/>
    <w:rsid w:val="00B00C54"/>
    <w:rsid w:val="00B021E8"/>
    <w:rsid w:val="00B035E7"/>
    <w:rsid w:val="00B03EAB"/>
    <w:rsid w:val="00B07C9F"/>
    <w:rsid w:val="00B102FA"/>
    <w:rsid w:val="00B12374"/>
    <w:rsid w:val="00B124FE"/>
    <w:rsid w:val="00B12CE9"/>
    <w:rsid w:val="00B17F0F"/>
    <w:rsid w:val="00B2092F"/>
    <w:rsid w:val="00B21566"/>
    <w:rsid w:val="00B2274C"/>
    <w:rsid w:val="00B22CA2"/>
    <w:rsid w:val="00B257D3"/>
    <w:rsid w:val="00B258C4"/>
    <w:rsid w:val="00B259E7"/>
    <w:rsid w:val="00B25D20"/>
    <w:rsid w:val="00B30CCA"/>
    <w:rsid w:val="00B320D4"/>
    <w:rsid w:val="00B338A0"/>
    <w:rsid w:val="00B33DF0"/>
    <w:rsid w:val="00B37BAE"/>
    <w:rsid w:val="00B40AF5"/>
    <w:rsid w:val="00B437D0"/>
    <w:rsid w:val="00B465B2"/>
    <w:rsid w:val="00B47AB8"/>
    <w:rsid w:val="00B52832"/>
    <w:rsid w:val="00B56A22"/>
    <w:rsid w:val="00B57BFC"/>
    <w:rsid w:val="00B6016C"/>
    <w:rsid w:val="00B63E46"/>
    <w:rsid w:val="00B7008A"/>
    <w:rsid w:val="00B70BE4"/>
    <w:rsid w:val="00B71252"/>
    <w:rsid w:val="00B72496"/>
    <w:rsid w:val="00B755D1"/>
    <w:rsid w:val="00B764A6"/>
    <w:rsid w:val="00B76936"/>
    <w:rsid w:val="00B77392"/>
    <w:rsid w:val="00B77817"/>
    <w:rsid w:val="00B847CD"/>
    <w:rsid w:val="00B85E33"/>
    <w:rsid w:val="00B861BD"/>
    <w:rsid w:val="00B8635A"/>
    <w:rsid w:val="00B872D2"/>
    <w:rsid w:val="00B87D6F"/>
    <w:rsid w:val="00B90920"/>
    <w:rsid w:val="00B922F1"/>
    <w:rsid w:val="00B92E34"/>
    <w:rsid w:val="00B9363B"/>
    <w:rsid w:val="00B947B2"/>
    <w:rsid w:val="00B95E8D"/>
    <w:rsid w:val="00B965DB"/>
    <w:rsid w:val="00B96A6A"/>
    <w:rsid w:val="00BA01E5"/>
    <w:rsid w:val="00BA05F7"/>
    <w:rsid w:val="00BA0B40"/>
    <w:rsid w:val="00BA1D3A"/>
    <w:rsid w:val="00BA25F0"/>
    <w:rsid w:val="00BA3E42"/>
    <w:rsid w:val="00BA5431"/>
    <w:rsid w:val="00BB1A3A"/>
    <w:rsid w:val="00BB2DF3"/>
    <w:rsid w:val="00BB3CFB"/>
    <w:rsid w:val="00BC3EF2"/>
    <w:rsid w:val="00BC5DBE"/>
    <w:rsid w:val="00BD023D"/>
    <w:rsid w:val="00BD1918"/>
    <w:rsid w:val="00BD1FE8"/>
    <w:rsid w:val="00BD4869"/>
    <w:rsid w:val="00BD49B9"/>
    <w:rsid w:val="00BD7401"/>
    <w:rsid w:val="00BE1013"/>
    <w:rsid w:val="00BE13D9"/>
    <w:rsid w:val="00BE3DF3"/>
    <w:rsid w:val="00BE3E30"/>
    <w:rsid w:val="00BE43D1"/>
    <w:rsid w:val="00BE4678"/>
    <w:rsid w:val="00BE4FA5"/>
    <w:rsid w:val="00BE546E"/>
    <w:rsid w:val="00BE686D"/>
    <w:rsid w:val="00BE76A9"/>
    <w:rsid w:val="00BF14AD"/>
    <w:rsid w:val="00BF4C3C"/>
    <w:rsid w:val="00BF4D79"/>
    <w:rsid w:val="00BF586E"/>
    <w:rsid w:val="00BF751B"/>
    <w:rsid w:val="00C047B4"/>
    <w:rsid w:val="00C10E9A"/>
    <w:rsid w:val="00C11646"/>
    <w:rsid w:val="00C13700"/>
    <w:rsid w:val="00C159EB"/>
    <w:rsid w:val="00C1620F"/>
    <w:rsid w:val="00C16291"/>
    <w:rsid w:val="00C17E62"/>
    <w:rsid w:val="00C20FDB"/>
    <w:rsid w:val="00C229AC"/>
    <w:rsid w:val="00C259CD"/>
    <w:rsid w:val="00C25D65"/>
    <w:rsid w:val="00C26F05"/>
    <w:rsid w:val="00C335C1"/>
    <w:rsid w:val="00C369B3"/>
    <w:rsid w:val="00C41184"/>
    <w:rsid w:val="00C41CEA"/>
    <w:rsid w:val="00C438CC"/>
    <w:rsid w:val="00C43A53"/>
    <w:rsid w:val="00C44CBD"/>
    <w:rsid w:val="00C45FCC"/>
    <w:rsid w:val="00C53AC5"/>
    <w:rsid w:val="00C55B27"/>
    <w:rsid w:val="00C5697A"/>
    <w:rsid w:val="00C57266"/>
    <w:rsid w:val="00C57C93"/>
    <w:rsid w:val="00C62520"/>
    <w:rsid w:val="00C64B9F"/>
    <w:rsid w:val="00C6646A"/>
    <w:rsid w:val="00C67125"/>
    <w:rsid w:val="00C67FCD"/>
    <w:rsid w:val="00C70076"/>
    <w:rsid w:val="00C70ED8"/>
    <w:rsid w:val="00C763AA"/>
    <w:rsid w:val="00C76A2E"/>
    <w:rsid w:val="00C81E03"/>
    <w:rsid w:val="00C8236F"/>
    <w:rsid w:val="00C82698"/>
    <w:rsid w:val="00C830B6"/>
    <w:rsid w:val="00C84500"/>
    <w:rsid w:val="00C85950"/>
    <w:rsid w:val="00C85EE6"/>
    <w:rsid w:val="00C92CD3"/>
    <w:rsid w:val="00C92EA0"/>
    <w:rsid w:val="00C92EB7"/>
    <w:rsid w:val="00C93BF4"/>
    <w:rsid w:val="00C96595"/>
    <w:rsid w:val="00CA0E8D"/>
    <w:rsid w:val="00CA0F40"/>
    <w:rsid w:val="00CA1AE8"/>
    <w:rsid w:val="00CA3A27"/>
    <w:rsid w:val="00CA5578"/>
    <w:rsid w:val="00CA630D"/>
    <w:rsid w:val="00CA7975"/>
    <w:rsid w:val="00CB5375"/>
    <w:rsid w:val="00CB613E"/>
    <w:rsid w:val="00CC081F"/>
    <w:rsid w:val="00CC1273"/>
    <w:rsid w:val="00CC1E86"/>
    <w:rsid w:val="00CC4BB4"/>
    <w:rsid w:val="00CD254C"/>
    <w:rsid w:val="00CD36D3"/>
    <w:rsid w:val="00CD68DC"/>
    <w:rsid w:val="00CE2E47"/>
    <w:rsid w:val="00CE55D6"/>
    <w:rsid w:val="00CE5B8F"/>
    <w:rsid w:val="00CE788C"/>
    <w:rsid w:val="00CE7BA6"/>
    <w:rsid w:val="00D002E6"/>
    <w:rsid w:val="00D0107F"/>
    <w:rsid w:val="00D02DB0"/>
    <w:rsid w:val="00D06FEF"/>
    <w:rsid w:val="00D1113E"/>
    <w:rsid w:val="00D13373"/>
    <w:rsid w:val="00D13B2D"/>
    <w:rsid w:val="00D14D5E"/>
    <w:rsid w:val="00D15DAF"/>
    <w:rsid w:val="00D20D8E"/>
    <w:rsid w:val="00D213E3"/>
    <w:rsid w:val="00D232E7"/>
    <w:rsid w:val="00D24470"/>
    <w:rsid w:val="00D251BE"/>
    <w:rsid w:val="00D25885"/>
    <w:rsid w:val="00D25944"/>
    <w:rsid w:val="00D25F50"/>
    <w:rsid w:val="00D274A3"/>
    <w:rsid w:val="00D305F2"/>
    <w:rsid w:val="00D32126"/>
    <w:rsid w:val="00D352A8"/>
    <w:rsid w:val="00D37E0A"/>
    <w:rsid w:val="00D43F41"/>
    <w:rsid w:val="00D44B57"/>
    <w:rsid w:val="00D456C2"/>
    <w:rsid w:val="00D457C8"/>
    <w:rsid w:val="00D4654E"/>
    <w:rsid w:val="00D47468"/>
    <w:rsid w:val="00D479A5"/>
    <w:rsid w:val="00D55EC1"/>
    <w:rsid w:val="00D6123E"/>
    <w:rsid w:val="00D62DF4"/>
    <w:rsid w:val="00D65524"/>
    <w:rsid w:val="00D733A2"/>
    <w:rsid w:val="00D7658C"/>
    <w:rsid w:val="00D81A39"/>
    <w:rsid w:val="00D828B2"/>
    <w:rsid w:val="00D83991"/>
    <w:rsid w:val="00D8435B"/>
    <w:rsid w:val="00D8488D"/>
    <w:rsid w:val="00D873D2"/>
    <w:rsid w:val="00D87ED4"/>
    <w:rsid w:val="00D90113"/>
    <w:rsid w:val="00D90C51"/>
    <w:rsid w:val="00D91EBB"/>
    <w:rsid w:val="00D9221C"/>
    <w:rsid w:val="00D9226C"/>
    <w:rsid w:val="00D92726"/>
    <w:rsid w:val="00D94958"/>
    <w:rsid w:val="00D97544"/>
    <w:rsid w:val="00DA1DA9"/>
    <w:rsid w:val="00DA4C65"/>
    <w:rsid w:val="00DA5602"/>
    <w:rsid w:val="00DA6057"/>
    <w:rsid w:val="00DA67AE"/>
    <w:rsid w:val="00DA7D85"/>
    <w:rsid w:val="00DB25B0"/>
    <w:rsid w:val="00DB26E3"/>
    <w:rsid w:val="00DB3909"/>
    <w:rsid w:val="00DB479F"/>
    <w:rsid w:val="00DB79F1"/>
    <w:rsid w:val="00DB7B78"/>
    <w:rsid w:val="00DC111D"/>
    <w:rsid w:val="00DC15E8"/>
    <w:rsid w:val="00DC2845"/>
    <w:rsid w:val="00DD0F56"/>
    <w:rsid w:val="00DD1BF8"/>
    <w:rsid w:val="00DD1F34"/>
    <w:rsid w:val="00DD21A3"/>
    <w:rsid w:val="00DD36A4"/>
    <w:rsid w:val="00DE1F44"/>
    <w:rsid w:val="00DE21DD"/>
    <w:rsid w:val="00DE26DA"/>
    <w:rsid w:val="00DE4DBB"/>
    <w:rsid w:val="00DE4FFF"/>
    <w:rsid w:val="00DE7AE6"/>
    <w:rsid w:val="00DF15FA"/>
    <w:rsid w:val="00DF185E"/>
    <w:rsid w:val="00DF19E7"/>
    <w:rsid w:val="00DF1A08"/>
    <w:rsid w:val="00DF20DA"/>
    <w:rsid w:val="00DF23B1"/>
    <w:rsid w:val="00DF2BBB"/>
    <w:rsid w:val="00DF2E2D"/>
    <w:rsid w:val="00DF42D1"/>
    <w:rsid w:val="00DF53ED"/>
    <w:rsid w:val="00DF7805"/>
    <w:rsid w:val="00E001DF"/>
    <w:rsid w:val="00E022C5"/>
    <w:rsid w:val="00E04066"/>
    <w:rsid w:val="00E047A4"/>
    <w:rsid w:val="00E04AE1"/>
    <w:rsid w:val="00E05893"/>
    <w:rsid w:val="00E05979"/>
    <w:rsid w:val="00E070A2"/>
    <w:rsid w:val="00E120E7"/>
    <w:rsid w:val="00E141DA"/>
    <w:rsid w:val="00E20576"/>
    <w:rsid w:val="00E20F20"/>
    <w:rsid w:val="00E20F83"/>
    <w:rsid w:val="00E23261"/>
    <w:rsid w:val="00E246B9"/>
    <w:rsid w:val="00E26922"/>
    <w:rsid w:val="00E30E2A"/>
    <w:rsid w:val="00E324CA"/>
    <w:rsid w:val="00E32BCE"/>
    <w:rsid w:val="00E37428"/>
    <w:rsid w:val="00E37B90"/>
    <w:rsid w:val="00E40643"/>
    <w:rsid w:val="00E42A5D"/>
    <w:rsid w:val="00E42C8F"/>
    <w:rsid w:val="00E42ED8"/>
    <w:rsid w:val="00E43189"/>
    <w:rsid w:val="00E44A56"/>
    <w:rsid w:val="00E45F7E"/>
    <w:rsid w:val="00E50BD3"/>
    <w:rsid w:val="00E527D7"/>
    <w:rsid w:val="00E55651"/>
    <w:rsid w:val="00E57352"/>
    <w:rsid w:val="00E61FFD"/>
    <w:rsid w:val="00E64A95"/>
    <w:rsid w:val="00E6702D"/>
    <w:rsid w:val="00E71637"/>
    <w:rsid w:val="00E71DB7"/>
    <w:rsid w:val="00E72676"/>
    <w:rsid w:val="00E73693"/>
    <w:rsid w:val="00E74493"/>
    <w:rsid w:val="00E83E4C"/>
    <w:rsid w:val="00E86C35"/>
    <w:rsid w:val="00E877C1"/>
    <w:rsid w:val="00E93436"/>
    <w:rsid w:val="00EA10C7"/>
    <w:rsid w:val="00EA2363"/>
    <w:rsid w:val="00EA2A1B"/>
    <w:rsid w:val="00EA7DC8"/>
    <w:rsid w:val="00EB2E3B"/>
    <w:rsid w:val="00EB3CAD"/>
    <w:rsid w:val="00EB4DEB"/>
    <w:rsid w:val="00EB5B0E"/>
    <w:rsid w:val="00EB7CB3"/>
    <w:rsid w:val="00EC01E2"/>
    <w:rsid w:val="00EC1E8B"/>
    <w:rsid w:val="00EC2017"/>
    <w:rsid w:val="00EC43AA"/>
    <w:rsid w:val="00EC5BBC"/>
    <w:rsid w:val="00EC6203"/>
    <w:rsid w:val="00ED0361"/>
    <w:rsid w:val="00ED0923"/>
    <w:rsid w:val="00ED1AF4"/>
    <w:rsid w:val="00ED4B6F"/>
    <w:rsid w:val="00ED79F5"/>
    <w:rsid w:val="00EE01DE"/>
    <w:rsid w:val="00EE077C"/>
    <w:rsid w:val="00EE1224"/>
    <w:rsid w:val="00EE20FC"/>
    <w:rsid w:val="00EE265F"/>
    <w:rsid w:val="00EE3322"/>
    <w:rsid w:val="00EE3F0F"/>
    <w:rsid w:val="00EE426C"/>
    <w:rsid w:val="00EE60F7"/>
    <w:rsid w:val="00EE6A7E"/>
    <w:rsid w:val="00EE6EA9"/>
    <w:rsid w:val="00EF075E"/>
    <w:rsid w:val="00EF076A"/>
    <w:rsid w:val="00EF1520"/>
    <w:rsid w:val="00EF52C8"/>
    <w:rsid w:val="00F00AE6"/>
    <w:rsid w:val="00F01DC6"/>
    <w:rsid w:val="00F038AD"/>
    <w:rsid w:val="00F07E22"/>
    <w:rsid w:val="00F1114D"/>
    <w:rsid w:val="00F1796A"/>
    <w:rsid w:val="00F233AC"/>
    <w:rsid w:val="00F24188"/>
    <w:rsid w:val="00F2434F"/>
    <w:rsid w:val="00F24B63"/>
    <w:rsid w:val="00F24F3B"/>
    <w:rsid w:val="00F262A8"/>
    <w:rsid w:val="00F267DF"/>
    <w:rsid w:val="00F32729"/>
    <w:rsid w:val="00F331E0"/>
    <w:rsid w:val="00F354A6"/>
    <w:rsid w:val="00F40322"/>
    <w:rsid w:val="00F42EDB"/>
    <w:rsid w:val="00F44D4C"/>
    <w:rsid w:val="00F44E6D"/>
    <w:rsid w:val="00F45C2B"/>
    <w:rsid w:val="00F46991"/>
    <w:rsid w:val="00F53119"/>
    <w:rsid w:val="00F53D8F"/>
    <w:rsid w:val="00F5404C"/>
    <w:rsid w:val="00F55AAE"/>
    <w:rsid w:val="00F55D07"/>
    <w:rsid w:val="00F55D29"/>
    <w:rsid w:val="00F56383"/>
    <w:rsid w:val="00F57637"/>
    <w:rsid w:val="00F60911"/>
    <w:rsid w:val="00F60F24"/>
    <w:rsid w:val="00F61C88"/>
    <w:rsid w:val="00F62184"/>
    <w:rsid w:val="00F629FE"/>
    <w:rsid w:val="00F64230"/>
    <w:rsid w:val="00F7302D"/>
    <w:rsid w:val="00F7339A"/>
    <w:rsid w:val="00F7358B"/>
    <w:rsid w:val="00F7400B"/>
    <w:rsid w:val="00F750FA"/>
    <w:rsid w:val="00F75764"/>
    <w:rsid w:val="00F76732"/>
    <w:rsid w:val="00F76CE1"/>
    <w:rsid w:val="00F80282"/>
    <w:rsid w:val="00F80B65"/>
    <w:rsid w:val="00F81FE0"/>
    <w:rsid w:val="00F83DF4"/>
    <w:rsid w:val="00F8463B"/>
    <w:rsid w:val="00F848AF"/>
    <w:rsid w:val="00F86BD2"/>
    <w:rsid w:val="00F8766E"/>
    <w:rsid w:val="00F91708"/>
    <w:rsid w:val="00F938C7"/>
    <w:rsid w:val="00F96562"/>
    <w:rsid w:val="00F97F2C"/>
    <w:rsid w:val="00FA000B"/>
    <w:rsid w:val="00FA0C40"/>
    <w:rsid w:val="00FA1BFE"/>
    <w:rsid w:val="00FA26BE"/>
    <w:rsid w:val="00FB1265"/>
    <w:rsid w:val="00FB243D"/>
    <w:rsid w:val="00FB4B2E"/>
    <w:rsid w:val="00FB6654"/>
    <w:rsid w:val="00FC06DE"/>
    <w:rsid w:val="00FC140E"/>
    <w:rsid w:val="00FC2383"/>
    <w:rsid w:val="00FC2515"/>
    <w:rsid w:val="00FC2CA7"/>
    <w:rsid w:val="00FC4549"/>
    <w:rsid w:val="00FC5A6E"/>
    <w:rsid w:val="00FC7E21"/>
    <w:rsid w:val="00FD1A05"/>
    <w:rsid w:val="00FD1D09"/>
    <w:rsid w:val="00FD2392"/>
    <w:rsid w:val="00FD6BC0"/>
    <w:rsid w:val="00FD7C64"/>
    <w:rsid w:val="00FE170C"/>
    <w:rsid w:val="00FE3A5C"/>
    <w:rsid w:val="00FE52E6"/>
    <w:rsid w:val="00FE75E3"/>
    <w:rsid w:val="00FF46D6"/>
    <w:rsid w:val="00FF5EE2"/>
    <w:rsid w:val="00FF63B9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94"/>
    <o:shapelayout v:ext="edit">
      <o:idmap v:ext="edit" data="1,3,4"/>
      <o:rules v:ext="edit">
        <o:r id="V:Rule1" type="connector" idref="#_x0000_s4886"/>
        <o:r id="V:Rule2" type="connector" idref="#_x0000_s4892"/>
        <o:r id="V:Rule3" type="connector" idref="#_x0000_s4890"/>
        <o:r id="V:Rule4" type="connector" idref="#_x0000_s4883"/>
        <o:r id="V:Rule5" type="connector" idref="#_x0000_s4882"/>
        <o:r id="V:Rule6" type="connector" idref="#_x0000_s4889"/>
        <o:r id="V:Rule7" type="connector" idref="#_x0000_s4888"/>
        <o:r id="V:Rule8" type="connector" idref="#_x0000_s4885"/>
        <o:r id="V:Rule9" type="connector" idref="#_x0000_s4884"/>
        <o:r id="V:Rule10" type="connector" idref="#_x0000_s4891"/>
        <o:r id="V:Rule11" type="connector" idref="#_x0000_s4887"/>
      </o:rules>
    </o:shapelayout>
  </w:shapeDefaults>
  <w:decimalSymbol w:val="."/>
  <w:listSeparator w:val=";"/>
  <w15:docId w15:val="{88324A91-ECC7-44F1-8100-E52732B1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303F9"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38249E"/>
    <w:pPr>
      <w:keepNext/>
      <w:numPr>
        <w:numId w:val="1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7C0E8E"/>
    <w:pPr>
      <w:keepNext/>
      <w:overflowPunct w:val="0"/>
      <w:autoSpaceDE w:val="0"/>
      <w:autoSpaceDN w:val="0"/>
      <w:adjustRightInd w:val="0"/>
      <w:spacing w:before="160" w:after="120"/>
      <w:ind w:left="1559"/>
      <w:textAlignment w:val="baseline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DF2BBB"/>
    <w:pPr>
      <w:keepNext/>
      <w:numPr>
        <w:ilvl w:val="2"/>
        <w:numId w:val="3"/>
      </w:numPr>
      <w:tabs>
        <w:tab w:val="clear" w:pos="1647"/>
        <w:tab w:val="left" w:pos="709"/>
        <w:tab w:val="num" w:pos="1560"/>
      </w:tabs>
      <w:spacing w:before="120" w:after="60"/>
      <w:ind w:hanging="938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38249E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38249E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link w:val="berschrift6Zchn"/>
    <w:qFormat/>
    <w:rsid w:val="0038249E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38249E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38249E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824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8249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8249E"/>
  </w:style>
  <w:style w:type="paragraph" w:styleId="Textkrper-Zeileneinzug">
    <w:name w:val="Body Text Indent"/>
    <w:basedOn w:val="Standard"/>
    <w:autoRedefine/>
    <w:rsid w:val="00910DA8"/>
    <w:pPr>
      <w:tabs>
        <w:tab w:val="left" w:pos="1418"/>
      </w:tabs>
      <w:spacing w:before="120"/>
      <w:ind w:left="709" w:right="284"/>
    </w:pPr>
    <w:rPr>
      <w:rFonts w:ascii="Verdana" w:hAnsi="Verdana"/>
      <w:bCs/>
      <w:noProof/>
      <w:snapToGrid w:val="0"/>
      <w:sz w:val="22"/>
      <w:lang w:val="de-CH"/>
    </w:rPr>
  </w:style>
  <w:style w:type="paragraph" w:customStyle="1" w:styleId="Hinweiskasten">
    <w:name w:val="Hinweiskasten"/>
    <w:basedOn w:val="Standard"/>
    <w:rsid w:val="0038249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38249E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38249E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38249E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38249E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38249E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38249E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38249E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38249E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38249E"/>
    <w:pPr>
      <w:ind w:left="1600"/>
    </w:pPr>
  </w:style>
  <w:style w:type="character" w:styleId="Hyperlink">
    <w:name w:val="Hyperlink"/>
    <w:basedOn w:val="Absatz-Standardschriftart"/>
    <w:uiPriority w:val="99"/>
    <w:rsid w:val="0038249E"/>
    <w:rPr>
      <w:color w:val="0000FF"/>
      <w:u w:val="single"/>
    </w:rPr>
  </w:style>
  <w:style w:type="paragraph" w:customStyle="1" w:styleId="Funktionstabelle">
    <w:name w:val="Funktionstabelle"/>
    <w:rsid w:val="0038249E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38249E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38249E"/>
    <w:pPr>
      <w:tabs>
        <w:tab w:val="clear" w:pos="1418"/>
        <w:tab w:val="num" w:pos="1429"/>
      </w:tabs>
      <w:spacing w:before="40" w:after="40"/>
      <w:ind w:left="1429" w:hanging="357"/>
    </w:pPr>
  </w:style>
  <w:style w:type="paragraph" w:styleId="Sprechblasentext">
    <w:name w:val="Balloon Text"/>
    <w:basedOn w:val="Standard"/>
    <w:semiHidden/>
    <w:rsid w:val="0038249E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38249E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numPr>
        <w:numId w:val="2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 w:right="0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tabs>
        <w:tab w:val="clear" w:pos="1418"/>
      </w:tabs>
      <w:spacing w:before="0" w:after="120"/>
      <w:ind w:left="1559" w:right="0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762BAF"/>
    <w:pPr>
      <w:ind w:left="708"/>
    </w:pPr>
  </w:style>
  <w:style w:type="paragraph" w:styleId="Textkrper">
    <w:name w:val="Body Text"/>
    <w:basedOn w:val="Standard"/>
    <w:link w:val="TextkrperZchn"/>
    <w:rsid w:val="005A025A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5A025A"/>
    <w:rPr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DA67AE"/>
    <w:rPr>
      <w:color w:val="808080"/>
    </w:rPr>
  </w:style>
  <w:style w:type="character" w:customStyle="1" w:styleId="berschrift6Zchn">
    <w:name w:val="Überschrift 6 Zchn"/>
    <w:basedOn w:val="Absatz-Standardschriftart"/>
    <w:link w:val="berschrift6"/>
    <w:rsid w:val="0095568A"/>
    <w:rPr>
      <w:rFonts w:ascii="Arial" w:hAnsi="Arial" w:cs="Arial"/>
      <w:b/>
      <w:sz w:val="24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CA5578"/>
    <w:rPr>
      <w:rFonts w:ascii="Verdana" w:hAnsi="Verdana"/>
      <w:b/>
      <w:kern w:val="28"/>
      <w:sz w:val="28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CA5578"/>
    <w:rPr>
      <w:rFonts w:ascii="Verdana" w:hAnsi="Verdana"/>
      <w:i/>
      <w:sz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DF2BBB"/>
    <w:rPr>
      <w:rFonts w:ascii="Verdana" w:hAnsi="Verdana"/>
      <w:b/>
      <w:bCs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http://www.homestead.com/~media/elements/Clipart/office/laptop_work.jp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0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http://www.europa-lehrmittel.de/_cover_global/705/30766-17.jpg" TargetMode="Externa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jpe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CB3AD-2C26-498A-81CD-BF1B64295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61</TotalTime>
  <Pages>11</Pages>
  <Words>975</Words>
  <Characters>5560</Characters>
  <Application>Microsoft Office Word</Application>
  <DocSecurity>8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Luca Schäfli</cp:lastModifiedBy>
  <cp:revision>20</cp:revision>
  <cp:lastPrinted>2013-11-15T16:14:00Z</cp:lastPrinted>
  <dcterms:created xsi:type="dcterms:W3CDTF">2010-11-13T08:50:00Z</dcterms:created>
  <dcterms:modified xsi:type="dcterms:W3CDTF">2015-11-23T07:30:00Z</dcterms:modified>
</cp:coreProperties>
</file>