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767F5" w:rsidRDefault="00FE5646" w:rsidP="005A0F2B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767F5">
        <w:rPr>
          <w:rFonts w:ascii="Verdana" w:hAnsi="Verdana" w:cs="Arial"/>
          <w:b/>
          <w:sz w:val="32"/>
          <w:szCs w:val="32"/>
        </w:rPr>
        <w:tab/>
      </w:r>
    </w:p>
    <w:p w:rsidR="005A0F2B" w:rsidRPr="00C767F5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5E04A9">
        <w:rPr>
          <w:rFonts w:ascii="Verdana" w:hAnsi="Verdana" w:cs="Arial"/>
          <w:b/>
          <w:sz w:val="28"/>
          <w:szCs w:val="28"/>
        </w:rPr>
        <w:t>Schütze</w:t>
      </w:r>
      <w:r w:rsidR="00FA67FD">
        <w:rPr>
          <w:rFonts w:ascii="Verdana" w:hAnsi="Verdana" w:cs="Arial"/>
          <w:b/>
          <w:sz w:val="28"/>
          <w:szCs w:val="28"/>
        </w:rPr>
        <w:t xml:space="preserve"> und Wächter</w:t>
      </w:r>
    </w:p>
    <w:p w:rsidR="005A0F2B" w:rsidRPr="00C767F5" w:rsidRDefault="005A0F2B" w:rsidP="005A0F2B">
      <w:pPr>
        <w:rPr>
          <w:rStyle w:val="standardfett1"/>
          <w:rFonts w:cs="Arial"/>
          <w:b w:val="0"/>
          <w:sz w:val="20"/>
          <w:szCs w:val="20"/>
        </w:rPr>
      </w:pP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5A0F2B" w:rsidRPr="00BC2474" w:rsidRDefault="00691988" w:rsidP="0074755B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zh-C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188595</wp:posOffset>
            </wp:positionV>
            <wp:extent cx="485775" cy="485775"/>
            <wp:effectExtent l="19050" t="0" r="9525" b="0"/>
            <wp:wrapTight wrapText="bothSides">
              <wp:wrapPolygon edited="0">
                <wp:start x="-847" y="0"/>
                <wp:lineTo x="-847" y="21176"/>
                <wp:lineTo x="22024" y="21176"/>
                <wp:lineTo x="22024" y="0"/>
                <wp:lineTo x="-847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Inhalt: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1F7374" w:rsidRPr="00BC2474">
        <w:rPr>
          <w:rStyle w:val="standardtext1"/>
          <w:rFonts w:cs="Arial"/>
          <w:sz w:val="22"/>
          <w:szCs w:val="22"/>
        </w:rPr>
        <w:t xml:space="preserve">In dieser Sequenz geht </w:t>
      </w:r>
      <w:r w:rsidR="008C3FF9">
        <w:rPr>
          <w:rStyle w:val="standardtext1"/>
          <w:rFonts w:cs="Arial"/>
          <w:sz w:val="22"/>
          <w:szCs w:val="22"/>
        </w:rPr>
        <w:t xml:space="preserve">es </w:t>
      </w:r>
      <w:r w:rsidR="005E04A9">
        <w:rPr>
          <w:rStyle w:val="standardtext1"/>
          <w:rFonts w:cs="Arial"/>
          <w:sz w:val="22"/>
          <w:szCs w:val="22"/>
        </w:rPr>
        <w:t>darum</w:t>
      </w:r>
      <w:r w:rsidR="00D14473">
        <w:rPr>
          <w:rStyle w:val="standardtext1"/>
          <w:rFonts w:cs="Arial"/>
          <w:sz w:val="22"/>
          <w:szCs w:val="22"/>
        </w:rPr>
        <w:t>,</w:t>
      </w:r>
      <w:r w:rsidR="005E04A9">
        <w:rPr>
          <w:rStyle w:val="standardtext1"/>
          <w:rFonts w:cs="Arial"/>
          <w:sz w:val="22"/>
          <w:szCs w:val="22"/>
        </w:rPr>
        <w:t xml:space="preserve"> den Aufbau und die Eigenschaften von Schützen kennenzulernen. </w:t>
      </w:r>
    </w:p>
    <w:p w:rsidR="00B91268" w:rsidRPr="00BC2474" w:rsidRDefault="00B91268" w:rsidP="0074755B">
      <w:pPr>
        <w:ind w:left="709"/>
        <w:rPr>
          <w:rStyle w:val="standardtext1"/>
          <w:rFonts w:cs="Arial"/>
          <w:sz w:val="22"/>
          <w:szCs w:val="22"/>
        </w:rPr>
      </w:pPr>
    </w:p>
    <w:p w:rsidR="00B91268" w:rsidRPr="00BC2474" w:rsidRDefault="00B91268" w:rsidP="0074755B">
      <w:pPr>
        <w:ind w:left="709"/>
        <w:rPr>
          <w:rFonts w:ascii="Verdana" w:hAnsi="Verdana" w:cs="Arial"/>
          <w:color w:val="000000"/>
          <w:szCs w:val="22"/>
        </w:rPr>
      </w:pPr>
    </w:p>
    <w:p w:rsidR="005A0F2B" w:rsidRPr="00BC2474" w:rsidRDefault="00691988" w:rsidP="00E95271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zh-C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325120</wp:posOffset>
            </wp:positionV>
            <wp:extent cx="734060" cy="900430"/>
            <wp:effectExtent l="19050" t="0" r="8890" b="0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Lernziele: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C767F5" w:rsidRPr="00BC2474">
        <w:rPr>
          <w:rStyle w:val="standardtext1"/>
          <w:rFonts w:cs="Arial"/>
          <w:sz w:val="22"/>
          <w:szCs w:val="22"/>
        </w:rPr>
        <w:t xml:space="preserve">Sie können </w:t>
      </w:r>
      <w:r w:rsidR="00BC2474" w:rsidRPr="00BC2474">
        <w:rPr>
          <w:rStyle w:val="standardtext1"/>
          <w:rFonts w:cs="Arial"/>
          <w:sz w:val="22"/>
          <w:szCs w:val="22"/>
        </w:rPr>
        <w:t xml:space="preserve">die wesentlichen </w:t>
      </w:r>
      <w:r w:rsidR="00C43BC8">
        <w:rPr>
          <w:rStyle w:val="standardtext1"/>
          <w:rFonts w:cs="Arial"/>
          <w:sz w:val="22"/>
          <w:szCs w:val="22"/>
        </w:rPr>
        <w:t>Funktionselemente</w:t>
      </w:r>
      <w:r w:rsidR="00BC2474" w:rsidRPr="00BC2474">
        <w:rPr>
          <w:rStyle w:val="standardtext1"/>
          <w:rFonts w:cs="Arial"/>
          <w:sz w:val="22"/>
          <w:szCs w:val="22"/>
        </w:rPr>
        <w:t xml:space="preserve"> </w:t>
      </w:r>
      <w:r w:rsidR="00FA3AB8">
        <w:rPr>
          <w:rStyle w:val="standardtext1"/>
          <w:rFonts w:cs="Arial"/>
          <w:sz w:val="22"/>
          <w:szCs w:val="22"/>
        </w:rPr>
        <w:t>von Schützen</w:t>
      </w:r>
      <w:r w:rsidR="00BC2474" w:rsidRPr="00BC2474">
        <w:rPr>
          <w:rStyle w:val="standardtext1"/>
          <w:rFonts w:cs="Arial"/>
          <w:sz w:val="22"/>
          <w:szCs w:val="22"/>
        </w:rPr>
        <w:t xml:space="preserve"> nennen</w:t>
      </w:r>
      <w:r w:rsidR="00C43BC8">
        <w:rPr>
          <w:rStyle w:val="standardtext1"/>
          <w:rFonts w:cs="Arial"/>
          <w:sz w:val="22"/>
          <w:szCs w:val="22"/>
        </w:rPr>
        <w:t>.</w:t>
      </w:r>
      <w:r w:rsidR="00C767F5" w:rsidRPr="00BC2474">
        <w:rPr>
          <w:rStyle w:val="standardtext1"/>
          <w:rFonts w:cs="Arial"/>
          <w:sz w:val="22"/>
          <w:szCs w:val="22"/>
        </w:rPr>
        <w:t xml:space="preserve"> </w:t>
      </w:r>
      <w:r w:rsidR="00C43BC8">
        <w:rPr>
          <w:rStyle w:val="standardtext1"/>
          <w:rFonts w:cs="Arial"/>
          <w:sz w:val="22"/>
          <w:szCs w:val="22"/>
        </w:rPr>
        <w:t xml:space="preserve">Sie können </w:t>
      </w:r>
      <w:r w:rsidR="00D14473">
        <w:rPr>
          <w:rStyle w:val="standardtext1"/>
          <w:rFonts w:cs="Arial"/>
          <w:sz w:val="22"/>
          <w:szCs w:val="22"/>
        </w:rPr>
        <w:t>korrekte</w:t>
      </w:r>
      <w:r w:rsidR="00C43BC8">
        <w:rPr>
          <w:rStyle w:val="standardtext1"/>
          <w:rFonts w:cs="Arial"/>
          <w:sz w:val="22"/>
          <w:szCs w:val="22"/>
        </w:rPr>
        <w:t xml:space="preserve"> Aussagen zu folgenden Begriffen machen: Prellen, Ansteuerleistung, Ordnungszahl, Funktionsziffer und Kennzahl. </w:t>
      </w:r>
      <w:r w:rsidR="00BC2474" w:rsidRPr="00BC2474">
        <w:rPr>
          <w:rStyle w:val="standardtext1"/>
          <w:rFonts w:cs="Arial"/>
          <w:sz w:val="22"/>
          <w:szCs w:val="22"/>
        </w:rPr>
        <w:t xml:space="preserve">Sie </w:t>
      </w:r>
      <w:r w:rsidR="00C43BC8">
        <w:rPr>
          <w:rStyle w:val="standardtext1"/>
          <w:rFonts w:cs="Arial"/>
          <w:sz w:val="22"/>
          <w:szCs w:val="22"/>
        </w:rPr>
        <w:t>wissen um die Bedeutung von gekapselten und elektronischen Schützen Bescheid.</w:t>
      </w:r>
      <w:r w:rsidR="00E53718">
        <w:rPr>
          <w:rStyle w:val="standardtext1"/>
          <w:rFonts w:cs="Arial"/>
          <w:sz w:val="22"/>
          <w:szCs w:val="22"/>
        </w:rPr>
        <w:t xml:space="preserve">  </w:t>
      </w:r>
      <w:r w:rsidR="00BC2474" w:rsidRPr="00BC2474">
        <w:rPr>
          <w:rStyle w:val="standardtext1"/>
          <w:rFonts w:cs="Arial"/>
          <w:sz w:val="22"/>
          <w:szCs w:val="22"/>
        </w:rPr>
        <w:t xml:space="preserve"> </w:t>
      </w:r>
    </w:p>
    <w:p w:rsidR="005A0F2B" w:rsidRPr="00C43BC8" w:rsidRDefault="005A0F2B" w:rsidP="005A0F2B">
      <w:pPr>
        <w:rPr>
          <w:rFonts w:ascii="Verdana" w:hAnsi="Verdana"/>
          <w:szCs w:val="22"/>
        </w:rPr>
      </w:pPr>
    </w:p>
    <w:p w:rsidR="00D47A0F" w:rsidRDefault="00D47A0F" w:rsidP="00551A37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2C3205" w:rsidRPr="00BC2474" w:rsidRDefault="002C3205" w:rsidP="00551A37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5B6C9A" w:rsidRDefault="00691988" w:rsidP="00551A37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zh-C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219075</wp:posOffset>
            </wp:positionV>
            <wp:extent cx="657225" cy="742950"/>
            <wp:effectExtent l="19050" t="0" r="9525" b="0"/>
            <wp:wrapTight wrapText="bothSides">
              <wp:wrapPolygon edited="0">
                <wp:start x="-626" y="0"/>
                <wp:lineTo x="-626" y="21046"/>
                <wp:lineTo x="21913" y="21046"/>
                <wp:lineTo x="21913" y="0"/>
                <wp:lineTo x="-626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 xml:space="preserve">Auftrag: </w:t>
      </w:r>
      <w:r w:rsidR="004B3D6B" w:rsidRPr="00BC2474">
        <w:rPr>
          <w:rFonts w:ascii="Verdana" w:hAnsi="Verdana" w:cs="Arial"/>
          <w:color w:val="000000"/>
          <w:szCs w:val="22"/>
        </w:rPr>
        <w:br/>
      </w:r>
      <w:r w:rsidR="00DD2381" w:rsidRPr="00BC2474">
        <w:rPr>
          <w:rFonts w:ascii="Verdana" w:hAnsi="Verdana" w:cs="Arial"/>
          <w:color w:val="000000"/>
          <w:szCs w:val="22"/>
        </w:rPr>
        <w:t xml:space="preserve">Starten Sie </w:t>
      </w:r>
      <w:r w:rsidR="007904E1" w:rsidRPr="00BC2474">
        <w:rPr>
          <w:rFonts w:ascii="Verdana" w:hAnsi="Verdana" w:cs="Arial"/>
          <w:color w:val="000000"/>
          <w:szCs w:val="22"/>
        </w:rPr>
        <w:t xml:space="preserve">im moodle-Kurs </w:t>
      </w:r>
      <w:r w:rsidR="00E86325" w:rsidRPr="00BC2474">
        <w:rPr>
          <w:rFonts w:ascii="Verdana" w:hAnsi="Verdana" w:cs="Arial"/>
          <w:b/>
          <w:color w:val="000000"/>
          <w:szCs w:val="22"/>
        </w:rPr>
        <w:t>AutomatikerIn_09: Elektrische Steuerungen</w:t>
      </w:r>
      <w:r w:rsidR="00E86325" w:rsidRPr="00BC2474">
        <w:rPr>
          <w:rFonts w:ascii="Verdana" w:hAnsi="Verdana" w:cs="Arial"/>
          <w:color w:val="000000"/>
          <w:szCs w:val="22"/>
        </w:rPr>
        <w:t xml:space="preserve">, </w:t>
      </w:r>
      <w:r w:rsidR="00E86325" w:rsidRPr="00BC2474">
        <w:rPr>
          <w:rFonts w:ascii="Verdana" w:hAnsi="Verdana" w:cs="Arial"/>
          <w:b/>
          <w:color w:val="000000"/>
          <w:szCs w:val="22"/>
        </w:rPr>
        <w:t xml:space="preserve">Kapitel </w:t>
      </w:r>
      <w:r w:rsidR="005B6C9A">
        <w:rPr>
          <w:rFonts w:ascii="Verdana" w:hAnsi="Verdana" w:cs="Arial"/>
          <w:b/>
          <w:color w:val="000000"/>
          <w:szCs w:val="22"/>
        </w:rPr>
        <w:t>Steuerglieder</w:t>
      </w:r>
      <w:r w:rsidR="00E86325" w:rsidRPr="00BC2474">
        <w:rPr>
          <w:rFonts w:ascii="Verdana" w:hAnsi="Verdana" w:cs="Arial"/>
          <w:b/>
          <w:i/>
          <w:color w:val="000000"/>
          <w:szCs w:val="22"/>
        </w:rPr>
        <w:t xml:space="preserve"> </w:t>
      </w:r>
      <w:r w:rsidR="00DD2381" w:rsidRPr="00BC2474">
        <w:rPr>
          <w:rFonts w:ascii="Verdana" w:hAnsi="Verdana" w:cs="Arial"/>
          <w:color w:val="000000"/>
          <w:szCs w:val="22"/>
        </w:rPr>
        <w:t xml:space="preserve">das Lernprogramm </w:t>
      </w:r>
      <w:r w:rsidR="005B6C9A">
        <w:rPr>
          <w:rFonts w:ascii="Verdana" w:hAnsi="Verdana" w:cs="Arial"/>
          <w:b/>
          <w:i/>
          <w:color w:val="000000"/>
          <w:szCs w:val="22"/>
        </w:rPr>
        <w:t>Schütze und Wächter</w:t>
      </w:r>
      <w:r w:rsidR="00DD2381" w:rsidRPr="00BC2474">
        <w:rPr>
          <w:rFonts w:ascii="Verdana" w:hAnsi="Verdana" w:cs="Arial"/>
          <w:color w:val="000000"/>
          <w:szCs w:val="22"/>
        </w:rPr>
        <w:t xml:space="preserve">. </w:t>
      </w:r>
      <w:r w:rsidR="006F4160" w:rsidRPr="00BC2474">
        <w:rPr>
          <w:rFonts w:ascii="Verdana" w:hAnsi="Verdana" w:cs="Arial"/>
          <w:color w:val="000000"/>
          <w:szCs w:val="22"/>
        </w:rPr>
        <w:t xml:space="preserve">Beantworten Sie schriftlich die </w:t>
      </w:r>
      <w:r w:rsidR="00D860B3">
        <w:rPr>
          <w:rFonts w:ascii="Verdana" w:hAnsi="Verdana" w:cs="Arial"/>
          <w:color w:val="000000"/>
          <w:szCs w:val="22"/>
        </w:rPr>
        <w:t>Aufgaben</w:t>
      </w:r>
      <w:r w:rsidR="006F4160" w:rsidRPr="00BC2474">
        <w:rPr>
          <w:rFonts w:ascii="Verdana" w:hAnsi="Verdana" w:cs="Arial"/>
          <w:color w:val="000000"/>
          <w:szCs w:val="22"/>
        </w:rPr>
        <w:t xml:space="preserve"> </w:t>
      </w:r>
      <w:r w:rsidR="004834AF">
        <w:rPr>
          <w:rFonts w:ascii="Verdana" w:hAnsi="Verdana" w:cs="Arial"/>
          <w:color w:val="000000"/>
          <w:szCs w:val="22"/>
        </w:rPr>
        <w:t xml:space="preserve">1 bis </w:t>
      </w:r>
      <w:r w:rsidR="005B6C9A">
        <w:rPr>
          <w:rFonts w:ascii="Verdana" w:hAnsi="Verdana" w:cs="Arial"/>
          <w:color w:val="000000"/>
          <w:szCs w:val="22"/>
        </w:rPr>
        <w:t>12</w:t>
      </w:r>
      <w:r w:rsidR="004834AF">
        <w:rPr>
          <w:rFonts w:ascii="Verdana" w:hAnsi="Verdana" w:cs="Arial"/>
          <w:color w:val="000000"/>
          <w:szCs w:val="22"/>
        </w:rPr>
        <w:t xml:space="preserve"> </w:t>
      </w:r>
      <w:r w:rsidR="006F4160" w:rsidRPr="00BC2474">
        <w:rPr>
          <w:rFonts w:ascii="Verdana" w:hAnsi="Verdana" w:cs="Arial"/>
          <w:color w:val="000000"/>
          <w:szCs w:val="22"/>
        </w:rPr>
        <w:t xml:space="preserve">auf diesem Arbeitspapier. </w:t>
      </w:r>
      <w:r w:rsidR="006F4160" w:rsidRPr="00BC2474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5B6C9A" w:rsidRPr="001F4E2C" w:rsidRDefault="005B6C9A" w:rsidP="00551A37">
      <w:pPr>
        <w:ind w:left="709"/>
        <w:rPr>
          <w:rFonts w:ascii="Verdana" w:hAnsi="Verdana" w:cs="Arial"/>
          <w:b/>
          <w:color w:val="FF0000"/>
          <w:szCs w:val="22"/>
        </w:rPr>
      </w:pPr>
      <w:r w:rsidRPr="001F4E2C">
        <w:rPr>
          <w:rFonts w:ascii="Verdana" w:hAnsi="Verdana" w:cs="Arial"/>
          <w:b/>
          <w:color w:val="FF0000"/>
          <w:szCs w:val="22"/>
        </w:rPr>
        <w:t>Hinweis: Es sind lediglich die folgenden Kapitel zu bearbeiten:</w:t>
      </w:r>
    </w:p>
    <w:p w:rsidR="00FA67FD" w:rsidRDefault="00AD3C10" w:rsidP="00551A3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-3175</wp:posOffset>
                </wp:positionV>
                <wp:extent cx="0" cy="1660525"/>
                <wp:effectExtent l="59690" t="10160" r="54610" b="15240"/>
                <wp:wrapNone/>
                <wp:docPr id="89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72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20.8pt;margin-top:-.25pt;width:0;height:130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cjNQ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" strokecolor="red">
                <v:stroke endarrow="block"/>
              </v:shape>
            </w:pict>
          </mc:Fallback>
        </mc:AlternateContent>
      </w:r>
    </w:p>
    <w:p w:rsidR="00FA67FD" w:rsidRPr="00BC2474" w:rsidRDefault="00AD3C10" w:rsidP="00551A3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1487170</wp:posOffset>
                </wp:positionV>
                <wp:extent cx="2780030" cy="1250950"/>
                <wp:effectExtent l="23495" t="22225" r="15875" b="22225"/>
                <wp:wrapNone/>
                <wp:docPr id="89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030" cy="1250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A6F07D" id="AutoShape 45" o:spid="_x0000_s1026" style="position:absolute;margin-left:136.45pt;margin-top:117.1pt;width:218.9pt;height:98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" strokecolor="red" strokeweight="2.25pt">
                <v:fill opacity="0"/>
                <v:stroke dashstyle="1 1" endcap="round"/>
              </v:roundrect>
            </w:pict>
          </mc:Fallback>
        </mc:AlternateContent>
      </w:r>
      <w:r w:rsidR="005B6C9A">
        <w:rPr>
          <w:rFonts w:ascii="Verdana" w:hAnsi="Verdana" w:cs="Arial"/>
          <w:color w:val="000000"/>
          <w:szCs w:val="22"/>
        </w:rPr>
        <w:tab/>
      </w:r>
      <w:r w:rsidR="005B6C9A">
        <w:rPr>
          <w:rFonts w:ascii="Verdana" w:hAnsi="Verdana" w:cs="Arial"/>
          <w:color w:val="000000"/>
          <w:szCs w:val="22"/>
        </w:rPr>
        <w:tab/>
      </w:r>
      <w:r w:rsidR="00FA67FD">
        <w:rPr>
          <w:rFonts w:ascii="Verdana" w:hAnsi="Verdana" w:cs="Arial"/>
          <w:noProof/>
          <w:color w:val="000000"/>
          <w:szCs w:val="22"/>
          <w:lang w:val="en-US" w:eastAsia="zh-CN"/>
        </w:rPr>
        <w:drawing>
          <wp:inline distT="0" distB="0" distL="0" distR="0">
            <wp:extent cx="4415707" cy="2969383"/>
            <wp:effectExtent l="19050" t="0" r="3893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226" t="4371" r="1995" b="1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6" cy="297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A0F" w:rsidRPr="00BC2474" w:rsidRDefault="00D47A0F" w:rsidP="00551A3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zh-C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236855</wp:posOffset>
            </wp:positionV>
            <wp:extent cx="457200" cy="55054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DA2267" w:rsidRPr="00BC2474">
        <w:rPr>
          <w:rStyle w:val="standardfett1"/>
          <w:rFonts w:cs="Arial"/>
          <w:sz w:val="22"/>
          <w:szCs w:val="22"/>
        </w:rPr>
        <w:t xml:space="preserve">eit: 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892031">
        <w:rPr>
          <w:rFonts w:ascii="Verdana" w:hAnsi="Verdana" w:cs="Arial"/>
          <w:b/>
          <w:color w:val="000000"/>
          <w:szCs w:val="22"/>
        </w:rPr>
        <w:t>30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A31336" w:rsidRDefault="00A31336" w:rsidP="00AB6D1C">
      <w:pPr>
        <w:ind w:left="709"/>
        <w:rPr>
          <w:rStyle w:val="standardfett1"/>
          <w:rFonts w:cs="Arial"/>
          <w:sz w:val="22"/>
          <w:szCs w:val="22"/>
        </w:rPr>
      </w:pPr>
    </w:p>
    <w:p w:rsidR="00A31336" w:rsidRDefault="00A31336" w:rsidP="00AB6D1C">
      <w:pPr>
        <w:ind w:left="709"/>
        <w:rPr>
          <w:rStyle w:val="standardfett1"/>
          <w:rFonts w:cs="Arial"/>
          <w:sz w:val="22"/>
          <w:szCs w:val="22"/>
        </w:rPr>
      </w:pPr>
    </w:p>
    <w:p w:rsidR="003A44B3" w:rsidRPr="00BC2474" w:rsidRDefault="00A072D5" w:rsidP="00AB6D1C">
      <w:pPr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lastRenderedPageBreak/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: </w:t>
      </w:r>
      <w:r w:rsidR="00551A37" w:rsidRPr="00BC2474">
        <w:rPr>
          <w:rFonts w:ascii="Verdana" w:hAnsi="Verdana" w:cs="Arial"/>
          <w:color w:val="000000"/>
          <w:szCs w:val="22"/>
        </w:rPr>
        <w:br/>
      </w:r>
    </w:p>
    <w:p w:rsidR="00FE5646" w:rsidRPr="002D5DBE" w:rsidRDefault="00FE5646" w:rsidP="0054571D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Ergänzen Sie</w:t>
      </w:r>
      <w:r w:rsidR="005E04A9">
        <w:rPr>
          <w:sz w:val="22"/>
          <w:szCs w:val="22"/>
        </w:rPr>
        <w:t xml:space="preserve"> folgenden Satz</w:t>
      </w:r>
      <w:r>
        <w:rPr>
          <w:sz w:val="22"/>
          <w:szCs w:val="22"/>
        </w:rPr>
        <w:t>:</w:t>
      </w:r>
    </w:p>
    <w:p w:rsidR="005E04A9" w:rsidRDefault="0054571D" w:rsidP="0054571D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5E04A9">
        <w:rPr>
          <w:rFonts w:ascii="Comic Sans MS" w:hAnsi="Comic Sans MS"/>
          <w:sz w:val="28"/>
          <w:szCs w:val="28"/>
        </w:rPr>
        <w:t xml:space="preserve">Schütze sind </w:t>
      </w:r>
      <w:permStart w:id="900288621" w:edGrp="everyone"/>
      <w:r w:rsidR="009B0866">
        <w:rPr>
          <w:rFonts w:ascii="Comic Sans MS" w:hAnsi="Comic Sans MS"/>
          <w:color w:val="548DD4" w:themeColor="text2" w:themeTint="99"/>
          <w:sz w:val="28"/>
          <w:szCs w:val="28"/>
        </w:rPr>
        <w:t>Elektromagnetisch</w:t>
      </w:r>
      <w:permEnd w:id="900288621"/>
      <w:r w:rsidR="00FE5646">
        <w:rPr>
          <w:rFonts w:ascii="Comic Sans MS" w:hAnsi="Comic Sans MS"/>
          <w:sz w:val="28"/>
          <w:szCs w:val="28"/>
        </w:rPr>
        <w:t xml:space="preserve"> </w:t>
      </w:r>
      <w:r w:rsidR="005E04A9">
        <w:rPr>
          <w:rFonts w:ascii="Comic Sans MS" w:hAnsi="Comic Sans MS"/>
          <w:sz w:val="28"/>
          <w:szCs w:val="28"/>
        </w:rPr>
        <w:t xml:space="preserve">betätigte Schalter. </w:t>
      </w:r>
    </w:p>
    <w:p w:rsidR="00FE5646" w:rsidRDefault="00FE5646">
      <w:pPr>
        <w:rPr>
          <w:rFonts w:ascii="Verdana" w:hAnsi="Verdana"/>
          <w:szCs w:val="22"/>
          <w:lang w:val="de-CH"/>
        </w:rPr>
      </w:pPr>
    </w:p>
    <w:p w:rsidR="00E86325" w:rsidRDefault="00FE5646" w:rsidP="00E86325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Beschriften Sie die </w:t>
      </w:r>
      <w:r w:rsidRPr="00B836F1">
        <w:rPr>
          <w:b/>
          <w:sz w:val="22"/>
          <w:szCs w:val="22"/>
        </w:rPr>
        <w:t>Funktionselemente</w:t>
      </w:r>
      <w:r>
        <w:rPr>
          <w:sz w:val="22"/>
          <w:szCs w:val="22"/>
        </w:rPr>
        <w:t xml:space="preserve"> </w:t>
      </w:r>
      <w:r w:rsidR="005E04A9">
        <w:rPr>
          <w:sz w:val="22"/>
          <w:szCs w:val="22"/>
        </w:rPr>
        <w:t>eines Schütz</w:t>
      </w:r>
      <w:r w:rsidR="002775FF">
        <w:rPr>
          <w:sz w:val="22"/>
          <w:szCs w:val="22"/>
        </w:rPr>
        <w:t>en</w:t>
      </w:r>
      <w:r w:rsidR="00E86325" w:rsidRPr="00BC2474">
        <w:rPr>
          <w:sz w:val="22"/>
          <w:szCs w:val="22"/>
        </w:rPr>
        <w:t>?</w:t>
      </w:r>
    </w:p>
    <w:p w:rsidR="0055568C" w:rsidRPr="00BC2474" w:rsidRDefault="0055568C" w:rsidP="0055568C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A260CA" w:rsidRDefault="00AD3C10" w:rsidP="002775FF">
      <w:pPr>
        <w:pStyle w:val="Textkrper-Zeileneinzug"/>
        <w:tabs>
          <w:tab w:val="clear" w:pos="1560"/>
          <w:tab w:val="left" w:pos="2835"/>
        </w:tabs>
        <w:ind w:left="567"/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2449830</wp:posOffset>
                </wp:positionV>
                <wp:extent cx="688340" cy="262890"/>
                <wp:effectExtent l="6350" t="13335" r="10160" b="9525"/>
                <wp:wrapNone/>
                <wp:docPr id="3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83" w:rsidRPr="00B71583" w:rsidRDefault="00F7099C" w:rsidP="00B71583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</w:pPr>
                            <w:permStart w:id="983595304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>Feder</w:t>
                            </w:r>
                            <w:permEnd w:id="98359530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76.85pt;margin-top:192.9pt;width:54.2pt;height:20.7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" strokecolor="white [3212]">
                <v:textbox inset="0,0,0,0">
                  <w:txbxContent>
                    <w:p w:rsidR="00B71583" w:rsidRPr="00B71583" w:rsidRDefault="00F7099C" w:rsidP="00B71583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</w:pPr>
                      <w:permStart w:id="983595304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>Feder</w:t>
                      </w:r>
                      <w:permEnd w:id="983595304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2449830</wp:posOffset>
                </wp:positionV>
                <wp:extent cx="666750" cy="262890"/>
                <wp:effectExtent l="12700" t="13335" r="6350" b="9525"/>
                <wp:wrapNone/>
                <wp:docPr id="3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83" w:rsidRPr="00B71583" w:rsidRDefault="00F7099C" w:rsidP="00B71583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</w:pPr>
                            <w:permStart w:id="6497778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 xml:space="preserve">Spule </w:t>
                            </w:r>
                            <w:permEnd w:id="649777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left:0;text-align:left;margin-left:140.1pt;margin-top:192.9pt;width:52.5pt;height:20.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" strokecolor="white [3212]">
                <v:textbox inset="0,0,0,0">
                  <w:txbxContent>
                    <w:p w:rsidR="00B71583" w:rsidRPr="00B71583" w:rsidRDefault="00F7099C" w:rsidP="00B71583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</w:pPr>
                      <w:permStart w:id="6497778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 xml:space="preserve">Spule </w:t>
                      </w:r>
                      <w:permEnd w:id="6497778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2230755</wp:posOffset>
                </wp:positionV>
                <wp:extent cx="1323340" cy="262890"/>
                <wp:effectExtent l="13335" t="13335" r="6350" b="9525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83" w:rsidRPr="00B71583" w:rsidRDefault="00F7099C" w:rsidP="00B71583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</w:pPr>
                            <w:permStart w:id="214324852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>Weicheisenkern</w:t>
                            </w:r>
                            <w:permEnd w:id="214324852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32.15pt;margin-top:175.65pt;width:104.2pt;height:20.7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" strokecolor="white [3212]">
                <v:textbox inset="0,0,0,0">
                  <w:txbxContent>
                    <w:p w:rsidR="00B71583" w:rsidRPr="00B71583" w:rsidRDefault="00F7099C" w:rsidP="00B71583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</w:pPr>
                      <w:permStart w:id="214324852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>Weicheisenkern</w:t>
                      </w:r>
                      <w:permEnd w:id="2143248526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4436110</wp:posOffset>
                </wp:positionH>
                <wp:positionV relativeFrom="paragraph">
                  <wp:posOffset>65405</wp:posOffset>
                </wp:positionV>
                <wp:extent cx="1443355" cy="262890"/>
                <wp:effectExtent l="12065" t="10160" r="11430" b="12700"/>
                <wp:wrapNone/>
                <wp:docPr id="2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83" w:rsidRPr="00B71583" w:rsidRDefault="00F7099C" w:rsidP="00B71583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</w:pPr>
                            <w:permStart w:id="863070669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>Anschlussklemme</w:t>
                            </w:r>
                            <w:permEnd w:id="86307066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left:0;text-align:left;margin-left:349.3pt;margin-top:5.15pt;width:113.65pt;height:20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" strokecolor="white [3212]">
                <v:textbox inset="0,0,0,0">
                  <w:txbxContent>
                    <w:p w:rsidR="00B71583" w:rsidRPr="00B71583" w:rsidRDefault="00F7099C" w:rsidP="00B71583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</w:pPr>
                      <w:permStart w:id="863070669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>Anschlussklemme</w:t>
                      </w:r>
                      <w:permEnd w:id="863070669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137795</wp:posOffset>
                </wp:positionV>
                <wp:extent cx="1253490" cy="262890"/>
                <wp:effectExtent l="10160" t="6350" r="12700" b="6985"/>
                <wp:wrapNone/>
                <wp:docPr id="2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83" w:rsidRPr="00B71583" w:rsidRDefault="00F7099C" w:rsidP="00B71583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</w:pPr>
                            <w:permStart w:id="1096050849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>Kontaktbrücke</w:t>
                            </w:r>
                            <w:permEnd w:id="109605084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left:0;text-align:left;margin-left:211.9pt;margin-top:10.85pt;width:98.7pt;height:20.7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" strokecolor="white [3212]">
                <v:textbox inset="0,0,0,0">
                  <w:txbxContent>
                    <w:p w:rsidR="00B71583" w:rsidRPr="00B71583" w:rsidRDefault="00F7099C" w:rsidP="00B71583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</w:pPr>
                      <w:permStart w:id="1096050849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>Kontaktbrücke</w:t>
                      </w:r>
                      <w:permEnd w:id="1096050849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240665</wp:posOffset>
                </wp:positionV>
                <wp:extent cx="1443355" cy="262890"/>
                <wp:effectExtent l="9525" t="13970" r="13970" b="8890"/>
                <wp:wrapNone/>
                <wp:docPr id="2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83" w:rsidRPr="00B71583" w:rsidRDefault="009B0866" w:rsidP="00B71583">
                            <w:pPr>
                              <w:jc w:val="center"/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</w:pPr>
                            <w:permStart w:id="47994038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>Schaltpolwindungen</w:t>
                            </w:r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 xml:space="preserve"> </w:t>
                            </w:r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sz w:val="14"/>
                                <w:lang w:val="de-CH"/>
                              </w:rPr>
                              <w:t>(</w:t>
                            </w:r>
                            <w:proofErr w:type="spellStart"/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sz w:val="14"/>
                                <w:lang w:val="de-CH"/>
                              </w:rPr>
                              <w:t>vwehindert</w:t>
                            </w:r>
                            <w:proofErr w:type="spellEnd"/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sz w:val="14"/>
                                <w:lang w:val="de-CH"/>
                              </w:rPr>
                              <w:t xml:space="preserve"> das </w:t>
                            </w:r>
                            <w:proofErr w:type="spellStart"/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sz w:val="14"/>
                                <w:lang w:val="de-CH"/>
                              </w:rPr>
                              <w:t>Brmmen</w:t>
                            </w:r>
                            <w:proofErr w:type="spellEnd"/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sz w:val="14"/>
                                <w:lang w:val="de-CH"/>
                              </w:rPr>
                              <w:t>)</w:t>
                            </w:r>
                            <w:bookmarkStart w:id="0" w:name="_GoBack"/>
                            <w:bookmarkEnd w:id="0"/>
                            <w:r w:rsidR="003B1BEE">
                              <w:rPr>
                                <w:rFonts w:ascii="Comic Sans MS" w:hAnsi="Comic Sans MS"/>
                                <w:color w:val="365F91" w:themeColor="accent1" w:themeShade="BF"/>
                                <w:lang w:val="de-CH"/>
                              </w:rPr>
                              <w:t xml:space="preserve">  </w:t>
                            </w:r>
                            <w:permEnd w:id="47994038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1" type="#_x0000_t202" style="position:absolute;left:0;text-align:left;margin-left:72.35pt;margin-top:18.95pt;width:113.65pt;height:20.7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" strokecolor="white [3212]">
                <v:textbox inset="0,0,0,0">
                  <w:txbxContent>
                    <w:p w:rsidR="00B71583" w:rsidRPr="00B71583" w:rsidRDefault="009B0866" w:rsidP="00B71583">
                      <w:pPr>
                        <w:jc w:val="center"/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</w:pPr>
                      <w:permStart w:id="47994038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>Schaltpolwindungen</w:t>
                      </w:r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 xml:space="preserve"> </w:t>
                      </w:r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sz w:val="14"/>
                          <w:lang w:val="de-CH"/>
                        </w:rPr>
                        <w:t>(</w:t>
                      </w:r>
                      <w:proofErr w:type="spellStart"/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sz w:val="14"/>
                          <w:lang w:val="de-CH"/>
                        </w:rPr>
                        <w:t>vwehindert</w:t>
                      </w:r>
                      <w:proofErr w:type="spellEnd"/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sz w:val="14"/>
                          <w:lang w:val="de-CH"/>
                        </w:rPr>
                        <w:t xml:space="preserve"> das </w:t>
                      </w:r>
                      <w:proofErr w:type="spellStart"/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sz w:val="14"/>
                          <w:lang w:val="de-CH"/>
                        </w:rPr>
                        <w:t>Brmmen</w:t>
                      </w:r>
                      <w:proofErr w:type="spellEnd"/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sz w:val="14"/>
                          <w:lang w:val="de-CH"/>
                        </w:rPr>
                        <w:t>)</w:t>
                      </w:r>
                      <w:bookmarkStart w:id="1" w:name="_GoBack"/>
                      <w:bookmarkEnd w:id="1"/>
                      <w:r w:rsidR="003B1BEE">
                        <w:rPr>
                          <w:rFonts w:ascii="Comic Sans MS" w:hAnsi="Comic Sans MS"/>
                          <w:color w:val="365F91" w:themeColor="accent1" w:themeShade="BF"/>
                          <w:lang w:val="de-CH"/>
                        </w:rPr>
                        <w:t xml:space="preserve">  </w:t>
                      </w:r>
                      <w:permEnd w:id="479940386"/>
                    </w:p>
                  </w:txbxContent>
                </v:textbox>
              </v:shape>
            </w:pict>
          </mc:Fallback>
        </mc:AlternateContent>
      </w:r>
      <w:r w:rsidR="005E04A9">
        <w:rPr>
          <w:noProof/>
          <w:szCs w:val="22"/>
          <w:lang w:val="en-US" w:eastAsia="zh-CN"/>
        </w:rPr>
        <w:drawing>
          <wp:inline distT="0" distB="0" distL="0" distR="0">
            <wp:extent cx="5090439" cy="3021491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20000"/>
                    </a:blip>
                    <a:srcRect l="3036" t="3742" r="7166" b="3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10" cy="302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0CA" w:rsidRDefault="00A260CA" w:rsidP="00FE5646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5E04A9" w:rsidRPr="00C767F5" w:rsidRDefault="005E04A9" w:rsidP="005E04A9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 xml:space="preserve">Welche Aufgabe hat die </w:t>
      </w:r>
      <w:r w:rsidRPr="00B836F1">
        <w:rPr>
          <w:b/>
          <w:sz w:val="22"/>
          <w:szCs w:val="22"/>
        </w:rPr>
        <w:t>Feder</w:t>
      </w:r>
      <w:r>
        <w:rPr>
          <w:sz w:val="22"/>
          <w:szCs w:val="22"/>
        </w:rPr>
        <w:t xml:space="preserve"> bei einem Luftschütz?</w:t>
      </w:r>
    </w:p>
    <w:p w:rsidR="005E04A9" w:rsidRPr="00E24998" w:rsidRDefault="00F7099C" w:rsidP="005E04A9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985879951" w:edGrp="everyone"/>
      <w:r>
        <w:rPr>
          <w:rFonts w:ascii="Comic Sans MS" w:hAnsi="Comic Sans MS"/>
          <w:color w:val="365F91"/>
          <w:sz w:val="28"/>
          <w:szCs w:val="28"/>
        </w:rPr>
        <w:t>Rückkehr der Kontakte in die Grundstellung</w:t>
      </w:r>
      <w:permEnd w:id="1985879951"/>
      <w:r w:rsidR="005E04A9">
        <w:rPr>
          <w:rFonts w:ascii="Comic Sans MS" w:hAnsi="Comic Sans MS"/>
          <w:color w:val="365F91"/>
          <w:sz w:val="28"/>
          <w:szCs w:val="28"/>
        </w:rPr>
        <w:t xml:space="preserve">  </w:t>
      </w:r>
      <w:r w:rsidR="005E04A9" w:rsidRPr="00E24998">
        <w:rPr>
          <w:rFonts w:ascii="Comic Sans MS" w:hAnsi="Comic Sans MS"/>
          <w:color w:val="365F91"/>
          <w:sz w:val="28"/>
          <w:szCs w:val="28"/>
        </w:rPr>
        <w:t xml:space="preserve"> </w:t>
      </w:r>
    </w:p>
    <w:p w:rsidR="005E04A9" w:rsidRDefault="00AF54C8" w:rsidP="005E04A9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222250</wp:posOffset>
            </wp:positionV>
            <wp:extent cx="1634490" cy="1067435"/>
            <wp:effectExtent l="19050" t="0" r="3810" b="0"/>
            <wp:wrapTight wrapText="bothSides">
              <wp:wrapPolygon edited="0">
                <wp:start x="-252" y="0"/>
                <wp:lineTo x="-252" y="21202"/>
                <wp:lineTo x="21650" y="21202"/>
                <wp:lineTo x="21650" y="0"/>
                <wp:lineTo x="-252" y="0"/>
              </wp:wrapPolygon>
            </wp:wrapTight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l="4985" t="10417" r="4335" b="8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501" w:rsidRPr="002D5DBE" w:rsidRDefault="00DD1501" w:rsidP="00DD1501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Notieren Sie zwei Aufgaben des </w:t>
      </w:r>
      <w:r w:rsidRPr="00B836F1">
        <w:rPr>
          <w:b/>
          <w:sz w:val="22"/>
          <w:szCs w:val="22"/>
        </w:rPr>
        <w:t>Hilfstaster</w:t>
      </w:r>
      <w:r>
        <w:rPr>
          <w:sz w:val="22"/>
          <w:szCs w:val="22"/>
        </w:rPr>
        <w:t xml:space="preserve"> bei Schützen:</w:t>
      </w:r>
    </w:p>
    <w:p w:rsidR="00DD1501" w:rsidRPr="002775FF" w:rsidRDefault="00F7099C" w:rsidP="00DD1501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365F91" w:themeColor="accent1" w:themeShade="BF"/>
          <w:sz w:val="28"/>
          <w:szCs w:val="28"/>
        </w:rPr>
      </w:pPr>
      <w:permStart w:id="951995815" w:edGrp="everyone"/>
      <w:r>
        <w:rPr>
          <w:rFonts w:ascii="Comic Sans MS" w:hAnsi="Comic Sans MS"/>
          <w:color w:val="365F91" w:themeColor="accent1" w:themeShade="BF"/>
          <w:sz w:val="28"/>
          <w:szCs w:val="28"/>
        </w:rPr>
        <w:t>Von Hand stellen für Teste</w:t>
      </w:r>
      <w:permEnd w:id="951995815"/>
      <w:r w:rsidR="00DD1501" w:rsidRPr="002775FF">
        <w:rPr>
          <w:rFonts w:ascii="Comic Sans MS" w:hAnsi="Comic Sans MS"/>
          <w:color w:val="365F91" w:themeColor="accent1" w:themeShade="BF"/>
          <w:sz w:val="28"/>
          <w:szCs w:val="28"/>
        </w:rPr>
        <w:t xml:space="preserve"> </w:t>
      </w:r>
    </w:p>
    <w:p w:rsidR="00DD1501" w:rsidRPr="001839A8" w:rsidRDefault="00F7099C" w:rsidP="00DD1501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548DD4" w:themeColor="text2" w:themeTint="99"/>
          <w:sz w:val="28"/>
          <w:szCs w:val="28"/>
        </w:rPr>
      </w:pPr>
      <w:permStart w:id="324214248" w:edGrp="everyone"/>
      <w:r>
        <w:rPr>
          <w:rFonts w:ascii="Comic Sans MS" w:hAnsi="Comic Sans MS"/>
          <w:color w:val="365F91" w:themeColor="accent1" w:themeShade="BF"/>
          <w:sz w:val="28"/>
          <w:szCs w:val="28"/>
        </w:rPr>
        <w:t xml:space="preserve">Stellungsanzeige </w:t>
      </w:r>
      <w:permEnd w:id="324214248"/>
    </w:p>
    <w:p w:rsidR="00DD1501" w:rsidRDefault="00DD150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DD1501" w:rsidRDefault="00DD150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377E50" w:rsidRDefault="00377E50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377E50" w:rsidRPr="00C767F5" w:rsidRDefault="00377E50" w:rsidP="00377E50">
      <w:pPr>
        <w:pStyle w:val="Textkrper-Zeileneinzug"/>
        <w:numPr>
          <w:ilvl w:val="0"/>
          <w:numId w:val="36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Alle mechanischen Schalter prellen. Was versteht man unter </w:t>
      </w:r>
      <w:r w:rsidRPr="00B836F1">
        <w:rPr>
          <w:b/>
          <w:sz w:val="22"/>
          <w:szCs w:val="22"/>
        </w:rPr>
        <w:t>Prellen</w:t>
      </w:r>
      <w:r>
        <w:rPr>
          <w:sz w:val="22"/>
          <w:szCs w:val="22"/>
        </w:rPr>
        <w:t>?</w:t>
      </w:r>
    </w:p>
    <w:p w:rsidR="00377E50" w:rsidRPr="00E24998" w:rsidRDefault="00F7099C" w:rsidP="00377E50">
      <w:pPr>
        <w:pStyle w:val="Textkrper-Zeileneinzug"/>
        <w:tabs>
          <w:tab w:val="clear" w:pos="1560"/>
          <w:tab w:val="left" w:pos="2835"/>
        </w:tabs>
        <w:ind w:left="1069"/>
        <w:rPr>
          <w:rFonts w:ascii="Comic Sans MS" w:hAnsi="Comic Sans MS"/>
          <w:color w:val="365F91"/>
          <w:sz w:val="28"/>
          <w:szCs w:val="28"/>
        </w:rPr>
      </w:pPr>
      <w:permStart w:id="1063257749" w:edGrp="everyone"/>
      <w:r>
        <w:rPr>
          <w:rFonts w:ascii="Comic Sans MS" w:hAnsi="Comic Sans MS"/>
          <w:color w:val="365F91"/>
          <w:sz w:val="28"/>
          <w:szCs w:val="28"/>
        </w:rPr>
        <w:t xml:space="preserve">Das </w:t>
      </w:r>
      <w:proofErr w:type="gramStart"/>
      <w:r>
        <w:rPr>
          <w:rFonts w:ascii="Comic Sans MS" w:hAnsi="Comic Sans MS"/>
          <w:color w:val="365F91"/>
          <w:sz w:val="28"/>
          <w:szCs w:val="28"/>
        </w:rPr>
        <w:t>federn</w:t>
      </w:r>
      <w:proofErr w:type="gramEnd"/>
      <w:r>
        <w:rPr>
          <w:rFonts w:ascii="Comic Sans MS" w:hAnsi="Comic Sans MS"/>
          <w:color w:val="365F91"/>
          <w:sz w:val="28"/>
          <w:szCs w:val="28"/>
        </w:rPr>
        <w:t xml:space="preserve"> des Kontaktes bis er endgültig schliesst. </w:t>
      </w:r>
      <w:permEnd w:id="1063257749"/>
      <w:r w:rsidR="00377E50">
        <w:rPr>
          <w:rFonts w:ascii="Comic Sans MS" w:hAnsi="Comic Sans MS"/>
          <w:color w:val="365F91"/>
          <w:sz w:val="28"/>
          <w:szCs w:val="28"/>
        </w:rPr>
        <w:t xml:space="preserve">   </w:t>
      </w:r>
      <w:r w:rsidR="00377E50" w:rsidRPr="00E24998">
        <w:rPr>
          <w:rFonts w:ascii="Comic Sans MS" w:hAnsi="Comic Sans MS"/>
          <w:color w:val="365F91"/>
          <w:sz w:val="28"/>
          <w:szCs w:val="28"/>
        </w:rPr>
        <w:t xml:space="preserve"> </w:t>
      </w:r>
    </w:p>
    <w:p w:rsidR="00DD1501" w:rsidRDefault="00696762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  <w:r>
        <w:rPr>
          <w:sz w:val="22"/>
          <w:szCs w:val="22"/>
        </w:rPr>
        <w:tab/>
      </w:r>
      <w:r w:rsidR="00711163">
        <w:rPr>
          <w:noProof/>
          <w:szCs w:val="22"/>
          <w:lang w:val="en-US" w:eastAsia="zh-CN"/>
        </w:rPr>
        <w:drawing>
          <wp:inline distT="0" distB="0" distL="0" distR="0">
            <wp:extent cx="3621369" cy="2053825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l="3251" t="6437" r="4530" b="8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43" cy="205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01" w:rsidRDefault="00DD1501" w:rsidP="00DD1501">
      <w:pPr>
        <w:pStyle w:val="Textkrper-Zeileneinzug"/>
        <w:tabs>
          <w:tab w:val="clear" w:pos="1560"/>
          <w:tab w:val="left" w:pos="2835"/>
        </w:tabs>
        <w:ind w:left="1069"/>
        <w:rPr>
          <w:sz w:val="22"/>
          <w:szCs w:val="22"/>
        </w:rPr>
      </w:pPr>
    </w:p>
    <w:p w:rsidR="00703DFA" w:rsidRPr="002D5DBE" w:rsidRDefault="00703DFA" w:rsidP="00703DFA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Was gilt bezüglich </w:t>
      </w:r>
      <w:r w:rsidRPr="00E2615D">
        <w:rPr>
          <w:b/>
          <w:sz w:val="22"/>
          <w:szCs w:val="22"/>
        </w:rPr>
        <w:t>Ansteuerleistung</w:t>
      </w:r>
      <w:r>
        <w:rPr>
          <w:sz w:val="22"/>
          <w:szCs w:val="22"/>
        </w:rPr>
        <w:t xml:space="preserve"> bei Schützen? Ergänzen Sie:</w:t>
      </w:r>
    </w:p>
    <w:p w:rsidR="00703DFA" w:rsidRDefault="00703DFA" w:rsidP="00703DFA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Die Halteleistung ist </w:t>
      </w:r>
      <w:permStart w:id="1438022419" w:edGrp="everyone"/>
      <w:r w:rsidR="00F7099C">
        <w:rPr>
          <w:rFonts w:ascii="Comic Sans MS" w:hAnsi="Comic Sans MS"/>
          <w:sz w:val="28"/>
          <w:szCs w:val="28"/>
        </w:rPr>
        <w:t xml:space="preserve"> </w:t>
      </w:r>
      <w:r w:rsidR="00F7099C">
        <w:rPr>
          <w:rFonts w:ascii="Comic Sans MS" w:hAnsi="Comic Sans MS"/>
          <w:color w:val="548DD4" w:themeColor="text2" w:themeTint="99"/>
          <w:sz w:val="28"/>
          <w:szCs w:val="28"/>
        </w:rPr>
        <w:t xml:space="preserve">kleiner </w:t>
      </w:r>
      <w:permEnd w:id="1438022419"/>
      <w:r>
        <w:rPr>
          <w:rFonts w:ascii="Comic Sans MS" w:hAnsi="Comic Sans MS"/>
          <w:sz w:val="28"/>
          <w:szCs w:val="28"/>
        </w:rPr>
        <w:t xml:space="preserve"> als die Einschaltleistung (Anzugsleistung). </w:t>
      </w:r>
    </w:p>
    <w:p w:rsidR="00712D71" w:rsidRDefault="00E2615D" w:rsidP="00E2615D">
      <w:pPr>
        <w:pStyle w:val="Textkrper-Zeileneinzug"/>
        <w:tabs>
          <w:tab w:val="clear" w:pos="1560"/>
          <w:tab w:val="left" w:pos="2835"/>
        </w:tabs>
        <w:ind w:left="1069"/>
        <w:rPr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1287E">
        <w:rPr>
          <w:noProof/>
          <w:szCs w:val="22"/>
          <w:lang w:val="en-US" w:eastAsia="zh-CN"/>
        </w:rPr>
        <w:drawing>
          <wp:inline distT="0" distB="0" distL="0" distR="0">
            <wp:extent cx="2359063" cy="2457907"/>
            <wp:effectExtent l="19050" t="0" r="3137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20000"/>
                    </a:blip>
                    <a:srcRect l="1004" t="6868" r="41993" b="9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57" cy="245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71" w:rsidRPr="002D5DBE" w:rsidRDefault="00417F3C" w:rsidP="00712D71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Im F</w:t>
      </w:r>
      <w:r w:rsidR="00E90558">
        <w:rPr>
          <w:sz w:val="22"/>
          <w:szCs w:val="22"/>
        </w:rPr>
        <w:t xml:space="preserve">olgenden sind Spule und Kontakte eines </w:t>
      </w:r>
      <w:r w:rsidR="00E90558" w:rsidRPr="00E2615D">
        <w:rPr>
          <w:b/>
          <w:sz w:val="22"/>
          <w:szCs w:val="22"/>
        </w:rPr>
        <w:t>Hilfsschütz</w:t>
      </w:r>
      <w:r w:rsidR="000B49E2" w:rsidRPr="00E2615D">
        <w:rPr>
          <w:b/>
          <w:sz w:val="22"/>
          <w:szCs w:val="22"/>
        </w:rPr>
        <w:t>en</w:t>
      </w:r>
      <w:r w:rsidR="00E90558">
        <w:rPr>
          <w:sz w:val="22"/>
          <w:szCs w:val="22"/>
        </w:rPr>
        <w:t xml:space="preserve"> dargestellt. </w:t>
      </w:r>
      <w:r w:rsidR="00E2615D">
        <w:rPr>
          <w:sz w:val="22"/>
          <w:szCs w:val="22"/>
        </w:rPr>
        <w:t xml:space="preserve">  </w:t>
      </w:r>
      <w:r w:rsidR="00E90558">
        <w:rPr>
          <w:sz w:val="22"/>
          <w:szCs w:val="22"/>
        </w:rPr>
        <w:t xml:space="preserve">Ergänzen Sie die Kontakte mit der </w:t>
      </w:r>
      <w:r w:rsidR="00E90558" w:rsidRPr="00E2615D">
        <w:rPr>
          <w:b/>
          <w:sz w:val="22"/>
          <w:szCs w:val="22"/>
        </w:rPr>
        <w:t>Ordnungszahl</w:t>
      </w:r>
      <w:r w:rsidR="00E90558">
        <w:rPr>
          <w:sz w:val="22"/>
          <w:szCs w:val="22"/>
        </w:rPr>
        <w:t xml:space="preserve"> und der </w:t>
      </w:r>
      <w:r w:rsidR="00E90558" w:rsidRPr="00E2615D">
        <w:rPr>
          <w:b/>
          <w:sz w:val="22"/>
          <w:szCs w:val="22"/>
        </w:rPr>
        <w:t>Funktionsziffer</w:t>
      </w:r>
      <w:r w:rsidR="00E90558">
        <w:rPr>
          <w:sz w:val="22"/>
          <w:szCs w:val="22"/>
        </w:rPr>
        <w:t xml:space="preserve">. </w:t>
      </w:r>
    </w:p>
    <w:p w:rsidR="0091287E" w:rsidRDefault="00AD3C10" w:rsidP="00E90558">
      <w:pPr>
        <w:pStyle w:val="Textkrper-Zeileneinzug"/>
        <w:tabs>
          <w:tab w:val="clear" w:pos="1560"/>
          <w:tab w:val="left" w:pos="2835"/>
        </w:tabs>
        <w:ind w:left="1069" w:hanging="360"/>
        <w:rPr>
          <w:sz w:val="22"/>
          <w:szCs w:val="22"/>
        </w:rPr>
      </w:pP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10160" t="12065" r="5080" b="1270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11833690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82</w:t>
                            </w:r>
                            <w:permEnd w:id="111833690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left:0;text-align:left;margin-left:425.65pt;margin-top:112.7pt;width:21.3pt;height:21.3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11833690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82</w:t>
                      </w:r>
                      <w:permEnd w:id="1118336906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6985" t="12065" r="8255" b="12700"/>
                <wp:wrapNone/>
                <wp:docPr id="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9714534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72</w:t>
                            </w:r>
                            <w:permEnd w:id="19714534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left:0;text-align:left;margin-left:387.9pt;margin-top:112.7pt;width:21.3pt;height:21.3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9714534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72</w:t>
                      </w:r>
                      <w:permEnd w:id="197145346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12065" t="12065" r="12700" b="12700"/>
                <wp:wrapNone/>
                <wp:docPr id="2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397763070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62</w:t>
                            </w:r>
                            <w:permEnd w:id="39776307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left:0;text-align:left;margin-left:347.8pt;margin-top:112.7pt;width:21.3pt;height:21.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397763070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62</w:t>
                      </w:r>
                      <w:permEnd w:id="397763070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6350" t="12065" r="8890" b="12700"/>
                <wp:wrapNone/>
                <wp:docPr id="2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28783503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52</w:t>
                            </w:r>
                            <w:permEnd w:id="152878350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left:0;text-align:left;margin-left:309.1pt;margin-top:112.7pt;width:21.3pt;height:21.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528783503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52</w:t>
                      </w:r>
                      <w:permEnd w:id="1528783503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5715" t="12065" r="9525" b="12700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287272527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34</w:t>
                            </w:r>
                          </w:p>
                          <w:permEnd w:id="287272527"/>
                          <w:p w:rsidR="00F7099C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left:0;text-align:left;margin-left:213.8pt;margin-top:112.7pt;width:21.3pt;height:21.3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" strokecolor="white [3212]">
                <v:textbox inset="0,0,0,0">
                  <w:txbxContent>
                    <w:p w:rsid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287272527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34</w:t>
                      </w:r>
                    </w:p>
                    <w:permEnd w:id="287272527"/>
                    <w:p w:rsidR="00F7099C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7620" t="12065" r="7620" b="12700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52756994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244</w:t>
                            </w:r>
                            <w:permEnd w:id="155275699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left:0;text-align:left;margin-left:174.2pt;margin-top:112.7pt;width:21.3pt;height:21.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552756994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244</w:t>
                      </w:r>
                      <w:permEnd w:id="1552756994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1431290</wp:posOffset>
                </wp:positionV>
                <wp:extent cx="270510" cy="270510"/>
                <wp:effectExtent l="7620" t="12065" r="7620" b="1270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81408951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14</w:t>
                            </w:r>
                            <w:permEnd w:id="158140895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135.2pt;margin-top:112.7pt;width:21.3pt;height:21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581408951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14</w:t>
                      </w:r>
                      <w:permEnd w:id="158140895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246380</wp:posOffset>
                </wp:positionV>
                <wp:extent cx="270510" cy="270510"/>
                <wp:effectExtent l="13970" t="8255" r="10795" b="6985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260505986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51</w:t>
                            </w:r>
                            <w:permEnd w:id="26050598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left:0;text-align:left;margin-left:309.7pt;margin-top:19.4pt;width:21.3pt;height:21.3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260505986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51</w:t>
                      </w:r>
                      <w:permEnd w:id="260505986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246380</wp:posOffset>
                </wp:positionV>
                <wp:extent cx="270510" cy="270510"/>
                <wp:effectExtent l="12065" t="8255" r="12700" b="6985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86839057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61 </w:t>
                            </w:r>
                            <w:permEnd w:id="158683905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347.8pt;margin-top:19.4pt;width:21.3pt;height:21.3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586839057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61 </w:t>
                      </w:r>
                      <w:permEnd w:id="1586839057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246380</wp:posOffset>
                </wp:positionV>
                <wp:extent cx="270510" cy="270510"/>
                <wp:effectExtent l="12065" t="8255" r="12700" b="6985"/>
                <wp:wrapNone/>
                <wp:docPr id="1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864464714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81 </w:t>
                            </w:r>
                            <w:permEnd w:id="186446471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left:0;text-align:left;margin-left:425.05pt;margin-top:19.4pt;width:21.3pt;height:21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864464714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81 </w:t>
                      </w:r>
                      <w:permEnd w:id="1864464714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246380</wp:posOffset>
                </wp:positionV>
                <wp:extent cx="270510" cy="270510"/>
                <wp:effectExtent l="9525" t="8255" r="5715" b="6985"/>
                <wp:wrapNone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819660841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43</w:t>
                            </w:r>
                            <w:permEnd w:id="81966084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left:0;text-align:left;margin-left:251.6pt;margin-top:19.4pt;width:21.3pt;height:21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819660841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43</w:t>
                      </w:r>
                      <w:permEnd w:id="81966084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254000</wp:posOffset>
                </wp:positionV>
                <wp:extent cx="270510" cy="270510"/>
                <wp:effectExtent l="5715" t="6350" r="9525" b="8890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088648671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33 </w:t>
                            </w:r>
                            <w:permEnd w:id="108864867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left:0;text-align:left;margin-left:213.8pt;margin-top:20pt;width:21.3pt;height:21.3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088648671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33 </w:t>
                      </w:r>
                      <w:permEnd w:id="108864867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246380</wp:posOffset>
                </wp:positionV>
                <wp:extent cx="270510" cy="270510"/>
                <wp:effectExtent l="7620" t="8255" r="7620" b="6985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085748538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23</w:t>
                            </w:r>
                            <w:permEnd w:id="108574853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left:0;text-align:left;margin-left:174.2pt;margin-top:19.4pt;width:21.3pt;height:21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085748538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23</w:t>
                      </w:r>
                      <w:permEnd w:id="1085748538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1438910</wp:posOffset>
                </wp:positionV>
                <wp:extent cx="270510" cy="270510"/>
                <wp:effectExtent l="9525" t="10160" r="5715" b="5080"/>
                <wp:wrapNone/>
                <wp:docPr id="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48251212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44</w:t>
                            </w:r>
                            <w:permEnd w:id="154825121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251.6pt;margin-top:113.3pt;width:21.3pt;height:21.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1548251212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44</w:t>
                      </w:r>
                      <w:permEnd w:id="1548251212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246380</wp:posOffset>
                </wp:positionV>
                <wp:extent cx="270510" cy="270510"/>
                <wp:effectExtent l="8890" t="8255" r="6350" b="6985"/>
                <wp:wrapNone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 w:rsidP="003A24DF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326636611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 xml:space="preserve">71 </w:t>
                            </w:r>
                            <w:permEnd w:id="32663661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left:0;text-align:left;margin-left:387.3pt;margin-top:19.4pt;width:21.3pt;height:21.3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" strokecolor="white [3212]">
                <v:textbox inset="0,0,0,0">
                  <w:txbxContent>
                    <w:p w:rsidR="003A24DF" w:rsidRPr="003A24DF" w:rsidRDefault="00F7099C" w:rsidP="003A24DF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326636611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 xml:space="preserve">71 </w:t>
                      </w:r>
                      <w:permEnd w:id="326636611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246380</wp:posOffset>
                </wp:positionV>
                <wp:extent cx="270510" cy="270510"/>
                <wp:effectExtent l="7620" t="8255" r="7620" b="6985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4DF" w:rsidRPr="003A24DF" w:rsidRDefault="00F7099C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830762963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8"/>
                                <w:szCs w:val="28"/>
                                <w:lang w:val="de-CH"/>
                              </w:rPr>
                              <w:t>13</w:t>
                            </w:r>
                            <w:permEnd w:id="83076296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left:0;text-align:left;margin-left:135.2pt;margin-top:19.4pt;width:21.3pt;height:21.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" strokecolor="white [3212]">
                <v:textbox inset="0,0,0,0">
                  <w:txbxContent>
                    <w:p w:rsidR="003A24DF" w:rsidRPr="003A24DF" w:rsidRDefault="00F7099C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</w:pPr>
                      <w:permStart w:id="830762963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8"/>
                          <w:szCs w:val="28"/>
                          <w:lang w:val="de-CH"/>
                        </w:rPr>
                        <w:t>13</w:t>
                      </w:r>
                      <w:permEnd w:id="830762963"/>
                    </w:p>
                  </w:txbxContent>
                </v:textbox>
              </v:shape>
            </w:pict>
          </mc:Fallback>
        </mc:AlternateContent>
      </w:r>
      <w:r w:rsidR="00712D71">
        <w:rPr>
          <w:rFonts w:ascii="Comic Sans MS" w:hAnsi="Comic Sans MS"/>
          <w:sz w:val="28"/>
          <w:szCs w:val="28"/>
        </w:rPr>
        <w:tab/>
      </w:r>
      <w:r w:rsidR="00E90558">
        <w:object w:dxaOrig="8805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51.5pt" o:ole="">
            <v:imagedata r:id="rId20" o:title=""/>
          </v:shape>
          <o:OLEObject Type="Embed" ProgID="CorelPHOTOPAINT.Image.14" ShapeID="_x0000_i1025" DrawAspect="Content" ObjectID="_1517634396" r:id="rId21"/>
        </w:object>
      </w:r>
    </w:p>
    <w:p w:rsidR="003D5919" w:rsidRDefault="003D5919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210519" w:rsidRPr="002D5DBE" w:rsidRDefault="00210519" w:rsidP="00210519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Welche </w:t>
      </w:r>
      <w:r w:rsidRPr="00C251F8">
        <w:rPr>
          <w:b/>
          <w:sz w:val="22"/>
          <w:szCs w:val="22"/>
        </w:rPr>
        <w:t>Kennzahl</w:t>
      </w:r>
      <w:r>
        <w:rPr>
          <w:sz w:val="22"/>
          <w:szCs w:val="22"/>
        </w:rPr>
        <w:t xml:space="preserve"> hat das Hilfsschütz aus Aufgabe 7?</w:t>
      </w:r>
    </w:p>
    <w:p w:rsidR="00210519" w:rsidRPr="00210519" w:rsidRDefault="00210519" w:rsidP="00210519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color w:val="365F91" w:themeColor="accent1" w:themeShade="BF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permStart w:id="1146836739" w:edGrp="everyone"/>
      <w:r w:rsidR="003C3853">
        <w:rPr>
          <w:rFonts w:ascii="Comic Sans MS" w:hAnsi="Comic Sans MS"/>
          <w:color w:val="365F91" w:themeColor="accent1" w:themeShade="BF"/>
          <w:sz w:val="28"/>
          <w:szCs w:val="28"/>
        </w:rPr>
        <w:t xml:space="preserve">44 </w:t>
      </w:r>
      <w:r w:rsidR="009B0866">
        <w:rPr>
          <w:rFonts w:ascii="Comic Sans MS" w:hAnsi="Comic Sans MS"/>
          <w:color w:val="365F91" w:themeColor="accent1" w:themeShade="BF"/>
          <w:sz w:val="28"/>
          <w:szCs w:val="28"/>
        </w:rPr>
        <w:t xml:space="preserve">( 4 Schliesser und 4 Öffner)  </w:t>
      </w:r>
      <w:r w:rsidR="009B0866">
        <w:rPr>
          <w:rFonts w:ascii="Comic Sans MS" w:hAnsi="Comic Sans MS"/>
          <w:color w:val="365F91" w:themeColor="accent1" w:themeShade="BF"/>
          <w:sz w:val="28"/>
          <w:szCs w:val="28"/>
        </w:rPr>
        <w:tab/>
      </w:r>
      <w:permEnd w:id="1146836739"/>
      <w:r w:rsidRPr="00210519">
        <w:rPr>
          <w:rFonts w:ascii="Comic Sans MS" w:hAnsi="Comic Sans MS"/>
          <w:color w:val="365F91" w:themeColor="accent1" w:themeShade="BF"/>
          <w:sz w:val="28"/>
          <w:szCs w:val="28"/>
        </w:rPr>
        <w:t xml:space="preserve"> </w:t>
      </w:r>
    </w:p>
    <w:p w:rsidR="000D5BE9" w:rsidRDefault="000D5BE9" w:rsidP="000D5BE9">
      <w:pPr>
        <w:pStyle w:val="Textkrper-Zeileneinzug"/>
        <w:tabs>
          <w:tab w:val="clear" w:pos="1560"/>
          <w:tab w:val="left" w:pos="1134"/>
        </w:tabs>
        <w:ind w:left="1069"/>
        <w:rPr>
          <w:sz w:val="22"/>
          <w:szCs w:val="22"/>
        </w:rPr>
      </w:pPr>
    </w:p>
    <w:p w:rsidR="000D5BE9" w:rsidRPr="002D5DBE" w:rsidRDefault="000D5BE9" w:rsidP="000D5BE9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 xml:space="preserve">Beschriften Sie den Wechslerkontakt des abgebildeten </w:t>
      </w:r>
      <w:r w:rsidRPr="00C251F8">
        <w:rPr>
          <w:b/>
          <w:sz w:val="22"/>
          <w:szCs w:val="22"/>
        </w:rPr>
        <w:t>Zeitrelais</w:t>
      </w:r>
      <w:r>
        <w:rPr>
          <w:sz w:val="22"/>
          <w:szCs w:val="22"/>
        </w:rPr>
        <w:t xml:space="preserve"> mit der Ordnungszahl und der </w:t>
      </w:r>
      <w:r w:rsidRPr="00C251F8">
        <w:rPr>
          <w:b/>
          <w:sz w:val="22"/>
          <w:szCs w:val="22"/>
        </w:rPr>
        <w:t>Funktionsziffer</w:t>
      </w:r>
      <w:r>
        <w:rPr>
          <w:sz w:val="22"/>
          <w:szCs w:val="22"/>
        </w:rPr>
        <w:t>.</w:t>
      </w:r>
    </w:p>
    <w:p w:rsidR="00824390" w:rsidRDefault="00AD3C10" w:rsidP="000D5BE9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696595</wp:posOffset>
                </wp:positionV>
                <wp:extent cx="170815" cy="190500"/>
                <wp:effectExtent l="9525" t="6985" r="10160" b="12065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7E" w:rsidRPr="004F127E" w:rsidRDefault="003C3853" w:rsidP="004F127E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0"/>
                                <w:lang w:val="de-CH"/>
                              </w:rPr>
                            </w:pPr>
                            <w:permStart w:id="237251530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0"/>
                                <w:lang w:val="de-CH"/>
                              </w:rPr>
                              <w:t xml:space="preserve">16 </w:t>
                            </w:r>
                            <w:permEnd w:id="23725153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left:0;text-align:left;margin-left:360.35pt;margin-top:54.85pt;width:13.45pt;height:1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" strokecolor="white [3212]">
                <v:textbox inset="0,0,0,0">
                  <w:txbxContent>
                    <w:p w:rsidR="004F127E" w:rsidRPr="004F127E" w:rsidRDefault="003C3853" w:rsidP="004F127E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0"/>
                          <w:lang w:val="de-CH"/>
                        </w:rPr>
                      </w:pPr>
                      <w:permStart w:id="237251530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0"/>
                          <w:lang w:val="de-CH"/>
                        </w:rPr>
                        <w:t xml:space="preserve">16 </w:t>
                      </w:r>
                      <w:permEnd w:id="237251530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699135</wp:posOffset>
                </wp:positionV>
                <wp:extent cx="182880" cy="203200"/>
                <wp:effectExtent l="12700" t="9525" r="13970" b="6350"/>
                <wp:wrapNone/>
                <wp:docPr id="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7E" w:rsidRPr="004F127E" w:rsidRDefault="003C3853" w:rsidP="004F127E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0"/>
                                <w:lang w:val="de-CH"/>
                              </w:rPr>
                            </w:pPr>
                            <w:permStart w:id="1884295905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0"/>
                                <w:lang w:val="de-CH"/>
                              </w:rPr>
                              <w:t xml:space="preserve">18 </w:t>
                            </w:r>
                            <w:permEnd w:id="188429590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9" type="#_x0000_t202" style="position:absolute;left:0;text-align:left;margin-left:379.35pt;margin-top:55.05pt;width:14.4pt;height:1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" strokecolor="white [3212]">
                <v:textbox inset="0,0,0,0">
                  <w:txbxContent>
                    <w:p w:rsidR="004F127E" w:rsidRPr="004F127E" w:rsidRDefault="003C3853" w:rsidP="004F127E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0"/>
                          <w:lang w:val="de-CH"/>
                        </w:rPr>
                      </w:pPr>
                      <w:permStart w:id="1884295905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0"/>
                          <w:lang w:val="de-CH"/>
                        </w:rPr>
                        <w:t xml:space="preserve">18 </w:t>
                      </w:r>
                      <w:permEnd w:id="1884295905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71755</wp:posOffset>
                </wp:positionV>
                <wp:extent cx="182880" cy="212090"/>
                <wp:effectExtent l="5080" t="10795" r="12065" b="571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7E" w:rsidRPr="004F127E" w:rsidRDefault="003C3853" w:rsidP="004F127E">
                            <w:pPr>
                              <w:rPr>
                                <w:rFonts w:ascii="Comic Sans MS" w:hAnsi="Comic Sans MS"/>
                                <w:color w:val="365F91" w:themeColor="accent1" w:themeShade="BF"/>
                                <w:sz w:val="20"/>
                                <w:lang w:val="de-CH"/>
                              </w:rPr>
                            </w:pPr>
                            <w:permStart w:id="317657789" w:edGrp="everyone"/>
                            <w:r>
                              <w:rPr>
                                <w:rFonts w:ascii="Comic Sans MS" w:hAnsi="Comic Sans MS"/>
                                <w:color w:val="365F91" w:themeColor="accent1" w:themeShade="BF"/>
                                <w:sz w:val="20"/>
                                <w:lang w:val="de-CH"/>
                              </w:rPr>
                              <w:t xml:space="preserve">15 </w:t>
                            </w:r>
                            <w:permEnd w:id="31765778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left:0;text-align:left;margin-left:378.75pt;margin-top:5.65pt;width:14.4pt;height:16.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" strokecolor="white [3212]">
                <v:textbox inset="0,0,0,0">
                  <w:txbxContent>
                    <w:p w:rsidR="004F127E" w:rsidRPr="004F127E" w:rsidRDefault="003C3853" w:rsidP="004F127E">
                      <w:pPr>
                        <w:rPr>
                          <w:rFonts w:ascii="Comic Sans MS" w:hAnsi="Comic Sans MS"/>
                          <w:color w:val="365F91" w:themeColor="accent1" w:themeShade="BF"/>
                          <w:sz w:val="20"/>
                          <w:lang w:val="de-CH"/>
                        </w:rPr>
                      </w:pPr>
                      <w:permStart w:id="317657789" w:edGrp="everyone"/>
                      <w:r>
                        <w:rPr>
                          <w:rFonts w:ascii="Comic Sans MS" w:hAnsi="Comic Sans MS"/>
                          <w:color w:val="365F91" w:themeColor="accent1" w:themeShade="BF"/>
                          <w:sz w:val="20"/>
                          <w:lang w:val="de-CH"/>
                        </w:rPr>
                        <w:t xml:space="preserve">15 </w:t>
                      </w:r>
                      <w:permEnd w:id="317657789"/>
                    </w:p>
                  </w:txbxContent>
                </v:textbox>
              </v:shape>
            </w:pict>
          </mc:Fallback>
        </mc:AlternateContent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rFonts w:ascii="Comic Sans MS" w:hAnsi="Comic Sans MS"/>
          <w:sz w:val="28"/>
          <w:szCs w:val="28"/>
        </w:rPr>
        <w:tab/>
      </w:r>
      <w:r w:rsidR="000D5BE9">
        <w:rPr>
          <w:noProof/>
          <w:szCs w:val="22"/>
          <w:lang w:val="en-US" w:eastAsia="zh-CN"/>
        </w:rPr>
        <w:drawing>
          <wp:inline distT="0" distB="0" distL="0" distR="0">
            <wp:extent cx="1407414" cy="1052619"/>
            <wp:effectExtent l="19050" t="0" r="2286" b="0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20000"/>
                    </a:blip>
                    <a:srcRect l="17714" t="30357" r="24135" b="20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83" cy="105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65" w:rsidRPr="002D5DBE" w:rsidRDefault="00531C65" w:rsidP="00531C65">
      <w:pPr>
        <w:pStyle w:val="Textkrper-Zeileneinzug"/>
        <w:numPr>
          <w:ilvl w:val="0"/>
          <w:numId w:val="36"/>
        </w:numPr>
        <w:tabs>
          <w:tab w:val="clear" w:pos="1069"/>
          <w:tab w:val="clear" w:pos="1560"/>
          <w:tab w:val="num" w:pos="1134"/>
        </w:tabs>
        <w:ind w:left="1134" w:hanging="425"/>
        <w:rPr>
          <w:sz w:val="22"/>
          <w:szCs w:val="22"/>
        </w:rPr>
      </w:pPr>
      <w:r>
        <w:rPr>
          <w:sz w:val="22"/>
          <w:szCs w:val="22"/>
        </w:rPr>
        <w:t xml:space="preserve">Welcher Unterschied besteht zwischen den </w:t>
      </w:r>
      <w:r w:rsidRPr="00C251F8">
        <w:rPr>
          <w:b/>
          <w:sz w:val="22"/>
          <w:szCs w:val="22"/>
        </w:rPr>
        <w:t>Hauptkontakten</w:t>
      </w:r>
      <w:r>
        <w:rPr>
          <w:sz w:val="22"/>
          <w:szCs w:val="22"/>
        </w:rPr>
        <w:t xml:space="preserve"> und den </w:t>
      </w:r>
      <w:r w:rsidRPr="00C251F8">
        <w:rPr>
          <w:b/>
          <w:sz w:val="22"/>
          <w:szCs w:val="22"/>
        </w:rPr>
        <w:t>Hilfskontakten</w:t>
      </w:r>
      <w:r>
        <w:rPr>
          <w:sz w:val="22"/>
          <w:szCs w:val="22"/>
        </w:rPr>
        <w:t xml:space="preserve"> bei einem </w:t>
      </w:r>
      <w:r w:rsidRPr="00C251F8">
        <w:rPr>
          <w:b/>
          <w:sz w:val="22"/>
          <w:szCs w:val="22"/>
        </w:rPr>
        <w:t>Leistungsschütz</w:t>
      </w:r>
      <w:r>
        <w:rPr>
          <w:sz w:val="22"/>
          <w:szCs w:val="22"/>
        </w:rPr>
        <w:t>? Ergänzen Sie</w:t>
      </w:r>
      <w:r w:rsidR="00C251F8">
        <w:rPr>
          <w:sz w:val="22"/>
          <w:szCs w:val="22"/>
        </w:rPr>
        <w:t>:</w:t>
      </w:r>
    </w:p>
    <w:p w:rsidR="00531C65" w:rsidRDefault="00531C65" w:rsidP="00531C65">
      <w:pPr>
        <w:pStyle w:val="Textkrper-Zeileneinzug"/>
        <w:tabs>
          <w:tab w:val="clear" w:pos="1560"/>
          <w:tab w:val="left" w:pos="2835"/>
        </w:tabs>
        <w:ind w:left="1134" w:hanging="42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Hauptkontakte (Leistungskontakte</w:t>
      </w:r>
      <w:r w:rsidR="00030116">
        <w:rPr>
          <w:rFonts w:ascii="Comic Sans MS" w:hAnsi="Comic Sans MS"/>
          <w:sz w:val="28"/>
          <w:szCs w:val="28"/>
        </w:rPr>
        <w:t>)</w:t>
      </w:r>
      <w:r>
        <w:rPr>
          <w:rFonts w:ascii="Comic Sans MS" w:hAnsi="Comic Sans MS"/>
          <w:sz w:val="28"/>
          <w:szCs w:val="28"/>
        </w:rPr>
        <w:t xml:space="preserve"> dürfen </w:t>
      </w:r>
      <w:permStart w:id="1396080573" w:edGrp="everyone"/>
      <w:proofErr w:type="gramStart"/>
      <w:r w:rsidR="003C3853">
        <w:rPr>
          <w:rFonts w:ascii="Comic Sans MS" w:hAnsi="Comic Sans MS"/>
          <w:color w:val="548DD4" w:themeColor="text2" w:themeTint="99"/>
          <w:sz w:val="28"/>
          <w:szCs w:val="28"/>
        </w:rPr>
        <w:t xml:space="preserve">stärker </w:t>
      </w:r>
      <w:permEnd w:id="1396080573"/>
      <w:r>
        <w:rPr>
          <w:rFonts w:ascii="Comic Sans MS" w:hAnsi="Comic Sans MS"/>
          <w:sz w:val="28"/>
          <w:szCs w:val="28"/>
        </w:rPr>
        <w:t xml:space="preserve"> belastet</w:t>
      </w:r>
      <w:proofErr w:type="gramEnd"/>
      <w:r>
        <w:rPr>
          <w:rFonts w:ascii="Comic Sans MS" w:hAnsi="Comic Sans MS"/>
          <w:sz w:val="28"/>
          <w:szCs w:val="28"/>
        </w:rPr>
        <w:t xml:space="preserve"> werden als Hilfskontakte. </w:t>
      </w:r>
    </w:p>
    <w:p w:rsidR="00144642" w:rsidRDefault="00144642" w:rsidP="00C251F8">
      <w:pPr>
        <w:pStyle w:val="Textkrper-Zeileneinzug"/>
        <w:numPr>
          <w:ilvl w:val="0"/>
          <w:numId w:val="36"/>
        </w:numPr>
        <w:tabs>
          <w:tab w:val="clear" w:pos="1069"/>
          <w:tab w:val="clear" w:pos="1560"/>
          <w:tab w:val="num" w:pos="1134"/>
        </w:tabs>
        <w:spacing w:before="360"/>
        <w:ind w:left="1134" w:hanging="425"/>
        <w:rPr>
          <w:sz w:val="22"/>
          <w:szCs w:val="22"/>
        </w:rPr>
      </w:pPr>
      <w:r>
        <w:rPr>
          <w:sz w:val="22"/>
          <w:szCs w:val="22"/>
        </w:rPr>
        <w:t xml:space="preserve">Bei </w:t>
      </w:r>
      <w:r w:rsidR="00FA67FD">
        <w:rPr>
          <w:sz w:val="22"/>
          <w:szCs w:val="22"/>
        </w:rPr>
        <w:t>rauhe</w:t>
      </w:r>
      <w:r w:rsidR="00C251F8">
        <w:rPr>
          <w:sz w:val="22"/>
          <w:szCs w:val="22"/>
        </w:rPr>
        <w:t>r Umgebungsbedingung</w:t>
      </w:r>
      <w:r w:rsidR="00FA67FD">
        <w:rPr>
          <w:sz w:val="22"/>
          <w:szCs w:val="22"/>
        </w:rPr>
        <w:t xml:space="preserve"> (</w:t>
      </w:r>
      <w:r w:rsidR="00C251F8">
        <w:rPr>
          <w:sz w:val="22"/>
          <w:szCs w:val="22"/>
        </w:rPr>
        <w:t>verschmutzte</w:t>
      </w:r>
      <w:r>
        <w:rPr>
          <w:sz w:val="22"/>
          <w:szCs w:val="22"/>
        </w:rPr>
        <w:t xml:space="preserve"> und ag</w:t>
      </w:r>
      <w:r w:rsidR="002531C8">
        <w:rPr>
          <w:sz w:val="22"/>
          <w:szCs w:val="22"/>
        </w:rPr>
        <w:t>g</w:t>
      </w:r>
      <w:r>
        <w:rPr>
          <w:sz w:val="22"/>
          <w:szCs w:val="22"/>
        </w:rPr>
        <w:t>ressive Umgebungsluft</w:t>
      </w:r>
      <w:r w:rsidR="00FA67FD">
        <w:rPr>
          <w:sz w:val="22"/>
          <w:szCs w:val="22"/>
        </w:rPr>
        <w:t>)</w:t>
      </w:r>
      <w:r>
        <w:rPr>
          <w:sz w:val="22"/>
          <w:szCs w:val="22"/>
        </w:rPr>
        <w:t xml:space="preserve"> kommen </w:t>
      </w:r>
      <w:r w:rsidRPr="00C251F8">
        <w:rPr>
          <w:b/>
          <w:sz w:val="22"/>
          <w:szCs w:val="22"/>
        </w:rPr>
        <w:t>gekapselte Schütze</w:t>
      </w:r>
      <w:r>
        <w:rPr>
          <w:sz w:val="22"/>
          <w:szCs w:val="22"/>
        </w:rPr>
        <w:t xml:space="preserve"> zum Einsatz. </w:t>
      </w:r>
      <w:r w:rsidR="00C251F8"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 xml:space="preserve">Ergänzen Sie folgende Tabelle: </w:t>
      </w: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3544"/>
        <w:gridCol w:w="4111"/>
      </w:tblGrid>
      <w:tr w:rsidR="00144642" w:rsidTr="00144642">
        <w:tc>
          <w:tcPr>
            <w:tcW w:w="3544" w:type="dxa"/>
            <w:shd w:val="clear" w:color="auto" w:fill="D9D9D9" w:themeFill="background1" w:themeFillShade="D9"/>
          </w:tcPr>
          <w:p w:rsidR="00144642" w:rsidRDefault="00144642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Schütz-Typ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44642" w:rsidRDefault="00144642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Eigenschaften</w:t>
            </w:r>
          </w:p>
        </w:tc>
      </w:tr>
      <w:tr w:rsidR="00144642" w:rsidTr="00144642">
        <w:tc>
          <w:tcPr>
            <w:tcW w:w="3544" w:type="dxa"/>
          </w:tcPr>
          <w:p w:rsidR="00144642" w:rsidRPr="00A832F1" w:rsidRDefault="00144642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rFonts w:ascii="Comic Sans MS" w:hAnsi="Comic Sans MS"/>
                <w:sz w:val="22"/>
                <w:szCs w:val="22"/>
              </w:rPr>
            </w:pPr>
            <w:r w:rsidRPr="00A832F1">
              <w:rPr>
                <w:rFonts w:ascii="Comic Sans MS" w:hAnsi="Comic Sans MS"/>
                <w:sz w:val="22"/>
                <w:szCs w:val="22"/>
              </w:rPr>
              <w:t>gekapselter Luftschütz</w:t>
            </w:r>
          </w:p>
        </w:tc>
        <w:tc>
          <w:tcPr>
            <w:tcW w:w="4111" w:type="dxa"/>
          </w:tcPr>
          <w:p w:rsidR="00144642" w:rsidRPr="009076CB" w:rsidRDefault="009D4E24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rFonts w:ascii="Comic Sans MS" w:hAnsi="Comic Sans MS"/>
                <w:color w:val="365F91" w:themeColor="accent1" w:themeShade="BF"/>
                <w:sz w:val="22"/>
                <w:szCs w:val="22"/>
              </w:rPr>
            </w:pPr>
            <w:permStart w:id="2129557221" w:edGrp="everyone"/>
            <w:r w:rsidRPr="00A832F1">
              <w:rPr>
                <w:rFonts w:ascii="Comic Sans MS" w:hAnsi="Comic Sans MS"/>
                <w:sz w:val="22"/>
                <w:szCs w:val="22"/>
              </w:rPr>
              <w:t>Korrosionsschutz</w:t>
            </w:r>
            <w:permEnd w:id="2129557221"/>
          </w:p>
        </w:tc>
      </w:tr>
      <w:tr w:rsidR="00144642" w:rsidTr="00144642">
        <w:tc>
          <w:tcPr>
            <w:tcW w:w="3544" w:type="dxa"/>
          </w:tcPr>
          <w:p w:rsidR="00144642" w:rsidRPr="009076CB" w:rsidRDefault="009D4E24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rFonts w:ascii="Comic Sans MS" w:hAnsi="Comic Sans MS"/>
                <w:color w:val="365F91" w:themeColor="accent1" w:themeShade="BF"/>
                <w:sz w:val="22"/>
                <w:szCs w:val="22"/>
              </w:rPr>
            </w:pPr>
            <w:permStart w:id="1985693876" w:edGrp="everyone"/>
            <w:r>
              <w:rPr>
                <w:rFonts w:ascii="Comic Sans MS" w:hAnsi="Comic Sans MS"/>
                <w:color w:val="365F91" w:themeColor="accent1" w:themeShade="BF"/>
                <w:sz w:val="22"/>
                <w:szCs w:val="22"/>
              </w:rPr>
              <w:t>Ölschütze</w:t>
            </w:r>
            <w:permEnd w:id="1985693876"/>
          </w:p>
        </w:tc>
        <w:tc>
          <w:tcPr>
            <w:tcW w:w="4111" w:type="dxa"/>
          </w:tcPr>
          <w:p w:rsidR="00144642" w:rsidRPr="00A832F1" w:rsidRDefault="00144642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rFonts w:ascii="Comic Sans MS" w:hAnsi="Comic Sans MS"/>
                <w:sz w:val="22"/>
                <w:szCs w:val="22"/>
              </w:rPr>
            </w:pPr>
            <w:r w:rsidRPr="00A832F1">
              <w:rPr>
                <w:rFonts w:ascii="Comic Sans MS" w:hAnsi="Comic Sans MS"/>
                <w:sz w:val="22"/>
                <w:szCs w:val="22"/>
              </w:rPr>
              <w:t>Korrosionsschutz und Kühlung</w:t>
            </w:r>
          </w:p>
        </w:tc>
      </w:tr>
      <w:tr w:rsidR="00144642" w:rsidTr="00144642">
        <w:tc>
          <w:tcPr>
            <w:tcW w:w="3544" w:type="dxa"/>
          </w:tcPr>
          <w:p w:rsidR="00144642" w:rsidRPr="00A832F1" w:rsidRDefault="00917860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Vakuumschütz</w:t>
            </w:r>
            <w:r w:rsidR="00144642" w:rsidRPr="00A832F1">
              <w:rPr>
                <w:rFonts w:ascii="Comic Sans MS" w:hAnsi="Comic Sans MS"/>
                <w:sz w:val="22"/>
                <w:szCs w:val="22"/>
              </w:rPr>
              <w:t xml:space="preserve"> (bei hohen Spannungen und Leistungen)</w:t>
            </w:r>
          </w:p>
        </w:tc>
        <w:tc>
          <w:tcPr>
            <w:tcW w:w="4111" w:type="dxa"/>
          </w:tcPr>
          <w:p w:rsidR="00144642" w:rsidRPr="009076CB" w:rsidRDefault="009D4E24" w:rsidP="00144642">
            <w:pPr>
              <w:pStyle w:val="Textkrper-Zeileneinzug"/>
              <w:tabs>
                <w:tab w:val="clear" w:pos="1560"/>
                <w:tab w:val="left" w:pos="1134"/>
              </w:tabs>
              <w:ind w:left="0"/>
              <w:rPr>
                <w:rFonts w:ascii="Comic Sans MS" w:hAnsi="Comic Sans MS"/>
                <w:color w:val="365F91" w:themeColor="accent1" w:themeShade="BF"/>
                <w:sz w:val="22"/>
                <w:szCs w:val="22"/>
              </w:rPr>
            </w:pPr>
            <w:permStart w:id="417090975" w:edGrp="everyone"/>
            <w:r w:rsidRPr="00A832F1">
              <w:rPr>
                <w:rFonts w:ascii="Comic Sans MS" w:hAnsi="Comic Sans MS"/>
                <w:sz w:val="22"/>
                <w:szCs w:val="22"/>
              </w:rPr>
              <w:t>Korrosionsschutz</w:t>
            </w:r>
            <w:r>
              <w:rPr>
                <w:rFonts w:ascii="Comic Sans MS" w:hAnsi="Comic Sans MS"/>
                <w:sz w:val="22"/>
                <w:szCs w:val="22"/>
              </w:rPr>
              <w:t xml:space="preserve"> und Lichtbogenunterdrückung </w:t>
            </w:r>
            <w:permEnd w:id="417090975"/>
          </w:p>
        </w:tc>
      </w:tr>
    </w:tbl>
    <w:p w:rsidR="00144642" w:rsidRDefault="00144642">
      <w:pPr>
        <w:rPr>
          <w:rFonts w:ascii="Comic Sans MS" w:hAnsi="Comic Sans MS"/>
          <w:sz w:val="28"/>
          <w:szCs w:val="28"/>
          <w:lang w:val="de-CH"/>
        </w:rPr>
      </w:pPr>
    </w:p>
    <w:p w:rsidR="00983223" w:rsidRPr="002D5DBE" w:rsidRDefault="00983223" w:rsidP="00983223">
      <w:pPr>
        <w:pStyle w:val="Textkrper-Zeileneinzug"/>
        <w:numPr>
          <w:ilvl w:val="0"/>
          <w:numId w:val="36"/>
        </w:numPr>
        <w:tabs>
          <w:tab w:val="clear" w:pos="1560"/>
          <w:tab w:val="left" w:pos="1134"/>
        </w:tabs>
        <w:ind w:hanging="502"/>
        <w:rPr>
          <w:sz w:val="22"/>
          <w:szCs w:val="22"/>
        </w:rPr>
      </w:pPr>
      <w:r>
        <w:rPr>
          <w:sz w:val="22"/>
          <w:szCs w:val="22"/>
        </w:rPr>
        <w:t xml:space="preserve">Notieren Sie </w:t>
      </w:r>
      <w:r w:rsidR="009076CB">
        <w:rPr>
          <w:sz w:val="22"/>
          <w:szCs w:val="22"/>
        </w:rPr>
        <w:t xml:space="preserve">drei weitere </w:t>
      </w:r>
      <w:r>
        <w:rPr>
          <w:sz w:val="22"/>
          <w:szCs w:val="22"/>
        </w:rPr>
        <w:t xml:space="preserve">Eigenschaften von </w:t>
      </w:r>
      <w:r w:rsidRPr="009076CB">
        <w:rPr>
          <w:b/>
          <w:sz w:val="22"/>
          <w:szCs w:val="22"/>
        </w:rPr>
        <w:t>elektronischen Schützen</w:t>
      </w:r>
      <w:r>
        <w:rPr>
          <w:sz w:val="22"/>
          <w:szCs w:val="22"/>
        </w:rPr>
        <w:t xml:space="preserve"> (Halbleiterschützen): </w:t>
      </w:r>
    </w:p>
    <w:p w:rsidR="00983223" w:rsidRPr="00917860" w:rsidRDefault="00983223" w:rsidP="00983223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sz w:val="28"/>
          <w:szCs w:val="28"/>
        </w:rPr>
      </w:pPr>
      <w:r w:rsidRPr="00917860">
        <w:rPr>
          <w:rFonts w:ascii="Comic Sans MS" w:hAnsi="Comic Sans MS"/>
          <w:sz w:val="28"/>
          <w:szCs w:val="28"/>
        </w:rPr>
        <w:t xml:space="preserve">prellfreie Kontakte </w:t>
      </w:r>
    </w:p>
    <w:p w:rsidR="00917860" w:rsidRPr="00917860" w:rsidRDefault="00917860" w:rsidP="0091786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sz w:val="28"/>
          <w:szCs w:val="28"/>
        </w:rPr>
      </w:pPr>
      <w:r w:rsidRPr="00917860">
        <w:rPr>
          <w:rFonts w:ascii="Comic Sans MS" w:hAnsi="Comic Sans MS"/>
          <w:sz w:val="28"/>
          <w:szCs w:val="28"/>
        </w:rPr>
        <w:t>keine Lichtbögen</w:t>
      </w:r>
    </w:p>
    <w:p w:rsidR="00917860" w:rsidRPr="00917860" w:rsidRDefault="00917860" w:rsidP="0091786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sz w:val="28"/>
          <w:szCs w:val="28"/>
        </w:rPr>
      </w:pPr>
      <w:r w:rsidRPr="00917860">
        <w:rPr>
          <w:rFonts w:ascii="Comic Sans MS" w:hAnsi="Comic Sans MS"/>
          <w:sz w:val="28"/>
          <w:szCs w:val="28"/>
        </w:rPr>
        <w:t>sehr kurze Schaltzeiten</w:t>
      </w:r>
    </w:p>
    <w:p w:rsidR="00983223" w:rsidRPr="00917860" w:rsidRDefault="00983223" w:rsidP="00983223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sz w:val="28"/>
          <w:szCs w:val="28"/>
        </w:rPr>
      </w:pPr>
      <w:r w:rsidRPr="00917860">
        <w:rPr>
          <w:rFonts w:ascii="Comic Sans MS" w:hAnsi="Comic Sans MS"/>
          <w:sz w:val="28"/>
          <w:szCs w:val="28"/>
        </w:rPr>
        <w:t xml:space="preserve">bis ca. </w:t>
      </w:r>
      <w:r w:rsidR="005F52E4" w:rsidRPr="00917860">
        <w:rPr>
          <w:rFonts w:ascii="Comic Sans MS" w:hAnsi="Comic Sans MS"/>
          <w:sz w:val="28"/>
          <w:szCs w:val="28"/>
        </w:rPr>
        <w:t>20 kW</w:t>
      </w:r>
    </w:p>
    <w:p w:rsidR="00917860" w:rsidRPr="00917860" w:rsidRDefault="009D4E24" w:rsidP="0091786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548DD4" w:themeColor="text2" w:themeTint="99"/>
          <w:sz w:val="28"/>
          <w:szCs w:val="28"/>
        </w:rPr>
      </w:pPr>
      <w:permStart w:id="656302010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hohe Lebensdauer </w:t>
      </w:r>
      <w:permEnd w:id="656302010"/>
    </w:p>
    <w:p w:rsidR="00917860" w:rsidRDefault="009D4E24" w:rsidP="0091786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548DD4" w:themeColor="text2" w:themeTint="99"/>
          <w:sz w:val="28"/>
          <w:szCs w:val="28"/>
        </w:rPr>
      </w:pPr>
      <w:permStart w:id="1978757467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 geringe </w:t>
      </w:r>
      <w:proofErr w:type="spellStart"/>
      <w:r>
        <w:rPr>
          <w:rFonts w:ascii="Comic Sans MS" w:hAnsi="Comic Sans MS"/>
          <w:color w:val="548DD4" w:themeColor="text2" w:themeTint="99"/>
          <w:sz w:val="28"/>
          <w:szCs w:val="28"/>
        </w:rPr>
        <w:t>Ansteurleistung</w:t>
      </w:r>
      <w:proofErr w:type="spellEnd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 </w:t>
      </w:r>
      <w:permEnd w:id="1978757467"/>
    </w:p>
    <w:p w:rsidR="00917860" w:rsidRPr="00917860" w:rsidRDefault="009D4E24" w:rsidP="00917860">
      <w:pPr>
        <w:pStyle w:val="Textkrper-Zeileneinzug"/>
        <w:numPr>
          <w:ilvl w:val="0"/>
          <w:numId w:val="43"/>
        </w:numPr>
        <w:tabs>
          <w:tab w:val="clear" w:pos="1560"/>
          <w:tab w:val="left" w:pos="2835"/>
        </w:tabs>
        <w:rPr>
          <w:rFonts w:ascii="Comic Sans MS" w:hAnsi="Comic Sans MS"/>
          <w:color w:val="548DD4" w:themeColor="text2" w:themeTint="99"/>
          <w:sz w:val="28"/>
          <w:szCs w:val="28"/>
        </w:rPr>
      </w:pPr>
      <w:permStart w:id="212229603" w:edGrp="everyone"/>
      <w:r>
        <w:rPr>
          <w:rFonts w:ascii="Comic Sans MS" w:hAnsi="Comic Sans MS"/>
          <w:color w:val="548DD4" w:themeColor="text2" w:themeTint="99"/>
          <w:sz w:val="28"/>
          <w:szCs w:val="28"/>
        </w:rPr>
        <w:t xml:space="preserve">Geräuschlos </w:t>
      </w:r>
      <w:permEnd w:id="212229603"/>
    </w:p>
    <w:p w:rsidR="000D5BE9" w:rsidRDefault="000D5BE9" w:rsidP="000D5BE9">
      <w:pPr>
        <w:pStyle w:val="Textkrper-Zeileneinzug"/>
        <w:tabs>
          <w:tab w:val="clear" w:pos="1560"/>
          <w:tab w:val="left" w:pos="2835"/>
        </w:tabs>
        <w:ind w:left="1069" w:hanging="360"/>
        <w:rPr>
          <w:rFonts w:ascii="Comic Sans MS" w:hAnsi="Comic Sans MS"/>
          <w:noProof/>
          <w:sz w:val="28"/>
          <w:szCs w:val="28"/>
          <w:lang w:eastAsia="de-CH"/>
        </w:rPr>
      </w:pPr>
    </w:p>
    <w:sectPr w:rsidR="000D5BE9" w:rsidSect="006A2E86">
      <w:headerReference w:type="default" r:id="rId23"/>
      <w:footerReference w:type="default" r:id="rId24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974" w:rsidRDefault="00631974">
      <w:r>
        <w:separator/>
      </w:r>
    </w:p>
  </w:endnote>
  <w:endnote w:type="continuationSeparator" w:id="0">
    <w:p w:rsidR="00631974" w:rsidRDefault="0063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E6" w:rsidRPr="00A31336" w:rsidRDefault="00A31336" w:rsidP="00A45C4B">
    <w:pPr>
      <w:pStyle w:val="Fuzeile"/>
      <w:tabs>
        <w:tab w:val="left" w:pos="8931"/>
      </w:tabs>
      <w:rPr>
        <w:rFonts w:cs="Arial"/>
        <w:sz w:val="12"/>
        <w:szCs w:val="12"/>
        <w:lang w:val="de-CH"/>
      </w:rPr>
    </w:pPr>
    <w:r w:rsidRPr="00A31336">
      <w:rPr>
        <w:rFonts w:cs="Arial"/>
        <w:sz w:val="12"/>
        <w:szCs w:val="12"/>
        <w:lang w:val="de-CH"/>
      </w:rPr>
      <w:t xml:space="preserve">Datum: </w:t>
    </w:r>
    <w:r w:rsidR="009532CB" w:rsidRPr="00A31336">
      <w:rPr>
        <w:rFonts w:cs="Arial"/>
        <w:sz w:val="12"/>
        <w:szCs w:val="12"/>
        <w:lang w:val="de-CH"/>
      </w:rPr>
      <w:fldChar w:fldCharType="begin"/>
    </w:r>
    <w:r w:rsidRPr="00A31336">
      <w:rPr>
        <w:rFonts w:cs="Arial"/>
        <w:sz w:val="12"/>
        <w:szCs w:val="12"/>
        <w:lang w:val="de-CH"/>
      </w:rPr>
      <w:instrText xml:space="preserve"> DATE \@ "dd.MM.yy" </w:instrText>
    </w:r>
    <w:r w:rsidR="009532CB" w:rsidRPr="00A31336">
      <w:rPr>
        <w:rFonts w:cs="Arial"/>
        <w:sz w:val="12"/>
        <w:szCs w:val="12"/>
        <w:lang w:val="de-CH"/>
      </w:rPr>
      <w:fldChar w:fldCharType="separate"/>
    </w:r>
    <w:r w:rsidR="00AD3C10">
      <w:rPr>
        <w:rFonts w:cs="Arial"/>
        <w:noProof/>
        <w:sz w:val="12"/>
        <w:szCs w:val="12"/>
        <w:lang w:val="de-CH"/>
      </w:rPr>
      <w:t>22.02.16</w:t>
    </w:r>
    <w:r w:rsidR="009532CB" w:rsidRPr="00A31336">
      <w:rPr>
        <w:rFonts w:cs="Arial"/>
        <w:sz w:val="12"/>
        <w:szCs w:val="12"/>
        <w:lang w:val="de-CH"/>
      </w:rPr>
      <w:fldChar w:fldCharType="end"/>
    </w:r>
    <w:r w:rsidRPr="00A31336">
      <w:rPr>
        <w:rFonts w:cs="Arial"/>
        <w:sz w:val="12"/>
        <w:szCs w:val="12"/>
        <w:lang w:val="de-CH"/>
      </w:rPr>
      <w:t xml:space="preserve"> / © </w:t>
    </w:r>
    <w:r w:rsidR="006A2E86">
      <w:rPr>
        <w:rFonts w:cs="Arial"/>
        <w:sz w:val="12"/>
        <w:szCs w:val="12"/>
        <w:lang w:val="de-CH"/>
      </w:rPr>
      <w:t>by</w:t>
    </w:r>
    <w:r w:rsidRPr="00A31336">
      <w:rPr>
        <w:rFonts w:cs="Arial"/>
        <w:sz w:val="12"/>
        <w:szCs w:val="12"/>
        <w:lang w:val="de-CH"/>
      </w:rPr>
      <w:t xml:space="preserve"> Roman Moser</w:t>
    </w:r>
    <w:r w:rsidRPr="00A31336">
      <w:rPr>
        <w:rFonts w:cs="Arial"/>
        <w:sz w:val="12"/>
        <w:szCs w:val="12"/>
        <w:lang w:val="de-CH"/>
      </w:rPr>
      <w:tab/>
    </w:r>
    <w:r w:rsidRPr="00A31336">
      <w:rPr>
        <w:rFonts w:cs="Arial"/>
        <w:sz w:val="12"/>
        <w:szCs w:val="12"/>
        <w:lang w:val="de-CH"/>
      </w:rPr>
      <w:tab/>
      <w:t xml:space="preserve"> </w:t>
    </w:r>
    <w:r w:rsidR="006A2E86">
      <w:rPr>
        <w:rFonts w:cs="Arial"/>
        <w:sz w:val="12"/>
        <w:szCs w:val="12"/>
        <w:lang w:val="de-CH"/>
      </w:rPr>
      <w:t xml:space="preserve">       </w:t>
    </w:r>
    <w:r w:rsidRPr="00A31336">
      <w:rPr>
        <w:rFonts w:cs="Arial"/>
        <w:sz w:val="12"/>
        <w:szCs w:val="12"/>
        <w:lang w:val="de-CH"/>
      </w:rPr>
      <w:t xml:space="preserve">Seite: </w:t>
    </w:r>
    <w:r w:rsidR="006A2E86" w:rsidRPr="006A2E86">
      <w:rPr>
        <w:rFonts w:cs="Arial"/>
        <w:sz w:val="12"/>
        <w:szCs w:val="12"/>
        <w:lang w:val="de-CH"/>
      </w:rPr>
      <w:fldChar w:fldCharType="begin"/>
    </w:r>
    <w:r w:rsidR="006A2E86" w:rsidRPr="006A2E86">
      <w:rPr>
        <w:rFonts w:cs="Arial"/>
        <w:sz w:val="12"/>
        <w:szCs w:val="12"/>
        <w:lang w:val="de-CH"/>
      </w:rPr>
      <w:instrText>PAGE   \* MERGEFORMAT</w:instrText>
    </w:r>
    <w:r w:rsidR="006A2E86" w:rsidRPr="006A2E86">
      <w:rPr>
        <w:rFonts w:cs="Arial"/>
        <w:sz w:val="12"/>
        <w:szCs w:val="12"/>
        <w:lang w:val="de-CH"/>
      </w:rPr>
      <w:fldChar w:fldCharType="separate"/>
    </w:r>
    <w:r w:rsidR="003B1BEE" w:rsidRPr="003B1BEE">
      <w:rPr>
        <w:rFonts w:cs="Arial"/>
        <w:noProof/>
        <w:sz w:val="12"/>
        <w:szCs w:val="12"/>
      </w:rPr>
      <w:t>4</w:t>
    </w:r>
    <w:r w:rsidR="006A2E86" w:rsidRPr="006A2E86">
      <w:rPr>
        <w:rFonts w:cs="Arial"/>
        <w:sz w:val="12"/>
        <w:szCs w:val="12"/>
        <w:lang w:val="de-CH"/>
      </w:rPr>
      <w:fldChar w:fldCharType="end"/>
    </w:r>
    <w:r w:rsidRPr="00A31336">
      <w:rPr>
        <w:rStyle w:val="Seitenzahl"/>
        <w:rFonts w:cs="Arial"/>
        <w:sz w:val="12"/>
        <w:szCs w:val="12"/>
      </w:rPr>
      <w:br/>
      <w:t xml:space="preserve">Datei: </w:t>
    </w:r>
    <w:r w:rsidR="009532CB" w:rsidRPr="00A31336">
      <w:rPr>
        <w:rStyle w:val="Seitenzahl"/>
        <w:rFonts w:cs="Arial"/>
        <w:snapToGrid w:val="0"/>
        <w:sz w:val="12"/>
        <w:szCs w:val="12"/>
      </w:rPr>
      <w:fldChar w:fldCharType="begin"/>
    </w:r>
    <w:r w:rsidRPr="00A31336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="009532CB" w:rsidRPr="00A31336">
      <w:rPr>
        <w:rStyle w:val="Seitenzahl"/>
        <w:rFonts w:cs="Arial"/>
        <w:snapToGrid w:val="0"/>
        <w:sz w:val="12"/>
        <w:szCs w:val="12"/>
      </w:rPr>
      <w:fldChar w:fldCharType="separate"/>
    </w:r>
    <w:r w:rsidR="005E7F8F">
      <w:rPr>
        <w:rStyle w:val="Seitenzahl"/>
        <w:rFonts w:cs="Arial"/>
        <w:noProof/>
        <w:snapToGrid w:val="0"/>
        <w:sz w:val="12"/>
        <w:szCs w:val="12"/>
      </w:rPr>
      <w:t>AUF3.2.3_SchützeUndWächter</w:t>
    </w:r>
    <w:r w:rsidR="009532CB" w:rsidRPr="00A31336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974" w:rsidRDefault="00631974">
      <w:r>
        <w:separator/>
      </w:r>
    </w:p>
  </w:footnote>
  <w:footnote w:type="continuationSeparator" w:id="0">
    <w:p w:rsidR="00631974" w:rsidRDefault="00631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AE31CB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691988" w:rsidP="00427EE6">
          <w:pPr>
            <w:pStyle w:val="Kopfzeile"/>
          </w:pPr>
          <w:r>
            <w:rPr>
              <w:noProof/>
              <w:lang w:val="en-US" w:eastAsia="zh-CN"/>
            </w:rPr>
            <w:drawing>
              <wp:inline distT="0" distB="0" distL="0" distR="0" wp14:anchorId="28059DBE" wp14:editId="7A8142D5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E31CB" w:rsidRDefault="00AE31CB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AE31CB" w:rsidRDefault="004834AF" w:rsidP="00427EE6">
          <w:pPr>
            <w:pStyle w:val="Kopfzeile"/>
          </w:pPr>
          <w:r>
            <w:t>Arbeitsblatt</w:t>
          </w:r>
          <w:r w:rsidR="00AE31CB">
            <w:t>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AE31CB" w:rsidRDefault="00AE31CB" w:rsidP="00427EE6">
          <w:pPr>
            <w:pStyle w:val="Kopfzeile"/>
          </w:pPr>
          <w:r>
            <w:t>Beruf:</w:t>
          </w:r>
        </w:p>
      </w:tc>
    </w:tr>
    <w:tr w:rsidR="00AE31CB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AE31CB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E31CB" w:rsidRDefault="005A0F2B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E31CB" w:rsidRDefault="009A6AF6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 xml:space="preserve">Elektrische Steuerungen - </w:t>
          </w:r>
          <w:r w:rsidR="002B61EE">
            <w:rPr>
              <w:b/>
              <w:sz w:val="24"/>
            </w:rPr>
            <w:t>Steuerglieder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E31CB" w:rsidRDefault="005A0F2B" w:rsidP="00427EE6">
          <w:pPr>
            <w:pStyle w:val="Kopfzeile"/>
            <w:spacing w:before="20" w:after="60"/>
          </w:pPr>
          <w:r>
            <w:rPr>
              <w:b/>
              <w:sz w:val="24"/>
            </w:rPr>
            <w:t>AU</w:t>
          </w:r>
          <w:r w:rsidR="001F7374">
            <w:rPr>
              <w:b/>
              <w:sz w:val="24"/>
            </w:rPr>
            <w:t>1</w:t>
          </w:r>
        </w:p>
      </w:tc>
    </w:tr>
  </w:tbl>
  <w:p w:rsidR="00427EE6" w:rsidRPr="00AE31CB" w:rsidRDefault="00427EE6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9651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80AAC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1B3F8F"/>
    <w:multiLevelType w:val="hybridMultilevel"/>
    <w:tmpl w:val="49D62C4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6056D4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964012"/>
    <w:multiLevelType w:val="hybridMultilevel"/>
    <w:tmpl w:val="7B1EC9F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03FD"/>
    <w:multiLevelType w:val="hybridMultilevel"/>
    <w:tmpl w:val="24AC482E"/>
    <w:lvl w:ilvl="0" w:tplc="90FCA854">
      <w:start w:val="1"/>
      <w:numFmt w:val="lowerLetter"/>
      <w:lvlText w:val="%1)"/>
      <w:lvlJc w:val="left"/>
      <w:pPr>
        <w:tabs>
          <w:tab w:val="num" w:pos="1064"/>
        </w:tabs>
        <w:ind w:left="10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</w:lvl>
  </w:abstractNum>
  <w:abstractNum w:abstractNumId="6" w15:restartNumberingAfterBreak="0">
    <w:nsid w:val="0CC1048A"/>
    <w:multiLevelType w:val="hybridMultilevel"/>
    <w:tmpl w:val="C450DDB6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4D5927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577B6"/>
    <w:multiLevelType w:val="hybridMultilevel"/>
    <w:tmpl w:val="A802FA92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4427F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96C33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3286797"/>
    <w:multiLevelType w:val="hybridMultilevel"/>
    <w:tmpl w:val="180CE1D2"/>
    <w:lvl w:ilvl="0" w:tplc="D4BA9450">
      <w:start w:val="20"/>
      <w:numFmt w:val="bullet"/>
      <w:lvlText w:val="-"/>
      <w:lvlJc w:val="left"/>
      <w:pPr>
        <w:ind w:left="142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523B2"/>
    <w:multiLevelType w:val="hybridMultilevel"/>
    <w:tmpl w:val="7EDC249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6219A4"/>
    <w:multiLevelType w:val="hybridMultilevel"/>
    <w:tmpl w:val="D92E6972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A627F"/>
    <w:multiLevelType w:val="hybridMultilevel"/>
    <w:tmpl w:val="DDB4F1CA"/>
    <w:lvl w:ilvl="0" w:tplc="87C4E530">
      <w:start w:val="1"/>
      <w:numFmt w:val="decimal"/>
      <w:lvlText w:val="%1.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9936BC4"/>
    <w:multiLevelType w:val="multilevel"/>
    <w:tmpl w:val="49D62C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EB291A"/>
    <w:multiLevelType w:val="hybridMultilevel"/>
    <w:tmpl w:val="F0741414"/>
    <w:lvl w:ilvl="0" w:tplc="08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1758D"/>
    <w:multiLevelType w:val="hybridMultilevel"/>
    <w:tmpl w:val="CDB651F6"/>
    <w:lvl w:ilvl="0" w:tplc="0807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E41C17"/>
    <w:multiLevelType w:val="hybridMultilevel"/>
    <w:tmpl w:val="F6048FE4"/>
    <w:lvl w:ilvl="0" w:tplc="35B82822">
      <w:start w:val="1"/>
      <w:numFmt w:val="bullet"/>
      <w:lvlText w:val="-"/>
      <w:lvlJc w:val="left"/>
      <w:pPr>
        <w:ind w:left="142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F267E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2D15D5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45ABD"/>
    <w:multiLevelType w:val="hybridMultilevel"/>
    <w:tmpl w:val="19F2B734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7CF0135"/>
    <w:multiLevelType w:val="hybridMultilevel"/>
    <w:tmpl w:val="F1A8740E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636EF"/>
    <w:multiLevelType w:val="hybridMultilevel"/>
    <w:tmpl w:val="5FE067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49AE"/>
    <w:multiLevelType w:val="hybridMultilevel"/>
    <w:tmpl w:val="AA8AF5B8"/>
    <w:lvl w:ilvl="0" w:tplc="E56056D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E3A51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8C659E"/>
    <w:multiLevelType w:val="hybridMultilevel"/>
    <w:tmpl w:val="437C7C4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A17CF"/>
    <w:multiLevelType w:val="singleLevel"/>
    <w:tmpl w:val="3EF4889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 w15:restartNumberingAfterBreak="0">
    <w:nsid w:val="53151C55"/>
    <w:multiLevelType w:val="hybridMultilevel"/>
    <w:tmpl w:val="71F8CA50"/>
    <w:lvl w:ilvl="0" w:tplc="9036DB2A">
      <w:start w:val="1"/>
      <w:numFmt w:val="decimal"/>
      <w:lvlText w:val="%1.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55962130"/>
    <w:multiLevelType w:val="hybridMultilevel"/>
    <w:tmpl w:val="CEB8F1A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9754B"/>
    <w:multiLevelType w:val="hybridMultilevel"/>
    <w:tmpl w:val="3DEC05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43138"/>
    <w:multiLevelType w:val="hybridMultilevel"/>
    <w:tmpl w:val="BA10A2C2"/>
    <w:lvl w:ilvl="0" w:tplc="355EB720">
      <w:start w:val="1"/>
      <w:numFmt w:val="decimal"/>
      <w:lvlText w:val="%1.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4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E7F33"/>
    <w:multiLevelType w:val="hybridMultilevel"/>
    <w:tmpl w:val="516A9E6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5293D"/>
    <w:multiLevelType w:val="hybridMultilevel"/>
    <w:tmpl w:val="BC60263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705B1A71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8051C8"/>
    <w:multiLevelType w:val="hybridMultilevel"/>
    <w:tmpl w:val="1A2EAFB4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A853CC"/>
    <w:multiLevelType w:val="hybridMultilevel"/>
    <w:tmpl w:val="BCA6AB9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652DB4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CA4C0C"/>
    <w:multiLevelType w:val="hybridMultilevel"/>
    <w:tmpl w:val="EA9054B4"/>
    <w:lvl w:ilvl="0" w:tplc="AE84A25A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2" w15:restartNumberingAfterBreak="0">
    <w:nsid w:val="7A2A671C"/>
    <w:multiLevelType w:val="hybridMultilevel"/>
    <w:tmpl w:val="5A863502"/>
    <w:lvl w:ilvl="0" w:tplc="DCBEEBB6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9"/>
  </w:num>
  <w:num w:numId="3">
    <w:abstractNumId w:val="22"/>
  </w:num>
  <w:num w:numId="4">
    <w:abstractNumId w:val="21"/>
  </w:num>
  <w:num w:numId="5">
    <w:abstractNumId w:val="37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9"/>
  </w:num>
  <w:num w:numId="9">
    <w:abstractNumId w:val="2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7"/>
  </w:num>
  <w:num w:numId="11">
    <w:abstractNumId w:val="1"/>
  </w:num>
  <w:num w:numId="12">
    <w:abstractNumId w:val="40"/>
  </w:num>
  <w:num w:numId="13">
    <w:abstractNumId w:val="27"/>
  </w:num>
  <w:num w:numId="14">
    <w:abstractNumId w:val="42"/>
  </w:num>
  <w:num w:numId="15">
    <w:abstractNumId w:val="41"/>
  </w:num>
  <w:num w:numId="16">
    <w:abstractNumId w:val="30"/>
  </w:num>
  <w:num w:numId="17">
    <w:abstractNumId w:val="5"/>
  </w:num>
  <w:num w:numId="18">
    <w:abstractNumId w:val="33"/>
  </w:num>
  <w:num w:numId="19">
    <w:abstractNumId w:val="38"/>
  </w:num>
  <w:num w:numId="20">
    <w:abstractNumId w:val="35"/>
  </w:num>
  <w:num w:numId="21">
    <w:abstractNumId w:val="24"/>
  </w:num>
  <w:num w:numId="22">
    <w:abstractNumId w:val="3"/>
  </w:num>
  <w:num w:numId="23">
    <w:abstractNumId w:val="16"/>
  </w:num>
  <w:num w:numId="24">
    <w:abstractNumId w:val="6"/>
  </w:num>
  <w:num w:numId="25">
    <w:abstractNumId w:val="17"/>
  </w:num>
  <w:num w:numId="26">
    <w:abstractNumId w:val="4"/>
  </w:num>
  <w:num w:numId="27">
    <w:abstractNumId w:val="19"/>
  </w:num>
  <w:num w:numId="28">
    <w:abstractNumId w:val="31"/>
  </w:num>
  <w:num w:numId="29">
    <w:abstractNumId w:val="32"/>
  </w:num>
  <w:num w:numId="30">
    <w:abstractNumId w:val="25"/>
  </w:num>
  <w:num w:numId="31">
    <w:abstractNumId w:val="28"/>
  </w:num>
  <w:num w:numId="32">
    <w:abstractNumId w:val="26"/>
  </w:num>
  <w:num w:numId="33">
    <w:abstractNumId w:val="14"/>
  </w:num>
  <w:num w:numId="34">
    <w:abstractNumId w:val="15"/>
  </w:num>
  <w:num w:numId="35">
    <w:abstractNumId w:val="8"/>
  </w:num>
  <w:num w:numId="36">
    <w:abstractNumId w:val="36"/>
  </w:num>
  <w:num w:numId="37">
    <w:abstractNumId w:val="20"/>
  </w:num>
  <w:num w:numId="38">
    <w:abstractNumId w:val="13"/>
  </w:num>
  <w:num w:numId="39">
    <w:abstractNumId w:val="34"/>
  </w:num>
  <w:num w:numId="40">
    <w:abstractNumId w:val="18"/>
  </w:num>
  <w:num w:numId="41">
    <w:abstractNumId w:val="23"/>
  </w:num>
  <w:num w:numId="42">
    <w:abstractNumId w:val="39"/>
  </w:num>
  <w:num w:numId="43">
    <w:abstractNumId w:val="12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+y1EFgt2DoXbKLeynnb0F1RS49U=" w:salt="uOe/bUPzBOfBYVWK1P+aYw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13C0D"/>
    <w:rsid w:val="00024B16"/>
    <w:rsid w:val="00026946"/>
    <w:rsid w:val="00030116"/>
    <w:rsid w:val="00034081"/>
    <w:rsid w:val="00035620"/>
    <w:rsid w:val="00046030"/>
    <w:rsid w:val="00060C5C"/>
    <w:rsid w:val="000755F3"/>
    <w:rsid w:val="00086065"/>
    <w:rsid w:val="00091327"/>
    <w:rsid w:val="000B1698"/>
    <w:rsid w:val="000B49E2"/>
    <w:rsid w:val="000C7A20"/>
    <w:rsid w:val="000D4563"/>
    <w:rsid w:val="000D4B80"/>
    <w:rsid w:val="000D5BE9"/>
    <w:rsid w:val="000E0DC3"/>
    <w:rsid w:val="000E6A20"/>
    <w:rsid w:val="000F11F2"/>
    <w:rsid w:val="000F711C"/>
    <w:rsid w:val="00112D0E"/>
    <w:rsid w:val="00114B92"/>
    <w:rsid w:val="00116130"/>
    <w:rsid w:val="00116D48"/>
    <w:rsid w:val="00116FB3"/>
    <w:rsid w:val="0013488E"/>
    <w:rsid w:val="00136E67"/>
    <w:rsid w:val="00144642"/>
    <w:rsid w:val="00146750"/>
    <w:rsid w:val="00146A09"/>
    <w:rsid w:val="00154151"/>
    <w:rsid w:val="00154D18"/>
    <w:rsid w:val="00174A1C"/>
    <w:rsid w:val="001764ED"/>
    <w:rsid w:val="00177D88"/>
    <w:rsid w:val="001839A8"/>
    <w:rsid w:val="00183DD9"/>
    <w:rsid w:val="00184EC8"/>
    <w:rsid w:val="001957F0"/>
    <w:rsid w:val="001B7A2D"/>
    <w:rsid w:val="001B7C4A"/>
    <w:rsid w:val="001C31A4"/>
    <w:rsid w:val="001C345E"/>
    <w:rsid w:val="001D275F"/>
    <w:rsid w:val="001D41A1"/>
    <w:rsid w:val="001E6886"/>
    <w:rsid w:val="001E6C4B"/>
    <w:rsid w:val="001F4975"/>
    <w:rsid w:val="001F4E2C"/>
    <w:rsid w:val="001F7374"/>
    <w:rsid w:val="001F756E"/>
    <w:rsid w:val="00203CDF"/>
    <w:rsid w:val="00204EB4"/>
    <w:rsid w:val="00210519"/>
    <w:rsid w:val="00214C3C"/>
    <w:rsid w:val="00223A3E"/>
    <w:rsid w:val="00232230"/>
    <w:rsid w:val="00237DFF"/>
    <w:rsid w:val="0024794E"/>
    <w:rsid w:val="00251CF2"/>
    <w:rsid w:val="00252217"/>
    <w:rsid w:val="002531C8"/>
    <w:rsid w:val="00262239"/>
    <w:rsid w:val="00271C9B"/>
    <w:rsid w:val="00272FCF"/>
    <w:rsid w:val="002775FF"/>
    <w:rsid w:val="0028707A"/>
    <w:rsid w:val="002946A3"/>
    <w:rsid w:val="002954D4"/>
    <w:rsid w:val="00296F97"/>
    <w:rsid w:val="00297FB9"/>
    <w:rsid w:val="002A034D"/>
    <w:rsid w:val="002B07DB"/>
    <w:rsid w:val="002B61EE"/>
    <w:rsid w:val="002B7B17"/>
    <w:rsid w:val="002C3205"/>
    <w:rsid w:val="002C4374"/>
    <w:rsid w:val="002D5DBE"/>
    <w:rsid w:val="002D7873"/>
    <w:rsid w:val="002E0D96"/>
    <w:rsid w:val="002E5385"/>
    <w:rsid w:val="002E5BC7"/>
    <w:rsid w:val="002F283B"/>
    <w:rsid w:val="00307B6B"/>
    <w:rsid w:val="00323EB3"/>
    <w:rsid w:val="003264BC"/>
    <w:rsid w:val="003527E6"/>
    <w:rsid w:val="00354B74"/>
    <w:rsid w:val="00362553"/>
    <w:rsid w:val="00365580"/>
    <w:rsid w:val="00370650"/>
    <w:rsid w:val="00377E50"/>
    <w:rsid w:val="003845C1"/>
    <w:rsid w:val="003951BB"/>
    <w:rsid w:val="00395668"/>
    <w:rsid w:val="00397E99"/>
    <w:rsid w:val="003A24DF"/>
    <w:rsid w:val="003A44B3"/>
    <w:rsid w:val="003A77B2"/>
    <w:rsid w:val="003B1BEE"/>
    <w:rsid w:val="003C2735"/>
    <w:rsid w:val="003C2788"/>
    <w:rsid w:val="003C3781"/>
    <w:rsid w:val="003C3853"/>
    <w:rsid w:val="003C4971"/>
    <w:rsid w:val="003C5200"/>
    <w:rsid w:val="003C6EF1"/>
    <w:rsid w:val="003D5368"/>
    <w:rsid w:val="003D5919"/>
    <w:rsid w:val="003D64CB"/>
    <w:rsid w:val="003E4495"/>
    <w:rsid w:val="0040249C"/>
    <w:rsid w:val="00416F55"/>
    <w:rsid w:val="00417F3C"/>
    <w:rsid w:val="00427EE6"/>
    <w:rsid w:val="00437AD4"/>
    <w:rsid w:val="00457677"/>
    <w:rsid w:val="00462962"/>
    <w:rsid w:val="004834AF"/>
    <w:rsid w:val="004A229B"/>
    <w:rsid w:val="004A2BCE"/>
    <w:rsid w:val="004A353F"/>
    <w:rsid w:val="004A63FD"/>
    <w:rsid w:val="004B2C91"/>
    <w:rsid w:val="004B3D6B"/>
    <w:rsid w:val="004C2F3E"/>
    <w:rsid w:val="004E5025"/>
    <w:rsid w:val="004F127E"/>
    <w:rsid w:val="004F6606"/>
    <w:rsid w:val="004F7BE7"/>
    <w:rsid w:val="00500AE2"/>
    <w:rsid w:val="005056B5"/>
    <w:rsid w:val="00517E25"/>
    <w:rsid w:val="005205E7"/>
    <w:rsid w:val="005232DE"/>
    <w:rsid w:val="00531C65"/>
    <w:rsid w:val="00534799"/>
    <w:rsid w:val="00534878"/>
    <w:rsid w:val="00542F61"/>
    <w:rsid w:val="00544796"/>
    <w:rsid w:val="0054571D"/>
    <w:rsid w:val="005505A2"/>
    <w:rsid w:val="00550DBE"/>
    <w:rsid w:val="00551A37"/>
    <w:rsid w:val="0055568C"/>
    <w:rsid w:val="0058086B"/>
    <w:rsid w:val="00583A0D"/>
    <w:rsid w:val="00596DE4"/>
    <w:rsid w:val="005A0F2B"/>
    <w:rsid w:val="005B6C9A"/>
    <w:rsid w:val="005B7326"/>
    <w:rsid w:val="005C4EC9"/>
    <w:rsid w:val="005C6692"/>
    <w:rsid w:val="005D0FED"/>
    <w:rsid w:val="005E04A9"/>
    <w:rsid w:val="005E2411"/>
    <w:rsid w:val="005E2886"/>
    <w:rsid w:val="005E32A4"/>
    <w:rsid w:val="005E56BB"/>
    <w:rsid w:val="005E7F8F"/>
    <w:rsid w:val="005F0C6A"/>
    <w:rsid w:val="005F1291"/>
    <w:rsid w:val="005F4A8C"/>
    <w:rsid w:val="005F52E4"/>
    <w:rsid w:val="005F7551"/>
    <w:rsid w:val="00621619"/>
    <w:rsid w:val="00622840"/>
    <w:rsid w:val="00625A04"/>
    <w:rsid w:val="00631974"/>
    <w:rsid w:val="00641829"/>
    <w:rsid w:val="00652516"/>
    <w:rsid w:val="006619E8"/>
    <w:rsid w:val="006669CC"/>
    <w:rsid w:val="00666B8B"/>
    <w:rsid w:val="00666C0D"/>
    <w:rsid w:val="006746B5"/>
    <w:rsid w:val="0068662F"/>
    <w:rsid w:val="00691988"/>
    <w:rsid w:val="00696762"/>
    <w:rsid w:val="006A2E86"/>
    <w:rsid w:val="006B3389"/>
    <w:rsid w:val="006B7963"/>
    <w:rsid w:val="006E4052"/>
    <w:rsid w:val="006F1FD3"/>
    <w:rsid w:val="006F3A17"/>
    <w:rsid w:val="006F4160"/>
    <w:rsid w:val="006F64F9"/>
    <w:rsid w:val="00701C43"/>
    <w:rsid w:val="00703DFA"/>
    <w:rsid w:val="00704251"/>
    <w:rsid w:val="00704B2D"/>
    <w:rsid w:val="0070679E"/>
    <w:rsid w:val="00711163"/>
    <w:rsid w:val="00712636"/>
    <w:rsid w:val="00712D71"/>
    <w:rsid w:val="00745D03"/>
    <w:rsid w:val="0074755B"/>
    <w:rsid w:val="00751A92"/>
    <w:rsid w:val="007673F9"/>
    <w:rsid w:val="007703EC"/>
    <w:rsid w:val="00785578"/>
    <w:rsid w:val="007904E1"/>
    <w:rsid w:val="00790502"/>
    <w:rsid w:val="0079759E"/>
    <w:rsid w:val="007A43E1"/>
    <w:rsid w:val="007B0E7A"/>
    <w:rsid w:val="007B401E"/>
    <w:rsid w:val="007D24D2"/>
    <w:rsid w:val="007E0C64"/>
    <w:rsid w:val="007E4019"/>
    <w:rsid w:val="007E74C6"/>
    <w:rsid w:val="007F4DDB"/>
    <w:rsid w:val="007F6F91"/>
    <w:rsid w:val="00801829"/>
    <w:rsid w:val="008048EC"/>
    <w:rsid w:val="00820DCC"/>
    <w:rsid w:val="008232B5"/>
    <w:rsid w:val="00824390"/>
    <w:rsid w:val="008277C0"/>
    <w:rsid w:val="00837F81"/>
    <w:rsid w:val="00851F83"/>
    <w:rsid w:val="00857E5D"/>
    <w:rsid w:val="0086615F"/>
    <w:rsid w:val="00871230"/>
    <w:rsid w:val="00892031"/>
    <w:rsid w:val="00893440"/>
    <w:rsid w:val="008B163B"/>
    <w:rsid w:val="008B2E3E"/>
    <w:rsid w:val="008C1184"/>
    <w:rsid w:val="008C3FF9"/>
    <w:rsid w:val="008C4011"/>
    <w:rsid w:val="008C7DBD"/>
    <w:rsid w:val="00904DAF"/>
    <w:rsid w:val="009076CB"/>
    <w:rsid w:val="0091287E"/>
    <w:rsid w:val="0091552F"/>
    <w:rsid w:val="00917860"/>
    <w:rsid w:val="00927D3B"/>
    <w:rsid w:val="00930F7D"/>
    <w:rsid w:val="00941766"/>
    <w:rsid w:val="00944173"/>
    <w:rsid w:val="009532CB"/>
    <w:rsid w:val="009535C8"/>
    <w:rsid w:val="00963342"/>
    <w:rsid w:val="0096473F"/>
    <w:rsid w:val="00972916"/>
    <w:rsid w:val="0097365B"/>
    <w:rsid w:val="00983223"/>
    <w:rsid w:val="0098647A"/>
    <w:rsid w:val="009A6AF6"/>
    <w:rsid w:val="009B0866"/>
    <w:rsid w:val="009D3C08"/>
    <w:rsid w:val="009D4E24"/>
    <w:rsid w:val="009D63F9"/>
    <w:rsid w:val="009E4E9A"/>
    <w:rsid w:val="009F069A"/>
    <w:rsid w:val="00A03396"/>
    <w:rsid w:val="00A072D5"/>
    <w:rsid w:val="00A10095"/>
    <w:rsid w:val="00A14BA2"/>
    <w:rsid w:val="00A16B03"/>
    <w:rsid w:val="00A21D01"/>
    <w:rsid w:val="00A260CA"/>
    <w:rsid w:val="00A31336"/>
    <w:rsid w:val="00A411FE"/>
    <w:rsid w:val="00A4523A"/>
    <w:rsid w:val="00A45C4B"/>
    <w:rsid w:val="00A54EC8"/>
    <w:rsid w:val="00A60FAC"/>
    <w:rsid w:val="00A630BD"/>
    <w:rsid w:val="00A64A4A"/>
    <w:rsid w:val="00A6630E"/>
    <w:rsid w:val="00A71D7D"/>
    <w:rsid w:val="00A82177"/>
    <w:rsid w:val="00A832F1"/>
    <w:rsid w:val="00A83640"/>
    <w:rsid w:val="00A862CC"/>
    <w:rsid w:val="00A90F67"/>
    <w:rsid w:val="00A93964"/>
    <w:rsid w:val="00AA6A5E"/>
    <w:rsid w:val="00AA6BB8"/>
    <w:rsid w:val="00AA728B"/>
    <w:rsid w:val="00AB127D"/>
    <w:rsid w:val="00AB6D1C"/>
    <w:rsid w:val="00AB7F9F"/>
    <w:rsid w:val="00AD3C10"/>
    <w:rsid w:val="00AD5437"/>
    <w:rsid w:val="00AE31CB"/>
    <w:rsid w:val="00AF54C8"/>
    <w:rsid w:val="00B05C30"/>
    <w:rsid w:val="00B14999"/>
    <w:rsid w:val="00B2727D"/>
    <w:rsid w:val="00B3086D"/>
    <w:rsid w:val="00B33746"/>
    <w:rsid w:val="00B61C4F"/>
    <w:rsid w:val="00B71400"/>
    <w:rsid w:val="00B71583"/>
    <w:rsid w:val="00B749F0"/>
    <w:rsid w:val="00B807DE"/>
    <w:rsid w:val="00B836F1"/>
    <w:rsid w:val="00B91268"/>
    <w:rsid w:val="00B94576"/>
    <w:rsid w:val="00BA3C83"/>
    <w:rsid w:val="00BA77DD"/>
    <w:rsid w:val="00BC2474"/>
    <w:rsid w:val="00BC3B91"/>
    <w:rsid w:val="00BC49A0"/>
    <w:rsid w:val="00BD3F97"/>
    <w:rsid w:val="00BE071C"/>
    <w:rsid w:val="00BF284A"/>
    <w:rsid w:val="00C067E8"/>
    <w:rsid w:val="00C1300C"/>
    <w:rsid w:val="00C131C1"/>
    <w:rsid w:val="00C22637"/>
    <w:rsid w:val="00C251F8"/>
    <w:rsid w:val="00C32813"/>
    <w:rsid w:val="00C32E46"/>
    <w:rsid w:val="00C43BC8"/>
    <w:rsid w:val="00C6031E"/>
    <w:rsid w:val="00C64978"/>
    <w:rsid w:val="00C6687E"/>
    <w:rsid w:val="00C767F5"/>
    <w:rsid w:val="00C76B00"/>
    <w:rsid w:val="00C825C2"/>
    <w:rsid w:val="00CA69F1"/>
    <w:rsid w:val="00CC0A53"/>
    <w:rsid w:val="00CC51C3"/>
    <w:rsid w:val="00CC7823"/>
    <w:rsid w:val="00CE073D"/>
    <w:rsid w:val="00CE4C38"/>
    <w:rsid w:val="00CF33B0"/>
    <w:rsid w:val="00D02377"/>
    <w:rsid w:val="00D032DA"/>
    <w:rsid w:val="00D057CE"/>
    <w:rsid w:val="00D14473"/>
    <w:rsid w:val="00D17E76"/>
    <w:rsid w:val="00D2584C"/>
    <w:rsid w:val="00D4103D"/>
    <w:rsid w:val="00D411DC"/>
    <w:rsid w:val="00D47A0F"/>
    <w:rsid w:val="00D51066"/>
    <w:rsid w:val="00D51BC7"/>
    <w:rsid w:val="00D51FBC"/>
    <w:rsid w:val="00D5613C"/>
    <w:rsid w:val="00D563B8"/>
    <w:rsid w:val="00D61918"/>
    <w:rsid w:val="00D632BD"/>
    <w:rsid w:val="00D66E7F"/>
    <w:rsid w:val="00D70E51"/>
    <w:rsid w:val="00D73444"/>
    <w:rsid w:val="00D747F1"/>
    <w:rsid w:val="00D772F3"/>
    <w:rsid w:val="00D80E2F"/>
    <w:rsid w:val="00D860B3"/>
    <w:rsid w:val="00D9268F"/>
    <w:rsid w:val="00D96ADE"/>
    <w:rsid w:val="00DA2267"/>
    <w:rsid w:val="00DB67A7"/>
    <w:rsid w:val="00DD1501"/>
    <w:rsid w:val="00DD2381"/>
    <w:rsid w:val="00DF1400"/>
    <w:rsid w:val="00E008B6"/>
    <w:rsid w:val="00E11FCA"/>
    <w:rsid w:val="00E12647"/>
    <w:rsid w:val="00E20352"/>
    <w:rsid w:val="00E24998"/>
    <w:rsid w:val="00E2515B"/>
    <w:rsid w:val="00E25C3C"/>
    <w:rsid w:val="00E2615D"/>
    <w:rsid w:val="00E471F4"/>
    <w:rsid w:val="00E53718"/>
    <w:rsid w:val="00E6203B"/>
    <w:rsid w:val="00E65B43"/>
    <w:rsid w:val="00E67E8A"/>
    <w:rsid w:val="00E70073"/>
    <w:rsid w:val="00E82632"/>
    <w:rsid w:val="00E86325"/>
    <w:rsid w:val="00E90558"/>
    <w:rsid w:val="00E92944"/>
    <w:rsid w:val="00E95271"/>
    <w:rsid w:val="00EA2D3A"/>
    <w:rsid w:val="00EA3483"/>
    <w:rsid w:val="00EA567B"/>
    <w:rsid w:val="00EA799A"/>
    <w:rsid w:val="00EB3CB7"/>
    <w:rsid w:val="00EC6E1F"/>
    <w:rsid w:val="00ED0A10"/>
    <w:rsid w:val="00ED1273"/>
    <w:rsid w:val="00ED1D8D"/>
    <w:rsid w:val="00EE3B64"/>
    <w:rsid w:val="00EF5EF4"/>
    <w:rsid w:val="00F1158D"/>
    <w:rsid w:val="00F221D3"/>
    <w:rsid w:val="00F26877"/>
    <w:rsid w:val="00F30C69"/>
    <w:rsid w:val="00F30C73"/>
    <w:rsid w:val="00F32981"/>
    <w:rsid w:val="00F35075"/>
    <w:rsid w:val="00F371FD"/>
    <w:rsid w:val="00F46F5D"/>
    <w:rsid w:val="00F52C41"/>
    <w:rsid w:val="00F57C94"/>
    <w:rsid w:val="00F7099C"/>
    <w:rsid w:val="00F75D5A"/>
    <w:rsid w:val="00F80FAA"/>
    <w:rsid w:val="00F82B61"/>
    <w:rsid w:val="00F968F2"/>
    <w:rsid w:val="00F96D76"/>
    <w:rsid w:val="00F97601"/>
    <w:rsid w:val="00FA3AB8"/>
    <w:rsid w:val="00FA67FD"/>
    <w:rsid w:val="00FD2E9A"/>
    <w:rsid w:val="00FD314C"/>
    <w:rsid w:val="00FD4E26"/>
    <w:rsid w:val="00FD6D16"/>
    <w:rsid w:val="00FE1E09"/>
    <w:rsid w:val="00FE31EF"/>
    <w:rsid w:val="00FE5646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7AB0CF4-C908-454F-A74E-839694DC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A9A82-85DC-4B3A-8AC4-E95C5C1E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</Template>
  <TotalTime>17</TotalTime>
  <Pages>4</Pages>
  <Words>397</Words>
  <Characters>2266</Characters>
  <Application>Microsoft Office Word</Application>
  <DocSecurity>8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2658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4</cp:revision>
  <cp:lastPrinted>2013-02-04T09:52:00Z</cp:lastPrinted>
  <dcterms:created xsi:type="dcterms:W3CDTF">2016-02-22T07:03:00Z</dcterms:created>
  <dcterms:modified xsi:type="dcterms:W3CDTF">2016-02-22T07:20:00Z</dcterms:modified>
</cp:coreProperties>
</file>