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A353CE" w:rsidRDefault="004F5A19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Ventilation system</w:t>
      </w:r>
      <w:r w:rsidR="00426091" w:rsidRPr="001A56B5">
        <w:rPr>
          <w:rFonts w:ascii="Verdana" w:hAnsi="Verdana"/>
          <w:sz w:val="22"/>
          <w:szCs w:val="22"/>
          <w:lang w:val="en-GB"/>
        </w:rPr>
        <w:t xml:space="preserve"> </w:t>
      </w:r>
    </w:p>
    <w:p w:rsidR="00EA7733" w:rsidRPr="001A56B5" w:rsidRDefault="00EA7733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810005" w:rsidRPr="001A56B5" w:rsidRDefault="00446B04" w:rsidP="00810005">
      <w:pPr>
        <w:pStyle w:val="berschrift2"/>
        <w:ind w:firstLine="538"/>
        <w:rPr>
          <w:rFonts w:cs="Arial"/>
          <w:lang w:val="en-GB"/>
        </w:rPr>
      </w:pPr>
      <w:r w:rsidRPr="001A56B5">
        <w:rPr>
          <w:rFonts w:cs="Arial"/>
          <w:lang w:val="en-GB"/>
        </w:rPr>
        <w:t>Connection diagram</w:t>
      </w:r>
      <w:r w:rsidR="005B196A" w:rsidRPr="001A56B5">
        <w:rPr>
          <w:rFonts w:cs="Arial"/>
          <w:lang w:val="en-GB"/>
        </w:rPr>
        <w:t xml:space="preserve"> of PLC</w:t>
      </w:r>
    </w:p>
    <w:p w:rsidR="00DA3EA9" w:rsidRPr="001A56B5" w:rsidRDefault="00344955" w:rsidP="00DA3EA9">
      <w:pPr>
        <w:pStyle w:val="berschrift2"/>
        <w:ind w:left="708"/>
        <w:rPr>
          <w:rFonts w:cs="Arial"/>
          <w:b w:val="0"/>
          <w:i w:val="0"/>
          <w:sz w:val="20"/>
          <w:lang w:val="en-GB"/>
        </w:rPr>
      </w:pPr>
      <w:r w:rsidRPr="001A56B5">
        <w:rPr>
          <w:rFonts w:cs="Arial"/>
          <w:b w:val="0"/>
          <w:i w:val="0"/>
          <w:sz w:val="20"/>
          <w:lang w:val="en-GB"/>
        </w:rPr>
        <w:t>Task</w:t>
      </w:r>
      <w:r w:rsidR="00DA3EA9" w:rsidRPr="001A56B5">
        <w:rPr>
          <w:rFonts w:cs="Arial"/>
          <w:b w:val="0"/>
          <w:i w:val="0"/>
          <w:sz w:val="20"/>
          <w:lang w:val="en-GB"/>
        </w:rPr>
        <w:t>:</w:t>
      </w:r>
      <w:r w:rsidR="00C20D3F" w:rsidRPr="001A56B5">
        <w:rPr>
          <w:rFonts w:cs="Arial"/>
          <w:b w:val="0"/>
          <w:i w:val="0"/>
          <w:sz w:val="20"/>
          <w:lang w:val="en-GB"/>
        </w:rPr>
        <w:t> </w:t>
      </w:r>
    </w:p>
    <w:p w:rsidR="0093499E" w:rsidRPr="001A56B5" w:rsidRDefault="00E40543" w:rsidP="004F5A19">
      <w:pPr>
        <w:ind w:left="705"/>
        <w:rPr>
          <w:rFonts w:ascii="Verdana" w:hAnsi="Verdana" w:cs="Arial"/>
          <w:lang w:val="en-GB"/>
        </w:rPr>
      </w:pPr>
      <w:r w:rsidRPr="001A56B5">
        <w:rPr>
          <w:rFonts w:ascii="Verdana" w:hAnsi="Verdana" w:cs="Arial"/>
          <w:lang w:val="en-GB"/>
        </w:rPr>
        <w:t>Complete the connection diagra</w:t>
      </w:r>
      <w:r w:rsidR="00062F9E" w:rsidRPr="001A56B5">
        <w:rPr>
          <w:rFonts w:ascii="Verdana" w:hAnsi="Verdana" w:cs="Arial"/>
          <w:lang w:val="en-GB"/>
        </w:rPr>
        <w:t xml:space="preserve">m of PLC using the worksheets </w:t>
      </w:r>
      <w:r w:rsidR="00C20D3F" w:rsidRPr="001A56B5">
        <w:rPr>
          <w:rFonts w:ascii="Verdana" w:hAnsi="Verdana" w:cs="Arial"/>
          <w:lang w:val="en-GB"/>
        </w:rPr>
        <w:t xml:space="preserve">on </w:t>
      </w:r>
    </w:p>
    <w:p w:rsidR="0093499E" w:rsidRPr="001A56B5" w:rsidRDefault="001A56B5" w:rsidP="004F5A19">
      <w:pPr>
        <w:ind w:left="705"/>
        <w:rPr>
          <w:rFonts w:ascii="Verdana" w:hAnsi="Verdana" w:cs="Arial"/>
          <w:lang w:val="en-GB"/>
        </w:rPr>
      </w:pPr>
      <w:r>
        <w:rPr>
          <w:rFonts w:ascii="Arial" w:hAnsi="Arial" w:cs="Arial"/>
          <w:b/>
          <w:noProof/>
          <w:lang w:val="de-CH" w:eastAsia="de-CH"/>
        </w:rPr>
        <w:drawing>
          <wp:anchor distT="0" distB="0" distL="114300" distR="114300" simplePos="0" relativeHeight="251886080" behindDoc="0" locked="0" layoutInCell="1" allowOverlap="1" wp14:anchorId="2F0171B0" wp14:editId="65733145">
            <wp:simplePos x="0" y="0"/>
            <wp:positionH relativeFrom="column">
              <wp:posOffset>3927781</wp:posOffset>
            </wp:positionH>
            <wp:positionV relativeFrom="paragraph">
              <wp:posOffset>67945</wp:posOffset>
            </wp:positionV>
            <wp:extent cx="488950" cy="695960"/>
            <wp:effectExtent l="0" t="0" r="6350" b="889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326" w:rsidRPr="001A56B5">
        <w:rPr>
          <w:rFonts w:ascii="Verdana" w:hAnsi="Verdana"/>
          <w:lang w:val="en-GB"/>
        </w:rPr>
        <w:t>„</w:t>
      </w:r>
      <w:r w:rsidR="0093499E" w:rsidRPr="001A56B5">
        <w:rPr>
          <w:rFonts w:ascii="Verdana" w:hAnsi="Verdana" w:cs="Arial"/>
          <w:lang w:val="en-GB"/>
        </w:rPr>
        <w:t>Ventilation system – Extension AS-</w:t>
      </w:r>
      <w:proofErr w:type="spellStart"/>
      <w:r w:rsidR="0093499E" w:rsidRPr="001A56B5">
        <w:rPr>
          <w:rFonts w:ascii="Verdana" w:hAnsi="Verdana" w:cs="Arial"/>
          <w:lang w:val="en-GB"/>
        </w:rPr>
        <w:t>i</w:t>
      </w:r>
      <w:proofErr w:type="spellEnd"/>
      <w:r w:rsidR="0093499E" w:rsidRPr="001A56B5">
        <w:rPr>
          <w:rFonts w:ascii="Verdana" w:hAnsi="Verdana" w:cs="Arial"/>
          <w:lang w:val="en-GB"/>
        </w:rPr>
        <w:t>-bus</w:t>
      </w:r>
      <w:proofErr w:type="gramStart"/>
      <w:r w:rsidR="0093499E" w:rsidRPr="001A56B5">
        <w:rPr>
          <w:rFonts w:ascii="Verdana" w:hAnsi="Verdana" w:cs="Arial"/>
          <w:lang w:val="en-GB"/>
        </w:rPr>
        <w:t>!</w:t>
      </w:r>
      <w:r w:rsidR="00847326" w:rsidRPr="001A56B5">
        <w:rPr>
          <w:rFonts w:ascii="Verdana" w:hAnsi="Verdana"/>
          <w:lang w:val="en-GB"/>
        </w:rPr>
        <w:t>“</w:t>
      </w:r>
      <w:proofErr w:type="gramEnd"/>
      <w:r w:rsidR="00E40543" w:rsidRPr="001A56B5">
        <w:rPr>
          <w:rFonts w:ascii="Verdana" w:hAnsi="Verdana" w:cs="Arial"/>
          <w:lang w:val="en-GB"/>
        </w:rPr>
        <w:t>.</w:t>
      </w:r>
      <w:r w:rsidR="00D53C4E" w:rsidRPr="001A56B5">
        <w:rPr>
          <w:rFonts w:ascii="Verdana" w:hAnsi="Verdana" w:cs="Arial"/>
          <w:lang w:val="en-GB"/>
        </w:rPr>
        <w:t xml:space="preserve"> </w:t>
      </w:r>
    </w:p>
    <w:p w:rsidR="0093499E" w:rsidRPr="001A56B5" w:rsidRDefault="0093499E" w:rsidP="004F5A19">
      <w:pPr>
        <w:ind w:left="705"/>
        <w:rPr>
          <w:rFonts w:ascii="Verdana" w:hAnsi="Verdana" w:cs="Arial"/>
          <w:lang w:val="en-GB"/>
        </w:rPr>
      </w:pPr>
    </w:p>
    <w:p w:rsidR="00DA3EA9" w:rsidRPr="001A56B5" w:rsidRDefault="00665C56" w:rsidP="004F5A19">
      <w:pPr>
        <w:ind w:left="705"/>
        <w:rPr>
          <w:rFonts w:ascii="Verdana" w:hAnsi="Verdana" w:cs="Arial"/>
          <w:b/>
          <w:lang w:val="en-GB"/>
        </w:rPr>
      </w:pPr>
      <w:r w:rsidRPr="001A56B5">
        <w:rPr>
          <w:rFonts w:ascii="Verdana" w:hAnsi="Verdana" w:cs="Arial"/>
          <w:lang w:val="en-GB"/>
        </w:rPr>
        <w:t>Refer to your textbook on mechatronics if necessary</w:t>
      </w:r>
      <w:r w:rsidR="001A56B5">
        <w:rPr>
          <w:rFonts w:ascii="Verdana" w:hAnsi="Verdana" w:cs="Arial"/>
          <w:lang w:val="en-GB"/>
        </w:rPr>
        <w:t>.</w:t>
      </w:r>
    </w:p>
    <w:p w:rsidR="00DA3EA9" w:rsidRPr="001A56B5" w:rsidRDefault="00DA3EA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bookmarkStart w:id="0" w:name="_GoBack"/>
      <w:bookmarkEnd w:id="0"/>
    </w:p>
    <w:p w:rsidR="00B612C9" w:rsidRPr="001A56B5" w:rsidRDefault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1A56B5" w:rsidRDefault="00897EB5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634176" behindDoc="0" locked="0" layoutInCell="1" allowOverlap="1" wp14:anchorId="3275233D" wp14:editId="52D59F58">
            <wp:simplePos x="0" y="0"/>
            <wp:positionH relativeFrom="column">
              <wp:posOffset>5189855</wp:posOffset>
            </wp:positionH>
            <wp:positionV relativeFrom="paragraph">
              <wp:posOffset>20320</wp:posOffset>
            </wp:positionV>
            <wp:extent cx="669290" cy="939165"/>
            <wp:effectExtent l="1905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5A7E"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89535</wp:posOffset>
                </wp:positionV>
                <wp:extent cx="527685" cy="140970"/>
                <wp:effectExtent l="0" t="3810" r="0" b="0"/>
                <wp:wrapNone/>
                <wp:docPr id="258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426" w:rsidRPr="00B50E83" w:rsidRDefault="00116426" w:rsidP="00116426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</w:t>
                            </w:r>
                            <w:r w:rsidR="00344955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V</w:t>
                            </w:r>
                            <w:r w:rsidR="00344955">
                              <w:rPr>
                                <w:rFonts w:ascii="Arial" w:hAnsi="Arial" w:cs="Arial"/>
                                <w:lang w:val="de-CH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6" o:spid="_x0000_s1026" type="#_x0000_t202" style="position:absolute;left:0;text-align:left;margin-left:359.15pt;margin-top:7.05pt;width:41.55pt;height:11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" stroked="f">
                <v:textbox inset="0,0,0,0">
                  <w:txbxContent>
                    <w:p w:rsidR="00116426" w:rsidRPr="00B50E83" w:rsidRDefault="00116426" w:rsidP="00116426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</w:t>
                      </w:r>
                      <w:r w:rsidR="00344955">
                        <w:rPr>
                          <w:rFonts w:ascii="Arial" w:hAnsi="Arial" w:cs="Arial"/>
                          <w:lang w:val="de-C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V</w:t>
                      </w:r>
                      <w:r w:rsidR="00344955">
                        <w:rPr>
                          <w:rFonts w:ascii="Arial" w:hAnsi="Arial" w:cs="Arial"/>
                          <w:lang w:val="de-CH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</w:p>
    <w:p w:rsidR="00B612C9" w:rsidRPr="001A56B5" w:rsidRDefault="003F5A7E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33020</wp:posOffset>
                </wp:positionV>
                <wp:extent cx="0" cy="209550"/>
                <wp:effectExtent l="13970" t="13970" r="5080" b="5080"/>
                <wp:wrapNone/>
                <wp:docPr id="256" name="Lin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6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2.6pt" to="88.8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fZFQIAACs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1430" t="5715" r="13970" b="13335"/>
                <wp:wrapNone/>
                <wp:docPr id="255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I8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9" o:spid="_x0000_s1027" type="#_x0000_t202" style="position:absolute;left:0;text-align:left;margin-left:309.15pt;margin-top:61.2pt;width:34pt;height:20.2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I8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9525" t="5715" r="6350" b="13335"/>
                <wp:wrapNone/>
                <wp:docPr id="254" name="Text Box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I7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8" o:spid="_x0000_s1028" type="#_x0000_t202" style="position:absolute;left:0;text-align:left;margin-left:275.25pt;margin-top:61.2pt;width:34pt;height:20.2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I7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5080" t="5715" r="10795" b="13335"/>
                <wp:wrapNone/>
                <wp:docPr id="253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I6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7" o:spid="_x0000_s1029" type="#_x0000_t202" style="position:absolute;left:0;text-align:left;margin-left:241.15pt;margin-top:61.2pt;width:34pt;height:20.2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I6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779145</wp:posOffset>
                </wp:positionV>
                <wp:extent cx="431800" cy="257175"/>
                <wp:effectExtent l="5080" t="7620" r="10795" b="11430"/>
                <wp:wrapNone/>
                <wp:docPr id="252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I4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5" o:spid="_x0000_s1030" type="#_x0000_t202" style="position:absolute;left:0;text-align:left;margin-left:173.65pt;margin-top:61.35pt;width:34pt;height:20.2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I4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779145</wp:posOffset>
                </wp:positionV>
                <wp:extent cx="431800" cy="257175"/>
                <wp:effectExtent l="11430" t="7620" r="13970" b="11430"/>
                <wp:wrapNone/>
                <wp:docPr id="251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I3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4" o:spid="_x0000_s1031" type="#_x0000_t202" style="position:absolute;left:0;text-align:left;margin-left:139.65pt;margin-top:61.35pt;width:34pt;height:20.2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I3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5715" t="5715" r="10160" b="13335"/>
                <wp:wrapNone/>
                <wp:docPr id="250" name="Text Box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I2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3" o:spid="_x0000_s1032" type="#_x0000_t202" style="position:absolute;left:0;text-align:left;margin-left:105.45pt;margin-top:61.2pt;width:34pt;height:20.2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I2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777240</wp:posOffset>
                </wp:positionV>
                <wp:extent cx="431800" cy="257175"/>
                <wp:effectExtent l="12065" t="5715" r="13335" b="13335"/>
                <wp:wrapNone/>
                <wp:docPr id="249" name="Text Box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I1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2" o:spid="_x0000_s1033" type="#_x0000_t202" style="position:absolute;left:0;text-align:left;margin-left:71.45pt;margin-top:61.2pt;width:34pt;height:20.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1038225</wp:posOffset>
                </wp:positionV>
                <wp:extent cx="3451860" cy="651510"/>
                <wp:effectExtent l="10795" t="9525" r="13970" b="5715"/>
                <wp:wrapNone/>
                <wp:docPr id="248" name="Rectangl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186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8" o:spid="_x0000_s1026" style="position:absolute;margin-left:71.35pt;margin-top:81.75pt;width:271.8pt;height:51.3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>
                <wp:simplePos x="0" y="0"/>
                <wp:positionH relativeFrom="column">
                  <wp:posOffset>4568825</wp:posOffset>
                </wp:positionH>
                <wp:positionV relativeFrom="paragraph">
                  <wp:posOffset>2341245</wp:posOffset>
                </wp:positionV>
                <wp:extent cx="653415" cy="140970"/>
                <wp:effectExtent l="0" t="0" r="0" b="3810"/>
                <wp:wrapNone/>
                <wp:docPr id="247" name="Text Box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7" o:spid="_x0000_s1034" type="#_x0000_t202" style="position:absolute;left:0;text-align:left;margin-left:359.75pt;margin-top:184.35pt;width:51.45pt;height:11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1423035</wp:posOffset>
                </wp:positionV>
                <wp:extent cx="638175" cy="140970"/>
                <wp:effectExtent l="635" t="3810" r="0" b="0"/>
                <wp:wrapNone/>
                <wp:docPr id="246" name="Text Box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9" o:spid="_x0000_s1035" type="#_x0000_t202" style="position:absolute;left:0;text-align:left;margin-left:358.55pt;margin-top:112.05pt;width:50.25pt;height:11.1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ragraph">
                  <wp:posOffset>436245</wp:posOffset>
                </wp:positionV>
                <wp:extent cx="232410" cy="140970"/>
                <wp:effectExtent l="635" t="0" r="0" b="3810"/>
                <wp:wrapNone/>
                <wp:docPr id="245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4" o:spid="_x0000_s1036" type="#_x0000_t202" style="position:absolute;left:0;text-align:left;margin-left:133.55pt;margin-top:34.35pt;width:18.3pt;height:11.1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2326640</wp:posOffset>
                </wp:positionV>
                <wp:extent cx="270510" cy="140970"/>
                <wp:effectExtent l="635" t="2540" r="0" b="0"/>
                <wp:wrapNone/>
                <wp:docPr id="244" name="Text Box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3" o:spid="_x0000_s1037" type="#_x0000_t202" style="position:absolute;left:0;text-align:left;margin-left:168.05pt;margin-top:183.2pt;width:21.3pt;height:11.1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1579245</wp:posOffset>
                </wp:positionV>
                <wp:extent cx="1104900" cy="0"/>
                <wp:effectExtent l="13970" t="7620" r="5080" b="11430"/>
                <wp:wrapNone/>
                <wp:docPr id="243" name="Lin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8" o:spid="_x0000_s1026" style="position:absolute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5pt,124.35pt" to="384.3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l5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2318385</wp:posOffset>
                </wp:positionV>
                <wp:extent cx="156210" cy="140970"/>
                <wp:effectExtent l="4445" t="3810" r="1270" b="0"/>
                <wp:wrapNone/>
                <wp:docPr id="241" name="Text Box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12C9" w:rsidRPr="00B50E83" w:rsidRDefault="00B612C9" w:rsidP="00B612C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5" o:spid="_x0000_s1038" type="#_x0000_t202" style="position:absolute;left:0;text-align:left;margin-left:142.85pt;margin-top:182.55pt;width:12.3pt;height:11.1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" stroked="f">
                <v:textbox inset="0,0,0,0">
                  <w:txbxContent>
                    <w:p w:rsidR="00B612C9" w:rsidRPr="00B50E83" w:rsidRDefault="00B612C9" w:rsidP="00B612C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32385</wp:posOffset>
                </wp:positionV>
                <wp:extent cx="3752850" cy="0"/>
                <wp:effectExtent l="13970" t="13335" r="5080" b="5715"/>
                <wp:wrapNone/>
                <wp:docPr id="240" name="Lin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2" o:spid="_x0000_s1026" style="position:absolute;flip:y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2.55pt" to="384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AXzHAIAADY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1228725</wp:posOffset>
                </wp:positionV>
                <wp:extent cx="1245870" cy="251460"/>
                <wp:effectExtent l="6350" t="9525" r="5080" b="5715"/>
                <wp:wrapNone/>
                <wp:docPr id="239" name="Text Box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 w:rsidR="004F5A19">
                              <w:rPr>
                                <w:rFonts w:ascii="Arial" w:hAnsi="Arial" w:cs="Arial"/>
                                <w:lang w:val="de-CH"/>
                              </w:rPr>
                              <w:t>LOGO!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1" o:spid="_x0000_s1039" type="#_x0000_t202" style="position:absolute;left:0;text-align:left;margin-left:155.75pt;margin-top:96.75pt;width:98.1pt;height:19.8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">
                <v:textbox>
                  <w:txbxContent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 w:rsidR="004F5A19">
                        <w:rPr>
                          <w:rFonts w:ascii="Arial" w:hAnsi="Arial" w:cs="Arial"/>
                          <w:lang w:val="de-CH"/>
                        </w:rPr>
                        <w:t>LOGO!</w:t>
                      </w:r>
                    </w:p>
                  </w:txbxContent>
                </v:textbox>
              </v:shape>
            </w:pict>
          </mc:Fallback>
        </mc:AlternateContent>
      </w:r>
    </w:p>
    <w:p w:rsidR="00B612C9" w:rsidRPr="001A56B5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1A56B5" w:rsidRDefault="003F5A7E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>
                <wp:simplePos x="0" y="0"/>
                <wp:positionH relativeFrom="column">
                  <wp:posOffset>1128395</wp:posOffset>
                </wp:positionH>
                <wp:positionV relativeFrom="paragraph">
                  <wp:posOffset>126365</wp:posOffset>
                </wp:positionV>
                <wp:extent cx="0" cy="209550"/>
                <wp:effectExtent l="13970" t="12065" r="5080" b="6985"/>
                <wp:wrapNone/>
                <wp:docPr id="234" name="Lin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5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9.95pt" to="88.8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teFQIAACs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"/>
            </w:pict>
          </mc:Fallback>
        </mc:AlternateContent>
      </w:r>
    </w:p>
    <w:p w:rsidR="00B612C9" w:rsidRPr="001A56B5" w:rsidRDefault="003F5A7E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128905</wp:posOffset>
                </wp:positionV>
                <wp:extent cx="431800" cy="257175"/>
                <wp:effectExtent l="11430" t="5080" r="13970" b="13970"/>
                <wp:wrapNone/>
                <wp:docPr id="233" name="Text Box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I5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6" o:spid="_x0000_s1040" type="#_x0000_t202" style="position:absolute;left:0;text-align:left;margin-left:207.15pt;margin-top:10.15pt;width:34pt;height:20.2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I5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12C9" w:rsidRPr="001A56B5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1A56B5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B612C9" w:rsidRPr="001A56B5" w:rsidRDefault="00B612C9" w:rsidP="00B612C9">
      <w:pPr>
        <w:ind w:left="709"/>
        <w:rPr>
          <w:rFonts w:ascii="Verdana" w:hAnsi="Verdana" w:cs="Arial"/>
          <w:b/>
          <w:sz w:val="28"/>
          <w:szCs w:val="28"/>
          <w:u w:val="single"/>
          <w:lang w:val="en-GB"/>
        </w:rPr>
      </w:pPr>
    </w:p>
    <w:p w:rsidR="000A4134" w:rsidRPr="001A56B5" w:rsidRDefault="000A4134" w:rsidP="00B612C9">
      <w:pPr>
        <w:ind w:left="709"/>
        <w:rPr>
          <w:rFonts w:ascii="Arial" w:hAnsi="Arial" w:cs="Arial"/>
          <w:lang w:val="en-GB"/>
        </w:rPr>
      </w:pPr>
    </w:p>
    <w:p w:rsidR="000A4134" w:rsidRPr="001A56B5" w:rsidRDefault="003F5A7E">
      <w:pPr>
        <w:ind w:left="709"/>
        <w:rPr>
          <w:rFonts w:ascii="Arial" w:hAnsi="Arial" w:cs="Arial"/>
          <w:lang w:val="en-GB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31115</wp:posOffset>
                </wp:positionV>
                <wp:extent cx="431800" cy="257175"/>
                <wp:effectExtent l="13970" t="12065" r="11430" b="6985"/>
                <wp:wrapNone/>
                <wp:docPr id="232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7" o:spid="_x0000_s1041" type="#_x0000_t202" style="position:absolute;left:0;text-align:left;margin-left:173.6pt;margin-top:2.45pt;width:34pt;height:20.2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31115</wp:posOffset>
                </wp:positionV>
                <wp:extent cx="431800" cy="257175"/>
                <wp:effectExtent l="8890" t="12065" r="6985" b="6985"/>
                <wp:wrapNone/>
                <wp:docPr id="231" name="Text 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Q3</w:t>
                            </w:r>
                          </w:p>
                          <w:p w:rsidR="00B612C9" w:rsidRPr="00BF1E6B" w:rsidRDefault="00B612C9" w:rsidP="00B612C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6" o:spid="_x0000_s1042" type="#_x0000_t202" style="position:absolute;left:0;text-align:left;margin-left:139.45pt;margin-top:2.45pt;width:34pt;height:20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Q3</w:t>
                      </w:r>
                    </w:p>
                    <w:p w:rsidR="00B612C9" w:rsidRPr="00BF1E6B" w:rsidRDefault="00B612C9" w:rsidP="00B612C9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31115</wp:posOffset>
                </wp:positionV>
                <wp:extent cx="431800" cy="257175"/>
                <wp:effectExtent l="12700" t="12065" r="12700" b="6985"/>
                <wp:wrapNone/>
                <wp:docPr id="230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Q8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1" o:spid="_x0000_s1043" type="#_x0000_t202" style="position:absolute;left:0;text-align:left;margin-left:309.25pt;margin-top:2.45pt;width:34pt;height:20.2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ragraph">
                  <wp:posOffset>31115</wp:posOffset>
                </wp:positionV>
                <wp:extent cx="431800" cy="257175"/>
                <wp:effectExtent l="10795" t="12065" r="5080" b="6985"/>
                <wp:wrapNone/>
                <wp:docPr id="229" name="Text 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Q7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0" o:spid="_x0000_s1044" type="#_x0000_t202" style="position:absolute;left:0;text-align:left;margin-left:275.35pt;margin-top:2.45pt;width:34pt;height:20.2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31115</wp:posOffset>
                </wp:positionV>
                <wp:extent cx="431800" cy="257175"/>
                <wp:effectExtent l="6350" t="12065" r="9525" b="6985"/>
                <wp:wrapNone/>
                <wp:docPr id="228" name="Text 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Q6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9" o:spid="_x0000_s1045" type="#_x0000_t202" style="position:absolute;left:0;text-align:left;margin-left:241.25pt;margin-top:2.45pt;width:34pt;height:20.2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Q6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31115</wp:posOffset>
                </wp:positionV>
                <wp:extent cx="431800" cy="257175"/>
                <wp:effectExtent l="12700" t="12065" r="12700" b="6985"/>
                <wp:wrapNone/>
                <wp:docPr id="227" name="Text 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Q5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8" o:spid="_x0000_s1046" type="#_x0000_t202" style="position:absolute;left:0;text-align:left;margin-left:207.25pt;margin-top:2.45pt;width:34pt;height:20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Q5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31115</wp:posOffset>
                </wp:positionV>
                <wp:extent cx="431800" cy="257175"/>
                <wp:effectExtent l="6985" t="12065" r="8890" b="6985"/>
                <wp:wrapNone/>
                <wp:docPr id="226" name="Text Box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6B30D7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</w:t>
                            </w:r>
                            <w:r w:rsidR="004F5A1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2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5" o:spid="_x0000_s1047" type="#_x0000_t202" style="position:absolute;left:0;text-align:left;margin-left:105.55pt;margin-top:2.45pt;width:34pt;height:20.2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">
                <v:textbox inset="0,,0">
                  <w:txbxContent>
                    <w:p w:rsidR="00B612C9" w:rsidRPr="00BF1E6B" w:rsidRDefault="006B30D7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</w:t>
                      </w:r>
                      <w:r w:rsidR="004F5A19"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2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31115</wp:posOffset>
                </wp:positionV>
                <wp:extent cx="431800" cy="257175"/>
                <wp:effectExtent l="13335" t="12065" r="12065" b="6985"/>
                <wp:wrapNone/>
                <wp:docPr id="225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2C9" w:rsidRPr="00BF1E6B" w:rsidRDefault="004F5A19" w:rsidP="00B612C9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Q1</w:t>
                            </w:r>
                          </w:p>
                          <w:p w:rsidR="00B612C9" w:rsidRPr="00BD5246" w:rsidRDefault="00B612C9" w:rsidP="00B612C9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4" o:spid="_x0000_s1048" type="#_x0000_t202" style="position:absolute;left:0;text-align:left;margin-left:71.55pt;margin-top:2.45pt;width:34pt;height:20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">
                <v:textbox inset="0,,0">
                  <w:txbxContent>
                    <w:p w:rsidR="00B612C9" w:rsidRPr="00BF1E6B" w:rsidRDefault="004F5A19" w:rsidP="00B612C9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de-CH"/>
                        </w:rPr>
                        <w:t>Q1</w:t>
                      </w:r>
                    </w:p>
                    <w:p w:rsidR="00B612C9" w:rsidRPr="00BD5246" w:rsidRDefault="00B612C9" w:rsidP="00B612C9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4134" w:rsidRPr="001A56B5" w:rsidRDefault="003F5A7E">
      <w:pPr>
        <w:ind w:left="709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871744" behindDoc="0" locked="0" layoutInCell="1" allowOverlap="1">
                <wp:simplePos x="0" y="0"/>
                <wp:positionH relativeFrom="column">
                  <wp:posOffset>2418714</wp:posOffset>
                </wp:positionH>
                <wp:positionV relativeFrom="paragraph">
                  <wp:posOffset>568960</wp:posOffset>
                </wp:positionV>
                <wp:extent cx="0" cy="209550"/>
                <wp:effectExtent l="0" t="0" r="19050" b="19050"/>
                <wp:wrapNone/>
                <wp:docPr id="224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1871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0.45pt,44.8pt" to="190.4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72FQIAACs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755015</wp:posOffset>
                </wp:positionV>
                <wp:extent cx="49530" cy="51435"/>
                <wp:effectExtent l="0" t="0" r="26670" b="24765"/>
                <wp:wrapNone/>
                <wp:docPr id="3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88.35pt;margin-top:59.45pt;width:3.9pt;height:4.0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enEwIAAC0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864576" behindDoc="0" locked="0" layoutInCell="1" allowOverlap="1">
                <wp:simplePos x="0" y="0"/>
                <wp:positionH relativeFrom="column">
                  <wp:posOffset>2008504</wp:posOffset>
                </wp:positionH>
                <wp:positionV relativeFrom="paragraph">
                  <wp:posOffset>567055</wp:posOffset>
                </wp:positionV>
                <wp:extent cx="0" cy="209550"/>
                <wp:effectExtent l="0" t="0" r="19050" b="19050"/>
                <wp:wrapNone/>
                <wp:docPr id="22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1864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8.15pt,44.65pt" to="158.1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753110</wp:posOffset>
                </wp:positionV>
                <wp:extent cx="49530" cy="51435"/>
                <wp:effectExtent l="0" t="0" r="26670" b="24765"/>
                <wp:wrapNone/>
                <wp:docPr id="2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56.05pt;margin-top:59.3pt;width:3.9pt;height:4.0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OkFAIAAC0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" fillcolor="black"/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857408" behindDoc="0" locked="0" layoutInCell="1" allowOverlap="1">
                <wp:simplePos x="0" y="0"/>
                <wp:positionH relativeFrom="column">
                  <wp:posOffset>1558924</wp:posOffset>
                </wp:positionH>
                <wp:positionV relativeFrom="paragraph">
                  <wp:posOffset>567055</wp:posOffset>
                </wp:positionV>
                <wp:extent cx="0" cy="209550"/>
                <wp:effectExtent l="0" t="0" r="19050" b="19050"/>
                <wp:wrapNone/>
                <wp:docPr id="16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1857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2.75pt,44.65pt" to="122.7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"/>
            </w:pict>
          </mc:Fallback>
        </mc:AlternateContent>
      </w:r>
    </w:p>
    <w:p w:rsidR="000A4134" w:rsidRPr="001A56B5" w:rsidRDefault="000A4134">
      <w:pPr>
        <w:ind w:left="709"/>
        <w:rPr>
          <w:rFonts w:ascii="Arial" w:hAnsi="Arial" w:cs="Arial"/>
          <w:lang w:val="en-GB"/>
        </w:rPr>
      </w:pPr>
    </w:p>
    <w:p w:rsidR="000A4134" w:rsidRPr="001A56B5" w:rsidRDefault="003F5A7E">
      <w:pPr>
        <w:ind w:left="709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299" distR="114299" simplePos="0" relativeHeight="251843072" behindDoc="0" locked="0" layoutInCell="1" allowOverlap="1">
                <wp:simplePos x="0" y="0"/>
                <wp:positionH relativeFrom="column">
                  <wp:posOffset>1132204</wp:posOffset>
                </wp:positionH>
                <wp:positionV relativeFrom="paragraph">
                  <wp:posOffset>274955</wp:posOffset>
                </wp:positionV>
                <wp:extent cx="0" cy="209550"/>
                <wp:effectExtent l="0" t="0" r="19050" b="19050"/>
                <wp:wrapNone/>
                <wp:docPr id="14" name="Lin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73" o:spid="_x0000_s1026" style="position:absolute;z-index:251843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9.15pt,21.65pt" to="89.1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c+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"/>
            </w:pict>
          </mc:Fallback>
        </mc:AlternateContent>
      </w:r>
    </w:p>
    <w:p w:rsidR="000A4134" w:rsidRPr="001A56B5" w:rsidRDefault="000A4134">
      <w:pPr>
        <w:ind w:left="709"/>
        <w:rPr>
          <w:rFonts w:ascii="Arial" w:hAnsi="Arial" w:cs="Arial"/>
          <w:lang w:val="en-GB"/>
        </w:rPr>
      </w:pPr>
    </w:p>
    <w:p w:rsidR="00FD57EF" w:rsidRPr="001A56B5" w:rsidRDefault="00FD57EF" w:rsidP="000A4134">
      <w:pPr>
        <w:ind w:left="2124" w:hanging="1415"/>
        <w:rPr>
          <w:rFonts w:ascii="Arial" w:hAnsi="Arial" w:cs="Arial"/>
          <w:lang w:val="en-GB"/>
        </w:rPr>
      </w:pPr>
    </w:p>
    <w:p w:rsidR="00FD57EF" w:rsidRPr="001A56B5" w:rsidRDefault="003F5A7E" w:rsidP="000A4134">
      <w:pPr>
        <w:ind w:left="2124" w:hanging="1415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22860</wp:posOffset>
                </wp:positionV>
                <wp:extent cx="49530" cy="51435"/>
                <wp:effectExtent l="0" t="0" r="26670" b="24765"/>
                <wp:wrapNone/>
                <wp:docPr id="10" name="Oval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5143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7" o:spid="_x0000_s1026" style="position:absolute;margin-left:120.65pt;margin-top:1.8pt;width:3.9pt;height:4.0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" fillcolor="black"/>
            </w:pict>
          </mc:Fallback>
        </mc:AlternateContent>
      </w: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>
                <wp:simplePos x="0" y="0"/>
                <wp:positionH relativeFrom="column">
                  <wp:posOffset>1132205</wp:posOffset>
                </wp:positionH>
                <wp:positionV relativeFrom="paragraph">
                  <wp:posOffset>48260</wp:posOffset>
                </wp:positionV>
                <wp:extent cx="3752850" cy="0"/>
                <wp:effectExtent l="8255" t="10160" r="10795" b="8890"/>
                <wp:wrapNone/>
                <wp:docPr id="5" name="Lin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3" o:spid="_x0000_s1026" style="position:absolute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15pt,3.8pt" to="384.6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vSGwIAADQ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"/>
            </w:pict>
          </mc:Fallback>
        </mc:AlternateContent>
      </w:r>
    </w:p>
    <w:p w:rsidR="00FD57EF" w:rsidRPr="001A56B5" w:rsidRDefault="00FD57EF" w:rsidP="000A4134">
      <w:pPr>
        <w:ind w:left="2124" w:hanging="1415"/>
        <w:rPr>
          <w:rFonts w:ascii="Arial" w:hAnsi="Arial" w:cs="Arial"/>
          <w:lang w:val="en-GB"/>
        </w:rPr>
      </w:pPr>
    </w:p>
    <w:sectPr w:rsidR="00FD57EF" w:rsidRPr="001A56B5" w:rsidSect="003A554E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D77" w:rsidRDefault="00F64D77">
      <w:r>
        <w:separator/>
      </w:r>
    </w:p>
  </w:endnote>
  <w:endnote w:type="continuationSeparator" w:id="0">
    <w:p w:rsidR="00F64D77" w:rsidRDefault="00F6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63516D">
      <w:rPr>
        <w:rFonts w:ascii="Arial" w:hAnsi="Arial" w:cs="Arial"/>
        <w:noProof/>
        <w:sz w:val="12"/>
        <w:lang w:val="de-CH"/>
      </w:rPr>
      <w:t>14.05.14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63516D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63516D">
      <w:rPr>
        <w:rStyle w:val="Seitenzahl"/>
        <w:rFonts w:ascii="Arial" w:hAnsi="Arial" w:cs="Arial"/>
        <w:noProof/>
        <w:snapToGrid w:val="0"/>
        <w:sz w:val="12"/>
      </w:rPr>
      <w:t>AUF3.4.5_VentilationSystem_CD_E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D77" w:rsidRDefault="00F64D77">
      <w:r>
        <w:separator/>
      </w:r>
    </w:p>
  </w:footnote>
  <w:footnote w:type="continuationSeparator" w:id="0">
    <w:p w:rsidR="00F64D77" w:rsidRDefault="00F64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3F5A7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D8D74A5" wp14:editId="56C09D7B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270CC3EA" wp14:editId="2FC4A2FA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49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0300A6FD" wp14:editId="4B12F846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63516D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2E56A336" wp14:editId="4CC029A8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0E08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proofErr w:type="spellStart"/>
          <w:r>
            <w:rPr>
              <w:rFonts w:ascii="Arial" w:hAnsi="Arial"/>
              <w:lang w:val="de-CH"/>
            </w:rPr>
            <w:t>Subject</w:t>
          </w:r>
          <w:proofErr w:type="spellEnd"/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0E08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0E081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76DD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 xml:space="preserve">Control </w:t>
          </w:r>
          <w:proofErr w:type="spellStart"/>
          <w:r>
            <w:rPr>
              <w:rFonts w:ascii="Arial" w:hAnsi="Arial"/>
              <w:b/>
              <w:sz w:val="24"/>
              <w:lang w:val="de-CH"/>
            </w:rPr>
            <w:t>tasks</w:t>
          </w:r>
          <w:proofErr w:type="spellEnd"/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 w:rsidP="00180C1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180C10">
            <w:rPr>
              <w:rFonts w:ascii="Arial" w:hAnsi="Arial"/>
              <w:b/>
              <w:sz w:val="24"/>
              <w:lang w:val="de-CH"/>
            </w:rPr>
            <w:t>3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40BB9"/>
    <w:rsid w:val="00062538"/>
    <w:rsid w:val="00062F9E"/>
    <w:rsid w:val="00090CE1"/>
    <w:rsid w:val="000A4134"/>
    <w:rsid w:val="000C25DB"/>
    <w:rsid w:val="000D0C86"/>
    <w:rsid w:val="000E0819"/>
    <w:rsid w:val="00101821"/>
    <w:rsid w:val="001103AA"/>
    <w:rsid w:val="00116426"/>
    <w:rsid w:val="00120B26"/>
    <w:rsid w:val="00130940"/>
    <w:rsid w:val="00134D72"/>
    <w:rsid w:val="00147900"/>
    <w:rsid w:val="0016734D"/>
    <w:rsid w:val="00180C10"/>
    <w:rsid w:val="001A56B5"/>
    <w:rsid w:val="001B0D02"/>
    <w:rsid w:val="001B2297"/>
    <w:rsid w:val="001D42F7"/>
    <w:rsid w:val="001E0F78"/>
    <w:rsid w:val="00231C0C"/>
    <w:rsid w:val="002A5E97"/>
    <w:rsid w:val="002B2837"/>
    <w:rsid w:val="002C1A00"/>
    <w:rsid w:val="002C52C5"/>
    <w:rsid w:val="003332F2"/>
    <w:rsid w:val="00344955"/>
    <w:rsid w:val="003A554E"/>
    <w:rsid w:val="003F1F5E"/>
    <w:rsid w:val="003F5A7E"/>
    <w:rsid w:val="00426091"/>
    <w:rsid w:val="00444CEA"/>
    <w:rsid w:val="004461A3"/>
    <w:rsid w:val="00446B04"/>
    <w:rsid w:val="004A4F70"/>
    <w:rsid w:val="004B05ED"/>
    <w:rsid w:val="004C16FA"/>
    <w:rsid w:val="004F4CA0"/>
    <w:rsid w:val="004F5A19"/>
    <w:rsid w:val="00500DB2"/>
    <w:rsid w:val="005166F2"/>
    <w:rsid w:val="00522158"/>
    <w:rsid w:val="00523968"/>
    <w:rsid w:val="0054468A"/>
    <w:rsid w:val="00567183"/>
    <w:rsid w:val="005837B3"/>
    <w:rsid w:val="005B196A"/>
    <w:rsid w:val="005D141D"/>
    <w:rsid w:val="00602F6F"/>
    <w:rsid w:val="0063516D"/>
    <w:rsid w:val="00665C56"/>
    <w:rsid w:val="006A6351"/>
    <w:rsid w:val="006B30D7"/>
    <w:rsid w:val="006F2552"/>
    <w:rsid w:val="0072275A"/>
    <w:rsid w:val="007266F6"/>
    <w:rsid w:val="007626B5"/>
    <w:rsid w:val="007B79A6"/>
    <w:rsid w:val="007C7702"/>
    <w:rsid w:val="007F1710"/>
    <w:rsid w:val="00810005"/>
    <w:rsid w:val="00837BA6"/>
    <w:rsid w:val="00847326"/>
    <w:rsid w:val="00865ABF"/>
    <w:rsid w:val="008742E8"/>
    <w:rsid w:val="00897EB5"/>
    <w:rsid w:val="00907308"/>
    <w:rsid w:val="0092606D"/>
    <w:rsid w:val="0093499E"/>
    <w:rsid w:val="00951E7F"/>
    <w:rsid w:val="00965586"/>
    <w:rsid w:val="0099597E"/>
    <w:rsid w:val="009A340A"/>
    <w:rsid w:val="009C7FDD"/>
    <w:rsid w:val="009F4174"/>
    <w:rsid w:val="00A3033D"/>
    <w:rsid w:val="00A448C0"/>
    <w:rsid w:val="00A66FA3"/>
    <w:rsid w:val="00A707D9"/>
    <w:rsid w:val="00A833B3"/>
    <w:rsid w:val="00A83B6C"/>
    <w:rsid w:val="00A9218B"/>
    <w:rsid w:val="00A93A57"/>
    <w:rsid w:val="00AA076A"/>
    <w:rsid w:val="00AA6CE6"/>
    <w:rsid w:val="00AC00C8"/>
    <w:rsid w:val="00AF0D1B"/>
    <w:rsid w:val="00B046D4"/>
    <w:rsid w:val="00B40855"/>
    <w:rsid w:val="00B54707"/>
    <w:rsid w:val="00B612C9"/>
    <w:rsid w:val="00B636AB"/>
    <w:rsid w:val="00B7711F"/>
    <w:rsid w:val="00BC06FF"/>
    <w:rsid w:val="00BC39F9"/>
    <w:rsid w:val="00BD15FE"/>
    <w:rsid w:val="00BE40E2"/>
    <w:rsid w:val="00C20D3F"/>
    <w:rsid w:val="00C23A75"/>
    <w:rsid w:val="00C26003"/>
    <w:rsid w:val="00C57174"/>
    <w:rsid w:val="00C747F3"/>
    <w:rsid w:val="00CF498D"/>
    <w:rsid w:val="00CF7F24"/>
    <w:rsid w:val="00D26519"/>
    <w:rsid w:val="00D473C1"/>
    <w:rsid w:val="00D47517"/>
    <w:rsid w:val="00D53C4E"/>
    <w:rsid w:val="00D6134C"/>
    <w:rsid w:val="00D93658"/>
    <w:rsid w:val="00DA3EA9"/>
    <w:rsid w:val="00DC323B"/>
    <w:rsid w:val="00DE30D8"/>
    <w:rsid w:val="00E24A0A"/>
    <w:rsid w:val="00E331F3"/>
    <w:rsid w:val="00E40543"/>
    <w:rsid w:val="00E61B4D"/>
    <w:rsid w:val="00E7091A"/>
    <w:rsid w:val="00E76DD5"/>
    <w:rsid w:val="00E93284"/>
    <w:rsid w:val="00EA7733"/>
    <w:rsid w:val="00EB5305"/>
    <w:rsid w:val="00ED6D55"/>
    <w:rsid w:val="00F36CEA"/>
    <w:rsid w:val="00F42131"/>
    <w:rsid w:val="00F53044"/>
    <w:rsid w:val="00F64D77"/>
    <w:rsid w:val="00F96107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BBB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Roman Moser</cp:lastModifiedBy>
  <cp:revision>1</cp:revision>
  <cp:lastPrinted>2014-05-14T08:51:00Z</cp:lastPrinted>
  <dcterms:created xsi:type="dcterms:W3CDTF">2012-05-03T13:42:00Z</dcterms:created>
  <dcterms:modified xsi:type="dcterms:W3CDTF">2014-05-14T08:52:00Z</dcterms:modified>
</cp:coreProperties>
</file>