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072" w:type="dxa"/>
        <w:tblInd w:w="-5" w:type="dxa"/>
        <w:tblLook w:val="00A0" w:firstRow="1" w:lastRow="0" w:firstColumn="1" w:lastColumn="0" w:noHBand="0" w:noVBand="0"/>
      </w:tblPr>
      <w:tblGrid>
        <w:gridCol w:w="4678"/>
        <w:gridCol w:w="2835"/>
        <w:gridCol w:w="1559"/>
      </w:tblGrid>
      <w:tr w:rsidR="00021B8F" w:rsidRPr="000075E7" w:rsidTr="009C6B13">
        <w:trPr>
          <w:trHeight w:val="994"/>
        </w:trPr>
        <w:tc>
          <w:tcPr>
            <w:tcW w:w="4678" w:type="dxa"/>
          </w:tcPr>
          <w:p w:rsidR="00021B8F" w:rsidRPr="00F321AD" w:rsidRDefault="009C6B13" w:rsidP="003318B4">
            <w:pPr>
              <w:spacing w:before="120" w:after="120"/>
              <w:rPr>
                <w:rStyle w:val="IntensiverVerweis"/>
                <w:rFonts w:cs="Arial"/>
                <w:bCs w:val="0"/>
                <w:i/>
                <w:smallCaps w:val="0"/>
                <w:color w:val="auto"/>
                <w:spacing w:val="0"/>
                <w:sz w:val="28"/>
                <w:szCs w:val="28"/>
                <w:u w:val="none"/>
              </w:rPr>
            </w:pPr>
            <w:r>
              <w:rPr>
                <w:rStyle w:val="IntensiverVerweis"/>
                <w:rFonts w:cs="Arial"/>
                <w:bCs w:val="0"/>
                <w:i/>
                <w:smallCaps w:val="0"/>
                <w:color w:val="auto"/>
                <w:spacing w:val="0"/>
                <w:sz w:val="28"/>
                <w:szCs w:val="28"/>
                <w:u w:val="none"/>
              </w:rPr>
              <w:t xml:space="preserve">Einstieg Staatskunde </w:t>
            </w:r>
          </w:p>
          <w:p w:rsidR="00021B8F" w:rsidRPr="000075E7" w:rsidRDefault="00021B8F" w:rsidP="003318B4">
            <w:pPr>
              <w:spacing w:before="120" w:after="120"/>
              <w:rPr>
                <w:rStyle w:val="IntensiverVerweis"/>
                <w:rFonts w:cs="Arial"/>
                <w:b w:val="0"/>
                <w:bCs w:val="0"/>
                <w:smallCaps w:val="0"/>
                <w:color w:val="auto"/>
                <w:spacing w:val="0"/>
                <w:szCs w:val="22"/>
                <w:u w:val="none"/>
              </w:rPr>
            </w:pPr>
          </w:p>
        </w:tc>
        <w:tc>
          <w:tcPr>
            <w:tcW w:w="2835" w:type="dxa"/>
          </w:tcPr>
          <w:p w:rsidR="00021B8F" w:rsidRPr="006E2154" w:rsidRDefault="00021B8F" w:rsidP="003318B4">
            <w:pPr>
              <w:spacing w:before="120" w:after="120"/>
              <w:rPr>
                <w:rFonts w:cs="Arial"/>
                <w:szCs w:val="22"/>
              </w:rPr>
            </w:pPr>
          </w:p>
        </w:tc>
        <w:tc>
          <w:tcPr>
            <w:tcW w:w="1559" w:type="dxa"/>
          </w:tcPr>
          <w:p w:rsidR="00021B8F" w:rsidRPr="000075E7" w:rsidRDefault="00021B8F" w:rsidP="003318B4">
            <w:pPr>
              <w:spacing w:before="120" w:after="120"/>
              <w:rPr>
                <w:rStyle w:val="IntensiverVerweis"/>
                <w:rFonts w:cs="Arial"/>
                <w:b w:val="0"/>
                <w:bCs w:val="0"/>
                <w:smallCaps w:val="0"/>
                <w:color w:val="auto"/>
                <w:spacing w:val="0"/>
                <w:szCs w:val="22"/>
                <w:u w:val="none"/>
              </w:rPr>
            </w:pPr>
          </w:p>
        </w:tc>
      </w:tr>
    </w:tbl>
    <w:p w:rsidR="00021B8F" w:rsidRDefault="00021B8F" w:rsidP="00021B8F">
      <w:pPr>
        <w:autoSpaceDE w:val="0"/>
        <w:autoSpaceDN w:val="0"/>
        <w:adjustRightInd w:val="0"/>
        <w:spacing w:before="120" w:after="120"/>
        <w:rPr>
          <w:rFonts w:cs="Arial"/>
        </w:rPr>
      </w:pPr>
    </w:p>
    <w:p w:rsidR="00C7244F" w:rsidRPr="006305EF" w:rsidRDefault="00C7244F" w:rsidP="006305EF">
      <w:pPr>
        <w:pStyle w:val="Listenabsatz"/>
        <w:numPr>
          <w:ilvl w:val="0"/>
          <w:numId w:val="34"/>
        </w:numPr>
        <w:tabs>
          <w:tab w:val="left" w:pos="8505"/>
        </w:tabs>
        <w:autoSpaceDE w:val="0"/>
        <w:autoSpaceDN w:val="0"/>
        <w:adjustRightInd w:val="0"/>
        <w:spacing w:before="120" w:after="120"/>
        <w:ind w:left="284" w:hanging="284"/>
        <w:rPr>
          <w:rFonts w:cs="Arial"/>
          <w:szCs w:val="22"/>
          <w:lang w:eastAsia="de-CH"/>
        </w:rPr>
      </w:pPr>
      <w:r w:rsidRPr="006305EF">
        <w:rPr>
          <w:rFonts w:cs="Arial"/>
          <w:szCs w:val="22"/>
          <w:lang w:eastAsia="de-CH"/>
        </w:rPr>
        <w:t>Weisen Sie den Aussagen die ric</w:t>
      </w:r>
      <w:r w:rsidR="00DA4ED9" w:rsidRPr="006305EF">
        <w:rPr>
          <w:rFonts w:cs="Arial"/>
          <w:szCs w:val="22"/>
          <w:lang w:eastAsia="de-CH"/>
        </w:rPr>
        <w:t xml:space="preserve">htige Regierungsform zu, indem </w:t>
      </w:r>
      <w:r w:rsidRPr="006305EF">
        <w:rPr>
          <w:rFonts w:cs="Arial"/>
          <w:szCs w:val="22"/>
          <w:lang w:eastAsia="de-CH"/>
        </w:rPr>
        <w:t>Sie eine de</w:t>
      </w:r>
      <w:r w:rsidR="000931DF" w:rsidRPr="006305EF">
        <w:rPr>
          <w:rFonts w:cs="Arial"/>
          <w:szCs w:val="22"/>
          <w:lang w:eastAsia="de-CH"/>
        </w:rPr>
        <w:t>r folgenden Begriffe</w:t>
      </w:r>
      <w:r w:rsidR="002D1FB5" w:rsidRPr="006305EF">
        <w:rPr>
          <w:rFonts w:cs="Arial"/>
          <w:szCs w:val="22"/>
          <w:lang w:eastAsia="de-CH"/>
        </w:rPr>
        <w:t xml:space="preserve"> (Buchstabe) </w:t>
      </w:r>
      <w:r w:rsidR="000931DF" w:rsidRPr="006305EF">
        <w:rPr>
          <w:rFonts w:cs="Arial"/>
          <w:szCs w:val="22"/>
          <w:lang w:eastAsia="de-CH"/>
        </w:rPr>
        <w:t>verwenden.</w:t>
      </w:r>
      <w:r w:rsidR="0089014B" w:rsidRPr="006305EF">
        <w:rPr>
          <w:rFonts w:cs="Arial"/>
          <w:szCs w:val="22"/>
          <w:lang w:eastAsia="de-CH"/>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940"/>
      </w:tblGrid>
      <w:tr w:rsidR="002D1FB5" w:rsidTr="00021B8F">
        <w:trPr>
          <w:trHeight w:val="423"/>
        </w:trPr>
        <w:tc>
          <w:tcPr>
            <w:tcW w:w="2642" w:type="dxa"/>
          </w:tcPr>
          <w:p w:rsidR="002D1FB5" w:rsidRDefault="002D1FB5" w:rsidP="008B04AA">
            <w:pPr>
              <w:tabs>
                <w:tab w:val="right" w:pos="2331"/>
              </w:tabs>
              <w:autoSpaceDE w:val="0"/>
              <w:autoSpaceDN w:val="0"/>
              <w:adjustRightInd w:val="0"/>
              <w:spacing w:before="120" w:after="120"/>
              <w:rPr>
                <w:rFonts w:cs="Arial"/>
                <w:i/>
                <w:szCs w:val="22"/>
                <w:lang w:eastAsia="de-CH"/>
              </w:rPr>
            </w:pPr>
            <w:r w:rsidRPr="00021B8F">
              <w:rPr>
                <w:rFonts w:cs="Arial"/>
                <w:b/>
                <w:i/>
                <w:szCs w:val="22"/>
                <w:lang w:eastAsia="de-CH"/>
              </w:rPr>
              <w:t>A)</w:t>
            </w:r>
            <w:r>
              <w:rPr>
                <w:rFonts w:cs="Arial"/>
                <w:i/>
                <w:szCs w:val="22"/>
                <w:lang w:eastAsia="de-CH"/>
              </w:rPr>
              <w:t xml:space="preserve"> Monarchie</w:t>
            </w:r>
            <w:r w:rsidR="008B04AA">
              <w:rPr>
                <w:rFonts w:cs="Arial"/>
                <w:i/>
                <w:szCs w:val="22"/>
                <w:lang w:eastAsia="de-CH"/>
              </w:rPr>
              <w:tab/>
            </w:r>
          </w:p>
          <w:p w:rsidR="002D1FB5" w:rsidRPr="002D1FB5" w:rsidRDefault="002D1FB5" w:rsidP="000075E7">
            <w:pPr>
              <w:autoSpaceDE w:val="0"/>
              <w:autoSpaceDN w:val="0"/>
              <w:adjustRightInd w:val="0"/>
              <w:spacing w:before="120" w:after="120"/>
              <w:rPr>
                <w:rFonts w:cs="Arial"/>
                <w:i/>
                <w:szCs w:val="22"/>
                <w:lang w:eastAsia="de-CH"/>
              </w:rPr>
            </w:pPr>
            <w:r w:rsidRPr="00021B8F">
              <w:rPr>
                <w:rFonts w:cs="Arial"/>
                <w:b/>
                <w:i/>
                <w:szCs w:val="22"/>
                <w:lang w:eastAsia="de-CH"/>
              </w:rPr>
              <w:t xml:space="preserve">B) </w:t>
            </w:r>
            <w:r w:rsidRPr="00B57E6A">
              <w:rPr>
                <w:rFonts w:cs="Arial"/>
                <w:i/>
                <w:szCs w:val="22"/>
                <w:lang w:eastAsia="de-CH"/>
              </w:rPr>
              <w:t>direkte Demokratie</w:t>
            </w:r>
          </w:p>
        </w:tc>
        <w:tc>
          <w:tcPr>
            <w:tcW w:w="2940" w:type="dxa"/>
          </w:tcPr>
          <w:p w:rsidR="002D1FB5" w:rsidRDefault="002D1FB5" w:rsidP="00021B8F">
            <w:pPr>
              <w:autoSpaceDE w:val="0"/>
              <w:autoSpaceDN w:val="0"/>
              <w:adjustRightInd w:val="0"/>
              <w:spacing w:before="120" w:after="120"/>
              <w:rPr>
                <w:rFonts w:cs="Arial"/>
                <w:i/>
                <w:szCs w:val="22"/>
                <w:lang w:eastAsia="de-CH"/>
              </w:rPr>
            </w:pPr>
            <w:r w:rsidRPr="00021B8F">
              <w:rPr>
                <w:rFonts w:cs="Arial"/>
                <w:b/>
                <w:i/>
                <w:szCs w:val="22"/>
                <w:lang w:eastAsia="de-CH"/>
              </w:rPr>
              <w:t>C)</w:t>
            </w:r>
            <w:r>
              <w:rPr>
                <w:rFonts w:cs="Arial"/>
                <w:i/>
                <w:szCs w:val="22"/>
                <w:lang w:eastAsia="de-CH"/>
              </w:rPr>
              <w:t xml:space="preserve"> </w:t>
            </w:r>
            <w:r w:rsidRPr="00B57E6A">
              <w:rPr>
                <w:rFonts w:cs="Arial"/>
                <w:i/>
                <w:szCs w:val="22"/>
                <w:lang w:eastAsia="de-CH"/>
              </w:rPr>
              <w:t>indirekte Demo</w:t>
            </w:r>
            <w:r>
              <w:rPr>
                <w:rFonts w:cs="Arial"/>
                <w:i/>
                <w:szCs w:val="22"/>
                <w:lang w:eastAsia="de-CH"/>
              </w:rPr>
              <w:t>kratie</w:t>
            </w:r>
          </w:p>
          <w:p w:rsidR="002D1FB5" w:rsidRDefault="002D1FB5" w:rsidP="00021B8F">
            <w:pPr>
              <w:autoSpaceDE w:val="0"/>
              <w:autoSpaceDN w:val="0"/>
              <w:adjustRightInd w:val="0"/>
              <w:rPr>
                <w:rFonts w:cs="Arial"/>
                <w:szCs w:val="22"/>
                <w:lang w:eastAsia="de-CH"/>
              </w:rPr>
            </w:pPr>
            <w:r w:rsidRPr="00021B8F">
              <w:rPr>
                <w:rFonts w:cs="Arial"/>
                <w:b/>
                <w:i/>
                <w:szCs w:val="22"/>
                <w:lang w:eastAsia="de-CH"/>
              </w:rPr>
              <w:t>D)</w:t>
            </w:r>
            <w:r>
              <w:rPr>
                <w:rFonts w:cs="Arial"/>
                <w:i/>
                <w:szCs w:val="22"/>
                <w:lang w:eastAsia="de-CH"/>
              </w:rPr>
              <w:t xml:space="preserve"> </w:t>
            </w:r>
            <w:r w:rsidRPr="00B57E6A">
              <w:rPr>
                <w:rFonts w:cs="Arial"/>
                <w:i/>
                <w:szCs w:val="22"/>
                <w:lang w:eastAsia="de-CH"/>
              </w:rPr>
              <w:t>halbdirekte Demokratie</w:t>
            </w:r>
          </w:p>
        </w:tc>
      </w:tr>
    </w:tbl>
    <w:p w:rsidR="00C7244F" w:rsidRPr="00B57E6A" w:rsidRDefault="00C7244F" w:rsidP="00021B8F">
      <w:pPr>
        <w:autoSpaceDE w:val="0"/>
        <w:autoSpaceDN w:val="0"/>
        <w:adjustRightInd w:val="0"/>
        <w:rPr>
          <w:rFonts w:cs="Arial"/>
          <w:i/>
          <w:szCs w:val="22"/>
          <w:lang w:eastAsia="de-CH"/>
        </w:rPr>
      </w:pPr>
    </w:p>
    <w:tbl>
      <w:tblPr>
        <w:tblStyle w:val="Tabellenraster"/>
        <w:tblW w:w="0" w:type="auto"/>
        <w:tblInd w:w="108" w:type="dxa"/>
        <w:tblLook w:val="04A0" w:firstRow="1" w:lastRow="0" w:firstColumn="1" w:lastColumn="0" w:noHBand="0" w:noVBand="1"/>
      </w:tblPr>
      <w:tblGrid>
        <w:gridCol w:w="1285"/>
        <w:gridCol w:w="7667"/>
      </w:tblGrid>
      <w:tr w:rsidR="00B57E6A" w:rsidRPr="00B57E6A" w:rsidTr="00021B8F">
        <w:tc>
          <w:tcPr>
            <w:tcW w:w="1285" w:type="dxa"/>
          </w:tcPr>
          <w:p w:rsidR="00C7244F" w:rsidRPr="00B57E6A" w:rsidRDefault="00D66B73" w:rsidP="000075E7">
            <w:pPr>
              <w:autoSpaceDE w:val="0"/>
              <w:autoSpaceDN w:val="0"/>
              <w:adjustRightInd w:val="0"/>
              <w:spacing w:before="120" w:after="120"/>
              <w:rPr>
                <w:rFonts w:cs="Arial"/>
                <w:szCs w:val="22"/>
                <w:lang w:eastAsia="de-CH"/>
              </w:rPr>
            </w:pPr>
            <w:r>
              <w:rPr>
                <w:rFonts w:cs="Arial"/>
                <w:szCs w:val="22"/>
                <w:lang w:eastAsia="de-CH"/>
              </w:rPr>
              <w:t>B</w:t>
            </w:r>
          </w:p>
        </w:tc>
        <w:tc>
          <w:tcPr>
            <w:tcW w:w="7667" w:type="dxa"/>
          </w:tcPr>
          <w:p w:rsidR="00C7244F" w:rsidRPr="00B57E6A" w:rsidRDefault="00C7244F" w:rsidP="000075E7">
            <w:pPr>
              <w:autoSpaceDE w:val="0"/>
              <w:autoSpaceDN w:val="0"/>
              <w:adjustRightInd w:val="0"/>
              <w:spacing w:before="120" w:after="120"/>
              <w:rPr>
                <w:rFonts w:cs="Arial"/>
                <w:sz w:val="20"/>
                <w:szCs w:val="22"/>
                <w:lang w:eastAsia="de-CH"/>
              </w:rPr>
            </w:pPr>
            <w:r w:rsidRPr="00B57E6A">
              <w:rPr>
                <w:rFonts w:cs="Arial"/>
                <w:sz w:val="20"/>
                <w:szCs w:val="22"/>
                <w:lang w:eastAsia="de-CH"/>
              </w:rPr>
              <w:t>Der Souverän kann durch öffentliche Abstimmungen an der Gemeindeversammlung über Verfassung und Gesetze entscheiden.</w:t>
            </w:r>
          </w:p>
        </w:tc>
      </w:tr>
      <w:tr w:rsidR="00B57E6A" w:rsidRPr="00B57E6A" w:rsidTr="00021B8F">
        <w:tc>
          <w:tcPr>
            <w:tcW w:w="1285" w:type="dxa"/>
          </w:tcPr>
          <w:p w:rsidR="00C7244F" w:rsidRPr="00B57E6A" w:rsidRDefault="000A519D" w:rsidP="000075E7">
            <w:pPr>
              <w:autoSpaceDE w:val="0"/>
              <w:autoSpaceDN w:val="0"/>
              <w:adjustRightInd w:val="0"/>
              <w:spacing w:before="120" w:after="120"/>
              <w:rPr>
                <w:rFonts w:cs="Arial"/>
                <w:szCs w:val="22"/>
                <w:lang w:eastAsia="de-CH"/>
              </w:rPr>
            </w:pPr>
            <w:r>
              <w:rPr>
                <w:rFonts w:cs="Arial"/>
                <w:szCs w:val="22"/>
                <w:lang w:eastAsia="de-CH"/>
              </w:rPr>
              <w:t>A</w:t>
            </w:r>
          </w:p>
        </w:tc>
        <w:tc>
          <w:tcPr>
            <w:tcW w:w="7667" w:type="dxa"/>
          </w:tcPr>
          <w:p w:rsidR="00C7244F" w:rsidRPr="00B57E6A" w:rsidRDefault="0089014B" w:rsidP="002D1FB5">
            <w:pPr>
              <w:autoSpaceDE w:val="0"/>
              <w:autoSpaceDN w:val="0"/>
              <w:adjustRightInd w:val="0"/>
              <w:spacing w:before="120" w:after="120"/>
              <w:rPr>
                <w:rFonts w:cs="Arial"/>
                <w:sz w:val="20"/>
                <w:szCs w:val="22"/>
                <w:lang w:eastAsia="de-CH"/>
              </w:rPr>
            </w:pPr>
            <w:r w:rsidRPr="00B57E6A">
              <w:rPr>
                <w:rFonts w:cs="Arial"/>
                <w:sz w:val="20"/>
                <w:szCs w:val="22"/>
                <w:lang w:eastAsia="de-CH"/>
              </w:rPr>
              <w:t>Ludwig XV. ist durch Vererbung Nachfolger von Ludwig XIV.</w:t>
            </w:r>
          </w:p>
        </w:tc>
      </w:tr>
      <w:tr w:rsidR="00B57E6A" w:rsidRPr="00B57E6A" w:rsidTr="00021B8F">
        <w:tc>
          <w:tcPr>
            <w:tcW w:w="1285" w:type="dxa"/>
          </w:tcPr>
          <w:p w:rsidR="00C7244F" w:rsidRPr="00B57E6A" w:rsidRDefault="00D66B73" w:rsidP="000075E7">
            <w:pPr>
              <w:autoSpaceDE w:val="0"/>
              <w:autoSpaceDN w:val="0"/>
              <w:adjustRightInd w:val="0"/>
              <w:spacing w:before="120" w:after="120"/>
              <w:rPr>
                <w:rFonts w:cs="Arial"/>
                <w:szCs w:val="22"/>
                <w:lang w:eastAsia="de-CH"/>
              </w:rPr>
            </w:pPr>
            <w:r>
              <w:rPr>
                <w:rFonts w:cs="Arial"/>
                <w:szCs w:val="22"/>
                <w:lang w:eastAsia="de-CH"/>
              </w:rPr>
              <w:t>C</w:t>
            </w:r>
          </w:p>
        </w:tc>
        <w:tc>
          <w:tcPr>
            <w:tcW w:w="7667" w:type="dxa"/>
          </w:tcPr>
          <w:p w:rsidR="00C7244F" w:rsidRPr="00B57E6A" w:rsidRDefault="00C7244F" w:rsidP="002D1FB5">
            <w:pPr>
              <w:autoSpaceDE w:val="0"/>
              <w:autoSpaceDN w:val="0"/>
              <w:adjustRightInd w:val="0"/>
              <w:spacing w:before="120" w:after="120"/>
              <w:rPr>
                <w:rFonts w:cs="Arial"/>
                <w:sz w:val="20"/>
                <w:szCs w:val="22"/>
                <w:lang w:eastAsia="de-CH"/>
              </w:rPr>
            </w:pPr>
            <w:r w:rsidRPr="00B57E6A">
              <w:rPr>
                <w:rFonts w:cs="Arial"/>
                <w:sz w:val="20"/>
                <w:szCs w:val="22"/>
                <w:lang w:eastAsia="de-CH"/>
              </w:rPr>
              <w:t>Anstelle des Volkes tritt die Volksvertretung (Parlament).</w:t>
            </w:r>
          </w:p>
        </w:tc>
      </w:tr>
      <w:tr w:rsidR="00B57E6A" w:rsidRPr="00B57E6A" w:rsidTr="00021B8F">
        <w:tc>
          <w:tcPr>
            <w:tcW w:w="1285" w:type="dxa"/>
          </w:tcPr>
          <w:p w:rsidR="00C7244F" w:rsidRPr="00B57E6A" w:rsidRDefault="00D66B73" w:rsidP="000075E7">
            <w:pPr>
              <w:autoSpaceDE w:val="0"/>
              <w:autoSpaceDN w:val="0"/>
              <w:adjustRightInd w:val="0"/>
              <w:spacing w:before="120" w:after="120"/>
              <w:rPr>
                <w:rFonts w:cs="Arial"/>
                <w:szCs w:val="22"/>
                <w:lang w:eastAsia="de-CH"/>
              </w:rPr>
            </w:pPr>
            <w:r>
              <w:rPr>
                <w:rFonts w:cs="Arial"/>
                <w:szCs w:val="22"/>
                <w:lang w:eastAsia="de-CH"/>
              </w:rPr>
              <w:t>D</w:t>
            </w:r>
          </w:p>
        </w:tc>
        <w:tc>
          <w:tcPr>
            <w:tcW w:w="7667" w:type="dxa"/>
          </w:tcPr>
          <w:p w:rsidR="00C7244F" w:rsidRPr="00B57E6A" w:rsidRDefault="00C7244F" w:rsidP="000075E7">
            <w:pPr>
              <w:autoSpaceDE w:val="0"/>
              <w:autoSpaceDN w:val="0"/>
              <w:adjustRightInd w:val="0"/>
              <w:spacing w:before="120" w:after="120"/>
              <w:rPr>
                <w:rFonts w:cs="Arial"/>
                <w:sz w:val="20"/>
                <w:szCs w:val="22"/>
                <w:lang w:eastAsia="de-CH"/>
              </w:rPr>
            </w:pPr>
            <w:r w:rsidRPr="00B57E6A">
              <w:rPr>
                <w:rFonts w:cs="Arial"/>
                <w:sz w:val="20"/>
                <w:szCs w:val="22"/>
                <w:lang w:eastAsia="de-CH"/>
              </w:rPr>
              <w:t>Durch die Initiative kann die Bevölkerung</w:t>
            </w:r>
            <w:r w:rsidR="0089014B" w:rsidRPr="00B57E6A">
              <w:rPr>
                <w:rFonts w:cs="Arial"/>
                <w:sz w:val="20"/>
                <w:szCs w:val="22"/>
                <w:lang w:eastAsia="de-CH"/>
              </w:rPr>
              <w:t xml:space="preserve"> eine</w:t>
            </w:r>
            <w:r w:rsidRPr="00B57E6A">
              <w:rPr>
                <w:rFonts w:cs="Arial"/>
                <w:sz w:val="20"/>
                <w:szCs w:val="22"/>
                <w:lang w:eastAsia="de-CH"/>
              </w:rPr>
              <w:t xml:space="preserve"> </w:t>
            </w:r>
            <w:r w:rsidR="000075E7" w:rsidRPr="00B57E6A">
              <w:rPr>
                <w:rFonts w:cs="Arial"/>
                <w:sz w:val="20"/>
                <w:szCs w:val="22"/>
                <w:lang w:eastAsia="de-CH"/>
              </w:rPr>
              <w:t>Verfassungsänderung</w:t>
            </w:r>
            <w:r w:rsidR="0089014B" w:rsidRPr="00B57E6A">
              <w:rPr>
                <w:rFonts w:cs="Arial"/>
                <w:sz w:val="20"/>
                <w:szCs w:val="22"/>
                <w:lang w:eastAsia="de-CH"/>
              </w:rPr>
              <w:t xml:space="preserve"> veranlassen</w:t>
            </w:r>
            <w:r w:rsidRPr="00B57E6A">
              <w:rPr>
                <w:rFonts w:cs="Arial"/>
                <w:sz w:val="20"/>
                <w:szCs w:val="22"/>
                <w:lang w:eastAsia="de-CH"/>
              </w:rPr>
              <w:t>.</w:t>
            </w:r>
          </w:p>
        </w:tc>
      </w:tr>
    </w:tbl>
    <w:p w:rsidR="00021B8F" w:rsidRPr="00B57E6A" w:rsidRDefault="00021B8F" w:rsidP="00021B8F">
      <w:pPr>
        <w:autoSpaceDE w:val="0"/>
        <w:autoSpaceDN w:val="0"/>
        <w:adjustRightInd w:val="0"/>
        <w:spacing w:before="120" w:after="120"/>
        <w:jc w:val="both"/>
        <w:rPr>
          <w:rFonts w:cs="Arial"/>
          <w:szCs w:val="22"/>
        </w:rPr>
      </w:pPr>
    </w:p>
    <w:p w:rsidR="00021B8F" w:rsidRPr="006305EF" w:rsidRDefault="00021B8F" w:rsidP="006305EF">
      <w:pPr>
        <w:pStyle w:val="Listenabsatz"/>
        <w:numPr>
          <w:ilvl w:val="0"/>
          <w:numId w:val="34"/>
        </w:numPr>
        <w:tabs>
          <w:tab w:val="left" w:pos="8505"/>
        </w:tabs>
        <w:autoSpaceDE w:val="0"/>
        <w:autoSpaceDN w:val="0"/>
        <w:adjustRightInd w:val="0"/>
        <w:spacing w:before="120" w:after="120"/>
        <w:ind w:left="284" w:hanging="284"/>
        <w:jc w:val="both"/>
        <w:rPr>
          <w:rFonts w:cs="Arial"/>
          <w:b/>
          <w:szCs w:val="22"/>
        </w:rPr>
      </w:pPr>
      <w:r w:rsidRPr="006305EF">
        <w:rPr>
          <w:rFonts w:cs="Arial"/>
          <w:szCs w:val="22"/>
        </w:rPr>
        <w:t xml:space="preserve">Die Schweiz ist föderalistisch in drei politische Ebenen aufgeteilt. Welche weiteren existieren neben dem Bund? </w:t>
      </w:r>
    </w:p>
    <w:p w:rsidR="00736E50" w:rsidRDefault="009C6B13" w:rsidP="00736E50">
      <w:pPr>
        <w:autoSpaceDE w:val="0"/>
        <w:autoSpaceDN w:val="0"/>
        <w:adjustRightInd w:val="0"/>
        <w:spacing w:before="120" w:after="120"/>
        <w:jc w:val="both"/>
        <w:rPr>
          <w:rFonts w:cs="Arial"/>
          <w:szCs w:val="22"/>
        </w:rPr>
      </w:pPr>
      <w:r>
        <w:rPr>
          <w:rFonts w:cs="Arial"/>
          <w:szCs w:val="22"/>
        </w:rPr>
        <w:t xml:space="preserve">Antwort: </w:t>
      </w:r>
      <w:r w:rsidR="00D66B73">
        <w:rPr>
          <w:rFonts w:cs="Arial"/>
          <w:szCs w:val="22"/>
        </w:rPr>
        <w:t xml:space="preserve">Kanton und Gemeinde </w:t>
      </w:r>
      <w:r w:rsidR="000A519D">
        <w:rPr>
          <w:rFonts w:cs="Arial"/>
          <w:szCs w:val="22"/>
        </w:rPr>
        <w:t xml:space="preserve"> </w:t>
      </w:r>
    </w:p>
    <w:p w:rsidR="009C6B13" w:rsidRPr="000075E7" w:rsidRDefault="009C6B13" w:rsidP="00736E50">
      <w:pPr>
        <w:autoSpaceDE w:val="0"/>
        <w:autoSpaceDN w:val="0"/>
        <w:adjustRightInd w:val="0"/>
        <w:spacing w:before="120" w:after="120"/>
        <w:jc w:val="both"/>
        <w:rPr>
          <w:rFonts w:cs="Arial"/>
          <w:szCs w:val="22"/>
        </w:rPr>
      </w:pPr>
    </w:p>
    <w:p w:rsidR="009C6B13" w:rsidRPr="009C6B13" w:rsidRDefault="0035240B" w:rsidP="006305EF">
      <w:pPr>
        <w:pStyle w:val="Listenabsatz"/>
        <w:numPr>
          <w:ilvl w:val="0"/>
          <w:numId w:val="34"/>
        </w:numPr>
        <w:tabs>
          <w:tab w:val="left" w:pos="8505"/>
        </w:tabs>
        <w:autoSpaceDE w:val="0"/>
        <w:autoSpaceDN w:val="0"/>
        <w:adjustRightInd w:val="0"/>
        <w:spacing w:before="120" w:after="120"/>
        <w:ind w:left="284" w:hanging="284"/>
        <w:jc w:val="both"/>
        <w:rPr>
          <w:rFonts w:cs="Arial"/>
          <w:b/>
          <w:szCs w:val="22"/>
        </w:rPr>
      </w:pPr>
      <w:r w:rsidRPr="006305EF">
        <w:rPr>
          <w:rFonts w:cs="Arial"/>
          <w:szCs w:val="22"/>
          <w:lang w:eastAsia="de-CH"/>
        </w:rPr>
        <w:t>In der folgenden Tabelle geht es um die Aufteilung d</w:t>
      </w:r>
      <w:r w:rsidR="009C6B13">
        <w:rPr>
          <w:rFonts w:cs="Arial"/>
          <w:szCs w:val="22"/>
          <w:lang w:eastAsia="de-CH"/>
        </w:rPr>
        <w:t>er Staatsmacht auf Bundesebene.</w:t>
      </w:r>
    </w:p>
    <w:p w:rsidR="0035240B" w:rsidRPr="006305EF" w:rsidRDefault="0035240B" w:rsidP="009C6B13">
      <w:pPr>
        <w:pStyle w:val="Listenabsatz"/>
        <w:tabs>
          <w:tab w:val="left" w:pos="8505"/>
        </w:tabs>
        <w:autoSpaceDE w:val="0"/>
        <w:autoSpaceDN w:val="0"/>
        <w:adjustRightInd w:val="0"/>
        <w:spacing w:before="120" w:after="120"/>
        <w:ind w:left="284"/>
        <w:jc w:val="both"/>
        <w:rPr>
          <w:rFonts w:cs="Arial"/>
          <w:b/>
          <w:szCs w:val="22"/>
        </w:rPr>
      </w:pPr>
      <w:r w:rsidRPr="006305EF">
        <w:rPr>
          <w:rFonts w:cs="Arial"/>
          <w:szCs w:val="22"/>
          <w:lang w:eastAsia="de-CH"/>
        </w:rPr>
        <w:t>Tragen Sie in den leeren Felder</w:t>
      </w:r>
      <w:r w:rsidR="005E78FB" w:rsidRPr="006305EF">
        <w:rPr>
          <w:rFonts w:cs="Arial"/>
          <w:szCs w:val="22"/>
          <w:lang w:eastAsia="de-CH"/>
        </w:rPr>
        <w:t xml:space="preserve">n die passenden Begriffe ein. </w:t>
      </w:r>
      <w:r w:rsidR="00DC1367" w:rsidRPr="006305EF">
        <w:rPr>
          <w:rFonts w:cs="Arial"/>
          <w:szCs w:val="22"/>
          <w:lang w:eastAsia="de-CH"/>
        </w:rPr>
        <w:tab/>
      </w:r>
    </w:p>
    <w:tbl>
      <w:tblPr>
        <w:tblStyle w:val="Tabellenraster"/>
        <w:tblW w:w="0" w:type="auto"/>
        <w:tblInd w:w="108" w:type="dxa"/>
        <w:tblLook w:val="04A0" w:firstRow="1" w:lastRow="0" w:firstColumn="1" w:lastColumn="0" w:noHBand="0" w:noVBand="1"/>
      </w:tblPr>
      <w:tblGrid>
        <w:gridCol w:w="2986"/>
        <w:gridCol w:w="2980"/>
        <w:gridCol w:w="2986"/>
      </w:tblGrid>
      <w:tr w:rsidR="00B57E6A" w:rsidRPr="00B57E6A" w:rsidTr="000075E7">
        <w:trPr>
          <w:trHeight w:val="397"/>
        </w:trPr>
        <w:tc>
          <w:tcPr>
            <w:tcW w:w="3032"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tcPr>
          <w:p w:rsidR="005E78FB" w:rsidRPr="00B57E6A" w:rsidRDefault="005E78FB" w:rsidP="000075E7">
            <w:pPr>
              <w:spacing w:before="120" w:after="120"/>
              <w:ind w:left="426" w:hanging="426"/>
              <w:jc w:val="center"/>
              <w:rPr>
                <w:rFonts w:cs="Arial"/>
                <w:szCs w:val="22"/>
              </w:rPr>
            </w:pPr>
            <w:r w:rsidRPr="00B57E6A">
              <w:rPr>
                <w:rFonts w:cs="Arial"/>
                <w:szCs w:val="22"/>
              </w:rPr>
              <w:t xml:space="preserve">Staatsgewalt auf </w:t>
            </w:r>
          </w:p>
          <w:p w:rsidR="005E78FB" w:rsidRPr="00B57E6A" w:rsidRDefault="005E78FB" w:rsidP="000075E7">
            <w:pPr>
              <w:spacing w:before="120" w:after="120"/>
              <w:ind w:left="426" w:hanging="426"/>
              <w:jc w:val="center"/>
              <w:rPr>
                <w:rFonts w:cs="Arial"/>
                <w:szCs w:val="22"/>
              </w:rPr>
            </w:pPr>
            <w:r w:rsidRPr="00B57E6A">
              <w:rPr>
                <w:rFonts w:cs="Arial"/>
                <w:szCs w:val="22"/>
              </w:rPr>
              <w:t>Bundesebene</w:t>
            </w:r>
          </w:p>
        </w:tc>
        <w:tc>
          <w:tcPr>
            <w:tcW w:w="3033"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tcPr>
          <w:p w:rsidR="005E78FB" w:rsidRPr="00B57E6A" w:rsidRDefault="005E78FB" w:rsidP="000075E7">
            <w:pPr>
              <w:spacing w:before="120" w:after="120"/>
              <w:ind w:left="426" w:hanging="426"/>
              <w:jc w:val="center"/>
              <w:rPr>
                <w:rFonts w:cs="Arial"/>
                <w:szCs w:val="22"/>
              </w:rPr>
            </w:pPr>
            <w:r w:rsidRPr="00B57E6A">
              <w:rPr>
                <w:rFonts w:cs="Arial"/>
                <w:szCs w:val="22"/>
              </w:rPr>
              <w:t>Fachbegriff</w:t>
            </w:r>
          </w:p>
        </w:tc>
        <w:tc>
          <w:tcPr>
            <w:tcW w:w="3033"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tcPr>
          <w:p w:rsidR="005E78FB" w:rsidRPr="00B57E6A" w:rsidRDefault="005E78FB" w:rsidP="000075E7">
            <w:pPr>
              <w:spacing w:before="120" w:after="120"/>
              <w:ind w:left="426" w:hanging="426"/>
              <w:jc w:val="center"/>
              <w:rPr>
                <w:rFonts w:cs="Arial"/>
                <w:szCs w:val="22"/>
              </w:rPr>
            </w:pPr>
            <w:r w:rsidRPr="00B57E6A">
              <w:rPr>
                <w:rFonts w:cs="Arial"/>
                <w:szCs w:val="22"/>
              </w:rPr>
              <w:t>Deutsche Übersetzung</w:t>
            </w:r>
          </w:p>
        </w:tc>
      </w:tr>
      <w:tr w:rsidR="00B57E6A" w:rsidRPr="00B57E6A" w:rsidTr="005E78FB">
        <w:trPr>
          <w:trHeight w:val="397"/>
        </w:trPr>
        <w:tc>
          <w:tcPr>
            <w:tcW w:w="3032" w:type="dxa"/>
            <w:tcBorders>
              <w:top w:val="single" w:sz="4" w:space="0" w:color="auto"/>
            </w:tcBorders>
            <w:vAlign w:val="center"/>
          </w:tcPr>
          <w:p w:rsidR="005E78FB" w:rsidRPr="00B57E6A" w:rsidRDefault="005E78FB" w:rsidP="005E140D">
            <w:pPr>
              <w:spacing w:before="240" w:after="240"/>
              <w:ind w:left="426" w:hanging="426"/>
              <w:jc w:val="center"/>
              <w:rPr>
                <w:rFonts w:cs="Arial"/>
                <w:szCs w:val="22"/>
              </w:rPr>
            </w:pPr>
            <w:r w:rsidRPr="00B57E6A">
              <w:rPr>
                <w:rFonts w:cs="Arial"/>
                <w:szCs w:val="22"/>
              </w:rPr>
              <w:t>Nationalrat</w:t>
            </w:r>
          </w:p>
        </w:tc>
        <w:tc>
          <w:tcPr>
            <w:tcW w:w="3033" w:type="dxa"/>
            <w:tcBorders>
              <w:top w:val="single" w:sz="4" w:space="0" w:color="auto"/>
            </w:tcBorders>
            <w:vAlign w:val="center"/>
          </w:tcPr>
          <w:p w:rsidR="005E78FB" w:rsidRPr="00B57E6A" w:rsidRDefault="000A519D" w:rsidP="005E140D">
            <w:pPr>
              <w:spacing w:before="240" w:after="240"/>
              <w:ind w:left="426" w:hanging="426"/>
              <w:jc w:val="center"/>
              <w:rPr>
                <w:rFonts w:cs="Arial"/>
                <w:szCs w:val="22"/>
              </w:rPr>
            </w:pPr>
            <w:r>
              <w:rPr>
                <w:rFonts w:cs="Arial"/>
                <w:szCs w:val="22"/>
              </w:rPr>
              <w:t xml:space="preserve">Legislative </w:t>
            </w:r>
          </w:p>
        </w:tc>
        <w:tc>
          <w:tcPr>
            <w:tcW w:w="3033" w:type="dxa"/>
            <w:tcBorders>
              <w:top w:val="single" w:sz="4" w:space="0" w:color="auto"/>
            </w:tcBorders>
            <w:vAlign w:val="center"/>
          </w:tcPr>
          <w:p w:rsidR="005E78FB" w:rsidRPr="00B57E6A" w:rsidRDefault="00D66B73" w:rsidP="005E140D">
            <w:pPr>
              <w:spacing w:before="240" w:after="240"/>
              <w:ind w:left="426" w:hanging="426"/>
              <w:jc w:val="center"/>
              <w:rPr>
                <w:rFonts w:cs="Arial"/>
                <w:szCs w:val="22"/>
              </w:rPr>
            </w:pPr>
            <w:r>
              <w:rPr>
                <w:rFonts w:cs="Arial"/>
                <w:szCs w:val="22"/>
              </w:rPr>
              <w:t>Gesetzgebende Gewalt</w:t>
            </w:r>
          </w:p>
        </w:tc>
      </w:tr>
      <w:tr w:rsidR="00B57E6A" w:rsidRPr="00B57E6A" w:rsidTr="005E78FB">
        <w:trPr>
          <w:trHeight w:val="397"/>
        </w:trPr>
        <w:tc>
          <w:tcPr>
            <w:tcW w:w="3032" w:type="dxa"/>
            <w:vAlign w:val="center"/>
          </w:tcPr>
          <w:p w:rsidR="005E78FB" w:rsidRPr="00B57E6A" w:rsidRDefault="00D66B73" w:rsidP="005E140D">
            <w:pPr>
              <w:spacing w:before="240" w:after="240"/>
              <w:ind w:left="426" w:hanging="426"/>
              <w:jc w:val="center"/>
              <w:rPr>
                <w:rFonts w:cs="Arial"/>
                <w:szCs w:val="22"/>
              </w:rPr>
            </w:pPr>
            <w:r>
              <w:rPr>
                <w:rFonts w:cs="Arial"/>
                <w:szCs w:val="22"/>
              </w:rPr>
              <w:t>Bundesgericht</w:t>
            </w:r>
          </w:p>
        </w:tc>
        <w:tc>
          <w:tcPr>
            <w:tcW w:w="3033" w:type="dxa"/>
            <w:vAlign w:val="center"/>
          </w:tcPr>
          <w:p w:rsidR="005E78FB" w:rsidRPr="00B57E6A" w:rsidRDefault="00D66B73" w:rsidP="005E140D">
            <w:pPr>
              <w:spacing w:before="240" w:after="240"/>
              <w:ind w:left="426" w:hanging="426"/>
              <w:jc w:val="center"/>
              <w:rPr>
                <w:rFonts w:cs="Arial"/>
                <w:szCs w:val="22"/>
              </w:rPr>
            </w:pPr>
            <w:r>
              <w:rPr>
                <w:rFonts w:cs="Arial"/>
                <w:szCs w:val="22"/>
              </w:rPr>
              <w:t>Judikative</w:t>
            </w:r>
          </w:p>
        </w:tc>
        <w:tc>
          <w:tcPr>
            <w:tcW w:w="3033" w:type="dxa"/>
            <w:vAlign w:val="center"/>
          </w:tcPr>
          <w:p w:rsidR="005E78FB" w:rsidRPr="00B57E6A" w:rsidRDefault="00992B25" w:rsidP="005E140D">
            <w:pPr>
              <w:spacing w:before="240" w:after="240"/>
              <w:ind w:left="426" w:hanging="426"/>
              <w:jc w:val="center"/>
              <w:rPr>
                <w:rFonts w:cs="Arial"/>
                <w:szCs w:val="22"/>
              </w:rPr>
            </w:pPr>
            <w:r>
              <w:rPr>
                <w:rFonts w:cs="Arial"/>
                <w:szCs w:val="22"/>
              </w:rPr>
              <w:t>r</w:t>
            </w:r>
            <w:r w:rsidR="005E78FB" w:rsidRPr="00B57E6A">
              <w:rPr>
                <w:rFonts w:cs="Arial"/>
                <w:szCs w:val="22"/>
              </w:rPr>
              <w:t>ichterliche Gewalt</w:t>
            </w:r>
          </w:p>
        </w:tc>
      </w:tr>
      <w:tr w:rsidR="00B57E6A" w:rsidRPr="00B57E6A" w:rsidTr="005E78FB">
        <w:trPr>
          <w:trHeight w:val="397"/>
        </w:trPr>
        <w:tc>
          <w:tcPr>
            <w:tcW w:w="3032" w:type="dxa"/>
            <w:vAlign w:val="center"/>
          </w:tcPr>
          <w:p w:rsidR="005E78FB" w:rsidRPr="00B57E6A" w:rsidRDefault="005E78FB" w:rsidP="005E140D">
            <w:pPr>
              <w:spacing w:before="240" w:after="240"/>
              <w:ind w:left="426" w:hanging="426"/>
              <w:jc w:val="center"/>
              <w:rPr>
                <w:rFonts w:cs="Arial"/>
                <w:szCs w:val="22"/>
              </w:rPr>
            </w:pPr>
            <w:r w:rsidRPr="00B57E6A">
              <w:rPr>
                <w:rFonts w:cs="Arial"/>
                <w:szCs w:val="22"/>
              </w:rPr>
              <w:t>Ständerat</w:t>
            </w:r>
          </w:p>
        </w:tc>
        <w:tc>
          <w:tcPr>
            <w:tcW w:w="3033" w:type="dxa"/>
            <w:vAlign w:val="center"/>
          </w:tcPr>
          <w:p w:rsidR="005E78FB" w:rsidRPr="00B57E6A" w:rsidRDefault="000A519D" w:rsidP="005E140D">
            <w:pPr>
              <w:spacing w:before="240" w:after="240"/>
              <w:ind w:left="426" w:hanging="426"/>
              <w:jc w:val="center"/>
              <w:rPr>
                <w:rFonts w:cs="Arial"/>
                <w:szCs w:val="22"/>
              </w:rPr>
            </w:pPr>
            <w:r>
              <w:rPr>
                <w:rFonts w:cs="Arial"/>
                <w:szCs w:val="22"/>
              </w:rPr>
              <w:t>Legislative</w:t>
            </w:r>
          </w:p>
        </w:tc>
        <w:tc>
          <w:tcPr>
            <w:tcW w:w="3033" w:type="dxa"/>
            <w:vAlign w:val="center"/>
          </w:tcPr>
          <w:p w:rsidR="005E78FB" w:rsidRPr="00B57E6A" w:rsidRDefault="00D66B73" w:rsidP="005E140D">
            <w:pPr>
              <w:spacing w:before="240" w:after="240"/>
              <w:ind w:left="426" w:hanging="426"/>
              <w:jc w:val="center"/>
              <w:rPr>
                <w:rFonts w:cs="Arial"/>
                <w:szCs w:val="22"/>
              </w:rPr>
            </w:pPr>
            <w:r>
              <w:rPr>
                <w:rFonts w:cs="Arial"/>
                <w:szCs w:val="22"/>
              </w:rPr>
              <w:t>Gesetzgebende Gewalt</w:t>
            </w:r>
          </w:p>
        </w:tc>
      </w:tr>
      <w:tr w:rsidR="00B57E6A" w:rsidRPr="00B57E6A" w:rsidTr="005E78FB">
        <w:trPr>
          <w:trHeight w:val="397"/>
        </w:trPr>
        <w:tc>
          <w:tcPr>
            <w:tcW w:w="3032" w:type="dxa"/>
            <w:vAlign w:val="center"/>
          </w:tcPr>
          <w:p w:rsidR="005E78FB" w:rsidRPr="00B57E6A" w:rsidRDefault="000A519D" w:rsidP="005E140D">
            <w:pPr>
              <w:spacing w:before="240" w:after="240"/>
              <w:ind w:left="426" w:hanging="426"/>
              <w:jc w:val="center"/>
              <w:rPr>
                <w:rFonts w:cs="Arial"/>
                <w:szCs w:val="22"/>
              </w:rPr>
            </w:pPr>
            <w:r>
              <w:rPr>
                <w:rFonts w:cs="Arial"/>
                <w:szCs w:val="22"/>
              </w:rPr>
              <w:t>Bundesrat</w:t>
            </w:r>
          </w:p>
        </w:tc>
        <w:tc>
          <w:tcPr>
            <w:tcW w:w="3033" w:type="dxa"/>
            <w:vAlign w:val="center"/>
          </w:tcPr>
          <w:p w:rsidR="005E78FB" w:rsidRPr="00B57E6A" w:rsidRDefault="005E78FB" w:rsidP="005E140D">
            <w:pPr>
              <w:spacing w:before="240" w:after="240"/>
              <w:ind w:left="426" w:hanging="426"/>
              <w:jc w:val="center"/>
              <w:rPr>
                <w:rFonts w:cs="Arial"/>
                <w:szCs w:val="22"/>
              </w:rPr>
            </w:pPr>
            <w:r w:rsidRPr="00B57E6A">
              <w:rPr>
                <w:rFonts w:cs="Arial"/>
                <w:szCs w:val="22"/>
              </w:rPr>
              <w:t>Exekutive</w:t>
            </w:r>
          </w:p>
        </w:tc>
        <w:tc>
          <w:tcPr>
            <w:tcW w:w="3033" w:type="dxa"/>
            <w:vAlign w:val="center"/>
          </w:tcPr>
          <w:p w:rsidR="005E78FB" w:rsidRPr="00B57E6A" w:rsidRDefault="00D66B73" w:rsidP="005E140D">
            <w:pPr>
              <w:spacing w:before="240" w:after="240"/>
              <w:ind w:left="426" w:hanging="426"/>
              <w:jc w:val="center"/>
              <w:rPr>
                <w:rFonts w:cs="Arial"/>
                <w:szCs w:val="22"/>
              </w:rPr>
            </w:pPr>
            <w:r>
              <w:rPr>
                <w:rFonts w:cs="Arial"/>
                <w:szCs w:val="22"/>
              </w:rPr>
              <w:t>Ausführende Gewalt</w:t>
            </w:r>
          </w:p>
        </w:tc>
      </w:tr>
    </w:tbl>
    <w:p w:rsidR="00021B8F" w:rsidRDefault="00021B8F" w:rsidP="000075E7">
      <w:pPr>
        <w:spacing w:before="120" w:after="120"/>
        <w:jc w:val="both"/>
        <w:rPr>
          <w:rFonts w:cs="Arial"/>
          <w:szCs w:val="22"/>
        </w:rPr>
      </w:pPr>
    </w:p>
    <w:p w:rsidR="00021B8F" w:rsidRDefault="00021B8F">
      <w:pPr>
        <w:rPr>
          <w:rFonts w:cs="Arial"/>
          <w:szCs w:val="22"/>
        </w:rPr>
      </w:pPr>
      <w:r>
        <w:rPr>
          <w:rFonts w:cs="Arial"/>
          <w:szCs w:val="22"/>
        </w:rPr>
        <w:br w:type="page"/>
      </w:r>
    </w:p>
    <w:p w:rsidR="00116BEA" w:rsidRPr="00B57E6A" w:rsidRDefault="00116BEA" w:rsidP="000075E7">
      <w:pPr>
        <w:spacing w:before="120" w:after="120"/>
        <w:jc w:val="both"/>
        <w:rPr>
          <w:rFonts w:cs="Arial"/>
          <w:szCs w:val="22"/>
        </w:rPr>
      </w:pPr>
    </w:p>
    <w:p w:rsidR="00DC1367" w:rsidRPr="006305EF" w:rsidRDefault="0066517E" w:rsidP="006305EF">
      <w:pPr>
        <w:pStyle w:val="Listenabsatz"/>
        <w:numPr>
          <w:ilvl w:val="0"/>
          <w:numId w:val="34"/>
        </w:numPr>
        <w:spacing w:before="120"/>
        <w:ind w:left="284" w:hanging="284"/>
        <w:jc w:val="both"/>
        <w:rPr>
          <w:rFonts w:cs="Arial"/>
          <w:szCs w:val="22"/>
        </w:rPr>
      </w:pPr>
      <w:r w:rsidRPr="006305EF">
        <w:rPr>
          <w:rFonts w:cs="Arial"/>
          <w:szCs w:val="22"/>
        </w:rPr>
        <w:t>Erklären Sie</w:t>
      </w:r>
      <w:r w:rsidR="009C6B13">
        <w:rPr>
          <w:rFonts w:cs="Arial"/>
          <w:szCs w:val="22"/>
        </w:rPr>
        <w:t xml:space="preserve"> in mind. drei Sätzen</w:t>
      </w:r>
      <w:r w:rsidRPr="006305EF">
        <w:rPr>
          <w:rFonts w:cs="Arial"/>
          <w:szCs w:val="22"/>
        </w:rPr>
        <w:t>, warum es in der Schweiz auf Bundesebene zwei Kammern im Parlament gibt.</w:t>
      </w:r>
    </w:p>
    <w:p w:rsidR="002907F3" w:rsidRDefault="002907F3" w:rsidP="009C6B13">
      <w:pPr>
        <w:tabs>
          <w:tab w:val="left" w:pos="8505"/>
        </w:tabs>
        <w:spacing w:after="120"/>
        <w:jc w:val="both"/>
        <w:rPr>
          <w:rFonts w:cs="Arial"/>
          <w:szCs w:val="22"/>
        </w:rPr>
      </w:pPr>
    </w:p>
    <w:p w:rsidR="00711A83" w:rsidRDefault="00711A83" w:rsidP="009C6B13">
      <w:pPr>
        <w:tabs>
          <w:tab w:val="left" w:pos="8505"/>
        </w:tabs>
        <w:spacing w:after="120"/>
        <w:jc w:val="both"/>
        <w:rPr>
          <w:rFonts w:cs="Arial"/>
          <w:szCs w:val="22"/>
        </w:rPr>
      </w:pPr>
      <w:r>
        <w:rPr>
          <w:rFonts w:cs="Arial"/>
          <w:szCs w:val="22"/>
        </w:rPr>
        <w:t>Damit die kleinen Kantone von den fünf grossen nicht überstimmt werden (Minderheitenschutz). Die kleinen können sich so gegen die grossen Kantone ihre Interessen wahren. Das bedeutet aber, dass Kompromisse geschlossen werden müssen.  Was Entscheidungen in die Länge zieht ( Bereinigens verfahren, 3x hin und her).</w:t>
      </w:r>
    </w:p>
    <w:p w:rsidR="009C6B13" w:rsidRDefault="009C6B13" w:rsidP="009C6B13">
      <w:pPr>
        <w:tabs>
          <w:tab w:val="left" w:pos="8505"/>
        </w:tabs>
        <w:spacing w:after="120"/>
        <w:jc w:val="both"/>
        <w:rPr>
          <w:rFonts w:cs="Arial"/>
          <w:szCs w:val="22"/>
        </w:rPr>
      </w:pPr>
    </w:p>
    <w:p w:rsidR="009C6B13" w:rsidRPr="00B57E6A" w:rsidRDefault="009C6B13" w:rsidP="009C6B13">
      <w:pPr>
        <w:tabs>
          <w:tab w:val="left" w:pos="8505"/>
        </w:tabs>
        <w:spacing w:after="120"/>
        <w:jc w:val="both"/>
        <w:rPr>
          <w:rFonts w:cs="Arial"/>
          <w:szCs w:val="22"/>
        </w:rPr>
      </w:pPr>
    </w:p>
    <w:p w:rsidR="00021B8F" w:rsidRPr="009C6B13" w:rsidRDefault="00021B8F" w:rsidP="009C6B13">
      <w:pPr>
        <w:pStyle w:val="Listenabsatz"/>
        <w:numPr>
          <w:ilvl w:val="0"/>
          <w:numId w:val="34"/>
        </w:numPr>
        <w:tabs>
          <w:tab w:val="left" w:pos="8505"/>
          <w:tab w:val="left" w:pos="9498"/>
        </w:tabs>
        <w:spacing w:before="120" w:after="120"/>
        <w:ind w:left="284" w:hanging="284"/>
        <w:rPr>
          <w:color w:val="000000" w:themeColor="text1"/>
        </w:rPr>
      </w:pPr>
      <w:r w:rsidRPr="006305EF">
        <w:rPr>
          <w:rFonts w:cs="Arial"/>
          <w:szCs w:val="22"/>
        </w:rPr>
        <w:t>Erklären Sie den Begriff „Kantönligeist“</w:t>
      </w:r>
      <w:r w:rsidR="009C6B13">
        <w:rPr>
          <w:rFonts w:cs="Arial"/>
          <w:szCs w:val="22"/>
        </w:rPr>
        <w:t xml:space="preserve"> in max. vier Sätzen</w:t>
      </w:r>
      <w:r w:rsidRPr="006305EF">
        <w:rPr>
          <w:rFonts w:cs="Arial"/>
          <w:szCs w:val="22"/>
        </w:rPr>
        <w:t>.</w:t>
      </w:r>
      <w:r w:rsidRPr="006305EF">
        <w:rPr>
          <w:rFonts w:cs="Arial"/>
          <w:b/>
          <w:szCs w:val="22"/>
        </w:rPr>
        <w:t xml:space="preserve"> </w:t>
      </w:r>
    </w:p>
    <w:p w:rsidR="009C6B13" w:rsidRDefault="009C6B13" w:rsidP="009C6B13">
      <w:pPr>
        <w:pStyle w:val="Listenabsatz"/>
        <w:tabs>
          <w:tab w:val="left" w:pos="8505"/>
          <w:tab w:val="left" w:pos="9498"/>
        </w:tabs>
        <w:spacing w:before="120" w:after="120"/>
        <w:ind w:left="284"/>
        <w:rPr>
          <w:rFonts w:cs="Arial"/>
          <w:b/>
          <w:szCs w:val="22"/>
        </w:rPr>
      </w:pPr>
    </w:p>
    <w:p w:rsidR="002907F3" w:rsidRPr="002907F3" w:rsidRDefault="002907F3" w:rsidP="002907F3">
      <w:pPr>
        <w:tabs>
          <w:tab w:val="left" w:pos="8505"/>
        </w:tabs>
        <w:spacing w:after="120"/>
        <w:jc w:val="both"/>
        <w:rPr>
          <w:rFonts w:cs="Arial"/>
          <w:szCs w:val="22"/>
        </w:rPr>
      </w:pPr>
      <w:r w:rsidRPr="002907F3">
        <w:rPr>
          <w:rFonts w:cs="Arial"/>
          <w:szCs w:val="22"/>
        </w:rPr>
        <w:t xml:space="preserve">In der Schweiz har jeder Kanton eine gewisse Selbständigkeit schulen, Gesetze). Dadurch ist es möglich, dass teilweise 26 verschiedene Auffassungsgaben bestehen. Der Begriff </w:t>
      </w:r>
      <w:r>
        <w:rPr>
          <w:rFonts w:cs="Arial"/>
          <w:szCs w:val="22"/>
        </w:rPr>
        <w:t>wird</w:t>
      </w:r>
      <w:r w:rsidRPr="002907F3">
        <w:rPr>
          <w:rFonts w:cs="Arial"/>
          <w:szCs w:val="22"/>
        </w:rPr>
        <w:t xml:space="preserve"> heut grundsätzlich negativ verstanden.</w:t>
      </w:r>
    </w:p>
    <w:p w:rsidR="009C6B13" w:rsidRDefault="009C6B13" w:rsidP="009C6B13">
      <w:pPr>
        <w:pStyle w:val="Listenabsatz"/>
        <w:tabs>
          <w:tab w:val="left" w:pos="8505"/>
          <w:tab w:val="left" w:pos="9498"/>
        </w:tabs>
        <w:spacing w:before="120" w:after="120"/>
        <w:ind w:left="284"/>
        <w:rPr>
          <w:rFonts w:cs="Arial"/>
          <w:b/>
          <w:szCs w:val="22"/>
        </w:rPr>
      </w:pPr>
    </w:p>
    <w:p w:rsidR="009C6B13" w:rsidRDefault="009C6B13" w:rsidP="009C6B13">
      <w:pPr>
        <w:pStyle w:val="Listenabsatz"/>
        <w:tabs>
          <w:tab w:val="left" w:pos="8505"/>
          <w:tab w:val="left" w:pos="9498"/>
        </w:tabs>
        <w:spacing w:before="120" w:after="120"/>
        <w:ind w:left="284"/>
        <w:rPr>
          <w:color w:val="000000" w:themeColor="text1"/>
        </w:rPr>
      </w:pPr>
    </w:p>
    <w:p w:rsidR="00021B8F" w:rsidRPr="006305EF" w:rsidRDefault="00021B8F" w:rsidP="006305EF">
      <w:pPr>
        <w:pStyle w:val="Listenabsatz"/>
        <w:numPr>
          <w:ilvl w:val="0"/>
          <w:numId w:val="34"/>
        </w:numPr>
        <w:tabs>
          <w:tab w:val="left" w:pos="8505"/>
        </w:tabs>
        <w:spacing w:before="120" w:after="120"/>
        <w:ind w:left="284" w:hanging="284"/>
        <w:jc w:val="both"/>
        <w:rPr>
          <w:rFonts w:cs="Arial"/>
          <w:b/>
          <w:szCs w:val="22"/>
        </w:rPr>
      </w:pPr>
      <w:r w:rsidRPr="006305EF">
        <w:rPr>
          <w:rFonts w:cs="Arial"/>
          <w:szCs w:val="22"/>
        </w:rPr>
        <w:t xml:space="preserve">Zählen Sie zwei Aufgaben der </w:t>
      </w:r>
      <w:r w:rsidR="009C6B13">
        <w:rPr>
          <w:rFonts w:cs="Arial"/>
          <w:szCs w:val="22"/>
        </w:rPr>
        <w:t>V</w:t>
      </w:r>
      <w:r w:rsidRPr="006305EF">
        <w:rPr>
          <w:rFonts w:cs="Arial"/>
          <w:szCs w:val="22"/>
        </w:rPr>
        <w:t>ereinigten Bundesversammlung auf.</w:t>
      </w:r>
      <w:r w:rsidRPr="006305EF">
        <w:rPr>
          <w:rFonts w:cs="Arial"/>
          <w:szCs w:val="22"/>
        </w:rPr>
        <w:tab/>
      </w:r>
    </w:p>
    <w:p w:rsidR="005E140D" w:rsidRDefault="005E140D" w:rsidP="00021B8F">
      <w:pPr>
        <w:autoSpaceDE w:val="0"/>
        <w:autoSpaceDN w:val="0"/>
        <w:adjustRightInd w:val="0"/>
        <w:spacing w:before="120" w:after="120"/>
        <w:rPr>
          <w:rFonts w:cs="Arial"/>
          <w:szCs w:val="22"/>
          <w:lang w:eastAsia="de-CH"/>
        </w:rPr>
      </w:pPr>
    </w:p>
    <w:p w:rsidR="008628F4" w:rsidRDefault="008628F4" w:rsidP="00021B8F">
      <w:pPr>
        <w:autoSpaceDE w:val="0"/>
        <w:autoSpaceDN w:val="0"/>
        <w:adjustRightInd w:val="0"/>
        <w:spacing w:before="120" w:after="120"/>
        <w:rPr>
          <w:rFonts w:cs="Arial"/>
          <w:szCs w:val="22"/>
          <w:lang w:eastAsia="de-CH"/>
        </w:rPr>
      </w:pPr>
      <w:r>
        <w:rPr>
          <w:rFonts w:cs="Arial"/>
          <w:szCs w:val="22"/>
          <w:lang w:eastAsia="de-CH"/>
        </w:rPr>
        <w:t>1.Wahl vornehmen</w:t>
      </w:r>
    </w:p>
    <w:p w:rsidR="008628F4" w:rsidRDefault="008628F4" w:rsidP="00021B8F">
      <w:pPr>
        <w:autoSpaceDE w:val="0"/>
        <w:autoSpaceDN w:val="0"/>
        <w:adjustRightInd w:val="0"/>
        <w:spacing w:before="120" w:after="120"/>
        <w:rPr>
          <w:rFonts w:cs="Arial"/>
          <w:szCs w:val="22"/>
          <w:lang w:eastAsia="de-CH"/>
        </w:rPr>
      </w:pPr>
      <w:r>
        <w:rPr>
          <w:rFonts w:cs="Arial"/>
          <w:szCs w:val="22"/>
          <w:lang w:eastAsia="de-CH"/>
        </w:rPr>
        <w:t>2. Begnadigung</w:t>
      </w:r>
    </w:p>
    <w:p w:rsidR="008628F4" w:rsidRDefault="008628F4" w:rsidP="00021B8F">
      <w:pPr>
        <w:autoSpaceDE w:val="0"/>
        <w:autoSpaceDN w:val="0"/>
        <w:adjustRightInd w:val="0"/>
        <w:spacing w:before="120" w:after="120"/>
        <w:rPr>
          <w:rFonts w:cs="Arial"/>
          <w:szCs w:val="22"/>
          <w:lang w:eastAsia="de-CH"/>
        </w:rPr>
      </w:pPr>
      <w:r>
        <w:rPr>
          <w:rFonts w:cs="Arial"/>
          <w:szCs w:val="22"/>
          <w:lang w:eastAsia="de-CH"/>
        </w:rPr>
        <w:t xml:space="preserve">3. Zuständigkeitskonflikt entscheiden </w:t>
      </w:r>
    </w:p>
    <w:p w:rsidR="009C6B13" w:rsidRDefault="009C6B13" w:rsidP="00021B8F">
      <w:pPr>
        <w:autoSpaceDE w:val="0"/>
        <w:autoSpaceDN w:val="0"/>
        <w:adjustRightInd w:val="0"/>
        <w:spacing w:before="120" w:after="120"/>
        <w:rPr>
          <w:rFonts w:cs="Arial"/>
          <w:szCs w:val="22"/>
          <w:lang w:eastAsia="de-CH"/>
        </w:rPr>
      </w:pPr>
    </w:p>
    <w:p w:rsidR="009C6B13" w:rsidRPr="00B57E6A" w:rsidRDefault="009C6B13" w:rsidP="00021B8F">
      <w:pPr>
        <w:autoSpaceDE w:val="0"/>
        <w:autoSpaceDN w:val="0"/>
        <w:adjustRightInd w:val="0"/>
        <w:spacing w:before="120" w:after="120"/>
        <w:rPr>
          <w:rFonts w:cs="Arial"/>
          <w:szCs w:val="22"/>
          <w:lang w:eastAsia="de-CH"/>
        </w:rPr>
      </w:pPr>
    </w:p>
    <w:p w:rsidR="00E3691D" w:rsidRPr="006305EF" w:rsidRDefault="00E3691D" w:rsidP="006305EF">
      <w:pPr>
        <w:pStyle w:val="Listenabsatz"/>
        <w:numPr>
          <w:ilvl w:val="0"/>
          <w:numId w:val="34"/>
        </w:numPr>
        <w:tabs>
          <w:tab w:val="left" w:pos="8505"/>
        </w:tabs>
        <w:autoSpaceDE w:val="0"/>
        <w:autoSpaceDN w:val="0"/>
        <w:adjustRightInd w:val="0"/>
        <w:spacing w:before="120" w:after="120"/>
        <w:ind w:left="284" w:hanging="284"/>
        <w:rPr>
          <w:rFonts w:cs="Arial"/>
          <w:szCs w:val="22"/>
          <w:lang w:eastAsia="de-CH"/>
        </w:rPr>
      </w:pPr>
      <w:r w:rsidRPr="006305EF">
        <w:rPr>
          <w:rFonts w:cs="Arial"/>
          <w:szCs w:val="22"/>
          <w:lang w:eastAsia="de-CH"/>
        </w:rPr>
        <w:t xml:space="preserve">Nennen Sie </w:t>
      </w:r>
      <w:r w:rsidRPr="006305EF">
        <w:rPr>
          <w:rFonts w:cs="Arial"/>
          <w:b/>
          <w:i/>
          <w:szCs w:val="22"/>
          <w:lang w:eastAsia="de-CH"/>
        </w:rPr>
        <w:t>eine</w:t>
      </w:r>
      <w:r w:rsidRPr="006305EF">
        <w:rPr>
          <w:rFonts w:cs="Arial"/>
          <w:b/>
          <w:szCs w:val="22"/>
          <w:lang w:eastAsia="de-CH"/>
        </w:rPr>
        <w:t xml:space="preserve"> Staatsform</w:t>
      </w:r>
      <w:r w:rsidRPr="006305EF">
        <w:rPr>
          <w:rFonts w:cs="Arial"/>
          <w:szCs w:val="22"/>
          <w:lang w:eastAsia="de-CH"/>
        </w:rPr>
        <w:t xml:space="preserve"> und notieren Sie da</w:t>
      </w:r>
      <w:r w:rsidR="009C6B13">
        <w:rPr>
          <w:rFonts w:cs="Arial"/>
          <w:szCs w:val="22"/>
          <w:lang w:eastAsia="de-CH"/>
        </w:rPr>
        <w:t>zu je einen Vor- und Nachteil.</w:t>
      </w:r>
    </w:p>
    <w:tbl>
      <w:tblPr>
        <w:tblStyle w:val="Tabellenraster"/>
        <w:tblW w:w="0" w:type="auto"/>
        <w:tblInd w:w="108" w:type="dxa"/>
        <w:tblLook w:val="04A0" w:firstRow="1" w:lastRow="0" w:firstColumn="1" w:lastColumn="0" w:noHBand="0" w:noVBand="1"/>
      </w:tblPr>
      <w:tblGrid>
        <w:gridCol w:w="2882"/>
        <w:gridCol w:w="2981"/>
        <w:gridCol w:w="3089"/>
      </w:tblGrid>
      <w:tr w:rsidR="00E3691D" w:rsidRPr="00B57E6A" w:rsidTr="003318B4">
        <w:tc>
          <w:tcPr>
            <w:tcW w:w="2962" w:type="dxa"/>
            <w:shd w:val="clear" w:color="auto" w:fill="DBE5F1" w:themeFill="accent1" w:themeFillTint="33"/>
          </w:tcPr>
          <w:p w:rsidR="00E3691D" w:rsidRPr="00B57E6A" w:rsidRDefault="00E3691D" w:rsidP="003318B4">
            <w:pPr>
              <w:autoSpaceDE w:val="0"/>
              <w:autoSpaceDN w:val="0"/>
              <w:adjustRightInd w:val="0"/>
              <w:spacing w:before="120" w:after="120"/>
              <w:rPr>
                <w:rFonts w:cs="Arial"/>
                <w:szCs w:val="22"/>
                <w:lang w:eastAsia="de-CH"/>
              </w:rPr>
            </w:pPr>
            <w:r w:rsidRPr="00B57E6A">
              <w:rPr>
                <w:rFonts w:cs="Arial"/>
                <w:szCs w:val="22"/>
                <w:lang w:eastAsia="de-CH"/>
              </w:rPr>
              <w:t>Staatsform</w:t>
            </w:r>
          </w:p>
        </w:tc>
        <w:tc>
          <w:tcPr>
            <w:tcW w:w="3071" w:type="dxa"/>
            <w:shd w:val="clear" w:color="auto" w:fill="DBE5F1" w:themeFill="accent1" w:themeFillTint="33"/>
          </w:tcPr>
          <w:p w:rsidR="00E3691D" w:rsidRPr="00B57E6A" w:rsidRDefault="00E3691D" w:rsidP="003318B4">
            <w:pPr>
              <w:autoSpaceDE w:val="0"/>
              <w:autoSpaceDN w:val="0"/>
              <w:adjustRightInd w:val="0"/>
              <w:spacing w:before="120" w:after="120"/>
              <w:rPr>
                <w:rFonts w:cs="Arial"/>
                <w:szCs w:val="22"/>
                <w:lang w:eastAsia="de-CH"/>
              </w:rPr>
            </w:pPr>
            <w:r w:rsidRPr="00B57E6A">
              <w:rPr>
                <w:rFonts w:cs="Arial"/>
                <w:szCs w:val="22"/>
                <w:lang w:eastAsia="de-CH"/>
              </w:rPr>
              <w:t>Vorteil</w:t>
            </w:r>
          </w:p>
        </w:tc>
        <w:tc>
          <w:tcPr>
            <w:tcW w:w="3181" w:type="dxa"/>
            <w:shd w:val="clear" w:color="auto" w:fill="DBE5F1" w:themeFill="accent1" w:themeFillTint="33"/>
          </w:tcPr>
          <w:p w:rsidR="00E3691D" w:rsidRPr="00B57E6A" w:rsidRDefault="00E3691D" w:rsidP="003318B4">
            <w:pPr>
              <w:autoSpaceDE w:val="0"/>
              <w:autoSpaceDN w:val="0"/>
              <w:adjustRightInd w:val="0"/>
              <w:spacing w:before="120" w:after="120"/>
              <w:rPr>
                <w:rFonts w:cs="Arial"/>
                <w:szCs w:val="22"/>
                <w:lang w:eastAsia="de-CH"/>
              </w:rPr>
            </w:pPr>
            <w:r w:rsidRPr="00B57E6A">
              <w:rPr>
                <w:rFonts w:cs="Arial"/>
                <w:szCs w:val="22"/>
                <w:lang w:eastAsia="de-CH"/>
              </w:rPr>
              <w:t>Nachteil</w:t>
            </w:r>
          </w:p>
        </w:tc>
      </w:tr>
      <w:tr w:rsidR="00E3691D" w:rsidRPr="00B57E6A" w:rsidTr="003318B4">
        <w:trPr>
          <w:trHeight w:val="1522"/>
        </w:trPr>
        <w:tc>
          <w:tcPr>
            <w:tcW w:w="2962" w:type="dxa"/>
            <w:tcBorders>
              <w:bottom w:val="single" w:sz="4" w:space="0" w:color="auto"/>
            </w:tcBorders>
          </w:tcPr>
          <w:p w:rsidR="000A519D" w:rsidRPr="00B57E6A" w:rsidRDefault="008628F4" w:rsidP="003318B4">
            <w:pPr>
              <w:autoSpaceDE w:val="0"/>
              <w:autoSpaceDN w:val="0"/>
              <w:adjustRightInd w:val="0"/>
              <w:spacing w:before="120" w:after="120"/>
              <w:rPr>
                <w:rFonts w:cs="Arial"/>
                <w:szCs w:val="22"/>
                <w:lang w:eastAsia="de-CH"/>
              </w:rPr>
            </w:pPr>
            <w:r>
              <w:rPr>
                <w:rFonts w:cs="Arial"/>
                <w:szCs w:val="22"/>
                <w:lang w:eastAsia="de-CH"/>
              </w:rPr>
              <w:t>Staatenbund</w:t>
            </w:r>
          </w:p>
        </w:tc>
        <w:tc>
          <w:tcPr>
            <w:tcW w:w="3071" w:type="dxa"/>
            <w:tcBorders>
              <w:bottom w:val="single" w:sz="4" w:space="0" w:color="auto"/>
            </w:tcBorders>
          </w:tcPr>
          <w:p w:rsidR="000A519D" w:rsidRDefault="008628F4" w:rsidP="008628F4">
            <w:pPr>
              <w:autoSpaceDE w:val="0"/>
              <w:autoSpaceDN w:val="0"/>
              <w:adjustRightInd w:val="0"/>
              <w:spacing w:before="120" w:after="120"/>
              <w:rPr>
                <w:rFonts w:cs="Arial"/>
                <w:szCs w:val="22"/>
                <w:lang w:eastAsia="de-CH"/>
              </w:rPr>
            </w:pPr>
            <w:r>
              <w:rPr>
                <w:rFonts w:cs="Arial"/>
                <w:szCs w:val="22"/>
                <w:lang w:eastAsia="de-CH"/>
              </w:rPr>
              <w:t>Verstärkt gegenseitige</w:t>
            </w:r>
            <w:bookmarkStart w:id="0" w:name="_GoBack"/>
            <w:bookmarkEnd w:id="0"/>
            <w:r>
              <w:rPr>
                <w:rFonts w:cs="Arial"/>
                <w:szCs w:val="22"/>
                <w:lang w:eastAsia="de-CH"/>
              </w:rPr>
              <w:t xml:space="preserve"> Unterstützung</w:t>
            </w:r>
          </w:p>
          <w:p w:rsidR="008628F4" w:rsidRPr="00B57E6A" w:rsidRDefault="008628F4" w:rsidP="008628F4">
            <w:pPr>
              <w:autoSpaceDE w:val="0"/>
              <w:autoSpaceDN w:val="0"/>
              <w:adjustRightInd w:val="0"/>
              <w:spacing w:before="120" w:after="120"/>
              <w:rPr>
                <w:rFonts w:cs="Arial"/>
                <w:szCs w:val="22"/>
                <w:lang w:eastAsia="de-CH"/>
              </w:rPr>
            </w:pPr>
            <w:r>
              <w:rPr>
                <w:rFonts w:cs="Arial"/>
                <w:szCs w:val="22"/>
                <w:lang w:eastAsia="de-CH"/>
              </w:rPr>
              <w:t>Aufgaben effizienter lösen</w:t>
            </w:r>
          </w:p>
        </w:tc>
        <w:tc>
          <w:tcPr>
            <w:tcW w:w="3181" w:type="dxa"/>
            <w:tcBorders>
              <w:bottom w:val="single" w:sz="4" w:space="0" w:color="auto"/>
            </w:tcBorders>
          </w:tcPr>
          <w:p w:rsidR="000A519D" w:rsidRPr="00B57E6A" w:rsidRDefault="000A519D" w:rsidP="008628F4">
            <w:pPr>
              <w:autoSpaceDE w:val="0"/>
              <w:autoSpaceDN w:val="0"/>
              <w:adjustRightInd w:val="0"/>
              <w:spacing w:before="120" w:after="120"/>
              <w:rPr>
                <w:rFonts w:cs="Arial"/>
                <w:szCs w:val="22"/>
                <w:lang w:eastAsia="de-CH"/>
              </w:rPr>
            </w:pPr>
          </w:p>
          <w:p w:rsidR="00E3691D" w:rsidRPr="00B57E6A" w:rsidRDefault="00E3691D" w:rsidP="003318B4">
            <w:pPr>
              <w:autoSpaceDE w:val="0"/>
              <w:autoSpaceDN w:val="0"/>
              <w:adjustRightInd w:val="0"/>
              <w:spacing w:before="120" w:after="120"/>
              <w:rPr>
                <w:rFonts w:cs="Arial"/>
                <w:szCs w:val="22"/>
                <w:lang w:eastAsia="de-CH"/>
              </w:rPr>
            </w:pPr>
          </w:p>
          <w:p w:rsidR="00E3691D" w:rsidRPr="00B57E6A" w:rsidRDefault="00E3691D" w:rsidP="003318B4">
            <w:pPr>
              <w:autoSpaceDE w:val="0"/>
              <w:autoSpaceDN w:val="0"/>
              <w:adjustRightInd w:val="0"/>
              <w:spacing w:before="120" w:after="120"/>
              <w:rPr>
                <w:rFonts w:cs="Arial"/>
                <w:szCs w:val="22"/>
                <w:lang w:eastAsia="de-CH"/>
              </w:rPr>
            </w:pPr>
          </w:p>
          <w:p w:rsidR="00E3691D" w:rsidRPr="00B57E6A" w:rsidRDefault="00E3691D" w:rsidP="003318B4">
            <w:pPr>
              <w:autoSpaceDE w:val="0"/>
              <w:autoSpaceDN w:val="0"/>
              <w:adjustRightInd w:val="0"/>
              <w:spacing w:before="120" w:after="120"/>
              <w:rPr>
                <w:rFonts w:cs="Arial"/>
                <w:szCs w:val="22"/>
                <w:lang w:eastAsia="de-CH"/>
              </w:rPr>
            </w:pPr>
          </w:p>
          <w:p w:rsidR="00E3691D" w:rsidRDefault="00E3691D" w:rsidP="003318B4">
            <w:pPr>
              <w:autoSpaceDE w:val="0"/>
              <w:autoSpaceDN w:val="0"/>
              <w:adjustRightInd w:val="0"/>
              <w:spacing w:before="120" w:after="120"/>
              <w:rPr>
                <w:rFonts w:cs="Arial"/>
                <w:szCs w:val="22"/>
                <w:lang w:eastAsia="de-CH"/>
              </w:rPr>
            </w:pPr>
          </w:p>
          <w:p w:rsidR="00E3691D" w:rsidRDefault="00E3691D" w:rsidP="003318B4">
            <w:pPr>
              <w:autoSpaceDE w:val="0"/>
              <w:autoSpaceDN w:val="0"/>
              <w:adjustRightInd w:val="0"/>
              <w:spacing w:before="120" w:after="120"/>
              <w:rPr>
                <w:rFonts w:cs="Arial"/>
                <w:szCs w:val="22"/>
                <w:lang w:eastAsia="de-CH"/>
              </w:rPr>
            </w:pPr>
          </w:p>
          <w:p w:rsidR="00E3691D" w:rsidRDefault="00E3691D" w:rsidP="003318B4">
            <w:pPr>
              <w:autoSpaceDE w:val="0"/>
              <w:autoSpaceDN w:val="0"/>
              <w:adjustRightInd w:val="0"/>
              <w:spacing w:before="120" w:after="120"/>
              <w:rPr>
                <w:rFonts w:cs="Arial"/>
                <w:szCs w:val="22"/>
                <w:lang w:eastAsia="de-CH"/>
              </w:rPr>
            </w:pPr>
          </w:p>
          <w:p w:rsidR="00E3691D" w:rsidRDefault="00E3691D" w:rsidP="003318B4">
            <w:pPr>
              <w:autoSpaceDE w:val="0"/>
              <w:autoSpaceDN w:val="0"/>
              <w:adjustRightInd w:val="0"/>
              <w:spacing w:before="120" w:after="120"/>
              <w:rPr>
                <w:rFonts w:cs="Arial"/>
                <w:szCs w:val="22"/>
                <w:lang w:eastAsia="de-CH"/>
              </w:rPr>
            </w:pPr>
          </w:p>
          <w:p w:rsidR="00E3691D" w:rsidRPr="00B57E6A" w:rsidRDefault="00E3691D" w:rsidP="003318B4">
            <w:pPr>
              <w:autoSpaceDE w:val="0"/>
              <w:autoSpaceDN w:val="0"/>
              <w:adjustRightInd w:val="0"/>
              <w:spacing w:before="120" w:after="120"/>
              <w:rPr>
                <w:rFonts w:cs="Arial"/>
                <w:szCs w:val="22"/>
                <w:lang w:eastAsia="de-CH"/>
              </w:rPr>
            </w:pPr>
          </w:p>
        </w:tc>
      </w:tr>
    </w:tbl>
    <w:p w:rsidR="00E3691D" w:rsidRDefault="00E3691D">
      <w:pPr>
        <w:rPr>
          <w:color w:val="000000" w:themeColor="text1"/>
        </w:rPr>
      </w:pPr>
      <w:r>
        <w:rPr>
          <w:color w:val="000000" w:themeColor="text1"/>
        </w:rPr>
        <w:br w:type="page"/>
      </w:r>
    </w:p>
    <w:p w:rsidR="00021B8F" w:rsidRDefault="00021B8F" w:rsidP="0061148C">
      <w:pPr>
        <w:tabs>
          <w:tab w:val="left" w:pos="8505"/>
        </w:tabs>
        <w:autoSpaceDE w:val="0"/>
        <w:autoSpaceDN w:val="0"/>
        <w:adjustRightInd w:val="0"/>
        <w:jc w:val="both"/>
        <w:rPr>
          <w:color w:val="000000" w:themeColor="text1"/>
        </w:rPr>
      </w:pPr>
    </w:p>
    <w:p w:rsidR="00116BEA" w:rsidRPr="006305EF" w:rsidRDefault="00375527" w:rsidP="0061148C">
      <w:pPr>
        <w:pStyle w:val="Listenabsatz"/>
        <w:numPr>
          <w:ilvl w:val="0"/>
          <w:numId w:val="34"/>
        </w:numPr>
        <w:tabs>
          <w:tab w:val="left" w:pos="8505"/>
        </w:tabs>
        <w:autoSpaceDE w:val="0"/>
        <w:autoSpaceDN w:val="0"/>
        <w:adjustRightInd w:val="0"/>
        <w:spacing w:after="120"/>
        <w:ind w:left="284" w:hanging="284"/>
        <w:jc w:val="both"/>
        <w:rPr>
          <w:color w:val="000000" w:themeColor="text1"/>
        </w:rPr>
      </w:pPr>
      <w:r w:rsidRPr="006305EF">
        <w:rPr>
          <w:color w:val="000000" w:themeColor="text1"/>
        </w:rPr>
        <w:t xml:space="preserve">Welche Aufgaben haben </w:t>
      </w:r>
      <w:r w:rsidR="006305EF">
        <w:rPr>
          <w:color w:val="000000" w:themeColor="text1"/>
        </w:rPr>
        <w:t>unsere</w:t>
      </w:r>
      <w:r w:rsidRPr="006305EF">
        <w:rPr>
          <w:color w:val="000000" w:themeColor="text1"/>
        </w:rPr>
        <w:t xml:space="preserve"> </w:t>
      </w:r>
      <w:r w:rsidR="006651A3" w:rsidRPr="006305EF">
        <w:rPr>
          <w:color w:val="000000" w:themeColor="text1"/>
        </w:rPr>
        <w:t>Bundesräte in Ihren</w:t>
      </w:r>
      <w:r w:rsidRPr="006305EF">
        <w:rPr>
          <w:color w:val="000000" w:themeColor="text1"/>
        </w:rPr>
        <w:t xml:space="preserve"> Departement</w:t>
      </w:r>
      <w:r w:rsidR="006651A3" w:rsidRPr="006305EF">
        <w:rPr>
          <w:color w:val="000000" w:themeColor="text1"/>
        </w:rPr>
        <w:t>en</w:t>
      </w:r>
      <w:r w:rsidRPr="006305EF">
        <w:rPr>
          <w:color w:val="000000" w:themeColor="text1"/>
        </w:rPr>
        <w:t xml:space="preserve">? </w:t>
      </w:r>
      <w:r w:rsidR="00116BEA" w:rsidRPr="006305EF">
        <w:rPr>
          <w:color w:val="000000" w:themeColor="text1"/>
        </w:rPr>
        <w:t xml:space="preserve">Ordnen Sie den </w:t>
      </w:r>
      <w:r w:rsidR="006305EF">
        <w:rPr>
          <w:color w:val="000000" w:themeColor="text1"/>
        </w:rPr>
        <w:t>Departementen</w:t>
      </w:r>
      <w:r w:rsidR="00116BEA" w:rsidRPr="006305EF">
        <w:rPr>
          <w:color w:val="000000" w:themeColor="text1"/>
        </w:rPr>
        <w:t xml:space="preserve"> </w:t>
      </w:r>
      <w:r w:rsidR="006651A3" w:rsidRPr="006305EF">
        <w:rPr>
          <w:color w:val="000000" w:themeColor="text1"/>
        </w:rPr>
        <w:t xml:space="preserve">die richtigen Aufgaben (Buchstabe) </w:t>
      </w:r>
      <w:r w:rsidR="00116BEA" w:rsidRPr="006305EF">
        <w:rPr>
          <w:color w:val="000000" w:themeColor="text1"/>
        </w:rPr>
        <w:t xml:space="preserve">zu.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536"/>
      </w:tblGrid>
      <w:tr w:rsidR="00375527" w:rsidTr="00DC1367">
        <w:tc>
          <w:tcPr>
            <w:tcW w:w="4602" w:type="dxa"/>
          </w:tcPr>
          <w:p w:rsidR="006651A3" w:rsidRDefault="00375527" w:rsidP="00375527">
            <w:pPr>
              <w:autoSpaceDE w:val="0"/>
              <w:autoSpaceDN w:val="0"/>
              <w:adjustRightInd w:val="0"/>
              <w:jc w:val="both"/>
              <w:rPr>
                <w:color w:val="000000" w:themeColor="text1"/>
              </w:rPr>
            </w:pPr>
            <w:r>
              <w:rPr>
                <w:color w:val="000000" w:themeColor="text1"/>
              </w:rPr>
              <w:t xml:space="preserve">A) Gesundheit </w:t>
            </w:r>
          </w:p>
          <w:p w:rsidR="00375527" w:rsidRDefault="00375527" w:rsidP="00375527">
            <w:pPr>
              <w:autoSpaceDE w:val="0"/>
              <w:autoSpaceDN w:val="0"/>
              <w:adjustRightInd w:val="0"/>
              <w:jc w:val="both"/>
              <w:rPr>
                <w:color w:val="000000" w:themeColor="text1"/>
              </w:rPr>
            </w:pPr>
            <w:r>
              <w:rPr>
                <w:color w:val="000000" w:themeColor="text1"/>
              </w:rPr>
              <w:t xml:space="preserve">B) </w:t>
            </w:r>
            <w:r w:rsidR="001F62E8">
              <w:rPr>
                <w:color w:val="000000" w:themeColor="text1"/>
              </w:rPr>
              <w:t>Zivilluftfahrt</w:t>
            </w:r>
          </w:p>
          <w:p w:rsidR="006651A3" w:rsidRDefault="00375527" w:rsidP="00375527">
            <w:pPr>
              <w:autoSpaceDE w:val="0"/>
              <w:autoSpaceDN w:val="0"/>
              <w:adjustRightInd w:val="0"/>
              <w:jc w:val="both"/>
              <w:rPr>
                <w:color w:val="000000" w:themeColor="text1"/>
              </w:rPr>
            </w:pPr>
            <w:r>
              <w:rPr>
                <w:color w:val="000000" w:themeColor="text1"/>
              </w:rPr>
              <w:t>C)</w:t>
            </w:r>
            <w:r w:rsidR="003C2EA2">
              <w:rPr>
                <w:color w:val="000000" w:themeColor="text1"/>
              </w:rPr>
              <w:t xml:space="preserve"> Zoll</w:t>
            </w:r>
            <w:r w:rsidR="00C52268">
              <w:rPr>
                <w:color w:val="000000" w:themeColor="text1"/>
              </w:rPr>
              <w:t xml:space="preserve"> </w:t>
            </w:r>
          </w:p>
          <w:p w:rsidR="00375527" w:rsidRDefault="00375527" w:rsidP="00375527">
            <w:pPr>
              <w:autoSpaceDE w:val="0"/>
              <w:autoSpaceDN w:val="0"/>
              <w:adjustRightInd w:val="0"/>
              <w:jc w:val="both"/>
              <w:rPr>
                <w:color w:val="000000" w:themeColor="text1"/>
              </w:rPr>
            </w:pPr>
            <w:r>
              <w:rPr>
                <w:color w:val="000000" w:themeColor="text1"/>
              </w:rPr>
              <w:t xml:space="preserve">E) </w:t>
            </w:r>
            <w:r w:rsidR="001F62E8">
              <w:rPr>
                <w:color w:val="000000" w:themeColor="text1"/>
              </w:rPr>
              <w:t>Verträge mit anderen Staaten</w:t>
            </w:r>
          </w:p>
          <w:p w:rsidR="00375527" w:rsidRDefault="00375527" w:rsidP="006651A3">
            <w:pPr>
              <w:autoSpaceDE w:val="0"/>
              <w:autoSpaceDN w:val="0"/>
              <w:adjustRightInd w:val="0"/>
              <w:jc w:val="both"/>
              <w:rPr>
                <w:color w:val="000000" w:themeColor="text1"/>
              </w:rPr>
            </w:pPr>
            <w:r>
              <w:rPr>
                <w:color w:val="000000" w:themeColor="text1"/>
              </w:rPr>
              <w:t xml:space="preserve">F) </w:t>
            </w:r>
            <w:r w:rsidR="003C2EA2">
              <w:rPr>
                <w:color w:val="000000" w:themeColor="text1"/>
              </w:rPr>
              <w:t>Konsumentenfragen</w:t>
            </w:r>
            <w:r w:rsidR="006651A3">
              <w:rPr>
                <w:color w:val="000000" w:themeColor="text1"/>
              </w:rPr>
              <w:t xml:space="preserve"> </w:t>
            </w:r>
          </w:p>
        </w:tc>
        <w:tc>
          <w:tcPr>
            <w:tcW w:w="4603" w:type="dxa"/>
          </w:tcPr>
          <w:p w:rsidR="00375527" w:rsidRDefault="00C52268" w:rsidP="00375527">
            <w:pPr>
              <w:autoSpaceDE w:val="0"/>
              <w:autoSpaceDN w:val="0"/>
              <w:adjustRightInd w:val="0"/>
              <w:jc w:val="both"/>
              <w:rPr>
                <w:color w:val="000000" w:themeColor="text1"/>
              </w:rPr>
            </w:pPr>
            <w:r>
              <w:rPr>
                <w:color w:val="000000" w:themeColor="text1"/>
              </w:rPr>
              <w:t xml:space="preserve">G) </w:t>
            </w:r>
            <w:proofErr w:type="spellStart"/>
            <w:r w:rsidR="001F62E8">
              <w:rPr>
                <w:color w:val="000000" w:themeColor="text1"/>
              </w:rPr>
              <w:t>Eidg</w:t>
            </w:r>
            <w:proofErr w:type="spellEnd"/>
            <w:r w:rsidR="001F62E8">
              <w:rPr>
                <w:color w:val="000000" w:themeColor="text1"/>
              </w:rPr>
              <w:t>. Turnfest</w:t>
            </w:r>
          </w:p>
          <w:p w:rsidR="006651A3" w:rsidRDefault="006651A3" w:rsidP="00375527">
            <w:pPr>
              <w:autoSpaceDE w:val="0"/>
              <w:autoSpaceDN w:val="0"/>
              <w:adjustRightInd w:val="0"/>
              <w:jc w:val="both"/>
              <w:rPr>
                <w:color w:val="000000" w:themeColor="text1"/>
              </w:rPr>
            </w:pPr>
            <w:r>
              <w:rPr>
                <w:color w:val="000000" w:themeColor="text1"/>
              </w:rPr>
              <w:t>H) Asylfragen</w:t>
            </w:r>
          </w:p>
          <w:p w:rsidR="006651A3" w:rsidRDefault="001F62E8" w:rsidP="00375527">
            <w:pPr>
              <w:autoSpaceDE w:val="0"/>
              <w:autoSpaceDN w:val="0"/>
              <w:adjustRightInd w:val="0"/>
              <w:jc w:val="both"/>
              <w:rPr>
                <w:color w:val="000000" w:themeColor="text1"/>
              </w:rPr>
            </w:pPr>
            <w:r>
              <w:rPr>
                <w:color w:val="000000" w:themeColor="text1"/>
              </w:rPr>
              <w:t xml:space="preserve">  </w:t>
            </w:r>
            <w:r w:rsidR="006651A3">
              <w:rPr>
                <w:color w:val="000000" w:themeColor="text1"/>
              </w:rPr>
              <w:t xml:space="preserve">I) </w:t>
            </w:r>
            <w:r>
              <w:rPr>
                <w:color w:val="000000" w:themeColor="text1"/>
              </w:rPr>
              <w:t>Luftwaffe</w:t>
            </w:r>
          </w:p>
          <w:p w:rsidR="006651A3" w:rsidRDefault="001F62E8" w:rsidP="00375527">
            <w:pPr>
              <w:autoSpaceDE w:val="0"/>
              <w:autoSpaceDN w:val="0"/>
              <w:adjustRightInd w:val="0"/>
              <w:jc w:val="both"/>
              <w:rPr>
                <w:color w:val="000000" w:themeColor="text1"/>
              </w:rPr>
            </w:pPr>
            <w:r>
              <w:rPr>
                <w:color w:val="000000" w:themeColor="text1"/>
              </w:rPr>
              <w:t xml:space="preserve"> </w:t>
            </w:r>
            <w:r w:rsidR="006651A3">
              <w:rPr>
                <w:color w:val="000000" w:themeColor="text1"/>
              </w:rPr>
              <w:t xml:space="preserve">J) </w:t>
            </w:r>
            <w:r>
              <w:rPr>
                <w:color w:val="000000" w:themeColor="text1"/>
              </w:rPr>
              <w:t>Strassen</w:t>
            </w:r>
          </w:p>
          <w:p w:rsidR="006651A3" w:rsidRDefault="006651A3" w:rsidP="00375527">
            <w:pPr>
              <w:autoSpaceDE w:val="0"/>
              <w:autoSpaceDN w:val="0"/>
              <w:adjustRightInd w:val="0"/>
              <w:jc w:val="both"/>
              <w:rPr>
                <w:color w:val="000000" w:themeColor="text1"/>
              </w:rPr>
            </w:pPr>
            <w:r>
              <w:rPr>
                <w:color w:val="000000" w:themeColor="text1"/>
              </w:rPr>
              <w:t>K) Steuern</w:t>
            </w:r>
          </w:p>
        </w:tc>
      </w:tr>
    </w:tbl>
    <w:p w:rsidR="00116BEA" w:rsidRPr="009269F3" w:rsidRDefault="00116BEA" w:rsidP="00116BEA">
      <w:pPr>
        <w:autoSpaceDE w:val="0"/>
        <w:autoSpaceDN w:val="0"/>
        <w:adjustRightInd w:val="0"/>
        <w:jc w:val="both"/>
        <w:rPr>
          <w:color w:val="000000" w:themeColor="text1"/>
        </w:rPr>
      </w:pPr>
    </w:p>
    <w:tbl>
      <w:tblPr>
        <w:tblStyle w:val="Tabellenraster"/>
        <w:tblW w:w="0" w:type="auto"/>
        <w:tblInd w:w="108" w:type="dxa"/>
        <w:tblLook w:val="04A0" w:firstRow="1" w:lastRow="0" w:firstColumn="1" w:lastColumn="0" w:noHBand="0" w:noVBand="1"/>
      </w:tblPr>
      <w:tblGrid>
        <w:gridCol w:w="1288"/>
        <w:gridCol w:w="1243"/>
        <w:gridCol w:w="1299"/>
        <w:gridCol w:w="1326"/>
        <w:gridCol w:w="1287"/>
        <w:gridCol w:w="1288"/>
        <w:gridCol w:w="1221"/>
      </w:tblGrid>
      <w:tr w:rsidR="00116BEA" w:rsidRPr="009269F3" w:rsidTr="00260553">
        <w:tc>
          <w:tcPr>
            <w:tcW w:w="1300" w:type="dxa"/>
          </w:tcPr>
          <w:p w:rsidR="00116BEA" w:rsidRPr="009269F3" w:rsidRDefault="00116BEA" w:rsidP="00260553">
            <w:pPr>
              <w:autoSpaceDE w:val="0"/>
              <w:autoSpaceDN w:val="0"/>
              <w:adjustRightInd w:val="0"/>
              <w:spacing w:before="120" w:after="120"/>
              <w:jc w:val="center"/>
              <w:rPr>
                <w:color w:val="000000" w:themeColor="text1"/>
              </w:rPr>
            </w:pPr>
            <w:r w:rsidRPr="009269F3">
              <w:rPr>
                <w:noProof/>
                <w:color w:val="000000" w:themeColor="text1"/>
                <w:lang w:val="en-US"/>
              </w:rPr>
              <w:drawing>
                <wp:inline distT="0" distB="0" distL="0" distR="0" wp14:anchorId="46CE5BA8" wp14:editId="759F1784">
                  <wp:extent cx="662226" cy="828136"/>
                  <wp:effectExtent l="0" t="0" r="5080" b="0"/>
                  <wp:docPr id="4" name="irc_mi" descr="http://upload.wikimedia.org/wikipedia/commons/f/f2/Alain_Berset_2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f/f2/Alain_Berset_2013.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2226" cy="828136"/>
                          </a:xfrm>
                          <a:prstGeom prst="rect">
                            <a:avLst/>
                          </a:prstGeom>
                          <a:noFill/>
                          <a:ln>
                            <a:noFill/>
                          </a:ln>
                        </pic:spPr>
                      </pic:pic>
                    </a:graphicData>
                  </a:graphic>
                </wp:inline>
              </w:drawing>
            </w:r>
          </w:p>
        </w:tc>
        <w:tc>
          <w:tcPr>
            <w:tcW w:w="1301" w:type="dxa"/>
          </w:tcPr>
          <w:p w:rsidR="00116BEA" w:rsidRPr="009269F3" w:rsidRDefault="00116BEA" w:rsidP="00260553">
            <w:pPr>
              <w:autoSpaceDE w:val="0"/>
              <w:autoSpaceDN w:val="0"/>
              <w:adjustRightInd w:val="0"/>
              <w:spacing w:before="120" w:after="120"/>
              <w:jc w:val="center"/>
              <w:rPr>
                <w:color w:val="000000" w:themeColor="text1"/>
              </w:rPr>
            </w:pPr>
            <w:r w:rsidRPr="009269F3">
              <w:rPr>
                <w:noProof/>
                <w:color w:val="000000" w:themeColor="text1"/>
                <w:lang w:val="en-US"/>
              </w:rPr>
              <w:drawing>
                <wp:inline distT="0" distB="0" distL="0" distR="0" wp14:anchorId="73561AD6" wp14:editId="4950758F">
                  <wp:extent cx="587116" cy="828136"/>
                  <wp:effectExtent l="0" t="0" r="3810" b="0"/>
                  <wp:docPr id="5" name="irc_mi" descr="http://upload.wikimedia.org/wikipedia/commons/6/6c/Simonetta_Sommaruga_%28200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6/6c/Simonetta_Sommaruga_%282007%29.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7177" cy="828222"/>
                          </a:xfrm>
                          <a:prstGeom prst="rect">
                            <a:avLst/>
                          </a:prstGeom>
                          <a:noFill/>
                          <a:ln>
                            <a:noFill/>
                          </a:ln>
                        </pic:spPr>
                      </pic:pic>
                    </a:graphicData>
                  </a:graphic>
                </wp:inline>
              </w:drawing>
            </w:r>
          </w:p>
        </w:tc>
        <w:tc>
          <w:tcPr>
            <w:tcW w:w="1300" w:type="dxa"/>
          </w:tcPr>
          <w:p w:rsidR="00116BEA" w:rsidRPr="009269F3" w:rsidRDefault="00116BEA" w:rsidP="00260553">
            <w:pPr>
              <w:autoSpaceDE w:val="0"/>
              <w:autoSpaceDN w:val="0"/>
              <w:adjustRightInd w:val="0"/>
              <w:spacing w:before="120" w:after="120"/>
              <w:jc w:val="center"/>
              <w:rPr>
                <w:color w:val="000000" w:themeColor="text1"/>
              </w:rPr>
            </w:pPr>
            <w:r w:rsidRPr="009269F3">
              <w:rPr>
                <w:noProof/>
                <w:color w:val="000000" w:themeColor="text1"/>
                <w:lang w:val="en-US"/>
              </w:rPr>
              <w:drawing>
                <wp:inline distT="0" distB="0" distL="0" distR="0" wp14:anchorId="2EBAC57E" wp14:editId="4E3744BF">
                  <wp:extent cx="681487" cy="819898"/>
                  <wp:effectExtent l="0" t="0" r="4445" b="0"/>
                  <wp:docPr id="1" name="irc_mi" descr="http://f.blick.ch/img/aktuell/origs359024/5975563489-w644-h429/Johann-Schneider-Amma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f.blick.ch/img/aktuell/origs359024/5975563489-w644-h429/Johann-Schneider-Ammann.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1461" cy="819867"/>
                          </a:xfrm>
                          <a:prstGeom prst="rect">
                            <a:avLst/>
                          </a:prstGeom>
                          <a:noFill/>
                          <a:ln>
                            <a:noFill/>
                          </a:ln>
                        </pic:spPr>
                      </pic:pic>
                    </a:graphicData>
                  </a:graphic>
                </wp:inline>
              </w:drawing>
            </w:r>
          </w:p>
        </w:tc>
        <w:tc>
          <w:tcPr>
            <w:tcW w:w="1301" w:type="dxa"/>
          </w:tcPr>
          <w:p w:rsidR="00116BEA" w:rsidRPr="009269F3" w:rsidRDefault="00116BEA" w:rsidP="00260553">
            <w:pPr>
              <w:autoSpaceDE w:val="0"/>
              <w:autoSpaceDN w:val="0"/>
              <w:adjustRightInd w:val="0"/>
              <w:spacing w:before="120" w:after="120"/>
              <w:jc w:val="center"/>
              <w:rPr>
                <w:color w:val="000000" w:themeColor="text1"/>
              </w:rPr>
            </w:pPr>
            <w:r w:rsidRPr="009269F3">
              <w:rPr>
                <w:noProof/>
                <w:color w:val="000000" w:themeColor="text1"/>
                <w:lang w:val="en-US"/>
              </w:rPr>
              <w:drawing>
                <wp:inline distT="0" distB="0" distL="0" distR="0" wp14:anchorId="39552249" wp14:editId="12112EA0">
                  <wp:extent cx="701910" cy="819510"/>
                  <wp:effectExtent l="0" t="0" r="3175" b="0"/>
                  <wp:docPr id="7" name="irc_mi" descr="http://www.anzeigervonsaanen.ch/sites/avs/files/0.40919900_13547858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anzeigervonsaanen.ch/sites/avs/files/0.40919900_135478583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1883" cy="819479"/>
                          </a:xfrm>
                          <a:prstGeom prst="rect">
                            <a:avLst/>
                          </a:prstGeom>
                          <a:noFill/>
                          <a:ln>
                            <a:noFill/>
                          </a:ln>
                        </pic:spPr>
                      </pic:pic>
                    </a:graphicData>
                  </a:graphic>
                </wp:inline>
              </w:drawing>
            </w:r>
          </w:p>
        </w:tc>
        <w:tc>
          <w:tcPr>
            <w:tcW w:w="1300" w:type="dxa"/>
          </w:tcPr>
          <w:p w:rsidR="00116BEA" w:rsidRPr="009269F3" w:rsidRDefault="00187095" w:rsidP="00260553">
            <w:pPr>
              <w:autoSpaceDE w:val="0"/>
              <w:autoSpaceDN w:val="0"/>
              <w:adjustRightInd w:val="0"/>
              <w:spacing w:before="120" w:after="120"/>
              <w:jc w:val="center"/>
              <w:rPr>
                <w:color w:val="000000" w:themeColor="text1"/>
              </w:rPr>
            </w:pPr>
            <w:r>
              <w:rPr>
                <w:noProof/>
                <w:lang w:val="en-US"/>
              </w:rPr>
              <w:drawing>
                <wp:inline distT="0" distB="0" distL="0" distR="0" wp14:anchorId="43065A9E" wp14:editId="63AB69B7">
                  <wp:extent cx="658761" cy="820837"/>
                  <wp:effectExtent l="0" t="0" r="825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1764" cy="824579"/>
                          </a:xfrm>
                          <a:prstGeom prst="rect">
                            <a:avLst/>
                          </a:prstGeom>
                        </pic:spPr>
                      </pic:pic>
                    </a:graphicData>
                  </a:graphic>
                </wp:inline>
              </w:drawing>
            </w:r>
          </w:p>
        </w:tc>
        <w:tc>
          <w:tcPr>
            <w:tcW w:w="1301" w:type="dxa"/>
          </w:tcPr>
          <w:p w:rsidR="00116BEA" w:rsidRPr="009269F3" w:rsidRDefault="00116BEA" w:rsidP="00260553">
            <w:pPr>
              <w:autoSpaceDE w:val="0"/>
              <w:autoSpaceDN w:val="0"/>
              <w:adjustRightInd w:val="0"/>
              <w:spacing w:before="120" w:after="120"/>
              <w:jc w:val="center"/>
              <w:rPr>
                <w:color w:val="000000" w:themeColor="text1"/>
              </w:rPr>
            </w:pPr>
            <w:r w:rsidRPr="009269F3">
              <w:rPr>
                <w:noProof/>
                <w:color w:val="000000" w:themeColor="text1"/>
                <w:lang w:val="en-US"/>
              </w:rPr>
              <w:drawing>
                <wp:inline distT="0" distB="0" distL="0" distR="0" wp14:anchorId="2095BD2E" wp14:editId="2B87435C">
                  <wp:extent cx="662225" cy="828136"/>
                  <wp:effectExtent l="0" t="0" r="5080" b="0"/>
                  <wp:docPr id="9" name="irc_mi" descr="http://www.europa-forum-luzern.ch/burkhalter_didier_hig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europa-forum-luzern.ch/burkhalter_didier_high.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8951" cy="836547"/>
                          </a:xfrm>
                          <a:prstGeom prst="rect">
                            <a:avLst/>
                          </a:prstGeom>
                          <a:noFill/>
                          <a:ln>
                            <a:noFill/>
                          </a:ln>
                        </pic:spPr>
                      </pic:pic>
                    </a:graphicData>
                  </a:graphic>
                </wp:inline>
              </w:drawing>
            </w:r>
          </w:p>
        </w:tc>
        <w:tc>
          <w:tcPr>
            <w:tcW w:w="1301" w:type="dxa"/>
          </w:tcPr>
          <w:p w:rsidR="00116BEA" w:rsidRPr="009269F3" w:rsidRDefault="00116BEA" w:rsidP="00260553">
            <w:pPr>
              <w:autoSpaceDE w:val="0"/>
              <w:autoSpaceDN w:val="0"/>
              <w:adjustRightInd w:val="0"/>
              <w:spacing w:before="120" w:after="120"/>
              <w:jc w:val="center"/>
              <w:rPr>
                <w:color w:val="000000" w:themeColor="text1"/>
              </w:rPr>
            </w:pPr>
            <w:r w:rsidRPr="009269F3">
              <w:rPr>
                <w:noProof/>
                <w:color w:val="000000" w:themeColor="text1"/>
                <w:lang w:val="en-US"/>
              </w:rPr>
              <w:drawing>
                <wp:inline distT="0" distB="0" distL="0" distR="0" wp14:anchorId="7F2FFC5B" wp14:editId="6EF12A63">
                  <wp:extent cx="544601" cy="819510"/>
                  <wp:effectExtent l="0" t="0" r="8255" b="0"/>
                  <wp:docPr id="10" name="irc_mi" descr="http://energetykon.pl/wp-content/uploads/2011/10/Doris-Leuth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energetykon.pl/wp-content/uploads/2011/10/Doris-Leuthard.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537" cy="819414"/>
                          </a:xfrm>
                          <a:prstGeom prst="rect">
                            <a:avLst/>
                          </a:prstGeom>
                          <a:noFill/>
                          <a:ln>
                            <a:noFill/>
                          </a:ln>
                        </pic:spPr>
                      </pic:pic>
                    </a:graphicData>
                  </a:graphic>
                </wp:inline>
              </w:drawing>
            </w:r>
          </w:p>
        </w:tc>
      </w:tr>
      <w:tr w:rsidR="00116BEA" w:rsidRPr="009269F3" w:rsidTr="00260553">
        <w:tc>
          <w:tcPr>
            <w:tcW w:w="1300" w:type="dxa"/>
          </w:tcPr>
          <w:p w:rsidR="006305EF" w:rsidRDefault="006305EF" w:rsidP="006305EF">
            <w:pPr>
              <w:autoSpaceDE w:val="0"/>
              <w:autoSpaceDN w:val="0"/>
              <w:adjustRightInd w:val="0"/>
              <w:spacing w:before="120" w:after="120"/>
              <w:rPr>
                <w:color w:val="000000" w:themeColor="text1"/>
                <w:sz w:val="16"/>
                <w:szCs w:val="16"/>
              </w:rPr>
            </w:pPr>
            <w:r>
              <w:rPr>
                <w:color w:val="000000" w:themeColor="text1"/>
                <w:sz w:val="16"/>
                <w:szCs w:val="16"/>
              </w:rPr>
              <w:t xml:space="preserve">Alain </w:t>
            </w:r>
            <w:proofErr w:type="spellStart"/>
            <w:r>
              <w:rPr>
                <w:color w:val="000000" w:themeColor="text1"/>
                <w:sz w:val="16"/>
                <w:szCs w:val="16"/>
              </w:rPr>
              <w:t>Berset</w:t>
            </w:r>
            <w:proofErr w:type="spellEnd"/>
          </w:p>
          <w:p w:rsidR="00116BEA" w:rsidRPr="006651A3" w:rsidRDefault="006305EF" w:rsidP="006305EF">
            <w:pPr>
              <w:autoSpaceDE w:val="0"/>
              <w:autoSpaceDN w:val="0"/>
              <w:adjustRightInd w:val="0"/>
              <w:spacing w:before="120" w:after="120"/>
              <w:rPr>
                <w:color w:val="000000" w:themeColor="text1"/>
                <w:sz w:val="16"/>
                <w:szCs w:val="16"/>
              </w:rPr>
            </w:pPr>
            <w:proofErr w:type="spellStart"/>
            <w:r>
              <w:rPr>
                <w:color w:val="000000" w:themeColor="text1"/>
                <w:sz w:val="16"/>
                <w:szCs w:val="16"/>
              </w:rPr>
              <w:t>Eidg</w:t>
            </w:r>
            <w:proofErr w:type="spellEnd"/>
            <w:r>
              <w:rPr>
                <w:color w:val="000000" w:themeColor="text1"/>
                <w:sz w:val="16"/>
                <w:szCs w:val="16"/>
              </w:rPr>
              <w:t>. Departement des Innern (EDI)</w:t>
            </w:r>
          </w:p>
        </w:tc>
        <w:tc>
          <w:tcPr>
            <w:tcW w:w="1301" w:type="dxa"/>
          </w:tcPr>
          <w:p w:rsidR="00116BEA" w:rsidRDefault="00116BEA" w:rsidP="006305EF">
            <w:pPr>
              <w:autoSpaceDE w:val="0"/>
              <w:autoSpaceDN w:val="0"/>
              <w:adjustRightInd w:val="0"/>
              <w:spacing w:before="120" w:after="120"/>
              <w:rPr>
                <w:color w:val="000000" w:themeColor="text1"/>
                <w:sz w:val="16"/>
                <w:szCs w:val="16"/>
              </w:rPr>
            </w:pPr>
            <w:r w:rsidRPr="006651A3">
              <w:rPr>
                <w:color w:val="000000" w:themeColor="text1"/>
                <w:sz w:val="16"/>
                <w:szCs w:val="16"/>
              </w:rPr>
              <w:t>Simonetta Sommaruga</w:t>
            </w:r>
          </w:p>
          <w:p w:rsidR="006305EF" w:rsidRPr="006651A3" w:rsidRDefault="006305EF" w:rsidP="006305EF">
            <w:pPr>
              <w:autoSpaceDE w:val="0"/>
              <w:autoSpaceDN w:val="0"/>
              <w:adjustRightInd w:val="0"/>
              <w:spacing w:before="120" w:after="120"/>
              <w:rPr>
                <w:color w:val="000000" w:themeColor="text1"/>
                <w:sz w:val="16"/>
                <w:szCs w:val="16"/>
              </w:rPr>
            </w:pPr>
            <w:proofErr w:type="spellStart"/>
            <w:r>
              <w:rPr>
                <w:color w:val="000000" w:themeColor="text1"/>
                <w:sz w:val="16"/>
                <w:szCs w:val="16"/>
              </w:rPr>
              <w:t>Eidg</w:t>
            </w:r>
            <w:proofErr w:type="spellEnd"/>
            <w:r>
              <w:rPr>
                <w:color w:val="000000" w:themeColor="text1"/>
                <w:sz w:val="16"/>
                <w:szCs w:val="16"/>
              </w:rPr>
              <w:t>. Justiz- und Polizeidepartement (EJPD)</w:t>
            </w:r>
          </w:p>
        </w:tc>
        <w:tc>
          <w:tcPr>
            <w:tcW w:w="1300" w:type="dxa"/>
          </w:tcPr>
          <w:p w:rsidR="00116BEA" w:rsidRDefault="00116BEA" w:rsidP="006305EF">
            <w:pPr>
              <w:autoSpaceDE w:val="0"/>
              <w:autoSpaceDN w:val="0"/>
              <w:adjustRightInd w:val="0"/>
              <w:spacing w:before="120" w:after="120"/>
              <w:rPr>
                <w:color w:val="000000" w:themeColor="text1"/>
                <w:sz w:val="16"/>
                <w:szCs w:val="16"/>
              </w:rPr>
            </w:pPr>
            <w:r w:rsidRPr="006651A3">
              <w:rPr>
                <w:color w:val="000000" w:themeColor="text1"/>
                <w:sz w:val="16"/>
                <w:szCs w:val="16"/>
              </w:rPr>
              <w:t>Johann Schneider-Ammann</w:t>
            </w:r>
          </w:p>
          <w:p w:rsidR="006305EF" w:rsidRPr="006651A3" w:rsidRDefault="006305EF" w:rsidP="006305EF">
            <w:pPr>
              <w:autoSpaceDE w:val="0"/>
              <w:autoSpaceDN w:val="0"/>
              <w:adjustRightInd w:val="0"/>
              <w:spacing w:before="120" w:after="120"/>
              <w:rPr>
                <w:color w:val="000000" w:themeColor="text1"/>
                <w:sz w:val="16"/>
                <w:szCs w:val="16"/>
              </w:rPr>
            </w:pPr>
            <w:proofErr w:type="spellStart"/>
            <w:r>
              <w:rPr>
                <w:color w:val="000000" w:themeColor="text1"/>
                <w:sz w:val="16"/>
                <w:szCs w:val="16"/>
              </w:rPr>
              <w:t>Eidg</w:t>
            </w:r>
            <w:proofErr w:type="spellEnd"/>
            <w:r>
              <w:rPr>
                <w:color w:val="000000" w:themeColor="text1"/>
                <w:sz w:val="16"/>
                <w:szCs w:val="16"/>
              </w:rPr>
              <w:t>. Departement für Wirtschaft, Bildung, Forschung (WBF)</w:t>
            </w:r>
          </w:p>
        </w:tc>
        <w:tc>
          <w:tcPr>
            <w:tcW w:w="1301" w:type="dxa"/>
          </w:tcPr>
          <w:p w:rsidR="00116BEA" w:rsidRPr="009C6B13" w:rsidRDefault="00116BEA" w:rsidP="006305EF">
            <w:pPr>
              <w:autoSpaceDE w:val="0"/>
              <w:autoSpaceDN w:val="0"/>
              <w:adjustRightInd w:val="0"/>
              <w:spacing w:before="120" w:after="120"/>
              <w:rPr>
                <w:color w:val="000000" w:themeColor="text1"/>
                <w:sz w:val="16"/>
                <w:szCs w:val="16"/>
                <w:lang w:val="fr-CH"/>
              </w:rPr>
            </w:pPr>
            <w:r w:rsidRPr="009C6B13">
              <w:rPr>
                <w:color w:val="000000" w:themeColor="text1"/>
                <w:sz w:val="16"/>
                <w:szCs w:val="16"/>
                <w:lang w:val="fr-CH"/>
              </w:rPr>
              <w:t xml:space="preserve">Ueli </w:t>
            </w:r>
            <w:proofErr w:type="spellStart"/>
            <w:r w:rsidRPr="009C6B13">
              <w:rPr>
                <w:color w:val="000000" w:themeColor="text1"/>
                <w:sz w:val="16"/>
                <w:szCs w:val="16"/>
                <w:lang w:val="fr-CH"/>
              </w:rPr>
              <w:t>Maurer</w:t>
            </w:r>
            <w:proofErr w:type="spellEnd"/>
          </w:p>
          <w:p w:rsidR="006305EF" w:rsidRPr="009C6B13" w:rsidRDefault="006305EF" w:rsidP="006305EF">
            <w:pPr>
              <w:autoSpaceDE w:val="0"/>
              <w:autoSpaceDN w:val="0"/>
              <w:adjustRightInd w:val="0"/>
              <w:spacing w:before="120" w:after="120"/>
              <w:rPr>
                <w:color w:val="000000" w:themeColor="text1"/>
                <w:sz w:val="16"/>
                <w:szCs w:val="16"/>
                <w:lang w:val="fr-CH"/>
              </w:rPr>
            </w:pPr>
            <w:proofErr w:type="spellStart"/>
            <w:r w:rsidRPr="009C6B13">
              <w:rPr>
                <w:color w:val="000000" w:themeColor="text1"/>
                <w:sz w:val="16"/>
                <w:szCs w:val="16"/>
                <w:lang w:val="fr-CH"/>
              </w:rPr>
              <w:t>Eidg</w:t>
            </w:r>
            <w:proofErr w:type="spellEnd"/>
            <w:r w:rsidRPr="009C6B13">
              <w:rPr>
                <w:color w:val="000000" w:themeColor="text1"/>
                <w:sz w:val="16"/>
                <w:szCs w:val="16"/>
                <w:lang w:val="fr-CH"/>
              </w:rPr>
              <w:t xml:space="preserve">. </w:t>
            </w:r>
            <w:proofErr w:type="spellStart"/>
            <w:r w:rsidRPr="009C6B13">
              <w:rPr>
                <w:color w:val="000000" w:themeColor="text1"/>
                <w:sz w:val="16"/>
                <w:szCs w:val="16"/>
                <w:lang w:val="fr-CH"/>
              </w:rPr>
              <w:t>Finanzdepartement</w:t>
            </w:r>
            <w:proofErr w:type="spellEnd"/>
            <w:r w:rsidRPr="009C6B13">
              <w:rPr>
                <w:color w:val="000000" w:themeColor="text1"/>
                <w:sz w:val="16"/>
                <w:szCs w:val="16"/>
                <w:lang w:val="fr-CH"/>
              </w:rPr>
              <w:t xml:space="preserve"> (EFD)</w:t>
            </w:r>
          </w:p>
        </w:tc>
        <w:tc>
          <w:tcPr>
            <w:tcW w:w="1300" w:type="dxa"/>
          </w:tcPr>
          <w:p w:rsidR="00116BEA" w:rsidRDefault="00187095" w:rsidP="006305EF">
            <w:pPr>
              <w:autoSpaceDE w:val="0"/>
              <w:autoSpaceDN w:val="0"/>
              <w:adjustRightInd w:val="0"/>
              <w:spacing w:before="120" w:after="120"/>
              <w:rPr>
                <w:color w:val="000000" w:themeColor="text1"/>
                <w:sz w:val="16"/>
                <w:szCs w:val="16"/>
              </w:rPr>
            </w:pPr>
            <w:r>
              <w:rPr>
                <w:color w:val="000000" w:themeColor="text1"/>
                <w:sz w:val="16"/>
                <w:szCs w:val="16"/>
              </w:rPr>
              <w:t xml:space="preserve">Guy </w:t>
            </w:r>
            <w:proofErr w:type="spellStart"/>
            <w:r>
              <w:rPr>
                <w:color w:val="000000" w:themeColor="text1"/>
                <w:sz w:val="16"/>
                <w:szCs w:val="16"/>
              </w:rPr>
              <w:t>Parmelin</w:t>
            </w:r>
            <w:proofErr w:type="spellEnd"/>
          </w:p>
          <w:p w:rsidR="006305EF" w:rsidRPr="006651A3" w:rsidRDefault="006305EF" w:rsidP="006305EF">
            <w:pPr>
              <w:autoSpaceDE w:val="0"/>
              <w:autoSpaceDN w:val="0"/>
              <w:adjustRightInd w:val="0"/>
              <w:spacing w:before="120" w:after="120"/>
              <w:rPr>
                <w:color w:val="000000" w:themeColor="text1"/>
                <w:sz w:val="16"/>
                <w:szCs w:val="16"/>
              </w:rPr>
            </w:pPr>
            <w:proofErr w:type="spellStart"/>
            <w:r>
              <w:rPr>
                <w:color w:val="000000" w:themeColor="text1"/>
                <w:sz w:val="16"/>
                <w:szCs w:val="16"/>
              </w:rPr>
              <w:t>Eidg</w:t>
            </w:r>
            <w:proofErr w:type="spellEnd"/>
            <w:r>
              <w:rPr>
                <w:color w:val="000000" w:themeColor="text1"/>
                <w:sz w:val="16"/>
                <w:szCs w:val="16"/>
              </w:rPr>
              <w:t xml:space="preserve">. Departement für </w:t>
            </w:r>
            <w:proofErr w:type="spellStart"/>
            <w:r>
              <w:rPr>
                <w:color w:val="000000" w:themeColor="text1"/>
                <w:sz w:val="16"/>
                <w:szCs w:val="16"/>
              </w:rPr>
              <w:t>Verteigigung</w:t>
            </w:r>
            <w:proofErr w:type="spellEnd"/>
            <w:r>
              <w:rPr>
                <w:color w:val="000000" w:themeColor="text1"/>
                <w:sz w:val="16"/>
                <w:szCs w:val="16"/>
              </w:rPr>
              <w:t>, Bevölkerungsschutz und Sport (VSB)</w:t>
            </w:r>
          </w:p>
        </w:tc>
        <w:tc>
          <w:tcPr>
            <w:tcW w:w="1301" w:type="dxa"/>
          </w:tcPr>
          <w:p w:rsidR="00116BEA" w:rsidRDefault="00116BEA" w:rsidP="006305EF">
            <w:pPr>
              <w:autoSpaceDE w:val="0"/>
              <w:autoSpaceDN w:val="0"/>
              <w:adjustRightInd w:val="0"/>
              <w:spacing w:before="120" w:after="120"/>
              <w:rPr>
                <w:color w:val="000000" w:themeColor="text1"/>
                <w:sz w:val="16"/>
                <w:szCs w:val="16"/>
              </w:rPr>
            </w:pPr>
            <w:r w:rsidRPr="006651A3">
              <w:rPr>
                <w:color w:val="000000" w:themeColor="text1"/>
                <w:sz w:val="16"/>
                <w:szCs w:val="16"/>
              </w:rPr>
              <w:t>Didier Burkhalter</w:t>
            </w:r>
          </w:p>
          <w:p w:rsidR="006305EF" w:rsidRPr="006651A3" w:rsidRDefault="006305EF" w:rsidP="006305EF">
            <w:pPr>
              <w:autoSpaceDE w:val="0"/>
              <w:autoSpaceDN w:val="0"/>
              <w:adjustRightInd w:val="0"/>
              <w:spacing w:before="120" w:after="120"/>
              <w:rPr>
                <w:color w:val="000000" w:themeColor="text1"/>
                <w:sz w:val="16"/>
                <w:szCs w:val="16"/>
              </w:rPr>
            </w:pPr>
            <w:proofErr w:type="spellStart"/>
            <w:r>
              <w:rPr>
                <w:color w:val="000000" w:themeColor="text1"/>
                <w:sz w:val="16"/>
                <w:szCs w:val="16"/>
              </w:rPr>
              <w:t>Eidg</w:t>
            </w:r>
            <w:proofErr w:type="spellEnd"/>
            <w:r>
              <w:rPr>
                <w:color w:val="000000" w:themeColor="text1"/>
                <w:sz w:val="16"/>
                <w:szCs w:val="16"/>
              </w:rPr>
              <w:t>. Departement für auswärtige Angelegenheiten (EDA)</w:t>
            </w:r>
          </w:p>
        </w:tc>
        <w:tc>
          <w:tcPr>
            <w:tcW w:w="1301" w:type="dxa"/>
          </w:tcPr>
          <w:p w:rsidR="00116BEA" w:rsidRDefault="00116BEA" w:rsidP="006305EF">
            <w:pPr>
              <w:autoSpaceDE w:val="0"/>
              <w:autoSpaceDN w:val="0"/>
              <w:adjustRightInd w:val="0"/>
              <w:spacing w:before="120" w:after="120"/>
              <w:rPr>
                <w:color w:val="000000" w:themeColor="text1"/>
                <w:sz w:val="16"/>
                <w:szCs w:val="16"/>
              </w:rPr>
            </w:pPr>
            <w:r w:rsidRPr="006651A3">
              <w:rPr>
                <w:color w:val="000000" w:themeColor="text1"/>
                <w:sz w:val="16"/>
                <w:szCs w:val="16"/>
              </w:rPr>
              <w:t xml:space="preserve">Doris </w:t>
            </w:r>
            <w:proofErr w:type="spellStart"/>
            <w:r w:rsidRPr="006651A3">
              <w:rPr>
                <w:color w:val="000000" w:themeColor="text1"/>
                <w:sz w:val="16"/>
                <w:szCs w:val="16"/>
              </w:rPr>
              <w:t>Leuthard</w:t>
            </w:r>
            <w:proofErr w:type="spellEnd"/>
          </w:p>
          <w:p w:rsidR="006305EF" w:rsidRPr="006651A3" w:rsidRDefault="006305EF" w:rsidP="006305EF">
            <w:pPr>
              <w:autoSpaceDE w:val="0"/>
              <w:autoSpaceDN w:val="0"/>
              <w:adjustRightInd w:val="0"/>
              <w:spacing w:before="120" w:after="120"/>
              <w:rPr>
                <w:color w:val="000000" w:themeColor="text1"/>
                <w:sz w:val="16"/>
                <w:szCs w:val="16"/>
              </w:rPr>
            </w:pPr>
            <w:proofErr w:type="spellStart"/>
            <w:r>
              <w:rPr>
                <w:color w:val="000000" w:themeColor="text1"/>
                <w:sz w:val="16"/>
                <w:szCs w:val="16"/>
              </w:rPr>
              <w:t>Eidg</w:t>
            </w:r>
            <w:proofErr w:type="spellEnd"/>
            <w:r>
              <w:rPr>
                <w:color w:val="000000" w:themeColor="text1"/>
                <w:sz w:val="16"/>
                <w:szCs w:val="16"/>
              </w:rPr>
              <w:t>. Departement für Umwelt Verkehr, Energie und Kommunikation (UVEK)</w:t>
            </w:r>
          </w:p>
        </w:tc>
      </w:tr>
      <w:tr w:rsidR="00116BEA" w:rsidRPr="009269F3" w:rsidTr="00260553">
        <w:tc>
          <w:tcPr>
            <w:tcW w:w="1300" w:type="dxa"/>
          </w:tcPr>
          <w:p w:rsidR="00116BEA" w:rsidRDefault="006651A3" w:rsidP="00260553">
            <w:pPr>
              <w:autoSpaceDE w:val="0"/>
              <w:autoSpaceDN w:val="0"/>
              <w:adjustRightInd w:val="0"/>
              <w:spacing w:before="120" w:after="120"/>
              <w:jc w:val="both"/>
              <w:rPr>
                <w:b/>
                <w:i/>
                <w:color w:val="000000" w:themeColor="text1"/>
                <w:sz w:val="18"/>
                <w:szCs w:val="18"/>
              </w:rPr>
            </w:pPr>
            <w:r w:rsidRPr="006651A3">
              <w:rPr>
                <w:b/>
                <w:i/>
                <w:color w:val="000000" w:themeColor="text1"/>
                <w:sz w:val="18"/>
                <w:szCs w:val="18"/>
              </w:rPr>
              <w:t>Aufgaben:</w:t>
            </w:r>
          </w:p>
          <w:p w:rsidR="002E3FC8" w:rsidRPr="006651A3" w:rsidRDefault="00D66B73" w:rsidP="00260553">
            <w:pPr>
              <w:autoSpaceDE w:val="0"/>
              <w:autoSpaceDN w:val="0"/>
              <w:adjustRightInd w:val="0"/>
              <w:spacing w:before="120" w:after="120"/>
              <w:jc w:val="both"/>
              <w:rPr>
                <w:b/>
                <w:i/>
                <w:color w:val="000000" w:themeColor="text1"/>
                <w:sz w:val="18"/>
                <w:szCs w:val="18"/>
              </w:rPr>
            </w:pPr>
            <w:r>
              <w:rPr>
                <w:b/>
                <w:i/>
                <w:color w:val="000000" w:themeColor="text1"/>
                <w:sz w:val="18"/>
                <w:szCs w:val="18"/>
              </w:rPr>
              <w:t>A</w:t>
            </w:r>
          </w:p>
        </w:tc>
        <w:tc>
          <w:tcPr>
            <w:tcW w:w="1301" w:type="dxa"/>
          </w:tcPr>
          <w:p w:rsidR="00116BEA" w:rsidRDefault="006651A3" w:rsidP="00260553">
            <w:pPr>
              <w:autoSpaceDE w:val="0"/>
              <w:autoSpaceDN w:val="0"/>
              <w:adjustRightInd w:val="0"/>
              <w:spacing w:before="120" w:after="120"/>
              <w:jc w:val="both"/>
              <w:rPr>
                <w:b/>
                <w:i/>
                <w:color w:val="000000" w:themeColor="text1"/>
                <w:sz w:val="18"/>
                <w:szCs w:val="18"/>
              </w:rPr>
            </w:pPr>
            <w:r w:rsidRPr="006651A3">
              <w:rPr>
                <w:b/>
                <w:i/>
                <w:color w:val="000000" w:themeColor="text1"/>
                <w:sz w:val="18"/>
                <w:szCs w:val="18"/>
              </w:rPr>
              <w:t>Aufgaben:</w:t>
            </w:r>
          </w:p>
          <w:p w:rsidR="002E3FC8" w:rsidRPr="009269F3" w:rsidRDefault="00D66B73" w:rsidP="00260553">
            <w:pPr>
              <w:autoSpaceDE w:val="0"/>
              <w:autoSpaceDN w:val="0"/>
              <w:adjustRightInd w:val="0"/>
              <w:spacing w:before="120" w:after="120"/>
              <w:jc w:val="both"/>
              <w:rPr>
                <w:color w:val="000000" w:themeColor="text1"/>
              </w:rPr>
            </w:pPr>
            <w:r>
              <w:rPr>
                <w:color w:val="000000" w:themeColor="text1"/>
              </w:rPr>
              <w:t>C</w:t>
            </w:r>
          </w:p>
        </w:tc>
        <w:tc>
          <w:tcPr>
            <w:tcW w:w="1300" w:type="dxa"/>
          </w:tcPr>
          <w:p w:rsidR="00116BEA" w:rsidRDefault="006651A3" w:rsidP="00260553">
            <w:pPr>
              <w:autoSpaceDE w:val="0"/>
              <w:autoSpaceDN w:val="0"/>
              <w:adjustRightInd w:val="0"/>
              <w:spacing w:before="120" w:after="120"/>
              <w:jc w:val="both"/>
              <w:rPr>
                <w:b/>
                <w:i/>
                <w:color w:val="000000" w:themeColor="text1"/>
                <w:sz w:val="18"/>
                <w:szCs w:val="18"/>
              </w:rPr>
            </w:pPr>
            <w:r w:rsidRPr="006651A3">
              <w:rPr>
                <w:b/>
                <w:i/>
                <w:color w:val="000000" w:themeColor="text1"/>
                <w:sz w:val="18"/>
                <w:szCs w:val="18"/>
              </w:rPr>
              <w:t>Aufgaben:</w:t>
            </w:r>
          </w:p>
          <w:p w:rsidR="002E3FC8" w:rsidRPr="009269F3" w:rsidRDefault="00D66B73" w:rsidP="00260553">
            <w:pPr>
              <w:autoSpaceDE w:val="0"/>
              <w:autoSpaceDN w:val="0"/>
              <w:adjustRightInd w:val="0"/>
              <w:spacing w:before="120" w:after="120"/>
              <w:jc w:val="both"/>
              <w:rPr>
                <w:color w:val="000000" w:themeColor="text1"/>
              </w:rPr>
            </w:pPr>
            <w:r>
              <w:rPr>
                <w:color w:val="000000" w:themeColor="text1"/>
              </w:rPr>
              <w:t>F</w:t>
            </w:r>
          </w:p>
        </w:tc>
        <w:tc>
          <w:tcPr>
            <w:tcW w:w="1301" w:type="dxa"/>
          </w:tcPr>
          <w:p w:rsidR="00116BEA" w:rsidRDefault="006651A3" w:rsidP="00260553">
            <w:pPr>
              <w:autoSpaceDE w:val="0"/>
              <w:autoSpaceDN w:val="0"/>
              <w:adjustRightInd w:val="0"/>
              <w:spacing w:before="120" w:after="120"/>
              <w:jc w:val="both"/>
              <w:rPr>
                <w:b/>
                <w:i/>
                <w:color w:val="000000" w:themeColor="text1"/>
                <w:sz w:val="18"/>
                <w:szCs w:val="18"/>
              </w:rPr>
            </w:pPr>
            <w:r w:rsidRPr="006651A3">
              <w:rPr>
                <w:b/>
                <w:i/>
                <w:color w:val="000000" w:themeColor="text1"/>
                <w:sz w:val="18"/>
                <w:szCs w:val="18"/>
              </w:rPr>
              <w:t>Aufgaben:</w:t>
            </w:r>
          </w:p>
          <w:p w:rsidR="002E3FC8" w:rsidRPr="009269F3" w:rsidRDefault="000A519D" w:rsidP="00260553">
            <w:pPr>
              <w:autoSpaceDE w:val="0"/>
              <w:autoSpaceDN w:val="0"/>
              <w:adjustRightInd w:val="0"/>
              <w:spacing w:before="120" w:after="120"/>
              <w:jc w:val="both"/>
              <w:rPr>
                <w:color w:val="000000" w:themeColor="text1"/>
              </w:rPr>
            </w:pPr>
            <w:r>
              <w:rPr>
                <w:color w:val="000000" w:themeColor="text1"/>
              </w:rPr>
              <w:t>K</w:t>
            </w:r>
          </w:p>
        </w:tc>
        <w:tc>
          <w:tcPr>
            <w:tcW w:w="1300" w:type="dxa"/>
          </w:tcPr>
          <w:p w:rsidR="00116BEA" w:rsidRDefault="006651A3" w:rsidP="00260553">
            <w:pPr>
              <w:autoSpaceDE w:val="0"/>
              <w:autoSpaceDN w:val="0"/>
              <w:adjustRightInd w:val="0"/>
              <w:spacing w:before="120" w:after="120"/>
              <w:jc w:val="both"/>
              <w:rPr>
                <w:b/>
                <w:i/>
                <w:color w:val="000000" w:themeColor="text1"/>
                <w:sz w:val="18"/>
                <w:szCs w:val="18"/>
              </w:rPr>
            </w:pPr>
            <w:r w:rsidRPr="006651A3">
              <w:rPr>
                <w:b/>
                <w:i/>
                <w:color w:val="000000" w:themeColor="text1"/>
                <w:sz w:val="18"/>
                <w:szCs w:val="18"/>
              </w:rPr>
              <w:t>Aufgaben:</w:t>
            </w:r>
          </w:p>
          <w:p w:rsidR="00D66B73" w:rsidRDefault="00D66B73" w:rsidP="00260553">
            <w:pPr>
              <w:autoSpaceDE w:val="0"/>
              <w:autoSpaceDN w:val="0"/>
              <w:adjustRightInd w:val="0"/>
              <w:spacing w:before="120" w:after="120"/>
              <w:jc w:val="both"/>
              <w:rPr>
                <w:color w:val="000000" w:themeColor="text1"/>
              </w:rPr>
            </w:pPr>
            <w:r>
              <w:rPr>
                <w:color w:val="000000" w:themeColor="text1"/>
              </w:rPr>
              <w:t>G</w:t>
            </w:r>
          </w:p>
          <w:p w:rsidR="002E3FC8" w:rsidRPr="009269F3" w:rsidRDefault="000A519D" w:rsidP="00260553">
            <w:pPr>
              <w:autoSpaceDE w:val="0"/>
              <w:autoSpaceDN w:val="0"/>
              <w:adjustRightInd w:val="0"/>
              <w:spacing w:before="120" w:after="120"/>
              <w:jc w:val="both"/>
              <w:rPr>
                <w:color w:val="000000" w:themeColor="text1"/>
              </w:rPr>
            </w:pPr>
            <w:r>
              <w:rPr>
                <w:color w:val="000000" w:themeColor="text1"/>
              </w:rPr>
              <w:t>I</w:t>
            </w:r>
          </w:p>
        </w:tc>
        <w:tc>
          <w:tcPr>
            <w:tcW w:w="1301" w:type="dxa"/>
          </w:tcPr>
          <w:p w:rsidR="00116BEA" w:rsidRDefault="006651A3" w:rsidP="00260553">
            <w:pPr>
              <w:autoSpaceDE w:val="0"/>
              <w:autoSpaceDN w:val="0"/>
              <w:adjustRightInd w:val="0"/>
              <w:spacing w:before="120" w:after="120"/>
              <w:jc w:val="both"/>
              <w:rPr>
                <w:b/>
                <w:i/>
                <w:color w:val="000000" w:themeColor="text1"/>
                <w:sz w:val="18"/>
                <w:szCs w:val="18"/>
              </w:rPr>
            </w:pPr>
            <w:r w:rsidRPr="006651A3">
              <w:rPr>
                <w:b/>
                <w:i/>
                <w:color w:val="000000" w:themeColor="text1"/>
                <w:sz w:val="18"/>
                <w:szCs w:val="18"/>
              </w:rPr>
              <w:t>Aufgaben:</w:t>
            </w:r>
          </w:p>
          <w:p w:rsidR="002E3FC8" w:rsidRPr="009269F3" w:rsidRDefault="000A519D" w:rsidP="00260553">
            <w:pPr>
              <w:autoSpaceDE w:val="0"/>
              <w:autoSpaceDN w:val="0"/>
              <w:adjustRightInd w:val="0"/>
              <w:spacing w:before="120" w:after="120"/>
              <w:jc w:val="both"/>
              <w:rPr>
                <w:color w:val="000000" w:themeColor="text1"/>
              </w:rPr>
            </w:pPr>
            <w:r>
              <w:rPr>
                <w:color w:val="000000" w:themeColor="text1"/>
              </w:rPr>
              <w:t>E</w:t>
            </w:r>
          </w:p>
        </w:tc>
        <w:tc>
          <w:tcPr>
            <w:tcW w:w="1301" w:type="dxa"/>
          </w:tcPr>
          <w:p w:rsidR="002E3FC8" w:rsidRPr="002E3FC8" w:rsidRDefault="006651A3" w:rsidP="00260553">
            <w:pPr>
              <w:autoSpaceDE w:val="0"/>
              <w:autoSpaceDN w:val="0"/>
              <w:adjustRightInd w:val="0"/>
              <w:spacing w:before="120" w:after="120"/>
              <w:jc w:val="both"/>
              <w:rPr>
                <w:b/>
                <w:i/>
                <w:color w:val="000000" w:themeColor="text1"/>
                <w:sz w:val="18"/>
                <w:szCs w:val="18"/>
              </w:rPr>
            </w:pPr>
            <w:r w:rsidRPr="006651A3">
              <w:rPr>
                <w:b/>
                <w:i/>
                <w:color w:val="000000" w:themeColor="text1"/>
                <w:sz w:val="18"/>
                <w:szCs w:val="18"/>
              </w:rPr>
              <w:t>Aufgaben:</w:t>
            </w:r>
          </w:p>
          <w:p w:rsidR="006651A3" w:rsidRDefault="000A519D" w:rsidP="00260553">
            <w:pPr>
              <w:autoSpaceDE w:val="0"/>
              <w:autoSpaceDN w:val="0"/>
              <w:adjustRightInd w:val="0"/>
              <w:spacing w:before="120" w:after="120"/>
              <w:jc w:val="both"/>
              <w:rPr>
                <w:color w:val="000000" w:themeColor="text1"/>
              </w:rPr>
            </w:pPr>
            <w:r>
              <w:rPr>
                <w:color w:val="000000" w:themeColor="text1"/>
              </w:rPr>
              <w:t>J</w:t>
            </w:r>
          </w:p>
          <w:p w:rsidR="006651A3" w:rsidRPr="009269F3" w:rsidRDefault="00D66B73" w:rsidP="00260553">
            <w:pPr>
              <w:autoSpaceDE w:val="0"/>
              <w:autoSpaceDN w:val="0"/>
              <w:adjustRightInd w:val="0"/>
              <w:spacing w:before="120" w:after="120"/>
              <w:jc w:val="both"/>
              <w:rPr>
                <w:color w:val="000000" w:themeColor="text1"/>
              </w:rPr>
            </w:pPr>
            <w:r>
              <w:rPr>
                <w:color w:val="000000" w:themeColor="text1"/>
              </w:rPr>
              <w:t>B</w:t>
            </w:r>
          </w:p>
        </w:tc>
      </w:tr>
    </w:tbl>
    <w:p w:rsidR="00E3691D" w:rsidRPr="00B57E6A" w:rsidRDefault="00E3691D" w:rsidP="00E3691D">
      <w:pPr>
        <w:tabs>
          <w:tab w:val="left" w:pos="9498"/>
        </w:tabs>
        <w:spacing w:before="120" w:after="120"/>
        <w:rPr>
          <w:rFonts w:cs="Arial"/>
          <w:szCs w:val="22"/>
        </w:rPr>
      </w:pPr>
    </w:p>
    <w:p w:rsidR="004C5C44" w:rsidRPr="00046813" w:rsidRDefault="004C5C44" w:rsidP="004C5C44">
      <w:pPr>
        <w:pStyle w:val="Kopfzeile"/>
        <w:tabs>
          <w:tab w:val="clear" w:pos="4536"/>
          <w:tab w:val="clear" w:pos="9072"/>
        </w:tabs>
        <w:spacing w:after="120"/>
        <w:ind w:left="426"/>
        <w:rPr>
          <w:rFonts w:cs="Arial"/>
          <w:b/>
        </w:rPr>
      </w:pPr>
    </w:p>
    <w:p w:rsidR="004C5C44" w:rsidRPr="00046813" w:rsidRDefault="004C5C44" w:rsidP="004C5C44">
      <w:pPr>
        <w:pStyle w:val="Kopfzeile"/>
        <w:tabs>
          <w:tab w:val="clear" w:pos="4536"/>
          <w:tab w:val="clear" w:pos="9072"/>
        </w:tabs>
        <w:rPr>
          <w:rFonts w:cs="Arial"/>
          <w:b/>
        </w:rPr>
      </w:pPr>
      <w:r>
        <w:rPr>
          <w:rFonts w:cs="Arial"/>
          <w:b/>
        </w:rPr>
        <w:t>Thema</w:t>
      </w:r>
      <w:r w:rsidRPr="00046813">
        <w:rPr>
          <w:rFonts w:cs="Arial"/>
          <w:b/>
        </w:rPr>
        <w:t xml:space="preserve"> 1:</w:t>
      </w:r>
      <w:r>
        <w:rPr>
          <w:rFonts w:cs="Arial"/>
          <w:b/>
        </w:rPr>
        <w:t xml:space="preserve"> moderner Staat</w:t>
      </w:r>
    </w:p>
    <w:p w:rsidR="004C5C44" w:rsidRDefault="004C5C44" w:rsidP="009C3B18">
      <w:pPr>
        <w:pStyle w:val="Kopfzeile"/>
        <w:numPr>
          <w:ilvl w:val="0"/>
          <w:numId w:val="32"/>
        </w:numPr>
        <w:tabs>
          <w:tab w:val="clear" w:pos="4536"/>
          <w:tab w:val="clear" w:pos="9072"/>
        </w:tabs>
        <w:ind w:left="709" w:hanging="425"/>
        <w:rPr>
          <w:rFonts w:cs="Arial"/>
          <w:szCs w:val="22"/>
        </w:rPr>
      </w:pPr>
      <w:r w:rsidRPr="00E5744E">
        <w:rPr>
          <w:rFonts w:cs="Arial"/>
          <w:szCs w:val="22"/>
        </w:rPr>
        <w:t>Erklären Sie</w:t>
      </w:r>
      <w:r>
        <w:rPr>
          <w:rFonts w:cs="Arial"/>
          <w:szCs w:val="22"/>
        </w:rPr>
        <w:t>, was es Ihrer Meinung nach für einen modernen Staat alles braucht.</w:t>
      </w:r>
    </w:p>
    <w:p w:rsidR="004C5C44" w:rsidRDefault="004C5C44" w:rsidP="009C3B18">
      <w:pPr>
        <w:pStyle w:val="Kopfzeile"/>
        <w:numPr>
          <w:ilvl w:val="0"/>
          <w:numId w:val="32"/>
        </w:numPr>
        <w:tabs>
          <w:tab w:val="clear" w:pos="4536"/>
          <w:tab w:val="clear" w:pos="9072"/>
        </w:tabs>
        <w:ind w:left="709" w:hanging="425"/>
        <w:rPr>
          <w:rFonts w:cs="Arial"/>
          <w:szCs w:val="22"/>
        </w:rPr>
      </w:pPr>
      <w:r w:rsidRPr="009C3B18">
        <w:rPr>
          <w:rFonts w:cs="Arial"/>
          <w:szCs w:val="22"/>
        </w:rPr>
        <w:t>Erläutern sie diesen nun am Beispiel «Schweiz».</w:t>
      </w:r>
    </w:p>
    <w:p w:rsidR="004C5C44" w:rsidRDefault="004C5C44" w:rsidP="009C3B18">
      <w:pPr>
        <w:pStyle w:val="Kopfzeile"/>
        <w:numPr>
          <w:ilvl w:val="0"/>
          <w:numId w:val="32"/>
        </w:numPr>
        <w:tabs>
          <w:tab w:val="clear" w:pos="4536"/>
          <w:tab w:val="clear" w:pos="9072"/>
        </w:tabs>
        <w:ind w:left="709" w:hanging="425"/>
        <w:rPr>
          <w:rFonts w:cs="Arial"/>
          <w:szCs w:val="22"/>
        </w:rPr>
      </w:pPr>
      <w:r w:rsidRPr="009C3B18">
        <w:rPr>
          <w:rFonts w:cs="Arial"/>
          <w:szCs w:val="22"/>
        </w:rPr>
        <w:t>Setzen Sie einen aussagekräftigen Titel.</w:t>
      </w:r>
    </w:p>
    <w:p w:rsidR="006268B4" w:rsidRDefault="006268B4" w:rsidP="009C3B18">
      <w:pPr>
        <w:pStyle w:val="Kopfzeile"/>
        <w:numPr>
          <w:ilvl w:val="0"/>
          <w:numId w:val="32"/>
        </w:numPr>
        <w:tabs>
          <w:tab w:val="clear" w:pos="4536"/>
          <w:tab w:val="clear" w:pos="9072"/>
        </w:tabs>
        <w:ind w:left="709" w:hanging="425"/>
        <w:rPr>
          <w:rFonts w:cs="Arial"/>
          <w:szCs w:val="22"/>
        </w:rPr>
      </w:pPr>
      <w:r>
        <w:rPr>
          <w:rFonts w:cs="Arial"/>
          <w:szCs w:val="22"/>
        </w:rPr>
        <w:t>Erklären und v</w:t>
      </w:r>
      <w:r w:rsidR="004C5C44" w:rsidRPr="009C3B18">
        <w:rPr>
          <w:rFonts w:cs="Arial"/>
          <w:szCs w:val="22"/>
        </w:rPr>
        <w:t xml:space="preserve">erwenden Sie in Ihrem Text </w:t>
      </w:r>
      <w:r w:rsidR="0089020F" w:rsidRPr="009C3B18">
        <w:rPr>
          <w:rFonts w:cs="Arial"/>
          <w:szCs w:val="22"/>
        </w:rPr>
        <w:t xml:space="preserve">die </w:t>
      </w:r>
      <w:r>
        <w:rPr>
          <w:rFonts w:cs="Arial"/>
          <w:szCs w:val="22"/>
        </w:rPr>
        <w:t>vier</w:t>
      </w:r>
      <w:r w:rsidR="0089020F" w:rsidRPr="009C3B18">
        <w:rPr>
          <w:rFonts w:cs="Arial"/>
          <w:szCs w:val="22"/>
        </w:rPr>
        <w:t xml:space="preserve"> </w:t>
      </w:r>
      <w:r w:rsidR="004C5C44" w:rsidRPr="009C3B18">
        <w:rPr>
          <w:rFonts w:cs="Arial"/>
          <w:szCs w:val="22"/>
        </w:rPr>
        <w:t>folgende</w:t>
      </w:r>
      <w:r w:rsidR="009C6B13">
        <w:rPr>
          <w:rFonts w:cs="Arial"/>
          <w:szCs w:val="22"/>
        </w:rPr>
        <w:t>n</w:t>
      </w:r>
      <w:r w:rsidR="004C5C44" w:rsidRPr="009C3B18">
        <w:rPr>
          <w:rFonts w:cs="Arial"/>
          <w:szCs w:val="22"/>
        </w:rPr>
        <w:t xml:space="preserve"> Begriffe</w:t>
      </w:r>
      <w:r>
        <w:rPr>
          <w:rFonts w:cs="Arial"/>
          <w:szCs w:val="22"/>
        </w:rPr>
        <w:t xml:space="preserve"> im richtigen</w:t>
      </w:r>
    </w:p>
    <w:p w:rsidR="004C5C44" w:rsidRPr="009C3B18" w:rsidRDefault="002C3C50" w:rsidP="006268B4">
      <w:pPr>
        <w:pStyle w:val="Kopfzeile"/>
        <w:tabs>
          <w:tab w:val="clear" w:pos="4536"/>
          <w:tab w:val="clear" w:pos="9072"/>
        </w:tabs>
        <w:ind w:left="709"/>
        <w:rPr>
          <w:rFonts w:cs="Arial"/>
          <w:szCs w:val="22"/>
        </w:rPr>
      </w:pPr>
      <w:r w:rsidRPr="009C3B18">
        <w:rPr>
          <w:rFonts w:cs="Arial"/>
          <w:szCs w:val="22"/>
        </w:rPr>
        <w:t>Zusammenhang</w:t>
      </w:r>
      <w:r w:rsidR="004C5C44" w:rsidRPr="009C3B18">
        <w:rPr>
          <w:rFonts w:cs="Arial"/>
          <w:szCs w:val="22"/>
        </w:rPr>
        <w:t>:</w:t>
      </w:r>
    </w:p>
    <w:tbl>
      <w:tblPr>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8"/>
        <w:gridCol w:w="1984"/>
        <w:gridCol w:w="1559"/>
        <w:gridCol w:w="1560"/>
      </w:tblGrid>
      <w:tr w:rsidR="00A96D5F" w:rsidRPr="000D5363" w:rsidTr="00EA69E5">
        <w:tc>
          <w:tcPr>
            <w:tcW w:w="1418" w:type="dxa"/>
          </w:tcPr>
          <w:p w:rsidR="00A96D5F" w:rsidRPr="000D5363" w:rsidRDefault="00A96D5F" w:rsidP="0032676D">
            <w:pPr>
              <w:pStyle w:val="Kopfzeile"/>
              <w:tabs>
                <w:tab w:val="clear" w:pos="4536"/>
                <w:tab w:val="clear" w:pos="9072"/>
              </w:tabs>
              <w:rPr>
                <w:rFonts w:cs="Arial"/>
              </w:rPr>
            </w:pPr>
            <w:r>
              <w:rPr>
                <w:rFonts w:cs="Arial"/>
                <w:b/>
              </w:rPr>
              <w:t>Verfassung</w:t>
            </w:r>
          </w:p>
        </w:tc>
        <w:tc>
          <w:tcPr>
            <w:tcW w:w="1984" w:type="dxa"/>
          </w:tcPr>
          <w:p w:rsidR="00A96D5F" w:rsidRPr="004C5C44" w:rsidRDefault="00A96D5F" w:rsidP="0032676D">
            <w:pPr>
              <w:pStyle w:val="Kopfzeile"/>
              <w:tabs>
                <w:tab w:val="clear" w:pos="4536"/>
                <w:tab w:val="clear" w:pos="9072"/>
              </w:tabs>
              <w:rPr>
                <w:rFonts w:cs="Arial"/>
                <w:b/>
              </w:rPr>
            </w:pPr>
            <w:r w:rsidRPr="004C5C44">
              <w:rPr>
                <w:rFonts w:cs="Arial"/>
                <w:b/>
              </w:rPr>
              <w:t>Regierungsform</w:t>
            </w:r>
          </w:p>
        </w:tc>
        <w:tc>
          <w:tcPr>
            <w:tcW w:w="1559" w:type="dxa"/>
          </w:tcPr>
          <w:p w:rsidR="00A96D5F" w:rsidRPr="000D5363" w:rsidRDefault="00A96D5F" w:rsidP="0032676D">
            <w:pPr>
              <w:pStyle w:val="Kopfzeile"/>
              <w:tabs>
                <w:tab w:val="clear" w:pos="4536"/>
                <w:tab w:val="clear" w:pos="9072"/>
              </w:tabs>
              <w:rPr>
                <w:rFonts w:cs="Arial"/>
              </w:rPr>
            </w:pPr>
            <w:r>
              <w:rPr>
                <w:rFonts w:cs="Arial"/>
                <w:b/>
              </w:rPr>
              <w:t>Grundrechte</w:t>
            </w:r>
          </w:p>
        </w:tc>
        <w:tc>
          <w:tcPr>
            <w:tcW w:w="1560" w:type="dxa"/>
          </w:tcPr>
          <w:p w:rsidR="00A96D5F" w:rsidRDefault="00A96D5F" w:rsidP="0032676D">
            <w:pPr>
              <w:pStyle w:val="Kopfzeile"/>
              <w:tabs>
                <w:tab w:val="clear" w:pos="4536"/>
                <w:tab w:val="clear" w:pos="9072"/>
              </w:tabs>
              <w:rPr>
                <w:rFonts w:cs="Arial"/>
                <w:b/>
              </w:rPr>
            </w:pPr>
            <w:r>
              <w:rPr>
                <w:rFonts w:cs="Arial"/>
                <w:b/>
              </w:rPr>
              <w:t>Bundesstaat</w:t>
            </w:r>
          </w:p>
        </w:tc>
      </w:tr>
    </w:tbl>
    <w:p w:rsidR="00901CF2" w:rsidRPr="009C6B13" w:rsidRDefault="009C6B13" w:rsidP="00901CF2">
      <w:pPr>
        <w:pStyle w:val="Kopfzeile"/>
        <w:tabs>
          <w:tab w:val="clear" w:pos="4536"/>
          <w:tab w:val="clear" w:pos="9072"/>
        </w:tabs>
        <w:rPr>
          <w:rFonts w:cs="Arial"/>
        </w:rPr>
      </w:pPr>
      <w:r w:rsidRPr="009C6B13">
        <w:rPr>
          <w:rFonts w:cs="Arial"/>
        </w:rPr>
        <w:t xml:space="preserve">Hilfestellung, siehe </w:t>
      </w:r>
      <w:hyperlink r:id="rId15" w:history="1">
        <w:r w:rsidRPr="009C6B13">
          <w:rPr>
            <w:rStyle w:val="Hyperlink"/>
            <w:rFonts w:cs="Arial"/>
          </w:rPr>
          <w:t>http://www.schutzfaktor-m.ch/schweizer-grundrechte</w:t>
        </w:r>
      </w:hyperlink>
    </w:p>
    <w:p w:rsidR="009C6B13" w:rsidRPr="009C6B13" w:rsidRDefault="009C6B13" w:rsidP="00901CF2">
      <w:pPr>
        <w:pStyle w:val="Kopfzeile"/>
        <w:tabs>
          <w:tab w:val="clear" w:pos="4536"/>
          <w:tab w:val="clear" w:pos="9072"/>
        </w:tabs>
        <w:rPr>
          <w:rFonts w:cs="Arial"/>
        </w:rPr>
      </w:pPr>
    </w:p>
    <w:p w:rsidR="009C3B18" w:rsidRPr="009C6B13" w:rsidRDefault="009C3B18" w:rsidP="00901CF2">
      <w:pPr>
        <w:pStyle w:val="Kopfzeile"/>
        <w:tabs>
          <w:tab w:val="clear" w:pos="4536"/>
          <w:tab w:val="clear" w:pos="9072"/>
        </w:tabs>
        <w:rPr>
          <w:rFonts w:cs="Arial"/>
        </w:rPr>
      </w:pPr>
    </w:p>
    <w:p w:rsidR="009C3B18" w:rsidRPr="009C6B13" w:rsidRDefault="009C3B18" w:rsidP="00901CF2">
      <w:pPr>
        <w:pStyle w:val="Kopfzeile"/>
        <w:tabs>
          <w:tab w:val="clear" w:pos="4536"/>
          <w:tab w:val="clear" w:pos="9072"/>
        </w:tabs>
        <w:rPr>
          <w:rFonts w:cs="Arial"/>
        </w:rPr>
      </w:pPr>
    </w:p>
    <w:p w:rsidR="00901CF2" w:rsidRPr="00046813" w:rsidRDefault="00901CF2" w:rsidP="00901CF2">
      <w:pPr>
        <w:pStyle w:val="Kopfzeile"/>
        <w:tabs>
          <w:tab w:val="clear" w:pos="4536"/>
          <w:tab w:val="clear" w:pos="9072"/>
        </w:tabs>
        <w:rPr>
          <w:rFonts w:cs="Arial"/>
          <w:b/>
        </w:rPr>
      </w:pPr>
      <w:r>
        <w:rPr>
          <w:rFonts w:cs="Arial"/>
          <w:b/>
        </w:rPr>
        <w:t>Thema 2</w:t>
      </w:r>
      <w:r w:rsidRPr="00046813">
        <w:rPr>
          <w:rFonts w:cs="Arial"/>
          <w:b/>
        </w:rPr>
        <w:t>:</w:t>
      </w:r>
      <w:r>
        <w:rPr>
          <w:rFonts w:cs="Arial"/>
          <w:b/>
        </w:rPr>
        <w:t xml:space="preserve"> Gewaltenteilung</w:t>
      </w:r>
    </w:p>
    <w:p w:rsidR="00901CF2" w:rsidRDefault="00901CF2" w:rsidP="004E084E">
      <w:pPr>
        <w:pStyle w:val="Kopfzeile"/>
        <w:numPr>
          <w:ilvl w:val="0"/>
          <w:numId w:val="33"/>
        </w:numPr>
        <w:tabs>
          <w:tab w:val="clear" w:pos="4536"/>
          <w:tab w:val="clear" w:pos="9072"/>
        </w:tabs>
        <w:rPr>
          <w:rFonts w:cs="Arial"/>
          <w:szCs w:val="22"/>
        </w:rPr>
      </w:pPr>
      <w:r w:rsidRPr="00E5744E">
        <w:rPr>
          <w:rFonts w:cs="Arial"/>
          <w:szCs w:val="22"/>
        </w:rPr>
        <w:t>Erklären Sie</w:t>
      </w:r>
      <w:r>
        <w:rPr>
          <w:rFonts w:cs="Arial"/>
          <w:szCs w:val="22"/>
        </w:rPr>
        <w:t>, was man unter Gewaltenteilung versteht.</w:t>
      </w:r>
    </w:p>
    <w:p w:rsidR="00901CF2" w:rsidRDefault="00901CF2" w:rsidP="004E084E">
      <w:pPr>
        <w:pStyle w:val="Kopfzeile"/>
        <w:numPr>
          <w:ilvl w:val="0"/>
          <w:numId w:val="33"/>
        </w:numPr>
        <w:tabs>
          <w:tab w:val="clear" w:pos="4536"/>
          <w:tab w:val="clear" w:pos="9072"/>
        </w:tabs>
        <w:rPr>
          <w:rFonts w:cs="Arial"/>
          <w:szCs w:val="22"/>
        </w:rPr>
      </w:pPr>
      <w:r>
        <w:rPr>
          <w:rFonts w:cs="Arial"/>
          <w:szCs w:val="22"/>
        </w:rPr>
        <w:t>Erläutern sie diese</w:t>
      </w:r>
      <w:r w:rsidRPr="00E5744E">
        <w:rPr>
          <w:rFonts w:cs="Arial"/>
          <w:szCs w:val="22"/>
        </w:rPr>
        <w:t xml:space="preserve"> nun am Beispiel «</w:t>
      </w:r>
      <w:r>
        <w:rPr>
          <w:rFonts w:cs="Arial"/>
          <w:szCs w:val="22"/>
        </w:rPr>
        <w:t>Schweiz</w:t>
      </w:r>
      <w:r w:rsidRPr="00E5744E">
        <w:rPr>
          <w:rFonts w:cs="Arial"/>
          <w:szCs w:val="22"/>
        </w:rPr>
        <w:t>».</w:t>
      </w:r>
    </w:p>
    <w:p w:rsidR="00901CF2" w:rsidRDefault="00901CF2" w:rsidP="003E1B42">
      <w:pPr>
        <w:pStyle w:val="Kopfzeile"/>
        <w:numPr>
          <w:ilvl w:val="0"/>
          <w:numId w:val="33"/>
        </w:numPr>
        <w:tabs>
          <w:tab w:val="left" w:pos="709"/>
        </w:tabs>
        <w:rPr>
          <w:rFonts w:cs="Arial"/>
          <w:szCs w:val="22"/>
        </w:rPr>
      </w:pPr>
      <w:r w:rsidRPr="00A970D6">
        <w:rPr>
          <w:rFonts w:cs="Arial"/>
          <w:szCs w:val="22"/>
        </w:rPr>
        <w:t>Setzen Sie einen aussagekräftigen</w:t>
      </w:r>
      <w:r>
        <w:rPr>
          <w:rFonts w:cs="Arial"/>
          <w:szCs w:val="22"/>
        </w:rPr>
        <w:t xml:space="preserve"> </w:t>
      </w:r>
      <w:r w:rsidRPr="00A970D6">
        <w:rPr>
          <w:rFonts w:cs="Arial"/>
          <w:szCs w:val="22"/>
        </w:rPr>
        <w:t>Titel.</w:t>
      </w:r>
    </w:p>
    <w:p w:rsidR="006268B4" w:rsidRDefault="006268B4" w:rsidP="004E084E">
      <w:pPr>
        <w:pStyle w:val="Kopfzeile"/>
        <w:numPr>
          <w:ilvl w:val="0"/>
          <w:numId w:val="33"/>
        </w:numPr>
        <w:tabs>
          <w:tab w:val="clear" w:pos="4536"/>
          <w:tab w:val="clear" w:pos="9072"/>
        </w:tabs>
        <w:spacing w:after="60"/>
        <w:rPr>
          <w:rFonts w:cs="Arial"/>
          <w:szCs w:val="22"/>
        </w:rPr>
      </w:pPr>
      <w:r>
        <w:rPr>
          <w:rFonts w:cs="Arial"/>
          <w:szCs w:val="22"/>
        </w:rPr>
        <w:t>Erklären und v</w:t>
      </w:r>
      <w:r w:rsidR="00901CF2" w:rsidRPr="00A970D6">
        <w:rPr>
          <w:rFonts w:cs="Arial"/>
          <w:szCs w:val="22"/>
        </w:rPr>
        <w:t xml:space="preserve">erwenden Sie in Ihrem Text </w:t>
      </w:r>
      <w:r w:rsidR="0089020F">
        <w:rPr>
          <w:rFonts w:cs="Arial"/>
          <w:szCs w:val="22"/>
        </w:rPr>
        <w:t xml:space="preserve">die </w:t>
      </w:r>
      <w:r>
        <w:rPr>
          <w:rFonts w:cs="Arial"/>
          <w:szCs w:val="22"/>
        </w:rPr>
        <w:t>vier</w:t>
      </w:r>
      <w:r w:rsidR="0089020F">
        <w:rPr>
          <w:rFonts w:cs="Arial"/>
          <w:szCs w:val="22"/>
        </w:rPr>
        <w:t xml:space="preserve"> </w:t>
      </w:r>
      <w:r w:rsidR="00901CF2" w:rsidRPr="00A970D6">
        <w:rPr>
          <w:rFonts w:cs="Arial"/>
          <w:szCs w:val="22"/>
        </w:rPr>
        <w:t>folgende</w:t>
      </w:r>
      <w:r w:rsidR="009C6B13">
        <w:rPr>
          <w:rFonts w:cs="Arial"/>
          <w:szCs w:val="22"/>
        </w:rPr>
        <w:t>n</w:t>
      </w:r>
      <w:r w:rsidR="00901CF2" w:rsidRPr="00A970D6">
        <w:rPr>
          <w:rFonts w:cs="Arial"/>
          <w:szCs w:val="22"/>
        </w:rPr>
        <w:t xml:space="preserve"> Begriffe</w:t>
      </w:r>
      <w:r>
        <w:rPr>
          <w:rFonts w:cs="Arial"/>
          <w:szCs w:val="22"/>
        </w:rPr>
        <w:t xml:space="preserve"> im</w:t>
      </w:r>
    </w:p>
    <w:p w:rsidR="00901CF2" w:rsidRPr="00A970D6" w:rsidRDefault="002C3C50" w:rsidP="006268B4">
      <w:pPr>
        <w:pStyle w:val="Kopfzeile"/>
        <w:tabs>
          <w:tab w:val="clear" w:pos="4536"/>
          <w:tab w:val="clear" w:pos="9072"/>
        </w:tabs>
        <w:spacing w:after="60"/>
        <w:ind w:left="720"/>
        <w:rPr>
          <w:rFonts w:cs="Arial"/>
          <w:szCs w:val="22"/>
        </w:rPr>
      </w:pPr>
      <w:r>
        <w:rPr>
          <w:rFonts w:cs="Arial"/>
          <w:szCs w:val="22"/>
        </w:rPr>
        <w:t>richtigen Zusammenhang</w:t>
      </w:r>
      <w:r w:rsidR="00901CF2" w:rsidRPr="00A970D6">
        <w:rPr>
          <w:rFonts w:cs="Arial"/>
          <w:szCs w:val="22"/>
        </w:rPr>
        <w:t>:</w:t>
      </w:r>
    </w:p>
    <w:tbl>
      <w:tblPr>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6"/>
        <w:gridCol w:w="1559"/>
        <w:gridCol w:w="1843"/>
        <w:gridCol w:w="1843"/>
      </w:tblGrid>
      <w:tr w:rsidR="00D9394D" w:rsidRPr="000D5363" w:rsidTr="009C6B13">
        <w:tc>
          <w:tcPr>
            <w:tcW w:w="1276" w:type="dxa"/>
          </w:tcPr>
          <w:p w:rsidR="00D9394D" w:rsidRPr="0089020F" w:rsidRDefault="00D9394D" w:rsidP="004E084E">
            <w:pPr>
              <w:pStyle w:val="Kopfzeile"/>
              <w:tabs>
                <w:tab w:val="clear" w:pos="4536"/>
                <w:tab w:val="clear" w:pos="9072"/>
              </w:tabs>
              <w:rPr>
                <w:rFonts w:cs="Arial"/>
                <w:b/>
              </w:rPr>
            </w:pPr>
            <w:r w:rsidRPr="0089020F">
              <w:rPr>
                <w:rFonts w:cs="Arial"/>
                <w:b/>
              </w:rPr>
              <w:t>Exekutive</w:t>
            </w:r>
          </w:p>
        </w:tc>
        <w:tc>
          <w:tcPr>
            <w:tcW w:w="1559" w:type="dxa"/>
          </w:tcPr>
          <w:p w:rsidR="00D9394D" w:rsidRPr="004C5C44" w:rsidRDefault="00D9394D" w:rsidP="004E084E">
            <w:pPr>
              <w:pStyle w:val="Kopfzeile"/>
              <w:tabs>
                <w:tab w:val="clear" w:pos="4536"/>
                <w:tab w:val="clear" w:pos="9072"/>
              </w:tabs>
              <w:rPr>
                <w:rFonts w:cs="Arial"/>
                <w:b/>
              </w:rPr>
            </w:pPr>
            <w:r>
              <w:rPr>
                <w:rFonts w:cs="Arial"/>
                <w:b/>
              </w:rPr>
              <w:t>Demokratie</w:t>
            </w:r>
          </w:p>
        </w:tc>
        <w:tc>
          <w:tcPr>
            <w:tcW w:w="1843" w:type="dxa"/>
          </w:tcPr>
          <w:p w:rsidR="00D9394D" w:rsidRDefault="00D9394D" w:rsidP="004E084E">
            <w:pPr>
              <w:pStyle w:val="Kopfzeile"/>
              <w:tabs>
                <w:tab w:val="clear" w:pos="4536"/>
                <w:tab w:val="clear" w:pos="9072"/>
              </w:tabs>
              <w:rPr>
                <w:rFonts w:cs="Arial"/>
                <w:b/>
              </w:rPr>
            </w:pPr>
            <w:r>
              <w:rPr>
                <w:rFonts w:cs="Arial"/>
                <w:b/>
              </w:rPr>
              <w:t>Volkssouverän</w:t>
            </w:r>
          </w:p>
        </w:tc>
        <w:tc>
          <w:tcPr>
            <w:tcW w:w="1843" w:type="dxa"/>
          </w:tcPr>
          <w:p w:rsidR="00D9394D" w:rsidRDefault="00D9394D" w:rsidP="004E084E">
            <w:pPr>
              <w:pStyle w:val="Kopfzeile"/>
              <w:tabs>
                <w:tab w:val="clear" w:pos="4536"/>
                <w:tab w:val="clear" w:pos="9072"/>
              </w:tabs>
              <w:rPr>
                <w:rFonts w:cs="Arial"/>
                <w:b/>
              </w:rPr>
            </w:pPr>
            <w:r>
              <w:rPr>
                <w:rFonts w:cs="Arial"/>
                <w:b/>
              </w:rPr>
              <w:t>Föderalismus</w:t>
            </w:r>
          </w:p>
        </w:tc>
      </w:tr>
    </w:tbl>
    <w:p w:rsidR="00901CF2" w:rsidRDefault="004E467B" w:rsidP="00901CF2">
      <w:pPr>
        <w:pStyle w:val="Kopfzeile"/>
        <w:tabs>
          <w:tab w:val="clear" w:pos="4536"/>
          <w:tab w:val="clear" w:pos="9072"/>
        </w:tabs>
        <w:rPr>
          <w:rFonts w:cs="Arial"/>
        </w:rPr>
      </w:pPr>
      <w:hyperlink r:id="rId16" w:history="1">
        <w:r w:rsidR="009C6B13" w:rsidRPr="001E3F4E">
          <w:rPr>
            <w:rStyle w:val="Hyperlink"/>
            <w:rFonts w:cs="Arial"/>
          </w:rPr>
          <w:t>https://www.vimentis.ch/d/lexikon/308/Gewaltenteilung.html</w:t>
        </w:r>
      </w:hyperlink>
    </w:p>
    <w:p w:rsidR="009C6B13" w:rsidRPr="000D5363" w:rsidRDefault="009C6B13" w:rsidP="00901CF2">
      <w:pPr>
        <w:pStyle w:val="Kopfzeile"/>
        <w:tabs>
          <w:tab w:val="clear" w:pos="4536"/>
          <w:tab w:val="clear" w:pos="9072"/>
        </w:tabs>
        <w:rPr>
          <w:rFonts w:cs="Arial"/>
        </w:rPr>
      </w:pPr>
    </w:p>
    <w:p w:rsidR="00901CF2" w:rsidRPr="00046813" w:rsidRDefault="00901CF2" w:rsidP="00901CF2">
      <w:pPr>
        <w:pStyle w:val="Kopfzeile"/>
        <w:tabs>
          <w:tab w:val="clear" w:pos="4536"/>
          <w:tab w:val="clear" w:pos="9072"/>
        </w:tabs>
        <w:rPr>
          <w:rFonts w:cs="Arial"/>
        </w:rPr>
      </w:pPr>
    </w:p>
    <w:p w:rsidR="00E3101E" w:rsidRDefault="00E3101E" w:rsidP="004C5C44">
      <w:pPr>
        <w:pStyle w:val="Kopfzeile"/>
        <w:tabs>
          <w:tab w:val="clear" w:pos="4536"/>
          <w:tab w:val="clear" w:pos="9072"/>
        </w:tabs>
        <w:rPr>
          <w:rFonts w:cs="Arial"/>
        </w:rPr>
      </w:pPr>
    </w:p>
    <w:p w:rsidR="005E78FB" w:rsidRPr="00A071C2" w:rsidRDefault="005E78FB" w:rsidP="00A071C2">
      <w:pPr>
        <w:tabs>
          <w:tab w:val="left" w:leader="dot" w:pos="9639"/>
        </w:tabs>
        <w:spacing w:line="480" w:lineRule="auto"/>
        <w:rPr>
          <w:rFonts w:cs="Arial"/>
          <w:sz w:val="24"/>
          <w:lang w:eastAsia="de-CH"/>
        </w:rPr>
      </w:pPr>
    </w:p>
    <w:sectPr w:rsidR="005E78FB" w:rsidRPr="00A071C2" w:rsidSect="00736BB2">
      <w:headerReference w:type="default" r:id="rId17"/>
      <w:footerReference w:type="default" r:id="rId18"/>
      <w:pgSz w:w="11906" w:h="16838"/>
      <w:pgMar w:top="1134" w:right="1418" w:bottom="1134"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467B" w:rsidRDefault="004E467B" w:rsidP="00990597">
      <w:r>
        <w:separator/>
      </w:r>
    </w:p>
  </w:endnote>
  <w:endnote w:type="continuationSeparator" w:id="0">
    <w:p w:rsidR="004E467B" w:rsidRDefault="004E467B" w:rsidP="009905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6811270"/>
      <w:docPartObj>
        <w:docPartGallery w:val="Page Numbers (Bottom of Page)"/>
        <w:docPartUnique/>
      </w:docPartObj>
    </w:sdtPr>
    <w:sdtEndPr/>
    <w:sdtContent>
      <w:p w:rsidR="000075E7" w:rsidRDefault="000075E7">
        <w:pPr>
          <w:pStyle w:val="Fuzeile"/>
          <w:jc w:val="center"/>
        </w:pPr>
        <w:r>
          <w:fldChar w:fldCharType="begin"/>
        </w:r>
        <w:r>
          <w:instrText>PAGE   \* MERGEFORMAT</w:instrText>
        </w:r>
        <w:r>
          <w:fldChar w:fldCharType="separate"/>
        </w:r>
        <w:r w:rsidR="008628F4" w:rsidRPr="008628F4">
          <w:rPr>
            <w:noProof/>
            <w:lang w:val="de-DE"/>
          </w:rPr>
          <w:t>3</w:t>
        </w:r>
        <w:r>
          <w:fldChar w:fldCharType="end"/>
        </w:r>
      </w:p>
    </w:sdtContent>
  </w:sdt>
  <w:p w:rsidR="000075E7" w:rsidRDefault="000075E7">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467B" w:rsidRDefault="004E467B" w:rsidP="00990597">
      <w:r>
        <w:separator/>
      </w:r>
    </w:p>
  </w:footnote>
  <w:footnote w:type="continuationSeparator" w:id="0">
    <w:p w:rsidR="004E467B" w:rsidRDefault="004E467B" w:rsidP="0099059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300" w:type="dxa"/>
      <w:tblBorders>
        <w:bottom w:val="single" w:sz="4" w:space="0" w:color="auto"/>
      </w:tblBorders>
      <w:tblLayout w:type="fixed"/>
      <w:tblCellMar>
        <w:left w:w="70" w:type="dxa"/>
        <w:right w:w="70" w:type="dxa"/>
      </w:tblCellMar>
      <w:tblLook w:val="0000" w:firstRow="0" w:lastRow="0" w:firstColumn="0" w:lastColumn="0" w:noHBand="0" w:noVBand="0"/>
    </w:tblPr>
    <w:tblGrid>
      <w:gridCol w:w="1488"/>
      <w:gridCol w:w="7812"/>
    </w:tblGrid>
    <w:tr w:rsidR="006252FD" w:rsidRPr="0034449F" w:rsidTr="00BE3C3C">
      <w:trPr>
        <w:trHeight w:val="570"/>
      </w:trPr>
      <w:tc>
        <w:tcPr>
          <w:tcW w:w="1488" w:type="dxa"/>
          <w:tcBorders>
            <w:top w:val="nil"/>
            <w:left w:val="nil"/>
            <w:bottom w:val="single" w:sz="4" w:space="0" w:color="auto"/>
            <w:right w:val="nil"/>
          </w:tcBorders>
        </w:tcPr>
        <w:p w:rsidR="006252FD" w:rsidRPr="0034449F" w:rsidRDefault="00CC2ACA" w:rsidP="007A293C">
          <w:pPr>
            <w:rPr>
              <w:rFonts w:cs="Arial"/>
              <w:sz w:val="18"/>
              <w:szCs w:val="18"/>
            </w:rPr>
          </w:pPr>
          <w:r>
            <w:rPr>
              <w:rFonts w:cs="Arial"/>
              <w:noProof/>
              <w:sz w:val="18"/>
              <w:szCs w:val="18"/>
              <w:lang w:val="en-US"/>
            </w:rPr>
            <w:drawing>
              <wp:inline distT="0" distB="0" distL="0" distR="0" wp14:anchorId="409C2470" wp14:editId="412EBD45">
                <wp:extent cx="633110" cy="327803"/>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7219" cy="329930"/>
                        </a:xfrm>
                        <a:prstGeom prst="rect">
                          <a:avLst/>
                        </a:prstGeom>
                        <a:noFill/>
                        <a:ln>
                          <a:noFill/>
                        </a:ln>
                      </pic:spPr>
                    </pic:pic>
                  </a:graphicData>
                </a:graphic>
              </wp:inline>
            </w:drawing>
          </w:r>
        </w:p>
      </w:tc>
      <w:tc>
        <w:tcPr>
          <w:tcW w:w="7812" w:type="dxa"/>
          <w:tcBorders>
            <w:top w:val="nil"/>
            <w:left w:val="nil"/>
            <w:bottom w:val="single" w:sz="4" w:space="0" w:color="auto"/>
            <w:right w:val="nil"/>
          </w:tcBorders>
        </w:tcPr>
        <w:p w:rsidR="006252FD" w:rsidRPr="0034449F" w:rsidRDefault="006252FD" w:rsidP="007A293C">
          <w:pPr>
            <w:tabs>
              <w:tab w:val="left" w:pos="6690"/>
            </w:tabs>
            <w:rPr>
              <w:rFonts w:cs="Arial"/>
              <w:sz w:val="18"/>
              <w:szCs w:val="18"/>
            </w:rPr>
          </w:pPr>
          <w:r w:rsidRPr="0034449F">
            <w:rPr>
              <w:rFonts w:cs="Arial"/>
              <w:sz w:val="18"/>
              <w:szCs w:val="18"/>
            </w:rPr>
            <w:t xml:space="preserve">Allgemeinbildung                                                                                                       </w:t>
          </w:r>
          <w:r w:rsidR="00C2466C">
            <w:rPr>
              <w:rFonts w:cs="Arial"/>
              <w:sz w:val="18"/>
              <w:szCs w:val="18"/>
            </w:rPr>
            <w:t>Register 6</w:t>
          </w:r>
        </w:p>
        <w:p w:rsidR="006252FD" w:rsidRPr="0034449F" w:rsidRDefault="00C2466C" w:rsidP="00736BB2">
          <w:pPr>
            <w:rPr>
              <w:rFonts w:cs="Arial"/>
              <w:sz w:val="18"/>
              <w:szCs w:val="18"/>
            </w:rPr>
          </w:pPr>
          <w:r>
            <w:rPr>
              <w:rFonts w:cs="Arial"/>
              <w:sz w:val="18"/>
              <w:szCs w:val="18"/>
            </w:rPr>
            <w:t xml:space="preserve">Im Staat mitbestimmen – </w:t>
          </w:r>
          <w:r w:rsidR="00E86715">
            <w:rPr>
              <w:rFonts w:cs="Arial"/>
              <w:sz w:val="18"/>
              <w:szCs w:val="18"/>
            </w:rPr>
            <w:t xml:space="preserve">Sequenz </w:t>
          </w:r>
          <w:r w:rsidR="00736BB2">
            <w:rPr>
              <w:rFonts w:cs="Arial"/>
              <w:sz w:val="18"/>
              <w:szCs w:val="18"/>
            </w:rPr>
            <w:t>1</w:t>
          </w:r>
        </w:p>
      </w:tc>
    </w:tr>
  </w:tbl>
  <w:p w:rsidR="006252FD" w:rsidRPr="00D5546D" w:rsidRDefault="006252FD" w:rsidP="0041049E">
    <w:pPr>
      <w:pStyle w:val="SenderAddress"/>
      <w:rPr>
        <w:szCs w:val="2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B73E5A4A"/>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3BA0BB2A"/>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3B4E8C42"/>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E9FA9F56"/>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D67E472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464AEB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8AE96B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0A6F5C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1F48DD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4A38A21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586A23"/>
    <w:multiLevelType w:val="hybridMultilevel"/>
    <w:tmpl w:val="7A5C9F8A"/>
    <w:lvl w:ilvl="0" w:tplc="0807000F">
      <w:start w:val="1"/>
      <w:numFmt w:val="decimal"/>
      <w:lvlText w:val="%1."/>
      <w:lvlJc w:val="left"/>
      <w:pPr>
        <w:ind w:left="720" w:hanging="360"/>
      </w:pPr>
      <w:rPr>
        <w:rFonts w:cs="Times New Roman" w:hint="default"/>
      </w:rPr>
    </w:lvl>
    <w:lvl w:ilvl="1" w:tplc="08070019" w:tentative="1">
      <w:start w:val="1"/>
      <w:numFmt w:val="lowerLetter"/>
      <w:lvlText w:val="%2."/>
      <w:lvlJc w:val="left"/>
      <w:pPr>
        <w:ind w:left="1440" w:hanging="360"/>
      </w:pPr>
      <w:rPr>
        <w:rFonts w:cs="Times New Roman"/>
      </w:rPr>
    </w:lvl>
    <w:lvl w:ilvl="2" w:tplc="0807001B" w:tentative="1">
      <w:start w:val="1"/>
      <w:numFmt w:val="lowerRoman"/>
      <w:lvlText w:val="%3."/>
      <w:lvlJc w:val="right"/>
      <w:pPr>
        <w:ind w:left="2160" w:hanging="180"/>
      </w:pPr>
      <w:rPr>
        <w:rFonts w:cs="Times New Roman"/>
      </w:rPr>
    </w:lvl>
    <w:lvl w:ilvl="3" w:tplc="0807000F" w:tentative="1">
      <w:start w:val="1"/>
      <w:numFmt w:val="decimal"/>
      <w:lvlText w:val="%4."/>
      <w:lvlJc w:val="left"/>
      <w:pPr>
        <w:ind w:left="2880" w:hanging="360"/>
      </w:pPr>
      <w:rPr>
        <w:rFonts w:cs="Times New Roman"/>
      </w:rPr>
    </w:lvl>
    <w:lvl w:ilvl="4" w:tplc="08070019" w:tentative="1">
      <w:start w:val="1"/>
      <w:numFmt w:val="lowerLetter"/>
      <w:lvlText w:val="%5."/>
      <w:lvlJc w:val="left"/>
      <w:pPr>
        <w:ind w:left="3600" w:hanging="360"/>
      </w:pPr>
      <w:rPr>
        <w:rFonts w:cs="Times New Roman"/>
      </w:rPr>
    </w:lvl>
    <w:lvl w:ilvl="5" w:tplc="0807001B" w:tentative="1">
      <w:start w:val="1"/>
      <w:numFmt w:val="lowerRoman"/>
      <w:lvlText w:val="%6."/>
      <w:lvlJc w:val="right"/>
      <w:pPr>
        <w:ind w:left="4320" w:hanging="180"/>
      </w:pPr>
      <w:rPr>
        <w:rFonts w:cs="Times New Roman"/>
      </w:rPr>
    </w:lvl>
    <w:lvl w:ilvl="6" w:tplc="0807000F" w:tentative="1">
      <w:start w:val="1"/>
      <w:numFmt w:val="decimal"/>
      <w:lvlText w:val="%7."/>
      <w:lvlJc w:val="left"/>
      <w:pPr>
        <w:ind w:left="5040" w:hanging="360"/>
      </w:pPr>
      <w:rPr>
        <w:rFonts w:cs="Times New Roman"/>
      </w:rPr>
    </w:lvl>
    <w:lvl w:ilvl="7" w:tplc="08070019" w:tentative="1">
      <w:start w:val="1"/>
      <w:numFmt w:val="lowerLetter"/>
      <w:lvlText w:val="%8."/>
      <w:lvlJc w:val="left"/>
      <w:pPr>
        <w:ind w:left="5760" w:hanging="360"/>
      </w:pPr>
      <w:rPr>
        <w:rFonts w:cs="Times New Roman"/>
      </w:rPr>
    </w:lvl>
    <w:lvl w:ilvl="8" w:tplc="0807001B" w:tentative="1">
      <w:start w:val="1"/>
      <w:numFmt w:val="lowerRoman"/>
      <w:lvlText w:val="%9."/>
      <w:lvlJc w:val="right"/>
      <w:pPr>
        <w:ind w:left="6480" w:hanging="180"/>
      </w:pPr>
      <w:rPr>
        <w:rFonts w:cs="Times New Roman"/>
      </w:rPr>
    </w:lvl>
  </w:abstractNum>
  <w:abstractNum w:abstractNumId="11" w15:restartNumberingAfterBreak="0">
    <w:nsid w:val="09552017"/>
    <w:multiLevelType w:val="hybridMultilevel"/>
    <w:tmpl w:val="83FE157A"/>
    <w:lvl w:ilvl="0" w:tplc="08070017">
      <w:start w:val="1"/>
      <w:numFmt w:val="lowerLetter"/>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2" w15:restartNumberingAfterBreak="0">
    <w:nsid w:val="18547BD0"/>
    <w:multiLevelType w:val="hybridMultilevel"/>
    <w:tmpl w:val="2FF2E230"/>
    <w:lvl w:ilvl="0" w:tplc="0807000F">
      <w:start w:val="1"/>
      <w:numFmt w:val="decimal"/>
      <w:lvlText w:val="%1."/>
      <w:lvlJc w:val="left"/>
      <w:pPr>
        <w:ind w:left="720" w:hanging="360"/>
      </w:pPr>
      <w:rPr>
        <w:rFonts w:cs="Times New Roman" w:hint="default"/>
      </w:rPr>
    </w:lvl>
    <w:lvl w:ilvl="1" w:tplc="08070019" w:tentative="1">
      <w:start w:val="1"/>
      <w:numFmt w:val="lowerLetter"/>
      <w:lvlText w:val="%2."/>
      <w:lvlJc w:val="left"/>
      <w:pPr>
        <w:ind w:left="1440" w:hanging="360"/>
      </w:pPr>
      <w:rPr>
        <w:rFonts w:cs="Times New Roman"/>
      </w:rPr>
    </w:lvl>
    <w:lvl w:ilvl="2" w:tplc="0807001B" w:tentative="1">
      <w:start w:val="1"/>
      <w:numFmt w:val="lowerRoman"/>
      <w:lvlText w:val="%3."/>
      <w:lvlJc w:val="right"/>
      <w:pPr>
        <w:ind w:left="2160" w:hanging="180"/>
      </w:pPr>
      <w:rPr>
        <w:rFonts w:cs="Times New Roman"/>
      </w:rPr>
    </w:lvl>
    <w:lvl w:ilvl="3" w:tplc="0807000F" w:tentative="1">
      <w:start w:val="1"/>
      <w:numFmt w:val="decimal"/>
      <w:lvlText w:val="%4."/>
      <w:lvlJc w:val="left"/>
      <w:pPr>
        <w:ind w:left="2880" w:hanging="360"/>
      </w:pPr>
      <w:rPr>
        <w:rFonts w:cs="Times New Roman"/>
      </w:rPr>
    </w:lvl>
    <w:lvl w:ilvl="4" w:tplc="08070019" w:tentative="1">
      <w:start w:val="1"/>
      <w:numFmt w:val="lowerLetter"/>
      <w:lvlText w:val="%5."/>
      <w:lvlJc w:val="left"/>
      <w:pPr>
        <w:ind w:left="3600" w:hanging="360"/>
      </w:pPr>
      <w:rPr>
        <w:rFonts w:cs="Times New Roman"/>
      </w:rPr>
    </w:lvl>
    <w:lvl w:ilvl="5" w:tplc="0807001B" w:tentative="1">
      <w:start w:val="1"/>
      <w:numFmt w:val="lowerRoman"/>
      <w:lvlText w:val="%6."/>
      <w:lvlJc w:val="right"/>
      <w:pPr>
        <w:ind w:left="4320" w:hanging="180"/>
      </w:pPr>
      <w:rPr>
        <w:rFonts w:cs="Times New Roman"/>
      </w:rPr>
    </w:lvl>
    <w:lvl w:ilvl="6" w:tplc="0807000F" w:tentative="1">
      <w:start w:val="1"/>
      <w:numFmt w:val="decimal"/>
      <w:lvlText w:val="%7."/>
      <w:lvlJc w:val="left"/>
      <w:pPr>
        <w:ind w:left="5040" w:hanging="360"/>
      </w:pPr>
      <w:rPr>
        <w:rFonts w:cs="Times New Roman"/>
      </w:rPr>
    </w:lvl>
    <w:lvl w:ilvl="7" w:tplc="08070019" w:tentative="1">
      <w:start w:val="1"/>
      <w:numFmt w:val="lowerLetter"/>
      <w:lvlText w:val="%8."/>
      <w:lvlJc w:val="left"/>
      <w:pPr>
        <w:ind w:left="5760" w:hanging="360"/>
      </w:pPr>
      <w:rPr>
        <w:rFonts w:cs="Times New Roman"/>
      </w:rPr>
    </w:lvl>
    <w:lvl w:ilvl="8" w:tplc="0807001B" w:tentative="1">
      <w:start w:val="1"/>
      <w:numFmt w:val="lowerRoman"/>
      <w:lvlText w:val="%9."/>
      <w:lvlJc w:val="right"/>
      <w:pPr>
        <w:ind w:left="6480" w:hanging="180"/>
      </w:pPr>
      <w:rPr>
        <w:rFonts w:cs="Times New Roman"/>
      </w:rPr>
    </w:lvl>
  </w:abstractNum>
  <w:abstractNum w:abstractNumId="13" w15:restartNumberingAfterBreak="0">
    <w:nsid w:val="1DAE5E76"/>
    <w:multiLevelType w:val="hybridMultilevel"/>
    <w:tmpl w:val="B7A4A4B6"/>
    <w:lvl w:ilvl="0" w:tplc="6366B0F2">
      <w:start w:val="1"/>
      <w:numFmt w:val="decimal"/>
      <w:lvlText w:val="%1."/>
      <w:lvlJc w:val="left"/>
      <w:pPr>
        <w:ind w:left="720" w:hanging="360"/>
      </w:pPr>
      <w:rPr>
        <w:rFonts w:cs="Times New Roman" w:hint="default"/>
        <w:color w:val="4F81BD"/>
      </w:rPr>
    </w:lvl>
    <w:lvl w:ilvl="1" w:tplc="08070019" w:tentative="1">
      <w:start w:val="1"/>
      <w:numFmt w:val="lowerLetter"/>
      <w:lvlText w:val="%2."/>
      <w:lvlJc w:val="left"/>
      <w:pPr>
        <w:ind w:left="1440" w:hanging="360"/>
      </w:pPr>
      <w:rPr>
        <w:rFonts w:cs="Times New Roman"/>
      </w:rPr>
    </w:lvl>
    <w:lvl w:ilvl="2" w:tplc="0807001B" w:tentative="1">
      <w:start w:val="1"/>
      <w:numFmt w:val="lowerRoman"/>
      <w:lvlText w:val="%3."/>
      <w:lvlJc w:val="right"/>
      <w:pPr>
        <w:ind w:left="2160" w:hanging="180"/>
      </w:pPr>
      <w:rPr>
        <w:rFonts w:cs="Times New Roman"/>
      </w:rPr>
    </w:lvl>
    <w:lvl w:ilvl="3" w:tplc="0807000F" w:tentative="1">
      <w:start w:val="1"/>
      <w:numFmt w:val="decimal"/>
      <w:lvlText w:val="%4."/>
      <w:lvlJc w:val="left"/>
      <w:pPr>
        <w:ind w:left="2880" w:hanging="360"/>
      </w:pPr>
      <w:rPr>
        <w:rFonts w:cs="Times New Roman"/>
      </w:rPr>
    </w:lvl>
    <w:lvl w:ilvl="4" w:tplc="08070019" w:tentative="1">
      <w:start w:val="1"/>
      <w:numFmt w:val="lowerLetter"/>
      <w:lvlText w:val="%5."/>
      <w:lvlJc w:val="left"/>
      <w:pPr>
        <w:ind w:left="3600" w:hanging="360"/>
      </w:pPr>
      <w:rPr>
        <w:rFonts w:cs="Times New Roman"/>
      </w:rPr>
    </w:lvl>
    <w:lvl w:ilvl="5" w:tplc="0807001B" w:tentative="1">
      <w:start w:val="1"/>
      <w:numFmt w:val="lowerRoman"/>
      <w:lvlText w:val="%6."/>
      <w:lvlJc w:val="right"/>
      <w:pPr>
        <w:ind w:left="4320" w:hanging="180"/>
      </w:pPr>
      <w:rPr>
        <w:rFonts w:cs="Times New Roman"/>
      </w:rPr>
    </w:lvl>
    <w:lvl w:ilvl="6" w:tplc="0807000F" w:tentative="1">
      <w:start w:val="1"/>
      <w:numFmt w:val="decimal"/>
      <w:lvlText w:val="%7."/>
      <w:lvlJc w:val="left"/>
      <w:pPr>
        <w:ind w:left="5040" w:hanging="360"/>
      </w:pPr>
      <w:rPr>
        <w:rFonts w:cs="Times New Roman"/>
      </w:rPr>
    </w:lvl>
    <w:lvl w:ilvl="7" w:tplc="08070019" w:tentative="1">
      <w:start w:val="1"/>
      <w:numFmt w:val="lowerLetter"/>
      <w:lvlText w:val="%8."/>
      <w:lvlJc w:val="left"/>
      <w:pPr>
        <w:ind w:left="5760" w:hanging="360"/>
      </w:pPr>
      <w:rPr>
        <w:rFonts w:cs="Times New Roman"/>
      </w:rPr>
    </w:lvl>
    <w:lvl w:ilvl="8" w:tplc="0807001B" w:tentative="1">
      <w:start w:val="1"/>
      <w:numFmt w:val="lowerRoman"/>
      <w:lvlText w:val="%9."/>
      <w:lvlJc w:val="right"/>
      <w:pPr>
        <w:ind w:left="6480" w:hanging="180"/>
      </w:pPr>
      <w:rPr>
        <w:rFonts w:cs="Times New Roman"/>
      </w:rPr>
    </w:lvl>
  </w:abstractNum>
  <w:abstractNum w:abstractNumId="14" w15:restartNumberingAfterBreak="0">
    <w:nsid w:val="28311A38"/>
    <w:multiLevelType w:val="hybridMultilevel"/>
    <w:tmpl w:val="C7B29E56"/>
    <w:lvl w:ilvl="0" w:tplc="0807000F">
      <w:start w:val="1"/>
      <w:numFmt w:val="decimal"/>
      <w:lvlText w:val="%1."/>
      <w:lvlJc w:val="left"/>
      <w:pPr>
        <w:ind w:left="720" w:hanging="360"/>
      </w:pPr>
      <w:rPr>
        <w:rFonts w:cs="Times New Roman" w:hint="default"/>
      </w:rPr>
    </w:lvl>
    <w:lvl w:ilvl="1" w:tplc="08070019" w:tentative="1">
      <w:start w:val="1"/>
      <w:numFmt w:val="lowerLetter"/>
      <w:lvlText w:val="%2."/>
      <w:lvlJc w:val="left"/>
      <w:pPr>
        <w:ind w:left="1440" w:hanging="360"/>
      </w:pPr>
      <w:rPr>
        <w:rFonts w:cs="Times New Roman"/>
      </w:rPr>
    </w:lvl>
    <w:lvl w:ilvl="2" w:tplc="0807001B" w:tentative="1">
      <w:start w:val="1"/>
      <w:numFmt w:val="lowerRoman"/>
      <w:lvlText w:val="%3."/>
      <w:lvlJc w:val="right"/>
      <w:pPr>
        <w:ind w:left="2160" w:hanging="180"/>
      </w:pPr>
      <w:rPr>
        <w:rFonts w:cs="Times New Roman"/>
      </w:rPr>
    </w:lvl>
    <w:lvl w:ilvl="3" w:tplc="0807000F" w:tentative="1">
      <w:start w:val="1"/>
      <w:numFmt w:val="decimal"/>
      <w:lvlText w:val="%4."/>
      <w:lvlJc w:val="left"/>
      <w:pPr>
        <w:ind w:left="2880" w:hanging="360"/>
      </w:pPr>
      <w:rPr>
        <w:rFonts w:cs="Times New Roman"/>
      </w:rPr>
    </w:lvl>
    <w:lvl w:ilvl="4" w:tplc="08070019" w:tentative="1">
      <w:start w:val="1"/>
      <w:numFmt w:val="lowerLetter"/>
      <w:lvlText w:val="%5."/>
      <w:lvlJc w:val="left"/>
      <w:pPr>
        <w:ind w:left="3600" w:hanging="360"/>
      </w:pPr>
      <w:rPr>
        <w:rFonts w:cs="Times New Roman"/>
      </w:rPr>
    </w:lvl>
    <w:lvl w:ilvl="5" w:tplc="0807001B" w:tentative="1">
      <w:start w:val="1"/>
      <w:numFmt w:val="lowerRoman"/>
      <w:lvlText w:val="%6."/>
      <w:lvlJc w:val="right"/>
      <w:pPr>
        <w:ind w:left="4320" w:hanging="180"/>
      </w:pPr>
      <w:rPr>
        <w:rFonts w:cs="Times New Roman"/>
      </w:rPr>
    </w:lvl>
    <w:lvl w:ilvl="6" w:tplc="0807000F" w:tentative="1">
      <w:start w:val="1"/>
      <w:numFmt w:val="decimal"/>
      <w:lvlText w:val="%7."/>
      <w:lvlJc w:val="left"/>
      <w:pPr>
        <w:ind w:left="5040" w:hanging="360"/>
      </w:pPr>
      <w:rPr>
        <w:rFonts w:cs="Times New Roman"/>
      </w:rPr>
    </w:lvl>
    <w:lvl w:ilvl="7" w:tplc="08070019" w:tentative="1">
      <w:start w:val="1"/>
      <w:numFmt w:val="lowerLetter"/>
      <w:lvlText w:val="%8."/>
      <w:lvlJc w:val="left"/>
      <w:pPr>
        <w:ind w:left="5760" w:hanging="360"/>
      </w:pPr>
      <w:rPr>
        <w:rFonts w:cs="Times New Roman"/>
      </w:rPr>
    </w:lvl>
    <w:lvl w:ilvl="8" w:tplc="0807001B" w:tentative="1">
      <w:start w:val="1"/>
      <w:numFmt w:val="lowerRoman"/>
      <w:lvlText w:val="%9."/>
      <w:lvlJc w:val="right"/>
      <w:pPr>
        <w:ind w:left="6480" w:hanging="180"/>
      </w:pPr>
      <w:rPr>
        <w:rFonts w:cs="Times New Roman"/>
      </w:rPr>
    </w:lvl>
  </w:abstractNum>
  <w:abstractNum w:abstractNumId="15" w15:restartNumberingAfterBreak="0">
    <w:nsid w:val="2D6E14F0"/>
    <w:multiLevelType w:val="hybridMultilevel"/>
    <w:tmpl w:val="7A5C9F8A"/>
    <w:lvl w:ilvl="0" w:tplc="0807000F">
      <w:start w:val="1"/>
      <w:numFmt w:val="decimal"/>
      <w:lvlText w:val="%1."/>
      <w:lvlJc w:val="left"/>
      <w:pPr>
        <w:ind w:left="720" w:hanging="360"/>
      </w:pPr>
      <w:rPr>
        <w:rFonts w:cs="Times New Roman" w:hint="default"/>
      </w:rPr>
    </w:lvl>
    <w:lvl w:ilvl="1" w:tplc="08070019" w:tentative="1">
      <w:start w:val="1"/>
      <w:numFmt w:val="lowerLetter"/>
      <w:lvlText w:val="%2."/>
      <w:lvlJc w:val="left"/>
      <w:pPr>
        <w:ind w:left="1440" w:hanging="360"/>
      </w:pPr>
      <w:rPr>
        <w:rFonts w:cs="Times New Roman"/>
      </w:rPr>
    </w:lvl>
    <w:lvl w:ilvl="2" w:tplc="0807001B" w:tentative="1">
      <w:start w:val="1"/>
      <w:numFmt w:val="lowerRoman"/>
      <w:lvlText w:val="%3."/>
      <w:lvlJc w:val="right"/>
      <w:pPr>
        <w:ind w:left="2160" w:hanging="180"/>
      </w:pPr>
      <w:rPr>
        <w:rFonts w:cs="Times New Roman"/>
      </w:rPr>
    </w:lvl>
    <w:lvl w:ilvl="3" w:tplc="0807000F" w:tentative="1">
      <w:start w:val="1"/>
      <w:numFmt w:val="decimal"/>
      <w:lvlText w:val="%4."/>
      <w:lvlJc w:val="left"/>
      <w:pPr>
        <w:ind w:left="2880" w:hanging="360"/>
      </w:pPr>
      <w:rPr>
        <w:rFonts w:cs="Times New Roman"/>
      </w:rPr>
    </w:lvl>
    <w:lvl w:ilvl="4" w:tplc="08070019" w:tentative="1">
      <w:start w:val="1"/>
      <w:numFmt w:val="lowerLetter"/>
      <w:lvlText w:val="%5."/>
      <w:lvlJc w:val="left"/>
      <w:pPr>
        <w:ind w:left="3600" w:hanging="360"/>
      </w:pPr>
      <w:rPr>
        <w:rFonts w:cs="Times New Roman"/>
      </w:rPr>
    </w:lvl>
    <w:lvl w:ilvl="5" w:tplc="0807001B" w:tentative="1">
      <w:start w:val="1"/>
      <w:numFmt w:val="lowerRoman"/>
      <w:lvlText w:val="%6."/>
      <w:lvlJc w:val="right"/>
      <w:pPr>
        <w:ind w:left="4320" w:hanging="180"/>
      </w:pPr>
      <w:rPr>
        <w:rFonts w:cs="Times New Roman"/>
      </w:rPr>
    </w:lvl>
    <w:lvl w:ilvl="6" w:tplc="0807000F" w:tentative="1">
      <w:start w:val="1"/>
      <w:numFmt w:val="decimal"/>
      <w:lvlText w:val="%7."/>
      <w:lvlJc w:val="left"/>
      <w:pPr>
        <w:ind w:left="5040" w:hanging="360"/>
      </w:pPr>
      <w:rPr>
        <w:rFonts w:cs="Times New Roman"/>
      </w:rPr>
    </w:lvl>
    <w:lvl w:ilvl="7" w:tplc="08070019" w:tentative="1">
      <w:start w:val="1"/>
      <w:numFmt w:val="lowerLetter"/>
      <w:lvlText w:val="%8."/>
      <w:lvlJc w:val="left"/>
      <w:pPr>
        <w:ind w:left="5760" w:hanging="360"/>
      </w:pPr>
      <w:rPr>
        <w:rFonts w:cs="Times New Roman"/>
      </w:rPr>
    </w:lvl>
    <w:lvl w:ilvl="8" w:tplc="0807001B" w:tentative="1">
      <w:start w:val="1"/>
      <w:numFmt w:val="lowerRoman"/>
      <w:lvlText w:val="%9."/>
      <w:lvlJc w:val="right"/>
      <w:pPr>
        <w:ind w:left="6480" w:hanging="180"/>
      </w:pPr>
      <w:rPr>
        <w:rFonts w:cs="Times New Roman"/>
      </w:rPr>
    </w:lvl>
  </w:abstractNum>
  <w:abstractNum w:abstractNumId="16" w15:restartNumberingAfterBreak="0">
    <w:nsid w:val="33660614"/>
    <w:multiLevelType w:val="hybridMultilevel"/>
    <w:tmpl w:val="3B0A7E3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39DE3638"/>
    <w:multiLevelType w:val="hybridMultilevel"/>
    <w:tmpl w:val="C5A616EA"/>
    <w:lvl w:ilvl="0" w:tplc="0C8CB92E">
      <w:start w:val="5"/>
      <w:numFmt w:val="decimal"/>
      <w:lvlText w:val="%1."/>
      <w:lvlJc w:val="left"/>
      <w:pPr>
        <w:tabs>
          <w:tab w:val="num" w:pos="426"/>
        </w:tabs>
        <w:ind w:left="426" w:hanging="360"/>
      </w:pPr>
      <w:rPr>
        <w:rFonts w:cs="Times New Roman" w:hint="default"/>
      </w:rPr>
    </w:lvl>
    <w:lvl w:ilvl="1" w:tplc="08070019" w:tentative="1">
      <w:start w:val="1"/>
      <w:numFmt w:val="lowerLetter"/>
      <w:lvlText w:val="%2."/>
      <w:lvlJc w:val="left"/>
      <w:pPr>
        <w:tabs>
          <w:tab w:val="num" w:pos="1146"/>
        </w:tabs>
        <w:ind w:left="1146" w:hanging="360"/>
      </w:pPr>
      <w:rPr>
        <w:rFonts w:cs="Times New Roman"/>
      </w:rPr>
    </w:lvl>
    <w:lvl w:ilvl="2" w:tplc="0807001B" w:tentative="1">
      <w:start w:val="1"/>
      <w:numFmt w:val="lowerRoman"/>
      <w:lvlText w:val="%3."/>
      <w:lvlJc w:val="right"/>
      <w:pPr>
        <w:tabs>
          <w:tab w:val="num" w:pos="1866"/>
        </w:tabs>
        <w:ind w:left="1866" w:hanging="180"/>
      </w:pPr>
      <w:rPr>
        <w:rFonts w:cs="Times New Roman"/>
      </w:rPr>
    </w:lvl>
    <w:lvl w:ilvl="3" w:tplc="0807000F" w:tentative="1">
      <w:start w:val="1"/>
      <w:numFmt w:val="decimal"/>
      <w:lvlText w:val="%4."/>
      <w:lvlJc w:val="left"/>
      <w:pPr>
        <w:tabs>
          <w:tab w:val="num" w:pos="2586"/>
        </w:tabs>
        <w:ind w:left="2586" w:hanging="360"/>
      </w:pPr>
      <w:rPr>
        <w:rFonts w:cs="Times New Roman"/>
      </w:rPr>
    </w:lvl>
    <w:lvl w:ilvl="4" w:tplc="08070019" w:tentative="1">
      <w:start w:val="1"/>
      <w:numFmt w:val="lowerLetter"/>
      <w:lvlText w:val="%5."/>
      <w:lvlJc w:val="left"/>
      <w:pPr>
        <w:tabs>
          <w:tab w:val="num" w:pos="3306"/>
        </w:tabs>
        <w:ind w:left="3306" w:hanging="360"/>
      </w:pPr>
      <w:rPr>
        <w:rFonts w:cs="Times New Roman"/>
      </w:rPr>
    </w:lvl>
    <w:lvl w:ilvl="5" w:tplc="0807001B" w:tentative="1">
      <w:start w:val="1"/>
      <w:numFmt w:val="lowerRoman"/>
      <w:lvlText w:val="%6."/>
      <w:lvlJc w:val="right"/>
      <w:pPr>
        <w:tabs>
          <w:tab w:val="num" w:pos="4026"/>
        </w:tabs>
        <w:ind w:left="4026" w:hanging="180"/>
      </w:pPr>
      <w:rPr>
        <w:rFonts w:cs="Times New Roman"/>
      </w:rPr>
    </w:lvl>
    <w:lvl w:ilvl="6" w:tplc="0807000F" w:tentative="1">
      <w:start w:val="1"/>
      <w:numFmt w:val="decimal"/>
      <w:lvlText w:val="%7."/>
      <w:lvlJc w:val="left"/>
      <w:pPr>
        <w:tabs>
          <w:tab w:val="num" w:pos="4746"/>
        </w:tabs>
        <w:ind w:left="4746" w:hanging="360"/>
      </w:pPr>
      <w:rPr>
        <w:rFonts w:cs="Times New Roman"/>
      </w:rPr>
    </w:lvl>
    <w:lvl w:ilvl="7" w:tplc="08070019" w:tentative="1">
      <w:start w:val="1"/>
      <w:numFmt w:val="lowerLetter"/>
      <w:lvlText w:val="%8."/>
      <w:lvlJc w:val="left"/>
      <w:pPr>
        <w:tabs>
          <w:tab w:val="num" w:pos="5466"/>
        </w:tabs>
        <w:ind w:left="5466" w:hanging="360"/>
      </w:pPr>
      <w:rPr>
        <w:rFonts w:cs="Times New Roman"/>
      </w:rPr>
    </w:lvl>
    <w:lvl w:ilvl="8" w:tplc="0807001B" w:tentative="1">
      <w:start w:val="1"/>
      <w:numFmt w:val="lowerRoman"/>
      <w:lvlText w:val="%9."/>
      <w:lvlJc w:val="right"/>
      <w:pPr>
        <w:tabs>
          <w:tab w:val="num" w:pos="6186"/>
        </w:tabs>
        <w:ind w:left="6186" w:hanging="180"/>
      </w:pPr>
      <w:rPr>
        <w:rFonts w:cs="Times New Roman"/>
      </w:rPr>
    </w:lvl>
  </w:abstractNum>
  <w:abstractNum w:abstractNumId="18" w15:restartNumberingAfterBreak="0">
    <w:nsid w:val="3AF80D87"/>
    <w:multiLevelType w:val="hybridMultilevel"/>
    <w:tmpl w:val="C42415D4"/>
    <w:lvl w:ilvl="0" w:tplc="C164D59E">
      <w:start w:val="1"/>
      <w:numFmt w:val="bullet"/>
      <w:lvlText w:val="-"/>
      <w:lvlJc w:val="left"/>
      <w:pPr>
        <w:ind w:left="1080" w:hanging="360"/>
      </w:pPr>
      <w:rPr>
        <w:rFonts w:ascii="Calibri" w:eastAsiaTheme="minorHAnsi" w:hAnsi="Calibri" w:cstheme="minorBidi"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9" w15:restartNumberingAfterBreak="0">
    <w:nsid w:val="3BD6373E"/>
    <w:multiLevelType w:val="hybridMultilevel"/>
    <w:tmpl w:val="E452D704"/>
    <w:lvl w:ilvl="0" w:tplc="08070017">
      <w:start w:val="1"/>
      <w:numFmt w:val="lowerLetter"/>
      <w:lvlText w:val="%1)"/>
      <w:lvlJc w:val="left"/>
      <w:pPr>
        <w:ind w:left="1440" w:hanging="360"/>
      </w:pPr>
    </w:lvl>
    <w:lvl w:ilvl="1" w:tplc="08070019" w:tentative="1">
      <w:start w:val="1"/>
      <w:numFmt w:val="lowerLetter"/>
      <w:lvlText w:val="%2."/>
      <w:lvlJc w:val="left"/>
      <w:pPr>
        <w:ind w:left="2160" w:hanging="360"/>
      </w:pPr>
    </w:lvl>
    <w:lvl w:ilvl="2" w:tplc="0807001B" w:tentative="1">
      <w:start w:val="1"/>
      <w:numFmt w:val="lowerRoman"/>
      <w:lvlText w:val="%3."/>
      <w:lvlJc w:val="right"/>
      <w:pPr>
        <w:ind w:left="2880" w:hanging="180"/>
      </w:pPr>
    </w:lvl>
    <w:lvl w:ilvl="3" w:tplc="0807000F" w:tentative="1">
      <w:start w:val="1"/>
      <w:numFmt w:val="decimal"/>
      <w:lvlText w:val="%4."/>
      <w:lvlJc w:val="left"/>
      <w:pPr>
        <w:ind w:left="3600" w:hanging="360"/>
      </w:pPr>
    </w:lvl>
    <w:lvl w:ilvl="4" w:tplc="08070019" w:tentative="1">
      <w:start w:val="1"/>
      <w:numFmt w:val="lowerLetter"/>
      <w:lvlText w:val="%5."/>
      <w:lvlJc w:val="left"/>
      <w:pPr>
        <w:ind w:left="4320" w:hanging="360"/>
      </w:pPr>
    </w:lvl>
    <w:lvl w:ilvl="5" w:tplc="0807001B" w:tentative="1">
      <w:start w:val="1"/>
      <w:numFmt w:val="lowerRoman"/>
      <w:lvlText w:val="%6."/>
      <w:lvlJc w:val="right"/>
      <w:pPr>
        <w:ind w:left="5040" w:hanging="180"/>
      </w:pPr>
    </w:lvl>
    <w:lvl w:ilvl="6" w:tplc="0807000F" w:tentative="1">
      <w:start w:val="1"/>
      <w:numFmt w:val="decimal"/>
      <w:lvlText w:val="%7."/>
      <w:lvlJc w:val="left"/>
      <w:pPr>
        <w:ind w:left="5760" w:hanging="360"/>
      </w:pPr>
    </w:lvl>
    <w:lvl w:ilvl="7" w:tplc="08070019" w:tentative="1">
      <w:start w:val="1"/>
      <w:numFmt w:val="lowerLetter"/>
      <w:lvlText w:val="%8."/>
      <w:lvlJc w:val="left"/>
      <w:pPr>
        <w:ind w:left="6480" w:hanging="360"/>
      </w:pPr>
    </w:lvl>
    <w:lvl w:ilvl="8" w:tplc="0807001B" w:tentative="1">
      <w:start w:val="1"/>
      <w:numFmt w:val="lowerRoman"/>
      <w:lvlText w:val="%9."/>
      <w:lvlJc w:val="right"/>
      <w:pPr>
        <w:ind w:left="7200" w:hanging="180"/>
      </w:pPr>
    </w:lvl>
  </w:abstractNum>
  <w:abstractNum w:abstractNumId="20" w15:restartNumberingAfterBreak="0">
    <w:nsid w:val="3CBF3444"/>
    <w:multiLevelType w:val="hybridMultilevel"/>
    <w:tmpl w:val="FB8A8316"/>
    <w:lvl w:ilvl="0" w:tplc="44725A56">
      <w:start w:val="3"/>
      <w:numFmt w:val="decimal"/>
      <w:lvlText w:val="%1."/>
      <w:lvlJc w:val="left"/>
      <w:pPr>
        <w:tabs>
          <w:tab w:val="num" w:pos="426"/>
        </w:tabs>
        <w:ind w:left="426" w:hanging="360"/>
      </w:pPr>
      <w:rPr>
        <w:rFonts w:cs="Times New Roman" w:hint="default"/>
      </w:rPr>
    </w:lvl>
    <w:lvl w:ilvl="1" w:tplc="08070019" w:tentative="1">
      <w:start w:val="1"/>
      <w:numFmt w:val="lowerLetter"/>
      <w:lvlText w:val="%2."/>
      <w:lvlJc w:val="left"/>
      <w:pPr>
        <w:tabs>
          <w:tab w:val="num" w:pos="1146"/>
        </w:tabs>
        <w:ind w:left="1146" w:hanging="360"/>
      </w:pPr>
      <w:rPr>
        <w:rFonts w:cs="Times New Roman"/>
      </w:rPr>
    </w:lvl>
    <w:lvl w:ilvl="2" w:tplc="0807001B" w:tentative="1">
      <w:start w:val="1"/>
      <w:numFmt w:val="lowerRoman"/>
      <w:lvlText w:val="%3."/>
      <w:lvlJc w:val="right"/>
      <w:pPr>
        <w:tabs>
          <w:tab w:val="num" w:pos="1866"/>
        </w:tabs>
        <w:ind w:left="1866" w:hanging="180"/>
      </w:pPr>
      <w:rPr>
        <w:rFonts w:cs="Times New Roman"/>
      </w:rPr>
    </w:lvl>
    <w:lvl w:ilvl="3" w:tplc="0807000F" w:tentative="1">
      <w:start w:val="1"/>
      <w:numFmt w:val="decimal"/>
      <w:lvlText w:val="%4."/>
      <w:lvlJc w:val="left"/>
      <w:pPr>
        <w:tabs>
          <w:tab w:val="num" w:pos="2586"/>
        </w:tabs>
        <w:ind w:left="2586" w:hanging="360"/>
      </w:pPr>
      <w:rPr>
        <w:rFonts w:cs="Times New Roman"/>
      </w:rPr>
    </w:lvl>
    <w:lvl w:ilvl="4" w:tplc="08070019" w:tentative="1">
      <w:start w:val="1"/>
      <w:numFmt w:val="lowerLetter"/>
      <w:lvlText w:val="%5."/>
      <w:lvlJc w:val="left"/>
      <w:pPr>
        <w:tabs>
          <w:tab w:val="num" w:pos="3306"/>
        </w:tabs>
        <w:ind w:left="3306" w:hanging="360"/>
      </w:pPr>
      <w:rPr>
        <w:rFonts w:cs="Times New Roman"/>
      </w:rPr>
    </w:lvl>
    <w:lvl w:ilvl="5" w:tplc="0807001B" w:tentative="1">
      <w:start w:val="1"/>
      <w:numFmt w:val="lowerRoman"/>
      <w:lvlText w:val="%6."/>
      <w:lvlJc w:val="right"/>
      <w:pPr>
        <w:tabs>
          <w:tab w:val="num" w:pos="4026"/>
        </w:tabs>
        <w:ind w:left="4026" w:hanging="180"/>
      </w:pPr>
      <w:rPr>
        <w:rFonts w:cs="Times New Roman"/>
      </w:rPr>
    </w:lvl>
    <w:lvl w:ilvl="6" w:tplc="0807000F" w:tentative="1">
      <w:start w:val="1"/>
      <w:numFmt w:val="decimal"/>
      <w:lvlText w:val="%7."/>
      <w:lvlJc w:val="left"/>
      <w:pPr>
        <w:tabs>
          <w:tab w:val="num" w:pos="4746"/>
        </w:tabs>
        <w:ind w:left="4746" w:hanging="360"/>
      </w:pPr>
      <w:rPr>
        <w:rFonts w:cs="Times New Roman"/>
      </w:rPr>
    </w:lvl>
    <w:lvl w:ilvl="7" w:tplc="08070019" w:tentative="1">
      <w:start w:val="1"/>
      <w:numFmt w:val="lowerLetter"/>
      <w:lvlText w:val="%8."/>
      <w:lvlJc w:val="left"/>
      <w:pPr>
        <w:tabs>
          <w:tab w:val="num" w:pos="5466"/>
        </w:tabs>
        <w:ind w:left="5466" w:hanging="360"/>
      </w:pPr>
      <w:rPr>
        <w:rFonts w:cs="Times New Roman"/>
      </w:rPr>
    </w:lvl>
    <w:lvl w:ilvl="8" w:tplc="0807001B" w:tentative="1">
      <w:start w:val="1"/>
      <w:numFmt w:val="lowerRoman"/>
      <w:lvlText w:val="%9."/>
      <w:lvlJc w:val="right"/>
      <w:pPr>
        <w:tabs>
          <w:tab w:val="num" w:pos="6186"/>
        </w:tabs>
        <w:ind w:left="6186" w:hanging="180"/>
      </w:pPr>
      <w:rPr>
        <w:rFonts w:cs="Times New Roman"/>
      </w:rPr>
    </w:lvl>
  </w:abstractNum>
  <w:abstractNum w:abstractNumId="21" w15:restartNumberingAfterBreak="0">
    <w:nsid w:val="3E2D730C"/>
    <w:multiLevelType w:val="hybridMultilevel"/>
    <w:tmpl w:val="8F32E464"/>
    <w:lvl w:ilvl="0" w:tplc="0807000F">
      <w:start w:val="1"/>
      <w:numFmt w:val="decimal"/>
      <w:lvlText w:val="%1."/>
      <w:lvlJc w:val="left"/>
      <w:pPr>
        <w:ind w:left="720" w:hanging="360"/>
      </w:pPr>
      <w:rPr>
        <w:rFonts w:cs="Times New Roman" w:hint="default"/>
      </w:rPr>
    </w:lvl>
    <w:lvl w:ilvl="1" w:tplc="08070019" w:tentative="1">
      <w:start w:val="1"/>
      <w:numFmt w:val="lowerLetter"/>
      <w:lvlText w:val="%2."/>
      <w:lvlJc w:val="left"/>
      <w:pPr>
        <w:ind w:left="1440" w:hanging="360"/>
      </w:pPr>
      <w:rPr>
        <w:rFonts w:cs="Times New Roman"/>
      </w:rPr>
    </w:lvl>
    <w:lvl w:ilvl="2" w:tplc="0807001B" w:tentative="1">
      <w:start w:val="1"/>
      <w:numFmt w:val="lowerRoman"/>
      <w:lvlText w:val="%3."/>
      <w:lvlJc w:val="right"/>
      <w:pPr>
        <w:ind w:left="2160" w:hanging="180"/>
      </w:pPr>
      <w:rPr>
        <w:rFonts w:cs="Times New Roman"/>
      </w:rPr>
    </w:lvl>
    <w:lvl w:ilvl="3" w:tplc="0807000F" w:tentative="1">
      <w:start w:val="1"/>
      <w:numFmt w:val="decimal"/>
      <w:lvlText w:val="%4."/>
      <w:lvlJc w:val="left"/>
      <w:pPr>
        <w:ind w:left="2880" w:hanging="360"/>
      </w:pPr>
      <w:rPr>
        <w:rFonts w:cs="Times New Roman"/>
      </w:rPr>
    </w:lvl>
    <w:lvl w:ilvl="4" w:tplc="08070019" w:tentative="1">
      <w:start w:val="1"/>
      <w:numFmt w:val="lowerLetter"/>
      <w:lvlText w:val="%5."/>
      <w:lvlJc w:val="left"/>
      <w:pPr>
        <w:ind w:left="3600" w:hanging="360"/>
      </w:pPr>
      <w:rPr>
        <w:rFonts w:cs="Times New Roman"/>
      </w:rPr>
    </w:lvl>
    <w:lvl w:ilvl="5" w:tplc="0807001B" w:tentative="1">
      <w:start w:val="1"/>
      <w:numFmt w:val="lowerRoman"/>
      <w:lvlText w:val="%6."/>
      <w:lvlJc w:val="right"/>
      <w:pPr>
        <w:ind w:left="4320" w:hanging="180"/>
      </w:pPr>
      <w:rPr>
        <w:rFonts w:cs="Times New Roman"/>
      </w:rPr>
    </w:lvl>
    <w:lvl w:ilvl="6" w:tplc="0807000F" w:tentative="1">
      <w:start w:val="1"/>
      <w:numFmt w:val="decimal"/>
      <w:lvlText w:val="%7."/>
      <w:lvlJc w:val="left"/>
      <w:pPr>
        <w:ind w:left="5040" w:hanging="360"/>
      </w:pPr>
      <w:rPr>
        <w:rFonts w:cs="Times New Roman"/>
      </w:rPr>
    </w:lvl>
    <w:lvl w:ilvl="7" w:tplc="08070019" w:tentative="1">
      <w:start w:val="1"/>
      <w:numFmt w:val="lowerLetter"/>
      <w:lvlText w:val="%8."/>
      <w:lvlJc w:val="left"/>
      <w:pPr>
        <w:ind w:left="5760" w:hanging="360"/>
      </w:pPr>
      <w:rPr>
        <w:rFonts w:cs="Times New Roman"/>
      </w:rPr>
    </w:lvl>
    <w:lvl w:ilvl="8" w:tplc="0807001B" w:tentative="1">
      <w:start w:val="1"/>
      <w:numFmt w:val="lowerRoman"/>
      <w:lvlText w:val="%9."/>
      <w:lvlJc w:val="right"/>
      <w:pPr>
        <w:ind w:left="6480" w:hanging="180"/>
      </w:pPr>
      <w:rPr>
        <w:rFonts w:cs="Times New Roman"/>
      </w:rPr>
    </w:lvl>
  </w:abstractNum>
  <w:abstractNum w:abstractNumId="22" w15:restartNumberingAfterBreak="0">
    <w:nsid w:val="401410D1"/>
    <w:multiLevelType w:val="hybridMultilevel"/>
    <w:tmpl w:val="E146DBC8"/>
    <w:lvl w:ilvl="0" w:tplc="D52C6F72">
      <w:start w:val="1"/>
      <w:numFmt w:val="decimal"/>
      <w:lvlText w:val="%1."/>
      <w:lvlJc w:val="left"/>
      <w:pPr>
        <w:ind w:left="360" w:hanging="360"/>
      </w:pPr>
    </w:lvl>
    <w:lvl w:ilvl="1" w:tplc="08070019">
      <w:start w:val="1"/>
      <w:numFmt w:val="decimal"/>
      <w:lvlText w:val="%2."/>
      <w:lvlJc w:val="left"/>
      <w:pPr>
        <w:tabs>
          <w:tab w:val="num" w:pos="1440"/>
        </w:tabs>
        <w:ind w:left="1440" w:hanging="360"/>
      </w:pPr>
    </w:lvl>
    <w:lvl w:ilvl="2" w:tplc="0807001B">
      <w:start w:val="1"/>
      <w:numFmt w:val="decimal"/>
      <w:lvlText w:val="%3."/>
      <w:lvlJc w:val="left"/>
      <w:pPr>
        <w:tabs>
          <w:tab w:val="num" w:pos="2160"/>
        </w:tabs>
        <w:ind w:left="2160" w:hanging="360"/>
      </w:pPr>
    </w:lvl>
    <w:lvl w:ilvl="3" w:tplc="0807000F">
      <w:start w:val="1"/>
      <w:numFmt w:val="decimal"/>
      <w:lvlText w:val="%4."/>
      <w:lvlJc w:val="left"/>
      <w:pPr>
        <w:tabs>
          <w:tab w:val="num" w:pos="2880"/>
        </w:tabs>
        <w:ind w:left="2880" w:hanging="360"/>
      </w:pPr>
    </w:lvl>
    <w:lvl w:ilvl="4" w:tplc="08070019">
      <w:start w:val="1"/>
      <w:numFmt w:val="decimal"/>
      <w:lvlText w:val="%5."/>
      <w:lvlJc w:val="left"/>
      <w:pPr>
        <w:tabs>
          <w:tab w:val="num" w:pos="3600"/>
        </w:tabs>
        <w:ind w:left="3600" w:hanging="360"/>
      </w:pPr>
    </w:lvl>
    <w:lvl w:ilvl="5" w:tplc="0807001B">
      <w:start w:val="1"/>
      <w:numFmt w:val="decimal"/>
      <w:lvlText w:val="%6."/>
      <w:lvlJc w:val="left"/>
      <w:pPr>
        <w:tabs>
          <w:tab w:val="num" w:pos="4320"/>
        </w:tabs>
        <w:ind w:left="4320" w:hanging="360"/>
      </w:pPr>
    </w:lvl>
    <w:lvl w:ilvl="6" w:tplc="0807000F">
      <w:start w:val="1"/>
      <w:numFmt w:val="decimal"/>
      <w:lvlText w:val="%7."/>
      <w:lvlJc w:val="left"/>
      <w:pPr>
        <w:tabs>
          <w:tab w:val="num" w:pos="5040"/>
        </w:tabs>
        <w:ind w:left="5040" w:hanging="360"/>
      </w:pPr>
    </w:lvl>
    <w:lvl w:ilvl="7" w:tplc="08070019">
      <w:start w:val="1"/>
      <w:numFmt w:val="decimal"/>
      <w:lvlText w:val="%8."/>
      <w:lvlJc w:val="left"/>
      <w:pPr>
        <w:tabs>
          <w:tab w:val="num" w:pos="5760"/>
        </w:tabs>
        <w:ind w:left="5760" w:hanging="360"/>
      </w:pPr>
    </w:lvl>
    <w:lvl w:ilvl="8" w:tplc="0807001B">
      <w:start w:val="1"/>
      <w:numFmt w:val="decimal"/>
      <w:lvlText w:val="%9."/>
      <w:lvlJc w:val="left"/>
      <w:pPr>
        <w:tabs>
          <w:tab w:val="num" w:pos="6480"/>
        </w:tabs>
        <w:ind w:left="6480" w:hanging="360"/>
      </w:pPr>
    </w:lvl>
  </w:abstractNum>
  <w:abstractNum w:abstractNumId="23" w15:restartNumberingAfterBreak="0">
    <w:nsid w:val="42C0127E"/>
    <w:multiLevelType w:val="hybridMultilevel"/>
    <w:tmpl w:val="1E9CB3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4DC8330D"/>
    <w:multiLevelType w:val="hybridMultilevel"/>
    <w:tmpl w:val="63DA3348"/>
    <w:lvl w:ilvl="0" w:tplc="F9E220B4">
      <w:start w:val="1"/>
      <w:numFmt w:val="decimal"/>
      <w:lvlText w:val="%1."/>
      <w:lvlJc w:val="left"/>
      <w:pPr>
        <w:ind w:left="720" w:hanging="360"/>
      </w:pPr>
      <w:rPr>
        <w:b w:val="0"/>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5" w15:restartNumberingAfterBreak="0">
    <w:nsid w:val="539C5E9D"/>
    <w:multiLevelType w:val="hybridMultilevel"/>
    <w:tmpl w:val="0166074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6" w15:restartNumberingAfterBreak="0">
    <w:nsid w:val="5D647E26"/>
    <w:multiLevelType w:val="multilevel"/>
    <w:tmpl w:val="FAD0AE30"/>
    <w:lvl w:ilvl="0">
      <w:numFmt w:val="decimal"/>
      <w:lvlText w:val="%1"/>
      <w:lvlJc w:val="left"/>
      <w:pPr>
        <w:ind w:left="372" w:hanging="372"/>
      </w:pPr>
      <w:rPr>
        <w:rFonts w:cs="Times New Roman" w:hint="default"/>
        <w:b/>
      </w:rPr>
    </w:lvl>
    <w:lvl w:ilvl="1">
      <w:start w:val="1"/>
      <w:numFmt w:val="decimal"/>
      <w:lvlText w:val="%1-%2"/>
      <w:lvlJc w:val="left"/>
      <w:pPr>
        <w:ind w:left="372" w:hanging="372"/>
      </w:pPr>
      <w:rPr>
        <w:rFonts w:cs="Times New Roman" w:hint="default"/>
        <w:b/>
      </w:rPr>
    </w:lvl>
    <w:lvl w:ilvl="2">
      <w:start w:val="1"/>
      <w:numFmt w:val="decimal"/>
      <w:lvlText w:val="%1-%2.%3"/>
      <w:lvlJc w:val="left"/>
      <w:pPr>
        <w:ind w:left="720" w:hanging="720"/>
      </w:pPr>
      <w:rPr>
        <w:rFonts w:cs="Times New Roman" w:hint="default"/>
        <w:b/>
      </w:rPr>
    </w:lvl>
    <w:lvl w:ilvl="3">
      <w:start w:val="1"/>
      <w:numFmt w:val="decimal"/>
      <w:lvlText w:val="%1-%2.%3.%4"/>
      <w:lvlJc w:val="left"/>
      <w:pPr>
        <w:ind w:left="720" w:hanging="720"/>
      </w:pPr>
      <w:rPr>
        <w:rFonts w:cs="Times New Roman" w:hint="default"/>
        <w:b/>
      </w:rPr>
    </w:lvl>
    <w:lvl w:ilvl="4">
      <w:start w:val="1"/>
      <w:numFmt w:val="decimal"/>
      <w:lvlText w:val="%1-%2.%3.%4.%5"/>
      <w:lvlJc w:val="left"/>
      <w:pPr>
        <w:ind w:left="1080" w:hanging="1080"/>
      </w:pPr>
      <w:rPr>
        <w:rFonts w:cs="Times New Roman" w:hint="default"/>
        <w:b/>
      </w:rPr>
    </w:lvl>
    <w:lvl w:ilvl="5">
      <w:start w:val="1"/>
      <w:numFmt w:val="decimal"/>
      <w:lvlText w:val="%1-%2.%3.%4.%5.%6"/>
      <w:lvlJc w:val="left"/>
      <w:pPr>
        <w:ind w:left="1080" w:hanging="1080"/>
      </w:pPr>
      <w:rPr>
        <w:rFonts w:cs="Times New Roman" w:hint="default"/>
        <w:b/>
      </w:rPr>
    </w:lvl>
    <w:lvl w:ilvl="6">
      <w:start w:val="1"/>
      <w:numFmt w:val="decimal"/>
      <w:lvlText w:val="%1-%2.%3.%4.%5.%6.%7"/>
      <w:lvlJc w:val="left"/>
      <w:pPr>
        <w:ind w:left="1440" w:hanging="1440"/>
      </w:pPr>
      <w:rPr>
        <w:rFonts w:cs="Times New Roman" w:hint="default"/>
        <w:b/>
      </w:rPr>
    </w:lvl>
    <w:lvl w:ilvl="7">
      <w:start w:val="1"/>
      <w:numFmt w:val="decimal"/>
      <w:lvlText w:val="%1-%2.%3.%4.%5.%6.%7.%8"/>
      <w:lvlJc w:val="left"/>
      <w:pPr>
        <w:ind w:left="1440" w:hanging="1440"/>
      </w:pPr>
      <w:rPr>
        <w:rFonts w:cs="Times New Roman" w:hint="default"/>
        <w:b/>
      </w:rPr>
    </w:lvl>
    <w:lvl w:ilvl="8">
      <w:start w:val="1"/>
      <w:numFmt w:val="decimal"/>
      <w:lvlText w:val="%1-%2.%3.%4.%5.%6.%7.%8.%9"/>
      <w:lvlJc w:val="left"/>
      <w:pPr>
        <w:ind w:left="1800" w:hanging="1800"/>
      </w:pPr>
      <w:rPr>
        <w:rFonts w:cs="Times New Roman" w:hint="default"/>
        <w:b/>
      </w:rPr>
    </w:lvl>
  </w:abstractNum>
  <w:abstractNum w:abstractNumId="27" w15:restartNumberingAfterBreak="0">
    <w:nsid w:val="5FB97740"/>
    <w:multiLevelType w:val="hybridMultilevel"/>
    <w:tmpl w:val="77C8975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8" w15:restartNumberingAfterBreak="0">
    <w:nsid w:val="648A4D1B"/>
    <w:multiLevelType w:val="hybridMultilevel"/>
    <w:tmpl w:val="77DEFFB6"/>
    <w:lvl w:ilvl="0" w:tplc="F9E220B4">
      <w:start w:val="1"/>
      <w:numFmt w:val="decimal"/>
      <w:lvlText w:val="%1."/>
      <w:lvlJc w:val="left"/>
      <w:pPr>
        <w:ind w:left="720" w:hanging="360"/>
      </w:pPr>
      <w:rPr>
        <w:b w:val="0"/>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9" w15:restartNumberingAfterBreak="0">
    <w:nsid w:val="684856C8"/>
    <w:multiLevelType w:val="hybridMultilevel"/>
    <w:tmpl w:val="F0021A7C"/>
    <w:lvl w:ilvl="0" w:tplc="67A4810A">
      <w:start w:val="1"/>
      <w:numFmt w:val="lowerLetter"/>
      <w:lvlText w:val="%1)"/>
      <w:lvlJc w:val="left"/>
      <w:pPr>
        <w:ind w:left="1080" w:hanging="360"/>
      </w:pPr>
      <w:rPr>
        <w:rFonts w:cs="Times New Roman" w:hint="default"/>
      </w:rPr>
    </w:lvl>
    <w:lvl w:ilvl="1" w:tplc="08070019" w:tentative="1">
      <w:start w:val="1"/>
      <w:numFmt w:val="lowerLetter"/>
      <w:lvlText w:val="%2."/>
      <w:lvlJc w:val="left"/>
      <w:pPr>
        <w:ind w:left="1800" w:hanging="360"/>
      </w:pPr>
      <w:rPr>
        <w:rFonts w:cs="Times New Roman"/>
      </w:rPr>
    </w:lvl>
    <w:lvl w:ilvl="2" w:tplc="0807001B" w:tentative="1">
      <w:start w:val="1"/>
      <w:numFmt w:val="lowerRoman"/>
      <w:lvlText w:val="%3."/>
      <w:lvlJc w:val="right"/>
      <w:pPr>
        <w:ind w:left="2520" w:hanging="180"/>
      </w:pPr>
      <w:rPr>
        <w:rFonts w:cs="Times New Roman"/>
      </w:rPr>
    </w:lvl>
    <w:lvl w:ilvl="3" w:tplc="0807000F" w:tentative="1">
      <w:start w:val="1"/>
      <w:numFmt w:val="decimal"/>
      <w:lvlText w:val="%4."/>
      <w:lvlJc w:val="left"/>
      <w:pPr>
        <w:ind w:left="3240" w:hanging="360"/>
      </w:pPr>
      <w:rPr>
        <w:rFonts w:cs="Times New Roman"/>
      </w:rPr>
    </w:lvl>
    <w:lvl w:ilvl="4" w:tplc="08070019" w:tentative="1">
      <w:start w:val="1"/>
      <w:numFmt w:val="lowerLetter"/>
      <w:lvlText w:val="%5."/>
      <w:lvlJc w:val="left"/>
      <w:pPr>
        <w:ind w:left="3960" w:hanging="360"/>
      </w:pPr>
      <w:rPr>
        <w:rFonts w:cs="Times New Roman"/>
      </w:rPr>
    </w:lvl>
    <w:lvl w:ilvl="5" w:tplc="0807001B" w:tentative="1">
      <w:start w:val="1"/>
      <w:numFmt w:val="lowerRoman"/>
      <w:lvlText w:val="%6."/>
      <w:lvlJc w:val="right"/>
      <w:pPr>
        <w:ind w:left="4680" w:hanging="180"/>
      </w:pPr>
      <w:rPr>
        <w:rFonts w:cs="Times New Roman"/>
      </w:rPr>
    </w:lvl>
    <w:lvl w:ilvl="6" w:tplc="0807000F" w:tentative="1">
      <w:start w:val="1"/>
      <w:numFmt w:val="decimal"/>
      <w:lvlText w:val="%7."/>
      <w:lvlJc w:val="left"/>
      <w:pPr>
        <w:ind w:left="5400" w:hanging="360"/>
      </w:pPr>
      <w:rPr>
        <w:rFonts w:cs="Times New Roman"/>
      </w:rPr>
    </w:lvl>
    <w:lvl w:ilvl="7" w:tplc="08070019" w:tentative="1">
      <w:start w:val="1"/>
      <w:numFmt w:val="lowerLetter"/>
      <w:lvlText w:val="%8."/>
      <w:lvlJc w:val="left"/>
      <w:pPr>
        <w:ind w:left="6120" w:hanging="360"/>
      </w:pPr>
      <w:rPr>
        <w:rFonts w:cs="Times New Roman"/>
      </w:rPr>
    </w:lvl>
    <w:lvl w:ilvl="8" w:tplc="0807001B" w:tentative="1">
      <w:start w:val="1"/>
      <w:numFmt w:val="lowerRoman"/>
      <w:lvlText w:val="%9."/>
      <w:lvlJc w:val="right"/>
      <w:pPr>
        <w:ind w:left="6840" w:hanging="180"/>
      </w:pPr>
      <w:rPr>
        <w:rFonts w:cs="Times New Roman"/>
      </w:rPr>
    </w:lvl>
  </w:abstractNum>
  <w:abstractNum w:abstractNumId="30" w15:restartNumberingAfterBreak="0">
    <w:nsid w:val="69907585"/>
    <w:multiLevelType w:val="hybridMultilevel"/>
    <w:tmpl w:val="76946F40"/>
    <w:lvl w:ilvl="0" w:tplc="35068F22">
      <w:start w:val="1"/>
      <w:numFmt w:val="decimal"/>
      <w:lvlText w:val="%1."/>
      <w:lvlJc w:val="left"/>
      <w:pPr>
        <w:ind w:left="720" w:hanging="360"/>
      </w:pPr>
      <w:rPr>
        <w:rFonts w:cs="Times New Roman" w:hint="default"/>
        <w:color w:val="4F81BD"/>
      </w:rPr>
    </w:lvl>
    <w:lvl w:ilvl="1" w:tplc="08070019" w:tentative="1">
      <w:start w:val="1"/>
      <w:numFmt w:val="lowerLetter"/>
      <w:lvlText w:val="%2."/>
      <w:lvlJc w:val="left"/>
      <w:pPr>
        <w:ind w:left="1440" w:hanging="360"/>
      </w:pPr>
      <w:rPr>
        <w:rFonts w:cs="Times New Roman"/>
      </w:rPr>
    </w:lvl>
    <w:lvl w:ilvl="2" w:tplc="0807001B" w:tentative="1">
      <w:start w:val="1"/>
      <w:numFmt w:val="lowerRoman"/>
      <w:lvlText w:val="%3."/>
      <w:lvlJc w:val="right"/>
      <w:pPr>
        <w:ind w:left="2160" w:hanging="180"/>
      </w:pPr>
      <w:rPr>
        <w:rFonts w:cs="Times New Roman"/>
      </w:rPr>
    </w:lvl>
    <w:lvl w:ilvl="3" w:tplc="0807000F" w:tentative="1">
      <w:start w:val="1"/>
      <w:numFmt w:val="decimal"/>
      <w:lvlText w:val="%4."/>
      <w:lvlJc w:val="left"/>
      <w:pPr>
        <w:ind w:left="2880" w:hanging="360"/>
      </w:pPr>
      <w:rPr>
        <w:rFonts w:cs="Times New Roman"/>
      </w:rPr>
    </w:lvl>
    <w:lvl w:ilvl="4" w:tplc="08070019" w:tentative="1">
      <w:start w:val="1"/>
      <w:numFmt w:val="lowerLetter"/>
      <w:lvlText w:val="%5."/>
      <w:lvlJc w:val="left"/>
      <w:pPr>
        <w:ind w:left="3600" w:hanging="360"/>
      </w:pPr>
      <w:rPr>
        <w:rFonts w:cs="Times New Roman"/>
      </w:rPr>
    </w:lvl>
    <w:lvl w:ilvl="5" w:tplc="0807001B" w:tentative="1">
      <w:start w:val="1"/>
      <w:numFmt w:val="lowerRoman"/>
      <w:lvlText w:val="%6."/>
      <w:lvlJc w:val="right"/>
      <w:pPr>
        <w:ind w:left="4320" w:hanging="180"/>
      </w:pPr>
      <w:rPr>
        <w:rFonts w:cs="Times New Roman"/>
      </w:rPr>
    </w:lvl>
    <w:lvl w:ilvl="6" w:tplc="0807000F" w:tentative="1">
      <w:start w:val="1"/>
      <w:numFmt w:val="decimal"/>
      <w:lvlText w:val="%7."/>
      <w:lvlJc w:val="left"/>
      <w:pPr>
        <w:ind w:left="5040" w:hanging="360"/>
      </w:pPr>
      <w:rPr>
        <w:rFonts w:cs="Times New Roman"/>
      </w:rPr>
    </w:lvl>
    <w:lvl w:ilvl="7" w:tplc="08070019" w:tentative="1">
      <w:start w:val="1"/>
      <w:numFmt w:val="lowerLetter"/>
      <w:lvlText w:val="%8."/>
      <w:lvlJc w:val="left"/>
      <w:pPr>
        <w:ind w:left="5760" w:hanging="360"/>
      </w:pPr>
      <w:rPr>
        <w:rFonts w:cs="Times New Roman"/>
      </w:rPr>
    </w:lvl>
    <w:lvl w:ilvl="8" w:tplc="0807001B" w:tentative="1">
      <w:start w:val="1"/>
      <w:numFmt w:val="lowerRoman"/>
      <w:lvlText w:val="%9."/>
      <w:lvlJc w:val="right"/>
      <w:pPr>
        <w:ind w:left="6480" w:hanging="180"/>
      </w:pPr>
      <w:rPr>
        <w:rFonts w:cs="Times New Roman"/>
      </w:rPr>
    </w:lvl>
  </w:abstractNum>
  <w:abstractNum w:abstractNumId="31" w15:restartNumberingAfterBreak="0">
    <w:nsid w:val="74BB083F"/>
    <w:multiLevelType w:val="hybridMultilevel"/>
    <w:tmpl w:val="3B327428"/>
    <w:lvl w:ilvl="0" w:tplc="34A2B040">
      <w:start w:val="1"/>
      <w:numFmt w:val="decimal"/>
      <w:lvlText w:val="%1."/>
      <w:lvlJc w:val="left"/>
      <w:pPr>
        <w:ind w:left="720" w:hanging="360"/>
      </w:pPr>
      <w:rPr>
        <w:rFonts w:cs="Times New Roman" w:hint="default"/>
        <w:color w:val="4F81BD"/>
      </w:rPr>
    </w:lvl>
    <w:lvl w:ilvl="1" w:tplc="08070019" w:tentative="1">
      <w:start w:val="1"/>
      <w:numFmt w:val="lowerLetter"/>
      <w:lvlText w:val="%2."/>
      <w:lvlJc w:val="left"/>
      <w:pPr>
        <w:ind w:left="1440" w:hanging="360"/>
      </w:pPr>
      <w:rPr>
        <w:rFonts w:cs="Times New Roman"/>
      </w:rPr>
    </w:lvl>
    <w:lvl w:ilvl="2" w:tplc="0807001B" w:tentative="1">
      <w:start w:val="1"/>
      <w:numFmt w:val="lowerRoman"/>
      <w:lvlText w:val="%3."/>
      <w:lvlJc w:val="right"/>
      <w:pPr>
        <w:ind w:left="2160" w:hanging="180"/>
      </w:pPr>
      <w:rPr>
        <w:rFonts w:cs="Times New Roman"/>
      </w:rPr>
    </w:lvl>
    <w:lvl w:ilvl="3" w:tplc="0807000F" w:tentative="1">
      <w:start w:val="1"/>
      <w:numFmt w:val="decimal"/>
      <w:lvlText w:val="%4."/>
      <w:lvlJc w:val="left"/>
      <w:pPr>
        <w:ind w:left="2880" w:hanging="360"/>
      </w:pPr>
      <w:rPr>
        <w:rFonts w:cs="Times New Roman"/>
      </w:rPr>
    </w:lvl>
    <w:lvl w:ilvl="4" w:tplc="08070019" w:tentative="1">
      <w:start w:val="1"/>
      <w:numFmt w:val="lowerLetter"/>
      <w:lvlText w:val="%5."/>
      <w:lvlJc w:val="left"/>
      <w:pPr>
        <w:ind w:left="3600" w:hanging="360"/>
      </w:pPr>
      <w:rPr>
        <w:rFonts w:cs="Times New Roman"/>
      </w:rPr>
    </w:lvl>
    <w:lvl w:ilvl="5" w:tplc="0807001B" w:tentative="1">
      <w:start w:val="1"/>
      <w:numFmt w:val="lowerRoman"/>
      <w:lvlText w:val="%6."/>
      <w:lvlJc w:val="right"/>
      <w:pPr>
        <w:ind w:left="4320" w:hanging="180"/>
      </w:pPr>
      <w:rPr>
        <w:rFonts w:cs="Times New Roman"/>
      </w:rPr>
    </w:lvl>
    <w:lvl w:ilvl="6" w:tplc="0807000F" w:tentative="1">
      <w:start w:val="1"/>
      <w:numFmt w:val="decimal"/>
      <w:lvlText w:val="%7."/>
      <w:lvlJc w:val="left"/>
      <w:pPr>
        <w:ind w:left="5040" w:hanging="360"/>
      </w:pPr>
      <w:rPr>
        <w:rFonts w:cs="Times New Roman"/>
      </w:rPr>
    </w:lvl>
    <w:lvl w:ilvl="7" w:tplc="08070019" w:tentative="1">
      <w:start w:val="1"/>
      <w:numFmt w:val="lowerLetter"/>
      <w:lvlText w:val="%8."/>
      <w:lvlJc w:val="left"/>
      <w:pPr>
        <w:ind w:left="5760" w:hanging="360"/>
      </w:pPr>
      <w:rPr>
        <w:rFonts w:cs="Times New Roman"/>
      </w:rPr>
    </w:lvl>
    <w:lvl w:ilvl="8" w:tplc="0807001B" w:tentative="1">
      <w:start w:val="1"/>
      <w:numFmt w:val="lowerRoman"/>
      <w:lvlText w:val="%9."/>
      <w:lvlJc w:val="right"/>
      <w:pPr>
        <w:ind w:left="6480" w:hanging="180"/>
      </w:pPr>
      <w:rPr>
        <w:rFonts w:cs="Times New Roman"/>
      </w:rPr>
    </w:lvl>
  </w:abstractNum>
  <w:abstractNum w:abstractNumId="32" w15:restartNumberingAfterBreak="0">
    <w:nsid w:val="7640553B"/>
    <w:multiLevelType w:val="hybridMultilevel"/>
    <w:tmpl w:val="1E9ED3BC"/>
    <w:lvl w:ilvl="0" w:tplc="F9E220B4">
      <w:start w:val="1"/>
      <w:numFmt w:val="decimal"/>
      <w:lvlText w:val="%1."/>
      <w:lvlJc w:val="left"/>
      <w:pPr>
        <w:ind w:left="720" w:hanging="360"/>
      </w:pPr>
      <w:rPr>
        <w:b w:val="0"/>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3" w15:restartNumberingAfterBreak="0">
    <w:nsid w:val="782A3237"/>
    <w:multiLevelType w:val="hybridMultilevel"/>
    <w:tmpl w:val="0FD820F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4" w15:restartNumberingAfterBreak="0">
    <w:nsid w:val="7B2D3EF2"/>
    <w:multiLevelType w:val="hybridMultilevel"/>
    <w:tmpl w:val="3C1C7D8C"/>
    <w:lvl w:ilvl="0" w:tplc="08070017">
      <w:start w:val="1"/>
      <w:numFmt w:val="lowerLetter"/>
      <w:lvlText w:val="%1)"/>
      <w:lvlJc w:val="left"/>
      <w:pPr>
        <w:ind w:left="720" w:hanging="360"/>
      </w:pPr>
      <w:rPr>
        <w:rFonts w:cs="Times New Roman" w:hint="default"/>
      </w:rPr>
    </w:lvl>
    <w:lvl w:ilvl="1" w:tplc="08070019" w:tentative="1">
      <w:start w:val="1"/>
      <w:numFmt w:val="lowerLetter"/>
      <w:lvlText w:val="%2."/>
      <w:lvlJc w:val="left"/>
      <w:pPr>
        <w:ind w:left="1440" w:hanging="360"/>
      </w:pPr>
      <w:rPr>
        <w:rFonts w:cs="Times New Roman"/>
      </w:rPr>
    </w:lvl>
    <w:lvl w:ilvl="2" w:tplc="0807001B" w:tentative="1">
      <w:start w:val="1"/>
      <w:numFmt w:val="lowerRoman"/>
      <w:lvlText w:val="%3."/>
      <w:lvlJc w:val="right"/>
      <w:pPr>
        <w:ind w:left="2160" w:hanging="180"/>
      </w:pPr>
      <w:rPr>
        <w:rFonts w:cs="Times New Roman"/>
      </w:rPr>
    </w:lvl>
    <w:lvl w:ilvl="3" w:tplc="0807000F" w:tentative="1">
      <w:start w:val="1"/>
      <w:numFmt w:val="decimal"/>
      <w:lvlText w:val="%4."/>
      <w:lvlJc w:val="left"/>
      <w:pPr>
        <w:ind w:left="2880" w:hanging="360"/>
      </w:pPr>
      <w:rPr>
        <w:rFonts w:cs="Times New Roman"/>
      </w:rPr>
    </w:lvl>
    <w:lvl w:ilvl="4" w:tplc="08070019" w:tentative="1">
      <w:start w:val="1"/>
      <w:numFmt w:val="lowerLetter"/>
      <w:lvlText w:val="%5."/>
      <w:lvlJc w:val="left"/>
      <w:pPr>
        <w:ind w:left="3600" w:hanging="360"/>
      </w:pPr>
      <w:rPr>
        <w:rFonts w:cs="Times New Roman"/>
      </w:rPr>
    </w:lvl>
    <w:lvl w:ilvl="5" w:tplc="0807001B" w:tentative="1">
      <w:start w:val="1"/>
      <w:numFmt w:val="lowerRoman"/>
      <w:lvlText w:val="%6."/>
      <w:lvlJc w:val="right"/>
      <w:pPr>
        <w:ind w:left="4320" w:hanging="180"/>
      </w:pPr>
      <w:rPr>
        <w:rFonts w:cs="Times New Roman"/>
      </w:rPr>
    </w:lvl>
    <w:lvl w:ilvl="6" w:tplc="0807000F" w:tentative="1">
      <w:start w:val="1"/>
      <w:numFmt w:val="decimal"/>
      <w:lvlText w:val="%7."/>
      <w:lvlJc w:val="left"/>
      <w:pPr>
        <w:ind w:left="5040" w:hanging="360"/>
      </w:pPr>
      <w:rPr>
        <w:rFonts w:cs="Times New Roman"/>
      </w:rPr>
    </w:lvl>
    <w:lvl w:ilvl="7" w:tplc="08070019" w:tentative="1">
      <w:start w:val="1"/>
      <w:numFmt w:val="lowerLetter"/>
      <w:lvlText w:val="%8."/>
      <w:lvlJc w:val="left"/>
      <w:pPr>
        <w:ind w:left="5760" w:hanging="360"/>
      </w:pPr>
      <w:rPr>
        <w:rFonts w:cs="Times New Roman"/>
      </w:rPr>
    </w:lvl>
    <w:lvl w:ilvl="8" w:tplc="0807001B" w:tentative="1">
      <w:start w:val="1"/>
      <w:numFmt w:val="lowerRoman"/>
      <w:lvlText w:val="%9."/>
      <w:lvlJc w:val="right"/>
      <w:pPr>
        <w:ind w:left="6480" w:hanging="180"/>
      </w:pPr>
      <w:rPr>
        <w:rFonts w:cs="Times New Roman"/>
      </w:rPr>
    </w:lvl>
  </w:abstractNum>
  <w:abstractNum w:abstractNumId="35" w15:restartNumberingAfterBreak="0">
    <w:nsid w:val="7D4750E7"/>
    <w:multiLevelType w:val="hybridMultilevel"/>
    <w:tmpl w:val="E4C6FB3A"/>
    <w:lvl w:ilvl="0" w:tplc="8AEE304A">
      <w:start w:val="1"/>
      <w:numFmt w:val="decimal"/>
      <w:lvlText w:val="%1."/>
      <w:lvlJc w:val="left"/>
      <w:pPr>
        <w:ind w:left="720" w:hanging="360"/>
      </w:pPr>
      <w:rPr>
        <w:rFonts w:hint="default"/>
        <w:b w:val="0"/>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14"/>
  </w:num>
  <w:num w:numId="2">
    <w:abstractNumId w:val="21"/>
  </w:num>
  <w:num w:numId="3">
    <w:abstractNumId w:val="31"/>
  </w:num>
  <w:num w:numId="4">
    <w:abstractNumId w:val="30"/>
  </w:num>
  <w:num w:numId="5">
    <w:abstractNumId w:val="13"/>
  </w:num>
  <w:num w:numId="6">
    <w:abstractNumId w:val="15"/>
  </w:num>
  <w:num w:numId="7">
    <w:abstractNumId w:val="10"/>
  </w:num>
  <w:num w:numId="8">
    <w:abstractNumId w:val="34"/>
  </w:num>
  <w:num w:numId="9">
    <w:abstractNumId w:val="29"/>
  </w:num>
  <w:num w:numId="10">
    <w:abstractNumId w:val="12"/>
  </w:num>
  <w:num w:numId="11">
    <w:abstractNumId w:val="9"/>
  </w:num>
  <w:num w:numId="12">
    <w:abstractNumId w:val="7"/>
  </w:num>
  <w:num w:numId="13">
    <w:abstractNumId w:val="6"/>
  </w:num>
  <w:num w:numId="14">
    <w:abstractNumId w:val="5"/>
  </w:num>
  <w:num w:numId="15">
    <w:abstractNumId w:val="4"/>
  </w:num>
  <w:num w:numId="16">
    <w:abstractNumId w:val="8"/>
  </w:num>
  <w:num w:numId="17">
    <w:abstractNumId w:val="3"/>
  </w:num>
  <w:num w:numId="18">
    <w:abstractNumId w:val="2"/>
  </w:num>
  <w:num w:numId="19">
    <w:abstractNumId w:val="1"/>
  </w:num>
  <w:num w:numId="20">
    <w:abstractNumId w:val="0"/>
  </w:num>
  <w:num w:numId="21">
    <w:abstractNumId w:val="20"/>
  </w:num>
  <w:num w:numId="22">
    <w:abstractNumId w:val="17"/>
  </w:num>
  <w:num w:numId="23">
    <w:abstractNumId w:val="26"/>
  </w:num>
  <w:num w:numId="24">
    <w:abstractNumId w:val="25"/>
  </w:num>
  <w:num w:numId="25">
    <w:abstractNumId w:val="33"/>
  </w:num>
  <w:num w:numId="26">
    <w:abstractNumId w:val="16"/>
  </w:num>
  <w:num w:numId="27">
    <w:abstractNumId w:val="18"/>
  </w:num>
  <w:num w:numId="28">
    <w:abstractNumId w:val="27"/>
  </w:num>
  <w:num w:numId="2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5"/>
  </w:num>
  <w:num w:numId="31">
    <w:abstractNumId w:val="23"/>
  </w:num>
  <w:num w:numId="32">
    <w:abstractNumId w:val="19"/>
  </w:num>
  <w:num w:numId="33">
    <w:abstractNumId w:val="11"/>
  </w:num>
  <w:num w:numId="34">
    <w:abstractNumId w:val="24"/>
  </w:num>
  <w:num w:numId="35">
    <w:abstractNumId w:val="28"/>
  </w:num>
  <w:num w:numId="3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6FAF"/>
    <w:rsid w:val="00001703"/>
    <w:rsid w:val="00006420"/>
    <w:rsid w:val="000075E7"/>
    <w:rsid w:val="000077E8"/>
    <w:rsid w:val="000101A5"/>
    <w:rsid w:val="0001071F"/>
    <w:rsid w:val="00011075"/>
    <w:rsid w:val="00013DC8"/>
    <w:rsid w:val="00013E1D"/>
    <w:rsid w:val="000143E6"/>
    <w:rsid w:val="00014E2D"/>
    <w:rsid w:val="000158EC"/>
    <w:rsid w:val="00021B8F"/>
    <w:rsid w:val="00021CD4"/>
    <w:rsid w:val="00022622"/>
    <w:rsid w:val="00022767"/>
    <w:rsid w:val="000234CB"/>
    <w:rsid w:val="0002559D"/>
    <w:rsid w:val="00025C3F"/>
    <w:rsid w:val="00026094"/>
    <w:rsid w:val="000305A9"/>
    <w:rsid w:val="00031216"/>
    <w:rsid w:val="00031BE8"/>
    <w:rsid w:val="0003247E"/>
    <w:rsid w:val="00032AC7"/>
    <w:rsid w:val="0003444E"/>
    <w:rsid w:val="000402FF"/>
    <w:rsid w:val="00042099"/>
    <w:rsid w:val="00042FDB"/>
    <w:rsid w:val="000439DD"/>
    <w:rsid w:val="00043BFD"/>
    <w:rsid w:val="00043EC5"/>
    <w:rsid w:val="000447F3"/>
    <w:rsid w:val="00046C4A"/>
    <w:rsid w:val="000502B7"/>
    <w:rsid w:val="0005051B"/>
    <w:rsid w:val="00053170"/>
    <w:rsid w:val="000539B4"/>
    <w:rsid w:val="00053F29"/>
    <w:rsid w:val="0005787C"/>
    <w:rsid w:val="00060DE6"/>
    <w:rsid w:val="00061950"/>
    <w:rsid w:val="00062FE1"/>
    <w:rsid w:val="000646EF"/>
    <w:rsid w:val="000654A3"/>
    <w:rsid w:val="00070053"/>
    <w:rsid w:val="00071431"/>
    <w:rsid w:val="0007145B"/>
    <w:rsid w:val="00074050"/>
    <w:rsid w:val="00075ACC"/>
    <w:rsid w:val="00076A52"/>
    <w:rsid w:val="000805CE"/>
    <w:rsid w:val="0008353E"/>
    <w:rsid w:val="000864AC"/>
    <w:rsid w:val="00086F2F"/>
    <w:rsid w:val="000908C3"/>
    <w:rsid w:val="000915D1"/>
    <w:rsid w:val="000924EC"/>
    <w:rsid w:val="00092FBA"/>
    <w:rsid w:val="000931DF"/>
    <w:rsid w:val="000935B7"/>
    <w:rsid w:val="00095D84"/>
    <w:rsid w:val="000966DB"/>
    <w:rsid w:val="00096A9F"/>
    <w:rsid w:val="00097742"/>
    <w:rsid w:val="000A2835"/>
    <w:rsid w:val="000A2A8A"/>
    <w:rsid w:val="000A47EE"/>
    <w:rsid w:val="000A5107"/>
    <w:rsid w:val="000A519D"/>
    <w:rsid w:val="000B1344"/>
    <w:rsid w:val="000B5084"/>
    <w:rsid w:val="000B5C4A"/>
    <w:rsid w:val="000C1C76"/>
    <w:rsid w:val="000C3C4B"/>
    <w:rsid w:val="000C52E0"/>
    <w:rsid w:val="000C54E3"/>
    <w:rsid w:val="000C7351"/>
    <w:rsid w:val="000C7AF1"/>
    <w:rsid w:val="000D1C7C"/>
    <w:rsid w:val="000D4576"/>
    <w:rsid w:val="000D45B1"/>
    <w:rsid w:val="000D5819"/>
    <w:rsid w:val="000E18C6"/>
    <w:rsid w:val="000E1E5C"/>
    <w:rsid w:val="000E31EE"/>
    <w:rsid w:val="000E3E81"/>
    <w:rsid w:val="000E5463"/>
    <w:rsid w:val="000E57DD"/>
    <w:rsid w:val="000E5CF4"/>
    <w:rsid w:val="000E6B1F"/>
    <w:rsid w:val="000E75EB"/>
    <w:rsid w:val="000F0277"/>
    <w:rsid w:val="000F2E29"/>
    <w:rsid w:val="000F55CF"/>
    <w:rsid w:val="000F566C"/>
    <w:rsid w:val="000F5B73"/>
    <w:rsid w:val="001008F2"/>
    <w:rsid w:val="00100FAD"/>
    <w:rsid w:val="00101C28"/>
    <w:rsid w:val="00104318"/>
    <w:rsid w:val="001047CF"/>
    <w:rsid w:val="0010681C"/>
    <w:rsid w:val="001127F2"/>
    <w:rsid w:val="001142DE"/>
    <w:rsid w:val="001142E7"/>
    <w:rsid w:val="00115469"/>
    <w:rsid w:val="00116BEA"/>
    <w:rsid w:val="00117359"/>
    <w:rsid w:val="0012081B"/>
    <w:rsid w:val="00121BE1"/>
    <w:rsid w:val="00124680"/>
    <w:rsid w:val="001246BB"/>
    <w:rsid w:val="00125B32"/>
    <w:rsid w:val="00125D9F"/>
    <w:rsid w:val="00126C14"/>
    <w:rsid w:val="00130299"/>
    <w:rsid w:val="00131150"/>
    <w:rsid w:val="00131B68"/>
    <w:rsid w:val="00133E08"/>
    <w:rsid w:val="001342EC"/>
    <w:rsid w:val="00135779"/>
    <w:rsid w:val="00136C34"/>
    <w:rsid w:val="00137BF8"/>
    <w:rsid w:val="0014046E"/>
    <w:rsid w:val="00143F93"/>
    <w:rsid w:val="00144693"/>
    <w:rsid w:val="00145FA8"/>
    <w:rsid w:val="001470D0"/>
    <w:rsid w:val="0014764D"/>
    <w:rsid w:val="00150A6A"/>
    <w:rsid w:val="00152002"/>
    <w:rsid w:val="00152F3D"/>
    <w:rsid w:val="001539C9"/>
    <w:rsid w:val="00153FE2"/>
    <w:rsid w:val="00154E1A"/>
    <w:rsid w:val="00156449"/>
    <w:rsid w:val="00160384"/>
    <w:rsid w:val="00160D94"/>
    <w:rsid w:val="00161AA3"/>
    <w:rsid w:val="001623ED"/>
    <w:rsid w:val="001633FE"/>
    <w:rsid w:val="00163544"/>
    <w:rsid w:val="00163787"/>
    <w:rsid w:val="00163810"/>
    <w:rsid w:val="00165437"/>
    <w:rsid w:val="00165661"/>
    <w:rsid w:val="00166A4C"/>
    <w:rsid w:val="00166F19"/>
    <w:rsid w:val="00171A2A"/>
    <w:rsid w:val="0017282B"/>
    <w:rsid w:val="00173C36"/>
    <w:rsid w:val="001748A5"/>
    <w:rsid w:val="00175B50"/>
    <w:rsid w:val="00176C2F"/>
    <w:rsid w:val="00177D0F"/>
    <w:rsid w:val="0018001A"/>
    <w:rsid w:val="001804F3"/>
    <w:rsid w:val="001809E4"/>
    <w:rsid w:val="0018266E"/>
    <w:rsid w:val="00182E91"/>
    <w:rsid w:val="001833AC"/>
    <w:rsid w:val="0018346C"/>
    <w:rsid w:val="0018482E"/>
    <w:rsid w:val="00185BD5"/>
    <w:rsid w:val="00187095"/>
    <w:rsid w:val="00187FCB"/>
    <w:rsid w:val="00190994"/>
    <w:rsid w:val="00191B6E"/>
    <w:rsid w:val="0019582B"/>
    <w:rsid w:val="001970FF"/>
    <w:rsid w:val="00197368"/>
    <w:rsid w:val="001A44AA"/>
    <w:rsid w:val="001A4F1C"/>
    <w:rsid w:val="001A7139"/>
    <w:rsid w:val="001A7394"/>
    <w:rsid w:val="001B1967"/>
    <w:rsid w:val="001B2C88"/>
    <w:rsid w:val="001B43F1"/>
    <w:rsid w:val="001B710E"/>
    <w:rsid w:val="001B74DA"/>
    <w:rsid w:val="001B7CB6"/>
    <w:rsid w:val="001C0F89"/>
    <w:rsid w:val="001C23F4"/>
    <w:rsid w:val="001C582E"/>
    <w:rsid w:val="001D1C44"/>
    <w:rsid w:val="001D2620"/>
    <w:rsid w:val="001D3452"/>
    <w:rsid w:val="001D5689"/>
    <w:rsid w:val="001E1E87"/>
    <w:rsid w:val="001E2EC4"/>
    <w:rsid w:val="001E2FC3"/>
    <w:rsid w:val="001E48E9"/>
    <w:rsid w:val="001E4C69"/>
    <w:rsid w:val="001E4E04"/>
    <w:rsid w:val="001E5167"/>
    <w:rsid w:val="001E6535"/>
    <w:rsid w:val="001E780D"/>
    <w:rsid w:val="001E7FD7"/>
    <w:rsid w:val="001F067F"/>
    <w:rsid w:val="001F18F0"/>
    <w:rsid w:val="001F1AEC"/>
    <w:rsid w:val="001F1DF2"/>
    <w:rsid w:val="001F2196"/>
    <w:rsid w:val="001F34A2"/>
    <w:rsid w:val="001F358C"/>
    <w:rsid w:val="001F3855"/>
    <w:rsid w:val="001F4022"/>
    <w:rsid w:val="001F40ED"/>
    <w:rsid w:val="001F5015"/>
    <w:rsid w:val="001F5EE0"/>
    <w:rsid w:val="001F62E8"/>
    <w:rsid w:val="001F6A2F"/>
    <w:rsid w:val="001F715D"/>
    <w:rsid w:val="001F7AB2"/>
    <w:rsid w:val="001F7DE7"/>
    <w:rsid w:val="002000AF"/>
    <w:rsid w:val="00202D35"/>
    <w:rsid w:val="0020344D"/>
    <w:rsid w:val="0020364C"/>
    <w:rsid w:val="00204140"/>
    <w:rsid w:val="002041E2"/>
    <w:rsid w:val="00206EC9"/>
    <w:rsid w:val="002076F2"/>
    <w:rsid w:val="00207B35"/>
    <w:rsid w:val="002113C6"/>
    <w:rsid w:val="0021487B"/>
    <w:rsid w:val="002163CC"/>
    <w:rsid w:val="002167C2"/>
    <w:rsid w:val="002173EA"/>
    <w:rsid w:val="00217997"/>
    <w:rsid w:val="00217B24"/>
    <w:rsid w:val="00217D55"/>
    <w:rsid w:val="0022095C"/>
    <w:rsid w:val="00220D17"/>
    <w:rsid w:val="00221D89"/>
    <w:rsid w:val="00235055"/>
    <w:rsid w:val="00235582"/>
    <w:rsid w:val="00236A74"/>
    <w:rsid w:val="00236DA7"/>
    <w:rsid w:val="00240367"/>
    <w:rsid w:val="0024229E"/>
    <w:rsid w:val="00242873"/>
    <w:rsid w:val="002433A0"/>
    <w:rsid w:val="00243FF6"/>
    <w:rsid w:val="00244712"/>
    <w:rsid w:val="0024551C"/>
    <w:rsid w:val="00245658"/>
    <w:rsid w:val="00246972"/>
    <w:rsid w:val="002479D5"/>
    <w:rsid w:val="00250E3D"/>
    <w:rsid w:val="00251353"/>
    <w:rsid w:val="0025145C"/>
    <w:rsid w:val="00252557"/>
    <w:rsid w:val="0025432C"/>
    <w:rsid w:val="00255A6C"/>
    <w:rsid w:val="0025665E"/>
    <w:rsid w:val="00257810"/>
    <w:rsid w:val="00262551"/>
    <w:rsid w:val="00263365"/>
    <w:rsid w:val="0026489B"/>
    <w:rsid w:val="0026582D"/>
    <w:rsid w:val="00265987"/>
    <w:rsid w:val="0026646F"/>
    <w:rsid w:val="00266A6A"/>
    <w:rsid w:val="00271041"/>
    <w:rsid w:val="002711B2"/>
    <w:rsid w:val="00271883"/>
    <w:rsid w:val="00273821"/>
    <w:rsid w:val="002758ED"/>
    <w:rsid w:val="0027702D"/>
    <w:rsid w:val="0028044F"/>
    <w:rsid w:val="002816B5"/>
    <w:rsid w:val="0028209A"/>
    <w:rsid w:val="002826BC"/>
    <w:rsid w:val="00283800"/>
    <w:rsid w:val="00283C3E"/>
    <w:rsid w:val="002841D0"/>
    <w:rsid w:val="00285A8C"/>
    <w:rsid w:val="00285F31"/>
    <w:rsid w:val="0028687F"/>
    <w:rsid w:val="002870AC"/>
    <w:rsid w:val="00287770"/>
    <w:rsid w:val="00287B8B"/>
    <w:rsid w:val="002901E3"/>
    <w:rsid w:val="002907F3"/>
    <w:rsid w:val="00291FA5"/>
    <w:rsid w:val="00292624"/>
    <w:rsid w:val="00293329"/>
    <w:rsid w:val="002937E4"/>
    <w:rsid w:val="00293948"/>
    <w:rsid w:val="0029447B"/>
    <w:rsid w:val="00297923"/>
    <w:rsid w:val="002A0D34"/>
    <w:rsid w:val="002A104E"/>
    <w:rsid w:val="002A3196"/>
    <w:rsid w:val="002A512C"/>
    <w:rsid w:val="002A6D4F"/>
    <w:rsid w:val="002A7059"/>
    <w:rsid w:val="002A72C4"/>
    <w:rsid w:val="002B24DB"/>
    <w:rsid w:val="002B2543"/>
    <w:rsid w:val="002B6229"/>
    <w:rsid w:val="002B7D0A"/>
    <w:rsid w:val="002C18E6"/>
    <w:rsid w:val="002C1B65"/>
    <w:rsid w:val="002C3C50"/>
    <w:rsid w:val="002C3EF6"/>
    <w:rsid w:val="002C4DAF"/>
    <w:rsid w:val="002C5661"/>
    <w:rsid w:val="002C5B15"/>
    <w:rsid w:val="002C5E91"/>
    <w:rsid w:val="002D1FB5"/>
    <w:rsid w:val="002D2AE9"/>
    <w:rsid w:val="002D4A32"/>
    <w:rsid w:val="002D6CEB"/>
    <w:rsid w:val="002D778E"/>
    <w:rsid w:val="002E04D7"/>
    <w:rsid w:val="002E159C"/>
    <w:rsid w:val="002E23BF"/>
    <w:rsid w:val="002E259D"/>
    <w:rsid w:val="002E3FC8"/>
    <w:rsid w:val="002E4D8A"/>
    <w:rsid w:val="002E504E"/>
    <w:rsid w:val="002E52C1"/>
    <w:rsid w:val="002E60CE"/>
    <w:rsid w:val="002F1698"/>
    <w:rsid w:val="002F20A6"/>
    <w:rsid w:val="002F3CE2"/>
    <w:rsid w:val="002F77C3"/>
    <w:rsid w:val="002F7F01"/>
    <w:rsid w:val="00303646"/>
    <w:rsid w:val="003048E7"/>
    <w:rsid w:val="0030539F"/>
    <w:rsid w:val="00306F41"/>
    <w:rsid w:val="003079FB"/>
    <w:rsid w:val="00307DA1"/>
    <w:rsid w:val="00307FE3"/>
    <w:rsid w:val="00310870"/>
    <w:rsid w:val="003132ED"/>
    <w:rsid w:val="00313DB3"/>
    <w:rsid w:val="003157BF"/>
    <w:rsid w:val="00315F6C"/>
    <w:rsid w:val="0031606D"/>
    <w:rsid w:val="003174D9"/>
    <w:rsid w:val="00317EC8"/>
    <w:rsid w:val="00322E46"/>
    <w:rsid w:val="0032444C"/>
    <w:rsid w:val="00324BF2"/>
    <w:rsid w:val="003258EA"/>
    <w:rsid w:val="003265E6"/>
    <w:rsid w:val="003274C6"/>
    <w:rsid w:val="0033035F"/>
    <w:rsid w:val="00330C93"/>
    <w:rsid w:val="00333657"/>
    <w:rsid w:val="00333B48"/>
    <w:rsid w:val="003342B6"/>
    <w:rsid w:val="00334CCA"/>
    <w:rsid w:val="00337A9F"/>
    <w:rsid w:val="00337D5A"/>
    <w:rsid w:val="00337F75"/>
    <w:rsid w:val="0034449F"/>
    <w:rsid w:val="00346FAF"/>
    <w:rsid w:val="0035240B"/>
    <w:rsid w:val="003544F6"/>
    <w:rsid w:val="00355E64"/>
    <w:rsid w:val="003561EA"/>
    <w:rsid w:val="0036250B"/>
    <w:rsid w:val="00362EAE"/>
    <w:rsid w:val="0036377C"/>
    <w:rsid w:val="00363D18"/>
    <w:rsid w:val="00364DC5"/>
    <w:rsid w:val="003662CE"/>
    <w:rsid w:val="00366FCE"/>
    <w:rsid w:val="0037030E"/>
    <w:rsid w:val="003705F1"/>
    <w:rsid w:val="00372474"/>
    <w:rsid w:val="00375527"/>
    <w:rsid w:val="00377F57"/>
    <w:rsid w:val="003801E8"/>
    <w:rsid w:val="0038032B"/>
    <w:rsid w:val="0038261A"/>
    <w:rsid w:val="00385E75"/>
    <w:rsid w:val="0038606B"/>
    <w:rsid w:val="0038777A"/>
    <w:rsid w:val="00391EA0"/>
    <w:rsid w:val="0039221D"/>
    <w:rsid w:val="00393B6D"/>
    <w:rsid w:val="00394A0B"/>
    <w:rsid w:val="00395668"/>
    <w:rsid w:val="00397B6F"/>
    <w:rsid w:val="003A0158"/>
    <w:rsid w:val="003A25E0"/>
    <w:rsid w:val="003A3C19"/>
    <w:rsid w:val="003A417F"/>
    <w:rsid w:val="003A450F"/>
    <w:rsid w:val="003A57FB"/>
    <w:rsid w:val="003A5E4B"/>
    <w:rsid w:val="003B02AA"/>
    <w:rsid w:val="003B0CA8"/>
    <w:rsid w:val="003B1C2E"/>
    <w:rsid w:val="003B303D"/>
    <w:rsid w:val="003B3EF5"/>
    <w:rsid w:val="003B5EF5"/>
    <w:rsid w:val="003B605A"/>
    <w:rsid w:val="003C121E"/>
    <w:rsid w:val="003C2EA2"/>
    <w:rsid w:val="003C5B56"/>
    <w:rsid w:val="003C67C4"/>
    <w:rsid w:val="003D36E7"/>
    <w:rsid w:val="003D3E14"/>
    <w:rsid w:val="003D469A"/>
    <w:rsid w:val="003D46AF"/>
    <w:rsid w:val="003D4C6B"/>
    <w:rsid w:val="003D4E07"/>
    <w:rsid w:val="003D5DD1"/>
    <w:rsid w:val="003D6A03"/>
    <w:rsid w:val="003D7A5F"/>
    <w:rsid w:val="003D7F9F"/>
    <w:rsid w:val="003E0A71"/>
    <w:rsid w:val="003E0BAB"/>
    <w:rsid w:val="003E0E92"/>
    <w:rsid w:val="003E1B42"/>
    <w:rsid w:val="003E334B"/>
    <w:rsid w:val="003E334D"/>
    <w:rsid w:val="003E433E"/>
    <w:rsid w:val="003E47A1"/>
    <w:rsid w:val="003E4CCD"/>
    <w:rsid w:val="003E6372"/>
    <w:rsid w:val="003E6E0B"/>
    <w:rsid w:val="003E7778"/>
    <w:rsid w:val="003E7C5F"/>
    <w:rsid w:val="003F031C"/>
    <w:rsid w:val="003F1751"/>
    <w:rsid w:val="003F49E4"/>
    <w:rsid w:val="003F50ED"/>
    <w:rsid w:val="0040100D"/>
    <w:rsid w:val="00402A6D"/>
    <w:rsid w:val="00404C79"/>
    <w:rsid w:val="004057BF"/>
    <w:rsid w:val="00405FE5"/>
    <w:rsid w:val="00406A73"/>
    <w:rsid w:val="00407BD7"/>
    <w:rsid w:val="0041049E"/>
    <w:rsid w:val="00410FC4"/>
    <w:rsid w:val="0041260D"/>
    <w:rsid w:val="004130DE"/>
    <w:rsid w:val="00415728"/>
    <w:rsid w:val="00415C6A"/>
    <w:rsid w:val="00416E32"/>
    <w:rsid w:val="00421F0E"/>
    <w:rsid w:val="00423415"/>
    <w:rsid w:val="00425C4E"/>
    <w:rsid w:val="00430CC1"/>
    <w:rsid w:val="00432303"/>
    <w:rsid w:val="00433F8A"/>
    <w:rsid w:val="004361B1"/>
    <w:rsid w:val="0043625B"/>
    <w:rsid w:val="00436C06"/>
    <w:rsid w:val="00440ED2"/>
    <w:rsid w:val="00441FF4"/>
    <w:rsid w:val="0044207F"/>
    <w:rsid w:val="0044263F"/>
    <w:rsid w:val="00442978"/>
    <w:rsid w:val="00443753"/>
    <w:rsid w:val="0044375B"/>
    <w:rsid w:val="0044649D"/>
    <w:rsid w:val="004465A9"/>
    <w:rsid w:val="00446BD1"/>
    <w:rsid w:val="004528EC"/>
    <w:rsid w:val="00456866"/>
    <w:rsid w:val="00465B7B"/>
    <w:rsid w:val="00470827"/>
    <w:rsid w:val="00471301"/>
    <w:rsid w:val="0047141F"/>
    <w:rsid w:val="00473320"/>
    <w:rsid w:val="00473998"/>
    <w:rsid w:val="004753EA"/>
    <w:rsid w:val="00480F04"/>
    <w:rsid w:val="00480F7C"/>
    <w:rsid w:val="004845E1"/>
    <w:rsid w:val="00485228"/>
    <w:rsid w:val="004868C0"/>
    <w:rsid w:val="00492136"/>
    <w:rsid w:val="00494200"/>
    <w:rsid w:val="004950DE"/>
    <w:rsid w:val="004951FB"/>
    <w:rsid w:val="00495650"/>
    <w:rsid w:val="004A0116"/>
    <w:rsid w:val="004A1DF2"/>
    <w:rsid w:val="004A536C"/>
    <w:rsid w:val="004A5662"/>
    <w:rsid w:val="004B17AD"/>
    <w:rsid w:val="004B1E7D"/>
    <w:rsid w:val="004B210C"/>
    <w:rsid w:val="004B2597"/>
    <w:rsid w:val="004B3645"/>
    <w:rsid w:val="004B49F5"/>
    <w:rsid w:val="004B5032"/>
    <w:rsid w:val="004B5AC7"/>
    <w:rsid w:val="004B6184"/>
    <w:rsid w:val="004B7F9E"/>
    <w:rsid w:val="004C33F7"/>
    <w:rsid w:val="004C3757"/>
    <w:rsid w:val="004C5C44"/>
    <w:rsid w:val="004C6904"/>
    <w:rsid w:val="004C7990"/>
    <w:rsid w:val="004D0E74"/>
    <w:rsid w:val="004D205E"/>
    <w:rsid w:val="004D20B5"/>
    <w:rsid w:val="004D2604"/>
    <w:rsid w:val="004D42FA"/>
    <w:rsid w:val="004D431A"/>
    <w:rsid w:val="004E084E"/>
    <w:rsid w:val="004E2306"/>
    <w:rsid w:val="004E3022"/>
    <w:rsid w:val="004E4654"/>
    <w:rsid w:val="004E467B"/>
    <w:rsid w:val="004E5D0D"/>
    <w:rsid w:val="004E7884"/>
    <w:rsid w:val="004F2460"/>
    <w:rsid w:val="004F26DB"/>
    <w:rsid w:val="004F3EC3"/>
    <w:rsid w:val="004F4DBF"/>
    <w:rsid w:val="004F6C8A"/>
    <w:rsid w:val="00501686"/>
    <w:rsid w:val="005031AA"/>
    <w:rsid w:val="00504E1D"/>
    <w:rsid w:val="00507BB1"/>
    <w:rsid w:val="00507EF8"/>
    <w:rsid w:val="00510720"/>
    <w:rsid w:val="005120CD"/>
    <w:rsid w:val="0051361D"/>
    <w:rsid w:val="00513CB8"/>
    <w:rsid w:val="005140CB"/>
    <w:rsid w:val="005145A6"/>
    <w:rsid w:val="00514AEA"/>
    <w:rsid w:val="0051565B"/>
    <w:rsid w:val="005158BD"/>
    <w:rsid w:val="00515AC6"/>
    <w:rsid w:val="00516D45"/>
    <w:rsid w:val="00517A9F"/>
    <w:rsid w:val="00520AFA"/>
    <w:rsid w:val="0052394D"/>
    <w:rsid w:val="00523DD9"/>
    <w:rsid w:val="005264D5"/>
    <w:rsid w:val="005266D5"/>
    <w:rsid w:val="005307F7"/>
    <w:rsid w:val="0053206D"/>
    <w:rsid w:val="00532548"/>
    <w:rsid w:val="005326C0"/>
    <w:rsid w:val="00532715"/>
    <w:rsid w:val="0053311A"/>
    <w:rsid w:val="005349EB"/>
    <w:rsid w:val="005362EB"/>
    <w:rsid w:val="00536C76"/>
    <w:rsid w:val="00540997"/>
    <w:rsid w:val="00545279"/>
    <w:rsid w:val="005460AA"/>
    <w:rsid w:val="00546AD1"/>
    <w:rsid w:val="00546C11"/>
    <w:rsid w:val="005512B3"/>
    <w:rsid w:val="00553803"/>
    <w:rsid w:val="0055385A"/>
    <w:rsid w:val="00554815"/>
    <w:rsid w:val="0055642F"/>
    <w:rsid w:val="00556CB6"/>
    <w:rsid w:val="00560DD2"/>
    <w:rsid w:val="00561673"/>
    <w:rsid w:val="005657B4"/>
    <w:rsid w:val="00565888"/>
    <w:rsid w:val="00566137"/>
    <w:rsid w:val="0056717D"/>
    <w:rsid w:val="00567499"/>
    <w:rsid w:val="0057148A"/>
    <w:rsid w:val="005723AA"/>
    <w:rsid w:val="005726EB"/>
    <w:rsid w:val="00576F68"/>
    <w:rsid w:val="0057722A"/>
    <w:rsid w:val="0058295C"/>
    <w:rsid w:val="00583279"/>
    <w:rsid w:val="00584FDB"/>
    <w:rsid w:val="005859D7"/>
    <w:rsid w:val="00586490"/>
    <w:rsid w:val="00587753"/>
    <w:rsid w:val="0058782D"/>
    <w:rsid w:val="005927F4"/>
    <w:rsid w:val="00592A7B"/>
    <w:rsid w:val="00595A57"/>
    <w:rsid w:val="00595AB1"/>
    <w:rsid w:val="00595EA2"/>
    <w:rsid w:val="005963F6"/>
    <w:rsid w:val="00597F66"/>
    <w:rsid w:val="005A131B"/>
    <w:rsid w:val="005A1616"/>
    <w:rsid w:val="005A16D9"/>
    <w:rsid w:val="005A19D7"/>
    <w:rsid w:val="005A3326"/>
    <w:rsid w:val="005A4CE1"/>
    <w:rsid w:val="005A5D33"/>
    <w:rsid w:val="005A7A56"/>
    <w:rsid w:val="005A7DF1"/>
    <w:rsid w:val="005B0175"/>
    <w:rsid w:val="005B128E"/>
    <w:rsid w:val="005B17A4"/>
    <w:rsid w:val="005B1E7C"/>
    <w:rsid w:val="005B29EB"/>
    <w:rsid w:val="005B3446"/>
    <w:rsid w:val="005B56D0"/>
    <w:rsid w:val="005B6013"/>
    <w:rsid w:val="005B6092"/>
    <w:rsid w:val="005B7024"/>
    <w:rsid w:val="005C21BE"/>
    <w:rsid w:val="005C33B9"/>
    <w:rsid w:val="005C552F"/>
    <w:rsid w:val="005C5ED3"/>
    <w:rsid w:val="005D0B89"/>
    <w:rsid w:val="005D282D"/>
    <w:rsid w:val="005D29BF"/>
    <w:rsid w:val="005D2E4A"/>
    <w:rsid w:val="005D3713"/>
    <w:rsid w:val="005D3FC2"/>
    <w:rsid w:val="005D58E2"/>
    <w:rsid w:val="005D5F35"/>
    <w:rsid w:val="005D6AD2"/>
    <w:rsid w:val="005D7111"/>
    <w:rsid w:val="005E140D"/>
    <w:rsid w:val="005E2282"/>
    <w:rsid w:val="005E78FB"/>
    <w:rsid w:val="005F18DA"/>
    <w:rsid w:val="005F43C4"/>
    <w:rsid w:val="005F4B75"/>
    <w:rsid w:val="005F4D92"/>
    <w:rsid w:val="005F6109"/>
    <w:rsid w:val="005F6DBA"/>
    <w:rsid w:val="005F7B37"/>
    <w:rsid w:val="00600A00"/>
    <w:rsid w:val="006032CE"/>
    <w:rsid w:val="00603D19"/>
    <w:rsid w:val="00604BCF"/>
    <w:rsid w:val="006051D4"/>
    <w:rsid w:val="006066FC"/>
    <w:rsid w:val="00606C69"/>
    <w:rsid w:val="0060720E"/>
    <w:rsid w:val="0061016B"/>
    <w:rsid w:val="0061148C"/>
    <w:rsid w:val="00611EE1"/>
    <w:rsid w:val="00611F2B"/>
    <w:rsid w:val="006150AF"/>
    <w:rsid w:val="0061629F"/>
    <w:rsid w:val="006174C4"/>
    <w:rsid w:val="006252FD"/>
    <w:rsid w:val="00625434"/>
    <w:rsid w:val="006268B4"/>
    <w:rsid w:val="00627060"/>
    <w:rsid w:val="00627181"/>
    <w:rsid w:val="006305EF"/>
    <w:rsid w:val="00633CA3"/>
    <w:rsid w:val="0063551B"/>
    <w:rsid w:val="00635BD3"/>
    <w:rsid w:val="00635E24"/>
    <w:rsid w:val="00636490"/>
    <w:rsid w:val="00636627"/>
    <w:rsid w:val="00636EF9"/>
    <w:rsid w:val="00637380"/>
    <w:rsid w:val="00640E46"/>
    <w:rsid w:val="0064123F"/>
    <w:rsid w:val="00641557"/>
    <w:rsid w:val="0064194B"/>
    <w:rsid w:val="006422EC"/>
    <w:rsid w:val="00642F65"/>
    <w:rsid w:val="00645337"/>
    <w:rsid w:val="006461FF"/>
    <w:rsid w:val="00646F05"/>
    <w:rsid w:val="0065037D"/>
    <w:rsid w:val="0065270C"/>
    <w:rsid w:val="00652A30"/>
    <w:rsid w:val="006542E6"/>
    <w:rsid w:val="00654592"/>
    <w:rsid w:val="00657475"/>
    <w:rsid w:val="0066124F"/>
    <w:rsid w:val="006631DC"/>
    <w:rsid w:val="00663945"/>
    <w:rsid w:val="006648B6"/>
    <w:rsid w:val="0066517E"/>
    <w:rsid w:val="006651A3"/>
    <w:rsid w:val="00666DE7"/>
    <w:rsid w:val="00667605"/>
    <w:rsid w:val="006710B4"/>
    <w:rsid w:val="00672860"/>
    <w:rsid w:val="0067471A"/>
    <w:rsid w:val="00675311"/>
    <w:rsid w:val="00682E82"/>
    <w:rsid w:val="00683BA5"/>
    <w:rsid w:val="00685868"/>
    <w:rsid w:val="0068664E"/>
    <w:rsid w:val="006868AC"/>
    <w:rsid w:val="0068719F"/>
    <w:rsid w:val="00690879"/>
    <w:rsid w:val="00690E3D"/>
    <w:rsid w:val="00691717"/>
    <w:rsid w:val="00696379"/>
    <w:rsid w:val="00697579"/>
    <w:rsid w:val="00697F13"/>
    <w:rsid w:val="006A0F31"/>
    <w:rsid w:val="006A2564"/>
    <w:rsid w:val="006A2674"/>
    <w:rsid w:val="006A380A"/>
    <w:rsid w:val="006A5427"/>
    <w:rsid w:val="006A557E"/>
    <w:rsid w:val="006A6B5D"/>
    <w:rsid w:val="006A7135"/>
    <w:rsid w:val="006B3D41"/>
    <w:rsid w:val="006B6AE0"/>
    <w:rsid w:val="006B789F"/>
    <w:rsid w:val="006C212B"/>
    <w:rsid w:val="006C33D5"/>
    <w:rsid w:val="006C4F7D"/>
    <w:rsid w:val="006C6373"/>
    <w:rsid w:val="006D2CBB"/>
    <w:rsid w:val="006D2DB4"/>
    <w:rsid w:val="006D2F16"/>
    <w:rsid w:val="006D5CEF"/>
    <w:rsid w:val="006D794E"/>
    <w:rsid w:val="006E347A"/>
    <w:rsid w:val="006E41F4"/>
    <w:rsid w:val="006E4C4B"/>
    <w:rsid w:val="006E5DCB"/>
    <w:rsid w:val="006E600D"/>
    <w:rsid w:val="006E7282"/>
    <w:rsid w:val="006F0B28"/>
    <w:rsid w:val="006F2EBE"/>
    <w:rsid w:val="006F38DE"/>
    <w:rsid w:val="006F3CBA"/>
    <w:rsid w:val="006F6291"/>
    <w:rsid w:val="00700CB1"/>
    <w:rsid w:val="007016C8"/>
    <w:rsid w:val="00704B89"/>
    <w:rsid w:val="0070601F"/>
    <w:rsid w:val="00710227"/>
    <w:rsid w:val="00710667"/>
    <w:rsid w:val="00711A83"/>
    <w:rsid w:val="00711EB7"/>
    <w:rsid w:val="0071343D"/>
    <w:rsid w:val="0071642C"/>
    <w:rsid w:val="007168F8"/>
    <w:rsid w:val="00716D9D"/>
    <w:rsid w:val="00724604"/>
    <w:rsid w:val="00725DC8"/>
    <w:rsid w:val="00725FC1"/>
    <w:rsid w:val="00730103"/>
    <w:rsid w:val="007316E7"/>
    <w:rsid w:val="00731DDD"/>
    <w:rsid w:val="00731F36"/>
    <w:rsid w:val="0073308B"/>
    <w:rsid w:val="0073471E"/>
    <w:rsid w:val="00734C91"/>
    <w:rsid w:val="00735B5A"/>
    <w:rsid w:val="00735E33"/>
    <w:rsid w:val="007366AE"/>
    <w:rsid w:val="00736938"/>
    <w:rsid w:val="00736BB2"/>
    <w:rsid w:val="00736E50"/>
    <w:rsid w:val="00737307"/>
    <w:rsid w:val="00741C60"/>
    <w:rsid w:val="00741CE9"/>
    <w:rsid w:val="00742E95"/>
    <w:rsid w:val="00743792"/>
    <w:rsid w:val="007451FF"/>
    <w:rsid w:val="00746E2D"/>
    <w:rsid w:val="00747AF3"/>
    <w:rsid w:val="0075029C"/>
    <w:rsid w:val="00750335"/>
    <w:rsid w:val="007540A4"/>
    <w:rsid w:val="007569EE"/>
    <w:rsid w:val="00757B5E"/>
    <w:rsid w:val="007602D8"/>
    <w:rsid w:val="00760BD7"/>
    <w:rsid w:val="0076455B"/>
    <w:rsid w:val="0076560E"/>
    <w:rsid w:val="007663C2"/>
    <w:rsid w:val="00766BB4"/>
    <w:rsid w:val="0076712C"/>
    <w:rsid w:val="00774B9A"/>
    <w:rsid w:val="007759D6"/>
    <w:rsid w:val="00775A9B"/>
    <w:rsid w:val="007803CB"/>
    <w:rsid w:val="00782494"/>
    <w:rsid w:val="00783BBC"/>
    <w:rsid w:val="007847CE"/>
    <w:rsid w:val="00784F6D"/>
    <w:rsid w:val="007858F5"/>
    <w:rsid w:val="00786C63"/>
    <w:rsid w:val="00786CBC"/>
    <w:rsid w:val="007874E8"/>
    <w:rsid w:val="00787C37"/>
    <w:rsid w:val="00790617"/>
    <w:rsid w:val="0079456C"/>
    <w:rsid w:val="00795FDB"/>
    <w:rsid w:val="00796183"/>
    <w:rsid w:val="007A0CEC"/>
    <w:rsid w:val="007A293C"/>
    <w:rsid w:val="007A5B9C"/>
    <w:rsid w:val="007B2B53"/>
    <w:rsid w:val="007B4BDF"/>
    <w:rsid w:val="007B510D"/>
    <w:rsid w:val="007B51B7"/>
    <w:rsid w:val="007B5FC8"/>
    <w:rsid w:val="007B6654"/>
    <w:rsid w:val="007B79BB"/>
    <w:rsid w:val="007C05D4"/>
    <w:rsid w:val="007C28AF"/>
    <w:rsid w:val="007C2F32"/>
    <w:rsid w:val="007C585F"/>
    <w:rsid w:val="007C5CA2"/>
    <w:rsid w:val="007C60E0"/>
    <w:rsid w:val="007C62A9"/>
    <w:rsid w:val="007C6813"/>
    <w:rsid w:val="007D10E0"/>
    <w:rsid w:val="007E692A"/>
    <w:rsid w:val="007F07B7"/>
    <w:rsid w:val="007F08B8"/>
    <w:rsid w:val="007F2A92"/>
    <w:rsid w:val="007F517D"/>
    <w:rsid w:val="007F69EC"/>
    <w:rsid w:val="007F6A9F"/>
    <w:rsid w:val="007F799F"/>
    <w:rsid w:val="0080144F"/>
    <w:rsid w:val="008023BB"/>
    <w:rsid w:val="00803DF1"/>
    <w:rsid w:val="00805603"/>
    <w:rsid w:val="008066CC"/>
    <w:rsid w:val="008068C1"/>
    <w:rsid w:val="00806C43"/>
    <w:rsid w:val="00807239"/>
    <w:rsid w:val="008079A3"/>
    <w:rsid w:val="008121D2"/>
    <w:rsid w:val="008127C8"/>
    <w:rsid w:val="00812C76"/>
    <w:rsid w:val="0081407B"/>
    <w:rsid w:val="00814480"/>
    <w:rsid w:val="00817C3A"/>
    <w:rsid w:val="00817F89"/>
    <w:rsid w:val="008208AA"/>
    <w:rsid w:val="00821266"/>
    <w:rsid w:val="00823B68"/>
    <w:rsid w:val="00824483"/>
    <w:rsid w:val="00824706"/>
    <w:rsid w:val="008260F6"/>
    <w:rsid w:val="00826CB8"/>
    <w:rsid w:val="00827686"/>
    <w:rsid w:val="00827733"/>
    <w:rsid w:val="00831642"/>
    <w:rsid w:val="0083175B"/>
    <w:rsid w:val="008326D3"/>
    <w:rsid w:val="0083321B"/>
    <w:rsid w:val="0083394E"/>
    <w:rsid w:val="0083580D"/>
    <w:rsid w:val="00836123"/>
    <w:rsid w:val="008448A4"/>
    <w:rsid w:val="00845999"/>
    <w:rsid w:val="008466E6"/>
    <w:rsid w:val="00846DDA"/>
    <w:rsid w:val="00850D2D"/>
    <w:rsid w:val="00850F98"/>
    <w:rsid w:val="00851E21"/>
    <w:rsid w:val="008526F1"/>
    <w:rsid w:val="0085612A"/>
    <w:rsid w:val="00860501"/>
    <w:rsid w:val="00860789"/>
    <w:rsid w:val="00861594"/>
    <w:rsid w:val="008617CB"/>
    <w:rsid w:val="00861E21"/>
    <w:rsid w:val="008628F4"/>
    <w:rsid w:val="00862D7F"/>
    <w:rsid w:val="00864399"/>
    <w:rsid w:val="00864FF4"/>
    <w:rsid w:val="00866F87"/>
    <w:rsid w:val="00867BB5"/>
    <w:rsid w:val="008710A8"/>
    <w:rsid w:val="008711E8"/>
    <w:rsid w:val="008742EB"/>
    <w:rsid w:val="00876E82"/>
    <w:rsid w:val="00882C86"/>
    <w:rsid w:val="008856FB"/>
    <w:rsid w:val="00890015"/>
    <w:rsid w:val="0089014B"/>
    <w:rsid w:val="0089020F"/>
    <w:rsid w:val="00892865"/>
    <w:rsid w:val="00893E6C"/>
    <w:rsid w:val="00894848"/>
    <w:rsid w:val="00896E4F"/>
    <w:rsid w:val="008970F4"/>
    <w:rsid w:val="008A0C76"/>
    <w:rsid w:val="008A3DFF"/>
    <w:rsid w:val="008A3EF1"/>
    <w:rsid w:val="008A4222"/>
    <w:rsid w:val="008A45FE"/>
    <w:rsid w:val="008A6062"/>
    <w:rsid w:val="008A7413"/>
    <w:rsid w:val="008A764A"/>
    <w:rsid w:val="008B04AA"/>
    <w:rsid w:val="008B13C5"/>
    <w:rsid w:val="008B1EEB"/>
    <w:rsid w:val="008B1F6D"/>
    <w:rsid w:val="008B4FC5"/>
    <w:rsid w:val="008B5072"/>
    <w:rsid w:val="008B57C8"/>
    <w:rsid w:val="008B702A"/>
    <w:rsid w:val="008B7C07"/>
    <w:rsid w:val="008C18F9"/>
    <w:rsid w:val="008C1D73"/>
    <w:rsid w:val="008D002D"/>
    <w:rsid w:val="008D08F6"/>
    <w:rsid w:val="008D2AD0"/>
    <w:rsid w:val="008D2F3D"/>
    <w:rsid w:val="008D3BBB"/>
    <w:rsid w:val="008D422B"/>
    <w:rsid w:val="008D56DD"/>
    <w:rsid w:val="008E1039"/>
    <w:rsid w:val="008E14EF"/>
    <w:rsid w:val="008E1B62"/>
    <w:rsid w:val="008E309E"/>
    <w:rsid w:val="008E3C7A"/>
    <w:rsid w:val="008E4D10"/>
    <w:rsid w:val="008E56BE"/>
    <w:rsid w:val="008E56C9"/>
    <w:rsid w:val="008E7B6B"/>
    <w:rsid w:val="008F10D5"/>
    <w:rsid w:val="008F185A"/>
    <w:rsid w:val="008F1C60"/>
    <w:rsid w:val="008F2980"/>
    <w:rsid w:val="008F2F75"/>
    <w:rsid w:val="008F32A2"/>
    <w:rsid w:val="008F3762"/>
    <w:rsid w:val="008F5C9D"/>
    <w:rsid w:val="008F5E60"/>
    <w:rsid w:val="008F674F"/>
    <w:rsid w:val="0090009A"/>
    <w:rsid w:val="00900801"/>
    <w:rsid w:val="009009B1"/>
    <w:rsid w:val="00901795"/>
    <w:rsid w:val="00901CF2"/>
    <w:rsid w:val="00901F71"/>
    <w:rsid w:val="00904DD9"/>
    <w:rsid w:val="009076FB"/>
    <w:rsid w:val="009111E5"/>
    <w:rsid w:val="00911528"/>
    <w:rsid w:val="00912193"/>
    <w:rsid w:val="00912ED2"/>
    <w:rsid w:val="009134E3"/>
    <w:rsid w:val="009170D1"/>
    <w:rsid w:val="0092305C"/>
    <w:rsid w:val="00925292"/>
    <w:rsid w:val="00925F16"/>
    <w:rsid w:val="00926DC4"/>
    <w:rsid w:val="009270EA"/>
    <w:rsid w:val="00932170"/>
    <w:rsid w:val="009347E7"/>
    <w:rsid w:val="00934BA3"/>
    <w:rsid w:val="0093591F"/>
    <w:rsid w:val="009361A7"/>
    <w:rsid w:val="009367D7"/>
    <w:rsid w:val="0093692F"/>
    <w:rsid w:val="00940FD5"/>
    <w:rsid w:val="00941802"/>
    <w:rsid w:val="00943026"/>
    <w:rsid w:val="00945245"/>
    <w:rsid w:val="00950152"/>
    <w:rsid w:val="0095209D"/>
    <w:rsid w:val="009537BF"/>
    <w:rsid w:val="009539AC"/>
    <w:rsid w:val="00953B7E"/>
    <w:rsid w:val="00954080"/>
    <w:rsid w:val="009576F6"/>
    <w:rsid w:val="00960FA5"/>
    <w:rsid w:val="009627FD"/>
    <w:rsid w:val="00962DF7"/>
    <w:rsid w:val="00965F49"/>
    <w:rsid w:val="00965F6A"/>
    <w:rsid w:val="00966083"/>
    <w:rsid w:val="00972006"/>
    <w:rsid w:val="00972AC4"/>
    <w:rsid w:val="00981A32"/>
    <w:rsid w:val="00981DE4"/>
    <w:rsid w:val="00982588"/>
    <w:rsid w:val="00984F7C"/>
    <w:rsid w:val="009851F9"/>
    <w:rsid w:val="0098767B"/>
    <w:rsid w:val="00987DBE"/>
    <w:rsid w:val="00990597"/>
    <w:rsid w:val="00992016"/>
    <w:rsid w:val="00992B25"/>
    <w:rsid w:val="00994716"/>
    <w:rsid w:val="0099499B"/>
    <w:rsid w:val="009969D9"/>
    <w:rsid w:val="009A0C15"/>
    <w:rsid w:val="009A57CF"/>
    <w:rsid w:val="009A5CA8"/>
    <w:rsid w:val="009A6836"/>
    <w:rsid w:val="009A79C5"/>
    <w:rsid w:val="009B0263"/>
    <w:rsid w:val="009B04D9"/>
    <w:rsid w:val="009B0D50"/>
    <w:rsid w:val="009B2CDE"/>
    <w:rsid w:val="009B3837"/>
    <w:rsid w:val="009B398B"/>
    <w:rsid w:val="009B3CA2"/>
    <w:rsid w:val="009B3E83"/>
    <w:rsid w:val="009B5CE5"/>
    <w:rsid w:val="009B6B2E"/>
    <w:rsid w:val="009B713E"/>
    <w:rsid w:val="009B7A26"/>
    <w:rsid w:val="009C08E1"/>
    <w:rsid w:val="009C3B18"/>
    <w:rsid w:val="009C6B13"/>
    <w:rsid w:val="009C7B96"/>
    <w:rsid w:val="009C7FBF"/>
    <w:rsid w:val="009D0A1D"/>
    <w:rsid w:val="009D1A23"/>
    <w:rsid w:val="009D2DEB"/>
    <w:rsid w:val="009D3619"/>
    <w:rsid w:val="009D50C8"/>
    <w:rsid w:val="009D5472"/>
    <w:rsid w:val="009D69EA"/>
    <w:rsid w:val="009D72C8"/>
    <w:rsid w:val="009D793E"/>
    <w:rsid w:val="009E0238"/>
    <w:rsid w:val="009E0C10"/>
    <w:rsid w:val="009E18D7"/>
    <w:rsid w:val="009E1B23"/>
    <w:rsid w:val="009E1DCB"/>
    <w:rsid w:val="009E28D1"/>
    <w:rsid w:val="009E5241"/>
    <w:rsid w:val="009E7C58"/>
    <w:rsid w:val="009F0277"/>
    <w:rsid w:val="009F06F7"/>
    <w:rsid w:val="009F23FB"/>
    <w:rsid w:val="009F5A31"/>
    <w:rsid w:val="009F75B1"/>
    <w:rsid w:val="00A01EEE"/>
    <w:rsid w:val="00A0532C"/>
    <w:rsid w:val="00A070DC"/>
    <w:rsid w:val="00A071C2"/>
    <w:rsid w:val="00A0747C"/>
    <w:rsid w:val="00A1080E"/>
    <w:rsid w:val="00A110DD"/>
    <w:rsid w:val="00A12D79"/>
    <w:rsid w:val="00A12FF6"/>
    <w:rsid w:val="00A13655"/>
    <w:rsid w:val="00A145E2"/>
    <w:rsid w:val="00A15C92"/>
    <w:rsid w:val="00A1728D"/>
    <w:rsid w:val="00A17FB2"/>
    <w:rsid w:val="00A215E1"/>
    <w:rsid w:val="00A21957"/>
    <w:rsid w:val="00A23A61"/>
    <w:rsid w:val="00A24150"/>
    <w:rsid w:val="00A261E5"/>
    <w:rsid w:val="00A26561"/>
    <w:rsid w:val="00A324EA"/>
    <w:rsid w:val="00A34426"/>
    <w:rsid w:val="00A345D0"/>
    <w:rsid w:val="00A36ADD"/>
    <w:rsid w:val="00A37EA5"/>
    <w:rsid w:val="00A40640"/>
    <w:rsid w:val="00A42741"/>
    <w:rsid w:val="00A438ED"/>
    <w:rsid w:val="00A44B97"/>
    <w:rsid w:val="00A4595B"/>
    <w:rsid w:val="00A459EE"/>
    <w:rsid w:val="00A47B0E"/>
    <w:rsid w:val="00A52902"/>
    <w:rsid w:val="00A549B0"/>
    <w:rsid w:val="00A564E4"/>
    <w:rsid w:val="00A60FB4"/>
    <w:rsid w:val="00A63A2D"/>
    <w:rsid w:val="00A64E80"/>
    <w:rsid w:val="00A65FE3"/>
    <w:rsid w:val="00A661D7"/>
    <w:rsid w:val="00A7341C"/>
    <w:rsid w:val="00A7500F"/>
    <w:rsid w:val="00A75C31"/>
    <w:rsid w:val="00A75FF1"/>
    <w:rsid w:val="00A835A4"/>
    <w:rsid w:val="00A84D0A"/>
    <w:rsid w:val="00A90666"/>
    <w:rsid w:val="00A90AD9"/>
    <w:rsid w:val="00A926C9"/>
    <w:rsid w:val="00A937B4"/>
    <w:rsid w:val="00A948E9"/>
    <w:rsid w:val="00A94CEB"/>
    <w:rsid w:val="00A955CC"/>
    <w:rsid w:val="00A95757"/>
    <w:rsid w:val="00A96D5F"/>
    <w:rsid w:val="00AA0666"/>
    <w:rsid w:val="00AA21B3"/>
    <w:rsid w:val="00AA55AD"/>
    <w:rsid w:val="00AA5D3E"/>
    <w:rsid w:val="00AA6779"/>
    <w:rsid w:val="00AA6EA0"/>
    <w:rsid w:val="00AB190C"/>
    <w:rsid w:val="00AB1A0C"/>
    <w:rsid w:val="00AB3435"/>
    <w:rsid w:val="00AB4487"/>
    <w:rsid w:val="00AB6B12"/>
    <w:rsid w:val="00AB6F4F"/>
    <w:rsid w:val="00AB7C2D"/>
    <w:rsid w:val="00AC1521"/>
    <w:rsid w:val="00AC3EEF"/>
    <w:rsid w:val="00AC60E4"/>
    <w:rsid w:val="00AC6E63"/>
    <w:rsid w:val="00AC7EFA"/>
    <w:rsid w:val="00AD3EDA"/>
    <w:rsid w:val="00AD4BC2"/>
    <w:rsid w:val="00AD4D35"/>
    <w:rsid w:val="00AD6134"/>
    <w:rsid w:val="00AD68CC"/>
    <w:rsid w:val="00AD6F67"/>
    <w:rsid w:val="00AE20CC"/>
    <w:rsid w:val="00AE2CAB"/>
    <w:rsid w:val="00AE3364"/>
    <w:rsid w:val="00AE3D00"/>
    <w:rsid w:val="00AE6DA9"/>
    <w:rsid w:val="00AF164B"/>
    <w:rsid w:val="00AF18B4"/>
    <w:rsid w:val="00AF2511"/>
    <w:rsid w:val="00AF2616"/>
    <w:rsid w:val="00AF65DE"/>
    <w:rsid w:val="00AF692B"/>
    <w:rsid w:val="00AF69D8"/>
    <w:rsid w:val="00AF6C13"/>
    <w:rsid w:val="00B009AA"/>
    <w:rsid w:val="00B01D13"/>
    <w:rsid w:val="00B02732"/>
    <w:rsid w:val="00B02C90"/>
    <w:rsid w:val="00B057D6"/>
    <w:rsid w:val="00B0749C"/>
    <w:rsid w:val="00B078A8"/>
    <w:rsid w:val="00B07953"/>
    <w:rsid w:val="00B07FE8"/>
    <w:rsid w:val="00B110F6"/>
    <w:rsid w:val="00B124A6"/>
    <w:rsid w:val="00B132FC"/>
    <w:rsid w:val="00B15126"/>
    <w:rsid w:val="00B15CE0"/>
    <w:rsid w:val="00B16F7E"/>
    <w:rsid w:val="00B173F5"/>
    <w:rsid w:val="00B21A64"/>
    <w:rsid w:val="00B21E99"/>
    <w:rsid w:val="00B256F9"/>
    <w:rsid w:val="00B27B15"/>
    <w:rsid w:val="00B3008A"/>
    <w:rsid w:val="00B307A3"/>
    <w:rsid w:val="00B31B86"/>
    <w:rsid w:val="00B3268C"/>
    <w:rsid w:val="00B33566"/>
    <w:rsid w:val="00B34724"/>
    <w:rsid w:val="00B36775"/>
    <w:rsid w:val="00B44106"/>
    <w:rsid w:val="00B4449D"/>
    <w:rsid w:val="00B44623"/>
    <w:rsid w:val="00B44883"/>
    <w:rsid w:val="00B44C15"/>
    <w:rsid w:val="00B454A7"/>
    <w:rsid w:val="00B52CD0"/>
    <w:rsid w:val="00B54214"/>
    <w:rsid w:val="00B5751D"/>
    <w:rsid w:val="00B57BF4"/>
    <w:rsid w:val="00B57E6A"/>
    <w:rsid w:val="00B60CE9"/>
    <w:rsid w:val="00B63A53"/>
    <w:rsid w:val="00B6401C"/>
    <w:rsid w:val="00B6603F"/>
    <w:rsid w:val="00B66759"/>
    <w:rsid w:val="00B67A13"/>
    <w:rsid w:val="00B724B0"/>
    <w:rsid w:val="00B736D5"/>
    <w:rsid w:val="00B759E8"/>
    <w:rsid w:val="00B76056"/>
    <w:rsid w:val="00B80335"/>
    <w:rsid w:val="00B803D7"/>
    <w:rsid w:val="00B82806"/>
    <w:rsid w:val="00B82F08"/>
    <w:rsid w:val="00B83C6D"/>
    <w:rsid w:val="00B83ED5"/>
    <w:rsid w:val="00B879AD"/>
    <w:rsid w:val="00B9075B"/>
    <w:rsid w:val="00B90B0A"/>
    <w:rsid w:val="00B91556"/>
    <w:rsid w:val="00B91B3D"/>
    <w:rsid w:val="00B93510"/>
    <w:rsid w:val="00B95FF6"/>
    <w:rsid w:val="00B9697A"/>
    <w:rsid w:val="00BA5B95"/>
    <w:rsid w:val="00BA6D60"/>
    <w:rsid w:val="00BA7EFE"/>
    <w:rsid w:val="00BB12C6"/>
    <w:rsid w:val="00BB12DC"/>
    <w:rsid w:val="00BB2EDE"/>
    <w:rsid w:val="00BB402B"/>
    <w:rsid w:val="00BB453F"/>
    <w:rsid w:val="00BB4C8B"/>
    <w:rsid w:val="00BB5602"/>
    <w:rsid w:val="00BB6ADC"/>
    <w:rsid w:val="00BB6D1F"/>
    <w:rsid w:val="00BC09EE"/>
    <w:rsid w:val="00BC111E"/>
    <w:rsid w:val="00BC128D"/>
    <w:rsid w:val="00BC2B21"/>
    <w:rsid w:val="00BC3760"/>
    <w:rsid w:val="00BC703D"/>
    <w:rsid w:val="00BD193A"/>
    <w:rsid w:val="00BD1F66"/>
    <w:rsid w:val="00BD54DD"/>
    <w:rsid w:val="00BD5B06"/>
    <w:rsid w:val="00BD5D39"/>
    <w:rsid w:val="00BD5F50"/>
    <w:rsid w:val="00BD6029"/>
    <w:rsid w:val="00BD7064"/>
    <w:rsid w:val="00BE04FA"/>
    <w:rsid w:val="00BE276D"/>
    <w:rsid w:val="00BE3C3C"/>
    <w:rsid w:val="00BE628B"/>
    <w:rsid w:val="00BF0174"/>
    <w:rsid w:val="00BF1319"/>
    <w:rsid w:val="00BF15F0"/>
    <w:rsid w:val="00BF2A91"/>
    <w:rsid w:val="00BF4657"/>
    <w:rsid w:val="00BF4B16"/>
    <w:rsid w:val="00BF7ED9"/>
    <w:rsid w:val="00C00E5E"/>
    <w:rsid w:val="00C038B2"/>
    <w:rsid w:val="00C052C7"/>
    <w:rsid w:val="00C05B40"/>
    <w:rsid w:val="00C10340"/>
    <w:rsid w:val="00C11044"/>
    <w:rsid w:val="00C14C7F"/>
    <w:rsid w:val="00C14D35"/>
    <w:rsid w:val="00C17571"/>
    <w:rsid w:val="00C20119"/>
    <w:rsid w:val="00C20132"/>
    <w:rsid w:val="00C20962"/>
    <w:rsid w:val="00C20D80"/>
    <w:rsid w:val="00C21623"/>
    <w:rsid w:val="00C2466C"/>
    <w:rsid w:val="00C2499F"/>
    <w:rsid w:val="00C24FE4"/>
    <w:rsid w:val="00C25F3F"/>
    <w:rsid w:val="00C27D57"/>
    <w:rsid w:val="00C30FE8"/>
    <w:rsid w:val="00C33482"/>
    <w:rsid w:val="00C33B84"/>
    <w:rsid w:val="00C35840"/>
    <w:rsid w:val="00C376DA"/>
    <w:rsid w:val="00C410E3"/>
    <w:rsid w:val="00C41C67"/>
    <w:rsid w:val="00C44F4C"/>
    <w:rsid w:val="00C451FD"/>
    <w:rsid w:val="00C456E9"/>
    <w:rsid w:val="00C5119D"/>
    <w:rsid w:val="00C516B2"/>
    <w:rsid w:val="00C52268"/>
    <w:rsid w:val="00C52A7D"/>
    <w:rsid w:val="00C54B0F"/>
    <w:rsid w:val="00C55148"/>
    <w:rsid w:val="00C551FB"/>
    <w:rsid w:val="00C553F4"/>
    <w:rsid w:val="00C5592E"/>
    <w:rsid w:val="00C56BF2"/>
    <w:rsid w:val="00C57E5B"/>
    <w:rsid w:val="00C60F64"/>
    <w:rsid w:val="00C62197"/>
    <w:rsid w:val="00C6441A"/>
    <w:rsid w:val="00C64DE5"/>
    <w:rsid w:val="00C662AF"/>
    <w:rsid w:val="00C66999"/>
    <w:rsid w:val="00C67403"/>
    <w:rsid w:val="00C7244F"/>
    <w:rsid w:val="00C72C05"/>
    <w:rsid w:val="00C73526"/>
    <w:rsid w:val="00C74EB1"/>
    <w:rsid w:val="00C752C1"/>
    <w:rsid w:val="00C76CD2"/>
    <w:rsid w:val="00C76FDE"/>
    <w:rsid w:val="00C813E6"/>
    <w:rsid w:val="00C830F8"/>
    <w:rsid w:val="00C85C1A"/>
    <w:rsid w:val="00C86760"/>
    <w:rsid w:val="00C8691A"/>
    <w:rsid w:val="00C873D7"/>
    <w:rsid w:val="00C900BC"/>
    <w:rsid w:val="00C92DB8"/>
    <w:rsid w:val="00C93DC1"/>
    <w:rsid w:val="00C947D9"/>
    <w:rsid w:val="00C95C87"/>
    <w:rsid w:val="00C964D4"/>
    <w:rsid w:val="00C966E1"/>
    <w:rsid w:val="00C96811"/>
    <w:rsid w:val="00C977AF"/>
    <w:rsid w:val="00CA0F9C"/>
    <w:rsid w:val="00CA157C"/>
    <w:rsid w:val="00CA417C"/>
    <w:rsid w:val="00CA4B9B"/>
    <w:rsid w:val="00CA56E2"/>
    <w:rsid w:val="00CA6BE0"/>
    <w:rsid w:val="00CA7B16"/>
    <w:rsid w:val="00CB0200"/>
    <w:rsid w:val="00CB0312"/>
    <w:rsid w:val="00CB0F15"/>
    <w:rsid w:val="00CB26B1"/>
    <w:rsid w:val="00CB2948"/>
    <w:rsid w:val="00CB2E89"/>
    <w:rsid w:val="00CB3982"/>
    <w:rsid w:val="00CC0163"/>
    <w:rsid w:val="00CC0523"/>
    <w:rsid w:val="00CC2ACA"/>
    <w:rsid w:val="00CC4124"/>
    <w:rsid w:val="00CC44E6"/>
    <w:rsid w:val="00CC72B8"/>
    <w:rsid w:val="00CD04CB"/>
    <w:rsid w:val="00CD15EE"/>
    <w:rsid w:val="00CD2F1E"/>
    <w:rsid w:val="00CD5BF1"/>
    <w:rsid w:val="00CD5F2A"/>
    <w:rsid w:val="00CD6B30"/>
    <w:rsid w:val="00CE07BE"/>
    <w:rsid w:val="00CE1309"/>
    <w:rsid w:val="00CE1B39"/>
    <w:rsid w:val="00CE229F"/>
    <w:rsid w:val="00CE2D56"/>
    <w:rsid w:val="00CE3BC1"/>
    <w:rsid w:val="00CE5302"/>
    <w:rsid w:val="00CE55C5"/>
    <w:rsid w:val="00CE589C"/>
    <w:rsid w:val="00CE5CF6"/>
    <w:rsid w:val="00CE6509"/>
    <w:rsid w:val="00CE71AB"/>
    <w:rsid w:val="00CE77FF"/>
    <w:rsid w:val="00CF12A2"/>
    <w:rsid w:val="00CF14E4"/>
    <w:rsid w:val="00CF39A2"/>
    <w:rsid w:val="00CF3CCF"/>
    <w:rsid w:val="00CF4634"/>
    <w:rsid w:val="00CF5B83"/>
    <w:rsid w:val="00CF5DCE"/>
    <w:rsid w:val="00CF6247"/>
    <w:rsid w:val="00CF7B8D"/>
    <w:rsid w:val="00D017A8"/>
    <w:rsid w:val="00D04A34"/>
    <w:rsid w:val="00D056B5"/>
    <w:rsid w:val="00D058B4"/>
    <w:rsid w:val="00D05F65"/>
    <w:rsid w:val="00D06078"/>
    <w:rsid w:val="00D067EA"/>
    <w:rsid w:val="00D06DBA"/>
    <w:rsid w:val="00D07E0F"/>
    <w:rsid w:val="00D1004D"/>
    <w:rsid w:val="00D103D4"/>
    <w:rsid w:val="00D11EE9"/>
    <w:rsid w:val="00D13876"/>
    <w:rsid w:val="00D14F85"/>
    <w:rsid w:val="00D16871"/>
    <w:rsid w:val="00D20989"/>
    <w:rsid w:val="00D21E0D"/>
    <w:rsid w:val="00D259FA"/>
    <w:rsid w:val="00D30B03"/>
    <w:rsid w:val="00D30CBD"/>
    <w:rsid w:val="00D31027"/>
    <w:rsid w:val="00D33ECB"/>
    <w:rsid w:val="00D34E92"/>
    <w:rsid w:val="00D3521B"/>
    <w:rsid w:val="00D356BA"/>
    <w:rsid w:val="00D35F30"/>
    <w:rsid w:val="00D371A7"/>
    <w:rsid w:val="00D37676"/>
    <w:rsid w:val="00D41785"/>
    <w:rsid w:val="00D43921"/>
    <w:rsid w:val="00D443A4"/>
    <w:rsid w:val="00D4505A"/>
    <w:rsid w:val="00D47844"/>
    <w:rsid w:val="00D5066D"/>
    <w:rsid w:val="00D53A82"/>
    <w:rsid w:val="00D53FAC"/>
    <w:rsid w:val="00D5523F"/>
    <w:rsid w:val="00D5546D"/>
    <w:rsid w:val="00D57C52"/>
    <w:rsid w:val="00D63268"/>
    <w:rsid w:val="00D66B73"/>
    <w:rsid w:val="00D7108E"/>
    <w:rsid w:val="00D7233E"/>
    <w:rsid w:val="00D72F4C"/>
    <w:rsid w:val="00D747D2"/>
    <w:rsid w:val="00D766E0"/>
    <w:rsid w:val="00D769AD"/>
    <w:rsid w:val="00D77517"/>
    <w:rsid w:val="00D80672"/>
    <w:rsid w:val="00D81BDD"/>
    <w:rsid w:val="00D833E8"/>
    <w:rsid w:val="00D865A6"/>
    <w:rsid w:val="00D8777F"/>
    <w:rsid w:val="00D91F38"/>
    <w:rsid w:val="00D9394D"/>
    <w:rsid w:val="00D93E20"/>
    <w:rsid w:val="00D94034"/>
    <w:rsid w:val="00D941D4"/>
    <w:rsid w:val="00D947D8"/>
    <w:rsid w:val="00D97486"/>
    <w:rsid w:val="00DA001C"/>
    <w:rsid w:val="00DA1447"/>
    <w:rsid w:val="00DA2C6D"/>
    <w:rsid w:val="00DA2E1D"/>
    <w:rsid w:val="00DA35F3"/>
    <w:rsid w:val="00DA393C"/>
    <w:rsid w:val="00DA4ED9"/>
    <w:rsid w:val="00DB09B3"/>
    <w:rsid w:val="00DB236F"/>
    <w:rsid w:val="00DB4045"/>
    <w:rsid w:val="00DB53E8"/>
    <w:rsid w:val="00DB6AD4"/>
    <w:rsid w:val="00DB744B"/>
    <w:rsid w:val="00DC0B45"/>
    <w:rsid w:val="00DC11D0"/>
    <w:rsid w:val="00DC1367"/>
    <w:rsid w:val="00DC22CF"/>
    <w:rsid w:val="00DC2E75"/>
    <w:rsid w:val="00DC34C2"/>
    <w:rsid w:val="00DC38E0"/>
    <w:rsid w:val="00DC3CA1"/>
    <w:rsid w:val="00DC4351"/>
    <w:rsid w:val="00DC4D65"/>
    <w:rsid w:val="00DC5CE9"/>
    <w:rsid w:val="00DC7713"/>
    <w:rsid w:val="00DD5267"/>
    <w:rsid w:val="00DD5342"/>
    <w:rsid w:val="00DD5830"/>
    <w:rsid w:val="00DD6191"/>
    <w:rsid w:val="00DD63C0"/>
    <w:rsid w:val="00DF1BAD"/>
    <w:rsid w:val="00DF536F"/>
    <w:rsid w:val="00DF53DA"/>
    <w:rsid w:val="00DF5A8A"/>
    <w:rsid w:val="00DF62FE"/>
    <w:rsid w:val="00DF65D3"/>
    <w:rsid w:val="00DF6F4E"/>
    <w:rsid w:val="00E010D8"/>
    <w:rsid w:val="00E014E1"/>
    <w:rsid w:val="00E020BF"/>
    <w:rsid w:val="00E02338"/>
    <w:rsid w:val="00E02692"/>
    <w:rsid w:val="00E03608"/>
    <w:rsid w:val="00E050F6"/>
    <w:rsid w:val="00E05C5E"/>
    <w:rsid w:val="00E06864"/>
    <w:rsid w:val="00E07B47"/>
    <w:rsid w:val="00E1002E"/>
    <w:rsid w:val="00E10C2A"/>
    <w:rsid w:val="00E10D43"/>
    <w:rsid w:val="00E11267"/>
    <w:rsid w:val="00E130D8"/>
    <w:rsid w:val="00E13967"/>
    <w:rsid w:val="00E13CC9"/>
    <w:rsid w:val="00E13DDF"/>
    <w:rsid w:val="00E17BBA"/>
    <w:rsid w:val="00E208A4"/>
    <w:rsid w:val="00E216D0"/>
    <w:rsid w:val="00E2195E"/>
    <w:rsid w:val="00E23E17"/>
    <w:rsid w:val="00E23F92"/>
    <w:rsid w:val="00E25029"/>
    <w:rsid w:val="00E2586C"/>
    <w:rsid w:val="00E263D1"/>
    <w:rsid w:val="00E26662"/>
    <w:rsid w:val="00E279D0"/>
    <w:rsid w:val="00E27C33"/>
    <w:rsid w:val="00E30EB0"/>
    <w:rsid w:val="00E3101E"/>
    <w:rsid w:val="00E32B4B"/>
    <w:rsid w:val="00E32CB2"/>
    <w:rsid w:val="00E35547"/>
    <w:rsid w:val="00E35E3B"/>
    <w:rsid w:val="00E3691D"/>
    <w:rsid w:val="00E36F17"/>
    <w:rsid w:val="00E403B1"/>
    <w:rsid w:val="00E40478"/>
    <w:rsid w:val="00E4113B"/>
    <w:rsid w:val="00E43451"/>
    <w:rsid w:val="00E435C7"/>
    <w:rsid w:val="00E44540"/>
    <w:rsid w:val="00E449A1"/>
    <w:rsid w:val="00E45656"/>
    <w:rsid w:val="00E4796F"/>
    <w:rsid w:val="00E504C0"/>
    <w:rsid w:val="00E50F44"/>
    <w:rsid w:val="00E53084"/>
    <w:rsid w:val="00E5348E"/>
    <w:rsid w:val="00E54F5F"/>
    <w:rsid w:val="00E5502D"/>
    <w:rsid w:val="00E56830"/>
    <w:rsid w:val="00E57200"/>
    <w:rsid w:val="00E578FC"/>
    <w:rsid w:val="00E6259A"/>
    <w:rsid w:val="00E62D94"/>
    <w:rsid w:val="00E635AD"/>
    <w:rsid w:val="00E63A6F"/>
    <w:rsid w:val="00E64215"/>
    <w:rsid w:val="00E6694A"/>
    <w:rsid w:val="00E7018F"/>
    <w:rsid w:val="00E70491"/>
    <w:rsid w:val="00E73E33"/>
    <w:rsid w:val="00E73F7E"/>
    <w:rsid w:val="00E8124E"/>
    <w:rsid w:val="00E8176D"/>
    <w:rsid w:val="00E81FDB"/>
    <w:rsid w:val="00E82688"/>
    <w:rsid w:val="00E833E1"/>
    <w:rsid w:val="00E852B2"/>
    <w:rsid w:val="00E855F8"/>
    <w:rsid w:val="00E86715"/>
    <w:rsid w:val="00E923F0"/>
    <w:rsid w:val="00E92FD5"/>
    <w:rsid w:val="00E936BA"/>
    <w:rsid w:val="00E949C8"/>
    <w:rsid w:val="00E95097"/>
    <w:rsid w:val="00E95531"/>
    <w:rsid w:val="00E96011"/>
    <w:rsid w:val="00EA52F0"/>
    <w:rsid w:val="00EA6992"/>
    <w:rsid w:val="00EA69E5"/>
    <w:rsid w:val="00EA78A9"/>
    <w:rsid w:val="00EA79C5"/>
    <w:rsid w:val="00EB0313"/>
    <w:rsid w:val="00EB0656"/>
    <w:rsid w:val="00EB07C4"/>
    <w:rsid w:val="00EB0D17"/>
    <w:rsid w:val="00EB56B9"/>
    <w:rsid w:val="00EB6E10"/>
    <w:rsid w:val="00EC0EDD"/>
    <w:rsid w:val="00EC3CB9"/>
    <w:rsid w:val="00EC51B3"/>
    <w:rsid w:val="00EC71E0"/>
    <w:rsid w:val="00ED084B"/>
    <w:rsid w:val="00ED16CB"/>
    <w:rsid w:val="00ED1D6B"/>
    <w:rsid w:val="00ED23E1"/>
    <w:rsid w:val="00ED2BD6"/>
    <w:rsid w:val="00ED34CC"/>
    <w:rsid w:val="00ED3B44"/>
    <w:rsid w:val="00ED4016"/>
    <w:rsid w:val="00ED40A0"/>
    <w:rsid w:val="00EE37E1"/>
    <w:rsid w:val="00EE3A33"/>
    <w:rsid w:val="00EE3E7D"/>
    <w:rsid w:val="00EE7394"/>
    <w:rsid w:val="00EF0073"/>
    <w:rsid w:val="00EF176C"/>
    <w:rsid w:val="00EF1F8C"/>
    <w:rsid w:val="00EF2A36"/>
    <w:rsid w:val="00EF3A54"/>
    <w:rsid w:val="00EF57DD"/>
    <w:rsid w:val="00EF7D31"/>
    <w:rsid w:val="00F00080"/>
    <w:rsid w:val="00F00469"/>
    <w:rsid w:val="00F01538"/>
    <w:rsid w:val="00F020B9"/>
    <w:rsid w:val="00F02DA9"/>
    <w:rsid w:val="00F040B7"/>
    <w:rsid w:val="00F04585"/>
    <w:rsid w:val="00F05340"/>
    <w:rsid w:val="00F1059D"/>
    <w:rsid w:val="00F1116D"/>
    <w:rsid w:val="00F1131E"/>
    <w:rsid w:val="00F119E1"/>
    <w:rsid w:val="00F124A1"/>
    <w:rsid w:val="00F174B4"/>
    <w:rsid w:val="00F17B33"/>
    <w:rsid w:val="00F2047B"/>
    <w:rsid w:val="00F21024"/>
    <w:rsid w:val="00F2144E"/>
    <w:rsid w:val="00F2229E"/>
    <w:rsid w:val="00F23CF2"/>
    <w:rsid w:val="00F25262"/>
    <w:rsid w:val="00F25EED"/>
    <w:rsid w:val="00F26496"/>
    <w:rsid w:val="00F277AC"/>
    <w:rsid w:val="00F3193E"/>
    <w:rsid w:val="00F31B6A"/>
    <w:rsid w:val="00F321AD"/>
    <w:rsid w:val="00F334FC"/>
    <w:rsid w:val="00F3766C"/>
    <w:rsid w:val="00F40EBA"/>
    <w:rsid w:val="00F446BB"/>
    <w:rsid w:val="00F47750"/>
    <w:rsid w:val="00F50083"/>
    <w:rsid w:val="00F50EAB"/>
    <w:rsid w:val="00F51C84"/>
    <w:rsid w:val="00F52CAB"/>
    <w:rsid w:val="00F5368E"/>
    <w:rsid w:val="00F56F25"/>
    <w:rsid w:val="00F57C5F"/>
    <w:rsid w:val="00F6030C"/>
    <w:rsid w:val="00F61573"/>
    <w:rsid w:val="00F619E2"/>
    <w:rsid w:val="00F63EC3"/>
    <w:rsid w:val="00F643CA"/>
    <w:rsid w:val="00F65A99"/>
    <w:rsid w:val="00F67FF3"/>
    <w:rsid w:val="00F70702"/>
    <w:rsid w:val="00F70FA5"/>
    <w:rsid w:val="00F72964"/>
    <w:rsid w:val="00F730EF"/>
    <w:rsid w:val="00F745A6"/>
    <w:rsid w:val="00F74953"/>
    <w:rsid w:val="00F7504F"/>
    <w:rsid w:val="00F82B3D"/>
    <w:rsid w:val="00F8383C"/>
    <w:rsid w:val="00F83841"/>
    <w:rsid w:val="00F85D79"/>
    <w:rsid w:val="00F860D5"/>
    <w:rsid w:val="00F87E2D"/>
    <w:rsid w:val="00F92607"/>
    <w:rsid w:val="00F94B18"/>
    <w:rsid w:val="00FA326C"/>
    <w:rsid w:val="00FA3F62"/>
    <w:rsid w:val="00FA772F"/>
    <w:rsid w:val="00FA7FA7"/>
    <w:rsid w:val="00FB02F4"/>
    <w:rsid w:val="00FB07E4"/>
    <w:rsid w:val="00FB0CA3"/>
    <w:rsid w:val="00FB2D9B"/>
    <w:rsid w:val="00FB2EA5"/>
    <w:rsid w:val="00FB32F7"/>
    <w:rsid w:val="00FB39AD"/>
    <w:rsid w:val="00FB4945"/>
    <w:rsid w:val="00FB5644"/>
    <w:rsid w:val="00FC1799"/>
    <w:rsid w:val="00FC2CA4"/>
    <w:rsid w:val="00FC3B28"/>
    <w:rsid w:val="00FC4485"/>
    <w:rsid w:val="00FC5BA3"/>
    <w:rsid w:val="00FC5FB4"/>
    <w:rsid w:val="00FC6008"/>
    <w:rsid w:val="00FD1F11"/>
    <w:rsid w:val="00FF1028"/>
    <w:rsid w:val="00FF132B"/>
    <w:rsid w:val="00FF4D51"/>
    <w:rsid w:val="00FF6CF5"/>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55460920-7EF4-4425-BFDD-8B681632B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de-CH" w:eastAsia="de-CH"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locked="1" w:uiPriority="0"/>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8B4FC5"/>
    <w:rPr>
      <w:rFonts w:ascii="Arial" w:eastAsia="Times New Roman" w:hAnsi="Arial"/>
      <w:sz w:val="22"/>
      <w:szCs w:val="24"/>
      <w:lang w:eastAsia="en-US"/>
    </w:rPr>
  </w:style>
  <w:style w:type="paragraph" w:styleId="berschrift1">
    <w:name w:val="heading 1"/>
    <w:basedOn w:val="Standard"/>
    <w:next w:val="Standard"/>
    <w:link w:val="berschrift1Zchn"/>
    <w:uiPriority w:val="99"/>
    <w:qFormat/>
    <w:rsid w:val="008B4FC5"/>
    <w:pPr>
      <w:keepNext/>
      <w:keepLines/>
      <w:spacing w:before="480"/>
      <w:outlineLvl w:val="0"/>
    </w:pPr>
    <w:rPr>
      <w:b/>
      <w:bCs/>
      <w:color w:val="365F91"/>
      <w:sz w:val="28"/>
      <w:szCs w:val="28"/>
    </w:rPr>
  </w:style>
  <w:style w:type="paragraph" w:styleId="berschrift2">
    <w:name w:val="heading 2"/>
    <w:basedOn w:val="Standard"/>
    <w:next w:val="Standard"/>
    <w:link w:val="berschrift2Zchn"/>
    <w:uiPriority w:val="99"/>
    <w:qFormat/>
    <w:rsid w:val="008B4FC5"/>
    <w:pPr>
      <w:keepNext/>
      <w:keepLines/>
      <w:spacing w:before="200"/>
      <w:outlineLvl w:val="1"/>
    </w:pPr>
    <w:rPr>
      <w:b/>
      <w:bCs/>
      <w:color w:val="4F81BD"/>
      <w:sz w:val="26"/>
      <w:szCs w:val="26"/>
    </w:rPr>
  </w:style>
  <w:style w:type="paragraph" w:styleId="berschrift3">
    <w:name w:val="heading 3"/>
    <w:basedOn w:val="Standard"/>
    <w:next w:val="Standard"/>
    <w:link w:val="berschrift3Zchn"/>
    <w:uiPriority w:val="99"/>
    <w:qFormat/>
    <w:rsid w:val="00BB402B"/>
    <w:pPr>
      <w:keepNext/>
      <w:keepLines/>
      <w:spacing w:before="200"/>
      <w:outlineLvl w:val="2"/>
    </w:pPr>
    <w:rPr>
      <w:rFonts w:ascii="Cambria" w:hAnsi="Cambria"/>
      <w:b/>
      <w:bCs/>
      <w:color w:val="4F81BD"/>
    </w:rPr>
  </w:style>
  <w:style w:type="paragraph" w:styleId="berschrift4">
    <w:name w:val="heading 4"/>
    <w:basedOn w:val="Standard"/>
    <w:next w:val="Standard"/>
    <w:link w:val="berschrift4Zchn"/>
    <w:uiPriority w:val="99"/>
    <w:qFormat/>
    <w:rsid w:val="001809E4"/>
    <w:pPr>
      <w:keepNext/>
      <w:keepLines/>
      <w:spacing w:before="200"/>
      <w:outlineLvl w:val="3"/>
    </w:pPr>
    <w:rPr>
      <w:rFonts w:ascii="Cambria" w:hAnsi="Cambria"/>
      <w:b/>
      <w:bCs/>
      <w:i/>
      <w:iCs/>
      <w:color w:val="4F81BD"/>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9"/>
    <w:locked/>
    <w:rsid w:val="008B4FC5"/>
    <w:rPr>
      <w:rFonts w:ascii="Arial" w:hAnsi="Arial" w:cs="Times New Roman"/>
      <w:b/>
      <w:bCs/>
      <w:color w:val="365F91"/>
      <w:sz w:val="28"/>
      <w:szCs w:val="28"/>
    </w:rPr>
  </w:style>
  <w:style w:type="character" w:customStyle="1" w:styleId="berschrift2Zchn">
    <w:name w:val="Überschrift 2 Zchn"/>
    <w:link w:val="berschrift2"/>
    <w:uiPriority w:val="99"/>
    <w:locked/>
    <w:rsid w:val="008B4FC5"/>
    <w:rPr>
      <w:rFonts w:ascii="Arial" w:hAnsi="Arial" w:cs="Times New Roman"/>
      <w:b/>
      <w:bCs/>
      <w:color w:val="4F81BD"/>
      <w:sz w:val="26"/>
      <w:szCs w:val="26"/>
    </w:rPr>
  </w:style>
  <w:style w:type="character" w:customStyle="1" w:styleId="berschrift3Zchn">
    <w:name w:val="Überschrift 3 Zchn"/>
    <w:link w:val="berschrift3"/>
    <w:uiPriority w:val="99"/>
    <w:locked/>
    <w:rsid w:val="00BB402B"/>
    <w:rPr>
      <w:rFonts w:ascii="Cambria" w:hAnsi="Cambria" w:cs="Times New Roman"/>
      <w:b/>
      <w:bCs/>
      <w:color w:val="4F81BD"/>
      <w:sz w:val="24"/>
      <w:szCs w:val="24"/>
    </w:rPr>
  </w:style>
  <w:style w:type="character" w:customStyle="1" w:styleId="berschrift4Zchn">
    <w:name w:val="Überschrift 4 Zchn"/>
    <w:link w:val="berschrift4"/>
    <w:uiPriority w:val="99"/>
    <w:locked/>
    <w:rsid w:val="001809E4"/>
    <w:rPr>
      <w:rFonts w:ascii="Cambria" w:hAnsi="Cambria" w:cs="Times New Roman"/>
      <w:b/>
      <w:bCs/>
      <w:i/>
      <w:iCs/>
      <w:color w:val="4F81BD"/>
      <w:sz w:val="24"/>
      <w:szCs w:val="24"/>
    </w:rPr>
  </w:style>
  <w:style w:type="paragraph" w:styleId="Kopfzeile">
    <w:name w:val="header"/>
    <w:basedOn w:val="Standard"/>
    <w:link w:val="KopfzeileZchn"/>
    <w:rsid w:val="00990597"/>
    <w:pPr>
      <w:tabs>
        <w:tab w:val="center" w:pos="4536"/>
        <w:tab w:val="right" w:pos="9072"/>
      </w:tabs>
    </w:pPr>
  </w:style>
  <w:style w:type="character" w:customStyle="1" w:styleId="KopfzeileZchn">
    <w:name w:val="Kopfzeile Zchn"/>
    <w:link w:val="Kopfzeile"/>
    <w:locked/>
    <w:rsid w:val="00990597"/>
    <w:rPr>
      <w:rFonts w:ascii="Times New Roman" w:hAnsi="Times New Roman" w:cs="Times New Roman"/>
      <w:sz w:val="24"/>
      <w:szCs w:val="24"/>
    </w:rPr>
  </w:style>
  <w:style w:type="paragraph" w:styleId="Fuzeile">
    <w:name w:val="footer"/>
    <w:basedOn w:val="Standard"/>
    <w:link w:val="FuzeileZchn"/>
    <w:uiPriority w:val="99"/>
    <w:rsid w:val="00990597"/>
    <w:pPr>
      <w:tabs>
        <w:tab w:val="center" w:pos="4536"/>
        <w:tab w:val="right" w:pos="9072"/>
      </w:tabs>
    </w:pPr>
  </w:style>
  <w:style w:type="character" w:customStyle="1" w:styleId="FuzeileZchn">
    <w:name w:val="Fußzeile Zchn"/>
    <w:link w:val="Fuzeile"/>
    <w:uiPriority w:val="99"/>
    <w:locked/>
    <w:rsid w:val="00990597"/>
    <w:rPr>
      <w:rFonts w:ascii="Times New Roman" w:hAnsi="Times New Roman" w:cs="Times New Roman"/>
      <w:sz w:val="24"/>
      <w:szCs w:val="24"/>
    </w:rPr>
  </w:style>
  <w:style w:type="paragraph" w:styleId="Sprechblasentext">
    <w:name w:val="Balloon Text"/>
    <w:basedOn w:val="Standard"/>
    <w:link w:val="SprechblasentextZchn"/>
    <w:uiPriority w:val="99"/>
    <w:semiHidden/>
    <w:rsid w:val="00990597"/>
    <w:rPr>
      <w:rFonts w:ascii="Tahoma" w:hAnsi="Tahoma" w:cs="Tahoma"/>
      <w:sz w:val="16"/>
      <w:szCs w:val="16"/>
    </w:rPr>
  </w:style>
  <w:style w:type="character" w:customStyle="1" w:styleId="SprechblasentextZchn">
    <w:name w:val="Sprechblasentext Zchn"/>
    <w:link w:val="Sprechblasentext"/>
    <w:uiPriority w:val="99"/>
    <w:semiHidden/>
    <w:locked/>
    <w:rsid w:val="00990597"/>
    <w:rPr>
      <w:rFonts w:ascii="Tahoma" w:hAnsi="Tahoma" w:cs="Tahoma"/>
      <w:sz w:val="16"/>
      <w:szCs w:val="16"/>
    </w:rPr>
  </w:style>
  <w:style w:type="paragraph" w:customStyle="1" w:styleId="SenderAddress">
    <w:name w:val="Sender Address"/>
    <w:basedOn w:val="Standard"/>
    <w:uiPriority w:val="99"/>
    <w:rsid w:val="00990597"/>
  </w:style>
  <w:style w:type="paragraph" w:customStyle="1" w:styleId="BBBVorlage-Prozess">
    <w:name w:val="BBB Vorlage - Prozess"/>
    <w:basedOn w:val="Standard"/>
    <w:uiPriority w:val="99"/>
    <w:rsid w:val="00990597"/>
    <w:pPr>
      <w:jc w:val="right"/>
    </w:pPr>
    <w:rPr>
      <w:b/>
      <w:sz w:val="18"/>
      <w:lang w:eastAsia="de-CH"/>
    </w:rPr>
  </w:style>
  <w:style w:type="paragraph" w:styleId="Titel">
    <w:name w:val="Title"/>
    <w:basedOn w:val="Standard"/>
    <w:next w:val="Standard"/>
    <w:link w:val="TitelZchn"/>
    <w:uiPriority w:val="99"/>
    <w:qFormat/>
    <w:rsid w:val="008B4FC5"/>
    <w:pPr>
      <w:pBdr>
        <w:bottom w:val="single" w:sz="8" w:space="4" w:color="4F81BD"/>
      </w:pBdr>
      <w:spacing w:after="300"/>
      <w:contextualSpacing/>
    </w:pPr>
    <w:rPr>
      <w:color w:val="17365D"/>
      <w:spacing w:val="5"/>
      <w:kern w:val="28"/>
      <w:sz w:val="52"/>
      <w:szCs w:val="52"/>
    </w:rPr>
  </w:style>
  <w:style w:type="character" w:customStyle="1" w:styleId="TitelZchn">
    <w:name w:val="Titel Zchn"/>
    <w:link w:val="Titel"/>
    <w:uiPriority w:val="99"/>
    <w:locked/>
    <w:rsid w:val="008B4FC5"/>
    <w:rPr>
      <w:rFonts w:ascii="Arial" w:hAnsi="Arial" w:cs="Times New Roman"/>
      <w:color w:val="17365D"/>
      <w:spacing w:val="5"/>
      <w:kern w:val="28"/>
      <w:sz w:val="52"/>
      <w:szCs w:val="52"/>
    </w:rPr>
  </w:style>
  <w:style w:type="paragraph" w:styleId="KeinLeerraum">
    <w:name w:val="No Spacing"/>
    <w:uiPriority w:val="99"/>
    <w:qFormat/>
    <w:rsid w:val="008B4FC5"/>
    <w:rPr>
      <w:rFonts w:ascii="Arial" w:eastAsia="Times New Roman" w:hAnsi="Arial"/>
      <w:sz w:val="22"/>
      <w:szCs w:val="24"/>
      <w:lang w:eastAsia="en-US"/>
    </w:rPr>
  </w:style>
  <w:style w:type="paragraph" w:styleId="Untertitel">
    <w:name w:val="Subtitle"/>
    <w:basedOn w:val="Standard"/>
    <w:next w:val="Standard"/>
    <w:link w:val="UntertitelZchn"/>
    <w:uiPriority w:val="99"/>
    <w:qFormat/>
    <w:rsid w:val="008B4FC5"/>
    <w:pPr>
      <w:numPr>
        <w:ilvl w:val="1"/>
      </w:numPr>
    </w:pPr>
    <w:rPr>
      <w:i/>
      <w:iCs/>
      <w:color w:val="4F81BD"/>
      <w:spacing w:val="15"/>
      <w:sz w:val="24"/>
    </w:rPr>
  </w:style>
  <w:style w:type="character" w:customStyle="1" w:styleId="UntertitelZchn">
    <w:name w:val="Untertitel Zchn"/>
    <w:link w:val="Untertitel"/>
    <w:uiPriority w:val="99"/>
    <w:locked/>
    <w:rsid w:val="008B4FC5"/>
    <w:rPr>
      <w:rFonts w:ascii="Arial" w:hAnsi="Arial" w:cs="Times New Roman"/>
      <w:i/>
      <w:iCs/>
      <w:color w:val="4F81BD"/>
      <w:spacing w:val="15"/>
      <w:sz w:val="24"/>
      <w:szCs w:val="24"/>
    </w:rPr>
  </w:style>
  <w:style w:type="character" w:styleId="SchwacheHervorhebung">
    <w:name w:val="Subtle Emphasis"/>
    <w:uiPriority w:val="99"/>
    <w:qFormat/>
    <w:rsid w:val="008B4FC5"/>
    <w:rPr>
      <w:rFonts w:ascii="Arial" w:hAnsi="Arial" w:cs="Times New Roman"/>
      <w:i/>
      <w:iCs/>
      <w:color w:val="808080"/>
    </w:rPr>
  </w:style>
  <w:style w:type="character" w:styleId="Hervorhebung">
    <w:name w:val="Emphasis"/>
    <w:uiPriority w:val="99"/>
    <w:qFormat/>
    <w:rsid w:val="008B4FC5"/>
    <w:rPr>
      <w:rFonts w:ascii="Arial" w:hAnsi="Arial" w:cs="Times New Roman"/>
      <w:i/>
      <w:iCs/>
    </w:rPr>
  </w:style>
  <w:style w:type="character" w:styleId="IntensiveHervorhebung">
    <w:name w:val="Intense Emphasis"/>
    <w:uiPriority w:val="99"/>
    <w:qFormat/>
    <w:rsid w:val="008B4FC5"/>
    <w:rPr>
      <w:rFonts w:ascii="Arial" w:hAnsi="Arial" w:cs="Times New Roman"/>
      <w:b/>
      <w:bCs/>
      <w:i/>
      <w:iCs/>
      <w:color w:val="4F81BD"/>
    </w:rPr>
  </w:style>
  <w:style w:type="character" w:styleId="Fett">
    <w:name w:val="Strong"/>
    <w:uiPriority w:val="99"/>
    <w:qFormat/>
    <w:rsid w:val="008B4FC5"/>
    <w:rPr>
      <w:rFonts w:ascii="Arial" w:hAnsi="Arial" w:cs="Times New Roman"/>
      <w:b/>
      <w:bCs/>
    </w:rPr>
  </w:style>
  <w:style w:type="paragraph" w:styleId="Zitat">
    <w:name w:val="Quote"/>
    <w:basedOn w:val="Standard"/>
    <w:next w:val="Standard"/>
    <w:link w:val="ZitatZchn"/>
    <w:uiPriority w:val="99"/>
    <w:qFormat/>
    <w:rsid w:val="008B4FC5"/>
    <w:rPr>
      <w:i/>
      <w:iCs/>
      <w:color w:val="000000"/>
    </w:rPr>
  </w:style>
  <w:style w:type="character" w:customStyle="1" w:styleId="ZitatZchn">
    <w:name w:val="Zitat Zchn"/>
    <w:link w:val="Zitat"/>
    <w:uiPriority w:val="99"/>
    <w:locked/>
    <w:rsid w:val="008B4FC5"/>
    <w:rPr>
      <w:rFonts w:ascii="Arial" w:hAnsi="Arial" w:cs="Times New Roman"/>
      <w:i/>
      <w:iCs/>
      <w:color w:val="000000"/>
      <w:sz w:val="24"/>
      <w:szCs w:val="24"/>
    </w:rPr>
  </w:style>
  <w:style w:type="paragraph" w:styleId="IntensivesZitat">
    <w:name w:val="Intense Quote"/>
    <w:basedOn w:val="Standard"/>
    <w:next w:val="Standard"/>
    <w:link w:val="IntensivesZitatZchn"/>
    <w:uiPriority w:val="99"/>
    <w:qFormat/>
    <w:rsid w:val="008B4FC5"/>
    <w:pPr>
      <w:pBdr>
        <w:bottom w:val="single" w:sz="4" w:space="4" w:color="4F81BD"/>
      </w:pBdr>
      <w:spacing w:before="200" w:after="280"/>
      <w:ind w:left="936" w:right="936"/>
    </w:pPr>
    <w:rPr>
      <w:b/>
      <w:bCs/>
      <w:i/>
      <w:iCs/>
      <w:color w:val="4F81BD"/>
    </w:rPr>
  </w:style>
  <w:style w:type="character" w:customStyle="1" w:styleId="IntensivesZitatZchn">
    <w:name w:val="Intensives Zitat Zchn"/>
    <w:link w:val="IntensivesZitat"/>
    <w:uiPriority w:val="99"/>
    <w:locked/>
    <w:rsid w:val="008B4FC5"/>
    <w:rPr>
      <w:rFonts w:ascii="Arial" w:hAnsi="Arial" w:cs="Times New Roman"/>
      <w:b/>
      <w:bCs/>
      <w:i/>
      <w:iCs/>
      <w:color w:val="4F81BD"/>
      <w:sz w:val="24"/>
      <w:szCs w:val="24"/>
    </w:rPr>
  </w:style>
  <w:style w:type="character" w:styleId="SchwacherVerweis">
    <w:name w:val="Subtle Reference"/>
    <w:uiPriority w:val="99"/>
    <w:qFormat/>
    <w:rsid w:val="008B4FC5"/>
    <w:rPr>
      <w:rFonts w:ascii="Arial" w:hAnsi="Arial" w:cs="Times New Roman"/>
      <w:smallCaps/>
      <w:color w:val="C0504D"/>
      <w:u w:val="single"/>
    </w:rPr>
  </w:style>
  <w:style w:type="character" w:styleId="IntensiverVerweis">
    <w:name w:val="Intense Reference"/>
    <w:uiPriority w:val="99"/>
    <w:qFormat/>
    <w:rsid w:val="008B4FC5"/>
    <w:rPr>
      <w:rFonts w:ascii="Arial" w:hAnsi="Arial" w:cs="Times New Roman"/>
      <w:b/>
      <w:bCs/>
      <w:smallCaps/>
      <w:color w:val="C0504D"/>
      <w:spacing w:val="5"/>
      <w:u w:val="single"/>
    </w:rPr>
  </w:style>
  <w:style w:type="character" w:styleId="Buchtitel">
    <w:name w:val="Book Title"/>
    <w:uiPriority w:val="99"/>
    <w:qFormat/>
    <w:rsid w:val="008B4FC5"/>
    <w:rPr>
      <w:rFonts w:ascii="Arial" w:hAnsi="Arial" w:cs="Times New Roman"/>
      <w:b/>
      <w:bCs/>
      <w:smallCaps/>
      <w:spacing w:val="5"/>
    </w:rPr>
  </w:style>
  <w:style w:type="paragraph" w:styleId="Listenabsatz">
    <w:name w:val="List Paragraph"/>
    <w:basedOn w:val="Standard"/>
    <w:uiPriority w:val="34"/>
    <w:qFormat/>
    <w:rsid w:val="008B4FC5"/>
    <w:pPr>
      <w:ind w:left="720"/>
      <w:contextualSpacing/>
    </w:pPr>
  </w:style>
  <w:style w:type="table" w:styleId="Tabellenraster">
    <w:name w:val="Table Grid"/>
    <w:basedOn w:val="NormaleTabelle"/>
    <w:uiPriority w:val="59"/>
    <w:rsid w:val="002E52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D34E92"/>
    <w:rPr>
      <w:rFonts w:cs="Times New Roman"/>
      <w:color w:val="0000FF"/>
      <w:u w:val="single"/>
    </w:rPr>
  </w:style>
  <w:style w:type="paragraph" w:styleId="Textkrper-Zeileneinzug">
    <w:name w:val="Body Text Indent"/>
    <w:basedOn w:val="Standard"/>
    <w:link w:val="Textkrper-ZeileneinzugZchn"/>
    <w:semiHidden/>
    <w:rsid w:val="00FD1F11"/>
    <w:pPr>
      <w:ind w:firstLine="360"/>
    </w:pPr>
    <w:rPr>
      <w:rFonts w:eastAsia="Times"/>
      <w:sz w:val="24"/>
      <w:szCs w:val="20"/>
      <w:lang w:val="de-DE" w:eastAsia="de-CH"/>
    </w:rPr>
  </w:style>
  <w:style w:type="character" w:customStyle="1" w:styleId="Textkrper-ZeileneinzugZchn">
    <w:name w:val="Textkörper-Zeileneinzug Zchn"/>
    <w:basedOn w:val="Absatz-Standardschriftart"/>
    <w:link w:val="Textkrper-Zeileneinzug"/>
    <w:semiHidden/>
    <w:rsid w:val="00FD1F11"/>
    <w:rPr>
      <w:rFonts w:ascii="Arial" w:eastAsia="Times" w:hAnsi="Arial"/>
      <w:sz w:val="24"/>
      <w:lang w:val="de-DE"/>
    </w:rPr>
  </w:style>
  <w:style w:type="paragraph" w:customStyle="1" w:styleId="zuordnungLAPABU">
    <w:name w:val="zuordnung LAP ABU"/>
    <w:basedOn w:val="Standard"/>
    <w:rsid w:val="00A345D0"/>
    <w:pPr>
      <w:tabs>
        <w:tab w:val="left" w:pos="567"/>
        <w:tab w:val="left" w:pos="4820"/>
        <w:tab w:val="left" w:pos="5103"/>
        <w:tab w:val="left" w:pos="7938"/>
        <w:tab w:val="left" w:pos="8931"/>
        <w:tab w:val="right" w:pos="9639"/>
      </w:tabs>
      <w:ind w:left="993" w:right="-150" w:hanging="993"/>
    </w:pPr>
    <w:rPr>
      <w:rFonts w:ascii="Times" w:eastAsia="Times" w:hAnsi="Times"/>
      <w:szCs w:val="20"/>
      <w:lang w:eastAsia="de-DE"/>
    </w:rPr>
  </w:style>
  <w:style w:type="character" w:customStyle="1" w:styleId="Mention">
    <w:name w:val="Mention"/>
    <w:basedOn w:val="Absatz-Standardschriftart"/>
    <w:uiPriority w:val="99"/>
    <w:semiHidden/>
    <w:unhideWhenUsed/>
    <w:rsid w:val="009C6B13"/>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0425596">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www.vimentis.ch/d/lexikon/308/Gewaltenteilung.html"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hyperlink" Target="http://www.schutzfaktor-m.ch/schweizer-grundrechte" TargetMode="External"/><Relationship Id="rId10" Type="http://schemas.openxmlformats.org/officeDocument/2006/relationships/image" Target="media/image3.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D:\Stefan.Kern\Documents\2.%20Organisatorisches\Vorlagen\Arbeitsblatt-UO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69BEE0-BF14-4ADF-8002-DA90DD4F04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Arbeitsblatt-UO2.dotx</Template>
  <TotalTime>0</TotalTime>
  <Pages>3</Pages>
  <Words>591</Words>
  <Characters>3369</Characters>
  <Application>Microsoft Office Word</Application>
  <DocSecurity>0</DocSecurity>
  <Lines>28</Lines>
  <Paragraphs>7</Paragraphs>
  <ScaleCrop>false</ScaleCrop>
  <HeadingPairs>
    <vt:vector size="2" baseType="variant">
      <vt:variant>
        <vt:lpstr>Titel</vt:lpstr>
      </vt:variant>
      <vt:variant>
        <vt:i4>1</vt:i4>
      </vt:variant>
    </vt:vector>
  </HeadingPairs>
  <TitlesOfParts>
    <vt:vector size="1" baseType="lpstr">
      <vt:lpstr>Name:</vt:lpstr>
    </vt:vector>
  </TitlesOfParts>
  <Company>BBBaden</Company>
  <LinksUpToDate>false</LinksUpToDate>
  <CharactersWithSpaces>3953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Name:</dc:title>
  <dc:creator>Stefan Kern</dc:creator>
  <cp:lastModifiedBy>Luca Schäfli</cp:lastModifiedBy>
  <cp:revision>6</cp:revision>
  <cp:lastPrinted>2015-09-08T14:36:00Z</cp:lastPrinted>
  <dcterms:created xsi:type="dcterms:W3CDTF">2017-09-13T14:47:00Z</dcterms:created>
  <dcterms:modified xsi:type="dcterms:W3CDTF">2017-09-13T15:15:00Z</dcterms:modified>
</cp:coreProperties>
</file>